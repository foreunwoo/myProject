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DE8E3" w14:textId="5CC908DF" w:rsidR="001E4AFF" w:rsidRPr="00014BC2" w:rsidRDefault="00E10F2A" w:rsidP="009C7BA5">
      <w:pPr>
        <w:rPr>
          <w:b/>
          <w:sz w:val="48"/>
          <w:szCs w:val="48"/>
        </w:rPr>
      </w:pPr>
      <w:r w:rsidRPr="00014BC2">
        <w:rPr>
          <w:rFonts w:hint="eastAsia"/>
          <w:b/>
          <w:sz w:val="48"/>
          <w:szCs w:val="48"/>
        </w:rPr>
        <w:t>L</w:t>
      </w:r>
      <w:r w:rsidRPr="00014BC2">
        <w:rPr>
          <w:b/>
          <w:sz w:val="48"/>
          <w:szCs w:val="48"/>
        </w:rPr>
        <w:t>ist</w:t>
      </w:r>
      <w:r w:rsidR="000C7DD1">
        <w:rPr>
          <w:b/>
          <w:sz w:val="48"/>
          <w:szCs w:val="48"/>
        </w:rPr>
        <w:t xml:space="preserve"> </w:t>
      </w:r>
      <w:r w:rsidR="00BE2FAC">
        <w:rPr>
          <w:rFonts w:hint="eastAsia"/>
          <w:b/>
          <w:sz w:val="48"/>
          <w:szCs w:val="48"/>
        </w:rPr>
        <w:t>인터페이스</w:t>
      </w:r>
    </w:p>
    <w:p w14:paraId="5DCDCE68" w14:textId="256E911A" w:rsidR="00E10F2A" w:rsidRDefault="00E10F2A" w:rsidP="009C7BA5">
      <w:r>
        <w:t>201</w:t>
      </w:r>
      <w:r w:rsidR="00266A9A">
        <w:t>7</w:t>
      </w:r>
      <w:r>
        <w:t>-</w:t>
      </w:r>
      <w:r w:rsidR="00266A9A">
        <w:t>09-29</w:t>
      </w:r>
    </w:p>
    <w:p w14:paraId="08BCF515" w14:textId="653E7640" w:rsidR="00E10F2A" w:rsidRDefault="00E10F2A" w:rsidP="009C7BA5">
      <w:r>
        <w:rPr>
          <w:rFonts w:hint="eastAsia"/>
        </w:rPr>
        <w:t>이승진</w:t>
      </w:r>
    </w:p>
    <w:p w14:paraId="284B674B" w14:textId="1AC32E5C" w:rsidR="00E10F2A" w:rsidRDefault="00E10F2A" w:rsidP="009C7BA5"/>
    <w:p w14:paraId="4CD64B8C" w14:textId="6989B434" w:rsidR="00E10F2A" w:rsidRDefault="00E10F2A" w:rsidP="009C7BA5"/>
    <w:p w14:paraId="783A9669" w14:textId="77777777" w:rsidR="00E10F2A" w:rsidRPr="007910D6" w:rsidRDefault="00E10F2A" w:rsidP="00E10F2A">
      <w:pPr>
        <w:rPr>
          <w:b/>
          <w:sz w:val="28"/>
        </w:rPr>
      </w:pPr>
      <w:r w:rsidRPr="007910D6">
        <w:rPr>
          <w:rFonts w:hint="eastAsia"/>
          <w:b/>
          <w:sz w:val="28"/>
        </w:rPr>
        <w:t>학</w:t>
      </w:r>
      <w:r w:rsidRPr="007910D6">
        <w:rPr>
          <w:b/>
          <w:sz w:val="28"/>
        </w:rPr>
        <w:t>습목표</w:t>
      </w:r>
    </w:p>
    <w:p w14:paraId="4A470D75" w14:textId="076907EA" w:rsidR="00E10F2A" w:rsidRDefault="00E10F2A" w:rsidP="00E10F2A">
      <w:r>
        <w:t xml:space="preserve">List </w:t>
      </w:r>
      <w:r>
        <w:rPr>
          <w:rFonts w:hint="eastAsia"/>
        </w:rPr>
        <w:t>인</w:t>
      </w:r>
      <w:r>
        <w:t>터페이스</w:t>
      </w:r>
      <w:r>
        <w:rPr>
          <w:rFonts w:hint="eastAsia"/>
        </w:rPr>
        <w:t xml:space="preserve"> 메</w:t>
      </w:r>
      <w:r>
        <w:t>소드</w:t>
      </w:r>
      <w:r>
        <w:rPr>
          <w:rFonts w:hint="eastAsia"/>
        </w:rPr>
        <w:t xml:space="preserve"> 사</w:t>
      </w:r>
      <w:r>
        <w:t>용법을</w:t>
      </w:r>
      <w:r>
        <w:rPr>
          <w:rFonts w:hint="eastAsia"/>
        </w:rPr>
        <w:t xml:space="preserve"> 학</w:t>
      </w:r>
      <w:r>
        <w:t>습</w:t>
      </w:r>
      <w:r>
        <w:rPr>
          <w:rFonts w:hint="eastAsia"/>
        </w:rPr>
        <w:t>한다.</w:t>
      </w:r>
    </w:p>
    <w:p w14:paraId="62D32726" w14:textId="77777777" w:rsidR="00E10F2A" w:rsidRPr="00E10F2A" w:rsidRDefault="00E10F2A" w:rsidP="009C7BA5"/>
    <w:p w14:paraId="2C1FCE30" w14:textId="67BA4204" w:rsidR="001E4AFF" w:rsidRDefault="001E4AFF" w:rsidP="009C7BA5"/>
    <w:p w14:paraId="6F838CE9" w14:textId="79717C51" w:rsidR="00E10F2A" w:rsidRPr="00014BC2" w:rsidRDefault="00014BC2" w:rsidP="009C7BA5">
      <w:pPr>
        <w:rPr>
          <w:b/>
          <w:sz w:val="28"/>
        </w:rPr>
      </w:pPr>
      <w:r w:rsidRPr="00014BC2">
        <w:rPr>
          <w:rFonts w:hint="eastAsia"/>
          <w:b/>
          <w:sz w:val="28"/>
        </w:rPr>
        <w:t>목차</w:t>
      </w:r>
    </w:p>
    <w:p w14:paraId="7FF6AF49" w14:textId="28B515E9" w:rsidR="00D75A3A" w:rsidRDefault="00014BC2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258925" w:history="1">
        <w:r w:rsidR="00D75A3A" w:rsidRPr="001E33BC">
          <w:rPr>
            <w:rStyle w:val="Hyperlink"/>
            <w:rFonts w:hAnsi="굴림체"/>
            <w:noProof/>
          </w:rPr>
          <w:t>1.</w:t>
        </w:r>
        <w:r w:rsidR="00D75A3A" w:rsidRPr="001E33BC">
          <w:rPr>
            <w:rStyle w:val="Hyperlink"/>
            <w:noProof/>
          </w:rPr>
          <w:t xml:space="preserve"> List interface</w:t>
        </w:r>
        <w:r w:rsidR="00D75A3A">
          <w:rPr>
            <w:noProof/>
            <w:webHidden/>
          </w:rPr>
          <w:tab/>
        </w:r>
        <w:r w:rsidR="00D75A3A">
          <w:rPr>
            <w:noProof/>
            <w:webHidden/>
          </w:rPr>
          <w:fldChar w:fldCharType="begin"/>
        </w:r>
        <w:r w:rsidR="00D75A3A">
          <w:rPr>
            <w:noProof/>
            <w:webHidden/>
          </w:rPr>
          <w:instrText xml:space="preserve"> PAGEREF _Toc37258925 \h </w:instrText>
        </w:r>
        <w:r w:rsidR="00D75A3A">
          <w:rPr>
            <w:noProof/>
            <w:webHidden/>
          </w:rPr>
        </w:r>
        <w:r w:rsidR="00D75A3A">
          <w:rPr>
            <w:noProof/>
            <w:webHidden/>
          </w:rPr>
          <w:fldChar w:fldCharType="separate"/>
        </w:r>
        <w:r w:rsidR="00D75A3A">
          <w:rPr>
            <w:noProof/>
            <w:webHidden/>
          </w:rPr>
          <w:t>2</w:t>
        </w:r>
        <w:r w:rsidR="00D75A3A">
          <w:rPr>
            <w:noProof/>
            <w:webHidden/>
          </w:rPr>
          <w:fldChar w:fldCharType="end"/>
        </w:r>
      </w:hyperlink>
    </w:p>
    <w:p w14:paraId="35AF7D6E" w14:textId="2428D3EE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26" w:history="1">
        <w:r w:rsidRPr="001E33BC">
          <w:rPr>
            <w:rStyle w:val="Hyperlink"/>
            <w:noProof/>
          </w:rPr>
          <w:t>1) List interface 메소드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6BACD2" w14:textId="33F7A1D6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27" w:history="1">
        <w:r w:rsidRPr="001E33BC">
          <w:rPr>
            <w:rStyle w:val="Hyperlink"/>
            <w:noProof/>
          </w:rPr>
          <w:t>2) List 인터페이스를 구현한 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D1AF2F" w14:textId="68CFF39E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28" w:history="1">
        <w:r w:rsidRPr="001E33BC">
          <w:rPr>
            <w:rStyle w:val="Hyperlink"/>
            <w:noProof/>
          </w:rPr>
          <w:t>3) 부모 타입의 변수 선언과 다형성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3A6F13" w14:textId="7D6413AD" w:rsidR="00D75A3A" w:rsidRDefault="00D75A3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258929" w:history="1">
        <w:r w:rsidRPr="001E33BC">
          <w:rPr>
            <w:rStyle w:val="Hyperlink"/>
            <w:rFonts w:hAnsi="굴림체"/>
            <w:noProof/>
          </w:rPr>
          <w:t>2.</w:t>
        </w:r>
        <w:r w:rsidRPr="001E33BC">
          <w:rPr>
            <w:rStyle w:val="Hyperlink"/>
            <w:noProof/>
          </w:rPr>
          <w:t xml:space="preserve"> List 예제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C3ECF1" w14:textId="1695F122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30" w:history="1">
        <w:r w:rsidRPr="001E33BC">
          <w:rPr>
            <w:rStyle w:val="Hyperlink"/>
            <w:noProof/>
          </w:rPr>
          <w:t>1) 예제1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65A681" w14:textId="4D350798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31" w:history="1">
        <w:r w:rsidRPr="001E33BC">
          <w:rPr>
            <w:rStyle w:val="Hyperlink"/>
            <w:noProof/>
          </w:rPr>
          <w:t>2) 예제2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B16B3E" w14:textId="1FFD5071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32" w:history="1">
        <w:r w:rsidRPr="001E33BC">
          <w:rPr>
            <w:rStyle w:val="Hyperlink"/>
            <w:noProof/>
          </w:rPr>
          <w:t>3) 예제3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6C1532" w14:textId="729D63E6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33" w:history="1">
        <w:r w:rsidRPr="001E33BC">
          <w:rPr>
            <w:rStyle w:val="Hyperlink"/>
            <w:noProof/>
          </w:rPr>
          <w:t>4) 예제4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75F9AD" w14:textId="5FF5CBC3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34" w:history="1">
        <w:r w:rsidRPr="001E33BC">
          <w:rPr>
            <w:rStyle w:val="Hyperlink"/>
            <w:noProof/>
          </w:rPr>
          <w:t>5) 예제5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F84BE0" w14:textId="3C004CE5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35" w:history="1">
        <w:r w:rsidRPr="001E33BC">
          <w:rPr>
            <w:rStyle w:val="Hyperlink"/>
            <w:noProof/>
          </w:rPr>
          <w:t>6) 예제6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8384AD" w14:textId="70C7AAF1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36" w:history="1">
        <w:r w:rsidRPr="001E33BC">
          <w:rPr>
            <w:rStyle w:val="Hyperlink"/>
            <w:noProof/>
          </w:rPr>
          <w:t>7) 예제7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85B272" w14:textId="13A1354D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37" w:history="1">
        <w:r w:rsidRPr="001E33BC">
          <w:rPr>
            <w:rStyle w:val="Hyperlink"/>
            <w:noProof/>
          </w:rPr>
          <w:t>8) 예제8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1B91D5" w14:textId="6A96D7CF" w:rsidR="00D75A3A" w:rsidRDefault="00D75A3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258938" w:history="1">
        <w:r w:rsidRPr="001E33BC">
          <w:rPr>
            <w:rStyle w:val="Hyperlink"/>
            <w:rFonts w:hAnsi="굴림체"/>
            <w:noProof/>
          </w:rPr>
          <w:t>3.</w:t>
        </w:r>
        <w:r w:rsidRPr="001E33BC">
          <w:rPr>
            <w:rStyle w:val="Hyperlink"/>
            <w:noProof/>
          </w:rPr>
          <w:t xml:space="preserve"> 다형성 활용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B69117" w14:textId="2D893296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39" w:history="1">
        <w:r w:rsidRPr="001E33BC">
          <w:rPr>
            <w:rStyle w:val="Hyperlink"/>
            <w:noProof/>
          </w:rPr>
          <w:t>1) Example1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DE8EABB" w14:textId="3FA85F0F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40" w:history="1">
        <w:r w:rsidRPr="001E33BC">
          <w:rPr>
            <w:rStyle w:val="Hyperlink"/>
            <w:noProof/>
          </w:rPr>
          <w:t>2) Example2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81FDCB" w14:textId="25B56F8D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41" w:history="1">
        <w:r w:rsidRPr="001E33BC">
          <w:rPr>
            <w:rStyle w:val="Hyperlink"/>
            <w:noProof/>
          </w:rPr>
          <w:t>3) 다형성 활용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F24A4E" w14:textId="5F7AFAA5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42" w:history="1">
        <w:r w:rsidRPr="001E33BC">
          <w:rPr>
            <w:rStyle w:val="Hyperlink"/>
            <w:noProof/>
          </w:rPr>
          <w:t>4) Example3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E199264" w14:textId="5AEF99EE" w:rsidR="00D75A3A" w:rsidRDefault="00D75A3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37258943" w:history="1">
        <w:r w:rsidRPr="001E33BC">
          <w:rPr>
            <w:rStyle w:val="Hyperlink"/>
            <w:rFonts w:hAnsi="굴림체"/>
            <w:noProof/>
          </w:rPr>
          <w:t>4.</w:t>
        </w:r>
        <w:r w:rsidRPr="001E33BC">
          <w:rPr>
            <w:rStyle w:val="Hyperlink"/>
            <w:noProof/>
          </w:rPr>
          <w:t xml:space="preserve"> 구현 실습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11CA24" w14:textId="6A6B2B22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44" w:history="1">
        <w:r w:rsidRPr="001E33BC">
          <w:rPr>
            <w:rStyle w:val="Hyperlink"/>
            <w:noProof/>
          </w:rPr>
          <w:t>1) 홀수만 남기기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848950" w14:textId="746EDD35" w:rsidR="00D75A3A" w:rsidRDefault="00D75A3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37258945" w:history="1">
        <w:r w:rsidRPr="001E33BC">
          <w:rPr>
            <w:rStyle w:val="Hyperlink"/>
            <w:noProof/>
          </w:rPr>
          <w:t>2) 정렬 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_Toc37258945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BB1601" w14:textId="3E94B1C8" w:rsidR="00014BC2" w:rsidRDefault="00014BC2" w:rsidP="009C7BA5">
      <w:r>
        <w:fldChar w:fldCharType="end"/>
      </w:r>
    </w:p>
    <w:p w14:paraId="049EE73F" w14:textId="77777777" w:rsidR="00014BC2" w:rsidRDefault="00014BC2" w:rsidP="009C7BA5"/>
    <w:p w14:paraId="456EE9B8" w14:textId="50705F41" w:rsidR="00E10F2A" w:rsidRDefault="00E10F2A" w:rsidP="009C7BA5"/>
    <w:p w14:paraId="0203174F" w14:textId="77777777" w:rsidR="00E10F2A" w:rsidRDefault="00E10F2A" w:rsidP="009C7BA5"/>
    <w:p w14:paraId="09C9C2C8" w14:textId="77777777" w:rsidR="00E10F2A" w:rsidRDefault="00E10F2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E21CAB2" w14:textId="05013C96" w:rsidR="009C7BA5" w:rsidRDefault="009C7BA5" w:rsidP="009C7BA5">
      <w:pPr>
        <w:pStyle w:val="Heading1"/>
      </w:pPr>
      <w:bookmarkStart w:id="0" w:name="_Toc37258925"/>
      <w:r>
        <w:rPr>
          <w:rFonts w:hint="eastAsia"/>
        </w:rPr>
        <w:lastRenderedPageBreak/>
        <w:t>L</w:t>
      </w:r>
      <w:r>
        <w:t>ist interface</w:t>
      </w:r>
      <w:bookmarkEnd w:id="0"/>
    </w:p>
    <w:p w14:paraId="1169D3AE" w14:textId="77777777" w:rsidR="009C7BA5" w:rsidRPr="009C7BA5" w:rsidRDefault="009C7BA5" w:rsidP="009C7BA5"/>
    <w:p w14:paraId="6435FF4D" w14:textId="77777777" w:rsidR="004E3A4A" w:rsidRDefault="004E3A4A" w:rsidP="004E3A4A">
      <w:r>
        <w:t xml:space="preserve">List </w:t>
      </w:r>
      <w:r>
        <w:rPr>
          <w:rFonts w:hint="eastAsia"/>
        </w:rPr>
        <w:t xml:space="preserve">인터페이스를 구현한 대표적인 클래스가 </w:t>
      </w:r>
      <w:r>
        <w:t xml:space="preserve">ArrayList </w:t>
      </w:r>
      <w:r>
        <w:rPr>
          <w:rFonts w:hint="eastAsia"/>
        </w:rPr>
        <w:t>클래스이다.</w:t>
      </w:r>
    </w:p>
    <w:p w14:paraId="06902490" w14:textId="77777777" w:rsidR="004E3A4A" w:rsidRDefault="004E3A4A" w:rsidP="004E3A4A">
      <w:r>
        <w:rPr>
          <w:rFonts w:hint="eastAsia"/>
        </w:rPr>
        <w:t xml:space="preserve">즉 </w:t>
      </w:r>
      <w:r>
        <w:t xml:space="preserve">List </w:t>
      </w:r>
      <w:r>
        <w:rPr>
          <w:rFonts w:hint="eastAsia"/>
        </w:rPr>
        <w:t xml:space="preserve">인터페이스의 대표적인 자식 클래스가 </w:t>
      </w:r>
      <w:r>
        <w:t xml:space="preserve">ArrayList </w:t>
      </w:r>
      <w:r>
        <w:rPr>
          <w:rFonts w:hint="eastAsia"/>
        </w:rPr>
        <w:t>클래스이다.</w:t>
      </w:r>
    </w:p>
    <w:p w14:paraId="62D757E4" w14:textId="77777777" w:rsidR="004E3A4A" w:rsidRDefault="004E3A4A" w:rsidP="004E3A4A"/>
    <w:p w14:paraId="7A53ACC7" w14:textId="77777777" w:rsidR="004E3A4A" w:rsidRDefault="004E3A4A" w:rsidP="004E3A4A">
      <w:r>
        <w:rPr>
          <w:rFonts w:hint="eastAsia"/>
        </w:rPr>
        <w:t>배열과 비슷한 방법으로 사용할 수 있는 클래스들을 대표하는 것이 L</w:t>
      </w:r>
      <w:r>
        <w:t xml:space="preserve">ist </w:t>
      </w:r>
      <w:r>
        <w:rPr>
          <w:rFonts w:hint="eastAsia"/>
        </w:rPr>
        <w:t>인터페이스이다.</w:t>
      </w:r>
    </w:p>
    <w:p w14:paraId="77183E28" w14:textId="77777777" w:rsidR="004E3A4A" w:rsidRDefault="004E3A4A" w:rsidP="004E3A4A"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인터페이스의 자식 클래스들은</w:t>
      </w:r>
      <w:r>
        <w:t xml:space="preserve">, </w:t>
      </w:r>
      <w:r>
        <w:rPr>
          <w:rFonts w:hint="eastAsia"/>
        </w:rPr>
        <w:t>배열처럼 인덱스(</w:t>
      </w:r>
      <w:r>
        <w:t xml:space="preserve">index) </w:t>
      </w:r>
      <w:r>
        <w:rPr>
          <w:rFonts w:hint="eastAsia"/>
        </w:rPr>
        <w:t>위치에 값을 저장한다.</w:t>
      </w:r>
      <w:r>
        <w:t xml:space="preserve"> </w:t>
      </w:r>
    </w:p>
    <w:p w14:paraId="78158C13" w14:textId="77777777" w:rsidR="004E3A4A" w:rsidRDefault="004E3A4A" w:rsidP="004E3A4A">
      <w:r>
        <w:rPr>
          <w:rFonts w:hint="eastAsia"/>
        </w:rPr>
        <w:t xml:space="preserve">인덱스는 </w:t>
      </w:r>
      <w:r>
        <w:t>0</w:t>
      </w:r>
      <w:r>
        <w:rPr>
          <w:rFonts w:hint="eastAsia"/>
        </w:rPr>
        <w:t>부터 시작한다.</w:t>
      </w:r>
    </w:p>
    <w:p w14:paraId="1ED154C3" w14:textId="77777777" w:rsidR="009C7BA5" w:rsidRPr="004E3A4A" w:rsidRDefault="009C7BA5" w:rsidP="009C7BA5"/>
    <w:p w14:paraId="5FAD6E97" w14:textId="77777777" w:rsidR="009C7BA5" w:rsidRDefault="009C7BA5" w:rsidP="009C7BA5">
      <w:pPr>
        <w:pStyle w:val="Heading2"/>
      </w:pPr>
      <w:bookmarkStart w:id="1" w:name="_Toc37258926"/>
      <w:r>
        <w:rPr>
          <w:rFonts w:hint="eastAsia"/>
        </w:rPr>
        <w:t>List</w:t>
      </w:r>
      <w:r>
        <w:t xml:space="preserve"> interface </w:t>
      </w:r>
      <w:r>
        <w:rPr>
          <w:rFonts w:hint="eastAsia"/>
        </w:rPr>
        <w:t>메소드</w:t>
      </w:r>
      <w:bookmarkEnd w:id="1"/>
    </w:p>
    <w:p w14:paraId="1B788813" w14:textId="77777777" w:rsidR="009C7BA5" w:rsidRDefault="009C7BA5" w:rsidP="009C7BA5"/>
    <w:p w14:paraId="7A0905FC" w14:textId="5371BD0A" w:rsidR="009C7BA5" w:rsidRDefault="009C7BA5" w:rsidP="009C7BA5">
      <w:r>
        <w:rPr>
          <w:rFonts w:hint="eastAsia"/>
        </w:rPr>
        <w:t xml:space="preserve">List </w:t>
      </w:r>
      <w:r w:rsidR="00266A9A">
        <w:rPr>
          <w:rFonts w:hint="eastAsia"/>
        </w:rPr>
        <w:t>인터페이스</w:t>
      </w:r>
      <w:r>
        <w:rPr>
          <w:rFonts w:hint="eastAsia"/>
        </w:rPr>
        <w:t xml:space="preserve">는 Collection </w:t>
      </w:r>
      <w:r w:rsidR="00266A9A">
        <w:rPr>
          <w:rFonts w:hint="eastAsia"/>
        </w:rPr>
        <w:t>인터페이스</w:t>
      </w:r>
      <w:r>
        <w:rPr>
          <w:rFonts w:hint="eastAsia"/>
        </w:rPr>
        <w:t>를 상</w:t>
      </w:r>
      <w:r>
        <w:t>속한다</w:t>
      </w:r>
      <w:r>
        <w:rPr>
          <w:rFonts w:hint="eastAsia"/>
        </w:rPr>
        <w:t>.</w:t>
      </w:r>
    </w:p>
    <w:p w14:paraId="47378085" w14:textId="2763C93B" w:rsidR="009C7BA5" w:rsidRDefault="009C7BA5" w:rsidP="009C7BA5">
      <w:r>
        <w:rPr>
          <w:rFonts w:hint="eastAsia"/>
        </w:rPr>
        <w:t>따</w:t>
      </w:r>
      <w:r>
        <w:t>라서</w:t>
      </w:r>
      <w:r>
        <w:rPr>
          <w:rFonts w:hint="eastAsia"/>
        </w:rPr>
        <w:t xml:space="preserve"> Collection </w:t>
      </w:r>
      <w:r w:rsidR="00266A9A">
        <w:rPr>
          <w:rFonts w:hint="eastAsia"/>
        </w:rPr>
        <w:t>인터페이스</w:t>
      </w:r>
      <w:r>
        <w:rPr>
          <w:rFonts w:hint="eastAsia"/>
        </w:rPr>
        <w:t>에 정</w:t>
      </w:r>
      <w:r>
        <w:t>의된</w:t>
      </w:r>
      <w:r>
        <w:rPr>
          <w:rFonts w:hint="eastAsia"/>
        </w:rPr>
        <w:t xml:space="preserve"> 모</w:t>
      </w:r>
      <w:r>
        <w:t>든</w:t>
      </w:r>
      <w:r>
        <w:rPr>
          <w:rFonts w:hint="eastAsia"/>
        </w:rPr>
        <w:t xml:space="preserve"> 메</w:t>
      </w:r>
      <w:r>
        <w:t>소드가</w:t>
      </w:r>
      <w:r>
        <w:rPr>
          <w:rFonts w:hint="eastAsia"/>
        </w:rPr>
        <w:t xml:space="preserve"> List </w:t>
      </w:r>
      <w:r w:rsidR="00266A9A">
        <w:rPr>
          <w:rFonts w:hint="eastAsia"/>
        </w:rPr>
        <w:t>인터페이스</w:t>
      </w:r>
      <w:r>
        <w:rPr>
          <w:rFonts w:hint="eastAsia"/>
        </w:rPr>
        <w:t>에 상</w:t>
      </w:r>
      <w:r>
        <w:t>속된다</w:t>
      </w:r>
      <w:r>
        <w:rPr>
          <w:rFonts w:hint="eastAsia"/>
        </w:rPr>
        <w:t>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5665D9" w:rsidRPr="005665D9" w14:paraId="1C371286" w14:textId="77777777" w:rsidTr="005665D9">
        <w:trPr>
          <w:trHeight w:val="3924"/>
        </w:trPr>
        <w:tc>
          <w:tcPr>
            <w:tcW w:w="10456" w:type="dxa"/>
          </w:tcPr>
          <w:p w14:paraId="08FC4221" w14:textId="77777777" w:rsidR="005665D9" w:rsidRPr="005665D9" w:rsidRDefault="005665D9" w:rsidP="001E4AFF">
            <w:r w:rsidRPr="005665D9">
              <w:rPr>
                <w:rFonts w:hint="eastAsia"/>
              </w:rPr>
              <w:t>boolean add(E e)</w:t>
            </w:r>
          </w:p>
          <w:p w14:paraId="5081A60F" w14:textId="77777777" w:rsidR="005665D9" w:rsidRPr="005665D9" w:rsidRDefault="005665D9" w:rsidP="001E4AFF">
            <w:r w:rsidRPr="005665D9">
              <w:rPr>
                <w:rFonts w:hint="eastAsia"/>
              </w:rPr>
              <w:t>boolean addAll(Collection&lt;E&gt; c)</w:t>
            </w:r>
          </w:p>
          <w:p w14:paraId="529AE2C4" w14:textId="77777777" w:rsidR="005665D9" w:rsidRPr="005665D9" w:rsidRDefault="005665D9" w:rsidP="001E4AFF">
            <w:r w:rsidRPr="005665D9">
              <w:t>void clear()</w:t>
            </w:r>
          </w:p>
          <w:p w14:paraId="1380F9F1" w14:textId="77777777" w:rsidR="005665D9" w:rsidRPr="005665D9" w:rsidRDefault="005665D9" w:rsidP="001E4AFF">
            <w:r w:rsidRPr="005665D9">
              <w:rPr>
                <w:rFonts w:hint="eastAsia"/>
              </w:rPr>
              <w:t>boolean contains(Object o)</w:t>
            </w:r>
          </w:p>
          <w:p w14:paraId="276A747A" w14:textId="77777777" w:rsidR="005665D9" w:rsidRPr="005665D9" w:rsidRDefault="005665D9" w:rsidP="001E4AFF">
            <w:r w:rsidRPr="005665D9">
              <w:rPr>
                <w:rFonts w:hint="eastAsia"/>
              </w:rPr>
              <w:t>boolean contains</w:t>
            </w:r>
            <w:r w:rsidRPr="005665D9">
              <w:t>All</w:t>
            </w:r>
            <w:r w:rsidRPr="005665D9">
              <w:rPr>
                <w:rFonts w:hint="eastAsia"/>
              </w:rPr>
              <w:t>(</w:t>
            </w:r>
            <w:r w:rsidRPr="005665D9">
              <w:t>Collection&lt;E&gt; c</w:t>
            </w:r>
            <w:r w:rsidRPr="005665D9">
              <w:rPr>
                <w:rFonts w:hint="eastAsia"/>
              </w:rPr>
              <w:t>)</w:t>
            </w:r>
          </w:p>
          <w:p w14:paraId="566C34ED" w14:textId="77777777" w:rsidR="005665D9" w:rsidRPr="005665D9" w:rsidRDefault="005665D9" w:rsidP="001E4AFF">
            <w:r w:rsidRPr="005665D9">
              <w:t>boolean equals(Object o)</w:t>
            </w:r>
          </w:p>
          <w:p w14:paraId="24169767" w14:textId="77777777" w:rsidR="005665D9" w:rsidRPr="005665D9" w:rsidRDefault="005665D9" w:rsidP="001E4AFF">
            <w:r w:rsidRPr="005665D9">
              <w:t>int hashCode()</w:t>
            </w:r>
          </w:p>
          <w:p w14:paraId="52961338" w14:textId="77777777" w:rsidR="005665D9" w:rsidRPr="005665D9" w:rsidRDefault="005665D9" w:rsidP="001E4AFF">
            <w:r w:rsidRPr="005665D9">
              <w:rPr>
                <w:rFonts w:hint="eastAsia"/>
              </w:rPr>
              <w:t>boolean isEmpty()</w:t>
            </w:r>
          </w:p>
          <w:p w14:paraId="697F51E2" w14:textId="77777777" w:rsidR="005665D9" w:rsidRPr="005665D9" w:rsidRDefault="005665D9" w:rsidP="001E4AFF">
            <w:r w:rsidRPr="005665D9">
              <w:rPr>
                <w:rFonts w:hint="eastAsia"/>
              </w:rPr>
              <w:t>Iterator&lt;E&gt; iterator()</w:t>
            </w:r>
          </w:p>
          <w:p w14:paraId="2F89A708" w14:textId="77777777" w:rsidR="005665D9" w:rsidRPr="005665D9" w:rsidRDefault="005665D9" w:rsidP="001E4AFF">
            <w:r w:rsidRPr="005665D9">
              <w:rPr>
                <w:rFonts w:hint="eastAsia"/>
              </w:rPr>
              <w:t>boolean remove(Object o)</w:t>
            </w:r>
          </w:p>
          <w:p w14:paraId="26281574" w14:textId="77777777" w:rsidR="005665D9" w:rsidRPr="005665D9" w:rsidRDefault="005665D9" w:rsidP="001E4AFF">
            <w:r w:rsidRPr="005665D9">
              <w:t>boolean removeAll(</w:t>
            </w:r>
            <w:r w:rsidRPr="005665D9">
              <w:rPr>
                <w:rFonts w:hint="eastAsia"/>
              </w:rPr>
              <w:t xml:space="preserve">Collection </w:t>
            </w:r>
            <w:r w:rsidRPr="005665D9">
              <w:t>c)</w:t>
            </w:r>
          </w:p>
          <w:p w14:paraId="76879610" w14:textId="77777777" w:rsidR="005665D9" w:rsidRPr="005665D9" w:rsidRDefault="005665D9" w:rsidP="001E4AFF">
            <w:r w:rsidRPr="005665D9">
              <w:t>boolean retai</w:t>
            </w:r>
            <w:r w:rsidRPr="005665D9">
              <w:rPr>
                <w:rFonts w:hint="eastAsia"/>
              </w:rPr>
              <w:t>n</w:t>
            </w:r>
            <w:r w:rsidRPr="005665D9">
              <w:t>All(</w:t>
            </w:r>
            <w:r w:rsidRPr="005665D9">
              <w:rPr>
                <w:rFonts w:hint="eastAsia"/>
              </w:rPr>
              <w:t>Collection</w:t>
            </w:r>
            <w:r w:rsidRPr="005665D9">
              <w:t xml:space="preserve"> c)</w:t>
            </w:r>
          </w:p>
          <w:p w14:paraId="071F9488" w14:textId="77777777" w:rsidR="005665D9" w:rsidRPr="005665D9" w:rsidRDefault="005665D9" w:rsidP="001E4AFF">
            <w:r w:rsidRPr="005665D9">
              <w:t>int size()</w:t>
            </w:r>
          </w:p>
          <w:p w14:paraId="31659CDB" w14:textId="77777777" w:rsidR="005665D9" w:rsidRPr="005665D9" w:rsidRDefault="005665D9" w:rsidP="001E4AFF">
            <w:r w:rsidRPr="005665D9">
              <w:t>Object[] toArray()</w:t>
            </w:r>
          </w:p>
          <w:p w14:paraId="1E116407" w14:textId="312FA21C" w:rsidR="005665D9" w:rsidRPr="005665D9" w:rsidRDefault="005665D9" w:rsidP="001E4AFF">
            <w:r w:rsidRPr="005665D9">
              <w:rPr>
                <w:rFonts w:hint="eastAsia"/>
              </w:rPr>
              <w:t>E[] toArray(E[] a)</w:t>
            </w:r>
          </w:p>
        </w:tc>
      </w:tr>
    </w:tbl>
    <w:p w14:paraId="4C72BC33" w14:textId="359AB74B" w:rsidR="00F40CAD" w:rsidRDefault="00266A9A" w:rsidP="009C7BA5">
      <w:r>
        <w:rPr>
          <w:rFonts w:hint="eastAsia"/>
        </w:rPr>
        <w:t xml:space="preserve">위 메소드들은 </w:t>
      </w:r>
      <w:r>
        <w:t xml:space="preserve">Collection </w:t>
      </w:r>
      <w:r>
        <w:rPr>
          <w:rFonts w:hint="eastAsia"/>
        </w:rPr>
        <w:t>인터페이스에 선언된 메소드들이다.</w:t>
      </w:r>
    </w:p>
    <w:p w14:paraId="0B768547" w14:textId="34EEA276" w:rsidR="00266A9A" w:rsidRDefault="00266A9A" w:rsidP="009C7BA5">
      <w:r>
        <w:rPr>
          <w:rFonts w:hint="eastAsia"/>
        </w:rPr>
        <w:t xml:space="preserve">이 메소드들이 </w:t>
      </w:r>
      <w:r>
        <w:t xml:space="preserve">List </w:t>
      </w:r>
      <w:r>
        <w:rPr>
          <w:rFonts w:hint="eastAsia"/>
        </w:rPr>
        <w:t>인터페이스에 상속된다.</w:t>
      </w:r>
    </w:p>
    <w:p w14:paraId="374A3E6A" w14:textId="66BFB0FA" w:rsidR="004E3A4A" w:rsidRDefault="004E3A4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D90751B" w14:textId="5D88B3F1" w:rsidR="00266A9A" w:rsidRDefault="00266A9A" w:rsidP="00266A9A">
      <w:pPr>
        <w:pStyle w:val="Heading3"/>
      </w:pPr>
      <w:r>
        <w:rPr>
          <w:rFonts w:hint="eastAsia"/>
        </w:rPr>
        <w:lastRenderedPageBreak/>
        <w:t xml:space="preserve">Collection </w:t>
      </w:r>
      <w:r>
        <w:rPr>
          <w:rFonts w:hint="eastAsia"/>
        </w:rPr>
        <w:t>인터페이스로부터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266A9A" w14:paraId="7F2C3522" w14:textId="77777777" w:rsidTr="00A91342">
        <w:tc>
          <w:tcPr>
            <w:tcW w:w="10456" w:type="dxa"/>
          </w:tcPr>
          <w:p w14:paraId="77FA1A8C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add(E e)</w:t>
            </w:r>
          </w:p>
          <w:p w14:paraId="50D969D7" w14:textId="77777777" w:rsidR="00266A9A" w:rsidRDefault="00266A9A" w:rsidP="00A91342">
            <w:r>
              <w:rPr>
                <w:rFonts w:hint="eastAsia"/>
              </w:rPr>
              <w:t>객체 e를 내부 목록에 추가한다.</w:t>
            </w:r>
            <w:r>
              <w:t xml:space="preserve"> </w:t>
            </w:r>
          </w:p>
          <w:p w14:paraId="3FBE360C" w14:textId="77777777" w:rsidR="00266A9A" w:rsidRDefault="00266A9A" w:rsidP="00A91342">
            <w:r>
              <w:rPr>
                <w:rFonts w:hint="eastAsia"/>
              </w:rPr>
              <w:t>추가 작업이</w:t>
            </w:r>
            <w:r>
              <w:t xml:space="preserve"> </w:t>
            </w:r>
            <w:r>
              <w:rPr>
                <w:rFonts w:hint="eastAsia"/>
              </w:rPr>
              <w:t xml:space="preserve">성공했으면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실패면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266A9A" w14:paraId="64C5D20E" w14:textId="77777777" w:rsidTr="00A91342">
        <w:tc>
          <w:tcPr>
            <w:tcW w:w="10456" w:type="dxa"/>
          </w:tcPr>
          <w:p w14:paraId="5DFF6431" w14:textId="77777777" w:rsidR="00266A9A" w:rsidRDefault="00266A9A" w:rsidP="00A91342">
            <w:pPr>
              <w:rPr>
                <w:b/>
              </w:rPr>
            </w:pPr>
            <w:r>
              <w:rPr>
                <w:rFonts w:hint="eastAsia"/>
                <w:b/>
              </w:rPr>
              <w:t>boolean addAll(Collection&lt;E&gt; c)</w:t>
            </w:r>
          </w:p>
          <w:p w14:paraId="29B39BF8" w14:textId="77777777" w:rsidR="00266A9A" w:rsidRDefault="00266A9A" w:rsidP="00A91342">
            <w:r>
              <w:rPr>
                <w:rFonts w:hint="eastAsia"/>
              </w:rPr>
              <w:t xml:space="preserve">목록 객체 </w:t>
            </w:r>
            <w:r>
              <w:t>c</w:t>
            </w:r>
            <w:r>
              <w:rPr>
                <w:rFonts w:hint="eastAsia"/>
              </w:rPr>
              <w:t>에 들어있는 항목들을 전부 내부 목록에 추가한다.</w:t>
            </w:r>
          </w:p>
          <w:p w14:paraId="6A734FB5" w14:textId="77777777" w:rsidR="00266A9A" w:rsidRPr="004A3D34" w:rsidRDefault="00266A9A" w:rsidP="00A91342">
            <w:r>
              <w:rPr>
                <w:rFonts w:hint="eastAsia"/>
              </w:rPr>
              <w:t>추가 작업이</w:t>
            </w:r>
            <w:r>
              <w:t xml:space="preserve"> </w:t>
            </w:r>
            <w:r>
              <w:rPr>
                <w:rFonts w:hint="eastAsia"/>
              </w:rPr>
              <w:t xml:space="preserve">성공했으면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실패면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266A9A" w14:paraId="0F34FFF5" w14:textId="77777777" w:rsidTr="00A91342">
        <w:tc>
          <w:tcPr>
            <w:tcW w:w="10456" w:type="dxa"/>
          </w:tcPr>
          <w:p w14:paraId="1418543B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b/>
              </w:rPr>
              <w:t>void clear()</w:t>
            </w:r>
          </w:p>
          <w:p w14:paraId="0464198E" w14:textId="77777777" w:rsidR="00266A9A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>내부 목록에 들어있는 항목 전체를 제거한다.</w:t>
            </w:r>
            <w:r>
              <w:t xml:space="preserve"> </w:t>
            </w:r>
            <w:r>
              <w:rPr>
                <w:rFonts w:hint="eastAsia"/>
              </w:rPr>
              <w:t>그 결과 내부 목록은 비어 있는 상태가 된다.</w:t>
            </w:r>
          </w:p>
        </w:tc>
      </w:tr>
      <w:tr w:rsidR="00266A9A" w14:paraId="5D0DBB2B" w14:textId="77777777" w:rsidTr="00A91342">
        <w:tc>
          <w:tcPr>
            <w:tcW w:w="10456" w:type="dxa"/>
          </w:tcPr>
          <w:p w14:paraId="7F4C0349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contains(Object o)</w:t>
            </w:r>
          </w:p>
          <w:p w14:paraId="22270AF2" w14:textId="77777777" w:rsidR="00266A9A" w:rsidRDefault="00266A9A" w:rsidP="00A91342">
            <w:r>
              <w:rPr>
                <w:rFonts w:hint="eastAsia"/>
              </w:rPr>
              <w:t xml:space="preserve">파라미터 </w:t>
            </w:r>
            <w:r>
              <w:t>o</w:t>
            </w:r>
            <w:r>
              <w:rPr>
                <w:rFonts w:hint="eastAsia"/>
              </w:rPr>
              <w:t xml:space="preserve">와 동일한 값이 내부 목록에 들어있다면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  <w:p w14:paraId="4EDBB078" w14:textId="77777777" w:rsidR="00266A9A" w:rsidRPr="005B0BA6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 xml:space="preserve">동일한 값이 있는지 찾을 때 </w:t>
            </w:r>
            <w:r>
              <w:t>equal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메소드를 호출해서 비교한다.</w:t>
            </w:r>
          </w:p>
        </w:tc>
      </w:tr>
      <w:tr w:rsidR="00266A9A" w14:paraId="41D17296" w14:textId="77777777" w:rsidTr="00A91342">
        <w:tc>
          <w:tcPr>
            <w:tcW w:w="10456" w:type="dxa"/>
          </w:tcPr>
          <w:p w14:paraId="72D236B6" w14:textId="77777777" w:rsidR="00266A9A" w:rsidRDefault="00266A9A" w:rsidP="00A9134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contains</w:t>
            </w:r>
            <w:r>
              <w:rPr>
                <w:b/>
              </w:rPr>
              <w:t>All</w:t>
            </w:r>
            <w:r w:rsidRPr="005B0BA6">
              <w:rPr>
                <w:rFonts w:hint="eastAsia"/>
                <w:b/>
              </w:rPr>
              <w:t>(</w:t>
            </w:r>
            <w:r>
              <w:rPr>
                <w:b/>
              </w:rPr>
              <w:t>Collection&lt;E&gt; c</w:t>
            </w:r>
            <w:r w:rsidRPr="005B0BA6">
              <w:rPr>
                <w:rFonts w:hint="eastAsia"/>
                <w:b/>
              </w:rPr>
              <w:t>)</w:t>
            </w:r>
          </w:p>
          <w:p w14:paraId="0589D902" w14:textId="77777777" w:rsidR="00266A9A" w:rsidRDefault="00266A9A" w:rsidP="00A91342">
            <w:r>
              <w:rPr>
                <w:rFonts w:hint="eastAsia"/>
              </w:rPr>
              <w:t>컬렉션 객체 c에 들어있는 항목들이 전부 t</w:t>
            </w:r>
            <w:r>
              <w:t xml:space="preserve">his </w:t>
            </w:r>
            <w:r>
              <w:rPr>
                <w:rFonts w:hint="eastAsia"/>
              </w:rPr>
              <w:t>객체의 내부 목록에 들어있는지 확인한다.</w:t>
            </w:r>
          </w:p>
          <w:p w14:paraId="1456E2FE" w14:textId="77777777" w:rsidR="00266A9A" w:rsidRDefault="00266A9A" w:rsidP="00A91342">
            <w:r>
              <w:rPr>
                <w:rFonts w:hint="eastAsia"/>
              </w:rPr>
              <w:t xml:space="preserve">전부 들어있다면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  <w:p w14:paraId="644EE5C4" w14:textId="77777777" w:rsidR="00266A9A" w:rsidRPr="005B0BA6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 xml:space="preserve">동일한 값이 있는지 찾을 때 </w:t>
            </w:r>
            <w:r>
              <w:t>equal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메소드를 호출해서 비교한다.</w:t>
            </w:r>
          </w:p>
        </w:tc>
      </w:tr>
      <w:tr w:rsidR="00266A9A" w14:paraId="1552468B" w14:textId="77777777" w:rsidTr="00A91342">
        <w:tc>
          <w:tcPr>
            <w:tcW w:w="10456" w:type="dxa"/>
          </w:tcPr>
          <w:p w14:paraId="1B25AAED" w14:textId="77777777" w:rsidR="00266A9A" w:rsidRDefault="00266A9A" w:rsidP="00A91342">
            <w:pPr>
              <w:rPr>
                <w:b/>
              </w:rPr>
            </w:pPr>
            <w:r>
              <w:rPr>
                <w:b/>
              </w:rPr>
              <w:t>boolean equals(Object o)</w:t>
            </w:r>
          </w:p>
          <w:p w14:paraId="0F1B160D" w14:textId="77777777" w:rsidR="00266A9A" w:rsidRDefault="00266A9A" w:rsidP="00A91342">
            <w:r>
              <w:rPr>
                <w:rFonts w:hint="eastAsia"/>
              </w:rPr>
              <w:t xml:space="preserve">객체 </w:t>
            </w:r>
            <w:r>
              <w:t>o</w:t>
            </w:r>
            <w:r>
              <w:rPr>
                <w:rFonts w:hint="eastAsia"/>
              </w:rPr>
              <w:t xml:space="preserve">와 </w:t>
            </w:r>
            <w:r>
              <w:t xml:space="preserve">this </w:t>
            </w:r>
            <w:r>
              <w:rPr>
                <w:rFonts w:hint="eastAsia"/>
              </w:rPr>
              <w:t xml:space="preserve">객체의 </w:t>
            </w:r>
            <w:r>
              <w:t>equality</w:t>
            </w:r>
            <w:r>
              <w:rPr>
                <w:rFonts w:hint="eastAsia"/>
              </w:rPr>
              <w:t>를 비교한다.</w:t>
            </w:r>
          </w:p>
          <w:p w14:paraId="1D299CEF" w14:textId="77777777" w:rsidR="00266A9A" w:rsidRDefault="00266A9A" w:rsidP="00A91342">
            <w:r>
              <w:rPr>
                <w:rFonts w:hint="eastAsia"/>
              </w:rPr>
              <w:t>즉 th</w:t>
            </w:r>
            <w:r>
              <w:t xml:space="preserve">is </w:t>
            </w:r>
            <w:r>
              <w:rPr>
                <w:rFonts w:hint="eastAsia"/>
              </w:rPr>
              <w:t>객</w:t>
            </w:r>
            <w:r>
              <w:t>체와</w:t>
            </w:r>
            <w:r>
              <w:rPr>
                <w:rFonts w:hint="eastAsia"/>
              </w:rPr>
              <w:t xml:space="preserve"> </w:t>
            </w:r>
            <w:r>
              <w:t xml:space="preserve">o </w:t>
            </w:r>
            <w:r>
              <w:rPr>
                <w:rFonts w:hint="eastAsia"/>
              </w:rPr>
              <w:t>객</w:t>
            </w:r>
            <w:r>
              <w:t>체의</w:t>
            </w:r>
            <w:r>
              <w:rPr>
                <w:rFonts w:hint="eastAsia"/>
              </w:rPr>
              <w:t xml:space="preserve"> 클</w:t>
            </w:r>
            <w:r>
              <w:t>래스가</w:t>
            </w:r>
            <w:r>
              <w:rPr>
                <w:rFonts w:hint="eastAsia"/>
              </w:rPr>
              <w:t xml:space="preserve"> 같</w:t>
            </w:r>
            <w:r>
              <w:t>고</w:t>
            </w:r>
            <w:r>
              <w:rPr>
                <w:rFonts w:hint="eastAsia"/>
              </w:rPr>
              <w:t>,</w:t>
            </w:r>
          </w:p>
          <w:p w14:paraId="607636BE" w14:textId="77777777" w:rsidR="00266A9A" w:rsidRDefault="00266A9A" w:rsidP="00A91342">
            <w:r>
              <w:rPr>
                <w:rFonts w:hint="eastAsia"/>
              </w:rPr>
              <w:t xml:space="preserve">목록 </w:t>
            </w:r>
            <w:r>
              <w:t>o</w:t>
            </w:r>
            <w:r>
              <w:rPr>
                <w:rFonts w:hint="eastAsia"/>
              </w:rPr>
              <w:t>에 들어있는 항목의 수가,</w:t>
            </w:r>
            <w:r>
              <w:t xml:space="preserve"> this</w:t>
            </w:r>
            <w:r>
              <w:rPr>
                <w:rFonts w:hint="eastAsia"/>
              </w:rPr>
              <w:t>의 그것과 동일하고,</w:t>
            </w:r>
          </w:p>
          <w:p w14:paraId="321F0086" w14:textId="77777777" w:rsidR="00266A9A" w:rsidRDefault="00266A9A" w:rsidP="00A91342">
            <w:r>
              <w:rPr>
                <w:rFonts w:hint="eastAsia"/>
              </w:rPr>
              <w:t xml:space="preserve">양쪽 목록에 들어있는 항목들 각각이 서로 동일한 경우에 </w:t>
            </w:r>
            <w:r>
              <w:t xml:space="preserve">true </w:t>
            </w:r>
            <w:r>
              <w:rPr>
                <w:rFonts w:hint="eastAsia"/>
              </w:rPr>
              <w:t>를 리턴한다.</w:t>
            </w:r>
          </w:p>
          <w:p w14:paraId="6A63E4ED" w14:textId="77777777" w:rsidR="00266A9A" w:rsidRPr="000F5B92" w:rsidRDefault="00266A9A" w:rsidP="00A91342">
            <w:r>
              <w:rPr>
                <w:rFonts w:hint="eastAsia"/>
              </w:rPr>
              <w:t xml:space="preserve">항목들 각각이 서로 동일한지 비교할 때 </w:t>
            </w:r>
            <w:r>
              <w:t xml:space="preserve">equals </w:t>
            </w:r>
            <w:r>
              <w:rPr>
                <w:rFonts w:hint="eastAsia"/>
              </w:rPr>
              <w:t>메소드를 호출해서 비교한다.</w:t>
            </w:r>
          </w:p>
        </w:tc>
      </w:tr>
      <w:tr w:rsidR="00266A9A" w14:paraId="6B95DD0C" w14:textId="77777777" w:rsidTr="00A91342">
        <w:tc>
          <w:tcPr>
            <w:tcW w:w="10456" w:type="dxa"/>
          </w:tcPr>
          <w:p w14:paraId="1069124C" w14:textId="77777777" w:rsidR="00266A9A" w:rsidRDefault="00266A9A" w:rsidP="00A91342">
            <w:pPr>
              <w:rPr>
                <w:b/>
              </w:rPr>
            </w:pPr>
            <w:r>
              <w:rPr>
                <w:b/>
              </w:rPr>
              <w:t>int hashCode()</w:t>
            </w:r>
          </w:p>
          <w:p w14:paraId="29EFB23F" w14:textId="77777777" w:rsidR="00266A9A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 xml:space="preserve">내부 객체 목록까지 고려하여 </w:t>
            </w:r>
            <w:r>
              <w:t xml:space="preserve">hash code </w:t>
            </w:r>
            <w:r>
              <w:rPr>
                <w:rFonts w:hint="eastAsia"/>
              </w:rPr>
              <w:t>값을 계산해서 리턴한다.</w:t>
            </w:r>
          </w:p>
        </w:tc>
      </w:tr>
      <w:tr w:rsidR="00266A9A" w14:paraId="726D12F9" w14:textId="77777777" w:rsidTr="00A91342">
        <w:tc>
          <w:tcPr>
            <w:tcW w:w="10456" w:type="dxa"/>
          </w:tcPr>
          <w:p w14:paraId="6F4DFE1B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isEmpty()</w:t>
            </w:r>
          </w:p>
          <w:p w14:paraId="1E1A4F9E" w14:textId="77777777" w:rsidR="00266A9A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 xml:space="preserve">목록이 비어 있으면 </w:t>
            </w:r>
            <w:r>
              <w:t xml:space="preserve">true </w:t>
            </w:r>
            <w:r>
              <w:rPr>
                <w:rFonts w:hint="eastAsia"/>
              </w:rPr>
              <w:t>를 리턴한다.</w:t>
            </w:r>
          </w:p>
        </w:tc>
      </w:tr>
      <w:tr w:rsidR="00266A9A" w14:paraId="03E79C4A" w14:textId="77777777" w:rsidTr="00A91342">
        <w:tc>
          <w:tcPr>
            <w:tcW w:w="10456" w:type="dxa"/>
          </w:tcPr>
          <w:p w14:paraId="5D7DCB99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Iterator&lt;E&gt; iterator()</w:t>
            </w:r>
          </w:p>
          <w:p w14:paraId="3DF89136" w14:textId="77777777" w:rsidR="00266A9A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 xml:space="preserve">내부 목록에 들어있는 항목을 하나씩 탐색하기 위한 </w:t>
            </w:r>
            <w:r>
              <w:t xml:space="preserve">Iterator </w:t>
            </w:r>
            <w:r>
              <w:rPr>
                <w:rFonts w:hint="eastAsia"/>
              </w:rPr>
              <w:t>객체를 생성하여 리턴한다.</w:t>
            </w:r>
          </w:p>
        </w:tc>
      </w:tr>
      <w:tr w:rsidR="00266A9A" w14:paraId="49E63715" w14:textId="77777777" w:rsidTr="00A91342">
        <w:tc>
          <w:tcPr>
            <w:tcW w:w="10456" w:type="dxa"/>
          </w:tcPr>
          <w:p w14:paraId="676363ED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boolean remove(Object o)</w:t>
            </w:r>
          </w:p>
          <w:p w14:paraId="6AFD58E8" w14:textId="77777777" w:rsidR="00266A9A" w:rsidRDefault="00266A9A" w:rsidP="00A91342">
            <w:r>
              <w:rPr>
                <w:rFonts w:hint="eastAsia"/>
              </w:rPr>
              <w:t>파라미터</w:t>
            </w:r>
            <w:r>
              <w:t xml:space="preserve"> </w:t>
            </w:r>
            <w:r>
              <w:rPr>
                <w:rFonts w:hint="eastAsia"/>
              </w:rPr>
              <w:t>o와 동일한 값(</w:t>
            </w:r>
            <w:r>
              <w:t>equals)</w:t>
            </w:r>
            <w:r>
              <w:rPr>
                <w:rFonts w:hint="eastAsia"/>
              </w:rPr>
              <w:t>을 목록에서 찾아서 제거한다.</w:t>
            </w:r>
            <w:r>
              <w:t xml:space="preserve"> </w:t>
            </w:r>
          </w:p>
          <w:p w14:paraId="1448A602" w14:textId="77777777" w:rsidR="00266A9A" w:rsidRDefault="00266A9A" w:rsidP="00A91342">
            <w:r>
              <w:rPr>
                <w:rFonts w:hint="eastAsia"/>
              </w:rPr>
              <w:t xml:space="preserve">파라미터 값이 </w:t>
            </w:r>
            <w:r>
              <w:t xml:space="preserve">null </w:t>
            </w:r>
            <w:r>
              <w:rPr>
                <w:rFonts w:hint="eastAsia"/>
              </w:rPr>
              <w:t xml:space="preserve">이면, </w:t>
            </w:r>
            <w:r>
              <w:t>null</w:t>
            </w:r>
            <w:r>
              <w:rPr>
                <w:rFonts w:hint="eastAsia"/>
              </w:rPr>
              <w:t>을 찾아서 제거한다.</w:t>
            </w:r>
            <w:r>
              <w:t xml:space="preserve"> </w:t>
            </w:r>
          </w:p>
          <w:p w14:paraId="42155997" w14:textId="77777777" w:rsidR="00266A9A" w:rsidRDefault="00266A9A" w:rsidP="00A91342">
            <w:r>
              <w:rPr>
                <w:rFonts w:hint="eastAsia"/>
              </w:rPr>
              <w:t xml:space="preserve">제거에 성공했으면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제거 실패면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  <w:p w14:paraId="481ADEE8" w14:textId="77777777" w:rsidR="00266A9A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 xml:space="preserve">예를 들어 파라미터와 동일한 값이 목록에 없어서 제거할 것이 없는 경우에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266A9A" w14:paraId="14C802CE" w14:textId="77777777" w:rsidTr="00A91342">
        <w:tc>
          <w:tcPr>
            <w:tcW w:w="10456" w:type="dxa"/>
          </w:tcPr>
          <w:p w14:paraId="1FDC0170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b/>
              </w:rPr>
              <w:t>boolean removeAll(</w:t>
            </w:r>
            <w:r w:rsidRPr="005B0BA6">
              <w:rPr>
                <w:rFonts w:hint="eastAsia"/>
                <w:b/>
              </w:rPr>
              <w:t xml:space="preserve">Collection </w:t>
            </w:r>
            <w:r w:rsidRPr="005B0BA6">
              <w:rPr>
                <w:b/>
              </w:rPr>
              <w:t>c)</w:t>
            </w:r>
          </w:p>
          <w:p w14:paraId="562FF33D" w14:textId="77777777" w:rsidR="00266A9A" w:rsidRDefault="00266A9A" w:rsidP="00A91342">
            <w:r>
              <w:rPr>
                <w:rFonts w:hint="eastAsia"/>
              </w:rPr>
              <w:t xml:space="preserve">파라미터로 주어진 목록 객체 </w:t>
            </w:r>
            <w:r>
              <w:t>c</w:t>
            </w:r>
            <w:r>
              <w:rPr>
                <w:rFonts w:hint="eastAsia"/>
              </w:rPr>
              <w:t xml:space="preserve">에 들어있는 항목들을 </w:t>
            </w:r>
            <w:r>
              <w:t xml:space="preserve">this </w:t>
            </w:r>
            <w:r>
              <w:rPr>
                <w:rFonts w:hint="eastAsia"/>
              </w:rPr>
              <w:t>객체에서 찾아서 전부 제거한다.</w:t>
            </w:r>
          </w:p>
          <w:p w14:paraId="089344EE" w14:textId="77777777" w:rsidR="00266A9A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 xml:space="preserve">제거된 항목이 한 개 이상이면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</w:tc>
      </w:tr>
      <w:tr w:rsidR="00266A9A" w14:paraId="0830052B" w14:textId="77777777" w:rsidTr="00A91342">
        <w:tc>
          <w:tcPr>
            <w:tcW w:w="10456" w:type="dxa"/>
          </w:tcPr>
          <w:p w14:paraId="58204FFB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b/>
              </w:rPr>
              <w:t>boolean retai</w:t>
            </w:r>
            <w:r w:rsidRPr="005B0BA6">
              <w:rPr>
                <w:rFonts w:hint="eastAsia"/>
                <w:b/>
              </w:rPr>
              <w:t>n</w:t>
            </w:r>
            <w:r w:rsidRPr="005B0BA6">
              <w:rPr>
                <w:b/>
              </w:rPr>
              <w:t>All(</w:t>
            </w:r>
            <w:r w:rsidRPr="005B0BA6">
              <w:rPr>
                <w:rFonts w:hint="eastAsia"/>
                <w:b/>
              </w:rPr>
              <w:t>Collection</w:t>
            </w:r>
            <w:r w:rsidRPr="005B0BA6">
              <w:rPr>
                <w:b/>
              </w:rPr>
              <w:t xml:space="preserve"> c)</w:t>
            </w:r>
          </w:p>
          <w:p w14:paraId="6AA94465" w14:textId="77777777" w:rsidR="00266A9A" w:rsidRDefault="00266A9A" w:rsidP="00A91342">
            <w:r>
              <w:rPr>
                <w:rFonts w:hint="eastAsia"/>
              </w:rPr>
              <w:t xml:space="preserve">파라미터로 주어진 목록 객체 </w:t>
            </w:r>
            <w:r>
              <w:t>c</w:t>
            </w:r>
            <w:r>
              <w:rPr>
                <w:rFonts w:hint="eastAsia"/>
              </w:rPr>
              <w:t xml:space="preserve">에 </w:t>
            </w:r>
            <w:r w:rsidRPr="000F5B92">
              <w:rPr>
                <w:rFonts w:hint="eastAsia"/>
                <w:u w:val="single"/>
              </w:rPr>
              <w:t>들어있지 않은</w:t>
            </w:r>
            <w:r>
              <w:rPr>
                <w:rFonts w:hint="eastAsia"/>
              </w:rPr>
              <w:t xml:space="preserve"> 항목들을 </w:t>
            </w:r>
            <w:r>
              <w:t xml:space="preserve">this </w:t>
            </w:r>
            <w:r>
              <w:rPr>
                <w:rFonts w:hint="eastAsia"/>
              </w:rPr>
              <w:t>객체에서 찾아서 전부 제거한다.</w:t>
            </w:r>
          </w:p>
          <w:p w14:paraId="7AB1CC53" w14:textId="77777777" w:rsidR="00266A9A" w:rsidRDefault="00266A9A" w:rsidP="00A91342">
            <w:r>
              <w:rPr>
                <w:rFonts w:hint="eastAsia"/>
              </w:rPr>
              <w:t xml:space="preserve">그래서 </w:t>
            </w:r>
            <w:r>
              <w:t>c</w:t>
            </w:r>
            <w:r>
              <w:rPr>
                <w:rFonts w:hint="eastAsia"/>
              </w:rPr>
              <w:t xml:space="preserve">에 들어있는 항목들만 </w:t>
            </w:r>
            <w:r>
              <w:t xml:space="preserve">this </w:t>
            </w:r>
            <w:r>
              <w:rPr>
                <w:rFonts w:hint="eastAsia"/>
              </w:rPr>
              <w:t>객체에 남아있게 된다.</w:t>
            </w:r>
          </w:p>
          <w:p w14:paraId="11F8931A" w14:textId="77777777" w:rsidR="00266A9A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 xml:space="preserve">제거된 항목이 한 개 이상이면 </w:t>
            </w:r>
            <w:r>
              <w:t>true</w:t>
            </w:r>
            <w:r>
              <w:rPr>
                <w:rFonts w:hint="eastAsia"/>
              </w:rPr>
              <w:t>를 리턴한다.</w:t>
            </w:r>
          </w:p>
        </w:tc>
      </w:tr>
      <w:tr w:rsidR="00266A9A" w14:paraId="656F8967" w14:textId="77777777" w:rsidTr="00A91342">
        <w:tc>
          <w:tcPr>
            <w:tcW w:w="10456" w:type="dxa"/>
          </w:tcPr>
          <w:p w14:paraId="3543095B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b/>
              </w:rPr>
              <w:t>int size()</w:t>
            </w:r>
          </w:p>
          <w:p w14:paraId="67CAAD84" w14:textId="77777777" w:rsidR="00266A9A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>내부 목록에 들어있는 항목의 수를 리턴한다.</w:t>
            </w:r>
          </w:p>
        </w:tc>
      </w:tr>
      <w:tr w:rsidR="00266A9A" w14:paraId="1E235F63" w14:textId="77777777" w:rsidTr="00A91342">
        <w:tc>
          <w:tcPr>
            <w:tcW w:w="10456" w:type="dxa"/>
          </w:tcPr>
          <w:p w14:paraId="02F71634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b/>
              </w:rPr>
              <w:t>Object[] toArray()</w:t>
            </w:r>
          </w:p>
          <w:p w14:paraId="5C1B7DF0" w14:textId="77777777" w:rsidR="00266A9A" w:rsidRDefault="00266A9A" w:rsidP="00A91342">
            <w:r>
              <w:rPr>
                <w:rFonts w:hint="eastAsia"/>
              </w:rPr>
              <w:t>목록 객체에 들어있는 항목들을 배열에 채워서</w:t>
            </w:r>
            <w:r>
              <w:t xml:space="preserve"> </w:t>
            </w:r>
            <w:r>
              <w:rPr>
                <w:rFonts w:hint="eastAsia"/>
              </w:rPr>
              <w:t>리턴한다.</w:t>
            </w:r>
          </w:p>
          <w:p w14:paraId="25BB511C" w14:textId="77777777" w:rsidR="00266A9A" w:rsidRPr="005B0BA6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 xml:space="preserve">리턴되는 배열의 타입은 </w:t>
            </w:r>
            <w:r>
              <w:t xml:space="preserve">Object[] </w:t>
            </w:r>
            <w:r>
              <w:rPr>
                <w:rFonts w:hint="eastAsia"/>
              </w:rPr>
              <w:t>이다.</w:t>
            </w:r>
          </w:p>
        </w:tc>
      </w:tr>
      <w:tr w:rsidR="00266A9A" w14:paraId="0FFA96F4" w14:textId="77777777" w:rsidTr="00A91342">
        <w:tc>
          <w:tcPr>
            <w:tcW w:w="10456" w:type="dxa"/>
          </w:tcPr>
          <w:p w14:paraId="4E0F25FE" w14:textId="77777777" w:rsidR="00266A9A" w:rsidRPr="005B0BA6" w:rsidRDefault="00266A9A" w:rsidP="00A91342">
            <w:pPr>
              <w:rPr>
                <w:b/>
              </w:rPr>
            </w:pPr>
            <w:r w:rsidRPr="005B0BA6">
              <w:rPr>
                <w:rFonts w:hint="eastAsia"/>
                <w:b/>
              </w:rPr>
              <w:t>E[] toArray(E[] a)</w:t>
            </w:r>
          </w:p>
          <w:p w14:paraId="363150A0" w14:textId="77777777" w:rsidR="00266A9A" w:rsidRDefault="00266A9A" w:rsidP="00A91342">
            <w:r>
              <w:rPr>
                <w:rFonts w:hint="eastAsia"/>
              </w:rPr>
              <w:t>목록 객체에 들어있는 항목들을 배열에 채워서</w:t>
            </w:r>
            <w:r>
              <w:t xml:space="preserve"> </w:t>
            </w:r>
            <w:r>
              <w:rPr>
                <w:rFonts w:hint="eastAsia"/>
              </w:rPr>
              <w:t>리턴한다.</w:t>
            </w:r>
          </w:p>
          <w:p w14:paraId="1CEECB51" w14:textId="77777777" w:rsidR="00266A9A" w:rsidRPr="005B0BA6" w:rsidRDefault="00266A9A" w:rsidP="00A91342">
            <w:pPr>
              <w:rPr>
                <w:b/>
              </w:rPr>
            </w:pPr>
            <w:r>
              <w:rPr>
                <w:rFonts w:hint="eastAsia"/>
              </w:rPr>
              <w:t>리턴되는 배열의 타입은 파라미터로 주어진 배열의 타입과 같다.</w:t>
            </w:r>
          </w:p>
        </w:tc>
      </w:tr>
    </w:tbl>
    <w:p w14:paraId="70C85EF6" w14:textId="0FCE470F" w:rsidR="004E3A4A" w:rsidRDefault="004E3A4A" w:rsidP="009C7BA5"/>
    <w:p w14:paraId="7788D4B3" w14:textId="77777777" w:rsidR="004E3A4A" w:rsidRDefault="004E3A4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6494904" w14:textId="2DAA326B" w:rsidR="00B12C18" w:rsidRDefault="009C7BA5" w:rsidP="00266A9A">
      <w:pPr>
        <w:pStyle w:val="Heading3"/>
      </w:pPr>
      <w:r>
        <w:lastRenderedPageBreak/>
        <w:t>List interface</w:t>
      </w:r>
      <w:r w:rsidR="00266A9A"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t>언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메</w:t>
      </w:r>
      <w:r>
        <w:t>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BA5" w14:paraId="2253F163" w14:textId="77777777" w:rsidTr="009C7BA5">
        <w:tc>
          <w:tcPr>
            <w:tcW w:w="10456" w:type="dxa"/>
          </w:tcPr>
          <w:p w14:paraId="3482F67F" w14:textId="77777777" w:rsidR="009C7BA5" w:rsidRPr="00F40CAD" w:rsidRDefault="009C7BA5" w:rsidP="009C7BA5">
            <w:pPr>
              <w:rPr>
                <w:b/>
              </w:rPr>
            </w:pPr>
            <w:r w:rsidRPr="00F40CAD">
              <w:rPr>
                <w:rFonts w:hint="eastAsia"/>
                <w:b/>
              </w:rPr>
              <w:t>void add(int index, E e</w:t>
            </w:r>
            <w:r w:rsidRPr="00F40CAD">
              <w:rPr>
                <w:b/>
              </w:rPr>
              <w:t>)</w:t>
            </w:r>
          </w:p>
          <w:p w14:paraId="1F372A06" w14:textId="77777777" w:rsidR="009C7BA5" w:rsidRDefault="009C7BA5" w:rsidP="009C7BA5">
            <w:r>
              <w:rPr>
                <w:rFonts w:hint="eastAsia"/>
              </w:rPr>
              <w:t xml:space="preserve">객체 e를 내부 목록의 </w:t>
            </w:r>
            <w:r>
              <w:t xml:space="preserve">index </w:t>
            </w:r>
            <w:r>
              <w:rPr>
                <w:rFonts w:hint="eastAsia"/>
              </w:rPr>
              <w:t>위치에 끼워 넣는다.</w:t>
            </w:r>
          </w:p>
        </w:tc>
      </w:tr>
      <w:tr w:rsidR="009C7BA5" w14:paraId="6F5F33DC" w14:textId="77777777" w:rsidTr="009C7BA5">
        <w:tc>
          <w:tcPr>
            <w:tcW w:w="10456" w:type="dxa"/>
          </w:tcPr>
          <w:p w14:paraId="09602834" w14:textId="77777777" w:rsidR="009C7BA5" w:rsidRPr="005665D9" w:rsidRDefault="009C7BA5" w:rsidP="009C7BA5">
            <w:pPr>
              <w:rPr>
                <w:b/>
              </w:rPr>
            </w:pPr>
            <w:r w:rsidRPr="005665D9">
              <w:rPr>
                <w:rFonts w:hint="eastAsia"/>
                <w:b/>
              </w:rPr>
              <w:t>boolean addAll(int index, Collection&lt;E&gt; c)</w:t>
            </w:r>
          </w:p>
          <w:p w14:paraId="48F30012" w14:textId="77777777" w:rsidR="009C7BA5" w:rsidRDefault="009C7BA5" w:rsidP="009C7BA5">
            <w:r>
              <w:rPr>
                <w:rFonts w:hint="eastAsia"/>
              </w:rPr>
              <w:t xml:space="preserve">목록 객체 </w:t>
            </w:r>
            <w:r>
              <w:t>c</w:t>
            </w:r>
            <w:r>
              <w:rPr>
                <w:rFonts w:hint="eastAsia"/>
              </w:rPr>
              <w:t xml:space="preserve">에 들어있는 항목들을 전부 내부 목록의 </w:t>
            </w:r>
            <w:r>
              <w:t xml:space="preserve">index </w:t>
            </w:r>
            <w:r>
              <w:rPr>
                <w:rFonts w:hint="eastAsia"/>
              </w:rPr>
              <w:t>위치에 끼워 넣는다.</w:t>
            </w:r>
          </w:p>
          <w:p w14:paraId="2D56A0AF" w14:textId="77777777" w:rsidR="009C7BA5" w:rsidRDefault="009C7BA5" w:rsidP="009C7BA5">
            <w:r>
              <w:rPr>
                <w:rFonts w:hint="eastAsia"/>
              </w:rPr>
              <w:t>추가 작업이</w:t>
            </w:r>
            <w:r>
              <w:t xml:space="preserve"> </w:t>
            </w:r>
            <w:r>
              <w:rPr>
                <w:rFonts w:hint="eastAsia"/>
              </w:rPr>
              <w:t xml:space="preserve">성공했으면 </w:t>
            </w:r>
            <w:r>
              <w:t>true</w:t>
            </w:r>
            <w:r>
              <w:rPr>
                <w:rFonts w:hint="eastAsia"/>
              </w:rPr>
              <w:t>를,</w:t>
            </w:r>
            <w:r>
              <w:t xml:space="preserve"> </w:t>
            </w:r>
            <w:r>
              <w:rPr>
                <w:rFonts w:hint="eastAsia"/>
              </w:rPr>
              <w:t xml:space="preserve">실패면 </w:t>
            </w:r>
            <w:r>
              <w:t>false</w:t>
            </w:r>
            <w:r>
              <w:rPr>
                <w:rFonts w:hint="eastAsia"/>
              </w:rPr>
              <w:t>를 리턴한다.</w:t>
            </w:r>
          </w:p>
        </w:tc>
      </w:tr>
      <w:tr w:rsidR="009C7BA5" w14:paraId="4F5BEDE3" w14:textId="77777777" w:rsidTr="009C7BA5">
        <w:tc>
          <w:tcPr>
            <w:tcW w:w="10456" w:type="dxa"/>
          </w:tcPr>
          <w:p w14:paraId="32557A68" w14:textId="77777777" w:rsidR="009C7BA5" w:rsidRPr="005665D9" w:rsidRDefault="009C7BA5" w:rsidP="009C7BA5">
            <w:pPr>
              <w:rPr>
                <w:b/>
              </w:rPr>
            </w:pPr>
            <w:r w:rsidRPr="005665D9">
              <w:rPr>
                <w:rFonts w:hint="eastAsia"/>
                <w:b/>
              </w:rPr>
              <w:t>E get(int index)</w:t>
            </w:r>
          </w:p>
          <w:p w14:paraId="1445A873" w14:textId="77777777" w:rsidR="009C7BA5" w:rsidRDefault="009C7BA5" w:rsidP="009C7BA5">
            <w:r>
              <w:rPr>
                <w:rFonts w:hint="eastAsia"/>
              </w:rPr>
              <w:t xml:space="preserve">내무 목록에서 </w:t>
            </w:r>
            <w:r>
              <w:t xml:space="preserve">index </w:t>
            </w:r>
            <w:r>
              <w:rPr>
                <w:rFonts w:hint="eastAsia"/>
              </w:rPr>
              <w:t>위치의 객체를 리턴한다.</w:t>
            </w:r>
          </w:p>
        </w:tc>
      </w:tr>
      <w:tr w:rsidR="009C7BA5" w14:paraId="4EFB28B7" w14:textId="77777777" w:rsidTr="009C7BA5">
        <w:tc>
          <w:tcPr>
            <w:tcW w:w="10456" w:type="dxa"/>
          </w:tcPr>
          <w:p w14:paraId="14C1FA74" w14:textId="77777777" w:rsidR="009C7BA5" w:rsidRPr="005665D9" w:rsidRDefault="009C7BA5" w:rsidP="009C7BA5">
            <w:pPr>
              <w:rPr>
                <w:b/>
              </w:rPr>
            </w:pPr>
            <w:r w:rsidRPr="005665D9">
              <w:rPr>
                <w:rFonts w:hint="eastAsia"/>
                <w:b/>
              </w:rPr>
              <w:t>int indexOf(Object o)</w:t>
            </w:r>
          </w:p>
          <w:p w14:paraId="70B1F793" w14:textId="77777777" w:rsidR="009C7BA5" w:rsidRDefault="009C7BA5" w:rsidP="009C7BA5">
            <w:r>
              <w:rPr>
                <w:rFonts w:hint="eastAsia"/>
              </w:rPr>
              <w:t xml:space="preserve">내부 목록에서 객체 </w:t>
            </w:r>
            <w:r>
              <w:t>o</w:t>
            </w:r>
            <w:r>
              <w:rPr>
                <w:rFonts w:hint="eastAsia"/>
              </w:rPr>
              <w:t xml:space="preserve">를 찾아서 위치를, 즉 </w:t>
            </w:r>
            <w:r>
              <w:t>index</w:t>
            </w:r>
            <w:r>
              <w:rPr>
                <w:rFonts w:hint="eastAsia"/>
              </w:rPr>
              <w:t xml:space="preserve"> 값을 리턴한다.</w:t>
            </w:r>
          </w:p>
          <w:p w14:paraId="7673AE85" w14:textId="77777777" w:rsidR="009C7BA5" w:rsidRDefault="009C7BA5" w:rsidP="009C7BA5">
            <w:r>
              <w:rPr>
                <w:rFonts w:hint="eastAsia"/>
              </w:rPr>
              <w:t xml:space="preserve">찾지 못한 경우 </w:t>
            </w:r>
            <w:r>
              <w:t>-1</w:t>
            </w:r>
            <w:r>
              <w:rPr>
                <w:rFonts w:hint="eastAsia"/>
              </w:rPr>
              <w:t>을 리턴한다.</w:t>
            </w:r>
          </w:p>
        </w:tc>
      </w:tr>
      <w:tr w:rsidR="009C7BA5" w14:paraId="1233CF72" w14:textId="77777777" w:rsidTr="009C7BA5">
        <w:tc>
          <w:tcPr>
            <w:tcW w:w="10456" w:type="dxa"/>
          </w:tcPr>
          <w:p w14:paraId="1455CCD3" w14:textId="77777777" w:rsidR="009C7BA5" w:rsidRPr="005665D9" w:rsidRDefault="009C7BA5" w:rsidP="009C7BA5">
            <w:pPr>
              <w:rPr>
                <w:b/>
              </w:rPr>
            </w:pPr>
            <w:r w:rsidRPr="005665D9">
              <w:rPr>
                <w:rFonts w:hint="eastAsia"/>
                <w:b/>
              </w:rPr>
              <w:t>ListIterator&lt;E&gt; listIterator()</w:t>
            </w:r>
          </w:p>
          <w:p w14:paraId="3A9F740C" w14:textId="77777777" w:rsidR="009C7BA5" w:rsidRDefault="009C7BA5" w:rsidP="009C7BA5">
            <w:r>
              <w:rPr>
                <w:rFonts w:hint="eastAsia"/>
              </w:rPr>
              <w:t>내부 목록에 들어있는 항목을 하나씩 탐색하기 위한 List</w:t>
            </w:r>
            <w:r>
              <w:t xml:space="preserve">Iterator </w:t>
            </w:r>
            <w:r>
              <w:rPr>
                <w:rFonts w:hint="eastAsia"/>
              </w:rPr>
              <w:t>객체를 생성하여 리턴한다.</w:t>
            </w:r>
          </w:p>
        </w:tc>
      </w:tr>
      <w:tr w:rsidR="009C7BA5" w14:paraId="4AD1CB2A" w14:textId="77777777" w:rsidTr="009C7BA5">
        <w:tc>
          <w:tcPr>
            <w:tcW w:w="10456" w:type="dxa"/>
          </w:tcPr>
          <w:p w14:paraId="68AA0F25" w14:textId="77777777" w:rsidR="009C7BA5" w:rsidRPr="005665D9" w:rsidRDefault="009C7BA5" w:rsidP="009C7BA5">
            <w:pPr>
              <w:rPr>
                <w:b/>
              </w:rPr>
            </w:pPr>
            <w:r w:rsidRPr="005665D9">
              <w:rPr>
                <w:b/>
              </w:rPr>
              <w:t>E remove(int index)</w:t>
            </w:r>
          </w:p>
          <w:p w14:paraId="5F13EA43" w14:textId="77777777" w:rsidR="009C7BA5" w:rsidRDefault="009C7BA5" w:rsidP="009C7BA5">
            <w:r>
              <w:rPr>
                <w:rFonts w:hint="eastAsia"/>
              </w:rPr>
              <w:t>내</w:t>
            </w:r>
            <w:r>
              <w:t>부</w:t>
            </w:r>
            <w:r>
              <w:rPr>
                <w:rFonts w:hint="eastAsia"/>
              </w:rPr>
              <w:t xml:space="preserve"> 목</w:t>
            </w:r>
            <w:r>
              <w:t>록에서</w:t>
            </w:r>
            <w:r>
              <w:rPr>
                <w:rFonts w:hint="eastAsia"/>
              </w:rPr>
              <w:t xml:space="preserve"> index 위</w:t>
            </w:r>
            <w:r>
              <w:t>치의</w:t>
            </w:r>
            <w:r>
              <w:rPr>
                <w:rFonts w:hint="eastAsia"/>
              </w:rPr>
              <w:t xml:space="preserve"> 객</w:t>
            </w:r>
            <w:r>
              <w:t>체를</w:t>
            </w:r>
            <w:r>
              <w:rPr>
                <w:rFonts w:hint="eastAsia"/>
              </w:rPr>
              <w:t xml:space="preserve"> 제</w:t>
            </w:r>
            <w:r>
              <w:t>거한다</w:t>
            </w:r>
            <w:r>
              <w:rPr>
                <w:rFonts w:hint="eastAsia"/>
              </w:rPr>
              <w:t>.</w:t>
            </w:r>
          </w:p>
          <w:p w14:paraId="1A0EF4CB" w14:textId="77777777" w:rsidR="009C7BA5" w:rsidRPr="009C7BA5" w:rsidRDefault="009C7BA5" w:rsidP="009C7BA5">
            <w:r>
              <w:rPr>
                <w:rFonts w:hint="eastAsia"/>
              </w:rPr>
              <w:t>리</w:t>
            </w:r>
            <w:r>
              <w:t>턴</w:t>
            </w:r>
            <w:r>
              <w:rPr>
                <w:rFonts w:hint="eastAsia"/>
              </w:rPr>
              <w:t xml:space="preserve"> 값</w:t>
            </w:r>
            <w:r>
              <w:t>은</w:t>
            </w:r>
            <w:r>
              <w:rPr>
                <w:rFonts w:hint="eastAsia"/>
              </w:rPr>
              <w:t xml:space="preserve"> 제</w:t>
            </w:r>
            <w:r>
              <w:t>거된</w:t>
            </w:r>
            <w:r>
              <w:rPr>
                <w:rFonts w:hint="eastAsia"/>
              </w:rPr>
              <w:t xml:space="preserve"> 객</w:t>
            </w:r>
            <w:r>
              <w:t>체이다</w:t>
            </w:r>
            <w:r>
              <w:rPr>
                <w:rFonts w:hint="eastAsia"/>
              </w:rPr>
              <w:t>.</w:t>
            </w:r>
          </w:p>
        </w:tc>
      </w:tr>
      <w:tr w:rsidR="009C7BA5" w14:paraId="355CAC38" w14:textId="77777777" w:rsidTr="009C7BA5">
        <w:tc>
          <w:tcPr>
            <w:tcW w:w="10456" w:type="dxa"/>
          </w:tcPr>
          <w:p w14:paraId="6D6BE5AB" w14:textId="77777777" w:rsidR="009C7BA5" w:rsidRPr="005665D9" w:rsidRDefault="009C7BA5" w:rsidP="009C7BA5">
            <w:pPr>
              <w:rPr>
                <w:b/>
              </w:rPr>
            </w:pPr>
            <w:r w:rsidRPr="005665D9">
              <w:rPr>
                <w:rFonts w:hint="eastAsia"/>
                <w:b/>
              </w:rPr>
              <w:t>void set(int index, E e)</w:t>
            </w:r>
          </w:p>
          <w:p w14:paraId="5F56C209" w14:textId="77777777" w:rsidR="009C7BA5" w:rsidRDefault="009C7BA5" w:rsidP="009C7BA5">
            <w:r>
              <w:rPr>
                <w:rFonts w:hint="eastAsia"/>
              </w:rPr>
              <w:t>내</w:t>
            </w:r>
            <w:r>
              <w:t>부</w:t>
            </w:r>
            <w:r>
              <w:rPr>
                <w:rFonts w:hint="eastAsia"/>
              </w:rPr>
              <w:t xml:space="preserve"> 목</w:t>
            </w:r>
            <w:r>
              <w:t>록에서</w:t>
            </w:r>
            <w:r>
              <w:rPr>
                <w:rFonts w:hint="eastAsia"/>
              </w:rPr>
              <w:t xml:space="preserve"> index 위</w:t>
            </w:r>
            <w:r>
              <w:t>치에</w:t>
            </w:r>
            <w:r>
              <w:rPr>
                <w:rFonts w:hint="eastAsia"/>
              </w:rPr>
              <w:t xml:space="preserve"> 객체 e를 대</w:t>
            </w:r>
            <w:r>
              <w:t>입한다</w:t>
            </w:r>
            <w:r>
              <w:rPr>
                <w:rFonts w:hint="eastAsia"/>
              </w:rPr>
              <w:t>.</w:t>
            </w:r>
          </w:p>
          <w:p w14:paraId="1E5EC949" w14:textId="77777777" w:rsidR="009C7BA5" w:rsidRDefault="00C151D5" w:rsidP="009C7BA5">
            <w:r>
              <w:rPr>
                <w:rFonts w:hint="eastAsia"/>
              </w:rPr>
              <w:t>index 위</w:t>
            </w:r>
            <w:r>
              <w:t>치의</w:t>
            </w:r>
            <w:r>
              <w:rPr>
                <w:rFonts w:hint="eastAsia"/>
              </w:rPr>
              <w:t xml:space="preserve"> 기</w:t>
            </w:r>
            <w:r>
              <w:t>존의</w:t>
            </w:r>
            <w:r>
              <w:rPr>
                <w:rFonts w:hint="eastAsia"/>
              </w:rPr>
              <w:t xml:space="preserve"> 값을 덮</w:t>
            </w:r>
            <w:r>
              <w:t>어</w:t>
            </w:r>
            <w:r>
              <w:rPr>
                <w:rFonts w:hint="eastAsia"/>
              </w:rPr>
              <w:t>쓴</w:t>
            </w:r>
            <w:r>
              <w:t>다</w:t>
            </w:r>
            <w:r>
              <w:rPr>
                <w:rFonts w:hint="eastAsia"/>
              </w:rPr>
              <w:t>.</w:t>
            </w:r>
          </w:p>
        </w:tc>
      </w:tr>
      <w:tr w:rsidR="00C151D5" w14:paraId="1D5D0CC0" w14:textId="77777777" w:rsidTr="009C7BA5">
        <w:tc>
          <w:tcPr>
            <w:tcW w:w="10456" w:type="dxa"/>
          </w:tcPr>
          <w:p w14:paraId="3F47AABF" w14:textId="77777777" w:rsidR="00C151D5" w:rsidRPr="005665D9" w:rsidRDefault="00C151D5" w:rsidP="009C7BA5">
            <w:pPr>
              <w:rPr>
                <w:b/>
              </w:rPr>
            </w:pPr>
            <w:r w:rsidRPr="005665D9">
              <w:rPr>
                <w:b/>
              </w:rPr>
              <w:t>List&lt;E&gt; subList(int fromIndex, int toIndex)</w:t>
            </w:r>
          </w:p>
          <w:p w14:paraId="3B6E4963" w14:textId="77777777" w:rsidR="00C151D5" w:rsidRDefault="00C151D5" w:rsidP="009C7BA5">
            <w:r>
              <w:rPr>
                <w:rFonts w:hint="eastAsia"/>
              </w:rPr>
              <w:t>내</w:t>
            </w:r>
            <w:r>
              <w:t>부</w:t>
            </w:r>
            <w:r>
              <w:rPr>
                <w:rFonts w:hint="eastAsia"/>
              </w:rPr>
              <w:t xml:space="preserve"> 목</w:t>
            </w:r>
            <w:r>
              <w:t>록에서</w:t>
            </w:r>
            <w:r>
              <w:rPr>
                <w:rFonts w:hint="eastAsia"/>
              </w:rPr>
              <w:t xml:space="preserve"> formIndex 부</w:t>
            </w:r>
            <w:r>
              <w:t>터</w:t>
            </w:r>
            <w:r>
              <w:rPr>
                <w:rFonts w:hint="eastAsia"/>
              </w:rPr>
              <w:t xml:space="preserve"> 시</w:t>
            </w:r>
            <w:r>
              <w:t>작해서</w:t>
            </w:r>
            <w:r>
              <w:rPr>
                <w:rFonts w:hint="eastAsia"/>
              </w:rPr>
              <w:t>, toIndex 직</w:t>
            </w:r>
            <w:r>
              <w:t>전까지의</w:t>
            </w:r>
            <w:r>
              <w:rPr>
                <w:rFonts w:hint="eastAsia"/>
              </w:rPr>
              <w:t xml:space="preserve"> 항</w:t>
            </w:r>
            <w:r>
              <w:t>목을</w:t>
            </w:r>
            <w:r>
              <w:rPr>
                <w:rFonts w:hint="eastAsia"/>
              </w:rPr>
              <w:t xml:space="preserve"> 포</w:t>
            </w:r>
            <w:r>
              <w:t>함하는</w:t>
            </w:r>
          </w:p>
          <w:p w14:paraId="1102394E" w14:textId="77777777" w:rsidR="00C151D5" w:rsidRPr="00C151D5" w:rsidRDefault="00C151D5" w:rsidP="009C7BA5">
            <w:r>
              <w:rPr>
                <w:rFonts w:hint="eastAsia"/>
              </w:rPr>
              <w:t>새 List 객</w:t>
            </w:r>
            <w:r>
              <w:t>체를</w:t>
            </w:r>
            <w:r>
              <w:rPr>
                <w:rFonts w:hint="eastAsia"/>
              </w:rPr>
              <w:t xml:space="preserve"> 생</w:t>
            </w:r>
            <w:r>
              <w:t>성하여</w:t>
            </w:r>
            <w:r>
              <w:rPr>
                <w:rFonts w:hint="eastAsia"/>
              </w:rPr>
              <w:t xml:space="preserve"> 리</w:t>
            </w:r>
            <w:r>
              <w:t>턴한다</w:t>
            </w:r>
            <w:r>
              <w:rPr>
                <w:rFonts w:hint="eastAsia"/>
              </w:rPr>
              <w:t>.</w:t>
            </w:r>
          </w:p>
        </w:tc>
      </w:tr>
    </w:tbl>
    <w:p w14:paraId="15BEEA0F" w14:textId="70E91ED5" w:rsidR="009C7BA5" w:rsidRDefault="009C7BA5" w:rsidP="009C7BA5"/>
    <w:p w14:paraId="3A50B4E3" w14:textId="45382FDF" w:rsidR="00645C66" w:rsidRDefault="00645C66" w:rsidP="009C7BA5"/>
    <w:p w14:paraId="3E7C7103" w14:textId="77777777" w:rsidR="00645C66" w:rsidRDefault="00645C66" w:rsidP="00645C66">
      <w:pPr>
        <w:pStyle w:val="Heading3"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4708653E" w14:textId="77777777" w:rsidR="00645C66" w:rsidRDefault="00645C66" w:rsidP="00645C66">
      <w:r>
        <w:rPr>
          <w:rFonts w:hint="eastAsia"/>
        </w:rPr>
        <w:t xml:space="preserve">인터페이스이 메소드는 전부 </w:t>
      </w:r>
      <w:r>
        <w:t xml:space="preserve">abstract methopd </w:t>
      </w:r>
      <w:r>
        <w:rPr>
          <w:rFonts w:hint="eastAsia"/>
        </w:rPr>
        <w:t>이다.</w:t>
      </w:r>
    </w:p>
    <w:p w14:paraId="2820DD9B" w14:textId="77777777" w:rsidR="00645C66" w:rsidRDefault="00645C66" w:rsidP="00645C66">
      <w:r>
        <w:rPr>
          <w:rFonts w:hint="eastAsia"/>
        </w:rPr>
        <w:t>인터페이스의 자식 클래스는 부모 인터페이스의 메소드들을 전부 재정의(</w:t>
      </w:r>
      <w:r>
        <w:t>override)</w:t>
      </w:r>
      <w:r>
        <w:rPr>
          <w:rFonts w:hint="eastAsia"/>
        </w:rPr>
        <w:t>해야 한다.</w:t>
      </w:r>
    </w:p>
    <w:p w14:paraId="0FE2543C" w14:textId="77777777" w:rsidR="00645C66" w:rsidRDefault="00645C66" w:rsidP="00645C66"/>
    <w:p w14:paraId="78C63BDD" w14:textId="77777777" w:rsidR="00645C66" w:rsidRDefault="00645C66" w:rsidP="00645C66"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인터페이스의 자식 클래스들은</w:t>
      </w:r>
      <w:r>
        <w:t xml:space="preserve">, </w:t>
      </w:r>
    </w:p>
    <w:p w14:paraId="67F384B8" w14:textId="77777777" w:rsidR="00645C66" w:rsidRDefault="00645C66" w:rsidP="00645C66">
      <w:r>
        <w:t xml:space="preserve">  List </w:t>
      </w:r>
      <w:r>
        <w:rPr>
          <w:rFonts w:hint="eastAsia"/>
        </w:rPr>
        <w:t>인터페이스의 메소드들과,</w:t>
      </w:r>
      <w:r>
        <w:t xml:space="preserve"> </w:t>
      </w:r>
    </w:p>
    <w:p w14:paraId="0437755E" w14:textId="77777777" w:rsidR="00645C66" w:rsidRDefault="00645C66" w:rsidP="00645C66">
      <w:r>
        <w:t xml:space="preserve">  List </w:t>
      </w:r>
      <w:r>
        <w:rPr>
          <w:rFonts w:hint="eastAsia"/>
        </w:rPr>
        <w:t xml:space="preserve">인터페이스의 부모인 </w:t>
      </w:r>
      <w:r>
        <w:t xml:space="preserve">Collection </w:t>
      </w:r>
      <w:r>
        <w:rPr>
          <w:rFonts w:hint="eastAsia"/>
        </w:rPr>
        <w:t>인터페이스의 메소드들을</w:t>
      </w:r>
    </w:p>
    <w:p w14:paraId="5E9E478D" w14:textId="77777777" w:rsidR="00645C66" w:rsidRDefault="00645C66" w:rsidP="00645C6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전부 재정의해야 한다.</w:t>
      </w:r>
    </w:p>
    <w:p w14:paraId="792BD319" w14:textId="77777777" w:rsidR="00645C66" w:rsidRDefault="00645C66" w:rsidP="00645C66"/>
    <w:p w14:paraId="214E4EFC" w14:textId="77777777" w:rsidR="00645C66" w:rsidRDefault="00645C66" w:rsidP="00645C66">
      <w:r>
        <w:rPr>
          <w:rFonts w:hint="eastAsia"/>
        </w:rPr>
        <w:t xml:space="preserve">부모로부터 상속된 </w:t>
      </w:r>
      <w:r>
        <w:t>abstract method</w:t>
      </w:r>
      <w:r>
        <w:rPr>
          <w:rFonts w:hint="eastAsia"/>
        </w:rPr>
        <w:t>를 전부 재정의 하지 않으면</w:t>
      </w:r>
      <w:r>
        <w:t xml:space="preserve">, </w:t>
      </w:r>
      <w:r>
        <w:rPr>
          <w:rFonts w:hint="eastAsia"/>
        </w:rPr>
        <w:t xml:space="preserve">그 클래스는 </w:t>
      </w:r>
      <w:r>
        <w:t>abstract class</w:t>
      </w:r>
      <w:r>
        <w:rPr>
          <w:rFonts w:hint="eastAsia"/>
        </w:rPr>
        <w:t>가 된다.</w:t>
      </w:r>
      <w:r>
        <w:t xml:space="preserve"> </w:t>
      </w:r>
    </w:p>
    <w:p w14:paraId="5438D869" w14:textId="77777777" w:rsidR="00645C66" w:rsidRDefault="00645C66" w:rsidP="00645C66">
      <w:r>
        <w:rPr>
          <w:rFonts w:hint="eastAsia"/>
        </w:rPr>
        <w:t>a</w:t>
      </w:r>
      <w:r>
        <w:t>bstract class</w:t>
      </w:r>
      <w:r>
        <w:rPr>
          <w:rFonts w:hint="eastAsia"/>
        </w:rPr>
        <w:t>는 객체를 생성할 수 없다.</w:t>
      </w:r>
    </w:p>
    <w:p w14:paraId="23D31D32" w14:textId="77777777" w:rsidR="00645C66" w:rsidRDefault="00645C66" w:rsidP="00645C66"/>
    <w:p w14:paraId="7513D3F6" w14:textId="77777777" w:rsidR="00645C66" w:rsidRDefault="00645C66" w:rsidP="00645C66">
      <w:r>
        <w:rPr>
          <w:rFonts w:hint="eastAsia"/>
        </w:rPr>
        <w:t xml:space="preserve">부모로부터 상속된 </w:t>
      </w:r>
      <w:r>
        <w:t>abstract method</w:t>
      </w:r>
      <w:r>
        <w:rPr>
          <w:rFonts w:hint="eastAsia"/>
        </w:rPr>
        <w:t xml:space="preserve">들을 전부 재정의한 </w:t>
      </w:r>
      <w:r>
        <w:t xml:space="preserve">concrete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객체를 생성할 수 있다.</w:t>
      </w:r>
    </w:p>
    <w:p w14:paraId="14B78B8A" w14:textId="77777777" w:rsidR="00645C66" w:rsidRDefault="00645C66" w:rsidP="00645C66"/>
    <w:p w14:paraId="6070FAAF" w14:textId="77777777" w:rsidR="00645C66" w:rsidRDefault="00645C66" w:rsidP="00645C66"/>
    <w:p w14:paraId="17915BD3" w14:textId="542C8535" w:rsidR="00645C66" w:rsidRDefault="00645C66" w:rsidP="009C7BA5"/>
    <w:p w14:paraId="4AFF3678" w14:textId="77777777" w:rsidR="00645C66" w:rsidRPr="00645C66" w:rsidRDefault="00645C66" w:rsidP="009C7BA5"/>
    <w:p w14:paraId="5825FFCA" w14:textId="203EB9BD" w:rsidR="00C151D5" w:rsidRDefault="00C151D5" w:rsidP="009C7BA5"/>
    <w:p w14:paraId="1688C800" w14:textId="77777777" w:rsidR="00F60E79" w:rsidRDefault="00F60E79" w:rsidP="009C7BA5"/>
    <w:p w14:paraId="3821548F" w14:textId="77777777" w:rsidR="00F60E79" w:rsidRDefault="00F60E7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1684F5E" w14:textId="1B556C1F" w:rsidR="00F40CAD" w:rsidRDefault="00F60E79" w:rsidP="00F60E79">
      <w:pPr>
        <w:pStyle w:val="Heading2"/>
      </w:pPr>
      <w:bookmarkStart w:id="2" w:name="_Toc37258927"/>
      <w:r>
        <w:rPr>
          <w:rFonts w:hint="eastAsia"/>
        </w:rPr>
        <w:lastRenderedPageBreak/>
        <w:t xml:space="preserve">List </w:t>
      </w:r>
      <w:r w:rsidR="00A91342">
        <w:rPr>
          <w:rFonts w:hint="eastAsia"/>
        </w:rPr>
        <w:t>인터페이스</w:t>
      </w:r>
      <w:r>
        <w:rPr>
          <w:rFonts w:hint="eastAsia"/>
        </w:rPr>
        <w:t>를 구현한 클래스</w:t>
      </w:r>
      <w:bookmarkEnd w:id="2"/>
    </w:p>
    <w:p w14:paraId="7C2562C8" w14:textId="71C870F2" w:rsidR="00F60E79" w:rsidRDefault="00F60E79" w:rsidP="00F60E79"/>
    <w:p w14:paraId="31A1F099" w14:textId="6A1EDA21" w:rsidR="00F60E79" w:rsidRDefault="00F60E79" w:rsidP="00F60E79">
      <w:r>
        <w:rPr>
          <w:rFonts w:hint="eastAsia"/>
        </w:rPr>
        <w:t>ArrayList</w:t>
      </w:r>
      <w:r>
        <w:t xml:space="preserve"> </w:t>
      </w:r>
      <w:r w:rsidR="004E39F0">
        <w:rPr>
          <w:rFonts w:hint="eastAsia"/>
        </w:rPr>
        <w:t>클래스</w:t>
      </w:r>
      <w:r>
        <w:t xml:space="preserve">   </w:t>
      </w:r>
      <w:r>
        <w:rPr>
          <w:rFonts w:hint="eastAsia"/>
        </w:rPr>
        <w:t>배열 형태의 자료구조</w:t>
      </w:r>
    </w:p>
    <w:p w14:paraId="4CFD1CF0" w14:textId="172B1EC6" w:rsidR="00F60E79" w:rsidRDefault="00F60E79" w:rsidP="00F60E79">
      <w:r>
        <w:t xml:space="preserve">LinkedList </w:t>
      </w:r>
      <w:r w:rsidR="004E39F0">
        <w:rPr>
          <w:rFonts w:hint="eastAsia"/>
        </w:rPr>
        <w:t>클래스</w:t>
      </w:r>
      <w:r>
        <w:t xml:space="preserve">  </w:t>
      </w:r>
      <w:r>
        <w:rPr>
          <w:rFonts w:hint="eastAsia"/>
        </w:rPr>
        <w:t>링크드 리스트 형태의 자료구조</w:t>
      </w:r>
    </w:p>
    <w:p w14:paraId="71D22295" w14:textId="28765751" w:rsidR="00F60E79" w:rsidRDefault="00F60E79" w:rsidP="00F60E79">
      <w:r>
        <w:rPr>
          <w:rFonts w:hint="eastAsia"/>
        </w:rPr>
        <w:t>Vector</w:t>
      </w:r>
      <w:r>
        <w:t xml:space="preserve"> </w:t>
      </w:r>
      <w:r w:rsidR="004E39F0">
        <w:rPr>
          <w:rFonts w:hint="eastAsia"/>
        </w:rPr>
        <w:t>클래스</w:t>
      </w:r>
      <w:r>
        <w:t xml:space="preserve">      </w:t>
      </w:r>
      <w:r>
        <w:rPr>
          <w:rFonts w:hint="eastAsia"/>
        </w:rPr>
        <w:t>배열 형태의 자료구조 +</w:t>
      </w:r>
      <w:r>
        <w:t xml:space="preserve"> </w:t>
      </w:r>
      <w:r w:rsidR="004E39F0" w:rsidRPr="00C91045">
        <w:rPr>
          <w:u w:val="single"/>
        </w:rPr>
        <w:t>synch</w:t>
      </w:r>
      <w:r w:rsidRPr="00C91045">
        <w:rPr>
          <w:u w:val="single"/>
        </w:rPr>
        <w:t>ronized object</w:t>
      </w:r>
    </w:p>
    <w:p w14:paraId="12790646" w14:textId="07B95F7F" w:rsidR="00F60E79" w:rsidRDefault="00F60E79" w:rsidP="00F60E79"/>
    <w:p w14:paraId="6D9137CB" w14:textId="4E99D554" w:rsidR="00A91342" w:rsidRDefault="00A91342" w:rsidP="00F60E79"/>
    <w:p w14:paraId="35F981D7" w14:textId="77777777" w:rsidR="00FF43A7" w:rsidRDefault="00FF43A7" w:rsidP="00FF43A7">
      <w:r>
        <w:rPr>
          <w:rFonts w:hint="eastAsia"/>
        </w:rPr>
        <w:t>ArrayList</w:t>
      </w:r>
      <w:r>
        <w:t xml:space="preserve"> </w:t>
      </w:r>
      <w:r>
        <w:rPr>
          <w:rFonts w:hint="eastAsia"/>
        </w:rPr>
        <w:t xml:space="preserve">클래스, </w:t>
      </w:r>
      <w:r>
        <w:t xml:space="preserve">LinkedList </w:t>
      </w:r>
      <w:r>
        <w:rPr>
          <w:rFonts w:hint="eastAsia"/>
        </w:rPr>
        <w:t xml:space="preserve">클래스, </w:t>
      </w:r>
      <w:r>
        <w:t xml:space="preserve">Vector </w:t>
      </w:r>
      <w:r>
        <w:rPr>
          <w:rFonts w:hint="eastAsia"/>
        </w:rPr>
        <w:t>클래스는</w:t>
      </w:r>
    </w:p>
    <w:p w14:paraId="3FF6F850" w14:textId="77777777" w:rsidR="00FF43A7" w:rsidRDefault="00FF43A7" w:rsidP="00FF43A7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인터페이스를 구현하였다.</w:t>
      </w:r>
    </w:p>
    <w:p w14:paraId="00A0DB6D" w14:textId="77777777" w:rsidR="00FF43A7" w:rsidRDefault="00FF43A7" w:rsidP="00FF43A7"/>
    <w:p w14:paraId="360E8737" w14:textId="77777777" w:rsidR="00FF43A7" w:rsidRDefault="00FF43A7" w:rsidP="00FF43A7">
      <w:r>
        <w:rPr>
          <w:rFonts w:hint="eastAsia"/>
        </w:rPr>
        <w:t>따라서 C</w:t>
      </w:r>
      <w:r>
        <w:t xml:space="preserve">ollection </w:t>
      </w:r>
      <w:r>
        <w:rPr>
          <w:rFonts w:hint="eastAsia"/>
        </w:rPr>
        <w:t xml:space="preserve">인터페이스와 </w:t>
      </w:r>
      <w:r>
        <w:t xml:space="preserve">List </w:t>
      </w:r>
      <w:r>
        <w:rPr>
          <w:rFonts w:hint="eastAsia"/>
        </w:rPr>
        <w:t xml:space="preserve">인터페이스에 선언된 메소드들이 </w:t>
      </w:r>
    </w:p>
    <w:p w14:paraId="66661FAC" w14:textId="77777777" w:rsidR="00FF43A7" w:rsidRDefault="00FF43A7" w:rsidP="00FF43A7">
      <w:r>
        <w:rPr>
          <w:rFonts w:hint="eastAsia"/>
        </w:rPr>
        <w:t>이 클래스들에 모두 구현되어 있다.</w:t>
      </w:r>
    </w:p>
    <w:p w14:paraId="76D9F4DB" w14:textId="77777777" w:rsidR="00FF43A7" w:rsidRPr="00A9283D" w:rsidRDefault="00FF43A7" w:rsidP="00FF43A7"/>
    <w:p w14:paraId="22935A90" w14:textId="77777777" w:rsidR="00FF43A7" w:rsidRDefault="00FF43A7" w:rsidP="00FF43A7">
      <w:r>
        <w:rPr>
          <w:rFonts w:hint="eastAsia"/>
        </w:rPr>
        <w:t>이렇게 같은 인터페이스를 구현한 자식 클래스들 사이에는 다형성이 적용된다.</w:t>
      </w:r>
    </w:p>
    <w:p w14:paraId="0A061A76" w14:textId="77777777" w:rsidR="00FF43A7" w:rsidRPr="00A91342" w:rsidRDefault="00FF43A7" w:rsidP="00FF43A7"/>
    <w:p w14:paraId="65D79164" w14:textId="77777777" w:rsidR="00A91342" w:rsidRPr="00A91342" w:rsidRDefault="00A91342" w:rsidP="00F60E79"/>
    <w:p w14:paraId="5AA1A9C9" w14:textId="1C6707CA" w:rsidR="00F60E79" w:rsidRDefault="00F60E79" w:rsidP="00F60E79"/>
    <w:p w14:paraId="37A28E59" w14:textId="23D5A9A1" w:rsidR="00F60E79" w:rsidRDefault="00F60E79" w:rsidP="00F60E79">
      <w:pPr>
        <w:pStyle w:val="Heading3"/>
      </w:pPr>
      <w:r>
        <w:t>synchronized object</w:t>
      </w:r>
    </w:p>
    <w:p w14:paraId="7E39EB88" w14:textId="77777777" w:rsidR="004E39F0" w:rsidRDefault="00F60E79" w:rsidP="00F60E79">
      <w:r>
        <w:rPr>
          <w:rFonts w:hint="eastAsia"/>
        </w:rPr>
        <w:t>여</w:t>
      </w:r>
      <w:r>
        <w:t>러</w:t>
      </w:r>
      <w:r>
        <w:rPr>
          <w:rFonts w:hint="eastAsia"/>
        </w:rPr>
        <w:t xml:space="preserve"> 스</w:t>
      </w:r>
      <w:r>
        <w:t>레드</w:t>
      </w:r>
      <w:r>
        <w:rPr>
          <w:rFonts w:hint="eastAsia"/>
        </w:rPr>
        <w:t>(thread)가 객</w:t>
      </w:r>
      <w:r>
        <w:t>체</w:t>
      </w:r>
      <w:r>
        <w:rPr>
          <w:rFonts w:hint="eastAsia"/>
        </w:rPr>
        <w:t xml:space="preserve"> 하</w:t>
      </w:r>
      <w:r>
        <w:t>나를</w:t>
      </w:r>
      <w:r>
        <w:rPr>
          <w:rFonts w:hint="eastAsia"/>
        </w:rPr>
        <w:t xml:space="preserve"> 공</w:t>
      </w:r>
      <w:r>
        <w:t>유하며</w:t>
      </w:r>
      <w:r w:rsidR="004E39F0">
        <w:t xml:space="preserve"> </w:t>
      </w:r>
      <w:r>
        <w:rPr>
          <w:rFonts w:hint="eastAsia"/>
        </w:rPr>
        <w:t>동시</w:t>
      </w:r>
      <w:r>
        <w:t>에</w:t>
      </w:r>
      <w:r>
        <w:rPr>
          <w:rFonts w:hint="eastAsia"/>
        </w:rPr>
        <w:t xml:space="preserve"> </w:t>
      </w:r>
      <w:r w:rsidR="004E39F0">
        <w:rPr>
          <w:rFonts w:hint="eastAsia"/>
        </w:rPr>
        <w:t xml:space="preserve">공유 객체의 </w:t>
      </w:r>
      <w:r>
        <w:rPr>
          <w:rFonts w:hint="eastAsia"/>
        </w:rPr>
        <w:t>메</w:t>
      </w:r>
      <w:r>
        <w:t>소드를</w:t>
      </w:r>
      <w:r>
        <w:rPr>
          <w:rFonts w:hint="eastAsia"/>
        </w:rPr>
        <w:t xml:space="preserve"> 호</w:t>
      </w:r>
      <w:r>
        <w:t>출해</w:t>
      </w:r>
      <w:r>
        <w:rPr>
          <w:rFonts w:hint="eastAsia"/>
        </w:rPr>
        <w:t xml:space="preserve">도 </w:t>
      </w:r>
    </w:p>
    <w:p w14:paraId="119282ED" w14:textId="588E6ADC" w:rsidR="00F60E79" w:rsidRDefault="00F60E79" w:rsidP="00F60E79">
      <w:r>
        <w:rPr>
          <w:rFonts w:hint="eastAsia"/>
        </w:rPr>
        <w:t>문</w:t>
      </w:r>
      <w:r>
        <w:t>제가</w:t>
      </w:r>
      <w:r>
        <w:rPr>
          <w:rFonts w:hint="eastAsia"/>
        </w:rPr>
        <w:t xml:space="preserve"> 발</w:t>
      </w:r>
      <w:r>
        <w:t>생하</w:t>
      </w:r>
      <w:r>
        <w:rPr>
          <w:rFonts w:hint="eastAsia"/>
        </w:rPr>
        <w:t xml:space="preserve">지 </w:t>
      </w:r>
      <w:r w:rsidR="004E39F0">
        <w:rPr>
          <w:rFonts w:hint="eastAsia"/>
        </w:rPr>
        <w:t xml:space="preserve">않도록 구현한 객체를 </w:t>
      </w:r>
      <w:r w:rsidR="004E39F0">
        <w:t xml:space="preserve">synchronized object </w:t>
      </w:r>
      <w:r w:rsidR="004E39F0">
        <w:rPr>
          <w:rFonts w:hint="eastAsia"/>
        </w:rPr>
        <w:t>라고 부른다.</w:t>
      </w:r>
    </w:p>
    <w:p w14:paraId="3D535768" w14:textId="0EFE1CBA" w:rsidR="004E39F0" w:rsidRDefault="004E39F0" w:rsidP="00F60E79"/>
    <w:p w14:paraId="45A0C9D6" w14:textId="5E5F1DBC" w:rsidR="004E39F0" w:rsidRPr="004E39F0" w:rsidRDefault="004E39F0" w:rsidP="00F60E79">
      <w:r>
        <w:t>sychronized obejct</w:t>
      </w:r>
      <w:r>
        <w:rPr>
          <w:rFonts w:hint="eastAsia"/>
        </w:rPr>
        <w:t>는 다음과 같이 구현된다.</w:t>
      </w:r>
    </w:p>
    <w:p w14:paraId="4CFDEF74" w14:textId="4F001846" w:rsidR="00F60E79" w:rsidRDefault="004E39F0" w:rsidP="00F60E79">
      <w:r>
        <w:t xml:space="preserve">- </w:t>
      </w:r>
      <w:r w:rsidR="00F60E79">
        <w:rPr>
          <w:rFonts w:hint="eastAsia"/>
        </w:rPr>
        <w:t>스</w:t>
      </w:r>
      <w:r w:rsidR="00F60E79">
        <w:t>레드가</w:t>
      </w:r>
      <w:r w:rsidR="00F60E79">
        <w:rPr>
          <w:rFonts w:hint="eastAsia"/>
        </w:rPr>
        <w:t xml:space="preserve"> 객</w:t>
      </w:r>
      <w:r w:rsidR="00F60E79">
        <w:t>체의</w:t>
      </w:r>
      <w:r w:rsidR="00F60E79">
        <w:rPr>
          <w:rFonts w:hint="eastAsia"/>
        </w:rPr>
        <w:t xml:space="preserve"> 메</w:t>
      </w:r>
      <w:r w:rsidR="00F60E79">
        <w:t>소드를</w:t>
      </w:r>
      <w:r w:rsidR="00F60E79">
        <w:rPr>
          <w:rFonts w:hint="eastAsia"/>
        </w:rPr>
        <w:t xml:space="preserve"> 실</w:t>
      </w:r>
      <w:r w:rsidR="00F60E79">
        <w:t>행하기</w:t>
      </w:r>
      <w:r w:rsidR="00F60E79">
        <w:rPr>
          <w:rFonts w:hint="eastAsia"/>
        </w:rPr>
        <w:t xml:space="preserve"> 직</w:t>
      </w:r>
      <w:r w:rsidR="00F60E79">
        <w:t>전에</w:t>
      </w:r>
      <w:r w:rsidR="00F60E79">
        <w:rPr>
          <w:rFonts w:hint="eastAsia"/>
        </w:rPr>
        <w:t xml:space="preserve"> 객</w:t>
      </w:r>
      <w:r w:rsidR="00F60E79">
        <w:t xml:space="preserve">체를 </w:t>
      </w:r>
      <w:r w:rsidR="00F60E79">
        <w:rPr>
          <w:rFonts w:hint="eastAsia"/>
        </w:rPr>
        <w:t>잠</w:t>
      </w:r>
      <w:r>
        <w:rPr>
          <w:rFonts w:hint="eastAsia"/>
        </w:rPr>
        <w:t>근다</w:t>
      </w:r>
      <w:r>
        <w:t xml:space="preserve"> </w:t>
      </w:r>
      <w:r w:rsidR="00F60E79">
        <w:rPr>
          <w:rFonts w:hint="eastAsia"/>
        </w:rPr>
        <w:t>(lock)</w:t>
      </w:r>
    </w:p>
    <w:p w14:paraId="6F3CB634" w14:textId="7DB2C9F2" w:rsidR="00F60E79" w:rsidRDefault="004E39F0" w:rsidP="00F60E79">
      <w:r>
        <w:rPr>
          <w:rFonts w:hint="eastAsia"/>
        </w:rPr>
        <w:t xml:space="preserve">- </w:t>
      </w:r>
      <w:r w:rsidR="00F60E79">
        <w:rPr>
          <w:rFonts w:hint="eastAsia"/>
        </w:rPr>
        <w:t>스</w:t>
      </w:r>
      <w:r w:rsidR="00F60E79">
        <w:t>레드가</w:t>
      </w:r>
      <w:r w:rsidR="00F60E79">
        <w:rPr>
          <w:rFonts w:hint="eastAsia"/>
        </w:rPr>
        <w:t xml:space="preserve"> 메</w:t>
      </w:r>
      <w:r w:rsidR="00F60E79">
        <w:t>소드</w:t>
      </w:r>
      <w:r w:rsidR="00F60E79">
        <w:rPr>
          <w:rFonts w:hint="eastAsia"/>
        </w:rPr>
        <w:t>에</w:t>
      </w:r>
      <w:r w:rsidR="00F60E79">
        <w:t>서</w:t>
      </w:r>
      <w:r w:rsidR="00F60E79">
        <w:rPr>
          <w:rFonts w:hint="eastAsia"/>
        </w:rPr>
        <w:t xml:space="preserve"> 리</w:t>
      </w:r>
      <w:r w:rsidR="00F60E79">
        <w:t>턴하기</w:t>
      </w:r>
      <w:r w:rsidR="00F60E79">
        <w:rPr>
          <w:rFonts w:hint="eastAsia"/>
        </w:rPr>
        <w:t xml:space="preserve"> 직</w:t>
      </w:r>
      <w:r w:rsidR="00F60E79">
        <w:t>전에</w:t>
      </w:r>
      <w:r w:rsidR="00F60E79">
        <w:rPr>
          <w:rFonts w:hint="eastAsia"/>
        </w:rPr>
        <w:t xml:space="preserve"> 잠</w:t>
      </w:r>
      <w:r w:rsidR="00F60E79">
        <w:t>금을</w:t>
      </w:r>
      <w:r w:rsidR="00F60E79">
        <w:rPr>
          <w:rFonts w:hint="eastAsia"/>
        </w:rPr>
        <w:t xml:space="preserve"> 해</w:t>
      </w:r>
      <w:r w:rsidR="00F60E79">
        <w:t>제</w:t>
      </w:r>
      <w:r w:rsidR="00F60E79">
        <w:rPr>
          <w:rFonts w:hint="eastAsia"/>
        </w:rPr>
        <w:t>한</w:t>
      </w:r>
      <w:r w:rsidR="00F60E79">
        <w:t>다</w:t>
      </w:r>
      <w:r>
        <w:rPr>
          <w:rFonts w:hint="eastAsia"/>
        </w:rPr>
        <w:t xml:space="preserve"> </w:t>
      </w:r>
      <w:r w:rsidR="00F60E79">
        <w:rPr>
          <w:rFonts w:hint="eastAsia"/>
        </w:rPr>
        <w:t>(unlock).</w:t>
      </w:r>
    </w:p>
    <w:p w14:paraId="54F7DB7C" w14:textId="77777777" w:rsidR="00F60E79" w:rsidRDefault="00F60E79" w:rsidP="00F60E79"/>
    <w:p w14:paraId="75226AF6" w14:textId="251D726C" w:rsidR="00F60E79" w:rsidRDefault="00F60E79" w:rsidP="00F60E79">
      <w:r>
        <w:rPr>
          <w:rFonts w:hint="eastAsia"/>
        </w:rPr>
        <w:t>잠</w:t>
      </w:r>
      <w:r>
        <w:t>겨있</w:t>
      </w:r>
      <w:r>
        <w:rPr>
          <w:rFonts w:hint="eastAsia"/>
        </w:rPr>
        <w:t>는(</w:t>
      </w:r>
      <w:r>
        <w:t xml:space="preserve">locked) </w:t>
      </w:r>
      <w:r>
        <w:rPr>
          <w:rFonts w:hint="eastAsia"/>
        </w:rPr>
        <w:t>객체의 메소드를 다른 스레드가 호출하면,</w:t>
      </w:r>
    </w:p>
    <w:p w14:paraId="35178E14" w14:textId="004F8402" w:rsidR="00F60E79" w:rsidRDefault="00F60E79" w:rsidP="00F60E79">
      <w:r>
        <w:rPr>
          <w:rFonts w:hint="eastAsia"/>
        </w:rPr>
        <w:t>객체의 잠금이 풀릴 때까지(</w:t>
      </w:r>
      <w:r>
        <w:t xml:space="preserve">unlocked), </w:t>
      </w:r>
      <w:r>
        <w:rPr>
          <w:rFonts w:hint="eastAsia"/>
        </w:rPr>
        <w:t>그 스레드는 자동으로 대기</w:t>
      </w:r>
      <w:r w:rsidR="004E39F0">
        <w:rPr>
          <w:rFonts w:hint="eastAsia"/>
        </w:rPr>
        <w:t>(sleep)</w:t>
      </w:r>
      <w:r>
        <w:rPr>
          <w:rFonts w:hint="eastAsia"/>
        </w:rPr>
        <w:t xml:space="preserve"> 상태가 된다.</w:t>
      </w:r>
    </w:p>
    <w:p w14:paraId="6A28981F" w14:textId="250BC62F" w:rsidR="00F60E79" w:rsidRDefault="004E39F0" w:rsidP="00F60E79">
      <w:r>
        <w:rPr>
          <w:rFonts w:hint="eastAsia"/>
        </w:rPr>
        <w:t>객체의 잠금이 풀리면 대기 상태에 있던 스레드가 자동으로 깨어나서</w:t>
      </w:r>
    </w:p>
    <w:p w14:paraId="26E9C30B" w14:textId="67595587" w:rsidR="004E39F0" w:rsidRDefault="004E39F0" w:rsidP="00F60E79">
      <w:r>
        <w:rPr>
          <w:rFonts w:hint="eastAsia"/>
        </w:rPr>
        <w:t>아까 호출했던 메소드를 실행하게 된다.</w:t>
      </w:r>
    </w:p>
    <w:p w14:paraId="69330E9B" w14:textId="66E67B29" w:rsidR="004E39F0" w:rsidRDefault="004E39F0" w:rsidP="00F60E79">
      <w:r>
        <w:rPr>
          <w:rFonts w:hint="eastAsia"/>
        </w:rPr>
        <w:t>이때에도 객체를 먼저 잠그고 실행한다.</w:t>
      </w:r>
    </w:p>
    <w:p w14:paraId="330FCACF" w14:textId="3E900A9D" w:rsidR="004E39F0" w:rsidRDefault="004E39F0" w:rsidP="00F60E79"/>
    <w:p w14:paraId="15380F30" w14:textId="77777777" w:rsidR="004E39F0" w:rsidRDefault="004E39F0" w:rsidP="004E39F0">
      <w:r>
        <w:rPr>
          <w:rFonts w:hint="eastAsia"/>
        </w:rPr>
        <w:t>그</w:t>
      </w:r>
      <w:r>
        <w:t>래서</w:t>
      </w:r>
      <w:r>
        <w:rPr>
          <w:rFonts w:hint="eastAsia"/>
        </w:rPr>
        <w:t xml:space="preserve"> 어</w:t>
      </w:r>
      <w:r>
        <w:t>느</w:t>
      </w:r>
      <w:r>
        <w:rPr>
          <w:rFonts w:hint="eastAsia"/>
        </w:rPr>
        <w:t xml:space="preserve"> 한 순간 하</w:t>
      </w:r>
      <w:r>
        <w:t>나의</w:t>
      </w:r>
      <w:r>
        <w:rPr>
          <w:rFonts w:hint="eastAsia"/>
        </w:rPr>
        <w:t xml:space="preserve"> 스</w:t>
      </w:r>
      <w:r>
        <w:t>레드만</w:t>
      </w:r>
      <w:r>
        <w:rPr>
          <w:rFonts w:hint="eastAsia"/>
        </w:rPr>
        <w:t xml:space="preserve"> 객</w:t>
      </w:r>
      <w:r>
        <w:t>체의</w:t>
      </w:r>
      <w:r>
        <w:rPr>
          <w:rFonts w:hint="eastAsia"/>
        </w:rPr>
        <w:t xml:space="preserve"> 메</w:t>
      </w:r>
      <w:r>
        <w:t>소드를</w:t>
      </w:r>
      <w:r>
        <w:rPr>
          <w:rFonts w:hint="eastAsia"/>
        </w:rPr>
        <w:t xml:space="preserve"> 실</w:t>
      </w:r>
      <w:r>
        <w:t>행</w:t>
      </w:r>
      <w:r>
        <w:rPr>
          <w:rFonts w:hint="eastAsia"/>
        </w:rPr>
        <w:t>할 수 있</w:t>
      </w:r>
      <w:r>
        <w:t>다</w:t>
      </w:r>
      <w:r>
        <w:rPr>
          <w:rFonts w:hint="eastAsia"/>
        </w:rPr>
        <w:t>.</w:t>
      </w:r>
    </w:p>
    <w:p w14:paraId="22AB64BA" w14:textId="77777777" w:rsidR="004E39F0" w:rsidRDefault="004E39F0" w:rsidP="004E39F0">
      <w:r>
        <w:rPr>
          <w:rFonts w:hint="eastAsia"/>
        </w:rPr>
        <w:t>이렇게 구현된 객체를 synchronized object</w:t>
      </w:r>
      <w:r>
        <w:t xml:space="preserve"> </w:t>
      </w:r>
      <w:r>
        <w:rPr>
          <w:rFonts w:hint="eastAsia"/>
        </w:rPr>
        <w:t>라고 부른다.</w:t>
      </w:r>
    </w:p>
    <w:p w14:paraId="24440791" w14:textId="77777777" w:rsidR="004E39F0" w:rsidRDefault="004E39F0" w:rsidP="004E39F0"/>
    <w:p w14:paraId="25F6E6E8" w14:textId="308D24DD" w:rsidR="004E39F0" w:rsidRDefault="004E39F0" w:rsidP="00F60E79">
      <w:r>
        <w:rPr>
          <w:rFonts w:hint="eastAsia"/>
        </w:rPr>
        <w:t>비유를 하자면, 공공 화장실 한 칸을 생각하면 된다.</w:t>
      </w:r>
    </w:p>
    <w:p w14:paraId="31CBFFC3" w14:textId="5C975B5E" w:rsidR="004E39F0" w:rsidRDefault="004E39F0" w:rsidP="00F60E79">
      <w:r>
        <w:rPr>
          <w:rFonts w:hint="eastAsia"/>
        </w:rPr>
        <w:t>잠겨 있지 않는 칸에만 사람(</w:t>
      </w:r>
      <w:r>
        <w:t>thread)</w:t>
      </w:r>
      <w:r>
        <w:rPr>
          <w:rFonts w:hint="eastAsia"/>
        </w:rPr>
        <w:t>이 들어갈 수 있고,</w:t>
      </w:r>
    </w:p>
    <w:p w14:paraId="3599019C" w14:textId="04322238" w:rsidR="004E39F0" w:rsidRDefault="004E39F0" w:rsidP="00F60E79">
      <w:r>
        <w:rPr>
          <w:rFonts w:hint="eastAsia"/>
        </w:rPr>
        <w:t>이미 잠겨 있는 칸에 들어가려면, 그 칸이 열릴 때까지 대기 해야 한다.</w:t>
      </w:r>
    </w:p>
    <w:p w14:paraId="15CEB6E6" w14:textId="77777777" w:rsidR="00F60E79" w:rsidRPr="004E39F0" w:rsidRDefault="00F60E79" w:rsidP="00F60E79"/>
    <w:p w14:paraId="3681AF48" w14:textId="26FAE093" w:rsidR="004E39F0" w:rsidRDefault="004E39F0" w:rsidP="00F60E79">
      <w:r>
        <w:rPr>
          <w:rFonts w:hint="eastAsia"/>
        </w:rPr>
        <w:t>lock, unlock 하는 작업이 무거운 연산이기 때문에</w:t>
      </w:r>
    </w:p>
    <w:p w14:paraId="23D729BB" w14:textId="022145E4" w:rsidR="004E39F0" w:rsidRDefault="004E39F0" w:rsidP="00F60E79">
      <w:r>
        <w:rPr>
          <w:rFonts w:hint="eastAsia"/>
        </w:rPr>
        <w:t>synchronized object는 그렇지 않은 객체보다 느리다.</w:t>
      </w:r>
    </w:p>
    <w:p w14:paraId="19D7DC5C" w14:textId="7F57BE4D" w:rsidR="004E39F0" w:rsidRDefault="004E39F0" w:rsidP="00F60E79"/>
    <w:p w14:paraId="5182F54C" w14:textId="557EB0DA" w:rsidR="004E39F0" w:rsidRDefault="004E39F0" w:rsidP="00F60E79">
      <w:r>
        <w:rPr>
          <w:rFonts w:hint="eastAsia"/>
        </w:rPr>
        <w:t xml:space="preserve">따라서, 여러 스레드에 의해서 공유되는 경우에는 </w:t>
      </w:r>
      <w:r>
        <w:t>synchronized obejct</w:t>
      </w:r>
      <w:r>
        <w:rPr>
          <w:rFonts w:hint="eastAsia"/>
        </w:rPr>
        <w:t>를 사용한다.</w:t>
      </w:r>
    </w:p>
    <w:p w14:paraId="42013110" w14:textId="77777777" w:rsidR="004E39F0" w:rsidRDefault="004E39F0" w:rsidP="00F60E79"/>
    <w:p w14:paraId="68A3AFE3" w14:textId="5F8F327D" w:rsidR="004E39F0" w:rsidRDefault="004E39F0" w:rsidP="00F60E79"/>
    <w:p w14:paraId="1390C03A" w14:textId="332B2A3E" w:rsidR="001B2C1A" w:rsidRDefault="001B2C1A" w:rsidP="00F60E79"/>
    <w:p w14:paraId="1A0056B5" w14:textId="1A0B0A7D" w:rsidR="001B2C1A" w:rsidRDefault="001B2C1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181690A" w14:textId="77777777" w:rsidR="001B2C1A" w:rsidRDefault="001B2C1A" w:rsidP="001B2C1A">
      <w:pPr>
        <w:pStyle w:val="Heading2"/>
      </w:pPr>
      <w:bookmarkStart w:id="3" w:name="_Toc37258928"/>
      <w:r>
        <w:rPr>
          <w:rFonts w:hint="eastAsia"/>
        </w:rPr>
        <w:lastRenderedPageBreak/>
        <w:t>부모 타입의 변수 선언과 다형성</w:t>
      </w:r>
      <w:bookmarkEnd w:id="3"/>
    </w:p>
    <w:p w14:paraId="4CA77781" w14:textId="77777777" w:rsidR="001B2C1A" w:rsidRDefault="001B2C1A" w:rsidP="001B2C1A"/>
    <w:p w14:paraId="4FA065A8" w14:textId="77777777" w:rsidR="001B2C1A" w:rsidRDefault="001B2C1A" w:rsidP="001B2C1A">
      <w:pPr>
        <w:pStyle w:val="Heading3"/>
      </w:pPr>
      <w:r>
        <w:rPr>
          <w:rFonts w:hint="eastAsia"/>
        </w:rPr>
        <w:t>구현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2C1A" w14:paraId="6743191B" w14:textId="77777777" w:rsidTr="00323AF8">
        <w:tc>
          <w:tcPr>
            <w:tcW w:w="10456" w:type="dxa"/>
          </w:tcPr>
          <w:p w14:paraId="5768B70C" w14:textId="77777777" w:rsidR="001B2C1A" w:rsidRDefault="001B2C1A" w:rsidP="00323AF8">
            <w:r>
              <w:rPr>
                <w:color w:val="000000"/>
              </w:rPr>
              <w:t xml:space="preserve">ArrayList&lt;String&gt;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</w:tc>
      </w:tr>
    </w:tbl>
    <w:p w14:paraId="1427012B" w14:textId="77777777" w:rsidR="001B2C1A" w:rsidRPr="00ED6FA8" w:rsidRDefault="001B2C1A" w:rsidP="001B2C1A">
      <w:r>
        <w:t xml:space="preserve">ArrayList&lt;String&gt; </w:t>
      </w:r>
      <w:r>
        <w:rPr>
          <w:rFonts w:hint="eastAsia"/>
        </w:rPr>
        <w:t xml:space="preserve">타입 변수에 </w:t>
      </w:r>
      <w:r>
        <w:t xml:space="preserve">ArrayList&lt;String&gt; </w:t>
      </w:r>
      <w:r>
        <w:rPr>
          <w:rFonts w:hint="eastAsia"/>
        </w:rPr>
        <w:t>객체를 대입한다.</w:t>
      </w:r>
    </w:p>
    <w:p w14:paraId="376498BA" w14:textId="77777777" w:rsidR="001B2C1A" w:rsidRDefault="001B2C1A" w:rsidP="001B2C1A"/>
    <w:p w14:paraId="2943E3B3" w14:textId="77777777" w:rsidR="001B2C1A" w:rsidRDefault="001B2C1A" w:rsidP="001B2C1A">
      <w:pPr>
        <w:pStyle w:val="Heading3"/>
      </w:pPr>
      <w:r>
        <w:rPr>
          <w:rFonts w:hint="eastAsia"/>
        </w:rPr>
        <w:t>구현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2C1A" w:rsidRPr="00ED6FA8" w14:paraId="3B68EB53" w14:textId="77777777" w:rsidTr="00323AF8">
        <w:tc>
          <w:tcPr>
            <w:tcW w:w="10456" w:type="dxa"/>
          </w:tcPr>
          <w:p w14:paraId="2C83127C" w14:textId="77777777" w:rsidR="001B2C1A" w:rsidRPr="00ED6FA8" w:rsidRDefault="001B2C1A" w:rsidP="00323AF8">
            <w:pPr>
              <w:rPr>
                <w:color w:val="000000"/>
              </w:rPr>
            </w:pPr>
            <w:r>
              <w:rPr>
                <w:color w:val="000000"/>
              </w:rPr>
              <w:t xml:space="preserve">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</w:tc>
      </w:tr>
    </w:tbl>
    <w:p w14:paraId="4318A58B" w14:textId="77777777" w:rsidR="001B2C1A" w:rsidRPr="00ED6FA8" w:rsidRDefault="001B2C1A" w:rsidP="001B2C1A">
      <w:r>
        <w:t xml:space="preserve">List&lt;String&gt; </w:t>
      </w:r>
      <w:r>
        <w:rPr>
          <w:rFonts w:hint="eastAsia"/>
        </w:rPr>
        <w:t xml:space="preserve">타입 변수에 </w:t>
      </w:r>
      <w:r>
        <w:t xml:space="preserve">ArrayList&lt;String&gt; </w:t>
      </w:r>
      <w:r>
        <w:rPr>
          <w:rFonts w:hint="eastAsia"/>
        </w:rPr>
        <w:t>객체를 대입한다.</w:t>
      </w:r>
    </w:p>
    <w:p w14:paraId="2393AFE5" w14:textId="77777777" w:rsidR="001B2C1A" w:rsidRDefault="001B2C1A" w:rsidP="001B2C1A"/>
    <w:p w14:paraId="73CFBB55" w14:textId="77777777" w:rsidR="001B2C1A" w:rsidRDefault="001B2C1A" w:rsidP="001B2C1A">
      <w:r>
        <w:rPr>
          <w:rFonts w:hint="eastAsia"/>
        </w:rPr>
        <w:t>구현</w:t>
      </w:r>
      <w:r>
        <w:t>1</w:t>
      </w:r>
      <w:r>
        <w:rPr>
          <w:rFonts w:hint="eastAsia"/>
        </w:rPr>
        <w:t>과 구현2</w:t>
      </w:r>
      <w:r>
        <w:t xml:space="preserve"> </w:t>
      </w:r>
      <w:r>
        <w:rPr>
          <w:rFonts w:hint="eastAsia"/>
        </w:rPr>
        <w:t>모두 합법이다.</w:t>
      </w:r>
    </w:p>
    <w:p w14:paraId="03528F3D" w14:textId="77777777" w:rsidR="001B2C1A" w:rsidRDefault="001B2C1A" w:rsidP="001B2C1A">
      <w:r>
        <w:rPr>
          <w:rFonts w:hint="eastAsia"/>
        </w:rPr>
        <w:t>구현2가 바람직하다.</w:t>
      </w:r>
    </w:p>
    <w:p w14:paraId="114DC53F" w14:textId="77777777" w:rsidR="001B2C1A" w:rsidRDefault="001B2C1A" w:rsidP="001B2C1A"/>
    <w:p w14:paraId="6F94AA33" w14:textId="77777777" w:rsidR="001B2C1A" w:rsidRDefault="001B2C1A" w:rsidP="001B2C1A">
      <w:r>
        <w:rPr>
          <w:rFonts w:hint="eastAsia"/>
        </w:rPr>
        <w:t>예를들어</w:t>
      </w:r>
      <w:r>
        <w:t>,</w:t>
      </w:r>
      <w:r>
        <w:rPr>
          <w:rFonts w:hint="eastAsia"/>
        </w:rPr>
        <w:t xml:space="preserve"> 남자 클래스와 여자 클래스는,</w:t>
      </w:r>
      <w:r>
        <w:t xml:space="preserve"> </w:t>
      </w:r>
      <w:r>
        <w:rPr>
          <w:rFonts w:hint="eastAsia"/>
        </w:rPr>
        <w:t>사람 클래스의 자식 클래스이다.</w:t>
      </w:r>
    </w:p>
    <w:p w14:paraId="35524CBB" w14:textId="77777777" w:rsidR="001B2C1A" w:rsidRDefault="001B2C1A" w:rsidP="001B2C1A">
      <w:r>
        <w:rPr>
          <w:rFonts w:hint="eastAsia"/>
        </w:rPr>
        <w:t>사람 객체가 들어갈 수 있는 방에,</w:t>
      </w:r>
      <w:r>
        <w:t xml:space="preserve"> </w:t>
      </w:r>
      <w:r>
        <w:rPr>
          <w:rFonts w:hint="eastAsia"/>
        </w:rPr>
        <w:t>남자 객체가 들어가는 것은 정상이다.</w:t>
      </w:r>
    </w:p>
    <w:p w14:paraId="3156727C" w14:textId="77777777" w:rsidR="001B2C1A" w:rsidRDefault="001B2C1A" w:rsidP="001B2C1A"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객체가 대입될 수 있는 변수에,</w:t>
      </w:r>
      <w:r>
        <w:t xml:space="preserve"> ArrayList </w:t>
      </w:r>
      <w:r>
        <w:rPr>
          <w:rFonts w:hint="eastAsia"/>
        </w:rPr>
        <w:t>객체를 대입하는 것은 정상이다.</w:t>
      </w:r>
    </w:p>
    <w:p w14:paraId="5C72BCA3" w14:textId="77777777" w:rsidR="001B2C1A" w:rsidRDefault="001B2C1A" w:rsidP="001B2C1A"/>
    <w:p w14:paraId="38BB9EE5" w14:textId="77777777" w:rsidR="001B2C1A" w:rsidRDefault="001B2C1A" w:rsidP="001B2C1A">
      <w:r>
        <w:rPr>
          <w:rFonts w:hint="eastAsia"/>
        </w:rPr>
        <w:t>어떤 방을 선언할 때,</w:t>
      </w:r>
      <w:r>
        <w:t xml:space="preserve"> </w:t>
      </w:r>
      <w:r>
        <w:rPr>
          <w:rFonts w:hint="eastAsia"/>
        </w:rPr>
        <w:t>남자 방이라고 선언해야 하는 특별한 이유가 없다면,</w:t>
      </w:r>
    </w:p>
    <w:p w14:paraId="10CB7D54" w14:textId="77777777" w:rsidR="001B2C1A" w:rsidRDefault="001B2C1A" w:rsidP="001B2C1A">
      <w:r>
        <w:rPr>
          <w:rFonts w:hint="eastAsia"/>
        </w:rPr>
        <w:t>가급적 사람 방이라고 선언하는 것이 융통성이 있다.</w:t>
      </w:r>
    </w:p>
    <w:p w14:paraId="6993B397" w14:textId="77777777" w:rsidR="001B2C1A" w:rsidRDefault="001B2C1A" w:rsidP="001B2C1A">
      <w:r>
        <w:rPr>
          <w:rFonts w:hint="eastAsia"/>
        </w:rPr>
        <w:t xml:space="preserve">가급적 </w:t>
      </w:r>
      <w:r>
        <w:t xml:space="preserve">List </w:t>
      </w:r>
      <w:r>
        <w:rPr>
          <w:rFonts w:hint="eastAsia"/>
        </w:rPr>
        <w:t>타입의 변수라고 선언하는</w:t>
      </w:r>
      <w:r>
        <w:t xml:space="preserve"> </w:t>
      </w:r>
      <w:r>
        <w:rPr>
          <w:rFonts w:hint="eastAsia"/>
        </w:rPr>
        <w:t>것이 융통성이 있다.</w:t>
      </w:r>
    </w:p>
    <w:p w14:paraId="625D8AE9" w14:textId="77777777" w:rsidR="001B2C1A" w:rsidRDefault="001B2C1A" w:rsidP="001B2C1A"/>
    <w:p w14:paraId="39A6EB6E" w14:textId="77777777" w:rsidR="001B2C1A" w:rsidRDefault="001B2C1A" w:rsidP="001B2C1A">
      <w:r>
        <w:rPr>
          <w:rFonts w:hint="eastAsia"/>
        </w:rPr>
        <w:t>남자 방이라서 선언하면,</w:t>
      </w:r>
      <w:r>
        <w:t xml:space="preserve"> </w:t>
      </w:r>
      <w:r>
        <w:rPr>
          <w:rFonts w:hint="eastAsia"/>
        </w:rPr>
        <w:t>여자 객체는 들어갈 수 없기 때문에,</w:t>
      </w:r>
      <w:r>
        <w:t xml:space="preserve"> </w:t>
      </w:r>
      <w:r>
        <w:rPr>
          <w:rFonts w:hint="eastAsia"/>
        </w:rPr>
        <w:t>제한적이 된다.</w:t>
      </w:r>
    </w:p>
    <w:p w14:paraId="53A2AC2F" w14:textId="77777777" w:rsidR="001B2C1A" w:rsidRDefault="001B2C1A" w:rsidP="001B2C1A">
      <w:r>
        <w:t xml:space="preserve">ArrayList </w:t>
      </w:r>
      <w:r>
        <w:rPr>
          <w:rFonts w:hint="eastAsia"/>
        </w:rPr>
        <w:t>타입의 변수라고 선언하면,</w:t>
      </w:r>
      <w:r>
        <w:t xml:space="preserve"> LinkedList </w:t>
      </w:r>
      <w:r>
        <w:rPr>
          <w:rFonts w:hint="eastAsia"/>
        </w:rPr>
        <w:t>객체는 대입할 수 없기 때문에,</w:t>
      </w:r>
      <w:r>
        <w:t xml:space="preserve"> </w:t>
      </w:r>
      <w:r>
        <w:rPr>
          <w:rFonts w:hint="eastAsia"/>
        </w:rPr>
        <w:t>제한적이 된다.</w:t>
      </w:r>
    </w:p>
    <w:p w14:paraId="22B45D05" w14:textId="77777777" w:rsidR="001B2C1A" w:rsidRDefault="001B2C1A" w:rsidP="001B2C1A"/>
    <w:p w14:paraId="7C614967" w14:textId="77777777" w:rsidR="001B2C1A" w:rsidRDefault="001B2C1A" w:rsidP="001B2C1A">
      <w:r>
        <w:rPr>
          <w:rFonts w:hint="eastAsia"/>
        </w:rPr>
        <w:t>사람 방이라고 선언하면,</w:t>
      </w:r>
      <w:r>
        <w:t xml:space="preserve"> </w:t>
      </w:r>
      <w:r>
        <w:rPr>
          <w:rFonts w:hint="eastAsia"/>
        </w:rPr>
        <w:t>남자도 여자도 들어갈 수 있다.</w:t>
      </w:r>
    </w:p>
    <w:p w14:paraId="3B49E449" w14:textId="77777777" w:rsidR="001B2C1A" w:rsidRDefault="001B2C1A" w:rsidP="001B2C1A"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타입의 변수라고 선언하면,</w:t>
      </w:r>
      <w:r>
        <w:t xml:space="preserve"> ArrayList </w:t>
      </w:r>
      <w:r>
        <w:rPr>
          <w:rFonts w:hint="eastAsia"/>
        </w:rPr>
        <w:t xml:space="preserve">객체도 </w:t>
      </w:r>
      <w:r>
        <w:t xml:space="preserve">LinkedList </w:t>
      </w:r>
      <w:r>
        <w:rPr>
          <w:rFonts w:hint="eastAsia"/>
        </w:rPr>
        <w:t>객체도 대입할 수 있다.</w:t>
      </w:r>
    </w:p>
    <w:p w14:paraId="1CC7A5B4" w14:textId="77777777" w:rsidR="001B2C1A" w:rsidRDefault="001B2C1A" w:rsidP="001B2C1A"/>
    <w:p w14:paraId="322CB46C" w14:textId="77777777" w:rsidR="001B2C1A" w:rsidRDefault="001B2C1A" w:rsidP="001B2C1A"/>
    <w:p w14:paraId="78125864" w14:textId="77777777" w:rsidR="001B2C1A" w:rsidRDefault="001B2C1A" w:rsidP="001B2C1A">
      <w:pPr>
        <w:pStyle w:val="Heading3"/>
      </w:pPr>
      <w:r>
        <w:rPr>
          <w:rFonts w:hint="eastAsia"/>
        </w:rPr>
        <w:t>다형성</w:t>
      </w:r>
    </w:p>
    <w:p w14:paraId="72D5E744" w14:textId="77777777" w:rsidR="001B2C1A" w:rsidRDefault="001B2C1A" w:rsidP="001B2C1A">
      <w:r>
        <w:rPr>
          <w:rFonts w:hint="eastAsia"/>
        </w:rPr>
        <w:t>부모 타입의 변수로 메소드를 호출해야,</w:t>
      </w:r>
      <w:r>
        <w:t xml:space="preserve"> </w:t>
      </w:r>
      <w:r>
        <w:rPr>
          <w:rFonts w:hint="eastAsia"/>
        </w:rPr>
        <w:t>다형성이 실현된다.</w:t>
      </w:r>
    </w:p>
    <w:p w14:paraId="13160E1F" w14:textId="77777777" w:rsidR="001B2C1A" w:rsidRDefault="001B2C1A" w:rsidP="001B2C1A"/>
    <w:p w14:paraId="50287CD3" w14:textId="77777777" w:rsidR="001B2C1A" w:rsidRDefault="001B2C1A" w:rsidP="001B2C1A">
      <w:r>
        <w:rPr>
          <w:rFonts w:hint="eastAsia"/>
        </w:rPr>
        <w:t>남자 방에서 누가 노래를 부르면,</w:t>
      </w:r>
      <w:r>
        <w:t xml:space="preserve"> </w:t>
      </w:r>
      <w:r>
        <w:rPr>
          <w:rFonts w:hint="eastAsia"/>
        </w:rPr>
        <w:t>남자가 노래하는 것이다.</w:t>
      </w:r>
    </w:p>
    <w:p w14:paraId="3C498205" w14:textId="77777777" w:rsidR="001B2C1A" w:rsidRDefault="001B2C1A" w:rsidP="001B2C1A">
      <w:r>
        <w:rPr>
          <w:rFonts w:hint="eastAsia"/>
        </w:rPr>
        <w:t>사람 방에서 누가 노래를 부르면,</w:t>
      </w:r>
      <w:r>
        <w:t xml:space="preserve"> </w:t>
      </w:r>
      <w:r>
        <w:rPr>
          <w:rFonts w:hint="eastAsia"/>
        </w:rPr>
        <w:t>남자가 노래할 수도 있고,</w:t>
      </w:r>
      <w:r>
        <w:t xml:space="preserve"> </w:t>
      </w:r>
      <w:r>
        <w:rPr>
          <w:rFonts w:hint="eastAsia"/>
        </w:rPr>
        <w:t>여자가 노래할 수도 있다.</w:t>
      </w:r>
    </w:p>
    <w:p w14:paraId="6B0DCBB6" w14:textId="77777777" w:rsidR="001B2C1A" w:rsidRDefault="001B2C1A" w:rsidP="001B2C1A"/>
    <w:p w14:paraId="0B4CF36A" w14:textId="77777777" w:rsidR="001B2C1A" w:rsidRDefault="001B2C1A" w:rsidP="001B2C1A">
      <w:r>
        <w:t xml:space="preserve">ArrayList </w:t>
      </w:r>
      <w:r>
        <w:rPr>
          <w:rFonts w:hint="eastAsia"/>
        </w:rPr>
        <w:t>타입의 변수로 메소드를 호출하면,</w:t>
      </w:r>
      <w:r>
        <w:t xml:space="preserve"> ArrayList </w:t>
      </w:r>
      <w:r>
        <w:rPr>
          <w:rFonts w:hint="eastAsia"/>
        </w:rPr>
        <w:t>메소드가 호출된다.</w:t>
      </w:r>
    </w:p>
    <w:p w14:paraId="2222EB5F" w14:textId="77777777" w:rsidR="001B2C1A" w:rsidRDefault="001B2C1A" w:rsidP="001B2C1A"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타입의 변수로 메소드를 호출하면,</w:t>
      </w:r>
      <w:r>
        <w:t xml:space="preserve"> ArrayList </w:t>
      </w:r>
      <w:r>
        <w:rPr>
          <w:rFonts w:hint="eastAsia"/>
        </w:rPr>
        <w:t>메소드가 호출될 수도 있고,</w:t>
      </w:r>
      <w:r>
        <w:t xml:space="preserve"> </w:t>
      </w:r>
      <w:r>
        <w:rPr>
          <w:rFonts w:hint="eastAsia"/>
        </w:rPr>
        <w:t>L</w:t>
      </w:r>
      <w:r>
        <w:t xml:space="preserve">ikedList </w:t>
      </w:r>
      <w:r>
        <w:rPr>
          <w:rFonts w:hint="eastAsia"/>
        </w:rPr>
        <w:t>메소드가 호출될</w:t>
      </w:r>
      <w:r>
        <w:t xml:space="preserve"> </w:t>
      </w:r>
      <w:r>
        <w:rPr>
          <w:rFonts w:hint="eastAsia"/>
        </w:rPr>
        <w:t>수도 있다.</w:t>
      </w:r>
      <w:r>
        <w:t xml:space="preserve"> </w:t>
      </w:r>
      <w:r>
        <w:rPr>
          <w:rFonts w:hint="eastAsia"/>
        </w:rPr>
        <w:t>이것이 다형성이다.</w:t>
      </w:r>
    </w:p>
    <w:p w14:paraId="30AC6864" w14:textId="77777777" w:rsidR="001B2C1A" w:rsidRDefault="001B2C1A" w:rsidP="001B2C1A"/>
    <w:p w14:paraId="612D85BD" w14:textId="77777777" w:rsidR="001B2C1A" w:rsidRDefault="001B2C1A" w:rsidP="001B2C1A"/>
    <w:p w14:paraId="2A709374" w14:textId="77777777" w:rsidR="001B2C1A" w:rsidRDefault="001B2C1A" w:rsidP="001B2C1A"/>
    <w:p w14:paraId="3BD5A348" w14:textId="77777777" w:rsidR="001B2C1A" w:rsidRDefault="001B2C1A" w:rsidP="001B2C1A">
      <w:r>
        <w:rPr>
          <w:rFonts w:hint="eastAsia"/>
        </w:rPr>
        <w:t>위와 같은 이유로,</w:t>
      </w:r>
    </w:p>
    <w:p w14:paraId="0DE5C857" w14:textId="77777777" w:rsidR="001B2C1A" w:rsidRDefault="001B2C1A" w:rsidP="001B2C1A">
      <w:r>
        <w:rPr>
          <w:rFonts w:hint="eastAsia"/>
        </w:rPr>
        <w:t>지역 변수나 멤버 변수를 선언할 때,</w:t>
      </w:r>
      <w:r>
        <w:t xml:space="preserve"> </w:t>
      </w:r>
      <w:r>
        <w:rPr>
          <w:rFonts w:hint="eastAsia"/>
        </w:rPr>
        <w:t>메소드 리턴 타입을 선언할 때,</w:t>
      </w:r>
      <w:r>
        <w:t xml:space="preserve"> </w:t>
      </w:r>
      <w:r>
        <w:rPr>
          <w:rFonts w:hint="eastAsia"/>
        </w:rPr>
        <w:t>파라미터 변수를 선언할 때,</w:t>
      </w:r>
    </w:p>
    <w:p w14:paraId="43437A83" w14:textId="77777777" w:rsidR="001B2C1A" w:rsidRDefault="001B2C1A" w:rsidP="001B2C1A">
      <w:r>
        <w:rPr>
          <w:rFonts w:hint="eastAsia"/>
        </w:rPr>
        <w:t>특별한 이유가 없다면,</w:t>
      </w:r>
      <w:r>
        <w:t xml:space="preserve"> </w:t>
      </w:r>
      <w:r>
        <w:rPr>
          <w:rFonts w:hint="eastAsia"/>
        </w:rPr>
        <w:t>가급적 부모 타입으로 선언하는 것이 바람직하다.</w:t>
      </w:r>
    </w:p>
    <w:p w14:paraId="0EBFC351" w14:textId="77777777" w:rsidR="001B2C1A" w:rsidRDefault="001B2C1A" w:rsidP="001B2C1A"/>
    <w:p w14:paraId="349E21BF" w14:textId="77777777" w:rsidR="001B2C1A" w:rsidRPr="001B2C1A" w:rsidRDefault="001B2C1A" w:rsidP="00F60E79"/>
    <w:p w14:paraId="5E4FE380" w14:textId="77777777" w:rsidR="004E39F0" w:rsidRDefault="004E39F0" w:rsidP="00F60E79"/>
    <w:p w14:paraId="33D21C61" w14:textId="4EF178A2" w:rsidR="00A91342" w:rsidRDefault="00A91342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AA7CB17" w14:textId="1ED0E524" w:rsidR="00C151D5" w:rsidRDefault="005665D9" w:rsidP="005665D9">
      <w:pPr>
        <w:pStyle w:val="Heading1"/>
      </w:pPr>
      <w:bookmarkStart w:id="4" w:name="_Toc37258929"/>
      <w:r>
        <w:rPr>
          <w:rFonts w:hint="eastAsia"/>
        </w:rPr>
        <w:lastRenderedPageBreak/>
        <w:t>List</w:t>
      </w:r>
      <w:r>
        <w:t xml:space="preserve"> </w:t>
      </w:r>
      <w:r>
        <w:rPr>
          <w:rFonts w:hint="eastAsia"/>
        </w:rPr>
        <w:t>예제</w:t>
      </w:r>
      <w:bookmarkEnd w:id="4"/>
    </w:p>
    <w:p w14:paraId="4EF36487" w14:textId="3FEF41CE" w:rsidR="005665D9" w:rsidRDefault="005665D9" w:rsidP="005665D9"/>
    <w:p w14:paraId="58BC57B2" w14:textId="721556EE" w:rsidR="005665D9" w:rsidRDefault="005665D9" w:rsidP="005665D9">
      <w:pPr>
        <w:pStyle w:val="Heading2"/>
      </w:pPr>
      <w:bookmarkStart w:id="5" w:name="_Toc37258930"/>
      <w:r>
        <w:rPr>
          <w:rFonts w:hint="eastAsia"/>
        </w:rPr>
        <w:t>예제1</w:t>
      </w:r>
      <w:bookmarkEnd w:id="5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665D9" w:rsidRPr="00E5543B" w14:paraId="3F315E02" w14:textId="77777777" w:rsidTr="001E4AFF">
        <w:tc>
          <w:tcPr>
            <w:tcW w:w="426" w:type="dxa"/>
          </w:tcPr>
          <w:p w14:paraId="536ADDC9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45CB5A23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254DD3B2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35BF2B7B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01F3E308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0459591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72BC71A5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4260BC0C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141ADF52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65F600CA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29892179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0CD5DB81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03528E5A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112BC5C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574FF84E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31F5A6F9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381361BE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5A999435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50D79B75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02BABEFC" w14:textId="5F76F508" w:rsidR="005665D9" w:rsidRPr="00E5543B" w:rsidRDefault="005665D9" w:rsidP="005665D9">
            <w:pPr>
              <w:pStyle w:val="a1"/>
            </w:pPr>
          </w:p>
        </w:tc>
        <w:tc>
          <w:tcPr>
            <w:tcW w:w="10631" w:type="dxa"/>
          </w:tcPr>
          <w:p w14:paraId="5DFA9F4A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net.skhu.list;</w:t>
            </w:r>
          </w:p>
          <w:p w14:paraId="72BDBB10" w14:textId="77777777" w:rsidR="005665D9" w:rsidRDefault="005665D9" w:rsidP="005665D9">
            <w:pPr>
              <w:pStyle w:val="a1"/>
            </w:pPr>
          </w:p>
          <w:p w14:paraId="73BE4534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6571C769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58FBFA29" w14:textId="77777777" w:rsidR="005665D9" w:rsidRDefault="005665D9" w:rsidP="005665D9">
            <w:pPr>
              <w:pStyle w:val="a1"/>
            </w:pPr>
          </w:p>
          <w:p w14:paraId="55B8C9C4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Example01 {</w:t>
            </w:r>
          </w:p>
          <w:p w14:paraId="2D2139FF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</w:t>
            </w:r>
          </w:p>
          <w:p w14:paraId="6EBAC4A6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0E170C6B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25441EF1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4163D4A0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2DE0C622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231DCF2F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5665D9">
              <w:rPr>
                <w:color w:val="000000"/>
                <w:highlight w:val="yellow"/>
              </w:rPr>
              <w:t>add</w:t>
            </w:r>
            <w:r>
              <w:rPr>
                <w:color w:val="000000"/>
              </w:rPr>
              <w:t xml:space="preserve">(0, </w:t>
            </w:r>
            <w:r>
              <w:rPr>
                <w:color w:val="2A00FF"/>
              </w:rPr>
              <w:t>"zero"</w:t>
            </w:r>
            <w:r>
              <w:rPr>
                <w:color w:val="000000"/>
              </w:rPr>
              <w:t>);</w:t>
            </w:r>
          </w:p>
          <w:p w14:paraId="49A206D4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5665D9">
              <w:rPr>
                <w:color w:val="000000"/>
                <w:highlight w:val="yellow"/>
              </w:rPr>
              <w:t>add</w:t>
            </w:r>
            <w:r>
              <w:rPr>
                <w:color w:val="000000"/>
              </w:rPr>
              <w:t xml:space="preserve">(2,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67ECDB2A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</w:t>
            </w:r>
          </w:p>
          <w:p w14:paraId="04A0C688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6ED14F1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</w:p>
          <w:p w14:paraId="70492A9A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1F459F8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>}</w:t>
            </w:r>
          </w:p>
          <w:p w14:paraId="513D7EAC" w14:textId="77777777" w:rsidR="005665D9" w:rsidRPr="00E5543B" w:rsidRDefault="005665D9" w:rsidP="005665D9">
            <w:pPr>
              <w:pStyle w:val="a1"/>
            </w:pPr>
          </w:p>
        </w:tc>
      </w:tr>
    </w:tbl>
    <w:p w14:paraId="37B4E85D" w14:textId="64313A2E" w:rsidR="005665D9" w:rsidRDefault="005665D9" w:rsidP="005665D9"/>
    <w:p w14:paraId="4F91EAA0" w14:textId="521D88B8" w:rsidR="005665D9" w:rsidRDefault="005665D9" w:rsidP="005665D9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65D9" w14:paraId="65826B0F" w14:textId="77777777" w:rsidTr="005665D9">
        <w:tc>
          <w:tcPr>
            <w:tcW w:w="10456" w:type="dxa"/>
          </w:tcPr>
          <w:p w14:paraId="10855108" w14:textId="561152A7" w:rsidR="005665D9" w:rsidRDefault="005665D9" w:rsidP="005665D9">
            <w:r>
              <w:rPr>
                <w:rFonts w:cs="굴림체"/>
                <w:color w:val="000000"/>
                <w:kern w:val="0"/>
                <w:szCs w:val="20"/>
              </w:rPr>
              <w:t>zero one two three</w:t>
            </w:r>
          </w:p>
        </w:tc>
      </w:tr>
    </w:tbl>
    <w:p w14:paraId="5212D2F5" w14:textId="77777777" w:rsidR="005665D9" w:rsidRDefault="005665D9" w:rsidP="005665D9"/>
    <w:p w14:paraId="2DA583E3" w14:textId="541C2272" w:rsidR="005665D9" w:rsidRDefault="005665D9" w:rsidP="005665D9"/>
    <w:p w14:paraId="56626400" w14:textId="5A0D0247" w:rsidR="005665D9" w:rsidRDefault="005665D9" w:rsidP="005665D9"/>
    <w:p w14:paraId="401D3ADB" w14:textId="75E97A0D" w:rsidR="005665D9" w:rsidRDefault="005665D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8FC3B90" w14:textId="3BBF2C06" w:rsidR="005665D9" w:rsidRDefault="005665D9" w:rsidP="005665D9">
      <w:pPr>
        <w:pStyle w:val="Heading2"/>
      </w:pPr>
      <w:bookmarkStart w:id="6" w:name="_Toc37258931"/>
      <w:r>
        <w:rPr>
          <w:rFonts w:hint="eastAsia"/>
        </w:rPr>
        <w:lastRenderedPageBreak/>
        <w:t>예제2</w:t>
      </w:r>
      <w:bookmarkEnd w:id="6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665D9" w:rsidRPr="00E5543B" w14:paraId="73F99761" w14:textId="77777777" w:rsidTr="001E4AFF">
        <w:tc>
          <w:tcPr>
            <w:tcW w:w="426" w:type="dxa"/>
          </w:tcPr>
          <w:p w14:paraId="31CF84CE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01268F28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3F4EAD79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4861E0C9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6DF95E8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12AD37C5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1A412D73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5179670C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39732222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10F145FA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13163036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5544376C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350EFFBB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1B756614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01D9C923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1B05FC37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4FA97BCF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33FF9D06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7037CD70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27D12EDC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1EFF7A6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4A086C88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74E604DF" w14:textId="438D41E5" w:rsidR="005665D9" w:rsidRPr="00E5543B" w:rsidRDefault="005665D9" w:rsidP="005665D9">
            <w:pPr>
              <w:pStyle w:val="a1"/>
            </w:pPr>
          </w:p>
        </w:tc>
        <w:tc>
          <w:tcPr>
            <w:tcW w:w="10631" w:type="dxa"/>
          </w:tcPr>
          <w:p w14:paraId="68BCC510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net.skhu.list;</w:t>
            </w:r>
          </w:p>
          <w:p w14:paraId="2CE0E2B6" w14:textId="77777777" w:rsidR="005665D9" w:rsidRDefault="005665D9" w:rsidP="005665D9">
            <w:pPr>
              <w:pStyle w:val="a1"/>
            </w:pPr>
          </w:p>
          <w:p w14:paraId="4A66292C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4C465AA5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421047BB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059C97F8" w14:textId="77777777" w:rsidR="005665D9" w:rsidRDefault="005665D9" w:rsidP="005665D9">
            <w:pPr>
              <w:pStyle w:val="a1"/>
            </w:pPr>
          </w:p>
          <w:p w14:paraId="637EC00F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Example02 {</w:t>
            </w:r>
          </w:p>
          <w:p w14:paraId="109AFDC8" w14:textId="77777777" w:rsidR="005665D9" w:rsidRDefault="005665D9" w:rsidP="005665D9">
            <w:pPr>
              <w:pStyle w:val="a1"/>
            </w:pPr>
          </w:p>
          <w:p w14:paraId="25069E93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09FE3ABB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791FDCCA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LinkedList&lt;String&gt;();</w:t>
            </w:r>
          </w:p>
          <w:p w14:paraId="56662ED0" w14:textId="77777777" w:rsidR="005665D9" w:rsidRDefault="005665D9" w:rsidP="005665D9">
            <w:pPr>
              <w:pStyle w:val="a1"/>
            </w:pPr>
          </w:p>
          <w:p w14:paraId="291EBE1A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1B6FAB70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26109FD0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"zero"</w:t>
            </w:r>
            <w:r>
              <w:rPr>
                <w:color w:val="000000"/>
              </w:rPr>
              <w:t>);</w:t>
            </w:r>
          </w:p>
          <w:p w14:paraId="66CFA3E9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46D00812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.</w:t>
            </w:r>
            <w:r w:rsidRPr="005665D9">
              <w:rPr>
                <w:color w:val="000000"/>
                <w:highlight w:val="yellow"/>
              </w:rPr>
              <w:t>addAll</w:t>
            </w:r>
            <w:r>
              <w:rPr>
                <w:color w:val="000000"/>
              </w:rPr>
              <w:t xml:space="preserve">(1,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);</w:t>
            </w:r>
          </w:p>
          <w:p w14:paraId="35D27FFE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)</w:t>
            </w:r>
          </w:p>
          <w:p w14:paraId="67850ADD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75FEA715" w14:textId="77777777" w:rsidR="005665D9" w:rsidRDefault="005665D9" w:rsidP="005665D9">
            <w:pPr>
              <w:pStyle w:val="a1"/>
            </w:pPr>
          </w:p>
          <w:p w14:paraId="455CD8EC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5FABF29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>}</w:t>
            </w:r>
          </w:p>
          <w:p w14:paraId="3755DC84" w14:textId="77777777" w:rsidR="005665D9" w:rsidRPr="00E5543B" w:rsidRDefault="005665D9" w:rsidP="005665D9">
            <w:pPr>
              <w:pStyle w:val="a1"/>
            </w:pPr>
          </w:p>
        </w:tc>
      </w:tr>
    </w:tbl>
    <w:p w14:paraId="3008B833" w14:textId="77777777" w:rsidR="005665D9" w:rsidRPr="005665D9" w:rsidRDefault="005665D9" w:rsidP="005665D9"/>
    <w:p w14:paraId="42CC2077" w14:textId="15DA56AD" w:rsidR="005665D9" w:rsidRDefault="005665D9" w:rsidP="005665D9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65D9" w14:paraId="626C65B8" w14:textId="77777777" w:rsidTr="005665D9">
        <w:tc>
          <w:tcPr>
            <w:tcW w:w="10456" w:type="dxa"/>
          </w:tcPr>
          <w:p w14:paraId="3474083A" w14:textId="1CDEACB7" w:rsidR="005665D9" w:rsidRDefault="005665D9" w:rsidP="005665D9">
            <w:r>
              <w:rPr>
                <w:rFonts w:cs="굴림체"/>
                <w:color w:val="000000"/>
                <w:kern w:val="0"/>
                <w:szCs w:val="20"/>
              </w:rPr>
              <w:t>zero one two three</w:t>
            </w:r>
          </w:p>
        </w:tc>
      </w:tr>
    </w:tbl>
    <w:p w14:paraId="743BF985" w14:textId="77777777" w:rsidR="005665D9" w:rsidRDefault="005665D9" w:rsidP="005665D9"/>
    <w:p w14:paraId="0E504C3C" w14:textId="0DB17F19" w:rsidR="005665D9" w:rsidRDefault="005665D9" w:rsidP="005665D9"/>
    <w:p w14:paraId="6D658FDC" w14:textId="1A9E008F" w:rsidR="005665D9" w:rsidRDefault="005665D9" w:rsidP="005665D9"/>
    <w:p w14:paraId="41014370" w14:textId="77777777" w:rsidR="005665D9" w:rsidRDefault="005665D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A8826D2" w14:textId="49EC0C97" w:rsidR="005665D9" w:rsidRDefault="005665D9" w:rsidP="005665D9">
      <w:pPr>
        <w:pStyle w:val="Heading2"/>
      </w:pPr>
      <w:bookmarkStart w:id="7" w:name="_Toc37258932"/>
      <w:r>
        <w:rPr>
          <w:rFonts w:hint="eastAsia"/>
        </w:rPr>
        <w:lastRenderedPageBreak/>
        <w:t>예제3</w:t>
      </w:r>
      <w:bookmarkEnd w:id="7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665D9" w:rsidRPr="00E5543B" w14:paraId="2DFC8036" w14:textId="77777777" w:rsidTr="001E4AFF">
        <w:tc>
          <w:tcPr>
            <w:tcW w:w="426" w:type="dxa"/>
          </w:tcPr>
          <w:p w14:paraId="77F39854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5727D576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2E34EEF4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3FBFCD60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3C36A156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16D82255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7CA9D24B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19F58906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7B9675BB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562F7CDF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76D64D40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165E9314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453D1F70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54EBD5DE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767878BE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06BCFBBA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1B11B4DC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11542ECC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6593F789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788C4225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37D27D8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21276AA8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177EF8A2" w14:textId="603A78E9" w:rsidR="005665D9" w:rsidRPr="00E5543B" w:rsidRDefault="005665D9" w:rsidP="005665D9">
            <w:pPr>
              <w:pStyle w:val="a1"/>
            </w:pPr>
          </w:p>
        </w:tc>
        <w:tc>
          <w:tcPr>
            <w:tcW w:w="10631" w:type="dxa"/>
          </w:tcPr>
          <w:p w14:paraId="1E6189A9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net.skhu.list;</w:t>
            </w:r>
          </w:p>
          <w:p w14:paraId="1EEADEAE" w14:textId="77777777" w:rsidR="005665D9" w:rsidRDefault="005665D9" w:rsidP="005665D9">
            <w:pPr>
              <w:pStyle w:val="a1"/>
            </w:pPr>
          </w:p>
          <w:p w14:paraId="336D7B39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0A1D1486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18A911DA" w14:textId="77777777" w:rsidR="005665D9" w:rsidRDefault="005665D9" w:rsidP="005665D9">
            <w:pPr>
              <w:pStyle w:val="a1"/>
            </w:pPr>
          </w:p>
          <w:p w14:paraId="291EA260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Example03 {</w:t>
            </w:r>
          </w:p>
          <w:p w14:paraId="17480FF9" w14:textId="77777777" w:rsidR="005665D9" w:rsidRDefault="005665D9" w:rsidP="005665D9">
            <w:pPr>
              <w:pStyle w:val="a1"/>
            </w:pPr>
          </w:p>
          <w:p w14:paraId="429987CB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6FB4367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405572ED" w14:textId="77777777" w:rsidR="005665D9" w:rsidRDefault="005665D9" w:rsidP="005665D9">
            <w:pPr>
              <w:pStyle w:val="a1"/>
            </w:pPr>
          </w:p>
          <w:p w14:paraId="2926C3E4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4F35DAD8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60196237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5665D9">
              <w:rPr>
                <w:color w:val="000000"/>
                <w:highlight w:val="yellow"/>
              </w:rPr>
              <w:t>add</w:t>
            </w:r>
            <w:r>
              <w:rPr>
                <w:color w:val="000000"/>
              </w:rPr>
              <w:t xml:space="preserve">(0, </w:t>
            </w:r>
            <w:r>
              <w:rPr>
                <w:color w:val="2A00FF"/>
              </w:rPr>
              <w:t>"zero"</w:t>
            </w:r>
            <w:r>
              <w:rPr>
                <w:color w:val="000000"/>
              </w:rPr>
              <w:t>);</w:t>
            </w:r>
          </w:p>
          <w:p w14:paraId="48D9B857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5665D9">
              <w:rPr>
                <w:color w:val="000000"/>
                <w:highlight w:val="yellow"/>
              </w:rPr>
              <w:t>add</w:t>
            </w:r>
            <w:r>
              <w:rPr>
                <w:color w:val="000000"/>
              </w:rPr>
              <w:t xml:space="preserve">(2,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6381ABB5" w14:textId="77777777" w:rsidR="005665D9" w:rsidRDefault="005665D9" w:rsidP="005665D9">
            <w:pPr>
              <w:pStyle w:val="a1"/>
            </w:pPr>
          </w:p>
          <w:p w14:paraId="00A53140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</w:t>
            </w:r>
          </w:p>
          <w:p w14:paraId="5C5F0657" w14:textId="5B98AC93" w:rsidR="005665D9" w:rsidRDefault="005665D9" w:rsidP="005665D9">
            <w:pPr>
              <w:pStyle w:val="a1"/>
              <w:rPr>
                <w:color w:val="000000"/>
              </w:rPr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44832A3F" w14:textId="77777777" w:rsidR="005665D9" w:rsidRDefault="005665D9" w:rsidP="005665D9">
            <w:pPr>
              <w:pStyle w:val="a1"/>
            </w:pPr>
          </w:p>
          <w:p w14:paraId="76F894BD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5665D9">
              <w:rPr>
                <w:color w:val="000000"/>
                <w:highlight w:val="yellow"/>
              </w:rPr>
              <w:t>size</w:t>
            </w:r>
            <w:r>
              <w:rPr>
                <w:color w:val="000000"/>
              </w:rPr>
              <w:t>();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396F1F68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ab/>
              <w:t>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5665D9">
              <w:rPr>
                <w:color w:val="000000"/>
                <w:highlight w:val="yellow"/>
              </w:rPr>
              <w:t>get</w:t>
            </w:r>
            <w:r>
              <w:rPr>
                <w:color w:val="000000"/>
              </w:rPr>
              <w:t>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));</w:t>
            </w:r>
          </w:p>
          <w:p w14:paraId="77149F49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D2FB0CC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>}</w:t>
            </w:r>
          </w:p>
          <w:p w14:paraId="7D151CBD" w14:textId="77777777" w:rsidR="005665D9" w:rsidRPr="00E5543B" w:rsidRDefault="005665D9" w:rsidP="005665D9">
            <w:pPr>
              <w:pStyle w:val="a1"/>
            </w:pPr>
          </w:p>
        </w:tc>
      </w:tr>
    </w:tbl>
    <w:p w14:paraId="508581D0" w14:textId="77777777" w:rsidR="005665D9" w:rsidRPr="005665D9" w:rsidRDefault="005665D9" w:rsidP="005665D9"/>
    <w:p w14:paraId="2CD1FAC1" w14:textId="77777777" w:rsidR="005665D9" w:rsidRDefault="005665D9" w:rsidP="005665D9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65D9" w14:paraId="6802C935" w14:textId="77777777" w:rsidTr="001E4AFF">
        <w:tc>
          <w:tcPr>
            <w:tcW w:w="10456" w:type="dxa"/>
          </w:tcPr>
          <w:p w14:paraId="0E8D9110" w14:textId="6A3C089E" w:rsidR="005665D9" w:rsidRDefault="005665D9" w:rsidP="001E4AFF">
            <w:r>
              <w:rPr>
                <w:rFonts w:cs="굴림체"/>
                <w:color w:val="000000"/>
                <w:kern w:val="0"/>
                <w:szCs w:val="20"/>
              </w:rPr>
              <w:t>zero one two three zero one two three</w:t>
            </w:r>
          </w:p>
        </w:tc>
      </w:tr>
    </w:tbl>
    <w:p w14:paraId="4DEDF183" w14:textId="77777777" w:rsidR="005665D9" w:rsidRDefault="005665D9" w:rsidP="005665D9"/>
    <w:p w14:paraId="3C5700B6" w14:textId="77777777" w:rsidR="005665D9" w:rsidRDefault="005665D9" w:rsidP="005665D9"/>
    <w:p w14:paraId="7FABE4DA" w14:textId="56EE8DF2" w:rsidR="005665D9" w:rsidRDefault="005665D9" w:rsidP="005665D9"/>
    <w:p w14:paraId="18C86DD5" w14:textId="2BC13A04" w:rsidR="005665D9" w:rsidRDefault="005665D9" w:rsidP="005665D9"/>
    <w:p w14:paraId="2EDB703D" w14:textId="4029ED01" w:rsidR="005665D9" w:rsidRDefault="005665D9" w:rsidP="005665D9"/>
    <w:p w14:paraId="41DC75F0" w14:textId="77777777" w:rsidR="005665D9" w:rsidRDefault="005665D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3760C77" w14:textId="45593F13" w:rsidR="005665D9" w:rsidRDefault="005665D9" w:rsidP="005665D9">
      <w:pPr>
        <w:pStyle w:val="Heading2"/>
      </w:pPr>
      <w:bookmarkStart w:id="8" w:name="_Toc37258933"/>
      <w:r>
        <w:rPr>
          <w:rFonts w:hint="eastAsia"/>
        </w:rPr>
        <w:lastRenderedPageBreak/>
        <w:t>예제4</w:t>
      </w:r>
      <w:bookmarkEnd w:id="8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665D9" w:rsidRPr="00E5543B" w14:paraId="01594C2D" w14:textId="77777777" w:rsidTr="001E4AFF">
        <w:tc>
          <w:tcPr>
            <w:tcW w:w="426" w:type="dxa"/>
          </w:tcPr>
          <w:p w14:paraId="783EB8D2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1945537E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13A0BE5A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18B3314E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2D773010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507BAE87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33E34D48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32188DA3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72FE6ED1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25EE4881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41604B04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262A9D3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4BDEFD42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44A6AD7C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495A4616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273FA43E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4F8CA7BA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620B762A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6CC1232A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486EF067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116D3F95" w14:textId="0A0F9683" w:rsidR="005665D9" w:rsidRPr="00E5543B" w:rsidRDefault="005665D9" w:rsidP="005665D9">
            <w:pPr>
              <w:pStyle w:val="a1"/>
            </w:pPr>
          </w:p>
        </w:tc>
        <w:tc>
          <w:tcPr>
            <w:tcW w:w="10631" w:type="dxa"/>
          </w:tcPr>
          <w:p w14:paraId="2FCEFE82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net.skhu.list;</w:t>
            </w:r>
          </w:p>
          <w:p w14:paraId="33068051" w14:textId="77777777" w:rsidR="005665D9" w:rsidRDefault="005665D9" w:rsidP="005665D9">
            <w:pPr>
              <w:pStyle w:val="a1"/>
            </w:pPr>
          </w:p>
          <w:p w14:paraId="1B757B05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04FD2F42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000AB28C" w14:textId="77777777" w:rsidR="005665D9" w:rsidRDefault="005665D9" w:rsidP="005665D9">
            <w:pPr>
              <w:pStyle w:val="a1"/>
            </w:pPr>
          </w:p>
          <w:p w14:paraId="357067D9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Example04 {</w:t>
            </w:r>
          </w:p>
          <w:p w14:paraId="344CB225" w14:textId="77777777" w:rsidR="005665D9" w:rsidRDefault="005665D9" w:rsidP="005665D9">
            <w:pPr>
              <w:pStyle w:val="a1"/>
            </w:pPr>
          </w:p>
          <w:p w14:paraId="7D5B1366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A0427B8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7C747477" w14:textId="77777777" w:rsidR="005665D9" w:rsidRDefault="005665D9" w:rsidP="005665D9">
            <w:pPr>
              <w:pStyle w:val="a1"/>
            </w:pPr>
          </w:p>
          <w:p w14:paraId="1AA4E308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"zero"</w:t>
            </w:r>
            <w:r>
              <w:rPr>
                <w:color w:val="000000"/>
              </w:rPr>
              <w:t>);</w:t>
            </w:r>
          </w:p>
          <w:p w14:paraId="42A66FAA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0616AAB9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2EA02624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50E40FFD" w14:textId="77777777" w:rsidR="005665D9" w:rsidRDefault="005665D9" w:rsidP="005665D9">
            <w:pPr>
              <w:pStyle w:val="a1"/>
            </w:pPr>
          </w:p>
          <w:p w14:paraId="58463FBD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F60E79">
              <w:rPr>
                <w:color w:val="000000"/>
                <w:highlight w:val="yellow"/>
              </w:rPr>
              <w:t>indexOf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));</w:t>
            </w:r>
          </w:p>
          <w:p w14:paraId="1A0825E8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F60E79">
              <w:rPr>
                <w:color w:val="000000"/>
                <w:highlight w:val="yellow"/>
              </w:rPr>
              <w:t>indexOf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));</w:t>
            </w:r>
          </w:p>
          <w:p w14:paraId="45A2EC81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F60E79">
              <w:rPr>
                <w:color w:val="000000"/>
                <w:highlight w:val="yellow"/>
              </w:rPr>
              <w:t>indexOf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"four"</w:t>
            </w:r>
            <w:r>
              <w:rPr>
                <w:color w:val="000000"/>
              </w:rPr>
              <w:t>));</w:t>
            </w:r>
          </w:p>
          <w:p w14:paraId="1657E5AF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51335BA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>}</w:t>
            </w:r>
          </w:p>
          <w:p w14:paraId="272CEBA8" w14:textId="77777777" w:rsidR="005665D9" w:rsidRPr="00E5543B" w:rsidRDefault="005665D9" w:rsidP="005665D9">
            <w:pPr>
              <w:pStyle w:val="a1"/>
            </w:pPr>
          </w:p>
        </w:tc>
      </w:tr>
    </w:tbl>
    <w:p w14:paraId="4B9F3971" w14:textId="77777777" w:rsidR="005665D9" w:rsidRDefault="005665D9" w:rsidP="005665D9"/>
    <w:p w14:paraId="15A3A702" w14:textId="4F7EB980" w:rsidR="005665D9" w:rsidRDefault="005665D9" w:rsidP="005665D9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65D9" w14:paraId="47C46279" w14:textId="77777777" w:rsidTr="001E4AFF">
        <w:tc>
          <w:tcPr>
            <w:tcW w:w="10456" w:type="dxa"/>
          </w:tcPr>
          <w:p w14:paraId="099C5DF4" w14:textId="77777777" w:rsidR="005665D9" w:rsidRDefault="005665D9" w:rsidP="005665D9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2</w:t>
            </w:r>
          </w:p>
          <w:p w14:paraId="4ECD1A4E" w14:textId="77777777" w:rsidR="005665D9" w:rsidRDefault="005665D9" w:rsidP="005665D9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3</w:t>
            </w:r>
          </w:p>
          <w:p w14:paraId="424AB9BD" w14:textId="75793173" w:rsidR="005665D9" w:rsidRPr="005665D9" w:rsidRDefault="005665D9" w:rsidP="005665D9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-1</w:t>
            </w:r>
          </w:p>
        </w:tc>
      </w:tr>
    </w:tbl>
    <w:p w14:paraId="54029B7D" w14:textId="77777777" w:rsidR="005665D9" w:rsidRDefault="005665D9" w:rsidP="005665D9"/>
    <w:p w14:paraId="0313FAF5" w14:textId="77777777" w:rsidR="005665D9" w:rsidRDefault="005665D9" w:rsidP="005665D9"/>
    <w:p w14:paraId="0BD58C27" w14:textId="198DBCAE" w:rsidR="005665D9" w:rsidRDefault="005665D9" w:rsidP="005665D9"/>
    <w:p w14:paraId="6D8C13CF" w14:textId="5F16EAAB" w:rsidR="005665D9" w:rsidRDefault="005665D9" w:rsidP="005665D9"/>
    <w:p w14:paraId="12D17937" w14:textId="77777777" w:rsidR="005665D9" w:rsidRDefault="005665D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0D358B66" w14:textId="0F188ABA" w:rsidR="005665D9" w:rsidRDefault="005665D9" w:rsidP="005665D9">
      <w:pPr>
        <w:pStyle w:val="Heading2"/>
      </w:pPr>
      <w:bookmarkStart w:id="9" w:name="_Toc37258934"/>
      <w:r>
        <w:rPr>
          <w:rFonts w:hint="eastAsia"/>
        </w:rPr>
        <w:lastRenderedPageBreak/>
        <w:t>예제5</w:t>
      </w:r>
      <w:bookmarkEnd w:id="9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665D9" w:rsidRPr="00E5543B" w14:paraId="2343B37A" w14:textId="77777777" w:rsidTr="001E4AFF">
        <w:tc>
          <w:tcPr>
            <w:tcW w:w="426" w:type="dxa"/>
          </w:tcPr>
          <w:p w14:paraId="0C969E6C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09483C0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333475A5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7E921A3F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4605E4E3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6B2AB7FF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60E1A22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4B1791F5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62473646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60FA0633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72CCCC82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35CE8C57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4FEABBD9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7B35504A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47562CA1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4FFAFF2B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6B1BF6E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2ADCC7E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72EEA33D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47F95AB0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4418F1C5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0BFFF89F" w14:textId="77777777" w:rsidR="005665D9" w:rsidRPr="00E5543B" w:rsidRDefault="005665D9" w:rsidP="005665D9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758A6D15" w14:textId="006519B2" w:rsidR="005665D9" w:rsidRPr="00E5543B" w:rsidRDefault="005665D9" w:rsidP="005665D9">
            <w:pPr>
              <w:pStyle w:val="a1"/>
            </w:pPr>
          </w:p>
        </w:tc>
        <w:tc>
          <w:tcPr>
            <w:tcW w:w="10631" w:type="dxa"/>
          </w:tcPr>
          <w:p w14:paraId="5A15CC1B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net.skhu.list;</w:t>
            </w:r>
          </w:p>
          <w:p w14:paraId="1143FFDA" w14:textId="77777777" w:rsidR="005665D9" w:rsidRDefault="005665D9" w:rsidP="005665D9">
            <w:pPr>
              <w:pStyle w:val="a1"/>
            </w:pPr>
          </w:p>
          <w:p w14:paraId="78BB1214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3BB178D6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22756F0E" w14:textId="77777777" w:rsidR="005665D9" w:rsidRDefault="005665D9" w:rsidP="005665D9">
            <w:pPr>
              <w:pStyle w:val="a1"/>
            </w:pPr>
          </w:p>
          <w:p w14:paraId="0E32203D" w14:textId="77777777" w:rsidR="005665D9" w:rsidRDefault="005665D9" w:rsidP="005665D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Example05 {</w:t>
            </w:r>
          </w:p>
          <w:p w14:paraId="340B87D2" w14:textId="77777777" w:rsidR="005665D9" w:rsidRDefault="005665D9" w:rsidP="005665D9">
            <w:pPr>
              <w:pStyle w:val="a1"/>
            </w:pPr>
          </w:p>
          <w:p w14:paraId="39665DF4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72F2B3D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579A9595" w14:textId="77777777" w:rsidR="005665D9" w:rsidRDefault="005665D9" w:rsidP="005665D9">
            <w:pPr>
              <w:pStyle w:val="a1"/>
            </w:pPr>
          </w:p>
          <w:p w14:paraId="60694779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"zero"</w:t>
            </w:r>
            <w:r>
              <w:rPr>
                <w:color w:val="000000"/>
              </w:rPr>
              <w:t>);</w:t>
            </w:r>
          </w:p>
          <w:p w14:paraId="41E7DEB3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77574886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6A86322A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393F6E45" w14:textId="77777777" w:rsidR="005665D9" w:rsidRDefault="005665D9" w:rsidP="005665D9">
            <w:pPr>
              <w:pStyle w:val="a1"/>
            </w:pPr>
          </w:p>
          <w:p w14:paraId="51760DF4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F60E79">
              <w:rPr>
                <w:color w:val="000000"/>
                <w:highlight w:val="yellow"/>
              </w:rPr>
              <w:t>remove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39022F05" w14:textId="77777777" w:rsidR="005665D9" w:rsidRDefault="005665D9" w:rsidP="005665D9">
            <w:pPr>
              <w:pStyle w:val="a1"/>
            </w:pPr>
          </w:p>
          <w:p w14:paraId="23D2A371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</w:t>
            </w:r>
          </w:p>
          <w:p w14:paraId="62D4EA9C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1D39443B" w14:textId="77777777" w:rsidR="005665D9" w:rsidRDefault="005665D9" w:rsidP="005665D9">
            <w:pPr>
              <w:pStyle w:val="a1"/>
            </w:pPr>
          </w:p>
          <w:p w14:paraId="38FB51F1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C836178" w14:textId="77777777" w:rsidR="005665D9" w:rsidRDefault="005665D9" w:rsidP="005665D9">
            <w:pPr>
              <w:pStyle w:val="a1"/>
            </w:pPr>
            <w:r>
              <w:rPr>
                <w:color w:val="000000"/>
              </w:rPr>
              <w:t>}</w:t>
            </w:r>
          </w:p>
          <w:p w14:paraId="5A87B550" w14:textId="77777777" w:rsidR="005665D9" w:rsidRPr="00E5543B" w:rsidRDefault="005665D9" w:rsidP="005665D9">
            <w:pPr>
              <w:pStyle w:val="a1"/>
            </w:pPr>
          </w:p>
        </w:tc>
      </w:tr>
    </w:tbl>
    <w:p w14:paraId="4604354D" w14:textId="77777777" w:rsidR="005665D9" w:rsidRDefault="005665D9" w:rsidP="005665D9"/>
    <w:p w14:paraId="2A7DAEDB" w14:textId="77777777" w:rsidR="005665D9" w:rsidRDefault="005665D9" w:rsidP="005665D9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65D9" w14:paraId="586847F4" w14:textId="77777777" w:rsidTr="001E4AFF">
        <w:tc>
          <w:tcPr>
            <w:tcW w:w="10456" w:type="dxa"/>
          </w:tcPr>
          <w:p w14:paraId="24C5EED6" w14:textId="137C9040" w:rsidR="005665D9" w:rsidRPr="005665D9" w:rsidRDefault="005665D9" w:rsidP="001E4AF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zero one three</w:t>
            </w:r>
          </w:p>
        </w:tc>
      </w:tr>
    </w:tbl>
    <w:p w14:paraId="339D4F08" w14:textId="77777777" w:rsidR="005665D9" w:rsidRDefault="005665D9" w:rsidP="005665D9"/>
    <w:p w14:paraId="34EDB542" w14:textId="77777777" w:rsidR="005665D9" w:rsidRDefault="005665D9" w:rsidP="005665D9"/>
    <w:p w14:paraId="3B8EBA24" w14:textId="6243560F" w:rsidR="005665D9" w:rsidRDefault="005665D9" w:rsidP="005665D9"/>
    <w:p w14:paraId="09EE4B99" w14:textId="77777777" w:rsidR="00F60E79" w:rsidRDefault="00F60E7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C4962FA" w14:textId="20B297E5" w:rsidR="005665D9" w:rsidRDefault="00F60E79" w:rsidP="00F60E79">
      <w:pPr>
        <w:pStyle w:val="Heading2"/>
      </w:pPr>
      <w:bookmarkStart w:id="10" w:name="_Toc37258935"/>
      <w:r>
        <w:rPr>
          <w:rFonts w:hint="eastAsia"/>
        </w:rPr>
        <w:lastRenderedPageBreak/>
        <w:t>예제6</w:t>
      </w:r>
      <w:bookmarkEnd w:id="10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60E79" w:rsidRPr="00E5543B" w14:paraId="389DA97F" w14:textId="77777777" w:rsidTr="001E4AFF">
        <w:tc>
          <w:tcPr>
            <w:tcW w:w="426" w:type="dxa"/>
          </w:tcPr>
          <w:p w14:paraId="3EB7CD62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2C4F1001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7025C350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73C2C2CE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11B844A9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652EC98E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4EF73556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7CC5FB88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524F81B2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4F2F7C14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6BB7F31D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0AF6964D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30F0B7B4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1DC442EB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0D47F2A3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1C3412B6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14BE8C23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6D12E125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08543EC2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22F844C3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2972ADBB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2F7F9DF3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70DE5DD1" w14:textId="486609D5" w:rsidR="00F60E79" w:rsidRPr="00E5543B" w:rsidRDefault="00F60E79" w:rsidP="00F60E79">
            <w:pPr>
              <w:pStyle w:val="a1"/>
            </w:pPr>
          </w:p>
        </w:tc>
        <w:tc>
          <w:tcPr>
            <w:tcW w:w="10631" w:type="dxa"/>
          </w:tcPr>
          <w:p w14:paraId="446BA01E" w14:textId="77777777" w:rsidR="00F60E79" w:rsidRDefault="00F60E79" w:rsidP="00F60E7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net.skhu.list;</w:t>
            </w:r>
          </w:p>
          <w:p w14:paraId="6FEA6D7F" w14:textId="77777777" w:rsidR="00F60E79" w:rsidRDefault="00F60E79" w:rsidP="00F60E79">
            <w:pPr>
              <w:pStyle w:val="a1"/>
            </w:pPr>
          </w:p>
          <w:p w14:paraId="0F778FBC" w14:textId="77777777" w:rsidR="00F60E79" w:rsidRDefault="00F60E79" w:rsidP="00F60E7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78D1D6AA" w14:textId="77777777" w:rsidR="00F60E79" w:rsidRDefault="00F60E79" w:rsidP="00F60E7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252540E1" w14:textId="77777777" w:rsidR="00F60E79" w:rsidRDefault="00F60E79" w:rsidP="00F60E79">
            <w:pPr>
              <w:pStyle w:val="a1"/>
            </w:pPr>
          </w:p>
          <w:p w14:paraId="2136BACD" w14:textId="77777777" w:rsidR="00F60E79" w:rsidRDefault="00F60E79" w:rsidP="00F60E7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Example06 {</w:t>
            </w:r>
          </w:p>
          <w:p w14:paraId="4BA913C1" w14:textId="77777777" w:rsidR="00F60E79" w:rsidRDefault="00F60E79" w:rsidP="00F60E79">
            <w:pPr>
              <w:pStyle w:val="a1"/>
            </w:pPr>
          </w:p>
          <w:p w14:paraId="30679F51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1257B5DA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49E8345A" w14:textId="77777777" w:rsidR="00F60E79" w:rsidRDefault="00F60E79" w:rsidP="00F60E79">
            <w:pPr>
              <w:pStyle w:val="a1"/>
            </w:pPr>
          </w:p>
          <w:p w14:paraId="6C2D3776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"zero"</w:t>
            </w:r>
            <w:r>
              <w:rPr>
                <w:color w:val="000000"/>
              </w:rPr>
              <w:t>);</w:t>
            </w:r>
          </w:p>
          <w:p w14:paraId="1DB590BF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597EB1FF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6C7F6FD5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6FF2234E" w14:textId="77777777" w:rsidR="00F60E79" w:rsidRDefault="00F60E79" w:rsidP="00F60E79">
            <w:pPr>
              <w:pStyle w:val="a1"/>
            </w:pPr>
          </w:p>
          <w:p w14:paraId="37415AF3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F60E79">
              <w:rPr>
                <w:color w:val="000000"/>
                <w:highlight w:val="yellow"/>
              </w:rPr>
              <w:t>set</w:t>
            </w:r>
            <w:r>
              <w:rPr>
                <w:color w:val="000000"/>
              </w:rPr>
              <w:t xml:space="preserve">(2, 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614B009B" w14:textId="77777777" w:rsidR="00F60E79" w:rsidRDefault="00F60E79" w:rsidP="00F60E79">
            <w:pPr>
              <w:pStyle w:val="a1"/>
            </w:pPr>
          </w:p>
          <w:p w14:paraId="15631C78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</w:t>
            </w:r>
          </w:p>
          <w:p w14:paraId="1647D920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5D615692" w14:textId="77777777" w:rsidR="00F60E79" w:rsidRDefault="00F60E79" w:rsidP="00F60E79">
            <w:pPr>
              <w:pStyle w:val="a1"/>
            </w:pPr>
          </w:p>
          <w:p w14:paraId="7A4316D9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AD06DAD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>}</w:t>
            </w:r>
          </w:p>
          <w:p w14:paraId="1DC20DF1" w14:textId="77777777" w:rsidR="00F60E79" w:rsidRPr="00E5543B" w:rsidRDefault="00F60E79" w:rsidP="00F60E79">
            <w:pPr>
              <w:pStyle w:val="a1"/>
            </w:pPr>
          </w:p>
        </w:tc>
      </w:tr>
    </w:tbl>
    <w:p w14:paraId="7E79E343" w14:textId="324D4FB7" w:rsidR="00F60E79" w:rsidRDefault="00F60E79" w:rsidP="00F60E79"/>
    <w:p w14:paraId="213C74A7" w14:textId="77777777" w:rsidR="00F60E79" w:rsidRDefault="00F60E79" w:rsidP="00F60E79"/>
    <w:p w14:paraId="2753E138" w14:textId="77777777" w:rsidR="00F60E79" w:rsidRDefault="00F60E79" w:rsidP="00F60E79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E79" w14:paraId="41913E71" w14:textId="77777777" w:rsidTr="001E4AFF">
        <w:tc>
          <w:tcPr>
            <w:tcW w:w="10456" w:type="dxa"/>
          </w:tcPr>
          <w:p w14:paraId="57F3DDCF" w14:textId="20FC0E63" w:rsidR="00F60E79" w:rsidRPr="005665D9" w:rsidRDefault="00F60E79" w:rsidP="001E4AF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zero one TWO three</w:t>
            </w:r>
          </w:p>
        </w:tc>
      </w:tr>
    </w:tbl>
    <w:p w14:paraId="7C1552A2" w14:textId="77777777" w:rsidR="00F60E79" w:rsidRDefault="00F60E79" w:rsidP="00F60E79"/>
    <w:p w14:paraId="59100C08" w14:textId="77777777" w:rsidR="00F60E79" w:rsidRDefault="00F60E79" w:rsidP="00F60E79"/>
    <w:p w14:paraId="57AA806C" w14:textId="77777777" w:rsidR="00F60E79" w:rsidRDefault="00F60E79" w:rsidP="00F60E79"/>
    <w:p w14:paraId="2BAB37C7" w14:textId="77777777" w:rsidR="00F60E79" w:rsidRDefault="00F60E79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5AF7FF9D" w14:textId="2631019C" w:rsidR="00F60E79" w:rsidRDefault="00F60E79" w:rsidP="00F60E79">
      <w:pPr>
        <w:pStyle w:val="Heading2"/>
      </w:pPr>
      <w:bookmarkStart w:id="11" w:name="_Toc37258936"/>
      <w:r>
        <w:rPr>
          <w:rFonts w:hint="eastAsia"/>
        </w:rPr>
        <w:lastRenderedPageBreak/>
        <w:t>예제7</w:t>
      </w:r>
      <w:bookmarkEnd w:id="11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60E79" w:rsidRPr="00E5543B" w14:paraId="713B4EA7" w14:textId="77777777" w:rsidTr="001E4AFF">
        <w:tc>
          <w:tcPr>
            <w:tcW w:w="426" w:type="dxa"/>
          </w:tcPr>
          <w:p w14:paraId="054E854D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305C81C9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67EBD94E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5DFC64A5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36ADE994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48E6B239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55501E48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7DA6875F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78A431D5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4E18AEFD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23FE0E6E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647C68BA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13CA8E73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5CC79450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6F91A64A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41A54DEF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7DAB96C6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3AC418AD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0FF36A4F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08421ACA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6B0A72CC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0AE2FDE4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4132B805" w14:textId="77777777" w:rsidR="00F60E79" w:rsidRPr="00E5543B" w:rsidRDefault="00F60E79" w:rsidP="00F60E79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545B5CD5" w14:textId="5B3D3FA7" w:rsidR="00F60E79" w:rsidRPr="00E5543B" w:rsidRDefault="00F60E79" w:rsidP="00F60E79">
            <w:pPr>
              <w:pStyle w:val="a1"/>
            </w:pPr>
          </w:p>
        </w:tc>
        <w:tc>
          <w:tcPr>
            <w:tcW w:w="10631" w:type="dxa"/>
          </w:tcPr>
          <w:p w14:paraId="7929EEFE" w14:textId="77777777" w:rsidR="00F60E79" w:rsidRDefault="00F60E79" w:rsidP="00F60E7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net.skhu.list;</w:t>
            </w:r>
          </w:p>
          <w:p w14:paraId="58C27E88" w14:textId="77777777" w:rsidR="00F60E79" w:rsidRDefault="00F60E79" w:rsidP="00F60E79">
            <w:pPr>
              <w:pStyle w:val="a1"/>
            </w:pPr>
          </w:p>
          <w:p w14:paraId="387D15C7" w14:textId="77777777" w:rsidR="00F60E79" w:rsidRDefault="00F60E79" w:rsidP="00F60E7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31B93C20" w14:textId="77777777" w:rsidR="00F60E79" w:rsidRDefault="00F60E79" w:rsidP="00F60E7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2A446062" w14:textId="77777777" w:rsidR="00F60E79" w:rsidRDefault="00F60E79" w:rsidP="00F60E79">
            <w:pPr>
              <w:pStyle w:val="a1"/>
            </w:pPr>
          </w:p>
          <w:p w14:paraId="1C325164" w14:textId="77777777" w:rsidR="00F60E79" w:rsidRDefault="00F60E79" w:rsidP="00F60E7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Example07 {</w:t>
            </w:r>
          </w:p>
          <w:p w14:paraId="51692F3C" w14:textId="77777777" w:rsidR="00F60E79" w:rsidRDefault="00F60E79" w:rsidP="00F60E79">
            <w:pPr>
              <w:pStyle w:val="a1"/>
            </w:pPr>
          </w:p>
          <w:p w14:paraId="4B45FCB1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56FC01B8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1CDACD82" w14:textId="77777777" w:rsidR="00F60E79" w:rsidRDefault="00F60E79" w:rsidP="00F60E79">
            <w:pPr>
              <w:pStyle w:val="a1"/>
            </w:pPr>
          </w:p>
          <w:p w14:paraId="110AA9A7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"zero"</w:t>
            </w:r>
            <w:r>
              <w:rPr>
                <w:color w:val="000000"/>
              </w:rPr>
              <w:t>);</w:t>
            </w:r>
          </w:p>
          <w:p w14:paraId="611B32B3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6B74DE5B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7D834762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30568465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"four"</w:t>
            </w:r>
            <w:r>
              <w:rPr>
                <w:color w:val="000000"/>
              </w:rPr>
              <w:t>);</w:t>
            </w:r>
          </w:p>
          <w:p w14:paraId="0221F208" w14:textId="77777777" w:rsidR="00F60E79" w:rsidRDefault="00F60E79" w:rsidP="00F60E79">
            <w:pPr>
              <w:pStyle w:val="a1"/>
            </w:pPr>
          </w:p>
          <w:p w14:paraId="6B4EE07D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</w:t>
            </w:r>
            <w:r w:rsidRPr="00F60E79">
              <w:rPr>
                <w:color w:val="000000"/>
                <w:highlight w:val="yellow"/>
              </w:rPr>
              <w:t>subList</w:t>
            </w:r>
            <w:r>
              <w:rPr>
                <w:color w:val="000000"/>
              </w:rPr>
              <w:t>(1,  4);</w:t>
            </w:r>
          </w:p>
          <w:p w14:paraId="4C071578" w14:textId="77777777" w:rsidR="00F60E79" w:rsidRDefault="00F60E79" w:rsidP="00F60E79">
            <w:pPr>
              <w:pStyle w:val="a1"/>
            </w:pPr>
          </w:p>
          <w:p w14:paraId="46CF8951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)</w:t>
            </w:r>
          </w:p>
          <w:p w14:paraId="22D3B168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2E49B97A" w14:textId="77777777" w:rsidR="00F60E79" w:rsidRDefault="00F60E79" w:rsidP="00F60E79">
            <w:pPr>
              <w:pStyle w:val="a1"/>
            </w:pPr>
          </w:p>
          <w:p w14:paraId="5D5D36DD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C0EA94E" w14:textId="77777777" w:rsidR="00F60E79" w:rsidRDefault="00F60E79" w:rsidP="00F60E79">
            <w:pPr>
              <w:pStyle w:val="a1"/>
            </w:pPr>
            <w:r>
              <w:rPr>
                <w:color w:val="000000"/>
              </w:rPr>
              <w:t>}</w:t>
            </w:r>
          </w:p>
          <w:p w14:paraId="50052A79" w14:textId="77777777" w:rsidR="00F60E79" w:rsidRPr="00E5543B" w:rsidRDefault="00F60E79" w:rsidP="00F60E79">
            <w:pPr>
              <w:pStyle w:val="a1"/>
            </w:pPr>
          </w:p>
        </w:tc>
      </w:tr>
    </w:tbl>
    <w:p w14:paraId="44D1469D" w14:textId="77777777" w:rsidR="00F60E79" w:rsidRDefault="00F60E79" w:rsidP="00F60E79"/>
    <w:p w14:paraId="2B8ECCB4" w14:textId="77777777" w:rsidR="00F60E79" w:rsidRDefault="00F60E79" w:rsidP="00F60E79"/>
    <w:p w14:paraId="204FDCCD" w14:textId="77777777" w:rsidR="00F60E79" w:rsidRDefault="00F60E79" w:rsidP="00F60E79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E79" w14:paraId="64913018" w14:textId="77777777" w:rsidTr="001E4AFF">
        <w:tc>
          <w:tcPr>
            <w:tcW w:w="10456" w:type="dxa"/>
          </w:tcPr>
          <w:p w14:paraId="32D65BEC" w14:textId="6113624A" w:rsidR="00F60E79" w:rsidRPr="005665D9" w:rsidRDefault="00F60E79" w:rsidP="001E4AFF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one two three</w:t>
            </w:r>
          </w:p>
        </w:tc>
      </w:tr>
    </w:tbl>
    <w:p w14:paraId="30EEEDE0" w14:textId="77777777" w:rsidR="00F60E79" w:rsidRDefault="00F60E79" w:rsidP="00F60E79"/>
    <w:p w14:paraId="59286617" w14:textId="77777777" w:rsidR="00F60E79" w:rsidRDefault="00F60E79" w:rsidP="00F60E79"/>
    <w:p w14:paraId="411781B3" w14:textId="02777107" w:rsidR="00A20318" w:rsidRDefault="00A20318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3B37D94F" w14:textId="046EA666" w:rsidR="00F60E79" w:rsidRDefault="00A20318" w:rsidP="00A20318">
      <w:pPr>
        <w:pStyle w:val="Heading2"/>
      </w:pPr>
      <w:bookmarkStart w:id="12" w:name="_Toc37258937"/>
      <w:r>
        <w:rPr>
          <w:rFonts w:hint="eastAsia"/>
        </w:rPr>
        <w:lastRenderedPageBreak/>
        <w:t>예제8</w:t>
      </w:r>
      <w:bookmarkEnd w:id="12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0318" w14:paraId="3335227D" w14:textId="77777777" w:rsidTr="00CF3A88">
        <w:tc>
          <w:tcPr>
            <w:tcW w:w="426" w:type="dxa"/>
          </w:tcPr>
          <w:p w14:paraId="7D360FA3" w14:textId="77777777" w:rsidR="00A20318" w:rsidRPr="00185935" w:rsidRDefault="00A20318" w:rsidP="00A20318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E02EC55" w14:textId="77777777" w:rsidR="00A20318" w:rsidRPr="00185935" w:rsidRDefault="00A20318" w:rsidP="00A20318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1314621" w14:textId="77777777" w:rsidR="00A20318" w:rsidRPr="00185935" w:rsidRDefault="00A20318" w:rsidP="00A20318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0A5C443F" w14:textId="77777777" w:rsidR="00A20318" w:rsidRPr="00185935" w:rsidRDefault="00A20318" w:rsidP="00A20318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0B2D9DD" w14:textId="77777777" w:rsidR="00A20318" w:rsidRPr="00185935" w:rsidRDefault="00A20318" w:rsidP="00A20318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385CB6DF" w14:textId="77777777" w:rsidR="00A20318" w:rsidRPr="00185935" w:rsidRDefault="00A20318" w:rsidP="00A20318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7E05CB5" w14:textId="77777777" w:rsidR="00A20318" w:rsidRPr="00185935" w:rsidRDefault="00A20318" w:rsidP="00A20318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5516179" w14:textId="77777777" w:rsidR="00A20318" w:rsidRPr="00185935" w:rsidRDefault="00A20318" w:rsidP="00A20318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E153101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E05C93A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F05BC6B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A1A2292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7AD22BE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81A957D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EE5944E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8776182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6E484BB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27C4BEDF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1DB28AF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FB499D8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E7EA5E6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BAF2565" w14:textId="77777777" w:rsidR="00A20318" w:rsidRDefault="00A20318" w:rsidP="00A20318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133EB13F" w14:textId="2AEDFCBE" w:rsidR="00A20318" w:rsidRPr="00185935" w:rsidRDefault="00A20318" w:rsidP="00A20318">
            <w:pPr>
              <w:pStyle w:val="a1"/>
            </w:pPr>
          </w:p>
        </w:tc>
        <w:tc>
          <w:tcPr>
            <w:tcW w:w="10631" w:type="dxa"/>
          </w:tcPr>
          <w:p w14:paraId="28B69656" w14:textId="77777777" w:rsidR="00A20318" w:rsidRDefault="00A20318" w:rsidP="00A20318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net.skhu.list;</w:t>
            </w:r>
          </w:p>
          <w:p w14:paraId="7FB22F2A" w14:textId="77777777" w:rsidR="00A20318" w:rsidRDefault="00A20318" w:rsidP="00A20318">
            <w:pPr>
              <w:pStyle w:val="a1"/>
            </w:pPr>
          </w:p>
          <w:p w14:paraId="71C85ADC" w14:textId="77777777" w:rsidR="00A20318" w:rsidRDefault="00A20318" w:rsidP="00A2031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2E52ACD3" w14:textId="77777777" w:rsidR="00A20318" w:rsidRDefault="00A20318" w:rsidP="00A20318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34BCDAB8" w14:textId="77777777" w:rsidR="00A20318" w:rsidRDefault="00A20318" w:rsidP="00A20318">
            <w:pPr>
              <w:pStyle w:val="a1"/>
            </w:pPr>
          </w:p>
          <w:p w14:paraId="4C1F83EF" w14:textId="77777777" w:rsidR="00A20318" w:rsidRDefault="00A20318" w:rsidP="00A20318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Example08 {</w:t>
            </w:r>
          </w:p>
          <w:p w14:paraId="70153F6A" w14:textId="77777777" w:rsidR="00A20318" w:rsidRDefault="00A20318" w:rsidP="00A20318">
            <w:pPr>
              <w:pStyle w:val="a1"/>
            </w:pPr>
          </w:p>
          <w:p w14:paraId="7A2EAC4E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6B9534A1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    List&lt;String&gt;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14:paraId="5610EDE9" w14:textId="77777777" w:rsidR="00A20318" w:rsidRDefault="00A20318" w:rsidP="00A20318">
            <w:pPr>
              <w:pStyle w:val="a1"/>
            </w:pPr>
          </w:p>
          <w:p w14:paraId="6283F35C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"zero"</w:t>
            </w:r>
            <w:r>
              <w:rPr>
                <w:color w:val="000000"/>
              </w:rPr>
              <w:t>);</w:t>
            </w:r>
          </w:p>
          <w:p w14:paraId="7B1C09F4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7DB6C74E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6808EA4D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39118CA0" w14:textId="77777777" w:rsidR="00A20318" w:rsidRDefault="00A20318" w:rsidP="00A20318">
            <w:pPr>
              <w:pStyle w:val="a1"/>
            </w:pPr>
          </w:p>
          <w:p w14:paraId="714CAB3E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.set(1,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.get(0));</w:t>
            </w:r>
          </w:p>
          <w:p w14:paraId="2552508D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.set(3,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.get(2));</w:t>
            </w:r>
          </w:p>
          <w:p w14:paraId="61E901C5" w14:textId="77777777" w:rsidR="00A20318" w:rsidRDefault="00A20318" w:rsidP="00A20318">
            <w:pPr>
              <w:pStyle w:val="a1"/>
            </w:pPr>
          </w:p>
          <w:p w14:paraId="42F5C685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(String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</w:t>
            </w:r>
          </w:p>
          <w:p w14:paraId="69CDC1FE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 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</w:t>
            </w:r>
            <w:r>
              <w:rPr>
                <w:color w:val="000000"/>
              </w:rPr>
              <w:t>);</w:t>
            </w:r>
          </w:p>
          <w:p w14:paraId="159819C6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7217502" w14:textId="77777777" w:rsidR="00A20318" w:rsidRDefault="00A20318" w:rsidP="00A20318">
            <w:pPr>
              <w:pStyle w:val="a1"/>
            </w:pPr>
            <w:r>
              <w:rPr>
                <w:color w:val="000000"/>
              </w:rPr>
              <w:t>}</w:t>
            </w:r>
          </w:p>
          <w:p w14:paraId="67228AD6" w14:textId="77777777" w:rsidR="00A20318" w:rsidRDefault="00A20318" w:rsidP="00A20318">
            <w:pPr>
              <w:pStyle w:val="a1"/>
            </w:pPr>
          </w:p>
        </w:tc>
      </w:tr>
    </w:tbl>
    <w:p w14:paraId="23F23AA6" w14:textId="77777777" w:rsidR="00A20318" w:rsidRPr="00A20318" w:rsidRDefault="00A20318" w:rsidP="00A20318"/>
    <w:p w14:paraId="3ABFA0D7" w14:textId="2ECC8E42" w:rsidR="00E10F2A" w:rsidRDefault="00E10F2A" w:rsidP="00F60E79"/>
    <w:p w14:paraId="787A34B8" w14:textId="002386BB" w:rsidR="00A20318" w:rsidRDefault="00A20318" w:rsidP="00F60E79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0318" w14:paraId="0C4F9865" w14:textId="77777777" w:rsidTr="00A20318">
        <w:tc>
          <w:tcPr>
            <w:tcW w:w="10456" w:type="dxa"/>
          </w:tcPr>
          <w:p w14:paraId="5A2D0617" w14:textId="4192EC82" w:rsidR="00A20318" w:rsidRDefault="00A20318" w:rsidP="00F60E79">
            <w:r>
              <w:rPr>
                <w:rFonts w:cs="굴림체"/>
                <w:color w:val="000000"/>
                <w:kern w:val="0"/>
                <w:szCs w:val="20"/>
              </w:rPr>
              <w:t xml:space="preserve">zero zero two two </w:t>
            </w:r>
          </w:p>
        </w:tc>
      </w:tr>
    </w:tbl>
    <w:p w14:paraId="6DF45606" w14:textId="77777777" w:rsidR="00A20318" w:rsidRDefault="00A20318" w:rsidP="00F60E79"/>
    <w:p w14:paraId="67F32D2F" w14:textId="77777777" w:rsidR="00E10F2A" w:rsidRDefault="00E10F2A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1D9464E0" w14:textId="77777777" w:rsidR="00A20318" w:rsidRDefault="00A20318" w:rsidP="00A20318">
      <w:pPr>
        <w:pStyle w:val="Heading1"/>
      </w:pPr>
      <w:bookmarkStart w:id="13" w:name="_Toc37258938"/>
      <w:r>
        <w:rPr>
          <w:rFonts w:hint="eastAsia"/>
        </w:rPr>
        <w:lastRenderedPageBreak/>
        <w:t>다형성 활용</w:t>
      </w:r>
      <w:bookmarkEnd w:id="13"/>
    </w:p>
    <w:p w14:paraId="60EEB027" w14:textId="07D35CA8" w:rsidR="00A20318" w:rsidRDefault="00A20318" w:rsidP="00A20318"/>
    <w:p w14:paraId="5296598B" w14:textId="4FDEB7AB" w:rsidR="00BE2FAC" w:rsidRDefault="00BE2FAC" w:rsidP="00A20318">
      <w:r>
        <w:rPr>
          <w:rFonts w:hint="eastAsia"/>
        </w:rPr>
        <w:t>인터페이스(</w:t>
      </w:r>
      <w:r>
        <w:t>interface)</w:t>
      </w:r>
      <w:r>
        <w:rPr>
          <w:rFonts w:hint="eastAsia"/>
        </w:rPr>
        <w:t>를 만드는 이유는 다형성을 활용하기 위해서다.</w:t>
      </w:r>
    </w:p>
    <w:p w14:paraId="3FE8ACA6" w14:textId="7D5FA058" w:rsidR="00A20318" w:rsidRDefault="00A20318" w:rsidP="00A20318">
      <w:r>
        <w:rPr>
          <w:rFonts w:hint="eastAsia"/>
        </w:rPr>
        <w:t>다형성 활용의 장점을 알아보자.</w:t>
      </w:r>
    </w:p>
    <w:p w14:paraId="57A3F6EB" w14:textId="77777777" w:rsidR="00A20318" w:rsidRPr="00A20318" w:rsidRDefault="00A20318" w:rsidP="00A20318"/>
    <w:p w14:paraId="4844726F" w14:textId="383B3B5D" w:rsidR="00A20318" w:rsidRDefault="00A20318" w:rsidP="00A20318">
      <w:pPr>
        <w:pStyle w:val="Heading2"/>
      </w:pPr>
      <w:bookmarkStart w:id="14" w:name="_Toc37258939"/>
      <w:r>
        <w:rPr>
          <w:rFonts w:hint="eastAsia"/>
        </w:rPr>
        <w:t>Example1</w:t>
      </w:r>
      <w:bookmarkEnd w:id="14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0318" w14:paraId="0824188D" w14:textId="77777777" w:rsidTr="0092403A">
        <w:tc>
          <w:tcPr>
            <w:tcW w:w="426" w:type="dxa"/>
          </w:tcPr>
          <w:p w14:paraId="04E6D6BB" w14:textId="77777777" w:rsidR="00A20318" w:rsidRPr="00185935" w:rsidRDefault="00A20318" w:rsidP="006524E3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6C88593" w14:textId="77777777" w:rsidR="00A20318" w:rsidRPr="00185935" w:rsidRDefault="00A20318" w:rsidP="006524E3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5B9105F" w14:textId="77777777" w:rsidR="00A20318" w:rsidRPr="00185935" w:rsidRDefault="00A20318" w:rsidP="006524E3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7B600A6" w14:textId="77777777" w:rsidR="00A20318" w:rsidRPr="00185935" w:rsidRDefault="00A20318" w:rsidP="006524E3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C43CF1F" w14:textId="77777777" w:rsidR="00A20318" w:rsidRPr="00185935" w:rsidRDefault="00A20318" w:rsidP="006524E3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06DCAE7" w14:textId="77777777" w:rsidR="00A20318" w:rsidRPr="00185935" w:rsidRDefault="00A20318" w:rsidP="006524E3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F0DD676" w14:textId="77777777" w:rsidR="00A20318" w:rsidRPr="00185935" w:rsidRDefault="00A20318" w:rsidP="006524E3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0E93ED6" w14:textId="77777777" w:rsidR="00A20318" w:rsidRPr="00185935" w:rsidRDefault="00A20318" w:rsidP="006524E3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3F1C8D01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55A438B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2DDFFB7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9A7EF9E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AA0359A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F350713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05D2B3B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415073A4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6712222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7D375E18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5021C690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ACB684A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286CC0E4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F30B4C8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A944136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64968577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D8AFFB1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588024DB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4712D3A1" w14:textId="77777777" w:rsidR="00A20318" w:rsidRDefault="00A20318" w:rsidP="006524E3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384D9ACF" w14:textId="7A2DA43C" w:rsidR="00A20318" w:rsidRDefault="00A20318" w:rsidP="006524E3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44029213" w14:textId="7E220634" w:rsidR="00A20318" w:rsidRDefault="00A20318" w:rsidP="006524E3">
            <w:pPr>
              <w:pStyle w:val="a1"/>
            </w:pPr>
            <w:r>
              <w:t>29</w:t>
            </w:r>
          </w:p>
          <w:p w14:paraId="7A54F438" w14:textId="5D11928F" w:rsidR="00A20318" w:rsidRDefault="00A20318" w:rsidP="006524E3">
            <w:pPr>
              <w:pStyle w:val="a1"/>
            </w:pPr>
            <w:r>
              <w:t>30</w:t>
            </w:r>
          </w:p>
          <w:p w14:paraId="47749F2C" w14:textId="77777777" w:rsidR="00A20318" w:rsidRPr="00185935" w:rsidRDefault="00A20318" w:rsidP="006524E3">
            <w:pPr>
              <w:pStyle w:val="a1"/>
            </w:pPr>
          </w:p>
        </w:tc>
        <w:tc>
          <w:tcPr>
            <w:tcW w:w="10631" w:type="dxa"/>
          </w:tcPr>
          <w:p w14:paraId="4108F1D3" w14:textId="77777777" w:rsidR="006524E3" w:rsidRDefault="006524E3" w:rsidP="006524E3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net.skhu.list.sum;</w:t>
            </w:r>
          </w:p>
          <w:p w14:paraId="0F31F071" w14:textId="77777777" w:rsidR="006524E3" w:rsidRDefault="006524E3" w:rsidP="006524E3">
            <w:pPr>
              <w:pStyle w:val="a1"/>
            </w:pPr>
          </w:p>
          <w:p w14:paraId="09E1C8CA" w14:textId="77777777" w:rsidR="006524E3" w:rsidRDefault="006524E3" w:rsidP="006524E3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35E0A787" w14:textId="77777777" w:rsidR="006524E3" w:rsidRDefault="006524E3" w:rsidP="006524E3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0687BE16" w14:textId="77777777" w:rsidR="006524E3" w:rsidRDefault="006524E3" w:rsidP="006524E3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209415E1" w14:textId="77777777" w:rsidR="006524E3" w:rsidRDefault="006524E3" w:rsidP="006524E3">
            <w:pPr>
              <w:pStyle w:val="a1"/>
            </w:pPr>
          </w:p>
          <w:p w14:paraId="6C1821F1" w14:textId="77777777" w:rsidR="006524E3" w:rsidRDefault="006524E3" w:rsidP="006524E3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 {</w:t>
            </w:r>
          </w:p>
          <w:p w14:paraId="74DB0625" w14:textId="77777777" w:rsidR="006524E3" w:rsidRDefault="006524E3" w:rsidP="006524E3">
            <w:pPr>
              <w:pStyle w:val="a1"/>
            </w:pPr>
          </w:p>
          <w:p w14:paraId="1187B35A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getSum(ArrayList&lt;Integer&gt;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1DF84B8E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= 0;</w:t>
            </w:r>
          </w:p>
          <w:p w14:paraId="5977417A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(Integer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</w:t>
            </w:r>
          </w:p>
          <w:p w14:paraId="4F17DCAE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 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;</w:t>
            </w:r>
          </w:p>
          <w:p w14:paraId="6179E69C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>;</w:t>
            </w:r>
          </w:p>
          <w:p w14:paraId="1C90E1FD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D3A6F4A" w14:textId="77777777" w:rsidR="006524E3" w:rsidRDefault="006524E3" w:rsidP="006524E3">
            <w:pPr>
              <w:pStyle w:val="a1"/>
            </w:pPr>
          </w:p>
          <w:p w14:paraId="45CC558E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4AFB032D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ArrayList&lt;Integer&gt;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ArrayList&lt;Integer&gt;();</w:t>
            </w:r>
          </w:p>
          <w:p w14:paraId="1AB59FFB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LinkedList&lt;Integer&gt;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LinkedList&lt;Integer&gt;();</w:t>
            </w:r>
          </w:p>
          <w:p w14:paraId="44C7105D" w14:textId="77777777" w:rsidR="006524E3" w:rsidRDefault="006524E3" w:rsidP="006524E3">
            <w:pPr>
              <w:pStyle w:val="a1"/>
            </w:pPr>
          </w:p>
          <w:p w14:paraId="23CB91C2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Random </w:t>
            </w:r>
            <w:r>
              <w:rPr>
                <w:color w:val="6A3E3E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53A38E60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4499DCFB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random</w:t>
            </w:r>
            <w:r>
              <w:rPr>
                <w:color w:val="000000"/>
              </w:rPr>
              <w:t>.nextInt(20));</w:t>
            </w:r>
          </w:p>
          <w:p w14:paraId="5DBF566F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random</w:t>
            </w:r>
            <w:r>
              <w:rPr>
                <w:color w:val="000000"/>
              </w:rPr>
              <w:t>.nextInt(20));</w:t>
            </w:r>
          </w:p>
          <w:p w14:paraId="1063C495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E793CF4" w14:textId="77777777" w:rsidR="006524E3" w:rsidRDefault="006524E3" w:rsidP="006524E3">
            <w:pPr>
              <w:pStyle w:val="a1"/>
            </w:pPr>
          </w:p>
          <w:p w14:paraId="6C2438A6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 xml:space="preserve">"%s </w:t>
            </w:r>
            <w:r>
              <w:rPr>
                <w:rFonts w:hint="eastAsia"/>
                <w:color w:val="2A00FF"/>
              </w:rPr>
              <w:t>합계</w:t>
            </w:r>
            <w:r>
              <w:rPr>
                <w:color w:val="2A00FF"/>
              </w:rPr>
              <w:t>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.toString(), getSum(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));</w:t>
            </w:r>
          </w:p>
          <w:p w14:paraId="449E3A9B" w14:textId="77777777" w:rsidR="006524E3" w:rsidRDefault="006524E3" w:rsidP="006524E3">
            <w:pPr>
              <w:pStyle w:val="a1"/>
            </w:pPr>
          </w:p>
          <w:p w14:paraId="053B215B" w14:textId="7146E23F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5F"/>
              </w:rPr>
              <w:t xml:space="preserve">// </w:t>
            </w:r>
            <w:r w:rsidR="00D80ACD">
              <w:rPr>
                <w:color w:val="3F7F5F"/>
              </w:rPr>
              <w:t xml:space="preserve">int </w:t>
            </w:r>
            <w:r>
              <w:rPr>
                <w:color w:val="3F7F5F"/>
              </w:rPr>
              <w:t xml:space="preserve">sum = getSum(list2); </w:t>
            </w:r>
            <w:r>
              <w:rPr>
                <w:rFonts w:hint="eastAsia"/>
                <w:color w:val="3F7F5F"/>
              </w:rPr>
              <w:t>컴파일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에러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발생</w:t>
            </w:r>
          </w:p>
          <w:p w14:paraId="487B59C1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F2F15B5" w14:textId="77777777" w:rsidR="006524E3" w:rsidRDefault="006524E3" w:rsidP="006524E3">
            <w:pPr>
              <w:pStyle w:val="a1"/>
            </w:pPr>
            <w:r>
              <w:rPr>
                <w:color w:val="000000"/>
              </w:rPr>
              <w:t>}</w:t>
            </w:r>
          </w:p>
          <w:p w14:paraId="2431089C" w14:textId="77777777" w:rsidR="00A20318" w:rsidRDefault="00A20318" w:rsidP="006524E3">
            <w:pPr>
              <w:pStyle w:val="a1"/>
            </w:pPr>
          </w:p>
        </w:tc>
      </w:tr>
    </w:tbl>
    <w:p w14:paraId="6BCE7E76" w14:textId="77777777" w:rsidR="00A20318" w:rsidRDefault="00A20318" w:rsidP="00A20318"/>
    <w:p w14:paraId="6BD65945" w14:textId="77777777" w:rsidR="00A20318" w:rsidRDefault="00A20318" w:rsidP="00A20318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0318" w14:paraId="0B143999" w14:textId="77777777" w:rsidTr="0092403A">
        <w:tc>
          <w:tcPr>
            <w:tcW w:w="10456" w:type="dxa"/>
          </w:tcPr>
          <w:p w14:paraId="6AFA1B61" w14:textId="77777777" w:rsidR="007F1862" w:rsidRDefault="007F1862" w:rsidP="007F186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[1, 8, 17, 14, 8, 4, 3, 16, 7, 7]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 85</w:t>
            </w:r>
          </w:p>
          <w:p w14:paraId="38074CA5" w14:textId="77777777" w:rsidR="00A20318" w:rsidRDefault="00A20318" w:rsidP="0092403A"/>
        </w:tc>
      </w:tr>
    </w:tbl>
    <w:p w14:paraId="21F26C63" w14:textId="77777777" w:rsidR="00A20318" w:rsidRDefault="00A20318" w:rsidP="00A20318"/>
    <w:p w14:paraId="2ADC4303" w14:textId="2E68DDDE" w:rsidR="00A20318" w:rsidRDefault="00A20318" w:rsidP="00A20318"/>
    <w:p w14:paraId="23AD249E" w14:textId="2B8507E1" w:rsidR="006524E3" w:rsidRDefault="006524E3" w:rsidP="00A20318">
      <w:pPr>
        <w:rPr>
          <w:color w:val="3F7F5F"/>
        </w:rPr>
      </w:pPr>
      <w:r>
        <w:rPr>
          <w:color w:val="3F7F5F"/>
        </w:rPr>
        <w:t xml:space="preserve">// </w:t>
      </w:r>
      <w:r w:rsidR="00D80ACD">
        <w:rPr>
          <w:color w:val="3F7F5F"/>
        </w:rPr>
        <w:t xml:space="preserve">int </w:t>
      </w:r>
      <w:r>
        <w:rPr>
          <w:color w:val="3F7F5F"/>
        </w:rPr>
        <w:t xml:space="preserve">sum = getSum(list2); </w:t>
      </w:r>
      <w:r>
        <w:rPr>
          <w:rFonts w:hint="eastAsia"/>
          <w:color w:val="3F7F5F"/>
        </w:rPr>
        <w:t>컴파일</w:t>
      </w:r>
      <w:r>
        <w:rPr>
          <w:color w:val="3F7F5F"/>
        </w:rPr>
        <w:t xml:space="preserve"> </w:t>
      </w:r>
      <w:r>
        <w:rPr>
          <w:rFonts w:hint="eastAsia"/>
          <w:color w:val="3F7F5F"/>
        </w:rPr>
        <w:t>에러</w:t>
      </w:r>
      <w:r>
        <w:rPr>
          <w:color w:val="3F7F5F"/>
        </w:rPr>
        <w:t xml:space="preserve"> </w:t>
      </w:r>
      <w:r>
        <w:rPr>
          <w:rFonts w:hint="eastAsia"/>
          <w:color w:val="3F7F5F"/>
        </w:rPr>
        <w:t>발생</w:t>
      </w:r>
    </w:p>
    <w:p w14:paraId="7FBE057A" w14:textId="2C2BEEAF" w:rsidR="006524E3" w:rsidRDefault="006524E3" w:rsidP="00A20318">
      <w:r>
        <w:rPr>
          <w:rFonts w:hint="eastAsia"/>
        </w:rPr>
        <w:t>getSum</w:t>
      </w:r>
      <w:r>
        <w:t xml:space="preserve"> </w:t>
      </w:r>
      <w:r>
        <w:rPr>
          <w:rFonts w:hint="eastAsia"/>
        </w:rPr>
        <w:t xml:space="preserve">메소드의 파라미터 변수는 </w:t>
      </w:r>
      <w:r>
        <w:t xml:space="preserve">ArrayList&lt;Integer&gt; </w:t>
      </w:r>
      <w:r>
        <w:rPr>
          <w:rFonts w:hint="eastAsia"/>
        </w:rPr>
        <w:t>타입이고</w:t>
      </w:r>
    </w:p>
    <w:p w14:paraId="2C7078C8" w14:textId="5C36FB49" w:rsidR="006524E3" w:rsidRDefault="006524E3" w:rsidP="00A20318">
      <w:r>
        <w:rPr>
          <w:rFonts w:hint="eastAsia"/>
        </w:rPr>
        <w:t>list</w:t>
      </w:r>
      <w:r>
        <w:t xml:space="preserve">2 </w:t>
      </w:r>
      <w:r>
        <w:rPr>
          <w:rFonts w:hint="eastAsia"/>
        </w:rPr>
        <w:t xml:space="preserve">변수는 </w:t>
      </w:r>
      <w:r>
        <w:t xml:space="preserve">LinkedList&lt;Integer&gt; </w:t>
      </w:r>
      <w:r>
        <w:rPr>
          <w:rFonts w:hint="eastAsia"/>
        </w:rPr>
        <w:t xml:space="preserve">타입이기 때문에 </w:t>
      </w:r>
    </w:p>
    <w:p w14:paraId="44531203" w14:textId="7FED2285" w:rsidR="006524E3" w:rsidRDefault="006524E3" w:rsidP="00A20318">
      <w:r>
        <w:rPr>
          <w:rFonts w:hint="eastAsia"/>
        </w:rPr>
        <w:t>서로 일치하지 않아서 에러가 발생한다.</w:t>
      </w:r>
    </w:p>
    <w:p w14:paraId="04C24DA6" w14:textId="401503EA" w:rsidR="006524E3" w:rsidRDefault="006524E3" w:rsidP="00A20318">
      <w:r>
        <w:t xml:space="preserve">ArrayList&lt;Integer&gt; list </w:t>
      </w:r>
      <w:r>
        <w:rPr>
          <w:rFonts w:hint="eastAsia"/>
        </w:rPr>
        <w:t xml:space="preserve">파라미터 변수에 </w:t>
      </w:r>
      <w:r>
        <w:t xml:space="preserve">list2 </w:t>
      </w:r>
      <w:r>
        <w:rPr>
          <w:rFonts w:hint="eastAsia"/>
        </w:rPr>
        <w:t>를 대입할 수 없기 때문이다.</w:t>
      </w:r>
    </w:p>
    <w:p w14:paraId="362CE361" w14:textId="72DFACEC" w:rsidR="006524E3" w:rsidRPr="006524E3" w:rsidRDefault="006524E3" w:rsidP="00A20318"/>
    <w:p w14:paraId="4B76FD66" w14:textId="22F8B0D0" w:rsidR="00A20318" w:rsidRDefault="00A20318" w:rsidP="00A20318"/>
    <w:p w14:paraId="39A3DE40" w14:textId="16B7CBBC" w:rsidR="006524E3" w:rsidRDefault="006524E3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240FA525" w14:textId="6A4D0A4F" w:rsidR="006524E3" w:rsidRDefault="006524E3" w:rsidP="006524E3">
      <w:pPr>
        <w:pStyle w:val="Heading2"/>
      </w:pPr>
      <w:bookmarkStart w:id="15" w:name="_Toc37258940"/>
      <w:r>
        <w:rPr>
          <w:rFonts w:hint="eastAsia"/>
        </w:rPr>
        <w:lastRenderedPageBreak/>
        <w:t>Example2</w:t>
      </w:r>
      <w:bookmarkEnd w:id="15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524E3" w14:paraId="5352F244" w14:textId="77777777" w:rsidTr="00CF3A88">
        <w:tc>
          <w:tcPr>
            <w:tcW w:w="426" w:type="dxa"/>
          </w:tcPr>
          <w:p w14:paraId="45F5A03D" w14:textId="77777777" w:rsidR="006524E3" w:rsidRPr="00185935" w:rsidRDefault="006524E3" w:rsidP="007F1862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7B112544" w14:textId="77777777" w:rsidR="006524E3" w:rsidRPr="00185935" w:rsidRDefault="006524E3" w:rsidP="007F1862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BCF8B20" w14:textId="77777777" w:rsidR="006524E3" w:rsidRPr="00185935" w:rsidRDefault="006524E3" w:rsidP="007F1862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4193A58" w14:textId="77777777" w:rsidR="006524E3" w:rsidRPr="00185935" w:rsidRDefault="006524E3" w:rsidP="007F1862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6E01524" w14:textId="77777777" w:rsidR="006524E3" w:rsidRPr="00185935" w:rsidRDefault="006524E3" w:rsidP="007F1862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D97D162" w14:textId="77777777" w:rsidR="006524E3" w:rsidRPr="00185935" w:rsidRDefault="006524E3" w:rsidP="007F1862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34486522" w14:textId="77777777" w:rsidR="006524E3" w:rsidRPr="00185935" w:rsidRDefault="006524E3" w:rsidP="007F1862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85C9C99" w14:textId="77777777" w:rsidR="006524E3" w:rsidRPr="00185935" w:rsidRDefault="006524E3" w:rsidP="007F1862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3F06BDA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696674F7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1AA221CB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8F71819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1A646F7F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1A160AA5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AA3158F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D7F02F0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CA091EB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470AD151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50CEE51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C1F3D64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3583065C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7E97D9E0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228E5A24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4A24E2FB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0424911A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09DF44BA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555C4279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4F6F10EB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2E8F5F6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6E30E277" w14:textId="77777777" w:rsidR="006524E3" w:rsidRDefault="006524E3" w:rsidP="007F1862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B40D597" w14:textId="33320629" w:rsidR="006524E3" w:rsidRPr="00185935" w:rsidRDefault="006524E3" w:rsidP="007F1862">
            <w:pPr>
              <w:pStyle w:val="a1"/>
            </w:pPr>
          </w:p>
        </w:tc>
        <w:tc>
          <w:tcPr>
            <w:tcW w:w="10631" w:type="dxa"/>
          </w:tcPr>
          <w:p w14:paraId="0827F400" w14:textId="77777777" w:rsidR="007F1862" w:rsidRDefault="007F1862" w:rsidP="007F1862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net.skhu.list.sum;</w:t>
            </w:r>
          </w:p>
          <w:p w14:paraId="7FC864A9" w14:textId="77777777" w:rsidR="007F1862" w:rsidRDefault="007F1862" w:rsidP="007F1862">
            <w:pPr>
              <w:pStyle w:val="a1"/>
            </w:pPr>
          </w:p>
          <w:p w14:paraId="45CA9E3B" w14:textId="77777777" w:rsidR="007F1862" w:rsidRDefault="007F1862" w:rsidP="007F186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09251A93" w14:textId="77777777" w:rsidR="007F1862" w:rsidRDefault="007F1862" w:rsidP="007F186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6F792469" w14:textId="77777777" w:rsidR="007F1862" w:rsidRDefault="007F1862" w:rsidP="007F186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1576B407" w14:textId="77777777" w:rsidR="007F1862" w:rsidRDefault="007F1862" w:rsidP="007F1862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05E528F8" w14:textId="77777777" w:rsidR="007F1862" w:rsidRDefault="007F1862" w:rsidP="007F1862">
            <w:pPr>
              <w:pStyle w:val="a1"/>
            </w:pPr>
          </w:p>
          <w:p w14:paraId="43615CF4" w14:textId="77777777" w:rsidR="007F1862" w:rsidRDefault="007F1862" w:rsidP="007F1862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Example2 {</w:t>
            </w:r>
          </w:p>
          <w:p w14:paraId="0937D296" w14:textId="77777777" w:rsidR="007F1862" w:rsidRDefault="007F1862" w:rsidP="007F1862">
            <w:pPr>
              <w:pStyle w:val="a1"/>
            </w:pPr>
          </w:p>
          <w:p w14:paraId="3D968515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getSum(</w:t>
            </w:r>
            <w:r w:rsidRPr="00FD6F17">
              <w:rPr>
                <w:color w:val="000000"/>
                <w:highlight w:val="yellow"/>
              </w:rPr>
              <w:t>List</w:t>
            </w:r>
            <w:r>
              <w:rPr>
                <w:color w:val="000000"/>
              </w:rPr>
              <w:t xml:space="preserve">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527C4022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= 0;</w:t>
            </w:r>
          </w:p>
          <w:p w14:paraId="03B53976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(Integer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</w:t>
            </w:r>
          </w:p>
          <w:p w14:paraId="5A6A26ED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 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;</w:t>
            </w:r>
          </w:p>
          <w:p w14:paraId="356441BE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>;</w:t>
            </w:r>
          </w:p>
          <w:p w14:paraId="623AE239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8059A7F" w14:textId="77777777" w:rsidR="007F1862" w:rsidRDefault="007F1862" w:rsidP="007F1862">
            <w:pPr>
              <w:pStyle w:val="a1"/>
            </w:pPr>
          </w:p>
          <w:p w14:paraId="5A04C24B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039E8E04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ArrayList&lt;Integer&gt;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ArrayList&lt;Integer&gt;();</w:t>
            </w:r>
          </w:p>
          <w:p w14:paraId="74BAEFF7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LinkedList&lt;Integer&gt;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LinkedList&lt;Integer&gt;();</w:t>
            </w:r>
          </w:p>
          <w:p w14:paraId="4294BFA1" w14:textId="77777777" w:rsidR="007F1862" w:rsidRDefault="007F1862" w:rsidP="007F1862">
            <w:pPr>
              <w:pStyle w:val="a1"/>
            </w:pPr>
          </w:p>
          <w:p w14:paraId="5F8868B7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Random </w:t>
            </w:r>
            <w:r>
              <w:rPr>
                <w:color w:val="6A3E3E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0F261D89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4447B735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random</w:t>
            </w:r>
            <w:r>
              <w:rPr>
                <w:color w:val="000000"/>
              </w:rPr>
              <w:t>.nextInt(20));</w:t>
            </w:r>
          </w:p>
          <w:p w14:paraId="0E4C4D11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random</w:t>
            </w:r>
            <w:r>
              <w:rPr>
                <w:color w:val="000000"/>
              </w:rPr>
              <w:t>.nextInt(20));</w:t>
            </w:r>
          </w:p>
          <w:p w14:paraId="20352C5E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32F3C58D" w14:textId="77777777" w:rsidR="007F1862" w:rsidRDefault="007F1862" w:rsidP="007F1862">
            <w:pPr>
              <w:pStyle w:val="a1"/>
            </w:pPr>
          </w:p>
          <w:p w14:paraId="4CEE7CED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 xml:space="preserve">"%s </w:t>
            </w:r>
            <w:r>
              <w:rPr>
                <w:rFonts w:hint="eastAsia"/>
                <w:color w:val="2A00FF"/>
              </w:rPr>
              <w:t>합계</w:t>
            </w:r>
            <w:r>
              <w:rPr>
                <w:color w:val="2A00FF"/>
              </w:rPr>
              <w:t>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.toString(), getSum(</w:t>
            </w:r>
            <w:r w:rsidRPr="00FD6F17">
              <w:rPr>
                <w:color w:val="6A3E3E"/>
                <w:highlight w:val="yellow"/>
              </w:rPr>
              <w:t>list1</w:t>
            </w:r>
            <w:r>
              <w:rPr>
                <w:color w:val="000000"/>
              </w:rPr>
              <w:t>));</w:t>
            </w:r>
          </w:p>
          <w:p w14:paraId="743B6D9B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 xml:space="preserve">"%s </w:t>
            </w:r>
            <w:r>
              <w:rPr>
                <w:rFonts w:hint="eastAsia"/>
                <w:color w:val="2A00FF"/>
              </w:rPr>
              <w:t>합계</w:t>
            </w:r>
            <w:r>
              <w:rPr>
                <w:color w:val="2A00FF"/>
              </w:rPr>
              <w:t>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.toString(), getSum(</w:t>
            </w:r>
            <w:r w:rsidRPr="00FD6F17">
              <w:rPr>
                <w:color w:val="6A3E3E"/>
                <w:highlight w:val="yellow"/>
              </w:rPr>
              <w:t>list2</w:t>
            </w:r>
            <w:r>
              <w:rPr>
                <w:color w:val="000000"/>
              </w:rPr>
              <w:t>));</w:t>
            </w:r>
          </w:p>
          <w:p w14:paraId="26E8C786" w14:textId="77777777" w:rsidR="007F1862" w:rsidRDefault="007F1862" w:rsidP="007F1862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14EB3C2" w14:textId="4B3B2F07" w:rsidR="006524E3" w:rsidRDefault="007F1862" w:rsidP="007F1862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28916246" w14:textId="1F732A98" w:rsidR="006524E3" w:rsidRDefault="006524E3" w:rsidP="006524E3"/>
    <w:p w14:paraId="2035CF34" w14:textId="4A24C5AC" w:rsidR="006524E3" w:rsidRDefault="006524E3" w:rsidP="006524E3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24E3" w14:paraId="0868D926" w14:textId="77777777" w:rsidTr="006524E3">
        <w:tc>
          <w:tcPr>
            <w:tcW w:w="10456" w:type="dxa"/>
          </w:tcPr>
          <w:p w14:paraId="56CA8D40" w14:textId="77777777" w:rsidR="007F1862" w:rsidRDefault="007F1862" w:rsidP="007F186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[11, 14, 14, 16, 9, 4, 11, 0, 16, 5]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 100</w:t>
            </w:r>
          </w:p>
          <w:p w14:paraId="3399B927" w14:textId="77777777" w:rsidR="007F1862" w:rsidRDefault="007F1862" w:rsidP="007F1862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[5, 8, 14, 17, 3, 0, 6, 17, 14, 5]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 89</w:t>
            </w:r>
          </w:p>
          <w:p w14:paraId="312F8E0A" w14:textId="77777777" w:rsidR="006524E3" w:rsidRDefault="006524E3" w:rsidP="006524E3"/>
        </w:tc>
      </w:tr>
    </w:tbl>
    <w:p w14:paraId="7FC032F8" w14:textId="77777777" w:rsidR="006524E3" w:rsidRPr="006524E3" w:rsidRDefault="006524E3" w:rsidP="006524E3"/>
    <w:p w14:paraId="14C5B41C" w14:textId="14ADE895" w:rsidR="00A20318" w:rsidRDefault="00A20318" w:rsidP="00A20318"/>
    <w:p w14:paraId="6EC05E23" w14:textId="5BF6FEF3" w:rsidR="00A20318" w:rsidRDefault="006524E3" w:rsidP="00A20318">
      <w:pPr>
        <w:rPr>
          <w:color w:val="000000"/>
        </w:rPr>
      </w:pPr>
      <w:r>
        <w:rPr>
          <w:color w:val="7F0055"/>
        </w:rPr>
        <w:t>int</w:t>
      </w:r>
      <w:r>
        <w:rPr>
          <w:color w:val="000000"/>
        </w:rPr>
        <w:t xml:space="preserve"> getSum(List&lt;Integer&gt; </w:t>
      </w:r>
      <w:r>
        <w:rPr>
          <w:color w:val="6A3E3E"/>
        </w:rPr>
        <w:t>list</w:t>
      </w:r>
      <w:r>
        <w:rPr>
          <w:color w:val="000000"/>
        </w:rPr>
        <w:t>)</w:t>
      </w:r>
    </w:p>
    <w:p w14:paraId="4842EAED" w14:textId="20D21855" w:rsidR="006524E3" w:rsidRDefault="006524E3" w:rsidP="00A20318">
      <w:pPr>
        <w:rPr>
          <w:color w:val="000000"/>
        </w:rPr>
      </w:pPr>
      <w:r>
        <w:rPr>
          <w:rFonts w:hint="eastAsia"/>
          <w:color w:val="000000"/>
        </w:rPr>
        <w:t xml:space="preserve">   메소드 파라미터 타입이 </w:t>
      </w:r>
      <w:r>
        <w:rPr>
          <w:color w:val="000000"/>
        </w:rPr>
        <w:t xml:space="preserve">List&lt;Integer&gt; </w:t>
      </w:r>
      <w:r>
        <w:rPr>
          <w:rFonts w:hint="eastAsia"/>
          <w:color w:val="000000"/>
        </w:rPr>
        <w:t>타입이기 때문에</w:t>
      </w:r>
    </w:p>
    <w:p w14:paraId="272E9B46" w14:textId="66B90D75" w:rsidR="006524E3" w:rsidRPr="006524E3" w:rsidRDefault="006524E3" w:rsidP="00A20318"/>
    <w:p w14:paraId="64462216" w14:textId="1D446660" w:rsidR="006524E3" w:rsidRDefault="00D80ACD" w:rsidP="00A20318">
      <w:pPr>
        <w:rPr>
          <w:color w:val="000000"/>
        </w:rPr>
      </w:pPr>
      <w:r>
        <w:rPr>
          <w:rFonts w:hint="eastAsia"/>
          <w:color w:val="6A3E3E"/>
        </w:rPr>
        <w:t xml:space="preserve">int </w:t>
      </w:r>
      <w:r w:rsidR="006524E3">
        <w:rPr>
          <w:color w:val="6A3E3E"/>
        </w:rPr>
        <w:t>sum</w:t>
      </w:r>
      <w:r w:rsidR="006524E3">
        <w:rPr>
          <w:color w:val="000000"/>
        </w:rPr>
        <w:t xml:space="preserve"> = getSum(</w:t>
      </w:r>
      <w:r w:rsidR="006524E3">
        <w:rPr>
          <w:color w:val="6A3E3E"/>
        </w:rPr>
        <w:t>list1</w:t>
      </w:r>
      <w:r w:rsidR="006524E3">
        <w:rPr>
          <w:color w:val="000000"/>
        </w:rPr>
        <w:t>);</w:t>
      </w:r>
    </w:p>
    <w:p w14:paraId="147865EF" w14:textId="3DCB897C" w:rsidR="006524E3" w:rsidRDefault="00D80ACD" w:rsidP="00A20318">
      <w:r>
        <w:rPr>
          <w:color w:val="6A3E3E"/>
        </w:rPr>
        <w:t xml:space="preserve">int </w:t>
      </w:r>
      <w:r w:rsidR="006524E3">
        <w:rPr>
          <w:color w:val="6A3E3E"/>
        </w:rPr>
        <w:t>sum</w:t>
      </w:r>
      <w:r w:rsidR="006524E3">
        <w:rPr>
          <w:color w:val="000000"/>
        </w:rPr>
        <w:t xml:space="preserve"> = getSum(</w:t>
      </w:r>
      <w:r w:rsidR="006524E3">
        <w:rPr>
          <w:color w:val="6A3E3E"/>
        </w:rPr>
        <w:t>list2</w:t>
      </w:r>
      <w:r w:rsidR="006524E3">
        <w:rPr>
          <w:color w:val="000000"/>
        </w:rPr>
        <w:t>);</w:t>
      </w:r>
    </w:p>
    <w:p w14:paraId="246AB7AE" w14:textId="1F996082" w:rsidR="00A20318" w:rsidRDefault="006524E3" w:rsidP="00A20318">
      <w:r>
        <w:rPr>
          <w:rFonts w:hint="eastAsia"/>
        </w:rPr>
        <w:t xml:space="preserve">   둘 다 가능하다.</w:t>
      </w:r>
      <w:r>
        <w:t xml:space="preserve"> </w:t>
      </w:r>
      <w:r>
        <w:rPr>
          <w:rFonts w:hint="eastAsia"/>
        </w:rPr>
        <w:t>그 이유는,</w:t>
      </w:r>
    </w:p>
    <w:p w14:paraId="37F7AB69" w14:textId="22E9654D" w:rsidR="006524E3" w:rsidRDefault="006524E3" w:rsidP="00A20318"/>
    <w:p w14:paraId="6EE011BD" w14:textId="22105015" w:rsidR="006524E3" w:rsidRDefault="006524E3" w:rsidP="00A20318">
      <w:r>
        <w:t>List&lt;Integer&gt; list = list1;</w:t>
      </w:r>
    </w:p>
    <w:p w14:paraId="66DD0593" w14:textId="5DADDD08" w:rsidR="006524E3" w:rsidRDefault="006524E3" w:rsidP="00A20318">
      <w:r>
        <w:t>List&lt;Integer&gt; list = list2;</w:t>
      </w:r>
    </w:p>
    <w:p w14:paraId="72056EC5" w14:textId="5E36DF8B" w:rsidR="006524E3" w:rsidRDefault="006524E3" w:rsidP="00A20318">
      <w:r>
        <w:t xml:space="preserve">   </w:t>
      </w:r>
      <w:r>
        <w:rPr>
          <w:rFonts w:hint="eastAsia"/>
        </w:rPr>
        <w:t>둘 다 가능하기 때문이다.</w:t>
      </w:r>
    </w:p>
    <w:p w14:paraId="7A2AB767" w14:textId="27B28A2A" w:rsidR="00D80ACD" w:rsidRDefault="00D80ACD" w:rsidP="00A20318"/>
    <w:p w14:paraId="076B3651" w14:textId="77777777" w:rsidR="00D80ACD" w:rsidRDefault="00D80ACD" w:rsidP="00A20318"/>
    <w:p w14:paraId="62CE6C0E" w14:textId="03B4A512" w:rsidR="006524E3" w:rsidRDefault="006524E3">
      <w:pPr>
        <w:widowControl/>
        <w:wordWrap/>
        <w:autoSpaceDE/>
        <w:autoSpaceDN/>
        <w:spacing w:after="160" w:line="259" w:lineRule="auto"/>
        <w:jc w:val="both"/>
      </w:pPr>
      <w:r>
        <w:br w:type="page"/>
      </w:r>
    </w:p>
    <w:p w14:paraId="442D56DD" w14:textId="15313A99" w:rsidR="006524E3" w:rsidRDefault="006524E3" w:rsidP="006524E3">
      <w:pPr>
        <w:pStyle w:val="Heading2"/>
      </w:pPr>
      <w:bookmarkStart w:id="16" w:name="_Toc37258941"/>
      <w:r>
        <w:rPr>
          <w:rFonts w:hint="eastAsia"/>
        </w:rPr>
        <w:lastRenderedPageBreak/>
        <w:t>다형성 활용</w:t>
      </w:r>
      <w:bookmarkEnd w:id="16"/>
    </w:p>
    <w:p w14:paraId="1CA1B59C" w14:textId="77777777" w:rsidR="006524E3" w:rsidRPr="006524E3" w:rsidRDefault="006524E3" w:rsidP="006524E3"/>
    <w:p w14:paraId="19D7A8F4" w14:textId="13541C13" w:rsidR="006524E3" w:rsidRDefault="006524E3" w:rsidP="006524E3">
      <w:pPr>
        <w:rPr>
          <w:color w:val="000000"/>
        </w:rPr>
      </w:pPr>
      <w:r>
        <w:rPr>
          <w:color w:val="7F0055"/>
        </w:rPr>
        <w:t>int</w:t>
      </w:r>
      <w:r>
        <w:rPr>
          <w:color w:val="000000"/>
        </w:rPr>
        <w:t xml:space="preserve"> getSum(</w:t>
      </w:r>
      <w:r>
        <w:rPr>
          <w:rFonts w:hint="eastAsia"/>
          <w:color w:val="000000"/>
        </w:rPr>
        <w:t>Array</w:t>
      </w:r>
      <w:r>
        <w:rPr>
          <w:color w:val="000000"/>
        </w:rPr>
        <w:t xml:space="preserve">List&lt;Integer&gt; </w:t>
      </w:r>
      <w:r>
        <w:rPr>
          <w:color w:val="6A3E3E"/>
        </w:rPr>
        <w:t>list</w:t>
      </w:r>
      <w:r>
        <w:rPr>
          <w:color w:val="000000"/>
        </w:rPr>
        <w:t>)</w:t>
      </w:r>
    </w:p>
    <w:p w14:paraId="6A7A1DEE" w14:textId="7D17E0DE" w:rsidR="006524E3" w:rsidRDefault="006524E3" w:rsidP="006524E3">
      <w:pPr>
        <w:rPr>
          <w:color w:val="000000"/>
        </w:rPr>
      </w:pPr>
      <w:r>
        <w:rPr>
          <w:color w:val="7F0055"/>
        </w:rPr>
        <w:t>int</w:t>
      </w:r>
      <w:r>
        <w:rPr>
          <w:color w:val="000000"/>
        </w:rPr>
        <w:t xml:space="preserve"> getSum(LinkedList&lt;Integer&gt; </w:t>
      </w:r>
      <w:r>
        <w:rPr>
          <w:color w:val="6A3E3E"/>
        </w:rPr>
        <w:t>list</w:t>
      </w:r>
      <w:r>
        <w:rPr>
          <w:color w:val="000000"/>
        </w:rPr>
        <w:t>)</w:t>
      </w:r>
    </w:p>
    <w:p w14:paraId="181A9A4A" w14:textId="6B0B70AB" w:rsidR="006524E3" w:rsidRDefault="006524E3" w:rsidP="006524E3">
      <w:pPr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>이 두 메소드를 다 구현하는 것은 낭비다.</w:t>
      </w:r>
    </w:p>
    <w:p w14:paraId="30EE3640" w14:textId="77777777" w:rsidR="006524E3" w:rsidRDefault="006524E3" w:rsidP="006524E3">
      <w:pPr>
        <w:rPr>
          <w:color w:val="000000"/>
        </w:rPr>
      </w:pPr>
    </w:p>
    <w:p w14:paraId="3FF0AD43" w14:textId="77777777" w:rsidR="006524E3" w:rsidRDefault="006524E3" w:rsidP="00A20318">
      <w:pPr>
        <w:rPr>
          <w:color w:val="000000"/>
        </w:rPr>
      </w:pPr>
      <w:r>
        <w:rPr>
          <w:color w:val="7F0055"/>
        </w:rPr>
        <w:t>int</w:t>
      </w:r>
      <w:r>
        <w:rPr>
          <w:color w:val="000000"/>
        </w:rPr>
        <w:t xml:space="preserve"> getSum(List&lt;Integer&gt; </w:t>
      </w:r>
      <w:r>
        <w:rPr>
          <w:color w:val="6A3E3E"/>
        </w:rPr>
        <w:t>list</w:t>
      </w:r>
      <w:r>
        <w:rPr>
          <w:color w:val="000000"/>
        </w:rPr>
        <w:t xml:space="preserve">) </w:t>
      </w:r>
    </w:p>
    <w:p w14:paraId="175659EC" w14:textId="62335746" w:rsidR="006524E3" w:rsidRDefault="006524E3" w:rsidP="00A20318">
      <w:pPr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>메소드만 구현하는 것이 정답이다.</w:t>
      </w:r>
    </w:p>
    <w:p w14:paraId="66A803E0" w14:textId="18EAD3E4" w:rsidR="006524E3" w:rsidRDefault="006524E3" w:rsidP="00A20318">
      <w:pPr>
        <w:rPr>
          <w:color w:val="000000"/>
        </w:rPr>
      </w:pPr>
      <w:r>
        <w:rPr>
          <w:rFonts w:hint="eastAsia"/>
          <w:color w:val="000000"/>
        </w:rPr>
        <w:t xml:space="preserve">   이 메소드의 파라미터 변수 타입이 </w:t>
      </w:r>
      <w:r>
        <w:rPr>
          <w:color w:val="000000"/>
        </w:rPr>
        <w:t xml:space="preserve">List&lt;Integer&gt; </w:t>
      </w:r>
      <w:r>
        <w:rPr>
          <w:rFonts w:hint="eastAsia"/>
          <w:color w:val="000000"/>
        </w:rPr>
        <w:t>이기 때문에,</w:t>
      </w:r>
    </w:p>
    <w:p w14:paraId="03CF896E" w14:textId="10494D00" w:rsidR="006524E3" w:rsidRDefault="006524E3" w:rsidP="00A20318">
      <w:pPr>
        <w:rPr>
          <w:color w:val="000000"/>
        </w:rPr>
      </w:pPr>
      <w:r>
        <w:rPr>
          <w:color w:val="000000"/>
        </w:rPr>
        <w:t xml:space="preserve">   ArrayList&lt;Integer&gt;, LinkedList&lt;Integer&gt;, Vector&lt;Integer&gt; </w:t>
      </w:r>
      <w:r>
        <w:rPr>
          <w:rFonts w:hint="eastAsia"/>
          <w:color w:val="000000"/>
        </w:rPr>
        <w:t>객체들을 사용할 수 있다.</w:t>
      </w:r>
    </w:p>
    <w:p w14:paraId="671BACEC" w14:textId="4821784E" w:rsidR="006524E3" w:rsidRDefault="006524E3" w:rsidP="00A20318">
      <w:pPr>
        <w:rPr>
          <w:color w:val="000000"/>
        </w:rPr>
      </w:pPr>
    </w:p>
    <w:p w14:paraId="47112CBD" w14:textId="7EB6BE81" w:rsidR="006524E3" w:rsidRDefault="006524E3" w:rsidP="00A20318">
      <w:pPr>
        <w:rPr>
          <w:color w:val="000000"/>
        </w:rPr>
      </w:pPr>
      <w:r>
        <w:rPr>
          <w:rFonts w:hint="eastAsia"/>
          <w:color w:val="000000"/>
        </w:rPr>
        <w:t>파라미터 변수 타입을 가급적 부모 클래스나, 부모 인터페이스 타입으로 선언하여</w:t>
      </w:r>
    </w:p>
    <w:p w14:paraId="43B744AA" w14:textId="35C86925" w:rsidR="006524E3" w:rsidRDefault="006524E3" w:rsidP="00A20318">
      <w:pPr>
        <w:rPr>
          <w:color w:val="000000"/>
        </w:rPr>
      </w:pPr>
      <w:r>
        <w:rPr>
          <w:rFonts w:hint="eastAsia"/>
          <w:color w:val="000000"/>
        </w:rPr>
        <w:t>다형성을 활용하자.</w:t>
      </w:r>
    </w:p>
    <w:p w14:paraId="34317160" w14:textId="75AB2F56" w:rsidR="006524E3" w:rsidRDefault="006524E3" w:rsidP="00A20318">
      <w:pPr>
        <w:rPr>
          <w:color w:val="000000"/>
        </w:rPr>
      </w:pPr>
    </w:p>
    <w:p w14:paraId="4343E91B" w14:textId="77777777" w:rsidR="006524E3" w:rsidRDefault="006524E3" w:rsidP="00A20318">
      <w:pPr>
        <w:rPr>
          <w:color w:val="000000"/>
        </w:rPr>
      </w:pPr>
    </w:p>
    <w:p w14:paraId="316C2340" w14:textId="41323CCB" w:rsidR="006524E3" w:rsidRDefault="00DC06BD" w:rsidP="00DC06BD">
      <w:pPr>
        <w:pStyle w:val="Heading2"/>
        <w:rPr>
          <w:color w:val="000000"/>
        </w:rPr>
      </w:pPr>
      <w:bookmarkStart w:id="17" w:name="_Toc37258942"/>
      <w:r>
        <w:rPr>
          <w:rFonts w:hint="eastAsia"/>
          <w:color w:val="000000"/>
        </w:rPr>
        <w:t>Example3</w:t>
      </w:r>
      <w:bookmarkEnd w:id="17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C06BD" w14:paraId="0D7C05B5" w14:textId="77777777" w:rsidTr="00CF3A88">
        <w:tc>
          <w:tcPr>
            <w:tcW w:w="426" w:type="dxa"/>
          </w:tcPr>
          <w:p w14:paraId="7D8C46EF" w14:textId="77777777" w:rsidR="00DC06BD" w:rsidRPr="00185935" w:rsidRDefault="00DC06BD" w:rsidP="00BE2FAC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98A4553" w14:textId="77777777" w:rsidR="00DC06BD" w:rsidRPr="00185935" w:rsidRDefault="00DC06BD" w:rsidP="00BE2FAC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1892366E" w14:textId="77777777" w:rsidR="00DC06BD" w:rsidRPr="00185935" w:rsidRDefault="00DC06BD" w:rsidP="00BE2FAC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C3ED30F" w14:textId="77777777" w:rsidR="00DC06BD" w:rsidRPr="00185935" w:rsidRDefault="00DC06BD" w:rsidP="00BE2FAC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133A9A9" w14:textId="77777777" w:rsidR="00DC06BD" w:rsidRPr="00185935" w:rsidRDefault="00DC06BD" w:rsidP="00BE2FAC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46008F9C" w14:textId="77777777" w:rsidR="00DC06BD" w:rsidRPr="00185935" w:rsidRDefault="00DC06BD" w:rsidP="00BE2FAC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1E923DFF" w14:textId="77777777" w:rsidR="00DC06BD" w:rsidRPr="00185935" w:rsidRDefault="00DC06BD" w:rsidP="00BE2FAC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B612FCF" w14:textId="77777777" w:rsidR="00DC06BD" w:rsidRPr="00185935" w:rsidRDefault="00DC06BD" w:rsidP="00BE2FAC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A73FFAE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F2463D8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521720B2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C4E3497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3F445C39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3C92C89B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626AA3D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745DCE62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4DC378D7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5EFFB808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343E247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2E4C6954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44718372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1CC94A3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306F2475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2D65DEB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64DDC9CD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2B93979D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582C2937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31361240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0266F0FA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237647D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6216D5B2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2110E6AE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206E72F6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483D015D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676A16E3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6BFCF4F4" w14:textId="77777777" w:rsidR="00DC06BD" w:rsidRDefault="00DC06BD" w:rsidP="00BE2FAC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18DA7E12" w14:textId="7BDB4339" w:rsidR="00DC06BD" w:rsidRPr="00185935" w:rsidRDefault="00DC06BD" w:rsidP="00BE2FAC">
            <w:pPr>
              <w:pStyle w:val="a1"/>
            </w:pPr>
            <w:r>
              <w:rPr>
                <w:rFonts w:hint="eastAsia"/>
              </w:rPr>
              <w:t>37</w:t>
            </w:r>
          </w:p>
        </w:tc>
        <w:tc>
          <w:tcPr>
            <w:tcW w:w="10631" w:type="dxa"/>
          </w:tcPr>
          <w:p w14:paraId="3F99A1D9" w14:textId="77777777" w:rsidR="00DC06BD" w:rsidRDefault="00DC06BD" w:rsidP="00BE2FAC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net.skhu.list.sum;</w:t>
            </w:r>
          </w:p>
          <w:p w14:paraId="03E2E7E3" w14:textId="77777777" w:rsidR="00DC06BD" w:rsidRDefault="00DC06BD" w:rsidP="00BE2FAC">
            <w:pPr>
              <w:pStyle w:val="a1"/>
            </w:pPr>
          </w:p>
          <w:p w14:paraId="32E6B214" w14:textId="77777777" w:rsidR="00DC06BD" w:rsidRDefault="00DC06BD" w:rsidP="00BE2FAC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14:paraId="574A6F19" w14:textId="77777777" w:rsidR="00DC06BD" w:rsidRDefault="00DC06BD" w:rsidP="00BE2FAC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java.util.LinkedList;</w:t>
            </w:r>
          </w:p>
          <w:p w14:paraId="5D94F702" w14:textId="77777777" w:rsidR="00DC06BD" w:rsidRDefault="00DC06BD" w:rsidP="00BE2FAC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36D4FB44" w14:textId="77777777" w:rsidR="00DC06BD" w:rsidRDefault="00DC06BD" w:rsidP="00BE2FAC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23B83CFE" w14:textId="77777777" w:rsidR="00DC06BD" w:rsidRDefault="00DC06BD" w:rsidP="00BE2FAC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java.util.Vector;</w:t>
            </w:r>
          </w:p>
          <w:p w14:paraId="6E089537" w14:textId="77777777" w:rsidR="00DC06BD" w:rsidRDefault="00DC06BD" w:rsidP="00BE2FAC">
            <w:pPr>
              <w:pStyle w:val="a1"/>
            </w:pPr>
          </w:p>
          <w:p w14:paraId="5A5160FB" w14:textId="77777777" w:rsidR="00DC06BD" w:rsidRDefault="00DC06BD" w:rsidP="00BE2FAC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Example3 {</w:t>
            </w:r>
          </w:p>
          <w:p w14:paraId="7F025CB7" w14:textId="77777777" w:rsidR="00DC06BD" w:rsidRDefault="00DC06BD" w:rsidP="00BE2FAC">
            <w:pPr>
              <w:pStyle w:val="a1"/>
            </w:pPr>
          </w:p>
          <w:p w14:paraId="18ABC907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getSum(List&lt;Integer&gt;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 {</w:t>
            </w:r>
          </w:p>
          <w:p w14:paraId="114BBE6E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= 0;</w:t>
            </w:r>
          </w:p>
          <w:p w14:paraId="21D52DDF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(Integer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: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</w:t>
            </w:r>
          </w:p>
          <w:p w14:paraId="0A4D886D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 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;</w:t>
            </w:r>
          </w:p>
          <w:p w14:paraId="5B776ADA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sum</w:t>
            </w:r>
            <w:r>
              <w:rPr>
                <w:color w:val="000000"/>
              </w:rPr>
              <w:t>;</w:t>
            </w:r>
          </w:p>
          <w:p w14:paraId="0F4B2250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07006DE" w14:textId="77777777" w:rsidR="00DC06BD" w:rsidRDefault="00DC06BD" w:rsidP="00BE2FAC">
            <w:pPr>
              <w:pStyle w:val="a1"/>
            </w:pPr>
          </w:p>
          <w:p w14:paraId="74C44824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addRandomValue(List&lt;Integer&gt;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 {</w:t>
            </w:r>
          </w:p>
          <w:p w14:paraId="29107096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Random </w:t>
            </w:r>
            <w:r>
              <w:rPr>
                <w:color w:val="6A3E3E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76BBE65B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</w:t>
            </w:r>
          </w:p>
          <w:p w14:paraId="21813649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random</w:t>
            </w:r>
            <w:r>
              <w:rPr>
                <w:color w:val="000000"/>
              </w:rPr>
              <w:t>.nextInt(20));</w:t>
            </w:r>
          </w:p>
          <w:p w14:paraId="750C407E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21327E4" w14:textId="77777777" w:rsidR="00DC06BD" w:rsidRDefault="00DC06BD" w:rsidP="00BE2FAC">
            <w:pPr>
              <w:pStyle w:val="a1"/>
            </w:pPr>
          </w:p>
          <w:p w14:paraId="63EE5B6C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4A363957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ArrayList&lt;Integer&gt;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ArrayList&lt;&gt;();</w:t>
            </w:r>
          </w:p>
          <w:p w14:paraId="1D42A928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LinkedList&lt;Integer&gt;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LinkedList&lt;&gt;();</w:t>
            </w:r>
          </w:p>
          <w:p w14:paraId="21602240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Vector&lt;Integer&gt; </w:t>
            </w:r>
            <w:r>
              <w:rPr>
                <w:color w:val="6A3E3E"/>
              </w:rPr>
              <w:t>list3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Vector&lt;&gt;();</w:t>
            </w:r>
          </w:p>
          <w:p w14:paraId="000EA601" w14:textId="77777777" w:rsidR="00DC06BD" w:rsidRDefault="00DC06BD" w:rsidP="00BE2FAC">
            <w:pPr>
              <w:pStyle w:val="a1"/>
            </w:pPr>
          </w:p>
          <w:p w14:paraId="4D03230B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addRandomValue(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, 10);</w:t>
            </w:r>
          </w:p>
          <w:p w14:paraId="0C643D0F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addRandomValue(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, 10);</w:t>
            </w:r>
          </w:p>
          <w:p w14:paraId="7C872450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addRandomValue(</w:t>
            </w:r>
            <w:r>
              <w:rPr>
                <w:color w:val="6A3E3E"/>
              </w:rPr>
              <w:t>list3</w:t>
            </w:r>
            <w:r>
              <w:rPr>
                <w:color w:val="000000"/>
              </w:rPr>
              <w:t>, 10);</w:t>
            </w:r>
          </w:p>
          <w:p w14:paraId="67891648" w14:textId="77777777" w:rsidR="00DC06BD" w:rsidRDefault="00DC06BD" w:rsidP="00BE2FAC">
            <w:pPr>
              <w:pStyle w:val="a1"/>
            </w:pPr>
          </w:p>
          <w:p w14:paraId="1128C6DD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 xml:space="preserve">"%s </w:t>
            </w:r>
            <w:r>
              <w:rPr>
                <w:rFonts w:hint="eastAsia"/>
                <w:color w:val="2A00FF"/>
              </w:rPr>
              <w:t>합계</w:t>
            </w:r>
            <w:r>
              <w:rPr>
                <w:color w:val="2A00FF"/>
              </w:rPr>
              <w:t>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.toString(), getSum(</w:t>
            </w:r>
            <w:r>
              <w:rPr>
                <w:color w:val="6A3E3E"/>
              </w:rPr>
              <w:t>list1</w:t>
            </w:r>
            <w:r>
              <w:rPr>
                <w:color w:val="000000"/>
              </w:rPr>
              <w:t>));</w:t>
            </w:r>
          </w:p>
          <w:p w14:paraId="6461C5AE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 xml:space="preserve">"%s </w:t>
            </w:r>
            <w:r>
              <w:rPr>
                <w:rFonts w:hint="eastAsia"/>
                <w:color w:val="2A00FF"/>
              </w:rPr>
              <w:t>합계</w:t>
            </w:r>
            <w:r>
              <w:rPr>
                <w:color w:val="2A00FF"/>
              </w:rPr>
              <w:t>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.toString(), getSum(</w:t>
            </w:r>
            <w:r>
              <w:rPr>
                <w:color w:val="6A3E3E"/>
              </w:rPr>
              <w:t>list2</w:t>
            </w:r>
            <w:r>
              <w:rPr>
                <w:color w:val="000000"/>
              </w:rPr>
              <w:t>));</w:t>
            </w:r>
          </w:p>
          <w:p w14:paraId="15E9834C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 xml:space="preserve">"%s </w:t>
            </w:r>
            <w:r>
              <w:rPr>
                <w:rFonts w:hint="eastAsia"/>
                <w:color w:val="2A00FF"/>
              </w:rPr>
              <w:t>합계</w:t>
            </w:r>
            <w:r>
              <w:rPr>
                <w:color w:val="2A00FF"/>
              </w:rPr>
              <w:t>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list3</w:t>
            </w:r>
            <w:r>
              <w:rPr>
                <w:color w:val="000000"/>
              </w:rPr>
              <w:t>.toString(), getSum(</w:t>
            </w:r>
            <w:r>
              <w:rPr>
                <w:color w:val="6A3E3E"/>
              </w:rPr>
              <w:t>list3</w:t>
            </w:r>
            <w:r>
              <w:rPr>
                <w:color w:val="000000"/>
              </w:rPr>
              <w:t>));</w:t>
            </w:r>
          </w:p>
          <w:p w14:paraId="3A5EC158" w14:textId="77777777" w:rsidR="00DC06BD" w:rsidRDefault="00DC06BD" w:rsidP="00BE2FA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1232CD8" w14:textId="602C126D" w:rsidR="00DC06BD" w:rsidRDefault="00DC06BD" w:rsidP="00BE2FAC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3F5308E5" w14:textId="184A2B23" w:rsidR="00DC06BD" w:rsidRDefault="00DC06BD" w:rsidP="00DC06BD"/>
    <w:p w14:paraId="70658ABE" w14:textId="66BF82D4" w:rsidR="00BE2FAC" w:rsidRPr="00DC06BD" w:rsidRDefault="00BE2FAC" w:rsidP="00DC06BD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2FAC" w14:paraId="75B43413" w14:textId="77777777" w:rsidTr="00BE2FAC">
        <w:tc>
          <w:tcPr>
            <w:tcW w:w="10456" w:type="dxa"/>
          </w:tcPr>
          <w:p w14:paraId="7943F475" w14:textId="77777777" w:rsidR="00BE2FAC" w:rsidRDefault="00BE2FAC" w:rsidP="00BE2FAC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[11, 2, 14, 8, 18, 11, 18, 16, 19, 19]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 136</w:t>
            </w:r>
          </w:p>
          <w:p w14:paraId="3F062969" w14:textId="77777777" w:rsidR="00BE2FAC" w:rsidRDefault="00BE2FAC" w:rsidP="00BE2FAC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[11, 8, 5, 12, 14, 6, 19, 5, 5, 4]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 89</w:t>
            </w:r>
          </w:p>
          <w:p w14:paraId="6A6F7330" w14:textId="77777777" w:rsidR="00BE2FAC" w:rsidRDefault="00BE2FAC" w:rsidP="00BE2FAC">
            <w:pPr>
              <w:wordWrap/>
              <w:adjustRightInd w:val="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[2, 8, 4, 14, 1, 5, 1, 16, 3, 18] </w:t>
            </w:r>
            <w:r>
              <w:rPr>
                <w:rFonts w:cs="굴림체" w:hint="eastAsia"/>
                <w:color w:val="000000"/>
                <w:kern w:val="0"/>
                <w:szCs w:val="20"/>
              </w:rPr>
              <w:t>합계</w:t>
            </w:r>
            <w:r>
              <w:rPr>
                <w:rFonts w:cs="굴림체"/>
                <w:color w:val="000000"/>
                <w:kern w:val="0"/>
                <w:szCs w:val="20"/>
              </w:rPr>
              <w:t>: 72</w:t>
            </w:r>
          </w:p>
          <w:p w14:paraId="39FE8EAC" w14:textId="77777777" w:rsidR="00BE2FAC" w:rsidRDefault="00BE2FAC" w:rsidP="00A20318">
            <w:pPr>
              <w:rPr>
                <w:color w:val="000000"/>
              </w:rPr>
            </w:pPr>
          </w:p>
        </w:tc>
      </w:tr>
    </w:tbl>
    <w:p w14:paraId="6905089F" w14:textId="3C66A0CD" w:rsidR="006524E3" w:rsidRDefault="006524E3" w:rsidP="00A20318">
      <w:pPr>
        <w:rPr>
          <w:color w:val="000000"/>
        </w:rPr>
      </w:pPr>
    </w:p>
    <w:p w14:paraId="4833B409" w14:textId="77777777" w:rsidR="006524E3" w:rsidRPr="006524E3" w:rsidRDefault="006524E3" w:rsidP="00A20318"/>
    <w:p w14:paraId="28954011" w14:textId="77777777" w:rsidR="00A20318" w:rsidRDefault="00A20318">
      <w:pPr>
        <w:widowControl/>
        <w:wordWrap/>
        <w:autoSpaceDE/>
        <w:autoSpaceDN/>
        <w:spacing w:after="160" w:line="259" w:lineRule="auto"/>
        <w:jc w:val="both"/>
        <w:rPr>
          <w:rFonts w:ascii="굴림" w:eastAsia="굴림" w:hAnsiTheme="majorHAnsi" w:cstheme="majorBidi"/>
          <w:b/>
          <w:sz w:val="40"/>
          <w:szCs w:val="28"/>
        </w:rPr>
      </w:pPr>
      <w:r>
        <w:br w:type="page"/>
      </w:r>
    </w:p>
    <w:p w14:paraId="68B20684" w14:textId="5F039C6F" w:rsidR="00E10F2A" w:rsidRDefault="00E10F2A" w:rsidP="00A20318">
      <w:pPr>
        <w:pStyle w:val="Heading1"/>
      </w:pPr>
      <w:bookmarkStart w:id="18" w:name="_Toc37258943"/>
      <w:r>
        <w:rPr>
          <w:rFonts w:hint="eastAsia"/>
        </w:rPr>
        <w:lastRenderedPageBreak/>
        <w:t>구현 실습</w:t>
      </w:r>
      <w:bookmarkEnd w:id="18"/>
    </w:p>
    <w:p w14:paraId="2AED2B4B" w14:textId="0B4CB3AA" w:rsidR="00E10F2A" w:rsidRDefault="00E10F2A" w:rsidP="00E10F2A"/>
    <w:p w14:paraId="18953F67" w14:textId="7F6D5BE6" w:rsidR="00E10F2A" w:rsidRDefault="00E10F2A" w:rsidP="00E10F2A">
      <w:pPr>
        <w:pStyle w:val="Heading2"/>
      </w:pPr>
      <w:bookmarkStart w:id="19" w:name="_Toc37258944"/>
      <w:r>
        <w:rPr>
          <w:rFonts w:hint="eastAsia"/>
        </w:rPr>
        <w:t>홀수만 남기기</w:t>
      </w:r>
      <w:bookmarkEnd w:id="19"/>
    </w:p>
    <w:p w14:paraId="216B77B3" w14:textId="5EFB198D" w:rsidR="00E10F2A" w:rsidRDefault="00E10F2A" w:rsidP="00E10F2A">
      <w:r>
        <w:t>Linked</w:t>
      </w:r>
      <w:r>
        <w:rPr>
          <w:rFonts w:hint="eastAsia"/>
        </w:rPr>
        <w:t>L</w:t>
      </w:r>
      <w:r>
        <w:t xml:space="preserve">ist&lt;Integer&gt; </w:t>
      </w:r>
      <w:r>
        <w:rPr>
          <w:rFonts w:hint="eastAsia"/>
        </w:rPr>
        <w:t>타입의 목록 객체를 하나 생성하고</w:t>
      </w:r>
    </w:p>
    <w:p w14:paraId="277851C5" w14:textId="1FFB8F79" w:rsidR="00E10F2A" w:rsidRDefault="00E10F2A" w:rsidP="00E10F2A">
      <w:r>
        <w:rPr>
          <w:rFonts w:hint="eastAsia"/>
        </w:rPr>
        <w:t>0</w:t>
      </w:r>
      <w:r>
        <w:t xml:space="preserve"> .. 99 </w:t>
      </w:r>
      <w:r>
        <w:rPr>
          <w:rFonts w:hint="eastAsia"/>
        </w:rPr>
        <w:t>까지 정수를 저장하라.</w:t>
      </w:r>
    </w:p>
    <w:p w14:paraId="10BBE3B6" w14:textId="5D708D44" w:rsidR="00E10F2A" w:rsidRDefault="00E10F2A" w:rsidP="00E10F2A"/>
    <w:p w14:paraId="41E85BE5" w14:textId="5BB2C3CA" w:rsidR="00E10F2A" w:rsidRDefault="00E10F2A" w:rsidP="00E10F2A">
      <w:r>
        <w:rPr>
          <w:rFonts w:hint="eastAsia"/>
        </w:rPr>
        <w:t xml:space="preserve">목록 객체의 </w:t>
      </w:r>
      <w:r>
        <w:t xml:space="preserve">size </w:t>
      </w:r>
      <w:r>
        <w:rPr>
          <w:rFonts w:hint="eastAsia"/>
        </w:rPr>
        <w:t xml:space="preserve">메소드와 </w:t>
      </w:r>
      <w:r>
        <w:t xml:space="preserve">get </w:t>
      </w:r>
      <w:r>
        <w:rPr>
          <w:rFonts w:hint="eastAsia"/>
        </w:rPr>
        <w:t>메소드를 사용하여 목록 객체를 탐색하면서</w:t>
      </w:r>
    </w:p>
    <w:p w14:paraId="31AA872C" w14:textId="089CBA35" w:rsidR="00E10F2A" w:rsidRDefault="00E10F2A" w:rsidP="00E10F2A">
      <w:r>
        <w:rPr>
          <w:rFonts w:hint="eastAsia"/>
        </w:rPr>
        <w:t>홀수 값을 모두 제거하라</w:t>
      </w:r>
      <w:r>
        <w:t>.</w:t>
      </w:r>
    </w:p>
    <w:p w14:paraId="440DFD5A" w14:textId="380A8532" w:rsidR="00E10F2A" w:rsidRDefault="00E10F2A" w:rsidP="00E10F2A"/>
    <w:p w14:paraId="06A4A69C" w14:textId="7427C058" w:rsidR="00E10F2A" w:rsidRDefault="00E10F2A" w:rsidP="00E10F2A"/>
    <w:p w14:paraId="7EFED6DF" w14:textId="456E7D37" w:rsidR="00E10F2A" w:rsidRDefault="00E10F2A" w:rsidP="00E10F2A">
      <w:pPr>
        <w:pStyle w:val="Heading2"/>
      </w:pPr>
      <w:bookmarkStart w:id="20" w:name="_Toc37258945"/>
      <w:r>
        <w:rPr>
          <w:rFonts w:hint="eastAsia"/>
        </w:rPr>
        <w:t>정</w:t>
      </w:r>
      <w:r>
        <w:t>렬</w:t>
      </w:r>
      <w:r>
        <w:rPr>
          <w:rFonts w:hint="eastAsia"/>
        </w:rPr>
        <w:t xml:space="preserve"> 구</w:t>
      </w:r>
      <w:r>
        <w:t>현</w:t>
      </w:r>
      <w:bookmarkEnd w:id="20"/>
    </w:p>
    <w:p w14:paraId="53D4F926" w14:textId="07ED3132" w:rsidR="00E10F2A" w:rsidRDefault="00E10F2A" w:rsidP="00E10F2A">
      <w:r>
        <w:t>Array</w:t>
      </w:r>
      <w:r>
        <w:rPr>
          <w:rFonts w:hint="eastAsia"/>
        </w:rPr>
        <w:t>L</w:t>
      </w:r>
      <w:r>
        <w:t xml:space="preserve">ist&lt;Integer&gt; </w:t>
      </w:r>
      <w:r>
        <w:rPr>
          <w:rFonts w:hint="eastAsia"/>
        </w:rPr>
        <w:t>타입의 목록 객체를 하나 생성하고 정</w:t>
      </w:r>
      <w:r>
        <w:t>수</w:t>
      </w:r>
      <w:r>
        <w:rPr>
          <w:rFonts w:hint="eastAsia"/>
        </w:rPr>
        <w:t xml:space="preserve"> 난수</w:t>
      </w:r>
      <w:r>
        <w:t>를</w:t>
      </w:r>
      <w:r>
        <w:rPr>
          <w:rFonts w:hint="eastAsia"/>
        </w:rPr>
        <w:t xml:space="preserve"> </w:t>
      </w:r>
      <w:r w:rsidR="00F137DA">
        <w:t>2</w:t>
      </w:r>
      <w:r>
        <w:t>00</w:t>
      </w:r>
      <w:r w:rsidR="00F137DA">
        <w:t xml:space="preserve"> </w:t>
      </w:r>
      <w:r>
        <w:rPr>
          <w:rFonts w:hint="eastAsia"/>
        </w:rPr>
        <w:t>개 추</w:t>
      </w:r>
      <w:r>
        <w:t>가하라</w:t>
      </w:r>
      <w:r>
        <w:rPr>
          <w:rFonts w:hint="eastAsia"/>
        </w:rPr>
        <w:t>.</w:t>
      </w:r>
      <w:r>
        <w:t xml:space="preserve"> </w:t>
      </w:r>
    </w:p>
    <w:p w14:paraId="2F6EDEA8" w14:textId="23BB5FAA" w:rsidR="00E10F2A" w:rsidRDefault="00E10F2A" w:rsidP="00E10F2A">
      <w:r>
        <w:t>(</w:t>
      </w:r>
      <w:r w:rsidR="00F137DA">
        <w:t>1</w:t>
      </w:r>
      <w:r>
        <w:t xml:space="preserve"> ~ 100 </w:t>
      </w:r>
      <w:r>
        <w:rPr>
          <w:rFonts w:hint="eastAsia"/>
        </w:rPr>
        <w:t xml:space="preserve">사이의 </w:t>
      </w:r>
      <w:r>
        <w:t xml:space="preserve">random integer </w:t>
      </w:r>
      <w:r w:rsidR="00F137DA">
        <w:t>2</w:t>
      </w:r>
      <w:r>
        <w:t>00</w:t>
      </w:r>
      <w:r w:rsidR="00F137DA">
        <w:t xml:space="preserve"> </w:t>
      </w:r>
      <w:r>
        <w:rPr>
          <w:rFonts w:hint="eastAsia"/>
        </w:rPr>
        <w:t>개)</w:t>
      </w:r>
    </w:p>
    <w:p w14:paraId="14822E40" w14:textId="6BDE60B3" w:rsidR="00E10F2A" w:rsidRDefault="00E10F2A" w:rsidP="00E10F2A"/>
    <w:p w14:paraId="4D30A96A" w14:textId="331C4A95" w:rsidR="00E10F2A" w:rsidRDefault="00E10F2A" w:rsidP="00E10F2A">
      <w:r>
        <w:rPr>
          <w:rFonts w:hint="eastAsia"/>
        </w:rPr>
        <w:t>ArrayList&lt;</w:t>
      </w:r>
      <w:r>
        <w:t xml:space="preserve">Integer&gt; </w:t>
      </w:r>
      <w:r>
        <w:rPr>
          <w:rFonts w:hint="eastAsia"/>
        </w:rPr>
        <w:t>타입의 목록 객체를 정렬하는 메소드를 구현하라.</w:t>
      </w:r>
    </w:p>
    <w:p w14:paraId="5F65F717" w14:textId="0A0C2F7D" w:rsidR="00E10F2A" w:rsidRDefault="00F137DA" w:rsidP="00F137DA">
      <w:r>
        <w:rPr>
          <w:rFonts w:hint="eastAsia"/>
        </w:rPr>
        <w:t>size, get, set 메</w:t>
      </w:r>
      <w:r>
        <w:t>소드</w:t>
      </w:r>
      <w:r>
        <w:rPr>
          <w:rFonts w:hint="eastAsia"/>
        </w:rPr>
        <w:t xml:space="preserve"> 사</w:t>
      </w:r>
      <w:r>
        <w:t xml:space="preserve">용 </w:t>
      </w:r>
      <w:r>
        <w:rPr>
          <w:rFonts w:hint="eastAsia"/>
        </w:rPr>
        <w:t>해</w:t>
      </w:r>
      <w:r>
        <w:t>서</w:t>
      </w:r>
      <w:r>
        <w:rPr>
          <w:rFonts w:hint="eastAsia"/>
        </w:rPr>
        <w:t xml:space="preserve"> 구</w:t>
      </w:r>
      <w:r>
        <w:t>현</w:t>
      </w:r>
      <w:r>
        <w:rPr>
          <w:rFonts w:hint="eastAsia"/>
        </w:rPr>
        <w:t>.</w:t>
      </w:r>
    </w:p>
    <w:p w14:paraId="108680FD" w14:textId="024956BE" w:rsidR="00A20318" w:rsidRDefault="00A20318" w:rsidP="00F137DA"/>
    <w:p w14:paraId="29A232A9" w14:textId="6740FA8F" w:rsidR="00A20318" w:rsidRDefault="00A20318" w:rsidP="00A20318">
      <w:pPr>
        <w:pStyle w:val="Heading3"/>
      </w:pPr>
      <w:r>
        <w:rPr>
          <w:rFonts w:hint="eastAsia"/>
        </w:rPr>
        <w:t xml:space="preserve">bubble sort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20318" w14:paraId="6AF1EC0D" w14:textId="77777777" w:rsidTr="0092403A">
        <w:tc>
          <w:tcPr>
            <w:tcW w:w="426" w:type="dxa"/>
          </w:tcPr>
          <w:p w14:paraId="4E7E5090" w14:textId="77777777" w:rsidR="00A20318" w:rsidRPr="00185935" w:rsidRDefault="00A20318" w:rsidP="0092403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5EE595FA" w14:textId="77777777" w:rsidR="00A20318" w:rsidRPr="00185935" w:rsidRDefault="00A20318" w:rsidP="0092403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8B786B7" w14:textId="77777777" w:rsidR="00A20318" w:rsidRPr="00185935" w:rsidRDefault="00A20318" w:rsidP="0092403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3B7EDBA" w14:textId="77777777" w:rsidR="00A20318" w:rsidRPr="00185935" w:rsidRDefault="00A20318" w:rsidP="0092403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227CAD7" w14:textId="77777777" w:rsidR="00A20318" w:rsidRPr="00185935" w:rsidRDefault="00A20318" w:rsidP="0092403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B9D84E1" w14:textId="77777777" w:rsidR="00A20318" w:rsidRPr="00185935" w:rsidRDefault="00A20318" w:rsidP="0092403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4FF7F5B" w14:textId="77777777" w:rsidR="00A20318" w:rsidRPr="00185935" w:rsidRDefault="00A20318" w:rsidP="0092403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68C5BB2B" w14:textId="77777777" w:rsidR="00A20318" w:rsidRPr="00185935" w:rsidRDefault="00A20318" w:rsidP="0092403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4AA5D28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6C476AA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A0914E7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19739DCA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37906E2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509BDEE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71C82548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64B227C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2B76B51B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40EA048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4027AAF8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4CD6CA81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67238B9B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9AFA3DB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422DEDA3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77026153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315CA88F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4ABB5615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FE23F32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59F134A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72B3EB93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7B61639B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62371F3A" w14:textId="77777777" w:rsidR="00A20318" w:rsidRDefault="00A20318" w:rsidP="0092403A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77B5DFE4" w14:textId="77777777" w:rsidR="00A20318" w:rsidRPr="00185935" w:rsidRDefault="00A20318" w:rsidP="0092403A">
            <w:pPr>
              <w:pStyle w:val="a1"/>
            </w:pPr>
          </w:p>
        </w:tc>
        <w:tc>
          <w:tcPr>
            <w:tcW w:w="10631" w:type="dxa"/>
          </w:tcPr>
          <w:p w14:paraId="175B1648" w14:textId="77777777" w:rsidR="00A20318" w:rsidRDefault="00A20318" w:rsidP="0092403A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net.skhu.sort.bubble;</w:t>
            </w:r>
          </w:p>
          <w:p w14:paraId="1C7283BA" w14:textId="77777777" w:rsidR="00A20318" w:rsidRDefault="00A20318" w:rsidP="0092403A">
            <w:pPr>
              <w:pStyle w:val="a1"/>
            </w:pPr>
          </w:p>
          <w:p w14:paraId="7034398E" w14:textId="77777777" w:rsidR="00A20318" w:rsidRDefault="00A20318" w:rsidP="0092403A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java.util.Arrays;</w:t>
            </w:r>
          </w:p>
          <w:p w14:paraId="1E90E543" w14:textId="77777777" w:rsidR="00A20318" w:rsidRDefault="00A20318" w:rsidP="0092403A">
            <w:pPr>
              <w:pStyle w:val="a1"/>
            </w:pPr>
          </w:p>
          <w:p w14:paraId="37B80BBD" w14:textId="77777777" w:rsidR="00A20318" w:rsidRDefault="00A20318" w:rsidP="0092403A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Example1 {</w:t>
            </w:r>
          </w:p>
          <w:p w14:paraId="2AA727AE" w14:textId="77777777" w:rsidR="00A20318" w:rsidRDefault="00A20318" w:rsidP="0092403A">
            <w:pPr>
              <w:pStyle w:val="a1"/>
            </w:pPr>
          </w:p>
          <w:p w14:paraId="69AA05C4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 xml:space="preserve">// </w:t>
            </w:r>
            <w:r>
              <w:rPr>
                <w:rFonts w:hint="eastAsia"/>
                <w:color w:val="3F7F5F"/>
              </w:rPr>
              <w:t>배열</w:t>
            </w:r>
            <w:r>
              <w:rPr>
                <w:color w:val="3F7F5F"/>
              </w:rPr>
              <w:t xml:space="preserve"> a</w:t>
            </w:r>
            <w:r>
              <w:rPr>
                <w:rFonts w:hint="eastAsia"/>
                <w:color w:val="3F7F5F"/>
              </w:rPr>
              <w:t>에서</w:t>
            </w:r>
            <w:r>
              <w:rPr>
                <w:color w:val="3F7F5F"/>
              </w:rPr>
              <w:t xml:space="preserve"> i </w:t>
            </w:r>
            <w:r>
              <w:rPr>
                <w:rFonts w:hint="eastAsia"/>
                <w:color w:val="3F7F5F"/>
              </w:rPr>
              <w:t>위치와</w:t>
            </w:r>
            <w:r>
              <w:rPr>
                <w:color w:val="3F7F5F"/>
              </w:rPr>
              <w:t xml:space="preserve"> j </w:t>
            </w:r>
            <w:r>
              <w:rPr>
                <w:rFonts w:hint="eastAsia"/>
                <w:color w:val="3F7F5F"/>
              </w:rPr>
              <w:t>위치의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값을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서로</w:t>
            </w:r>
            <w:r>
              <w:rPr>
                <w:color w:val="3F7F5F"/>
              </w:rPr>
              <w:t xml:space="preserve"> </w:t>
            </w:r>
            <w:r>
              <w:rPr>
                <w:rFonts w:hint="eastAsia"/>
                <w:color w:val="3F7F5F"/>
              </w:rPr>
              <w:t>바꾼다</w:t>
            </w:r>
          </w:p>
          <w:p w14:paraId="3AAC1BF3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swap(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>) {</w:t>
            </w:r>
          </w:p>
          <w:p w14:paraId="77B91AC2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];</w:t>
            </w:r>
          </w:p>
          <w:p w14:paraId="13446A62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] =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>];</w:t>
            </w:r>
          </w:p>
          <w:p w14:paraId="42B1E647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 xml:space="preserve">] = </w:t>
            </w:r>
            <w:r>
              <w:rPr>
                <w:color w:val="6A3E3E"/>
              </w:rPr>
              <w:t>temp</w:t>
            </w:r>
            <w:r>
              <w:rPr>
                <w:color w:val="000000"/>
              </w:rPr>
              <w:t>;</w:t>
            </w:r>
          </w:p>
          <w:p w14:paraId="3DDBFFDE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BF3CBD4" w14:textId="77777777" w:rsidR="00A20318" w:rsidRDefault="00A20318" w:rsidP="0092403A">
            <w:pPr>
              <w:pStyle w:val="a1"/>
            </w:pPr>
          </w:p>
          <w:p w14:paraId="12DF583D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3F7F5F"/>
              </w:rPr>
              <w:t>// bubble sort</w:t>
            </w:r>
          </w:p>
          <w:p w14:paraId="1D48D5EF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bubbleSort(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 {</w:t>
            </w:r>
          </w:p>
          <w:p w14:paraId="0E43E707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length</w:t>
            </w:r>
            <w:r>
              <w:rPr>
                <w:color w:val="000000"/>
              </w:rPr>
              <w:t xml:space="preserve"> - 1;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&gt;= 1; --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5E02A9AB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 xml:space="preserve"> &lt;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>) {</w:t>
            </w:r>
          </w:p>
          <w:p w14:paraId="2733F2D1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 xml:space="preserve">] &gt;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[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 xml:space="preserve"> + 1])</w:t>
            </w:r>
          </w:p>
          <w:p w14:paraId="0EF712C5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            swap(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j</w:t>
            </w:r>
            <w:r>
              <w:rPr>
                <w:color w:val="000000"/>
              </w:rPr>
              <w:t xml:space="preserve"> + 1);</w:t>
            </w:r>
          </w:p>
          <w:p w14:paraId="3797D70D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5721CC23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6A14051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32D48F4" w14:textId="77777777" w:rsidR="00A20318" w:rsidRDefault="00A20318" w:rsidP="0092403A">
            <w:pPr>
              <w:pStyle w:val="a1"/>
            </w:pPr>
          </w:p>
          <w:p w14:paraId="6B549733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main(String[]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) {</w:t>
            </w:r>
          </w:p>
          <w:p w14:paraId="27396236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[] 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 xml:space="preserve"> = { 17, 14, 11, 19, 13, 15, 20, 12, 16, 18 };</w:t>
            </w:r>
          </w:p>
          <w:p w14:paraId="5F796DA2" w14:textId="77777777" w:rsidR="00A20318" w:rsidRDefault="00A20318" w:rsidP="0092403A">
            <w:pPr>
              <w:pStyle w:val="a1"/>
            </w:pPr>
          </w:p>
          <w:p w14:paraId="506FCCA6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bubbleSort(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);</w:t>
            </w:r>
          </w:p>
          <w:p w14:paraId="6C0ACC40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.println(Arrays.toString(</w:t>
            </w:r>
            <w:r>
              <w:rPr>
                <w:color w:val="6A3E3E"/>
              </w:rPr>
              <w:t>a</w:t>
            </w:r>
            <w:r>
              <w:rPr>
                <w:color w:val="000000"/>
              </w:rPr>
              <w:t>));</w:t>
            </w:r>
          </w:p>
          <w:p w14:paraId="754AAC2E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CBC6782" w14:textId="77777777" w:rsidR="00A20318" w:rsidRDefault="00A20318" w:rsidP="0092403A">
            <w:pPr>
              <w:pStyle w:val="a1"/>
            </w:pPr>
          </w:p>
          <w:p w14:paraId="72DBB75F" w14:textId="77777777" w:rsidR="00A20318" w:rsidRDefault="00A20318" w:rsidP="0092403A">
            <w:pPr>
              <w:pStyle w:val="a1"/>
            </w:pPr>
            <w:r>
              <w:rPr>
                <w:color w:val="000000"/>
              </w:rPr>
              <w:t>}</w:t>
            </w:r>
          </w:p>
          <w:p w14:paraId="7216ACD9" w14:textId="77777777" w:rsidR="00A20318" w:rsidRDefault="00A20318" w:rsidP="0092403A">
            <w:pPr>
              <w:pStyle w:val="a1"/>
            </w:pPr>
          </w:p>
        </w:tc>
      </w:tr>
    </w:tbl>
    <w:p w14:paraId="5DF9AC3A" w14:textId="77777777" w:rsidR="00A20318" w:rsidRDefault="00A20318" w:rsidP="00A20318"/>
    <w:p w14:paraId="52915D63" w14:textId="77777777" w:rsidR="00A20318" w:rsidRDefault="00A20318" w:rsidP="00F137DA"/>
    <w:p w14:paraId="3E70561D" w14:textId="77777777" w:rsidR="00E10F2A" w:rsidRPr="00E10F2A" w:rsidRDefault="00E10F2A" w:rsidP="00E10F2A"/>
    <w:p w14:paraId="3CF47070" w14:textId="77777777" w:rsidR="00E10F2A" w:rsidRPr="00E10F2A" w:rsidRDefault="00E10F2A" w:rsidP="00E10F2A"/>
    <w:p w14:paraId="0489DD13" w14:textId="77777777" w:rsidR="00E10F2A" w:rsidRPr="00E10F2A" w:rsidRDefault="00E10F2A" w:rsidP="00E10F2A"/>
    <w:sectPr w:rsidR="00E10F2A" w:rsidRPr="00E10F2A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6ED82" w14:textId="77777777" w:rsidR="00F2604E" w:rsidRDefault="00F2604E" w:rsidP="00B12C18">
      <w:r>
        <w:separator/>
      </w:r>
    </w:p>
  </w:endnote>
  <w:endnote w:type="continuationSeparator" w:id="0">
    <w:p w14:paraId="723936E0" w14:textId="77777777" w:rsidR="00F2604E" w:rsidRDefault="00F2604E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247D7" w14:textId="1128B18D" w:rsidR="00A91342" w:rsidRPr="00B12C18" w:rsidRDefault="00A91342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BE2FAC">
      <w:rPr>
        <w:noProof/>
        <w:color w:val="A6A6A6" w:themeColor="background1" w:themeShade="A6"/>
      </w:rPr>
      <w:t>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BE2FAC">
      <w:rPr>
        <w:noProof/>
        <w:color w:val="A6A6A6" w:themeColor="background1" w:themeShade="A6"/>
      </w:rPr>
      <w:t>16</w:t>
    </w:r>
    <w:r w:rsidRPr="00B12C18">
      <w:rPr>
        <w:color w:val="A6A6A6" w:themeColor="background1" w:themeShade="A6"/>
      </w:rPr>
      <w:fldChar w:fldCharType="end"/>
    </w:r>
  </w:p>
  <w:p w14:paraId="546ACC03" w14:textId="77777777" w:rsidR="00A91342" w:rsidRDefault="00A91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C0AFA" w14:textId="77777777" w:rsidR="00F2604E" w:rsidRDefault="00F2604E" w:rsidP="00B12C18">
      <w:r>
        <w:separator/>
      </w:r>
    </w:p>
  </w:footnote>
  <w:footnote w:type="continuationSeparator" w:id="0">
    <w:p w14:paraId="4E9B729D" w14:textId="77777777" w:rsidR="00F2604E" w:rsidRDefault="00F2604E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BA5"/>
    <w:rsid w:val="00014BC2"/>
    <w:rsid w:val="000C7DD1"/>
    <w:rsid w:val="000F25E2"/>
    <w:rsid w:val="001B2C1A"/>
    <w:rsid w:val="001E4AFF"/>
    <w:rsid w:val="002161B8"/>
    <w:rsid w:val="00266A9A"/>
    <w:rsid w:val="002B099B"/>
    <w:rsid w:val="002B45E7"/>
    <w:rsid w:val="002F238A"/>
    <w:rsid w:val="003C0DA0"/>
    <w:rsid w:val="004A7E37"/>
    <w:rsid w:val="004C5437"/>
    <w:rsid w:val="004E39F0"/>
    <w:rsid w:val="004E3A4A"/>
    <w:rsid w:val="004E3D5E"/>
    <w:rsid w:val="00530E33"/>
    <w:rsid w:val="005665D9"/>
    <w:rsid w:val="00593EAA"/>
    <w:rsid w:val="006439E5"/>
    <w:rsid w:val="00645C66"/>
    <w:rsid w:val="006524E3"/>
    <w:rsid w:val="007B2CC0"/>
    <w:rsid w:val="007F1862"/>
    <w:rsid w:val="00905752"/>
    <w:rsid w:val="00934C62"/>
    <w:rsid w:val="009879A8"/>
    <w:rsid w:val="009A30A4"/>
    <w:rsid w:val="009C7BA5"/>
    <w:rsid w:val="00A166C1"/>
    <w:rsid w:val="00A20318"/>
    <w:rsid w:val="00A22275"/>
    <w:rsid w:val="00A91342"/>
    <w:rsid w:val="00B12C18"/>
    <w:rsid w:val="00B16E53"/>
    <w:rsid w:val="00BD2BE7"/>
    <w:rsid w:val="00BE2FAC"/>
    <w:rsid w:val="00C151D5"/>
    <w:rsid w:val="00C352DD"/>
    <w:rsid w:val="00C91045"/>
    <w:rsid w:val="00CA02AE"/>
    <w:rsid w:val="00D75A3A"/>
    <w:rsid w:val="00D80ACD"/>
    <w:rsid w:val="00DC06BD"/>
    <w:rsid w:val="00E10F2A"/>
    <w:rsid w:val="00E422CC"/>
    <w:rsid w:val="00E50655"/>
    <w:rsid w:val="00F137DA"/>
    <w:rsid w:val="00F2604E"/>
    <w:rsid w:val="00F40CAD"/>
    <w:rsid w:val="00F579D5"/>
    <w:rsid w:val="00F60E79"/>
    <w:rsid w:val="00FA2C60"/>
    <w:rsid w:val="00FB22DE"/>
    <w:rsid w:val="00FD6F17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B9ECDF"/>
  <w15:chartTrackingRefBased/>
  <w15:docId w15:val="{996386EB-88FA-4324-9CA6-663D3093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2DE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0A4"/>
    <w:pPr>
      <w:keepNext/>
      <w:numPr>
        <w:numId w:val="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0A4"/>
    <w:pPr>
      <w:keepNext/>
      <w:numPr>
        <w:ilvl w:val="1"/>
        <w:numId w:val="1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30A4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A4"/>
    <w:rPr>
      <w:rFonts w:ascii="굴림" w:eastAsia="굴림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0A4"/>
    <w:rPr>
      <w:rFonts w:ascii="굴림" w:eastAsia="굴림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A4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9C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5665D9"/>
    <w:pPr>
      <w:wordWrap/>
      <w:adjustRightInd w:val="0"/>
      <w:spacing w:line="220" w:lineRule="exac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5665D9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0F2A"/>
  </w:style>
  <w:style w:type="character" w:customStyle="1" w:styleId="DateChar">
    <w:name w:val="Date Char"/>
    <w:basedOn w:val="DefaultParagraphFont"/>
    <w:link w:val="Date"/>
    <w:uiPriority w:val="99"/>
    <w:semiHidden/>
    <w:rsid w:val="00E10F2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014BC2"/>
  </w:style>
  <w:style w:type="paragraph" w:styleId="TOC2">
    <w:name w:val="toc 2"/>
    <w:basedOn w:val="Normal"/>
    <w:next w:val="Normal"/>
    <w:autoRedefine/>
    <w:uiPriority w:val="39"/>
    <w:unhideWhenUsed/>
    <w:rsid w:val="00014BC2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014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FCC8-FC79-4199-8693-3C99566E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202</TotalTime>
  <Pages>18</Pages>
  <Words>2502</Words>
  <Characters>14265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18</cp:revision>
  <dcterms:created xsi:type="dcterms:W3CDTF">2016-11-14T11:18:00Z</dcterms:created>
  <dcterms:modified xsi:type="dcterms:W3CDTF">2020-04-08T08:21:00Z</dcterms:modified>
</cp:coreProperties>
</file>