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89D2" w14:textId="77777777" w:rsidR="00D26D51" w:rsidRDefault="00D26D51" w:rsidP="00D26D51">
      <w:pPr>
        <w:pStyle w:val="Heading1"/>
      </w:pPr>
      <w:r>
        <w:rPr>
          <w:rFonts w:hint="eastAsia"/>
        </w:rPr>
        <w:t>주의사항</w:t>
      </w:r>
    </w:p>
    <w:p w14:paraId="02F12FDC" w14:textId="77777777" w:rsidR="00D26D51" w:rsidRDefault="00D26D51" w:rsidP="00D26D51">
      <w:r>
        <w:rPr>
          <w:rFonts w:hint="eastAsia"/>
        </w:rPr>
        <w:t>주어진 예제 코드를 수정하지 않고,</w:t>
      </w:r>
      <w:r>
        <w:t xml:space="preserve"> </w:t>
      </w:r>
      <w:r>
        <w:rPr>
          <w:rFonts w:hint="eastAsia"/>
        </w:rPr>
        <w:t>새 코드를 추가하기만 해야 함.</w:t>
      </w:r>
    </w:p>
    <w:p w14:paraId="79C5B3FB" w14:textId="77777777" w:rsidR="00D26D51" w:rsidRPr="007C2B32" w:rsidRDefault="00D26D51" w:rsidP="00D26D51"/>
    <w:p w14:paraId="309692B5" w14:textId="77777777" w:rsidR="00D26D51" w:rsidRDefault="00D26D51" w:rsidP="00D26D51">
      <w:pPr>
        <w:pStyle w:val="Heading1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Pr="000B2011">
        <w:rPr>
          <w:rFonts w:hint="eastAsia"/>
        </w:rPr>
        <w:t>업로드</w:t>
      </w:r>
    </w:p>
    <w:p w14:paraId="1B86F12A" w14:textId="77777777" w:rsidR="00D26D51" w:rsidRPr="000B2011" w:rsidRDefault="00D26D51" w:rsidP="00D26D51"/>
    <w:p w14:paraId="22DE8FB5" w14:textId="77777777" w:rsidR="00D26D51" w:rsidRPr="003628FC" w:rsidRDefault="00D26D51" w:rsidP="00D26D51">
      <w:pPr>
        <w:pStyle w:val="Heading2"/>
      </w:pPr>
      <w:r w:rsidRPr="003628FC">
        <w:rPr>
          <w:rFonts w:hint="eastAsia"/>
        </w:rPr>
        <w:t xml:space="preserve">프로젝트명 </w:t>
      </w:r>
      <w:r>
        <w:t>K</w:t>
      </w:r>
      <w:r w:rsidRPr="003628FC">
        <w:rPr>
          <w:rFonts w:hint="eastAsia"/>
        </w:rPr>
        <w:t>학번</w:t>
      </w:r>
    </w:p>
    <w:p w14:paraId="4F3BD61D" w14:textId="77777777" w:rsidR="00D26D51" w:rsidRDefault="00D26D51" w:rsidP="00D26D51">
      <w:r>
        <w:rPr>
          <w:rFonts w:hint="eastAsia"/>
        </w:rPr>
        <w:t xml:space="preserve">  예:) </w:t>
      </w:r>
      <w:r>
        <w:t>K201032054</w:t>
      </w:r>
    </w:p>
    <w:p w14:paraId="4591FBB0" w14:textId="77777777" w:rsidR="00D26D51" w:rsidRPr="00D347B5" w:rsidRDefault="00D26D51" w:rsidP="00D26D51">
      <w:pPr>
        <w:rPr>
          <w:u w:val="single"/>
        </w:rPr>
      </w:pPr>
      <w:r w:rsidRPr="00D347B5">
        <w:rPr>
          <w:rFonts w:hint="eastAsia"/>
          <w:u w:val="single"/>
        </w:rPr>
        <w:t xml:space="preserve"> </w:t>
      </w:r>
      <w:r w:rsidRPr="00D347B5">
        <w:rPr>
          <w:u w:val="single"/>
        </w:rPr>
        <w:t xml:space="preserve"> </w:t>
      </w:r>
      <w:r w:rsidRPr="00D347B5">
        <w:rPr>
          <w:rFonts w:hint="eastAsia"/>
          <w:u w:val="single"/>
        </w:rPr>
        <w:t>프로젝트명이 다른 경우에 감점</w:t>
      </w:r>
      <w:r>
        <w:rPr>
          <w:u w:val="single"/>
        </w:rPr>
        <w:t>(-5)</w:t>
      </w:r>
    </w:p>
    <w:p w14:paraId="0C717106" w14:textId="77777777" w:rsidR="00D26D51" w:rsidRDefault="00D26D51" w:rsidP="00D26D51"/>
    <w:p w14:paraId="77099DBC" w14:textId="77777777" w:rsidR="00D26D51" w:rsidRDefault="00D26D51" w:rsidP="00D26D51">
      <w:pPr>
        <w:pStyle w:val="Heading2"/>
      </w:pPr>
      <w:r>
        <w:rPr>
          <w:rFonts w:hint="eastAsia"/>
        </w:rPr>
        <w:t>패키지명과 파일명</w:t>
      </w:r>
    </w:p>
    <w:p w14:paraId="46F53C18" w14:textId="77777777" w:rsidR="00D26D51" w:rsidRDefault="00D26D51" w:rsidP="00D26D51">
      <w:r>
        <w:rPr>
          <w:rFonts w:hint="eastAsia"/>
        </w:rPr>
        <w:t xml:space="preserve">주어진 문제와 </w:t>
      </w:r>
      <w:r>
        <w:t>package</w:t>
      </w:r>
      <w:r>
        <w:rPr>
          <w:rFonts w:hint="eastAsia"/>
        </w:rPr>
        <w:t>명과 파일명이 동일해야 함.</w:t>
      </w:r>
    </w:p>
    <w:p w14:paraId="490F35DE" w14:textId="77777777" w:rsidR="00D26D51" w:rsidRPr="00D347B5" w:rsidRDefault="00D26D51" w:rsidP="00D26D51">
      <w:pPr>
        <w:rPr>
          <w:u w:val="single"/>
        </w:rPr>
      </w:pPr>
      <w:r w:rsidRPr="00D347B5">
        <w:rPr>
          <w:rFonts w:hint="eastAsia"/>
          <w:u w:val="single"/>
        </w:rPr>
        <w:t>다른 경우에 감점</w:t>
      </w:r>
      <w:r>
        <w:rPr>
          <w:u w:val="single"/>
        </w:rPr>
        <w:t>(-5)</w:t>
      </w:r>
    </w:p>
    <w:p w14:paraId="6792549F" w14:textId="77777777" w:rsidR="00D26D51" w:rsidRPr="007643F9" w:rsidRDefault="00D26D51" w:rsidP="00D26D51"/>
    <w:p w14:paraId="73C542D5" w14:textId="77777777" w:rsidR="00D26D51" w:rsidRPr="003628FC" w:rsidRDefault="00D26D51" w:rsidP="00D26D51">
      <w:pPr>
        <w:pStyle w:val="Heading2"/>
      </w:pPr>
      <w:r>
        <w:rPr>
          <w:rFonts w:hint="eastAsia"/>
        </w:rPr>
        <w:t>프로젝트</w:t>
      </w:r>
      <w:r w:rsidRPr="003628FC">
        <w:rPr>
          <w:rFonts w:hint="eastAsia"/>
        </w:rPr>
        <w:t xml:space="preserve"> 제출</w:t>
      </w:r>
    </w:p>
    <w:p w14:paraId="71A1D4DF" w14:textId="77777777" w:rsidR="00D26D51" w:rsidRPr="003628FC" w:rsidRDefault="00D26D51" w:rsidP="00D26D51">
      <w:r w:rsidRPr="003628FC">
        <w:rPr>
          <w:rFonts w:hint="eastAsia"/>
        </w:rPr>
        <w:t>프로젝트</w:t>
      </w:r>
      <w:r w:rsidRPr="003628FC">
        <w:t xml:space="preserve"> </w:t>
      </w:r>
      <w:r w:rsidRPr="003628FC">
        <w:rPr>
          <w:rFonts w:hint="eastAsia"/>
        </w:rPr>
        <w:t>폴더만 압축해서 제출하라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예:</w:t>
      </w:r>
      <w:r>
        <w:t xml:space="preserve"> K201032054 </w:t>
      </w:r>
      <w:r>
        <w:rPr>
          <w:rFonts w:hint="eastAsia"/>
        </w:rPr>
        <w:t>폴더)</w:t>
      </w:r>
    </w:p>
    <w:p w14:paraId="687053A3" w14:textId="77777777" w:rsidR="00D26D51" w:rsidRDefault="00D26D51" w:rsidP="00D26D51">
      <w:r>
        <w:rPr>
          <w:rFonts w:hint="eastAsia"/>
        </w:rPr>
        <w:t xml:space="preserve">제출할 파일명: </w:t>
      </w:r>
      <w:r>
        <w:t>K학번</w:t>
      </w:r>
      <w:r w:rsidRPr="003C7BCA">
        <w:rPr>
          <w:rFonts w:hint="eastAsia"/>
          <w:b/>
        </w:rPr>
        <w:t>-일련번호.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>
        <w:t>K201032054-1.zip</w:t>
      </w:r>
    </w:p>
    <w:p w14:paraId="38459252" w14:textId="77777777" w:rsidR="00D26D51" w:rsidRPr="00D347B5" w:rsidRDefault="00D26D51" w:rsidP="00D26D51">
      <w:pPr>
        <w:rPr>
          <w:u w:val="single"/>
        </w:rPr>
      </w:pPr>
      <w:r w:rsidRPr="00D347B5">
        <w:rPr>
          <w:rFonts w:hint="eastAsia"/>
          <w:u w:val="single"/>
        </w:rPr>
        <w:t>프로젝트</w:t>
      </w:r>
      <w:r>
        <w:rPr>
          <w:rFonts w:hint="eastAsia"/>
          <w:u w:val="single"/>
        </w:rPr>
        <w:t xml:space="preserve"> 폴더가 아닌 다른 폴더를 압축해서 제출한 경우 감점</w:t>
      </w:r>
      <w:r>
        <w:rPr>
          <w:u w:val="single"/>
        </w:rPr>
        <w:t>(-5)</w:t>
      </w:r>
    </w:p>
    <w:p w14:paraId="600B222A" w14:textId="77777777" w:rsidR="00D26D51" w:rsidRPr="007643F9" w:rsidRDefault="00D26D51" w:rsidP="00D26D51"/>
    <w:p w14:paraId="262A7EF3" w14:textId="77777777" w:rsidR="00D26D51" w:rsidRPr="00480EBB" w:rsidRDefault="00D26D51" w:rsidP="00D26D51"/>
    <w:p w14:paraId="4754F403" w14:textId="77777777" w:rsidR="00D26D51" w:rsidRPr="00B0466B" w:rsidRDefault="00D26D51" w:rsidP="00D26D51">
      <w:pPr>
        <w:rPr>
          <w:b/>
          <w:sz w:val="24"/>
        </w:rPr>
      </w:pPr>
      <w:r w:rsidRPr="00B0466B">
        <w:rPr>
          <w:rFonts w:hint="eastAsia"/>
          <w:b/>
          <w:sz w:val="24"/>
        </w:rPr>
        <w:t>중간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제출:</w:t>
      </w:r>
    </w:p>
    <w:p w14:paraId="2121F8B9" w14:textId="77777777" w:rsidR="00D26D51" w:rsidRDefault="00D26D51" w:rsidP="00D26D51">
      <w:r>
        <w:rPr>
          <w:rFonts w:hint="eastAsia"/>
        </w:rPr>
        <w:t xml:space="preserve">30분 마다, 프로젝트폴더를 </w:t>
      </w:r>
      <w:r>
        <w:t>zip</w:t>
      </w:r>
      <w:r>
        <w:rPr>
          <w:rFonts w:hint="eastAsia"/>
        </w:rPr>
        <w:t>으로 압축하여 제출하라.</w:t>
      </w:r>
    </w:p>
    <w:p w14:paraId="2F4F9EAF" w14:textId="77777777" w:rsidR="00D26D51" w:rsidRPr="00444D9D" w:rsidRDefault="00D26D51" w:rsidP="00D26D51"/>
    <w:p w14:paraId="1C87725F" w14:textId="77777777" w:rsidR="00D26D51" w:rsidRDefault="00D26D51" w:rsidP="00D26D51">
      <w:r>
        <w:rPr>
          <w:rFonts w:hint="eastAsia"/>
        </w:rPr>
        <w:t>파일명에 한글이 포함되면 업로드할 때 에러 발생함.</w:t>
      </w:r>
    </w:p>
    <w:p w14:paraId="133B7557" w14:textId="77777777" w:rsidR="00D26D51" w:rsidRDefault="00D26D51" w:rsidP="00D26D51"/>
    <w:p w14:paraId="6B114160" w14:textId="77777777" w:rsidR="00D26D51" w:rsidRDefault="00D26D51" w:rsidP="00D26D51">
      <w:r>
        <w:rPr>
          <w:rFonts w:hint="eastAsia"/>
        </w:rPr>
        <w:t>제출된 파일은 다운로드 할 수 없고, 삭제할 수도 없다.</w:t>
      </w:r>
    </w:p>
    <w:p w14:paraId="1005F79D" w14:textId="77777777" w:rsidR="00D26D51" w:rsidRDefault="00D26D51" w:rsidP="00D26D51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4FF8FFB3" w14:textId="77777777" w:rsidR="00D26D51" w:rsidRDefault="00D26D51" w:rsidP="00D26D51">
      <w:r>
        <w:rPr>
          <w:rFonts w:hint="eastAsia"/>
        </w:rPr>
        <w:t xml:space="preserve">일련번호를 더한 파일명으로 새로 업로드하라. </w:t>
      </w:r>
      <w:r>
        <w:t>(</w:t>
      </w:r>
      <w:r>
        <w:rPr>
          <w:rFonts w:hint="eastAsia"/>
        </w:rPr>
        <w:t xml:space="preserve">예: </w:t>
      </w:r>
      <w:r>
        <w:t>K2010</w:t>
      </w:r>
      <w:r>
        <w:rPr>
          <w:rFonts w:hint="eastAsia"/>
        </w:rPr>
        <w:t>32054-2.</w:t>
      </w:r>
      <w:r>
        <w:t>zip, K201032054-3.zip)</w:t>
      </w:r>
    </w:p>
    <w:p w14:paraId="1E7662AD" w14:textId="77777777" w:rsidR="00D26D51" w:rsidRPr="00183D9D" w:rsidRDefault="00D26D51" w:rsidP="00D26D51"/>
    <w:p w14:paraId="3EB448DC" w14:textId="77777777" w:rsidR="00D26D51" w:rsidRPr="00B0466B" w:rsidRDefault="00D26D51" w:rsidP="00D26D51">
      <w:pPr>
        <w:rPr>
          <w:b/>
          <w:sz w:val="24"/>
        </w:rPr>
      </w:pPr>
      <w:r w:rsidRPr="00B0466B">
        <w:rPr>
          <w:rFonts w:hint="eastAsia"/>
          <w:b/>
          <w:sz w:val="24"/>
        </w:rPr>
        <w:t>최종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결과물 제출:</w:t>
      </w:r>
    </w:p>
    <w:p w14:paraId="255BFABD" w14:textId="77777777" w:rsidR="00D26D51" w:rsidRDefault="00D26D51" w:rsidP="00D26D51">
      <w:pPr>
        <w:rPr>
          <w:u w:val="single"/>
        </w:rPr>
      </w:pPr>
      <w:r>
        <w:rPr>
          <w:rFonts w:hint="eastAsia"/>
        </w:rPr>
        <w:t xml:space="preserve">제출할 파일명은 </w:t>
      </w:r>
      <w:r>
        <w:t>C학번-</w:t>
      </w:r>
      <w:r>
        <w:rPr>
          <w:rFonts w:hint="eastAsia"/>
        </w:rPr>
        <w:t>일련번호.</w:t>
      </w:r>
      <w:r>
        <w:t>zip (</w:t>
      </w:r>
      <w:r>
        <w:rPr>
          <w:rFonts w:hint="eastAsia"/>
        </w:rPr>
        <w:t xml:space="preserve">예: </w:t>
      </w:r>
      <w:r>
        <w:t xml:space="preserve">K201032054-2.zip) </w:t>
      </w:r>
      <w:r w:rsidRPr="00183D9D">
        <w:rPr>
          <w:u w:val="single"/>
        </w:rPr>
        <w:t>(</w:t>
      </w:r>
      <w:r w:rsidRPr="00183D9D">
        <w:rPr>
          <w:rFonts w:hint="eastAsia"/>
          <w:u w:val="single"/>
        </w:rPr>
        <w:t xml:space="preserve">파일명에 한글이 포함되면 </w:t>
      </w:r>
      <w:r>
        <w:rPr>
          <w:rFonts w:hint="eastAsia"/>
          <w:u w:val="single"/>
        </w:rPr>
        <w:t xml:space="preserve">절대 </w:t>
      </w:r>
      <w:r w:rsidRPr="00183D9D">
        <w:rPr>
          <w:rFonts w:hint="eastAsia"/>
          <w:u w:val="single"/>
        </w:rPr>
        <w:t>안 됨)</w:t>
      </w:r>
    </w:p>
    <w:p w14:paraId="54AEDDD4" w14:textId="77777777" w:rsidR="00D26D51" w:rsidRDefault="00D26D51" w:rsidP="00D26D51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5380FE8F" w14:textId="77777777" w:rsidR="00D26D51" w:rsidRPr="00183D9D" w:rsidRDefault="00D26D51" w:rsidP="00D26D51">
      <w:r>
        <w:rPr>
          <w:rFonts w:hint="eastAsia"/>
        </w:rPr>
        <w:t>일련번호를 더한 파일명으로 새로 업로드하라.</w:t>
      </w:r>
      <w:r>
        <w:t xml:space="preserve"> (</w:t>
      </w:r>
      <w:r>
        <w:rPr>
          <w:rFonts w:hint="eastAsia"/>
        </w:rPr>
        <w:t>예:</w:t>
      </w:r>
      <w:r>
        <w:t xml:space="preserve"> K201032054-5.zip)</w:t>
      </w:r>
    </w:p>
    <w:p w14:paraId="16B2870C" w14:textId="77777777" w:rsidR="00D26D51" w:rsidRDefault="00D26D51" w:rsidP="00D26D51">
      <w:r>
        <w:rPr>
          <w:rFonts w:hint="eastAsia"/>
        </w:rPr>
        <w:t>일련번호가 가장 큰 파일이 최종 결과물로 인정된다.</w:t>
      </w:r>
    </w:p>
    <w:p w14:paraId="59F39BB1" w14:textId="77777777" w:rsidR="00D26D51" w:rsidRDefault="00D26D51" w:rsidP="00D26D51"/>
    <w:p w14:paraId="71A8C850" w14:textId="77777777" w:rsidR="00D26D51" w:rsidRDefault="00D26D51" w:rsidP="00D26D51"/>
    <w:p w14:paraId="73199E4B" w14:textId="77777777" w:rsidR="00D26D51" w:rsidRPr="003628FC" w:rsidRDefault="00D26D51" w:rsidP="00D26D51">
      <w:pPr>
        <w:pStyle w:val="Heading2"/>
      </w:pPr>
      <w:r w:rsidRPr="003628FC">
        <w:rPr>
          <w:rFonts w:hint="eastAsia"/>
        </w:rPr>
        <w:t>무선 네트웍</w:t>
      </w:r>
    </w:p>
    <w:p w14:paraId="38DA9F8E" w14:textId="77777777" w:rsidR="00D26D51" w:rsidRDefault="00D26D51" w:rsidP="00D26D51">
      <w:r>
        <w:rPr>
          <w:rFonts w:hint="eastAsia"/>
        </w:rPr>
        <w:t xml:space="preserve">교내 무선 네트웍에 연결해야 </w:t>
      </w:r>
      <w:r>
        <w:t xml:space="preserve">ftp </w:t>
      </w:r>
      <w:r>
        <w:rPr>
          <w:rFonts w:hint="eastAsia"/>
        </w:rPr>
        <w:t>업로드 가능함</w:t>
      </w:r>
    </w:p>
    <w:p w14:paraId="3627CB40" w14:textId="77777777" w:rsidR="00D26D51" w:rsidRDefault="00D26D51" w:rsidP="00D26D51"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 xml:space="preserve">메모리를 이용해서 강의실 </w:t>
      </w:r>
      <w:r>
        <w:t>PC</w:t>
      </w:r>
      <w:r>
        <w:rPr>
          <w:rFonts w:hint="eastAsia"/>
        </w:rPr>
        <w:t>에서 업로드 해도 됨.</w:t>
      </w:r>
    </w:p>
    <w:p w14:paraId="2FAD26B9" w14:textId="77777777" w:rsidR="00D26D51" w:rsidRDefault="00D26D51" w:rsidP="00D26D51"/>
    <w:p w14:paraId="20B36432" w14:textId="77777777" w:rsidR="00D26D51" w:rsidRPr="003628FC" w:rsidRDefault="00D26D51" w:rsidP="00D26D51">
      <w:pPr>
        <w:pStyle w:val="Heading2"/>
      </w:pPr>
      <w:r w:rsidRPr="003628FC">
        <w:t xml:space="preserve">ftp </w:t>
      </w:r>
      <w:r w:rsidRPr="003628FC">
        <w:rPr>
          <w:rFonts w:hint="eastAsia"/>
        </w:rPr>
        <w:t>업로드 방법</w:t>
      </w:r>
    </w:p>
    <w:p w14:paraId="1D17959A" w14:textId="77777777" w:rsidR="00D26D51" w:rsidRDefault="00D26D51" w:rsidP="00D26D51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탐색기의 주소칸에 </w:t>
      </w:r>
    </w:p>
    <w:p w14:paraId="2CD2FAB4" w14:textId="77777777" w:rsidR="00D26D51" w:rsidRDefault="00D26D51" w:rsidP="00D26D51">
      <w:r>
        <w:t>ftp://192.168.61.10</w:t>
      </w:r>
    </w:p>
    <w:p w14:paraId="34E8A95A" w14:textId="77777777" w:rsidR="00D26D51" w:rsidRDefault="00D26D51" w:rsidP="00D26D51">
      <w:r>
        <w:rPr>
          <w:rFonts w:hint="eastAsia"/>
        </w:rPr>
        <w:t>를 입력하고 엔터 키를 누른다.</w:t>
      </w:r>
    </w:p>
    <w:p w14:paraId="5CB5B2FE" w14:textId="77777777" w:rsidR="00D26D51" w:rsidRDefault="00D26D51" w:rsidP="00D26D51">
      <w:r>
        <w:rPr>
          <w:noProof/>
        </w:rPr>
        <w:lastRenderedPageBreak/>
        <w:drawing>
          <wp:inline distT="0" distB="0" distL="0" distR="0" wp14:anchorId="7CDEB819" wp14:editId="07499EDB">
            <wp:extent cx="4381025" cy="33147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311" cy="33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972F" w14:textId="77777777" w:rsidR="00D26D51" w:rsidRDefault="00D26D51" w:rsidP="00D26D51"/>
    <w:p w14:paraId="48D4C8E8" w14:textId="77777777" w:rsidR="00D26D51" w:rsidRDefault="00D26D51" w:rsidP="00D26D51">
      <w:r>
        <w:rPr>
          <w:noProof/>
        </w:rPr>
        <w:drawing>
          <wp:inline distT="0" distB="0" distL="0" distR="0" wp14:anchorId="2E5FF022" wp14:editId="318C0126">
            <wp:extent cx="4295098" cy="29454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66" cy="29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62A" w14:textId="77777777" w:rsidR="00D26D51" w:rsidRDefault="00D26D51" w:rsidP="00D26D51">
      <w:r>
        <w:rPr>
          <w:rFonts w:hint="eastAsia"/>
        </w:rPr>
        <w:t>사용자 이름: upload</w:t>
      </w:r>
    </w:p>
    <w:p w14:paraId="0926A07C" w14:textId="77777777" w:rsidR="00D26D51" w:rsidRDefault="00D26D51" w:rsidP="00D26D51">
      <w:r>
        <w:rPr>
          <w:rFonts w:hint="eastAsia"/>
        </w:rPr>
        <w:t>암호</w:t>
      </w:r>
      <w:r>
        <w:t>: upload</w:t>
      </w:r>
    </w:p>
    <w:p w14:paraId="29E76381" w14:textId="77777777" w:rsidR="00D26D51" w:rsidRDefault="00D26D51" w:rsidP="00D26D51"/>
    <w:p w14:paraId="2CE11705" w14:textId="77777777" w:rsidR="00D26D51" w:rsidRDefault="00D26D51" w:rsidP="00D26D51"/>
    <w:p w14:paraId="523CD569" w14:textId="77777777" w:rsidR="00D26D51" w:rsidRDefault="00D26D51" w:rsidP="00D26D51">
      <w:pPr>
        <w:pStyle w:val="Heading3"/>
      </w:pPr>
      <w:r>
        <w:rPr>
          <w:rFonts w:hint="eastAsia"/>
        </w:rPr>
        <w:t>업로드에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14:paraId="02D3F8A3" w14:textId="77777777" w:rsidR="00D26D51" w:rsidRDefault="00D26D51" w:rsidP="00D26D51">
      <w:r w:rsidRPr="00C13C30">
        <w:t>https://filezilla-project.org/</w:t>
      </w:r>
    </w:p>
    <w:p w14:paraId="18F63060" w14:textId="77777777" w:rsidR="00D26D51" w:rsidRDefault="00D26D51" w:rsidP="00D26D51">
      <w:r>
        <w:rPr>
          <w:rFonts w:hint="eastAsia"/>
        </w:rPr>
        <w:t>F</w:t>
      </w:r>
      <w:r>
        <w:t>ileZilla FTP Client</w:t>
      </w:r>
      <w:r>
        <w:rPr>
          <w:rFonts w:hint="eastAsia"/>
        </w:rPr>
        <w:t xml:space="preserve"> 프로그램을 다운로드하고 설치하여</w:t>
      </w:r>
    </w:p>
    <w:p w14:paraId="37AA9E55" w14:textId="77777777" w:rsidR="00D26D51" w:rsidRPr="00C13C30" w:rsidRDefault="00D26D51" w:rsidP="00D26D51">
      <w:r>
        <w:rPr>
          <w:rFonts w:hint="eastAsia"/>
        </w:rPr>
        <w:t>이 프로그램을 이용해서 업로드하라.</w:t>
      </w:r>
    </w:p>
    <w:p w14:paraId="2788E9FD" w14:textId="77777777" w:rsidR="00D26D51" w:rsidRPr="00C50C95" w:rsidRDefault="00D26D51" w:rsidP="00D26D51"/>
    <w:p w14:paraId="4A8550D9" w14:textId="77777777" w:rsidR="00D26D51" w:rsidRDefault="00D26D51" w:rsidP="00D26D51"/>
    <w:p w14:paraId="777B68AC" w14:textId="77777777" w:rsidR="00D26D51" w:rsidRPr="003628FC" w:rsidRDefault="00D26D51" w:rsidP="00D26D51">
      <w:pPr>
        <w:pStyle w:val="Heading2"/>
      </w:pPr>
      <w:r w:rsidRPr="003628FC">
        <w:rPr>
          <w:rFonts w:hint="eastAsia"/>
        </w:rPr>
        <w:t>업로드 잘되었는지 확인하기</w:t>
      </w:r>
    </w:p>
    <w:p w14:paraId="546B9880" w14:textId="77777777" w:rsidR="00D26D51" w:rsidRDefault="00D26D51" w:rsidP="00D26D51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탐색기를 종료한다.</w:t>
      </w:r>
    </w:p>
    <w:p w14:paraId="3EC656D1" w14:textId="77777777" w:rsidR="00D26D51" w:rsidRDefault="00D26D51" w:rsidP="00D26D51">
      <w:r>
        <w:t xml:space="preserve">Windows </w:t>
      </w:r>
      <w:r>
        <w:rPr>
          <w:rFonts w:hint="eastAsia"/>
        </w:rPr>
        <w:t>탐색기를 다시 실행한다.</w:t>
      </w:r>
    </w:p>
    <w:p w14:paraId="59FD747A" w14:textId="77777777" w:rsidR="00D26D51" w:rsidRDefault="00D26D51" w:rsidP="00D26D51">
      <w:r>
        <w:rPr>
          <w:rFonts w:hint="eastAsia"/>
        </w:rPr>
        <w:t>ftp 서버에 연결한다.</w:t>
      </w:r>
    </w:p>
    <w:p w14:paraId="6B6A6361" w14:textId="77777777" w:rsidR="00D26D51" w:rsidRDefault="00D26D51" w:rsidP="00D26D51">
      <w:r>
        <w:rPr>
          <w:rFonts w:hint="eastAsia"/>
        </w:rPr>
        <w:t>파일 목록에서 내가 제출한 파일명을 찾는다.</w:t>
      </w:r>
    </w:p>
    <w:p w14:paraId="6B737221" w14:textId="77777777" w:rsidR="00B004EB" w:rsidRDefault="00B004EB" w:rsidP="002D0169"/>
    <w:p w14:paraId="46EE396C" w14:textId="77777777" w:rsidR="00D26D51" w:rsidRDefault="00D26D51" w:rsidP="002D0169"/>
    <w:p w14:paraId="3C1DD18E" w14:textId="77777777" w:rsidR="00D26D51" w:rsidRDefault="00D26D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EFD0EF3" w14:textId="77777777" w:rsidR="00D26D51" w:rsidRDefault="00D26D51" w:rsidP="00D26D51">
      <w:pPr>
        <w:pStyle w:val="Heading1"/>
      </w:pPr>
      <w:r>
        <w:rPr>
          <w:rFonts w:hint="eastAsia"/>
        </w:rPr>
        <w:lastRenderedPageBreak/>
        <w:t>문제</w:t>
      </w:r>
    </w:p>
    <w:p w14:paraId="2D335C5E" w14:textId="77777777" w:rsidR="00D26D51" w:rsidRDefault="00D26D51" w:rsidP="00D26D51">
      <w:pPr>
        <w:pStyle w:val="Heading2"/>
      </w:pPr>
      <w:r>
        <w:rPr>
          <w:rFonts w:hint="eastAsia"/>
        </w:rPr>
        <w:t>e</w:t>
      </w:r>
      <w:r>
        <w:t>xam1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6D51" w14:paraId="0E12F1DF" w14:textId="77777777" w:rsidTr="00D26D51">
        <w:tc>
          <w:tcPr>
            <w:tcW w:w="10456" w:type="dxa"/>
          </w:tcPr>
          <w:p w14:paraId="266B3EB1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7B50DD25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6840D444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A1C306A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67A01B6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Exam01 {</w:t>
            </w:r>
          </w:p>
          <w:p w14:paraId="51A08D97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764B7F8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List&lt;String&gt; solution(List&lt;String&gt;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D7513F1" w14:textId="3322BE9E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   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구현하라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260BA167" w14:textId="0358D9BC" w:rsidR="00D26D51" w:rsidRDefault="006C4D0B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="00D26D51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73BA9A3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6E7950D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D4DEE75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61C1FD6E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>.addAll(Arrays.asList(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A2459C6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solution(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F94E197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D9F1D78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3A669A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7EEBE7" w14:textId="77777777" w:rsidR="00D26D51" w:rsidRDefault="00D26D51" w:rsidP="00D26D5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B2CBB1C" w14:textId="77777777" w:rsidR="00D26D51" w:rsidRDefault="00D26D51" w:rsidP="00D26D51"/>
        </w:tc>
      </w:tr>
    </w:tbl>
    <w:p w14:paraId="07D5C38B" w14:textId="77777777" w:rsidR="00D26D51" w:rsidRDefault="00D26D51" w:rsidP="00D26D51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2EBB6292" w14:textId="17A631D1" w:rsidR="00D26D51" w:rsidRDefault="00D26D51" w:rsidP="00D26D51">
      <w:r>
        <w:rPr>
          <w:rFonts w:hint="eastAsia"/>
        </w:rPr>
        <w:t xml:space="preserve">파라미터 </w:t>
      </w:r>
      <w:r w:rsidR="00503672">
        <w:rPr>
          <w:rFonts w:hint="eastAsia"/>
        </w:rPr>
        <w:t>L</w:t>
      </w:r>
      <w:r w:rsidR="00503672">
        <w:t xml:space="preserve">ist </w:t>
      </w:r>
      <w:r w:rsidR="00503672">
        <w:rPr>
          <w:rFonts w:hint="eastAsia"/>
        </w:rPr>
        <w:t>객체에는</w:t>
      </w:r>
      <w:r>
        <w:rPr>
          <w:rFonts w:hint="eastAsia"/>
        </w:rPr>
        <w:t xml:space="preserve"> 변화가 없어야 한다.</w:t>
      </w:r>
    </w:p>
    <w:p w14:paraId="65C141EB" w14:textId="70D99AD0" w:rsidR="00D26D51" w:rsidRDefault="00D26D51" w:rsidP="00D26D51">
      <w:r>
        <w:rPr>
          <w:rFonts w:hint="eastAsia"/>
        </w:rPr>
        <w:t xml:space="preserve">새 </w:t>
      </w:r>
      <w:r w:rsidR="00503672">
        <w:rPr>
          <w:rFonts w:hint="eastAsia"/>
        </w:rPr>
        <w:t>L</w:t>
      </w:r>
      <w:r w:rsidR="00503672">
        <w:t>ist</w:t>
      </w:r>
      <w:r w:rsidR="00503672">
        <w:rPr>
          <w:rFonts w:hint="eastAsia"/>
        </w:rPr>
        <w:t xml:space="preserve"> 객체를</w:t>
      </w:r>
      <w:r>
        <w:rPr>
          <w:rFonts w:hint="eastAsia"/>
        </w:rPr>
        <w:t xml:space="preserve"> 생성하여 리턴하라.</w:t>
      </w:r>
    </w:p>
    <w:p w14:paraId="420ACE21" w14:textId="3615D1A8" w:rsidR="00D26D51" w:rsidRDefault="00D26D51" w:rsidP="00D26D51">
      <w:r>
        <w:rPr>
          <w:rFonts w:hint="eastAsia"/>
        </w:rPr>
        <w:t xml:space="preserve">새 </w:t>
      </w:r>
      <w:r w:rsidR="00503672">
        <w:rPr>
          <w:rFonts w:hint="eastAsia"/>
        </w:rPr>
        <w:t>L</w:t>
      </w:r>
      <w:r w:rsidR="00503672">
        <w:t xml:space="preserve">ist </w:t>
      </w:r>
      <w:r w:rsidR="00503672">
        <w:rPr>
          <w:rFonts w:hint="eastAsia"/>
        </w:rPr>
        <w:t>객체에는</w:t>
      </w:r>
      <w:r>
        <w:rPr>
          <w:rFonts w:hint="eastAsia"/>
        </w:rPr>
        <w:t xml:space="preserve"> 파라미터 </w:t>
      </w:r>
      <w:r w:rsidR="009770A2">
        <w:t xml:space="preserve">List </w:t>
      </w:r>
      <w:r w:rsidR="009770A2">
        <w:rPr>
          <w:rFonts w:hint="eastAsia"/>
        </w:rPr>
        <w:t xml:space="preserve">객체의 </w:t>
      </w:r>
      <w:r>
        <w:rPr>
          <w:rFonts w:hint="eastAsia"/>
        </w:rPr>
        <w:t>값</w:t>
      </w:r>
      <w:r w:rsidR="009770A2">
        <w:rPr>
          <w:rFonts w:hint="eastAsia"/>
        </w:rPr>
        <w:t>들</w:t>
      </w:r>
      <w:r>
        <w:rPr>
          <w:rFonts w:hint="eastAsia"/>
        </w:rPr>
        <w:t>이 들어있어야 한다.</w:t>
      </w:r>
    </w:p>
    <w:p w14:paraId="3392A833" w14:textId="6B3E4D34" w:rsidR="00D26D51" w:rsidRDefault="00D26D51" w:rsidP="00D26D51">
      <w:r>
        <w:rPr>
          <w:rFonts w:hint="eastAsia"/>
        </w:rPr>
        <w:t xml:space="preserve">새 </w:t>
      </w:r>
      <w:r w:rsidR="009770A2">
        <w:t xml:space="preserve">List </w:t>
      </w:r>
      <w:r w:rsidR="009770A2">
        <w:rPr>
          <w:rFonts w:hint="eastAsia"/>
        </w:rPr>
        <w:t>객체</w:t>
      </w:r>
      <w:r>
        <w:rPr>
          <w:rFonts w:hint="eastAsia"/>
        </w:rPr>
        <w:t>에는 중복되는 값이 없어야 한다.</w:t>
      </w:r>
    </w:p>
    <w:p w14:paraId="1C4B68B3" w14:textId="77777777" w:rsidR="00D26D51" w:rsidRPr="00D26D51" w:rsidRDefault="00D26D51" w:rsidP="00D26D51"/>
    <w:p w14:paraId="13FC4909" w14:textId="77777777" w:rsidR="00D26D51" w:rsidRDefault="00D26D51" w:rsidP="00D26D5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6D51" w14:paraId="26FFAD52" w14:textId="77777777" w:rsidTr="00D26D51">
        <w:tc>
          <w:tcPr>
            <w:tcW w:w="10456" w:type="dxa"/>
          </w:tcPr>
          <w:p w14:paraId="508AA5FA" w14:textId="77777777" w:rsidR="00D26D51" w:rsidRDefault="00D26D51" w:rsidP="00D26D51">
            <w:r>
              <w:t>[d, a, b, a, c, d, e, f, e]</w:t>
            </w:r>
          </w:p>
          <w:p w14:paraId="720E3B23" w14:textId="77777777" w:rsidR="00D26D51" w:rsidRDefault="00D26D51" w:rsidP="00D26D51">
            <w:r>
              <w:t>[d, a, b, c, e, f]</w:t>
            </w:r>
          </w:p>
        </w:tc>
      </w:tr>
    </w:tbl>
    <w:p w14:paraId="39A8E327" w14:textId="6BDEE066" w:rsidR="00D26D51" w:rsidRDefault="00D26D51" w:rsidP="00D26D51"/>
    <w:p w14:paraId="6053A176" w14:textId="0366282D" w:rsidR="006C4D0B" w:rsidRDefault="006C4D0B" w:rsidP="00D26D51"/>
    <w:p w14:paraId="012006F1" w14:textId="44B6EEB1" w:rsidR="006C4D0B" w:rsidRDefault="006C4D0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EFDD69" w14:textId="7FA43CD6" w:rsidR="006C4D0B" w:rsidRDefault="006C4D0B" w:rsidP="006C4D0B">
      <w:pPr>
        <w:pStyle w:val="Heading2"/>
      </w:pPr>
      <w:r>
        <w:rPr>
          <w:rFonts w:hint="eastAsia"/>
        </w:rPr>
        <w:lastRenderedPageBreak/>
        <w:t>e</w:t>
      </w:r>
      <w:r>
        <w:t>xam2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4D0B" w14:paraId="5A6ECD62" w14:textId="77777777" w:rsidTr="006C4D0B">
        <w:tc>
          <w:tcPr>
            <w:tcW w:w="10456" w:type="dxa"/>
          </w:tcPr>
          <w:p w14:paraId="43853D88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69967301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4BC6DD15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71C41CD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21520C8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Exam02 {</w:t>
            </w:r>
          </w:p>
          <w:p w14:paraId="7F973AD2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7B883E6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CA8F7D5" w14:textId="58388DA2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구현하라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699F8ED9" w14:textId="154E7FD2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380E4C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6894FED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CCC1A87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7D22884D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.addAll(Arrays.asList(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0D3FB51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F5D2A51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42D41BD" w14:textId="77777777" w:rsid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AF1D46A" w14:textId="0D7D9B90" w:rsidR="006C4D0B" w:rsidRPr="006C4D0B" w:rsidRDefault="006C4D0B" w:rsidP="006C4D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0520B092" w14:textId="77777777" w:rsidR="00B714A3" w:rsidRDefault="00B714A3" w:rsidP="00B714A3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52227754" w14:textId="713B9977" w:rsidR="00B714A3" w:rsidRDefault="00B714A3" w:rsidP="00B714A3">
      <w:r>
        <w:rPr>
          <w:rFonts w:hint="eastAsia"/>
        </w:rPr>
        <w:t xml:space="preserve">파라미터 </w:t>
      </w:r>
      <w:r w:rsidR="002D4A38">
        <w:rPr>
          <w:rFonts w:hint="eastAsia"/>
        </w:rPr>
        <w:t>L</w:t>
      </w:r>
      <w:r w:rsidR="002D4A38">
        <w:t xml:space="preserve">ist </w:t>
      </w:r>
      <w:r w:rsidR="002D4A38">
        <w:rPr>
          <w:rFonts w:hint="eastAsia"/>
        </w:rPr>
        <w:t>객체</w:t>
      </w:r>
      <w:bookmarkStart w:id="0" w:name="_GoBack"/>
      <w:bookmarkEnd w:id="0"/>
      <w:r>
        <w:rPr>
          <w:rFonts w:hint="eastAsia"/>
        </w:rPr>
        <w:t>에서 중복되는 값을 제거하라.</w:t>
      </w:r>
    </w:p>
    <w:p w14:paraId="2B54EAE4" w14:textId="73C40697" w:rsidR="00B714A3" w:rsidRDefault="00B714A3" w:rsidP="006C4D0B"/>
    <w:p w14:paraId="423DBFEC" w14:textId="3A4D2C4E" w:rsidR="00B714A3" w:rsidRDefault="00B714A3" w:rsidP="006C4D0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4A3" w14:paraId="7F6F2F11" w14:textId="77777777" w:rsidTr="00B714A3">
        <w:tc>
          <w:tcPr>
            <w:tcW w:w="10456" w:type="dxa"/>
          </w:tcPr>
          <w:p w14:paraId="215971CB" w14:textId="4A34886B" w:rsidR="00B714A3" w:rsidRDefault="00B714A3" w:rsidP="006C4D0B">
            <w:r w:rsidRPr="00B714A3">
              <w:t>[d, a, b, c, e, f]</w:t>
            </w:r>
          </w:p>
        </w:tc>
      </w:tr>
    </w:tbl>
    <w:p w14:paraId="3DA990BE" w14:textId="1323AB6B" w:rsidR="00B714A3" w:rsidRDefault="00B714A3" w:rsidP="006C4D0B"/>
    <w:p w14:paraId="5A73F62B" w14:textId="2DB7C8B5" w:rsidR="000E2177" w:rsidRDefault="000E2177" w:rsidP="006C4D0B"/>
    <w:p w14:paraId="7E9B8F9B" w14:textId="30E134EE" w:rsidR="000E2177" w:rsidRDefault="000E217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B85F9C" w14:textId="57D345A6" w:rsidR="000E2177" w:rsidRDefault="000E2177" w:rsidP="000E2177">
      <w:pPr>
        <w:pStyle w:val="Heading2"/>
      </w:pPr>
      <w:r>
        <w:rPr>
          <w:rFonts w:hint="eastAsia"/>
        </w:rPr>
        <w:lastRenderedPageBreak/>
        <w:t>e</w:t>
      </w:r>
      <w:r>
        <w:t>xam3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177" w14:paraId="174ACF46" w14:textId="77777777" w:rsidTr="000E2177">
        <w:tc>
          <w:tcPr>
            <w:tcW w:w="10456" w:type="dxa"/>
          </w:tcPr>
          <w:p w14:paraId="57A0EA6A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java.util.regex.Matcher;</w:t>
            </w:r>
          </w:p>
          <w:p w14:paraId="534DBECC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java.util.regex.Pattern;</w:t>
            </w:r>
          </w:p>
          <w:p w14:paraId="689D6D3A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A743118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Exam03 {</w:t>
            </w:r>
          </w:p>
          <w:p w14:paraId="568C5C8E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1C790B8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07DA94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구현하라</w:t>
            </w:r>
          </w:p>
          <w:p w14:paraId="586A6ED6" w14:textId="4BEBBEFD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62AE2B6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64800DD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355E03A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"a1223 (235) 157, 7814; asd_32as"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87BE8E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2A60AE1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6FC238A" w14:textId="77777777" w:rsidR="000E2177" w:rsidRDefault="000E2177" w:rsidP="000E217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678E735" w14:textId="77777777" w:rsidR="000E2177" w:rsidRDefault="000E2177" w:rsidP="000E2177"/>
        </w:tc>
      </w:tr>
    </w:tbl>
    <w:p w14:paraId="5F23D27C" w14:textId="4F23AD73" w:rsidR="000E2177" w:rsidRDefault="00F84EBD" w:rsidP="000E2177">
      <w:r>
        <w:rPr>
          <w:rFonts w:hint="eastAsia"/>
        </w:rPr>
        <w:t>파라미터 문자열에서 숫자들만 출력하라</w:t>
      </w:r>
    </w:p>
    <w:p w14:paraId="26C1EF84" w14:textId="7B92077B" w:rsidR="0006730F" w:rsidRDefault="0006730F" w:rsidP="000E2177">
      <w:r>
        <w:rPr>
          <w:rFonts w:hint="eastAsia"/>
        </w:rPr>
        <w:t xml:space="preserve">숫자는 </w:t>
      </w:r>
      <w:r>
        <w:t xml:space="preserve">0~9 </w:t>
      </w:r>
      <w:r>
        <w:rPr>
          <w:rFonts w:hint="eastAsia"/>
        </w:rPr>
        <w:t>사이 문자들로 구성됨.</w:t>
      </w:r>
    </w:p>
    <w:p w14:paraId="03DA5EC3" w14:textId="77777777" w:rsidR="00F84EBD" w:rsidRDefault="00F84EBD" w:rsidP="000E2177"/>
    <w:p w14:paraId="041723AF" w14:textId="77777777" w:rsidR="00F84EBD" w:rsidRDefault="00F84EBD" w:rsidP="000E2177"/>
    <w:p w14:paraId="78B09186" w14:textId="7DE711E1" w:rsidR="00F84EBD" w:rsidRDefault="00F84EBD" w:rsidP="000E217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EBD" w14:paraId="1C93949D" w14:textId="77777777" w:rsidTr="00F84EBD">
        <w:tc>
          <w:tcPr>
            <w:tcW w:w="10456" w:type="dxa"/>
          </w:tcPr>
          <w:p w14:paraId="6D4479C6" w14:textId="77777777" w:rsidR="00F84EBD" w:rsidRDefault="00F84EBD" w:rsidP="00F84EBD">
            <w:r>
              <w:t>1223</w:t>
            </w:r>
          </w:p>
          <w:p w14:paraId="7700A24A" w14:textId="77777777" w:rsidR="00F84EBD" w:rsidRDefault="00F84EBD" w:rsidP="00F84EBD">
            <w:r>
              <w:t>235</w:t>
            </w:r>
          </w:p>
          <w:p w14:paraId="6E5EF521" w14:textId="77777777" w:rsidR="00F84EBD" w:rsidRDefault="00F84EBD" w:rsidP="00F84EBD">
            <w:r>
              <w:t>157</w:t>
            </w:r>
          </w:p>
          <w:p w14:paraId="4BEEE3C1" w14:textId="77777777" w:rsidR="00F84EBD" w:rsidRDefault="00F84EBD" w:rsidP="00F84EBD">
            <w:r>
              <w:t>7814</w:t>
            </w:r>
          </w:p>
          <w:p w14:paraId="118E565B" w14:textId="26A44B31" w:rsidR="00F84EBD" w:rsidRDefault="00F84EBD" w:rsidP="00F84EBD">
            <w:r>
              <w:t>32</w:t>
            </w:r>
          </w:p>
        </w:tc>
      </w:tr>
    </w:tbl>
    <w:p w14:paraId="299AE6B7" w14:textId="2B7A75E8" w:rsidR="00F84EBD" w:rsidRDefault="00F84EBD" w:rsidP="000E2177"/>
    <w:p w14:paraId="140A1FB9" w14:textId="636FB8E6" w:rsidR="007018BC" w:rsidRDefault="007018BC" w:rsidP="000E2177"/>
    <w:p w14:paraId="50152E57" w14:textId="579F90D4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83EAF6" w14:textId="0D5A2379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367A5240" w14:textId="77777777" w:rsidTr="007018BC">
        <w:tc>
          <w:tcPr>
            <w:tcW w:w="10456" w:type="dxa"/>
          </w:tcPr>
          <w:p w14:paraId="023EE2B3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418BAE84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6B2CE5B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Exam04 {</w:t>
            </w:r>
          </w:p>
          <w:p w14:paraId="34A33FB8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5D03455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F748D73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구현하라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4FC81DC7" w14:textId="724B5F5B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B2B295E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1DEDF54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E2A6DBC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"a1223 (235) 157, 7814; asd_32as"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C0A56D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solution(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5974899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7C8F51F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3704A14" w14:textId="77777777" w:rsidR="008C0C04" w:rsidRDefault="008C0C04" w:rsidP="008C0C0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0004C42" w14:textId="77777777" w:rsidR="007018BC" w:rsidRDefault="007018BC" w:rsidP="007018BC"/>
        </w:tc>
      </w:tr>
    </w:tbl>
    <w:p w14:paraId="560FA442" w14:textId="727EBE63" w:rsidR="007018BC" w:rsidRDefault="007018BC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7B57E1AE" w14:textId="77777777" w:rsidR="008C0C04" w:rsidRDefault="008C0C04" w:rsidP="008C0C04">
      <w:r>
        <w:rPr>
          <w:rFonts w:hint="eastAsia"/>
        </w:rPr>
        <w:t>파라미터 문자열에서 숫자들만 추출하여,</w:t>
      </w:r>
      <w:r>
        <w:t xml:space="preserve"> </w:t>
      </w:r>
    </w:p>
    <w:p w14:paraId="37B3A1C1" w14:textId="77777777" w:rsidR="008C0C04" w:rsidRDefault="008C0C04" w:rsidP="008C0C04">
      <w:r>
        <w:rPr>
          <w:rFonts w:hint="eastAsia"/>
        </w:rPr>
        <w:t>그 숫자들이 들어있는 문자열 배열을 리턴하라.</w:t>
      </w:r>
    </w:p>
    <w:p w14:paraId="19E8525E" w14:textId="77777777" w:rsidR="00365EFC" w:rsidRDefault="00365EFC" w:rsidP="00365EFC">
      <w:r>
        <w:rPr>
          <w:rFonts w:hint="eastAsia"/>
        </w:rPr>
        <w:t xml:space="preserve">숫자는 </w:t>
      </w:r>
      <w:r>
        <w:t xml:space="preserve">0~9 </w:t>
      </w:r>
      <w:r>
        <w:rPr>
          <w:rFonts w:hint="eastAsia"/>
        </w:rPr>
        <w:t>사이 문자들로 구성됨.</w:t>
      </w:r>
    </w:p>
    <w:p w14:paraId="065B9805" w14:textId="02E3A035" w:rsidR="007018BC" w:rsidRPr="00365EFC" w:rsidRDefault="007018BC" w:rsidP="007018BC"/>
    <w:p w14:paraId="7185C10E" w14:textId="565B94E9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63EC6693" w14:textId="77777777" w:rsidTr="007018BC">
        <w:tc>
          <w:tcPr>
            <w:tcW w:w="10456" w:type="dxa"/>
          </w:tcPr>
          <w:p w14:paraId="29CACB77" w14:textId="5931F002" w:rsidR="007018BC" w:rsidRDefault="008C0C04" w:rsidP="007018BC">
            <w:r w:rsidRPr="008C0C04">
              <w:t>[1223, 235, 157, 7814, 32]</w:t>
            </w:r>
          </w:p>
        </w:tc>
      </w:tr>
    </w:tbl>
    <w:p w14:paraId="126CA050" w14:textId="04FD9F88" w:rsidR="007018BC" w:rsidRDefault="007018BC" w:rsidP="007018BC"/>
    <w:p w14:paraId="10DDD749" w14:textId="77777777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98CBCF" w14:textId="51F80B4E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8772C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680E8164" w14:textId="77777777" w:rsidTr="00EB3C0A">
        <w:tc>
          <w:tcPr>
            <w:tcW w:w="10456" w:type="dxa"/>
          </w:tcPr>
          <w:p w14:paraId="120A5537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Exam05 {</w:t>
            </w:r>
          </w:p>
          <w:p w14:paraId="3173CD23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2918D5C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List&lt;String&gt; union(String[]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672DA0E" w14:textId="0350F926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4F23FC63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2964FBC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B7DBD1B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1CC9E89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11EAAC90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72EACC07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union(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4A21FD4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4AABE873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0154DA" w14:textId="77777777" w:rsidR="00365EFC" w:rsidRDefault="00365EFC" w:rsidP="00365E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5CF9831" w14:textId="77777777" w:rsidR="007018BC" w:rsidRDefault="007018BC" w:rsidP="00EB3C0A"/>
        </w:tc>
      </w:tr>
    </w:tbl>
    <w:p w14:paraId="0F86C142" w14:textId="3009F26B" w:rsidR="007018BC" w:rsidRDefault="00365EFC" w:rsidP="007018BC">
      <w:r>
        <w:rPr>
          <w:rFonts w:cs="굴림체"/>
          <w:color w:val="000000"/>
          <w:kern w:val="0"/>
          <w:szCs w:val="20"/>
        </w:rPr>
        <w:t>union</w:t>
      </w:r>
      <w:r>
        <w:rPr>
          <w:rFonts w:hint="eastAsia"/>
        </w:rPr>
        <w:t xml:space="preserve"> </w:t>
      </w:r>
      <w:r w:rsidR="007018BC">
        <w:rPr>
          <w:rFonts w:hint="eastAsia"/>
        </w:rPr>
        <w:t>메소드를 구현하라.</w:t>
      </w:r>
    </w:p>
    <w:p w14:paraId="3FB0B1FB" w14:textId="441B775E" w:rsidR="007018BC" w:rsidRDefault="00576777" w:rsidP="007018BC">
      <w:r>
        <w:rPr>
          <w:rFonts w:hint="eastAsia"/>
        </w:rPr>
        <w:t>두 파라미터</w:t>
      </w:r>
      <w:r>
        <w:t xml:space="preserve"> </w:t>
      </w:r>
      <w:r>
        <w:rPr>
          <w:rFonts w:hint="eastAsia"/>
        </w:rPr>
        <w:t>배열의 합집합을</w:t>
      </w:r>
      <w:r>
        <w:t xml:space="preserve"> List&lt;String&gt; </w:t>
      </w:r>
      <w:r>
        <w:rPr>
          <w:rFonts w:hint="eastAsia"/>
        </w:rPr>
        <w:t>객체에 담아서 리턴하라.</w:t>
      </w:r>
    </w:p>
    <w:p w14:paraId="6CBF21B2" w14:textId="792BE851" w:rsidR="00576777" w:rsidRDefault="008772CC" w:rsidP="007018BC">
      <w:r>
        <w:rPr>
          <w:rFonts w:hint="eastAsia"/>
        </w:rPr>
        <w:t>리턴값에는 중복되는 값이 없어야 한다.</w:t>
      </w:r>
    </w:p>
    <w:p w14:paraId="147823B0" w14:textId="77777777" w:rsidR="00576777" w:rsidRDefault="00576777" w:rsidP="007018BC"/>
    <w:p w14:paraId="78A8BC14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60610B2C" w14:textId="77777777" w:rsidTr="00EB3C0A">
        <w:tc>
          <w:tcPr>
            <w:tcW w:w="10456" w:type="dxa"/>
          </w:tcPr>
          <w:p w14:paraId="7C44398F" w14:textId="00459AF6" w:rsidR="007018BC" w:rsidRDefault="00576777" w:rsidP="00EB3C0A">
            <w:r w:rsidRPr="00576777">
              <w:t>[a, d, b, c, e, f, g]</w:t>
            </w:r>
          </w:p>
        </w:tc>
      </w:tr>
    </w:tbl>
    <w:p w14:paraId="05F68A4E" w14:textId="77777777" w:rsidR="007018BC" w:rsidRPr="007018BC" w:rsidRDefault="007018BC" w:rsidP="007018BC"/>
    <w:p w14:paraId="6D522FB8" w14:textId="5E24745A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65CCAA" w14:textId="0CC99993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8772CC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47983889" w14:textId="77777777" w:rsidTr="00EB3C0A">
        <w:tc>
          <w:tcPr>
            <w:tcW w:w="10456" w:type="dxa"/>
          </w:tcPr>
          <w:p w14:paraId="321D8814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1FA2BD4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65701F35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96A2121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7859F8B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Exam06 {</w:t>
            </w:r>
          </w:p>
          <w:p w14:paraId="7C4665F1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3C1D593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List&lt;String&gt; intersection(String[]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92EDCF6" w14:textId="21FFDCAD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55DFAAB3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A46CFF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EF62F8E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58B27EB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46870C55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45F0E7EE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intersection(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5FE6123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4AE16716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43C9BFF" w14:textId="77777777" w:rsidR="008772CC" w:rsidRDefault="008772CC" w:rsidP="008772C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F69596B" w14:textId="77777777" w:rsidR="007018BC" w:rsidRDefault="007018BC" w:rsidP="00EB3C0A"/>
        </w:tc>
      </w:tr>
    </w:tbl>
    <w:p w14:paraId="35BDB15E" w14:textId="3B85DF6B" w:rsidR="007018BC" w:rsidRDefault="008772CC" w:rsidP="007018BC">
      <w:r>
        <w:rPr>
          <w:rFonts w:cs="굴림체"/>
          <w:color w:val="000000"/>
          <w:kern w:val="0"/>
          <w:szCs w:val="20"/>
        </w:rPr>
        <w:t>intersection</w:t>
      </w:r>
      <w:r>
        <w:rPr>
          <w:rFonts w:hint="eastAsia"/>
        </w:rPr>
        <w:t xml:space="preserve"> </w:t>
      </w:r>
      <w:r w:rsidR="007018BC">
        <w:rPr>
          <w:rFonts w:hint="eastAsia"/>
        </w:rPr>
        <w:t>메소드를 구현하라.</w:t>
      </w:r>
    </w:p>
    <w:p w14:paraId="0671C6E3" w14:textId="73C15858" w:rsidR="008772CC" w:rsidRDefault="008772CC" w:rsidP="008772CC">
      <w:r>
        <w:rPr>
          <w:rFonts w:hint="eastAsia"/>
        </w:rPr>
        <w:t>두 파라미터</w:t>
      </w:r>
      <w:r>
        <w:t xml:space="preserve"> </w:t>
      </w:r>
      <w:r>
        <w:rPr>
          <w:rFonts w:hint="eastAsia"/>
        </w:rPr>
        <w:t>배열의 교집합을</w:t>
      </w:r>
      <w:r>
        <w:t xml:space="preserve"> List&lt;String&gt; </w:t>
      </w:r>
      <w:r>
        <w:rPr>
          <w:rFonts w:hint="eastAsia"/>
        </w:rPr>
        <w:t>객체에 담아서 리턴하라.</w:t>
      </w:r>
    </w:p>
    <w:p w14:paraId="55E7A39E" w14:textId="77777777" w:rsidR="008772CC" w:rsidRDefault="008772CC" w:rsidP="008772CC">
      <w:r>
        <w:rPr>
          <w:rFonts w:hint="eastAsia"/>
        </w:rPr>
        <w:t>리턴값에는 중복되는 값이 없어야 한다.</w:t>
      </w:r>
    </w:p>
    <w:p w14:paraId="494A3592" w14:textId="77777777" w:rsidR="007018BC" w:rsidRPr="008772CC" w:rsidRDefault="007018BC" w:rsidP="007018BC"/>
    <w:p w14:paraId="3EF5F463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1E4A1078" w14:textId="77777777" w:rsidTr="00EB3C0A">
        <w:tc>
          <w:tcPr>
            <w:tcW w:w="10456" w:type="dxa"/>
          </w:tcPr>
          <w:p w14:paraId="7CAD4557" w14:textId="6602DD3F" w:rsidR="007018BC" w:rsidRDefault="00BF1D6E" w:rsidP="00EB3C0A">
            <w:r w:rsidRPr="00BF1D6E">
              <w:t>[a, b, c]</w:t>
            </w:r>
          </w:p>
        </w:tc>
      </w:tr>
    </w:tbl>
    <w:p w14:paraId="1A669ACC" w14:textId="77777777" w:rsidR="007018BC" w:rsidRPr="007018BC" w:rsidRDefault="007018BC" w:rsidP="007018BC"/>
    <w:p w14:paraId="37908C5E" w14:textId="6D4D375C" w:rsidR="007018BC" w:rsidRDefault="007018BC" w:rsidP="007018BC"/>
    <w:p w14:paraId="4651A78D" w14:textId="4595B20D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DFEDF2" w14:textId="77BBDF77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BF1D6E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13D7ECCD" w14:textId="77777777" w:rsidTr="00EB3C0A">
        <w:tc>
          <w:tcPr>
            <w:tcW w:w="10456" w:type="dxa"/>
          </w:tcPr>
          <w:p w14:paraId="19BDC317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1FF207B3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31E164D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44A4B42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Exam07 {</w:t>
            </w:r>
          </w:p>
          <w:p w14:paraId="41360129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FD76819" w14:textId="34041654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List&lt;Integer&gt; toList(.......) {</w:t>
            </w:r>
          </w:p>
          <w:p w14:paraId="1BD9624B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ECB119E" w14:textId="602CDC16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F6F9717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7042C24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61E324D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.println(toList(7));</w:t>
            </w:r>
          </w:p>
          <w:p w14:paraId="3F7C89EA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.println(toList(2, 3, 5));</w:t>
            </w:r>
          </w:p>
          <w:p w14:paraId="27C3BCF6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.println(toList(7, 3, 4, 5, 6));</w:t>
            </w:r>
          </w:p>
          <w:p w14:paraId="1B34F2E0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956361E" w14:textId="77777777" w:rsidR="00BF1D6E" w:rsidRDefault="00BF1D6E" w:rsidP="00BF1D6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AB81A5B" w14:textId="77777777" w:rsidR="007018BC" w:rsidRDefault="007018BC" w:rsidP="00EB3C0A"/>
        </w:tc>
      </w:tr>
    </w:tbl>
    <w:p w14:paraId="5DA442D9" w14:textId="2E0C87AE" w:rsidR="007018BC" w:rsidRDefault="00BF1D6E" w:rsidP="007018BC">
      <w:r>
        <w:rPr>
          <w:rFonts w:cs="굴림체"/>
          <w:color w:val="000000"/>
          <w:kern w:val="0"/>
          <w:szCs w:val="20"/>
        </w:rPr>
        <w:t>toList</w:t>
      </w:r>
      <w:r>
        <w:rPr>
          <w:rFonts w:hint="eastAsia"/>
        </w:rPr>
        <w:t xml:space="preserve"> </w:t>
      </w:r>
      <w:r w:rsidR="007018BC">
        <w:rPr>
          <w:rFonts w:hint="eastAsia"/>
        </w:rPr>
        <w:t>메소드를 구현하라.</w:t>
      </w:r>
    </w:p>
    <w:p w14:paraId="01A55886" w14:textId="7FBE5423" w:rsidR="007018BC" w:rsidRDefault="00470DDE" w:rsidP="007018BC">
      <w:r>
        <w:rPr>
          <w:rFonts w:hint="eastAsia"/>
        </w:rPr>
        <w:t xml:space="preserve">파라미터 숫자 목록을 </w:t>
      </w:r>
      <w:r>
        <w:t xml:space="preserve">List&lt;Integer&gt; </w:t>
      </w:r>
      <w:r>
        <w:rPr>
          <w:rFonts w:hint="eastAsia"/>
        </w:rPr>
        <w:t>객체에 담아서 리턴하라.</w:t>
      </w:r>
    </w:p>
    <w:p w14:paraId="388EE87D" w14:textId="77777777" w:rsidR="00470DDE" w:rsidRDefault="00470DDE" w:rsidP="007018BC"/>
    <w:p w14:paraId="3F41D06A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2AD9C205" w14:textId="77777777" w:rsidTr="00EB3C0A">
        <w:tc>
          <w:tcPr>
            <w:tcW w:w="10456" w:type="dxa"/>
          </w:tcPr>
          <w:p w14:paraId="30C7738E" w14:textId="77777777" w:rsidR="00470DDE" w:rsidRDefault="00470DDE" w:rsidP="00470DDE">
            <w:r>
              <w:t>[7]</w:t>
            </w:r>
          </w:p>
          <w:p w14:paraId="6EA8E2A7" w14:textId="77777777" w:rsidR="00470DDE" w:rsidRDefault="00470DDE" w:rsidP="00470DDE">
            <w:r>
              <w:t>[2, 3, 5]</w:t>
            </w:r>
          </w:p>
          <w:p w14:paraId="5AE55424" w14:textId="600C193A" w:rsidR="007018BC" w:rsidRDefault="00470DDE" w:rsidP="00470DDE">
            <w:r>
              <w:t>[7, 3, 4, 5, 6]</w:t>
            </w:r>
          </w:p>
        </w:tc>
      </w:tr>
    </w:tbl>
    <w:p w14:paraId="7EF50497" w14:textId="77777777" w:rsidR="007018BC" w:rsidRPr="007018BC" w:rsidRDefault="007018BC" w:rsidP="007018BC"/>
    <w:p w14:paraId="1ADC70CB" w14:textId="18BE1FB3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E1C4FF" w14:textId="36642FEC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245E43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0FE04F8C" w14:textId="77777777" w:rsidTr="00EB3C0A">
        <w:tc>
          <w:tcPr>
            <w:tcW w:w="10456" w:type="dxa"/>
          </w:tcPr>
          <w:p w14:paraId="465D58E5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06281D6A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BFD2547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Exam08 {</w:t>
            </w:r>
          </w:p>
          <w:p w14:paraId="498BF05B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890AB8D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648A871" w14:textId="47A2B2CE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0C72E756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2175CE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1B13614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7479B9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"h"</w:t>
            </w:r>
            <w:r>
              <w:rPr>
                <w:rFonts w:cs="굴림체"/>
                <w:color w:val="000000"/>
                <w:kern w:val="0"/>
                <w:szCs w:val="20"/>
              </w:rPr>
              <w:t>};</w:t>
            </w:r>
          </w:p>
          <w:p w14:paraId="6D6EB3F4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insert(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AFA7A52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insert(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4,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337E2C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07C246C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8DECD2" w14:textId="77777777" w:rsidR="00245E43" w:rsidRDefault="00245E43" w:rsidP="00245E4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44F4394" w14:textId="77777777" w:rsidR="007018BC" w:rsidRDefault="007018BC" w:rsidP="00EB3C0A"/>
        </w:tc>
      </w:tr>
    </w:tbl>
    <w:p w14:paraId="2B586BFA" w14:textId="6B8AA8CE" w:rsidR="007018BC" w:rsidRDefault="00245E43" w:rsidP="007018BC">
      <w:r>
        <w:rPr>
          <w:rFonts w:cs="굴림체"/>
          <w:color w:val="000000"/>
          <w:kern w:val="0"/>
          <w:szCs w:val="20"/>
        </w:rPr>
        <w:t>insert</w:t>
      </w:r>
      <w:r>
        <w:rPr>
          <w:rFonts w:hint="eastAsia"/>
        </w:rPr>
        <w:t xml:space="preserve"> </w:t>
      </w:r>
      <w:r w:rsidR="007018BC">
        <w:rPr>
          <w:rFonts w:hint="eastAsia"/>
        </w:rPr>
        <w:t>메소드를 구현하라.</w:t>
      </w:r>
    </w:p>
    <w:p w14:paraId="417AC47F" w14:textId="12F0F8C0" w:rsidR="00245E43" w:rsidRDefault="00245E43" w:rsidP="007018BC">
      <w:r>
        <w:rPr>
          <w:rFonts w:hint="eastAsia"/>
        </w:rPr>
        <w:t xml:space="preserve">파라미터 배열 </w:t>
      </w:r>
      <w:r>
        <w:t>a</w:t>
      </w:r>
      <w:r>
        <w:rPr>
          <w:rFonts w:hint="eastAsia"/>
        </w:rPr>
        <w:t xml:space="preserve">의 </w:t>
      </w:r>
      <w:r>
        <w:t xml:space="preserve">index </w:t>
      </w:r>
      <w:r>
        <w:rPr>
          <w:rFonts w:hint="eastAsia"/>
        </w:rPr>
        <w:t xml:space="preserve">위치에 </w:t>
      </w:r>
      <w:r>
        <w:t xml:space="preserve">s </w:t>
      </w:r>
      <w:r>
        <w:rPr>
          <w:rFonts w:hint="eastAsia"/>
        </w:rPr>
        <w:t>값을 끼워 넣어라.</w:t>
      </w:r>
    </w:p>
    <w:p w14:paraId="41839F2A" w14:textId="4FB63ED7" w:rsidR="00245E43" w:rsidRPr="00245E43" w:rsidRDefault="00245E43" w:rsidP="007018BC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위치 뒤의 값들은 한칸씩 뒤로 밀려야 한다.</w:t>
      </w:r>
    </w:p>
    <w:p w14:paraId="7A331F8C" w14:textId="77777777" w:rsidR="007018BC" w:rsidRDefault="007018BC" w:rsidP="007018BC"/>
    <w:p w14:paraId="164E33E0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259FB62E" w14:textId="77777777" w:rsidTr="00EB3C0A">
        <w:tc>
          <w:tcPr>
            <w:tcW w:w="10456" w:type="dxa"/>
          </w:tcPr>
          <w:p w14:paraId="5128CF26" w14:textId="542EF53E" w:rsidR="007018BC" w:rsidRDefault="007077DB" w:rsidP="00EB3C0A">
            <w:r w:rsidRPr="007077DB">
              <w:t>[a, b, c, d, e, f]</w:t>
            </w:r>
          </w:p>
        </w:tc>
      </w:tr>
    </w:tbl>
    <w:p w14:paraId="7B1CC039" w14:textId="77777777" w:rsidR="007018BC" w:rsidRPr="007018BC" w:rsidRDefault="007018BC" w:rsidP="007018BC"/>
    <w:p w14:paraId="50D2DFD5" w14:textId="19074FC8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9445B5" w14:textId="4C6DB93D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7077DB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56E2E4E7" w14:textId="77777777" w:rsidTr="00EB3C0A">
        <w:tc>
          <w:tcPr>
            <w:tcW w:w="10456" w:type="dxa"/>
          </w:tcPr>
          <w:p w14:paraId="587B44C2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0C0999A7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758409B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Exam09 {</w:t>
            </w:r>
          </w:p>
          <w:p w14:paraId="3FB36934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0D7C322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insert(String[]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23A0B5C" w14:textId="05F181C8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77D29DE9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600FD83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F0A6CD2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DFD9326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"h"</w:t>
            </w:r>
            <w:r>
              <w:rPr>
                <w:rFonts w:cs="굴림체"/>
                <w:color w:val="000000"/>
                <w:kern w:val="0"/>
                <w:szCs w:val="20"/>
              </w:rPr>
              <w:t>};</w:t>
            </w:r>
          </w:p>
          <w:p w14:paraId="6402F0FE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insert(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FE43875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insert(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4,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156C7D4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93CFC5E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3AA484A" w14:textId="77777777" w:rsidR="007077DB" w:rsidRDefault="007077DB" w:rsidP="007077D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6431756" w14:textId="77777777" w:rsidR="007018BC" w:rsidRDefault="007018BC" w:rsidP="00EB3C0A"/>
        </w:tc>
      </w:tr>
    </w:tbl>
    <w:p w14:paraId="2589FD55" w14:textId="5A0C1CC0" w:rsidR="007077DB" w:rsidRDefault="007077DB" w:rsidP="007077DB">
      <w:r>
        <w:rPr>
          <w:rFonts w:cs="굴림체"/>
          <w:color w:val="000000"/>
          <w:kern w:val="0"/>
          <w:szCs w:val="20"/>
        </w:rPr>
        <w:t>insert</w:t>
      </w:r>
      <w:r>
        <w:rPr>
          <w:rFonts w:hint="eastAsia"/>
        </w:rPr>
        <w:t xml:space="preserve"> 메소드를 구현하라.</w:t>
      </w:r>
    </w:p>
    <w:p w14:paraId="0E9C3F6F" w14:textId="77777777" w:rsidR="00896463" w:rsidRDefault="00896463" w:rsidP="00896463">
      <w:r>
        <w:rPr>
          <w:rFonts w:hint="eastAsia"/>
        </w:rPr>
        <w:t xml:space="preserve">파라미터 배열 </w:t>
      </w:r>
      <w:r>
        <w:t>a</w:t>
      </w:r>
      <w:r>
        <w:rPr>
          <w:rFonts w:hint="eastAsia"/>
        </w:rPr>
        <w:t xml:space="preserve">의 </w:t>
      </w:r>
      <w:r>
        <w:t xml:space="preserve">index </w:t>
      </w:r>
      <w:r>
        <w:rPr>
          <w:rFonts w:hint="eastAsia"/>
        </w:rPr>
        <w:t xml:space="preserve">위치에 </w:t>
      </w:r>
      <w:r>
        <w:t xml:space="preserve">s </w:t>
      </w:r>
      <w:r>
        <w:rPr>
          <w:rFonts w:hint="eastAsia"/>
        </w:rPr>
        <w:t>값을 끼워 넣은</w:t>
      </w:r>
      <w:r>
        <w:t xml:space="preserve">, </w:t>
      </w:r>
      <w:r>
        <w:rPr>
          <w:rFonts w:hint="eastAsia"/>
        </w:rPr>
        <w:t>새 배열을 생성해서 리턴하라.</w:t>
      </w:r>
    </w:p>
    <w:p w14:paraId="1B3A3AC0" w14:textId="77777777" w:rsidR="00896463" w:rsidRPr="00245E43" w:rsidRDefault="00896463" w:rsidP="00896463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위치 뒤의 값들은 한칸씩 뒤로 밀려야 한다.</w:t>
      </w:r>
    </w:p>
    <w:p w14:paraId="449A42F6" w14:textId="09D246AD" w:rsidR="007077DB" w:rsidRDefault="007077DB" w:rsidP="007077DB">
      <w:r>
        <w:rPr>
          <w:rFonts w:hint="eastAsia"/>
        </w:rPr>
        <w:t>파라미터 배열은 변화가 없어야 하고,</w:t>
      </w:r>
      <w:r>
        <w:t xml:space="preserve"> </w:t>
      </w:r>
      <w:r>
        <w:rPr>
          <w:rFonts w:hint="eastAsia"/>
        </w:rPr>
        <w:t>새 배열을 생성해서 리턴하라.</w:t>
      </w:r>
    </w:p>
    <w:p w14:paraId="62EE1E35" w14:textId="5D0D9C84" w:rsidR="005C0039" w:rsidRDefault="005C0039" w:rsidP="007077DB">
      <w:r>
        <w:rPr>
          <w:rFonts w:hint="eastAsia"/>
        </w:rPr>
        <w:t>새 배열의 크기는 a</w:t>
      </w:r>
      <w:r>
        <w:t xml:space="preserve"> </w:t>
      </w:r>
      <w:r>
        <w:rPr>
          <w:rFonts w:hint="eastAsia"/>
        </w:rPr>
        <w:t xml:space="preserve">배열 크기 </w:t>
      </w:r>
      <w:r>
        <w:t xml:space="preserve">+ 1 </w:t>
      </w:r>
      <w:r>
        <w:rPr>
          <w:rFonts w:hint="eastAsia"/>
        </w:rPr>
        <w:t>이다.</w:t>
      </w:r>
    </w:p>
    <w:p w14:paraId="3C59F354" w14:textId="77777777" w:rsidR="007077DB" w:rsidRDefault="007077DB" w:rsidP="007077DB"/>
    <w:p w14:paraId="61D8A85E" w14:textId="77777777" w:rsidR="007077DB" w:rsidRDefault="007077DB" w:rsidP="007077D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7DB" w14:paraId="153CF831" w14:textId="77777777" w:rsidTr="00EB3C0A">
        <w:tc>
          <w:tcPr>
            <w:tcW w:w="10456" w:type="dxa"/>
          </w:tcPr>
          <w:p w14:paraId="4FC00998" w14:textId="37B6EEC7" w:rsidR="007077DB" w:rsidRDefault="007077DB" w:rsidP="00EB3C0A">
            <w:r w:rsidRPr="007077DB">
              <w:t>[a, b, c, d, e, f</w:t>
            </w:r>
            <w:r w:rsidR="001F1CF9">
              <w:t>,</w:t>
            </w:r>
            <w:r w:rsidR="001F1CF9">
              <w:rPr>
                <w:rFonts w:hint="eastAsia"/>
              </w:rPr>
              <w:t xml:space="preserve"> </w:t>
            </w:r>
            <w:r w:rsidR="001F1CF9">
              <w:t>g, h</w:t>
            </w:r>
            <w:r w:rsidRPr="007077DB">
              <w:t>]</w:t>
            </w:r>
          </w:p>
        </w:tc>
      </w:tr>
    </w:tbl>
    <w:p w14:paraId="5F0A3FD3" w14:textId="77777777" w:rsidR="007077DB" w:rsidRPr="007018BC" w:rsidRDefault="007077DB" w:rsidP="007077DB"/>
    <w:p w14:paraId="0A1DC8CE" w14:textId="77777777" w:rsidR="007018BC" w:rsidRPr="007018BC" w:rsidRDefault="007018BC" w:rsidP="007018BC"/>
    <w:p w14:paraId="488C75E9" w14:textId="33AD47A6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8A063A" w14:textId="21B5942F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E0478A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110CD9B2" w14:textId="77777777" w:rsidTr="00EB3C0A">
        <w:tc>
          <w:tcPr>
            <w:tcW w:w="10456" w:type="dxa"/>
          </w:tcPr>
          <w:p w14:paraId="6C861D24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7018ED28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74F0ADA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Exam10 {</w:t>
            </w:r>
          </w:p>
          <w:p w14:paraId="7E5FEF49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16BB629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remove(String[]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43B54B" w14:textId="422E4B0D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678EE26C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F9143D1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2E3890F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E0DE016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>};</w:t>
            </w:r>
          </w:p>
          <w:p w14:paraId="555A8B73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remove(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1, </w:t>
            </w:r>
            <w:r>
              <w:rPr>
                <w:rFonts w:cs="굴림체"/>
                <w:color w:val="2A00FF"/>
                <w:kern w:val="0"/>
                <w:szCs w:val="20"/>
              </w:rPr>
              <w:t>"f"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DA4A45B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remove(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3, </w:t>
            </w:r>
            <w:r>
              <w:rPr>
                <w:rFonts w:cs="굴림체"/>
                <w:color w:val="2A00FF"/>
                <w:kern w:val="0"/>
                <w:szCs w:val="20"/>
              </w:rPr>
              <w:t>"g"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41E7EB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B6ABFF7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9535D45" w14:textId="77777777" w:rsidR="00E0478A" w:rsidRDefault="00E0478A" w:rsidP="00E0478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91DA341" w14:textId="77777777" w:rsidR="007018BC" w:rsidRDefault="007018BC" w:rsidP="00EB3C0A"/>
        </w:tc>
      </w:tr>
    </w:tbl>
    <w:p w14:paraId="3508366A" w14:textId="4D3DAA89" w:rsidR="007018BC" w:rsidRDefault="00E0478A" w:rsidP="007018BC">
      <w:r>
        <w:rPr>
          <w:rFonts w:cs="굴림체"/>
          <w:color w:val="000000"/>
          <w:kern w:val="0"/>
          <w:szCs w:val="20"/>
        </w:rPr>
        <w:t>remove</w:t>
      </w:r>
      <w:r>
        <w:rPr>
          <w:rFonts w:hint="eastAsia"/>
        </w:rPr>
        <w:t xml:space="preserve"> </w:t>
      </w:r>
      <w:r w:rsidR="007018BC">
        <w:rPr>
          <w:rFonts w:hint="eastAsia"/>
        </w:rPr>
        <w:t>메소드를 구현하라.</w:t>
      </w:r>
    </w:p>
    <w:p w14:paraId="51C42123" w14:textId="79440613" w:rsidR="00E0478A" w:rsidRDefault="00E0478A" w:rsidP="007018BC">
      <w:r>
        <w:rPr>
          <w:rFonts w:hint="eastAsia"/>
        </w:rPr>
        <w:t xml:space="preserve">파라미터 </w:t>
      </w:r>
      <w:r>
        <w:t xml:space="preserve">a </w:t>
      </w:r>
      <w:r>
        <w:rPr>
          <w:rFonts w:hint="eastAsia"/>
        </w:rPr>
        <w:t xml:space="preserve">배열에서 </w:t>
      </w:r>
      <w:r>
        <w:t xml:space="preserve">index </w:t>
      </w:r>
      <w:r>
        <w:rPr>
          <w:rFonts w:hint="eastAsia"/>
        </w:rPr>
        <w:t>위치의 값을 제거하라.</w:t>
      </w:r>
    </w:p>
    <w:p w14:paraId="265E4728" w14:textId="17F4D3A0" w:rsidR="000677CA" w:rsidRDefault="00E0478A" w:rsidP="007018BC">
      <w:r>
        <w:t xml:space="preserve">index </w:t>
      </w:r>
      <w:r>
        <w:rPr>
          <w:rFonts w:hint="eastAsia"/>
        </w:rPr>
        <w:t xml:space="preserve">위치 뒤의 값들은 한 칸씩 앞으로 </w:t>
      </w:r>
      <w:r w:rsidR="000677CA">
        <w:rPr>
          <w:rFonts w:hint="eastAsia"/>
        </w:rPr>
        <w:t xml:space="preserve">이동해야 한다. </w:t>
      </w:r>
    </w:p>
    <w:p w14:paraId="137985E4" w14:textId="1505F64B" w:rsidR="000677CA" w:rsidRPr="00E0478A" w:rsidRDefault="000677CA" w:rsidP="007018BC">
      <w:r>
        <w:rPr>
          <w:rFonts w:hint="eastAsia"/>
        </w:rPr>
        <w:t xml:space="preserve">그리고 맨 뒤의 빈 칸에 파라미터 </w:t>
      </w:r>
      <w:r>
        <w:t xml:space="preserve">s </w:t>
      </w:r>
      <w:r>
        <w:rPr>
          <w:rFonts w:hint="eastAsia"/>
        </w:rPr>
        <w:t>값이 채워져야 한다.</w:t>
      </w:r>
    </w:p>
    <w:p w14:paraId="7A65DF32" w14:textId="77777777" w:rsidR="00E0478A" w:rsidRPr="00E0478A" w:rsidRDefault="00E0478A" w:rsidP="007018BC"/>
    <w:p w14:paraId="350AE248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40977A5D" w14:textId="77777777" w:rsidTr="00EB3C0A">
        <w:tc>
          <w:tcPr>
            <w:tcW w:w="10456" w:type="dxa"/>
          </w:tcPr>
          <w:p w14:paraId="7D97B8BF" w14:textId="2F50EC41" w:rsidR="007018BC" w:rsidRDefault="00E0478A" w:rsidP="00EB3C0A">
            <w:r w:rsidRPr="00E0478A">
              <w:t>[a, b, c, d, e, f, g]</w:t>
            </w:r>
          </w:p>
        </w:tc>
      </w:tr>
    </w:tbl>
    <w:p w14:paraId="0E3E08BF" w14:textId="2110BCB7" w:rsidR="007018BC" w:rsidRDefault="007018BC" w:rsidP="007018BC"/>
    <w:p w14:paraId="1A2486EF" w14:textId="77777777" w:rsidR="000677CA" w:rsidRPr="007018BC" w:rsidRDefault="000677CA" w:rsidP="007018BC"/>
    <w:p w14:paraId="19A289B8" w14:textId="7CE23B62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B9D2B4" w14:textId="044B1F53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D108EC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39819599" w14:textId="77777777" w:rsidTr="00EB3C0A">
        <w:tc>
          <w:tcPr>
            <w:tcW w:w="10456" w:type="dxa"/>
          </w:tcPr>
          <w:p w14:paraId="597344D9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36252601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A2FC0CA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Exam11 {</w:t>
            </w:r>
          </w:p>
          <w:p w14:paraId="2503E9B7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229CD47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distance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38A0FAD" w14:textId="1A29071D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2883A70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F36A551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E70EAF8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CF2FE10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3, 5, 6, 7, 9, 10, 12 };</w:t>
            </w:r>
          </w:p>
          <w:p w14:paraId="7109A113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9, 8, 10, 12, 14, 15 };</w:t>
            </w:r>
          </w:p>
          <w:p w14:paraId="19753A02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, 2);</w:t>
            </w:r>
          </w:p>
          <w:p w14:paraId="413F2BFA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, 3);</w:t>
            </w:r>
          </w:p>
          <w:p w14:paraId="2F86FA13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8348617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208FC5E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C67E15" w14:textId="77777777" w:rsidR="00D108EC" w:rsidRDefault="00D108EC" w:rsidP="00D108E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BD51B34" w14:textId="77777777" w:rsidR="007018BC" w:rsidRDefault="007018BC" w:rsidP="00EB3C0A"/>
        </w:tc>
      </w:tr>
    </w:tbl>
    <w:p w14:paraId="3B54E43A" w14:textId="23DFE54E" w:rsidR="007018BC" w:rsidRDefault="007018BC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5F6C9D5A" w14:textId="3225B127" w:rsidR="00D108EC" w:rsidRDefault="00D108EC" w:rsidP="007018BC">
      <w:r>
        <w:rPr>
          <w:rFonts w:hint="eastAsia"/>
        </w:rPr>
        <w:t>파라미터 a</w:t>
      </w:r>
      <w:r>
        <w:t xml:space="preserve"> </w:t>
      </w:r>
      <w:r>
        <w:rPr>
          <w:rFonts w:hint="eastAsia"/>
        </w:rPr>
        <w:t xml:space="preserve">배열의 값들이 </w:t>
      </w:r>
      <w:r>
        <w:t xml:space="preserve">distance </w:t>
      </w:r>
      <w:r>
        <w:rPr>
          <w:rFonts w:hint="eastAsia"/>
        </w:rPr>
        <w:t>값만큼 뒤로 이동해야 한다.</w:t>
      </w:r>
    </w:p>
    <w:p w14:paraId="6B09EEE5" w14:textId="4E2D38DA" w:rsidR="00D108EC" w:rsidRDefault="00D108EC" w:rsidP="007018BC">
      <w:r>
        <w:rPr>
          <w:rFonts w:hint="eastAsia"/>
        </w:rPr>
        <w:t xml:space="preserve">그리고 </w:t>
      </w:r>
      <w:r w:rsidR="006C60D0">
        <w:rPr>
          <w:rFonts w:hint="eastAsia"/>
        </w:rPr>
        <w:t xml:space="preserve">앞 부분의 빈칸에는 </w:t>
      </w:r>
      <w:r w:rsidR="006C60D0">
        <w:t xml:space="preserve">-1 </w:t>
      </w:r>
      <w:r w:rsidR="006C60D0">
        <w:rPr>
          <w:rFonts w:hint="eastAsia"/>
        </w:rPr>
        <w:t>값이 채워져야 한다.</w:t>
      </w:r>
    </w:p>
    <w:p w14:paraId="42C45026" w14:textId="77777777" w:rsidR="007018BC" w:rsidRDefault="007018BC" w:rsidP="007018BC"/>
    <w:p w14:paraId="00439BCC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2A7A6636" w14:textId="77777777" w:rsidTr="00EB3C0A">
        <w:tc>
          <w:tcPr>
            <w:tcW w:w="10456" w:type="dxa"/>
          </w:tcPr>
          <w:p w14:paraId="74016E5C" w14:textId="77777777" w:rsidR="00D108EC" w:rsidRDefault="00D108EC" w:rsidP="00D108EC">
            <w:r>
              <w:t>[-1, -1, 3, 5, 6, 7, 9]</w:t>
            </w:r>
          </w:p>
          <w:p w14:paraId="3CBC9A5B" w14:textId="75F3C52A" w:rsidR="007018BC" w:rsidRDefault="00D108EC" w:rsidP="00D108EC">
            <w:r>
              <w:t>[-1, -1, -1, 9, 8, 10]</w:t>
            </w:r>
          </w:p>
        </w:tc>
      </w:tr>
    </w:tbl>
    <w:p w14:paraId="34AFDC9E" w14:textId="77777777" w:rsidR="007018BC" w:rsidRPr="007018BC" w:rsidRDefault="007018BC" w:rsidP="007018BC"/>
    <w:p w14:paraId="0E0D210E" w14:textId="59AF5950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01F299" w14:textId="71BFF113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6C60D0"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38ABD8D4" w14:textId="77777777" w:rsidTr="00EB3C0A">
        <w:tc>
          <w:tcPr>
            <w:tcW w:w="10456" w:type="dxa"/>
          </w:tcPr>
          <w:p w14:paraId="19A49FA2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java.util.HashMap;</w:t>
            </w:r>
          </w:p>
          <w:p w14:paraId="5B8CDA66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45A35F02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java.util.Map;</w:t>
            </w:r>
          </w:p>
          <w:p w14:paraId="2780B568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FBC1CEB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Exam12 {</w:t>
            </w:r>
          </w:p>
          <w:p w14:paraId="3EAE1772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7C65378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solution(List&lt;String&gt;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27FF717" w14:textId="56FDEF75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236F331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11C5D5E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836AC54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47DC970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Arrays.asList(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8A5ACFE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List&lt;String&gt;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Arrays.asList(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"i"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EA8E47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.println(solution(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F60F2F6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.println(solution(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555B7E8" w14:textId="77777777" w:rsid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C4BDA3" w14:textId="7C6F6AE6" w:rsidR="007018BC" w:rsidRPr="006C60D0" w:rsidRDefault="006C60D0" w:rsidP="006C60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3AA02DA" w14:textId="220D0F43" w:rsidR="007018BC" w:rsidRDefault="007018BC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6A0F4831" w14:textId="02DC4E9A" w:rsidR="00E95AE7" w:rsidRDefault="00E95AE7" w:rsidP="007018BC">
      <w:r>
        <w:rPr>
          <w:rFonts w:hint="eastAsia"/>
        </w:rPr>
        <w:t>파라미터 목록 객체에서 가장 여러 번 들어있는 값을 출력하라.</w:t>
      </w:r>
    </w:p>
    <w:p w14:paraId="396A3221" w14:textId="77777777" w:rsidR="00E95AE7" w:rsidRPr="00E95AE7" w:rsidRDefault="00E95AE7" w:rsidP="007018BC"/>
    <w:p w14:paraId="1C3C23C3" w14:textId="77777777" w:rsidR="007018BC" w:rsidRDefault="007018BC" w:rsidP="007018BC"/>
    <w:p w14:paraId="4A34BD04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248274F9" w14:textId="77777777" w:rsidTr="00EB3C0A">
        <w:tc>
          <w:tcPr>
            <w:tcW w:w="10456" w:type="dxa"/>
          </w:tcPr>
          <w:p w14:paraId="08770703" w14:textId="77777777" w:rsidR="00E95AE7" w:rsidRDefault="00E95AE7" w:rsidP="00E95AE7">
            <w:r>
              <w:t>a</w:t>
            </w:r>
          </w:p>
          <w:p w14:paraId="64441FBD" w14:textId="5954B769" w:rsidR="007018BC" w:rsidRDefault="00E95AE7" w:rsidP="00E95AE7">
            <w:r>
              <w:t>b</w:t>
            </w:r>
          </w:p>
        </w:tc>
      </w:tr>
    </w:tbl>
    <w:p w14:paraId="3BCE29BB" w14:textId="77777777" w:rsidR="007018BC" w:rsidRPr="007018BC" w:rsidRDefault="007018BC" w:rsidP="007018BC"/>
    <w:p w14:paraId="37022994" w14:textId="6F23CA64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8B4035" w14:textId="2C2679D2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313BA1"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2BD920EA" w14:textId="77777777" w:rsidTr="00EB3C0A">
        <w:tc>
          <w:tcPr>
            <w:tcW w:w="10456" w:type="dxa"/>
          </w:tcPr>
          <w:p w14:paraId="24691D40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java.util.HashMap;</w:t>
            </w:r>
          </w:p>
          <w:p w14:paraId="6F93F404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java.util.Map;</w:t>
            </w:r>
          </w:p>
          <w:p w14:paraId="1A054081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java.util.Objects;</w:t>
            </w:r>
          </w:p>
          <w:p w14:paraId="568862DD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945957F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Exam13 {</w:t>
            </w:r>
          </w:p>
          <w:p w14:paraId="0D85017B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2968514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 {</w:t>
            </w:r>
          </w:p>
          <w:p w14:paraId="237C2F5A" w14:textId="163A8DB4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="00D05C73">
              <w:rPr>
                <w:rFonts w:cs="굴림체"/>
                <w:color w:val="000000"/>
                <w:kern w:val="0"/>
                <w:szCs w:val="20"/>
              </w:rPr>
              <w:t xml:space="preserve">private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31566D" w14:textId="14568F1C" w:rsidR="00313BA1" w:rsidRDefault="00D05C73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 w:rsidR="00313BA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private </w:t>
            </w:r>
            <w:r w:rsidR="00313BA1">
              <w:rPr>
                <w:rFonts w:cs="굴림체"/>
                <w:color w:val="000000"/>
                <w:kern w:val="0"/>
                <w:szCs w:val="20"/>
              </w:rPr>
              <w:t xml:space="preserve">String </w:t>
            </w:r>
            <w:r w:rsidR="00313BA1">
              <w:rPr>
                <w:rFonts w:cs="굴림체"/>
                <w:color w:val="0000C0"/>
                <w:kern w:val="0"/>
                <w:szCs w:val="20"/>
              </w:rPr>
              <w:t>s</w:t>
            </w:r>
            <w:r w:rsidR="00313BA1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CD7F6B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79E1465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814F84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D45937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7CE2D63" w14:textId="42FD7B63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BB0146C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D0C2476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5DFA9AB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solution(Data[]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8995549" w14:textId="707FF171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7D697F4C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458623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D37CC8D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0AEFCE9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Data[] {</w:t>
            </w:r>
          </w:p>
          <w:p w14:paraId="64295F9E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Data(2,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>),</w:t>
            </w:r>
          </w:p>
          <w:p w14:paraId="22461C99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Data(2,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Data(2,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Data(2,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>),</w:t>
            </w:r>
          </w:p>
          <w:p w14:paraId="76C3D825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Data(2,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247F6FB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};</w:t>
            </w:r>
          </w:p>
          <w:p w14:paraId="2DDAD89F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FB512A5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0991757" w14:textId="77777777" w:rsidR="00313BA1" w:rsidRDefault="00313BA1" w:rsidP="00313B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22B228B" w14:textId="77777777" w:rsidR="007018BC" w:rsidRDefault="007018BC" w:rsidP="00EB3C0A"/>
        </w:tc>
      </w:tr>
    </w:tbl>
    <w:p w14:paraId="43D0727F" w14:textId="77777777" w:rsidR="007018BC" w:rsidRDefault="007018BC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08A52339" w14:textId="77777777" w:rsidR="004169AC" w:rsidRDefault="004169AC" w:rsidP="004169AC">
      <w:r>
        <w:rPr>
          <w:rFonts w:hint="eastAsia"/>
        </w:rPr>
        <w:t>파라미터 목록 객체에 들어있는 D</w:t>
      </w:r>
      <w:r>
        <w:t xml:space="preserve">ata </w:t>
      </w:r>
      <w:r>
        <w:rPr>
          <w:rFonts w:hint="eastAsia"/>
        </w:rPr>
        <w:t>객체 각각에 대해서,</w:t>
      </w:r>
    </w:p>
    <w:p w14:paraId="16612CBF" w14:textId="77777777" w:rsidR="00D05C73" w:rsidRDefault="004169AC" w:rsidP="004169AC">
      <w:r>
        <w:rPr>
          <w:rFonts w:hint="eastAsia"/>
        </w:rPr>
        <w:t>그 객체의 값과,</w:t>
      </w:r>
      <w:r>
        <w:t xml:space="preserve"> </w:t>
      </w:r>
      <w:r w:rsidR="00D05C73">
        <w:rPr>
          <w:rFonts w:hint="eastAsia"/>
        </w:rPr>
        <w:t>횟수를 출력하라.</w:t>
      </w:r>
    </w:p>
    <w:p w14:paraId="68FE45F5" w14:textId="77777777" w:rsidR="00D05C73" w:rsidRDefault="00D05C73" w:rsidP="007018BC"/>
    <w:p w14:paraId="2EC54289" w14:textId="58622BD0" w:rsidR="007018BC" w:rsidRDefault="00D05C73" w:rsidP="007018BC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클래스에 필요한 메소드를 구현하라.</w:t>
      </w:r>
    </w:p>
    <w:p w14:paraId="4937B8EE" w14:textId="348BE22D" w:rsidR="00D05C73" w:rsidRDefault="00D05C73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59FBE6D4" w14:textId="77777777" w:rsidR="00D05C73" w:rsidRPr="004169AC" w:rsidRDefault="00D05C73" w:rsidP="007018BC"/>
    <w:p w14:paraId="609657C9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1AE18DF0" w14:textId="77777777" w:rsidTr="00EB3C0A">
        <w:tc>
          <w:tcPr>
            <w:tcW w:w="10456" w:type="dxa"/>
          </w:tcPr>
          <w:p w14:paraId="2ADE7D6C" w14:textId="77777777" w:rsidR="004169AC" w:rsidRDefault="004169AC" w:rsidP="004169AC">
            <w:r>
              <w:t>Data(2, a) = 2회</w:t>
            </w:r>
          </w:p>
          <w:p w14:paraId="347E69AF" w14:textId="77777777" w:rsidR="004169AC" w:rsidRDefault="004169AC" w:rsidP="004169AC">
            <w:r>
              <w:t>Data(1, a) = 4회</w:t>
            </w:r>
          </w:p>
          <w:p w14:paraId="70A9230E" w14:textId="77777777" w:rsidR="004169AC" w:rsidRDefault="004169AC" w:rsidP="004169AC">
            <w:r>
              <w:t>Data(2, b) = 3회</w:t>
            </w:r>
          </w:p>
          <w:p w14:paraId="23B2D10A" w14:textId="77777777" w:rsidR="004169AC" w:rsidRDefault="004169AC" w:rsidP="004169AC">
            <w:r>
              <w:t>Data(1, b) = 1회</w:t>
            </w:r>
          </w:p>
          <w:p w14:paraId="02B2A7F2" w14:textId="1E0A3757" w:rsidR="007018BC" w:rsidRDefault="004169AC" w:rsidP="004169AC">
            <w:r>
              <w:t>Data(1, c) = 2회</w:t>
            </w:r>
          </w:p>
        </w:tc>
      </w:tr>
    </w:tbl>
    <w:p w14:paraId="5A0EEB4F" w14:textId="77777777" w:rsidR="007018BC" w:rsidRPr="007018BC" w:rsidRDefault="007018BC" w:rsidP="007018BC"/>
    <w:p w14:paraId="4B1847E7" w14:textId="09660C3F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4B6F09" w14:textId="3DEB2684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24125A">
        <w:t>1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5F828020" w14:textId="77777777" w:rsidTr="00EB3C0A">
        <w:tc>
          <w:tcPr>
            <w:tcW w:w="10456" w:type="dxa"/>
          </w:tcPr>
          <w:p w14:paraId="36B2014A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65E84EC5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C22C212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Exam14 {</w:t>
            </w:r>
          </w:p>
          <w:p w14:paraId="7C7BF298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A16AB0E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solution(String[]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4EEB9EA" w14:textId="0EA00FD9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555EFDAE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836D47A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A82251D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DD68660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09EDFD99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0A269F91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solution(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C42E02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a3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F25BC46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5B49016" w14:textId="77777777" w:rsidR="0024125A" w:rsidRDefault="0024125A" w:rsidP="0024125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6EF905F" w14:textId="77777777" w:rsidR="007018BC" w:rsidRDefault="007018BC" w:rsidP="00EB3C0A"/>
        </w:tc>
      </w:tr>
    </w:tbl>
    <w:p w14:paraId="2C7A2FF5" w14:textId="5B09467A" w:rsidR="007018BC" w:rsidRDefault="007018BC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0DE1A225" w14:textId="0C2AD121" w:rsidR="0024125A" w:rsidRDefault="0024125A" w:rsidP="007018BC">
      <w:r>
        <w:rPr>
          <w:rFonts w:hint="eastAsia"/>
        </w:rPr>
        <w:t>새 배열을 생성해서 리턴하라.</w:t>
      </w:r>
    </w:p>
    <w:p w14:paraId="61A58AE5" w14:textId="20425F3E" w:rsidR="0024125A" w:rsidRDefault="0024125A" w:rsidP="007018BC">
      <w:r>
        <w:rPr>
          <w:rFonts w:hint="eastAsia"/>
        </w:rPr>
        <w:t xml:space="preserve">새 배열의 크기는 </w:t>
      </w:r>
      <w:r>
        <w:t>a1</w:t>
      </w:r>
      <w:r w:rsidR="009425AD">
        <w:t xml:space="preserve"> </w:t>
      </w:r>
      <w:r w:rsidR="009425AD">
        <w:rPr>
          <w:rFonts w:hint="eastAsia"/>
        </w:rPr>
        <w:t xml:space="preserve">크기 </w:t>
      </w:r>
      <w:r w:rsidR="009425AD">
        <w:t xml:space="preserve">+ a2 </w:t>
      </w:r>
      <w:r w:rsidR="009425AD">
        <w:rPr>
          <w:rFonts w:hint="eastAsia"/>
        </w:rPr>
        <w:t>크기이다.</w:t>
      </w:r>
    </w:p>
    <w:p w14:paraId="2D4C8DE3" w14:textId="13791EEB" w:rsidR="009425AD" w:rsidRDefault="009425AD" w:rsidP="007018BC">
      <w:r>
        <w:rPr>
          <w:rFonts w:hint="eastAsia"/>
        </w:rPr>
        <w:t xml:space="preserve">새 배열에는 </w:t>
      </w:r>
      <w:r>
        <w:t>a1</w:t>
      </w:r>
      <w:r>
        <w:rPr>
          <w:rFonts w:hint="eastAsia"/>
        </w:rPr>
        <w:t xml:space="preserve">의 값과 </w:t>
      </w:r>
      <w:r>
        <w:t>a2</w:t>
      </w:r>
      <w:r>
        <w:rPr>
          <w:rFonts w:hint="eastAsia"/>
        </w:rPr>
        <w:t>의 값이 들어있어야 한다.</w:t>
      </w:r>
    </w:p>
    <w:p w14:paraId="668E85CB" w14:textId="77777777" w:rsidR="007018BC" w:rsidRDefault="007018BC" w:rsidP="007018BC"/>
    <w:p w14:paraId="04AFBB01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47758D82" w14:textId="77777777" w:rsidTr="00EB3C0A">
        <w:tc>
          <w:tcPr>
            <w:tcW w:w="10456" w:type="dxa"/>
          </w:tcPr>
          <w:p w14:paraId="64A5CB4F" w14:textId="6ACD24CA" w:rsidR="007018BC" w:rsidRDefault="0024125A" w:rsidP="00EB3C0A">
            <w:r w:rsidRPr="0024125A">
              <w:t>[d, a, b, c, B, D, C, A]</w:t>
            </w:r>
          </w:p>
        </w:tc>
      </w:tr>
    </w:tbl>
    <w:p w14:paraId="03C29F14" w14:textId="77777777" w:rsidR="007018BC" w:rsidRPr="007018BC" w:rsidRDefault="007018BC" w:rsidP="007018BC"/>
    <w:p w14:paraId="2AF0787F" w14:textId="5C5D767D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A567F6" w14:textId="083F0EA9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12597A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4C094A81" w14:textId="77777777" w:rsidTr="00EB3C0A">
        <w:tc>
          <w:tcPr>
            <w:tcW w:w="10456" w:type="dxa"/>
          </w:tcPr>
          <w:p w14:paraId="083FC480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116213A8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7A98CD7F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53108D8D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java.util.ListIterator;</w:t>
            </w:r>
          </w:p>
          <w:p w14:paraId="3D134359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70B811B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Exam15 {</w:t>
            </w:r>
          </w:p>
          <w:p w14:paraId="7F649F21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239A947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solution(List&lt;Integer&gt;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3F3179" w14:textId="704217C5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A59C2CD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0931621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5C4B9CB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718775D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ArrayList&lt;Integer&gt;();</w:t>
            </w:r>
          </w:p>
          <w:p w14:paraId="70A803B9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list2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ArrayList&lt;Integer&gt;();</w:t>
            </w:r>
          </w:p>
          <w:p w14:paraId="78A3C158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>.addAll(Arrays.asList(2, 3, 1, 22, 5, 8));</w:t>
            </w:r>
          </w:p>
          <w:p w14:paraId="3D3D57F6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list2</w:t>
            </w:r>
            <w:r>
              <w:rPr>
                <w:rFonts w:cs="굴림체"/>
                <w:color w:val="000000"/>
                <w:kern w:val="0"/>
                <w:szCs w:val="20"/>
              </w:rPr>
              <w:t>.addAll(Arrays.asList(7, 33, 9, 4, 2, 6));</w:t>
            </w:r>
          </w:p>
          <w:p w14:paraId="7564501B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462108D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solution(</w:t>
            </w:r>
            <w:r>
              <w:rPr>
                <w:rFonts w:cs="굴림체"/>
                <w:color w:val="6A3E3E"/>
                <w:kern w:val="0"/>
                <w:szCs w:val="20"/>
              </w:rPr>
              <w:t>list2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121A4B2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list1</w:t>
            </w:r>
            <w:r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62B838B3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list2</w:t>
            </w:r>
            <w:r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5064046B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80A4B19" w14:textId="77777777" w:rsidR="0012597A" w:rsidRDefault="0012597A" w:rsidP="0012597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C921A57" w14:textId="77777777" w:rsidR="007018BC" w:rsidRDefault="007018BC" w:rsidP="00EB3C0A"/>
        </w:tc>
      </w:tr>
    </w:tbl>
    <w:p w14:paraId="1B7C1AF8" w14:textId="77777777" w:rsidR="007018BC" w:rsidRDefault="007018BC" w:rsidP="007018BC">
      <w:r>
        <w:rPr>
          <w:rFonts w:hint="eastAsia"/>
        </w:rPr>
        <w:t>s</w:t>
      </w:r>
      <w:r>
        <w:t xml:space="preserve">olution </w:t>
      </w:r>
      <w:r>
        <w:rPr>
          <w:rFonts w:hint="eastAsia"/>
        </w:rPr>
        <w:t>메소드를 구현하라.</w:t>
      </w:r>
    </w:p>
    <w:p w14:paraId="03236959" w14:textId="6692EB49" w:rsidR="007018BC" w:rsidRDefault="00EB198E" w:rsidP="007018BC">
      <w:r>
        <w:rPr>
          <w:rFonts w:hint="eastAsia"/>
        </w:rPr>
        <w:t xml:space="preserve">파라미터 목록에서 </w:t>
      </w:r>
      <w:r>
        <w:t xml:space="preserve">10 </w:t>
      </w:r>
      <w:r>
        <w:rPr>
          <w:rFonts w:hint="eastAsia"/>
        </w:rPr>
        <w:t>미만인 값</w:t>
      </w:r>
      <w:r w:rsidR="00E65AC7">
        <w:rPr>
          <w:rFonts w:hint="eastAsia"/>
        </w:rPr>
        <w:t>들</w:t>
      </w:r>
      <w:r>
        <w:rPr>
          <w:rFonts w:hint="eastAsia"/>
        </w:rPr>
        <w:t>의 바로 뒤에,</w:t>
      </w:r>
      <w:r>
        <w:t xml:space="preserve"> (</w:t>
      </w:r>
      <w:r>
        <w:rPr>
          <w:rFonts w:hint="eastAsia"/>
        </w:rPr>
        <w:t xml:space="preserve">그 값 </w:t>
      </w:r>
      <w:r>
        <w:t>+ 10)</w:t>
      </w:r>
      <w:r>
        <w:rPr>
          <w:rFonts w:hint="eastAsia"/>
        </w:rPr>
        <w:t>을 삽입하라.</w:t>
      </w:r>
    </w:p>
    <w:p w14:paraId="07C15F53" w14:textId="77777777" w:rsidR="00EB198E" w:rsidRDefault="00EB198E" w:rsidP="007018BC"/>
    <w:p w14:paraId="008D393A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57E9B633" w14:textId="77777777" w:rsidTr="00EB3C0A">
        <w:tc>
          <w:tcPr>
            <w:tcW w:w="10456" w:type="dxa"/>
          </w:tcPr>
          <w:p w14:paraId="3C186B4A" w14:textId="77777777" w:rsidR="00EB198E" w:rsidRDefault="00EB198E" w:rsidP="00EB198E">
            <w:r>
              <w:t>[2, 12, 3, 13, 1, 11, 22, 5, 15, 8, 18]</w:t>
            </w:r>
          </w:p>
          <w:p w14:paraId="44D91AE6" w14:textId="0FD8DC9D" w:rsidR="007018BC" w:rsidRDefault="00EB198E" w:rsidP="00EB198E">
            <w:r>
              <w:t>[7, 17, 33, 9, 19, 4, 14, 2, 12, 6, 16]</w:t>
            </w:r>
          </w:p>
        </w:tc>
      </w:tr>
    </w:tbl>
    <w:p w14:paraId="3BFFA8A8" w14:textId="77777777" w:rsidR="007018BC" w:rsidRPr="007018BC" w:rsidRDefault="007018BC" w:rsidP="007018BC"/>
    <w:p w14:paraId="08978A68" w14:textId="59F5FE9C" w:rsidR="007018BC" w:rsidRDefault="007018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B21AB1" w14:textId="6C00A1A0" w:rsidR="007018BC" w:rsidRDefault="007018BC" w:rsidP="007018BC">
      <w:pPr>
        <w:pStyle w:val="Heading2"/>
      </w:pPr>
      <w:r>
        <w:rPr>
          <w:rFonts w:hint="eastAsia"/>
        </w:rPr>
        <w:lastRenderedPageBreak/>
        <w:t>e</w:t>
      </w:r>
      <w:r>
        <w:t>xam</w:t>
      </w:r>
      <w:r w:rsidR="00E96E0B"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273B9CB0" w14:textId="77777777" w:rsidTr="00EB3C0A">
        <w:tc>
          <w:tcPr>
            <w:tcW w:w="10456" w:type="dxa"/>
          </w:tcPr>
          <w:p w14:paraId="537282E8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OnClickListener {</w:t>
            </w:r>
          </w:p>
          <w:p w14:paraId="6B14D5A5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onClick();</w:t>
            </w:r>
          </w:p>
          <w:p w14:paraId="19551334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FCE79E5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F273562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MyOnClickListener </w:t>
            </w:r>
            <w:r>
              <w:rPr>
                <w:rFonts w:cs="굴림체"/>
                <w:color w:val="7F0055"/>
                <w:kern w:val="0"/>
                <w:szCs w:val="20"/>
              </w:rPr>
              <w:t>implements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OnClickListener {</w:t>
            </w:r>
          </w:p>
          <w:p w14:paraId="7E37DFB7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Window </w:t>
            </w:r>
            <w:r>
              <w:rPr>
                <w:rFonts w:cs="굴림체"/>
                <w:color w:val="0000C0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08E7DFF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58465B2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MyOnClickListener(Window </w:t>
            </w:r>
            <w:r>
              <w:rPr>
                <w:rFonts w:cs="굴림체"/>
                <w:color w:val="6A3E3E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33E3123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EFCC86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1863574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4BD77E3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13AD03A7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onClick() {</w:t>
            </w:r>
          </w:p>
          <w:p w14:paraId="6F71DC61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0000C0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E2076B6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E771F86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B0137CF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8C7021F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Window {</w:t>
            </w:r>
          </w:p>
          <w:p w14:paraId="05A95E45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922C0C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OnClickListener </w:t>
            </w:r>
            <w:r>
              <w:rPr>
                <w:rFonts w:cs="굴림체"/>
                <w:color w:val="0000C0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B09DED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1A77792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Window(String </w:t>
            </w:r>
            <w:r>
              <w:rPr>
                <w:rFonts w:cs="굴림체"/>
                <w:color w:val="6A3E3E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0A2FA39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6642E9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921B531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D30FCC2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setOnClickListener(OnClickListener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5D5DCA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7E3FAE1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01C642D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C3BF567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clickButton() {</w:t>
            </w:r>
          </w:p>
          <w:p w14:paraId="63424F33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.onClick();</w:t>
            </w:r>
          </w:p>
          <w:p w14:paraId="01E54F1E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518E17A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68EEC46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40B19F0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Exam16 {</w:t>
            </w:r>
          </w:p>
          <w:p w14:paraId="58EEE43A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FB66F51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4D965FE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Window </w:t>
            </w:r>
            <w:r>
              <w:rPr>
                <w:rFonts w:cs="굴림체"/>
                <w:color w:val="6A3E3E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Window(</w:t>
            </w:r>
            <w:r>
              <w:rPr>
                <w:rFonts w:cs="굴림체"/>
                <w:color w:val="2A00FF"/>
                <w:kern w:val="0"/>
                <w:szCs w:val="20"/>
              </w:rPr>
              <w:t>"hello world"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32AACDF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OnClickListener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MyOnClickListener(</w:t>
            </w:r>
            <w:r>
              <w:rPr>
                <w:rFonts w:cs="굴림체"/>
                <w:color w:val="6A3E3E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736BA8F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.setOnClickListener(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99FC7BA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window</w:t>
            </w:r>
            <w:r>
              <w:rPr>
                <w:rFonts w:cs="굴림체"/>
                <w:color w:val="000000"/>
                <w:kern w:val="0"/>
                <w:szCs w:val="20"/>
              </w:rPr>
              <w:t>.clickButton();</w:t>
            </w:r>
          </w:p>
          <w:p w14:paraId="01BE2B3A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8CFEE6" w14:textId="77777777" w:rsidR="00E96E0B" w:rsidRDefault="00E96E0B" w:rsidP="00E96E0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DB6C1F5" w14:textId="77777777" w:rsidR="007018BC" w:rsidRDefault="007018BC" w:rsidP="00EB3C0A"/>
        </w:tc>
      </w:tr>
    </w:tbl>
    <w:p w14:paraId="7A33CA81" w14:textId="48D70885" w:rsidR="007018BC" w:rsidRDefault="00E96E0B" w:rsidP="007018BC">
      <w:r>
        <w:rPr>
          <w:rFonts w:hint="eastAsia"/>
        </w:rPr>
        <w:t>어노니머스 이너 클래스 문법을 활용하여</w:t>
      </w:r>
      <w:r>
        <w:t xml:space="preserve">, </w:t>
      </w:r>
      <w:r>
        <w:rPr>
          <w:rFonts w:hint="eastAsia"/>
        </w:rPr>
        <w:t>위 소스코드를 최대한 간결하게 구현하라.</w:t>
      </w:r>
    </w:p>
    <w:p w14:paraId="0B3A5890" w14:textId="77777777" w:rsidR="00E96E0B" w:rsidRDefault="00E96E0B" w:rsidP="007018BC"/>
    <w:p w14:paraId="2FECA263" w14:textId="77777777" w:rsidR="007018BC" w:rsidRDefault="007018BC" w:rsidP="007018B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18BC" w14:paraId="409F8C45" w14:textId="77777777" w:rsidTr="00EB3C0A">
        <w:tc>
          <w:tcPr>
            <w:tcW w:w="10456" w:type="dxa"/>
          </w:tcPr>
          <w:p w14:paraId="241E7C9E" w14:textId="45E5A1CD" w:rsidR="007018BC" w:rsidRDefault="00E96E0B" w:rsidP="00EB3C0A">
            <w:r w:rsidRPr="00E96E0B">
              <w:t>hello world</w:t>
            </w:r>
          </w:p>
        </w:tc>
      </w:tr>
    </w:tbl>
    <w:p w14:paraId="43D508DC" w14:textId="77777777" w:rsidR="007018BC" w:rsidRPr="007018BC" w:rsidRDefault="007018BC" w:rsidP="007018BC"/>
    <w:p w14:paraId="4D358EBF" w14:textId="77777777" w:rsidR="007018BC" w:rsidRPr="007018BC" w:rsidRDefault="007018BC" w:rsidP="007018BC"/>
    <w:sectPr w:rsidR="007018BC" w:rsidRPr="007018BC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7FD5B" w14:textId="77777777" w:rsidR="00934DB0" w:rsidRDefault="00934DB0" w:rsidP="00B12C18">
      <w:r>
        <w:separator/>
      </w:r>
    </w:p>
  </w:endnote>
  <w:endnote w:type="continuationSeparator" w:id="0">
    <w:p w14:paraId="7BA6A999" w14:textId="77777777" w:rsidR="00934DB0" w:rsidRDefault="00934DB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5F1F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3A76276A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53F2" w14:textId="77777777" w:rsidR="00934DB0" w:rsidRDefault="00934DB0" w:rsidP="00B12C18">
      <w:r>
        <w:separator/>
      </w:r>
    </w:p>
  </w:footnote>
  <w:footnote w:type="continuationSeparator" w:id="0">
    <w:p w14:paraId="03CF04EE" w14:textId="77777777" w:rsidR="00934DB0" w:rsidRDefault="00934DB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51"/>
    <w:rsid w:val="00013AA6"/>
    <w:rsid w:val="0005117B"/>
    <w:rsid w:val="0006730F"/>
    <w:rsid w:val="000677CA"/>
    <w:rsid w:val="00070B1C"/>
    <w:rsid w:val="000A2736"/>
    <w:rsid w:val="000C038C"/>
    <w:rsid w:val="000C21E4"/>
    <w:rsid w:val="000E2177"/>
    <w:rsid w:val="000F25E2"/>
    <w:rsid w:val="000F7DDA"/>
    <w:rsid w:val="0011439A"/>
    <w:rsid w:val="0012597A"/>
    <w:rsid w:val="0017085D"/>
    <w:rsid w:val="001F1CF9"/>
    <w:rsid w:val="00200BD8"/>
    <w:rsid w:val="002161B8"/>
    <w:rsid w:val="0024125A"/>
    <w:rsid w:val="00245E43"/>
    <w:rsid w:val="002A7622"/>
    <w:rsid w:val="002D0169"/>
    <w:rsid w:val="002D4A38"/>
    <w:rsid w:val="002F238A"/>
    <w:rsid w:val="002F5826"/>
    <w:rsid w:val="00313BA1"/>
    <w:rsid w:val="0036527F"/>
    <w:rsid w:val="00365EFC"/>
    <w:rsid w:val="004169AC"/>
    <w:rsid w:val="004221C2"/>
    <w:rsid w:val="004247BF"/>
    <w:rsid w:val="004618EA"/>
    <w:rsid w:val="00470DDE"/>
    <w:rsid w:val="00471C33"/>
    <w:rsid w:val="004A78DD"/>
    <w:rsid w:val="00503672"/>
    <w:rsid w:val="0051790E"/>
    <w:rsid w:val="00530E33"/>
    <w:rsid w:val="00576777"/>
    <w:rsid w:val="005B57EA"/>
    <w:rsid w:val="005C0039"/>
    <w:rsid w:val="005C7255"/>
    <w:rsid w:val="00640D02"/>
    <w:rsid w:val="006741D0"/>
    <w:rsid w:val="006C4D0B"/>
    <w:rsid w:val="006C60D0"/>
    <w:rsid w:val="007018BC"/>
    <w:rsid w:val="007077DB"/>
    <w:rsid w:val="00726249"/>
    <w:rsid w:val="00732402"/>
    <w:rsid w:val="007545EC"/>
    <w:rsid w:val="00766C9F"/>
    <w:rsid w:val="007F066A"/>
    <w:rsid w:val="007F6AC6"/>
    <w:rsid w:val="00806557"/>
    <w:rsid w:val="00872536"/>
    <w:rsid w:val="008772CC"/>
    <w:rsid w:val="00896463"/>
    <w:rsid w:val="008B3F70"/>
    <w:rsid w:val="008C0C04"/>
    <w:rsid w:val="00905752"/>
    <w:rsid w:val="00934C62"/>
    <w:rsid w:val="00934DB0"/>
    <w:rsid w:val="009425AD"/>
    <w:rsid w:val="009704BB"/>
    <w:rsid w:val="009770A2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714A3"/>
    <w:rsid w:val="00BB12A2"/>
    <w:rsid w:val="00BF1D6E"/>
    <w:rsid w:val="00BF6068"/>
    <w:rsid w:val="00BF77BD"/>
    <w:rsid w:val="00C060A3"/>
    <w:rsid w:val="00C352DD"/>
    <w:rsid w:val="00C6092D"/>
    <w:rsid w:val="00C7447A"/>
    <w:rsid w:val="00C74A18"/>
    <w:rsid w:val="00C90572"/>
    <w:rsid w:val="00D05C73"/>
    <w:rsid w:val="00D108EC"/>
    <w:rsid w:val="00D26D51"/>
    <w:rsid w:val="00D64E5F"/>
    <w:rsid w:val="00D73ED9"/>
    <w:rsid w:val="00DF6BA9"/>
    <w:rsid w:val="00E0478A"/>
    <w:rsid w:val="00E2702A"/>
    <w:rsid w:val="00E422CC"/>
    <w:rsid w:val="00E451E7"/>
    <w:rsid w:val="00E50655"/>
    <w:rsid w:val="00E65AC7"/>
    <w:rsid w:val="00E95AE7"/>
    <w:rsid w:val="00E96E0B"/>
    <w:rsid w:val="00EB198E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84EBD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3C1F5"/>
  <w15:chartTrackingRefBased/>
  <w15:docId w15:val="{4E86944B-22F5-46AE-AF3E-085C8F7A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D51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9391-6260-4BB2-8189-AF9A65F1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52</TotalTime>
  <Pages>18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38</cp:revision>
  <dcterms:created xsi:type="dcterms:W3CDTF">2018-12-17T02:57:00Z</dcterms:created>
  <dcterms:modified xsi:type="dcterms:W3CDTF">2018-12-17T04:46:00Z</dcterms:modified>
</cp:coreProperties>
</file>