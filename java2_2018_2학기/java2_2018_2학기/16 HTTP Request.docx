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2C31B2" w14:textId="73AAFE1F" w:rsidR="00C73BF6" w:rsidRDefault="00C73BF6" w:rsidP="00F579D5">
      <w:pPr>
        <w:rPr>
          <w:sz w:val="48"/>
          <w:szCs w:val="48"/>
        </w:rPr>
      </w:pPr>
      <w:r w:rsidRPr="00C73BF6">
        <w:rPr>
          <w:sz w:val="48"/>
          <w:szCs w:val="48"/>
        </w:rPr>
        <w:t>HTTP Request</w:t>
      </w:r>
    </w:p>
    <w:p w14:paraId="01E3E9BF" w14:textId="6D135367" w:rsidR="00C73BF6" w:rsidRDefault="00C73BF6" w:rsidP="00C73BF6">
      <w:r>
        <w:t>2016-12-08</w:t>
      </w:r>
    </w:p>
    <w:p w14:paraId="19738670" w14:textId="572054D5" w:rsidR="00C73BF6" w:rsidRDefault="00C73BF6" w:rsidP="00C73BF6">
      <w:r>
        <w:rPr>
          <w:rFonts w:hint="eastAsia"/>
        </w:rPr>
        <w:t>이승진</w:t>
      </w:r>
    </w:p>
    <w:p w14:paraId="0E635DFA" w14:textId="7D9DA7FC" w:rsidR="00C73BF6" w:rsidRDefault="00C73BF6" w:rsidP="00C73BF6"/>
    <w:p w14:paraId="24425CB2" w14:textId="6E3CE904" w:rsidR="00C73BF6" w:rsidRDefault="00C73BF6" w:rsidP="00C73BF6"/>
    <w:p w14:paraId="31C42CE6" w14:textId="58BBD4F9" w:rsidR="00C73BF6" w:rsidRPr="00B15D56" w:rsidRDefault="00C73BF6" w:rsidP="00C73BF6">
      <w:pPr>
        <w:rPr>
          <w:b/>
          <w:sz w:val="28"/>
        </w:rPr>
      </w:pPr>
      <w:r w:rsidRPr="00B15D56">
        <w:rPr>
          <w:rFonts w:hint="eastAsia"/>
          <w:b/>
          <w:sz w:val="28"/>
        </w:rPr>
        <w:t>학습목표</w:t>
      </w:r>
    </w:p>
    <w:p w14:paraId="38E62DEC" w14:textId="48594AD4" w:rsidR="00C73BF6" w:rsidRDefault="00C73BF6" w:rsidP="00C73BF6">
      <w:r>
        <w:rPr>
          <w:rFonts w:hint="eastAsia"/>
        </w:rPr>
        <w:t>웹서버에 요청(</w:t>
      </w:r>
      <w:r>
        <w:t>HTTP request)</w:t>
      </w:r>
      <w:r>
        <w:rPr>
          <w:rFonts w:hint="eastAsia"/>
        </w:rPr>
        <w:t>을 보내서 웹페이지 내용을 받아 온다.</w:t>
      </w:r>
    </w:p>
    <w:p w14:paraId="761F0200" w14:textId="0CFE663C" w:rsidR="00C73BF6" w:rsidRDefault="00C73BF6" w:rsidP="00C73BF6">
      <w:r>
        <w:rPr>
          <w:rFonts w:hint="eastAsia"/>
        </w:rPr>
        <w:t>받아 온 웹페이지 내용에서 제목과 분문을 추출한다.</w:t>
      </w:r>
    </w:p>
    <w:p w14:paraId="16A4D275" w14:textId="09238880" w:rsidR="00C73BF6" w:rsidRDefault="005B0EA5" w:rsidP="00C73BF6">
      <w:r>
        <w:rPr>
          <w:rFonts w:hint="eastAsia"/>
        </w:rPr>
        <w:t>받아 온 게시글을 파일에 저장한다.</w:t>
      </w:r>
    </w:p>
    <w:p w14:paraId="4328CF07" w14:textId="0852DA62" w:rsidR="00C73BF6" w:rsidRDefault="00C73BF6" w:rsidP="00C73BF6"/>
    <w:p w14:paraId="6D9092D4" w14:textId="433F3C31" w:rsidR="00C73BF6" w:rsidRPr="00B15D56" w:rsidRDefault="00B15D56" w:rsidP="00C73BF6">
      <w:pPr>
        <w:rPr>
          <w:b/>
          <w:sz w:val="28"/>
        </w:rPr>
      </w:pPr>
      <w:r w:rsidRPr="00B15D56">
        <w:rPr>
          <w:rFonts w:hint="eastAsia"/>
          <w:b/>
          <w:sz w:val="28"/>
        </w:rPr>
        <w:t>목차</w:t>
      </w:r>
    </w:p>
    <w:p w14:paraId="1E38373F" w14:textId="3ED96F74" w:rsidR="00AE3D2F" w:rsidRDefault="00B15D56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468967626" w:history="1">
        <w:r w:rsidR="00AE3D2F" w:rsidRPr="00CD2A54">
          <w:rPr>
            <w:rStyle w:val="Hyperlink"/>
            <w:rFonts w:hAnsi="굴림체"/>
            <w:noProof/>
          </w:rPr>
          <w:t>1.</w:t>
        </w:r>
        <w:r w:rsidR="00AE3D2F" w:rsidRPr="00CD2A54">
          <w:rPr>
            <w:rStyle w:val="Hyperlink"/>
            <w:noProof/>
          </w:rPr>
          <w:t xml:space="preserve"> 배경지식</w:t>
        </w:r>
        <w:r w:rsidR="00AE3D2F">
          <w:rPr>
            <w:noProof/>
            <w:webHidden/>
          </w:rPr>
          <w:tab/>
        </w:r>
        <w:r w:rsidR="00AE3D2F">
          <w:rPr>
            <w:noProof/>
            <w:webHidden/>
          </w:rPr>
          <w:fldChar w:fldCharType="begin"/>
        </w:r>
        <w:r w:rsidR="00AE3D2F">
          <w:rPr>
            <w:noProof/>
            <w:webHidden/>
          </w:rPr>
          <w:instrText xml:space="preserve"> PAGEREF _Toc468967626 \h </w:instrText>
        </w:r>
        <w:r w:rsidR="00AE3D2F">
          <w:rPr>
            <w:noProof/>
            <w:webHidden/>
          </w:rPr>
        </w:r>
        <w:r w:rsidR="00AE3D2F">
          <w:rPr>
            <w:noProof/>
            <w:webHidden/>
          </w:rPr>
          <w:fldChar w:fldCharType="separate"/>
        </w:r>
        <w:r w:rsidR="00AE3D2F">
          <w:rPr>
            <w:noProof/>
            <w:webHidden/>
          </w:rPr>
          <w:t>2</w:t>
        </w:r>
        <w:r w:rsidR="00AE3D2F">
          <w:rPr>
            <w:noProof/>
            <w:webHidden/>
          </w:rPr>
          <w:fldChar w:fldCharType="end"/>
        </w:r>
      </w:hyperlink>
    </w:p>
    <w:p w14:paraId="6DAC343A" w14:textId="65EAD640" w:rsidR="00AE3D2F" w:rsidRDefault="0075567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8967627" w:history="1">
        <w:r w:rsidR="00AE3D2F" w:rsidRPr="00CD2A54">
          <w:rPr>
            <w:rStyle w:val="Hyperlink"/>
            <w:noProof/>
          </w:rPr>
          <w:t>1) HTTP Request and Response</w:t>
        </w:r>
        <w:r w:rsidR="00AE3D2F">
          <w:rPr>
            <w:noProof/>
            <w:webHidden/>
          </w:rPr>
          <w:tab/>
        </w:r>
        <w:r w:rsidR="00AE3D2F">
          <w:rPr>
            <w:noProof/>
            <w:webHidden/>
          </w:rPr>
          <w:fldChar w:fldCharType="begin"/>
        </w:r>
        <w:r w:rsidR="00AE3D2F">
          <w:rPr>
            <w:noProof/>
            <w:webHidden/>
          </w:rPr>
          <w:instrText xml:space="preserve"> PAGEREF _Toc468967627 \h </w:instrText>
        </w:r>
        <w:r w:rsidR="00AE3D2F">
          <w:rPr>
            <w:noProof/>
            <w:webHidden/>
          </w:rPr>
        </w:r>
        <w:r w:rsidR="00AE3D2F">
          <w:rPr>
            <w:noProof/>
            <w:webHidden/>
          </w:rPr>
          <w:fldChar w:fldCharType="separate"/>
        </w:r>
        <w:r w:rsidR="00AE3D2F">
          <w:rPr>
            <w:noProof/>
            <w:webHidden/>
          </w:rPr>
          <w:t>2</w:t>
        </w:r>
        <w:r w:rsidR="00AE3D2F">
          <w:rPr>
            <w:noProof/>
            <w:webHidden/>
          </w:rPr>
          <w:fldChar w:fldCharType="end"/>
        </w:r>
      </w:hyperlink>
    </w:p>
    <w:p w14:paraId="025C9072" w14:textId="1DED0F9F" w:rsidR="00AE3D2F" w:rsidRDefault="0075567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8967628" w:history="1">
        <w:r w:rsidR="00AE3D2F" w:rsidRPr="00CD2A54">
          <w:rPr>
            <w:rStyle w:val="Hyperlink"/>
            <w:noProof/>
          </w:rPr>
          <w:t>2) HttpURLConnection 클래스</w:t>
        </w:r>
        <w:r w:rsidR="00AE3D2F">
          <w:rPr>
            <w:noProof/>
            <w:webHidden/>
          </w:rPr>
          <w:tab/>
        </w:r>
        <w:r w:rsidR="00AE3D2F">
          <w:rPr>
            <w:noProof/>
            <w:webHidden/>
          </w:rPr>
          <w:fldChar w:fldCharType="begin"/>
        </w:r>
        <w:r w:rsidR="00AE3D2F">
          <w:rPr>
            <w:noProof/>
            <w:webHidden/>
          </w:rPr>
          <w:instrText xml:space="preserve"> PAGEREF _Toc468967628 \h </w:instrText>
        </w:r>
        <w:r w:rsidR="00AE3D2F">
          <w:rPr>
            <w:noProof/>
            <w:webHidden/>
          </w:rPr>
        </w:r>
        <w:r w:rsidR="00AE3D2F">
          <w:rPr>
            <w:noProof/>
            <w:webHidden/>
          </w:rPr>
          <w:fldChar w:fldCharType="separate"/>
        </w:r>
        <w:r w:rsidR="00AE3D2F">
          <w:rPr>
            <w:noProof/>
            <w:webHidden/>
          </w:rPr>
          <w:t>2</w:t>
        </w:r>
        <w:r w:rsidR="00AE3D2F">
          <w:rPr>
            <w:noProof/>
            <w:webHidden/>
          </w:rPr>
          <w:fldChar w:fldCharType="end"/>
        </w:r>
      </w:hyperlink>
    </w:p>
    <w:p w14:paraId="341E088E" w14:textId="4F2DB395" w:rsidR="00AE3D2F" w:rsidRDefault="0075567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8967629" w:history="1">
        <w:r w:rsidR="00AE3D2F" w:rsidRPr="00CD2A54">
          <w:rPr>
            <w:rStyle w:val="Hyperlink"/>
            <w:noProof/>
          </w:rPr>
          <w:t>3) 인코딩이란?</w:t>
        </w:r>
        <w:r w:rsidR="00AE3D2F">
          <w:rPr>
            <w:noProof/>
            <w:webHidden/>
          </w:rPr>
          <w:tab/>
        </w:r>
        <w:r w:rsidR="00AE3D2F">
          <w:rPr>
            <w:noProof/>
            <w:webHidden/>
          </w:rPr>
          <w:fldChar w:fldCharType="begin"/>
        </w:r>
        <w:r w:rsidR="00AE3D2F">
          <w:rPr>
            <w:noProof/>
            <w:webHidden/>
          </w:rPr>
          <w:instrText xml:space="preserve"> PAGEREF _Toc468967629 \h </w:instrText>
        </w:r>
        <w:r w:rsidR="00AE3D2F">
          <w:rPr>
            <w:noProof/>
            <w:webHidden/>
          </w:rPr>
        </w:r>
        <w:r w:rsidR="00AE3D2F">
          <w:rPr>
            <w:noProof/>
            <w:webHidden/>
          </w:rPr>
          <w:fldChar w:fldCharType="separate"/>
        </w:r>
        <w:r w:rsidR="00AE3D2F">
          <w:rPr>
            <w:noProof/>
            <w:webHidden/>
          </w:rPr>
          <w:t>2</w:t>
        </w:r>
        <w:r w:rsidR="00AE3D2F">
          <w:rPr>
            <w:noProof/>
            <w:webHidden/>
          </w:rPr>
          <w:fldChar w:fldCharType="end"/>
        </w:r>
      </w:hyperlink>
    </w:p>
    <w:p w14:paraId="7F3B10B1" w14:textId="3E0AC7D2" w:rsidR="00AE3D2F" w:rsidRDefault="0075567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8967630" w:history="1">
        <w:r w:rsidR="00AE3D2F" w:rsidRPr="00CD2A54">
          <w:rPr>
            <w:rStyle w:val="Hyperlink"/>
            <w:noProof/>
          </w:rPr>
          <w:t>4) Java 문자열의 특수 문자</w:t>
        </w:r>
        <w:r w:rsidR="00AE3D2F">
          <w:rPr>
            <w:noProof/>
            <w:webHidden/>
          </w:rPr>
          <w:tab/>
        </w:r>
        <w:r w:rsidR="00AE3D2F">
          <w:rPr>
            <w:noProof/>
            <w:webHidden/>
          </w:rPr>
          <w:fldChar w:fldCharType="begin"/>
        </w:r>
        <w:r w:rsidR="00AE3D2F">
          <w:rPr>
            <w:noProof/>
            <w:webHidden/>
          </w:rPr>
          <w:instrText xml:space="preserve"> PAGEREF _Toc468967630 \h </w:instrText>
        </w:r>
        <w:r w:rsidR="00AE3D2F">
          <w:rPr>
            <w:noProof/>
            <w:webHidden/>
          </w:rPr>
        </w:r>
        <w:r w:rsidR="00AE3D2F">
          <w:rPr>
            <w:noProof/>
            <w:webHidden/>
          </w:rPr>
          <w:fldChar w:fldCharType="separate"/>
        </w:r>
        <w:r w:rsidR="00AE3D2F">
          <w:rPr>
            <w:noProof/>
            <w:webHidden/>
          </w:rPr>
          <w:t>3</w:t>
        </w:r>
        <w:r w:rsidR="00AE3D2F">
          <w:rPr>
            <w:noProof/>
            <w:webHidden/>
          </w:rPr>
          <w:fldChar w:fldCharType="end"/>
        </w:r>
      </w:hyperlink>
    </w:p>
    <w:p w14:paraId="17FC56BB" w14:textId="00395C44" w:rsidR="00AE3D2F" w:rsidRDefault="0075567F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468967631" w:history="1">
        <w:r w:rsidR="00AE3D2F" w:rsidRPr="00CD2A54">
          <w:rPr>
            <w:rStyle w:val="Hyperlink"/>
            <w:rFonts w:hAnsi="굴림체"/>
            <w:noProof/>
          </w:rPr>
          <w:t>2.</w:t>
        </w:r>
        <w:r w:rsidR="00AE3D2F" w:rsidRPr="00CD2A54">
          <w:rPr>
            <w:rStyle w:val="Hyperlink"/>
            <w:noProof/>
          </w:rPr>
          <w:t xml:space="preserve"> 게시글 제목 추출 예제 코드</w:t>
        </w:r>
        <w:r w:rsidR="00AE3D2F">
          <w:rPr>
            <w:noProof/>
            <w:webHidden/>
          </w:rPr>
          <w:tab/>
        </w:r>
        <w:r w:rsidR="00AE3D2F">
          <w:rPr>
            <w:noProof/>
            <w:webHidden/>
          </w:rPr>
          <w:fldChar w:fldCharType="begin"/>
        </w:r>
        <w:r w:rsidR="00AE3D2F">
          <w:rPr>
            <w:noProof/>
            <w:webHidden/>
          </w:rPr>
          <w:instrText xml:space="preserve"> PAGEREF _Toc468967631 \h </w:instrText>
        </w:r>
        <w:r w:rsidR="00AE3D2F">
          <w:rPr>
            <w:noProof/>
            <w:webHidden/>
          </w:rPr>
        </w:r>
        <w:r w:rsidR="00AE3D2F">
          <w:rPr>
            <w:noProof/>
            <w:webHidden/>
          </w:rPr>
          <w:fldChar w:fldCharType="separate"/>
        </w:r>
        <w:r w:rsidR="00AE3D2F">
          <w:rPr>
            <w:noProof/>
            <w:webHidden/>
          </w:rPr>
          <w:t>4</w:t>
        </w:r>
        <w:r w:rsidR="00AE3D2F">
          <w:rPr>
            <w:noProof/>
            <w:webHidden/>
          </w:rPr>
          <w:fldChar w:fldCharType="end"/>
        </w:r>
      </w:hyperlink>
    </w:p>
    <w:p w14:paraId="4698044C" w14:textId="2B338B32" w:rsidR="00AE3D2F" w:rsidRDefault="0075567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8967632" w:history="1">
        <w:r w:rsidR="00AE3D2F" w:rsidRPr="00CD2A54">
          <w:rPr>
            <w:rStyle w:val="Hyperlink"/>
            <w:noProof/>
          </w:rPr>
          <w:t>1) Example01</w:t>
        </w:r>
        <w:r w:rsidR="00AE3D2F">
          <w:rPr>
            <w:noProof/>
            <w:webHidden/>
          </w:rPr>
          <w:tab/>
        </w:r>
        <w:r w:rsidR="00AE3D2F">
          <w:rPr>
            <w:noProof/>
            <w:webHidden/>
          </w:rPr>
          <w:fldChar w:fldCharType="begin"/>
        </w:r>
        <w:r w:rsidR="00AE3D2F">
          <w:rPr>
            <w:noProof/>
            <w:webHidden/>
          </w:rPr>
          <w:instrText xml:space="preserve"> PAGEREF _Toc468967632 \h </w:instrText>
        </w:r>
        <w:r w:rsidR="00AE3D2F">
          <w:rPr>
            <w:noProof/>
            <w:webHidden/>
          </w:rPr>
        </w:r>
        <w:r w:rsidR="00AE3D2F">
          <w:rPr>
            <w:noProof/>
            <w:webHidden/>
          </w:rPr>
          <w:fldChar w:fldCharType="separate"/>
        </w:r>
        <w:r w:rsidR="00AE3D2F">
          <w:rPr>
            <w:noProof/>
            <w:webHidden/>
          </w:rPr>
          <w:t>4</w:t>
        </w:r>
        <w:r w:rsidR="00AE3D2F">
          <w:rPr>
            <w:noProof/>
            <w:webHidden/>
          </w:rPr>
          <w:fldChar w:fldCharType="end"/>
        </w:r>
      </w:hyperlink>
    </w:p>
    <w:p w14:paraId="50E9B292" w14:textId="1F4A962C" w:rsidR="00AE3D2F" w:rsidRDefault="0075567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8967633" w:history="1">
        <w:r w:rsidR="00AE3D2F" w:rsidRPr="00CD2A54">
          <w:rPr>
            <w:rStyle w:val="Hyperlink"/>
            <w:noProof/>
          </w:rPr>
          <w:t>2) Example02</w:t>
        </w:r>
        <w:r w:rsidR="00AE3D2F">
          <w:rPr>
            <w:noProof/>
            <w:webHidden/>
          </w:rPr>
          <w:tab/>
        </w:r>
        <w:r w:rsidR="00AE3D2F">
          <w:rPr>
            <w:noProof/>
            <w:webHidden/>
          </w:rPr>
          <w:fldChar w:fldCharType="begin"/>
        </w:r>
        <w:r w:rsidR="00AE3D2F">
          <w:rPr>
            <w:noProof/>
            <w:webHidden/>
          </w:rPr>
          <w:instrText xml:space="preserve"> PAGEREF _Toc468967633 \h </w:instrText>
        </w:r>
        <w:r w:rsidR="00AE3D2F">
          <w:rPr>
            <w:noProof/>
            <w:webHidden/>
          </w:rPr>
        </w:r>
        <w:r w:rsidR="00AE3D2F">
          <w:rPr>
            <w:noProof/>
            <w:webHidden/>
          </w:rPr>
          <w:fldChar w:fldCharType="separate"/>
        </w:r>
        <w:r w:rsidR="00AE3D2F">
          <w:rPr>
            <w:noProof/>
            <w:webHidden/>
          </w:rPr>
          <w:t>5</w:t>
        </w:r>
        <w:r w:rsidR="00AE3D2F">
          <w:rPr>
            <w:noProof/>
            <w:webHidden/>
          </w:rPr>
          <w:fldChar w:fldCharType="end"/>
        </w:r>
      </w:hyperlink>
    </w:p>
    <w:p w14:paraId="30747883" w14:textId="0C6C0DB0" w:rsidR="00AE3D2F" w:rsidRDefault="0075567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8967634" w:history="1">
        <w:r w:rsidR="00AE3D2F" w:rsidRPr="00CD2A54">
          <w:rPr>
            <w:rStyle w:val="Hyperlink"/>
            <w:noProof/>
          </w:rPr>
          <w:t>3) Example03</w:t>
        </w:r>
        <w:r w:rsidR="00AE3D2F">
          <w:rPr>
            <w:noProof/>
            <w:webHidden/>
          </w:rPr>
          <w:tab/>
        </w:r>
        <w:r w:rsidR="00AE3D2F">
          <w:rPr>
            <w:noProof/>
            <w:webHidden/>
          </w:rPr>
          <w:fldChar w:fldCharType="begin"/>
        </w:r>
        <w:r w:rsidR="00AE3D2F">
          <w:rPr>
            <w:noProof/>
            <w:webHidden/>
          </w:rPr>
          <w:instrText xml:space="preserve"> PAGEREF _Toc468967634 \h </w:instrText>
        </w:r>
        <w:r w:rsidR="00AE3D2F">
          <w:rPr>
            <w:noProof/>
            <w:webHidden/>
          </w:rPr>
        </w:r>
        <w:r w:rsidR="00AE3D2F">
          <w:rPr>
            <w:noProof/>
            <w:webHidden/>
          </w:rPr>
          <w:fldChar w:fldCharType="separate"/>
        </w:r>
        <w:r w:rsidR="00AE3D2F">
          <w:rPr>
            <w:noProof/>
            <w:webHidden/>
          </w:rPr>
          <w:t>6</w:t>
        </w:r>
        <w:r w:rsidR="00AE3D2F">
          <w:rPr>
            <w:noProof/>
            <w:webHidden/>
          </w:rPr>
          <w:fldChar w:fldCharType="end"/>
        </w:r>
      </w:hyperlink>
    </w:p>
    <w:p w14:paraId="7F3FFB86" w14:textId="1CCA48B1" w:rsidR="00AE3D2F" w:rsidRDefault="0075567F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468967635" w:history="1">
        <w:r w:rsidR="00AE3D2F" w:rsidRPr="00CD2A54">
          <w:rPr>
            <w:rStyle w:val="Hyperlink"/>
            <w:rFonts w:hAnsi="굴림체"/>
            <w:noProof/>
          </w:rPr>
          <w:t>3.</w:t>
        </w:r>
        <w:r w:rsidR="00AE3D2F" w:rsidRPr="00CD2A54">
          <w:rPr>
            <w:rStyle w:val="Hyperlink"/>
            <w:noProof/>
          </w:rPr>
          <w:t xml:space="preserve"> 게시글 목록 받아 오기</w:t>
        </w:r>
        <w:r w:rsidR="00AE3D2F">
          <w:rPr>
            <w:noProof/>
            <w:webHidden/>
          </w:rPr>
          <w:tab/>
        </w:r>
        <w:r w:rsidR="00AE3D2F">
          <w:rPr>
            <w:noProof/>
            <w:webHidden/>
          </w:rPr>
          <w:fldChar w:fldCharType="begin"/>
        </w:r>
        <w:r w:rsidR="00AE3D2F">
          <w:rPr>
            <w:noProof/>
            <w:webHidden/>
          </w:rPr>
          <w:instrText xml:space="preserve"> PAGEREF _Toc468967635 \h </w:instrText>
        </w:r>
        <w:r w:rsidR="00AE3D2F">
          <w:rPr>
            <w:noProof/>
            <w:webHidden/>
          </w:rPr>
        </w:r>
        <w:r w:rsidR="00AE3D2F">
          <w:rPr>
            <w:noProof/>
            <w:webHidden/>
          </w:rPr>
          <w:fldChar w:fldCharType="separate"/>
        </w:r>
        <w:r w:rsidR="00AE3D2F">
          <w:rPr>
            <w:noProof/>
            <w:webHidden/>
          </w:rPr>
          <w:t>7</w:t>
        </w:r>
        <w:r w:rsidR="00AE3D2F">
          <w:rPr>
            <w:noProof/>
            <w:webHidden/>
          </w:rPr>
          <w:fldChar w:fldCharType="end"/>
        </w:r>
      </w:hyperlink>
    </w:p>
    <w:p w14:paraId="54A13DE3" w14:textId="47FBEEE2" w:rsidR="00AE3D2F" w:rsidRDefault="0075567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8967636" w:history="1">
        <w:r w:rsidR="00AE3D2F" w:rsidRPr="00CD2A54">
          <w:rPr>
            <w:rStyle w:val="Hyperlink"/>
            <w:noProof/>
          </w:rPr>
          <w:t>1) Article.java</w:t>
        </w:r>
        <w:r w:rsidR="00AE3D2F">
          <w:rPr>
            <w:noProof/>
            <w:webHidden/>
          </w:rPr>
          <w:tab/>
        </w:r>
        <w:r w:rsidR="00AE3D2F">
          <w:rPr>
            <w:noProof/>
            <w:webHidden/>
          </w:rPr>
          <w:fldChar w:fldCharType="begin"/>
        </w:r>
        <w:r w:rsidR="00AE3D2F">
          <w:rPr>
            <w:noProof/>
            <w:webHidden/>
          </w:rPr>
          <w:instrText xml:space="preserve"> PAGEREF _Toc468967636 \h </w:instrText>
        </w:r>
        <w:r w:rsidR="00AE3D2F">
          <w:rPr>
            <w:noProof/>
            <w:webHidden/>
          </w:rPr>
        </w:r>
        <w:r w:rsidR="00AE3D2F">
          <w:rPr>
            <w:noProof/>
            <w:webHidden/>
          </w:rPr>
          <w:fldChar w:fldCharType="separate"/>
        </w:r>
        <w:r w:rsidR="00AE3D2F">
          <w:rPr>
            <w:noProof/>
            <w:webHidden/>
          </w:rPr>
          <w:t>7</w:t>
        </w:r>
        <w:r w:rsidR="00AE3D2F">
          <w:rPr>
            <w:noProof/>
            <w:webHidden/>
          </w:rPr>
          <w:fldChar w:fldCharType="end"/>
        </w:r>
      </w:hyperlink>
    </w:p>
    <w:p w14:paraId="48D01132" w14:textId="077F556D" w:rsidR="00AE3D2F" w:rsidRDefault="0075567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8967637" w:history="1">
        <w:r w:rsidR="00AE3D2F" w:rsidRPr="00CD2A54">
          <w:rPr>
            <w:rStyle w:val="Hyperlink"/>
            <w:noProof/>
          </w:rPr>
          <w:t>2) Example04</w:t>
        </w:r>
        <w:r w:rsidR="00AE3D2F">
          <w:rPr>
            <w:noProof/>
            <w:webHidden/>
          </w:rPr>
          <w:tab/>
        </w:r>
        <w:r w:rsidR="00AE3D2F">
          <w:rPr>
            <w:noProof/>
            <w:webHidden/>
          </w:rPr>
          <w:fldChar w:fldCharType="begin"/>
        </w:r>
        <w:r w:rsidR="00AE3D2F">
          <w:rPr>
            <w:noProof/>
            <w:webHidden/>
          </w:rPr>
          <w:instrText xml:space="preserve"> PAGEREF _Toc468967637 \h </w:instrText>
        </w:r>
        <w:r w:rsidR="00AE3D2F">
          <w:rPr>
            <w:noProof/>
            <w:webHidden/>
          </w:rPr>
        </w:r>
        <w:r w:rsidR="00AE3D2F">
          <w:rPr>
            <w:noProof/>
            <w:webHidden/>
          </w:rPr>
          <w:fldChar w:fldCharType="separate"/>
        </w:r>
        <w:r w:rsidR="00AE3D2F">
          <w:rPr>
            <w:noProof/>
            <w:webHidden/>
          </w:rPr>
          <w:t>8</w:t>
        </w:r>
        <w:r w:rsidR="00AE3D2F">
          <w:rPr>
            <w:noProof/>
            <w:webHidden/>
          </w:rPr>
          <w:fldChar w:fldCharType="end"/>
        </w:r>
      </w:hyperlink>
    </w:p>
    <w:p w14:paraId="71307BEF" w14:textId="54A169F2" w:rsidR="00AE3D2F" w:rsidRDefault="0075567F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468967638" w:history="1">
        <w:r w:rsidR="00AE3D2F" w:rsidRPr="00CD2A54">
          <w:rPr>
            <w:rStyle w:val="Hyperlink"/>
            <w:rFonts w:hAnsi="굴림체"/>
            <w:noProof/>
          </w:rPr>
          <w:t>4.</w:t>
        </w:r>
        <w:r w:rsidR="00AE3D2F" w:rsidRPr="00CD2A54">
          <w:rPr>
            <w:rStyle w:val="Hyperlink"/>
            <w:noProof/>
          </w:rPr>
          <w:t xml:space="preserve"> 게시글 내용 받아 오기</w:t>
        </w:r>
        <w:r w:rsidR="00AE3D2F">
          <w:rPr>
            <w:noProof/>
            <w:webHidden/>
          </w:rPr>
          <w:tab/>
        </w:r>
        <w:r w:rsidR="00AE3D2F">
          <w:rPr>
            <w:noProof/>
            <w:webHidden/>
          </w:rPr>
          <w:fldChar w:fldCharType="begin"/>
        </w:r>
        <w:r w:rsidR="00AE3D2F">
          <w:rPr>
            <w:noProof/>
            <w:webHidden/>
          </w:rPr>
          <w:instrText xml:space="preserve"> PAGEREF _Toc468967638 \h </w:instrText>
        </w:r>
        <w:r w:rsidR="00AE3D2F">
          <w:rPr>
            <w:noProof/>
            <w:webHidden/>
          </w:rPr>
        </w:r>
        <w:r w:rsidR="00AE3D2F">
          <w:rPr>
            <w:noProof/>
            <w:webHidden/>
          </w:rPr>
          <w:fldChar w:fldCharType="separate"/>
        </w:r>
        <w:r w:rsidR="00AE3D2F">
          <w:rPr>
            <w:noProof/>
            <w:webHidden/>
          </w:rPr>
          <w:t>9</w:t>
        </w:r>
        <w:r w:rsidR="00AE3D2F">
          <w:rPr>
            <w:noProof/>
            <w:webHidden/>
          </w:rPr>
          <w:fldChar w:fldCharType="end"/>
        </w:r>
      </w:hyperlink>
    </w:p>
    <w:p w14:paraId="6C0F78AE" w14:textId="14D22401" w:rsidR="00AE3D2F" w:rsidRDefault="0075567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8967639" w:history="1">
        <w:r w:rsidR="00AE3D2F" w:rsidRPr="00CD2A54">
          <w:rPr>
            <w:rStyle w:val="Hyperlink"/>
            <w:noProof/>
          </w:rPr>
          <w:t>1) 게시글 내용 웹페이지</w:t>
        </w:r>
        <w:r w:rsidR="00AE3D2F">
          <w:rPr>
            <w:noProof/>
            <w:webHidden/>
          </w:rPr>
          <w:tab/>
        </w:r>
        <w:r w:rsidR="00AE3D2F">
          <w:rPr>
            <w:noProof/>
            <w:webHidden/>
          </w:rPr>
          <w:fldChar w:fldCharType="begin"/>
        </w:r>
        <w:r w:rsidR="00AE3D2F">
          <w:rPr>
            <w:noProof/>
            <w:webHidden/>
          </w:rPr>
          <w:instrText xml:space="preserve"> PAGEREF _Toc468967639 \h </w:instrText>
        </w:r>
        <w:r w:rsidR="00AE3D2F">
          <w:rPr>
            <w:noProof/>
            <w:webHidden/>
          </w:rPr>
        </w:r>
        <w:r w:rsidR="00AE3D2F">
          <w:rPr>
            <w:noProof/>
            <w:webHidden/>
          </w:rPr>
          <w:fldChar w:fldCharType="separate"/>
        </w:r>
        <w:r w:rsidR="00AE3D2F">
          <w:rPr>
            <w:noProof/>
            <w:webHidden/>
          </w:rPr>
          <w:t>9</w:t>
        </w:r>
        <w:r w:rsidR="00AE3D2F">
          <w:rPr>
            <w:noProof/>
            <w:webHidden/>
          </w:rPr>
          <w:fldChar w:fldCharType="end"/>
        </w:r>
      </w:hyperlink>
    </w:p>
    <w:p w14:paraId="2895AAF7" w14:textId="4306F562" w:rsidR="00AE3D2F" w:rsidRDefault="0075567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8967640" w:history="1">
        <w:r w:rsidR="00AE3D2F" w:rsidRPr="00CD2A54">
          <w:rPr>
            <w:rStyle w:val="Hyperlink"/>
            <w:noProof/>
          </w:rPr>
          <w:t>2) 게시글 내용 태그 분석</w:t>
        </w:r>
        <w:r w:rsidR="00AE3D2F">
          <w:rPr>
            <w:noProof/>
            <w:webHidden/>
          </w:rPr>
          <w:tab/>
        </w:r>
        <w:r w:rsidR="00AE3D2F">
          <w:rPr>
            <w:noProof/>
            <w:webHidden/>
          </w:rPr>
          <w:fldChar w:fldCharType="begin"/>
        </w:r>
        <w:r w:rsidR="00AE3D2F">
          <w:rPr>
            <w:noProof/>
            <w:webHidden/>
          </w:rPr>
          <w:instrText xml:space="preserve"> PAGEREF _Toc468967640 \h </w:instrText>
        </w:r>
        <w:r w:rsidR="00AE3D2F">
          <w:rPr>
            <w:noProof/>
            <w:webHidden/>
          </w:rPr>
        </w:r>
        <w:r w:rsidR="00AE3D2F">
          <w:rPr>
            <w:noProof/>
            <w:webHidden/>
          </w:rPr>
          <w:fldChar w:fldCharType="separate"/>
        </w:r>
        <w:r w:rsidR="00AE3D2F">
          <w:rPr>
            <w:noProof/>
            <w:webHidden/>
          </w:rPr>
          <w:t>10</w:t>
        </w:r>
        <w:r w:rsidR="00AE3D2F">
          <w:rPr>
            <w:noProof/>
            <w:webHidden/>
          </w:rPr>
          <w:fldChar w:fldCharType="end"/>
        </w:r>
      </w:hyperlink>
    </w:p>
    <w:p w14:paraId="10CC9409" w14:textId="21A6B03B" w:rsidR="00AE3D2F" w:rsidRDefault="0075567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8967641" w:history="1">
        <w:r w:rsidR="00AE3D2F" w:rsidRPr="00CD2A54">
          <w:rPr>
            <w:rStyle w:val="Hyperlink"/>
            <w:noProof/>
          </w:rPr>
          <w:t>3) Example05</w:t>
        </w:r>
        <w:r w:rsidR="00AE3D2F">
          <w:rPr>
            <w:noProof/>
            <w:webHidden/>
          </w:rPr>
          <w:tab/>
        </w:r>
        <w:r w:rsidR="00AE3D2F">
          <w:rPr>
            <w:noProof/>
            <w:webHidden/>
          </w:rPr>
          <w:fldChar w:fldCharType="begin"/>
        </w:r>
        <w:r w:rsidR="00AE3D2F">
          <w:rPr>
            <w:noProof/>
            <w:webHidden/>
          </w:rPr>
          <w:instrText xml:space="preserve"> PAGEREF _Toc468967641 \h </w:instrText>
        </w:r>
        <w:r w:rsidR="00AE3D2F">
          <w:rPr>
            <w:noProof/>
            <w:webHidden/>
          </w:rPr>
        </w:r>
        <w:r w:rsidR="00AE3D2F">
          <w:rPr>
            <w:noProof/>
            <w:webHidden/>
          </w:rPr>
          <w:fldChar w:fldCharType="separate"/>
        </w:r>
        <w:r w:rsidR="00AE3D2F">
          <w:rPr>
            <w:noProof/>
            <w:webHidden/>
          </w:rPr>
          <w:t>11</w:t>
        </w:r>
        <w:r w:rsidR="00AE3D2F">
          <w:rPr>
            <w:noProof/>
            <w:webHidden/>
          </w:rPr>
          <w:fldChar w:fldCharType="end"/>
        </w:r>
      </w:hyperlink>
    </w:p>
    <w:p w14:paraId="1357C9A1" w14:textId="7FDAF152" w:rsidR="00AE3D2F" w:rsidRDefault="0075567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8967642" w:history="1">
        <w:r w:rsidR="00AE3D2F" w:rsidRPr="00CD2A54">
          <w:rPr>
            <w:rStyle w:val="Hyperlink"/>
            <w:noProof/>
          </w:rPr>
          <w:t>4) Example06</w:t>
        </w:r>
        <w:r w:rsidR="00AE3D2F">
          <w:rPr>
            <w:noProof/>
            <w:webHidden/>
          </w:rPr>
          <w:tab/>
        </w:r>
        <w:r w:rsidR="00AE3D2F">
          <w:rPr>
            <w:noProof/>
            <w:webHidden/>
          </w:rPr>
          <w:fldChar w:fldCharType="begin"/>
        </w:r>
        <w:r w:rsidR="00AE3D2F">
          <w:rPr>
            <w:noProof/>
            <w:webHidden/>
          </w:rPr>
          <w:instrText xml:space="preserve"> PAGEREF _Toc468967642 \h </w:instrText>
        </w:r>
        <w:r w:rsidR="00AE3D2F">
          <w:rPr>
            <w:noProof/>
            <w:webHidden/>
          </w:rPr>
        </w:r>
        <w:r w:rsidR="00AE3D2F">
          <w:rPr>
            <w:noProof/>
            <w:webHidden/>
          </w:rPr>
          <w:fldChar w:fldCharType="separate"/>
        </w:r>
        <w:r w:rsidR="00AE3D2F">
          <w:rPr>
            <w:noProof/>
            <w:webHidden/>
          </w:rPr>
          <w:t>12</w:t>
        </w:r>
        <w:r w:rsidR="00AE3D2F">
          <w:rPr>
            <w:noProof/>
            <w:webHidden/>
          </w:rPr>
          <w:fldChar w:fldCharType="end"/>
        </w:r>
      </w:hyperlink>
    </w:p>
    <w:p w14:paraId="29DEED59" w14:textId="63A8EC6E" w:rsidR="00AE3D2F" w:rsidRDefault="0075567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8967643" w:history="1">
        <w:r w:rsidR="00AE3D2F" w:rsidRPr="00CD2A54">
          <w:rPr>
            <w:rStyle w:val="Hyperlink"/>
            <w:noProof/>
          </w:rPr>
          <w:t>5) Example07</w:t>
        </w:r>
        <w:r w:rsidR="00AE3D2F">
          <w:rPr>
            <w:noProof/>
            <w:webHidden/>
          </w:rPr>
          <w:tab/>
        </w:r>
        <w:r w:rsidR="00AE3D2F">
          <w:rPr>
            <w:noProof/>
            <w:webHidden/>
          </w:rPr>
          <w:fldChar w:fldCharType="begin"/>
        </w:r>
        <w:r w:rsidR="00AE3D2F">
          <w:rPr>
            <w:noProof/>
            <w:webHidden/>
          </w:rPr>
          <w:instrText xml:space="preserve"> PAGEREF _Toc468967643 \h </w:instrText>
        </w:r>
        <w:r w:rsidR="00AE3D2F">
          <w:rPr>
            <w:noProof/>
            <w:webHidden/>
          </w:rPr>
        </w:r>
        <w:r w:rsidR="00AE3D2F">
          <w:rPr>
            <w:noProof/>
            <w:webHidden/>
          </w:rPr>
          <w:fldChar w:fldCharType="separate"/>
        </w:r>
        <w:r w:rsidR="00AE3D2F">
          <w:rPr>
            <w:noProof/>
            <w:webHidden/>
          </w:rPr>
          <w:t>13</w:t>
        </w:r>
        <w:r w:rsidR="00AE3D2F">
          <w:rPr>
            <w:noProof/>
            <w:webHidden/>
          </w:rPr>
          <w:fldChar w:fldCharType="end"/>
        </w:r>
      </w:hyperlink>
    </w:p>
    <w:p w14:paraId="68442A39" w14:textId="64C9528E" w:rsidR="00AE3D2F" w:rsidRDefault="0075567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8967644" w:history="1">
        <w:r w:rsidR="00AE3D2F" w:rsidRPr="00CD2A54">
          <w:rPr>
            <w:rStyle w:val="Hyperlink"/>
            <w:noProof/>
          </w:rPr>
          <w:t>6) Example08</w:t>
        </w:r>
        <w:r w:rsidR="00AE3D2F">
          <w:rPr>
            <w:noProof/>
            <w:webHidden/>
          </w:rPr>
          <w:tab/>
        </w:r>
        <w:r w:rsidR="00AE3D2F">
          <w:rPr>
            <w:noProof/>
            <w:webHidden/>
          </w:rPr>
          <w:fldChar w:fldCharType="begin"/>
        </w:r>
        <w:r w:rsidR="00AE3D2F">
          <w:rPr>
            <w:noProof/>
            <w:webHidden/>
          </w:rPr>
          <w:instrText xml:space="preserve"> PAGEREF _Toc468967644 \h </w:instrText>
        </w:r>
        <w:r w:rsidR="00AE3D2F">
          <w:rPr>
            <w:noProof/>
            <w:webHidden/>
          </w:rPr>
        </w:r>
        <w:r w:rsidR="00AE3D2F">
          <w:rPr>
            <w:noProof/>
            <w:webHidden/>
          </w:rPr>
          <w:fldChar w:fldCharType="separate"/>
        </w:r>
        <w:r w:rsidR="00AE3D2F">
          <w:rPr>
            <w:noProof/>
            <w:webHidden/>
          </w:rPr>
          <w:t>14</w:t>
        </w:r>
        <w:r w:rsidR="00AE3D2F">
          <w:rPr>
            <w:noProof/>
            <w:webHidden/>
          </w:rPr>
          <w:fldChar w:fldCharType="end"/>
        </w:r>
      </w:hyperlink>
    </w:p>
    <w:p w14:paraId="1A14C412" w14:textId="765287D3" w:rsidR="00AE3D2F" w:rsidRDefault="0075567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8967645" w:history="1">
        <w:r w:rsidR="00AE3D2F" w:rsidRPr="00CD2A54">
          <w:rPr>
            <w:rStyle w:val="Hyperlink"/>
            <w:noProof/>
          </w:rPr>
          <w:t>7) Example09</w:t>
        </w:r>
        <w:r w:rsidR="00AE3D2F">
          <w:rPr>
            <w:noProof/>
            <w:webHidden/>
          </w:rPr>
          <w:tab/>
        </w:r>
        <w:r w:rsidR="00AE3D2F">
          <w:rPr>
            <w:noProof/>
            <w:webHidden/>
          </w:rPr>
          <w:fldChar w:fldCharType="begin"/>
        </w:r>
        <w:r w:rsidR="00AE3D2F">
          <w:rPr>
            <w:noProof/>
            <w:webHidden/>
          </w:rPr>
          <w:instrText xml:space="preserve"> PAGEREF _Toc468967645 \h </w:instrText>
        </w:r>
        <w:r w:rsidR="00AE3D2F">
          <w:rPr>
            <w:noProof/>
            <w:webHidden/>
          </w:rPr>
        </w:r>
        <w:r w:rsidR="00AE3D2F">
          <w:rPr>
            <w:noProof/>
            <w:webHidden/>
          </w:rPr>
          <w:fldChar w:fldCharType="separate"/>
        </w:r>
        <w:r w:rsidR="00AE3D2F">
          <w:rPr>
            <w:noProof/>
            <w:webHidden/>
          </w:rPr>
          <w:t>16</w:t>
        </w:r>
        <w:r w:rsidR="00AE3D2F">
          <w:rPr>
            <w:noProof/>
            <w:webHidden/>
          </w:rPr>
          <w:fldChar w:fldCharType="end"/>
        </w:r>
      </w:hyperlink>
    </w:p>
    <w:p w14:paraId="6BF4EDC1" w14:textId="2EA58050" w:rsidR="00B15D56" w:rsidRDefault="00B15D56" w:rsidP="00C73BF6">
      <w:r>
        <w:fldChar w:fldCharType="end"/>
      </w:r>
    </w:p>
    <w:p w14:paraId="038332A2" w14:textId="77777777" w:rsidR="00C73BF6" w:rsidRPr="00C73BF6" w:rsidRDefault="00C73BF6" w:rsidP="00C73BF6"/>
    <w:p w14:paraId="6152FEF1" w14:textId="75276489" w:rsidR="00C73BF6" w:rsidRDefault="00C73BF6" w:rsidP="00F579D5"/>
    <w:p w14:paraId="0348CBA4" w14:textId="639BB6ED" w:rsidR="00C73BF6" w:rsidRDefault="00C73BF6" w:rsidP="00F579D5"/>
    <w:p w14:paraId="67C59915" w14:textId="6ADEE5F9" w:rsidR="00C73BF6" w:rsidRDefault="00C73BF6" w:rsidP="00F579D5"/>
    <w:p w14:paraId="48964716" w14:textId="77777777" w:rsidR="00C73BF6" w:rsidRDefault="00C73BF6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39BE1DDC" w14:textId="7CFAD8D2" w:rsidR="00EF5BC8" w:rsidRDefault="00C73BF6" w:rsidP="00F579D5">
      <w:pPr>
        <w:pStyle w:val="Heading1"/>
      </w:pPr>
      <w:bookmarkStart w:id="0" w:name="_Toc468967626"/>
      <w:r>
        <w:rPr>
          <w:rFonts w:hint="eastAsia"/>
        </w:rPr>
        <w:lastRenderedPageBreak/>
        <w:t>배경지식</w:t>
      </w:r>
      <w:bookmarkEnd w:id="0"/>
    </w:p>
    <w:p w14:paraId="3E5CF716" w14:textId="77777777" w:rsidR="00C73BF6" w:rsidRPr="00C73BF6" w:rsidRDefault="00C73BF6" w:rsidP="00C73BF6"/>
    <w:p w14:paraId="4D8C5238" w14:textId="43213078" w:rsidR="00F579D5" w:rsidRDefault="00C73BF6" w:rsidP="00F579D5">
      <w:pPr>
        <w:pStyle w:val="Heading2"/>
      </w:pPr>
      <w:bookmarkStart w:id="1" w:name="_Toc468967627"/>
      <w:r>
        <w:rPr>
          <w:rFonts w:hint="eastAsia"/>
        </w:rPr>
        <w:t>HTTP Request</w:t>
      </w:r>
      <w:r>
        <w:t xml:space="preserve"> and Response</w:t>
      </w:r>
      <w:bookmarkEnd w:id="1"/>
    </w:p>
    <w:p w14:paraId="7865418F" w14:textId="5A239223" w:rsidR="00C73BF6" w:rsidRDefault="00C73BF6" w:rsidP="00C73BF6"/>
    <w:p w14:paraId="61525844" w14:textId="43D28C96" w:rsidR="00C73BF6" w:rsidRDefault="00C73BF6" w:rsidP="00C73BF6">
      <w:r>
        <w:rPr>
          <w:rFonts w:hint="eastAsia"/>
        </w:rPr>
        <w:t xml:space="preserve">웹브라우저의 주소창에 </w:t>
      </w:r>
      <w:r>
        <w:t>URL</w:t>
      </w:r>
      <w:r>
        <w:rPr>
          <w:rFonts w:hint="eastAsia"/>
        </w:rPr>
        <w:t>을 입력하고 엔터키를 누르면,</w:t>
      </w:r>
      <w:r>
        <w:t xml:space="preserve"> </w:t>
      </w:r>
      <w:r>
        <w:rPr>
          <w:rFonts w:hint="eastAsia"/>
        </w:rPr>
        <w:t xml:space="preserve">웹브라우저는 웹서버에 </w:t>
      </w:r>
      <w:r>
        <w:t>HTTP Request</w:t>
      </w:r>
      <w:r>
        <w:rPr>
          <w:rFonts w:hint="eastAsia"/>
        </w:rPr>
        <w:t>를 전송한다.</w:t>
      </w:r>
    </w:p>
    <w:p w14:paraId="7F683F8A" w14:textId="1723EFFC" w:rsidR="00C73BF6" w:rsidRDefault="00C73BF6" w:rsidP="00C73BF6">
      <w:r>
        <w:t>HTTP Request</w:t>
      </w:r>
      <w:r>
        <w:rPr>
          <w:rFonts w:hint="eastAsia"/>
        </w:rPr>
        <w:t>에는 요청하는</w:t>
      </w:r>
      <w:r w:rsidR="002659CA">
        <w:rPr>
          <w:rFonts w:hint="eastAsia"/>
        </w:rPr>
        <w:t xml:space="preserve"> 것을 </w:t>
      </w:r>
      <w:r>
        <w:rPr>
          <w:rFonts w:hint="eastAsia"/>
        </w:rPr>
        <w:t xml:space="preserve">가르키는 </w:t>
      </w:r>
      <w:r>
        <w:t>URL</w:t>
      </w:r>
      <w:r>
        <w:rPr>
          <w:rFonts w:hint="eastAsia"/>
        </w:rPr>
        <w:t>과 파라미터가 들어있다.</w:t>
      </w:r>
    </w:p>
    <w:p w14:paraId="05EB15EF" w14:textId="0A5E7E52" w:rsidR="00C73BF6" w:rsidRPr="002659CA" w:rsidRDefault="00C73BF6" w:rsidP="00C73BF6"/>
    <w:p w14:paraId="6620D159" w14:textId="3B637785" w:rsidR="00C73BF6" w:rsidRDefault="00C73BF6" w:rsidP="00C73BF6">
      <w:r>
        <w:rPr>
          <w:rFonts w:hint="eastAsia"/>
        </w:rPr>
        <w:t>HTTP Request를 받은 웹서버는 요청받은 내용을 실행한 다음에,</w:t>
      </w:r>
      <w:r>
        <w:t xml:space="preserve"> </w:t>
      </w:r>
      <w:r>
        <w:rPr>
          <w:rFonts w:hint="eastAsia"/>
        </w:rPr>
        <w:t>실행 결과를 웹브라우저에 전송한다.</w:t>
      </w:r>
    </w:p>
    <w:p w14:paraId="71ECEB67" w14:textId="7A0E9C03" w:rsidR="00C73BF6" w:rsidRDefault="00C73BF6" w:rsidP="00C73BF6">
      <w:r>
        <w:rPr>
          <w:rFonts w:hint="eastAsia"/>
        </w:rPr>
        <w:t xml:space="preserve">웹브라우저의 HTTP Request의 결과로 웹서버가 전송하는 내용을 </w:t>
      </w:r>
      <w:r>
        <w:t>HTTP Response</w:t>
      </w:r>
      <w:r>
        <w:rPr>
          <w:rFonts w:hint="eastAsia"/>
        </w:rPr>
        <w:t>라고 부른다.</w:t>
      </w:r>
    </w:p>
    <w:p w14:paraId="4C09A2A4" w14:textId="32F09AAE" w:rsidR="002659CA" w:rsidRDefault="002659CA" w:rsidP="00C73BF6">
      <w:r>
        <w:t>HTTP Response</w:t>
      </w:r>
      <w:r>
        <w:rPr>
          <w:rFonts w:hint="eastAsia"/>
        </w:rPr>
        <w:t>에는 웹브라우저에 출력될 내용(</w:t>
      </w:r>
      <w:r>
        <w:t>contents)</w:t>
      </w:r>
      <w:r>
        <w:rPr>
          <w:rFonts w:hint="eastAsia"/>
        </w:rPr>
        <w:t>이 담겨있다. (</w:t>
      </w:r>
      <w:r>
        <w:t xml:space="preserve">HTML </w:t>
      </w:r>
      <w:r>
        <w:rPr>
          <w:rFonts w:hint="eastAsia"/>
        </w:rPr>
        <w:t>태그,</w:t>
      </w:r>
      <w:r>
        <w:t xml:space="preserve"> </w:t>
      </w:r>
      <w:r>
        <w:rPr>
          <w:rFonts w:hint="eastAsia"/>
        </w:rPr>
        <w:t>이미지 등)</w:t>
      </w:r>
    </w:p>
    <w:p w14:paraId="536AC62C" w14:textId="77777777" w:rsidR="002659CA" w:rsidRDefault="002659CA" w:rsidP="00C73BF6"/>
    <w:p w14:paraId="2C1FFF0F" w14:textId="3300569C" w:rsidR="00C73BF6" w:rsidRDefault="00C73BF6" w:rsidP="00C73BF6"/>
    <w:p w14:paraId="2F076F72" w14:textId="1ED242BB" w:rsidR="002659CA" w:rsidRDefault="002659CA" w:rsidP="00C73BF6">
      <w:r w:rsidRPr="002659CA">
        <w:rPr>
          <w:rFonts w:hint="eastAsia"/>
          <w:noProof/>
        </w:rPr>
        <w:drawing>
          <wp:inline distT="0" distB="0" distL="0" distR="0" wp14:anchorId="14ADC499" wp14:editId="2F347EB4">
            <wp:extent cx="5848350" cy="89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6CC37" w14:textId="79BFC3F5" w:rsidR="002659CA" w:rsidRDefault="002659CA" w:rsidP="00C73BF6"/>
    <w:p w14:paraId="4CCD7960" w14:textId="77777777" w:rsidR="004E1A95" w:rsidRDefault="004E1A95" w:rsidP="00C73BF6"/>
    <w:p w14:paraId="5C878452" w14:textId="4497781B" w:rsidR="00C73BF6" w:rsidRDefault="002659CA" w:rsidP="002659CA">
      <w:pPr>
        <w:pStyle w:val="Heading2"/>
      </w:pPr>
      <w:bookmarkStart w:id="2" w:name="_Toc468967628"/>
      <w:r>
        <w:rPr>
          <w:rFonts w:hint="eastAsia"/>
        </w:rPr>
        <w:t>H</w:t>
      </w:r>
      <w:r>
        <w:t>ttp</w:t>
      </w:r>
      <w:r>
        <w:rPr>
          <w:rFonts w:hint="eastAsia"/>
        </w:rPr>
        <w:t>URL</w:t>
      </w:r>
      <w:r>
        <w:t xml:space="preserve">Connection </w:t>
      </w:r>
      <w:r>
        <w:rPr>
          <w:rFonts w:hint="eastAsia"/>
        </w:rPr>
        <w:t>클래스</w:t>
      </w:r>
      <w:bookmarkEnd w:id="2"/>
    </w:p>
    <w:p w14:paraId="7A9B0F35" w14:textId="6145717B" w:rsidR="002659CA" w:rsidRDefault="002659CA" w:rsidP="002659CA"/>
    <w:p w14:paraId="401F5A65" w14:textId="4AD18B1D" w:rsidR="002659CA" w:rsidRDefault="002659CA" w:rsidP="002659CA">
      <w:r>
        <w:rPr>
          <w:rFonts w:hint="eastAsia"/>
        </w:rPr>
        <w:t xml:space="preserve">웹브라우저 뿐만 아니라 </w:t>
      </w:r>
      <w:r>
        <w:t xml:space="preserve">Java </w:t>
      </w:r>
      <w:r>
        <w:rPr>
          <w:rFonts w:hint="eastAsia"/>
        </w:rPr>
        <w:t xml:space="preserve">코드도 웹서버에 </w:t>
      </w:r>
      <w:r>
        <w:t xml:space="preserve">HTTP </w:t>
      </w:r>
      <w:r>
        <w:rPr>
          <w:rFonts w:hint="eastAsia"/>
        </w:rPr>
        <w:t>Request를 전송하여 HTTP Response를 받아올 수 있다.</w:t>
      </w:r>
    </w:p>
    <w:p w14:paraId="63D2BD70" w14:textId="6E2F78E1" w:rsidR="002659CA" w:rsidRDefault="002659CA" w:rsidP="002659CA">
      <w:r>
        <w:rPr>
          <w:rFonts w:hint="eastAsia"/>
        </w:rPr>
        <w:t>HttpURLConnection</w:t>
      </w:r>
      <w:r>
        <w:t xml:space="preserve"> </w:t>
      </w:r>
      <w:r>
        <w:rPr>
          <w:rFonts w:hint="eastAsia"/>
        </w:rPr>
        <w:t xml:space="preserve">클래스를 이용하여 웹서버에 </w:t>
      </w:r>
      <w:r>
        <w:t>HTTP Request</w:t>
      </w:r>
      <w:r>
        <w:rPr>
          <w:rFonts w:hint="eastAsia"/>
        </w:rPr>
        <w:t>를 전송한다.</w:t>
      </w:r>
    </w:p>
    <w:p w14:paraId="2E3D3651" w14:textId="2996255B" w:rsidR="002659CA" w:rsidRDefault="002659CA" w:rsidP="002659CA"/>
    <w:p w14:paraId="0023DF97" w14:textId="77777777" w:rsidR="004E1A95" w:rsidRDefault="004E1A95" w:rsidP="002659CA"/>
    <w:p w14:paraId="36DAD96E" w14:textId="77777777" w:rsidR="004E1A95" w:rsidRDefault="004E1A95" w:rsidP="004E1A95">
      <w:pPr>
        <w:pStyle w:val="Heading2"/>
      </w:pPr>
      <w:bookmarkStart w:id="3" w:name="_Toc429561359"/>
      <w:bookmarkStart w:id="4" w:name="_Toc468967629"/>
      <w:r>
        <w:rPr>
          <w:rFonts w:hint="eastAsia"/>
        </w:rPr>
        <w:t>인코딩이란?</w:t>
      </w:r>
      <w:bookmarkEnd w:id="3"/>
      <w:bookmarkEnd w:id="4"/>
    </w:p>
    <w:p w14:paraId="04D429C1" w14:textId="77777777" w:rsidR="004E1A95" w:rsidRDefault="004E1A95" w:rsidP="004E1A95"/>
    <w:p w14:paraId="5A528DF4" w14:textId="77777777" w:rsidR="004E1A95" w:rsidRDefault="004E1A95" w:rsidP="004E1A95">
      <w:r>
        <w:rPr>
          <w:rFonts w:hint="eastAsia"/>
        </w:rPr>
        <w:t>컴퓨터 내부에서 데이터는 이진수로 저장된다.</w:t>
      </w:r>
    </w:p>
    <w:p w14:paraId="2C1CB65D" w14:textId="77777777" w:rsidR="004E1A95" w:rsidRDefault="004E1A95" w:rsidP="004E1A95">
      <w:r>
        <w:rPr>
          <w:rFonts w:hint="eastAsia"/>
        </w:rPr>
        <w:t>숫자 뿐만이 아니라 문자도 역시 이진수로 저장된다.</w:t>
      </w:r>
    </w:p>
    <w:p w14:paraId="648CD6C3" w14:textId="77777777" w:rsidR="004E1A95" w:rsidRDefault="004E1A95" w:rsidP="004E1A95">
      <w:r>
        <w:rPr>
          <w:rFonts w:hint="eastAsia"/>
        </w:rPr>
        <w:t xml:space="preserve">그래서 </w:t>
      </w:r>
      <w:r>
        <w:t>'</w:t>
      </w:r>
      <w:r>
        <w:rPr>
          <w:rFonts w:hint="eastAsia"/>
        </w:rPr>
        <w:t>a</w:t>
      </w:r>
      <w:r>
        <w:t>'</w:t>
      </w:r>
      <w:r>
        <w:rPr>
          <w:rFonts w:hint="eastAsia"/>
        </w:rPr>
        <w:t>,</w:t>
      </w:r>
      <w:r>
        <w:t>'</w:t>
      </w:r>
      <w:r>
        <w:rPr>
          <w:rFonts w:hint="eastAsia"/>
        </w:rPr>
        <w:t>b</w:t>
      </w:r>
      <w:r>
        <w:t>'</w:t>
      </w:r>
      <w:r>
        <w:rPr>
          <w:rFonts w:hint="eastAsia"/>
        </w:rPr>
        <w:t>,</w:t>
      </w:r>
      <w:r>
        <w:t>'</w:t>
      </w:r>
      <w:r>
        <w:rPr>
          <w:rFonts w:hint="eastAsia"/>
        </w:rPr>
        <w:t>c</w:t>
      </w:r>
      <w:r>
        <w:t>'</w:t>
      </w:r>
      <w:r>
        <w:rPr>
          <w:rFonts w:hint="eastAsia"/>
        </w:rPr>
        <w:t>,</w:t>
      </w:r>
      <w:r>
        <w:t>'</w:t>
      </w:r>
      <w:r>
        <w:rPr>
          <w:rFonts w:hint="eastAsia"/>
        </w:rPr>
        <w:t>가',</w:t>
      </w:r>
      <w:r>
        <w:t>'</w:t>
      </w:r>
      <w:r>
        <w:rPr>
          <w:rFonts w:hint="eastAsia"/>
        </w:rPr>
        <w:t>나',</w:t>
      </w:r>
      <w:r>
        <w:t>'</w:t>
      </w:r>
      <w:r>
        <w:rPr>
          <w:rFonts w:hint="eastAsia"/>
        </w:rPr>
        <w:t>다' 문자 각각 마다 이진수 숫자가 하나씩 정해져 있다.</w:t>
      </w:r>
    </w:p>
    <w:p w14:paraId="0A17F3E6" w14:textId="77777777" w:rsidR="004E1A95" w:rsidRDefault="004E1A95" w:rsidP="004E1A95">
      <w:r>
        <w:rPr>
          <w:rFonts w:hint="eastAsia"/>
        </w:rPr>
        <w:t>컴퓨터 내부에 문자를 저장할 때 그 문자에 부여된 이진수 숫자로 저장된다.</w:t>
      </w:r>
    </w:p>
    <w:p w14:paraId="53F47819" w14:textId="77777777" w:rsidR="004E1A95" w:rsidRDefault="004E1A95" w:rsidP="004E1A95"/>
    <w:p w14:paraId="64B0441A" w14:textId="77777777" w:rsidR="004E1A95" w:rsidRDefault="004E1A95" w:rsidP="004E1A95">
      <w:r>
        <w:rPr>
          <w:rFonts w:hint="eastAsia"/>
        </w:rPr>
        <w:t>문자에 부여된 이진수 숫자를 그 문자의 코드(Character C</w:t>
      </w:r>
      <w:r>
        <w:t>ode)</w:t>
      </w:r>
      <w:r>
        <w:rPr>
          <w:rFonts w:hint="eastAsia"/>
        </w:rPr>
        <w:t>라고 부른다.</w:t>
      </w:r>
    </w:p>
    <w:p w14:paraId="59317E4C" w14:textId="77777777" w:rsidR="004E1A95" w:rsidRDefault="004E1A95" w:rsidP="004E1A95">
      <w:r>
        <w:rPr>
          <w:rFonts w:hint="eastAsia"/>
        </w:rPr>
        <w:t>문자 각각에 이진수 숫자를 부여하는 방식을 문자 인코딩(Character Encoding)이라 부른다.</w:t>
      </w:r>
    </w:p>
    <w:p w14:paraId="5AC7162E" w14:textId="77777777" w:rsidR="004E1A95" w:rsidRDefault="004E1A95" w:rsidP="004E1A95">
      <w:r>
        <w:rPr>
          <w:rFonts w:hint="eastAsia"/>
        </w:rPr>
        <w:t>그냥 줄여서 인코딩이라고도 한다.</w:t>
      </w:r>
    </w:p>
    <w:p w14:paraId="22AAC41F" w14:textId="77777777" w:rsidR="004E1A95" w:rsidRDefault="004E1A95" w:rsidP="004E1A95"/>
    <w:p w14:paraId="0C3291D6" w14:textId="77777777" w:rsidR="004E1A95" w:rsidRDefault="004E1A95" w:rsidP="004E1A95">
      <w:r>
        <w:rPr>
          <w:rFonts w:hint="eastAsia"/>
        </w:rPr>
        <w:t>그런데 이 문자 인코딩</w:t>
      </w:r>
      <w:r>
        <w:t xml:space="preserve"> </w:t>
      </w:r>
      <w:r>
        <w:rPr>
          <w:rFonts w:hint="eastAsia"/>
        </w:rPr>
        <w:t>방식이 하나가 아니고 여럿이다.</w:t>
      </w:r>
    </w:p>
    <w:p w14:paraId="0B11778B" w14:textId="77777777" w:rsidR="004E1A95" w:rsidRDefault="004E1A95" w:rsidP="004E1A95">
      <w:r>
        <w:rPr>
          <w:rFonts w:hint="eastAsia"/>
        </w:rPr>
        <w:t>여러 문자 인코딩 방식들에서 알파벳은 대부분 동일한 이진수 숫자가 부여되지만,</w:t>
      </w:r>
    </w:p>
    <w:p w14:paraId="3823B6D6" w14:textId="77777777" w:rsidR="004E1A95" w:rsidRDefault="004E1A95" w:rsidP="004E1A95">
      <w:r>
        <w:rPr>
          <w:rFonts w:hint="eastAsia"/>
        </w:rPr>
        <w:t>한글 문자에 부여되는 이진수 숫자는 인코딩 방식 마다 서로 다르다.</w:t>
      </w:r>
    </w:p>
    <w:p w14:paraId="4D29F114" w14:textId="77777777" w:rsidR="004E1A95" w:rsidRDefault="004E1A95" w:rsidP="004E1A95"/>
    <w:p w14:paraId="5D127517" w14:textId="77777777" w:rsidR="004E1A95" w:rsidRDefault="004E1A95" w:rsidP="004E1A95">
      <w:r>
        <w:rPr>
          <w:rFonts w:hint="eastAsia"/>
        </w:rPr>
        <w:t xml:space="preserve">예를 들어 문자 </w:t>
      </w:r>
      <w:r>
        <w:t>'</w:t>
      </w:r>
      <w:r>
        <w:rPr>
          <w:rFonts w:hint="eastAsia"/>
        </w:rPr>
        <w:t>가'에 부여된 문자 코드 숫자는 다음과 같다.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551"/>
      </w:tblGrid>
      <w:tr w:rsidR="004E1A95" w14:paraId="072DFAAF" w14:textId="77777777" w:rsidTr="00EF5BC8">
        <w:tc>
          <w:tcPr>
            <w:tcW w:w="2122" w:type="dxa"/>
            <w:shd w:val="clear" w:color="auto" w:fill="D9D9D9" w:themeFill="background1" w:themeFillShade="D9"/>
          </w:tcPr>
          <w:p w14:paraId="2822D19E" w14:textId="77777777" w:rsidR="004E1A95" w:rsidRDefault="004E1A95" w:rsidP="00EF5BC8">
            <w:r>
              <w:rPr>
                <w:rFonts w:hint="eastAsia"/>
              </w:rPr>
              <w:t>인코딩 방식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5AD06134" w14:textId="77777777" w:rsidR="004E1A95" w:rsidRDefault="004E1A95" w:rsidP="00EF5BC8">
            <w:r>
              <w:rPr>
                <w:rFonts w:hint="eastAsia"/>
              </w:rPr>
              <w:t>문자 코드</w:t>
            </w:r>
          </w:p>
        </w:tc>
      </w:tr>
      <w:tr w:rsidR="004E1A95" w14:paraId="6DD20FC5" w14:textId="77777777" w:rsidTr="00EF5BC8">
        <w:tc>
          <w:tcPr>
            <w:tcW w:w="2122" w:type="dxa"/>
          </w:tcPr>
          <w:p w14:paraId="09F6C98B" w14:textId="77777777" w:rsidR="004E1A95" w:rsidRDefault="004E1A95" w:rsidP="00EF5BC8">
            <w:r>
              <w:rPr>
                <w:rFonts w:hint="eastAsia"/>
              </w:rPr>
              <w:t>EUC-KR</w:t>
            </w:r>
          </w:p>
        </w:tc>
        <w:tc>
          <w:tcPr>
            <w:tcW w:w="2551" w:type="dxa"/>
          </w:tcPr>
          <w:p w14:paraId="5B9E954A" w14:textId="77777777" w:rsidR="004E1A95" w:rsidRDefault="004E1A95" w:rsidP="00EF5BC8">
            <w:r>
              <w:rPr>
                <w:rFonts w:hint="eastAsia"/>
              </w:rPr>
              <w:t>0xB0</w:t>
            </w:r>
            <w:r>
              <w:t xml:space="preserve"> 0x</w:t>
            </w:r>
            <w:r>
              <w:rPr>
                <w:rFonts w:hint="eastAsia"/>
              </w:rPr>
              <w:t>A1</w:t>
            </w:r>
          </w:p>
        </w:tc>
      </w:tr>
      <w:tr w:rsidR="004E1A95" w14:paraId="0ADAF6F2" w14:textId="77777777" w:rsidTr="00EF5BC8">
        <w:tc>
          <w:tcPr>
            <w:tcW w:w="2122" w:type="dxa"/>
          </w:tcPr>
          <w:p w14:paraId="2EB3FB3E" w14:textId="77777777" w:rsidR="004E1A95" w:rsidRDefault="004E1A95" w:rsidP="00EF5BC8">
            <w:r>
              <w:rPr>
                <w:rFonts w:hint="eastAsia"/>
              </w:rPr>
              <w:t>UNICODE</w:t>
            </w:r>
          </w:p>
        </w:tc>
        <w:tc>
          <w:tcPr>
            <w:tcW w:w="2551" w:type="dxa"/>
          </w:tcPr>
          <w:p w14:paraId="49BA4AF8" w14:textId="77777777" w:rsidR="004E1A95" w:rsidRDefault="004E1A95" w:rsidP="00EF5BC8">
            <w:r>
              <w:rPr>
                <w:rFonts w:hint="eastAsia"/>
              </w:rPr>
              <w:t>0xAC</w:t>
            </w:r>
            <w:r>
              <w:t xml:space="preserve"> 0x</w:t>
            </w:r>
            <w:r>
              <w:rPr>
                <w:rFonts w:hint="eastAsia"/>
              </w:rPr>
              <w:t>00</w:t>
            </w:r>
          </w:p>
        </w:tc>
      </w:tr>
      <w:tr w:rsidR="004E1A95" w14:paraId="34BE8F4C" w14:textId="77777777" w:rsidTr="00EF5BC8">
        <w:tc>
          <w:tcPr>
            <w:tcW w:w="2122" w:type="dxa"/>
          </w:tcPr>
          <w:p w14:paraId="0D405624" w14:textId="77777777" w:rsidR="004E1A95" w:rsidRDefault="004E1A95" w:rsidP="00EF5BC8">
            <w:r>
              <w:rPr>
                <w:rFonts w:hint="eastAsia"/>
              </w:rPr>
              <w:t>UTF-8</w:t>
            </w:r>
          </w:p>
        </w:tc>
        <w:tc>
          <w:tcPr>
            <w:tcW w:w="2551" w:type="dxa"/>
          </w:tcPr>
          <w:p w14:paraId="78356DB4" w14:textId="77777777" w:rsidR="004E1A95" w:rsidRDefault="004E1A95" w:rsidP="00EF5BC8">
            <w:r>
              <w:rPr>
                <w:rFonts w:hint="eastAsia"/>
              </w:rPr>
              <w:t>0xEA 0xB0 0x80</w:t>
            </w:r>
          </w:p>
        </w:tc>
      </w:tr>
    </w:tbl>
    <w:p w14:paraId="0D8C28A9" w14:textId="77777777" w:rsidR="004E1A95" w:rsidRDefault="004E1A95" w:rsidP="004E1A95"/>
    <w:p w14:paraId="55008AE6" w14:textId="77777777" w:rsidR="004E1A95" w:rsidRDefault="004E1A95" w:rsidP="004E1A95">
      <w:r>
        <w:rPr>
          <w:rFonts w:hint="eastAsia"/>
        </w:rPr>
        <w:t xml:space="preserve">문자 </w:t>
      </w:r>
      <w:r>
        <w:t>'</w:t>
      </w:r>
      <w:r>
        <w:rPr>
          <w:rFonts w:hint="eastAsia"/>
        </w:rPr>
        <w:t>A'에 부여된 문자 코드 숫자는 다음과 같다.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551"/>
      </w:tblGrid>
      <w:tr w:rsidR="004E1A95" w14:paraId="75CEA335" w14:textId="77777777" w:rsidTr="00EF5BC8">
        <w:tc>
          <w:tcPr>
            <w:tcW w:w="2122" w:type="dxa"/>
            <w:shd w:val="clear" w:color="auto" w:fill="D9D9D9" w:themeFill="background1" w:themeFillShade="D9"/>
          </w:tcPr>
          <w:p w14:paraId="10DD798B" w14:textId="77777777" w:rsidR="004E1A95" w:rsidRDefault="004E1A95" w:rsidP="00EF5BC8">
            <w:r>
              <w:rPr>
                <w:rFonts w:hint="eastAsia"/>
              </w:rPr>
              <w:t>인코딩 방식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B8C70C3" w14:textId="77777777" w:rsidR="004E1A95" w:rsidRDefault="004E1A95" w:rsidP="00EF5BC8">
            <w:r>
              <w:rPr>
                <w:rFonts w:hint="eastAsia"/>
              </w:rPr>
              <w:t>문자 코드</w:t>
            </w:r>
          </w:p>
        </w:tc>
      </w:tr>
      <w:tr w:rsidR="004E1A95" w14:paraId="5F8B2394" w14:textId="77777777" w:rsidTr="00EF5BC8">
        <w:tc>
          <w:tcPr>
            <w:tcW w:w="2122" w:type="dxa"/>
          </w:tcPr>
          <w:p w14:paraId="13581534" w14:textId="77777777" w:rsidR="004E1A95" w:rsidRDefault="004E1A95" w:rsidP="00EF5BC8">
            <w:r>
              <w:rPr>
                <w:rFonts w:hint="eastAsia"/>
              </w:rPr>
              <w:t>EUC-KR</w:t>
            </w:r>
          </w:p>
        </w:tc>
        <w:tc>
          <w:tcPr>
            <w:tcW w:w="2551" w:type="dxa"/>
          </w:tcPr>
          <w:p w14:paraId="35322390" w14:textId="77777777" w:rsidR="004E1A95" w:rsidRDefault="004E1A95" w:rsidP="00EF5BC8">
            <w:r>
              <w:rPr>
                <w:rFonts w:hint="eastAsia"/>
              </w:rPr>
              <w:t>0x</w:t>
            </w:r>
            <w:r>
              <w:t>4</w:t>
            </w:r>
            <w:r>
              <w:rPr>
                <w:rFonts w:hint="eastAsia"/>
              </w:rPr>
              <w:t>1</w:t>
            </w:r>
          </w:p>
        </w:tc>
      </w:tr>
      <w:tr w:rsidR="004E1A95" w14:paraId="16CDD91B" w14:textId="77777777" w:rsidTr="00EF5BC8">
        <w:tc>
          <w:tcPr>
            <w:tcW w:w="2122" w:type="dxa"/>
          </w:tcPr>
          <w:p w14:paraId="77E0BD8D" w14:textId="77777777" w:rsidR="004E1A95" w:rsidRDefault="004E1A95" w:rsidP="00EF5BC8">
            <w:r>
              <w:rPr>
                <w:rFonts w:hint="eastAsia"/>
              </w:rPr>
              <w:t>UNICODE</w:t>
            </w:r>
          </w:p>
        </w:tc>
        <w:tc>
          <w:tcPr>
            <w:tcW w:w="2551" w:type="dxa"/>
          </w:tcPr>
          <w:p w14:paraId="03D4D3CC" w14:textId="77777777" w:rsidR="004E1A95" w:rsidRDefault="004E1A95" w:rsidP="00EF5BC8">
            <w:r>
              <w:rPr>
                <w:rFonts w:hint="eastAsia"/>
              </w:rPr>
              <w:t>0x</w:t>
            </w:r>
            <w:r>
              <w:t>41 0x</w:t>
            </w:r>
            <w:r>
              <w:rPr>
                <w:rFonts w:hint="eastAsia"/>
              </w:rPr>
              <w:t>00</w:t>
            </w:r>
          </w:p>
        </w:tc>
      </w:tr>
      <w:tr w:rsidR="004E1A95" w14:paraId="572895E2" w14:textId="77777777" w:rsidTr="00EF5BC8">
        <w:tc>
          <w:tcPr>
            <w:tcW w:w="2122" w:type="dxa"/>
          </w:tcPr>
          <w:p w14:paraId="720EA9C9" w14:textId="77777777" w:rsidR="004E1A95" w:rsidRDefault="004E1A95" w:rsidP="00EF5BC8">
            <w:r>
              <w:rPr>
                <w:rFonts w:hint="eastAsia"/>
              </w:rPr>
              <w:t>UTF-8</w:t>
            </w:r>
          </w:p>
        </w:tc>
        <w:tc>
          <w:tcPr>
            <w:tcW w:w="2551" w:type="dxa"/>
          </w:tcPr>
          <w:p w14:paraId="37948113" w14:textId="77777777" w:rsidR="004E1A95" w:rsidRDefault="004E1A95" w:rsidP="00EF5BC8">
            <w:r>
              <w:rPr>
                <w:rFonts w:hint="eastAsia"/>
              </w:rPr>
              <w:t>0x</w:t>
            </w:r>
            <w:r>
              <w:t>41</w:t>
            </w:r>
          </w:p>
        </w:tc>
      </w:tr>
    </w:tbl>
    <w:p w14:paraId="4B0AF317" w14:textId="77777777" w:rsidR="004E1A95" w:rsidRDefault="004E1A95" w:rsidP="004E1A95"/>
    <w:p w14:paraId="7E1C9A16" w14:textId="77777777" w:rsidR="004E1A95" w:rsidRDefault="004E1A95" w:rsidP="004E1A95"/>
    <w:p w14:paraId="2A502AF1" w14:textId="77777777" w:rsidR="004E1A95" w:rsidRDefault="004E1A95" w:rsidP="004E1A95">
      <w:r>
        <w:rPr>
          <w:rFonts w:hint="eastAsia"/>
        </w:rPr>
        <w:t>문자를 컴퓨터 내부에 이진수 숫자로 저장할 때의 인코딩과</w:t>
      </w:r>
    </w:p>
    <w:p w14:paraId="608C1739" w14:textId="77777777" w:rsidR="004E1A95" w:rsidRDefault="004E1A95" w:rsidP="004E1A95">
      <w:r>
        <w:rPr>
          <w:rFonts w:hint="eastAsia"/>
        </w:rPr>
        <w:t>저장된 이진수 숫자를 읽어서 문자로 해석하여 회면에 출력할 때의 인코딩이 다르면</w:t>
      </w:r>
    </w:p>
    <w:p w14:paraId="7963BDF8" w14:textId="77777777" w:rsidR="004E1A95" w:rsidRDefault="004E1A95" w:rsidP="004E1A95">
      <w:r>
        <w:rPr>
          <w:rFonts w:hint="eastAsia"/>
        </w:rPr>
        <w:lastRenderedPageBreak/>
        <w:t>원래 저장했던 문자가 아니라 이상한 문자로 해석되어 출력될 것이다.</w:t>
      </w:r>
    </w:p>
    <w:p w14:paraId="027BD240" w14:textId="77777777" w:rsidR="004E1A95" w:rsidRDefault="004E1A95" w:rsidP="004E1A95">
      <w:r>
        <w:rPr>
          <w:rFonts w:hint="eastAsia"/>
        </w:rPr>
        <w:t>한글 문자를 다룰 때 이 인코딩 불일치 문제를 조심해야 한다.</w:t>
      </w:r>
    </w:p>
    <w:p w14:paraId="69688827" w14:textId="77777777" w:rsidR="004E1A95" w:rsidRDefault="004E1A95" w:rsidP="004E1A95">
      <w:r>
        <w:rPr>
          <w:rFonts w:hint="eastAsia"/>
        </w:rPr>
        <w:t>웹에서 주로 사용하는 문자 인코딩 두개는 다음과 같다.</w:t>
      </w:r>
    </w:p>
    <w:p w14:paraId="6A3C1F40" w14:textId="77777777" w:rsidR="004E1A95" w:rsidRPr="004E1A95" w:rsidRDefault="004E1A95" w:rsidP="004E1A95"/>
    <w:p w14:paraId="1F87C759" w14:textId="77777777" w:rsidR="004E1A95" w:rsidRDefault="004E1A95" w:rsidP="004E1A95">
      <w:r>
        <w:rPr>
          <w:rFonts w:hint="eastAsia"/>
        </w:rPr>
        <w:t>(1) UTF-8 인코딩</w:t>
      </w:r>
    </w:p>
    <w:p w14:paraId="36F766CB" w14:textId="224B99C3" w:rsidR="004E1A95" w:rsidRDefault="004E1A95" w:rsidP="004E1A95">
      <w:r>
        <w:rPr>
          <w:rFonts w:hint="eastAsia"/>
        </w:rPr>
        <w:t>(2) EUC</w:t>
      </w:r>
      <w:r>
        <w:t>-</w:t>
      </w:r>
      <w:r>
        <w:rPr>
          <w:rFonts w:hint="eastAsia"/>
        </w:rPr>
        <w:t xml:space="preserve">KR 인코딩 (MS949, </w:t>
      </w:r>
      <w:r>
        <w:t>ANSI</w:t>
      </w:r>
      <w:r>
        <w:rPr>
          <w:rFonts w:hint="eastAsia"/>
        </w:rPr>
        <w:t xml:space="preserve"> 인코딩이라고도 부른다)</w:t>
      </w:r>
    </w:p>
    <w:p w14:paraId="4C2F3BD5" w14:textId="347C6C8D" w:rsidR="004E1A95" w:rsidRDefault="004E1A95" w:rsidP="004E1A95"/>
    <w:p w14:paraId="245D3A6F" w14:textId="4DE13437" w:rsidR="004E1A95" w:rsidRDefault="004E1A95" w:rsidP="004E1A95">
      <w:r>
        <w:rPr>
          <w:rFonts w:hint="eastAsia"/>
        </w:rPr>
        <w:t>웹서버에서 내용을 받아올 때 그 내용의 인코딩이 무엇인지 확인해야 한다.</w:t>
      </w:r>
    </w:p>
    <w:p w14:paraId="539CF06E" w14:textId="77777777" w:rsidR="004E1A95" w:rsidRPr="004E1A95" w:rsidRDefault="004E1A95" w:rsidP="004E1A95"/>
    <w:p w14:paraId="6CC0477B" w14:textId="77777777" w:rsidR="002659CA" w:rsidRPr="004E1A95" w:rsidRDefault="002659CA" w:rsidP="002659CA"/>
    <w:p w14:paraId="0FEFA105" w14:textId="09E9C741" w:rsidR="002659CA" w:rsidRPr="002659CA" w:rsidRDefault="002659CA" w:rsidP="002659CA"/>
    <w:p w14:paraId="1B3B0B42" w14:textId="77777777" w:rsidR="00B12C18" w:rsidRDefault="00B12C18" w:rsidP="00B12C18"/>
    <w:p w14:paraId="1AB34D50" w14:textId="12243248" w:rsidR="004E1A95" w:rsidRDefault="00114A10" w:rsidP="00114A10">
      <w:pPr>
        <w:pStyle w:val="Heading2"/>
      </w:pPr>
      <w:bookmarkStart w:id="5" w:name="_Toc468967630"/>
      <w:r>
        <w:t xml:space="preserve">Java </w:t>
      </w:r>
      <w:r>
        <w:rPr>
          <w:rFonts w:hint="eastAsia"/>
        </w:rPr>
        <w:t>문자열의 특수 문자</w:t>
      </w:r>
      <w:bookmarkEnd w:id="5"/>
    </w:p>
    <w:p w14:paraId="11A9BBB7" w14:textId="51F71C04" w:rsidR="00114A10" w:rsidRDefault="00114A10" w:rsidP="00114A10"/>
    <w:p w14:paraId="0FFAA49E" w14:textId="7B9E02EF" w:rsidR="00114A10" w:rsidRPr="00114A10" w:rsidRDefault="00114A10" w:rsidP="00114A10">
      <w:pPr>
        <w:pStyle w:val="Heading3"/>
      </w:pPr>
      <w:r>
        <w:rPr>
          <w:rFonts w:hint="eastAsia"/>
        </w:rPr>
        <w:t xml:space="preserve">" </w:t>
      </w:r>
      <w:r>
        <w:rPr>
          <w:rFonts w:hint="eastAsia"/>
        </w:rPr>
        <w:t>문자</w:t>
      </w:r>
    </w:p>
    <w:p w14:paraId="1F3681AF" w14:textId="77777777" w:rsidR="00114A10" w:rsidRDefault="00114A10" w:rsidP="00114A10"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 xml:space="preserve">문자열에 포함된 </w:t>
      </w:r>
      <w:r>
        <w:t xml:space="preserve">" </w:t>
      </w:r>
      <w:r>
        <w:rPr>
          <w:rFonts w:hint="eastAsia"/>
        </w:rPr>
        <w:t xml:space="preserve">문자는 </w:t>
      </w:r>
      <w:r>
        <w:t xml:space="preserve">\" </w:t>
      </w:r>
      <w:r>
        <w:rPr>
          <w:rFonts w:hint="eastAsia"/>
        </w:rPr>
        <w:t>형태로</w:t>
      </w:r>
      <w:r>
        <w:t xml:space="preserve"> </w:t>
      </w:r>
      <w:r>
        <w:rPr>
          <w:rFonts w:hint="eastAsia"/>
        </w:rPr>
        <w:t>입력해야 한다.</w:t>
      </w:r>
    </w:p>
    <w:p w14:paraId="0919D90A" w14:textId="77777777" w:rsidR="00114A10" w:rsidRDefault="00114A10" w:rsidP="00114A10"/>
    <w:p w14:paraId="3FA80C88" w14:textId="77777777" w:rsidR="00114A10" w:rsidRDefault="00114A10" w:rsidP="00114A10">
      <w:r>
        <w:rPr>
          <w:rFonts w:hint="eastAsia"/>
        </w:rPr>
        <w:t>예)</w:t>
      </w:r>
    </w:p>
    <w:p w14:paraId="2CF58437" w14:textId="77777777" w:rsidR="00114A10" w:rsidRDefault="00114A10" w:rsidP="00114A10">
      <w:r>
        <w:t>System.out.println("value=3");</w:t>
      </w:r>
    </w:p>
    <w:p w14:paraId="61DDFE68" w14:textId="77777777" w:rsidR="00114A10" w:rsidRDefault="00114A10" w:rsidP="00114A10">
      <w:r>
        <w:rPr>
          <w:rFonts w:hint="eastAsia"/>
        </w:rPr>
        <w:t>위 코드의 출력은 다음과 같다.</w:t>
      </w:r>
    </w:p>
    <w:p w14:paraId="1C75C01D" w14:textId="77777777" w:rsidR="00114A10" w:rsidRDefault="00114A10" w:rsidP="00114A10">
      <w:pPr>
        <w:pStyle w:val="a"/>
      </w:pPr>
      <w:r>
        <w:t>value=3</w:t>
      </w:r>
    </w:p>
    <w:p w14:paraId="6C57D453" w14:textId="77777777" w:rsidR="00114A10" w:rsidRPr="00114A10" w:rsidRDefault="00114A10" w:rsidP="00114A10"/>
    <w:p w14:paraId="00797269" w14:textId="0161C3BA" w:rsidR="00114A10" w:rsidRDefault="00114A10" w:rsidP="00114A10">
      <w:r>
        <w:t>System.out.println("value='3'");</w:t>
      </w:r>
    </w:p>
    <w:p w14:paraId="4E26DC2B" w14:textId="77777777" w:rsidR="00114A10" w:rsidRDefault="00114A10" w:rsidP="00114A10">
      <w:r>
        <w:rPr>
          <w:rFonts w:hint="eastAsia"/>
        </w:rPr>
        <w:t>위 코드의 출력은 다음과 같다.</w:t>
      </w:r>
    </w:p>
    <w:p w14:paraId="43D9360A" w14:textId="61776D04" w:rsidR="00114A10" w:rsidRDefault="00114A10" w:rsidP="00114A10">
      <w:pPr>
        <w:pStyle w:val="a"/>
      </w:pPr>
      <w:r>
        <w:t>value='3'</w:t>
      </w:r>
    </w:p>
    <w:p w14:paraId="7EFAE975" w14:textId="77777777" w:rsidR="00114A10" w:rsidRPr="00114A10" w:rsidRDefault="00114A10" w:rsidP="00114A10"/>
    <w:p w14:paraId="1EF1594E" w14:textId="49125FF6" w:rsidR="00114A10" w:rsidRDefault="00114A10" w:rsidP="00114A10">
      <w:r>
        <w:t>System.out.println("value=\"3\"");</w:t>
      </w:r>
    </w:p>
    <w:p w14:paraId="2BFBBD16" w14:textId="77777777" w:rsidR="00114A10" w:rsidRDefault="00114A10" w:rsidP="00114A10">
      <w:r>
        <w:rPr>
          <w:rFonts w:hint="eastAsia"/>
        </w:rPr>
        <w:t>위 코드의 출력은 다음과 같다.</w:t>
      </w:r>
    </w:p>
    <w:p w14:paraId="7391ADDC" w14:textId="3F88650D" w:rsidR="00114A10" w:rsidRDefault="00114A10" w:rsidP="00114A10">
      <w:pPr>
        <w:pStyle w:val="a"/>
      </w:pPr>
      <w:r>
        <w:t>value="3"</w:t>
      </w:r>
    </w:p>
    <w:p w14:paraId="36C7CBF4" w14:textId="426976E3" w:rsidR="00114A10" w:rsidRDefault="00114A10" w:rsidP="00114A10"/>
    <w:p w14:paraId="6302C0F3" w14:textId="59D44E49" w:rsidR="00114A10" w:rsidRDefault="00114A10" w:rsidP="00114A10"/>
    <w:p w14:paraId="40CC2049" w14:textId="52E94A0D" w:rsidR="00114A10" w:rsidRPr="00114A10" w:rsidRDefault="00114A10" w:rsidP="00114A10">
      <w:pPr>
        <w:pStyle w:val="Heading3"/>
      </w:pPr>
      <w:r>
        <w:rPr>
          <w:rFonts w:hint="eastAsia"/>
        </w:rPr>
        <w:t xml:space="preserve">\ </w:t>
      </w:r>
      <w:r>
        <w:rPr>
          <w:rFonts w:hint="eastAsia"/>
        </w:rPr>
        <w:t>문자</w:t>
      </w:r>
    </w:p>
    <w:p w14:paraId="06128945" w14:textId="14A5DAC2" w:rsidR="00114A10" w:rsidRDefault="00114A10" w:rsidP="00114A10">
      <w:r>
        <w:t xml:space="preserve">Java </w:t>
      </w:r>
      <w:r>
        <w:rPr>
          <w:rFonts w:hint="eastAsia"/>
        </w:rPr>
        <w:t xml:space="preserve">문자열에 포함된 </w:t>
      </w:r>
      <w:r>
        <w:t xml:space="preserve">\ </w:t>
      </w:r>
      <w:r>
        <w:rPr>
          <w:rFonts w:hint="eastAsia"/>
        </w:rPr>
        <w:t xml:space="preserve">문자는 </w:t>
      </w:r>
      <w:r>
        <w:t xml:space="preserve">\\ </w:t>
      </w:r>
      <w:r>
        <w:rPr>
          <w:rFonts w:hint="eastAsia"/>
        </w:rPr>
        <w:t>형태로 입력해야 한다.</w:t>
      </w:r>
    </w:p>
    <w:p w14:paraId="39C5EEA9" w14:textId="2C511CD1" w:rsidR="00114A10" w:rsidRDefault="00114A10" w:rsidP="00114A10"/>
    <w:p w14:paraId="3ECB5418" w14:textId="63933F8F" w:rsidR="00114A10" w:rsidRDefault="00114A10" w:rsidP="00114A10">
      <w:r>
        <w:rPr>
          <w:rFonts w:hint="eastAsia"/>
        </w:rPr>
        <w:t>예)</w:t>
      </w:r>
    </w:p>
    <w:p w14:paraId="6BEC29AB" w14:textId="1A6EC023" w:rsidR="00114A10" w:rsidRDefault="00114A10" w:rsidP="00114A10">
      <w:r>
        <w:t>System.out.println("</w:t>
      </w:r>
      <w:r>
        <w:rPr>
          <w:rFonts w:hint="eastAsia"/>
        </w:rPr>
        <w:t>c:\\temp\\data.txt</w:t>
      </w:r>
      <w:r>
        <w:t>");</w:t>
      </w:r>
    </w:p>
    <w:p w14:paraId="5E0771EA" w14:textId="77777777" w:rsidR="00114A10" w:rsidRDefault="00114A10" w:rsidP="00114A10">
      <w:r>
        <w:rPr>
          <w:rFonts w:hint="eastAsia"/>
        </w:rPr>
        <w:t>위 코드의 출력은 다음과 같다.</w:t>
      </w:r>
    </w:p>
    <w:p w14:paraId="5EAA1451" w14:textId="13199B4F" w:rsidR="00114A10" w:rsidRDefault="00114A10" w:rsidP="00114A10">
      <w:pPr>
        <w:pStyle w:val="a"/>
      </w:pPr>
      <w:r>
        <w:rPr>
          <w:rFonts w:hint="eastAsia"/>
        </w:rPr>
        <w:t>c:\temp\data.txt</w:t>
      </w:r>
    </w:p>
    <w:p w14:paraId="3DDA605C" w14:textId="77777777" w:rsidR="00114A10" w:rsidRPr="00114A10" w:rsidRDefault="00114A10" w:rsidP="00114A10"/>
    <w:p w14:paraId="08B58E87" w14:textId="5CFD45C4" w:rsidR="00114A10" w:rsidRDefault="00114A10" w:rsidP="00114A10"/>
    <w:p w14:paraId="16538271" w14:textId="3BEE4946" w:rsidR="00114A10" w:rsidRDefault="00114A10" w:rsidP="00114A10">
      <w:r>
        <w:rPr>
          <w:rFonts w:hint="eastAsia"/>
        </w:rPr>
        <w:t>\n</w:t>
      </w:r>
      <w:r>
        <w:t xml:space="preserve"> </w:t>
      </w:r>
      <w:r>
        <w:rPr>
          <w:rFonts w:hint="eastAsia"/>
        </w:rPr>
        <w:t>문자</w:t>
      </w:r>
    </w:p>
    <w:p w14:paraId="3F7DC44B" w14:textId="7EAC6A43" w:rsidR="00114A10" w:rsidRDefault="00114A10" w:rsidP="00114A10"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 xml:space="preserve">문자열에 포함된 줄바꿈 문자는 </w:t>
      </w:r>
      <w:r>
        <w:t xml:space="preserve">\n </w:t>
      </w:r>
      <w:r>
        <w:rPr>
          <w:rFonts w:hint="eastAsia"/>
        </w:rPr>
        <w:t>형태로 입력해야 한다.</w:t>
      </w:r>
    </w:p>
    <w:p w14:paraId="37758E57" w14:textId="14C35B2C" w:rsidR="00114A10" w:rsidRDefault="00114A10" w:rsidP="00114A10"/>
    <w:p w14:paraId="258D6627" w14:textId="6879212D" w:rsidR="00114A10" w:rsidRDefault="00114A10" w:rsidP="00114A10">
      <w:r>
        <w:rPr>
          <w:rFonts w:hint="eastAsia"/>
        </w:rPr>
        <w:t>예</w:t>
      </w:r>
      <w:r>
        <w:t>)</w:t>
      </w:r>
    </w:p>
    <w:p w14:paraId="64AC66AE" w14:textId="5851F306" w:rsidR="00114A10" w:rsidRDefault="00114A10" w:rsidP="00114A10">
      <w:r>
        <w:t>System.out.println("  hello\n  world");</w:t>
      </w:r>
    </w:p>
    <w:p w14:paraId="44EC19EC" w14:textId="77777777" w:rsidR="00114A10" w:rsidRDefault="00114A10" w:rsidP="00114A10">
      <w:r>
        <w:rPr>
          <w:rFonts w:hint="eastAsia"/>
        </w:rPr>
        <w:t>위 코드의 출력은 다음과 같다.</w:t>
      </w:r>
    </w:p>
    <w:p w14:paraId="30AB3E1D" w14:textId="4C829C8C" w:rsidR="00114A10" w:rsidRDefault="00114A10" w:rsidP="00114A10">
      <w:pPr>
        <w:pStyle w:val="a"/>
      </w:pPr>
      <w:r>
        <w:t xml:space="preserve">  hello</w:t>
      </w:r>
    </w:p>
    <w:p w14:paraId="49BC9275" w14:textId="2BC5FB43" w:rsidR="00114A10" w:rsidRDefault="00114A10" w:rsidP="00114A10">
      <w:pPr>
        <w:pStyle w:val="a"/>
      </w:pPr>
      <w:r>
        <w:t xml:space="preserve">  world</w:t>
      </w:r>
    </w:p>
    <w:p w14:paraId="347AAE09" w14:textId="77777777" w:rsidR="00114A10" w:rsidRPr="00114A10" w:rsidRDefault="00114A10" w:rsidP="00114A10"/>
    <w:p w14:paraId="09FAB1D0" w14:textId="77777777" w:rsidR="00114A10" w:rsidRPr="00A339F5" w:rsidRDefault="00114A10" w:rsidP="00114A10"/>
    <w:p w14:paraId="3B9A10B2" w14:textId="0585E036" w:rsidR="004E1A95" w:rsidRDefault="004E1A95" w:rsidP="00B12C18"/>
    <w:p w14:paraId="4AB3C950" w14:textId="77777777" w:rsidR="004E1A95" w:rsidRDefault="004E1A95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7BF72B2A" w14:textId="63047018" w:rsidR="004E1A95" w:rsidRDefault="00EF5BC8" w:rsidP="004E1A95">
      <w:pPr>
        <w:pStyle w:val="Heading1"/>
      </w:pPr>
      <w:bookmarkStart w:id="6" w:name="_Toc468967631"/>
      <w:r>
        <w:rPr>
          <w:rFonts w:hint="eastAsia"/>
        </w:rPr>
        <w:lastRenderedPageBreak/>
        <w:t xml:space="preserve">게시글 제목 추출 </w:t>
      </w:r>
      <w:r w:rsidR="004E1A95">
        <w:rPr>
          <w:rFonts w:hint="eastAsia"/>
        </w:rPr>
        <w:t>예제 코드</w:t>
      </w:r>
      <w:bookmarkEnd w:id="6"/>
    </w:p>
    <w:p w14:paraId="62121CC0" w14:textId="4C5A2E7D" w:rsidR="004E1A95" w:rsidRDefault="004E1A95" w:rsidP="004E1A95"/>
    <w:p w14:paraId="3AB661E1" w14:textId="0841233D" w:rsidR="004E1A95" w:rsidRDefault="004E1A95" w:rsidP="004E1A95">
      <w:pPr>
        <w:pStyle w:val="Heading2"/>
      </w:pPr>
      <w:bookmarkStart w:id="7" w:name="_Toc468967632"/>
      <w:r>
        <w:rPr>
          <w:rFonts w:hint="eastAsia"/>
        </w:rPr>
        <w:t>Example01</w:t>
      </w:r>
      <w:bookmarkEnd w:id="7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4E1A95" w14:paraId="6E73B9BA" w14:textId="77777777" w:rsidTr="00EF5BC8">
        <w:tc>
          <w:tcPr>
            <w:tcW w:w="426" w:type="dxa"/>
          </w:tcPr>
          <w:p w14:paraId="11F7DE72" w14:textId="77777777" w:rsidR="004E1A95" w:rsidRPr="00185935" w:rsidRDefault="004E1A95" w:rsidP="004E1A95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6D1D63CC" w14:textId="77777777" w:rsidR="004E1A95" w:rsidRPr="00185935" w:rsidRDefault="004E1A95" w:rsidP="004E1A95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1B8A85A5" w14:textId="77777777" w:rsidR="004E1A95" w:rsidRPr="00185935" w:rsidRDefault="004E1A95" w:rsidP="004E1A95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2C35BA39" w14:textId="77777777" w:rsidR="004E1A95" w:rsidRPr="00185935" w:rsidRDefault="004E1A95" w:rsidP="004E1A95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2435E7CA" w14:textId="77777777" w:rsidR="004E1A95" w:rsidRPr="00185935" w:rsidRDefault="004E1A95" w:rsidP="004E1A95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4309E402" w14:textId="77777777" w:rsidR="004E1A95" w:rsidRPr="00185935" w:rsidRDefault="004E1A95" w:rsidP="004E1A95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6D7D0055" w14:textId="77777777" w:rsidR="004E1A95" w:rsidRPr="00185935" w:rsidRDefault="004E1A95" w:rsidP="004E1A95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6F82B463" w14:textId="77777777" w:rsidR="004E1A95" w:rsidRPr="00185935" w:rsidRDefault="004E1A95" w:rsidP="004E1A95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044F2F62" w14:textId="77777777" w:rsidR="004E1A95" w:rsidRDefault="004E1A95" w:rsidP="004E1A95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6CD967FD" w14:textId="77777777" w:rsidR="004E1A95" w:rsidRDefault="004E1A95" w:rsidP="004E1A95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6B774740" w14:textId="77777777" w:rsidR="004E1A95" w:rsidRDefault="004E1A95" w:rsidP="004E1A95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59F54348" w14:textId="77777777" w:rsidR="004E1A95" w:rsidRDefault="004E1A95" w:rsidP="004E1A95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312303B0" w14:textId="77777777" w:rsidR="004E1A95" w:rsidRDefault="004E1A95" w:rsidP="004E1A95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27514B4F" w14:textId="77777777" w:rsidR="004E1A95" w:rsidRDefault="004E1A95" w:rsidP="004E1A95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74C2DD67" w14:textId="77777777" w:rsidR="004E1A95" w:rsidRDefault="004E1A95" w:rsidP="004E1A95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72B4B219" w14:textId="77777777" w:rsidR="004E1A95" w:rsidRDefault="004E1A95" w:rsidP="004E1A95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192168B0" w14:textId="77777777" w:rsidR="004E1A95" w:rsidRDefault="004E1A95" w:rsidP="004E1A95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31B9E84D" w14:textId="77777777" w:rsidR="004E1A95" w:rsidRDefault="004E1A95" w:rsidP="004E1A95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4411ACF0" w14:textId="77777777" w:rsidR="004E1A95" w:rsidRDefault="004E1A95" w:rsidP="004E1A95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75243A4B" w14:textId="77777777" w:rsidR="004E1A95" w:rsidRDefault="004E1A95" w:rsidP="004E1A95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09DD378D" w14:textId="77777777" w:rsidR="004E1A95" w:rsidRDefault="004E1A95" w:rsidP="004E1A95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06A8C9B5" w14:textId="77777777" w:rsidR="004E1A95" w:rsidRDefault="004E1A95" w:rsidP="004E1A95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144EE20C" w14:textId="77777777" w:rsidR="004E1A95" w:rsidRDefault="004E1A95" w:rsidP="004E1A95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3142B02A" w14:textId="77777777" w:rsidR="004E1A95" w:rsidRDefault="004E1A95" w:rsidP="004E1A95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666D11DF" w14:textId="77777777" w:rsidR="004E1A95" w:rsidRDefault="004E1A95" w:rsidP="004E1A95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01539752" w14:textId="77777777" w:rsidR="004E1A95" w:rsidRDefault="004E1A95" w:rsidP="004E1A95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7EE0C933" w14:textId="77777777" w:rsidR="004E1A95" w:rsidRDefault="004E1A95" w:rsidP="004E1A95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1093B460" w14:textId="77777777" w:rsidR="004E1A95" w:rsidRDefault="004E1A95" w:rsidP="004E1A95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0D7B75DC" w14:textId="77777777" w:rsidR="004E1A95" w:rsidRDefault="004E1A95" w:rsidP="004E1A95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54652820" w14:textId="77777777" w:rsidR="004E1A95" w:rsidRDefault="004E1A95" w:rsidP="004E1A95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47C13E19" w14:textId="77777777" w:rsidR="004E1A95" w:rsidRDefault="004E1A95" w:rsidP="004E1A95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5B782331" w14:textId="77777777" w:rsidR="004E1A95" w:rsidRDefault="004E1A95" w:rsidP="004E1A95">
            <w:pPr>
              <w:pStyle w:val="a1"/>
            </w:pPr>
            <w:r>
              <w:rPr>
                <w:rFonts w:hint="eastAsia"/>
              </w:rPr>
              <w:t>32</w:t>
            </w:r>
          </w:p>
          <w:p w14:paraId="2AEAEE09" w14:textId="77777777" w:rsidR="004E1A95" w:rsidRDefault="004E1A95" w:rsidP="004E1A95">
            <w:pPr>
              <w:pStyle w:val="a1"/>
            </w:pPr>
            <w:r>
              <w:rPr>
                <w:rFonts w:hint="eastAsia"/>
              </w:rPr>
              <w:t>33</w:t>
            </w:r>
          </w:p>
          <w:p w14:paraId="11BAA3F1" w14:textId="77777777" w:rsidR="004E1A95" w:rsidRDefault="004E1A95" w:rsidP="004E1A95">
            <w:pPr>
              <w:pStyle w:val="a1"/>
            </w:pPr>
            <w:r>
              <w:rPr>
                <w:rFonts w:hint="eastAsia"/>
              </w:rPr>
              <w:t>34</w:t>
            </w:r>
          </w:p>
          <w:p w14:paraId="403011C4" w14:textId="77777777" w:rsidR="004E1A95" w:rsidRDefault="004E1A95" w:rsidP="004E1A95">
            <w:pPr>
              <w:pStyle w:val="a1"/>
            </w:pPr>
            <w:r>
              <w:rPr>
                <w:rFonts w:hint="eastAsia"/>
              </w:rPr>
              <w:t>35</w:t>
            </w:r>
          </w:p>
          <w:p w14:paraId="0F267568" w14:textId="77777777" w:rsidR="004E1A95" w:rsidRDefault="004E1A95" w:rsidP="004E1A95">
            <w:pPr>
              <w:pStyle w:val="a1"/>
            </w:pPr>
            <w:r>
              <w:rPr>
                <w:rFonts w:hint="eastAsia"/>
              </w:rPr>
              <w:t>36</w:t>
            </w:r>
          </w:p>
          <w:p w14:paraId="5172CB28" w14:textId="77777777" w:rsidR="004E1A95" w:rsidRDefault="004E1A95" w:rsidP="004E1A95">
            <w:pPr>
              <w:pStyle w:val="a1"/>
            </w:pPr>
            <w:r>
              <w:rPr>
                <w:rFonts w:hint="eastAsia"/>
              </w:rPr>
              <w:t>37</w:t>
            </w:r>
          </w:p>
          <w:p w14:paraId="3BE89619" w14:textId="77777777" w:rsidR="004E1A95" w:rsidRDefault="004E1A95" w:rsidP="004E1A95">
            <w:pPr>
              <w:pStyle w:val="a1"/>
            </w:pPr>
            <w:r>
              <w:rPr>
                <w:rFonts w:hint="eastAsia"/>
              </w:rPr>
              <w:t>38</w:t>
            </w:r>
          </w:p>
          <w:p w14:paraId="64D30B61" w14:textId="77777777" w:rsidR="004E1A95" w:rsidRDefault="004E1A95" w:rsidP="004E1A95">
            <w:pPr>
              <w:pStyle w:val="a1"/>
            </w:pPr>
            <w:r>
              <w:rPr>
                <w:rFonts w:hint="eastAsia"/>
              </w:rPr>
              <w:t>39</w:t>
            </w:r>
          </w:p>
          <w:p w14:paraId="2CA91D02" w14:textId="47836EB9" w:rsidR="004E1A95" w:rsidRPr="00185935" w:rsidRDefault="004E1A95" w:rsidP="004E1A95">
            <w:pPr>
              <w:pStyle w:val="a1"/>
            </w:pPr>
            <w:r>
              <w:rPr>
                <w:rFonts w:hint="eastAsia"/>
              </w:rPr>
              <w:t>40</w:t>
            </w:r>
          </w:p>
        </w:tc>
        <w:tc>
          <w:tcPr>
            <w:tcW w:w="10631" w:type="dxa"/>
          </w:tcPr>
          <w:p w14:paraId="62A6DF95" w14:textId="77777777" w:rsidR="004E1A95" w:rsidRDefault="004E1A95" w:rsidP="004E1A95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net.skhu.http;</w:t>
            </w:r>
          </w:p>
          <w:p w14:paraId="36DC347E" w14:textId="77777777" w:rsidR="004E1A95" w:rsidRDefault="004E1A95" w:rsidP="004E1A95">
            <w:pPr>
              <w:pStyle w:val="a1"/>
            </w:pPr>
          </w:p>
          <w:p w14:paraId="38D685B0" w14:textId="77777777" w:rsidR="004E1A95" w:rsidRDefault="004E1A95" w:rsidP="004E1A9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java.io.BufferedReader;</w:t>
            </w:r>
          </w:p>
          <w:p w14:paraId="18D38875" w14:textId="77777777" w:rsidR="004E1A95" w:rsidRDefault="004E1A95" w:rsidP="004E1A9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java.io.IOException;</w:t>
            </w:r>
          </w:p>
          <w:p w14:paraId="0626A9FA" w14:textId="77777777" w:rsidR="004E1A95" w:rsidRDefault="004E1A95" w:rsidP="004E1A9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java.io.InputStreamReader;</w:t>
            </w:r>
          </w:p>
          <w:p w14:paraId="14539B83" w14:textId="5670A22A" w:rsidR="004E1A95" w:rsidRDefault="004E1A95" w:rsidP="004E1A9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java.net.HttpURLConnection;</w:t>
            </w:r>
          </w:p>
          <w:p w14:paraId="6681B333" w14:textId="77777777" w:rsidR="004E1A95" w:rsidRDefault="004E1A95" w:rsidP="004E1A9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java.net.URL;</w:t>
            </w:r>
          </w:p>
          <w:p w14:paraId="18C497BA" w14:textId="77777777" w:rsidR="004E1A95" w:rsidRDefault="004E1A95" w:rsidP="004E1A95">
            <w:pPr>
              <w:pStyle w:val="a1"/>
            </w:pPr>
          </w:p>
          <w:p w14:paraId="48FD7923" w14:textId="77777777" w:rsidR="004E1A95" w:rsidRDefault="004E1A95" w:rsidP="004E1A95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Example01 {</w:t>
            </w:r>
          </w:p>
          <w:p w14:paraId="3F1D00E4" w14:textId="77777777" w:rsidR="004E1A95" w:rsidRDefault="004E1A95" w:rsidP="004E1A95">
            <w:pPr>
              <w:pStyle w:val="a1"/>
            </w:pPr>
          </w:p>
          <w:p w14:paraId="56B8081D" w14:textId="77777777" w:rsidR="004E1A95" w:rsidRDefault="004E1A95" w:rsidP="004E1A9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Exception {</w:t>
            </w:r>
          </w:p>
          <w:p w14:paraId="6D1C1FD7" w14:textId="77777777" w:rsidR="004E1A95" w:rsidRDefault="004E1A95" w:rsidP="004E1A95">
            <w:pPr>
              <w:pStyle w:val="a1"/>
            </w:pPr>
          </w:p>
          <w:p w14:paraId="6AFE7D1B" w14:textId="77777777" w:rsidR="004E1A95" w:rsidRDefault="004E1A95" w:rsidP="004E1A95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listUrl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"http://www.skhu.ac.kr/board/boardlist.aspx?curpage=1&amp;bsid=10004&amp;searchBun=51"</w:t>
            </w:r>
            <w:r>
              <w:rPr>
                <w:color w:val="000000"/>
              </w:rPr>
              <w:t xml:space="preserve">;        </w:t>
            </w:r>
          </w:p>
          <w:p w14:paraId="40125458" w14:textId="77777777" w:rsidR="004E1A95" w:rsidRDefault="004E1A95" w:rsidP="004E1A95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html</w:t>
            </w:r>
            <w:r>
              <w:rPr>
                <w:color w:val="000000"/>
              </w:rPr>
              <w:t xml:space="preserve"> = getHttpResponse(</w:t>
            </w:r>
            <w:r>
              <w:rPr>
                <w:color w:val="6A3E3E"/>
              </w:rPr>
              <w:t>listUrl</w:t>
            </w:r>
            <w:r>
              <w:rPr>
                <w:color w:val="000000"/>
              </w:rPr>
              <w:t>);</w:t>
            </w:r>
          </w:p>
          <w:p w14:paraId="1A3A7E3A" w14:textId="77777777" w:rsidR="004E1A95" w:rsidRDefault="004E1A95" w:rsidP="004E1A95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51092AC5" w14:textId="77777777" w:rsidR="004E1A95" w:rsidRDefault="004E1A95" w:rsidP="004E1A95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html</w:t>
            </w:r>
            <w:r>
              <w:rPr>
                <w:color w:val="000000"/>
              </w:rPr>
              <w:t>);</w:t>
            </w:r>
          </w:p>
          <w:p w14:paraId="67BAAE24" w14:textId="77777777" w:rsidR="004E1A95" w:rsidRDefault="004E1A95" w:rsidP="004E1A95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7FB78E77" w14:textId="77777777" w:rsidR="004E1A95" w:rsidRDefault="004E1A95" w:rsidP="004E1A95">
            <w:pPr>
              <w:pStyle w:val="a1"/>
            </w:pPr>
          </w:p>
          <w:p w14:paraId="3FE160F1" w14:textId="77777777" w:rsidR="004E1A95" w:rsidRDefault="004E1A95" w:rsidP="004E1A9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String getHttpResponse(String </w:t>
            </w:r>
            <w:r>
              <w:rPr>
                <w:color w:val="6A3E3E"/>
              </w:rPr>
              <w:t>url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IOException {</w:t>
            </w:r>
          </w:p>
          <w:p w14:paraId="4450E52D" w14:textId="77777777" w:rsidR="004E1A95" w:rsidRDefault="004E1A95" w:rsidP="004E1A95">
            <w:pPr>
              <w:pStyle w:val="a1"/>
            </w:pPr>
            <w:r>
              <w:rPr>
                <w:color w:val="000000"/>
              </w:rPr>
              <w:t xml:space="preserve">        URL </w:t>
            </w:r>
            <w:r>
              <w:rPr>
                <w:color w:val="6A3E3E"/>
              </w:rPr>
              <w:t>urlObj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URL(</w:t>
            </w:r>
            <w:r>
              <w:rPr>
                <w:color w:val="6A3E3E"/>
              </w:rPr>
              <w:t>url</w:t>
            </w:r>
            <w:r>
              <w:rPr>
                <w:color w:val="000000"/>
              </w:rPr>
              <w:t>);</w:t>
            </w:r>
          </w:p>
          <w:p w14:paraId="6E74D134" w14:textId="77777777" w:rsidR="004E1A95" w:rsidRDefault="004E1A95" w:rsidP="004E1A95">
            <w:pPr>
              <w:pStyle w:val="a1"/>
            </w:pPr>
            <w:r>
              <w:rPr>
                <w:color w:val="000000"/>
              </w:rPr>
              <w:t xml:space="preserve">        HttpURLConnection 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 xml:space="preserve"> = (HttpURLConnection)</w:t>
            </w:r>
            <w:r>
              <w:rPr>
                <w:color w:val="6A3E3E"/>
              </w:rPr>
              <w:t>urlObj</w:t>
            </w:r>
            <w:r>
              <w:rPr>
                <w:color w:val="000000"/>
              </w:rPr>
              <w:t>.openConnection();</w:t>
            </w:r>
          </w:p>
          <w:p w14:paraId="128A9A46" w14:textId="77777777" w:rsidR="004E1A95" w:rsidRDefault="004E1A95" w:rsidP="004E1A95">
            <w:pPr>
              <w:pStyle w:val="a1"/>
            </w:pPr>
          </w:p>
          <w:p w14:paraId="6A4D35EF" w14:textId="77777777" w:rsidR="004E1A95" w:rsidRDefault="004E1A95" w:rsidP="004E1A9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>.setRequestMethod(</w:t>
            </w:r>
            <w:r>
              <w:rPr>
                <w:color w:val="2A00FF"/>
              </w:rPr>
              <w:t>"GET"</w:t>
            </w:r>
            <w:r>
              <w:rPr>
                <w:color w:val="000000"/>
              </w:rPr>
              <w:t>);</w:t>
            </w:r>
          </w:p>
          <w:p w14:paraId="2F1B0F1B" w14:textId="77777777" w:rsidR="004E1A95" w:rsidRDefault="004E1A95" w:rsidP="004E1A9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>.setRequestProperty(</w:t>
            </w:r>
            <w:r>
              <w:rPr>
                <w:color w:val="2A00FF"/>
              </w:rPr>
              <w:t>"User-Agent"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"Mozilla/5.0"</w:t>
            </w:r>
            <w:r>
              <w:rPr>
                <w:color w:val="000000"/>
              </w:rPr>
              <w:t>);</w:t>
            </w:r>
          </w:p>
          <w:p w14:paraId="3C1F4D42" w14:textId="77777777" w:rsidR="004E1A95" w:rsidRDefault="004E1A95" w:rsidP="004E1A95">
            <w:pPr>
              <w:pStyle w:val="a1"/>
            </w:pPr>
          </w:p>
          <w:p w14:paraId="17E3BDA3" w14:textId="77777777" w:rsidR="004E1A95" w:rsidRDefault="004E1A95" w:rsidP="004E1A95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contentType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 xml:space="preserve">.getContentType();        </w:t>
            </w:r>
          </w:p>
          <w:p w14:paraId="16EED5D5" w14:textId="77777777" w:rsidR="004E1A95" w:rsidRDefault="004E1A95" w:rsidP="004E1A95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encoding</w:t>
            </w:r>
            <w:r>
              <w:rPr>
                <w:color w:val="000000"/>
              </w:rPr>
              <w:t xml:space="preserve"> = (</w:t>
            </w:r>
            <w:r>
              <w:rPr>
                <w:color w:val="6A3E3E"/>
              </w:rPr>
              <w:t>contentType</w:t>
            </w:r>
            <w:r>
              <w:rPr>
                <w:color w:val="000000"/>
              </w:rPr>
              <w:t>.toUpperCase().indexOf(</w:t>
            </w:r>
            <w:r>
              <w:rPr>
                <w:color w:val="2A00FF"/>
              </w:rPr>
              <w:t>"UTF-8"</w:t>
            </w:r>
            <w:r>
              <w:rPr>
                <w:color w:val="000000"/>
              </w:rPr>
              <w:t xml:space="preserve">) &gt;= 0) ? </w:t>
            </w:r>
            <w:r>
              <w:rPr>
                <w:color w:val="2A00FF"/>
              </w:rPr>
              <w:t>"UTF-8"</w:t>
            </w:r>
            <w:r>
              <w:rPr>
                <w:color w:val="000000"/>
              </w:rPr>
              <w:t xml:space="preserve"> : </w:t>
            </w:r>
            <w:r>
              <w:rPr>
                <w:color w:val="2A00FF"/>
              </w:rPr>
              <w:t>"EUC-KR"</w:t>
            </w:r>
            <w:r>
              <w:rPr>
                <w:color w:val="000000"/>
              </w:rPr>
              <w:t>;</w:t>
            </w:r>
          </w:p>
          <w:p w14:paraId="638E0805" w14:textId="77777777" w:rsidR="004E1A95" w:rsidRDefault="004E1A95" w:rsidP="004E1A95">
            <w:pPr>
              <w:pStyle w:val="a1"/>
            </w:pPr>
            <w:r>
              <w:rPr>
                <w:color w:val="000000"/>
              </w:rPr>
              <w:t xml:space="preserve">        StringBuffer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StringBuffer();</w:t>
            </w:r>
          </w:p>
          <w:p w14:paraId="5AD69822" w14:textId="77777777" w:rsidR="004E1A95" w:rsidRDefault="004E1A95" w:rsidP="004E1A9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try</w:t>
            </w:r>
            <w:r>
              <w:rPr>
                <w:color w:val="000000"/>
              </w:rPr>
              <w:t xml:space="preserve"> (BufferedReader </w:t>
            </w:r>
            <w:r>
              <w:rPr>
                <w:color w:val="6A3E3E"/>
              </w:rPr>
              <w:t>input</w:t>
            </w:r>
            <w:r>
              <w:rPr>
                <w:color w:val="000000"/>
              </w:rPr>
              <w:t xml:space="preserve"> = </w:t>
            </w:r>
          </w:p>
          <w:p w14:paraId="759734E7" w14:textId="77777777" w:rsidR="004E1A95" w:rsidRDefault="004E1A95" w:rsidP="004E1A95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BufferedReader(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InputStreamReader(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 xml:space="preserve">.getInputStream(), </w:t>
            </w:r>
            <w:r>
              <w:rPr>
                <w:color w:val="6A3E3E"/>
              </w:rPr>
              <w:t>encoding</w:t>
            </w:r>
            <w:r>
              <w:rPr>
                <w:color w:val="000000"/>
              </w:rPr>
              <w:t>))) {</w:t>
            </w:r>
          </w:p>
          <w:p w14:paraId="44D578FB" w14:textId="77777777" w:rsidR="004E1A95" w:rsidRDefault="004E1A95" w:rsidP="004E1A95">
            <w:pPr>
              <w:pStyle w:val="a1"/>
            </w:pPr>
            <w:r>
              <w:rPr>
                <w:color w:val="000000"/>
              </w:rPr>
              <w:t xml:space="preserve">            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;</w:t>
            </w:r>
          </w:p>
          <w:p w14:paraId="4C8F00C9" w14:textId="77777777" w:rsidR="004E1A95" w:rsidRDefault="004E1A95" w:rsidP="004E1A95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while</w:t>
            </w:r>
            <w:r>
              <w:rPr>
                <w:color w:val="000000"/>
              </w:rPr>
              <w:t xml:space="preserve"> ((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input</w:t>
            </w:r>
            <w:r>
              <w:rPr>
                <w:color w:val="000000"/>
              </w:rPr>
              <w:t xml:space="preserve">.readLine()) !=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) {</w:t>
            </w:r>
          </w:p>
          <w:p w14:paraId="251E036D" w14:textId="77777777" w:rsidR="004E1A95" w:rsidRDefault="004E1A95" w:rsidP="004E1A95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.append(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0B762F5D" w14:textId="77777777" w:rsidR="004E1A95" w:rsidRDefault="004E1A95" w:rsidP="004E1A95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.append(</w:t>
            </w:r>
            <w:r>
              <w:rPr>
                <w:color w:val="2A00FF"/>
              </w:rPr>
              <w:t>'\n'</w:t>
            </w:r>
            <w:r>
              <w:rPr>
                <w:color w:val="000000"/>
              </w:rPr>
              <w:t>);</w:t>
            </w:r>
          </w:p>
          <w:p w14:paraId="5003B031" w14:textId="77777777" w:rsidR="004E1A95" w:rsidRDefault="004E1A95" w:rsidP="004E1A95">
            <w:pPr>
              <w:pStyle w:val="a1"/>
            </w:pPr>
            <w:r>
              <w:rPr>
                <w:color w:val="000000"/>
              </w:rPr>
              <w:t xml:space="preserve">            }</w:t>
            </w:r>
          </w:p>
          <w:p w14:paraId="388B247D" w14:textId="77777777" w:rsidR="004E1A95" w:rsidRDefault="004E1A95" w:rsidP="004E1A95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4D039D56" w14:textId="77777777" w:rsidR="004E1A95" w:rsidRDefault="004E1A95" w:rsidP="004E1A9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.toString();</w:t>
            </w:r>
          </w:p>
          <w:p w14:paraId="1EB7C27D" w14:textId="77777777" w:rsidR="004E1A95" w:rsidRDefault="004E1A95" w:rsidP="004E1A95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0AACEB83" w14:textId="77777777" w:rsidR="004E1A95" w:rsidRDefault="004E1A95" w:rsidP="004E1A95">
            <w:pPr>
              <w:pStyle w:val="a1"/>
            </w:pPr>
          </w:p>
          <w:p w14:paraId="6ECAA047" w14:textId="456D0138" w:rsidR="004E1A95" w:rsidRDefault="004E1A95" w:rsidP="004E1A95">
            <w:pPr>
              <w:pStyle w:val="a1"/>
            </w:pPr>
            <w:r>
              <w:rPr>
                <w:color w:val="000000"/>
              </w:rPr>
              <w:t>}</w:t>
            </w:r>
          </w:p>
        </w:tc>
      </w:tr>
    </w:tbl>
    <w:p w14:paraId="45F1977A" w14:textId="4D5B766C" w:rsidR="004E1A95" w:rsidRDefault="004E1A95" w:rsidP="004E1A95"/>
    <w:p w14:paraId="48DAF995" w14:textId="2E142694" w:rsidR="004E1A95" w:rsidRDefault="004E1A95" w:rsidP="004E1A95"/>
    <w:p w14:paraId="3F1478E1" w14:textId="2A0ED001" w:rsidR="004E1A95" w:rsidRDefault="004E1A95" w:rsidP="004E1A95">
      <w:r>
        <w:rPr>
          <w:rFonts w:hint="eastAsia"/>
        </w:rPr>
        <w:t>Example01</w:t>
      </w:r>
      <w:r>
        <w:t xml:space="preserve"> </w:t>
      </w:r>
      <w:r>
        <w:rPr>
          <w:rFonts w:hint="eastAsia"/>
        </w:rPr>
        <w:t>예제 코드는</w:t>
      </w:r>
    </w:p>
    <w:p w14:paraId="696C14E9" w14:textId="77777777" w:rsidR="00A339F5" w:rsidRDefault="004E1A95" w:rsidP="004E1A95">
      <w:r>
        <w:rPr>
          <w:rFonts w:hint="eastAsia"/>
        </w:rPr>
        <w:t xml:space="preserve">성공회대학교 홈페이지 웹서버에 </w:t>
      </w:r>
      <w:r>
        <w:t>URL</w:t>
      </w:r>
      <w:r>
        <w:rPr>
          <w:rFonts w:hint="eastAsia"/>
        </w:rPr>
        <w:t>을 요청하고</w:t>
      </w:r>
      <w:r>
        <w:t xml:space="preserve">, </w:t>
      </w:r>
      <w:r>
        <w:rPr>
          <w:rFonts w:hint="eastAsia"/>
        </w:rPr>
        <w:t>그 결과를 받아서</w:t>
      </w:r>
      <w:r w:rsidR="00A339F5">
        <w:t>,</w:t>
      </w:r>
    </w:p>
    <w:p w14:paraId="7DB7E11D" w14:textId="72B837C5" w:rsidR="004E1A95" w:rsidRDefault="00A339F5" w:rsidP="004E1A95">
      <w:r>
        <w:rPr>
          <w:rFonts w:hint="eastAsia"/>
        </w:rPr>
        <w:t xml:space="preserve">받아 온 웹페이지 내용 전체를 </w:t>
      </w:r>
      <w:r w:rsidR="004E1A95">
        <w:rPr>
          <w:rFonts w:hint="eastAsia"/>
        </w:rPr>
        <w:t>화면에 출력한다.</w:t>
      </w:r>
    </w:p>
    <w:p w14:paraId="7D4953E1" w14:textId="1381C253" w:rsidR="004E1A95" w:rsidRDefault="004E1A95" w:rsidP="004E1A95"/>
    <w:p w14:paraId="7149BFEB" w14:textId="77777777" w:rsidR="00EF5BC8" w:rsidRPr="004E1A95" w:rsidRDefault="00EF5BC8" w:rsidP="00EF5BC8">
      <w:pPr>
        <w:rPr>
          <w:color w:val="2A00FF"/>
        </w:rPr>
      </w:pPr>
      <w:r>
        <w:rPr>
          <w:rFonts w:hint="eastAsia"/>
        </w:rPr>
        <w:t xml:space="preserve">아래의 </w:t>
      </w:r>
      <w:r>
        <w:t>URL</w:t>
      </w:r>
      <w:r>
        <w:rPr>
          <w:rFonts w:hint="eastAsia"/>
        </w:rPr>
        <w:t xml:space="preserve">은 성공회대학교 홈페이지 게시판의 </w:t>
      </w:r>
      <w:r>
        <w:t xml:space="preserve">URL </w:t>
      </w:r>
      <w:r>
        <w:rPr>
          <w:rFonts w:hint="eastAsia"/>
        </w:rPr>
        <w:t>이다.</w:t>
      </w:r>
    </w:p>
    <w:p w14:paraId="35548DD6" w14:textId="77777777" w:rsidR="00EF5BC8" w:rsidRDefault="00EF5BC8" w:rsidP="00EF5BC8">
      <w:pPr>
        <w:rPr>
          <w:color w:val="2A00FF"/>
        </w:rPr>
      </w:pPr>
      <w:r>
        <w:rPr>
          <w:color w:val="2A00FF"/>
        </w:rPr>
        <w:t>"http://www.skhu.ac.kr/board/boardlist.aspx?curpage=1&amp;bsid=10004&amp;searchBun=51"</w:t>
      </w:r>
    </w:p>
    <w:p w14:paraId="74089D7A" w14:textId="77777777" w:rsidR="00EF5BC8" w:rsidRPr="004E1A95" w:rsidRDefault="00EF5BC8" w:rsidP="004E1A95"/>
    <w:p w14:paraId="25D7954A" w14:textId="5BB70E76" w:rsidR="004E1A95" w:rsidRDefault="004E1A95" w:rsidP="004E1A95">
      <w:r>
        <w:t xml:space="preserve">String getHttpReqponse(String url) </w:t>
      </w:r>
      <w:r>
        <w:rPr>
          <w:rFonts w:hint="eastAsia"/>
        </w:rPr>
        <w:t>메소드는</w:t>
      </w:r>
    </w:p>
    <w:p w14:paraId="18B2AFA5" w14:textId="5F792DA0" w:rsidR="004E1A95" w:rsidRDefault="004E1A95" w:rsidP="004E1A95">
      <w:r>
        <w:rPr>
          <w:rFonts w:hint="eastAsia"/>
        </w:rPr>
        <w:t xml:space="preserve">웹서버에 </w:t>
      </w:r>
      <w:r>
        <w:t>URL</w:t>
      </w:r>
      <w:r>
        <w:rPr>
          <w:rFonts w:hint="eastAsia"/>
        </w:rPr>
        <w:t>을 요청하고</w:t>
      </w:r>
      <w:r>
        <w:t xml:space="preserve">, </w:t>
      </w:r>
      <w:r>
        <w:rPr>
          <w:rFonts w:hint="eastAsia"/>
        </w:rPr>
        <w:t>그 결과를 받아서 문자열로 리턴하는 메소드이다.</w:t>
      </w:r>
    </w:p>
    <w:p w14:paraId="46D84BAF" w14:textId="29D2A28F" w:rsidR="004E1A95" w:rsidRDefault="004E1A95" w:rsidP="004E1A95"/>
    <w:p w14:paraId="10B3053E" w14:textId="534780CF" w:rsidR="004E1A95" w:rsidRDefault="004E1A95" w:rsidP="004E1A95"/>
    <w:p w14:paraId="79255B10" w14:textId="663DECFD" w:rsidR="005818FB" w:rsidRDefault="005818FB" w:rsidP="004E1A95"/>
    <w:p w14:paraId="70B9A1EA" w14:textId="7063C084" w:rsidR="005818FB" w:rsidRDefault="005818FB" w:rsidP="004E1A95"/>
    <w:p w14:paraId="67256383" w14:textId="27C37D0D" w:rsidR="005818FB" w:rsidRDefault="005818FB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3DDD7414" w14:textId="7A0BC9F1" w:rsidR="005818FB" w:rsidRDefault="005818FB" w:rsidP="005818FB">
      <w:pPr>
        <w:pStyle w:val="Heading2"/>
      </w:pPr>
      <w:bookmarkStart w:id="8" w:name="_Toc468967633"/>
      <w:r>
        <w:rPr>
          <w:rFonts w:hint="eastAsia"/>
        </w:rPr>
        <w:lastRenderedPageBreak/>
        <w:t>Example02</w:t>
      </w:r>
      <w:bookmarkEnd w:id="8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5818FB" w14:paraId="48AF3F2F" w14:textId="77777777" w:rsidTr="00EF5BC8">
        <w:tc>
          <w:tcPr>
            <w:tcW w:w="426" w:type="dxa"/>
          </w:tcPr>
          <w:p w14:paraId="3F0B729C" w14:textId="77777777" w:rsidR="005818FB" w:rsidRPr="00185935" w:rsidRDefault="005818FB" w:rsidP="005818FB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35389706" w14:textId="77777777" w:rsidR="005818FB" w:rsidRPr="00185935" w:rsidRDefault="005818FB" w:rsidP="005818FB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57069E8A" w14:textId="77777777" w:rsidR="005818FB" w:rsidRPr="00185935" w:rsidRDefault="005818FB" w:rsidP="005818FB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33FCFA69" w14:textId="77777777" w:rsidR="005818FB" w:rsidRPr="00185935" w:rsidRDefault="005818FB" w:rsidP="005818FB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0B1F65AA" w14:textId="77777777" w:rsidR="005818FB" w:rsidRPr="00185935" w:rsidRDefault="005818FB" w:rsidP="005818FB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4E8BE43A" w14:textId="77777777" w:rsidR="005818FB" w:rsidRPr="00185935" w:rsidRDefault="005818FB" w:rsidP="005818FB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67BF6B1F" w14:textId="77777777" w:rsidR="005818FB" w:rsidRPr="00185935" w:rsidRDefault="005818FB" w:rsidP="005818FB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357D6D3D" w14:textId="77777777" w:rsidR="005818FB" w:rsidRPr="00185935" w:rsidRDefault="005818FB" w:rsidP="005818FB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27D482FF" w14:textId="77777777" w:rsidR="005818FB" w:rsidRDefault="005818FB" w:rsidP="005818FB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1EB22F34" w14:textId="77777777" w:rsidR="005818FB" w:rsidRDefault="005818FB" w:rsidP="005818FB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34C9AB11" w14:textId="77777777" w:rsidR="005818FB" w:rsidRDefault="005818FB" w:rsidP="005818FB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37B48876" w14:textId="77777777" w:rsidR="005818FB" w:rsidRDefault="005818FB" w:rsidP="005818FB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23E3F62E" w14:textId="77777777" w:rsidR="005818FB" w:rsidRDefault="005818FB" w:rsidP="005818FB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7B67F7FB" w14:textId="77777777" w:rsidR="005818FB" w:rsidRDefault="005818FB" w:rsidP="005818FB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5EA15E01" w14:textId="77777777" w:rsidR="005818FB" w:rsidRDefault="005818FB" w:rsidP="005818FB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6FA03616" w14:textId="77777777" w:rsidR="005818FB" w:rsidRDefault="005818FB" w:rsidP="005818FB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7047CF25" w14:textId="77777777" w:rsidR="005818FB" w:rsidRDefault="005818FB" w:rsidP="005818FB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0DE2A0AD" w14:textId="77777777" w:rsidR="005818FB" w:rsidRDefault="005818FB" w:rsidP="005818FB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4A3AC56B" w14:textId="77777777" w:rsidR="005818FB" w:rsidRDefault="005818FB" w:rsidP="005818FB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4BB47908" w14:textId="77777777" w:rsidR="005818FB" w:rsidRDefault="005818FB" w:rsidP="005818FB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6593F59B" w14:textId="77777777" w:rsidR="005818FB" w:rsidRDefault="005818FB" w:rsidP="005818FB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78422302" w14:textId="77777777" w:rsidR="005818FB" w:rsidRDefault="005818FB" w:rsidP="005818FB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1C45EC8E" w14:textId="77777777" w:rsidR="005818FB" w:rsidRDefault="005818FB" w:rsidP="005818FB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4190BB8F" w14:textId="77777777" w:rsidR="005818FB" w:rsidRDefault="005818FB" w:rsidP="005818FB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68782AB9" w14:textId="77777777" w:rsidR="005818FB" w:rsidRDefault="005818FB" w:rsidP="005818FB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650BE9E0" w14:textId="77777777" w:rsidR="005818FB" w:rsidRDefault="005818FB" w:rsidP="005818FB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15181B15" w14:textId="77777777" w:rsidR="005818FB" w:rsidRDefault="005818FB" w:rsidP="005818FB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58D3ACE6" w14:textId="77777777" w:rsidR="005818FB" w:rsidRDefault="005818FB" w:rsidP="005818FB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4B9CDD34" w14:textId="77777777" w:rsidR="005818FB" w:rsidRDefault="005818FB" w:rsidP="005818FB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5BDEF213" w14:textId="77777777" w:rsidR="005818FB" w:rsidRDefault="005818FB" w:rsidP="005818FB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12F9A91C" w14:textId="77777777" w:rsidR="005818FB" w:rsidRDefault="005818FB" w:rsidP="005818FB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0ED9415C" w14:textId="77777777" w:rsidR="005818FB" w:rsidRDefault="005818FB" w:rsidP="005818FB">
            <w:pPr>
              <w:pStyle w:val="a1"/>
            </w:pPr>
            <w:r>
              <w:rPr>
                <w:rFonts w:hint="eastAsia"/>
              </w:rPr>
              <w:t>32</w:t>
            </w:r>
          </w:p>
          <w:p w14:paraId="3FAD2403" w14:textId="77777777" w:rsidR="005818FB" w:rsidRDefault="005818FB" w:rsidP="005818FB">
            <w:pPr>
              <w:pStyle w:val="a1"/>
            </w:pPr>
            <w:r>
              <w:rPr>
                <w:rFonts w:hint="eastAsia"/>
              </w:rPr>
              <w:t>33</w:t>
            </w:r>
          </w:p>
          <w:p w14:paraId="704B6CC4" w14:textId="77777777" w:rsidR="005818FB" w:rsidRDefault="005818FB" w:rsidP="005818FB">
            <w:pPr>
              <w:pStyle w:val="a1"/>
            </w:pPr>
            <w:r>
              <w:rPr>
                <w:rFonts w:hint="eastAsia"/>
              </w:rPr>
              <w:t>34</w:t>
            </w:r>
          </w:p>
          <w:p w14:paraId="189887B4" w14:textId="77777777" w:rsidR="005818FB" w:rsidRDefault="005818FB" w:rsidP="005818FB">
            <w:pPr>
              <w:pStyle w:val="a1"/>
            </w:pPr>
            <w:r>
              <w:rPr>
                <w:rFonts w:hint="eastAsia"/>
              </w:rPr>
              <w:t>35</w:t>
            </w:r>
          </w:p>
          <w:p w14:paraId="2E9AB878" w14:textId="77777777" w:rsidR="005818FB" w:rsidRDefault="005818FB" w:rsidP="005818FB">
            <w:pPr>
              <w:pStyle w:val="a1"/>
            </w:pPr>
            <w:r>
              <w:rPr>
                <w:rFonts w:hint="eastAsia"/>
              </w:rPr>
              <w:t>36</w:t>
            </w:r>
          </w:p>
          <w:p w14:paraId="00A3904A" w14:textId="77777777" w:rsidR="005818FB" w:rsidRDefault="005818FB" w:rsidP="005818FB">
            <w:pPr>
              <w:pStyle w:val="a1"/>
            </w:pPr>
            <w:r>
              <w:rPr>
                <w:rFonts w:hint="eastAsia"/>
              </w:rPr>
              <w:t>37</w:t>
            </w:r>
          </w:p>
          <w:p w14:paraId="1DE31F4E" w14:textId="77777777" w:rsidR="005818FB" w:rsidRDefault="005818FB" w:rsidP="005818FB">
            <w:pPr>
              <w:pStyle w:val="a1"/>
            </w:pPr>
            <w:r>
              <w:rPr>
                <w:rFonts w:hint="eastAsia"/>
              </w:rPr>
              <w:t>38</w:t>
            </w:r>
          </w:p>
          <w:p w14:paraId="2D34C490" w14:textId="77777777" w:rsidR="005818FB" w:rsidRDefault="005818FB" w:rsidP="005818FB">
            <w:pPr>
              <w:pStyle w:val="a1"/>
            </w:pPr>
            <w:r>
              <w:rPr>
                <w:rFonts w:hint="eastAsia"/>
              </w:rPr>
              <w:t>39</w:t>
            </w:r>
          </w:p>
          <w:p w14:paraId="5C658364" w14:textId="77777777" w:rsidR="005818FB" w:rsidRDefault="005818FB" w:rsidP="005818FB">
            <w:pPr>
              <w:pStyle w:val="a1"/>
            </w:pPr>
            <w:r>
              <w:rPr>
                <w:rFonts w:hint="eastAsia"/>
              </w:rPr>
              <w:t>40</w:t>
            </w:r>
          </w:p>
          <w:p w14:paraId="3D6E88EE" w14:textId="77777777" w:rsidR="005818FB" w:rsidRDefault="005818FB" w:rsidP="005818FB">
            <w:pPr>
              <w:pStyle w:val="a1"/>
            </w:pPr>
            <w:r>
              <w:rPr>
                <w:rFonts w:hint="eastAsia"/>
              </w:rPr>
              <w:t>41</w:t>
            </w:r>
          </w:p>
          <w:p w14:paraId="5487DC57" w14:textId="77777777" w:rsidR="005818FB" w:rsidRDefault="005818FB" w:rsidP="005818FB">
            <w:pPr>
              <w:pStyle w:val="a1"/>
            </w:pPr>
            <w:r>
              <w:rPr>
                <w:rFonts w:hint="eastAsia"/>
              </w:rPr>
              <w:t>42</w:t>
            </w:r>
          </w:p>
          <w:p w14:paraId="7B1CD330" w14:textId="77777777" w:rsidR="005818FB" w:rsidRDefault="005818FB" w:rsidP="005818FB">
            <w:pPr>
              <w:pStyle w:val="a1"/>
            </w:pPr>
            <w:r>
              <w:rPr>
                <w:rFonts w:hint="eastAsia"/>
              </w:rPr>
              <w:t>43</w:t>
            </w:r>
          </w:p>
          <w:p w14:paraId="1BDED39F" w14:textId="77777777" w:rsidR="005818FB" w:rsidRDefault="005818FB" w:rsidP="005818FB">
            <w:pPr>
              <w:pStyle w:val="a1"/>
            </w:pPr>
            <w:r>
              <w:rPr>
                <w:rFonts w:hint="eastAsia"/>
              </w:rPr>
              <w:t>44</w:t>
            </w:r>
          </w:p>
          <w:p w14:paraId="4E6945EA" w14:textId="77777777" w:rsidR="005818FB" w:rsidRDefault="005818FB" w:rsidP="005818FB">
            <w:pPr>
              <w:pStyle w:val="a1"/>
            </w:pPr>
            <w:r>
              <w:rPr>
                <w:rFonts w:hint="eastAsia"/>
              </w:rPr>
              <w:t>45</w:t>
            </w:r>
          </w:p>
          <w:p w14:paraId="37AC02F7" w14:textId="77777777" w:rsidR="005818FB" w:rsidRDefault="005818FB" w:rsidP="005818FB">
            <w:pPr>
              <w:pStyle w:val="a1"/>
            </w:pPr>
            <w:r>
              <w:rPr>
                <w:rFonts w:hint="eastAsia"/>
              </w:rPr>
              <w:t>46</w:t>
            </w:r>
          </w:p>
          <w:p w14:paraId="7B6125E9" w14:textId="05E04D0C" w:rsidR="005818FB" w:rsidRPr="00185935" w:rsidRDefault="005818FB" w:rsidP="005818FB">
            <w:pPr>
              <w:pStyle w:val="a1"/>
            </w:pPr>
          </w:p>
        </w:tc>
        <w:tc>
          <w:tcPr>
            <w:tcW w:w="10631" w:type="dxa"/>
          </w:tcPr>
          <w:p w14:paraId="7B032C29" w14:textId="77777777" w:rsidR="005818FB" w:rsidRDefault="005818FB" w:rsidP="005818FB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net.skhu.http;</w:t>
            </w:r>
          </w:p>
          <w:p w14:paraId="43C20C0B" w14:textId="77777777" w:rsidR="005818FB" w:rsidRDefault="005818FB" w:rsidP="005818FB">
            <w:pPr>
              <w:pStyle w:val="a1"/>
            </w:pPr>
          </w:p>
          <w:p w14:paraId="0654D240" w14:textId="77777777" w:rsidR="005818FB" w:rsidRDefault="005818FB" w:rsidP="005818FB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java.io.BufferedReader;</w:t>
            </w:r>
          </w:p>
          <w:p w14:paraId="7F1282F7" w14:textId="77777777" w:rsidR="005818FB" w:rsidRDefault="005818FB" w:rsidP="005818FB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java.io.IOException;</w:t>
            </w:r>
          </w:p>
          <w:p w14:paraId="043733E5" w14:textId="77777777" w:rsidR="005818FB" w:rsidRDefault="005818FB" w:rsidP="005818FB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java.io.InputStreamReader;</w:t>
            </w:r>
          </w:p>
          <w:p w14:paraId="54CE9CE6" w14:textId="77777777" w:rsidR="005818FB" w:rsidRDefault="005818FB" w:rsidP="005818FB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java.net.HttpURLConnection;</w:t>
            </w:r>
          </w:p>
          <w:p w14:paraId="1566130D" w14:textId="77777777" w:rsidR="005818FB" w:rsidRDefault="005818FB" w:rsidP="005818FB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java.net.URL;</w:t>
            </w:r>
          </w:p>
          <w:p w14:paraId="07F597FE" w14:textId="77777777" w:rsidR="005818FB" w:rsidRDefault="005818FB" w:rsidP="005818FB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java.util.regex.Matcher;</w:t>
            </w:r>
          </w:p>
          <w:p w14:paraId="73D49C93" w14:textId="77777777" w:rsidR="005818FB" w:rsidRDefault="005818FB" w:rsidP="005818FB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java.util.regex.Pattern;</w:t>
            </w:r>
          </w:p>
          <w:p w14:paraId="3E87A12C" w14:textId="77777777" w:rsidR="005818FB" w:rsidRDefault="005818FB" w:rsidP="005818FB">
            <w:pPr>
              <w:pStyle w:val="a1"/>
            </w:pPr>
          </w:p>
          <w:p w14:paraId="743EF2DE" w14:textId="77777777" w:rsidR="005818FB" w:rsidRDefault="005818FB" w:rsidP="005818FB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Example02 {</w:t>
            </w:r>
          </w:p>
          <w:p w14:paraId="2DF81F58" w14:textId="77777777" w:rsidR="005818FB" w:rsidRDefault="005818FB" w:rsidP="005818FB">
            <w:pPr>
              <w:pStyle w:val="a1"/>
            </w:pPr>
          </w:p>
          <w:p w14:paraId="22D72DA4" w14:textId="77777777" w:rsidR="005818FB" w:rsidRDefault="005818FB" w:rsidP="005818FB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Exception {</w:t>
            </w:r>
          </w:p>
          <w:p w14:paraId="33FEA8AC" w14:textId="77777777" w:rsidR="005818FB" w:rsidRDefault="005818FB" w:rsidP="005818FB">
            <w:pPr>
              <w:pStyle w:val="a1"/>
            </w:pPr>
          </w:p>
          <w:p w14:paraId="4B999BE3" w14:textId="77777777" w:rsidR="005818FB" w:rsidRDefault="005818FB" w:rsidP="005818FB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listUrl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"http://www.skhu.ac.kr/board/boardlist.aspx?curpage=1&amp;bsid=10004&amp;searchBun=51"</w:t>
            </w:r>
            <w:r>
              <w:rPr>
                <w:color w:val="000000"/>
              </w:rPr>
              <w:t>;</w:t>
            </w:r>
          </w:p>
          <w:p w14:paraId="5EFE1F4A" w14:textId="77777777" w:rsidR="005818FB" w:rsidRDefault="005818FB" w:rsidP="005818FB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html</w:t>
            </w:r>
            <w:r>
              <w:rPr>
                <w:color w:val="000000"/>
              </w:rPr>
              <w:t xml:space="preserve"> = getHttpResponse(</w:t>
            </w:r>
            <w:r>
              <w:rPr>
                <w:color w:val="6A3E3E"/>
              </w:rPr>
              <w:t>listUrl</w:t>
            </w:r>
            <w:r>
              <w:rPr>
                <w:color w:val="000000"/>
              </w:rPr>
              <w:t>);</w:t>
            </w:r>
          </w:p>
          <w:p w14:paraId="56035331" w14:textId="77777777" w:rsidR="005818FB" w:rsidRDefault="005818FB" w:rsidP="005818FB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589B5B90" w14:textId="77777777" w:rsidR="005818FB" w:rsidRDefault="005818FB" w:rsidP="005818FB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"&lt;a href='boardread.aspx[^']+'&gt;([^&lt;]+)&lt;/a&gt;"</w:t>
            </w:r>
            <w:r>
              <w:rPr>
                <w:color w:val="000000"/>
              </w:rPr>
              <w:t>;</w:t>
            </w:r>
          </w:p>
          <w:p w14:paraId="5B147834" w14:textId="77777777" w:rsidR="005818FB" w:rsidRDefault="005818FB" w:rsidP="005818FB">
            <w:pPr>
              <w:pStyle w:val="a1"/>
            </w:pPr>
            <w:r>
              <w:rPr>
                <w:color w:val="000000"/>
              </w:rPr>
              <w:t xml:space="preserve">        Pattern </w:t>
            </w:r>
            <w:r>
              <w:rPr>
                <w:color w:val="6A3E3E"/>
              </w:rPr>
              <w:t>pattern</w:t>
            </w:r>
            <w:r>
              <w:rPr>
                <w:color w:val="000000"/>
              </w:rPr>
              <w:t xml:space="preserve"> = Pattern.compile(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>);</w:t>
            </w:r>
          </w:p>
          <w:p w14:paraId="3B545B60" w14:textId="77777777" w:rsidR="005818FB" w:rsidRDefault="005818FB" w:rsidP="005818FB">
            <w:pPr>
              <w:pStyle w:val="a1"/>
            </w:pPr>
            <w:r>
              <w:rPr>
                <w:color w:val="000000"/>
              </w:rPr>
              <w:t xml:space="preserve">        Matcher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pattern</w:t>
            </w:r>
            <w:r>
              <w:rPr>
                <w:color w:val="000000"/>
              </w:rPr>
              <w:t>.matcher(</w:t>
            </w:r>
            <w:r>
              <w:rPr>
                <w:color w:val="6A3E3E"/>
              </w:rPr>
              <w:t>html</w:t>
            </w:r>
            <w:r>
              <w:rPr>
                <w:color w:val="000000"/>
              </w:rPr>
              <w:t>);</w:t>
            </w:r>
          </w:p>
          <w:p w14:paraId="2E424EB6" w14:textId="77777777" w:rsidR="005818FB" w:rsidRDefault="005818FB" w:rsidP="005818FB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while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>.find())</w:t>
            </w:r>
          </w:p>
          <w:p w14:paraId="40D277FB" w14:textId="77777777" w:rsidR="005818FB" w:rsidRDefault="005818FB" w:rsidP="005818FB">
            <w:pPr>
              <w:pStyle w:val="a1"/>
            </w:pPr>
            <w:r>
              <w:rPr>
                <w:color w:val="000000"/>
              </w:rPr>
              <w:t xml:space="preserve">    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>.group(1));</w:t>
            </w:r>
          </w:p>
          <w:p w14:paraId="6551A62F" w14:textId="77777777" w:rsidR="005818FB" w:rsidRDefault="005818FB" w:rsidP="005818FB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0861364A" w14:textId="77777777" w:rsidR="005818FB" w:rsidRDefault="005818FB" w:rsidP="005818FB">
            <w:pPr>
              <w:pStyle w:val="a1"/>
            </w:pPr>
          </w:p>
          <w:p w14:paraId="146C66DD" w14:textId="77777777" w:rsidR="005818FB" w:rsidRDefault="005818FB" w:rsidP="005818FB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String getHttpResponse(String </w:t>
            </w:r>
            <w:r>
              <w:rPr>
                <w:color w:val="6A3E3E"/>
              </w:rPr>
              <w:t>url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IOException {</w:t>
            </w:r>
          </w:p>
          <w:p w14:paraId="1DB2E5AF" w14:textId="77777777" w:rsidR="005818FB" w:rsidRDefault="005818FB" w:rsidP="005818FB">
            <w:pPr>
              <w:pStyle w:val="a1"/>
            </w:pPr>
            <w:r>
              <w:rPr>
                <w:color w:val="000000"/>
              </w:rPr>
              <w:t xml:space="preserve">        URL </w:t>
            </w:r>
            <w:r>
              <w:rPr>
                <w:color w:val="6A3E3E"/>
              </w:rPr>
              <w:t>urlObj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URL(</w:t>
            </w:r>
            <w:r>
              <w:rPr>
                <w:color w:val="6A3E3E"/>
              </w:rPr>
              <w:t>url</w:t>
            </w:r>
            <w:r>
              <w:rPr>
                <w:color w:val="000000"/>
              </w:rPr>
              <w:t>);</w:t>
            </w:r>
          </w:p>
          <w:p w14:paraId="7322234B" w14:textId="77777777" w:rsidR="005818FB" w:rsidRDefault="005818FB" w:rsidP="005818FB">
            <w:pPr>
              <w:pStyle w:val="a1"/>
            </w:pPr>
            <w:r>
              <w:rPr>
                <w:color w:val="000000"/>
              </w:rPr>
              <w:t xml:space="preserve">        HttpURLConnection 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 xml:space="preserve"> = (HttpURLConnection)</w:t>
            </w:r>
            <w:r>
              <w:rPr>
                <w:color w:val="6A3E3E"/>
              </w:rPr>
              <w:t>urlObj</w:t>
            </w:r>
            <w:r>
              <w:rPr>
                <w:color w:val="000000"/>
              </w:rPr>
              <w:t>.openConnection();</w:t>
            </w:r>
          </w:p>
          <w:p w14:paraId="7FB0E157" w14:textId="77777777" w:rsidR="005818FB" w:rsidRDefault="005818FB" w:rsidP="005818FB">
            <w:pPr>
              <w:pStyle w:val="a1"/>
            </w:pPr>
          </w:p>
          <w:p w14:paraId="3FC1B26D" w14:textId="77777777" w:rsidR="005818FB" w:rsidRDefault="005818FB" w:rsidP="005818FB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>.setRequestMethod(</w:t>
            </w:r>
            <w:r>
              <w:rPr>
                <w:color w:val="2A00FF"/>
              </w:rPr>
              <w:t>"GET"</w:t>
            </w:r>
            <w:r>
              <w:rPr>
                <w:color w:val="000000"/>
              </w:rPr>
              <w:t>);</w:t>
            </w:r>
          </w:p>
          <w:p w14:paraId="04E6E820" w14:textId="77777777" w:rsidR="005818FB" w:rsidRDefault="005818FB" w:rsidP="005818FB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>.setRequestProperty(</w:t>
            </w:r>
            <w:r>
              <w:rPr>
                <w:color w:val="2A00FF"/>
              </w:rPr>
              <w:t>"User-Agent"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"Mozilla/5.0"</w:t>
            </w:r>
            <w:r>
              <w:rPr>
                <w:color w:val="000000"/>
              </w:rPr>
              <w:t>);</w:t>
            </w:r>
          </w:p>
          <w:p w14:paraId="2963D603" w14:textId="77777777" w:rsidR="005818FB" w:rsidRDefault="005818FB" w:rsidP="005818FB">
            <w:pPr>
              <w:pStyle w:val="a1"/>
            </w:pPr>
          </w:p>
          <w:p w14:paraId="76160861" w14:textId="77777777" w:rsidR="005818FB" w:rsidRDefault="005818FB" w:rsidP="005818FB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contentType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 xml:space="preserve">.getContentType();        </w:t>
            </w:r>
          </w:p>
          <w:p w14:paraId="464C6288" w14:textId="77777777" w:rsidR="005818FB" w:rsidRDefault="005818FB" w:rsidP="005818FB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encoding</w:t>
            </w:r>
            <w:r>
              <w:rPr>
                <w:color w:val="000000"/>
              </w:rPr>
              <w:t xml:space="preserve"> = (</w:t>
            </w:r>
            <w:r>
              <w:rPr>
                <w:color w:val="6A3E3E"/>
              </w:rPr>
              <w:t>contentType</w:t>
            </w:r>
            <w:r>
              <w:rPr>
                <w:color w:val="000000"/>
              </w:rPr>
              <w:t>.toUpperCase().indexOf(</w:t>
            </w:r>
            <w:r>
              <w:rPr>
                <w:color w:val="2A00FF"/>
              </w:rPr>
              <w:t>"UTF-8"</w:t>
            </w:r>
            <w:r>
              <w:rPr>
                <w:color w:val="000000"/>
              </w:rPr>
              <w:t xml:space="preserve">) &gt;= 0) ? </w:t>
            </w:r>
            <w:r>
              <w:rPr>
                <w:color w:val="2A00FF"/>
              </w:rPr>
              <w:t>"UTF-8"</w:t>
            </w:r>
            <w:r>
              <w:rPr>
                <w:color w:val="000000"/>
              </w:rPr>
              <w:t xml:space="preserve"> : </w:t>
            </w:r>
            <w:r>
              <w:rPr>
                <w:color w:val="2A00FF"/>
              </w:rPr>
              <w:t>"EUC-KR"</w:t>
            </w:r>
            <w:r>
              <w:rPr>
                <w:color w:val="000000"/>
              </w:rPr>
              <w:t>;</w:t>
            </w:r>
          </w:p>
          <w:p w14:paraId="7B6CC775" w14:textId="77777777" w:rsidR="005818FB" w:rsidRDefault="005818FB" w:rsidP="005818FB">
            <w:pPr>
              <w:pStyle w:val="a1"/>
            </w:pPr>
            <w:r>
              <w:rPr>
                <w:color w:val="000000"/>
              </w:rPr>
              <w:t xml:space="preserve">        StringBuffer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StringBuffer();</w:t>
            </w:r>
          </w:p>
          <w:p w14:paraId="172CBB5B" w14:textId="77777777" w:rsidR="005818FB" w:rsidRDefault="005818FB" w:rsidP="005818FB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try</w:t>
            </w:r>
            <w:r>
              <w:rPr>
                <w:color w:val="000000"/>
              </w:rPr>
              <w:t xml:space="preserve"> (BufferedReader </w:t>
            </w:r>
            <w:r>
              <w:rPr>
                <w:color w:val="6A3E3E"/>
              </w:rPr>
              <w:t>input</w:t>
            </w:r>
            <w:r>
              <w:rPr>
                <w:color w:val="000000"/>
              </w:rPr>
              <w:t xml:space="preserve"> = </w:t>
            </w:r>
          </w:p>
          <w:p w14:paraId="2A1C629C" w14:textId="77777777" w:rsidR="005818FB" w:rsidRDefault="005818FB" w:rsidP="005818FB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BufferedReader(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InputStreamReader(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 xml:space="preserve">.getInputStream(), </w:t>
            </w:r>
            <w:r>
              <w:rPr>
                <w:color w:val="6A3E3E"/>
              </w:rPr>
              <w:t>encoding</w:t>
            </w:r>
            <w:r>
              <w:rPr>
                <w:color w:val="000000"/>
              </w:rPr>
              <w:t>))) {</w:t>
            </w:r>
          </w:p>
          <w:p w14:paraId="1DFFB844" w14:textId="77777777" w:rsidR="005818FB" w:rsidRDefault="005818FB" w:rsidP="005818FB">
            <w:pPr>
              <w:pStyle w:val="a1"/>
            </w:pPr>
            <w:r>
              <w:rPr>
                <w:color w:val="000000"/>
              </w:rPr>
              <w:t xml:space="preserve">            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;</w:t>
            </w:r>
          </w:p>
          <w:p w14:paraId="764CC804" w14:textId="77777777" w:rsidR="005818FB" w:rsidRDefault="005818FB" w:rsidP="005818FB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while</w:t>
            </w:r>
            <w:r>
              <w:rPr>
                <w:color w:val="000000"/>
              </w:rPr>
              <w:t xml:space="preserve"> ((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input</w:t>
            </w:r>
            <w:r>
              <w:rPr>
                <w:color w:val="000000"/>
              </w:rPr>
              <w:t xml:space="preserve">.readLine()) !=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) {</w:t>
            </w:r>
          </w:p>
          <w:p w14:paraId="7AA22DF2" w14:textId="77777777" w:rsidR="005818FB" w:rsidRDefault="005818FB" w:rsidP="005818FB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.append(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3AC99DB7" w14:textId="77777777" w:rsidR="005818FB" w:rsidRDefault="005818FB" w:rsidP="005818FB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.append(</w:t>
            </w:r>
            <w:r>
              <w:rPr>
                <w:color w:val="2A00FF"/>
              </w:rPr>
              <w:t>'\n'</w:t>
            </w:r>
            <w:r>
              <w:rPr>
                <w:color w:val="000000"/>
              </w:rPr>
              <w:t>);</w:t>
            </w:r>
          </w:p>
          <w:p w14:paraId="63B4589C" w14:textId="77777777" w:rsidR="005818FB" w:rsidRDefault="005818FB" w:rsidP="005818FB">
            <w:pPr>
              <w:pStyle w:val="a1"/>
            </w:pPr>
            <w:r>
              <w:rPr>
                <w:color w:val="000000"/>
              </w:rPr>
              <w:t xml:space="preserve">            }</w:t>
            </w:r>
          </w:p>
          <w:p w14:paraId="18B83E6D" w14:textId="58321F71" w:rsidR="005818FB" w:rsidRDefault="005818FB" w:rsidP="005818FB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6F3FA8B2" w14:textId="5581A902" w:rsidR="005818FB" w:rsidRDefault="005818FB" w:rsidP="005818FB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.toString();</w:t>
            </w:r>
          </w:p>
          <w:p w14:paraId="7837B157" w14:textId="77777777" w:rsidR="005818FB" w:rsidRDefault="005818FB" w:rsidP="005818FB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0B9B6067" w14:textId="77777777" w:rsidR="005818FB" w:rsidRDefault="005818FB" w:rsidP="005818FB">
            <w:pPr>
              <w:pStyle w:val="a1"/>
            </w:pPr>
          </w:p>
          <w:p w14:paraId="62CE0464" w14:textId="77777777" w:rsidR="005818FB" w:rsidRDefault="005818FB" w:rsidP="005818FB">
            <w:pPr>
              <w:pStyle w:val="a1"/>
            </w:pPr>
            <w:r>
              <w:rPr>
                <w:color w:val="000000"/>
              </w:rPr>
              <w:t>}</w:t>
            </w:r>
          </w:p>
          <w:p w14:paraId="58F84D03" w14:textId="1F938FDF" w:rsidR="005818FB" w:rsidRDefault="005818FB" w:rsidP="005818FB">
            <w:pPr>
              <w:pStyle w:val="a1"/>
            </w:pPr>
          </w:p>
        </w:tc>
      </w:tr>
    </w:tbl>
    <w:p w14:paraId="314F20E2" w14:textId="51ABD918" w:rsidR="005818FB" w:rsidRDefault="005818FB" w:rsidP="005818FB"/>
    <w:p w14:paraId="48B43BCB" w14:textId="76F819BB" w:rsidR="00EF5BC8" w:rsidRDefault="00EF5BC8" w:rsidP="005818FB">
      <w:r>
        <w:rPr>
          <w:rFonts w:hint="eastAsia"/>
        </w:rPr>
        <w:t>Example02</w:t>
      </w:r>
      <w:r>
        <w:t xml:space="preserve"> </w:t>
      </w:r>
      <w:r>
        <w:rPr>
          <w:rFonts w:hint="eastAsia"/>
        </w:rPr>
        <w:t>예제 코드는</w:t>
      </w:r>
    </w:p>
    <w:p w14:paraId="4275AE55" w14:textId="2492025A" w:rsidR="00EF5BC8" w:rsidRDefault="00EF5BC8" w:rsidP="00EF5BC8">
      <w:r>
        <w:rPr>
          <w:rFonts w:hint="eastAsia"/>
        </w:rPr>
        <w:t xml:space="preserve">성공회대학교 홈페이지 웹서버에 </w:t>
      </w:r>
      <w:r>
        <w:t>URL</w:t>
      </w:r>
      <w:r>
        <w:rPr>
          <w:rFonts w:hint="eastAsia"/>
        </w:rPr>
        <w:t>을 요청하고</w:t>
      </w:r>
      <w:r>
        <w:t xml:space="preserve">, </w:t>
      </w:r>
      <w:r>
        <w:rPr>
          <w:rFonts w:hint="eastAsia"/>
        </w:rPr>
        <w:t>그 결과를 받아서</w:t>
      </w:r>
      <w:r>
        <w:t>,</w:t>
      </w:r>
    </w:p>
    <w:p w14:paraId="1070F2DE" w14:textId="5D613314" w:rsidR="00EF5BC8" w:rsidRDefault="00A339F5" w:rsidP="00EF5BC8">
      <w:r>
        <w:rPr>
          <w:rFonts w:hint="eastAsia"/>
        </w:rPr>
        <w:t xml:space="preserve">받아 온 </w:t>
      </w:r>
      <w:r w:rsidR="00EF5BC8">
        <w:rPr>
          <w:rFonts w:hint="eastAsia"/>
        </w:rPr>
        <w:t>웹페이지 내용 중에서 게시글 제목을</w:t>
      </w:r>
      <w:r w:rsidR="00EF5BC8">
        <w:t xml:space="preserve"> </w:t>
      </w:r>
      <w:r w:rsidR="00EF5BC8">
        <w:rPr>
          <w:rFonts w:hint="eastAsia"/>
        </w:rPr>
        <w:t>찾아서 화면에 출력한다.</w:t>
      </w:r>
    </w:p>
    <w:p w14:paraId="5A10DA4B" w14:textId="2D0FB83D" w:rsidR="00EF5BC8" w:rsidRDefault="00EF5BC8" w:rsidP="00EF5BC8"/>
    <w:p w14:paraId="4F1BBB06" w14:textId="08FBE139" w:rsidR="00EF5BC8" w:rsidRDefault="00EF5BC8" w:rsidP="00EF5BC8">
      <w:r>
        <w:rPr>
          <w:rFonts w:hint="eastAsia"/>
        </w:rPr>
        <w:t>아래의 정규식은 게시글 제목을 찾기위한 정규식이다.</w:t>
      </w:r>
    </w:p>
    <w:p w14:paraId="41FBF7AA" w14:textId="2A9AB17C" w:rsidR="00EF5BC8" w:rsidRDefault="00EF5BC8" w:rsidP="00EF5BC8">
      <w:pPr>
        <w:rPr>
          <w:color w:val="2A00FF"/>
        </w:rPr>
      </w:pPr>
      <w:r>
        <w:rPr>
          <w:color w:val="2A00FF"/>
        </w:rPr>
        <w:t>"&lt;a href='boardread.aspx[^']+'&gt;</w:t>
      </w:r>
      <w:r w:rsidRPr="00EF5BC8">
        <w:rPr>
          <w:color w:val="2A00FF"/>
          <w:highlight w:val="yellow"/>
        </w:rPr>
        <w:t>([^&lt;]+)</w:t>
      </w:r>
      <w:r>
        <w:rPr>
          <w:color w:val="2A00FF"/>
        </w:rPr>
        <w:t>&lt;/a&gt;"</w:t>
      </w:r>
    </w:p>
    <w:p w14:paraId="0B97B1A0" w14:textId="1D86126F" w:rsidR="00EF5BC8" w:rsidRDefault="00EF5BC8" w:rsidP="00EF5BC8">
      <w:pPr>
        <w:rPr>
          <w:color w:val="2A00FF"/>
        </w:rPr>
      </w:pPr>
    </w:p>
    <w:p w14:paraId="3B7DF801" w14:textId="7270668F" w:rsidR="00EF5BC8" w:rsidRDefault="00EF5BC8">
      <w:pPr>
        <w:widowControl/>
        <w:wordWrap/>
        <w:autoSpaceDE/>
        <w:autoSpaceDN/>
        <w:spacing w:after="160" w:line="259" w:lineRule="auto"/>
        <w:jc w:val="both"/>
        <w:rPr>
          <w:color w:val="2A00FF"/>
        </w:rPr>
      </w:pPr>
      <w:r>
        <w:rPr>
          <w:color w:val="2A00FF"/>
        </w:rPr>
        <w:br w:type="page"/>
      </w:r>
    </w:p>
    <w:p w14:paraId="5D1B728F" w14:textId="28F50E98" w:rsidR="00EF5BC8" w:rsidRDefault="00EF5BC8" w:rsidP="00EF5BC8">
      <w:pPr>
        <w:pStyle w:val="Heading2"/>
      </w:pPr>
      <w:bookmarkStart w:id="9" w:name="_Toc468967634"/>
      <w:r>
        <w:rPr>
          <w:rFonts w:hint="eastAsia"/>
        </w:rPr>
        <w:lastRenderedPageBreak/>
        <w:t>Example03</w:t>
      </w:r>
      <w:bookmarkEnd w:id="9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EF5BC8" w14:paraId="70DC6771" w14:textId="77777777" w:rsidTr="00EF5BC8">
        <w:tc>
          <w:tcPr>
            <w:tcW w:w="426" w:type="dxa"/>
          </w:tcPr>
          <w:p w14:paraId="6E3CAD18" w14:textId="77777777" w:rsidR="00EF5BC8" w:rsidRPr="00185935" w:rsidRDefault="00EF5BC8" w:rsidP="00EF5BC8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28C95D9E" w14:textId="77777777" w:rsidR="00EF5BC8" w:rsidRPr="00185935" w:rsidRDefault="00EF5BC8" w:rsidP="00EF5BC8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50193F74" w14:textId="77777777" w:rsidR="00EF5BC8" w:rsidRPr="00185935" w:rsidRDefault="00EF5BC8" w:rsidP="00EF5BC8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73A422CC" w14:textId="77777777" w:rsidR="00EF5BC8" w:rsidRPr="00185935" w:rsidRDefault="00EF5BC8" w:rsidP="00EF5BC8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7AD7EE42" w14:textId="77777777" w:rsidR="00EF5BC8" w:rsidRPr="00185935" w:rsidRDefault="00EF5BC8" w:rsidP="00EF5BC8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48DC4772" w14:textId="77777777" w:rsidR="00EF5BC8" w:rsidRPr="00185935" w:rsidRDefault="00EF5BC8" w:rsidP="00EF5BC8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45ADC8CA" w14:textId="77777777" w:rsidR="00EF5BC8" w:rsidRPr="00185935" w:rsidRDefault="00EF5BC8" w:rsidP="00EF5BC8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36FCC832" w14:textId="77777777" w:rsidR="00EF5BC8" w:rsidRPr="00185935" w:rsidRDefault="00EF5BC8" w:rsidP="00EF5BC8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1A9905B3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7B7C6E34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6F9CBA59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6AA5D31A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76A08680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0754D896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5D059E2D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3B91FA37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6A38EFF6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255AA45C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216017CB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7E7D8D53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31A3AD67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6F4012D2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081EEA4B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250EF738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4A2EED1E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054B8692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3D764D61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7E8360DF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112834AA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4E7915BB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164374B6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34E1326D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32</w:t>
            </w:r>
          </w:p>
          <w:p w14:paraId="3E583DF0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33</w:t>
            </w:r>
          </w:p>
          <w:p w14:paraId="5A4CFED2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34</w:t>
            </w:r>
          </w:p>
          <w:p w14:paraId="56D8A7F0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35</w:t>
            </w:r>
          </w:p>
          <w:p w14:paraId="50AF805F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36</w:t>
            </w:r>
          </w:p>
          <w:p w14:paraId="77DCA2B6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37</w:t>
            </w:r>
          </w:p>
          <w:p w14:paraId="665B1707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38</w:t>
            </w:r>
          </w:p>
          <w:p w14:paraId="4F8F4B92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39</w:t>
            </w:r>
          </w:p>
          <w:p w14:paraId="47530CAF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40</w:t>
            </w:r>
          </w:p>
          <w:p w14:paraId="581A7DF3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41</w:t>
            </w:r>
          </w:p>
          <w:p w14:paraId="0B5EAE18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42</w:t>
            </w:r>
          </w:p>
          <w:p w14:paraId="4A4987E4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43</w:t>
            </w:r>
          </w:p>
          <w:p w14:paraId="01EF0003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44</w:t>
            </w:r>
          </w:p>
          <w:p w14:paraId="48E01FD2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45</w:t>
            </w:r>
          </w:p>
          <w:p w14:paraId="5931A5FD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46</w:t>
            </w:r>
          </w:p>
          <w:p w14:paraId="7950CDE9" w14:textId="0A613FC3" w:rsidR="00EF5BC8" w:rsidRPr="00185935" w:rsidRDefault="00EF5BC8" w:rsidP="00EF5BC8">
            <w:pPr>
              <w:pStyle w:val="a1"/>
            </w:pPr>
          </w:p>
        </w:tc>
        <w:tc>
          <w:tcPr>
            <w:tcW w:w="10631" w:type="dxa"/>
          </w:tcPr>
          <w:p w14:paraId="0F944A12" w14:textId="77777777" w:rsidR="00EF5BC8" w:rsidRDefault="00EF5BC8" w:rsidP="00EF5BC8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net.skhu.http;</w:t>
            </w:r>
          </w:p>
          <w:p w14:paraId="46EA3C8D" w14:textId="77777777" w:rsidR="00EF5BC8" w:rsidRDefault="00EF5BC8" w:rsidP="00EF5BC8">
            <w:pPr>
              <w:pStyle w:val="a1"/>
            </w:pPr>
          </w:p>
          <w:p w14:paraId="2321C6EA" w14:textId="77777777" w:rsidR="00EF5BC8" w:rsidRDefault="00EF5BC8" w:rsidP="00EF5BC8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java.io.BufferedReader;</w:t>
            </w:r>
          </w:p>
          <w:p w14:paraId="61D8C2BE" w14:textId="77777777" w:rsidR="00EF5BC8" w:rsidRDefault="00EF5BC8" w:rsidP="00EF5BC8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java.io.IOException;</w:t>
            </w:r>
          </w:p>
          <w:p w14:paraId="53B3D4A7" w14:textId="77777777" w:rsidR="00EF5BC8" w:rsidRDefault="00EF5BC8" w:rsidP="00EF5BC8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java.io.InputStreamReader;</w:t>
            </w:r>
          </w:p>
          <w:p w14:paraId="34F1FE82" w14:textId="77777777" w:rsidR="00EF5BC8" w:rsidRDefault="00EF5BC8" w:rsidP="00EF5BC8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java.net.HttpURLConnection;</w:t>
            </w:r>
          </w:p>
          <w:p w14:paraId="42BD9406" w14:textId="77777777" w:rsidR="00EF5BC8" w:rsidRDefault="00EF5BC8" w:rsidP="00EF5BC8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java.net.URL;</w:t>
            </w:r>
          </w:p>
          <w:p w14:paraId="7DE47900" w14:textId="77777777" w:rsidR="00EF5BC8" w:rsidRDefault="00EF5BC8" w:rsidP="00EF5BC8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java.util.regex.Matcher;</w:t>
            </w:r>
          </w:p>
          <w:p w14:paraId="4102F880" w14:textId="77777777" w:rsidR="00EF5BC8" w:rsidRDefault="00EF5BC8" w:rsidP="00EF5BC8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java.util.regex.Pattern;</w:t>
            </w:r>
          </w:p>
          <w:p w14:paraId="2A0417F3" w14:textId="77777777" w:rsidR="00EF5BC8" w:rsidRDefault="00EF5BC8" w:rsidP="00EF5BC8">
            <w:pPr>
              <w:pStyle w:val="a1"/>
            </w:pPr>
          </w:p>
          <w:p w14:paraId="7A1789C2" w14:textId="77777777" w:rsidR="00EF5BC8" w:rsidRDefault="00EF5BC8" w:rsidP="00EF5BC8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Example03 {</w:t>
            </w:r>
          </w:p>
          <w:p w14:paraId="740CD86D" w14:textId="77777777" w:rsidR="00EF5BC8" w:rsidRDefault="00EF5BC8" w:rsidP="00EF5BC8">
            <w:pPr>
              <w:pStyle w:val="a1"/>
            </w:pPr>
          </w:p>
          <w:p w14:paraId="2BD7BEAA" w14:textId="77777777" w:rsidR="00EF5BC8" w:rsidRDefault="00EF5BC8" w:rsidP="00EF5BC8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Exception {</w:t>
            </w:r>
          </w:p>
          <w:p w14:paraId="0EBA5D59" w14:textId="77777777" w:rsidR="00EF5BC8" w:rsidRDefault="00EF5BC8" w:rsidP="00EF5BC8">
            <w:pPr>
              <w:pStyle w:val="a1"/>
            </w:pPr>
          </w:p>
          <w:p w14:paraId="1E9BCDCA" w14:textId="77777777" w:rsidR="00EF5BC8" w:rsidRDefault="00EF5BC8" w:rsidP="00EF5BC8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listUrl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"http://www.skhu.ac.kr/board/boardlist.aspx?curpage=1&amp;bsid=10004&amp;searchBun=51"</w:t>
            </w:r>
            <w:r>
              <w:rPr>
                <w:color w:val="000000"/>
              </w:rPr>
              <w:t>;</w:t>
            </w:r>
          </w:p>
          <w:p w14:paraId="5A328989" w14:textId="77777777" w:rsidR="00EF5BC8" w:rsidRDefault="00EF5BC8" w:rsidP="00EF5BC8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html</w:t>
            </w:r>
            <w:r>
              <w:rPr>
                <w:color w:val="000000"/>
              </w:rPr>
              <w:t xml:space="preserve"> = getHttpResponse(</w:t>
            </w:r>
            <w:r>
              <w:rPr>
                <w:color w:val="6A3E3E"/>
              </w:rPr>
              <w:t>listUrl</w:t>
            </w:r>
            <w:r>
              <w:rPr>
                <w:color w:val="000000"/>
              </w:rPr>
              <w:t>);</w:t>
            </w:r>
          </w:p>
          <w:p w14:paraId="5FD32DBA" w14:textId="77777777" w:rsidR="00EF5BC8" w:rsidRDefault="00EF5BC8" w:rsidP="00EF5BC8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438E140F" w14:textId="77777777" w:rsidR="00EF5BC8" w:rsidRDefault="00EF5BC8" w:rsidP="00EF5BC8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"&lt;a href='boardread.aspx\\?idx=([0-9]+)[^&gt;]+&gt;([^&lt;]+)&lt;/a&gt;"</w:t>
            </w:r>
            <w:r>
              <w:rPr>
                <w:color w:val="000000"/>
              </w:rPr>
              <w:t>;</w:t>
            </w:r>
          </w:p>
          <w:p w14:paraId="3CA454F9" w14:textId="77777777" w:rsidR="00EF5BC8" w:rsidRDefault="00EF5BC8" w:rsidP="00EF5BC8">
            <w:pPr>
              <w:pStyle w:val="a1"/>
            </w:pPr>
            <w:r>
              <w:rPr>
                <w:color w:val="000000"/>
              </w:rPr>
              <w:t xml:space="preserve">        Pattern </w:t>
            </w:r>
            <w:r>
              <w:rPr>
                <w:color w:val="6A3E3E"/>
              </w:rPr>
              <w:t>pattern</w:t>
            </w:r>
            <w:r>
              <w:rPr>
                <w:color w:val="000000"/>
              </w:rPr>
              <w:t xml:space="preserve"> = Pattern.compile(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>);</w:t>
            </w:r>
          </w:p>
          <w:p w14:paraId="075C9FEA" w14:textId="77777777" w:rsidR="00EF5BC8" w:rsidRDefault="00EF5BC8" w:rsidP="00EF5BC8">
            <w:pPr>
              <w:pStyle w:val="a1"/>
            </w:pPr>
            <w:r>
              <w:rPr>
                <w:color w:val="000000"/>
              </w:rPr>
              <w:t xml:space="preserve">        Matcher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pattern</w:t>
            </w:r>
            <w:r>
              <w:rPr>
                <w:color w:val="000000"/>
              </w:rPr>
              <w:t>.matcher(</w:t>
            </w:r>
            <w:r>
              <w:rPr>
                <w:color w:val="6A3E3E"/>
              </w:rPr>
              <w:t>html</w:t>
            </w:r>
            <w:r>
              <w:rPr>
                <w:color w:val="000000"/>
              </w:rPr>
              <w:t>);</w:t>
            </w:r>
          </w:p>
          <w:p w14:paraId="076F841E" w14:textId="77777777" w:rsidR="00EF5BC8" w:rsidRDefault="00EF5BC8" w:rsidP="00EF5BC8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while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>.find())</w:t>
            </w:r>
          </w:p>
          <w:p w14:paraId="5C2C1789" w14:textId="77777777" w:rsidR="00EF5BC8" w:rsidRDefault="00EF5BC8" w:rsidP="00EF5BC8">
            <w:pPr>
              <w:pStyle w:val="a1"/>
            </w:pPr>
            <w:r>
              <w:rPr>
                <w:color w:val="000000"/>
              </w:rPr>
              <w:t xml:space="preserve">    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"%s %s\n"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.group(1),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>.group(2));</w:t>
            </w:r>
          </w:p>
          <w:p w14:paraId="228FDC28" w14:textId="77777777" w:rsidR="00EF5BC8" w:rsidRDefault="00EF5BC8" w:rsidP="00EF5BC8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03FDA7E7" w14:textId="77777777" w:rsidR="00EF5BC8" w:rsidRDefault="00EF5BC8" w:rsidP="00EF5BC8">
            <w:pPr>
              <w:pStyle w:val="a1"/>
            </w:pPr>
          </w:p>
          <w:p w14:paraId="351EF354" w14:textId="77777777" w:rsidR="00EF5BC8" w:rsidRDefault="00EF5BC8" w:rsidP="00EF5BC8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String getHttpResponse(String </w:t>
            </w:r>
            <w:r>
              <w:rPr>
                <w:color w:val="6A3E3E"/>
              </w:rPr>
              <w:t>url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IOException {</w:t>
            </w:r>
          </w:p>
          <w:p w14:paraId="7F69B002" w14:textId="77777777" w:rsidR="00EF5BC8" w:rsidRDefault="00EF5BC8" w:rsidP="00EF5BC8">
            <w:pPr>
              <w:pStyle w:val="a1"/>
            </w:pPr>
            <w:r>
              <w:rPr>
                <w:color w:val="000000"/>
              </w:rPr>
              <w:t xml:space="preserve">        URL </w:t>
            </w:r>
            <w:r>
              <w:rPr>
                <w:color w:val="6A3E3E"/>
              </w:rPr>
              <w:t>urlObj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URL(</w:t>
            </w:r>
            <w:r>
              <w:rPr>
                <w:color w:val="6A3E3E"/>
              </w:rPr>
              <w:t>url</w:t>
            </w:r>
            <w:r>
              <w:rPr>
                <w:color w:val="000000"/>
              </w:rPr>
              <w:t>);</w:t>
            </w:r>
          </w:p>
          <w:p w14:paraId="14923C68" w14:textId="77777777" w:rsidR="00EF5BC8" w:rsidRDefault="00EF5BC8" w:rsidP="00EF5BC8">
            <w:pPr>
              <w:pStyle w:val="a1"/>
            </w:pPr>
            <w:r>
              <w:rPr>
                <w:color w:val="000000"/>
              </w:rPr>
              <w:t xml:space="preserve">        HttpURLConnection 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 xml:space="preserve"> = (HttpURLConnection)</w:t>
            </w:r>
            <w:r>
              <w:rPr>
                <w:color w:val="6A3E3E"/>
              </w:rPr>
              <w:t>urlObj</w:t>
            </w:r>
            <w:r>
              <w:rPr>
                <w:color w:val="000000"/>
              </w:rPr>
              <w:t>.openConnection();</w:t>
            </w:r>
          </w:p>
          <w:p w14:paraId="4924290A" w14:textId="77777777" w:rsidR="00EF5BC8" w:rsidRDefault="00EF5BC8" w:rsidP="00EF5BC8">
            <w:pPr>
              <w:pStyle w:val="a1"/>
            </w:pPr>
          </w:p>
          <w:p w14:paraId="0B473483" w14:textId="77777777" w:rsidR="00EF5BC8" w:rsidRDefault="00EF5BC8" w:rsidP="00EF5BC8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>.setRequestMethod(</w:t>
            </w:r>
            <w:r>
              <w:rPr>
                <w:color w:val="2A00FF"/>
              </w:rPr>
              <w:t>"GET"</w:t>
            </w:r>
            <w:r>
              <w:rPr>
                <w:color w:val="000000"/>
              </w:rPr>
              <w:t>);</w:t>
            </w:r>
          </w:p>
          <w:p w14:paraId="45B62AD4" w14:textId="77777777" w:rsidR="00EF5BC8" w:rsidRDefault="00EF5BC8" w:rsidP="00EF5BC8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>.setRequestProperty(</w:t>
            </w:r>
            <w:r>
              <w:rPr>
                <w:color w:val="2A00FF"/>
              </w:rPr>
              <w:t>"User-Agent"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"Mozilla/5.0"</w:t>
            </w:r>
            <w:r>
              <w:rPr>
                <w:color w:val="000000"/>
              </w:rPr>
              <w:t>);</w:t>
            </w:r>
          </w:p>
          <w:p w14:paraId="7895EB6B" w14:textId="77777777" w:rsidR="00EF5BC8" w:rsidRDefault="00EF5BC8" w:rsidP="00EF5BC8">
            <w:pPr>
              <w:pStyle w:val="a1"/>
            </w:pPr>
          </w:p>
          <w:p w14:paraId="2A7550FF" w14:textId="77777777" w:rsidR="00EF5BC8" w:rsidRDefault="00EF5BC8" w:rsidP="00EF5BC8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contentType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 xml:space="preserve">.getContentType();        </w:t>
            </w:r>
          </w:p>
          <w:p w14:paraId="71B11A7B" w14:textId="77777777" w:rsidR="00EF5BC8" w:rsidRDefault="00EF5BC8" w:rsidP="00EF5BC8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encoding</w:t>
            </w:r>
            <w:r>
              <w:rPr>
                <w:color w:val="000000"/>
              </w:rPr>
              <w:t xml:space="preserve"> = (</w:t>
            </w:r>
            <w:r>
              <w:rPr>
                <w:color w:val="6A3E3E"/>
              </w:rPr>
              <w:t>contentType</w:t>
            </w:r>
            <w:r>
              <w:rPr>
                <w:color w:val="000000"/>
              </w:rPr>
              <w:t>.toUpperCase().indexOf(</w:t>
            </w:r>
            <w:r>
              <w:rPr>
                <w:color w:val="2A00FF"/>
              </w:rPr>
              <w:t>"UTF-8"</w:t>
            </w:r>
            <w:r>
              <w:rPr>
                <w:color w:val="000000"/>
              </w:rPr>
              <w:t xml:space="preserve">) &gt;= 0) ? </w:t>
            </w:r>
            <w:r>
              <w:rPr>
                <w:color w:val="2A00FF"/>
              </w:rPr>
              <w:t>"UTF-8"</w:t>
            </w:r>
            <w:r>
              <w:rPr>
                <w:color w:val="000000"/>
              </w:rPr>
              <w:t xml:space="preserve"> : </w:t>
            </w:r>
            <w:r>
              <w:rPr>
                <w:color w:val="2A00FF"/>
              </w:rPr>
              <w:t>"EUC-KR"</w:t>
            </w:r>
            <w:r>
              <w:rPr>
                <w:color w:val="000000"/>
              </w:rPr>
              <w:t>;</w:t>
            </w:r>
          </w:p>
          <w:p w14:paraId="3251C457" w14:textId="77777777" w:rsidR="00EF5BC8" w:rsidRDefault="00EF5BC8" w:rsidP="00EF5BC8">
            <w:pPr>
              <w:pStyle w:val="a1"/>
            </w:pPr>
            <w:r>
              <w:rPr>
                <w:color w:val="000000"/>
              </w:rPr>
              <w:t xml:space="preserve">        StringBuffer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StringBuffer();</w:t>
            </w:r>
          </w:p>
          <w:p w14:paraId="05E60790" w14:textId="77777777" w:rsidR="00EF5BC8" w:rsidRDefault="00EF5BC8" w:rsidP="00EF5BC8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try</w:t>
            </w:r>
            <w:r>
              <w:rPr>
                <w:color w:val="000000"/>
              </w:rPr>
              <w:t xml:space="preserve"> (BufferedReader </w:t>
            </w:r>
            <w:r>
              <w:rPr>
                <w:color w:val="6A3E3E"/>
              </w:rPr>
              <w:t>input</w:t>
            </w:r>
            <w:r>
              <w:rPr>
                <w:color w:val="000000"/>
              </w:rPr>
              <w:t xml:space="preserve"> = </w:t>
            </w:r>
          </w:p>
          <w:p w14:paraId="64BCDD80" w14:textId="77777777" w:rsidR="00EF5BC8" w:rsidRDefault="00EF5BC8" w:rsidP="00EF5BC8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BufferedReader(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InputStreamReader(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 xml:space="preserve">.getInputStream(), </w:t>
            </w:r>
            <w:r>
              <w:rPr>
                <w:color w:val="6A3E3E"/>
              </w:rPr>
              <w:t>encoding</w:t>
            </w:r>
            <w:r>
              <w:rPr>
                <w:color w:val="000000"/>
              </w:rPr>
              <w:t>))) {</w:t>
            </w:r>
          </w:p>
          <w:p w14:paraId="3C8A6E90" w14:textId="77777777" w:rsidR="00EF5BC8" w:rsidRDefault="00EF5BC8" w:rsidP="00EF5BC8">
            <w:pPr>
              <w:pStyle w:val="a1"/>
            </w:pPr>
            <w:r>
              <w:rPr>
                <w:color w:val="000000"/>
              </w:rPr>
              <w:t xml:space="preserve">            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;</w:t>
            </w:r>
          </w:p>
          <w:p w14:paraId="25C055D8" w14:textId="77777777" w:rsidR="00EF5BC8" w:rsidRDefault="00EF5BC8" w:rsidP="00EF5BC8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while</w:t>
            </w:r>
            <w:r>
              <w:rPr>
                <w:color w:val="000000"/>
              </w:rPr>
              <w:t xml:space="preserve"> ((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input</w:t>
            </w:r>
            <w:r>
              <w:rPr>
                <w:color w:val="000000"/>
              </w:rPr>
              <w:t xml:space="preserve">.readLine()) !=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) {</w:t>
            </w:r>
          </w:p>
          <w:p w14:paraId="5EA9F68A" w14:textId="77777777" w:rsidR="00EF5BC8" w:rsidRDefault="00EF5BC8" w:rsidP="00EF5BC8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.append(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3963F961" w14:textId="77777777" w:rsidR="00EF5BC8" w:rsidRDefault="00EF5BC8" w:rsidP="00EF5BC8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.append(</w:t>
            </w:r>
            <w:r>
              <w:rPr>
                <w:color w:val="2A00FF"/>
              </w:rPr>
              <w:t>'\n'</w:t>
            </w:r>
            <w:r>
              <w:rPr>
                <w:color w:val="000000"/>
              </w:rPr>
              <w:t>);</w:t>
            </w:r>
          </w:p>
          <w:p w14:paraId="4B62D1A2" w14:textId="77777777" w:rsidR="00EF5BC8" w:rsidRDefault="00EF5BC8" w:rsidP="00EF5BC8">
            <w:pPr>
              <w:pStyle w:val="a1"/>
            </w:pPr>
            <w:r>
              <w:rPr>
                <w:color w:val="000000"/>
              </w:rPr>
              <w:t xml:space="preserve">            }</w:t>
            </w:r>
          </w:p>
          <w:p w14:paraId="29111410" w14:textId="77777777" w:rsidR="00EF5BC8" w:rsidRDefault="00EF5BC8" w:rsidP="00EF5BC8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0F3B65FC" w14:textId="77777777" w:rsidR="00EF5BC8" w:rsidRDefault="00EF5BC8" w:rsidP="00EF5BC8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.toString();</w:t>
            </w:r>
          </w:p>
          <w:p w14:paraId="74C4228D" w14:textId="77777777" w:rsidR="00EF5BC8" w:rsidRDefault="00EF5BC8" w:rsidP="00EF5BC8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236E694B" w14:textId="77777777" w:rsidR="00EF5BC8" w:rsidRDefault="00EF5BC8" w:rsidP="00EF5BC8">
            <w:pPr>
              <w:pStyle w:val="a1"/>
            </w:pPr>
          </w:p>
          <w:p w14:paraId="5DCA35A4" w14:textId="77777777" w:rsidR="00EF5BC8" w:rsidRDefault="00EF5BC8" w:rsidP="00EF5BC8">
            <w:pPr>
              <w:pStyle w:val="a1"/>
            </w:pPr>
            <w:r>
              <w:rPr>
                <w:color w:val="000000"/>
              </w:rPr>
              <w:t>}</w:t>
            </w:r>
          </w:p>
          <w:p w14:paraId="2BF854DD" w14:textId="77777777" w:rsidR="00EF5BC8" w:rsidRDefault="00EF5BC8" w:rsidP="00EF5BC8">
            <w:pPr>
              <w:pStyle w:val="a1"/>
            </w:pPr>
          </w:p>
        </w:tc>
      </w:tr>
    </w:tbl>
    <w:p w14:paraId="5C3DAA52" w14:textId="7C11E169" w:rsidR="00EF5BC8" w:rsidRDefault="00EF5BC8" w:rsidP="00EF5BC8"/>
    <w:p w14:paraId="55017A65" w14:textId="0FCC8858" w:rsidR="00EF5BC8" w:rsidRDefault="00EF5BC8" w:rsidP="00EF5BC8">
      <w:r>
        <w:rPr>
          <w:rFonts w:hint="eastAsia"/>
        </w:rPr>
        <w:t>Example03</w:t>
      </w:r>
      <w:r>
        <w:t xml:space="preserve"> </w:t>
      </w:r>
      <w:r>
        <w:rPr>
          <w:rFonts w:hint="eastAsia"/>
        </w:rPr>
        <w:t>예제 코드는</w:t>
      </w:r>
    </w:p>
    <w:p w14:paraId="31829954" w14:textId="77777777" w:rsidR="00EF5BC8" w:rsidRDefault="00EF5BC8" w:rsidP="00EF5BC8">
      <w:r>
        <w:rPr>
          <w:rFonts w:hint="eastAsia"/>
        </w:rPr>
        <w:t xml:space="preserve">성공회대학교 홈페이지 웹서버에 </w:t>
      </w:r>
      <w:r>
        <w:t>URL</w:t>
      </w:r>
      <w:r>
        <w:rPr>
          <w:rFonts w:hint="eastAsia"/>
        </w:rPr>
        <w:t>을 요청하고</w:t>
      </w:r>
      <w:r>
        <w:t xml:space="preserve">, </w:t>
      </w:r>
      <w:r>
        <w:rPr>
          <w:rFonts w:hint="eastAsia"/>
        </w:rPr>
        <w:t>그 결과를 받아서</w:t>
      </w:r>
      <w:r>
        <w:t>,</w:t>
      </w:r>
    </w:p>
    <w:p w14:paraId="7A41007B" w14:textId="67C94B18" w:rsidR="00EF5BC8" w:rsidRDefault="00A339F5" w:rsidP="00EF5BC8">
      <w:r>
        <w:rPr>
          <w:rFonts w:hint="eastAsia"/>
        </w:rPr>
        <w:t xml:space="preserve">받아 온 </w:t>
      </w:r>
      <w:r w:rsidR="00EF5BC8">
        <w:rPr>
          <w:rFonts w:hint="eastAsia"/>
        </w:rPr>
        <w:t>웹페이지 내용 중에서 게시글 아이디(</w:t>
      </w:r>
      <w:r w:rsidR="00EF5BC8">
        <w:t>idx)</w:t>
      </w:r>
      <w:r w:rsidR="00EF5BC8">
        <w:rPr>
          <w:rFonts w:hint="eastAsia"/>
        </w:rPr>
        <w:t>와 제목을</w:t>
      </w:r>
      <w:r w:rsidR="00EF5BC8">
        <w:t xml:space="preserve"> </w:t>
      </w:r>
      <w:r w:rsidR="00EF5BC8">
        <w:rPr>
          <w:rFonts w:hint="eastAsia"/>
        </w:rPr>
        <w:t>찾아서 화면에 출력한다.</w:t>
      </w:r>
    </w:p>
    <w:p w14:paraId="08BCEC2A" w14:textId="4530D67A" w:rsidR="00EF5BC8" w:rsidRDefault="00EF5BC8" w:rsidP="00EF5BC8"/>
    <w:p w14:paraId="7331E28B" w14:textId="0F2FDB3E" w:rsidR="00EF5BC8" w:rsidRDefault="00EF5BC8" w:rsidP="00EF5BC8">
      <w:r>
        <w:rPr>
          <w:rFonts w:hint="eastAsia"/>
        </w:rPr>
        <w:t>아래의 정규식은 게시글 아이디(</w:t>
      </w:r>
      <w:r>
        <w:t>idx)</w:t>
      </w:r>
      <w:r>
        <w:rPr>
          <w:rFonts w:hint="eastAsia"/>
        </w:rPr>
        <w:t>와 제목을 찾기위한 정규식이다.</w:t>
      </w:r>
    </w:p>
    <w:p w14:paraId="7DA0D9F0" w14:textId="609C68C1" w:rsidR="00EF5BC8" w:rsidRDefault="00EF5BC8" w:rsidP="00EF5BC8">
      <w:pPr>
        <w:rPr>
          <w:color w:val="2A00FF"/>
        </w:rPr>
      </w:pPr>
      <w:r>
        <w:rPr>
          <w:color w:val="2A00FF"/>
        </w:rPr>
        <w:t>"&lt;a href='boardread.aspx\\?idx=</w:t>
      </w:r>
      <w:r w:rsidRPr="00EF5BC8">
        <w:rPr>
          <w:color w:val="2A00FF"/>
          <w:highlight w:val="yellow"/>
        </w:rPr>
        <w:t>([0-9]+)</w:t>
      </w:r>
      <w:r>
        <w:rPr>
          <w:color w:val="2A00FF"/>
        </w:rPr>
        <w:t>[^&gt;]+&gt;</w:t>
      </w:r>
      <w:r w:rsidRPr="00EF5BC8">
        <w:rPr>
          <w:color w:val="2A00FF"/>
          <w:highlight w:val="yellow"/>
        </w:rPr>
        <w:t>([^&lt;]+)</w:t>
      </w:r>
      <w:r>
        <w:rPr>
          <w:color w:val="2A00FF"/>
        </w:rPr>
        <w:t>&lt;/a&gt;"</w:t>
      </w:r>
    </w:p>
    <w:p w14:paraId="6B6B9C56" w14:textId="001D8FA8" w:rsidR="00EF5BC8" w:rsidRDefault="00EF5BC8" w:rsidP="00EF5BC8">
      <w:pPr>
        <w:rPr>
          <w:color w:val="2A00FF"/>
        </w:rPr>
      </w:pPr>
      <w:bookmarkStart w:id="10" w:name="_GoBack"/>
      <w:bookmarkEnd w:id="10"/>
    </w:p>
    <w:p w14:paraId="4D84CED5" w14:textId="61B0714F" w:rsidR="00EF5BC8" w:rsidRPr="00EF5BC8" w:rsidRDefault="00EF5BC8" w:rsidP="00EF5BC8"/>
    <w:p w14:paraId="349760E0" w14:textId="2A869C54" w:rsidR="00EF5BC8" w:rsidRDefault="009818C3">
      <w:pPr>
        <w:widowControl/>
        <w:wordWrap/>
        <w:autoSpaceDE/>
        <w:autoSpaceDN/>
        <w:spacing w:after="160" w:line="259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EC10EBA" wp14:editId="41E90305">
                <wp:simplePos x="0" y="0"/>
                <wp:positionH relativeFrom="column">
                  <wp:posOffset>1382471</wp:posOffset>
                </wp:positionH>
                <wp:positionV relativeFrom="paragraph">
                  <wp:posOffset>916793</wp:posOffset>
                </wp:positionV>
                <wp:extent cx="192" cy="193"/>
                <wp:effectExtent l="38100" t="38100" r="38100" b="38100"/>
                <wp:wrapNone/>
                <wp:docPr id="24" name="잉크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92" cy="1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00D74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24" o:spid="_x0000_s1026" type="#_x0000_t75" style="position:absolute;left:0;text-align:left;margin-left:108.65pt;margin-top:1in;width:.4pt;height: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0B7793A" wp14:editId="09280761">
                <wp:simplePos x="0" y="0"/>
                <wp:positionH relativeFrom="column">
                  <wp:posOffset>1534235</wp:posOffset>
                </wp:positionH>
                <wp:positionV relativeFrom="paragraph">
                  <wp:posOffset>1065942</wp:posOffset>
                </wp:positionV>
                <wp:extent cx="359" cy="361"/>
                <wp:effectExtent l="38100" t="38100" r="38100" b="38100"/>
                <wp:wrapNone/>
                <wp:docPr id="15" name="잉크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59" cy="3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F2139" id="잉크 15" o:spid="_x0000_s1026" type="#_x0000_t75" style="position:absolute;left:0;text-align:left;margin-left:120.45pt;margin-top:83.6pt;width:.7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">
                <v:imagedata r:id="rId10" o:title=""/>
              </v:shape>
            </w:pict>
          </mc:Fallback>
        </mc:AlternateContent>
      </w:r>
      <w:r w:rsidR="00EF5BC8">
        <w:br w:type="page"/>
      </w:r>
    </w:p>
    <w:p w14:paraId="45148DB8" w14:textId="1331B942" w:rsidR="00EF5BC8" w:rsidRDefault="00EF5BC8" w:rsidP="00EF5BC8">
      <w:pPr>
        <w:pStyle w:val="Heading1"/>
      </w:pPr>
      <w:bookmarkStart w:id="11" w:name="_Toc468967635"/>
      <w:r>
        <w:rPr>
          <w:rFonts w:hint="eastAsia"/>
        </w:rPr>
        <w:lastRenderedPageBreak/>
        <w:t>게시글 목록 받아 오기</w:t>
      </w:r>
      <w:bookmarkEnd w:id="11"/>
    </w:p>
    <w:p w14:paraId="759CD5E4" w14:textId="0F8F30C7" w:rsidR="00EF5BC8" w:rsidRDefault="00EF5BC8" w:rsidP="00EF5BC8"/>
    <w:p w14:paraId="034F0270" w14:textId="62984D33" w:rsidR="00EF5BC8" w:rsidRDefault="00EF5BC8" w:rsidP="00EF5BC8">
      <w:pPr>
        <w:pStyle w:val="Heading2"/>
      </w:pPr>
      <w:bookmarkStart w:id="12" w:name="_Toc468967636"/>
      <w:r>
        <w:rPr>
          <w:rFonts w:hint="eastAsia"/>
        </w:rPr>
        <w:t>Article.java</w:t>
      </w:r>
      <w:bookmarkEnd w:id="12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EF5BC8" w14:paraId="0F2BB4C4" w14:textId="77777777" w:rsidTr="00EF5BC8">
        <w:tc>
          <w:tcPr>
            <w:tcW w:w="426" w:type="dxa"/>
          </w:tcPr>
          <w:p w14:paraId="34691943" w14:textId="77777777" w:rsidR="00EF5BC8" w:rsidRPr="00185935" w:rsidRDefault="00EF5BC8" w:rsidP="00EF5BC8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3EFADC55" w14:textId="77777777" w:rsidR="00EF5BC8" w:rsidRPr="00185935" w:rsidRDefault="00EF5BC8" w:rsidP="00EF5BC8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38E37D2D" w14:textId="77777777" w:rsidR="00EF5BC8" w:rsidRPr="00185935" w:rsidRDefault="00EF5BC8" w:rsidP="00EF5BC8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0A45E817" w14:textId="77777777" w:rsidR="00EF5BC8" w:rsidRPr="00185935" w:rsidRDefault="00EF5BC8" w:rsidP="00EF5BC8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36E56B6F" w14:textId="77777777" w:rsidR="00EF5BC8" w:rsidRPr="00185935" w:rsidRDefault="00EF5BC8" w:rsidP="00EF5BC8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1A575A31" w14:textId="77777777" w:rsidR="00EF5BC8" w:rsidRPr="00185935" w:rsidRDefault="00EF5BC8" w:rsidP="00EF5BC8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242BCD9D" w14:textId="77777777" w:rsidR="00EF5BC8" w:rsidRPr="00185935" w:rsidRDefault="00EF5BC8" w:rsidP="00EF5BC8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3F7BC246" w14:textId="77777777" w:rsidR="00EF5BC8" w:rsidRPr="00185935" w:rsidRDefault="00EF5BC8" w:rsidP="00EF5BC8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09D8C0CA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5B68B230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5A88CD1A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4D314D57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7770D5D9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3EC8DE78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3B0B6627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3F5AC7BA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18ACF115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3DA9632F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264ED087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38A28557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4DE21A38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7614B859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13F11EA7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2431AAEF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20776A7E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203D2B2F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65AE6185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6DE0150A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489405C9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71AED23F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5AC4C01C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490ACA83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32</w:t>
            </w:r>
          </w:p>
          <w:p w14:paraId="3E07E359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33</w:t>
            </w:r>
          </w:p>
          <w:p w14:paraId="4FA9AC6A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34</w:t>
            </w:r>
          </w:p>
          <w:p w14:paraId="3B484B9B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35</w:t>
            </w:r>
          </w:p>
          <w:p w14:paraId="5F893EC4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36</w:t>
            </w:r>
          </w:p>
          <w:p w14:paraId="2F39CDA8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37</w:t>
            </w:r>
          </w:p>
          <w:p w14:paraId="57936173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38</w:t>
            </w:r>
          </w:p>
          <w:p w14:paraId="4C0E5430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39</w:t>
            </w:r>
          </w:p>
          <w:p w14:paraId="5CC0A65A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40</w:t>
            </w:r>
          </w:p>
          <w:p w14:paraId="65BAC0A1" w14:textId="77777777" w:rsidR="00EF5BC8" w:rsidRDefault="00EF5BC8" w:rsidP="00EF5BC8">
            <w:pPr>
              <w:pStyle w:val="a1"/>
            </w:pPr>
            <w:r>
              <w:rPr>
                <w:rFonts w:hint="eastAsia"/>
              </w:rPr>
              <w:t>41</w:t>
            </w:r>
          </w:p>
          <w:p w14:paraId="665918E6" w14:textId="49E06377" w:rsidR="00EF5BC8" w:rsidRPr="00185935" w:rsidRDefault="00EF5BC8" w:rsidP="00EF5BC8">
            <w:pPr>
              <w:pStyle w:val="a1"/>
            </w:pPr>
          </w:p>
        </w:tc>
        <w:tc>
          <w:tcPr>
            <w:tcW w:w="10631" w:type="dxa"/>
          </w:tcPr>
          <w:p w14:paraId="18BE7E0D" w14:textId="77777777" w:rsidR="00EF5BC8" w:rsidRDefault="00EF5BC8" w:rsidP="00EF5BC8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net.skhu.http;</w:t>
            </w:r>
          </w:p>
          <w:p w14:paraId="5EF6867F" w14:textId="77777777" w:rsidR="00EF5BC8" w:rsidRDefault="00EF5BC8" w:rsidP="00EF5BC8">
            <w:pPr>
              <w:pStyle w:val="a1"/>
            </w:pPr>
          </w:p>
          <w:p w14:paraId="3292A4CF" w14:textId="77777777" w:rsidR="00EF5BC8" w:rsidRDefault="00EF5BC8" w:rsidP="00EF5BC8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Article {</w:t>
            </w:r>
          </w:p>
          <w:p w14:paraId="3EC9578A" w14:textId="77777777" w:rsidR="00EF5BC8" w:rsidRDefault="00EF5BC8" w:rsidP="00EF5BC8">
            <w:pPr>
              <w:pStyle w:val="a1"/>
            </w:pPr>
            <w:r>
              <w:rPr>
                <w:color w:val="000000"/>
              </w:rPr>
              <w:t xml:space="preserve">    String </w:t>
            </w:r>
            <w:r>
              <w:rPr>
                <w:color w:val="0000C0"/>
              </w:rPr>
              <w:t>idx</w:t>
            </w:r>
            <w:r>
              <w:rPr>
                <w:color w:val="000000"/>
              </w:rPr>
              <w:t>;</w:t>
            </w:r>
          </w:p>
          <w:p w14:paraId="4D3027C4" w14:textId="77777777" w:rsidR="00EF5BC8" w:rsidRDefault="00EF5BC8" w:rsidP="00EF5BC8">
            <w:pPr>
              <w:pStyle w:val="a1"/>
            </w:pPr>
            <w:r>
              <w:rPr>
                <w:color w:val="000000"/>
              </w:rPr>
              <w:t xml:space="preserve">    String </w:t>
            </w:r>
            <w:r>
              <w:rPr>
                <w:color w:val="0000C0"/>
              </w:rPr>
              <w:t>title</w:t>
            </w:r>
            <w:r>
              <w:rPr>
                <w:color w:val="000000"/>
              </w:rPr>
              <w:t>;</w:t>
            </w:r>
          </w:p>
          <w:p w14:paraId="4B7273DA" w14:textId="77777777" w:rsidR="00EF5BC8" w:rsidRDefault="00EF5BC8" w:rsidP="00EF5BC8">
            <w:pPr>
              <w:pStyle w:val="a1"/>
            </w:pPr>
            <w:r>
              <w:rPr>
                <w:color w:val="000000"/>
              </w:rPr>
              <w:t xml:space="preserve">    String </w:t>
            </w:r>
            <w:r>
              <w:rPr>
                <w:color w:val="0000C0"/>
              </w:rPr>
              <w:t>body</w:t>
            </w:r>
            <w:r>
              <w:rPr>
                <w:color w:val="000000"/>
              </w:rPr>
              <w:t>;</w:t>
            </w:r>
          </w:p>
          <w:p w14:paraId="00D35062" w14:textId="77777777" w:rsidR="00EF5BC8" w:rsidRDefault="00EF5BC8" w:rsidP="00EF5BC8">
            <w:pPr>
              <w:pStyle w:val="a1"/>
            </w:pPr>
            <w:r>
              <w:rPr>
                <w:color w:val="000000"/>
              </w:rPr>
              <w:t xml:space="preserve">    String </w:t>
            </w:r>
            <w:r>
              <w:rPr>
                <w:color w:val="0000C0"/>
              </w:rPr>
              <w:t>date</w:t>
            </w:r>
            <w:r>
              <w:rPr>
                <w:color w:val="000000"/>
              </w:rPr>
              <w:t>;</w:t>
            </w:r>
          </w:p>
          <w:p w14:paraId="45BF7F71" w14:textId="77777777" w:rsidR="00EF5BC8" w:rsidRDefault="00EF5BC8" w:rsidP="00EF5BC8">
            <w:pPr>
              <w:pStyle w:val="a1"/>
            </w:pPr>
          </w:p>
          <w:p w14:paraId="5E88E299" w14:textId="77777777" w:rsidR="00EF5BC8" w:rsidRDefault="00EF5BC8" w:rsidP="00EF5BC8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String getIdx() {</w:t>
            </w:r>
          </w:p>
          <w:p w14:paraId="4469F700" w14:textId="77777777" w:rsidR="00EF5BC8" w:rsidRDefault="00EF5BC8" w:rsidP="00EF5BC8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idx</w:t>
            </w:r>
            <w:r>
              <w:rPr>
                <w:color w:val="000000"/>
              </w:rPr>
              <w:t>;</w:t>
            </w:r>
          </w:p>
          <w:p w14:paraId="303598A9" w14:textId="77777777" w:rsidR="00EF5BC8" w:rsidRDefault="00EF5BC8" w:rsidP="00EF5BC8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132E672F" w14:textId="77777777" w:rsidR="00EF5BC8" w:rsidRDefault="00EF5BC8" w:rsidP="00EF5BC8">
            <w:pPr>
              <w:pStyle w:val="a1"/>
            </w:pPr>
          </w:p>
          <w:p w14:paraId="76393D1A" w14:textId="77777777" w:rsidR="00EF5BC8" w:rsidRDefault="00EF5BC8" w:rsidP="00EF5BC8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setIdx(String </w:t>
            </w:r>
            <w:r>
              <w:rPr>
                <w:color w:val="6A3E3E"/>
              </w:rPr>
              <w:t>idx</w:t>
            </w:r>
            <w:r>
              <w:rPr>
                <w:color w:val="000000"/>
              </w:rPr>
              <w:t>) {</w:t>
            </w:r>
          </w:p>
          <w:p w14:paraId="0CEA1625" w14:textId="77777777" w:rsidR="00EF5BC8" w:rsidRDefault="00EF5BC8" w:rsidP="00EF5BC8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idx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idx</w:t>
            </w:r>
            <w:r>
              <w:rPr>
                <w:color w:val="000000"/>
              </w:rPr>
              <w:t>;</w:t>
            </w:r>
          </w:p>
          <w:p w14:paraId="0B603B1F" w14:textId="77777777" w:rsidR="00EF5BC8" w:rsidRDefault="00EF5BC8" w:rsidP="00EF5BC8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05C8D827" w14:textId="77777777" w:rsidR="00EF5BC8" w:rsidRDefault="00EF5BC8" w:rsidP="00EF5BC8">
            <w:pPr>
              <w:pStyle w:val="a1"/>
            </w:pPr>
          </w:p>
          <w:p w14:paraId="0518F303" w14:textId="77777777" w:rsidR="00EF5BC8" w:rsidRDefault="00EF5BC8" w:rsidP="00EF5BC8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String getTitle() {</w:t>
            </w:r>
          </w:p>
          <w:p w14:paraId="292F7F53" w14:textId="77777777" w:rsidR="00EF5BC8" w:rsidRDefault="00EF5BC8" w:rsidP="00EF5BC8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title</w:t>
            </w:r>
            <w:r>
              <w:rPr>
                <w:color w:val="000000"/>
              </w:rPr>
              <w:t>;</w:t>
            </w:r>
          </w:p>
          <w:p w14:paraId="1E3466B3" w14:textId="77777777" w:rsidR="00EF5BC8" w:rsidRDefault="00EF5BC8" w:rsidP="00EF5BC8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5B54A8CF" w14:textId="77777777" w:rsidR="00EF5BC8" w:rsidRDefault="00EF5BC8" w:rsidP="00EF5BC8">
            <w:pPr>
              <w:pStyle w:val="a1"/>
            </w:pPr>
          </w:p>
          <w:p w14:paraId="59DCE77D" w14:textId="77777777" w:rsidR="00EF5BC8" w:rsidRDefault="00EF5BC8" w:rsidP="00EF5BC8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setTitle(String </w:t>
            </w:r>
            <w:r>
              <w:rPr>
                <w:color w:val="6A3E3E"/>
              </w:rPr>
              <w:t>title</w:t>
            </w:r>
            <w:r>
              <w:rPr>
                <w:color w:val="000000"/>
              </w:rPr>
              <w:t>) {</w:t>
            </w:r>
          </w:p>
          <w:p w14:paraId="0AA97B88" w14:textId="77777777" w:rsidR="00EF5BC8" w:rsidRDefault="00EF5BC8" w:rsidP="00EF5BC8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title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title</w:t>
            </w:r>
            <w:r>
              <w:rPr>
                <w:color w:val="000000"/>
              </w:rPr>
              <w:t>;</w:t>
            </w:r>
          </w:p>
          <w:p w14:paraId="22F4D112" w14:textId="77777777" w:rsidR="00EF5BC8" w:rsidRDefault="00EF5BC8" w:rsidP="00EF5BC8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25057004" w14:textId="77777777" w:rsidR="00EF5BC8" w:rsidRDefault="00EF5BC8" w:rsidP="00EF5BC8">
            <w:pPr>
              <w:pStyle w:val="a1"/>
            </w:pPr>
          </w:p>
          <w:p w14:paraId="5CA70013" w14:textId="77777777" w:rsidR="00EF5BC8" w:rsidRDefault="00EF5BC8" w:rsidP="00EF5BC8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String getBody() {</w:t>
            </w:r>
          </w:p>
          <w:p w14:paraId="0DBAC2B4" w14:textId="77777777" w:rsidR="00EF5BC8" w:rsidRDefault="00EF5BC8" w:rsidP="00EF5BC8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body</w:t>
            </w:r>
            <w:r>
              <w:rPr>
                <w:color w:val="000000"/>
              </w:rPr>
              <w:t>;</w:t>
            </w:r>
          </w:p>
          <w:p w14:paraId="50CC3926" w14:textId="77777777" w:rsidR="00EF5BC8" w:rsidRDefault="00EF5BC8" w:rsidP="00EF5BC8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45B944C4" w14:textId="77777777" w:rsidR="00EF5BC8" w:rsidRDefault="00EF5BC8" w:rsidP="00EF5BC8">
            <w:pPr>
              <w:pStyle w:val="a1"/>
            </w:pPr>
          </w:p>
          <w:p w14:paraId="6F8FE47F" w14:textId="77777777" w:rsidR="00EF5BC8" w:rsidRDefault="00EF5BC8" w:rsidP="00EF5BC8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setBody(String </w:t>
            </w:r>
            <w:r>
              <w:rPr>
                <w:color w:val="6A3E3E"/>
              </w:rPr>
              <w:t>body</w:t>
            </w:r>
            <w:r>
              <w:rPr>
                <w:color w:val="000000"/>
              </w:rPr>
              <w:t>) {</w:t>
            </w:r>
          </w:p>
          <w:p w14:paraId="7E3DDF68" w14:textId="77777777" w:rsidR="00EF5BC8" w:rsidRDefault="00EF5BC8" w:rsidP="00EF5BC8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body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body</w:t>
            </w:r>
            <w:r>
              <w:rPr>
                <w:color w:val="000000"/>
              </w:rPr>
              <w:t>;</w:t>
            </w:r>
          </w:p>
          <w:p w14:paraId="26B0A1FA" w14:textId="77777777" w:rsidR="00EF5BC8" w:rsidRDefault="00EF5BC8" w:rsidP="00EF5BC8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6142BDC6" w14:textId="77777777" w:rsidR="00EF5BC8" w:rsidRDefault="00EF5BC8" w:rsidP="00EF5BC8">
            <w:pPr>
              <w:pStyle w:val="a1"/>
            </w:pPr>
          </w:p>
          <w:p w14:paraId="5877397B" w14:textId="77777777" w:rsidR="00EF5BC8" w:rsidRDefault="00EF5BC8" w:rsidP="00EF5BC8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String getDate() {</w:t>
            </w:r>
          </w:p>
          <w:p w14:paraId="70E51ABE" w14:textId="77777777" w:rsidR="00EF5BC8" w:rsidRDefault="00EF5BC8" w:rsidP="00EF5BC8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date</w:t>
            </w:r>
            <w:r>
              <w:rPr>
                <w:color w:val="000000"/>
              </w:rPr>
              <w:t>;</w:t>
            </w:r>
          </w:p>
          <w:p w14:paraId="203FDCEB" w14:textId="77777777" w:rsidR="00EF5BC8" w:rsidRDefault="00EF5BC8" w:rsidP="00EF5BC8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4D0ADA71" w14:textId="77777777" w:rsidR="00EF5BC8" w:rsidRDefault="00EF5BC8" w:rsidP="00EF5BC8">
            <w:pPr>
              <w:pStyle w:val="a1"/>
            </w:pPr>
          </w:p>
          <w:p w14:paraId="346B0E4C" w14:textId="77777777" w:rsidR="00EF5BC8" w:rsidRDefault="00EF5BC8" w:rsidP="00EF5BC8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setDate(String </w:t>
            </w:r>
            <w:r>
              <w:rPr>
                <w:color w:val="6A3E3E"/>
              </w:rPr>
              <w:t>date</w:t>
            </w:r>
            <w:r>
              <w:rPr>
                <w:color w:val="000000"/>
              </w:rPr>
              <w:t>) {</w:t>
            </w:r>
          </w:p>
          <w:p w14:paraId="0A104D02" w14:textId="77777777" w:rsidR="00EF5BC8" w:rsidRDefault="00EF5BC8" w:rsidP="00EF5BC8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date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date</w:t>
            </w:r>
            <w:r>
              <w:rPr>
                <w:color w:val="000000"/>
              </w:rPr>
              <w:t>;</w:t>
            </w:r>
          </w:p>
          <w:p w14:paraId="2E66FF93" w14:textId="77777777" w:rsidR="00EF5BC8" w:rsidRDefault="00EF5BC8" w:rsidP="00EF5BC8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40676692" w14:textId="77777777" w:rsidR="00EF5BC8" w:rsidRDefault="00EF5BC8" w:rsidP="00EF5BC8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031D1E9A" w14:textId="59D6C368" w:rsidR="00EF5BC8" w:rsidRDefault="00EF5BC8" w:rsidP="00EF5BC8">
            <w:pPr>
              <w:pStyle w:val="a1"/>
            </w:pPr>
            <w:r>
              <w:rPr>
                <w:color w:val="000000"/>
              </w:rPr>
              <w:t>}</w:t>
            </w:r>
          </w:p>
        </w:tc>
      </w:tr>
    </w:tbl>
    <w:p w14:paraId="07D690FF" w14:textId="0FB5E823" w:rsidR="00EF5BC8" w:rsidRDefault="00EF5BC8" w:rsidP="00EF5BC8"/>
    <w:p w14:paraId="50974DF9" w14:textId="6F26BC8B" w:rsidR="00EF5BC8" w:rsidRDefault="00EF5BC8" w:rsidP="00EF5BC8">
      <w:r>
        <w:rPr>
          <w:rFonts w:hint="eastAsia"/>
        </w:rPr>
        <w:t>웹서버에서 받아온 게시글 내용을 채우기 위한 클래스이다.</w:t>
      </w:r>
    </w:p>
    <w:p w14:paraId="3C1C00DB" w14:textId="1B22D9F4" w:rsidR="00EF5BC8" w:rsidRDefault="00EF5BC8" w:rsidP="00EF5B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"/>
        <w:gridCol w:w="1516"/>
      </w:tblGrid>
      <w:tr w:rsidR="00A339F5" w:rsidRPr="00A339F5" w14:paraId="687C69F3" w14:textId="77777777" w:rsidTr="00A339F5">
        <w:tc>
          <w:tcPr>
            <w:tcW w:w="0" w:type="auto"/>
          </w:tcPr>
          <w:p w14:paraId="1C4AC7A4" w14:textId="77777777" w:rsidR="00A339F5" w:rsidRPr="00A339F5" w:rsidRDefault="00A339F5" w:rsidP="0065433D">
            <w:r w:rsidRPr="00A339F5">
              <w:t>idx</w:t>
            </w:r>
          </w:p>
        </w:tc>
        <w:tc>
          <w:tcPr>
            <w:tcW w:w="0" w:type="auto"/>
          </w:tcPr>
          <w:p w14:paraId="7BD9AADA" w14:textId="77777777" w:rsidR="00A339F5" w:rsidRPr="00A339F5" w:rsidRDefault="00A339F5" w:rsidP="0065433D">
            <w:r w:rsidRPr="00A339F5">
              <w:rPr>
                <w:rFonts w:hint="eastAsia"/>
              </w:rPr>
              <w:t>게시글 아이디</w:t>
            </w:r>
          </w:p>
        </w:tc>
      </w:tr>
      <w:tr w:rsidR="00A339F5" w:rsidRPr="00A339F5" w14:paraId="5FB50F27" w14:textId="77777777" w:rsidTr="00A339F5">
        <w:tc>
          <w:tcPr>
            <w:tcW w:w="0" w:type="auto"/>
          </w:tcPr>
          <w:p w14:paraId="07F979C1" w14:textId="77777777" w:rsidR="00A339F5" w:rsidRPr="00A339F5" w:rsidRDefault="00A339F5" w:rsidP="0065433D">
            <w:r w:rsidRPr="00A339F5">
              <w:rPr>
                <w:rFonts w:hint="eastAsia"/>
              </w:rPr>
              <w:t>title</w:t>
            </w:r>
          </w:p>
        </w:tc>
        <w:tc>
          <w:tcPr>
            <w:tcW w:w="0" w:type="auto"/>
          </w:tcPr>
          <w:p w14:paraId="08C098DD" w14:textId="77777777" w:rsidR="00A339F5" w:rsidRPr="00A339F5" w:rsidRDefault="00A339F5" w:rsidP="0065433D">
            <w:r w:rsidRPr="00A339F5">
              <w:rPr>
                <w:rFonts w:hint="eastAsia"/>
              </w:rPr>
              <w:t>게시글 제목</w:t>
            </w:r>
          </w:p>
        </w:tc>
      </w:tr>
      <w:tr w:rsidR="00A339F5" w:rsidRPr="00A339F5" w14:paraId="41865302" w14:textId="77777777" w:rsidTr="00A339F5">
        <w:tc>
          <w:tcPr>
            <w:tcW w:w="0" w:type="auto"/>
          </w:tcPr>
          <w:p w14:paraId="40134633" w14:textId="77777777" w:rsidR="00A339F5" w:rsidRPr="00A339F5" w:rsidRDefault="00A339F5" w:rsidP="0065433D">
            <w:r w:rsidRPr="00A339F5">
              <w:rPr>
                <w:rFonts w:hint="eastAsia"/>
              </w:rPr>
              <w:t>body</w:t>
            </w:r>
          </w:p>
        </w:tc>
        <w:tc>
          <w:tcPr>
            <w:tcW w:w="0" w:type="auto"/>
          </w:tcPr>
          <w:p w14:paraId="3E78F61C" w14:textId="77777777" w:rsidR="00A339F5" w:rsidRPr="00A339F5" w:rsidRDefault="00A339F5" w:rsidP="0065433D">
            <w:r w:rsidRPr="00A339F5">
              <w:rPr>
                <w:rFonts w:hint="eastAsia"/>
              </w:rPr>
              <w:t>게시글 내용</w:t>
            </w:r>
          </w:p>
        </w:tc>
      </w:tr>
      <w:tr w:rsidR="00A339F5" w:rsidRPr="00A339F5" w14:paraId="30947769" w14:textId="77777777" w:rsidTr="00A339F5">
        <w:tc>
          <w:tcPr>
            <w:tcW w:w="0" w:type="auto"/>
          </w:tcPr>
          <w:p w14:paraId="592B4E77" w14:textId="77777777" w:rsidR="00A339F5" w:rsidRPr="00A339F5" w:rsidRDefault="00A339F5" w:rsidP="0065433D">
            <w:r w:rsidRPr="00A339F5"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14:paraId="6D6E03CB" w14:textId="77777777" w:rsidR="00A339F5" w:rsidRPr="00A339F5" w:rsidRDefault="00A339F5" w:rsidP="0065433D">
            <w:r w:rsidRPr="00A339F5">
              <w:rPr>
                <w:rFonts w:hint="eastAsia"/>
              </w:rPr>
              <w:t>게시글 작성일</w:t>
            </w:r>
          </w:p>
        </w:tc>
      </w:tr>
    </w:tbl>
    <w:p w14:paraId="09700639" w14:textId="77777777" w:rsidR="00A339F5" w:rsidRDefault="00A339F5" w:rsidP="00EF5BC8"/>
    <w:p w14:paraId="4EFD0210" w14:textId="77777777" w:rsidR="00EF5BC8" w:rsidRPr="00EF5BC8" w:rsidRDefault="00EF5BC8" w:rsidP="00EF5BC8"/>
    <w:p w14:paraId="5DC4F612" w14:textId="0EC204AD" w:rsidR="00A339F5" w:rsidRDefault="00A339F5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5F7BFF08" w14:textId="5A533491" w:rsidR="00EF5BC8" w:rsidRDefault="00EF5BC8" w:rsidP="00EF5BC8">
      <w:pPr>
        <w:pStyle w:val="Heading2"/>
      </w:pPr>
      <w:bookmarkStart w:id="13" w:name="_Toc468967637"/>
      <w:r>
        <w:rPr>
          <w:rFonts w:hint="eastAsia"/>
        </w:rPr>
        <w:lastRenderedPageBreak/>
        <w:t>Example04</w:t>
      </w:r>
      <w:bookmarkEnd w:id="13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EF5BC8" w14:paraId="0DD86E01" w14:textId="77777777" w:rsidTr="00EF5BC8">
        <w:tc>
          <w:tcPr>
            <w:tcW w:w="426" w:type="dxa"/>
          </w:tcPr>
          <w:p w14:paraId="00CF53B2" w14:textId="77777777" w:rsidR="00EF5BC8" w:rsidRPr="00185935" w:rsidRDefault="00EF5BC8" w:rsidP="00A339F5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2CCA7C80" w14:textId="77777777" w:rsidR="00EF5BC8" w:rsidRPr="00185935" w:rsidRDefault="00EF5BC8" w:rsidP="00A339F5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6F17141D" w14:textId="77777777" w:rsidR="00EF5BC8" w:rsidRPr="00185935" w:rsidRDefault="00EF5BC8" w:rsidP="00A339F5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636B8B2A" w14:textId="77777777" w:rsidR="00EF5BC8" w:rsidRPr="00185935" w:rsidRDefault="00EF5BC8" w:rsidP="00A339F5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2FC6BEC6" w14:textId="77777777" w:rsidR="00EF5BC8" w:rsidRPr="00185935" w:rsidRDefault="00EF5BC8" w:rsidP="00A339F5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769176B6" w14:textId="77777777" w:rsidR="00EF5BC8" w:rsidRPr="00185935" w:rsidRDefault="00EF5BC8" w:rsidP="00A339F5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45841A94" w14:textId="77777777" w:rsidR="00EF5BC8" w:rsidRPr="00185935" w:rsidRDefault="00EF5BC8" w:rsidP="00A339F5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77FC8058" w14:textId="77777777" w:rsidR="00EF5BC8" w:rsidRPr="00185935" w:rsidRDefault="00EF5BC8" w:rsidP="00A339F5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2CD4B558" w14:textId="77777777" w:rsidR="00EF5BC8" w:rsidRDefault="00EF5BC8" w:rsidP="00A339F5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773DB0BB" w14:textId="77777777" w:rsidR="00EF5BC8" w:rsidRDefault="00EF5BC8" w:rsidP="00A339F5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14B1E5E1" w14:textId="77777777" w:rsidR="00EF5BC8" w:rsidRDefault="00EF5BC8" w:rsidP="00A339F5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07CCAA9B" w14:textId="77777777" w:rsidR="00EF5BC8" w:rsidRDefault="00EF5BC8" w:rsidP="00A339F5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51B9A2D2" w14:textId="77777777" w:rsidR="00EF5BC8" w:rsidRDefault="00EF5BC8" w:rsidP="00A339F5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59A83A10" w14:textId="77777777" w:rsidR="00EF5BC8" w:rsidRDefault="00EF5BC8" w:rsidP="00A339F5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25C8679C" w14:textId="77777777" w:rsidR="00EF5BC8" w:rsidRDefault="00EF5BC8" w:rsidP="00A339F5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143B7F73" w14:textId="77777777" w:rsidR="00EF5BC8" w:rsidRDefault="00EF5BC8" w:rsidP="00A339F5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499525F5" w14:textId="77777777" w:rsidR="00EF5BC8" w:rsidRDefault="00EF5BC8" w:rsidP="00A339F5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79DE1745" w14:textId="77777777" w:rsidR="00EF5BC8" w:rsidRDefault="00EF5BC8" w:rsidP="00A339F5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582FA827" w14:textId="77777777" w:rsidR="00EF5BC8" w:rsidRDefault="00EF5BC8" w:rsidP="00A339F5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3752C433" w14:textId="77777777" w:rsidR="00EF5BC8" w:rsidRDefault="00EF5BC8" w:rsidP="00A339F5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7D3D9ECF" w14:textId="77777777" w:rsidR="00EF5BC8" w:rsidRDefault="00EF5BC8" w:rsidP="00A339F5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40025393" w14:textId="77777777" w:rsidR="00EF5BC8" w:rsidRDefault="00EF5BC8" w:rsidP="00A339F5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344D094B" w14:textId="77777777" w:rsidR="00EF5BC8" w:rsidRDefault="00EF5BC8" w:rsidP="00A339F5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0A6A4263" w14:textId="77777777" w:rsidR="00EF5BC8" w:rsidRDefault="00EF5BC8" w:rsidP="00A339F5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29819606" w14:textId="77777777" w:rsidR="00EF5BC8" w:rsidRDefault="00EF5BC8" w:rsidP="00A339F5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6B6537A6" w14:textId="77777777" w:rsidR="00EF5BC8" w:rsidRDefault="00EF5BC8" w:rsidP="00A339F5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2514C27C" w14:textId="77777777" w:rsidR="00EF5BC8" w:rsidRDefault="00EF5BC8" w:rsidP="00A339F5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2875C72C" w14:textId="77777777" w:rsidR="00EF5BC8" w:rsidRDefault="00EF5BC8" w:rsidP="00A339F5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49669855" w14:textId="77777777" w:rsidR="00EF5BC8" w:rsidRDefault="00EF5BC8" w:rsidP="00A339F5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7FEEDB4D" w14:textId="77777777" w:rsidR="00EF5BC8" w:rsidRDefault="00EF5BC8" w:rsidP="00A339F5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096024CB" w14:textId="77777777" w:rsidR="00EF5BC8" w:rsidRDefault="00EF5BC8" w:rsidP="00A339F5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48703120" w14:textId="77777777" w:rsidR="00EF5BC8" w:rsidRDefault="00EF5BC8" w:rsidP="00A339F5">
            <w:pPr>
              <w:pStyle w:val="a1"/>
            </w:pPr>
            <w:r>
              <w:rPr>
                <w:rFonts w:hint="eastAsia"/>
              </w:rPr>
              <w:t>32</w:t>
            </w:r>
          </w:p>
          <w:p w14:paraId="13196701" w14:textId="77777777" w:rsidR="00EF5BC8" w:rsidRDefault="00EF5BC8" w:rsidP="00A339F5">
            <w:pPr>
              <w:pStyle w:val="a1"/>
            </w:pPr>
            <w:r>
              <w:rPr>
                <w:rFonts w:hint="eastAsia"/>
              </w:rPr>
              <w:t>33</w:t>
            </w:r>
          </w:p>
          <w:p w14:paraId="509144B0" w14:textId="77777777" w:rsidR="00EF5BC8" w:rsidRDefault="00EF5BC8" w:rsidP="00A339F5">
            <w:pPr>
              <w:pStyle w:val="a1"/>
            </w:pPr>
            <w:r>
              <w:rPr>
                <w:rFonts w:hint="eastAsia"/>
              </w:rPr>
              <w:t>34</w:t>
            </w:r>
          </w:p>
          <w:p w14:paraId="7004FE09" w14:textId="77777777" w:rsidR="00EF5BC8" w:rsidRDefault="00EF5BC8" w:rsidP="00A339F5">
            <w:pPr>
              <w:pStyle w:val="a1"/>
            </w:pPr>
            <w:r>
              <w:rPr>
                <w:rFonts w:hint="eastAsia"/>
              </w:rPr>
              <w:t>35</w:t>
            </w:r>
          </w:p>
          <w:p w14:paraId="0A9280E8" w14:textId="77777777" w:rsidR="00EF5BC8" w:rsidRDefault="00EF5BC8" w:rsidP="00A339F5">
            <w:pPr>
              <w:pStyle w:val="a1"/>
            </w:pPr>
            <w:r>
              <w:rPr>
                <w:rFonts w:hint="eastAsia"/>
              </w:rPr>
              <w:t>36</w:t>
            </w:r>
          </w:p>
          <w:p w14:paraId="3167EB78" w14:textId="77777777" w:rsidR="00EF5BC8" w:rsidRDefault="00EF5BC8" w:rsidP="00A339F5">
            <w:pPr>
              <w:pStyle w:val="a1"/>
            </w:pPr>
            <w:r>
              <w:rPr>
                <w:rFonts w:hint="eastAsia"/>
              </w:rPr>
              <w:t>37</w:t>
            </w:r>
          </w:p>
          <w:p w14:paraId="7AC1345B" w14:textId="77777777" w:rsidR="00EF5BC8" w:rsidRDefault="00EF5BC8" w:rsidP="00A339F5">
            <w:pPr>
              <w:pStyle w:val="a1"/>
            </w:pPr>
            <w:r>
              <w:rPr>
                <w:rFonts w:hint="eastAsia"/>
              </w:rPr>
              <w:t>38</w:t>
            </w:r>
          </w:p>
          <w:p w14:paraId="61027820" w14:textId="77777777" w:rsidR="00EF5BC8" w:rsidRDefault="00EF5BC8" w:rsidP="00A339F5">
            <w:pPr>
              <w:pStyle w:val="a1"/>
            </w:pPr>
            <w:r>
              <w:rPr>
                <w:rFonts w:hint="eastAsia"/>
              </w:rPr>
              <w:t>39</w:t>
            </w:r>
          </w:p>
          <w:p w14:paraId="36C74136" w14:textId="77777777" w:rsidR="00EF5BC8" w:rsidRDefault="00EF5BC8" w:rsidP="00A339F5">
            <w:pPr>
              <w:pStyle w:val="a1"/>
            </w:pPr>
            <w:r>
              <w:rPr>
                <w:rFonts w:hint="eastAsia"/>
              </w:rPr>
              <w:t>40</w:t>
            </w:r>
          </w:p>
          <w:p w14:paraId="151D8970" w14:textId="77777777" w:rsidR="00EF5BC8" w:rsidRDefault="00EF5BC8" w:rsidP="00A339F5">
            <w:pPr>
              <w:pStyle w:val="a1"/>
            </w:pPr>
            <w:r>
              <w:rPr>
                <w:rFonts w:hint="eastAsia"/>
              </w:rPr>
              <w:t>41</w:t>
            </w:r>
          </w:p>
          <w:p w14:paraId="292E58D8" w14:textId="77777777" w:rsidR="00EF5BC8" w:rsidRDefault="00EF5BC8" w:rsidP="00A339F5">
            <w:pPr>
              <w:pStyle w:val="a1"/>
            </w:pPr>
            <w:r>
              <w:rPr>
                <w:rFonts w:hint="eastAsia"/>
              </w:rPr>
              <w:t>42</w:t>
            </w:r>
          </w:p>
          <w:p w14:paraId="7213110F" w14:textId="77777777" w:rsidR="00EF5BC8" w:rsidRDefault="00EF5BC8" w:rsidP="00A339F5">
            <w:pPr>
              <w:pStyle w:val="a1"/>
            </w:pPr>
            <w:r>
              <w:rPr>
                <w:rFonts w:hint="eastAsia"/>
              </w:rPr>
              <w:t>43</w:t>
            </w:r>
          </w:p>
          <w:p w14:paraId="60826E4C" w14:textId="77777777" w:rsidR="00EF5BC8" w:rsidRDefault="00EF5BC8" w:rsidP="00A339F5">
            <w:pPr>
              <w:pStyle w:val="a1"/>
            </w:pPr>
            <w:r>
              <w:rPr>
                <w:rFonts w:hint="eastAsia"/>
              </w:rPr>
              <w:t>44</w:t>
            </w:r>
          </w:p>
          <w:p w14:paraId="06CE5193" w14:textId="77777777" w:rsidR="00EF5BC8" w:rsidRDefault="00EF5BC8" w:rsidP="00A339F5">
            <w:pPr>
              <w:pStyle w:val="a1"/>
            </w:pPr>
            <w:r>
              <w:rPr>
                <w:rFonts w:hint="eastAsia"/>
              </w:rPr>
              <w:t>45</w:t>
            </w:r>
          </w:p>
          <w:p w14:paraId="341C2076" w14:textId="77777777" w:rsidR="00EF5BC8" w:rsidRDefault="00EF5BC8" w:rsidP="00A339F5">
            <w:pPr>
              <w:pStyle w:val="a1"/>
            </w:pPr>
            <w:r>
              <w:rPr>
                <w:rFonts w:hint="eastAsia"/>
              </w:rPr>
              <w:t>46</w:t>
            </w:r>
          </w:p>
          <w:p w14:paraId="36162137" w14:textId="77777777" w:rsidR="00EF5BC8" w:rsidRDefault="00EF5BC8" w:rsidP="00A339F5">
            <w:pPr>
              <w:pStyle w:val="a1"/>
            </w:pPr>
            <w:r>
              <w:rPr>
                <w:rFonts w:hint="eastAsia"/>
              </w:rPr>
              <w:t>47</w:t>
            </w:r>
          </w:p>
          <w:p w14:paraId="0A05065D" w14:textId="77777777" w:rsidR="00EF5BC8" w:rsidRDefault="00EF5BC8" w:rsidP="00A339F5">
            <w:pPr>
              <w:pStyle w:val="a1"/>
            </w:pPr>
            <w:r>
              <w:rPr>
                <w:rFonts w:hint="eastAsia"/>
              </w:rPr>
              <w:t>48</w:t>
            </w:r>
          </w:p>
          <w:p w14:paraId="7DD1C6EB" w14:textId="77777777" w:rsidR="00EF5BC8" w:rsidRDefault="00EF5BC8" w:rsidP="00A339F5">
            <w:pPr>
              <w:pStyle w:val="a1"/>
            </w:pPr>
            <w:r>
              <w:rPr>
                <w:rFonts w:hint="eastAsia"/>
              </w:rPr>
              <w:t>49</w:t>
            </w:r>
          </w:p>
          <w:p w14:paraId="7779DAE6" w14:textId="77777777" w:rsidR="00EF5BC8" w:rsidRDefault="00EF5BC8" w:rsidP="00A339F5">
            <w:pPr>
              <w:pStyle w:val="a1"/>
            </w:pPr>
            <w:r>
              <w:rPr>
                <w:rFonts w:hint="eastAsia"/>
              </w:rPr>
              <w:t>50</w:t>
            </w:r>
          </w:p>
          <w:p w14:paraId="1EB9E00C" w14:textId="77777777" w:rsidR="00A339F5" w:rsidRDefault="00A339F5" w:rsidP="00A339F5">
            <w:pPr>
              <w:pStyle w:val="a1"/>
            </w:pPr>
            <w:r>
              <w:t>51</w:t>
            </w:r>
          </w:p>
          <w:p w14:paraId="3408C211" w14:textId="77777777" w:rsidR="00A339F5" w:rsidRDefault="00A339F5" w:rsidP="00A339F5">
            <w:pPr>
              <w:pStyle w:val="a1"/>
            </w:pPr>
            <w:r>
              <w:t>52</w:t>
            </w:r>
          </w:p>
          <w:p w14:paraId="52D811B8" w14:textId="77777777" w:rsidR="00A339F5" w:rsidRDefault="00A339F5" w:rsidP="00A339F5">
            <w:pPr>
              <w:pStyle w:val="a1"/>
            </w:pPr>
            <w:r>
              <w:t>53</w:t>
            </w:r>
          </w:p>
          <w:p w14:paraId="5D0DE146" w14:textId="77777777" w:rsidR="00A339F5" w:rsidRDefault="00A339F5" w:rsidP="00A339F5">
            <w:pPr>
              <w:pStyle w:val="a1"/>
            </w:pPr>
            <w:r>
              <w:t>54</w:t>
            </w:r>
          </w:p>
          <w:p w14:paraId="7222A0B0" w14:textId="77777777" w:rsidR="00A339F5" w:rsidRDefault="00A339F5" w:rsidP="00A339F5">
            <w:pPr>
              <w:pStyle w:val="a1"/>
            </w:pPr>
            <w:r>
              <w:t>55</w:t>
            </w:r>
          </w:p>
          <w:p w14:paraId="05BB11B0" w14:textId="0B84A2B5" w:rsidR="00A339F5" w:rsidRDefault="00A339F5" w:rsidP="00A339F5">
            <w:pPr>
              <w:pStyle w:val="a1"/>
            </w:pPr>
            <w:r>
              <w:t>56</w:t>
            </w:r>
          </w:p>
          <w:p w14:paraId="4E37C13A" w14:textId="6737B233" w:rsidR="00A339F5" w:rsidRDefault="00A339F5" w:rsidP="00A339F5">
            <w:pPr>
              <w:pStyle w:val="a1"/>
            </w:pPr>
            <w:r>
              <w:t>57</w:t>
            </w:r>
          </w:p>
          <w:p w14:paraId="7FC95775" w14:textId="77777777" w:rsidR="00A339F5" w:rsidRDefault="00A339F5" w:rsidP="00A339F5">
            <w:pPr>
              <w:pStyle w:val="a1"/>
            </w:pPr>
            <w:r>
              <w:rPr>
                <w:rFonts w:hint="eastAsia"/>
              </w:rPr>
              <w:t>58</w:t>
            </w:r>
          </w:p>
          <w:p w14:paraId="73C91ADB" w14:textId="5F2BCDE0" w:rsidR="00A339F5" w:rsidRPr="00185935" w:rsidRDefault="00A339F5" w:rsidP="00A339F5">
            <w:pPr>
              <w:pStyle w:val="a1"/>
            </w:pPr>
            <w:r>
              <w:t>59</w:t>
            </w:r>
          </w:p>
        </w:tc>
        <w:tc>
          <w:tcPr>
            <w:tcW w:w="10631" w:type="dxa"/>
          </w:tcPr>
          <w:p w14:paraId="2F18D36F" w14:textId="77777777" w:rsidR="00A339F5" w:rsidRDefault="00A339F5" w:rsidP="00A339F5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net.skhu.http;</w:t>
            </w:r>
          </w:p>
          <w:p w14:paraId="6674130D" w14:textId="77777777" w:rsidR="00A339F5" w:rsidRDefault="00A339F5" w:rsidP="00A339F5">
            <w:pPr>
              <w:pStyle w:val="a1"/>
            </w:pPr>
          </w:p>
          <w:p w14:paraId="0E0BCFBD" w14:textId="77777777" w:rsidR="00A339F5" w:rsidRDefault="00A339F5" w:rsidP="00A339F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java.io.BufferedReader;</w:t>
            </w:r>
          </w:p>
          <w:p w14:paraId="762D3C5B" w14:textId="77777777" w:rsidR="00A339F5" w:rsidRDefault="00A339F5" w:rsidP="00A339F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java.io.IOException;</w:t>
            </w:r>
          </w:p>
          <w:p w14:paraId="40715FD3" w14:textId="77777777" w:rsidR="00A339F5" w:rsidRDefault="00A339F5" w:rsidP="00A339F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java.io.InputStreamReader;</w:t>
            </w:r>
          </w:p>
          <w:p w14:paraId="587609BA" w14:textId="77777777" w:rsidR="00A339F5" w:rsidRDefault="00A339F5" w:rsidP="00A339F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java.net.HttpURLConnection;</w:t>
            </w:r>
          </w:p>
          <w:p w14:paraId="436009E0" w14:textId="77777777" w:rsidR="00A339F5" w:rsidRDefault="00A339F5" w:rsidP="00A339F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java.net.URL;</w:t>
            </w:r>
          </w:p>
          <w:p w14:paraId="5667A007" w14:textId="77777777" w:rsidR="00A339F5" w:rsidRDefault="00A339F5" w:rsidP="00A339F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java.util.ArrayList;</w:t>
            </w:r>
          </w:p>
          <w:p w14:paraId="60731B96" w14:textId="77777777" w:rsidR="00A339F5" w:rsidRDefault="00A339F5" w:rsidP="00A339F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java.util.List;</w:t>
            </w:r>
          </w:p>
          <w:p w14:paraId="3AF62AAD" w14:textId="77777777" w:rsidR="00A339F5" w:rsidRDefault="00A339F5" w:rsidP="00A339F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java.util.regex.Matcher;</w:t>
            </w:r>
          </w:p>
          <w:p w14:paraId="10CFF8E1" w14:textId="77777777" w:rsidR="00A339F5" w:rsidRDefault="00A339F5" w:rsidP="00A339F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java.util.regex.Pattern;</w:t>
            </w:r>
          </w:p>
          <w:p w14:paraId="158B94E6" w14:textId="77777777" w:rsidR="00A339F5" w:rsidRDefault="00A339F5" w:rsidP="00A339F5">
            <w:pPr>
              <w:pStyle w:val="a1"/>
            </w:pPr>
          </w:p>
          <w:p w14:paraId="26DC0822" w14:textId="77777777" w:rsidR="00A339F5" w:rsidRDefault="00A339F5" w:rsidP="00A339F5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Example04 {</w:t>
            </w:r>
          </w:p>
          <w:p w14:paraId="6230CC41" w14:textId="77777777" w:rsidR="00A339F5" w:rsidRDefault="00A339F5" w:rsidP="00A339F5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0518B388" w14:textId="77777777" w:rsidR="00A339F5" w:rsidRDefault="00A339F5" w:rsidP="00A339F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Exception {</w:t>
            </w:r>
          </w:p>
          <w:p w14:paraId="1FAC1AAF" w14:textId="77777777" w:rsidR="00A339F5" w:rsidRDefault="00A339F5" w:rsidP="00A339F5">
            <w:pPr>
              <w:pStyle w:val="a1"/>
            </w:pPr>
          </w:p>
          <w:p w14:paraId="288880D8" w14:textId="77777777" w:rsidR="00A339F5" w:rsidRDefault="00A339F5" w:rsidP="00A339F5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listUrl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"http://www.skhu.ac.kr/board/boardlist.aspx?curpage=1&amp;bsid=10004&amp;searchBun=51"</w:t>
            </w:r>
            <w:r>
              <w:rPr>
                <w:color w:val="000000"/>
              </w:rPr>
              <w:t>;</w:t>
            </w:r>
          </w:p>
          <w:p w14:paraId="17C3AD12" w14:textId="77777777" w:rsidR="00A339F5" w:rsidRDefault="00A339F5" w:rsidP="00A339F5">
            <w:pPr>
              <w:pStyle w:val="a1"/>
            </w:pPr>
            <w:r>
              <w:rPr>
                <w:color w:val="000000"/>
              </w:rPr>
              <w:t xml:space="preserve">        List&lt;Article&gt;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 xml:space="preserve"> = getArticleList(</w:t>
            </w:r>
            <w:r>
              <w:rPr>
                <w:color w:val="6A3E3E"/>
              </w:rPr>
              <w:t>listUrl</w:t>
            </w:r>
            <w:r>
              <w:rPr>
                <w:color w:val="000000"/>
              </w:rPr>
              <w:t>);</w:t>
            </w:r>
          </w:p>
          <w:p w14:paraId="48D353C5" w14:textId="77777777" w:rsidR="00A339F5" w:rsidRDefault="00A339F5" w:rsidP="00A339F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(Article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 xml:space="preserve">) </w:t>
            </w:r>
          </w:p>
          <w:p w14:paraId="6E418A4D" w14:textId="77777777" w:rsidR="00A339F5" w:rsidRDefault="00A339F5" w:rsidP="00A339F5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"%s %s\n"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 xml:space="preserve">.getIdx(),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.getTitle());</w:t>
            </w:r>
          </w:p>
          <w:p w14:paraId="63638EBA" w14:textId="77777777" w:rsidR="00A339F5" w:rsidRDefault="00A339F5" w:rsidP="00A339F5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7D675EFE" w14:textId="77777777" w:rsidR="00A339F5" w:rsidRDefault="00A339F5" w:rsidP="00A339F5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01B425EC" w14:textId="77777777" w:rsidR="00A339F5" w:rsidRDefault="00A339F5" w:rsidP="00A339F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List&lt;Article&gt; getArticleList(String </w:t>
            </w:r>
            <w:r>
              <w:rPr>
                <w:color w:val="6A3E3E"/>
              </w:rPr>
              <w:t>url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IOException {</w:t>
            </w:r>
          </w:p>
          <w:p w14:paraId="771F74B8" w14:textId="77777777" w:rsidR="00A339F5" w:rsidRDefault="00A339F5" w:rsidP="00A339F5">
            <w:pPr>
              <w:pStyle w:val="a1"/>
            </w:pPr>
            <w:r>
              <w:rPr>
                <w:color w:val="000000"/>
              </w:rPr>
              <w:t xml:space="preserve">        List&lt;Article&gt;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ArrayList&lt;Article&gt;();</w:t>
            </w:r>
          </w:p>
          <w:p w14:paraId="0CCDBA93" w14:textId="77777777" w:rsidR="00A339F5" w:rsidRDefault="00A339F5" w:rsidP="00A339F5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html</w:t>
            </w:r>
            <w:r>
              <w:rPr>
                <w:color w:val="000000"/>
              </w:rPr>
              <w:t xml:space="preserve"> = getHttpResponse(</w:t>
            </w:r>
            <w:r>
              <w:rPr>
                <w:color w:val="6A3E3E"/>
              </w:rPr>
              <w:t>url</w:t>
            </w:r>
            <w:r>
              <w:rPr>
                <w:color w:val="000000"/>
              </w:rPr>
              <w:t xml:space="preserve">);        </w:t>
            </w:r>
          </w:p>
          <w:p w14:paraId="4B7B4A08" w14:textId="77777777" w:rsidR="00A339F5" w:rsidRDefault="00A339F5" w:rsidP="00A339F5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"&lt;a href='boardread.aspx\\?idx=([0-9]+)[^&gt;]+&gt;([^&lt;]+)&lt;/a&gt;"</w:t>
            </w:r>
            <w:r>
              <w:rPr>
                <w:color w:val="000000"/>
              </w:rPr>
              <w:t>;</w:t>
            </w:r>
          </w:p>
          <w:p w14:paraId="53D3EA53" w14:textId="77777777" w:rsidR="00A339F5" w:rsidRDefault="00A339F5" w:rsidP="00A339F5">
            <w:pPr>
              <w:pStyle w:val="a1"/>
            </w:pPr>
            <w:r>
              <w:rPr>
                <w:color w:val="000000"/>
              </w:rPr>
              <w:t xml:space="preserve">        Pattern </w:t>
            </w:r>
            <w:r>
              <w:rPr>
                <w:color w:val="6A3E3E"/>
              </w:rPr>
              <w:t>pattern</w:t>
            </w:r>
            <w:r>
              <w:rPr>
                <w:color w:val="000000"/>
              </w:rPr>
              <w:t xml:space="preserve"> = Pattern.compile(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>);</w:t>
            </w:r>
          </w:p>
          <w:p w14:paraId="03D14EB1" w14:textId="77777777" w:rsidR="00A339F5" w:rsidRDefault="00A339F5" w:rsidP="00A339F5">
            <w:pPr>
              <w:pStyle w:val="a1"/>
            </w:pPr>
            <w:r>
              <w:rPr>
                <w:color w:val="000000"/>
              </w:rPr>
              <w:t xml:space="preserve">        Matcher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pattern</w:t>
            </w:r>
            <w:r>
              <w:rPr>
                <w:color w:val="000000"/>
              </w:rPr>
              <w:t>.matcher(</w:t>
            </w:r>
            <w:r>
              <w:rPr>
                <w:color w:val="6A3E3E"/>
              </w:rPr>
              <w:t>html</w:t>
            </w:r>
            <w:r>
              <w:rPr>
                <w:color w:val="000000"/>
              </w:rPr>
              <w:t xml:space="preserve">);        </w:t>
            </w:r>
          </w:p>
          <w:p w14:paraId="0FC49C4B" w14:textId="77777777" w:rsidR="00A339F5" w:rsidRDefault="00A339F5" w:rsidP="00A339F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while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>.find()) {</w:t>
            </w:r>
          </w:p>
          <w:p w14:paraId="04ACA15F" w14:textId="77777777" w:rsidR="00A339F5" w:rsidRDefault="00A339F5" w:rsidP="00A339F5">
            <w:pPr>
              <w:pStyle w:val="a1"/>
            </w:pPr>
            <w:r>
              <w:rPr>
                <w:color w:val="000000"/>
              </w:rPr>
              <w:t xml:space="preserve">                Article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Article();</w:t>
            </w:r>
          </w:p>
          <w:p w14:paraId="6DB76EDC" w14:textId="77777777" w:rsidR="00A339F5" w:rsidRDefault="00A339F5" w:rsidP="00A339F5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.setIdx(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>.group(1));</w:t>
            </w:r>
          </w:p>
          <w:p w14:paraId="3124D45A" w14:textId="77777777" w:rsidR="00A339F5" w:rsidRDefault="00A339F5" w:rsidP="00A339F5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.setTitle(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>.group(2));</w:t>
            </w:r>
          </w:p>
          <w:p w14:paraId="6CF33FDC" w14:textId="77777777" w:rsidR="00A339F5" w:rsidRDefault="00A339F5" w:rsidP="00A339F5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.add(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);</w:t>
            </w:r>
          </w:p>
          <w:p w14:paraId="4AE5B97B" w14:textId="77777777" w:rsidR="00A339F5" w:rsidRDefault="00A339F5" w:rsidP="00A339F5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6A098683" w14:textId="77777777" w:rsidR="00A339F5" w:rsidRDefault="00A339F5" w:rsidP="00A339F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;</w:t>
            </w:r>
          </w:p>
          <w:p w14:paraId="0A7A3FD6" w14:textId="77777777" w:rsidR="00A339F5" w:rsidRDefault="00A339F5" w:rsidP="00A339F5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0EEFABF8" w14:textId="77777777" w:rsidR="00A339F5" w:rsidRDefault="00A339F5" w:rsidP="00A339F5">
            <w:pPr>
              <w:pStyle w:val="a1"/>
            </w:pPr>
          </w:p>
          <w:p w14:paraId="1BA4F78D" w14:textId="77777777" w:rsidR="00A339F5" w:rsidRDefault="00A339F5" w:rsidP="00A339F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String getHttpResponse(String </w:t>
            </w:r>
            <w:r>
              <w:rPr>
                <w:color w:val="6A3E3E"/>
              </w:rPr>
              <w:t>url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IOException {</w:t>
            </w:r>
          </w:p>
          <w:p w14:paraId="22B9A761" w14:textId="77777777" w:rsidR="00A339F5" w:rsidRDefault="00A339F5" w:rsidP="00A339F5">
            <w:pPr>
              <w:pStyle w:val="a1"/>
            </w:pPr>
            <w:r>
              <w:rPr>
                <w:color w:val="000000"/>
              </w:rPr>
              <w:t xml:space="preserve">        URL </w:t>
            </w:r>
            <w:r>
              <w:rPr>
                <w:color w:val="6A3E3E"/>
              </w:rPr>
              <w:t>urlObj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URL(</w:t>
            </w:r>
            <w:r>
              <w:rPr>
                <w:color w:val="6A3E3E"/>
              </w:rPr>
              <w:t>url</w:t>
            </w:r>
            <w:r>
              <w:rPr>
                <w:color w:val="000000"/>
              </w:rPr>
              <w:t>);</w:t>
            </w:r>
          </w:p>
          <w:p w14:paraId="4756EED5" w14:textId="77777777" w:rsidR="00A339F5" w:rsidRDefault="00A339F5" w:rsidP="00A339F5">
            <w:pPr>
              <w:pStyle w:val="a1"/>
            </w:pPr>
            <w:r>
              <w:rPr>
                <w:color w:val="000000"/>
              </w:rPr>
              <w:t xml:space="preserve">        HttpURLConnection 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 xml:space="preserve"> = (HttpURLConnection)</w:t>
            </w:r>
            <w:r>
              <w:rPr>
                <w:color w:val="6A3E3E"/>
              </w:rPr>
              <w:t>urlObj</w:t>
            </w:r>
            <w:r>
              <w:rPr>
                <w:color w:val="000000"/>
              </w:rPr>
              <w:t>.openConnection();</w:t>
            </w:r>
          </w:p>
          <w:p w14:paraId="6D153CDD" w14:textId="77777777" w:rsidR="00A339F5" w:rsidRDefault="00A339F5" w:rsidP="00A339F5">
            <w:pPr>
              <w:pStyle w:val="a1"/>
            </w:pPr>
          </w:p>
          <w:p w14:paraId="62CCE22B" w14:textId="77777777" w:rsidR="00A339F5" w:rsidRDefault="00A339F5" w:rsidP="00A339F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>.setRequestMethod(</w:t>
            </w:r>
            <w:r>
              <w:rPr>
                <w:color w:val="2A00FF"/>
              </w:rPr>
              <w:t>"GET"</w:t>
            </w:r>
            <w:r>
              <w:rPr>
                <w:color w:val="000000"/>
              </w:rPr>
              <w:t>);</w:t>
            </w:r>
          </w:p>
          <w:p w14:paraId="690D7D6F" w14:textId="77777777" w:rsidR="00A339F5" w:rsidRDefault="00A339F5" w:rsidP="00A339F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>.setRequestProperty(</w:t>
            </w:r>
            <w:r>
              <w:rPr>
                <w:color w:val="2A00FF"/>
              </w:rPr>
              <w:t>"User-Agent"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"Mozilla/5.0"</w:t>
            </w:r>
            <w:r>
              <w:rPr>
                <w:color w:val="000000"/>
              </w:rPr>
              <w:t>);</w:t>
            </w:r>
          </w:p>
          <w:p w14:paraId="45920828" w14:textId="77777777" w:rsidR="00A339F5" w:rsidRDefault="00A339F5" w:rsidP="00A339F5">
            <w:pPr>
              <w:pStyle w:val="a1"/>
            </w:pPr>
          </w:p>
          <w:p w14:paraId="0E4FB18A" w14:textId="77777777" w:rsidR="00A339F5" w:rsidRDefault="00A339F5" w:rsidP="00A339F5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contentType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 xml:space="preserve">.getContentType();        </w:t>
            </w:r>
          </w:p>
          <w:p w14:paraId="225AA7CB" w14:textId="77777777" w:rsidR="00A339F5" w:rsidRDefault="00A339F5" w:rsidP="00A339F5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encoding</w:t>
            </w:r>
            <w:r>
              <w:rPr>
                <w:color w:val="000000"/>
              </w:rPr>
              <w:t xml:space="preserve"> = (</w:t>
            </w:r>
            <w:r>
              <w:rPr>
                <w:color w:val="6A3E3E"/>
              </w:rPr>
              <w:t>contentType</w:t>
            </w:r>
            <w:r>
              <w:rPr>
                <w:color w:val="000000"/>
              </w:rPr>
              <w:t>.toUpperCase().indexOf(</w:t>
            </w:r>
            <w:r>
              <w:rPr>
                <w:color w:val="2A00FF"/>
              </w:rPr>
              <w:t>"UTF-8"</w:t>
            </w:r>
            <w:r>
              <w:rPr>
                <w:color w:val="000000"/>
              </w:rPr>
              <w:t xml:space="preserve">) &gt;= 0) ? </w:t>
            </w:r>
            <w:r>
              <w:rPr>
                <w:color w:val="2A00FF"/>
              </w:rPr>
              <w:t>"UTF-8"</w:t>
            </w:r>
            <w:r>
              <w:rPr>
                <w:color w:val="000000"/>
              </w:rPr>
              <w:t xml:space="preserve"> : </w:t>
            </w:r>
            <w:r>
              <w:rPr>
                <w:color w:val="2A00FF"/>
              </w:rPr>
              <w:t>"EUC-KR"</w:t>
            </w:r>
            <w:r>
              <w:rPr>
                <w:color w:val="000000"/>
              </w:rPr>
              <w:t>;</w:t>
            </w:r>
          </w:p>
          <w:p w14:paraId="0AE3D41E" w14:textId="77777777" w:rsidR="00A339F5" w:rsidRDefault="00A339F5" w:rsidP="00A339F5">
            <w:pPr>
              <w:pStyle w:val="a1"/>
            </w:pPr>
            <w:r>
              <w:rPr>
                <w:color w:val="000000"/>
              </w:rPr>
              <w:t xml:space="preserve">        StringBuffer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StringBuffer();</w:t>
            </w:r>
          </w:p>
          <w:p w14:paraId="614D2D4E" w14:textId="77777777" w:rsidR="00A339F5" w:rsidRDefault="00A339F5" w:rsidP="00A339F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try</w:t>
            </w:r>
            <w:r>
              <w:rPr>
                <w:color w:val="000000"/>
              </w:rPr>
              <w:t xml:space="preserve"> (BufferedReader </w:t>
            </w:r>
            <w:r>
              <w:rPr>
                <w:color w:val="6A3E3E"/>
              </w:rPr>
              <w:t>input</w:t>
            </w:r>
            <w:r>
              <w:rPr>
                <w:color w:val="000000"/>
              </w:rPr>
              <w:t xml:space="preserve"> = </w:t>
            </w:r>
          </w:p>
          <w:p w14:paraId="68D00231" w14:textId="77777777" w:rsidR="00A339F5" w:rsidRDefault="00A339F5" w:rsidP="00A339F5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BufferedReader(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InputStreamReader(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 xml:space="preserve">.getInputStream(), </w:t>
            </w:r>
            <w:r>
              <w:rPr>
                <w:color w:val="6A3E3E"/>
              </w:rPr>
              <w:t>encoding</w:t>
            </w:r>
            <w:r>
              <w:rPr>
                <w:color w:val="000000"/>
              </w:rPr>
              <w:t>))) {</w:t>
            </w:r>
          </w:p>
          <w:p w14:paraId="0EF1117B" w14:textId="77777777" w:rsidR="00A339F5" w:rsidRDefault="00A339F5" w:rsidP="00A339F5">
            <w:pPr>
              <w:pStyle w:val="a1"/>
            </w:pPr>
            <w:r>
              <w:rPr>
                <w:color w:val="000000"/>
              </w:rPr>
              <w:t xml:space="preserve">            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;</w:t>
            </w:r>
          </w:p>
          <w:p w14:paraId="513862F1" w14:textId="77777777" w:rsidR="00A339F5" w:rsidRDefault="00A339F5" w:rsidP="00A339F5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while</w:t>
            </w:r>
            <w:r>
              <w:rPr>
                <w:color w:val="000000"/>
              </w:rPr>
              <w:t xml:space="preserve"> ((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input</w:t>
            </w:r>
            <w:r>
              <w:rPr>
                <w:color w:val="000000"/>
              </w:rPr>
              <w:t xml:space="preserve">.readLine()) !=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) {</w:t>
            </w:r>
          </w:p>
          <w:p w14:paraId="7B38876C" w14:textId="77777777" w:rsidR="00A339F5" w:rsidRDefault="00A339F5" w:rsidP="00A339F5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.append(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42B02C33" w14:textId="77777777" w:rsidR="00A339F5" w:rsidRDefault="00A339F5" w:rsidP="00A339F5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.append(</w:t>
            </w:r>
            <w:r>
              <w:rPr>
                <w:color w:val="2A00FF"/>
              </w:rPr>
              <w:t>'\n'</w:t>
            </w:r>
            <w:r>
              <w:rPr>
                <w:color w:val="000000"/>
              </w:rPr>
              <w:t>);</w:t>
            </w:r>
          </w:p>
          <w:p w14:paraId="7B9C8501" w14:textId="77777777" w:rsidR="00A339F5" w:rsidRDefault="00A339F5" w:rsidP="00A339F5">
            <w:pPr>
              <w:pStyle w:val="a1"/>
            </w:pPr>
            <w:r>
              <w:rPr>
                <w:color w:val="000000"/>
              </w:rPr>
              <w:t xml:space="preserve">            }</w:t>
            </w:r>
          </w:p>
          <w:p w14:paraId="3EA76775" w14:textId="77777777" w:rsidR="00A339F5" w:rsidRDefault="00A339F5" w:rsidP="00A339F5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3738C327" w14:textId="77777777" w:rsidR="00A339F5" w:rsidRDefault="00A339F5" w:rsidP="00A339F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.toString();</w:t>
            </w:r>
          </w:p>
          <w:p w14:paraId="17A38C3B" w14:textId="77777777" w:rsidR="00A339F5" w:rsidRDefault="00A339F5" w:rsidP="00A339F5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78477DD6" w14:textId="77777777" w:rsidR="00A339F5" w:rsidRDefault="00A339F5" w:rsidP="00A339F5">
            <w:pPr>
              <w:pStyle w:val="a1"/>
            </w:pPr>
          </w:p>
          <w:p w14:paraId="69B362BE" w14:textId="77777777" w:rsidR="00A339F5" w:rsidRDefault="00A339F5" w:rsidP="00A339F5">
            <w:pPr>
              <w:pStyle w:val="a1"/>
            </w:pPr>
            <w:r>
              <w:rPr>
                <w:color w:val="000000"/>
              </w:rPr>
              <w:t>}</w:t>
            </w:r>
          </w:p>
          <w:p w14:paraId="05183C92" w14:textId="77777777" w:rsidR="00EF5BC8" w:rsidRDefault="00EF5BC8" w:rsidP="00A339F5">
            <w:pPr>
              <w:pStyle w:val="a1"/>
            </w:pPr>
          </w:p>
        </w:tc>
      </w:tr>
    </w:tbl>
    <w:p w14:paraId="78EE3734" w14:textId="544B6150" w:rsidR="00EF5BC8" w:rsidRDefault="00EF5BC8" w:rsidP="00EF5BC8"/>
    <w:p w14:paraId="6AE10ECE" w14:textId="55CA0251" w:rsidR="00A339F5" w:rsidRDefault="00A339F5" w:rsidP="00EF5BC8">
      <w:r>
        <w:rPr>
          <w:rFonts w:hint="eastAsia"/>
        </w:rPr>
        <w:t>getArticleList</w:t>
      </w:r>
      <w:r>
        <w:t xml:space="preserve"> </w:t>
      </w:r>
      <w:r>
        <w:rPr>
          <w:rFonts w:hint="eastAsia"/>
        </w:rPr>
        <w:t>메소드는</w:t>
      </w:r>
      <w:r>
        <w:t>,</w:t>
      </w:r>
    </w:p>
    <w:p w14:paraId="10AA7B51" w14:textId="77777777" w:rsidR="00A339F5" w:rsidRDefault="00A339F5" w:rsidP="00A339F5">
      <w:r>
        <w:rPr>
          <w:rFonts w:hint="eastAsia"/>
        </w:rPr>
        <w:t xml:space="preserve">성공회대학교 홈페이지 웹서버에 </w:t>
      </w:r>
      <w:r>
        <w:t>URL</w:t>
      </w:r>
      <w:r>
        <w:rPr>
          <w:rFonts w:hint="eastAsia"/>
        </w:rPr>
        <w:t>을 요청하고</w:t>
      </w:r>
      <w:r>
        <w:t xml:space="preserve">, </w:t>
      </w:r>
      <w:r>
        <w:rPr>
          <w:rFonts w:hint="eastAsia"/>
        </w:rPr>
        <w:t>그 결과를 받아서</w:t>
      </w:r>
      <w:r>
        <w:t>,</w:t>
      </w:r>
    </w:p>
    <w:p w14:paraId="77497E68" w14:textId="2C3292B2" w:rsidR="00A339F5" w:rsidRDefault="00A339F5" w:rsidP="00A339F5">
      <w:r>
        <w:rPr>
          <w:rFonts w:hint="eastAsia"/>
        </w:rPr>
        <w:t>받아 온 웹페이지의 내용 중에서 게시글 아이디(</w:t>
      </w:r>
      <w:r>
        <w:t>idx)</w:t>
      </w:r>
      <w:r>
        <w:rPr>
          <w:rFonts w:hint="eastAsia"/>
        </w:rPr>
        <w:t>와 제목을</w:t>
      </w:r>
      <w:r>
        <w:t xml:space="preserve"> </w:t>
      </w:r>
      <w:r>
        <w:rPr>
          <w:rFonts w:hint="eastAsia"/>
        </w:rPr>
        <w:t>찾아서</w:t>
      </w:r>
      <w:r>
        <w:t>,</w:t>
      </w:r>
    </w:p>
    <w:p w14:paraId="09FCE83D" w14:textId="73B8A073" w:rsidR="00A339F5" w:rsidRDefault="00A339F5" w:rsidP="00A339F5">
      <w:r>
        <w:rPr>
          <w:rFonts w:hint="eastAsia"/>
        </w:rPr>
        <w:t xml:space="preserve">찾은 내용을 </w:t>
      </w:r>
      <w:r>
        <w:t xml:space="preserve">Article </w:t>
      </w:r>
      <w:r>
        <w:rPr>
          <w:rFonts w:hint="eastAsia"/>
        </w:rPr>
        <w:t>객체에 채워서,</w:t>
      </w:r>
    </w:p>
    <w:p w14:paraId="0CF04EA5" w14:textId="3694A0F8" w:rsidR="00A339F5" w:rsidRDefault="00A339F5" w:rsidP="00A339F5">
      <w:r>
        <w:t xml:space="preserve">Article </w:t>
      </w:r>
      <w:r>
        <w:rPr>
          <w:rFonts w:hint="eastAsia"/>
        </w:rPr>
        <w:t>객체 목록을 리턴하는 메소드이다.</w:t>
      </w:r>
    </w:p>
    <w:p w14:paraId="41C7AF3F" w14:textId="7113E214" w:rsidR="00A339F5" w:rsidRDefault="00A339F5" w:rsidP="00A339F5">
      <w:pPr>
        <w:pStyle w:val="Heading1"/>
      </w:pPr>
      <w:bookmarkStart w:id="14" w:name="_Toc468967638"/>
      <w:r>
        <w:rPr>
          <w:rFonts w:hint="eastAsia"/>
        </w:rPr>
        <w:lastRenderedPageBreak/>
        <w:t>게시글 내용 받아 오기</w:t>
      </w:r>
      <w:bookmarkEnd w:id="14"/>
    </w:p>
    <w:p w14:paraId="22D50E9B" w14:textId="46633945" w:rsidR="00A339F5" w:rsidRDefault="00A339F5" w:rsidP="00A339F5"/>
    <w:p w14:paraId="6798E035" w14:textId="0C19A873" w:rsidR="00A339F5" w:rsidRDefault="00A339F5" w:rsidP="00A339F5">
      <w:pPr>
        <w:pStyle w:val="Heading2"/>
      </w:pPr>
      <w:bookmarkStart w:id="15" w:name="_Toc468967639"/>
      <w:r>
        <w:rPr>
          <w:rFonts w:hint="eastAsia"/>
        </w:rPr>
        <w:t>게시글 내용 웹페이지</w:t>
      </w:r>
      <w:bookmarkEnd w:id="15"/>
    </w:p>
    <w:p w14:paraId="4F5FEA5D" w14:textId="6F5724B6" w:rsidR="00A339F5" w:rsidRDefault="00A339F5" w:rsidP="00A339F5"/>
    <w:p w14:paraId="30386337" w14:textId="7562A38A" w:rsidR="00A339F5" w:rsidRDefault="00A339F5" w:rsidP="00A339F5">
      <w:r>
        <w:rPr>
          <w:rFonts w:hint="eastAsia"/>
        </w:rPr>
        <w:t xml:space="preserve">아래의 </w:t>
      </w:r>
      <w:r>
        <w:t>URL</w:t>
      </w:r>
      <w:r>
        <w:rPr>
          <w:rFonts w:hint="eastAsia"/>
        </w:rPr>
        <w:t xml:space="preserve">은 게시글 내용 웹페이지의 </w:t>
      </w:r>
      <w:r>
        <w:t xml:space="preserve">URL </w:t>
      </w:r>
      <w:r>
        <w:rPr>
          <w:rFonts w:hint="eastAsia"/>
        </w:rPr>
        <w:t>이다.</w:t>
      </w:r>
    </w:p>
    <w:p w14:paraId="7E42F591" w14:textId="0596D519" w:rsidR="00A339F5" w:rsidRDefault="00A339F5" w:rsidP="00A339F5">
      <w:r w:rsidRPr="00190657">
        <w:t>http://www.skhu.ac.kr/board/boardread.aspx?</w:t>
      </w:r>
      <w:r w:rsidRPr="00A339F5">
        <w:rPr>
          <w:highlight w:val="yellow"/>
        </w:rPr>
        <w:t>idx=27461</w:t>
      </w:r>
      <w:r w:rsidRPr="00190657">
        <w:t>&amp;curpage=1&amp;bsid=10004&amp;searchBun=51</w:t>
      </w:r>
    </w:p>
    <w:p w14:paraId="0679D18A" w14:textId="1C7A0EB0" w:rsidR="00A339F5" w:rsidRDefault="00A339F5" w:rsidP="00A339F5"/>
    <w:p w14:paraId="11924464" w14:textId="5CD03455" w:rsidR="00A339F5" w:rsidRDefault="00A339F5" w:rsidP="00A339F5">
      <w:r>
        <w:rPr>
          <w:rFonts w:hint="eastAsia"/>
        </w:rPr>
        <w:t xml:space="preserve">위 </w:t>
      </w:r>
      <w:r>
        <w:t>URL</w:t>
      </w:r>
      <w:r>
        <w:rPr>
          <w:rFonts w:hint="eastAsia"/>
        </w:rPr>
        <w:t xml:space="preserve">에서 </w:t>
      </w:r>
      <w:r>
        <w:t xml:space="preserve">idx=27461 </w:t>
      </w:r>
      <w:r>
        <w:rPr>
          <w:rFonts w:hint="eastAsia"/>
        </w:rPr>
        <w:t>부분은 게시글의 아이디이다.</w:t>
      </w:r>
    </w:p>
    <w:p w14:paraId="3A749B9D" w14:textId="6787948D" w:rsidR="00A339F5" w:rsidRDefault="00A339F5" w:rsidP="00A339F5">
      <w:r>
        <w:rPr>
          <w:rFonts w:hint="eastAsia"/>
        </w:rPr>
        <w:t>내용을 보고 싶은 게시글의 아이디 값이 URL에 포함되어야 한다.</w:t>
      </w:r>
    </w:p>
    <w:p w14:paraId="69D3AB8B" w14:textId="77777777" w:rsidR="00A339F5" w:rsidRDefault="00A339F5" w:rsidP="00A339F5"/>
    <w:p w14:paraId="7868D4AD" w14:textId="77777777" w:rsidR="00A339F5" w:rsidRDefault="00A339F5" w:rsidP="00A339F5">
      <w:r>
        <w:rPr>
          <w:noProof/>
        </w:rPr>
        <w:drawing>
          <wp:inline distT="0" distB="0" distL="0" distR="0" wp14:anchorId="68B3E13D" wp14:editId="57D4CCAE">
            <wp:extent cx="6645910" cy="48342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40D8" w14:textId="77777777" w:rsidR="00A339F5" w:rsidRPr="00A339F5" w:rsidRDefault="00A339F5" w:rsidP="00A339F5"/>
    <w:p w14:paraId="27002135" w14:textId="099C2E96" w:rsidR="00A339F5" w:rsidRDefault="00A339F5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64BA18AA" w14:textId="73824023" w:rsidR="00A339F5" w:rsidRDefault="00A339F5" w:rsidP="00A339F5">
      <w:pPr>
        <w:pStyle w:val="Heading2"/>
      </w:pPr>
      <w:bookmarkStart w:id="16" w:name="_Toc468967640"/>
      <w:r>
        <w:rPr>
          <w:rFonts w:hint="eastAsia"/>
        </w:rPr>
        <w:lastRenderedPageBreak/>
        <w:t>게시글 내용 태그 분석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339F5" w14:paraId="70B86624" w14:textId="77777777" w:rsidTr="00A339F5">
        <w:tc>
          <w:tcPr>
            <w:tcW w:w="10456" w:type="dxa"/>
          </w:tcPr>
          <w:p w14:paraId="77543E60" w14:textId="77777777" w:rsidR="00A339F5" w:rsidRPr="00A339F5" w:rsidRDefault="00A339F5" w:rsidP="00A339F5">
            <w:pPr>
              <w:pStyle w:val="a1"/>
            </w:pPr>
          </w:p>
          <w:p w14:paraId="5F6510DB" w14:textId="3CF3740B" w:rsidR="00A339F5" w:rsidRDefault="00A339F5" w:rsidP="00A339F5">
            <w:pPr>
              <w:pStyle w:val="a1"/>
            </w:pPr>
            <w:r w:rsidRPr="00A339F5">
              <w:rPr>
                <w:rFonts w:hint="eastAsia"/>
              </w:rPr>
              <w:t xml:space="preserve">... 생략 </w:t>
            </w:r>
            <w:r w:rsidRPr="00A339F5">
              <w:t>...</w:t>
            </w:r>
          </w:p>
          <w:p w14:paraId="0426ABCA" w14:textId="32FC7EED" w:rsidR="00A339F5" w:rsidRPr="00A339F5" w:rsidRDefault="00A339F5" w:rsidP="00A339F5">
            <w:pPr>
              <w:pStyle w:val="a1"/>
            </w:pPr>
            <w:r w:rsidRPr="00A339F5">
              <w:rPr>
                <w:rStyle w:val="html-tag"/>
              </w:rPr>
              <w:t xml:space="preserve">            &lt;td </w:t>
            </w:r>
            <w:r w:rsidRPr="00A339F5">
              <w:rPr>
                <w:rStyle w:val="html-attribute-name"/>
              </w:rPr>
              <w:t>colspan</w:t>
            </w:r>
            <w:r w:rsidRPr="00A339F5">
              <w:rPr>
                <w:rStyle w:val="html-tag"/>
              </w:rPr>
              <w:t>="</w:t>
            </w:r>
            <w:r w:rsidRPr="00A339F5">
              <w:rPr>
                <w:rStyle w:val="html-attribute-value"/>
              </w:rPr>
              <w:t>4</w:t>
            </w:r>
            <w:r w:rsidRPr="00A339F5">
              <w:rPr>
                <w:rStyle w:val="html-tag"/>
              </w:rPr>
              <w:t xml:space="preserve">" </w:t>
            </w:r>
            <w:r w:rsidRPr="00A339F5">
              <w:rPr>
                <w:rStyle w:val="html-attribute-name"/>
              </w:rPr>
              <w:t>class</w:t>
            </w:r>
            <w:r w:rsidRPr="00A339F5">
              <w:rPr>
                <w:rStyle w:val="html-tag"/>
              </w:rPr>
              <w:t>="</w:t>
            </w:r>
            <w:r w:rsidRPr="00A339F5">
              <w:rPr>
                <w:rStyle w:val="html-attribute-value"/>
              </w:rPr>
              <w:t>board_view_con</w:t>
            </w:r>
            <w:r w:rsidRPr="00A339F5">
              <w:rPr>
                <w:rStyle w:val="html-tag"/>
              </w:rPr>
              <w:t>"&gt;</w:t>
            </w:r>
            <w:r w:rsidRPr="00A339F5">
              <w:t xml:space="preserve"> </w:t>
            </w:r>
          </w:p>
          <w:p w14:paraId="35184D9A" w14:textId="75924167" w:rsidR="00A339F5" w:rsidRDefault="00A339F5" w:rsidP="00A339F5">
            <w:pPr>
              <w:pStyle w:val="a1"/>
            </w:pPr>
            <w:r>
              <w:t xml:space="preserve">             </w:t>
            </w:r>
            <w:r w:rsidRPr="00A339F5">
              <w:t xml:space="preserve">    ... 게시글</w:t>
            </w:r>
            <w:r w:rsidRPr="00A339F5">
              <w:rPr>
                <w:rFonts w:hint="eastAsia"/>
              </w:rPr>
              <w:t xml:space="preserve"> 내용 </w:t>
            </w:r>
            <w:r w:rsidRPr="00A339F5">
              <w:t>...</w:t>
            </w:r>
          </w:p>
          <w:p w14:paraId="5503D712" w14:textId="77777777" w:rsidR="00A339F5" w:rsidRDefault="00A339F5" w:rsidP="00A339F5">
            <w:pPr>
              <w:pStyle w:val="a1"/>
            </w:pPr>
            <w:r>
              <w:t xml:space="preserve">            &lt;/td&gt;</w:t>
            </w:r>
          </w:p>
          <w:p w14:paraId="0F5EAAE7" w14:textId="77777777" w:rsidR="00A339F5" w:rsidRDefault="00A339F5" w:rsidP="00A339F5">
            <w:pPr>
              <w:pStyle w:val="a1"/>
            </w:pPr>
            <w:r>
              <w:t xml:space="preserve">        &lt;/tr&gt;</w:t>
            </w:r>
          </w:p>
          <w:p w14:paraId="3DCF1FD5" w14:textId="77777777" w:rsidR="00A339F5" w:rsidRDefault="00A339F5" w:rsidP="00A339F5">
            <w:pPr>
              <w:pStyle w:val="a1"/>
            </w:pPr>
            <w:r>
              <w:t xml:space="preserve">    &lt;/tbody&gt;</w:t>
            </w:r>
          </w:p>
          <w:p w14:paraId="4E0505E5" w14:textId="77777777" w:rsidR="00A339F5" w:rsidRDefault="00A339F5" w:rsidP="00A339F5">
            <w:pPr>
              <w:pStyle w:val="a1"/>
            </w:pPr>
            <w:r>
              <w:t>&lt;/table&gt;</w:t>
            </w:r>
          </w:p>
          <w:p w14:paraId="78C4D9AA" w14:textId="77777777" w:rsidR="00A339F5" w:rsidRDefault="00A339F5" w:rsidP="00A339F5">
            <w:pPr>
              <w:pStyle w:val="a1"/>
            </w:pPr>
            <w:r>
              <w:t>&lt;table summary="이전글, 다음글 구분하여 이전다음글 목록을 보여줍니다." class="prev_next"&gt;</w:t>
            </w:r>
          </w:p>
          <w:p w14:paraId="74F2A312" w14:textId="77777777" w:rsidR="00A339F5" w:rsidRDefault="00A339F5" w:rsidP="00A339F5">
            <w:pPr>
              <w:pStyle w:val="a1"/>
            </w:pPr>
            <w:r>
              <w:t xml:space="preserve"> ... </w:t>
            </w:r>
            <w:r>
              <w:rPr>
                <w:rFonts w:hint="eastAsia"/>
              </w:rPr>
              <w:t xml:space="preserve">생략 </w:t>
            </w:r>
            <w:r>
              <w:t>...</w:t>
            </w:r>
          </w:p>
          <w:p w14:paraId="2A3FE81D" w14:textId="64C1AC0F" w:rsidR="00A339F5" w:rsidRPr="00A339F5" w:rsidRDefault="00A339F5" w:rsidP="00A339F5">
            <w:pPr>
              <w:pStyle w:val="a1"/>
            </w:pPr>
          </w:p>
        </w:tc>
      </w:tr>
    </w:tbl>
    <w:p w14:paraId="66E36477" w14:textId="17155D22" w:rsidR="00A339F5" w:rsidRDefault="00A339F5" w:rsidP="00A339F5"/>
    <w:p w14:paraId="29A2A40A" w14:textId="50C57530" w:rsidR="00A339F5" w:rsidRDefault="00A339F5" w:rsidP="00A339F5">
      <w:r>
        <w:rPr>
          <w:rFonts w:hint="eastAsia"/>
        </w:rPr>
        <w:t>게시글의 시작 부분은 다음과 같다.</w:t>
      </w:r>
    </w:p>
    <w:p w14:paraId="5F727026" w14:textId="702F772A" w:rsidR="00A339F5" w:rsidRDefault="0065433D" w:rsidP="00114A10">
      <w:pPr>
        <w:pStyle w:val="a"/>
        <w:rPr>
          <w:rStyle w:val="html-tag"/>
        </w:rPr>
      </w:pPr>
      <w:r>
        <w:rPr>
          <w:rStyle w:val="html-tag"/>
        </w:rPr>
        <w:t xml:space="preserve">             </w:t>
      </w:r>
      <w:r w:rsidR="00A339F5" w:rsidRPr="00A339F5">
        <w:rPr>
          <w:rStyle w:val="html-tag"/>
        </w:rPr>
        <w:t xml:space="preserve">&lt;td </w:t>
      </w:r>
      <w:r w:rsidR="00A339F5" w:rsidRPr="00A339F5">
        <w:rPr>
          <w:rStyle w:val="html-attribute-name"/>
        </w:rPr>
        <w:t>colspan</w:t>
      </w:r>
      <w:r w:rsidR="00A339F5" w:rsidRPr="00A339F5">
        <w:rPr>
          <w:rStyle w:val="html-tag"/>
        </w:rPr>
        <w:t>="</w:t>
      </w:r>
      <w:r w:rsidR="00A339F5" w:rsidRPr="00A339F5">
        <w:rPr>
          <w:rStyle w:val="html-attribute-value"/>
        </w:rPr>
        <w:t>4</w:t>
      </w:r>
      <w:r w:rsidR="00A339F5" w:rsidRPr="00A339F5">
        <w:rPr>
          <w:rStyle w:val="html-tag"/>
        </w:rPr>
        <w:t xml:space="preserve">" </w:t>
      </w:r>
      <w:r w:rsidR="00A339F5" w:rsidRPr="00A339F5">
        <w:rPr>
          <w:rStyle w:val="html-attribute-name"/>
        </w:rPr>
        <w:t>class</w:t>
      </w:r>
      <w:r w:rsidR="00A339F5" w:rsidRPr="00A339F5">
        <w:rPr>
          <w:rStyle w:val="html-tag"/>
        </w:rPr>
        <w:t>="</w:t>
      </w:r>
      <w:r w:rsidR="00A339F5" w:rsidRPr="00A339F5">
        <w:rPr>
          <w:rStyle w:val="html-attribute-value"/>
        </w:rPr>
        <w:t>board_view_con</w:t>
      </w:r>
      <w:r w:rsidR="00A339F5" w:rsidRPr="00A339F5">
        <w:rPr>
          <w:rStyle w:val="html-tag"/>
        </w:rPr>
        <w:t>"&gt;</w:t>
      </w:r>
    </w:p>
    <w:p w14:paraId="71FBA06F" w14:textId="6EF91CC3" w:rsidR="0065433D" w:rsidRDefault="0065433D" w:rsidP="00114A10">
      <w:pPr>
        <w:pStyle w:val="a"/>
        <w:rPr>
          <w:rStyle w:val="html-tag"/>
        </w:rPr>
      </w:pPr>
      <w:r>
        <w:rPr>
          <w:rStyle w:val="html-tag"/>
        </w:rPr>
        <w:t xml:space="preserve">                 ... </w:t>
      </w:r>
      <w:r>
        <w:rPr>
          <w:rStyle w:val="html-tag"/>
          <w:rFonts w:hint="eastAsia"/>
        </w:rPr>
        <w:t xml:space="preserve">게시글 내용 </w:t>
      </w:r>
      <w:r>
        <w:rPr>
          <w:rStyle w:val="html-tag"/>
        </w:rPr>
        <w:t>...</w:t>
      </w:r>
    </w:p>
    <w:p w14:paraId="7A5111AA" w14:textId="2F7F0860" w:rsidR="00A339F5" w:rsidRDefault="00A339F5" w:rsidP="00A339F5"/>
    <w:p w14:paraId="37711A86" w14:textId="326C0BC1" w:rsidR="00114A10" w:rsidRDefault="00114A10" w:rsidP="00A339F5">
      <w:r>
        <w:rPr>
          <w:rFonts w:hint="eastAsia"/>
        </w:rPr>
        <w:t>이 부분을 찾기 위한 정규식은 다음과</w:t>
      </w:r>
      <w:r>
        <w:t xml:space="preserve"> </w:t>
      </w:r>
      <w:r>
        <w:rPr>
          <w:rFonts w:hint="eastAsia"/>
        </w:rPr>
        <w:t>같다.</w:t>
      </w:r>
    </w:p>
    <w:p w14:paraId="0F3D08F4" w14:textId="029D60CD" w:rsidR="00114A10" w:rsidRDefault="00114A10" w:rsidP="00114A10">
      <w:pPr>
        <w:pStyle w:val="a"/>
        <w:rPr>
          <w:rStyle w:val="html-tag"/>
        </w:rPr>
      </w:pPr>
      <w:r w:rsidRPr="00A339F5">
        <w:rPr>
          <w:rStyle w:val="html-tag"/>
        </w:rPr>
        <w:t xml:space="preserve">&lt;td </w:t>
      </w:r>
      <w:r w:rsidRPr="00A339F5">
        <w:rPr>
          <w:rStyle w:val="html-attribute-name"/>
        </w:rPr>
        <w:t>colspan</w:t>
      </w:r>
      <w:r w:rsidRPr="00A339F5">
        <w:rPr>
          <w:rStyle w:val="html-tag"/>
        </w:rPr>
        <w:t>="</w:t>
      </w:r>
      <w:r w:rsidRPr="00A339F5">
        <w:rPr>
          <w:rStyle w:val="html-attribute-value"/>
        </w:rPr>
        <w:t>4</w:t>
      </w:r>
      <w:r w:rsidRPr="00A339F5">
        <w:rPr>
          <w:rStyle w:val="html-tag"/>
        </w:rPr>
        <w:t xml:space="preserve">" </w:t>
      </w:r>
      <w:r w:rsidRPr="00A339F5">
        <w:rPr>
          <w:rStyle w:val="html-attribute-name"/>
        </w:rPr>
        <w:t>class</w:t>
      </w:r>
      <w:r w:rsidRPr="00A339F5">
        <w:rPr>
          <w:rStyle w:val="html-tag"/>
        </w:rPr>
        <w:t>="</w:t>
      </w:r>
      <w:r w:rsidRPr="00A339F5">
        <w:rPr>
          <w:rStyle w:val="html-attribute-value"/>
        </w:rPr>
        <w:t>board_view_con</w:t>
      </w:r>
      <w:r w:rsidRPr="00A339F5">
        <w:rPr>
          <w:rStyle w:val="html-tag"/>
        </w:rPr>
        <w:t>"&gt;</w:t>
      </w:r>
    </w:p>
    <w:p w14:paraId="760BC9BF" w14:textId="10D3BDA4" w:rsidR="00114A10" w:rsidRDefault="00114A10" w:rsidP="00A339F5">
      <w:r>
        <w:rPr>
          <w:rFonts w:hint="eastAsia"/>
        </w:rPr>
        <w:t>정규식 특수 문자가 포함되어 있지 않기 때문에, 찾을 문자열과 정규식이 동일하다.</w:t>
      </w:r>
    </w:p>
    <w:p w14:paraId="261F02DD" w14:textId="2B20023F" w:rsidR="00114A10" w:rsidRDefault="00114A10" w:rsidP="00A339F5"/>
    <w:p w14:paraId="0602F452" w14:textId="3C5467A1" w:rsidR="00114A10" w:rsidRDefault="00114A10" w:rsidP="00A339F5">
      <w:r>
        <w:rPr>
          <w:rFonts w:hint="eastAsia"/>
        </w:rPr>
        <w:t>위 정규식을 Java</w:t>
      </w:r>
      <w:r>
        <w:t xml:space="preserve"> </w:t>
      </w:r>
      <w:r>
        <w:rPr>
          <w:rFonts w:hint="eastAsia"/>
        </w:rPr>
        <w:t>문자열로 표현하면 다음과 같다.</w:t>
      </w:r>
    </w:p>
    <w:p w14:paraId="3093BC5D" w14:textId="5E706E40" w:rsidR="00114A10" w:rsidRDefault="00114A10" w:rsidP="00114A10">
      <w:pPr>
        <w:pStyle w:val="a"/>
        <w:rPr>
          <w:rStyle w:val="html-tag"/>
        </w:rPr>
      </w:pPr>
      <w:r>
        <w:rPr>
          <w:rStyle w:val="html-tag"/>
        </w:rPr>
        <w:t>"</w:t>
      </w:r>
      <w:r w:rsidRPr="00A339F5">
        <w:rPr>
          <w:rStyle w:val="html-tag"/>
        </w:rPr>
        <w:t xml:space="preserve">&lt;td </w:t>
      </w:r>
      <w:r w:rsidRPr="00A339F5">
        <w:rPr>
          <w:rStyle w:val="html-attribute-name"/>
        </w:rPr>
        <w:t>colspan</w:t>
      </w:r>
      <w:r w:rsidRPr="00A339F5">
        <w:rPr>
          <w:rStyle w:val="html-tag"/>
        </w:rPr>
        <w:t>=</w:t>
      </w:r>
      <w:r>
        <w:rPr>
          <w:rStyle w:val="html-tag"/>
        </w:rPr>
        <w:t>\</w:t>
      </w:r>
      <w:r w:rsidRPr="00A339F5">
        <w:rPr>
          <w:rStyle w:val="html-tag"/>
        </w:rPr>
        <w:t>"</w:t>
      </w:r>
      <w:r w:rsidRPr="00A339F5">
        <w:rPr>
          <w:rStyle w:val="html-attribute-value"/>
        </w:rPr>
        <w:t>4</w:t>
      </w:r>
      <w:r>
        <w:rPr>
          <w:rStyle w:val="html-attribute-value"/>
        </w:rPr>
        <w:t>\</w:t>
      </w:r>
      <w:r w:rsidRPr="00A339F5">
        <w:rPr>
          <w:rStyle w:val="html-tag"/>
        </w:rPr>
        <w:t xml:space="preserve">" </w:t>
      </w:r>
      <w:r w:rsidRPr="00A339F5">
        <w:rPr>
          <w:rStyle w:val="html-attribute-name"/>
        </w:rPr>
        <w:t>class</w:t>
      </w:r>
      <w:r w:rsidRPr="00A339F5">
        <w:rPr>
          <w:rStyle w:val="html-tag"/>
        </w:rPr>
        <w:t>=</w:t>
      </w:r>
      <w:r>
        <w:rPr>
          <w:rStyle w:val="html-tag"/>
        </w:rPr>
        <w:t>\</w:t>
      </w:r>
      <w:r w:rsidRPr="00A339F5">
        <w:rPr>
          <w:rStyle w:val="html-tag"/>
        </w:rPr>
        <w:t>"</w:t>
      </w:r>
      <w:r w:rsidRPr="00A339F5">
        <w:rPr>
          <w:rStyle w:val="html-attribute-value"/>
        </w:rPr>
        <w:t>board_view_con</w:t>
      </w:r>
      <w:r>
        <w:rPr>
          <w:rStyle w:val="html-attribute-value"/>
        </w:rPr>
        <w:t>\</w:t>
      </w:r>
      <w:r w:rsidRPr="00A339F5">
        <w:rPr>
          <w:rStyle w:val="html-tag"/>
        </w:rPr>
        <w:t>"&gt;</w:t>
      </w:r>
      <w:r>
        <w:rPr>
          <w:rStyle w:val="html-tag"/>
        </w:rPr>
        <w:t>"</w:t>
      </w:r>
    </w:p>
    <w:p w14:paraId="6C84E102" w14:textId="78D3A130" w:rsidR="00114A10" w:rsidRDefault="0065433D" w:rsidP="00A339F5"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 xml:space="preserve">문자열에 포함된 </w:t>
      </w:r>
      <w:r>
        <w:t xml:space="preserve">" </w:t>
      </w:r>
      <w:r>
        <w:rPr>
          <w:rFonts w:hint="eastAsia"/>
        </w:rPr>
        <w:t xml:space="preserve">문자는 </w:t>
      </w:r>
      <w:r>
        <w:t xml:space="preserve">\" </w:t>
      </w:r>
      <w:r>
        <w:rPr>
          <w:rFonts w:hint="eastAsia"/>
        </w:rPr>
        <w:t>형태이어야 한다.</w:t>
      </w:r>
    </w:p>
    <w:p w14:paraId="69DBAD83" w14:textId="77777777" w:rsidR="0065433D" w:rsidRDefault="0065433D" w:rsidP="00A339F5"/>
    <w:p w14:paraId="3945AC75" w14:textId="77777777" w:rsidR="0065433D" w:rsidRDefault="0065433D" w:rsidP="00A339F5"/>
    <w:p w14:paraId="345BAFC5" w14:textId="4BF95E8C" w:rsidR="0065433D" w:rsidRDefault="0065433D" w:rsidP="00A339F5"/>
    <w:p w14:paraId="38ACED5D" w14:textId="74CD636E" w:rsidR="0065433D" w:rsidRDefault="0065433D" w:rsidP="00A339F5">
      <w:r>
        <w:rPr>
          <w:rFonts w:hint="eastAsia"/>
        </w:rPr>
        <w:t>게시글의 끝 부분은 다음과 같다.</w:t>
      </w:r>
    </w:p>
    <w:p w14:paraId="7FD69E50" w14:textId="3E10207C" w:rsidR="0065433D" w:rsidRDefault="0065433D" w:rsidP="0065433D">
      <w:pPr>
        <w:pStyle w:val="a"/>
      </w:pPr>
      <w:r>
        <w:rPr>
          <w:rFonts w:hint="eastAsia"/>
        </w:rPr>
        <w:t xml:space="preserve">                ... 게시글 내용 </w:t>
      </w:r>
      <w:r>
        <w:t>...</w:t>
      </w:r>
    </w:p>
    <w:p w14:paraId="166A4A23" w14:textId="3C3CB41D" w:rsidR="0065433D" w:rsidRDefault="0065433D" w:rsidP="0065433D">
      <w:pPr>
        <w:pStyle w:val="a"/>
      </w:pPr>
      <w:r>
        <w:t xml:space="preserve">            &lt;/td&gt;</w:t>
      </w:r>
    </w:p>
    <w:p w14:paraId="06AAD34C" w14:textId="77777777" w:rsidR="0065433D" w:rsidRDefault="0065433D" w:rsidP="0065433D">
      <w:pPr>
        <w:pStyle w:val="a"/>
      </w:pPr>
      <w:r>
        <w:t xml:space="preserve">        &lt;/tr&gt;</w:t>
      </w:r>
    </w:p>
    <w:p w14:paraId="6278AF06" w14:textId="77777777" w:rsidR="0065433D" w:rsidRDefault="0065433D" w:rsidP="0065433D">
      <w:pPr>
        <w:pStyle w:val="a"/>
      </w:pPr>
      <w:r>
        <w:t xml:space="preserve">    &lt;/tbody&gt;</w:t>
      </w:r>
    </w:p>
    <w:p w14:paraId="4ADF5DA8" w14:textId="77777777" w:rsidR="0065433D" w:rsidRDefault="0065433D" w:rsidP="0065433D">
      <w:pPr>
        <w:pStyle w:val="a"/>
      </w:pPr>
      <w:r>
        <w:t>&lt;/table&gt;</w:t>
      </w:r>
    </w:p>
    <w:p w14:paraId="7618E61F" w14:textId="77777777" w:rsidR="0065433D" w:rsidRDefault="0065433D" w:rsidP="0065433D">
      <w:pPr>
        <w:pStyle w:val="a"/>
      </w:pPr>
      <w:r>
        <w:t>&lt;table summary="이전글, 다음글 구분하여 이전다음글 목록을 보여줍니다." class="prev_next"&gt;</w:t>
      </w:r>
    </w:p>
    <w:p w14:paraId="066C5E0A" w14:textId="10A67B0F" w:rsidR="0065433D" w:rsidRDefault="0065433D" w:rsidP="00A339F5"/>
    <w:p w14:paraId="5DCBB5A1" w14:textId="06E12D5C" w:rsidR="0065433D" w:rsidRDefault="0065433D" w:rsidP="00A339F5">
      <w:r>
        <w:rPr>
          <w:rFonts w:hint="eastAsia"/>
        </w:rPr>
        <w:t>이 부분을 찾기 위한 정규식은 다음과 같다.</w:t>
      </w:r>
    </w:p>
    <w:p w14:paraId="0795E5F0" w14:textId="585F23C0" w:rsidR="0065433D" w:rsidRDefault="0065433D" w:rsidP="00A339F5"/>
    <w:p w14:paraId="0907400F" w14:textId="20AF68A9" w:rsidR="0065433D" w:rsidRDefault="0065433D" w:rsidP="0065433D">
      <w:pPr>
        <w:pStyle w:val="a"/>
      </w:pPr>
      <w:r>
        <w:t xml:space="preserve">            &lt;/td&gt;\</w:t>
      </w:r>
      <w:r>
        <w:rPr>
          <w:rFonts w:hint="eastAsia"/>
        </w:rPr>
        <w:t>n</w:t>
      </w:r>
      <w:r>
        <w:t xml:space="preserve">        &lt;/tr&gt;\n    &lt;/tbody&gt;\n&lt;/table&gt;\n&lt;table summary="이전글</w:t>
      </w:r>
    </w:p>
    <w:p w14:paraId="40C76C9F" w14:textId="7E698D5D" w:rsidR="0065433D" w:rsidRDefault="0065433D" w:rsidP="0065433D">
      <w:r>
        <w:rPr>
          <w:rFonts w:hint="eastAsia"/>
        </w:rPr>
        <w:t xml:space="preserve">줄바꿈 문자만 </w:t>
      </w:r>
      <w:r>
        <w:t xml:space="preserve">\n </w:t>
      </w:r>
      <w:r>
        <w:rPr>
          <w:rFonts w:hint="eastAsia"/>
        </w:rPr>
        <w:t>문자로 바뀌었고 나머지는 정규식 특수 문자가 아니라서 찾을 문자열과 동일하다.</w:t>
      </w:r>
    </w:p>
    <w:p w14:paraId="32613115" w14:textId="77777777" w:rsidR="0065433D" w:rsidRDefault="0065433D" w:rsidP="0065433D"/>
    <w:p w14:paraId="402B5A98" w14:textId="77777777" w:rsidR="0065433D" w:rsidRDefault="0065433D" w:rsidP="0065433D">
      <w:r>
        <w:rPr>
          <w:rFonts w:hint="eastAsia"/>
        </w:rPr>
        <w:t>위 정규식을 Java</w:t>
      </w:r>
      <w:r>
        <w:t xml:space="preserve"> </w:t>
      </w:r>
      <w:r>
        <w:rPr>
          <w:rFonts w:hint="eastAsia"/>
        </w:rPr>
        <w:t>문자열로 표현하면 다음과 같다.</w:t>
      </w:r>
    </w:p>
    <w:p w14:paraId="53B2F6B8" w14:textId="6E337AB8" w:rsidR="0065433D" w:rsidRDefault="0065433D" w:rsidP="0065433D">
      <w:pPr>
        <w:pStyle w:val="a"/>
      </w:pPr>
      <w:r>
        <w:t>"            &lt;/td&gt;\</w:t>
      </w:r>
      <w:r>
        <w:rPr>
          <w:rFonts w:hint="eastAsia"/>
        </w:rPr>
        <w:t>n</w:t>
      </w:r>
      <w:r>
        <w:t xml:space="preserve">        &lt;/tr&gt;\n    &lt;/tbody&gt;\n&lt;/table&gt;\n&lt;table summary=\"이전글</w:t>
      </w:r>
      <w:r>
        <w:rPr>
          <w:rFonts w:hint="eastAsia"/>
        </w:rPr>
        <w:t>"</w:t>
      </w:r>
    </w:p>
    <w:p w14:paraId="6D538113" w14:textId="77777777" w:rsidR="0065433D" w:rsidRDefault="0065433D" w:rsidP="0065433D"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 xml:space="preserve">문자열에 포함된 </w:t>
      </w:r>
      <w:r>
        <w:t xml:space="preserve">" </w:t>
      </w:r>
      <w:r>
        <w:rPr>
          <w:rFonts w:hint="eastAsia"/>
        </w:rPr>
        <w:t xml:space="preserve">문자는 </w:t>
      </w:r>
      <w:r>
        <w:t xml:space="preserve">\" </w:t>
      </w:r>
      <w:r>
        <w:rPr>
          <w:rFonts w:hint="eastAsia"/>
        </w:rPr>
        <w:t>형태이어야 한다.</w:t>
      </w:r>
    </w:p>
    <w:p w14:paraId="378B96C9" w14:textId="77777777" w:rsidR="0065433D" w:rsidRDefault="0065433D" w:rsidP="0065433D"/>
    <w:p w14:paraId="6639CB04" w14:textId="123120CB" w:rsidR="0065433D" w:rsidRDefault="0065433D" w:rsidP="0065433D"/>
    <w:p w14:paraId="79BDE2AD" w14:textId="77777777" w:rsidR="008F2DFC" w:rsidRDefault="008F2DFC" w:rsidP="0065433D">
      <w:r>
        <w:rPr>
          <w:rFonts w:hint="eastAsia"/>
        </w:rPr>
        <w:t xml:space="preserve">게시글 보기 웹페이지에서 게시글 내용을 찾기 위한 정규식을 </w:t>
      </w:r>
      <w:r>
        <w:t xml:space="preserve">Java </w:t>
      </w:r>
      <w:r>
        <w:rPr>
          <w:rFonts w:hint="eastAsia"/>
        </w:rPr>
        <w:t>문자열로 표현하면 다음과 같다.</w:t>
      </w:r>
    </w:p>
    <w:p w14:paraId="5A7DA2FE" w14:textId="5901FD46" w:rsidR="008F2DFC" w:rsidRPr="00074467" w:rsidRDefault="008F2DFC" w:rsidP="00A9101A">
      <w:pPr>
        <w:pStyle w:val="a"/>
        <w:rPr>
          <w:spacing w:val="-10"/>
          <w:sz w:val="18"/>
        </w:rPr>
      </w:pPr>
      <w:r w:rsidRPr="00074467">
        <w:rPr>
          <w:rStyle w:val="html-tag"/>
          <w:spacing w:val="-10"/>
          <w:sz w:val="18"/>
        </w:rPr>
        <w:t xml:space="preserve">&lt;td </w:t>
      </w:r>
      <w:r w:rsidRPr="00074467">
        <w:rPr>
          <w:rStyle w:val="html-attribute-name"/>
          <w:spacing w:val="-10"/>
          <w:sz w:val="18"/>
        </w:rPr>
        <w:t>colspan</w:t>
      </w:r>
      <w:r w:rsidRPr="00074467">
        <w:rPr>
          <w:rStyle w:val="html-tag"/>
          <w:spacing w:val="-10"/>
          <w:sz w:val="18"/>
        </w:rPr>
        <w:t>="</w:t>
      </w:r>
      <w:r w:rsidRPr="00074467">
        <w:rPr>
          <w:rStyle w:val="html-attribute-value"/>
          <w:spacing w:val="-10"/>
          <w:sz w:val="18"/>
        </w:rPr>
        <w:t>4</w:t>
      </w:r>
      <w:r w:rsidRPr="00074467">
        <w:rPr>
          <w:rStyle w:val="html-tag"/>
          <w:spacing w:val="-10"/>
          <w:sz w:val="18"/>
        </w:rPr>
        <w:t xml:space="preserve">" </w:t>
      </w:r>
      <w:r w:rsidRPr="00074467">
        <w:rPr>
          <w:rStyle w:val="html-attribute-name"/>
          <w:spacing w:val="-10"/>
          <w:sz w:val="18"/>
        </w:rPr>
        <w:t>class</w:t>
      </w:r>
      <w:r w:rsidRPr="00074467">
        <w:rPr>
          <w:rStyle w:val="html-tag"/>
          <w:spacing w:val="-10"/>
          <w:sz w:val="18"/>
        </w:rPr>
        <w:t>="</w:t>
      </w:r>
      <w:r w:rsidRPr="00074467">
        <w:rPr>
          <w:rStyle w:val="html-attribute-value"/>
          <w:spacing w:val="-10"/>
          <w:sz w:val="18"/>
        </w:rPr>
        <w:t>board_view_con</w:t>
      </w:r>
      <w:r w:rsidRPr="00074467">
        <w:rPr>
          <w:rStyle w:val="html-tag"/>
          <w:spacing w:val="-10"/>
          <w:sz w:val="18"/>
        </w:rPr>
        <w:t>"&gt;</w:t>
      </w:r>
      <w:r w:rsidR="00A9101A" w:rsidRPr="00074467">
        <w:rPr>
          <w:rStyle w:val="html-tag"/>
          <w:spacing w:val="-10"/>
          <w:sz w:val="18"/>
        </w:rPr>
        <w:t>(.+)</w:t>
      </w:r>
      <w:r w:rsidR="00074467" w:rsidRPr="00074467">
        <w:rPr>
          <w:rStyle w:val="html-tag"/>
          <w:spacing w:val="-10"/>
          <w:sz w:val="18"/>
        </w:rPr>
        <w:t>\</w:t>
      </w:r>
      <w:r w:rsidR="00074467" w:rsidRPr="00074467">
        <w:rPr>
          <w:rStyle w:val="html-tag"/>
          <w:rFonts w:hint="eastAsia"/>
          <w:spacing w:val="-10"/>
          <w:sz w:val="18"/>
        </w:rPr>
        <w:t>n</w:t>
      </w:r>
      <w:r w:rsidR="00A9101A" w:rsidRPr="00074467">
        <w:rPr>
          <w:spacing w:val="-10"/>
          <w:sz w:val="18"/>
        </w:rPr>
        <w:t xml:space="preserve">            &lt;/td&gt;\</w:t>
      </w:r>
      <w:r w:rsidR="00A9101A" w:rsidRPr="00074467">
        <w:rPr>
          <w:rFonts w:hint="eastAsia"/>
          <w:spacing w:val="-10"/>
          <w:sz w:val="18"/>
        </w:rPr>
        <w:t>n</w:t>
      </w:r>
      <w:r w:rsidR="00A9101A" w:rsidRPr="00074467">
        <w:rPr>
          <w:spacing w:val="-10"/>
          <w:sz w:val="18"/>
        </w:rPr>
        <w:t xml:space="preserve">        &lt;/tr&gt;\n    &lt;/tbody&gt;\n&lt;/table&gt;\n&lt;table summary="이전글</w:t>
      </w:r>
    </w:p>
    <w:p w14:paraId="5FDD6712" w14:textId="207DDC9A" w:rsidR="00A9101A" w:rsidRDefault="00A9101A" w:rsidP="00A9101A"/>
    <w:p w14:paraId="1963A6D6" w14:textId="77777777" w:rsidR="00A9101A" w:rsidRDefault="00A9101A" w:rsidP="00A9101A">
      <w:r>
        <w:rPr>
          <w:rFonts w:hint="eastAsia"/>
        </w:rPr>
        <w:t xml:space="preserve">위 정규식을 </w:t>
      </w:r>
      <w:r>
        <w:t xml:space="preserve">Java </w:t>
      </w:r>
      <w:r>
        <w:rPr>
          <w:rFonts w:hint="eastAsia"/>
        </w:rPr>
        <w:t>문자열로 표현하면 다음과 같다.</w:t>
      </w:r>
    </w:p>
    <w:p w14:paraId="1F042833" w14:textId="05EE783D" w:rsidR="00A9101A" w:rsidRPr="00074467" w:rsidRDefault="00A9101A" w:rsidP="00A9101A">
      <w:pPr>
        <w:pStyle w:val="a"/>
        <w:rPr>
          <w:spacing w:val="-10"/>
          <w:sz w:val="18"/>
        </w:rPr>
      </w:pPr>
      <w:r w:rsidRPr="00074467">
        <w:rPr>
          <w:rStyle w:val="html-tag"/>
          <w:spacing w:val="-10"/>
          <w:sz w:val="18"/>
        </w:rPr>
        <w:t xml:space="preserve">"&lt;td </w:t>
      </w:r>
      <w:r w:rsidRPr="00074467">
        <w:rPr>
          <w:rStyle w:val="html-attribute-name"/>
          <w:spacing w:val="-10"/>
          <w:sz w:val="18"/>
        </w:rPr>
        <w:t>colspan</w:t>
      </w:r>
      <w:r w:rsidRPr="00074467">
        <w:rPr>
          <w:rStyle w:val="html-tag"/>
          <w:spacing w:val="-10"/>
          <w:sz w:val="18"/>
        </w:rPr>
        <w:t>=\"</w:t>
      </w:r>
      <w:r w:rsidRPr="00074467">
        <w:rPr>
          <w:rStyle w:val="html-attribute-value"/>
          <w:spacing w:val="-10"/>
          <w:sz w:val="18"/>
        </w:rPr>
        <w:t>4\</w:t>
      </w:r>
      <w:r w:rsidRPr="00074467">
        <w:rPr>
          <w:rStyle w:val="html-tag"/>
          <w:spacing w:val="-10"/>
          <w:sz w:val="18"/>
        </w:rPr>
        <w:t xml:space="preserve">" </w:t>
      </w:r>
      <w:r w:rsidRPr="00074467">
        <w:rPr>
          <w:rStyle w:val="html-attribute-name"/>
          <w:spacing w:val="-10"/>
          <w:sz w:val="18"/>
        </w:rPr>
        <w:t>class</w:t>
      </w:r>
      <w:r w:rsidRPr="00074467">
        <w:rPr>
          <w:rStyle w:val="html-tag"/>
          <w:spacing w:val="-10"/>
          <w:sz w:val="18"/>
        </w:rPr>
        <w:t>=\"</w:t>
      </w:r>
      <w:r w:rsidRPr="00074467">
        <w:rPr>
          <w:rStyle w:val="html-attribute-value"/>
          <w:spacing w:val="-10"/>
          <w:sz w:val="18"/>
        </w:rPr>
        <w:t>board_view_con\</w:t>
      </w:r>
      <w:r w:rsidRPr="00074467">
        <w:rPr>
          <w:rStyle w:val="html-tag"/>
          <w:spacing w:val="-10"/>
          <w:sz w:val="18"/>
        </w:rPr>
        <w:t>"&gt;(.+)</w:t>
      </w:r>
      <w:r w:rsidR="00074467" w:rsidRPr="00074467">
        <w:rPr>
          <w:rStyle w:val="html-tag"/>
          <w:spacing w:val="-10"/>
          <w:sz w:val="18"/>
        </w:rPr>
        <w:t>\n</w:t>
      </w:r>
      <w:r w:rsidRPr="00074467">
        <w:rPr>
          <w:spacing w:val="-10"/>
          <w:sz w:val="18"/>
        </w:rPr>
        <w:t xml:space="preserve">            &lt;/td&gt;\</w:t>
      </w:r>
      <w:r w:rsidRPr="00074467">
        <w:rPr>
          <w:rFonts w:hint="eastAsia"/>
          <w:spacing w:val="-10"/>
          <w:sz w:val="18"/>
        </w:rPr>
        <w:t>n</w:t>
      </w:r>
      <w:r w:rsidRPr="00074467">
        <w:rPr>
          <w:spacing w:val="-10"/>
          <w:sz w:val="18"/>
        </w:rPr>
        <w:t xml:space="preserve">        &lt;/tr&gt;\n    &lt;/tbody&gt;\n&lt;/table&gt;\n&lt;table summary=\"이전글</w:t>
      </w:r>
      <w:r w:rsidR="00074467">
        <w:rPr>
          <w:rFonts w:hint="eastAsia"/>
          <w:spacing w:val="-10"/>
          <w:sz w:val="18"/>
        </w:rPr>
        <w:t>"</w:t>
      </w:r>
    </w:p>
    <w:p w14:paraId="7D86F8CD" w14:textId="77777777" w:rsidR="00A9101A" w:rsidRDefault="00A9101A" w:rsidP="00A9101A"/>
    <w:p w14:paraId="1784B513" w14:textId="6E441F9C" w:rsidR="00A9101A" w:rsidRDefault="00074467" w:rsidP="00A9101A">
      <w:r>
        <w:rPr>
          <w:rFonts w:hint="eastAsia"/>
        </w:rPr>
        <w:t xml:space="preserve">위 </w:t>
      </w:r>
      <w:r>
        <w:t xml:space="preserve">Java </w:t>
      </w:r>
      <w:r>
        <w:rPr>
          <w:rFonts w:hint="eastAsia"/>
        </w:rPr>
        <w:t>문자열을 알아보기 쉽게 다음과 같이 나눌 수 있다.</w:t>
      </w:r>
    </w:p>
    <w:p w14:paraId="749FD8E3" w14:textId="77777777" w:rsidR="00074467" w:rsidRPr="00074467" w:rsidRDefault="00074467" w:rsidP="00074467">
      <w:pPr>
        <w:pStyle w:val="a"/>
      </w:pPr>
      <w:r w:rsidRPr="00074467">
        <w:t>"</w:t>
      </w:r>
      <w:r w:rsidRPr="00074467">
        <w:rPr>
          <w:rStyle w:val="html-tag"/>
        </w:rPr>
        <w:t xml:space="preserve">&lt;td </w:t>
      </w:r>
      <w:r w:rsidRPr="00074467">
        <w:rPr>
          <w:rStyle w:val="html-attribute-name"/>
        </w:rPr>
        <w:t>colspan</w:t>
      </w:r>
      <w:r w:rsidRPr="00074467">
        <w:rPr>
          <w:rStyle w:val="html-tag"/>
        </w:rPr>
        <w:t>=</w:t>
      </w:r>
      <w:r w:rsidRPr="00074467">
        <w:t>\</w:t>
      </w:r>
      <w:r w:rsidRPr="00074467">
        <w:rPr>
          <w:rStyle w:val="html-tag"/>
        </w:rPr>
        <w:t>"</w:t>
      </w:r>
      <w:r w:rsidRPr="00074467">
        <w:rPr>
          <w:rStyle w:val="html-attribute-value"/>
        </w:rPr>
        <w:t>4</w:t>
      </w:r>
      <w:r w:rsidRPr="00074467">
        <w:t>\</w:t>
      </w:r>
      <w:r w:rsidRPr="00074467">
        <w:rPr>
          <w:rStyle w:val="html-tag"/>
        </w:rPr>
        <w:t xml:space="preserve">" </w:t>
      </w:r>
      <w:r w:rsidRPr="00074467">
        <w:rPr>
          <w:rStyle w:val="html-attribute-name"/>
        </w:rPr>
        <w:t>class</w:t>
      </w:r>
      <w:r w:rsidRPr="00074467">
        <w:rPr>
          <w:rStyle w:val="html-tag"/>
        </w:rPr>
        <w:t>=</w:t>
      </w:r>
      <w:r w:rsidRPr="00074467">
        <w:t>\</w:t>
      </w:r>
      <w:r w:rsidRPr="00074467">
        <w:rPr>
          <w:rStyle w:val="html-tag"/>
        </w:rPr>
        <w:t>"</w:t>
      </w:r>
      <w:r w:rsidRPr="00074467">
        <w:rPr>
          <w:rStyle w:val="html-attribute-value"/>
        </w:rPr>
        <w:t>board_view_con</w:t>
      </w:r>
      <w:r w:rsidRPr="00074467">
        <w:t>\</w:t>
      </w:r>
      <w:r w:rsidRPr="00074467">
        <w:rPr>
          <w:rStyle w:val="html-tag"/>
        </w:rPr>
        <w:t>"&gt;</w:t>
      </w:r>
      <w:r w:rsidRPr="00074467">
        <w:t>(.+)\n" +</w:t>
      </w:r>
    </w:p>
    <w:p w14:paraId="7FB62D33" w14:textId="77777777" w:rsidR="00074467" w:rsidRPr="00074467" w:rsidRDefault="00074467" w:rsidP="00074467">
      <w:pPr>
        <w:pStyle w:val="a"/>
      </w:pPr>
      <w:r w:rsidRPr="00074467">
        <w:t>"            &lt;/td&gt;\</w:t>
      </w:r>
      <w:r w:rsidRPr="00074467">
        <w:rPr>
          <w:rFonts w:hint="eastAsia"/>
        </w:rPr>
        <w:t>n</w:t>
      </w:r>
      <w:r w:rsidRPr="00074467">
        <w:t>" +</w:t>
      </w:r>
    </w:p>
    <w:p w14:paraId="03ADBC89" w14:textId="77777777" w:rsidR="00074467" w:rsidRPr="00074467" w:rsidRDefault="00074467" w:rsidP="00074467">
      <w:pPr>
        <w:pStyle w:val="a"/>
      </w:pPr>
      <w:r w:rsidRPr="00074467">
        <w:t>"        &lt;/tr&gt;\n" +</w:t>
      </w:r>
    </w:p>
    <w:p w14:paraId="41DC1E0D" w14:textId="77777777" w:rsidR="00074467" w:rsidRPr="00074467" w:rsidRDefault="00074467" w:rsidP="00074467">
      <w:pPr>
        <w:pStyle w:val="a"/>
      </w:pPr>
      <w:r w:rsidRPr="00074467">
        <w:t>"    &lt;/tbody&gt;\n" +</w:t>
      </w:r>
    </w:p>
    <w:p w14:paraId="28139C59" w14:textId="77777777" w:rsidR="00074467" w:rsidRPr="00074467" w:rsidRDefault="00074467" w:rsidP="00074467">
      <w:pPr>
        <w:pStyle w:val="a"/>
      </w:pPr>
      <w:r w:rsidRPr="00074467">
        <w:t>"&lt;/table&gt;\n" +</w:t>
      </w:r>
    </w:p>
    <w:p w14:paraId="650965FA" w14:textId="57C5FEF5" w:rsidR="00074467" w:rsidRPr="00074467" w:rsidRDefault="00074467" w:rsidP="00074467">
      <w:pPr>
        <w:pStyle w:val="a"/>
      </w:pPr>
      <w:r w:rsidRPr="00074467">
        <w:t>"&lt;table summary=\"이전글</w:t>
      </w:r>
      <w:r w:rsidRPr="00074467">
        <w:rPr>
          <w:rFonts w:hint="eastAsia"/>
        </w:rPr>
        <w:t>"</w:t>
      </w:r>
    </w:p>
    <w:p w14:paraId="349A1080" w14:textId="5C931125" w:rsidR="00F11B64" w:rsidRDefault="00F11B64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6330E6BA" w14:textId="4171F526" w:rsidR="00F11B64" w:rsidRDefault="00F11B64" w:rsidP="00F11B64">
      <w:pPr>
        <w:pStyle w:val="Heading2"/>
      </w:pPr>
      <w:bookmarkStart w:id="17" w:name="_Toc468967641"/>
      <w:r>
        <w:rPr>
          <w:rFonts w:hint="eastAsia"/>
        </w:rPr>
        <w:lastRenderedPageBreak/>
        <w:t>Example05</w:t>
      </w:r>
      <w:bookmarkEnd w:id="17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F11B64" w14:paraId="326C6392" w14:textId="77777777" w:rsidTr="00A55DC8">
        <w:tc>
          <w:tcPr>
            <w:tcW w:w="426" w:type="dxa"/>
          </w:tcPr>
          <w:p w14:paraId="4B445EF4" w14:textId="77777777" w:rsidR="00F11B64" w:rsidRPr="00185935" w:rsidRDefault="00F11B64" w:rsidP="00F11B64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18FB95BA" w14:textId="77777777" w:rsidR="00F11B64" w:rsidRPr="00185935" w:rsidRDefault="00F11B64" w:rsidP="00F11B64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06ABC74E" w14:textId="77777777" w:rsidR="00F11B64" w:rsidRPr="00185935" w:rsidRDefault="00F11B64" w:rsidP="00F11B64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0709C0CC" w14:textId="77777777" w:rsidR="00F11B64" w:rsidRPr="00185935" w:rsidRDefault="00F11B64" w:rsidP="00F11B64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1C361433" w14:textId="77777777" w:rsidR="00F11B64" w:rsidRPr="00185935" w:rsidRDefault="00F11B64" w:rsidP="00F11B64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61B1A3F2" w14:textId="77777777" w:rsidR="00F11B64" w:rsidRPr="00185935" w:rsidRDefault="00F11B64" w:rsidP="00F11B64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76EB5653" w14:textId="77777777" w:rsidR="00F11B64" w:rsidRPr="00185935" w:rsidRDefault="00F11B64" w:rsidP="00F11B64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3D5B9F12" w14:textId="77777777" w:rsidR="00F11B64" w:rsidRPr="00185935" w:rsidRDefault="00F11B64" w:rsidP="00F11B64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7EF2452F" w14:textId="77777777" w:rsidR="00F11B64" w:rsidRDefault="00F11B64" w:rsidP="00F11B64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2F551F80" w14:textId="77777777" w:rsidR="00F11B64" w:rsidRDefault="00F11B64" w:rsidP="00F11B64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6FA63C0D" w14:textId="77777777" w:rsidR="00F11B64" w:rsidRDefault="00F11B64" w:rsidP="00F11B64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575AB4A9" w14:textId="77777777" w:rsidR="00F11B64" w:rsidRDefault="00F11B64" w:rsidP="00F11B64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4DD18DA3" w14:textId="77777777" w:rsidR="00F11B64" w:rsidRDefault="00F11B64" w:rsidP="00F11B64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7B3382AC" w14:textId="77777777" w:rsidR="00F11B64" w:rsidRDefault="00F11B64" w:rsidP="00F11B64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0229063C" w14:textId="77777777" w:rsidR="00F11B64" w:rsidRDefault="00F11B64" w:rsidP="00F11B64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7AE0E81C" w14:textId="77777777" w:rsidR="00F11B64" w:rsidRDefault="00F11B64" w:rsidP="00F11B64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213582D8" w14:textId="77777777" w:rsidR="00F11B64" w:rsidRDefault="00F11B64" w:rsidP="00F11B64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1CE96F03" w14:textId="77777777" w:rsidR="00F11B64" w:rsidRDefault="00F11B64" w:rsidP="00F11B64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42549810" w14:textId="77777777" w:rsidR="00F11B64" w:rsidRDefault="00F11B64" w:rsidP="00F11B64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425A6CB6" w14:textId="77777777" w:rsidR="00F11B64" w:rsidRDefault="00F11B64" w:rsidP="00F11B64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22096639" w14:textId="77777777" w:rsidR="00F11B64" w:rsidRDefault="00F11B64" w:rsidP="00F11B64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5DA365F5" w14:textId="77777777" w:rsidR="00F11B64" w:rsidRDefault="00F11B64" w:rsidP="00F11B64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608B4C42" w14:textId="77777777" w:rsidR="00F11B64" w:rsidRDefault="00F11B64" w:rsidP="00F11B64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5AF95B2A" w14:textId="77777777" w:rsidR="00F11B64" w:rsidRDefault="00F11B64" w:rsidP="00F11B64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2B2B3645" w14:textId="77777777" w:rsidR="00F11B64" w:rsidRDefault="00F11B64" w:rsidP="00F11B64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33CDD101" w14:textId="77777777" w:rsidR="00F11B64" w:rsidRDefault="00F11B64" w:rsidP="00F11B64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79D7E854" w14:textId="77777777" w:rsidR="00F11B64" w:rsidRDefault="00F11B64" w:rsidP="00F11B64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6AF8DDF7" w14:textId="77777777" w:rsidR="00F11B64" w:rsidRDefault="00F11B64" w:rsidP="00F11B64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68684BE2" w14:textId="77777777" w:rsidR="00F11B64" w:rsidRDefault="00F11B64" w:rsidP="00F11B64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04340063" w14:textId="77777777" w:rsidR="00F11B64" w:rsidRDefault="00F11B64" w:rsidP="00F11B64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59FF7CED" w14:textId="77777777" w:rsidR="00F11B64" w:rsidRDefault="00F11B64" w:rsidP="00F11B64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39687B52" w14:textId="77777777" w:rsidR="00F11B64" w:rsidRDefault="00F11B64" w:rsidP="00F11B64">
            <w:pPr>
              <w:pStyle w:val="a1"/>
            </w:pPr>
            <w:r>
              <w:rPr>
                <w:rFonts w:hint="eastAsia"/>
              </w:rPr>
              <w:t>32</w:t>
            </w:r>
          </w:p>
          <w:p w14:paraId="784FCFDA" w14:textId="77777777" w:rsidR="00F11B64" w:rsidRDefault="00F11B64" w:rsidP="00F11B64">
            <w:pPr>
              <w:pStyle w:val="a1"/>
            </w:pPr>
            <w:r>
              <w:rPr>
                <w:rFonts w:hint="eastAsia"/>
              </w:rPr>
              <w:t>33</w:t>
            </w:r>
          </w:p>
          <w:p w14:paraId="28E5E0F2" w14:textId="77777777" w:rsidR="00F11B64" w:rsidRDefault="00F11B64" w:rsidP="00F11B64">
            <w:pPr>
              <w:pStyle w:val="a1"/>
            </w:pPr>
            <w:r>
              <w:rPr>
                <w:rFonts w:hint="eastAsia"/>
              </w:rPr>
              <w:t>34</w:t>
            </w:r>
          </w:p>
          <w:p w14:paraId="15F37C68" w14:textId="77777777" w:rsidR="00F11B64" w:rsidRDefault="00F11B64" w:rsidP="00F11B64">
            <w:pPr>
              <w:pStyle w:val="a1"/>
            </w:pPr>
            <w:r>
              <w:rPr>
                <w:rFonts w:hint="eastAsia"/>
              </w:rPr>
              <w:t>35</w:t>
            </w:r>
          </w:p>
          <w:p w14:paraId="38F8691D" w14:textId="77777777" w:rsidR="00F11B64" w:rsidRDefault="00F11B64" w:rsidP="00F11B64">
            <w:pPr>
              <w:pStyle w:val="a1"/>
            </w:pPr>
            <w:r>
              <w:rPr>
                <w:rFonts w:hint="eastAsia"/>
              </w:rPr>
              <w:t>36</w:t>
            </w:r>
          </w:p>
          <w:p w14:paraId="2CE55461" w14:textId="77777777" w:rsidR="00F11B64" w:rsidRDefault="00F11B64" w:rsidP="00F11B64">
            <w:pPr>
              <w:pStyle w:val="a1"/>
            </w:pPr>
            <w:r>
              <w:rPr>
                <w:rFonts w:hint="eastAsia"/>
              </w:rPr>
              <w:t>37</w:t>
            </w:r>
          </w:p>
          <w:p w14:paraId="74E2D4B8" w14:textId="77777777" w:rsidR="00F11B64" w:rsidRDefault="00F11B64" w:rsidP="00F11B64">
            <w:pPr>
              <w:pStyle w:val="a1"/>
            </w:pPr>
            <w:r>
              <w:rPr>
                <w:rFonts w:hint="eastAsia"/>
              </w:rPr>
              <w:t>38</w:t>
            </w:r>
          </w:p>
          <w:p w14:paraId="3D077B9F" w14:textId="77777777" w:rsidR="00F11B64" w:rsidRDefault="00F11B64" w:rsidP="00F11B64">
            <w:pPr>
              <w:pStyle w:val="a1"/>
            </w:pPr>
            <w:r>
              <w:rPr>
                <w:rFonts w:hint="eastAsia"/>
              </w:rPr>
              <w:t>39</w:t>
            </w:r>
          </w:p>
          <w:p w14:paraId="631E6870" w14:textId="77777777" w:rsidR="00F11B64" w:rsidRDefault="00F11B64" w:rsidP="00F11B64">
            <w:pPr>
              <w:pStyle w:val="a1"/>
            </w:pPr>
            <w:r>
              <w:rPr>
                <w:rFonts w:hint="eastAsia"/>
              </w:rPr>
              <w:t>40</w:t>
            </w:r>
          </w:p>
          <w:p w14:paraId="75B7B121" w14:textId="7D610F39" w:rsidR="00F11B64" w:rsidRPr="00185935" w:rsidRDefault="00F11B64" w:rsidP="00F11B64">
            <w:pPr>
              <w:pStyle w:val="a1"/>
            </w:pPr>
          </w:p>
        </w:tc>
        <w:tc>
          <w:tcPr>
            <w:tcW w:w="10631" w:type="dxa"/>
          </w:tcPr>
          <w:p w14:paraId="5DBFE955" w14:textId="77777777" w:rsidR="00F11B64" w:rsidRDefault="00F11B64" w:rsidP="00F11B64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net.skhu.http;</w:t>
            </w:r>
          </w:p>
          <w:p w14:paraId="26673E6B" w14:textId="77777777" w:rsidR="00F11B64" w:rsidRDefault="00F11B64" w:rsidP="00F11B64">
            <w:pPr>
              <w:pStyle w:val="a1"/>
            </w:pPr>
          </w:p>
          <w:p w14:paraId="61D24EDC" w14:textId="77777777" w:rsidR="00F11B64" w:rsidRDefault="00F11B64" w:rsidP="00F11B64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java.io.BufferedReader;</w:t>
            </w:r>
          </w:p>
          <w:p w14:paraId="5C282C68" w14:textId="77777777" w:rsidR="00F11B64" w:rsidRDefault="00F11B64" w:rsidP="00F11B64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java.io.IOException;</w:t>
            </w:r>
          </w:p>
          <w:p w14:paraId="0C3C6D7F" w14:textId="77777777" w:rsidR="00F11B64" w:rsidRDefault="00F11B64" w:rsidP="00F11B64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java.io.InputStreamReader;</w:t>
            </w:r>
          </w:p>
          <w:p w14:paraId="05416134" w14:textId="77777777" w:rsidR="00F11B64" w:rsidRDefault="00F11B64" w:rsidP="00F11B64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java.net.HttpURLConnection;</w:t>
            </w:r>
          </w:p>
          <w:p w14:paraId="383AC6FB" w14:textId="77777777" w:rsidR="00F11B64" w:rsidRDefault="00F11B64" w:rsidP="00F11B64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java.net.URL;</w:t>
            </w:r>
          </w:p>
          <w:p w14:paraId="41F062C6" w14:textId="77777777" w:rsidR="00F11B64" w:rsidRDefault="00F11B64" w:rsidP="00F11B64">
            <w:pPr>
              <w:pStyle w:val="a1"/>
            </w:pPr>
          </w:p>
          <w:p w14:paraId="3E0A2CBB" w14:textId="77777777" w:rsidR="00F11B64" w:rsidRDefault="00F11B64" w:rsidP="00F11B64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Example05 {</w:t>
            </w:r>
          </w:p>
          <w:p w14:paraId="2762E3DE" w14:textId="77777777" w:rsidR="00F11B64" w:rsidRDefault="00F11B64" w:rsidP="00F11B64">
            <w:pPr>
              <w:pStyle w:val="a1"/>
            </w:pPr>
          </w:p>
          <w:p w14:paraId="17CC7EA3" w14:textId="77777777" w:rsidR="00F11B64" w:rsidRDefault="00F11B64" w:rsidP="00F11B64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Exception {</w:t>
            </w:r>
          </w:p>
          <w:p w14:paraId="1B22F587" w14:textId="77777777" w:rsidR="00F11B64" w:rsidRDefault="00F11B64" w:rsidP="00F11B64">
            <w:pPr>
              <w:pStyle w:val="a1"/>
            </w:pPr>
          </w:p>
          <w:p w14:paraId="1E5425E0" w14:textId="77777777" w:rsidR="00F11B64" w:rsidRDefault="00F11B64" w:rsidP="00F11B64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articleUrl</w:t>
            </w:r>
            <w:r>
              <w:rPr>
                <w:color w:val="000000"/>
              </w:rPr>
              <w:t xml:space="preserve"> = </w:t>
            </w:r>
          </w:p>
          <w:p w14:paraId="27320C5E" w14:textId="5CAF65DC" w:rsidR="00F11B64" w:rsidRDefault="00F11B64" w:rsidP="00F11B64">
            <w:pPr>
              <w:pStyle w:val="a1"/>
            </w:pPr>
            <w:r>
              <w:rPr>
                <w:color w:val="2A00FF"/>
              </w:rPr>
              <w:t xml:space="preserve">               "http://www.skhu.ac.kr/board/boardread.aspx?</w:t>
            </w:r>
            <w:r w:rsidRPr="00F11B64">
              <w:rPr>
                <w:color w:val="2A00FF"/>
                <w:highlight w:val="yellow"/>
              </w:rPr>
              <w:t>idx=27461</w:t>
            </w:r>
            <w:r>
              <w:rPr>
                <w:color w:val="2A00FF"/>
              </w:rPr>
              <w:t>&amp;curpage=1&amp;bsid=10004&amp;searchBun=51"</w:t>
            </w:r>
            <w:r>
              <w:rPr>
                <w:color w:val="000000"/>
              </w:rPr>
              <w:t>;</w:t>
            </w:r>
          </w:p>
          <w:p w14:paraId="46114133" w14:textId="77777777" w:rsidR="00F11B64" w:rsidRDefault="00F11B64" w:rsidP="00F11B64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html</w:t>
            </w:r>
            <w:r>
              <w:rPr>
                <w:color w:val="000000"/>
              </w:rPr>
              <w:t xml:space="preserve"> = getHttpResponse(</w:t>
            </w:r>
            <w:r>
              <w:rPr>
                <w:color w:val="6A3E3E"/>
              </w:rPr>
              <w:t>articleUrl</w:t>
            </w:r>
            <w:r>
              <w:rPr>
                <w:color w:val="000000"/>
              </w:rPr>
              <w:t>);</w:t>
            </w:r>
          </w:p>
          <w:p w14:paraId="1EFF0D35" w14:textId="77777777" w:rsidR="00F11B64" w:rsidRDefault="00F11B64" w:rsidP="00F11B64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html</w:t>
            </w:r>
            <w:r>
              <w:rPr>
                <w:color w:val="000000"/>
              </w:rPr>
              <w:t>);</w:t>
            </w:r>
          </w:p>
          <w:p w14:paraId="39AA6F43" w14:textId="77777777" w:rsidR="00F11B64" w:rsidRDefault="00F11B64" w:rsidP="00F11B64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5A7B4258" w14:textId="77777777" w:rsidR="00F11B64" w:rsidRDefault="00F11B64" w:rsidP="00F11B64">
            <w:pPr>
              <w:pStyle w:val="a1"/>
            </w:pPr>
          </w:p>
          <w:p w14:paraId="45ACFE1D" w14:textId="77777777" w:rsidR="00F11B64" w:rsidRDefault="00F11B64" w:rsidP="00F11B64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String getHttpResponse(String </w:t>
            </w:r>
            <w:r>
              <w:rPr>
                <w:color w:val="6A3E3E"/>
              </w:rPr>
              <w:t>url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IOException {</w:t>
            </w:r>
          </w:p>
          <w:p w14:paraId="189D77B4" w14:textId="77777777" w:rsidR="00F11B64" w:rsidRDefault="00F11B64" w:rsidP="00F11B64">
            <w:pPr>
              <w:pStyle w:val="a1"/>
            </w:pPr>
            <w:r>
              <w:rPr>
                <w:color w:val="000000"/>
              </w:rPr>
              <w:t xml:space="preserve">        URL </w:t>
            </w:r>
            <w:r>
              <w:rPr>
                <w:color w:val="6A3E3E"/>
              </w:rPr>
              <w:t>urlObj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URL(</w:t>
            </w:r>
            <w:r>
              <w:rPr>
                <w:color w:val="6A3E3E"/>
              </w:rPr>
              <w:t>url</w:t>
            </w:r>
            <w:r>
              <w:rPr>
                <w:color w:val="000000"/>
              </w:rPr>
              <w:t>);</w:t>
            </w:r>
          </w:p>
          <w:p w14:paraId="6C05EDB5" w14:textId="77777777" w:rsidR="00F11B64" w:rsidRDefault="00F11B64" w:rsidP="00F11B64">
            <w:pPr>
              <w:pStyle w:val="a1"/>
            </w:pPr>
            <w:r>
              <w:rPr>
                <w:color w:val="000000"/>
              </w:rPr>
              <w:t xml:space="preserve">        HttpURLConnection 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 xml:space="preserve"> = (HttpURLConnection)</w:t>
            </w:r>
            <w:r>
              <w:rPr>
                <w:color w:val="6A3E3E"/>
              </w:rPr>
              <w:t>urlObj</w:t>
            </w:r>
            <w:r>
              <w:rPr>
                <w:color w:val="000000"/>
              </w:rPr>
              <w:t>.openConnection();</w:t>
            </w:r>
          </w:p>
          <w:p w14:paraId="3A7D373C" w14:textId="77777777" w:rsidR="00F11B64" w:rsidRDefault="00F11B64" w:rsidP="00F11B64">
            <w:pPr>
              <w:pStyle w:val="a1"/>
            </w:pPr>
          </w:p>
          <w:p w14:paraId="70BCC3A6" w14:textId="77777777" w:rsidR="00F11B64" w:rsidRDefault="00F11B64" w:rsidP="00F11B64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>.setRequestMethod(</w:t>
            </w:r>
            <w:r>
              <w:rPr>
                <w:color w:val="2A00FF"/>
              </w:rPr>
              <w:t>"GET"</w:t>
            </w:r>
            <w:r>
              <w:rPr>
                <w:color w:val="000000"/>
              </w:rPr>
              <w:t>);</w:t>
            </w:r>
          </w:p>
          <w:p w14:paraId="14AAA2C1" w14:textId="77777777" w:rsidR="00F11B64" w:rsidRDefault="00F11B64" w:rsidP="00F11B64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>.setRequestProperty(</w:t>
            </w:r>
            <w:r>
              <w:rPr>
                <w:color w:val="2A00FF"/>
              </w:rPr>
              <w:t>"User-Agent"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"Mozilla/5.0"</w:t>
            </w:r>
            <w:r>
              <w:rPr>
                <w:color w:val="000000"/>
              </w:rPr>
              <w:t>);</w:t>
            </w:r>
          </w:p>
          <w:p w14:paraId="71328BDE" w14:textId="77777777" w:rsidR="00F11B64" w:rsidRDefault="00F11B64" w:rsidP="00F11B64">
            <w:pPr>
              <w:pStyle w:val="a1"/>
            </w:pPr>
          </w:p>
          <w:p w14:paraId="3B2CC7F9" w14:textId="77777777" w:rsidR="00F11B64" w:rsidRDefault="00F11B64" w:rsidP="00F11B64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contentType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 xml:space="preserve">.getContentType();        </w:t>
            </w:r>
          </w:p>
          <w:p w14:paraId="40006CE8" w14:textId="77777777" w:rsidR="00F11B64" w:rsidRDefault="00F11B64" w:rsidP="00F11B64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encoding</w:t>
            </w:r>
            <w:r>
              <w:rPr>
                <w:color w:val="000000"/>
              </w:rPr>
              <w:t xml:space="preserve"> = (</w:t>
            </w:r>
            <w:r>
              <w:rPr>
                <w:color w:val="6A3E3E"/>
              </w:rPr>
              <w:t>contentType</w:t>
            </w:r>
            <w:r>
              <w:rPr>
                <w:color w:val="000000"/>
              </w:rPr>
              <w:t>.toUpperCase().indexOf(</w:t>
            </w:r>
            <w:r>
              <w:rPr>
                <w:color w:val="2A00FF"/>
              </w:rPr>
              <w:t>"UTF-8"</w:t>
            </w:r>
            <w:r>
              <w:rPr>
                <w:color w:val="000000"/>
              </w:rPr>
              <w:t xml:space="preserve">) &gt;= 0) ? </w:t>
            </w:r>
            <w:r>
              <w:rPr>
                <w:color w:val="2A00FF"/>
              </w:rPr>
              <w:t>"UTF-8"</w:t>
            </w:r>
            <w:r>
              <w:rPr>
                <w:color w:val="000000"/>
              </w:rPr>
              <w:t xml:space="preserve"> : </w:t>
            </w:r>
            <w:r>
              <w:rPr>
                <w:color w:val="2A00FF"/>
              </w:rPr>
              <w:t>"EUC-KR"</w:t>
            </w:r>
            <w:r>
              <w:rPr>
                <w:color w:val="000000"/>
              </w:rPr>
              <w:t>;</w:t>
            </w:r>
          </w:p>
          <w:p w14:paraId="6B5EC4C3" w14:textId="77777777" w:rsidR="00F11B64" w:rsidRDefault="00F11B64" w:rsidP="00F11B64">
            <w:pPr>
              <w:pStyle w:val="a1"/>
            </w:pPr>
            <w:r>
              <w:rPr>
                <w:color w:val="000000"/>
              </w:rPr>
              <w:t xml:space="preserve">        StringBuffer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StringBuffer();</w:t>
            </w:r>
          </w:p>
          <w:p w14:paraId="2DAF6DCB" w14:textId="77777777" w:rsidR="00F11B64" w:rsidRDefault="00F11B64" w:rsidP="00F11B64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try</w:t>
            </w:r>
            <w:r>
              <w:rPr>
                <w:color w:val="000000"/>
              </w:rPr>
              <w:t xml:space="preserve"> (BufferedReader </w:t>
            </w:r>
            <w:r>
              <w:rPr>
                <w:color w:val="6A3E3E"/>
              </w:rPr>
              <w:t>input</w:t>
            </w:r>
            <w:r>
              <w:rPr>
                <w:color w:val="000000"/>
              </w:rPr>
              <w:t xml:space="preserve"> = </w:t>
            </w:r>
          </w:p>
          <w:p w14:paraId="3E13CF73" w14:textId="77777777" w:rsidR="00F11B64" w:rsidRDefault="00F11B64" w:rsidP="00F11B64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BufferedReader(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InputStreamReader(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 xml:space="preserve">.getInputStream(), </w:t>
            </w:r>
            <w:r>
              <w:rPr>
                <w:color w:val="6A3E3E"/>
              </w:rPr>
              <w:t>encoding</w:t>
            </w:r>
            <w:r>
              <w:rPr>
                <w:color w:val="000000"/>
              </w:rPr>
              <w:t>))) {</w:t>
            </w:r>
          </w:p>
          <w:p w14:paraId="190A4C4A" w14:textId="77777777" w:rsidR="00F11B64" w:rsidRDefault="00F11B64" w:rsidP="00F11B64">
            <w:pPr>
              <w:pStyle w:val="a1"/>
            </w:pPr>
            <w:r>
              <w:rPr>
                <w:color w:val="000000"/>
              </w:rPr>
              <w:t xml:space="preserve">            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;</w:t>
            </w:r>
          </w:p>
          <w:p w14:paraId="3B1D80BC" w14:textId="77777777" w:rsidR="00F11B64" w:rsidRDefault="00F11B64" w:rsidP="00F11B64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while</w:t>
            </w:r>
            <w:r>
              <w:rPr>
                <w:color w:val="000000"/>
              </w:rPr>
              <w:t xml:space="preserve"> ((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input</w:t>
            </w:r>
            <w:r>
              <w:rPr>
                <w:color w:val="000000"/>
              </w:rPr>
              <w:t xml:space="preserve">.readLine()) !=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) {</w:t>
            </w:r>
          </w:p>
          <w:p w14:paraId="75E07B91" w14:textId="77777777" w:rsidR="00F11B64" w:rsidRDefault="00F11B64" w:rsidP="00F11B64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.append(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3FF1709F" w14:textId="77777777" w:rsidR="00F11B64" w:rsidRDefault="00F11B64" w:rsidP="00F11B64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.append(</w:t>
            </w:r>
            <w:r>
              <w:rPr>
                <w:color w:val="2A00FF"/>
              </w:rPr>
              <w:t>'\n'</w:t>
            </w:r>
            <w:r>
              <w:rPr>
                <w:color w:val="000000"/>
              </w:rPr>
              <w:t>);</w:t>
            </w:r>
          </w:p>
          <w:p w14:paraId="2C7A62D9" w14:textId="77777777" w:rsidR="00F11B64" w:rsidRDefault="00F11B64" w:rsidP="00F11B64">
            <w:pPr>
              <w:pStyle w:val="a1"/>
            </w:pPr>
            <w:r>
              <w:rPr>
                <w:color w:val="000000"/>
              </w:rPr>
              <w:t xml:space="preserve">            }</w:t>
            </w:r>
          </w:p>
          <w:p w14:paraId="6E2EE590" w14:textId="77777777" w:rsidR="00F11B64" w:rsidRDefault="00F11B64" w:rsidP="00F11B64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1829B123" w14:textId="77777777" w:rsidR="00F11B64" w:rsidRDefault="00F11B64" w:rsidP="00F11B64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.toString();</w:t>
            </w:r>
          </w:p>
          <w:p w14:paraId="127D4DE1" w14:textId="77777777" w:rsidR="00F11B64" w:rsidRDefault="00F11B64" w:rsidP="00F11B64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6C21731F" w14:textId="77777777" w:rsidR="00F11B64" w:rsidRDefault="00F11B64" w:rsidP="00F11B64">
            <w:pPr>
              <w:pStyle w:val="a1"/>
            </w:pPr>
          </w:p>
          <w:p w14:paraId="5A4A69EA" w14:textId="77777777" w:rsidR="00F11B64" w:rsidRDefault="00F11B64" w:rsidP="00F11B64">
            <w:pPr>
              <w:pStyle w:val="a1"/>
            </w:pPr>
            <w:r>
              <w:rPr>
                <w:color w:val="000000"/>
              </w:rPr>
              <w:t>}</w:t>
            </w:r>
          </w:p>
          <w:p w14:paraId="231331DB" w14:textId="77777777" w:rsidR="00F11B64" w:rsidRDefault="00F11B64" w:rsidP="00F11B64">
            <w:pPr>
              <w:pStyle w:val="a1"/>
            </w:pPr>
          </w:p>
        </w:tc>
      </w:tr>
    </w:tbl>
    <w:p w14:paraId="4BD6842D" w14:textId="77777777" w:rsidR="00F11B64" w:rsidRPr="00F11B64" w:rsidRDefault="00F11B64" w:rsidP="00F11B64"/>
    <w:p w14:paraId="5C2A324D" w14:textId="542CF007" w:rsidR="00F11B64" w:rsidRDefault="00F11B64" w:rsidP="00F11B64">
      <w:r>
        <w:rPr>
          <w:rFonts w:hint="eastAsia"/>
        </w:rPr>
        <w:t>Example0</w:t>
      </w:r>
      <w:r>
        <w:t xml:space="preserve">5 </w:t>
      </w:r>
      <w:r>
        <w:rPr>
          <w:rFonts w:hint="eastAsia"/>
        </w:rPr>
        <w:t>예제 코드는</w:t>
      </w:r>
    </w:p>
    <w:p w14:paraId="59D88A97" w14:textId="77777777" w:rsidR="00F11B64" w:rsidRDefault="00F11B64" w:rsidP="00F11B64">
      <w:r>
        <w:rPr>
          <w:rFonts w:hint="eastAsia"/>
        </w:rPr>
        <w:t xml:space="preserve">성공회대학교 홈페이지 웹서버에 </w:t>
      </w:r>
      <w:r>
        <w:t>URL</w:t>
      </w:r>
      <w:r>
        <w:rPr>
          <w:rFonts w:hint="eastAsia"/>
        </w:rPr>
        <w:t>을 요청하고</w:t>
      </w:r>
      <w:r>
        <w:t xml:space="preserve">, </w:t>
      </w:r>
      <w:r>
        <w:rPr>
          <w:rFonts w:hint="eastAsia"/>
        </w:rPr>
        <w:t>그 결과를 받아서</w:t>
      </w:r>
      <w:r>
        <w:t>,</w:t>
      </w:r>
    </w:p>
    <w:p w14:paraId="63499BCB" w14:textId="256B2986" w:rsidR="00F11B64" w:rsidRDefault="00F11B64" w:rsidP="00F11B64">
      <w:r>
        <w:rPr>
          <w:rFonts w:hint="eastAsia"/>
        </w:rPr>
        <w:t>받아 온 웹페이지 내용 전체를 화면에 출력한다.</w:t>
      </w:r>
    </w:p>
    <w:p w14:paraId="1B24BFAA" w14:textId="25BCA568" w:rsidR="00F11B64" w:rsidRDefault="00F11B64" w:rsidP="00F11B64"/>
    <w:p w14:paraId="452D4088" w14:textId="58FBDCCB" w:rsidR="00F11B64" w:rsidRPr="004E1A95" w:rsidRDefault="00F11B64" w:rsidP="00F11B64">
      <w:pPr>
        <w:rPr>
          <w:color w:val="2A00FF"/>
        </w:rPr>
      </w:pPr>
      <w:r>
        <w:rPr>
          <w:rFonts w:hint="eastAsia"/>
        </w:rPr>
        <w:t xml:space="preserve">아래의 </w:t>
      </w:r>
      <w:r>
        <w:t>URL</w:t>
      </w:r>
      <w:r>
        <w:rPr>
          <w:rFonts w:hint="eastAsia"/>
        </w:rPr>
        <w:t xml:space="preserve">은 성공회대학교 홈페이지 게시판의 게시글 보기 </w:t>
      </w:r>
      <w:r>
        <w:t xml:space="preserve">URL </w:t>
      </w:r>
      <w:r>
        <w:rPr>
          <w:rFonts w:hint="eastAsia"/>
        </w:rPr>
        <w:t>이다.</w:t>
      </w:r>
    </w:p>
    <w:p w14:paraId="29897E2F" w14:textId="0386D0C2" w:rsidR="00F11B64" w:rsidRDefault="00F11B64" w:rsidP="00F11B64">
      <w:pPr>
        <w:rPr>
          <w:color w:val="2A00FF"/>
        </w:rPr>
      </w:pPr>
      <w:r>
        <w:rPr>
          <w:color w:val="2A00FF"/>
        </w:rPr>
        <w:t>"http://www.skhu.ac.kr/board/boardread.aspx?</w:t>
      </w:r>
      <w:r w:rsidRPr="00F11B64">
        <w:rPr>
          <w:color w:val="2A00FF"/>
          <w:highlight w:val="yellow"/>
        </w:rPr>
        <w:t>idx=27461</w:t>
      </w:r>
      <w:r>
        <w:rPr>
          <w:color w:val="2A00FF"/>
        </w:rPr>
        <w:t>&amp;curpage=1&amp;bsid=10004&amp;searchBun=51"</w:t>
      </w:r>
    </w:p>
    <w:p w14:paraId="66034E4F" w14:textId="777F2E53" w:rsidR="00F11B64" w:rsidRDefault="00F11B64" w:rsidP="00F11B64">
      <w:pPr>
        <w:rPr>
          <w:color w:val="2A00FF"/>
        </w:rPr>
      </w:pPr>
    </w:p>
    <w:p w14:paraId="65210C0E" w14:textId="2D62ACF5" w:rsidR="00F11B64" w:rsidRPr="00F11B64" w:rsidRDefault="00F11B64" w:rsidP="00F11B64">
      <w:r w:rsidRPr="00F11B64">
        <w:rPr>
          <w:rFonts w:hint="eastAsia"/>
        </w:rPr>
        <w:t>idx=27461</w:t>
      </w:r>
      <w:r w:rsidRPr="00F11B64">
        <w:t xml:space="preserve"> </w:t>
      </w:r>
      <w:r w:rsidRPr="00F11B64">
        <w:rPr>
          <w:rFonts w:hint="eastAsia"/>
        </w:rPr>
        <w:t>부분은 게시글의 아이디 이다.</w:t>
      </w:r>
    </w:p>
    <w:p w14:paraId="3D920906" w14:textId="77777777" w:rsidR="00F11B64" w:rsidRPr="00F11B64" w:rsidRDefault="00F11B64" w:rsidP="00F11B64"/>
    <w:p w14:paraId="291C2601" w14:textId="53D99A84" w:rsidR="00F11B64" w:rsidRDefault="00F11B64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5E099331" w14:textId="77777777" w:rsidR="00F11B64" w:rsidRPr="00F11B64" w:rsidRDefault="00F11B64" w:rsidP="00F11B64"/>
    <w:p w14:paraId="5C94A83C" w14:textId="5AD61D5A" w:rsidR="00A9101A" w:rsidRDefault="00074467" w:rsidP="00F11B64">
      <w:pPr>
        <w:pStyle w:val="Heading2"/>
      </w:pPr>
      <w:bookmarkStart w:id="18" w:name="_Toc468967642"/>
      <w:r>
        <w:rPr>
          <w:rFonts w:hint="eastAsia"/>
        </w:rPr>
        <w:t>Example06</w:t>
      </w:r>
      <w:bookmarkEnd w:id="18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074467" w14:paraId="5DEC5DC8" w14:textId="77777777" w:rsidTr="00A55DC8">
        <w:tc>
          <w:tcPr>
            <w:tcW w:w="426" w:type="dxa"/>
          </w:tcPr>
          <w:p w14:paraId="316DA8EF" w14:textId="77777777" w:rsidR="00074467" w:rsidRPr="00185935" w:rsidRDefault="00074467" w:rsidP="00074467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56F6A0E7" w14:textId="77777777" w:rsidR="00074467" w:rsidRPr="00185935" w:rsidRDefault="00074467" w:rsidP="00074467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4E87B414" w14:textId="77777777" w:rsidR="00074467" w:rsidRPr="00185935" w:rsidRDefault="00074467" w:rsidP="00074467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47144E43" w14:textId="77777777" w:rsidR="00074467" w:rsidRPr="00185935" w:rsidRDefault="00074467" w:rsidP="00074467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710B48DD" w14:textId="77777777" w:rsidR="00074467" w:rsidRPr="00185935" w:rsidRDefault="00074467" w:rsidP="00074467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58F72F09" w14:textId="77777777" w:rsidR="00074467" w:rsidRPr="00185935" w:rsidRDefault="00074467" w:rsidP="00074467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1DD443B7" w14:textId="77777777" w:rsidR="00074467" w:rsidRPr="00185935" w:rsidRDefault="00074467" w:rsidP="00074467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733675FB" w14:textId="77777777" w:rsidR="00074467" w:rsidRPr="00185935" w:rsidRDefault="00074467" w:rsidP="00074467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0B59085C" w14:textId="77777777" w:rsidR="00074467" w:rsidRDefault="00074467" w:rsidP="00074467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71A273BB" w14:textId="77777777" w:rsidR="00074467" w:rsidRDefault="00074467" w:rsidP="00074467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003EC3A0" w14:textId="77777777" w:rsidR="00074467" w:rsidRDefault="00074467" w:rsidP="00074467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02E379D1" w14:textId="77777777" w:rsidR="00074467" w:rsidRDefault="00074467" w:rsidP="00074467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6BC4EC3D" w14:textId="77777777" w:rsidR="00074467" w:rsidRDefault="00074467" w:rsidP="00074467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7CA7D9E7" w14:textId="77777777" w:rsidR="00074467" w:rsidRDefault="00074467" w:rsidP="00074467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4E5F79B7" w14:textId="77777777" w:rsidR="00074467" w:rsidRDefault="00074467" w:rsidP="00074467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3FCD32A1" w14:textId="77777777" w:rsidR="00074467" w:rsidRDefault="00074467" w:rsidP="00074467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3E1C1977" w14:textId="77777777" w:rsidR="00074467" w:rsidRDefault="00074467" w:rsidP="00074467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5709AEF0" w14:textId="77777777" w:rsidR="00074467" w:rsidRDefault="00074467" w:rsidP="00074467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29891CAF" w14:textId="77777777" w:rsidR="00074467" w:rsidRDefault="00074467" w:rsidP="00074467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0C1E23D8" w14:textId="77777777" w:rsidR="00074467" w:rsidRDefault="00074467" w:rsidP="00074467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7B51C6C5" w14:textId="77777777" w:rsidR="00074467" w:rsidRDefault="00074467" w:rsidP="00074467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0B436157" w14:textId="77777777" w:rsidR="00074467" w:rsidRDefault="00074467" w:rsidP="00074467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32F9FE21" w14:textId="77777777" w:rsidR="00074467" w:rsidRDefault="00074467" w:rsidP="00074467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3B970251" w14:textId="77777777" w:rsidR="00074467" w:rsidRDefault="00074467" w:rsidP="00074467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2B40BE76" w14:textId="77777777" w:rsidR="00074467" w:rsidRDefault="00074467" w:rsidP="00074467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6DD770F5" w14:textId="77777777" w:rsidR="00074467" w:rsidRDefault="00074467" w:rsidP="00074467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7D155AC4" w14:textId="77777777" w:rsidR="00074467" w:rsidRDefault="00074467" w:rsidP="00074467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37480378" w14:textId="77777777" w:rsidR="00074467" w:rsidRDefault="00074467" w:rsidP="00074467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60B9EC95" w14:textId="77777777" w:rsidR="00074467" w:rsidRDefault="00074467" w:rsidP="00074467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57B5EFBC" w14:textId="77777777" w:rsidR="00074467" w:rsidRDefault="00074467" w:rsidP="00074467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79BAF6CE" w14:textId="77777777" w:rsidR="00074467" w:rsidRDefault="00074467" w:rsidP="00074467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149B322D" w14:textId="77777777" w:rsidR="00074467" w:rsidRDefault="00074467" w:rsidP="00074467">
            <w:pPr>
              <w:pStyle w:val="a1"/>
            </w:pPr>
            <w:r>
              <w:rPr>
                <w:rFonts w:hint="eastAsia"/>
              </w:rPr>
              <w:t>32</w:t>
            </w:r>
          </w:p>
          <w:p w14:paraId="20E0AD35" w14:textId="77777777" w:rsidR="00074467" w:rsidRDefault="00074467" w:rsidP="00074467">
            <w:pPr>
              <w:pStyle w:val="a1"/>
            </w:pPr>
            <w:r>
              <w:rPr>
                <w:rFonts w:hint="eastAsia"/>
              </w:rPr>
              <w:t>33</w:t>
            </w:r>
          </w:p>
          <w:p w14:paraId="6661A152" w14:textId="77777777" w:rsidR="00074467" w:rsidRDefault="00074467" w:rsidP="00074467">
            <w:pPr>
              <w:pStyle w:val="a1"/>
            </w:pPr>
            <w:r>
              <w:rPr>
                <w:rFonts w:hint="eastAsia"/>
              </w:rPr>
              <w:t>34</w:t>
            </w:r>
          </w:p>
          <w:p w14:paraId="4A76A32D" w14:textId="77777777" w:rsidR="00074467" w:rsidRDefault="00074467" w:rsidP="00074467">
            <w:pPr>
              <w:pStyle w:val="a1"/>
            </w:pPr>
            <w:r>
              <w:rPr>
                <w:rFonts w:hint="eastAsia"/>
              </w:rPr>
              <w:t>35</w:t>
            </w:r>
          </w:p>
          <w:p w14:paraId="445ECDC3" w14:textId="77777777" w:rsidR="00074467" w:rsidRDefault="00074467" w:rsidP="00074467">
            <w:pPr>
              <w:pStyle w:val="a1"/>
            </w:pPr>
            <w:r>
              <w:rPr>
                <w:rFonts w:hint="eastAsia"/>
              </w:rPr>
              <w:t>36</w:t>
            </w:r>
          </w:p>
          <w:p w14:paraId="04089892" w14:textId="77777777" w:rsidR="00074467" w:rsidRDefault="00074467" w:rsidP="00074467">
            <w:pPr>
              <w:pStyle w:val="a1"/>
            </w:pPr>
            <w:r>
              <w:rPr>
                <w:rFonts w:hint="eastAsia"/>
              </w:rPr>
              <w:t>37</w:t>
            </w:r>
          </w:p>
          <w:p w14:paraId="58D1CDA3" w14:textId="77777777" w:rsidR="00074467" w:rsidRDefault="00074467" w:rsidP="00074467">
            <w:pPr>
              <w:pStyle w:val="a1"/>
            </w:pPr>
            <w:r>
              <w:rPr>
                <w:rFonts w:hint="eastAsia"/>
              </w:rPr>
              <w:t>38</w:t>
            </w:r>
          </w:p>
          <w:p w14:paraId="03CAD3B0" w14:textId="77777777" w:rsidR="00074467" w:rsidRDefault="00074467" w:rsidP="00074467">
            <w:pPr>
              <w:pStyle w:val="a1"/>
            </w:pPr>
            <w:r>
              <w:rPr>
                <w:rFonts w:hint="eastAsia"/>
              </w:rPr>
              <w:t>39</w:t>
            </w:r>
          </w:p>
          <w:p w14:paraId="1727C8E1" w14:textId="77777777" w:rsidR="00074467" w:rsidRDefault="00074467" w:rsidP="00074467">
            <w:pPr>
              <w:pStyle w:val="a1"/>
            </w:pPr>
            <w:r>
              <w:rPr>
                <w:rFonts w:hint="eastAsia"/>
              </w:rPr>
              <w:t>40</w:t>
            </w:r>
          </w:p>
          <w:p w14:paraId="6C520D38" w14:textId="77777777" w:rsidR="00074467" w:rsidRDefault="00074467" w:rsidP="00074467">
            <w:pPr>
              <w:pStyle w:val="a1"/>
            </w:pPr>
            <w:r>
              <w:rPr>
                <w:rFonts w:hint="eastAsia"/>
              </w:rPr>
              <w:t>41</w:t>
            </w:r>
          </w:p>
          <w:p w14:paraId="22D20100" w14:textId="77777777" w:rsidR="00074467" w:rsidRDefault="00074467" w:rsidP="00074467">
            <w:pPr>
              <w:pStyle w:val="a1"/>
            </w:pPr>
            <w:r>
              <w:rPr>
                <w:rFonts w:hint="eastAsia"/>
              </w:rPr>
              <w:t>42</w:t>
            </w:r>
          </w:p>
          <w:p w14:paraId="6D7D26F4" w14:textId="77777777" w:rsidR="00074467" w:rsidRDefault="00074467" w:rsidP="00074467">
            <w:pPr>
              <w:pStyle w:val="a1"/>
            </w:pPr>
            <w:r>
              <w:rPr>
                <w:rFonts w:hint="eastAsia"/>
              </w:rPr>
              <w:t>43</w:t>
            </w:r>
          </w:p>
          <w:p w14:paraId="754C4331" w14:textId="77777777" w:rsidR="00074467" w:rsidRDefault="00074467" w:rsidP="00074467">
            <w:pPr>
              <w:pStyle w:val="a1"/>
            </w:pPr>
            <w:r>
              <w:rPr>
                <w:rFonts w:hint="eastAsia"/>
              </w:rPr>
              <w:t>44</w:t>
            </w:r>
          </w:p>
          <w:p w14:paraId="09BAA604" w14:textId="77777777" w:rsidR="00074467" w:rsidRDefault="00074467" w:rsidP="00074467">
            <w:pPr>
              <w:pStyle w:val="a1"/>
            </w:pPr>
            <w:r>
              <w:rPr>
                <w:rFonts w:hint="eastAsia"/>
              </w:rPr>
              <w:t>45</w:t>
            </w:r>
          </w:p>
          <w:p w14:paraId="587F9AA1" w14:textId="77777777" w:rsidR="00074467" w:rsidRDefault="00074467" w:rsidP="00074467">
            <w:pPr>
              <w:pStyle w:val="a1"/>
            </w:pPr>
            <w:r>
              <w:rPr>
                <w:rFonts w:hint="eastAsia"/>
              </w:rPr>
              <w:t>46</w:t>
            </w:r>
          </w:p>
          <w:p w14:paraId="325BEEA7" w14:textId="77777777" w:rsidR="00074467" w:rsidRDefault="00074467" w:rsidP="00074467">
            <w:pPr>
              <w:pStyle w:val="a1"/>
            </w:pPr>
            <w:r>
              <w:rPr>
                <w:rFonts w:hint="eastAsia"/>
              </w:rPr>
              <w:t>47</w:t>
            </w:r>
          </w:p>
          <w:p w14:paraId="0BDF402F" w14:textId="77777777" w:rsidR="00074467" w:rsidRDefault="00074467" w:rsidP="00074467">
            <w:pPr>
              <w:pStyle w:val="a1"/>
            </w:pPr>
            <w:r>
              <w:rPr>
                <w:rFonts w:hint="eastAsia"/>
              </w:rPr>
              <w:t>48</w:t>
            </w:r>
          </w:p>
          <w:p w14:paraId="0EADF171" w14:textId="77777777" w:rsidR="00074467" w:rsidRDefault="00074467" w:rsidP="00074467">
            <w:pPr>
              <w:pStyle w:val="a1"/>
            </w:pPr>
            <w:r>
              <w:rPr>
                <w:rFonts w:hint="eastAsia"/>
              </w:rPr>
              <w:t>49</w:t>
            </w:r>
          </w:p>
          <w:p w14:paraId="42142F87" w14:textId="77777777" w:rsidR="00074467" w:rsidRDefault="00074467" w:rsidP="00074467">
            <w:pPr>
              <w:pStyle w:val="a1"/>
            </w:pPr>
            <w:r>
              <w:rPr>
                <w:rFonts w:hint="eastAsia"/>
              </w:rPr>
              <w:t>50</w:t>
            </w:r>
          </w:p>
          <w:p w14:paraId="1B701FB8" w14:textId="77777777" w:rsidR="00074467" w:rsidRDefault="00074467" w:rsidP="00074467">
            <w:pPr>
              <w:pStyle w:val="a1"/>
            </w:pPr>
            <w:r>
              <w:rPr>
                <w:rFonts w:hint="eastAsia"/>
              </w:rPr>
              <w:t>51</w:t>
            </w:r>
          </w:p>
          <w:p w14:paraId="377D88DF" w14:textId="77777777" w:rsidR="00074467" w:rsidRDefault="00074467" w:rsidP="00074467">
            <w:pPr>
              <w:pStyle w:val="a1"/>
            </w:pPr>
            <w:r>
              <w:rPr>
                <w:rFonts w:hint="eastAsia"/>
              </w:rPr>
              <w:t>52</w:t>
            </w:r>
          </w:p>
          <w:p w14:paraId="65F8A13C" w14:textId="77777777" w:rsidR="00074467" w:rsidRDefault="00074467" w:rsidP="00074467">
            <w:pPr>
              <w:pStyle w:val="a1"/>
            </w:pPr>
            <w:r>
              <w:rPr>
                <w:rFonts w:hint="eastAsia"/>
              </w:rPr>
              <w:t>53</w:t>
            </w:r>
          </w:p>
          <w:p w14:paraId="611F25B9" w14:textId="7D2102BF" w:rsidR="00074467" w:rsidRPr="00185935" w:rsidRDefault="00074467" w:rsidP="00074467">
            <w:pPr>
              <w:pStyle w:val="a1"/>
            </w:pPr>
          </w:p>
        </w:tc>
        <w:tc>
          <w:tcPr>
            <w:tcW w:w="10631" w:type="dxa"/>
          </w:tcPr>
          <w:p w14:paraId="06BD217D" w14:textId="77777777" w:rsidR="00074467" w:rsidRDefault="00074467" w:rsidP="00074467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net.skhu.http;</w:t>
            </w:r>
          </w:p>
          <w:p w14:paraId="20BA684B" w14:textId="77777777" w:rsidR="00074467" w:rsidRDefault="00074467" w:rsidP="00074467">
            <w:pPr>
              <w:pStyle w:val="a1"/>
            </w:pPr>
          </w:p>
          <w:p w14:paraId="2A3FBB59" w14:textId="77777777" w:rsidR="00074467" w:rsidRDefault="00074467" w:rsidP="00074467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java.io.BufferedReader;</w:t>
            </w:r>
          </w:p>
          <w:p w14:paraId="6A02FE5A" w14:textId="77777777" w:rsidR="00074467" w:rsidRDefault="00074467" w:rsidP="00074467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java.io.IOException;</w:t>
            </w:r>
          </w:p>
          <w:p w14:paraId="0FE4A54E" w14:textId="77777777" w:rsidR="00074467" w:rsidRDefault="00074467" w:rsidP="00074467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java.io.InputStreamReader;</w:t>
            </w:r>
          </w:p>
          <w:p w14:paraId="51A6564F" w14:textId="77777777" w:rsidR="00074467" w:rsidRDefault="00074467" w:rsidP="00074467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java.net.HttpURLConnection;</w:t>
            </w:r>
          </w:p>
          <w:p w14:paraId="7549FEA5" w14:textId="77777777" w:rsidR="00074467" w:rsidRDefault="00074467" w:rsidP="00074467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java.net.URL;</w:t>
            </w:r>
          </w:p>
          <w:p w14:paraId="32BAFA00" w14:textId="77777777" w:rsidR="00074467" w:rsidRDefault="00074467" w:rsidP="00074467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java.util.regex.Matcher;</w:t>
            </w:r>
          </w:p>
          <w:p w14:paraId="4A15A7CB" w14:textId="77777777" w:rsidR="00074467" w:rsidRDefault="00074467" w:rsidP="00074467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java.util.regex.Pattern;</w:t>
            </w:r>
          </w:p>
          <w:p w14:paraId="3BD2EFC3" w14:textId="77777777" w:rsidR="00074467" w:rsidRDefault="00074467" w:rsidP="00074467">
            <w:pPr>
              <w:pStyle w:val="a1"/>
            </w:pPr>
          </w:p>
          <w:p w14:paraId="2644DD97" w14:textId="77777777" w:rsidR="00074467" w:rsidRDefault="00074467" w:rsidP="00074467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Example06 {</w:t>
            </w:r>
          </w:p>
          <w:p w14:paraId="3AF5A3DA" w14:textId="77777777" w:rsidR="00074467" w:rsidRDefault="00074467" w:rsidP="00074467">
            <w:pPr>
              <w:pStyle w:val="a1"/>
            </w:pPr>
          </w:p>
          <w:p w14:paraId="7C9BAC4C" w14:textId="77777777" w:rsidR="00074467" w:rsidRDefault="00074467" w:rsidP="00074467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Exception {</w:t>
            </w:r>
          </w:p>
          <w:p w14:paraId="7B2DD219" w14:textId="77777777" w:rsidR="00074467" w:rsidRDefault="00074467" w:rsidP="00074467">
            <w:pPr>
              <w:pStyle w:val="a1"/>
            </w:pPr>
          </w:p>
          <w:p w14:paraId="27E1F7E7" w14:textId="77777777" w:rsidR="00074467" w:rsidRDefault="00074467" w:rsidP="00074467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articleUrl</w:t>
            </w:r>
            <w:r>
              <w:rPr>
                <w:color w:val="000000"/>
              </w:rPr>
              <w:t xml:space="preserve"> = </w:t>
            </w:r>
          </w:p>
          <w:p w14:paraId="22F02546" w14:textId="77777777" w:rsidR="00074467" w:rsidRDefault="00074467" w:rsidP="00074467">
            <w:pPr>
              <w:pStyle w:val="a1"/>
            </w:pPr>
            <w:r>
              <w:rPr>
                <w:color w:val="000000"/>
              </w:rPr>
              <w:t xml:space="preserve">           </w:t>
            </w:r>
            <w:r>
              <w:rPr>
                <w:color w:val="2A00FF"/>
              </w:rPr>
              <w:t>"http://www.skhu.ac.kr/board/boardread.aspx?idx=27461&amp;curpage=1&amp;bsid=10004&amp;searchBun=51"</w:t>
            </w:r>
            <w:r>
              <w:rPr>
                <w:color w:val="000000"/>
              </w:rPr>
              <w:t>;</w:t>
            </w:r>
          </w:p>
          <w:p w14:paraId="71D2A56D" w14:textId="77777777" w:rsidR="00074467" w:rsidRDefault="00074467" w:rsidP="00074467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html</w:t>
            </w:r>
            <w:r>
              <w:rPr>
                <w:color w:val="000000"/>
              </w:rPr>
              <w:t xml:space="preserve"> = getHttpResponse(</w:t>
            </w:r>
            <w:r>
              <w:rPr>
                <w:color w:val="6A3E3E"/>
              </w:rPr>
              <w:t>articleUrl</w:t>
            </w:r>
            <w:r>
              <w:rPr>
                <w:color w:val="000000"/>
              </w:rPr>
              <w:t>);</w:t>
            </w:r>
          </w:p>
          <w:p w14:paraId="39212CE0" w14:textId="77777777" w:rsidR="00074467" w:rsidRDefault="00074467" w:rsidP="00074467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48C364F7" w14:textId="77777777" w:rsidR="00074467" w:rsidRDefault="00074467" w:rsidP="00074467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"&lt;td colspan=\"4\" class=\"board_view_con\"&gt;(.+)\n"</w:t>
            </w:r>
            <w:r>
              <w:rPr>
                <w:color w:val="000000"/>
              </w:rPr>
              <w:t xml:space="preserve"> + </w:t>
            </w:r>
          </w:p>
          <w:p w14:paraId="0B053E89" w14:textId="77777777" w:rsidR="00074467" w:rsidRDefault="00074467" w:rsidP="00074467">
            <w:pPr>
              <w:pStyle w:val="a1"/>
            </w:pPr>
            <w:r>
              <w:rPr>
                <w:color w:val="000000"/>
              </w:rPr>
              <w:t xml:space="preserve">                       </w:t>
            </w:r>
            <w:r>
              <w:rPr>
                <w:color w:val="2A00FF"/>
              </w:rPr>
              <w:t>"            &lt;/td&gt;\n"</w:t>
            </w:r>
            <w:r>
              <w:rPr>
                <w:color w:val="000000"/>
              </w:rPr>
              <w:t xml:space="preserve"> + </w:t>
            </w:r>
          </w:p>
          <w:p w14:paraId="633CC956" w14:textId="77777777" w:rsidR="00074467" w:rsidRDefault="00074467" w:rsidP="00074467">
            <w:pPr>
              <w:pStyle w:val="a1"/>
            </w:pPr>
            <w:r>
              <w:rPr>
                <w:color w:val="000000"/>
              </w:rPr>
              <w:t xml:space="preserve">                       </w:t>
            </w:r>
            <w:r>
              <w:rPr>
                <w:color w:val="2A00FF"/>
              </w:rPr>
              <w:t>"        &lt;/tr&gt;\n"</w:t>
            </w:r>
            <w:r>
              <w:rPr>
                <w:color w:val="000000"/>
              </w:rPr>
              <w:t xml:space="preserve"> + </w:t>
            </w:r>
          </w:p>
          <w:p w14:paraId="2E04D198" w14:textId="77777777" w:rsidR="00074467" w:rsidRDefault="00074467" w:rsidP="00074467">
            <w:pPr>
              <w:pStyle w:val="a1"/>
            </w:pPr>
            <w:r>
              <w:rPr>
                <w:color w:val="000000"/>
              </w:rPr>
              <w:t xml:space="preserve">                       </w:t>
            </w:r>
            <w:r>
              <w:rPr>
                <w:color w:val="2A00FF"/>
              </w:rPr>
              <w:t>"    &lt;/tbody&gt;\n"</w:t>
            </w:r>
            <w:r>
              <w:rPr>
                <w:color w:val="000000"/>
              </w:rPr>
              <w:t xml:space="preserve"> + </w:t>
            </w:r>
          </w:p>
          <w:p w14:paraId="09E97689" w14:textId="77777777" w:rsidR="00074467" w:rsidRDefault="00074467" w:rsidP="00074467">
            <w:pPr>
              <w:pStyle w:val="a1"/>
            </w:pPr>
            <w:r>
              <w:rPr>
                <w:color w:val="000000"/>
              </w:rPr>
              <w:t xml:space="preserve">                       </w:t>
            </w:r>
            <w:r>
              <w:rPr>
                <w:color w:val="2A00FF"/>
              </w:rPr>
              <w:t>"&lt;/table&gt;\n"</w:t>
            </w:r>
            <w:r>
              <w:rPr>
                <w:color w:val="000000"/>
              </w:rPr>
              <w:t xml:space="preserve"> + </w:t>
            </w:r>
          </w:p>
          <w:p w14:paraId="5C750FBA" w14:textId="77777777" w:rsidR="00074467" w:rsidRDefault="00074467" w:rsidP="00074467">
            <w:pPr>
              <w:pStyle w:val="a1"/>
            </w:pPr>
            <w:r>
              <w:rPr>
                <w:color w:val="000000"/>
              </w:rPr>
              <w:t xml:space="preserve">                       </w:t>
            </w:r>
            <w:r>
              <w:rPr>
                <w:color w:val="2A00FF"/>
              </w:rPr>
              <w:t>"&lt;table summary=\"</w:t>
            </w:r>
            <w:r>
              <w:rPr>
                <w:rFonts w:hint="eastAsia"/>
                <w:color w:val="2A00FF"/>
              </w:rPr>
              <w:t>이전글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;</w:t>
            </w:r>
          </w:p>
          <w:p w14:paraId="11E947FC" w14:textId="77777777" w:rsidR="00074467" w:rsidRDefault="00074467" w:rsidP="00074467">
            <w:pPr>
              <w:pStyle w:val="a1"/>
            </w:pPr>
            <w:r>
              <w:rPr>
                <w:color w:val="000000"/>
              </w:rPr>
              <w:t xml:space="preserve">        Pattern </w:t>
            </w:r>
            <w:r>
              <w:rPr>
                <w:color w:val="6A3E3E"/>
              </w:rPr>
              <w:t>pattern</w:t>
            </w:r>
            <w:r>
              <w:rPr>
                <w:color w:val="000000"/>
              </w:rPr>
              <w:t xml:space="preserve"> = Pattern.compile(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 xml:space="preserve">, </w:t>
            </w:r>
            <w:r w:rsidRPr="00074467">
              <w:rPr>
                <w:color w:val="000000"/>
                <w:highlight w:val="yellow"/>
              </w:rPr>
              <w:t>Pattern.</w:t>
            </w:r>
            <w:r w:rsidRPr="00074467">
              <w:rPr>
                <w:color w:val="0000C0"/>
                <w:highlight w:val="yellow"/>
              </w:rPr>
              <w:t>DOTALL</w:t>
            </w:r>
            <w:r>
              <w:rPr>
                <w:color w:val="000000"/>
              </w:rPr>
              <w:t>);</w:t>
            </w:r>
          </w:p>
          <w:p w14:paraId="3D7B5A3A" w14:textId="77777777" w:rsidR="00074467" w:rsidRDefault="00074467" w:rsidP="00074467">
            <w:pPr>
              <w:pStyle w:val="a1"/>
            </w:pPr>
            <w:r>
              <w:rPr>
                <w:color w:val="000000"/>
              </w:rPr>
              <w:t xml:space="preserve">        Matcher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pattern</w:t>
            </w:r>
            <w:r>
              <w:rPr>
                <w:color w:val="000000"/>
              </w:rPr>
              <w:t>.matcher(</w:t>
            </w:r>
            <w:r>
              <w:rPr>
                <w:color w:val="6A3E3E"/>
              </w:rPr>
              <w:t>html</w:t>
            </w:r>
            <w:r>
              <w:rPr>
                <w:color w:val="000000"/>
              </w:rPr>
              <w:t>);</w:t>
            </w:r>
          </w:p>
          <w:p w14:paraId="40412814" w14:textId="77777777" w:rsidR="00074467" w:rsidRDefault="00074467" w:rsidP="00074467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>.find())</w:t>
            </w:r>
          </w:p>
          <w:p w14:paraId="1EAB6C45" w14:textId="77777777" w:rsidR="00074467" w:rsidRDefault="00074467" w:rsidP="00074467">
            <w:pPr>
              <w:pStyle w:val="a1"/>
            </w:pPr>
            <w:r>
              <w:rPr>
                <w:color w:val="000000"/>
              </w:rPr>
              <w:t xml:space="preserve">    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>.group(1));</w:t>
            </w:r>
          </w:p>
          <w:p w14:paraId="31656736" w14:textId="77777777" w:rsidR="00074467" w:rsidRDefault="00074467" w:rsidP="00074467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1A355BC9" w14:textId="77777777" w:rsidR="00074467" w:rsidRDefault="00074467" w:rsidP="00074467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0C0EE758" w14:textId="77777777" w:rsidR="00074467" w:rsidRDefault="00074467" w:rsidP="00074467">
            <w:pPr>
              <w:pStyle w:val="a1"/>
            </w:pPr>
          </w:p>
          <w:p w14:paraId="32CDCCB9" w14:textId="77777777" w:rsidR="00074467" w:rsidRDefault="00074467" w:rsidP="00074467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String getHttpResponse(String </w:t>
            </w:r>
            <w:r>
              <w:rPr>
                <w:color w:val="6A3E3E"/>
              </w:rPr>
              <w:t>url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IOException {</w:t>
            </w:r>
          </w:p>
          <w:p w14:paraId="1C33A010" w14:textId="77777777" w:rsidR="00074467" w:rsidRDefault="00074467" w:rsidP="00074467">
            <w:pPr>
              <w:pStyle w:val="a1"/>
            </w:pPr>
            <w:r>
              <w:rPr>
                <w:color w:val="000000"/>
              </w:rPr>
              <w:t xml:space="preserve">        URL </w:t>
            </w:r>
            <w:r>
              <w:rPr>
                <w:color w:val="6A3E3E"/>
              </w:rPr>
              <w:t>urlObj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URL(</w:t>
            </w:r>
            <w:r>
              <w:rPr>
                <w:color w:val="6A3E3E"/>
              </w:rPr>
              <w:t>url</w:t>
            </w:r>
            <w:r>
              <w:rPr>
                <w:color w:val="000000"/>
              </w:rPr>
              <w:t>);</w:t>
            </w:r>
          </w:p>
          <w:p w14:paraId="03904AE7" w14:textId="77777777" w:rsidR="00074467" w:rsidRDefault="00074467" w:rsidP="00074467">
            <w:pPr>
              <w:pStyle w:val="a1"/>
            </w:pPr>
            <w:r>
              <w:rPr>
                <w:color w:val="000000"/>
              </w:rPr>
              <w:t xml:space="preserve">        HttpURLConnection 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 xml:space="preserve"> = (HttpURLConnection)</w:t>
            </w:r>
            <w:r>
              <w:rPr>
                <w:color w:val="6A3E3E"/>
              </w:rPr>
              <w:t>urlObj</w:t>
            </w:r>
            <w:r>
              <w:rPr>
                <w:color w:val="000000"/>
              </w:rPr>
              <w:t>.openConnection();</w:t>
            </w:r>
          </w:p>
          <w:p w14:paraId="51961F2A" w14:textId="77777777" w:rsidR="00074467" w:rsidRDefault="00074467" w:rsidP="00074467">
            <w:pPr>
              <w:pStyle w:val="a1"/>
            </w:pPr>
          </w:p>
          <w:p w14:paraId="07365E49" w14:textId="77777777" w:rsidR="00074467" w:rsidRDefault="00074467" w:rsidP="00074467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>.setRequestMethod(</w:t>
            </w:r>
            <w:r>
              <w:rPr>
                <w:color w:val="2A00FF"/>
              </w:rPr>
              <w:t>"GET"</w:t>
            </w:r>
            <w:r>
              <w:rPr>
                <w:color w:val="000000"/>
              </w:rPr>
              <w:t>);</w:t>
            </w:r>
          </w:p>
          <w:p w14:paraId="4BCBC9B2" w14:textId="77777777" w:rsidR="00074467" w:rsidRDefault="00074467" w:rsidP="00074467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>.setRequestProperty(</w:t>
            </w:r>
            <w:r>
              <w:rPr>
                <w:color w:val="2A00FF"/>
              </w:rPr>
              <w:t>"User-Agent"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"Mozilla/5.0"</w:t>
            </w:r>
            <w:r>
              <w:rPr>
                <w:color w:val="000000"/>
              </w:rPr>
              <w:t>);</w:t>
            </w:r>
          </w:p>
          <w:p w14:paraId="64058DD3" w14:textId="77777777" w:rsidR="00074467" w:rsidRDefault="00074467" w:rsidP="00074467">
            <w:pPr>
              <w:pStyle w:val="a1"/>
            </w:pPr>
          </w:p>
          <w:p w14:paraId="441EC187" w14:textId="77777777" w:rsidR="00074467" w:rsidRDefault="00074467" w:rsidP="00074467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contentType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 xml:space="preserve">.getContentType();        </w:t>
            </w:r>
          </w:p>
          <w:p w14:paraId="6AF324C4" w14:textId="77777777" w:rsidR="00074467" w:rsidRDefault="00074467" w:rsidP="00074467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encoding</w:t>
            </w:r>
            <w:r>
              <w:rPr>
                <w:color w:val="000000"/>
              </w:rPr>
              <w:t xml:space="preserve"> = (</w:t>
            </w:r>
            <w:r>
              <w:rPr>
                <w:color w:val="6A3E3E"/>
              </w:rPr>
              <w:t>contentType</w:t>
            </w:r>
            <w:r>
              <w:rPr>
                <w:color w:val="000000"/>
              </w:rPr>
              <w:t>.toUpperCase().indexOf(</w:t>
            </w:r>
            <w:r>
              <w:rPr>
                <w:color w:val="2A00FF"/>
              </w:rPr>
              <w:t>"UTF-8"</w:t>
            </w:r>
            <w:r>
              <w:rPr>
                <w:color w:val="000000"/>
              </w:rPr>
              <w:t xml:space="preserve">) &gt;= 0) ? </w:t>
            </w:r>
            <w:r>
              <w:rPr>
                <w:color w:val="2A00FF"/>
              </w:rPr>
              <w:t>"UTF-8"</w:t>
            </w:r>
            <w:r>
              <w:rPr>
                <w:color w:val="000000"/>
              </w:rPr>
              <w:t xml:space="preserve"> : </w:t>
            </w:r>
            <w:r>
              <w:rPr>
                <w:color w:val="2A00FF"/>
              </w:rPr>
              <w:t>"EUC-KR"</w:t>
            </w:r>
            <w:r>
              <w:rPr>
                <w:color w:val="000000"/>
              </w:rPr>
              <w:t>;</w:t>
            </w:r>
          </w:p>
          <w:p w14:paraId="0CD67369" w14:textId="77777777" w:rsidR="00074467" w:rsidRDefault="00074467" w:rsidP="00074467">
            <w:pPr>
              <w:pStyle w:val="a1"/>
            </w:pPr>
            <w:r>
              <w:rPr>
                <w:color w:val="000000"/>
              </w:rPr>
              <w:t xml:space="preserve">        StringBuffer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StringBuffer();</w:t>
            </w:r>
          </w:p>
          <w:p w14:paraId="1A162E88" w14:textId="77777777" w:rsidR="00074467" w:rsidRDefault="00074467" w:rsidP="00074467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try</w:t>
            </w:r>
            <w:r>
              <w:rPr>
                <w:color w:val="000000"/>
              </w:rPr>
              <w:t xml:space="preserve"> (BufferedReader </w:t>
            </w:r>
            <w:r>
              <w:rPr>
                <w:color w:val="6A3E3E"/>
              </w:rPr>
              <w:t>input</w:t>
            </w:r>
            <w:r>
              <w:rPr>
                <w:color w:val="000000"/>
              </w:rPr>
              <w:t xml:space="preserve"> = </w:t>
            </w:r>
          </w:p>
          <w:p w14:paraId="6003D166" w14:textId="77777777" w:rsidR="00074467" w:rsidRDefault="00074467" w:rsidP="00074467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BufferedReader(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InputStreamReader(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 xml:space="preserve">.getInputStream(), </w:t>
            </w:r>
            <w:r>
              <w:rPr>
                <w:color w:val="6A3E3E"/>
              </w:rPr>
              <w:t>encoding</w:t>
            </w:r>
            <w:r>
              <w:rPr>
                <w:color w:val="000000"/>
              </w:rPr>
              <w:t>))) {</w:t>
            </w:r>
          </w:p>
          <w:p w14:paraId="0D852687" w14:textId="77777777" w:rsidR="00074467" w:rsidRDefault="00074467" w:rsidP="00074467">
            <w:pPr>
              <w:pStyle w:val="a1"/>
            </w:pPr>
            <w:r>
              <w:rPr>
                <w:color w:val="000000"/>
              </w:rPr>
              <w:t xml:space="preserve">            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;</w:t>
            </w:r>
          </w:p>
          <w:p w14:paraId="4823AECF" w14:textId="77777777" w:rsidR="00074467" w:rsidRDefault="00074467" w:rsidP="00074467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while</w:t>
            </w:r>
            <w:r>
              <w:rPr>
                <w:color w:val="000000"/>
              </w:rPr>
              <w:t xml:space="preserve"> ((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input</w:t>
            </w:r>
            <w:r>
              <w:rPr>
                <w:color w:val="000000"/>
              </w:rPr>
              <w:t xml:space="preserve">.readLine()) !=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) {</w:t>
            </w:r>
          </w:p>
          <w:p w14:paraId="1BF603A8" w14:textId="77777777" w:rsidR="00074467" w:rsidRDefault="00074467" w:rsidP="00074467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.append(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47F7104F" w14:textId="77777777" w:rsidR="00074467" w:rsidRDefault="00074467" w:rsidP="00074467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.append(</w:t>
            </w:r>
            <w:r>
              <w:rPr>
                <w:color w:val="2A00FF"/>
              </w:rPr>
              <w:t>'\n'</w:t>
            </w:r>
            <w:r>
              <w:rPr>
                <w:color w:val="000000"/>
              </w:rPr>
              <w:t>);</w:t>
            </w:r>
          </w:p>
          <w:p w14:paraId="6C397D17" w14:textId="77777777" w:rsidR="00074467" w:rsidRDefault="00074467" w:rsidP="00074467">
            <w:pPr>
              <w:pStyle w:val="a1"/>
            </w:pPr>
            <w:r>
              <w:rPr>
                <w:color w:val="000000"/>
              </w:rPr>
              <w:t xml:space="preserve">            }</w:t>
            </w:r>
          </w:p>
          <w:p w14:paraId="7480C5C0" w14:textId="77777777" w:rsidR="00074467" w:rsidRDefault="00074467" w:rsidP="00074467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0B2F5442" w14:textId="77777777" w:rsidR="00074467" w:rsidRDefault="00074467" w:rsidP="00074467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.toString();</w:t>
            </w:r>
          </w:p>
          <w:p w14:paraId="31C0250B" w14:textId="77777777" w:rsidR="00074467" w:rsidRDefault="00074467" w:rsidP="00074467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3359F243" w14:textId="77777777" w:rsidR="00074467" w:rsidRDefault="00074467" w:rsidP="00074467">
            <w:pPr>
              <w:pStyle w:val="a1"/>
            </w:pPr>
          </w:p>
          <w:p w14:paraId="1CAFB0F6" w14:textId="77777777" w:rsidR="00074467" w:rsidRDefault="00074467" w:rsidP="00074467">
            <w:pPr>
              <w:pStyle w:val="a1"/>
            </w:pPr>
            <w:r>
              <w:rPr>
                <w:color w:val="000000"/>
              </w:rPr>
              <w:t>}</w:t>
            </w:r>
          </w:p>
          <w:p w14:paraId="02F72252" w14:textId="77777777" w:rsidR="00074467" w:rsidRDefault="00074467" w:rsidP="00074467">
            <w:pPr>
              <w:pStyle w:val="a1"/>
            </w:pPr>
          </w:p>
        </w:tc>
      </w:tr>
    </w:tbl>
    <w:p w14:paraId="437CE239" w14:textId="095364C8" w:rsidR="00074467" w:rsidRDefault="00074467" w:rsidP="00074467"/>
    <w:p w14:paraId="5F4E0A65" w14:textId="700D8078" w:rsidR="00F11B64" w:rsidRDefault="00F11B64" w:rsidP="00074467">
      <w:r>
        <w:rPr>
          <w:rFonts w:hint="eastAsia"/>
        </w:rPr>
        <w:t>Example06</w:t>
      </w:r>
      <w:r>
        <w:t xml:space="preserve"> </w:t>
      </w:r>
      <w:r>
        <w:rPr>
          <w:rFonts w:hint="eastAsia"/>
        </w:rPr>
        <w:t>예제 코드는 게시글 보기 웹페이지에서</w:t>
      </w:r>
    </w:p>
    <w:p w14:paraId="51066671" w14:textId="1941A9F0" w:rsidR="00F11B64" w:rsidRDefault="00F11B64" w:rsidP="00074467">
      <w:r>
        <w:rPr>
          <w:rFonts w:hint="eastAsia"/>
        </w:rPr>
        <w:t>게시글 내용 부분만 찾아서 화면에 출력한다.</w:t>
      </w:r>
    </w:p>
    <w:p w14:paraId="2BB4EAAA" w14:textId="77777777" w:rsidR="00074467" w:rsidRDefault="00074467" w:rsidP="00074467"/>
    <w:p w14:paraId="6769926F" w14:textId="22BE1410" w:rsidR="00074467" w:rsidRDefault="00074467" w:rsidP="00074467">
      <w:pPr>
        <w:pStyle w:val="a"/>
      </w:pPr>
      <w:r>
        <w:t xml:space="preserve">Pattern </w:t>
      </w:r>
      <w:r>
        <w:rPr>
          <w:color w:val="6A3E3E"/>
        </w:rPr>
        <w:t>pattern</w:t>
      </w:r>
      <w:r>
        <w:t xml:space="preserve"> = Pattern.compile(</w:t>
      </w:r>
      <w:r>
        <w:rPr>
          <w:color w:val="6A3E3E"/>
        </w:rPr>
        <w:t>regex</w:t>
      </w:r>
      <w:r>
        <w:t xml:space="preserve">, </w:t>
      </w:r>
      <w:r w:rsidRPr="00074467">
        <w:rPr>
          <w:highlight w:val="yellow"/>
        </w:rPr>
        <w:t>Pattern.</w:t>
      </w:r>
      <w:r w:rsidRPr="00074467">
        <w:rPr>
          <w:color w:val="0000C0"/>
          <w:highlight w:val="yellow"/>
        </w:rPr>
        <w:t>DOTALL</w:t>
      </w:r>
      <w:r>
        <w:t>);</w:t>
      </w:r>
    </w:p>
    <w:p w14:paraId="58865519" w14:textId="1E10D6AC" w:rsidR="00074467" w:rsidRDefault="00074467" w:rsidP="00074467">
      <w:pPr>
        <w:rPr>
          <w:color w:val="000000"/>
        </w:rPr>
      </w:pPr>
      <w:r>
        <w:rPr>
          <w:rFonts w:hint="eastAsia"/>
          <w:color w:val="000000"/>
        </w:rPr>
        <w:t xml:space="preserve">정규식에서 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특수 문자가 줄바꿈 문자(</w:t>
      </w:r>
      <w:r>
        <w:rPr>
          <w:color w:val="000000"/>
        </w:rPr>
        <w:t>\n)</w:t>
      </w:r>
      <w:r>
        <w:rPr>
          <w:rFonts w:hint="eastAsia"/>
          <w:color w:val="000000"/>
        </w:rPr>
        <w:t>도 일치할 수 있으려면 위와 같은 코드가 필요하다.</w:t>
      </w:r>
    </w:p>
    <w:p w14:paraId="660FCA2D" w14:textId="74716B10" w:rsidR="00074467" w:rsidRDefault="00074467" w:rsidP="00074467">
      <w:pPr>
        <w:rPr>
          <w:color w:val="000000"/>
        </w:rPr>
      </w:pPr>
    </w:p>
    <w:p w14:paraId="3E253CD9" w14:textId="1E9204E8" w:rsidR="00F11B64" w:rsidRDefault="00F11B64" w:rsidP="00074467">
      <w:pPr>
        <w:rPr>
          <w:color w:val="000000"/>
        </w:rPr>
      </w:pPr>
    </w:p>
    <w:p w14:paraId="62D2EFCD" w14:textId="77777777" w:rsidR="00F11B64" w:rsidRDefault="00F11B64" w:rsidP="00074467">
      <w:pPr>
        <w:rPr>
          <w:color w:val="000000"/>
        </w:rPr>
      </w:pPr>
    </w:p>
    <w:p w14:paraId="017C1FFA" w14:textId="1AB1C1E4" w:rsidR="00564AF5" w:rsidRDefault="00564AF5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30680CC3" w14:textId="5399E02C" w:rsidR="00074467" w:rsidRDefault="00564AF5" w:rsidP="00564AF5">
      <w:pPr>
        <w:pStyle w:val="Heading2"/>
      </w:pPr>
      <w:bookmarkStart w:id="19" w:name="_Toc468967643"/>
      <w:r>
        <w:rPr>
          <w:rFonts w:hint="eastAsia"/>
        </w:rPr>
        <w:lastRenderedPageBreak/>
        <w:t>Example07</w:t>
      </w:r>
      <w:bookmarkEnd w:id="19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564AF5" w14:paraId="13151AF4" w14:textId="77777777" w:rsidTr="00A55DC8">
        <w:tc>
          <w:tcPr>
            <w:tcW w:w="426" w:type="dxa"/>
          </w:tcPr>
          <w:p w14:paraId="56586C74" w14:textId="77777777" w:rsidR="00564AF5" w:rsidRPr="00185935" w:rsidRDefault="00564AF5" w:rsidP="00564AF5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1945902F" w14:textId="77777777" w:rsidR="00564AF5" w:rsidRPr="00185935" w:rsidRDefault="00564AF5" w:rsidP="00564AF5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1CB92016" w14:textId="77777777" w:rsidR="00564AF5" w:rsidRPr="00185935" w:rsidRDefault="00564AF5" w:rsidP="00564AF5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0510AAA3" w14:textId="77777777" w:rsidR="00564AF5" w:rsidRPr="00185935" w:rsidRDefault="00564AF5" w:rsidP="00564AF5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6B6EDCFE" w14:textId="77777777" w:rsidR="00564AF5" w:rsidRPr="00185935" w:rsidRDefault="00564AF5" w:rsidP="00564AF5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1720FBCE" w14:textId="77777777" w:rsidR="00564AF5" w:rsidRPr="00185935" w:rsidRDefault="00564AF5" w:rsidP="00564AF5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6768C74E" w14:textId="77777777" w:rsidR="00564AF5" w:rsidRPr="00185935" w:rsidRDefault="00564AF5" w:rsidP="00564AF5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39B2E164" w14:textId="77777777" w:rsidR="00564AF5" w:rsidRPr="00185935" w:rsidRDefault="00564AF5" w:rsidP="00564AF5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1E7D7BF1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4F089262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16E49E88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5BA29495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072AF56B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1615C2D2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5BDFA790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2E2C1EC6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6DA55523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7AC01D4B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3730B092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61F2A149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34225BF7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252EE288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12B5400B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4E66A828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534DEF48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6FE17472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373D2AB5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409C2DCE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42961FB0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144A7357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07378043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774051E5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32</w:t>
            </w:r>
          </w:p>
          <w:p w14:paraId="7992A9EF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33</w:t>
            </w:r>
          </w:p>
          <w:p w14:paraId="0A8E3DD3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34</w:t>
            </w:r>
          </w:p>
          <w:p w14:paraId="0DE66ED8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35</w:t>
            </w:r>
          </w:p>
          <w:p w14:paraId="5C3707DE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36</w:t>
            </w:r>
          </w:p>
          <w:p w14:paraId="4635C0B7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37</w:t>
            </w:r>
          </w:p>
          <w:p w14:paraId="172F09FE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38</w:t>
            </w:r>
          </w:p>
          <w:p w14:paraId="029F2321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39</w:t>
            </w:r>
          </w:p>
          <w:p w14:paraId="2E1351E7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40</w:t>
            </w:r>
          </w:p>
          <w:p w14:paraId="3639C524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41</w:t>
            </w:r>
          </w:p>
          <w:p w14:paraId="614CC5BA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42</w:t>
            </w:r>
          </w:p>
          <w:p w14:paraId="594A4DA1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43</w:t>
            </w:r>
          </w:p>
          <w:p w14:paraId="12910A42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44</w:t>
            </w:r>
          </w:p>
          <w:p w14:paraId="6143479D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45</w:t>
            </w:r>
          </w:p>
          <w:p w14:paraId="6D1F305E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46</w:t>
            </w:r>
          </w:p>
          <w:p w14:paraId="608F7A49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47</w:t>
            </w:r>
          </w:p>
          <w:p w14:paraId="7B533156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48</w:t>
            </w:r>
          </w:p>
          <w:p w14:paraId="4198A2E2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49</w:t>
            </w:r>
          </w:p>
          <w:p w14:paraId="17AD8EA6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50</w:t>
            </w:r>
          </w:p>
          <w:p w14:paraId="784621E9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51</w:t>
            </w:r>
          </w:p>
          <w:p w14:paraId="358FDCE9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52</w:t>
            </w:r>
          </w:p>
          <w:p w14:paraId="6B1A9475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53</w:t>
            </w:r>
          </w:p>
          <w:p w14:paraId="75BE4715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54</w:t>
            </w:r>
          </w:p>
          <w:p w14:paraId="1FB9F721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55</w:t>
            </w:r>
          </w:p>
          <w:p w14:paraId="3C4A6243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56</w:t>
            </w:r>
          </w:p>
          <w:p w14:paraId="1186ED9E" w14:textId="5C72EE29" w:rsidR="00564AF5" w:rsidRPr="00185935" w:rsidRDefault="00564AF5" w:rsidP="00564AF5">
            <w:pPr>
              <w:pStyle w:val="a1"/>
            </w:pPr>
          </w:p>
        </w:tc>
        <w:tc>
          <w:tcPr>
            <w:tcW w:w="10631" w:type="dxa"/>
          </w:tcPr>
          <w:p w14:paraId="45FE25ED" w14:textId="77777777" w:rsidR="00564AF5" w:rsidRDefault="00564AF5" w:rsidP="00564AF5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net.skhu.http;</w:t>
            </w:r>
          </w:p>
          <w:p w14:paraId="4201D8D4" w14:textId="77777777" w:rsidR="00564AF5" w:rsidRDefault="00564AF5" w:rsidP="00564AF5">
            <w:pPr>
              <w:pStyle w:val="a1"/>
            </w:pPr>
          </w:p>
          <w:p w14:paraId="5BE80DC9" w14:textId="77777777" w:rsidR="00564AF5" w:rsidRDefault="00564AF5" w:rsidP="00564AF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java.io.BufferedReader;</w:t>
            </w:r>
          </w:p>
          <w:p w14:paraId="7065D0E0" w14:textId="77777777" w:rsidR="00564AF5" w:rsidRDefault="00564AF5" w:rsidP="00564AF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java.io.IOException;</w:t>
            </w:r>
          </w:p>
          <w:p w14:paraId="0D0B210E" w14:textId="77777777" w:rsidR="00564AF5" w:rsidRDefault="00564AF5" w:rsidP="00564AF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java.io.InputStreamReader;</w:t>
            </w:r>
          </w:p>
          <w:p w14:paraId="7EFFDD57" w14:textId="77777777" w:rsidR="00564AF5" w:rsidRDefault="00564AF5" w:rsidP="00564AF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java.net.HttpURLConnection;</w:t>
            </w:r>
          </w:p>
          <w:p w14:paraId="38DB48D8" w14:textId="77777777" w:rsidR="00564AF5" w:rsidRDefault="00564AF5" w:rsidP="00564AF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java.net.URL;</w:t>
            </w:r>
          </w:p>
          <w:p w14:paraId="4F865238" w14:textId="77777777" w:rsidR="00564AF5" w:rsidRDefault="00564AF5" w:rsidP="00564AF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java.util.regex.Matcher;</w:t>
            </w:r>
          </w:p>
          <w:p w14:paraId="6F0D20AF" w14:textId="77777777" w:rsidR="00564AF5" w:rsidRDefault="00564AF5" w:rsidP="00564AF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java.util.regex.Pattern;</w:t>
            </w:r>
          </w:p>
          <w:p w14:paraId="65ABBA74" w14:textId="77777777" w:rsidR="00564AF5" w:rsidRDefault="00564AF5" w:rsidP="00564AF5">
            <w:pPr>
              <w:pStyle w:val="a1"/>
            </w:pPr>
          </w:p>
          <w:p w14:paraId="081CEF1A" w14:textId="77777777" w:rsidR="00564AF5" w:rsidRDefault="00564AF5" w:rsidP="00564AF5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Example07 {</w:t>
            </w:r>
          </w:p>
          <w:p w14:paraId="590D6EB1" w14:textId="77777777" w:rsidR="00564AF5" w:rsidRDefault="00564AF5" w:rsidP="00564AF5">
            <w:pPr>
              <w:pStyle w:val="a1"/>
            </w:pPr>
          </w:p>
          <w:p w14:paraId="735C699E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Exception {</w:t>
            </w:r>
          </w:p>
          <w:p w14:paraId="3B4CD320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body</w:t>
            </w:r>
            <w:r>
              <w:rPr>
                <w:color w:val="000000"/>
              </w:rPr>
              <w:t xml:space="preserve"> = getArticleBody(</w:t>
            </w:r>
            <w:r>
              <w:rPr>
                <w:color w:val="2A00FF"/>
              </w:rPr>
              <w:t>"27461"</w:t>
            </w:r>
            <w:r>
              <w:rPr>
                <w:color w:val="000000"/>
              </w:rPr>
              <w:t>);</w:t>
            </w:r>
          </w:p>
          <w:p w14:paraId="0D4C4EDD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body</w:t>
            </w:r>
            <w:r>
              <w:rPr>
                <w:color w:val="000000"/>
              </w:rPr>
              <w:t>);</w:t>
            </w:r>
          </w:p>
          <w:p w14:paraId="437A3EC4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43C6ADCF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3806B86A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String getArticleBody(String </w:t>
            </w:r>
            <w:r>
              <w:rPr>
                <w:color w:val="6A3E3E"/>
              </w:rPr>
              <w:t>idx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IOException {</w:t>
            </w:r>
          </w:p>
          <w:p w14:paraId="1C8AC878" w14:textId="77777777" w:rsidR="00564AF5" w:rsidRDefault="00564AF5" w:rsidP="00564AF5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articleUrl</w:t>
            </w:r>
            <w:r>
              <w:rPr>
                <w:color w:val="000000"/>
              </w:rPr>
              <w:t xml:space="preserve"> = </w:t>
            </w:r>
          </w:p>
          <w:p w14:paraId="74DD88A8" w14:textId="51A48F0A" w:rsidR="00564AF5" w:rsidRDefault="00564AF5" w:rsidP="00564AF5">
            <w:pPr>
              <w:pStyle w:val="a1"/>
            </w:pPr>
            <w:r>
              <w:rPr>
                <w:color w:val="2A00FF"/>
              </w:rPr>
              <w:t xml:space="preserve">                "http://www.skhu.ac.kr/board/boardread.aspx?idx=9999&amp;curpage=1&amp;bsid=10004&amp;searchBun=51"</w:t>
            </w:r>
            <w:r>
              <w:rPr>
                <w:color w:val="000000"/>
              </w:rPr>
              <w:t>;</w:t>
            </w:r>
          </w:p>
          <w:p w14:paraId="71D0802D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articleUrl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articleUrl</w:t>
            </w:r>
            <w:r>
              <w:rPr>
                <w:color w:val="000000"/>
              </w:rPr>
              <w:t>.replace(</w:t>
            </w:r>
            <w:r>
              <w:rPr>
                <w:color w:val="2A00FF"/>
              </w:rPr>
              <w:t>"9999"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idx</w:t>
            </w:r>
            <w:r>
              <w:rPr>
                <w:color w:val="000000"/>
              </w:rPr>
              <w:t>);</w:t>
            </w:r>
          </w:p>
          <w:p w14:paraId="66D234F5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html</w:t>
            </w:r>
            <w:r>
              <w:rPr>
                <w:color w:val="000000"/>
              </w:rPr>
              <w:t xml:space="preserve"> = getHttpResponse(</w:t>
            </w:r>
            <w:r>
              <w:rPr>
                <w:color w:val="6A3E3E"/>
              </w:rPr>
              <w:t>articleUrl</w:t>
            </w:r>
            <w:r>
              <w:rPr>
                <w:color w:val="000000"/>
              </w:rPr>
              <w:t>);</w:t>
            </w:r>
          </w:p>
          <w:p w14:paraId="29468986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1216B073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"&lt;td colspan=\"4\" class=\"board_view_con\"&gt;(?&lt;body&gt;.+)\n"</w:t>
            </w:r>
            <w:r>
              <w:rPr>
                <w:color w:val="000000"/>
              </w:rPr>
              <w:t xml:space="preserve"> + </w:t>
            </w:r>
          </w:p>
          <w:p w14:paraId="0B7BEC4B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               </w:t>
            </w:r>
            <w:r>
              <w:rPr>
                <w:color w:val="2A00FF"/>
              </w:rPr>
              <w:t>"            &lt;/td&gt;\n"</w:t>
            </w:r>
            <w:r>
              <w:rPr>
                <w:color w:val="000000"/>
              </w:rPr>
              <w:t xml:space="preserve"> + </w:t>
            </w:r>
          </w:p>
          <w:p w14:paraId="2C24BBC9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               </w:t>
            </w:r>
            <w:r>
              <w:rPr>
                <w:color w:val="2A00FF"/>
              </w:rPr>
              <w:t>"        &lt;/tr&gt;\n"</w:t>
            </w:r>
            <w:r>
              <w:rPr>
                <w:color w:val="000000"/>
              </w:rPr>
              <w:t xml:space="preserve"> + </w:t>
            </w:r>
          </w:p>
          <w:p w14:paraId="1844CCE3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               </w:t>
            </w:r>
            <w:r>
              <w:rPr>
                <w:color w:val="2A00FF"/>
              </w:rPr>
              <w:t>"    &lt;/tbody&gt;\n"</w:t>
            </w:r>
            <w:r>
              <w:rPr>
                <w:color w:val="000000"/>
              </w:rPr>
              <w:t xml:space="preserve"> + </w:t>
            </w:r>
          </w:p>
          <w:p w14:paraId="2274E327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               </w:t>
            </w:r>
            <w:r>
              <w:rPr>
                <w:color w:val="2A00FF"/>
              </w:rPr>
              <w:t>"&lt;/table&gt;\n"</w:t>
            </w:r>
            <w:r>
              <w:rPr>
                <w:color w:val="000000"/>
              </w:rPr>
              <w:t xml:space="preserve"> + </w:t>
            </w:r>
          </w:p>
          <w:p w14:paraId="793B1BF7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               </w:t>
            </w:r>
            <w:r>
              <w:rPr>
                <w:color w:val="2A00FF"/>
              </w:rPr>
              <w:t>"&lt;table summary=\"</w:t>
            </w:r>
            <w:r>
              <w:rPr>
                <w:rFonts w:hint="eastAsia"/>
                <w:color w:val="2A00FF"/>
              </w:rPr>
              <w:t>이전글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;</w:t>
            </w:r>
          </w:p>
          <w:p w14:paraId="6BACD9E6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Pattern </w:t>
            </w:r>
            <w:r>
              <w:rPr>
                <w:color w:val="6A3E3E"/>
              </w:rPr>
              <w:t>pattern</w:t>
            </w:r>
            <w:r>
              <w:rPr>
                <w:color w:val="000000"/>
              </w:rPr>
              <w:t xml:space="preserve"> = Pattern.compile(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>, Pattern.</w:t>
            </w:r>
            <w:r>
              <w:rPr>
                <w:color w:val="0000C0"/>
              </w:rPr>
              <w:t>DOTALL</w:t>
            </w:r>
            <w:r>
              <w:rPr>
                <w:color w:val="000000"/>
              </w:rPr>
              <w:t>);</w:t>
            </w:r>
          </w:p>
          <w:p w14:paraId="61304078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Matcher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pattern</w:t>
            </w:r>
            <w:r>
              <w:rPr>
                <w:color w:val="000000"/>
              </w:rPr>
              <w:t>.matcher(</w:t>
            </w:r>
            <w:r>
              <w:rPr>
                <w:color w:val="6A3E3E"/>
              </w:rPr>
              <w:t>html</w:t>
            </w:r>
            <w:r>
              <w:rPr>
                <w:color w:val="000000"/>
              </w:rPr>
              <w:t>);</w:t>
            </w:r>
          </w:p>
          <w:p w14:paraId="13261570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.find() ?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>.group(</w:t>
            </w:r>
            <w:r>
              <w:rPr>
                <w:color w:val="2A00FF"/>
              </w:rPr>
              <w:t>"body"</w:t>
            </w:r>
            <w:r>
              <w:rPr>
                <w:color w:val="000000"/>
              </w:rPr>
              <w:t xml:space="preserve">) :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;</w:t>
            </w:r>
          </w:p>
          <w:p w14:paraId="371114FF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255F5407" w14:textId="77777777" w:rsidR="00564AF5" w:rsidRDefault="00564AF5" w:rsidP="00564AF5">
            <w:pPr>
              <w:pStyle w:val="a1"/>
            </w:pPr>
          </w:p>
          <w:p w14:paraId="55275EC4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String getHttpResponse(String </w:t>
            </w:r>
            <w:r>
              <w:rPr>
                <w:color w:val="6A3E3E"/>
              </w:rPr>
              <w:t>url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IOException {</w:t>
            </w:r>
          </w:p>
          <w:p w14:paraId="626B7751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URL </w:t>
            </w:r>
            <w:r>
              <w:rPr>
                <w:color w:val="6A3E3E"/>
              </w:rPr>
              <w:t>urlObj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URL(</w:t>
            </w:r>
            <w:r>
              <w:rPr>
                <w:color w:val="6A3E3E"/>
              </w:rPr>
              <w:t>url</w:t>
            </w:r>
            <w:r>
              <w:rPr>
                <w:color w:val="000000"/>
              </w:rPr>
              <w:t>);</w:t>
            </w:r>
          </w:p>
          <w:p w14:paraId="4FCD50C4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HttpURLConnection 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 xml:space="preserve"> = (HttpURLConnection)</w:t>
            </w:r>
            <w:r>
              <w:rPr>
                <w:color w:val="6A3E3E"/>
              </w:rPr>
              <w:t>urlObj</w:t>
            </w:r>
            <w:r>
              <w:rPr>
                <w:color w:val="000000"/>
              </w:rPr>
              <w:t>.openConnection();</w:t>
            </w:r>
          </w:p>
          <w:p w14:paraId="12A05017" w14:textId="77777777" w:rsidR="00564AF5" w:rsidRDefault="00564AF5" w:rsidP="00564AF5">
            <w:pPr>
              <w:pStyle w:val="a1"/>
            </w:pPr>
          </w:p>
          <w:p w14:paraId="2B2D3083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>.setRequestMethod(</w:t>
            </w:r>
            <w:r>
              <w:rPr>
                <w:color w:val="2A00FF"/>
              </w:rPr>
              <w:t>"GET"</w:t>
            </w:r>
            <w:r>
              <w:rPr>
                <w:color w:val="000000"/>
              </w:rPr>
              <w:t>);</w:t>
            </w:r>
          </w:p>
          <w:p w14:paraId="7FAAE73B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>.setRequestProperty(</w:t>
            </w:r>
            <w:r>
              <w:rPr>
                <w:color w:val="2A00FF"/>
              </w:rPr>
              <w:t>"User-Agent"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"Mozilla/5.0"</w:t>
            </w:r>
            <w:r>
              <w:rPr>
                <w:color w:val="000000"/>
              </w:rPr>
              <w:t>);</w:t>
            </w:r>
          </w:p>
          <w:p w14:paraId="5A75B3E0" w14:textId="77777777" w:rsidR="00564AF5" w:rsidRDefault="00564AF5" w:rsidP="00564AF5">
            <w:pPr>
              <w:pStyle w:val="a1"/>
            </w:pPr>
          </w:p>
          <w:p w14:paraId="70827283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contentType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 xml:space="preserve">.getContentType();        </w:t>
            </w:r>
          </w:p>
          <w:p w14:paraId="576FF922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encoding</w:t>
            </w:r>
            <w:r>
              <w:rPr>
                <w:color w:val="000000"/>
              </w:rPr>
              <w:t xml:space="preserve"> = (</w:t>
            </w:r>
            <w:r>
              <w:rPr>
                <w:color w:val="6A3E3E"/>
              </w:rPr>
              <w:t>contentType</w:t>
            </w:r>
            <w:r>
              <w:rPr>
                <w:color w:val="000000"/>
              </w:rPr>
              <w:t>.toUpperCase().indexOf(</w:t>
            </w:r>
            <w:r>
              <w:rPr>
                <w:color w:val="2A00FF"/>
              </w:rPr>
              <w:t>"UTF-8"</w:t>
            </w:r>
            <w:r>
              <w:rPr>
                <w:color w:val="000000"/>
              </w:rPr>
              <w:t xml:space="preserve">) &gt;= 0) ? </w:t>
            </w:r>
            <w:r>
              <w:rPr>
                <w:color w:val="2A00FF"/>
              </w:rPr>
              <w:t>"UTF-8"</w:t>
            </w:r>
            <w:r>
              <w:rPr>
                <w:color w:val="000000"/>
              </w:rPr>
              <w:t xml:space="preserve"> : </w:t>
            </w:r>
            <w:r>
              <w:rPr>
                <w:color w:val="2A00FF"/>
              </w:rPr>
              <w:t>"EUC-KR"</w:t>
            </w:r>
            <w:r>
              <w:rPr>
                <w:color w:val="000000"/>
              </w:rPr>
              <w:t>;</w:t>
            </w:r>
          </w:p>
          <w:p w14:paraId="7DB57CC4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StringBuffer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StringBuffer();</w:t>
            </w:r>
          </w:p>
          <w:p w14:paraId="36806F3A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try</w:t>
            </w:r>
            <w:r>
              <w:rPr>
                <w:color w:val="000000"/>
              </w:rPr>
              <w:t xml:space="preserve"> (BufferedReader </w:t>
            </w:r>
            <w:r>
              <w:rPr>
                <w:color w:val="6A3E3E"/>
              </w:rPr>
              <w:t>input</w:t>
            </w:r>
            <w:r>
              <w:rPr>
                <w:color w:val="000000"/>
              </w:rPr>
              <w:t xml:space="preserve"> = </w:t>
            </w:r>
          </w:p>
          <w:p w14:paraId="7837E001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BufferedReader(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InputStreamReader(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 xml:space="preserve">.getInputStream(), </w:t>
            </w:r>
            <w:r>
              <w:rPr>
                <w:color w:val="6A3E3E"/>
              </w:rPr>
              <w:t>encoding</w:t>
            </w:r>
            <w:r>
              <w:rPr>
                <w:color w:val="000000"/>
              </w:rPr>
              <w:t>))) {</w:t>
            </w:r>
          </w:p>
          <w:p w14:paraId="129981B3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    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;</w:t>
            </w:r>
          </w:p>
          <w:p w14:paraId="261162E8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while</w:t>
            </w:r>
            <w:r>
              <w:rPr>
                <w:color w:val="000000"/>
              </w:rPr>
              <w:t xml:space="preserve"> ((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input</w:t>
            </w:r>
            <w:r>
              <w:rPr>
                <w:color w:val="000000"/>
              </w:rPr>
              <w:t xml:space="preserve">.readLine()) !=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) {</w:t>
            </w:r>
          </w:p>
          <w:p w14:paraId="040C1E93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.append(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5FFD9B08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.append(</w:t>
            </w:r>
            <w:r>
              <w:rPr>
                <w:color w:val="2A00FF"/>
              </w:rPr>
              <w:t>'\n'</w:t>
            </w:r>
            <w:r>
              <w:rPr>
                <w:color w:val="000000"/>
              </w:rPr>
              <w:t>);</w:t>
            </w:r>
          </w:p>
          <w:p w14:paraId="1F317380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    }</w:t>
            </w:r>
          </w:p>
          <w:p w14:paraId="4728B710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0003B82F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.toString();</w:t>
            </w:r>
          </w:p>
          <w:p w14:paraId="29BD8E9C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6814BE9A" w14:textId="77777777" w:rsidR="00564AF5" w:rsidRDefault="00564AF5" w:rsidP="00564AF5">
            <w:pPr>
              <w:pStyle w:val="a1"/>
            </w:pPr>
          </w:p>
          <w:p w14:paraId="7EE10FFE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>}</w:t>
            </w:r>
          </w:p>
          <w:p w14:paraId="00568ABD" w14:textId="77777777" w:rsidR="00564AF5" w:rsidRDefault="00564AF5" w:rsidP="00564AF5">
            <w:pPr>
              <w:pStyle w:val="a1"/>
            </w:pPr>
          </w:p>
        </w:tc>
      </w:tr>
    </w:tbl>
    <w:p w14:paraId="5139E00F" w14:textId="29FD7A46" w:rsidR="00564AF5" w:rsidRDefault="00564AF5" w:rsidP="00564AF5"/>
    <w:p w14:paraId="7C48A5AB" w14:textId="1B3A8C32" w:rsidR="00564AF5" w:rsidRDefault="00A55DC8" w:rsidP="00564AF5">
      <w:pPr>
        <w:rPr>
          <w:color w:val="000000"/>
        </w:rPr>
      </w:pPr>
      <w:r>
        <w:rPr>
          <w:color w:val="000000"/>
        </w:rPr>
        <w:t xml:space="preserve">getArticleBody </w:t>
      </w:r>
      <w:r>
        <w:rPr>
          <w:rFonts w:hint="eastAsia"/>
          <w:color w:val="000000"/>
        </w:rPr>
        <w:t>메소드</w:t>
      </w:r>
    </w:p>
    <w:p w14:paraId="30210792" w14:textId="6E9F8C71" w:rsidR="00A55DC8" w:rsidRDefault="00A55DC8" w:rsidP="00564AF5">
      <w:pPr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이 메소드의 파라미터는 게시글 아이디이다.</w:t>
      </w:r>
    </w:p>
    <w:p w14:paraId="080629D2" w14:textId="5584B907" w:rsidR="00A55DC8" w:rsidRDefault="00A55DC8" w:rsidP="00564AF5">
      <w:r>
        <w:tab/>
      </w:r>
      <w:r>
        <w:rPr>
          <w:rFonts w:hint="eastAsia"/>
        </w:rPr>
        <w:t>이 아이디의 게시글을 웹서버로부터 받아서,</w:t>
      </w:r>
      <w:r>
        <w:t xml:space="preserve"> </w:t>
      </w:r>
      <w:r>
        <w:rPr>
          <w:rFonts w:hint="eastAsia"/>
        </w:rPr>
        <w:t>받은 내용 중에서,</w:t>
      </w:r>
      <w:r>
        <w:t xml:space="preserve"> </w:t>
      </w:r>
      <w:r>
        <w:rPr>
          <w:rFonts w:hint="eastAsia"/>
        </w:rPr>
        <w:t>게시글의 본문 부분을 찾아서</w:t>
      </w:r>
    </w:p>
    <w:p w14:paraId="4F1C89C6" w14:textId="6B3D574C" w:rsidR="00A55DC8" w:rsidRDefault="00A55DC8" w:rsidP="00564AF5">
      <w:r>
        <w:tab/>
      </w:r>
      <w:r>
        <w:rPr>
          <w:rFonts w:hint="eastAsia"/>
        </w:rPr>
        <w:t>문자열로 리턴한다.</w:t>
      </w:r>
    </w:p>
    <w:p w14:paraId="2B4AF9CB" w14:textId="5B62D74C" w:rsidR="00A55DC8" w:rsidRDefault="00A55DC8" w:rsidP="00564AF5"/>
    <w:p w14:paraId="79EA5479" w14:textId="77777777" w:rsidR="00A55DC8" w:rsidRDefault="00A55DC8" w:rsidP="00564AF5"/>
    <w:p w14:paraId="6AAC6130" w14:textId="77777777" w:rsidR="00564AF5" w:rsidRDefault="00564AF5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4110D3A8" w14:textId="3527B297" w:rsidR="00564AF5" w:rsidRDefault="00564AF5" w:rsidP="00564AF5">
      <w:pPr>
        <w:pStyle w:val="Heading2"/>
      </w:pPr>
      <w:bookmarkStart w:id="20" w:name="_Toc468967644"/>
      <w:r>
        <w:rPr>
          <w:rFonts w:hint="eastAsia"/>
        </w:rPr>
        <w:lastRenderedPageBreak/>
        <w:t>Example08</w:t>
      </w:r>
      <w:bookmarkEnd w:id="20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564AF5" w14:paraId="15531EBD" w14:textId="77777777" w:rsidTr="00A55DC8">
        <w:tc>
          <w:tcPr>
            <w:tcW w:w="426" w:type="dxa"/>
          </w:tcPr>
          <w:p w14:paraId="3601126B" w14:textId="77777777" w:rsidR="00564AF5" w:rsidRPr="00185935" w:rsidRDefault="00564AF5" w:rsidP="00A55DC8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622C5A20" w14:textId="77777777" w:rsidR="00564AF5" w:rsidRPr="00185935" w:rsidRDefault="00564AF5" w:rsidP="00A55DC8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5A8A73DC" w14:textId="77777777" w:rsidR="00564AF5" w:rsidRPr="00185935" w:rsidRDefault="00564AF5" w:rsidP="00A55DC8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0C8BB0E4" w14:textId="77777777" w:rsidR="00564AF5" w:rsidRPr="00185935" w:rsidRDefault="00564AF5" w:rsidP="00A55DC8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660DD8DE" w14:textId="77777777" w:rsidR="00564AF5" w:rsidRPr="00185935" w:rsidRDefault="00564AF5" w:rsidP="00A55DC8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3C45A5C6" w14:textId="77777777" w:rsidR="00564AF5" w:rsidRPr="00185935" w:rsidRDefault="00564AF5" w:rsidP="00A55DC8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56F570B3" w14:textId="77777777" w:rsidR="00564AF5" w:rsidRPr="00185935" w:rsidRDefault="00564AF5" w:rsidP="00A55DC8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20F15FB7" w14:textId="77777777" w:rsidR="00564AF5" w:rsidRPr="00185935" w:rsidRDefault="00564AF5" w:rsidP="00A55DC8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66F1BD67" w14:textId="77777777" w:rsidR="00564AF5" w:rsidRDefault="00564AF5" w:rsidP="00A55DC8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62FC1506" w14:textId="77777777" w:rsidR="00564AF5" w:rsidRDefault="00564AF5" w:rsidP="00A55DC8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7BBF63A3" w14:textId="77777777" w:rsidR="00564AF5" w:rsidRDefault="00564AF5" w:rsidP="00A55DC8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785E69F5" w14:textId="77777777" w:rsidR="00564AF5" w:rsidRDefault="00564AF5" w:rsidP="00A55DC8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5913E50C" w14:textId="77777777" w:rsidR="00564AF5" w:rsidRDefault="00564AF5" w:rsidP="00A55DC8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6B46DFBD" w14:textId="77777777" w:rsidR="00564AF5" w:rsidRDefault="00564AF5" w:rsidP="00A55DC8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19024275" w14:textId="77777777" w:rsidR="00564AF5" w:rsidRDefault="00564AF5" w:rsidP="00A55DC8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06BC5275" w14:textId="77777777" w:rsidR="00564AF5" w:rsidRDefault="00564AF5" w:rsidP="00A55DC8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01B3FEB7" w14:textId="77777777" w:rsidR="00564AF5" w:rsidRDefault="00564AF5" w:rsidP="00A55DC8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713F6C66" w14:textId="77777777" w:rsidR="00564AF5" w:rsidRDefault="00564AF5" w:rsidP="00A55DC8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292E6E8F" w14:textId="77777777" w:rsidR="00564AF5" w:rsidRDefault="00564AF5" w:rsidP="00A55DC8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755424E9" w14:textId="77777777" w:rsidR="00564AF5" w:rsidRDefault="00564AF5" w:rsidP="00A55DC8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3818EAFE" w14:textId="77777777" w:rsidR="00564AF5" w:rsidRDefault="00564AF5" w:rsidP="00A55DC8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2EFBDEED" w14:textId="77777777" w:rsidR="00564AF5" w:rsidRDefault="00564AF5" w:rsidP="00A55DC8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0FA3FCF9" w14:textId="77777777" w:rsidR="00564AF5" w:rsidRDefault="00564AF5" w:rsidP="00A55DC8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212C8BE4" w14:textId="77777777" w:rsidR="00564AF5" w:rsidRDefault="00564AF5" w:rsidP="00A55DC8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44FF5C7B" w14:textId="77777777" w:rsidR="00564AF5" w:rsidRDefault="00564AF5" w:rsidP="00A55DC8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138BAC6F" w14:textId="77777777" w:rsidR="00564AF5" w:rsidRDefault="00564AF5" w:rsidP="00A55DC8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7062D851" w14:textId="77777777" w:rsidR="00564AF5" w:rsidRDefault="00564AF5" w:rsidP="00A55DC8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1B118BE5" w14:textId="77777777" w:rsidR="00564AF5" w:rsidRDefault="00564AF5" w:rsidP="00A55DC8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0B309C66" w14:textId="77777777" w:rsidR="00564AF5" w:rsidRDefault="00564AF5" w:rsidP="00A55DC8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62EC9E1D" w14:textId="77777777" w:rsidR="00564AF5" w:rsidRDefault="00564AF5" w:rsidP="00A55DC8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2A7AAD0E" w14:textId="77777777" w:rsidR="00564AF5" w:rsidRDefault="00564AF5" w:rsidP="00A55DC8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3F4DC8DA" w14:textId="77777777" w:rsidR="00564AF5" w:rsidRDefault="00564AF5" w:rsidP="00A55DC8">
            <w:pPr>
              <w:pStyle w:val="a1"/>
            </w:pPr>
            <w:r>
              <w:rPr>
                <w:rFonts w:hint="eastAsia"/>
              </w:rPr>
              <w:t>32</w:t>
            </w:r>
          </w:p>
          <w:p w14:paraId="261F3A13" w14:textId="77777777" w:rsidR="00564AF5" w:rsidRDefault="00564AF5" w:rsidP="00A55DC8">
            <w:pPr>
              <w:pStyle w:val="a1"/>
            </w:pPr>
            <w:r>
              <w:rPr>
                <w:rFonts w:hint="eastAsia"/>
              </w:rPr>
              <w:t>33</w:t>
            </w:r>
          </w:p>
          <w:p w14:paraId="1703AD71" w14:textId="77777777" w:rsidR="00564AF5" w:rsidRDefault="00564AF5" w:rsidP="00A55DC8">
            <w:pPr>
              <w:pStyle w:val="a1"/>
            </w:pPr>
            <w:r>
              <w:rPr>
                <w:rFonts w:hint="eastAsia"/>
              </w:rPr>
              <w:t>34</w:t>
            </w:r>
          </w:p>
          <w:p w14:paraId="032186EB" w14:textId="77777777" w:rsidR="00564AF5" w:rsidRDefault="00564AF5" w:rsidP="00A55DC8">
            <w:pPr>
              <w:pStyle w:val="a1"/>
            </w:pPr>
            <w:r>
              <w:rPr>
                <w:rFonts w:hint="eastAsia"/>
              </w:rPr>
              <w:t>35</w:t>
            </w:r>
          </w:p>
          <w:p w14:paraId="3841A80F" w14:textId="77777777" w:rsidR="00564AF5" w:rsidRDefault="00564AF5" w:rsidP="00A55DC8">
            <w:pPr>
              <w:pStyle w:val="a1"/>
            </w:pPr>
            <w:r>
              <w:rPr>
                <w:rFonts w:hint="eastAsia"/>
              </w:rPr>
              <w:t>36</w:t>
            </w:r>
          </w:p>
          <w:p w14:paraId="49D91441" w14:textId="77777777" w:rsidR="00564AF5" w:rsidRDefault="00564AF5" w:rsidP="00A55DC8">
            <w:pPr>
              <w:pStyle w:val="a1"/>
            </w:pPr>
            <w:r>
              <w:rPr>
                <w:rFonts w:hint="eastAsia"/>
              </w:rPr>
              <w:t>37</w:t>
            </w:r>
          </w:p>
          <w:p w14:paraId="27EAD310" w14:textId="77777777" w:rsidR="00564AF5" w:rsidRDefault="00564AF5" w:rsidP="00A55DC8">
            <w:pPr>
              <w:pStyle w:val="a1"/>
            </w:pPr>
            <w:r>
              <w:rPr>
                <w:rFonts w:hint="eastAsia"/>
              </w:rPr>
              <w:t>38</w:t>
            </w:r>
          </w:p>
          <w:p w14:paraId="76AFD14B" w14:textId="77777777" w:rsidR="00564AF5" w:rsidRDefault="00564AF5" w:rsidP="00A55DC8">
            <w:pPr>
              <w:pStyle w:val="a1"/>
            </w:pPr>
            <w:r>
              <w:rPr>
                <w:rFonts w:hint="eastAsia"/>
              </w:rPr>
              <w:t>39</w:t>
            </w:r>
          </w:p>
          <w:p w14:paraId="51FD2B32" w14:textId="77777777" w:rsidR="00564AF5" w:rsidRDefault="00564AF5" w:rsidP="00A55DC8">
            <w:pPr>
              <w:pStyle w:val="a1"/>
            </w:pPr>
            <w:r>
              <w:rPr>
                <w:rFonts w:hint="eastAsia"/>
              </w:rPr>
              <w:t>40</w:t>
            </w:r>
          </w:p>
          <w:p w14:paraId="786F0E3A" w14:textId="77777777" w:rsidR="00564AF5" w:rsidRDefault="00564AF5" w:rsidP="00A55DC8">
            <w:pPr>
              <w:pStyle w:val="a1"/>
            </w:pPr>
            <w:r>
              <w:rPr>
                <w:rFonts w:hint="eastAsia"/>
              </w:rPr>
              <w:t>41</w:t>
            </w:r>
          </w:p>
          <w:p w14:paraId="5781CAF1" w14:textId="77777777" w:rsidR="00564AF5" w:rsidRDefault="00564AF5" w:rsidP="00A55DC8">
            <w:pPr>
              <w:pStyle w:val="a1"/>
            </w:pPr>
            <w:r>
              <w:rPr>
                <w:rFonts w:hint="eastAsia"/>
              </w:rPr>
              <w:t>42</w:t>
            </w:r>
          </w:p>
          <w:p w14:paraId="295373C4" w14:textId="77777777" w:rsidR="00564AF5" w:rsidRDefault="00564AF5" w:rsidP="00A55DC8">
            <w:pPr>
              <w:pStyle w:val="a1"/>
            </w:pPr>
            <w:r>
              <w:rPr>
                <w:rFonts w:hint="eastAsia"/>
              </w:rPr>
              <w:t>43</w:t>
            </w:r>
          </w:p>
          <w:p w14:paraId="018CF57B" w14:textId="77777777" w:rsidR="00564AF5" w:rsidRDefault="00564AF5" w:rsidP="00A55DC8">
            <w:pPr>
              <w:pStyle w:val="a1"/>
            </w:pPr>
            <w:r>
              <w:rPr>
                <w:rFonts w:hint="eastAsia"/>
              </w:rPr>
              <w:t>44</w:t>
            </w:r>
          </w:p>
          <w:p w14:paraId="17B229E8" w14:textId="77777777" w:rsidR="00564AF5" w:rsidRDefault="00564AF5" w:rsidP="00A55DC8">
            <w:pPr>
              <w:pStyle w:val="a1"/>
            </w:pPr>
            <w:r>
              <w:rPr>
                <w:rFonts w:hint="eastAsia"/>
              </w:rPr>
              <w:t>45</w:t>
            </w:r>
          </w:p>
          <w:p w14:paraId="28FE61EE" w14:textId="77777777" w:rsidR="00564AF5" w:rsidRDefault="00564AF5" w:rsidP="00A55DC8">
            <w:pPr>
              <w:pStyle w:val="a1"/>
            </w:pPr>
            <w:r>
              <w:rPr>
                <w:rFonts w:hint="eastAsia"/>
              </w:rPr>
              <w:t>46</w:t>
            </w:r>
          </w:p>
          <w:p w14:paraId="41FFB2BA" w14:textId="77777777" w:rsidR="00564AF5" w:rsidRDefault="00564AF5" w:rsidP="00A55DC8">
            <w:pPr>
              <w:pStyle w:val="a1"/>
            </w:pPr>
            <w:r>
              <w:rPr>
                <w:rFonts w:hint="eastAsia"/>
              </w:rPr>
              <w:t>47</w:t>
            </w:r>
          </w:p>
          <w:p w14:paraId="097861CD" w14:textId="77777777" w:rsidR="00564AF5" w:rsidRDefault="00564AF5" w:rsidP="00A55DC8">
            <w:pPr>
              <w:pStyle w:val="a1"/>
            </w:pPr>
            <w:r>
              <w:rPr>
                <w:rFonts w:hint="eastAsia"/>
              </w:rPr>
              <w:t>48</w:t>
            </w:r>
          </w:p>
          <w:p w14:paraId="6A4CB78F" w14:textId="77777777" w:rsidR="00564AF5" w:rsidRDefault="00564AF5" w:rsidP="00A55DC8">
            <w:pPr>
              <w:pStyle w:val="a1"/>
            </w:pPr>
            <w:r>
              <w:rPr>
                <w:rFonts w:hint="eastAsia"/>
              </w:rPr>
              <w:t>49</w:t>
            </w:r>
          </w:p>
          <w:p w14:paraId="1C2ACABC" w14:textId="77777777" w:rsidR="00564AF5" w:rsidRDefault="00564AF5" w:rsidP="00A55DC8">
            <w:pPr>
              <w:pStyle w:val="a1"/>
            </w:pPr>
            <w:r>
              <w:rPr>
                <w:rFonts w:hint="eastAsia"/>
              </w:rPr>
              <w:t>50</w:t>
            </w:r>
          </w:p>
          <w:p w14:paraId="30B04359" w14:textId="77777777" w:rsidR="00564AF5" w:rsidRDefault="00564AF5" w:rsidP="00A55DC8">
            <w:pPr>
              <w:pStyle w:val="a1"/>
            </w:pPr>
            <w:r>
              <w:rPr>
                <w:rFonts w:hint="eastAsia"/>
              </w:rPr>
              <w:t>51</w:t>
            </w:r>
          </w:p>
          <w:p w14:paraId="751477E2" w14:textId="77777777" w:rsidR="00564AF5" w:rsidRDefault="00564AF5" w:rsidP="00A55DC8">
            <w:pPr>
              <w:pStyle w:val="a1"/>
            </w:pPr>
            <w:r>
              <w:rPr>
                <w:rFonts w:hint="eastAsia"/>
              </w:rPr>
              <w:t>52</w:t>
            </w:r>
          </w:p>
          <w:p w14:paraId="2D480F0A" w14:textId="77777777" w:rsidR="00564AF5" w:rsidRDefault="00564AF5" w:rsidP="00A55DC8">
            <w:pPr>
              <w:pStyle w:val="a1"/>
            </w:pPr>
            <w:r>
              <w:rPr>
                <w:rFonts w:hint="eastAsia"/>
              </w:rPr>
              <w:t>53</w:t>
            </w:r>
          </w:p>
          <w:p w14:paraId="4075C8E0" w14:textId="77777777" w:rsidR="00564AF5" w:rsidRDefault="00564AF5" w:rsidP="00A55DC8">
            <w:pPr>
              <w:pStyle w:val="a1"/>
            </w:pPr>
            <w:r>
              <w:rPr>
                <w:rFonts w:hint="eastAsia"/>
              </w:rPr>
              <w:t>54</w:t>
            </w:r>
          </w:p>
          <w:p w14:paraId="01A815D7" w14:textId="77777777" w:rsidR="00564AF5" w:rsidRDefault="00564AF5" w:rsidP="00A55DC8">
            <w:pPr>
              <w:pStyle w:val="a1"/>
            </w:pPr>
            <w:r>
              <w:rPr>
                <w:rFonts w:hint="eastAsia"/>
              </w:rPr>
              <w:t>55</w:t>
            </w:r>
          </w:p>
          <w:p w14:paraId="285A9221" w14:textId="77777777" w:rsidR="00564AF5" w:rsidRDefault="00564AF5" w:rsidP="00A55DC8">
            <w:pPr>
              <w:pStyle w:val="a1"/>
            </w:pPr>
            <w:r>
              <w:rPr>
                <w:rFonts w:hint="eastAsia"/>
              </w:rPr>
              <w:t>56</w:t>
            </w:r>
          </w:p>
          <w:p w14:paraId="35A4B83C" w14:textId="77777777" w:rsidR="00564AF5" w:rsidRDefault="00564AF5" w:rsidP="00A55DC8">
            <w:pPr>
              <w:pStyle w:val="a1"/>
            </w:pPr>
            <w:r>
              <w:rPr>
                <w:rFonts w:hint="eastAsia"/>
              </w:rPr>
              <w:t>57</w:t>
            </w:r>
          </w:p>
          <w:p w14:paraId="0B3C9647" w14:textId="77777777" w:rsidR="00564AF5" w:rsidRDefault="00564AF5" w:rsidP="00A55DC8">
            <w:pPr>
              <w:pStyle w:val="a1"/>
            </w:pPr>
            <w:r>
              <w:rPr>
                <w:rFonts w:hint="eastAsia"/>
              </w:rPr>
              <w:t>58</w:t>
            </w:r>
          </w:p>
          <w:p w14:paraId="2E5DCDB4" w14:textId="77777777" w:rsidR="00564AF5" w:rsidRDefault="00564AF5" w:rsidP="00A55DC8">
            <w:pPr>
              <w:pStyle w:val="a1"/>
            </w:pPr>
            <w:r>
              <w:rPr>
                <w:rFonts w:hint="eastAsia"/>
              </w:rPr>
              <w:t>59</w:t>
            </w:r>
          </w:p>
          <w:p w14:paraId="5FA936CC" w14:textId="77777777" w:rsidR="00564AF5" w:rsidRDefault="00564AF5" w:rsidP="00A55DC8">
            <w:pPr>
              <w:pStyle w:val="a1"/>
            </w:pPr>
            <w:r>
              <w:rPr>
                <w:rFonts w:hint="eastAsia"/>
              </w:rPr>
              <w:t>60</w:t>
            </w:r>
          </w:p>
          <w:p w14:paraId="79A82A17" w14:textId="77777777" w:rsidR="00564AF5" w:rsidRDefault="00564AF5" w:rsidP="00A55DC8">
            <w:pPr>
              <w:pStyle w:val="a1"/>
            </w:pPr>
            <w:r>
              <w:rPr>
                <w:rFonts w:hint="eastAsia"/>
              </w:rPr>
              <w:t>61</w:t>
            </w:r>
          </w:p>
          <w:p w14:paraId="4363A978" w14:textId="77777777" w:rsidR="00564AF5" w:rsidRDefault="00564AF5" w:rsidP="00A55DC8">
            <w:pPr>
              <w:pStyle w:val="a1"/>
            </w:pPr>
            <w:r>
              <w:rPr>
                <w:rFonts w:hint="eastAsia"/>
              </w:rPr>
              <w:t>62</w:t>
            </w:r>
          </w:p>
          <w:p w14:paraId="616936D6" w14:textId="77777777" w:rsidR="00564AF5" w:rsidRDefault="00564AF5" w:rsidP="00A55DC8">
            <w:pPr>
              <w:pStyle w:val="a1"/>
            </w:pPr>
            <w:r>
              <w:rPr>
                <w:rFonts w:hint="eastAsia"/>
              </w:rPr>
              <w:t>63</w:t>
            </w:r>
          </w:p>
          <w:p w14:paraId="1C698C35" w14:textId="77777777" w:rsidR="00564AF5" w:rsidRDefault="00564AF5" w:rsidP="00A55DC8">
            <w:pPr>
              <w:pStyle w:val="a1"/>
            </w:pPr>
            <w:r>
              <w:rPr>
                <w:rFonts w:hint="eastAsia"/>
              </w:rPr>
              <w:t>64</w:t>
            </w:r>
          </w:p>
          <w:p w14:paraId="18348647" w14:textId="77777777" w:rsidR="00564AF5" w:rsidRDefault="00564AF5" w:rsidP="00A55DC8">
            <w:pPr>
              <w:pStyle w:val="a1"/>
            </w:pPr>
            <w:r>
              <w:rPr>
                <w:rFonts w:hint="eastAsia"/>
              </w:rPr>
              <w:t>65</w:t>
            </w:r>
          </w:p>
          <w:p w14:paraId="32100E09" w14:textId="77777777" w:rsidR="00564AF5" w:rsidRDefault="00564AF5" w:rsidP="00A55DC8">
            <w:pPr>
              <w:pStyle w:val="a1"/>
            </w:pPr>
            <w:r>
              <w:rPr>
                <w:rFonts w:hint="eastAsia"/>
              </w:rPr>
              <w:t>66</w:t>
            </w:r>
          </w:p>
          <w:p w14:paraId="7ADA1D31" w14:textId="0B400982" w:rsidR="00564AF5" w:rsidRPr="00185935" w:rsidRDefault="00564AF5" w:rsidP="00A55DC8">
            <w:pPr>
              <w:pStyle w:val="a1"/>
            </w:pPr>
            <w:r>
              <w:rPr>
                <w:rFonts w:hint="eastAsia"/>
              </w:rPr>
              <w:t>67</w:t>
            </w:r>
          </w:p>
        </w:tc>
        <w:tc>
          <w:tcPr>
            <w:tcW w:w="10631" w:type="dxa"/>
          </w:tcPr>
          <w:p w14:paraId="425719E8" w14:textId="77777777" w:rsidR="00A55DC8" w:rsidRDefault="00A55DC8" w:rsidP="00A55DC8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net.skhu.http;</w:t>
            </w:r>
          </w:p>
          <w:p w14:paraId="2289A3E9" w14:textId="77777777" w:rsidR="00A55DC8" w:rsidRDefault="00A55DC8" w:rsidP="00A55DC8">
            <w:pPr>
              <w:pStyle w:val="a1"/>
            </w:pPr>
          </w:p>
          <w:p w14:paraId="1561F831" w14:textId="77777777" w:rsidR="00A55DC8" w:rsidRDefault="00A55DC8" w:rsidP="00A55DC8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java.io.BufferedReader;</w:t>
            </w:r>
          </w:p>
          <w:p w14:paraId="6A7B1B68" w14:textId="77777777" w:rsidR="00A55DC8" w:rsidRDefault="00A55DC8" w:rsidP="00A55DC8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java.io.BufferedWriter;</w:t>
            </w:r>
          </w:p>
          <w:p w14:paraId="0FD75A0C" w14:textId="77777777" w:rsidR="00A55DC8" w:rsidRDefault="00A55DC8" w:rsidP="00A55DC8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java.io.FileOutputStream;</w:t>
            </w:r>
          </w:p>
          <w:p w14:paraId="53A63C19" w14:textId="77777777" w:rsidR="00A55DC8" w:rsidRDefault="00A55DC8" w:rsidP="00A55DC8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java.io.IOException;</w:t>
            </w:r>
          </w:p>
          <w:p w14:paraId="2B5C7EB3" w14:textId="77777777" w:rsidR="00A55DC8" w:rsidRDefault="00A55DC8" w:rsidP="00A55DC8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java.io.InputStreamReader;</w:t>
            </w:r>
          </w:p>
          <w:p w14:paraId="167556EC" w14:textId="77777777" w:rsidR="00A55DC8" w:rsidRDefault="00A55DC8" w:rsidP="00A55DC8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java.io.OutputStreamWriter;</w:t>
            </w:r>
          </w:p>
          <w:p w14:paraId="2E94508F" w14:textId="77777777" w:rsidR="00A55DC8" w:rsidRDefault="00A55DC8" w:rsidP="00A55DC8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java.net.HttpURLConnection;</w:t>
            </w:r>
          </w:p>
          <w:p w14:paraId="0AE359F7" w14:textId="77777777" w:rsidR="00A55DC8" w:rsidRDefault="00A55DC8" w:rsidP="00A55DC8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java.net.URL;</w:t>
            </w:r>
          </w:p>
          <w:p w14:paraId="4EFF0E4E" w14:textId="77777777" w:rsidR="00A55DC8" w:rsidRDefault="00A55DC8" w:rsidP="00A55DC8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java.util.regex.Matcher;</w:t>
            </w:r>
          </w:p>
          <w:p w14:paraId="29D49B4E" w14:textId="77777777" w:rsidR="00A55DC8" w:rsidRDefault="00A55DC8" w:rsidP="00A55DC8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java.util.regex.Pattern;</w:t>
            </w:r>
          </w:p>
          <w:p w14:paraId="5C56D86D" w14:textId="77777777" w:rsidR="00A55DC8" w:rsidRDefault="00A55DC8" w:rsidP="00A55DC8">
            <w:pPr>
              <w:pStyle w:val="a1"/>
            </w:pPr>
          </w:p>
          <w:p w14:paraId="0AB9A651" w14:textId="77777777" w:rsidR="00A55DC8" w:rsidRDefault="00A55DC8" w:rsidP="00A55DC8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Example08 {</w:t>
            </w:r>
          </w:p>
          <w:p w14:paraId="0F2E274D" w14:textId="77777777" w:rsidR="00A55DC8" w:rsidRDefault="00A55DC8" w:rsidP="00A55DC8">
            <w:pPr>
              <w:pStyle w:val="a1"/>
            </w:pPr>
          </w:p>
          <w:p w14:paraId="78A67F73" w14:textId="77777777" w:rsidR="00A55DC8" w:rsidRDefault="00A55DC8" w:rsidP="00A55DC8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Exception {</w:t>
            </w:r>
          </w:p>
          <w:p w14:paraId="26744DBF" w14:textId="77777777" w:rsidR="00A55DC8" w:rsidRDefault="00A55DC8" w:rsidP="00A55DC8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body</w:t>
            </w:r>
            <w:r>
              <w:rPr>
                <w:color w:val="000000"/>
              </w:rPr>
              <w:t xml:space="preserve"> = getArticleBody(</w:t>
            </w:r>
            <w:r>
              <w:rPr>
                <w:color w:val="2A00FF"/>
              </w:rPr>
              <w:t>"27461"</w:t>
            </w:r>
            <w:r>
              <w:rPr>
                <w:color w:val="000000"/>
              </w:rPr>
              <w:t>);</w:t>
            </w:r>
          </w:p>
          <w:p w14:paraId="56D772AD" w14:textId="77777777" w:rsidR="00A55DC8" w:rsidRDefault="00A55DC8" w:rsidP="00A55DC8">
            <w:pPr>
              <w:pStyle w:val="a1"/>
            </w:pPr>
            <w:r>
              <w:rPr>
                <w:color w:val="000000"/>
              </w:rPr>
              <w:t xml:space="preserve">        writeTextFile(</w:t>
            </w:r>
            <w:r>
              <w:rPr>
                <w:color w:val="2A00FF"/>
              </w:rPr>
              <w:t>"d:/temp/27461.html"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body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"EUC-KR"</w:t>
            </w:r>
            <w:r>
              <w:rPr>
                <w:color w:val="000000"/>
              </w:rPr>
              <w:t>);</w:t>
            </w:r>
          </w:p>
          <w:p w14:paraId="22572BF8" w14:textId="77777777" w:rsidR="00A55DC8" w:rsidRDefault="00A55DC8" w:rsidP="00A55DC8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053E89C3" w14:textId="77777777" w:rsidR="00A55DC8" w:rsidRDefault="00A55DC8" w:rsidP="00A55DC8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4B37A7F3" w14:textId="77777777" w:rsidR="00A55DC8" w:rsidRDefault="00A55DC8" w:rsidP="00A55DC8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writeTextFile(String </w:t>
            </w:r>
            <w:r>
              <w:rPr>
                <w:color w:val="6A3E3E"/>
              </w:rPr>
              <w:t>path</w:t>
            </w:r>
            <w:r>
              <w:rPr>
                <w:color w:val="000000"/>
              </w:rPr>
              <w:t xml:space="preserve">, String </w:t>
            </w:r>
            <w:r>
              <w:rPr>
                <w:color w:val="6A3E3E"/>
              </w:rPr>
              <w:t>text</w:t>
            </w:r>
            <w:r>
              <w:rPr>
                <w:color w:val="000000"/>
              </w:rPr>
              <w:t xml:space="preserve">, String </w:t>
            </w:r>
            <w:r>
              <w:rPr>
                <w:color w:val="6A3E3E"/>
              </w:rPr>
              <w:t>encoding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IOException {</w:t>
            </w:r>
          </w:p>
          <w:p w14:paraId="3132F244" w14:textId="77777777" w:rsidR="00A55DC8" w:rsidRDefault="00A55DC8" w:rsidP="00A55DC8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try</w:t>
            </w:r>
            <w:r>
              <w:rPr>
                <w:color w:val="000000"/>
              </w:rPr>
              <w:t xml:space="preserve"> (BufferedWriter </w:t>
            </w:r>
            <w:r>
              <w:rPr>
                <w:color w:val="6A3E3E"/>
              </w:rPr>
              <w:t>writer</w:t>
            </w:r>
            <w:r>
              <w:rPr>
                <w:color w:val="000000"/>
              </w:rPr>
              <w:t xml:space="preserve"> = </w:t>
            </w:r>
          </w:p>
          <w:p w14:paraId="0A84DE24" w14:textId="77777777" w:rsidR="00A55DC8" w:rsidRDefault="00A55DC8" w:rsidP="00A55DC8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BufferedWriter(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OutputStreamWriter(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FileOutputStream(</w:t>
            </w:r>
            <w:r>
              <w:rPr>
                <w:color w:val="6A3E3E"/>
              </w:rPr>
              <w:t>path</w:t>
            </w:r>
            <w:r>
              <w:rPr>
                <w:color w:val="000000"/>
              </w:rPr>
              <w:t xml:space="preserve">), </w:t>
            </w:r>
            <w:r>
              <w:rPr>
                <w:color w:val="6A3E3E"/>
              </w:rPr>
              <w:t>encoding</w:t>
            </w:r>
            <w:r>
              <w:rPr>
                <w:color w:val="000000"/>
              </w:rPr>
              <w:t>))) {</w:t>
            </w:r>
          </w:p>
          <w:p w14:paraId="264AD0D7" w14:textId="77777777" w:rsidR="00A55DC8" w:rsidRDefault="00A55DC8" w:rsidP="00A55DC8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writer</w:t>
            </w:r>
            <w:r>
              <w:rPr>
                <w:color w:val="000000"/>
              </w:rPr>
              <w:t>.write(</w:t>
            </w:r>
            <w:r>
              <w:rPr>
                <w:color w:val="6A3E3E"/>
              </w:rPr>
              <w:t>text</w:t>
            </w:r>
            <w:r>
              <w:rPr>
                <w:color w:val="000000"/>
              </w:rPr>
              <w:t>);</w:t>
            </w:r>
          </w:p>
          <w:p w14:paraId="1F3A7FB4" w14:textId="77777777" w:rsidR="00A55DC8" w:rsidRDefault="00A55DC8" w:rsidP="00A55DC8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writer</w:t>
            </w:r>
            <w:r>
              <w:rPr>
                <w:color w:val="000000"/>
              </w:rPr>
              <w:t>.close();</w:t>
            </w:r>
          </w:p>
          <w:p w14:paraId="2241EDB1" w14:textId="77777777" w:rsidR="00A55DC8" w:rsidRDefault="00A55DC8" w:rsidP="00A55DC8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564855D9" w14:textId="77777777" w:rsidR="00A55DC8" w:rsidRDefault="00A55DC8" w:rsidP="00A55DC8">
            <w:pPr>
              <w:pStyle w:val="a1"/>
            </w:pPr>
            <w:r>
              <w:rPr>
                <w:color w:val="000000"/>
              </w:rPr>
              <w:t xml:space="preserve">    }  </w:t>
            </w:r>
          </w:p>
          <w:p w14:paraId="301248AA" w14:textId="77777777" w:rsidR="00A55DC8" w:rsidRDefault="00A55DC8" w:rsidP="00A55DC8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487A6BA3" w14:textId="77777777" w:rsidR="00A55DC8" w:rsidRDefault="00A55DC8" w:rsidP="00A55DC8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String getArticleBody(String </w:t>
            </w:r>
            <w:r>
              <w:rPr>
                <w:color w:val="6A3E3E"/>
              </w:rPr>
              <w:t>idx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IOException {</w:t>
            </w:r>
          </w:p>
          <w:p w14:paraId="0B91B030" w14:textId="77777777" w:rsidR="00A55DC8" w:rsidRDefault="00A55DC8" w:rsidP="00A55DC8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articleUrl</w:t>
            </w:r>
            <w:r>
              <w:rPr>
                <w:color w:val="000000"/>
              </w:rPr>
              <w:t xml:space="preserve"> = </w:t>
            </w:r>
          </w:p>
          <w:p w14:paraId="1B8029CE" w14:textId="177088B0" w:rsidR="00A55DC8" w:rsidRDefault="00A55DC8" w:rsidP="00A55DC8">
            <w:pPr>
              <w:pStyle w:val="a1"/>
            </w:pPr>
            <w:r>
              <w:rPr>
                <w:color w:val="2A00FF"/>
              </w:rPr>
              <w:t xml:space="preserve">                "http://www.skhu.ac.kr/board/boardread.aspx?idx=9999&amp;curpage=1&amp;bsid=10004&amp;searchBun=51"</w:t>
            </w:r>
            <w:r>
              <w:rPr>
                <w:color w:val="000000"/>
              </w:rPr>
              <w:t>;</w:t>
            </w:r>
          </w:p>
          <w:p w14:paraId="1ED0724B" w14:textId="77777777" w:rsidR="00A55DC8" w:rsidRDefault="00A55DC8" w:rsidP="00A55DC8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articleUrl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articleUrl</w:t>
            </w:r>
            <w:r>
              <w:rPr>
                <w:color w:val="000000"/>
              </w:rPr>
              <w:t>.replace(</w:t>
            </w:r>
            <w:r>
              <w:rPr>
                <w:color w:val="2A00FF"/>
              </w:rPr>
              <w:t>"9999"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idx</w:t>
            </w:r>
            <w:r>
              <w:rPr>
                <w:color w:val="000000"/>
              </w:rPr>
              <w:t>);</w:t>
            </w:r>
          </w:p>
          <w:p w14:paraId="3DBD7266" w14:textId="77777777" w:rsidR="00A55DC8" w:rsidRDefault="00A55DC8" w:rsidP="00A55DC8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html</w:t>
            </w:r>
            <w:r>
              <w:rPr>
                <w:color w:val="000000"/>
              </w:rPr>
              <w:t xml:space="preserve"> = getHttpResponse(</w:t>
            </w:r>
            <w:r>
              <w:rPr>
                <w:color w:val="6A3E3E"/>
              </w:rPr>
              <w:t>articleUrl</w:t>
            </w:r>
            <w:r>
              <w:rPr>
                <w:color w:val="000000"/>
              </w:rPr>
              <w:t>);</w:t>
            </w:r>
          </w:p>
          <w:p w14:paraId="27DA9404" w14:textId="77777777" w:rsidR="00A55DC8" w:rsidRDefault="00A55DC8" w:rsidP="00A55DC8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076D1295" w14:textId="77777777" w:rsidR="00A55DC8" w:rsidRDefault="00A55DC8" w:rsidP="00A55DC8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"&lt;td colspan=\"4\" class=\"board_view_con\"&gt;(?&lt;body&gt;.+)\n"</w:t>
            </w:r>
            <w:r>
              <w:rPr>
                <w:color w:val="000000"/>
              </w:rPr>
              <w:t xml:space="preserve"> + </w:t>
            </w:r>
          </w:p>
          <w:p w14:paraId="7E6E8949" w14:textId="77777777" w:rsidR="00A55DC8" w:rsidRDefault="00A55DC8" w:rsidP="00A55DC8">
            <w:pPr>
              <w:pStyle w:val="a1"/>
            </w:pPr>
            <w:r>
              <w:rPr>
                <w:color w:val="000000"/>
              </w:rPr>
              <w:t xml:space="preserve">                       </w:t>
            </w:r>
            <w:r>
              <w:rPr>
                <w:color w:val="2A00FF"/>
              </w:rPr>
              <w:t>"            &lt;/td&gt;\n"</w:t>
            </w:r>
            <w:r>
              <w:rPr>
                <w:color w:val="000000"/>
              </w:rPr>
              <w:t xml:space="preserve"> + </w:t>
            </w:r>
          </w:p>
          <w:p w14:paraId="7195A755" w14:textId="77777777" w:rsidR="00A55DC8" w:rsidRDefault="00A55DC8" w:rsidP="00A55DC8">
            <w:pPr>
              <w:pStyle w:val="a1"/>
            </w:pPr>
            <w:r>
              <w:rPr>
                <w:color w:val="000000"/>
              </w:rPr>
              <w:t xml:space="preserve">                       </w:t>
            </w:r>
            <w:r>
              <w:rPr>
                <w:color w:val="2A00FF"/>
              </w:rPr>
              <w:t>"        &lt;/tr&gt;\n"</w:t>
            </w:r>
            <w:r>
              <w:rPr>
                <w:color w:val="000000"/>
              </w:rPr>
              <w:t xml:space="preserve"> + </w:t>
            </w:r>
          </w:p>
          <w:p w14:paraId="154164CA" w14:textId="77777777" w:rsidR="00A55DC8" w:rsidRDefault="00A55DC8" w:rsidP="00A55DC8">
            <w:pPr>
              <w:pStyle w:val="a1"/>
            </w:pPr>
            <w:r>
              <w:rPr>
                <w:color w:val="000000"/>
              </w:rPr>
              <w:t xml:space="preserve">                       </w:t>
            </w:r>
            <w:r>
              <w:rPr>
                <w:color w:val="2A00FF"/>
              </w:rPr>
              <w:t>"    &lt;/tbody&gt;\n"</w:t>
            </w:r>
            <w:r>
              <w:rPr>
                <w:color w:val="000000"/>
              </w:rPr>
              <w:t xml:space="preserve"> + </w:t>
            </w:r>
          </w:p>
          <w:p w14:paraId="08C44512" w14:textId="77777777" w:rsidR="00A55DC8" w:rsidRDefault="00A55DC8" w:rsidP="00A55DC8">
            <w:pPr>
              <w:pStyle w:val="a1"/>
            </w:pPr>
            <w:r>
              <w:rPr>
                <w:color w:val="000000"/>
              </w:rPr>
              <w:t xml:space="preserve">                       </w:t>
            </w:r>
            <w:r>
              <w:rPr>
                <w:color w:val="2A00FF"/>
              </w:rPr>
              <w:t>"&lt;/table&gt;\n"</w:t>
            </w:r>
            <w:r>
              <w:rPr>
                <w:color w:val="000000"/>
              </w:rPr>
              <w:t xml:space="preserve"> + </w:t>
            </w:r>
          </w:p>
          <w:p w14:paraId="6C9A730B" w14:textId="77777777" w:rsidR="00A55DC8" w:rsidRDefault="00A55DC8" w:rsidP="00A55DC8">
            <w:pPr>
              <w:pStyle w:val="a1"/>
            </w:pPr>
            <w:r>
              <w:rPr>
                <w:color w:val="000000"/>
              </w:rPr>
              <w:t xml:space="preserve">                       </w:t>
            </w:r>
            <w:r>
              <w:rPr>
                <w:color w:val="2A00FF"/>
              </w:rPr>
              <w:t>"&lt;table summary=\"</w:t>
            </w:r>
            <w:r>
              <w:rPr>
                <w:rFonts w:hint="eastAsia"/>
                <w:color w:val="2A00FF"/>
              </w:rPr>
              <w:t>이전글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;</w:t>
            </w:r>
          </w:p>
          <w:p w14:paraId="7C3C4CFA" w14:textId="77777777" w:rsidR="00A55DC8" w:rsidRDefault="00A55DC8" w:rsidP="00A55DC8">
            <w:pPr>
              <w:pStyle w:val="a1"/>
            </w:pPr>
            <w:r>
              <w:rPr>
                <w:color w:val="000000"/>
              </w:rPr>
              <w:t xml:space="preserve">        Pattern </w:t>
            </w:r>
            <w:r>
              <w:rPr>
                <w:color w:val="6A3E3E"/>
              </w:rPr>
              <w:t>pattern</w:t>
            </w:r>
            <w:r>
              <w:rPr>
                <w:color w:val="000000"/>
              </w:rPr>
              <w:t xml:space="preserve"> = Pattern.compile(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>, Pattern.</w:t>
            </w:r>
            <w:r>
              <w:rPr>
                <w:color w:val="0000C0"/>
              </w:rPr>
              <w:t>DOTALL</w:t>
            </w:r>
            <w:r>
              <w:rPr>
                <w:color w:val="000000"/>
              </w:rPr>
              <w:t>);</w:t>
            </w:r>
          </w:p>
          <w:p w14:paraId="306206E3" w14:textId="77777777" w:rsidR="00A55DC8" w:rsidRDefault="00A55DC8" w:rsidP="00A55DC8">
            <w:pPr>
              <w:pStyle w:val="a1"/>
            </w:pPr>
            <w:r>
              <w:rPr>
                <w:color w:val="000000"/>
              </w:rPr>
              <w:t xml:space="preserve">        Matcher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pattern</w:t>
            </w:r>
            <w:r>
              <w:rPr>
                <w:color w:val="000000"/>
              </w:rPr>
              <w:t>.matcher(</w:t>
            </w:r>
            <w:r>
              <w:rPr>
                <w:color w:val="6A3E3E"/>
              </w:rPr>
              <w:t>html</w:t>
            </w:r>
            <w:r>
              <w:rPr>
                <w:color w:val="000000"/>
              </w:rPr>
              <w:t>);</w:t>
            </w:r>
          </w:p>
          <w:p w14:paraId="3BAEF3E1" w14:textId="77777777" w:rsidR="00A55DC8" w:rsidRDefault="00A55DC8" w:rsidP="00A55DC8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.find() ?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>.group(</w:t>
            </w:r>
            <w:r>
              <w:rPr>
                <w:color w:val="2A00FF"/>
              </w:rPr>
              <w:t>"body"</w:t>
            </w:r>
            <w:r>
              <w:rPr>
                <w:color w:val="000000"/>
              </w:rPr>
              <w:t xml:space="preserve">) :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;</w:t>
            </w:r>
          </w:p>
          <w:p w14:paraId="41CEC82B" w14:textId="77777777" w:rsidR="00A55DC8" w:rsidRDefault="00A55DC8" w:rsidP="00A55DC8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34E1F3C3" w14:textId="77777777" w:rsidR="00A55DC8" w:rsidRDefault="00A55DC8" w:rsidP="00A55DC8">
            <w:pPr>
              <w:pStyle w:val="a1"/>
            </w:pPr>
          </w:p>
          <w:p w14:paraId="5B514705" w14:textId="77777777" w:rsidR="00A55DC8" w:rsidRDefault="00A55DC8" w:rsidP="00A55DC8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String getHttpResponse(String </w:t>
            </w:r>
            <w:r>
              <w:rPr>
                <w:color w:val="6A3E3E"/>
              </w:rPr>
              <w:t>url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IOException {</w:t>
            </w:r>
          </w:p>
          <w:p w14:paraId="581E7A15" w14:textId="77777777" w:rsidR="00A55DC8" w:rsidRDefault="00A55DC8" w:rsidP="00A55DC8">
            <w:pPr>
              <w:pStyle w:val="a1"/>
            </w:pPr>
            <w:r>
              <w:rPr>
                <w:color w:val="000000"/>
              </w:rPr>
              <w:t xml:space="preserve">        URL </w:t>
            </w:r>
            <w:r>
              <w:rPr>
                <w:color w:val="6A3E3E"/>
              </w:rPr>
              <w:t>urlObj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URL(</w:t>
            </w:r>
            <w:r>
              <w:rPr>
                <w:color w:val="6A3E3E"/>
              </w:rPr>
              <w:t>url</w:t>
            </w:r>
            <w:r>
              <w:rPr>
                <w:color w:val="000000"/>
              </w:rPr>
              <w:t>);</w:t>
            </w:r>
          </w:p>
          <w:p w14:paraId="243E6DB8" w14:textId="77777777" w:rsidR="00A55DC8" w:rsidRDefault="00A55DC8" w:rsidP="00A55DC8">
            <w:pPr>
              <w:pStyle w:val="a1"/>
            </w:pPr>
            <w:r>
              <w:rPr>
                <w:color w:val="000000"/>
              </w:rPr>
              <w:t xml:space="preserve">        HttpURLConnection 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 xml:space="preserve"> = (HttpURLConnection)</w:t>
            </w:r>
            <w:r>
              <w:rPr>
                <w:color w:val="6A3E3E"/>
              </w:rPr>
              <w:t>urlObj</w:t>
            </w:r>
            <w:r>
              <w:rPr>
                <w:color w:val="000000"/>
              </w:rPr>
              <w:t>.openConnection();</w:t>
            </w:r>
          </w:p>
          <w:p w14:paraId="0A03E983" w14:textId="77777777" w:rsidR="00A55DC8" w:rsidRDefault="00A55DC8" w:rsidP="00A55DC8">
            <w:pPr>
              <w:pStyle w:val="a1"/>
            </w:pPr>
          </w:p>
          <w:p w14:paraId="53220CDF" w14:textId="77777777" w:rsidR="00A55DC8" w:rsidRDefault="00A55DC8" w:rsidP="00A55DC8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>.setRequestMethod(</w:t>
            </w:r>
            <w:r>
              <w:rPr>
                <w:color w:val="2A00FF"/>
              </w:rPr>
              <w:t>"GET"</w:t>
            </w:r>
            <w:r>
              <w:rPr>
                <w:color w:val="000000"/>
              </w:rPr>
              <w:t>);</w:t>
            </w:r>
          </w:p>
          <w:p w14:paraId="5C54AF63" w14:textId="77777777" w:rsidR="00A55DC8" w:rsidRDefault="00A55DC8" w:rsidP="00A55DC8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>.setRequestProperty(</w:t>
            </w:r>
            <w:r>
              <w:rPr>
                <w:color w:val="2A00FF"/>
              </w:rPr>
              <w:t>"User-Agent"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"Mozilla/5.0"</w:t>
            </w:r>
            <w:r>
              <w:rPr>
                <w:color w:val="000000"/>
              </w:rPr>
              <w:t>);</w:t>
            </w:r>
          </w:p>
          <w:p w14:paraId="37D943C7" w14:textId="77777777" w:rsidR="00A55DC8" w:rsidRDefault="00A55DC8" w:rsidP="00A55DC8">
            <w:pPr>
              <w:pStyle w:val="a1"/>
            </w:pPr>
          </w:p>
          <w:p w14:paraId="250A08D4" w14:textId="77777777" w:rsidR="00A55DC8" w:rsidRDefault="00A55DC8" w:rsidP="00A55DC8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contentType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 xml:space="preserve">.getContentType();        </w:t>
            </w:r>
          </w:p>
          <w:p w14:paraId="0D017733" w14:textId="77777777" w:rsidR="00A55DC8" w:rsidRDefault="00A55DC8" w:rsidP="00A55DC8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encoding</w:t>
            </w:r>
            <w:r>
              <w:rPr>
                <w:color w:val="000000"/>
              </w:rPr>
              <w:t xml:space="preserve"> = (</w:t>
            </w:r>
            <w:r>
              <w:rPr>
                <w:color w:val="6A3E3E"/>
              </w:rPr>
              <w:t>contentType</w:t>
            </w:r>
            <w:r>
              <w:rPr>
                <w:color w:val="000000"/>
              </w:rPr>
              <w:t>.toUpperCase().indexOf(</w:t>
            </w:r>
            <w:r>
              <w:rPr>
                <w:color w:val="2A00FF"/>
              </w:rPr>
              <w:t>"UTF-8"</w:t>
            </w:r>
            <w:r>
              <w:rPr>
                <w:color w:val="000000"/>
              </w:rPr>
              <w:t xml:space="preserve">) &gt;= 0) ? </w:t>
            </w:r>
            <w:r>
              <w:rPr>
                <w:color w:val="2A00FF"/>
              </w:rPr>
              <w:t>"UTF-8"</w:t>
            </w:r>
            <w:r>
              <w:rPr>
                <w:color w:val="000000"/>
              </w:rPr>
              <w:t xml:space="preserve"> : </w:t>
            </w:r>
            <w:r>
              <w:rPr>
                <w:color w:val="2A00FF"/>
              </w:rPr>
              <w:t>"EUC-KR"</w:t>
            </w:r>
            <w:r>
              <w:rPr>
                <w:color w:val="000000"/>
              </w:rPr>
              <w:t>;</w:t>
            </w:r>
          </w:p>
          <w:p w14:paraId="0C468C43" w14:textId="77777777" w:rsidR="00A55DC8" w:rsidRDefault="00A55DC8" w:rsidP="00A55DC8">
            <w:pPr>
              <w:pStyle w:val="a1"/>
            </w:pPr>
            <w:r>
              <w:rPr>
                <w:color w:val="000000"/>
              </w:rPr>
              <w:t xml:space="preserve">        StringBuffer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StringBuffer();</w:t>
            </w:r>
          </w:p>
          <w:p w14:paraId="097FAAAE" w14:textId="77777777" w:rsidR="00A55DC8" w:rsidRDefault="00A55DC8" w:rsidP="00A55DC8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try</w:t>
            </w:r>
            <w:r>
              <w:rPr>
                <w:color w:val="000000"/>
              </w:rPr>
              <w:t xml:space="preserve"> (BufferedReader </w:t>
            </w:r>
            <w:r>
              <w:rPr>
                <w:color w:val="6A3E3E"/>
              </w:rPr>
              <w:t>input</w:t>
            </w:r>
            <w:r>
              <w:rPr>
                <w:color w:val="000000"/>
              </w:rPr>
              <w:t xml:space="preserve"> = </w:t>
            </w:r>
          </w:p>
          <w:p w14:paraId="01C37B81" w14:textId="77777777" w:rsidR="00A55DC8" w:rsidRDefault="00A55DC8" w:rsidP="00A55DC8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BufferedReader(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InputStreamReader(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 xml:space="preserve">.getInputStream(), </w:t>
            </w:r>
            <w:r>
              <w:rPr>
                <w:color w:val="6A3E3E"/>
              </w:rPr>
              <w:t>encoding</w:t>
            </w:r>
            <w:r>
              <w:rPr>
                <w:color w:val="000000"/>
              </w:rPr>
              <w:t>))) {</w:t>
            </w:r>
          </w:p>
          <w:p w14:paraId="4365B05F" w14:textId="77777777" w:rsidR="00A55DC8" w:rsidRDefault="00A55DC8" w:rsidP="00A55DC8">
            <w:pPr>
              <w:pStyle w:val="a1"/>
            </w:pPr>
            <w:r>
              <w:rPr>
                <w:color w:val="000000"/>
              </w:rPr>
              <w:t xml:space="preserve">            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;</w:t>
            </w:r>
          </w:p>
          <w:p w14:paraId="2F2C024F" w14:textId="77777777" w:rsidR="00A55DC8" w:rsidRDefault="00A55DC8" w:rsidP="00A55DC8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while</w:t>
            </w:r>
            <w:r>
              <w:rPr>
                <w:color w:val="000000"/>
              </w:rPr>
              <w:t xml:space="preserve"> ((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input</w:t>
            </w:r>
            <w:r>
              <w:rPr>
                <w:color w:val="000000"/>
              </w:rPr>
              <w:t xml:space="preserve">.readLine()) !=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) {</w:t>
            </w:r>
          </w:p>
          <w:p w14:paraId="46615A5B" w14:textId="77777777" w:rsidR="00A55DC8" w:rsidRDefault="00A55DC8" w:rsidP="00A55DC8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.append(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1FD41DBE" w14:textId="77777777" w:rsidR="00A55DC8" w:rsidRDefault="00A55DC8" w:rsidP="00A55DC8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.append(</w:t>
            </w:r>
            <w:r>
              <w:rPr>
                <w:color w:val="2A00FF"/>
              </w:rPr>
              <w:t>'\n'</w:t>
            </w:r>
            <w:r>
              <w:rPr>
                <w:color w:val="000000"/>
              </w:rPr>
              <w:t>);</w:t>
            </w:r>
          </w:p>
          <w:p w14:paraId="2785BCD8" w14:textId="77777777" w:rsidR="00A55DC8" w:rsidRDefault="00A55DC8" w:rsidP="00A55DC8">
            <w:pPr>
              <w:pStyle w:val="a1"/>
            </w:pPr>
            <w:r>
              <w:rPr>
                <w:color w:val="000000"/>
              </w:rPr>
              <w:t xml:space="preserve">            }</w:t>
            </w:r>
          </w:p>
          <w:p w14:paraId="50AA747F" w14:textId="77777777" w:rsidR="00A55DC8" w:rsidRDefault="00A55DC8" w:rsidP="00A55DC8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364417A9" w14:textId="77777777" w:rsidR="00A55DC8" w:rsidRDefault="00A55DC8" w:rsidP="00A55DC8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.toString();</w:t>
            </w:r>
          </w:p>
          <w:p w14:paraId="6D4C7AF8" w14:textId="77777777" w:rsidR="00A55DC8" w:rsidRDefault="00A55DC8" w:rsidP="00A55DC8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2A166E5C" w14:textId="77777777" w:rsidR="00A55DC8" w:rsidRDefault="00A55DC8" w:rsidP="00A55DC8">
            <w:pPr>
              <w:pStyle w:val="a1"/>
            </w:pPr>
          </w:p>
          <w:p w14:paraId="39949969" w14:textId="77777777" w:rsidR="00A55DC8" w:rsidRDefault="00A55DC8" w:rsidP="00A55DC8">
            <w:pPr>
              <w:pStyle w:val="a1"/>
            </w:pPr>
            <w:r>
              <w:rPr>
                <w:color w:val="000000"/>
              </w:rPr>
              <w:t>}</w:t>
            </w:r>
          </w:p>
          <w:p w14:paraId="1C9EDB63" w14:textId="1BE88586" w:rsidR="00564AF5" w:rsidRDefault="00564AF5" w:rsidP="00A55DC8">
            <w:pPr>
              <w:pStyle w:val="a1"/>
            </w:pPr>
          </w:p>
        </w:tc>
      </w:tr>
    </w:tbl>
    <w:p w14:paraId="02E7D8E1" w14:textId="1EE629B5" w:rsidR="00F6110A" w:rsidRDefault="00F6110A" w:rsidP="00F6110A">
      <w:r>
        <w:rPr>
          <w:rFonts w:hint="eastAsia"/>
        </w:rPr>
        <w:lastRenderedPageBreak/>
        <w:t>Example0</w:t>
      </w:r>
      <w:r>
        <w:t xml:space="preserve">8 </w:t>
      </w:r>
      <w:r>
        <w:rPr>
          <w:rFonts w:hint="eastAsia"/>
        </w:rPr>
        <w:t>예제 코드는 게시글 보기 웹페이지에서</w:t>
      </w:r>
    </w:p>
    <w:p w14:paraId="1377EFCE" w14:textId="47018297" w:rsidR="00F6110A" w:rsidRDefault="00F6110A" w:rsidP="00F6110A">
      <w:r>
        <w:rPr>
          <w:rFonts w:hint="eastAsia"/>
        </w:rPr>
        <w:t>게시글 내용 부분만 찾아서 텍스트 파일에 저장한다.</w:t>
      </w:r>
    </w:p>
    <w:p w14:paraId="2A053E88" w14:textId="77777777" w:rsidR="00F6110A" w:rsidRDefault="00F6110A" w:rsidP="00F6110A">
      <w:pPr>
        <w:rPr>
          <w:color w:val="000000"/>
        </w:rPr>
      </w:pPr>
    </w:p>
    <w:p w14:paraId="1C0F5108" w14:textId="77777777" w:rsidR="00F6110A" w:rsidRDefault="00F6110A" w:rsidP="00F6110A">
      <w:pPr>
        <w:rPr>
          <w:color w:val="000000"/>
        </w:rPr>
      </w:pPr>
    </w:p>
    <w:p w14:paraId="5B9E4E31" w14:textId="786743FF" w:rsidR="00F6110A" w:rsidRDefault="00F6110A" w:rsidP="00F6110A">
      <w:pPr>
        <w:rPr>
          <w:color w:val="000000"/>
        </w:rPr>
      </w:pPr>
      <w:r>
        <w:rPr>
          <w:color w:val="000000"/>
        </w:rPr>
        <w:t xml:space="preserve">writeTextFile(String path, String text, String encoding) </w:t>
      </w:r>
      <w:r>
        <w:rPr>
          <w:rFonts w:hint="eastAsia"/>
          <w:color w:val="000000"/>
        </w:rPr>
        <w:t>메소드</w:t>
      </w:r>
    </w:p>
    <w:p w14:paraId="425E89FB" w14:textId="791D2304" w:rsidR="00F6110A" w:rsidRDefault="00F6110A" w:rsidP="00F6110A">
      <w:pPr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문자열을 텍스트 파일에 저장하는 메소드이다.</w:t>
      </w:r>
    </w:p>
    <w:p w14:paraId="6DD54A49" w14:textId="54E5F5BD" w:rsidR="00F6110A" w:rsidRDefault="00F6110A" w:rsidP="00F6110A">
      <w:pPr>
        <w:rPr>
          <w:color w:val="000000"/>
        </w:rPr>
      </w:pPr>
      <w:r>
        <w:rPr>
          <w:color w:val="000000"/>
        </w:rPr>
        <w:tab/>
        <w:t xml:space="preserve">path: </w:t>
      </w:r>
      <w:r>
        <w:rPr>
          <w:rFonts w:hint="eastAsia"/>
          <w:color w:val="000000"/>
        </w:rPr>
        <w:t>텍스트 파일의 경로명</w:t>
      </w:r>
    </w:p>
    <w:p w14:paraId="151131D9" w14:textId="58C16198" w:rsidR="00F6110A" w:rsidRDefault="00F6110A" w:rsidP="00F6110A">
      <w:pPr>
        <w:rPr>
          <w:color w:val="000000"/>
        </w:rPr>
      </w:pPr>
      <w:r>
        <w:rPr>
          <w:color w:val="000000"/>
        </w:rPr>
        <w:tab/>
        <w:t xml:space="preserve">text: </w:t>
      </w:r>
      <w:r>
        <w:rPr>
          <w:rFonts w:hint="eastAsia"/>
          <w:color w:val="000000"/>
        </w:rPr>
        <w:t>저장할 문자열</w:t>
      </w:r>
    </w:p>
    <w:p w14:paraId="0DC9DB4A" w14:textId="4AA41D57" w:rsidR="00F6110A" w:rsidRDefault="00F6110A" w:rsidP="00F6110A">
      <w:pPr>
        <w:rPr>
          <w:color w:val="000000"/>
        </w:rPr>
      </w:pPr>
      <w:r>
        <w:rPr>
          <w:color w:val="000000"/>
        </w:rPr>
        <w:tab/>
        <w:t xml:space="preserve">encoding: </w:t>
      </w:r>
      <w:r>
        <w:rPr>
          <w:rFonts w:hint="eastAsia"/>
          <w:color w:val="000000"/>
        </w:rPr>
        <w:t>텍스트 파일의 문자 인코딩</w:t>
      </w:r>
    </w:p>
    <w:p w14:paraId="15067EA8" w14:textId="77777777" w:rsidR="00F6110A" w:rsidRDefault="00F6110A" w:rsidP="00F6110A">
      <w:pPr>
        <w:rPr>
          <w:color w:val="000000"/>
        </w:rPr>
      </w:pPr>
    </w:p>
    <w:p w14:paraId="6412844B" w14:textId="77777777" w:rsidR="00F6110A" w:rsidRDefault="00F6110A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1F289B0A" w14:textId="586619E3" w:rsidR="00564AF5" w:rsidRDefault="00564AF5" w:rsidP="00564AF5">
      <w:pPr>
        <w:pStyle w:val="Heading2"/>
      </w:pPr>
      <w:bookmarkStart w:id="21" w:name="_Toc468967645"/>
      <w:r>
        <w:rPr>
          <w:rFonts w:hint="eastAsia"/>
        </w:rPr>
        <w:lastRenderedPageBreak/>
        <w:t>Example09</w:t>
      </w:r>
      <w:bookmarkEnd w:id="21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564AF5" w14:paraId="78483EE9" w14:textId="77777777" w:rsidTr="00A55DC8">
        <w:tc>
          <w:tcPr>
            <w:tcW w:w="426" w:type="dxa"/>
          </w:tcPr>
          <w:p w14:paraId="29A02A64" w14:textId="77777777" w:rsidR="00564AF5" w:rsidRPr="00185935" w:rsidRDefault="00564AF5" w:rsidP="00564AF5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00871A45" w14:textId="77777777" w:rsidR="00564AF5" w:rsidRPr="00185935" w:rsidRDefault="00564AF5" w:rsidP="00564AF5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5A0777AC" w14:textId="77777777" w:rsidR="00564AF5" w:rsidRPr="00185935" w:rsidRDefault="00564AF5" w:rsidP="00564AF5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6B86DA93" w14:textId="77777777" w:rsidR="00564AF5" w:rsidRPr="00185935" w:rsidRDefault="00564AF5" w:rsidP="00564AF5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2F7C1D95" w14:textId="77777777" w:rsidR="00564AF5" w:rsidRPr="00185935" w:rsidRDefault="00564AF5" w:rsidP="00564AF5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4787B16C" w14:textId="77777777" w:rsidR="00564AF5" w:rsidRPr="00185935" w:rsidRDefault="00564AF5" w:rsidP="00564AF5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3BAE6356" w14:textId="77777777" w:rsidR="00564AF5" w:rsidRPr="00185935" w:rsidRDefault="00564AF5" w:rsidP="00564AF5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2C25B1AF" w14:textId="77777777" w:rsidR="00564AF5" w:rsidRPr="00185935" w:rsidRDefault="00564AF5" w:rsidP="00564AF5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3D1E5F71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514035DC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275F2186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0795DB0A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1B00BB71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0623A95C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2124D097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1C63041A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1DA12BB8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4B16F641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4AF1EF3C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3E739F8C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74BC9406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0187A60A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4BF98AD9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3F509008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10B2691D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277727B9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213BA1CD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07BAF4CA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2A4DAF84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01533565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70342061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1ACB2E64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32</w:t>
            </w:r>
          </w:p>
          <w:p w14:paraId="7FBF68CC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33</w:t>
            </w:r>
          </w:p>
          <w:p w14:paraId="6D245C55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34</w:t>
            </w:r>
          </w:p>
          <w:p w14:paraId="26F71D65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35</w:t>
            </w:r>
          </w:p>
          <w:p w14:paraId="712F708C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36</w:t>
            </w:r>
          </w:p>
          <w:p w14:paraId="43FDA84A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37</w:t>
            </w:r>
          </w:p>
          <w:p w14:paraId="752DFB6B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38</w:t>
            </w:r>
          </w:p>
          <w:p w14:paraId="00131E3A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39</w:t>
            </w:r>
          </w:p>
          <w:p w14:paraId="787B4F57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40</w:t>
            </w:r>
          </w:p>
          <w:p w14:paraId="2D9FA642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41</w:t>
            </w:r>
          </w:p>
          <w:p w14:paraId="60B9F795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42</w:t>
            </w:r>
          </w:p>
          <w:p w14:paraId="595C0584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43</w:t>
            </w:r>
          </w:p>
          <w:p w14:paraId="3A4C727E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44</w:t>
            </w:r>
          </w:p>
          <w:p w14:paraId="21D127F0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45</w:t>
            </w:r>
          </w:p>
          <w:p w14:paraId="6FF5E5B2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46</w:t>
            </w:r>
          </w:p>
          <w:p w14:paraId="4779D0C1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47</w:t>
            </w:r>
          </w:p>
          <w:p w14:paraId="274A55F4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48</w:t>
            </w:r>
          </w:p>
          <w:p w14:paraId="69D0434F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49</w:t>
            </w:r>
          </w:p>
          <w:p w14:paraId="75B32D73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50</w:t>
            </w:r>
          </w:p>
          <w:p w14:paraId="75E3895D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51</w:t>
            </w:r>
          </w:p>
          <w:p w14:paraId="3519A6E7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52</w:t>
            </w:r>
          </w:p>
          <w:p w14:paraId="3424B7F9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53</w:t>
            </w:r>
          </w:p>
          <w:p w14:paraId="7FB28CF1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54</w:t>
            </w:r>
          </w:p>
          <w:p w14:paraId="7FD5F04F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55</w:t>
            </w:r>
          </w:p>
          <w:p w14:paraId="4D710328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56</w:t>
            </w:r>
          </w:p>
          <w:p w14:paraId="0392E423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57</w:t>
            </w:r>
          </w:p>
          <w:p w14:paraId="3546B495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58</w:t>
            </w:r>
          </w:p>
          <w:p w14:paraId="748A95DC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59</w:t>
            </w:r>
          </w:p>
          <w:p w14:paraId="03A4220B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60</w:t>
            </w:r>
          </w:p>
          <w:p w14:paraId="4ABAC30E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61</w:t>
            </w:r>
          </w:p>
          <w:p w14:paraId="79D9DFBA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62</w:t>
            </w:r>
          </w:p>
          <w:p w14:paraId="3668D523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63</w:t>
            </w:r>
          </w:p>
          <w:p w14:paraId="6EC56F36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64</w:t>
            </w:r>
          </w:p>
          <w:p w14:paraId="2748601B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65</w:t>
            </w:r>
          </w:p>
          <w:p w14:paraId="1E9BBE75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66</w:t>
            </w:r>
          </w:p>
          <w:p w14:paraId="57E64F64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67</w:t>
            </w:r>
          </w:p>
          <w:p w14:paraId="398094B5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68</w:t>
            </w:r>
          </w:p>
          <w:p w14:paraId="14D5B461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lastRenderedPageBreak/>
              <w:t>69</w:t>
            </w:r>
          </w:p>
          <w:p w14:paraId="6575B1CC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70</w:t>
            </w:r>
          </w:p>
          <w:p w14:paraId="6F32C0AA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71</w:t>
            </w:r>
          </w:p>
          <w:p w14:paraId="091626A2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72</w:t>
            </w:r>
          </w:p>
          <w:p w14:paraId="31D4C57B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73</w:t>
            </w:r>
          </w:p>
          <w:p w14:paraId="4AA8D51A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74</w:t>
            </w:r>
          </w:p>
          <w:p w14:paraId="4A0422FB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75</w:t>
            </w:r>
          </w:p>
          <w:p w14:paraId="1BBEDD8A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76</w:t>
            </w:r>
          </w:p>
          <w:p w14:paraId="0445AF42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77</w:t>
            </w:r>
          </w:p>
          <w:p w14:paraId="00612C54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78</w:t>
            </w:r>
          </w:p>
          <w:p w14:paraId="2AEE5295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79</w:t>
            </w:r>
          </w:p>
          <w:p w14:paraId="13E2DD39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80</w:t>
            </w:r>
          </w:p>
          <w:p w14:paraId="014D9353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81</w:t>
            </w:r>
          </w:p>
          <w:p w14:paraId="181992CC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82</w:t>
            </w:r>
          </w:p>
          <w:p w14:paraId="28216611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83</w:t>
            </w:r>
          </w:p>
          <w:p w14:paraId="245563DF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84</w:t>
            </w:r>
          </w:p>
          <w:p w14:paraId="7AE51AFE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85</w:t>
            </w:r>
          </w:p>
          <w:p w14:paraId="42497494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86</w:t>
            </w:r>
          </w:p>
          <w:p w14:paraId="170A1C06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87</w:t>
            </w:r>
          </w:p>
          <w:p w14:paraId="79E1C5E1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88</w:t>
            </w:r>
          </w:p>
          <w:p w14:paraId="65712F50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89</w:t>
            </w:r>
          </w:p>
          <w:p w14:paraId="42310387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90</w:t>
            </w:r>
          </w:p>
          <w:p w14:paraId="6D61285C" w14:textId="77777777" w:rsidR="00564AF5" w:rsidRDefault="00564AF5" w:rsidP="00564AF5">
            <w:pPr>
              <w:pStyle w:val="a1"/>
            </w:pPr>
            <w:r>
              <w:rPr>
                <w:rFonts w:hint="eastAsia"/>
              </w:rPr>
              <w:t>91</w:t>
            </w:r>
          </w:p>
          <w:p w14:paraId="56C69D36" w14:textId="60A7668B" w:rsidR="00564AF5" w:rsidRPr="00185935" w:rsidRDefault="00564AF5" w:rsidP="00564AF5">
            <w:pPr>
              <w:pStyle w:val="a1"/>
            </w:pPr>
          </w:p>
        </w:tc>
        <w:tc>
          <w:tcPr>
            <w:tcW w:w="10631" w:type="dxa"/>
          </w:tcPr>
          <w:p w14:paraId="65D9460B" w14:textId="77777777" w:rsidR="00564AF5" w:rsidRDefault="00564AF5" w:rsidP="00564AF5">
            <w:pPr>
              <w:pStyle w:val="a1"/>
            </w:pPr>
            <w:r>
              <w:rPr>
                <w:color w:val="7F0055"/>
              </w:rPr>
              <w:lastRenderedPageBreak/>
              <w:t>package</w:t>
            </w:r>
            <w:r>
              <w:rPr>
                <w:color w:val="000000"/>
              </w:rPr>
              <w:t xml:space="preserve"> net.skhu.http;</w:t>
            </w:r>
          </w:p>
          <w:p w14:paraId="5B61049D" w14:textId="77777777" w:rsidR="00564AF5" w:rsidRDefault="00564AF5" w:rsidP="00564AF5">
            <w:pPr>
              <w:pStyle w:val="a1"/>
            </w:pPr>
          </w:p>
          <w:p w14:paraId="33FAD51A" w14:textId="77777777" w:rsidR="00564AF5" w:rsidRDefault="00564AF5" w:rsidP="00564AF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java.io.BufferedReader;</w:t>
            </w:r>
          </w:p>
          <w:p w14:paraId="38CE06A9" w14:textId="77777777" w:rsidR="00564AF5" w:rsidRDefault="00564AF5" w:rsidP="00564AF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java.io.BufferedWriter;</w:t>
            </w:r>
          </w:p>
          <w:p w14:paraId="52E24E6C" w14:textId="77777777" w:rsidR="00564AF5" w:rsidRDefault="00564AF5" w:rsidP="00564AF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java.io.FileOutputStream;</w:t>
            </w:r>
          </w:p>
          <w:p w14:paraId="4EE75495" w14:textId="77777777" w:rsidR="00564AF5" w:rsidRDefault="00564AF5" w:rsidP="00564AF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java.io.IOException;</w:t>
            </w:r>
          </w:p>
          <w:p w14:paraId="1BA4BFAF" w14:textId="77777777" w:rsidR="00564AF5" w:rsidRDefault="00564AF5" w:rsidP="00564AF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java.io.InputStreamReader;</w:t>
            </w:r>
          </w:p>
          <w:p w14:paraId="1A5A511A" w14:textId="77777777" w:rsidR="00564AF5" w:rsidRDefault="00564AF5" w:rsidP="00564AF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java.io.OutputStreamWriter;</w:t>
            </w:r>
          </w:p>
          <w:p w14:paraId="15E61296" w14:textId="77777777" w:rsidR="00564AF5" w:rsidRDefault="00564AF5" w:rsidP="00564AF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java.net.HttpURLConnection;</w:t>
            </w:r>
          </w:p>
          <w:p w14:paraId="3663CA8D" w14:textId="77777777" w:rsidR="00564AF5" w:rsidRDefault="00564AF5" w:rsidP="00564AF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java.net.URL;</w:t>
            </w:r>
          </w:p>
          <w:p w14:paraId="2D5E56B2" w14:textId="77777777" w:rsidR="00564AF5" w:rsidRDefault="00564AF5" w:rsidP="00564AF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java.util.ArrayList;</w:t>
            </w:r>
          </w:p>
          <w:p w14:paraId="1730AB7B" w14:textId="77777777" w:rsidR="00564AF5" w:rsidRDefault="00564AF5" w:rsidP="00564AF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java.util.List;</w:t>
            </w:r>
          </w:p>
          <w:p w14:paraId="412F45BB" w14:textId="77777777" w:rsidR="00564AF5" w:rsidRDefault="00564AF5" w:rsidP="00564AF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java.util.regex.Matcher;</w:t>
            </w:r>
          </w:p>
          <w:p w14:paraId="4D92EBAD" w14:textId="77777777" w:rsidR="00564AF5" w:rsidRDefault="00564AF5" w:rsidP="00564AF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java.util.regex.Pattern;</w:t>
            </w:r>
          </w:p>
          <w:p w14:paraId="18683666" w14:textId="77777777" w:rsidR="00564AF5" w:rsidRDefault="00564AF5" w:rsidP="00564AF5">
            <w:pPr>
              <w:pStyle w:val="a1"/>
            </w:pPr>
          </w:p>
          <w:p w14:paraId="70FBA5C4" w14:textId="77777777" w:rsidR="00564AF5" w:rsidRDefault="00564AF5" w:rsidP="00564AF5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Example09 {</w:t>
            </w:r>
          </w:p>
          <w:p w14:paraId="011351AF" w14:textId="77777777" w:rsidR="00564AF5" w:rsidRDefault="00564AF5" w:rsidP="00564AF5">
            <w:pPr>
              <w:pStyle w:val="a1"/>
            </w:pPr>
          </w:p>
          <w:p w14:paraId="5D315541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Exception {</w:t>
            </w:r>
          </w:p>
          <w:p w14:paraId="48A07EAC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listUrl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"http://www.skhu.ac.kr/board/boardlist.aspx?curpage=1&amp;bsid=10004&amp;searchBun=51"</w:t>
            </w:r>
            <w:r>
              <w:rPr>
                <w:color w:val="000000"/>
              </w:rPr>
              <w:t>;</w:t>
            </w:r>
          </w:p>
          <w:p w14:paraId="50286C8B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List&lt;Article&gt;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 xml:space="preserve"> = getArticleList(</w:t>
            </w:r>
            <w:r>
              <w:rPr>
                <w:color w:val="6A3E3E"/>
              </w:rPr>
              <w:t>listUrl</w:t>
            </w:r>
            <w:r>
              <w:rPr>
                <w:color w:val="000000"/>
              </w:rPr>
              <w:t>);</w:t>
            </w:r>
          </w:p>
          <w:p w14:paraId="39D8E517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(Article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) {</w:t>
            </w:r>
          </w:p>
          <w:p w14:paraId="50D97FF7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    String </w:t>
            </w:r>
            <w:r>
              <w:rPr>
                <w:color w:val="6A3E3E"/>
              </w:rPr>
              <w:t>idx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.getIdx();</w:t>
            </w:r>
          </w:p>
          <w:p w14:paraId="430F140D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    String </w:t>
            </w:r>
            <w:r>
              <w:rPr>
                <w:color w:val="6A3E3E"/>
              </w:rPr>
              <w:t>body</w:t>
            </w:r>
            <w:r>
              <w:rPr>
                <w:color w:val="000000"/>
              </w:rPr>
              <w:t xml:space="preserve"> = getArticleBody(</w:t>
            </w:r>
            <w:r>
              <w:rPr>
                <w:color w:val="6A3E3E"/>
              </w:rPr>
              <w:t>idx</w:t>
            </w:r>
            <w:r>
              <w:rPr>
                <w:color w:val="000000"/>
              </w:rPr>
              <w:t>);</w:t>
            </w:r>
          </w:p>
          <w:p w14:paraId="34811116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.setBody(</w:t>
            </w:r>
            <w:r>
              <w:rPr>
                <w:color w:val="6A3E3E"/>
              </w:rPr>
              <w:t>body</w:t>
            </w:r>
            <w:r>
              <w:rPr>
                <w:color w:val="000000"/>
              </w:rPr>
              <w:t>);</w:t>
            </w:r>
          </w:p>
          <w:p w14:paraId="56795514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    String </w:t>
            </w:r>
            <w:r>
              <w:rPr>
                <w:color w:val="6A3E3E"/>
              </w:rPr>
              <w:t>path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"d:/temp/##.html"</w:t>
            </w:r>
            <w:r>
              <w:rPr>
                <w:color w:val="000000"/>
              </w:rPr>
              <w:t>.replace(</w:t>
            </w:r>
            <w:r>
              <w:rPr>
                <w:color w:val="2A00FF"/>
              </w:rPr>
              <w:t>"##"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idx</w:t>
            </w:r>
            <w:r>
              <w:rPr>
                <w:color w:val="000000"/>
              </w:rPr>
              <w:t>);</w:t>
            </w:r>
          </w:p>
          <w:p w14:paraId="07C1C32D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    writeTextFile(</w:t>
            </w:r>
            <w:r>
              <w:rPr>
                <w:color w:val="6A3E3E"/>
              </w:rPr>
              <w:t>path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body</w:t>
            </w:r>
            <w:r>
              <w:rPr>
                <w:color w:val="000000"/>
              </w:rPr>
              <w:t>);</w:t>
            </w:r>
          </w:p>
          <w:p w14:paraId="2F693FD5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}        </w:t>
            </w:r>
          </w:p>
          <w:p w14:paraId="73C2A7D7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0DADDEAA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6243E776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writeTextFile(String </w:t>
            </w:r>
            <w:r>
              <w:rPr>
                <w:color w:val="6A3E3E"/>
              </w:rPr>
              <w:t>path</w:t>
            </w:r>
            <w:r>
              <w:rPr>
                <w:color w:val="000000"/>
              </w:rPr>
              <w:t xml:space="preserve">, String </w:t>
            </w:r>
            <w:r>
              <w:rPr>
                <w:color w:val="6A3E3E"/>
              </w:rPr>
              <w:t>text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IOException {</w:t>
            </w:r>
          </w:p>
          <w:p w14:paraId="6213938D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try</w:t>
            </w:r>
            <w:r>
              <w:rPr>
                <w:color w:val="000000"/>
              </w:rPr>
              <w:t xml:space="preserve"> (BufferedWriter </w:t>
            </w:r>
            <w:r>
              <w:rPr>
                <w:color w:val="6A3E3E"/>
              </w:rPr>
              <w:t>writer</w:t>
            </w:r>
            <w:r>
              <w:rPr>
                <w:color w:val="000000"/>
              </w:rPr>
              <w:t xml:space="preserve"> = </w:t>
            </w:r>
          </w:p>
          <w:p w14:paraId="24106177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BufferedWriter(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OutputStreamWriter(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FileOutputStream(</w:t>
            </w:r>
            <w:r>
              <w:rPr>
                <w:color w:val="6A3E3E"/>
              </w:rPr>
              <w:t>path</w:t>
            </w:r>
            <w:r>
              <w:rPr>
                <w:color w:val="000000"/>
              </w:rPr>
              <w:t xml:space="preserve">), </w:t>
            </w:r>
            <w:r>
              <w:rPr>
                <w:color w:val="2A00FF"/>
              </w:rPr>
              <w:t>"EUC-KR"</w:t>
            </w:r>
            <w:r>
              <w:rPr>
                <w:color w:val="000000"/>
              </w:rPr>
              <w:t>))) {</w:t>
            </w:r>
          </w:p>
          <w:p w14:paraId="2377D285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writer</w:t>
            </w:r>
            <w:r>
              <w:rPr>
                <w:color w:val="000000"/>
              </w:rPr>
              <w:t>.write(</w:t>
            </w:r>
            <w:r>
              <w:rPr>
                <w:color w:val="6A3E3E"/>
              </w:rPr>
              <w:t>text</w:t>
            </w:r>
            <w:r>
              <w:rPr>
                <w:color w:val="000000"/>
              </w:rPr>
              <w:t>);</w:t>
            </w:r>
          </w:p>
          <w:p w14:paraId="46D40C50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writer</w:t>
            </w:r>
            <w:r>
              <w:rPr>
                <w:color w:val="000000"/>
              </w:rPr>
              <w:t>.close();</w:t>
            </w:r>
          </w:p>
          <w:p w14:paraId="4FE9244A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3E2212CF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3C386691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5AC39A92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List&lt;Article&gt; getArticleList(String </w:t>
            </w:r>
            <w:r>
              <w:rPr>
                <w:color w:val="6A3E3E"/>
              </w:rPr>
              <w:t>url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IOException {</w:t>
            </w:r>
          </w:p>
          <w:p w14:paraId="1D0DC156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List&lt;Article&gt;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ArrayList&lt;Article&gt;();</w:t>
            </w:r>
          </w:p>
          <w:p w14:paraId="33BEC21B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html</w:t>
            </w:r>
            <w:r>
              <w:rPr>
                <w:color w:val="000000"/>
              </w:rPr>
              <w:t xml:space="preserve"> = getHttpResponse(</w:t>
            </w:r>
            <w:r>
              <w:rPr>
                <w:color w:val="6A3E3E"/>
              </w:rPr>
              <w:t>url</w:t>
            </w:r>
            <w:r>
              <w:rPr>
                <w:color w:val="000000"/>
              </w:rPr>
              <w:t xml:space="preserve">);        </w:t>
            </w:r>
          </w:p>
          <w:p w14:paraId="382952B0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"&lt;a href='boardread.aspx\\?idx=([0-9]+)[^&gt;]+&gt;([^&lt;]+)&lt;/a&gt;"</w:t>
            </w:r>
            <w:r>
              <w:rPr>
                <w:color w:val="000000"/>
              </w:rPr>
              <w:t>;</w:t>
            </w:r>
          </w:p>
          <w:p w14:paraId="2455EB5A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Pattern </w:t>
            </w:r>
            <w:r>
              <w:rPr>
                <w:color w:val="6A3E3E"/>
              </w:rPr>
              <w:t>pattern</w:t>
            </w:r>
            <w:r>
              <w:rPr>
                <w:color w:val="000000"/>
              </w:rPr>
              <w:t xml:space="preserve"> = Pattern.compile(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>);</w:t>
            </w:r>
          </w:p>
          <w:p w14:paraId="0F32A521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Matcher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pattern</w:t>
            </w:r>
            <w:r>
              <w:rPr>
                <w:color w:val="000000"/>
              </w:rPr>
              <w:t>.matcher(</w:t>
            </w:r>
            <w:r>
              <w:rPr>
                <w:color w:val="6A3E3E"/>
              </w:rPr>
              <w:t>html</w:t>
            </w:r>
            <w:r>
              <w:rPr>
                <w:color w:val="000000"/>
              </w:rPr>
              <w:t xml:space="preserve">);        </w:t>
            </w:r>
          </w:p>
          <w:p w14:paraId="24F596C4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while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>.find()) {</w:t>
            </w:r>
          </w:p>
          <w:p w14:paraId="7CA5A462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        Article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Article();</w:t>
            </w:r>
          </w:p>
          <w:p w14:paraId="79A032DE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.setIdx(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>.group(1));</w:t>
            </w:r>
          </w:p>
          <w:p w14:paraId="11CC64D0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.setTitle(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>.group(2));</w:t>
            </w:r>
          </w:p>
          <w:p w14:paraId="69444445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.add(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);</w:t>
            </w:r>
          </w:p>
          <w:p w14:paraId="7AFBFA8E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2FC82494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;</w:t>
            </w:r>
          </w:p>
          <w:p w14:paraId="2C301982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}    </w:t>
            </w:r>
          </w:p>
          <w:p w14:paraId="4C4F5E9A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1BED13A3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String getArticleBody(String </w:t>
            </w:r>
            <w:r>
              <w:rPr>
                <w:color w:val="6A3E3E"/>
              </w:rPr>
              <w:t>idx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IOException {</w:t>
            </w:r>
          </w:p>
          <w:p w14:paraId="517DF97D" w14:textId="77777777" w:rsidR="00564AF5" w:rsidRDefault="00564AF5" w:rsidP="00564AF5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articleUrl</w:t>
            </w:r>
            <w:r>
              <w:rPr>
                <w:color w:val="000000"/>
              </w:rPr>
              <w:t xml:space="preserve"> = </w:t>
            </w:r>
          </w:p>
          <w:p w14:paraId="711717F3" w14:textId="01F8964E" w:rsidR="00564AF5" w:rsidRDefault="00564AF5" w:rsidP="00564AF5">
            <w:pPr>
              <w:pStyle w:val="a1"/>
            </w:pPr>
            <w:r>
              <w:rPr>
                <w:color w:val="2A00FF"/>
              </w:rPr>
              <w:t xml:space="preserve">                "http://www.skhu.ac.kr/board/boardread.aspx?idx=9999&amp;curpage=1&amp;bsid=10004&amp;searchBun=51"</w:t>
            </w:r>
            <w:r>
              <w:rPr>
                <w:color w:val="000000"/>
              </w:rPr>
              <w:t>;</w:t>
            </w:r>
          </w:p>
          <w:p w14:paraId="1DFEA6E9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articleUrl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articleUrl</w:t>
            </w:r>
            <w:r>
              <w:rPr>
                <w:color w:val="000000"/>
              </w:rPr>
              <w:t>.replace(</w:t>
            </w:r>
            <w:r>
              <w:rPr>
                <w:color w:val="2A00FF"/>
              </w:rPr>
              <w:t>"9999"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idx</w:t>
            </w:r>
            <w:r>
              <w:rPr>
                <w:color w:val="000000"/>
              </w:rPr>
              <w:t>);</w:t>
            </w:r>
          </w:p>
          <w:p w14:paraId="4D560632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html</w:t>
            </w:r>
            <w:r>
              <w:rPr>
                <w:color w:val="000000"/>
              </w:rPr>
              <w:t xml:space="preserve"> = getHttpResponse(</w:t>
            </w:r>
            <w:r>
              <w:rPr>
                <w:color w:val="6A3E3E"/>
              </w:rPr>
              <w:t>articleUrl</w:t>
            </w:r>
            <w:r>
              <w:rPr>
                <w:color w:val="000000"/>
              </w:rPr>
              <w:t>);</w:t>
            </w:r>
          </w:p>
          <w:p w14:paraId="783885ED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2B76C62B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"&lt;td colspan=\"4\" class=\"board_view_con\"&gt;(?&lt;body&gt;.+)\n"</w:t>
            </w:r>
            <w:r>
              <w:rPr>
                <w:color w:val="000000"/>
              </w:rPr>
              <w:t xml:space="preserve"> + </w:t>
            </w:r>
          </w:p>
          <w:p w14:paraId="069D16D9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               </w:t>
            </w:r>
            <w:r>
              <w:rPr>
                <w:color w:val="2A00FF"/>
              </w:rPr>
              <w:t>"            &lt;/td&gt;\n"</w:t>
            </w:r>
            <w:r>
              <w:rPr>
                <w:color w:val="000000"/>
              </w:rPr>
              <w:t xml:space="preserve"> + </w:t>
            </w:r>
          </w:p>
          <w:p w14:paraId="53823149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               </w:t>
            </w:r>
            <w:r>
              <w:rPr>
                <w:color w:val="2A00FF"/>
              </w:rPr>
              <w:t>"        &lt;/tr&gt;\n"</w:t>
            </w:r>
            <w:r>
              <w:rPr>
                <w:color w:val="000000"/>
              </w:rPr>
              <w:t xml:space="preserve"> + </w:t>
            </w:r>
          </w:p>
          <w:p w14:paraId="44A9AF09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               </w:t>
            </w:r>
            <w:r>
              <w:rPr>
                <w:color w:val="2A00FF"/>
              </w:rPr>
              <w:t>"    &lt;/tbody&gt;\n"</w:t>
            </w:r>
            <w:r>
              <w:rPr>
                <w:color w:val="000000"/>
              </w:rPr>
              <w:t xml:space="preserve"> + </w:t>
            </w:r>
          </w:p>
          <w:p w14:paraId="3CACCD3A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               </w:t>
            </w:r>
            <w:r>
              <w:rPr>
                <w:color w:val="2A00FF"/>
              </w:rPr>
              <w:t>"&lt;/table&gt;\n"</w:t>
            </w:r>
            <w:r>
              <w:rPr>
                <w:color w:val="000000"/>
              </w:rPr>
              <w:t xml:space="preserve"> + </w:t>
            </w:r>
          </w:p>
          <w:p w14:paraId="4C4A058F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               </w:t>
            </w:r>
            <w:r>
              <w:rPr>
                <w:color w:val="2A00FF"/>
              </w:rPr>
              <w:t>"&lt;table summary=\"</w:t>
            </w:r>
            <w:r>
              <w:rPr>
                <w:rFonts w:hint="eastAsia"/>
                <w:color w:val="2A00FF"/>
              </w:rPr>
              <w:t>이전글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;</w:t>
            </w:r>
          </w:p>
          <w:p w14:paraId="4EC41078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Pattern </w:t>
            </w:r>
            <w:r>
              <w:rPr>
                <w:color w:val="6A3E3E"/>
              </w:rPr>
              <w:t>pattern</w:t>
            </w:r>
            <w:r>
              <w:rPr>
                <w:color w:val="000000"/>
              </w:rPr>
              <w:t xml:space="preserve"> = Pattern.compile(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>, Pattern.</w:t>
            </w:r>
            <w:r>
              <w:rPr>
                <w:color w:val="0000C0"/>
              </w:rPr>
              <w:t>DOTALL</w:t>
            </w:r>
            <w:r>
              <w:rPr>
                <w:color w:val="000000"/>
              </w:rPr>
              <w:t>);</w:t>
            </w:r>
          </w:p>
          <w:p w14:paraId="52B8BD69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Matcher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pattern</w:t>
            </w:r>
            <w:r>
              <w:rPr>
                <w:color w:val="000000"/>
              </w:rPr>
              <w:t>.matcher(</w:t>
            </w:r>
            <w:r>
              <w:rPr>
                <w:color w:val="6A3E3E"/>
              </w:rPr>
              <w:t>html</w:t>
            </w:r>
            <w:r>
              <w:rPr>
                <w:color w:val="000000"/>
              </w:rPr>
              <w:t>);</w:t>
            </w:r>
          </w:p>
          <w:p w14:paraId="14473B9D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.find() ?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>.group(</w:t>
            </w:r>
            <w:r>
              <w:rPr>
                <w:color w:val="2A00FF"/>
              </w:rPr>
              <w:t>"body"</w:t>
            </w:r>
            <w:r>
              <w:rPr>
                <w:color w:val="000000"/>
              </w:rPr>
              <w:t xml:space="preserve">) :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;</w:t>
            </w:r>
          </w:p>
          <w:p w14:paraId="0BC6C10B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62E86FA7" w14:textId="77777777" w:rsidR="00564AF5" w:rsidRDefault="00564AF5" w:rsidP="00564AF5">
            <w:pPr>
              <w:pStyle w:val="a1"/>
            </w:pPr>
          </w:p>
          <w:p w14:paraId="0A103D67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String getHttpResponse(String </w:t>
            </w:r>
            <w:r>
              <w:rPr>
                <w:color w:val="6A3E3E"/>
              </w:rPr>
              <w:t>url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IOException {</w:t>
            </w:r>
          </w:p>
          <w:p w14:paraId="2C1042D4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URL </w:t>
            </w:r>
            <w:r>
              <w:rPr>
                <w:color w:val="6A3E3E"/>
              </w:rPr>
              <w:t>urlObj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URL(</w:t>
            </w:r>
            <w:r>
              <w:rPr>
                <w:color w:val="6A3E3E"/>
              </w:rPr>
              <w:t>url</w:t>
            </w:r>
            <w:r>
              <w:rPr>
                <w:color w:val="000000"/>
              </w:rPr>
              <w:t>);</w:t>
            </w:r>
          </w:p>
          <w:p w14:paraId="06E09184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HttpURLConnection 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 xml:space="preserve"> = (HttpURLConnection)</w:t>
            </w:r>
            <w:r>
              <w:rPr>
                <w:color w:val="6A3E3E"/>
              </w:rPr>
              <w:t>urlObj</w:t>
            </w:r>
            <w:r>
              <w:rPr>
                <w:color w:val="000000"/>
              </w:rPr>
              <w:t>.openConnection();</w:t>
            </w:r>
          </w:p>
          <w:p w14:paraId="703B27E7" w14:textId="77777777" w:rsidR="00564AF5" w:rsidRDefault="00564AF5" w:rsidP="00564AF5">
            <w:pPr>
              <w:pStyle w:val="a1"/>
            </w:pPr>
          </w:p>
          <w:p w14:paraId="2876B68A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>.setRequestMethod(</w:t>
            </w:r>
            <w:r>
              <w:rPr>
                <w:color w:val="2A00FF"/>
              </w:rPr>
              <w:t>"GET"</w:t>
            </w:r>
            <w:r>
              <w:rPr>
                <w:color w:val="000000"/>
              </w:rPr>
              <w:t>);</w:t>
            </w:r>
          </w:p>
          <w:p w14:paraId="6D459C14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>.setRequestProperty(</w:t>
            </w:r>
            <w:r>
              <w:rPr>
                <w:color w:val="2A00FF"/>
              </w:rPr>
              <w:t>"User-Agent"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"Mozilla/5.0"</w:t>
            </w:r>
            <w:r>
              <w:rPr>
                <w:color w:val="000000"/>
              </w:rPr>
              <w:t>);</w:t>
            </w:r>
          </w:p>
          <w:p w14:paraId="2281A434" w14:textId="77777777" w:rsidR="00564AF5" w:rsidRDefault="00564AF5" w:rsidP="00564AF5">
            <w:pPr>
              <w:pStyle w:val="a1"/>
            </w:pPr>
          </w:p>
          <w:p w14:paraId="628518F5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contentType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 xml:space="preserve">.getContentType();        </w:t>
            </w:r>
          </w:p>
          <w:p w14:paraId="271B6671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encoding</w:t>
            </w:r>
            <w:r>
              <w:rPr>
                <w:color w:val="000000"/>
              </w:rPr>
              <w:t xml:space="preserve"> = (</w:t>
            </w:r>
            <w:r>
              <w:rPr>
                <w:color w:val="6A3E3E"/>
              </w:rPr>
              <w:t>contentType</w:t>
            </w:r>
            <w:r>
              <w:rPr>
                <w:color w:val="000000"/>
              </w:rPr>
              <w:t>.toUpperCase().indexOf(</w:t>
            </w:r>
            <w:r>
              <w:rPr>
                <w:color w:val="2A00FF"/>
              </w:rPr>
              <w:t>"UTF-8"</w:t>
            </w:r>
            <w:r>
              <w:rPr>
                <w:color w:val="000000"/>
              </w:rPr>
              <w:t xml:space="preserve">) &gt;= 0) ? </w:t>
            </w:r>
            <w:r>
              <w:rPr>
                <w:color w:val="2A00FF"/>
              </w:rPr>
              <w:t>"UTF-8"</w:t>
            </w:r>
            <w:r>
              <w:rPr>
                <w:color w:val="000000"/>
              </w:rPr>
              <w:t xml:space="preserve"> : </w:t>
            </w:r>
            <w:r>
              <w:rPr>
                <w:color w:val="2A00FF"/>
              </w:rPr>
              <w:t>"EUC-KR"</w:t>
            </w:r>
            <w:r>
              <w:rPr>
                <w:color w:val="000000"/>
              </w:rPr>
              <w:t>;</w:t>
            </w:r>
          </w:p>
          <w:p w14:paraId="6135C50E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StringBuffer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StringBuffer();</w:t>
            </w:r>
          </w:p>
          <w:p w14:paraId="66D59947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try</w:t>
            </w:r>
            <w:r>
              <w:rPr>
                <w:color w:val="000000"/>
              </w:rPr>
              <w:t xml:space="preserve"> (BufferedReader </w:t>
            </w:r>
            <w:r>
              <w:rPr>
                <w:color w:val="6A3E3E"/>
              </w:rPr>
              <w:t>input</w:t>
            </w:r>
            <w:r>
              <w:rPr>
                <w:color w:val="000000"/>
              </w:rPr>
              <w:t xml:space="preserve"> = </w:t>
            </w:r>
          </w:p>
          <w:p w14:paraId="2B6627EA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BufferedReader(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InputStreamReader(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 xml:space="preserve">.getInputStream(), </w:t>
            </w:r>
            <w:r>
              <w:rPr>
                <w:color w:val="6A3E3E"/>
              </w:rPr>
              <w:t>encoding</w:t>
            </w:r>
            <w:r>
              <w:rPr>
                <w:color w:val="000000"/>
              </w:rPr>
              <w:t>))) {</w:t>
            </w:r>
          </w:p>
          <w:p w14:paraId="0915FDCC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    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;</w:t>
            </w:r>
          </w:p>
          <w:p w14:paraId="2BB64105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while</w:t>
            </w:r>
            <w:r>
              <w:rPr>
                <w:color w:val="000000"/>
              </w:rPr>
              <w:t xml:space="preserve"> ((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input</w:t>
            </w:r>
            <w:r>
              <w:rPr>
                <w:color w:val="000000"/>
              </w:rPr>
              <w:t xml:space="preserve">.readLine()) !=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) {</w:t>
            </w:r>
          </w:p>
          <w:p w14:paraId="09E9225A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.append(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4FD79FC0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.append(</w:t>
            </w:r>
            <w:r>
              <w:rPr>
                <w:color w:val="2A00FF"/>
              </w:rPr>
              <w:t>'\n'</w:t>
            </w:r>
            <w:r>
              <w:rPr>
                <w:color w:val="000000"/>
              </w:rPr>
              <w:t>);</w:t>
            </w:r>
          </w:p>
          <w:p w14:paraId="1E18666A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    }</w:t>
            </w:r>
          </w:p>
          <w:p w14:paraId="291DA5EF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717388DB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builder</w:t>
            </w:r>
            <w:r>
              <w:rPr>
                <w:color w:val="000000"/>
              </w:rPr>
              <w:t>.toString();</w:t>
            </w:r>
          </w:p>
          <w:p w14:paraId="78561AE3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1A5274DF" w14:textId="77777777" w:rsidR="00564AF5" w:rsidRDefault="00564AF5" w:rsidP="00564AF5">
            <w:pPr>
              <w:pStyle w:val="a1"/>
            </w:pPr>
          </w:p>
          <w:p w14:paraId="685A52F8" w14:textId="77777777" w:rsidR="00564AF5" w:rsidRDefault="00564AF5" w:rsidP="00564AF5">
            <w:pPr>
              <w:pStyle w:val="a1"/>
            </w:pPr>
            <w:r>
              <w:rPr>
                <w:color w:val="000000"/>
              </w:rPr>
              <w:t>}</w:t>
            </w:r>
          </w:p>
          <w:p w14:paraId="1C8A14AF" w14:textId="77777777" w:rsidR="00564AF5" w:rsidRDefault="00564AF5" w:rsidP="00564AF5">
            <w:pPr>
              <w:pStyle w:val="a1"/>
            </w:pPr>
          </w:p>
        </w:tc>
      </w:tr>
    </w:tbl>
    <w:p w14:paraId="711721A1" w14:textId="79426570" w:rsidR="00564AF5" w:rsidRDefault="00564AF5" w:rsidP="00564AF5"/>
    <w:p w14:paraId="57DBE22F" w14:textId="2D0DE8C5" w:rsidR="00F6110A" w:rsidRDefault="00F6110A" w:rsidP="00564AF5"/>
    <w:p w14:paraId="6F2A0D62" w14:textId="77777777" w:rsidR="00F6110A" w:rsidRDefault="00F6110A" w:rsidP="00564AF5"/>
    <w:p w14:paraId="4A2DB2B3" w14:textId="7D56AA57" w:rsidR="00F6110A" w:rsidRPr="00564AF5" w:rsidRDefault="00F6110A" w:rsidP="00564AF5"/>
    <w:sectPr w:rsidR="00F6110A" w:rsidRPr="00564AF5" w:rsidSect="00B12C18">
      <w:footerReference w:type="default" r:id="rId13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13AE80" w14:textId="77777777" w:rsidR="00E7504D" w:rsidRDefault="00E7504D" w:rsidP="00B12C18">
      <w:r>
        <w:separator/>
      </w:r>
    </w:p>
  </w:endnote>
  <w:endnote w:type="continuationSeparator" w:id="0">
    <w:p w14:paraId="29C9327F" w14:textId="77777777" w:rsidR="00E7504D" w:rsidRDefault="00E7504D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A37BF2" w14:textId="6BD67C96" w:rsidR="00A55DC8" w:rsidRPr="00B12C18" w:rsidRDefault="00A55DC8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75567F">
      <w:rPr>
        <w:noProof/>
        <w:color w:val="A6A6A6" w:themeColor="background1" w:themeShade="A6"/>
      </w:rPr>
      <w:t>5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75567F">
      <w:rPr>
        <w:noProof/>
        <w:color w:val="A6A6A6" w:themeColor="background1" w:themeShade="A6"/>
      </w:rPr>
      <w:t>17</w:t>
    </w:r>
    <w:r w:rsidRPr="00B12C18">
      <w:rPr>
        <w:color w:val="A6A6A6" w:themeColor="background1" w:themeShade="A6"/>
      </w:rPr>
      <w:fldChar w:fldCharType="end"/>
    </w:r>
  </w:p>
  <w:p w14:paraId="0BD6B887" w14:textId="77777777" w:rsidR="00A55DC8" w:rsidRDefault="00A55D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7752D4" w14:textId="77777777" w:rsidR="00E7504D" w:rsidRDefault="00E7504D" w:rsidP="00B12C18">
      <w:r>
        <w:separator/>
      </w:r>
    </w:p>
  </w:footnote>
  <w:footnote w:type="continuationSeparator" w:id="0">
    <w:p w14:paraId="0DC277B5" w14:textId="77777777" w:rsidR="00E7504D" w:rsidRDefault="00E7504D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6126C3"/>
    <w:multiLevelType w:val="multilevel"/>
    <w:tmpl w:val="4720E934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314"/>
    <w:rsid w:val="00074467"/>
    <w:rsid w:val="000F25E2"/>
    <w:rsid w:val="00114A10"/>
    <w:rsid w:val="00190657"/>
    <w:rsid w:val="001F0335"/>
    <w:rsid w:val="002161B8"/>
    <w:rsid w:val="00237382"/>
    <w:rsid w:val="002659CA"/>
    <w:rsid w:val="002B099B"/>
    <w:rsid w:val="002F238A"/>
    <w:rsid w:val="003C0DA0"/>
    <w:rsid w:val="00467F01"/>
    <w:rsid w:val="00477BDB"/>
    <w:rsid w:val="004A7E37"/>
    <w:rsid w:val="004C5437"/>
    <w:rsid w:val="004E1A95"/>
    <w:rsid w:val="00530E33"/>
    <w:rsid w:val="00564AF5"/>
    <w:rsid w:val="005818FB"/>
    <w:rsid w:val="005B0EA5"/>
    <w:rsid w:val="006439E5"/>
    <w:rsid w:val="0065433D"/>
    <w:rsid w:val="0075567F"/>
    <w:rsid w:val="008B035B"/>
    <w:rsid w:val="008F2DFC"/>
    <w:rsid w:val="00905752"/>
    <w:rsid w:val="00934C62"/>
    <w:rsid w:val="00973BD0"/>
    <w:rsid w:val="009818C3"/>
    <w:rsid w:val="009879A8"/>
    <w:rsid w:val="009A0314"/>
    <w:rsid w:val="009A30A4"/>
    <w:rsid w:val="00A166C1"/>
    <w:rsid w:val="00A22275"/>
    <w:rsid w:val="00A339F5"/>
    <w:rsid w:val="00A55DC8"/>
    <w:rsid w:val="00A9101A"/>
    <w:rsid w:val="00AE3D2F"/>
    <w:rsid w:val="00B12C18"/>
    <w:rsid w:val="00B15D56"/>
    <w:rsid w:val="00B16E53"/>
    <w:rsid w:val="00BD2BE7"/>
    <w:rsid w:val="00C352DD"/>
    <w:rsid w:val="00C73BF6"/>
    <w:rsid w:val="00CA02AE"/>
    <w:rsid w:val="00E422CC"/>
    <w:rsid w:val="00E50655"/>
    <w:rsid w:val="00E7504D"/>
    <w:rsid w:val="00E95E53"/>
    <w:rsid w:val="00EF5BC8"/>
    <w:rsid w:val="00F11B64"/>
    <w:rsid w:val="00F579D5"/>
    <w:rsid w:val="00F6110A"/>
    <w:rsid w:val="00FA2C60"/>
    <w:rsid w:val="00FB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A0FF9C9"/>
  <w15:chartTrackingRefBased/>
  <w15:docId w15:val="{42309022-5458-47F4-9F20-33D9569A9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B22DE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0A4"/>
    <w:pPr>
      <w:keepNext/>
      <w:numPr>
        <w:numId w:val="5"/>
      </w:numPr>
      <w:outlineLvl w:val="0"/>
    </w:pPr>
    <w:rPr>
      <w:rFonts w:ascii="굴림" w:eastAsia="굴림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0A4"/>
    <w:pPr>
      <w:keepNext/>
      <w:numPr>
        <w:ilvl w:val="1"/>
        <w:numId w:val="1"/>
      </w:numPr>
      <w:outlineLvl w:val="1"/>
    </w:pPr>
    <w:rPr>
      <w:rFonts w:ascii="굴림" w:eastAsia="굴림"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A30A4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0A4"/>
    <w:rPr>
      <w:rFonts w:ascii="굴림" w:eastAsia="굴림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30A4"/>
    <w:rPr>
      <w:rFonts w:ascii="굴림" w:eastAsia="굴림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30A4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table" w:styleId="TableGrid">
    <w:name w:val="Table Grid"/>
    <w:basedOn w:val="TableNormal"/>
    <w:uiPriority w:val="59"/>
    <w:rsid w:val="001F0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73BF6"/>
  </w:style>
  <w:style w:type="character" w:customStyle="1" w:styleId="DateChar">
    <w:name w:val="Date Char"/>
    <w:basedOn w:val="DefaultParagraphFont"/>
    <w:link w:val="Date"/>
    <w:uiPriority w:val="99"/>
    <w:semiHidden/>
    <w:rsid w:val="00C73BF6"/>
    <w:rPr>
      <w:rFonts w:ascii="굴림체" w:eastAsia="굴림체"/>
    </w:rPr>
  </w:style>
  <w:style w:type="paragraph" w:customStyle="1" w:styleId="a1">
    <w:name w:val="코드표"/>
    <w:basedOn w:val="Normal"/>
    <w:link w:val="Char1"/>
    <w:qFormat/>
    <w:rsid w:val="004E1A95"/>
    <w:pPr>
      <w:wordWrap/>
      <w:adjustRightInd w:val="0"/>
      <w:spacing w:line="220" w:lineRule="exac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4E1A95"/>
    <w:rPr>
      <w:rFonts w:ascii="굴림체" w:eastAsia="굴림체" w:cs="굴림체"/>
      <w:bCs/>
      <w:kern w:val="0"/>
      <w:szCs w:val="20"/>
    </w:rPr>
  </w:style>
  <w:style w:type="character" w:customStyle="1" w:styleId="html-tag">
    <w:name w:val="html-tag"/>
    <w:basedOn w:val="DefaultParagraphFont"/>
    <w:rsid w:val="00A339F5"/>
  </w:style>
  <w:style w:type="character" w:customStyle="1" w:styleId="html-attribute-name">
    <w:name w:val="html-attribute-name"/>
    <w:basedOn w:val="DefaultParagraphFont"/>
    <w:rsid w:val="00A339F5"/>
  </w:style>
  <w:style w:type="character" w:customStyle="1" w:styleId="html-attribute-value">
    <w:name w:val="html-attribute-value"/>
    <w:basedOn w:val="DefaultParagraphFont"/>
    <w:rsid w:val="00A339F5"/>
  </w:style>
  <w:style w:type="paragraph" w:styleId="TOC1">
    <w:name w:val="toc 1"/>
    <w:basedOn w:val="Normal"/>
    <w:next w:val="Normal"/>
    <w:autoRedefine/>
    <w:uiPriority w:val="39"/>
    <w:unhideWhenUsed/>
    <w:rsid w:val="00B15D56"/>
  </w:style>
  <w:style w:type="paragraph" w:styleId="TOC2">
    <w:name w:val="toc 2"/>
    <w:basedOn w:val="Normal"/>
    <w:next w:val="Normal"/>
    <w:autoRedefine/>
    <w:uiPriority w:val="39"/>
    <w:unhideWhenUsed/>
    <w:rsid w:val="00B15D56"/>
    <w:pPr>
      <w:ind w:leftChars="200" w:left="425"/>
    </w:pPr>
  </w:style>
  <w:style w:type="character" w:styleId="Hyperlink">
    <w:name w:val="Hyperlink"/>
    <w:basedOn w:val="DefaultParagraphFont"/>
    <w:uiPriority w:val="99"/>
    <w:unhideWhenUsed/>
    <w:rsid w:val="00B15D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\DesktopLink\&#53596;&#54540;&#47551;1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2-11T13:35:13.518"/>
    </inkml:context>
    <inkml:brush xml:id="br0">
      <inkml:brushProperty name="width" value="0.025" units="cm"/>
      <inkml:brushProperty name="height" value="0.025" units="cm"/>
      <inkml:brushProperty name="color" value="#FF1600"/>
    </inkml:brush>
  </inkml:definitions>
  <inkml:trace contextRef="#ctx0" brushRef="#br0">3950 3590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2-11T13:33:59.208"/>
    </inkml:context>
    <inkml:brush xml:id="br0">
      <inkml:brushProperty name="width" value="0.025" units="cm"/>
      <inkml:brushProperty name="height" value="0.025" units="cm"/>
      <inkml:brushProperty name="color" value="#FF1600"/>
    </inkml:brush>
  </inkml:definitions>
  <inkml:trace contextRef="#ctx0" brushRef="#br0">3 4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E7BC1-AFDE-4D93-AF74-7CFA3AF14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템플릿1</Template>
  <TotalTime>491</TotalTime>
  <Pages>17</Pages>
  <Words>4123</Words>
  <Characters>23507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이승진</cp:lastModifiedBy>
  <cp:revision>18</cp:revision>
  <dcterms:created xsi:type="dcterms:W3CDTF">2016-12-06T07:00:00Z</dcterms:created>
  <dcterms:modified xsi:type="dcterms:W3CDTF">2016-12-30T06:39:00Z</dcterms:modified>
</cp:coreProperties>
</file>