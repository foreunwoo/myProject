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56CE8" w14:textId="34DC3650" w:rsidR="00D94CCD" w:rsidRDefault="00D94CCD" w:rsidP="00D94CCD">
      <w:pPr>
        <w:pStyle w:val="Heading2"/>
      </w:pPr>
      <w:r>
        <w:rPr>
          <w:rFonts w:hint="eastAsia"/>
        </w:rPr>
        <w:t xml:space="preserve">구현 </w:t>
      </w:r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052" w14:paraId="18CE79DD" w14:textId="77777777" w:rsidTr="00B45052">
        <w:tc>
          <w:tcPr>
            <w:tcW w:w="10456" w:type="dxa"/>
          </w:tcPr>
          <w:p w14:paraId="273558F4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net.skhu.scanner.up;</w:t>
            </w:r>
          </w:p>
          <w:p w14:paraId="44A241F6" w14:textId="77777777" w:rsidR="00B45052" w:rsidRDefault="00B45052" w:rsidP="008C1AF0">
            <w:pPr>
              <w:pStyle w:val="a0"/>
            </w:pPr>
          </w:p>
          <w:p w14:paraId="1FC9527C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java.io.IOException;</w:t>
            </w:r>
          </w:p>
          <w:p w14:paraId="096E29E7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java.nio.file.Paths;</w:t>
            </w:r>
          </w:p>
          <w:p w14:paraId="624A4800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14:paraId="56B913F8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java.util.Collections;</w:t>
            </w:r>
          </w:p>
          <w:p w14:paraId="1540077C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java.util.Comparator;</w:t>
            </w:r>
          </w:p>
          <w:p w14:paraId="546BD339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47930DDE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java.util.Map;</w:t>
            </w:r>
          </w:p>
          <w:p w14:paraId="6F87E785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java.util.Scanner;</w:t>
            </w:r>
          </w:p>
          <w:p w14:paraId="4BC9CC68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java.util.TreeMap;</w:t>
            </w:r>
          </w:p>
          <w:p w14:paraId="17B38BA0" w14:textId="77777777" w:rsidR="00B45052" w:rsidRDefault="00B45052" w:rsidP="008C1AF0">
            <w:pPr>
              <w:pStyle w:val="a0"/>
            </w:pPr>
          </w:p>
          <w:p w14:paraId="5E00246F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DataItem {</w:t>
            </w:r>
          </w:p>
          <w:p w14:paraId="46828FB7" w14:textId="77777777" w:rsidR="00B45052" w:rsidRDefault="00B45052" w:rsidP="008C1AF0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</w:t>
            </w:r>
            <w:r>
              <w:t>;</w:t>
            </w:r>
          </w:p>
          <w:p w14:paraId="19D02DB5" w14:textId="77777777" w:rsidR="00B45052" w:rsidRDefault="00B45052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62764481" w14:textId="77777777" w:rsidR="00B45052" w:rsidRDefault="00B45052" w:rsidP="008C1AF0">
            <w:pPr>
              <w:pStyle w:val="a0"/>
            </w:pPr>
          </w:p>
          <w:p w14:paraId="6E2EFB34" w14:textId="77777777" w:rsidR="00B45052" w:rsidRDefault="00B45052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DataItem(String 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>) {</w:t>
            </w:r>
          </w:p>
          <w:p w14:paraId="1B67DAC7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s</w:t>
            </w:r>
            <w:r>
              <w:t>;</w:t>
            </w:r>
          </w:p>
          <w:p w14:paraId="7A40B285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1F0D9B4B" w14:textId="77777777" w:rsidR="00B45052" w:rsidRDefault="00B45052" w:rsidP="008C1AF0">
            <w:pPr>
              <w:pStyle w:val="a0"/>
            </w:pPr>
            <w:r>
              <w:t xml:space="preserve">    }</w:t>
            </w:r>
          </w:p>
          <w:p w14:paraId="680B5333" w14:textId="77777777" w:rsidR="00B45052" w:rsidRDefault="00B45052" w:rsidP="008C1AF0">
            <w:pPr>
              <w:pStyle w:val="a0"/>
            </w:pPr>
            <w:r>
              <w:t>}</w:t>
            </w:r>
          </w:p>
          <w:p w14:paraId="1583CC42" w14:textId="77777777" w:rsidR="00B45052" w:rsidRDefault="00B45052" w:rsidP="008C1AF0">
            <w:pPr>
              <w:pStyle w:val="a0"/>
            </w:pPr>
          </w:p>
          <w:p w14:paraId="7C3FB5B2" w14:textId="77777777" w:rsidR="00B45052" w:rsidRDefault="00B45052" w:rsidP="008C1AF0">
            <w:pPr>
              <w:pStyle w:val="a0"/>
            </w:pPr>
            <w:r>
              <w:rPr>
                <w:color w:val="3F7F5F"/>
              </w:rPr>
              <w:t>// ORDER BY count DESC, s</w:t>
            </w:r>
          </w:p>
          <w:p w14:paraId="332A76EF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</w:t>
            </w:r>
            <w:r>
              <w:rPr>
                <w:shd w:val="clear" w:color="auto" w:fill="D4D4D4"/>
              </w:rPr>
              <w:t>DataItemComparator</w:t>
            </w:r>
            <w:r>
              <w:t xml:space="preserve"> </w:t>
            </w:r>
            <w:r>
              <w:rPr>
                <w:color w:val="7F0055"/>
              </w:rPr>
              <w:t>implements</w:t>
            </w:r>
            <w:r>
              <w:t xml:space="preserve"> Comparator&lt;DataItem&gt; {</w:t>
            </w:r>
          </w:p>
          <w:p w14:paraId="7F217FAB" w14:textId="77777777" w:rsidR="00B45052" w:rsidRDefault="00B45052" w:rsidP="008C1AF0">
            <w:pPr>
              <w:pStyle w:val="a0"/>
            </w:pPr>
          </w:p>
          <w:p w14:paraId="432BC2F3" w14:textId="77777777" w:rsidR="00B45052" w:rsidRDefault="00B45052" w:rsidP="008C1AF0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00E2B9A0" w14:textId="77777777" w:rsidR="00B45052" w:rsidRDefault="00B45052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compare(DataItem </w:t>
            </w:r>
            <w:r>
              <w:rPr>
                <w:color w:val="6A3E3E"/>
              </w:rPr>
              <w:t>o1</w:t>
            </w:r>
            <w:r>
              <w:t xml:space="preserve">, DataItem </w:t>
            </w:r>
            <w:r>
              <w:rPr>
                <w:color w:val="6A3E3E"/>
              </w:rPr>
              <w:t>o2</w:t>
            </w:r>
            <w:r>
              <w:t>) {</w:t>
            </w:r>
          </w:p>
          <w:p w14:paraId="14F7DE55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o1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 &amp;&amp; </w:t>
            </w:r>
            <w:r>
              <w:rPr>
                <w:color w:val="6A3E3E"/>
              </w:rPr>
              <w:t>o2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0;</w:t>
            </w:r>
          </w:p>
          <w:p w14:paraId="041926FE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o1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-1;</w:t>
            </w:r>
          </w:p>
          <w:p w14:paraId="53F9A185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o2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1;</w:t>
            </w:r>
          </w:p>
          <w:p w14:paraId="2AB65933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else</w:t>
            </w:r>
            <w:r>
              <w:t xml:space="preserve"> {</w:t>
            </w:r>
          </w:p>
          <w:p w14:paraId="3088CEA6" w14:textId="77777777" w:rsidR="00B45052" w:rsidRDefault="00B45052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 = </w:t>
            </w:r>
            <w:r>
              <w:rPr>
                <w:color w:val="6A3E3E"/>
              </w:rPr>
              <w:t>o1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- </w:t>
            </w:r>
            <w:r>
              <w:rPr>
                <w:color w:val="6A3E3E"/>
              </w:rPr>
              <w:t>o2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0B6C76F9" w14:textId="77777777" w:rsidR="00B45052" w:rsidRDefault="00B45052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</w:t>
            </w:r>
            <w:r>
              <w:t xml:space="preserve"> != 0)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>;</w:t>
            </w:r>
          </w:p>
          <w:p w14:paraId="5B1CD891" w14:textId="77777777" w:rsidR="00B45052" w:rsidRDefault="00B45052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o1</w:t>
            </w:r>
            <w:r>
              <w:t>.</w:t>
            </w:r>
            <w:r>
              <w:rPr>
                <w:color w:val="0000C0"/>
              </w:rPr>
              <w:t>s</w:t>
            </w:r>
            <w:r>
              <w:t>.compareTo(</w:t>
            </w:r>
            <w:r>
              <w:rPr>
                <w:color w:val="6A3E3E"/>
              </w:rPr>
              <w:t>o2</w:t>
            </w:r>
            <w:r>
              <w:t>.</w:t>
            </w:r>
            <w:r>
              <w:rPr>
                <w:color w:val="0000C0"/>
              </w:rPr>
              <w:t>s</w:t>
            </w:r>
            <w:r>
              <w:t>);</w:t>
            </w:r>
          </w:p>
          <w:p w14:paraId="7CAD0FA9" w14:textId="77777777" w:rsidR="00B45052" w:rsidRDefault="00B45052" w:rsidP="008C1AF0">
            <w:pPr>
              <w:pStyle w:val="a0"/>
            </w:pPr>
            <w:r>
              <w:t xml:space="preserve">        }</w:t>
            </w:r>
          </w:p>
          <w:p w14:paraId="163EB032" w14:textId="77777777" w:rsidR="00B45052" w:rsidRDefault="00B45052" w:rsidP="008C1AF0">
            <w:pPr>
              <w:pStyle w:val="a0"/>
            </w:pPr>
            <w:r>
              <w:t xml:space="preserve">    }</w:t>
            </w:r>
          </w:p>
          <w:p w14:paraId="7DFA33EB" w14:textId="77777777" w:rsidR="00B45052" w:rsidRDefault="00B45052" w:rsidP="008C1AF0">
            <w:pPr>
              <w:pStyle w:val="a0"/>
            </w:pPr>
            <w:r>
              <w:t>}</w:t>
            </w:r>
          </w:p>
          <w:p w14:paraId="02A6C2B3" w14:textId="77777777" w:rsidR="00B45052" w:rsidRDefault="00B45052" w:rsidP="008C1AF0">
            <w:pPr>
              <w:pStyle w:val="a0"/>
            </w:pPr>
          </w:p>
          <w:p w14:paraId="5287F81C" w14:textId="77777777" w:rsidR="00B45052" w:rsidRDefault="00B45052" w:rsidP="008C1AF0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45463506" w14:textId="77777777" w:rsidR="00B45052" w:rsidRDefault="00B45052" w:rsidP="008C1AF0">
            <w:pPr>
              <w:pStyle w:val="a0"/>
            </w:pPr>
          </w:p>
          <w:p w14:paraId="316CF269" w14:textId="77777777" w:rsidR="00B45052" w:rsidRDefault="00B45052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IOException {</w:t>
            </w:r>
          </w:p>
          <w:p w14:paraId="3B9C67B5" w14:textId="77777777" w:rsidR="00B45052" w:rsidRDefault="00B45052" w:rsidP="008C1AF0">
            <w:pPr>
              <w:pStyle w:val="a0"/>
            </w:pPr>
            <w:r>
              <w:t xml:space="preserve">        Map&lt;String,Integer&gt; </w:t>
            </w:r>
            <w:r>
              <w:rPr>
                <w:color w:val="6A3E3E"/>
              </w:rPr>
              <w:t>map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TreeMap&lt;&gt;();</w:t>
            </w:r>
          </w:p>
          <w:p w14:paraId="7A43621E" w14:textId="77777777" w:rsidR="00B45052" w:rsidRDefault="00B45052" w:rsidP="008C1AF0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filePath</w:t>
            </w:r>
            <w:r>
              <w:t xml:space="preserve"> = </w:t>
            </w:r>
            <w:r>
              <w:rPr>
                <w:color w:val="2A00FF"/>
              </w:rPr>
              <w:t>"e:/a.java"</w:t>
            </w:r>
            <w:r>
              <w:t>;</w:t>
            </w:r>
          </w:p>
          <w:p w14:paraId="0618112A" w14:textId="77777777" w:rsidR="00B45052" w:rsidRDefault="00B45052" w:rsidP="008C1AF0">
            <w:pPr>
              <w:pStyle w:val="a0"/>
            </w:pPr>
            <w:r>
              <w:t xml:space="preserve">        Scanner </w:t>
            </w:r>
            <w:r>
              <w:rPr>
                <w:color w:val="6A3E3E"/>
              </w:rPr>
              <w:t>scanner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Scanner(Paths.get(</w:t>
            </w:r>
            <w:r>
              <w:rPr>
                <w:color w:val="6A3E3E"/>
              </w:rPr>
              <w:t>filePath</w:t>
            </w:r>
            <w:r>
              <w:t>));</w:t>
            </w:r>
          </w:p>
          <w:p w14:paraId="645719E6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scanner</w:t>
            </w:r>
            <w:r>
              <w:t>.useDelimiter(</w:t>
            </w:r>
            <w:r>
              <w:rPr>
                <w:color w:val="2A00FF"/>
              </w:rPr>
              <w:t>"[^a-zA-Z]+"</w:t>
            </w:r>
            <w:r>
              <w:t>);</w:t>
            </w:r>
          </w:p>
          <w:p w14:paraId="7C897BBF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while</w:t>
            </w:r>
            <w:r>
              <w:t xml:space="preserve"> (</w:t>
            </w:r>
            <w:r>
              <w:rPr>
                <w:color w:val="6A3E3E"/>
              </w:rPr>
              <w:t>scanner</w:t>
            </w:r>
            <w:r>
              <w:t>.hasNext(</w:t>
            </w:r>
            <w:r>
              <w:rPr>
                <w:color w:val="2A00FF"/>
              </w:rPr>
              <w:t>"[a-zA-Z]+"</w:t>
            </w:r>
            <w:r>
              <w:t>)) {</w:t>
            </w:r>
          </w:p>
          <w:p w14:paraId="415D3D81" w14:textId="77777777" w:rsidR="00B45052" w:rsidRDefault="00B45052" w:rsidP="008C1AF0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scanner</w:t>
            </w:r>
            <w:r>
              <w:t>.next();</w:t>
            </w:r>
          </w:p>
          <w:p w14:paraId="310D6617" w14:textId="77777777" w:rsidR="00B45052" w:rsidRDefault="00B45052" w:rsidP="008C1AF0">
            <w:pPr>
              <w:pStyle w:val="a0"/>
            </w:pPr>
            <w:r>
              <w:t xml:space="preserve">            Integer </w:t>
            </w:r>
            <w:r>
              <w:rPr>
                <w:color w:val="6A3E3E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map</w:t>
            </w:r>
            <w:r>
              <w:t>.get(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6A124D3B" w14:textId="77777777" w:rsidR="00B45052" w:rsidRDefault="00B45052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count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6A3E3E"/>
              </w:rPr>
              <w:t>count</w:t>
            </w:r>
            <w:r>
              <w:t xml:space="preserve"> = 0;</w:t>
            </w:r>
          </w:p>
          <w:p w14:paraId="5B29B835" w14:textId="77777777" w:rsidR="00B45052" w:rsidRDefault="00B45052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 xml:space="preserve"> + 1;</w:t>
            </w:r>
          </w:p>
          <w:p w14:paraId="6A8CB90B" w14:textId="77777777" w:rsidR="00B45052" w:rsidRDefault="00B45052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map</w:t>
            </w:r>
            <w:r>
              <w:t>.put(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count</w:t>
            </w:r>
            <w:r>
              <w:t>);</w:t>
            </w:r>
          </w:p>
          <w:p w14:paraId="33A3DB80" w14:textId="77777777" w:rsidR="00B45052" w:rsidRDefault="00B45052" w:rsidP="008C1AF0">
            <w:pPr>
              <w:pStyle w:val="a0"/>
            </w:pPr>
            <w:r>
              <w:t xml:space="preserve">        }</w:t>
            </w:r>
          </w:p>
          <w:p w14:paraId="302884AF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scanner</w:t>
            </w:r>
            <w:r>
              <w:t>.close();</w:t>
            </w:r>
          </w:p>
          <w:p w14:paraId="1D76F67B" w14:textId="77777777" w:rsidR="00B45052" w:rsidRDefault="00B45052" w:rsidP="008C1AF0">
            <w:pPr>
              <w:pStyle w:val="a0"/>
            </w:pPr>
          </w:p>
          <w:p w14:paraId="77DA9C67" w14:textId="77777777" w:rsidR="00B45052" w:rsidRDefault="00B45052" w:rsidP="008C1AF0">
            <w:pPr>
              <w:pStyle w:val="a0"/>
            </w:pPr>
            <w:r>
              <w:t xml:space="preserve">        List&lt;DataItem&gt;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ArrayList&lt;&gt;();</w:t>
            </w:r>
          </w:p>
          <w:p w14:paraId="18AF25D0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map</w:t>
            </w:r>
            <w:r>
              <w:t>.keySet())</w:t>
            </w:r>
          </w:p>
          <w:p w14:paraId="124A62EC" w14:textId="77777777" w:rsidR="00B45052" w:rsidRDefault="00B45052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list</w:t>
            </w:r>
            <w:r>
              <w:t>.add(</w:t>
            </w:r>
            <w:r>
              <w:rPr>
                <w:color w:val="7F0055"/>
              </w:rPr>
              <w:t>new</w:t>
            </w:r>
            <w:r>
              <w:t xml:space="preserve"> DataItem(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map</w:t>
            </w:r>
            <w:r>
              <w:t>.get(</w:t>
            </w:r>
            <w:r>
              <w:rPr>
                <w:color w:val="6A3E3E"/>
              </w:rPr>
              <w:t>s</w:t>
            </w:r>
            <w:r>
              <w:t>)));</w:t>
            </w:r>
          </w:p>
          <w:p w14:paraId="4AC1C0B7" w14:textId="77777777" w:rsidR="00B45052" w:rsidRDefault="00B45052" w:rsidP="008C1AF0">
            <w:pPr>
              <w:pStyle w:val="a0"/>
            </w:pPr>
          </w:p>
          <w:p w14:paraId="060B032D" w14:textId="77777777" w:rsidR="00B45052" w:rsidRDefault="00B45052" w:rsidP="008C1AF0">
            <w:pPr>
              <w:pStyle w:val="a0"/>
            </w:pPr>
            <w:r>
              <w:t xml:space="preserve">        Collections.sort(</w:t>
            </w:r>
            <w:r>
              <w:rPr>
                <w:color w:val="6A3E3E"/>
              </w:rPr>
              <w:t>list</w:t>
            </w:r>
            <w:r>
              <w:t xml:space="preserve">,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r>
              <w:rPr>
                <w:shd w:val="clear" w:color="auto" w:fill="D4D4D4"/>
              </w:rPr>
              <w:t>DataItemComparator</w:t>
            </w:r>
            <w:r>
              <w:t>());</w:t>
            </w:r>
          </w:p>
          <w:p w14:paraId="6F858EE4" w14:textId="77777777" w:rsidR="00B45052" w:rsidRDefault="00B45052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(DataItem </w:t>
            </w:r>
            <w:r>
              <w:rPr>
                <w:color w:val="6A3E3E"/>
              </w:rPr>
              <w:t>d</w:t>
            </w:r>
            <w:r>
              <w:t xml:space="preserve"> : </w:t>
            </w:r>
            <w:r>
              <w:rPr>
                <w:color w:val="6A3E3E"/>
              </w:rPr>
              <w:t>list</w:t>
            </w:r>
            <w:r>
              <w:t>)</w:t>
            </w:r>
          </w:p>
          <w:p w14:paraId="71C7ADD9" w14:textId="77777777" w:rsidR="00B45052" w:rsidRDefault="00B45052" w:rsidP="008C1AF0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"%s %d\n"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>);</w:t>
            </w:r>
          </w:p>
          <w:p w14:paraId="146542C3" w14:textId="77777777" w:rsidR="00B45052" w:rsidRDefault="00B45052" w:rsidP="008C1AF0">
            <w:pPr>
              <w:pStyle w:val="a0"/>
            </w:pPr>
            <w:r>
              <w:t xml:space="preserve">    }</w:t>
            </w:r>
          </w:p>
          <w:p w14:paraId="0BBF0018" w14:textId="77777777" w:rsidR="00B45052" w:rsidRDefault="00B45052" w:rsidP="008C1AF0">
            <w:pPr>
              <w:pStyle w:val="a0"/>
            </w:pPr>
            <w:r>
              <w:t>}</w:t>
            </w:r>
          </w:p>
          <w:p w14:paraId="3973569C" w14:textId="77777777" w:rsidR="00B45052" w:rsidRDefault="00B45052" w:rsidP="008C1AF0">
            <w:pPr>
              <w:pStyle w:val="a0"/>
            </w:pPr>
          </w:p>
        </w:tc>
      </w:tr>
    </w:tbl>
    <w:p w14:paraId="4425C8EF" w14:textId="7F1C6D7B" w:rsidR="00B004EB" w:rsidRDefault="00B004EB" w:rsidP="002D0169"/>
    <w:p w14:paraId="00A10066" w14:textId="3B98EE25" w:rsidR="00D94CCD" w:rsidRDefault="00D94CCD" w:rsidP="002D0169"/>
    <w:p w14:paraId="74F4D7E8" w14:textId="700BDC1C" w:rsidR="00D94CCD" w:rsidRDefault="00D94CC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080FB1" w14:textId="77F756F5" w:rsidR="00D94CCD" w:rsidRDefault="00D94CCD" w:rsidP="00D94CCD">
      <w:pPr>
        <w:pStyle w:val="Heading2"/>
      </w:pPr>
      <w:r>
        <w:rPr>
          <w:rFonts w:hint="eastAsia"/>
        </w:rPr>
        <w:lastRenderedPageBreak/>
        <w:t xml:space="preserve">구현 </w:t>
      </w:r>
      <w:r>
        <w:t>#2</w:t>
      </w:r>
      <w:r w:rsidR="008C1AF0">
        <w:t xml:space="preserve"> - lambda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4CCD" w14:paraId="4D0E39C1" w14:textId="77777777" w:rsidTr="00D94CCD">
        <w:tc>
          <w:tcPr>
            <w:tcW w:w="10456" w:type="dxa"/>
          </w:tcPr>
          <w:p w14:paraId="79AE647A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net.skhu.scanner.up2;</w:t>
            </w:r>
          </w:p>
          <w:p w14:paraId="32518C44" w14:textId="77777777" w:rsidR="00D94CCD" w:rsidRDefault="00D94CCD" w:rsidP="008C1AF0">
            <w:pPr>
              <w:pStyle w:val="a0"/>
            </w:pPr>
          </w:p>
          <w:p w14:paraId="7D7ECE90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java.io.IOException;</w:t>
            </w:r>
          </w:p>
          <w:p w14:paraId="04C75D8E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java.nio.file.Paths;</w:t>
            </w:r>
          </w:p>
          <w:p w14:paraId="6F5CD225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14:paraId="56F6D32C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java.util.Collections;</w:t>
            </w:r>
          </w:p>
          <w:p w14:paraId="56101108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416A35C6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java.util.Map;</w:t>
            </w:r>
          </w:p>
          <w:p w14:paraId="229DCCEA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java.util.Scanner;</w:t>
            </w:r>
          </w:p>
          <w:p w14:paraId="1ACAFAA3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java.util.TreeMap;</w:t>
            </w:r>
          </w:p>
          <w:p w14:paraId="77FDF995" w14:textId="77777777" w:rsidR="00D94CCD" w:rsidRDefault="00D94CCD" w:rsidP="008C1AF0">
            <w:pPr>
              <w:pStyle w:val="a0"/>
            </w:pPr>
          </w:p>
          <w:p w14:paraId="655CB613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DataItem {</w:t>
            </w:r>
          </w:p>
          <w:p w14:paraId="30C1D4F0" w14:textId="77777777" w:rsidR="00D94CCD" w:rsidRDefault="00D94CCD" w:rsidP="008C1AF0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</w:t>
            </w:r>
            <w:r>
              <w:t>;</w:t>
            </w:r>
          </w:p>
          <w:p w14:paraId="1712D375" w14:textId="77777777" w:rsidR="00D94CCD" w:rsidRDefault="00D94CCD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4846E1EE" w14:textId="77777777" w:rsidR="00D94CCD" w:rsidRDefault="00D94CCD" w:rsidP="008C1AF0">
            <w:pPr>
              <w:pStyle w:val="a0"/>
            </w:pPr>
          </w:p>
          <w:p w14:paraId="62564AAA" w14:textId="77777777" w:rsidR="00D94CCD" w:rsidRDefault="00D94CCD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DataItem(String 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>) {</w:t>
            </w:r>
          </w:p>
          <w:p w14:paraId="237B487B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s</w:t>
            </w:r>
            <w:r>
              <w:t>;</w:t>
            </w:r>
          </w:p>
          <w:p w14:paraId="4B985FAA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2F9AD374" w14:textId="77777777" w:rsidR="00D94CCD" w:rsidRDefault="00D94CCD" w:rsidP="008C1AF0">
            <w:pPr>
              <w:pStyle w:val="a0"/>
            </w:pPr>
            <w:r>
              <w:t xml:space="preserve">    }</w:t>
            </w:r>
          </w:p>
          <w:p w14:paraId="61AEC2AF" w14:textId="77777777" w:rsidR="00D94CCD" w:rsidRDefault="00D94CCD" w:rsidP="008C1AF0">
            <w:pPr>
              <w:pStyle w:val="a0"/>
            </w:pPr>
            <w:r>
              <w:t>}</w:t>
            </w:r>
          </w:p>
          <w:p w14:paraId="086FA099" w14:textId="77777777" w:rsidR="00D94CCD" w:rsidRDefault="00D94CCD" w:rsidP="008C1AF0">
            <w:pPr>
              <w:pStyle w:val="a0"/>
            </w:pPr>
          </w:p>
          <w:p w14:paraId="3D70CC13" w14:textId="77777777" w:rsidR="00D94CCD" w:rsidRDefault="00D94CCD" w:rsidP="008C1AF0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2B51BB1D" w14:textId="77777777" w:rsidR="00D94CCD" w:rsidRDefault="00D94CCD" w:rsidP="008C1AF0">
            <w:pPr>
              <w:pStyle w:val="a0"/>
            </w:pPr>
          </w:p>
          <w:p w14:paraId="79840293" w14:textId="77777777" w:rsidR="00D94CCD" w:rsidRDefault="00D94CCD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IOException {</w:t>
            </w:r>
          </w:p>
          <w:p w14:paraId="5863C6B3" w14:textId="77777777" w:rsidR="00D94CCD" w:rsidRDefault="00D94CCD" w:rsidP="008C1AF0">
            <w:pPr>
              <w:pStyle w:val="a0"/>
            </w:pPr>
            <w:r>
              <w:t xml:space="preserve">        Map&lt;String,Integer&gt; </w:t>
            </w:r>
            <w:r>
              <w:rPr>
                <w:color w:val="6A3E3E"/>
              </w:rPr>
              <w:t>map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TreeMap&lt;&gt;();</w:t>
            </w:r>
          </w:p>
          <w:p w14:paraId="06CAA044" w14:textId="77777777" w:rsidR="00D94CCD" w:rsidRDefault="00D94CCD" w:rsidP="008C1AF0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filePath</w:t>
            </w:r>
            <w:r>
              <w:t xml:space="preserve"> = </w:t>
            </w:r>
            <w:r>
              <w:rPr>
                <w:color w:val="2A00FF"/>
              </w:rPr>
              <w:t>"e:/a.java"</w:t>
            </w:r>
            <w:r>
              <w:t>;</w:t>
            </w:r>
          </w:p>
          <w:p w14:paraId="2672FF03" w14:textId="77777777" w:rsidR="00D94CCD" w:rsidRDefault="00D94CCD" w:rsidP="008C1AF0">
            <w:pPr>
              <w:pStyle w:val="a0"/>
            </w:pPr>
            <w:r>
              <w:t xml:space="preserve">        Scanner </w:t>
            </w:r>
            <w:r>
              <w:rPr>
                <w:color w:val="6A3E3E"/>
              </w:rPr>
              <w:t>scanner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Scanner(Paths.get(</w:t>
            </w:r>
            <w:r>
              <w:rPr>
                <w:color w:val="6A3E3E"/>
              </w:rPr>
              <w:t>filePath</w:t>
            </w:r>
            <w:r>
              <w:t>));</w:t>
            </w:r>
          </w:p>
          <w:p w14:paraId="24ADD34F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scanner</w:t>
            </w:r>
            <w:r>
              <w:t>.useDelimiter(</w:t>
            </w:r>
            <w:r>
              <w:rPr>
                <w:color w:val="2A00FF"/>
              </w:rPr>
              <w:t>"[^a-zA-Z]+"</w:t>
            </w:r>
            <w:r>
              <w:t>);</w:t>
            </w:r>
          </w:p>
          <w:p w14:paraId="3B904089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while</w:t>
            </w:r>
            <w:r>
              <w:t xml:space="preserve"> (</w:t>
            </w:r>
            <w:r>
              <w:rPr>
                <w:color w:val="6A3E3E"/>
              </w:rPr>
              <w:t>scanner</w:t>
            </w:r>
            <w:r>
              <w:t>.hasNext(</w:t>
            </w:r>
            <w:r>
              <w:rPr>
                <w:color w:val="2A00FF"/>
              </w:rPr>
              <w:t>"[a-zA-Z]+"</w:t>
            </w:r>
            <w:r>
              <w:t>)) {</w:t>
            </w:r>
          </w:p>
          <w:p w14:paraId="2808A282" w14:textId="77777777" w:rsidR="00D94CCD" w:rsidRDefault="00D94CCD" w:rsidP="008C1AF0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scanner</w:t>
            </w:r>
            <w:r>
              <w:t>.next();</w:t>
            </w:r>
          </w:p>
          <w:p w14:paraId="6E4F2DCA" w14:textId="77777777" w:rsidR="00D94CCD" w:rsidRDefault="00D94CCD" w:rsidP="008C1AF0">
            <w:pPr>
              <w:pStyle w:val="a0"/>
            </w:pPr>
            <w:r>
              <w:t xml:space="preserve">            Integer </w:t>
            </w:r>
            <w:r>
              <w:rPr>
                <w:color w:val="6A3E3E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map</w:t>
            </w:r>
            <w:r>
              <w:t>.get(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6E9C930B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count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6A3E3E"/>
              </w:rPr>
              <w:t>count</w:t>
            </w:r>
            <w:r>
              <w:t xml:space="preserve"> = 0;</w:t>
            </w:r>
          </w:p>
          <w:p w14:paraId="07C20629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 xml:space="preserve"> + 1;</w:t>
            </w:r>
          </w:p>
          <w:p w14:paraId="3972FB6E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map</w:t>
            </w:r>
            <w:r>
              <w:t>.put(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count</w:t>
            </w:r>
            <w:r>
              <w:t>);</w:t>
            </w:r>
          </w:p>
          <w:p w14:paraId="0B248F12" w14:textId="77777777" w:rsidR="00D94CCD" w:rsidRDefault="00D94CCD" w:rsidP="008C1AF0">
            <w:pPr>
              <w:pStyle w:val="a0"/>
            </w:pPr>
            <w:r>
              <w:t xml:space="preserve">        }</w:t>
            </w:r>
          </w:p>
          <w:p w14:paraId="14914C6E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scanner</w:t>
            </w:r>
            <w:r>
              <w:t>.close();</w:t>
            </w:r>
          </w:p>
          <w:p w14:paraId="252DD5DB" w14:textId="77777777" w:rsidR="00D94CCD" w:rsidRDefault="00D94CCD" w:rsidP="008C1AF0">
            <w:pPr>
              <w:pStyle w:val="a0"/>
            </w:pPr>
          </w:p>
          <w:p w14:paraId="6A71E761" w14:textId="77777777" w:rsidR="00D94CCD" w:rsidRDefault="00D94CCD" w:rsidP="008C1AF0">
            <w:pPr>
              <w:pStyle w:val="a0"/>
            </w:pPr>
            <w:r>
              <w:t xml:space="preserve">        List&lt;DataItem&gt;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ArrayList&lt;&gt;();</w:t>
            </w:r>
          </w:p>
          <w:p w14:paraId="2EC6769D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s</w:t>
            </w:r>
            <w:r>
              <w:t xml:space="preserve"> : </w:t>
            </w:r>
            <w:r>
              <w:rPr>
                <w:color w:val="6A3E3E"/>
              </w:rPr>
              <w:t>map</w:t>
            </w:r>
            <w:r>
              <w:t>.keySet())</w:t>
            </w:r>
          </w:p>
          <w:p w14:paraId="0EC140FA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list</w:t>
            </w:r>
            <w:r>
              <w:t>.add(</w:t>
            </w:r>
            <w:r>
              <w:rPr>
                <w:color w:val="7F0055"/>
              </w:rPr>
              <w:t>new</w:t>
            </w:r>
            <w:r>
              <w:t xml:space="preserve"> DataItem(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map</w:t>
            </w:r>
            <w:r>
              <w:t>.get(</w:t>
            </w:r>
            <w:r>
              <w:rPr>
                <w:color w:val="6A3E3E"/>
              </w:rPr>
              <w:t>s</w:t>
            </w:r>
            <w:r>
              <w:t>)));</w:t>
            </w:r>
          </w:p>
          <w:p w14:paraId="26E6656D" w14:textId="77777777" w:rsidR="00D94CCD" w:rsidRDefault="00D94CCD" w:rsidP="008C1AF0">
            <w:pPr>
              <w:pStyle w:val="a0"/>
            </w:pPr>
          </w:p>
          <w:p w14:paraId="6FCDDFAF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3F7F5F"/>
              </w:rPr>
              <w:t>// ORDER BY count DESC, s</w:t>
            </w:r>
          </w:p>
          <w:p w14:paraId="480B3BA7" w14:textId="77777777" w:rsidR="00D94CCD" w:rsidRDefault="00D94CCD" w:rsidP="008C1AF0">
            <w:pPr>
              <w:pStyle w:val="a0"/>
            </w:pPr>
            <w:r>
              <w:t xml:space="preserve">        Collections.sort(</w:t>
            </w:r>
            <w:r>
              <w:rPr>
                <w:color w:val="6A3E3E"/>
              </w:rPr>
              <w:t>list</w:t>
            </w:r>
            <w:r>
              <w:t>, (</w:t>
            </w:r>
            <w:r>
              <w:rPr>
                <w:color w:val="6A3E3E"/>
              </w:rPr>
              <w:t>o1</w:t>
            </w:r>
            <w:r>
              <w:t xml:space="preserve">, </w:t>
            </w:r>
            <w:r>
              <w:rPr>
                <w:color w:val="6A3E3E"/>
              </w:rPr>
              <w:t>o2</w:t>
            </w:r>
            <w:r>
              <w:t>) -&gt; {</w:t>
            </w:r>
          </w:p>
          <w:p w14:paraId="71FC51E7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o1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 &amp;&amp; </w:t>
            </w:r>
            <w:r>
              <w:rPr>
                <w:color w:val="6A3E3E"/>
              </w:rPr>
              <w:t>o2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0;</w:t>
            </w:r>
          </w:p>
          <w:p w14:paraId="77DEFBC2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o1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-1;</w:t>
            </w:r>
          </w:p>
          <w:p w14:paraId="406D3098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o2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1;</w:t>
            </w:r>
          </w:p>
          <w:p w14:paraId="37EE1F72" w14:textId="77777777" w:rsidR="00D94CCD" w:rsidRDefault="00D94CCD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{</w:t>
            </w:r>
          </w:p>
          <w:p w14:paraId="4539254A" w14:textId="7E297851" w:rsidR="00D94CCD" w:rsidRDefault="00D94CCD" w:rsidP="008C1AF0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 = </w:t>
            </w:r>
            <w:r>
              <w:rPr>
                <w:color w:val="6A3E3E"/>
              </w:rPr>
              <w:t>o</w:t>
            </w:r>
            <w:r w:rsidR="006B7800">
              <w:rPr>
                <w:color w:val="6A3E3E"/>
              </w:rPr>
              <w:t>2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- </w:t>
            </w:r>
            <w:r>
              <w:rPr>
                <w:color w:val="6A3E3E"/>
              </w:rPr>
              <w:t>o</w:t>
            </w:r>
            <w:r w:rsidR="006B7800">
              <w:rPr>
                <w:color w:val="6A3E3E"/>
              </w:rPr>
              <w:t>1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3C586FA9" w14:textId="77777777" w:rsidR="00D94CCD" w:rsidRDefault="00D94CCD" w:rsidP="008C1AF0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</w:t>
            </w:r>
            <w:r>
              <w:t xml:space="preserve"> != 0)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>;</w:t>
            </w:r>
          </w:p>
          <w:p w14:paraId="27C06FD3" w14:textId="77777777" w:rsidR="00D94CCD" w:rsidRDefault="00D94CCD" w:rsidP="008C1AF0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o1</w:t>
            </w:r>
            <w:r>
              <w:t>.</w:t>
            </w:r>
            <w:r>
              <w:rPr>
                <w:color w:val="0000C0"/>
              </w:rPr>
              <w:t>s</w:t>
            </w:r>
            <w:r>
              <w:t>.compareTo(</w:t>
            </w:r>
            <w:r>
              <w:rPr>
                <w:color w:val="6A3E3E"/>
              </w:rPr>
              <w:t>o2</w:t>
            </w:r>
            <w:r>
              <w:t>.</w:t>
            </w:r>
            <w:r>
              <w:rPr>
                <w:color w:val="0000C0"/>
              </w:rPr>
              <w:t>s</w:t>
            </w:r>
            <w:r>
              <w:t>);</w:t>
            </w:r>
          </w:p>
          <w:p w14:paraId="1C8ECBCB" w14:textId="77777777" w:rsidR="00D94CCD" w:rsidRDefault="00D94CCD" w:rsidP="008C1AF0">
            <w:pPr>
              <w:pStyle w:val="a0"/>
            </w:pPr>
            <w:r>
              <w:t xml:space="preserve">            }</w:t>
            </w:r>
          </w:p>
          <w:p w14:paraId="2D2CF1EE" w14:textId="77777777" w:rsidR="00D94CCD" w:rsidRDefault="00D94CCD" w:rsidP="008C1AF0">
            <w:pPr>
              <w:pStyle w:val="a0"/>
            </w:pPr>
            <w:r>
              <w:t xml:space="preserve">        });</w:t>
            </w:r>
          </w:p>
          <w:p w14:paraId="304A005E" w14:textId="77777777" w:rsidR="00D94CCD" w:rsidRDefault="00D94CCD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(DataItem </w:t>
            </w:r>
            <w:r>
              <w:rPr>
                <w:color w:val="6A3E3E"/>
              </w:rPr>
              <w:t>d</w:t>
            </w:r>
            <w:r>
              <w:t xml:space="preserve"> : </w:t>
            </w:r>
            <w:r>
              <w:rPr>
                <w:color w:val="6A3E3E"/>
              </w:rPr>
              <w:t>list</w:t>
            </w:r>
            <w:r>
              <w:t>)</w:t>
            </w:r>
          </w:p>
          <w:p w14:paraId="21FCE5E0" w14:textId="77777777" w:rsidR="00D94CCD" w:rsidRDefault="00D94CCD" w:rsidP="008C1AF0">
            <w:pPr>
              <w:pStyle w:val="a0"/>
            </w:pPr>
            <w:r>
              <w:t xml:space="preserve">           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"%s %d\n"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>);</w:t>
            </w:r>
          </w:p>
          <w:p w14:paraId="7E0B800A" w14:textId="77777777" w:rsidR="00D94CCD" w:rsidRDefault="00D94CCD" w:rsidP="008C1AF0">
            <w:pPr>
              <w:pStyle w:val="a0"/>
            </w:pPr>
            <w:r>
              <w:t xml:space="preserve">    }</w:t>
            </w:r>
          </w:p>
          <w:p w14:paraId="491F33AC" w14:textId="2D3C6E48" w:rsidR="00D94CCD" w:rsidRPr="00D94CCD" w:rsidRDefault="00D94CCD" w:rsidP="008C1AF0">
            <w:pPr>
              <w:pStyle w:val="a0"/>
              <w:rPr>
                <w:rFonts w:hint="eastAsia"/>
              </w:rPr>
            </w:pPr>
            <w:r>
              <w:t>}</w:t>
            </w:r>
          </w:p>
        </w:tc>
      </w:tr>
    </w:tbl>
    <w:p w14:paraId="08B57CA2" w14:textId="050E8FCA" w:rsidR="008C1AF0" w:rsidRDefault="008C1AF0" w:rsidP="00D94CCD"/>
    <w:p w14:paraId="1AAEDFCC" w14:textId="77777777" w:rsidR="008C1AF0" w:rsidRDefault="008C1AF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0944340" w14:textId="0472BDFA" w:rsidR="00933B03" w:rsidRDefault="00933B03" w:rsidP="00933B03">
      <w:pPr>
        <w:pStyle w:val="Heading2"/>
      </w:pPr>
      <w:r>
        <w:rPr>
          <w:rFonts w:hint="eastAsia"/>
        </w:rPr>
        <w:lastRenderedPageBreak/>
        <w:t xml:space="preserve">구현 </w:t>
      </w:r>
      <w:r>
        <w:t>#3</w:t>
      </w:r>
      <w:r w:rsidR="008C1AF0">
        <w:t xml:space="preserve"> - stream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3B03" w14:paraId="18E7EAA3" w14:textId="77777777" w:rsidTr="00933B03">
        <w:tc>
          <w:tcPr>
            <w:tcW w:w="10456" w:type="dxa"/>
          </w:tcPr>
          <w:p w14:paraId="4CBC3495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net.skhu.scanner.up3;</w:t>
            </w:r>
          </w:p>
          <w:p w14:paraId="6B3A03A8" w14:textId="77777777" w:rsidR="00933B03" w:rsidRDefault="00933B03" w:rsidP="008C1AF0">
            <w:pPr>
              <w:pStyle w:val="a0"/>
            </w:pPr>
          </w:p>
          <w:p w14:paraId="2BAB2178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java.io.IOException;</w:t>
            </w:r>
          </w:p>
          <w:p w14:paraId="5F2FBF8D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java.nio.file.Paths;</w:t>
            </w:r>
          </w:p>
          <w:p w14:paraId="45D45E96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java.util.Collections;</w:t>
            </w:r>
          </w:p>
          <w:p w14:paraId="7F3D7C93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74E11CAB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java.util.Map;</w:t>
            </w:r>
          </w:p>
          <w:p w14:paraId="7B15C354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java.util.Scanner;</w:t>
            </w:r>
          </w:p>
          <w:p w14:paraId="0CF36D6C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java.util.TreeMap;</w:t>
            </w:r>
          </w:p>
          <w:p w14:paraId="71B97E1B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java.util.stream.Collectors;</w:t>
            </w:r>
          </w:p>
          <w:p w14:paraId="7427C2A6" w14:textId="77777777" w:rsidR="00933B03" w:rsidRDefault="00933B03" w:rsidP="008C1AF0">
            <w:pPr>
              <w:pStyle w:val="a0"/>
            </w:pPr>
          </w:p>
          <w:p w14:paraId="3463496D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DataItem {</w:t>
            </w:r>
          </w:p>
          <w:p w14:paraId="60049C75" w14:textId="77777777" w:rsidR="00933B03" w:rsidRDefault="00933B03" w:rsidP="008C1AF0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</w:t>
            </w:r>
            <w:r>
              <w:t>;</w:t>
            </w:r>
          </w:p>
          <w:p w14:paraId="2BF327BF" w14:textId="77777777" w:rsidR="00933B03" w:rsidRDefault="00933B03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2A488BCD" w14:textId="77777777" w:rsidR="00933B03" w:rsidRDefault="00933B03" w:rsidP="008C1AF0">
            <w:pPr>
              <w:pStyle w:val="a0"/>
            </w:pPr>
          </w:p>
          <w:p w14:paraId="3C2800E7" w14:textId="77777777" w:rsidR="00933B03" w:rsidRDefault="00933B03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DataItem(String 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>) {</w:t>
            </w:r>
          </w:p>
          <w:p w14:paraId="65B7780E" w14:textId="77777777" w:rsidR="00933B03" w:rsidRDefault="00933B03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s</w:t>
            </w:r>
            <w:r>
              <w:t>;</w:t>
            </w:r>
          </w:p>
          <w:p w14:paraId="4A859EA1" w14:textId="77777777" w:rsidR="00933B03" w:rsidRDefault="00933B03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032375C3" w14:textId="77777777" w:rsidR="00933B03" w:rsidRDefault="00933B03" w:rsidP="008C1AF0">
            <w:pPr>
              <w:pStyle w:val="a0"/>
            </w:pPr>
            <w:r>
              <w:t xml:space="preserve">    }</w:t>
            </w:r>
          </w:p>
          <w:p w14:paraId="02696334" w14:textId="77777777" w:rsidR="00933B03" w:rsidRDefault="00933B03" w:rsidP="008C1AF0">
            <w:pPr>
              <w:pStyle w:val="a0"/>
            </w:pPr>
            <w:r>
              <w:t>}</w:t>
            </w:r>
          </w:p>
          <w:p w14:paraId="200F7F90" w14:textId="77777777" w:rsidR="00933B03" w:rsidRDefault="00933B03" w:rsidP="008C1AF0">
            <w:pPr>
              <w:pStyle w:val="a0"/>
            </w:pPr>
          </w:p>
          <w:p w14:paraId="0D9D6E3C" w14:textId="77777777" w:rsidR="00933B03" w:rsidRDefault="00933B03" w:rsidP="008C1AF0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Example3 {</w:t>
            </w:r>
          </w:p>
          <w:p w14:paraId="6B9AA519" w14:textId="77777777" w:rsidR="00933B03" w:rsidRDefault="00933B03" w:rsidP="008C1AF0">
            <w:pPr>
              <w:pStyle w:val="a0"/>
            </w:pPr>
          </w:p>
          <w:p w14:paraId="26BC9DDB" w14:textId="77777777" w:rsidR="00933B03" w:rsidRDefault="00933B03" w:rsidP="008C1AF0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main(String[] </w:t>
            </w:r>
            <w:r>
              <w:rPr>
                <w:color w:val="6A3E3E"/>
              </w:rPr>
              <w:t>args</w:t>
            </w:r>
            <w:r>
              <w:t xml:space="preserve">) </w:t>
            </w:r>
            <w:r>
              <w:rPr>
                <w:color w:val="7F0055"/>
              </w:rPr>
              <w:t>throws</w:t>
            </w:r>
            <w:r>
              <w:t xml:space="preserve"> IOException {</w:t>
            </w:r>
          </w:p>
          <w:p w14:paraId="2D009215" w14:textId="77777777" w:rsidR="00933B03" w:rsidRDefault="00933B03" w:rsidP="008C1AF0">
            <w:pPr>
              <w:pStyle w:val="a0"/>
            </w:pPr>
            <w:r>
              <w:t xml:space="preserve">        Map&lt;String,Integer&gt; </w:t>
            </w:r>
            <w:r>
              <w:rPr>
                <w:color w:val="6A3E3E"/>
              </w:rPr>
              <w:t>map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TreeMap&lt;&gt;();</w:t>
            </w:r>
          </w:p>
          <w:p w14:paraId="09F0F9F6" w14:textId="77777777" w:rsidR="00933B03" w:rsidRDefault="00933B03" w:rsidP="008C1AF0">
            <w:pPr>
              <w:pStyle w:val="a0"/>
            </w:pPr>
            <w:r>
              <w:t xml:space="preserve">        String </w:t>
            </w:r>
            <w:r>
              <w:rPr>
                <w:color w:val="6A3E3E"/>
              </w:rPr>
              <w:t>filePath</w:t>
            </w:r>
            <w:r>
              <w:t xml:space="preserve"> = </w:t>
            </w:r>
            <w:r>
              <w:rPr>
                <w:color w:val="2A00FF"/>
              </w:rPr>
              <w:t>"e:/a.java"</w:t>
            </w:r>
            <w:r>
              <w:t>;</w:t>
            </w:r>
          </w:p>
          <w:p w14:paraId="7CB20D08" w14:textId="77777777" w:rsidR="00933B03" w:rsidRDefault="00933B03" w:rsidP="008C1AF0">
            <w:pPr>
              <w:pStyle w:val="a0"/>
            </w:pPr>
            <w:r>
              <w:t xml:space="preserve">        Scanner </w:t>
            </w:r>
            <w:r>
              <w:rPr>
                <w:color w:val="6A3E3E"/>
              </w:rPr>
              <w:t>scanner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Scanner(Paths.get(</w:t>
            </w:r>
            <w:r>
              <w:rPr>
                <w:color w:val="6A3E3E"/>
              </w:rPr>
              <w:t>filePath</w:t>
            </w:r>
            <w:r>
              <w:t>));</w:t>
            </w:r>
          </w:p>
          <w:p w14:paraId="55AAF4B9" w14:textId="77777777" w:rsidR="00933B03" w:rsidRDefault="00933B03" w:rsidP="008C1AF0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scanner</w:t>
            </w:r>
            <w:r>
              <w:t>.useDelimiter(</w:t>
            </w:r>
            <w:r>
              <w:rPr>
                <w:color w:val="2A00FF"/>
              </w:rPr>
              <w:t>"[^a-zA-Z]+"</w:t>
            </w:r>
            <w:r>
              <w:t>);</w:t>
            </w:r>
          </w:p>
          <w:p w14:paraId="1A7B5120" w14:textId="7326B133" w:rsidR="00933B03" w:rsidRDefault="00933B03" w:rsidP="008C1AF0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while</w:t>
            </w:r>
            <w:r>
              <w:t xml:space="preserve"> (</w:t>
            </w:r>
            <w:r>
              <w:rPr>
                <w:color w:val="6A3E3E"/>
              </w:rPr>
              <w:t>scanner</w:t>
            </w:r>
            <w:r>
              <w:t>.hasNext(</w:t>
            </w:r>
            <w:bookmarkStart w:id="0" w:name="_GoBack"/>
            <w:bookmarkEnd w:id="0"/>
            <w:r>
              <w:t>)) {</w:t>
            </w:r>
          </w:p>
          <w:p w14:paraId="07E3EC08" w14:textId="77777777" w:rsidR="00933B03" w:rsidRDefault="00933B03" w:rsidP="008C1AF0">
            <w:pPr>
              <w:pStyle w:val="a0"/>
            </w:pPr>
            <w:r>
              <w:t xml:space="preserve">            String </w:t>
            </w:r>
            <w:r>
              <w:rPr>
                <w:color w:val="6A3E3E"/>
              </w:rPr>
              <w:t>s</w:t>
            </w:r>
            <w:r>
              <w:t xml:space="preserve"> = </w:t>
            </w:r>
            <w:r>
              <w:rPr>
                <w:color w:val="6A3E3E"/>
              </w:rPr>
              <w:t>scanner</w:t>
            </w:r>
            <w:r>
              <w:t>.next();</w:t>
            </w:r>
          </w:p>
          <w:p w14:paraId="4DE2933F" w14:textId="77777777" w:rsidR="00933B03" w:rsidRDefault="00933B03" w:rsidP="008C1AF0">
            <w:pPr>
              <w:pStyle w:val="a0"/>
            </w:pPr>
            <w:r>
              <w:t xml:space="preserve">            Integer </w:t>
            </w:r>
            <w:r>
              <w:rPr>
                <w:color w:val="6A3E3E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map</w:t>
            </w:r>
            <w:r>
              <w:t>.get(</w:t>
            </w:r>
            <w:r>
              <w:rPr>
                <w:color w:val="6A3E3E"/>
              </w:rPr>
              <w:t>s</w:t>
            </w:r>
            <w:r>
              <w:t>);</w:t>
            </w:r>
          </w:p>
          <w:p w14:paraId="0837B567" w14:textId="77777777" w:rsidR="00933B03" w:rsidRDefault="00933B03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count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6A3E3E"/>
              </w:rPr>
              <w:t>count</w:t>
            </w:r>
            <w:r>
              <w:t xml:space="preserve"> = 0;</w:t>
            </w:r>
          </w:p>
          <w:p w14:paraId="5C36D7E7" w14:textId="77777777" w:rsidR="00933B03" w:rsidRDefault="00933B03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 xml:space="preserve"> + 1;</w:t>
            </w:r>
          </w:p>
          <w:p w14:paraId="3F05AE8E" w14:textId="77777777" w:rsidR="00933B03" w:rsidRDefault="00933B03" w:rsidP="008C1AF0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map</w:t>
            </w:r>
            <w:r>
              <w:t>.put(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count</w:t>
            </w:r>
            <w:r>
              <w:t>);</w:t>
            </w:r>
          </w:p>
          <w:p w14:paraId="58065E2B" w14:textId="77777777" w:rsidR="00933B03" w:rsidRDefault="00933B03" w:rsidP="008C1AF0">
            <w:pPr>
              <w:pStyle w:val="a0"/>
            </w:pPr>
            <w:r>
              <w:t xml:space="preserve">        }</w:t>
            </w:r>
          </w:p>
          <w:p w14:paraId="075776A2" w14:textId="77777777" w:rsidR="00933B03" w:rsidRDefault="00933B03" w:rsidP="008C1AF0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scanner</w:t>
            </w:r>
            <w:r>
              <w:t>.close();</w:t>
            </w:r>
          </w:p>
          <w:p w14:paraId="416EE49E" w14:textId="77777777" w:rsidR="00933B03" w:rsidRDefault="00933B03" w:rsidP="008C1AF0">
            <w:pPr>
              <w:pStyle w:val="a0"/>
            </w:pPr>
          </w:p>
          <w:p w14:paraId="56454AFA" w14:textId="77777777" w:rsidR="00933B03" w:rsidRDefault="00933B03" w:rsidP="008C1AF0">
            <w:pPr>
              <w:pStyle w:val="a0"/>
            </w:pPr>
            <w:r>
              <w:t xml:space="preserve">        List&lt;DataItem&gt; </w:t>
            </w:r>
            <w:r>
              <w:rPr>
                <w:color w:val="6A3E3E"/>
              </w:rPr>
              <w:t>list</w:t>
            </w:r>
            <w:r>
              <w:t xml:space="preserve"> = </w:t>
            </w:r>
            <w:r>
              <w:rPr>
                <w:color w:val="6A3E3E"/>
              </w:rPr>
              <w:t>map</w:t>
            </w:r>
            <w:r>
              <w:t>.keySet().stream()</w:t>
            </w:r>
          </w:p>
          <w:p w14:paraId="3B5A40E5" w14:textId="77777777" w:rsidR="00933B03" w:rsidRDefault="00933B03" w:rsidP="008C1AF0">
            <w:pPr>
              <w:pStyle w:val="a0"/>
            </w:pPr>
            <w:r>
              <w:t xml:space="preserve">                                          .map(</w:t>
            </w:r>
            <w:r>
              <w:rPr>
                <w:color w:val="6A3E3E"/>
              </w:rPr>
              <w:t>s</w:t>
            </w:r>
            <w:r>
              <w:t xml:space="preserve"> -&gt; </w:t>
            </w:r>
            <w:r>
              <w:rPr>
                <w:color w:val="7F0055"/>
              </w:rPr>
              <w:t>new</w:t>
            </w:r>
            <w:r>
              <w:t xml:space="preserve"> DataItem(</w:t>
            </w:r>
            <w:r>
              <w:rPr>
                <w:color w:val="6A3E3E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map</w:t>
            </w:r>
            <w:r>
              <w:t>.get(</w:t>
            </w:r>
            <w:r>
              <w:rPr>
                <w:color w:val="6A3E3E"/>
              </w:rPr>
              <w:t>s</w:t>
            </w:r>
            <w:r>
              <w:t>)))</w:t>
            </w:r>
          </w:p>
          <w:p w14:paraId="1078767F" w14:textId="77777777" w:rsidR="00933B03" w:rsidRDefault="00933B03" w:rsidP="008C1AF0">
            <w:pPr>
              <w:pStyle w:val="a0"/>
            </w:pPr>
            <w:r>
              <w:t xml:space="preserve">                                          .collect(Collectors.toList());</w:t>
            </w:r>
          </w:p>
          <w:p w14:paraId="7866AFCA" w14:textId="77777777" w:rsidR="00933B03" w:rsidRDefault="00933B03" w:rsidP="008C1AF0">
            <w:pPr>
              <w:pStyle w:val="a0"/>
            </w:pPr>
          </w:p>
          <w:p w14:paraId="1672C76E" w14:textId="77777777" w:rsidR="00933B03" w:rsidRDefault="00933B03" w:rsidP="008C1AF0">
            <w:pPr>
              <w:pStyle w:val="a0"/>
            </w:pPr>
            <w:r>
              <w:t xml:space="preserve">        </w:t>
            </w:r>
            <w:r>
              <w:rPr>
                <w:color w:val="3F7F5F"/>
              </w:rPr>
              <w:t>// ORDER BY count DESC, s</w:t>
            </w:r>
          </w:p>
          <w:p w14:paraId="4C5981EE" w14:textId="77777777" w:rsidR="00933B03" w:rsidRDefault="00933B03" w:rsidP="008C1AF0">
            <w:pPr>
              <w:pStyle w:val="a0"/>
            </w:pPr>
            <w:r>
              <w:t xml:space="preserve">        Collections.sort(</w:t>
            </w:r>
            <w:r>
              <w:rPr>
                <w:color w:val="6A3E3E"/>
              </w:rPr>
              <w:t>list</w:t>
            </w:r>
            <w:r>
              <w:t>, (</w:t>
            </w:r>
            <w:r>
              <w:rPr>
                <w:color w:val="6A3E3E"/>
              </w:rPr>
              <w:t>o1</w:t>
            </w:r>
            <w:r>
              <w:t xml:space="preserve">, </w:t>
            </w:r>
            <w:r>
              <w:rPr>
                <w:color w:val="6A3E3E"/>
              </w:rPr>
              <w:t>o2</w:t>
            </w:r>
            <w:r>
              <w:t>) -&gt; {</w:t>
            </w:r>
          </w:p>
          <w:p w14:paraId="20DA5F6E" w14:textId="77777777" w:rsidR="00933B03" w:rsidRDefault="00933B03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o1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 &amp;&amp; </w:t>
            </w:r>
            <w:r>
              <w:rPr>
                <w:color w:val="6A3E3E"/>
              </w:rPr>
              <w:t>o2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0;</w:t>
            </w:r>
          </w:p>
          <w:p w14:paraId="748BBBE0" w14:textId="77777777" w:rsidR="00933B03" w:rsidRDefault="00933B03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o1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-1;</w:t>
            </w:r>
          </w:p>
          <w:p w14:paraId="2FB37411" w14:textId="77777777" w:rsidR="00933B03" w:rsidRDefault="00933B03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o2</w:t>
            </w:r>
            <w:r>
              <w:t xml:space="preserve"> == </w:t>
            </w:r>
            <w:r>
              <w:rPr>
                <w:color w:val="7F0055"/>
              </w:rPr>
              <w:t>null</w:t>
            </w:r>
            <w:r>
              <w:t xml:space="preserve">) </w:t>
            </w:r>
            <w:r>
              <w:rPr>
                <w:color w:val="7F0055"/>
              </w:rPr>
              <w:t>return</w:t>
            </w:r>
            <w:r>
              <w:t xml:space="preserve"> 1;</w:t>
            </w:r>
          </w:p>
          <w:p w14:paraId="1278750A" w14:textId="77777777" w:rsidR="00933B03" w:rsidRDefault="00933B03" w:rsidP="008C1AF0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{</w:t>
            </w:r>
          </w:p>
          <w:p w14:paraId="322EB156" w14:textId="77777777" w:rsidR="00933B03" w:rsidRDefault="00933B03" w:rsidP="008C1AF0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 xml:space="preserve"> = </w:t>
            </w:r>
            <w:r>
              <w:rPr>
                <w:color w:val="6A3E3E"/>
              </w:rPr>
              <w:t>o2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- </w:t>
            </w:r>
            <w:r>
              <w:rPr>
                <w:color w:val="6A3E3E"/>
              </w:rPr>
              <w:t>o1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44560CA1" w14:textId="77777777" w:rsidR="00933B03" w:rsidRDefault="00933B03" w:rsidP="008C1AF0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6A3E3E"/>
              </w:rPr>
              <w:t>r</w:t>
            </w:r>
            <w:r>
              <w:t xml:space="preserve"> != 0)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r</w:t>
            </w:r>
            <w:r>
              <w:t>;</w:t>
            </w:r>
          </w:p>
          <w:p w14:paraId="342F54E8" w14:textId="77777777" w:rsidR="00933B03" w:rsidRDefault="00933B03" w:rsidP="008C1AF0">
            <w:pPr>
              <w:pStyle w:val="a0"/>
            </w:pPr>
            <w:r>
              <w:t xml:space="preserve">    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6A3E3E"/>
              </w:rPr>
              <w:t>o1</w:t>
            </w:r>
            <w:r>
              <w:t>.</w:t>
            </w:r>
            <w:r>
              <w:rPr>
                <w:color w:val="0000C0"/>
              </w:rPr>
              <w:t>s</w:t>
            </w:r>
            <w:r>
              <w:t>.compareTo(</w:t>
            </w:r>
            <w:r>
              <w:rPr>
                <w:color w:val="6A3E3E"/>
              </w:rPr>
              <w:t>o2</w:t>
            </w:r>
            <w:r>
              <w:t>.</w:t>
            </w:r>
            <w:r>
              <w:rPr>
                <w:color w:val="0000C0"/>
              </w:rPr>
              <w:t>s</w:t>
            </w:r>
            <w:r>
              <w:t>);</w:t>
            </w:r>
          </w:p>
          <w:p w14:paraId="16D908A6" w14:textId="77777777" w:rsidR="00933B03" w:rsidRDefault="00933B03" w:rsidP="008C1AF0">
            <w:pPr>
              <w:pStyle w:val="a0"/>
            </w:pPr>
            <w:r>
              <w:t xml:space="preserve">            }</w:t>
            </w:r>
          </w:p>
          <w:p w14:paraId="1F2D7CE8" w14:textId="77777777" w:rsidR="00933B03" w:rsidRDefault="00933B03" w:rsidP="008C1AF0">
            <w:pPr>
              <w:pStyle w:val="a0"/>
            </w:pPr>
            <w:r>
              <w:t xml:space="preserve">        });</w:t>
            </w:r>
          </w:p>
          <w:p w14:paraId="2F1D9764" w14:textId="77777777" w:rsidR="00933B03" w:rsidRDefault="00933B03" w:rsidP="008C1AF0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list</w:t>
            </w:r>
            <w:r>
              <w:t>.stream().forEach(</w:t>
            </w:r>
            <w:r>
              <w:rPr>
                <w:color w:val="6A3E3E"/>
              </w:rPr>
              <w:t>d</w:t>
            </w:r>
            <w:r>
              <w:t xml:space="preserve"> -&gt; System.</w:t>
            </w:r>
            <w:r>
              <w:rPr>
                <w:color w:val="0000C0"/>
              </w:rPr>
              <w:t>out</w:t>
            </w:r>
            <w:r>
              <w:t>.printf(</w:t>
            </w:r>
            <w:r>
              <w:rPr>
                <w:color w:val="2A00FF"/>
              </w:rPr>
              <w:t>"%s %d\n"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s</w:t>
            </w:r>
            <w:r>
              <w:t xml:space="preserve">, </w:t>
            </w:r>
            <w:r>
              <w:rPr>
                <w:color w:val="6A3E3E"/>
              </w:rPr>
              <w:t>d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>));</w:t>
            </w:r>
          </w:p>
          <w:p w14:paraId="1D459944" w14:textId="77777777" w:rsidR="00933B03" w:rsidRDefault="00933B03" w:rsidP="008C1AF0">
            <w:pPr>
              <w:pStyle w:val="a0"/>
            </w:pPr>
            <w:r>
              <w:t xml:space="preserve">    }</w:t>
            </w:r>
          </w:p>
          <w:p w14:paraId="7D82AB05" w14:textId="180FD42D" w:rsidR="00933B03" w:rsidRPr="00933B03" w:rsidRDefault="00933B03" w:rsidP="008C1AF0">
            <w:pPr>
              <w:pStyle w:val="a0"/>
              <w:rPr>
                <w:rFonts w:hint="eastAsia"/>
              </w:rPr>
            </w:pPr>
            <w:r>
              <w:t>}</w:t>
            </w:r>
          </w:p>
        </w:tc>
      </w:tr>
    </w:tbl>
    <w:p w14:paraId="67809523" w14:textId="77777777" w:rsidR="00933B03" w:rsidRPr="00933B03" w:rsidRDefault="00933B03" w:rsidP="00933B03">
      <w:pPr>
        <w:rPr>
          <w:rFonts w:hint="eastAsia"/>
        </w:rPr>
      </w:pPr>
    </w:p>
    <w:sectPr w:rsidR="00933B03" w:rsidRPr="00933B03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00BCF" w14:textId="77777777" w:rsidR="00B45052" w:rsidRDefault="00B45052" w:rsidP="00B12C18">
      <w:r>
        <w:separator/>
      </w:r>
    </w:p>
  </w:endnote>
  <w:endnote w:type="continuationSeparator" w:id="0">
    <w:p w14:paraId="60FF8B7A" w14:textId="77777777" w:rsidR="00B45052" w:rsidRDefault="00B45052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822B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0EBD5D4D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7BE75" w14:textId="77777777" w:rsidR="00B45052" w:rsidRDefault="00B45052" w:rsidP="00B12C18">
      <w:r>
        <w:separator/>
      </w:r>
    </w:p>
  </w:footnote>
  <w:footnote w:type="continuationSeparator" w:id="0">
    <w:p w14:paraId="5CF5C580" w14:textId="77777777" w:rsidR="00B45052" w:rsidRDefault="00B45052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52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6527F"/>
    <w:rsid w:val="004221C2"/>
    <w:rsid w:val="004247BF"/>
    <w:rsid w:val="004618EA"/>
    <w:rsid w:val="00471C33"/>
    <w:rsid w:val="004A78DD"/>
    <w:rsid w:val="0051790E"/>
    <w:rsid w:val="00530E33"/>
    <w:rsid w:val="005C7255"/>
    <w:rsid w:val="00640D02"/>
    <w:rsid w:val="006741D0"/>
    <w:rsid w:val="006B7800"/>
    <w:rsid w:val="00726249"/>
    <w:rsid w:val="00732402"/>
    <w:rsid w:val="007545EC"/>
    <w:rsid w:val="00766C9F"/>
    <w:rsid w:val="007F066A"/>
    <w:rsid w:val="007F6AC6"/>
    <w:rsid w:val="00806557"/>
    <w:rsid w:val="00872536"/>
    <w:rsid w:val="008B3F70"/>
    <w:rsid w:val="008C1AF0"/>
    <w:rsid w:val="00905752"/>
    <w:rsid w:val="00933B03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45052"/>
    <w:rsid w:val="00B551BF"/>
    <w:rsid w:val="00BB12A2"/>
    <w:rsid w:val="00BF6068"/>
    <w:rsid w:val="00BF77BD"/>
    <w:rsid w:val="00C060A3"/>
    <w:rsid w:val="00C2476F"/>
    <w:rsid w:val="00C352DD"/>
    <w:rsid w:val="00C6092D"/>
    <w:rsid w:val="00C7447A"/>
    <w:rsid w:val="00C74A18"/>
    <w:rsid w:val="00C90572"/>
    <w:rsid w:val="00D64E5F"/>
    <w:rsid w:val="00D73ED9"/>
    <w:rsid w:val="00D94CCD"/>
    <w:rsid w:val="00DF6BA9"/>
    <w:rsid w:val="00E422CC"/>
    <w:rsid w:val="00E451E7"/>
    <w:rsid w:val="00E50655"/>
    <w:rsid w:val="00E65CAC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DD042"/>
  <w15:chartTrackingRefBased/>
  <w15:docId w15:val="{BA316D74-8282-4F85-A1DD-9863A360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AF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BB36C-D634-4C8D-BB2E-61001101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24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8</cp:revision>
  <dcterms:created xsi:type="dcterms:W3CDTF">2018-11-12T04:03:00Z</dcterms:created>
  <dcterms:modified xsi:type="dcterms:W3CDTF">2018-11-12T04:27:00Z</dcterms:modified>
</cp:coreProperties>
</file>