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C9344" w14:textId="0BF382FB" w:rsidR="002342A2" w:rsidRPr="00A21C1D" w:rsidRDefault="39CEE202" w:rsidP="39CEE202">
      <w:pPr>
        <w:rPr>
          <w:b/>
          <w:bCs/>
          <w:sz w:val="48"/>
          <w:szCs w:val="48"/>
        </w:rPr>
      </w:pPr>
      <w:r w:rsidRPr="39CEE202">
        <w:rPr>
          <w:b/>
          <w:bCs/>
          <w:sz w:val="48"/>
          <w:szCs w:val="48"/>
        </w:rPr>
        <w:t>기본 자료형과 참조형</w:t>
      </w:r>
    </w:p>
    <w:p w14:paraId="59FA3B71" w14:textId="77777777" w:rsidR="002342A2" w:rsidRPr="00C9765D" w:rsidRDefault="002342A2" w:rsidP="002342A2"/>
    <w:p w14:paraId="6FC7508A" w14:textId="492873E0" w:rsidR="002342A2" w:rsidRDefault="591E2B01" w:rsidP="002342A2">
      <w:r>
        <w:t>201</w:t>
      </w:r>
      <w:r w:rsidR="004322FC">
        <w:t>8</w:t>
      </w:r>
      <w:r>
        <w:t>-0</w:t>
      </w:r>
      <w:r w:rsidR="00A16FA7">
        <w:t>8</w:t>
      </w:r>
      <w:r>
        <w:t>-</w:t>
      </w:r>
      <w:r w:rsidR="004322FC">
        <w:t>27</w:t>
      </w:r>
    </w:p>
    <w:p w14:paraId="4C69ACF4" w14:textId="77777777" w:rsidR="002342A2" w:rsidRDefault="39CEE202" w:rsidP="002342A2">
      <w:r>
        <w:t>이승진</w:t>
      </w:r>
    </w:p>
    <w:p w14:paraId="26BD65A3" w14:textId="77777777" w:rsidR="002342A2" w:rsidRDefault="002342A2" w:rsidP="002342A2"/>
    <w:p w14:paraId="4AF0DE21" w14:textId="77777777" w:rsidR="002342A2" w:rsidRPr="00A21C1D" w:rsidRDefault="39CEE202" w:rsidP="39CEE202">
      <w:pPr>
        <w:rPr>
          <w:b/>
          <w:bCs/>
          <w:sz w:val="28"/>
          <w:szCs w:val="28"/>
        </w:rPr>
      </w:pPr>
      <w:r w:rsidRPr="39CEE202">
        <w:rPr>
          <w:b/>
          <w:bCs/>
          <w:sz w:val="28"/>
          <w:szCs w:val="28"/>
        </w:rPr>
        <w:t>학습목표</w:t>
      </w:r>
    </w:p>
    <w:p w14:paraId="15866F82" w14:textId="01DDB162" w:rsidR="002342A2" w:rsidRDefault="002342A2" w:rsidP="002342A2">
      <w:r>
        <w:rPr>
          <w:rFonts w:hint="eastAsia"/>
        </w:rPr>
        <w:t>참조 타입(</w:t>
      </w:r>
      <w:r>
        <w:t>reference type)</w:t>
      </w:r>
      <w:r>
        <w:rPr>
          <w:rFonts w:hint="eastAsia"/>
        </w:rPr>
        <w:t>과 값 타입(</w:t>
      </w:r>
      <w:r>
        <w:t>value type)</w:t>
      </w:r>
      <w:r w:rsidR="0034084F">
        <w:rPr>
          <w:rFonts w:hint="eastAsia"/>
        </w:rPr>
        <w:t>의 이해</w:t>
      </w:r>
    </w:p>
    <w:p w14:paraId="5B351D00" w14:textId="2088C441" w:rsidR="0034084F" w:rsidRDefault="0034084F" w:rsidP="002342A2">
      <w:r>
        <w:rPr>
          <w:rFonts w:hint="eastAsia"/>
        </w:rPr>
        <w:t>S</w:t>
      </w:r>
      <w:r>
        <w:t xml:space="preserve">tring </w:t>
      </w:r>
      <w:r w:rsidR="00F64EF9">
        <w:rPr>
          <w:rFonts w:hint="eastAsia"/>
        </w:rPr>
        <w:t>클래스</w:t>
      </w:r>
      <w:r w:rsidR="00E54C5E">
        <w:rPr>
          <w:rFonts w:hint="eastAsia"/>
        </w:rPr>
        <w:t xml:space="preserve"> 사용법</w:t>
      </w:r>
    </w:p>
    <w:p w14:paraId="26DA643A" w14:textId="77777777" w:rsidR="00E54C5E" w:rsidRDefault="00E54C5E" w:rsidP="00E54C5E">
      <w:r>
        <w:t xml:space="preserve">equals </w:t>
      </w:r>
      <w:r>
        <w:rPr>
          <w:rFonts w:hint="eastAsia"/>
        </w:rPr>
        <w:t>메소드 재정의 방법</w:t>
      </w:r>
    </w:p>
    <w:p w14:paraId="1AD3A047" w14:textId="639A17B4" w:rsidR="0095682F" w:rsidRDefault="0095682F" w:rsidP="002342A2">
      <w:r>
        <w:rPr>
          <w:rFonts w:hint="eastAsia"/>
        </w:rPr>
        <w:t>i</w:t>
      </w:r>
      <w:r>
        <w:t xml:space="preserve">nstanceof </w:t>
      </w:r>
      <w:r>
        <w:rPr>
          <w:rFonts w:hint="eastAsia"/>
        </w:rPr>
        <w:t xml:space="preserve">연산자 </w:t>
      </w:r>
      <w:r w:rsidR="00E54C5E">
        <w:rPr>
          <w:rFonts w:hint="eastAsia"/>
        </w:rPr>
        <w:t>사용법</w:t>
      </w:r>
    </w:p>
    <w:p w14:paraId="6539F49B" w14:textId="138F5575" w:rsidR="00F64EF9" w:rsidRDefault="00F64EF9" w:rsidP="002342A2">
      <w:r>
        <w:t xml:space="preserve">@Override </w:t>
      </w:r>
      <w:r>
        <w:rPr>
          <w:rFonts w:hint="eastAsia"/>
        </w:rPr>
        <w:t>어노테이션</w:t>
      </w:r>
      <w:r w:rsidR="00E54C5E">
        <w:rPr>
          <w:rFonts w:hint="eastAsia"/>
        </w:rPr>
        <w:t xml:space="preserve"> 활용</w:t>
      </w:r>
    </w:p>
    <w:p w14:paraId="35129DB8" w14:textId="77777777" w:rsidR="002342A2" w:rsidRDefault="002342A2" w:rsidP="002342A2"/>
    <w:p w14:paraId="26395E75" w14:textId="77777777" w:rsidR="002342A2" w:rsidRDefault="002342A2" w:rsidP="002342A2"/>
    <w:p w14:paraId="01E97457" w14:textId="1F0B6F5B" w:rsidR="002342A2" w:rsidRPr="00E719BE" w:rsidRDefault="39CEE202" w:rsidP="39CEE202">
      <w:pPr>
        <w:rPr>
          <w:b/>
          <w:bCs/>
          <w:sz w:val="28"/>
          <w:szCs w:val="28"/>
        </w:rPr>
      </w:pPr>
      <w:r w:rsidRPr="39CEE202">
        <w:rPr>
          <w:b/>
          <w:bCs/>
          <w:sz w:val="28"/>
          <w:szCs w:val="28"/>
        </w:rPr>
        <w:t>목차</w:t>
      </w:r>
    </w:p>
    <w:p w14:paraId="507B4B88" w14:textId="7CA516DC" w:rsidR="00CD34FF" w:rsidRDefault="00E719BE">
      <w:pPr>
        <w:pStyle w:val="TOC1"/>
        <w:tabs>
          <w:tab w:val="right" w:leader="dot" w:pos="10456"/>
        </w:tabs>
        <w:rPr>
          <w:rFonts w:asciiTheme="minorHAnsi" w:eastAsiaTheme="minorEastAsia"/>
          <w:noProof/>
        </w:rPr>
      </w:pPr>
      <w:r>
        <w:fldChar w:fldCharType="begin"/>
      </w:r>
      <w:r>
        <w:instrText xml:space="preserve"> TOC \o "1-2" \h \z \u </w:instrText>
      </w:r>
      <w:r>
        <w:fldChar w:fldCharType="separate"/>
      </w:r>
      <w:hyperlink w:anchor="_Toc523148202" w:history="1">
        <w:r w:rsidR="00CD34FF" w:rsidRPr="00E40224">
          <w:rPr>
            <w:rStyle w:val="Hyperlink"/>
            <w:rFonts w:hAnsi="굴림체"/>
            <w:noProof/>
          </w:rPr>
          <w:t>1.</w:t>
        </w:r>
        <w:r w:rsidR="00CD34FF" w:rsidRPr="00E40224">
          <w:rPr>
            <w:rStyle w:val="Hyperlink"/>
            <w:noProof/>
          </w:rPr>
          <w:t xml:space="preserve"> Java 소스 파일 규칙</w:t>
        </w:r>
        <w:r w:rsidR="00CD34FF">
          <w:rPr>
            <w:noProof/>
            <w:webHidden/>
          </w:rPr>
          <w:tab/>
        </w:r>
        <w:r w:rsidR="00CD34FF">
          <w:rPr>
            <w:noProof/>
            <w:webHidden/>
          </w:rPr>
          <w:fldChar w:fldCharType="begin"/>
        </w:r>
        <w:r w:rsidR="00CD34FF">
          <w:rPr>
            <w:noProof/>
            <w:webHidden/>
          </w:rPr>
          <w:instrText xml:space="preserve"> PAGEREF _Toc523148202 \h </w:instrText>
        </w:r>
        <w:r w:rsidR="00CD34FF">
          <w:rPr>
            <w:noProof/>
            <w:webHidden/>
          </w:rPr>
        </w:r>
        <w:r w:rsidR="00CD34FF">
          <w:rPr>
            <w:noProof/>
            <w:webHidden/>
          </w:rPr>
          <w:fldChar w:fldCharType="separate"/>
        </w:r>
        <w:r w:rsidR="00CD34FF">
          <w:rPr>
            <w:noProof/>
            <w:webHidden/>
          </w:rPr>
          <w:t>2</w:t>
        </w:r>
        <w:r w:rsidR="00CD34FF">
          <w:rPr>
            <w:noProof/>
            <w:webHidden/>
          </w:rPr>
          <w:fldChar w:fldCharType="end"/>
        </w:r>
      </w:hyperlink>
    </w:p>
    <w:p w14:paraId="250D88B5" w14:textId="7900B4F1" w:rsidR="00CD34FF" w:rsidRDefault="002B1CC0">
      <w:pPr>
        <w:pStyle w:val="TOC2"/>
        <w:tabs>
          <w:tab w:val="right" w:leader="dot" w:pos="10456"/>
        </w:tabs>
        <w:ind w:left="400"/>
        <w:rPr>
          <w:rFonts w:asciiTheme="minorHAnsi" w:eastAsiaTheme="minorEastAsia"/>
          <w:noProof/>
        </w:rPr>
      </w:pPr>
      <w:hyperlink w:anchor="_Toc523148203" w:history="1">
        <w:r w:rsidR="00CD34FF" w:rsidRPr="00E40224">
          <w:rPr>
            <w:rStyle w:val="Hyperlink"/>
            <w:noProof/>
          </w:rPr>
          <w:t>1) Java 소스 파일과 패키지 규칙</w:t>
        </w:r>
        <w:r w:rsidR="00CD34FF">
          <w:rPr>
            <w:noProof/>
            <w:webHidden/>
          </w:rPr>
          <w:tab/>
        </w:r>
        <w:r w:rsidR="00CD34FF">
          <w:rPr>
            <w:noProof/>
            <w:webHidden/>
          </w:rPr>
          <w:fldChar w:fldCharType="begin"/>
        </w:r>
        <w:r w:rsidR="00CD34FF">
          <w:rPr>
            <w:noProof/>
            <w:webHidden/>
          </w:rPr>
          <w:instrText xml:space="preserve"> PAGEREF _Toc523148203 \h </w:instrText>
        </w:r>
        <w:r w:rsidR="00CD34FF">
          <w:rPr>
            <w:noProof/>
            <w:webHidden/>
          </w:rPr>
        </w:r>
        <w:r w:rsidR="00CD34FF">
          <w:rPr>
            <w:noProof/>
            <w:webHidden/>
          </w:rPr>
          <w:fldChar w:fldCharType="separate"/>
        </w:r>
        <w:r w:rsidR="00CD34FF">
          <w:rPr>
            <w:noProof/>
            <w:webHidden/>
          </w:rPr>
          <w:t>2</w:t>
        </w:r>
        <w:r w:rsidR="00CD34FF">
          <w:rPr>
            <w:noProof/>
            <w:webHidden/>
          </w:rPr>
          <w:fldChar w:fldCharType="end"/>
        </w:r>
      </w:hyperlink>
    </w:p>
    <w:p w14:paraId="13425B9A" w14:textId="62118638" w:rsidR="00CD34FF" w:rsidRDefault="002B1CC0">
      <w:pPr>
        <w:pStyle w:val="TOC2"/>
        <w:tabs>
          <w:tab w:val="right" w:leader="dot" w:pos="10456"/>
        </w:tabs>
        <w:ind w:left="400"/>
        <w:rPr>
          <w:rFonts w:asciiTheme="minorHAnsi" w:eastAsiaTheme="minorEastAsia"/>
          <w:noProof/>
        </w:rPr>
      </w:pPr>
      <w:hyperlink w:anchor="_Toc523148204" w:history="1">
        <w:r w:rsidR="00CD34FF" w:rsidRPr="00E40224">
          <w:rPr>
            <w:rStyle w:val="Hyperlink"/>
            <w:noProof/>
          </w:rPr>
          <w:t>2) 실습</w:t>
        </w:r>
        <w:r w:rsidR="00CD34FF">
          <w:rPr>
            <w:noProof/>
            <w:webHidden/>
          </w:rPr>
          <w:tab/>
        </w:r>
        <w:r w:rsidR="00CD34FF">
          <w:rPr>
            <w:noProof/>
            <w:webHidden/>
          </w:rPr>
          <w:fldChar w:fldCharType="begin"/>
        </w:r>
        <w:r w:rsidR="00CD34FF">
          <w:rPr>
            <w:noProof/>
            <w:webHidden/>
          </w:rPr>
          <w:instrText xml:space="preserve"> PAGEREF _Toc523148204 \h </w:instrText>
        </w:r>
        <w:r w:rsidR="00CD34FF">
          <w:rPr>
            <w:noProof/>
            <w:webHidden/>
          </w:rPr>
        </w:r>
        <w:r w:rsidR="00CD34FF">
          <w:rPr>
            <w:noProof/>
            <w:webHidden/>
          </w:rPr>
          <w:fldChar w:fldCharType="separate"/>
        </w:r>
        <w:r w:rsidR="00CD34FF">
          <w:rPr>
            <w:noProof/>
            <w:webHidden/>
          </w:rPr>
          <w:t>3</w:t>
        </w:r>
        <w:r w:rsidR="00CD34FF">
          <w:rPr>
            <w:noProof/>
            <w:webHidden/>
          </w:rPr>
          <w:fldChar w:fldCharType="end"/>
        </w:r>
      </w:hyperlink>
    </w:p>
    <w:p w14:paraId="73C0E03C" w14:textId="52C938A9" w:rsidR="00CD34FF" w:rsidRDefault="002B1CC0">
      <w:pPr>
        <w:pStyle w:val="TOC1"/>
        <w:tabs>
          <w:tab w:val="right" w:leader="dot" w:pos="10456"/>
        </w:tabs>
        <w:rPr>
          <w:rFonts w:asciiTheme="minorHAnsi" w:eastAsiaTheme="minorEastAsia"/>
          <w:noProof/>
        </w:rPr>
      </w:pPr>
      <w:hyperlink w:anchor="_Toc523148205" w:history="1">
        <w:r w:rsidR="00CD34FF" w:rsidRPr="00E40224">
          <w:rPr>
            <w:rStyle w:val="Hyperlink"/>
            <w:rFonts w:hAnsi="굴림체"/>
            <w:noProof/>
          </w:rPr>
          <w:t>2.</w:t>
        </w:r>
        <w:r w:rsidR="00CD34FF" w:rsidRPr="00E40224">
          <w:rPr>
            <w:rStyle w:val="Hyperlink"/>
            <w:noProof/>
          </w:rPr>
          <w:t xml:space="preserve"> String 클래스 &amp; Object 클래스</w:t>
        </w:r>
        <w:r w:rsidR="00CD34FF">
          <w:rPr>
            <w:noProof/>
            <w:webHidden/>
          </w:rPr>
          <w:tab/>
        </w:r>
        <w:r w:rsidR="00CD34FF">
          <w:rPr>
            <w:noProof/>
            <w:webHidden/>
          </w:rPr>
          <w:fldChar w:fldCharType="begin"/>
        </w:r>
        <w:r w:rsidR="00CD34FF">
          <w:rPr>
            <w:noProof/>
            <w:webHidden/>
          </w:rPr>
          <w:instrText xml:space="preserve"> PAGEREF _Toc523148205 \h </w:instrText>
        </w:r>
        <w:r w:rsidR="00CD34FF">
          <w:rPr>
            <w:noProof/>
            <w:webHidden/>
          </w:rPr>
        </w:r>
        <w:r w:rsidR="00CD34FF">
          <w:rPr>
            <w:noProof/>
            <w:webHidden/>
          </w:rPr>
          <w:fldChar w:fldCharType="separate"/>
        </w:r>
        <w:r w:rsidR="00CD34FF">
          <w:rPr>
            <w:noProof/>
            <w:webHidden/>
          </w:rPr>
          <w:t>4</w:t>
        </w:r>
        <w:r w:rsidR="00CD34FF">
          <w:rPr>
            <w:noProof/>
            <w:webHidden/>
          </w:rPr>
          <w:fldChar w:fldCharType="end"/>
        </w:r>
      </w:hyperlink>
    </w:p>
    <w:p w14:paraId="49674DF7" w14:textId="019F25BA" w:rsidR="00CD34FF" w:rsidRDefault="002B1CC0">
      <w:pPr>
        <w:pStyle w:val="TOC2"/>
        <w:tabs>
          <w:tab w:val="right" w:leader="dot" w:pos="10456"/>
        </w:tabs>
        <w:ind w:left="400"/>
        <w:rPr>
          <w:rFonts w:asciiTheme="minorHAnsi" w:eastAsiaTheme="minorEastAsia"/>
          <w:noProof/>
        </w:rPr>
      </w:pPr>
      <w:hyperlink w:anchor="_Toc523148206" w:history="1">
        <w:r w:rsidR="00CD34FF" w:rsidRPr="00E40224">
          <w:rPr>
            <w:rStyle w:val="Hyperlink"/>
            <w:noProof/>
          </w:rPr>
          <w:t>1) String 클래스</w:t>
        </w:r>
        <w:r w:rsidR="00CD34FF">
          <w:rPr>
            <w:noProof/>
            <w:webHidden/>
          </w:rPr>
          <w:tab/>
        </w:r>
        <w:r w:rsidR="00CD34FF">
          <w:rPr>
            <w:noProof/>
            <w:webHidden/>
          </w:rPr>
          <w:fldChar w:fldCharType="begin"/>
        </w:r>
        <w:r w:rsidR="00CD34FF">
          <w:rPr>
            <w:noProof/>
            <w:webHidden/>
          </w:rPr>
          <w:instrText xml:space="preserve"> PAGEREF _Toc523148206 \h </w:instrText>
        </w:r>
        <w:r w:rsidR="00CD34FF">
          <w:rPr>
            <w:noProof/>
            <w:webHidden/>
          </w:rPr>
        </w:r>
        <w:r w:rsidR="00CD34FF">
          <w:rPr>
            <w:noProof/>
            <w:webHidden/>
          </w:rPr>
          <w:fldChar w:fldCharType="separate"/>
        </w:r>
        <w:r w:rsidR="00CD34FF">
          <w:rPr>
            <w:noProof/>
            <w:webHidden/>
          </w:rPr>
          <w:t>4</w:t>
        </w:r>
        <w:r w:rsidR="00CD34FF">
          <w:rPr>
            <w:noProof/>
            <w:webHidden/>
          </w:rPr>
          <w:fldChar w:fldCharType="end"/>
        </w:r>
      </w:hyperlink>
    </w:p>
    <w:p w14:paraId="1B26D36D" w14:textId="0CE57537" w:rsidR="00CD34FF" w:rsidRDefault="002B1CC0">
      <w:pPr>
        <w:pStyle w:val="TOC2"/>
        <w:tabs>
          <w:tab w:val="right" w:leader="dot" w:pos="10456"/>
        </w:tabs>
        <w:ind w:left="400"/>
        <w:rPr>
          <w:rFonts w:asciiTheme="minorHAnsi" w:eastAsiaTheme="minorEastAsia"/>
          <w:noProof/>
        </w:rPr>
      </w:pPr>
      <w:hyperlink w:anchor="_Toc523148207" w:history="1">
        <w:r w:rsidR="00CD34FF" w:rsidRPr="00E40224">
          <w:rPr>
            <w:rStyle w:val="Hyperlink"/>
            <w:noProof/>
          </w:rPr>
          <w:t>2) call by value</w:t>
        </w:r>
        <w:r w:rsidR="00CD34FF">
          <w:rPr>
            <w:noProof/>
            <w:webHidden/>
          </w:rPr>
          <w:tab/>
        </w:r>
        <w:r w:rsidR="00CD34FF">
          <w:rPr>
            <w:noProof/>
            <w:webHidden/>
          </w:rPr>
          <w:fldChar w:fldCharType="begin"/>
        </w:r>
        <w:r w:rsidR="00CD34FF">
          <w:rPr>
            <w:noProof/>
            <w:webHidden/>
          </w:rPr>
          <w:instrText xml:space="preserve"> PAGEREF _Toc523148207 \h </w:instrText>
        </w:r>
        <w:r w:rsidR="00CD34FF">
          <w:rPr>
            <w:noProof/>
            <w:webHidden/>
          </w:rPr>
        </w:r>
        <w:r w:rsidR="00CD34FF">
          <w:rPr>
            <w:noProof/>
            <w:webHidden/>
          </w:rPr>
          <w:fldChar w:fldCharType="separate"/>
        </w:r>
        <w:r w:rsidR="00CD34FF">
          <w:rPr>
            <w:noProof/>
            <w:webHidden/>
          </w:rPr>
          <w:t>5</w:t>
        </w:r>
        <w:r w:rsidR="00CD34FF">
          <w:rPr>
            <w:noProof/>
            <w:webHidden/>
          </w:rPr>
          <w:fldChar w:fldCharType="end"/>
        </w:r>
      </w:hyperlink>
    </w:p>
    <w:p w14:paraId="3B89B625" w14:textId="2291CF7A" w:rsidR="00CD34FF" w:rsidRDefault="002B1CC0">
      <w:pPr>
        <w:pStyle w:val="TOC2"/>
        <w:tabs>
          <w:tab w:val="right" w:leader="dot" w:pos="10456"/>
        </w:tabs>
        <w:ind w:left="400"/>
        <w:rPr>
          <w:rFonts w:asciiTheme="minorHAnsi" w:eastAsiaTheme="minorEastAsia"/>
          <w:noProof/>
        </w:rPr>
      </w:pPr>
      <w:hyperlink w:anchor="_Toc523148208" w:history="1">
        <w:r w:rsidR="00CD34FF" w:rsidRPr="00E40224">
          <w:rPr>
            <w:rStyle w:val="Hyperlink"/>
            <w:noProof/>
          </w:rPr>
          <w:t>3) immutable object</w:t>
        </w:r>
        <w:r w:rsidR="00CD34FF">
          <w:rPr>
            <w:noProof/>
            <w:webHidden/>
          </w:rPr>
          <w:tab/>
        </w:r>
        <w:r w:rsidR="00CD34FF">
          <w:rPr>
            <w:noProof/>
            <w:webHidden/>
          </w:rPr>
          <w:fldChar w:fldCharType="begin"/>
        </w:r>
        <w:r w:rsidR="00CD34FF">
          <w:rPr>
            <w:noProof/>
            <w:webHidden/>
          </w:rPr>
          <w:instrText xml:space="preserve"> PAGEREF _Toc523148208 \h </w:instrText>
        </w:r>
        <w:r w:rsidR="00CD34FF">
          <w:rPr>
            <w:noProof/>
            <w:webHidden/>
          </w:rPr>
        </w:r>
        <w:r w:rsidR="00CD34FF">
          <w:rPr>
            <w:noProof/>
            <w:webHidden/>
          </w:rPr>
          <w:fldChar w:fldCharType="separate"/>
        </w:r>
        <w:r w:rsidR="00CD34FF">
          <w:rPr>
            <w:noProof/>
            <w:webHidden/>
          </w:rPr>
          <w:t>6</w:t>
        </w:r>
        <w:r w:rsidR="00CD34FF">
          <w:rPr>
            <w:noProof/>
            <w:webHidden/>
          </w:rPr>
          <w:fldChar w:fldCharType="end"/>
        </w:r>
      </w:hyperlink>
    </w:p>
    <w:p w14:paraId="2D1D701A" w14:textId="68102EDC" w:rsidR="00CD34FF" w:rsidRDefault="002B1CC0">
      <w:pPr>
        <w:pStyle w:val="TOC2"/>
        <w:tabs>
          <w:tab w:val="right" w:leader="dot" w:pos="10456"/>
        </w:tabs>
        <w:ind w:left="400"/>
        <w:rPr>
          <w:rFonts w:asciiTheme="minorHAnsi" w:eastAsiaTheme="minorEastAsia"/>
          <w:noProof/>
        </w:rPr>
      </w:pPr>
      <w:hyperlink w:anchor="_Toc523148209" w:history="1">
        <w:r w:rsidR="00CD34FF" w:rsidRPr="00E40224">
          <w:rPr>
            <w:rStyle w:val="Hyperlink"/>
            <w:noProof/>
          </w:rPr>
          <w:t>4) value object</w:t>
        </w:r>
        <w:r w:rsidR="00CD34FF">
          <w:rPr>
            <w:noProof/>
            <w:webHidden/>
          </w:rPr>
          <w:tab/>
        </w:r>
        <w:r w:rsidR="00CD34FF">
          <w:rPr>
            <w:noProof/>
            <w:webHidden/>
          </w:rPr>
          <w:fldChar w:fldCharType="begin"/>
        </w:r>
        <w:r w:rsidR="00CD34FF">
          <w:rPr>
            <w:noProof/>
            <w:webHidden/>
          </w:rPr>
          <w:instrText xml:space="preserve"> PAGEREF _Toc523148209 \h </w:instrText>
        </w:r>
        <w:r w:rsidR="00CD34FF">
          <w:rPr>
            <w:noProof/>
            <w:webHidden/>
          </w:rPr>
        </w:r>
        <w:r w:rsidR="00CD34FF">
          <w:rPr>
            <w:noProof/>
            <w:webHidden/>
          </w:rPr>
          <w:fldChar w:fldCharType="separate"/>
        </w:r>
        <w:r w:rsidR="00CD34FF">
          <w:rPr>
            <w:noProof/>
            <w:webHidden/>
          </w:rPr>
          <w:t>6</w:t>
        </w:r>
        <w:r w:rsidR="00CD34FF">
          <w:rPr>
            <w:noProof/>
            <w:webHidden/>
          </w:rPr>
          <w:fldChar w:fldCharType="end"/>
        </w:r>
      </w:hyperlink>
    </w:p>
    <w:p w14:paraId="5D6253EF" w14:textId="67142E31" w:rsidR="00CD34FF" w:rsidRDefault="002B1CC0">
      <w:pPr>
        <w:pStyle w:val="TOC2"/>
        <w:tabs>
          <w:tab w:val="right" w:leader="dot" w:pos="10456"/>
        </w:tabs>
        <w:ind w:left="400"/>
        <w:rPr>
          <w:rFonts w:asciiTheme="minorHAnsi" w:eastAsiaTheme="minorEastAsia"/>
          <w:noProof/>
        </w:rPr>
      </w:pPr>
      <w:hyperlink w:anchor="_Toc523148210" w:history="1">
        <w:r w:rsidR="00CD34FF" w:rsidRPr="00E40224">
          <w:rPr>
            <w:rStyle w:val="Hyperlink"/>
            <w:noProof/>
          </w:rPr>
          <w:t>5) Object 클래스</w:t>
        </w:r>
        <w:r w:rsidR="00CD34FF">
          <w:rPr>
            <w:noProof/>
            <w:webHidden/>
          </w:rPr>
          <w:tab/>
        </w:r>
        <w:r w:rsidR="00CD34FF">
          <w:rPr>
            <w:noProof/>
            <w:webHidden/>
          </w:rPr>
          <w:fldChar w:fldCharType="begin"/>
        </w:r>
        <w:r w:rsidR="00CD34FF">
          <w:rPr>
            <w:noProof/>
            <w:webHidden/>
          </w:rPr>
          <w:instrText xml:space="preserve"> PAGEREF _Toc523148210 \h </w:instrText>
        </w:r>
        <w:r w:rsidR="00CD34FF">
          <w:rPr>
            <w:noProof/>
            <w:webHidden/>
          </w:rPr>
        </w:r>
        <w:r w:rsidR="00CD34FF">
          <w:rPr>
            <w:noProof/>
            <w:webHidden/>
          </w:rPr>
          <w:fldChar w:fldCharType="separate"/>
        </w:r>
        <w:r w:rsidR="00CD34FF">
          <w:rPr>
            <w:noProof/>
            <w:webHidden/>
          </w:rPr>
          <w:t>7</w:t>
        </w:r>
        <w:r w:rsidR="00CD34FF">
          <w:rPr>
            <w:noProof/>
            <w:webHidden/>
          </w:rPr>
          <w:fldChar w:fldCharType="end"/>
        </w:r>
      </w:hyperlink>
    </w:p>
    <w:p w14:paraId="203AE466" w14:textId="1E6C26C7" w:rsidR="00CD34FF" w:rsidRDefault="002B1CC0">
      <w:pPr>
        <w:pStyle w:val="TOC2"/>
        <w:tabs>
          <w:tab w:val="right" w:leader="dot" w:pos="10456"/>
        </w:tabs>
        <w:ind w:left="400"/>
        <w:rPr>
          <w:rFonts w:asciiTheme="minorHAnsi" w:eastAsiaTheme="minorEastAsia"/>
          <w:noProof/>
        </w:rPr>
      </w:pPr>
      <w:hyperlink w:anchor="_Toc523148211" w:history="1">
        <w:r w:rsidR="00CD34FF" w:rsidRPr="00E40224">
          <w:rPr>
            <w:rStyle w:val="Hyperlink"/>
            <w:noProof/>
          </w:rPr>
          <w:t>6) String01.java 분석 실습</w:t>
        </w:r>
        <w:r w:rsidR="00CD34FF">
          <w:rPr>
            <w:noProof/>
            <w:webHidden/>
          </w:rPr>
          <w:tab/>
        </w:r>
        <w:r w:rsidR="00CD34FF">
          <w:rPr>
            <w:noProof/>
            <w:webHidden/>
          </w:rPr>
          <w:fldChar w:fldCharType="begin"/>
        </w:r>
        <w:r w:rsidR="00CD34FF">
          <w:rPr>
            <w:noProof/>
            <w:webHidden/>
          </w:rPr>
          <w:instrText xml:space="preserve"> PAGEREF _Toc523148211 \h </w:instrText>
        </w:r>
        <w:r w:rsidR="00CD34FF">
          <w:rPr>
            <w:noProof/>
            <w:webHidden/>
          </w:rPr>
        </w:r>
        <w:r w:rsidR="00CD34FF">
          <w:rPr>
            <w:noProof/>
            <w:webHidden/>
          </w:rPr>
          <w:fldChar w:fldCharType="separate"/>
        </w:r>
        <w:r w:rsidR="00CD34FF">
          <w:rPr>
            <w:noProof/>
            <w:webHidden/>
          </w:rPr>
          <w:t>8</w:t>
        </w:r>
        <w:r w:rsidR="00CD34FF">
          <w:rPr>
            <w:noProof/>
            <w:webHidden/>
          </w:rPr>
          <w:fldChar w:fldCharType="end"/>
        </w:r>
      </w:hyperlink>
    </w:p>
    <w:p w14:paraId="0E58D81A" w14:textId="53B72FD8" w:rsidR="00CD34FF" w:rsidRDefault="002B1CC0">
      <w:pPr>
        <w:pStyle w:val="TOC1"/>
        <w:tabs>
          <w:tab w:val="right" w:leader="dot" w:pos="10456"/>
        </w:tabs>
        <w:rPr>
          <w:rFonts w:asciiTheme="minorHAnsi" w:eastAsiaTheme="minorEastAsia"/>
          <w:noProof/>
        </w:rPr>
      </w:pPr>
      <w:hyperlink w:anchor="_Toc523148212" w:history="1">
        <w:r w:rsidR="00CD34FF" w:rsidRPr="00E40224">
          <w:rPr>
            <w:rStyle w:val="Hyperlink"/>
            <w:rFonts w:hAnsi="굴림체"/>
            <w:noProof/>
          </w:rPr>
          <w:t>3.</w:t>
        </w:r>
        <w:r w:rsidR="00CD34FF" w:rsidRPr="00E40224">
          <w:rPr>
            <w:rStyle w:val="Hyperlink"/>
            <w:noProof/>
          </w:rPr>
          <w:t xml:space="preserve"> 값 타입과 참조 타입</w:t>
        </w:r>
        <w:r w:rsidR="00CD34FF">
          <w:rPr>
            <w:noProof/>
            <w:webHidden/>
          </w:rPr>
          <w:tab/>
        </w:r>
        <w:r w:rsidR="00CD34FF">
          <w:rPr>
            <w:noProof/>
            <w:webHidden/>
          </w:rPr>
          <w:fldChar w:fldCharType="begin"/>
        </w:r>
        <w:r w:rsidR="00CD34FF">
          <w:rPr>
            <w:noProof/>
            <w:webHidden/>
          </w:rPr>
          <w:instrText xml:space="preserve"> PAGEREF _Toc523148212 \h </w:instrText>
        </w:r>
        <w:r w:rsidR="00CD34FF">
          <w:rPr>
            <w:noProof/>
            <w:webHidden/>
          </w:rPr>
        </w:r>
        <w:r w:rsidR="00CD34FF">
          <w:rPr>
            <w:noProof/>
            <w:webHidden/>
          </w:rPr>
          <w:fldChar w:fldCharType="separate"/>
        </w:r>
        <w:r w:rsidR="00CD34FF">
          <w:rPr>
            <w:noProof/>
            <w:webHidden/>
          </w:rPr>
          <w:t>9</w:t>
        </w:r>
        <w:r w:rsidR="00CD34FF">
          <w:rPr>
            <w:noProof/>
            <w:webHidden/>
          </w:rPr>
          <w:fldChar w:fldCharType="end"/>
        </w:r>
      </w:hyperlink>
    </w:p>
    <w:p w14:paraId="01671605" w14:textId="5079F0FE" w:rsidR="00CD34FF" w:rsidRDefault="002B1CC0">
      <w:pPr>
        <w:pStyle w:val="TOC2"/>
        <w:tabs>
          <w:tab w:val="right" w:leader="dot" w:pos="10456"/>
        </w:tabs>
        <w:ind w:left="400"/>
        <w:rPr>
          <w:rFonts w:asciiTheme="minorHAnsi" w:eastAsiaTheme="minorEastAsia"/>
          <w:noProof/>
        </w:rPr>
      </w:pPr>
      <w:hyperlink w:anchor="_Toc523148213" w:history="1">
        <w:r w:rsidR="00CD34FF" w:rsidRPr="00E40224">
          <w:rPr>
            <w:rStyle w:val="Hyperlink"/>
            <w:noProof/>
          </w:rPr>
          <w:t>1) 값 타입 (value type)</w:t>
        </w:r>
        <w:r w:rsidR="00CD34FF">
          <w:rPr>
            <w:noProof/>
            <w:webHidden/>
          </w:rPr>
          <w:tab/>
        </w:r>
        <w:r w:rsidR="00CD34FF">
          <w:rPr>
            <w:noProof/>
            <w:webHidden/>
          </w:rPr>
          <w:fldChar w:fldCharType="begin"/>
        </w:r>
        <w:r w:rsidR="00CD34FF">
          <w:rPr>
            <w:noProof/>
            <w:webHidden/>
          </w:rPr>
          <w:instrText xml:space="preserve"> PAGEREF _Toc523148213 \h </w:instrText>
        </w:r>
        <w:r w:rsidR="00CD34FF">
          <w:rPr>
            <w:noProof/>
            <w:webHidden/>
          </w:rPr>
        </w:r>
        <w:r w:rsidR="00CD34FF">
          <w:rPr>
            <w:noProof/>
            <w:webHidden/>
          </w:rPr>
          <w:fldChar w:fldCharType="separate"/>
        </w:r>
        <w:r w:rsidR="00CD34FF">
          <w:rPr>
            <w:noProof/>
            <w:webHidden/>
          </w:rPr>
          <w:t>9</w:t>
        </w:r>
        <w:r w:rsidR="00CD34FF">
          <w:rPr>
            <w:noProof/>
            <w:webHidden/>
          </w:rPr>
          <w:fldChar w:fldCharType="end"/>
        </w:r>
      </w:hyperlink>
    </w:p>
    <w:p w14:paraId="6AC4769C" w14:textId="433932E6" w:rsidR="00CD34FF" w:rsidRDefault="002B1CC0">
      <w:pPr>
        <w:pStyle w:val="TOC2"/>
        <w:tabs>
          <w:tab w:val="right" w:leader="dot" w:pos="10456"/>
        </w:tabs>
        <w:ind w:left="400"/>
        <w:rPr>
          <w:rFonts w:asciiTheme="minorHAnsi" w:eastAsiaTheme="minorEastAsia"/>
          <w:noProof/>
        </w:rPr>
      </w:pPr>
      <w:hyperlink w:anchor="_Toc523148214" w:history="1">
        <w:r w:rsidR="00CD34FF" w:rsidRPr="00E40224">
          <w:rPr>
            <w:rStyle w:val="Hyperlink"/>
            <w:noProof/>
          </w:rPr>
          <w:t>2) 참조 타입 (reference type)</w:t>
        </w:r>
        <w:r w:rsidR="00CD34FF">
          <w:rPr>
            <w:noProof/>
            <w:webHidden/>
          </w:rPr>
          <w:tab/>
        </w:r>
        <w:r w:rsidR="00CD34FF">
          <w:rPr>
            <w:noProof/>
            <w:webHidden/>
          </w:rPr>
          <w:fldChar w:fldCharType="begin"/>
        </w:r>
        <w:r w:rsidR="00CD34FF">
          <w:rPr>
            <w:noProof/>
            <w:webHidden/>
          </w:rPr>
          <w:instrText xml:space="preserve"> PAGEREF _Toc523148214 \h </w:instrText>
        </w:r>
        <w:r w:rsidR="00CD34FF">
          <w:rPr>
            <w:noProof/>
            <w:webHidden/>
          </w:rPr>
        </w:r>
        <w:r w:rsidR="00CD34FF">
          <w:rPr>
            <w:noProof/>
            <w:webHidden/>
          </w:rPr>
          <w:fldChar w:fldCharType="separate"/>
        </w:r>
        <w:r w:rsidR="00CD34FF">
          <w:rPr>
            <w:noProof/>
            <w:webHidden/>
          </w:rPr>
          <w:t>9</w:t>
        </w:r>
        <w:r w:rsidR="00CD34FF">
          <w:rPr>
            <w:noProof/>
            <w:webHidden/>
          </w:rPr>
          <w:fldChar w:fldCharType="end"/>
        </w:r>
      </w:hyperlink>
    </w:p>
    <w:p w14:paraId="0E0732BE" w14:textId="6EE31559" w:rsidR="00CD34FF" w:rsidRDefault="002B1CC0">
      <w:pPr>
        <w:pStyle w:val="TOC2"/>
        <w:tabs>
          <w:tab w:val="right" w:leader="dot" w:pos="10456"/>
        </w:tabs>
        <w:ind w:left="400"/>
        <w:rPr>
          <w:rFonts w:asciiTheme="minorHAnsi" w:eastAsiaTheme="minorEastAsia"/>
          <w:noProof/>
        </w:rPr>
      </w:pPr>
      <w:hyperlink w:anchor="_Toc523148215" w:history="1">
        <w:r w:rsidR="00CD34FF" w:rsidRPr="00E40224">
          <w:rPr>
            <w:rStyle w:val="Hyperlink"/>
            <w:noProof/>
          </w:rPr>
          <w:t>3) equals 메소드</w:t>
        </w:r>
        <w:r w:rsidR="00CD34FF">
          <w:rPr>
            <w:noProof/>
            <w:webHidden/>
          </w:rPr>
          <w:tab/>
        </w:r>
        <w:r w:rsidR="00CD34FF">
          <w:rPr>
            <w:noProof/>
            <w:webHidden/>
          </w:rPr>
          <w:fldChar w:fldCharType="begin"/>
        </w:r>
        <w:r w:rsidR="00CD34FF">
          <w:rPr>
            <w:noProof/>
            <w:webHidden/>
          </w:rPr>
          <w:instrText xml:space="preserve"> PAGEREF _Toc523148215 \h </w:instrText>
        </w:r>
        <w:r w:rsidR="00CD34FF">
          <w:rPr>
            <w:noProof/>
            <w:webHidden/>
          </w:rPr>
        </w:r>
        <w:r w:rsidR="00CD34FF">
          <w:rPr>
            <w:noProof/>
            <w:webHidden/>
          </w:rPr>
          <w:fldChar w:fldCharType="separate"/>
        </w:r>
        <w:r w:rsidR="00CD34FF">
          <w:rPr>
            <w:noProof/>
            <w:webHidden/>
          </w:rPr>
          <w:t>10</w:t>
        </w:r>
        <w:r w:rsidR="00CD34FF">
          <w:rPr>
            <w:noProof/>
            <w:webHidden/>
          </w:rPr>
          <w:fldChar w:fldCharType="end"/>
        </w:r>
      </w:hyperlink>
    </w:p>
    <w:p w14:paraId="45324976" w14:textId="5AF0AAF5" w:rsidR="00CD34FF" w:rsidRDefault="002B1CC0">
      <w:pPr>
        <w:pStyle w:val="TOC1"/>
        <w:tabs>
          <w:tab w:val="right" w:leader="dot" w:pos="10456"/>
        </w:tabs>
        <w:rPr>
          <w:rFonts w:asciiTheme="minorHAnsi" w:eastAsiaTheme="minorEastAsia"/>
          <w:noProof/>
        </w:rPr>
      </w:pPr>
      <w:hyperlink w:anchor="_Toc523148216" w:history="1">
        <w:r w:rsidR="00CD34FF" w:rsidRPr="00E40224">
          <w:rPr>
            <w:rStyle w:val="Hyperlink"/>
            <w:rFonts w:hAnsi="굴림체"/>
            <w:noProof/>
          </w:rPr>
          <w:t>4.</w:t>
        </w:r>
        <w:r w:rsidR="00CD34FF" w:rsidRPr="00E40224">
          <w:rPr>
            <w:rStyle w:val="Hyperlink"/>
            <w:noProof/>
          </w:rPr>
          <w:t xml:space="preserve"> 객체 구조</w:t>
        </w:r>
        <w:r w:rsidR="00CD34FF">
          <w:rPr>
            <w:noProof/>
            <w:webHidden/>
          </w:rPr>
          <w:tab/>
        </w:r>
        <w:r w:rsidR="00CD34FF">
          <w:rPr>
            <w:noProof/>
            <w:webHidden/>
          </w:rPr>
          <w:fldChar w:fldCharType="begin"/>
        </w:r>
        <w:r w:rsidR="00CD34FF">
          <w:rPr>
            <w:noProof/>
            <w:webHidden/>
          </w:rPr>
          <w:instrText xml:space="preserve"> PAGEREF _Toc523148216 \h </w:instrText>
        </w:r>
        <w:r w:rsidR="00CD34FF">
          <w:rPr>
            <w:noProof/>
            <w:webHidden/>
          </w:rPr>
        </w:r>
        <w:r w:rsidR="00CD34FF">
          <w:rPr>
            <w:noProof/>
            <w:webHidden/>
          </w:rPr>
          <w:fldChar w:fldCharType="separate"/>
        </w:r>
        <w:r w:rsidR="00CD34FF">
          <w:rPr>
            <w:noProof/>
            <w:webHidden/>
          </w:rPr>
          <w:t>11</w:t>
        </w:r>
        <w:r w:rsidR="00CD34FF">
          <w:rPr>
            <w:noProof/>
            <w:webHidden/>
          </w:rPr>
          <w:fldChar w:fldCharType="end"/>
        </w:r>
      </w:hyperlink>
    </w:p>
    <w:p w14:paraId="353914AD" w14:textId="123BE613" w:rsidR="00CD34FF" w:rsidRDefault="002B1CC0">
      <w:pPr>
        <w:pStyle w:val="TOC2"/>
        <w:tabs>
          <w:tab w:val="right" w:leader="dot" w:pos="10456"/>
        </w:tabs>
        <w:ind w:left="400"/>
        <w:rPr>
          <w:rFonts w:asciiTheme="minorHAnsi" w:eastAsiaTheme="minorEastAsia"/>
          <w:noProof/>
        </w:rPr>
      </w:pPr>
      <w:hyperlink w:anchor="_Toc523148217" w:history="1">
        <w:r w:rsidR="00CD34FF" w:rsidRPr="00E40224">
          <w:rPr>
            <w:rStyle w:val="Hyperlink"/>
            <w:noProof/>
          </w:rPr>
          <w:t>1) 객체 구조 그리기 #1</w:t>
        </w:r>
        <w:r w:rsidR="00CD34FF">
          <w:rPr>
            <w:noProof/>
            <w:webHidden/>
          </w:rPr>
          <w:tab/>
        </w:r>
        <w:r w:rsidR="00CD34FF">
          <w:rPr>
            <w:noProof/>
            <w:webHidden/>
          </w:rPr>
          <w:fldChar w:fldCharType="begin"/>
        </w:r>
        <w:r w:rsidR="00CD34FF">
          <w:rPr>
            <w:noProof/>
            <w:webHidden/>
          </w:rPr>
          <w:instrText xml:space="preserve"> PAGEREF _Toc523148217 \h </w:instrText>
        </w:r>
        <w:r w:rsidR="00CD34FF">
          <w:rPr>
            <w:noProof/>
            <w:webHidden/>
          </w:rPr>
        </w:r>
        <w:r w:rsidR="00CD34FF">
          <w:rPr>
            <w:noProof/>
            <w:webHidden/>
          </w:rPr>
          <w:fldChar w:fldCharType="separate"/>
        </w:r>
        <w:r w:rsidR="00CD34FF">
          <w:rPr>
            <w:noProof/>
            <w:webHidden/>
          </w:rPr>
          <w:t>11</w:t>
        </w:r>
        <w:r w:rsidR="00CD34FF">
          <w:rPr>
            <w:noProof/>
            <w:webHidden/>
          </w:rPr>
          <w:fldChar w:fldCharType="end"/>
        </w:r>
      </w:hyperlink>
    </w:p>
    <w:p w14:paraId="69DAFE65" w14:textId="2421E321" w:rsidR="00CD34FF" w:rsidRDefault="002B1CC0">
      <w:pPr>
        <w:pStyle w:val="TOC2"/>
        <w:tabs>
          <w:tab w:val="right" w:leader="dot" w:pos="10456"/>
        </w:tabs>
        <w:ind w:left="400"/>
        <w:rPr>
          <w:rFonts w:asciiTheme="minorHAnsi" w:eastAsiaTheme="minorEastAsia"/>
          <w:noProof/>
        </w:rPr>
      </w:pPr>
      <w:hyperlink w:anchor="_Toc523148218" w:history="1">
        <w:r w:rsidR="00CD34FF" w:rsidRPr="00E40224">
          <w:rPr>
            <w:rStyle w:val="Hyperlink"/>
            <w:noProof/>
          </w:rPr>
          <w:t>2) 객체 구조 그리기 #2</w:t>
        </w:r>
        <w:r w:rsidR="00CD34FF">
          <w:rPr>
            <w:noProof/>
            <w:webHidden/>
          </w:rPr>
          <w:tab/>
        </w:r>
        <w:r w:rsidR="00CD34FF">
          <w:rPr>
            <w:noProof/>
            <w:webHidden/>
          </w:rPr>
          <w:fldChar w:fldCharType="begin"/>
        </w:r>
        <w:r w:rsidR="00CD34FF">
          <w:rPr>
            <w:noProof/>
            <w:webHidden/>
          </w:rPr>
          <w:instrText xml:space="preserve"> PAGEREF _Toc523148218 \h </w:instrText>
        </w:r>
        <w:r w:rsidR="00CD34FF">
          <w:rPr>
            <w:noProof/>
            <w:webHidden/>
          </w:rPr>
        </w:r>
        <w:r w:rsidR="00CD34FF">
          <w:rPr>
            <w:noProof/>
            <w:webHidden/>
          </w:rPr>
          <w:fldChar w:fldCharType="separate"/>
        </w:r>
        <w:r w:rsidR="00CD34FF">
          <w:rPr>
            <w:noProof/>
            <w:webHidden/>
          </w:rPr>
          <w:t>15</w:t>
        </w:r>
        <w:r w:rsidR="00CD34FF">
          <w:rPr>
            <w:noProof/>
            <w:webHidden/>
          </w:rPr>
          <w:fldChar w:fldCharType="end"/>
        </w:r>
      </w:hyperlink>
    </w:p>
    <w:p w14:paraId="115E68D2" w14:textId="19A4F309" w:rsidR="00CD34FF" w:rsidRDefault="002B1CC0">
      <w:pPr>
        <w:pStyle w:val="TOC2"/>
        <w:tabs>
          <w:tab w:val="right" w:leader="dot" w:pos="10456"/>
        </w:tabs>
        <w:ind w:left="400"/>
        <w:rPr>
          <w:rFonts w:asciiTheme="minorHAnsi" w:eastAsiaTheme="minorEastAsia"/>
          <w:noProof/>
        </w:rPr>
      </w:pPr>
      <w:hyperlink w:anchor="_Toc523148219" w:history="1">
        <w:r w:rsidR="00CD34FF" w:rsidRPr="00E40224">
          <w:rPr>
            <w:rStyle w:val="Hyperlink"/>
            <w:noProof/>
          </w:rPr>
          <w:t>3) 객체 구조 그리기 #3</w:t>
        </w:r>
        <w:r w:rsidR="00CD34FF">
          <w:rPr>
            <w:noProof/>
            <w:webHidden/>
          </w:rPr>
          <w:tab/>
        </w:r>
        <w:r w:rsidR="00CD34FF">
          <w:rPr>
            <w:noProof/>
            <w:webHidden/>
          </w:rPr>
          <w:fldChar w:fldCharType="begin"/>
        </w:r>
        <w:r w:rsidR="00CD34FF">
          <w:rPr>
            <w:noProof/>
            <w:webHidden/>
          </w:rPr>
          <w:instrText xml:space="preserve"> PAGEREF _Toc523148219 \h </w:instrText>
        </w:r>
        <w:r w:rsidR="00CD34FF">
          <w:rPr>
            <w:noProof/>
            <w:webHidden/>
          </w:rPr>
        </w:r>
        <w:r w:rsidR="00CD34FF">
          <w:rPr>
            <w:noProof/>
            <w:webHidden/>
          </w:rPr>
          <w:fldChar w:fldCharType="separate"/>
        </w:r>
        <w:r w:rsidR="00CD34FF">
          <w:rPr>
            <w:noProof/>
            <w:webHidden/>
          </w:rPr>
          <w:t>16</w:t>
        </w:r>
        <w:r w:rsidR="00CD34FF">
          <w:rPr>
            <w:noProof/>
            <w:webHidden/>
          </w:rPr>
          <w:fldChar w:fldCharType="end"/>
        </w:r>
      </w:hyperlink>
    </w:p>
    <w:p w14:paraId="6DE80AFD" w14:textId="0CB08B31" w:rsidR="00CD34FF" w:rsidRDefault="002B1CC0">
      <w:pPr>
        <w:pStyle w:val="TOC2"/>
        <w:tabs>
          <w:tab w:val="right" w:leader="dot" w:pos="10456"/>
        </w:tabs>
        <w:ind w:left="400"/>
        <w:rPr>
          <w:rFonts w:asciiTheme="minorHAnsi" w:eastAsiaTheme="minorEastAsia"/>
          <w:noProof/>
        </w:rPr>
      </w:pPr>
      <w:hyperlink w:anchor="_Toc523148220" w:history="1">
        <w:r w:rsidR="00CD34FF" w:rsidRPr="00E40224">
          <w:rPr>
            <w:rStyle w:val="Hyperlink"/>
            <w:rFonts w:hAnsi="굴림체" w:cs="굴림체"/>
            <w:noProof/>
          </w:rPr>
          <w:t>4)</w:t>
        </w:r>
        <w:r w:rsidR="00CD34FF" w:rsidRPr="00E40224">
          <w:rPr>
            <w:rStyle w:val="Hyperlink"/>
            <w:rFonts w:hAnsi="굴림체" w:cs="굴림체"/>
            <w:noProof/>
            <w:kern w:val="0"/>
          </w:rPr>
          <w:t xml:space="preserve"> 객체 구조 그리기 실습 #4</w:t>
        </w:r>
        <w:r w:rsidR="00CD34FF">
          <w:rPr>
            <w:noProof/>
            <w:webHidden/>
          </w:rPr>
          <w:tab/>
        </w:r>
        <w:r w:rsidR="00CD34FF">
          <w:rPr>
            <w:noProof/>
            <w:webHidden/>
          </w:rPr>
          <w:fldChar w:fldCharType="begin"/>
        </w:r>
        <w:r w:rsidR="00CD34FF">
          <w:rPr>
            <w:noProof/>
            <w:webHidden/>
          </w:rPr>
          <w:instrText xml:space="preserve"> PAGEREF _Toc523148220 \h </w:instrText>
        </w:r>
        <w:r w:rsidR="00CD34FF">
          <w:rPr>
            <w:noProof/>
            <w:webHidden/>
          </w:rPr>
        </w:r>
        <w:r w:rsidR="00CD34FF">
          <w:rPr>
            <w:noProof/>
            <w:webHidden/>
          </w:rPr>
          <w:fldChar w:fldCharType="separate"/>
        </w:r>
        <w:r w:rsidR="00CD34FF">
          <w:rPr>
            <w:noProof/>
            <w:webHidden/>
          </w:rPr>
          <w:t>17</w:t>
        </w:r>
        <w:r w:rsidR="00CD34FF">
          <w:rPr>
            <w:noProof/>
            <w:webHidden/>
          </w:rPr>
          <w:fldChar w:fldCharType="end"/>
        </w:r>
      </w:hyperlink>
    </w:p>
    <w:p w14:paraId="79FA8FC8" w14:textId="70DFA479" w:rsidR="00CD34FF" w:rsidRDefault="002B1CC0">
      <w:pPr>
        <w:pStyle w:val="TOC1"/>
        <w:tabs>
          <w:tab w:val="right" w:leader="dot" w:pos="10456"/>
        </w:tabs>
        <w:rPr>
          <w:rFonts w:asciiTheme="minorHAnsi" w:eastAsiaTheme="minorEastAsia"/>
          <w:noProof/>
        </w:rPr>
      </w:pPr>
      <w:hyperlink w:anchor="_Toc523148221" w:history="1">
        <w:r w:rsidR="00CD34FF" w:rsidRPr="00E40224">
          <w:rPr>
            <w:rStyle w:val="Hyperlink"/>
            <w:rFonts w:hAnsi="굴림체" w:cs="굴림체"/>
            <w:noProof/>
          </w:rPr>
          <w:t>5.</w:t>
        </w:r>
        <w:r w:rsidR="00CD34FF" w:rsidRPr="00E40224">
          <w:rPr>
            <w:rStyle w:val="Hyperlink"/>
            <w:rFonts w:hAnsi="굴림체" w:cs="굴림체"/>
            <w:noProof/>
            <w:kern w:val="0"/>
          </w:rPr>
          <w:t xml:space="preserve"> equals 메소드 재정의</w:t>
        </w:r>
        <w:r w:rsidR="00CD34FF">
          <w:rPr>
            <w:noProof/>
            <w:webHidden/>
          </w:rPr>
          <w:tab/>
        </w:r>
        <w:r w:rsidR="00CD34FF">
          <w:rPr>
            <w:noProof/>
            <w:webHidden/>
          </w:rPr>
          <w:fldChar w:fldCharType="begin"/>
        </w:r>
        <w:r w:rsidR="00CD34FF">
          <w:rPr>
            <w:noProof/>
            <w:webHidden/>
          </w:rPr>
          <w:instrText xml:space="preserve"> PAGEREF _Toc523148221 \h </w:instrText>
        </w:r>
        <w:r w:rsidR="00CD34FF">
          <w:rPr>
            <w:noProof/>
            <w:webHidden/>
          </w:rPr>
        </w:r>
        <w:r w:rsidR="00CD34FF">
          <w:rPr>
            <w:noProof/>
            <w:webHidden/>
          </w:rPr>
          <w:fldChar w:fldCharType="separate"/>
        </w:r>
        <w:r w:rsidR="00CD34FF">
          <w:rPr>
            <w:noProof/>
            <w:webHidden/>
          </w:rPr>
          <w:t>18</w:t>
        </w:r>
        <w:r w:rsidR="00CD34FF">
          <w:rPr>
            <w:noProof/>
            <w:webHidden/>
          </w:rPr>
          <w:fldChar w:fldCharType="end"/>
        </w:r>
      </w:hyperlink>
    </w:p>
    <w:p w14:paraId="1C6ADFDF" w14:textId="3A61B7B9" w:rsidR="00CD34FF" w:rsidRDefault="002B1CC0">
      <w:pPr>
        <w:pStyle w:val="TOC2"/>
        <w:tabs>
          <w:tab w:val="right" w:leader="dot" w:pos="10456"/>
        </w:tabs>
        <w:ind w:left="400"/>
        <w:rPr>
          <w:rFonts w:asciiTheme="minorHAnsi" w:eastAsiaTheme="minorEastAsia"/>
          <w:noProof/>
        </w:rPr>
      </w:pPr>
      <w:hyperlink w:anchor="_Toc523148222" w:history="1">
        <w:r w:rsidR="00CD34FF" w:rsidRPr="00E40224">
          <w:rPr>
            <w:rStyle w:val="Hyperlink"/>
            <w:noProof/>
          </w:rPr>
          <w:t>1) instanceof 연산자</w:t>
        </w:r>
        <w:r w:rsidR="00CD34FF">
          <w:rPr>
            <w:noProof/>
            <w:webHidden/>
          </w:rPr>
          <w:tab/>
        </w:r>
        <w:r w:rsidR="00CD34FF">
          <w:rPr>
            <w:noProof/>
            <w:webHidden/>
          </w:rPr>
          <w:fldChar w:fldCharType="begin"/>
        </w:r>
        <w:r w:rsidR="00CD34FF">
          <w:rPr>
            <w:noProof/>
            <w:webHidden/>
          </w:rPr>
          <w:instrText xml:space="preserve"> PAGEREF _Toc523148222 \h </w:instrText>
        </w:r>
        <w:r w:rsidR="00CD34FF">
          <w:rPr>
            <w:noProof/>
            <w:webHidden/>
          </w:rPr>
        </w:r>
        <w:r w:rsidR="00CD34FF">
          <w:rPr>
            <w:noProof/>
            <w:webHidden/>
          </w:rPr>
          <w:fldChar w:fldCharType="separate"/>
        </w:r>
        <w:r w:rsidR="00CD34FF">
          <w:rPr>
            <w:noProof/>
            <w:webHidden/>
          </w:rPr>
          <w:t>18</w:t>
        </w:r>
        <w:r w:rsidR="00CD34FF">
          <w:rPr>
            <w:noProof/>
            <w:webHidden/>
          </w:rPr>
          <w:fldChar w:fldCharType="end"/>
        </w:r>
      </w:hyperlink>
    </w:p>
    <w:p w14:paraId="4B1B3D5C" w14:textId="086E9913" w:rsidR="00CD34FF" w:rsidRDefault="002B1CC0">
      <w:pPr>
        <w:pStyle w:val="TOC2"/>
        <w:tabs>
          <w:tab w:val="right" w:leader="dot" w:pos="10456"/>
        </w:tabs>
        <w:ind w:left="400"/>
        <w:rPr>
          <w:rFonts w:asciiTheme="minorHAnsi" w:eastAsiaTheme="minorEastAsia"/>
          <w:noProof/>
        </w:rPr>
      </w:pPr>
      <w:hyperlink w:anchor="_Toc523148223" w:history="1">
        <w:r w:rsidR="00CD34FF" w:rsidRPr="00E40224">
          <w:rPr>
            <w:rStyle w:val="Hyperlink"/>
            <w:noProof/>
          </w:rPr>
          <w:t>2) @Override 어노테이션</w:t>
        </w:r>
        <w:r w:rsidR="00CD34FF">
          <w:rPr>
            <w:noProof/>
            <w:webHidden/>
          </w:rPr>
          <w:tab/>
        </w:r>
        <w:r w:rsidR="00CD34FF">
          <w:rPr>
            <w:noProof/>
            <w:webHidden/>
          </w:rPr>
          <w:fldChar w:fldCharType="begin"/>
        </w:r>
        <w:r w:rsidR="00CD34FF">
          <w:rPr>
            <w:noProof/>
            <w:webHidden/>
          </w:rPr>
          <w:instrText xml:space="preserve"> PAGEREF _Toc523148223 \h </w:instrText>
        </w:r>
        <w:r w:rsidR="00CD34FF">
          <w:rPr>
            <w:noProof/>
            <w:webHidden/>
          </w:rPr>
        </w:r>
        <w:r w:rsidR="00CD34FF">
          <w:rPr>
            <w:noProof/>
            <w:webHidden/>
          </w:rPr>
          <w:fldChar w:fldCharType="separate"/>
        </w:r>
        <w:r w:rsidR="00CD34FF">
          <w:rPr>
            <w:noProof/>
            <w:webHidden/>
          </w:rPr>
          <w:t>18</w:t>
        </w:r>
        <w:r w:rsidR="00CD34FF">
          <w:rPr>
            <w:noProof/>
            <w:webHidden/>
          </w:rPr>
          <w:fldChar w:fldCharType="end"/>
        </w:r>
      </w:hyperlink>
    </w:p>
    <w:p w14:paraId="6F0DD9F8" w14:textId="4DDEF71B" w:rsidR="00CD34FF" w:rsidRDefault="002B1CC0">
      <w:pPr>
        <w:pStyle w:val="TOC2"/>
        <w:tabs>
          <w:tab w:val="right" w:leader="dot" w:pos="10456"/>
        </w:tabs>
        <w:ind w:left="400"/>
        <w:rPr>
          <w:rFonts w:asciiTheme="minorHAnsi" w:eastAsiaTheme="minorEastAsia"/>
          <w:noProof/>
        </w:rPr>
      </w:pPr>
      <w:hyperlink w:anchor="_Toc523148224" w:history="1">
        <w:r w:rsidR="00CD34FF" w:rsidRPr="00E40224">
          <w:rPr>
            <w:rStyle w:val="Hyperlink"/>
            <w:rFonts w:hAnsi="굴림체" w:cs="굴림체"/>
            <w:noProof/>
          </w:rPr>
          <w:t>3)</w:t>
        </w:r>
        <w:r w:rsidR="00CD34FF" w:rsidRPr="00E40224">
          <w:rPr>
            <w:rStyle w:val="Hyperlink"/>
            <w:rFonts w:hAnsi="굴림체" w:cs="굴림체"/>
            <w:noProof/>
            <w:kern w:val="0"/>
          </w:rPr>
          <w:t xml:space="preserve"> equals 메소드 재정의</w:t>
        </w:r>
        <w:r w:rsidR="00CD34FF">
          <w:rPr>
            <w:noProof/>
            <w:webHidden/>
          </w:rPr>
          <w:tab/>
        </w:r>
        <w:r w:rsidR="00CD34FF">
          <w:rPr>
            <w:noProof/>
            <w:webHidden/>
          </w:rPr>
          <w:fldChar w:fldCharType="begin"/>
        </w:r>
        <w:r w:rsidR="00CD34FF">
          <w:rPr>
            <w:noProof/>
            <w:webHidden/>
          </w:rPr>
          <w:instrText xml:space="preserve"> PAGEREF _Toc523148224 \h </w:instrText>
        </w:r>
        <w:r w:rsidR="00CD34FF">
          <w:rPr>
            <w:noProof/>
            <w:webHidden/>
          </w:rPr>
        </w:r>
        <w:r w:rsidR="00CD34FF">
          <w:rPr>
            <w:noProof/>
            <w:webHidden/>
          </w:rPr>
          <w:fldChar w:fldCharType="separate"/>
        </w:r>
        <w:r w:rsidR="00CD34FF">
          <w:rPr>
            <w:noProof/>
            <w:webHidden/>
          </w:rPr>
          <w:t>19</w:t>
        </w:r>
        <w:r w:rsidR="00CD34FF">
          <w:rPr>
            <w:noProof/>
            <w:webHidden/>
          </w:rPr>
          <w:fldChar w:fldCharType="end"/>
        </w:r>
      </w:hyperlink>
    </w:p>
    <w:p w14:paraId="01700059" w14:textId="53E335B8" w:rsidR="00CD34FF" w:rsidRDefault="002B1CC0">
      <w:pPr>
        <w:pStyle w:val="TOC2"/>
        <w:tabs>
          <w:tab w:val="right" w:leader="dot" w:pos="10456"/>
        </w:tabs>
        <w:ind w:left="400"/>
        <w:rPr>
          <w:rFonts w:asciiTheme="minorHAnsi" w:eastAsiaTheme="minorEastAsia"/>
          <w:noProof/>
        </w:rPr>
      </w:pPr>
      <w:hyperlink w:anchor="_Toc523148225" w:history="1">
        <w:r w:rsidR="00CD34FF" w:rsidRPr="00E40224">
          <w:rPr>
            <w:rStyle w:val="Hyperlink"/>
            <w:noProof/>
          </w:rPr>
          <w:t>4) toString 메소드 재정의</w:t>
        </w:r>
        <w:r w:rsidR="00CD34FF">
          <w:rPr>
            <w:noProof/>
            <w:webHidden/>
          </w:rPr>
          <w:tab/>
        </w:r>
        <w:r w:rsidR="00CD34FF">
          <w:rPr>
            <w:noProof/>
            <w:webHidden/>
          </w:rPr>
          <w:fldChar w:fldCharType="begin"/>
        </w:r>
        <w:r w:rsidR="00CD34FF">
          <w:rPr>
            <w:noProof/>
            <w:webHidden/>
          </w:rPr>
          <w:instrText xml:space="preserve"> PAGEREF _Toc523148225 \h </w:instrText>
        </w:r>
        <w:r w:rsidR="00CD34FF">
          <w:rPr>
            <w:noProof/>
            <w:webHidden/>
          </w:rPr>
        </w:r>
        <w:r w:rsidR="00CD34FF">
          <w:rPr>
            <w:noProof/>
            <w:webHidden/>
          </w:rPr>
          <w:fldChar w:fldCharType="separate"/>
        </w:r>
        <w:r w:rsidR="00CD34FF">
          <w:rPr>
            <w:noProof/>
            <w:webHidden/>
          </w:rPr>
          <w:t>20</w:t>
        </w:r>
        <w:r w:rsidR="00CD34FF">
          <w:rPr>
            <w:noProof/>
            <w:webHidden/>
          </w:rPr>
          <w:fldChar w:fldCharType="end"/>
        </w:r>
      </w:hyperlink>
    </w:p>
    <w:p w14:paraId="40CA168C" w14:textId="3ECCD098" w:rsidR="00CD34FF" w:rsidRDefault="002B1CC0">
      <w:pPr>
        <w:pStyle w:val="TOC2"/>
        <w:tabs>
          <w:tab w:val="right" w:leader="dot" w:pos="10456"/>
        </w:tabs>
        <w:ind w:left="400"/>
        <w:rPr>
          <w:rFonts w:asciiTheme="minorHAnsi" w:eastAsiaTheme="minorEastAsia"/>
          <w:noProof/>
        </w:rPr>
      </w:pPr>
      <w:hyperlink w:anchor="_Toc523148226" w:history="1">
        <w:r w:rsidR="00CD34FF" w:rsidRPr="00E40224">
          <w:rPr>
            <w:rStyle w:val="Hyperlink"/>
            <w:noProof/>
          </w:rPr>
          <w:t>5) Person.java 수정</w:t>
        </w:r>
        <w:r w:rsidR="00CD34FF">
          <w:rPr>
            <w:noProof/>
            <w:webHidden/>
          </w:rPr>
          <w:tab/>
        </w:r>
        <w:r w:rsidR="00CD34FF">
          <w:rPr>
            <w:noProof/>
            <w:webHidden/>
          </w:rPr>
          <w:fldChar w:fldCharType="begin"/>
        </w:r>
        <w:r w:rsidR="00CD34FF">
          <w:rPr>
            <w:noProof/>
            <w:webHidden/>
          </w:rPr>
          <w:instrText xml:space="preserve"> PAGEREF _Toc523148226 \h </w:instrText>
        </w:r>
        <w:r w:rsidR="00CD34FF">
          <w:rPr>
            <w:noProof/>
            <w:webHidden/>
          </w:rPr>
        </w:r>
        <w:r w:rsidR="00CD34FF">
          <w:rPr>
            <w:noProof/>
            <w:webHidden/>
          </w:rPr>
          <w:fldChar w:fldCharType="separate"/>
        </w:r>
        <w:r w:rsidR="00CD34FF">
          <w:rPr>
            <w:noProof/>
            <w:webHidden/>
          </w:rPr>
          <w:t>21</w:t>
        </w:r>
        <w:r w:rsidR="00CD34FF">
          <w:rPr>
            <w:noProof/>
            <w:webHidden/>
          </w:rPr>
          <w:fldChar w:fldCharType="end"/>
        </w:r>
      </w:hyperlink>
    </w:p>
    <w:p w14:paraId="23CFC5E4" w14:textId="312F0D00" w:rsidR="00CD34FF" w:rsidRDefault="002B1CC0">
      <w:pPr>
        <w:pStyle w:val="TOC1"/>
        <w:tabs>
          <w:tab w:val="right" w:leader="dot" w:pos="10456"/>
        </w:tabs>
        <w:rPr>
          <w:rFonts w:asciiTheme="minorHAnsi" w:eastAsiaTheme="minorEastAsia"/>
          <w:noProof/>
        </w:rPr>
      </w:pPr>
      <w:hyperlink w:anchor="_Toc523148227" w:history="1">
        <w:r w:rsidR="00CD34FF" w:rsidRPr="00E40224">
          <w:rPr>
            <w:rStyle w:val="Hyperlink"/>
            <w:rFonts w:hAnsi="굴림체"/>
            <w:noProof/>
          </w:rPr>
          <w:t>6.</w:t>
        </w:r>
        <w:r w:rsidR="00CD34FF" w:rsidRPr="00E40224">
          <w:rPr>
            <w:rStyle w:val="Hyperlink"/>
            <w:noProof/>
          </w:rPr>
          <w:t xml:space="preserve"> String.format 메소드</w:t>
        </w:r>
        <w:r w:rsidR="00CD34FF">
          <w:rPr>
            <w:noProof/>
            <w:webHidden/>
          </w:rPr>
          <w:tab/>
        </w:r>
        <w:r w:rsidR="00CD34FF">
          <w:rPr>
            <w:noProof/>
            <w:webHidden/>
          </w:rPr>
          <w:fldChar w:fldCharType="begin"/>
        </w:r>
        <w:r w:rsidR="00CD34FF">
          <w:rPr>
            <w:noProof/>
            <w:webHidden/>
          </w:rPr>
          <w:instrText xml:space="preserve"> PAGEREF _Toc523148227 \h </w:instrText>
        </w:r>
        <w:r w:rsidR="00CD34FF">
          <w:rPr>
            <w:noProof/>
            <w:webHidden/>
          </w:rPr>
        </w:r>
        <w:r w:rsidR="00CD34FF">
          <w:rPr>
            <w:noProof/>
            <w:webHidden/>
          </w:rPr>
          <w:fldChar w:fldCharType="separate"/>
        </w:r>
        <w:r w:rsidR="00CD34FF">
          <w:rPr>
            <w:noProof/>
            <w:webHidden/>
          </w:rPr>
          <w:t>22</w:t>
        </w:r>
        <w:r w:rsidR="00CD34FF">
          <w:rPr>
            <w:noProof/>
            <w:webHidden/>
          </w:rPr>
          <w:fldChar w:fldCharType="end"/>
        </w:r>
      </w:hyperlink>
    </w:p>
    <w:p w14:paraId="74E77046" w14:textId="109D1176" w:rsidR="00CD34FF" w:rsidRDefault="002B1CC0">
      <w:pPr>
        <w:pStyle w:val="TOC2"/>
        <w:tabs>
          <w:tab w:val="right" w:leader="dot" w:pos="10456"/>
        </w:tabs>
        <w:ind w:left="400"/>
        <w:rPr>
          <w:rFonts w:asciiTheme="minorHAnsi" w:eastAsiaTheme="minorEastAsia"/>
          <w:noProof/>
        </w:rPr>
      </w:pPr>
      <w:hyperlink w:anchor="_Toc523148228" w:history="1">
        <w:r w:rsidR="00CD34FF" w:rsidRPr="00E40224">
          <w:rPr>
            <w:rStyle w:val="Hyperlink"/>
            <w:noProof/>
          </w:rPr>
          <w:t>1) String.format 메소드 사용법</w:t>
        </w:r>
        <w:r w:rsidR="00CD34FF">
          <w:rPr>
            <w:noProof/>
            <w:webHidden/>
          </w:rPr>
          <w:tab/>
        </w:r>
        <w:r w:rsidR="00CD34FF">
          <w:rPr>
            <w:noProof/>
            <w:webHidden/>
          </w:rPr>
          <w:fldChar w:fldCharType="begin"/>
        </w:r>
        <w:r w:rsidR="00CD34FF">
          <w:rPr>
            <w:noProof/>
            <w:webHidden/>
          </w:rPr>
          <w:instrText xml:space="preserve"> PAGEREF _Toc523148228 \h </w:instrText>
        </w:r>
        <w:r w:rsidR="00CD34FF">
          <w:rPr>
            <w:noProof/>
            <w:webHidden/>
          </w:rPr>
        </w:r>
        <w:r w:rsidR="00CD34FF">
          <w:rPr>
            <w:noProof/>
            <w:webHidden/>
          </w:rPr>
          <w:fldChar w:fldCharType="separate"/>
        </w:r>
        <w:r w:rsidR="00CD34FF">
          <w:rPr>
            <w:noProof/>
            <w:webHidden/>
          </w:rPr>
          <w:t>22</w:t>
        </w:r>
        <w:r w:rsidR="00CD34FF">
          <w:rPr>
            <w:noProof/>
            <w:webHidden/>
          </w:rPr>
          <w:fldChar w:fldCharType="end"/>
        </w:r>
      </w:hyperlink>
    </w:p>
    <w:p w14:paraId="6DCB3353" w14:textId="7C27F223" w:rsidR="00CD34FF" w:rsidRDefault="002B1CC0">
      <w:pPr>
        <w:pStyle w:val="TOC2"/>
        <w:tabs>
          <w:tab w:val="right" w:leader="dot" w:pos="10456"/>
        </w:tabs>
        <w:ind w:left="400"/>
        <w:rPr>
          <w:rFonts w:asciiTheme="minorHAnsi" w:eastAsiaTheme="minorEastAsia"/>
          <w:noProof/>
        </w:rPr>
      </w:pPr>
      <w:hyperlink w:anchor="_Toc523148229" w:history="1">
        <w:r w:rsidR="00CD34FF" w:rsidRPr="00E40224">
          <w:rPr>
            <w:rStyle w:val="Hyperlink"/>
            <w:noProof/>
          </w:rPr>
          <w:t>2) Format01.java</w:t>
        </w:r>
        <w:r w:rsidR="00CD34FF">
          <w:rPr>
            <w:noProof/>
            <w:webHidden/>
          </w:rPr>
          <w:tab/>
        </w:r>
        <w:r w:rsidR="00CD34FF">
          <w:rPr>
            <w:noProof/>
            <w:webHidden/>
          </w:rPr>
          <w:fldChar w:fldCharType="begin"/>
        </w:r>
        <w:r w:rsidR="00CD34FF">
          <w:rPr>
            <w:noProof/>
            <w:webHidden/>
          </w:rPr>
          <w:instrText xml:space="preserve"> PAGEREF _Toc523148229 \h </w:instrText>
        </w:r>
        <w:r w:rsidR="00CD34FF">
          <w:rPr>
            <w:noProof/>
            <w:webHidden/>
          </w:rPr>
        </w:r>
        <w:r w:rsidR="00CD34FF">
          <w:rPr>
            <w:noProof/>
            <w:webHidden/>
          </w:rPr>
          <w:fldChar w:fldCharType="separate"/>
        </w:r>
        <w:r w:rsidR="00CD34FF">
          <w:rPr>
            <w:noProof/>
            <w:webHidden/>
          </w:rPr>
          <w:t>23</w:t>
        </w:r>
        <w:r w:rsidR="00CD34FF">
          <w:rPr>
            <w:noProof/>
            <w:webHidden/>
          </w:rPr>
          <w:fldChar w:fldCharType="end"/>
        </w:r>
      </w:hyperlink>
    </w:p>
    <w:p w14:paraId="277CE7C5" w14:textId="73D066A4" w:rsidR="00CD34FF" w:rsidRDefault="002B1CC0">
      <w:pPr>
        <w:pStyle w:val="TOC2"/>
        <w:tabs>
          <w:tab w:val="right" w:leader="dot" w:pos="10456"/>
        </w:tabs>
        <w:ind w:left="400"/>
        <w:rPr>
          <w:rFonts w:asciiTheme="minorHAnsi" w:eastAsiaTheme="minorEastAsia"/>
          <w:noProof/>
        </w:rPr>
      </w:pPr>
      <w:hyperlink w:anchor="_Toc523148230" w:history="1">
        <w:r w:rsidR="00CD34FF" w:rsidRPr="00E40224">
          <w:rPr>
            <w:rStyle w:val="Hyperlink"/>
            <w:noProof/>
          </w:rPr>
          <w:t>3) Printf01.java</w:t>
        </w:r>
        <w:r w:rsidR="00CD34FF">
          <w:rPr>
            <w:noProof/>
            <w:webHidden/>
          </w:rPr>
          <w:tab/>
        </w:r>
        <w:r w:rsidR="00CD34FF">
          <w:rPr>
            <w:noProof/>
            <w:webHidden/>
          </w:rPr>
          <w:fldChar w:fldCharType="begin"/>
        </w:r>
        <w:r w:rsidR="00CD34FF">
          <w:rPr>
            <w:noProof/>
            <w:webHidden/>
          </w:rPr>
          <w:instrText xml:space="preserve"> PAGEREF _Toc523148230 \h </w:instrText>
        </w:r>
        <w:r w:rsidR="00CD34FF">
          <w:rPr>
            <w:noProof/>
            <w:webHidden/>
          </w:rPr>
        </w:r>
        <w:r w:rsidR="00CD34FF">
          <w:rPr>
            <w:noProof/>
            <w:webHidden/>
          </w:rPr>
          <w:fldChar w:fldCharType="separate"/>
        </w:r>
        <w:r w:rsidR="00CD34FF">
          <w:rPr>
            <w:noProof/>
            <w:webHidden/>
          </w:rPr>
          <w:t>24</w:t>
        </w:r>
        <w:r w:rsidR="00CD34FF">
          <w:rPr>
            <w:noProof/>
            <w:webHidden/>
          </w:rPr>
          <w:fldChar w:fldCharType="end"/>
        </w:r>
      </w:hyperlink>
    </w:p>
    <w:p w14:paraId="349AE6BB" w14:textId="45E3D551" w:rsidR="00EF537F" w:rsidRDefault="00E719BE">
      <w:pPr>
        <w:widowControl/>
        <w:wordWrap/>
        <w:autoSpaceDE/>
        <w:autoSpaceDN/>
        <w:spacing w:after="160" w:line="259" w:lineRule="auto"/>
      </w:pPr>
      <w:r>
        <w:fldChar w:fldCharType="end"/>
      </w:r>
      <w:r w:rsidR="00EF537F">
        <w:br w:type="page"/>
      </w:r>
    </w:p>
    <w:p w14:paraId="368CBF30" w14:textId="389B2994" w:rsidR="002342A2" w:rsidRDefault="002342A2" w:rsidP="00EF537F">
      <w:pPr>
        <w:pStyle w:val="Heading1"/>
      </w:pPr>
      <w:bookmarkStart w:id="0" w:name="_Toc523148202"/>
      <w:r>
        <w:rPr>
          <w:rFonts w:hint="eastAsia"/>
        </w:rPr>
        <w:lastRenderedPageBreak/>
        <w:t>Java 소스 파일</w:t>
      </w:r>
      <w:r w:rsidR="00EF537F">
        <w:rPr>
          <w:rFonts w:hint="eastAsia"/>
        </w:rPr>
        <w:t xml:space="preserve"> 규칙</w:t>
      </w:r>
      <w:bookmarkEnd w:id="0"/>
    </w:p>
    <w:p w14:paraId="56022635" w14:textId="6A14715B" w:rsidR="00EF537F" w:rsidRPr="00EF537F" w:rsidRDefault="00EF537F" w:rsidP="00EF537F"/>
    <w:p w14:paraId="2D4DA194" w14:textId="2A893BEA" w:rsidR="00EF537F" w:rsidRDefault="00EF537F" w:rsidP="00EF537F">
      <w:pPr>
        <w:pStyle w:val="Heading2"/>
      </w:pPr>
      <w:bookmarkStart w:id="1" w:name="_Toc523148203"/>
      <w:r>
        <w:rPr>
          <w:rFonts w:hint="eastAsia"/>
        </w:rPr>
        <w:t>Java</w:t>
      </w:r>
      <w:r>
        <w:t xml:space="preserve"> </w:t>
      </w:r>
      <w:r>
        <w:rPr>
          <w:rFonts w:hint="eastAsia"/>
        </w:rPr>
        <w:t>소스 파일과 패키지 규칙</w:t>
      </w:r>
      <w:bookmarkEnd w:id="1"/>
    </w:p>
    <w:p w14:paraId="6DCC5772" w14:textId="77777777" w:rsidR="00EF537F" w:rsidRPr="00EF537F" w:rsidRDefault="00EF537F" w:rsidP="00EF537F"/>
    <w:p w14:paraId="508F6CC7" w14:textId="0446C433" w:rsidR="002342A2" w:rsidRDefault="002342A2" w:rsidP="002342A2">
      <w:r>
        <w:rPr>
          <w:rFonts w:hint="eastAsia"/>
        </w:rPr>
        <w:t>Java</w:t>
      </w:r>
      <w:r>
        <w:t xml:space="preserve"> </w:t>
      </w:r>
      <w:r>
        <w:rPr>
          <w:rFonts w:hint="eastAsia"/>
        </w:rPr>
        <w:t>소스 코드 파일</w:t>
      </w:r>
      <w:r w:rsidR="00EF537F">
        <w:rPr>
          <w:rFonts w:hint="eastAsia"/>
        </w:rPr>
        <w:t xml:space="preserve">와 </w:t>
      </w:r>
      <w:r w:rsidR="00EF537F">
        <w:t xml:space="preserve"> </w:t>
      </w:r>
      <w:r w:rsidR="00EF537F">
        <w:rPr>
          <w:rFonts w:hint="eastAsia"/>
        </w:rPr>
        <w:t>패키지</w:t>
      </w:r>
      <w:r>
        <w:rPr>
          <w:rFonts w:hint="eastAsia"/>
        </w:rPr>
        <w:t>에는 다음과 같은 규칙이 있다.</w:t>
      </w:r>
    </w:p>
    <w:p w14:paraId="294CEE0E" w14:textId="77777777" w:rsidR="002342A2" w:rsidRPr="00EF537F" w:rsidRDefault="002342A2" w:rsidP="002342A2"/>
    <w:p w14:paraId="075547CF" w14:textId="77777777" w:rsidR="002342A2" w:rsidRDefault="002342A2" w:rsidP="002342A2">
      <w:pPr>
        <w:pStyle w:val="1"/>
        <w:numPr>
          <w:ilvl w:val="0"/>
          <w:numId w:val="2"/>
        </w:numPr>
        <w:ind w:left="300" w:hanging="300"/>
        <w:jc w:val="left"/>
      </w:pPr>
      <w:r>
        <w:rPr>
          <w:rFonts w:hint="eastAsia"/>
        </w:rPr>
        <w:t xml:space="preserve">소스 코드 파일 하나에 </w:t>
      </w:r>
      <w:r>
        <w:t xml:space="preserve">public </w:t>
      </w:r>
      <w:r>
        <w:rPr>
          <w:rFonts w:hint="eastAsia"/>
        </w:rPr>
        <w:t>클래스는 한 개만 들어있어야 한다.</w:t>
      </w:r>
    </w:p>
    <w:p w14:paraId="6DB096EE" w14:textId="3339126B" w:rsidR="002342A2" w:rsidRDefault="002342A2" w:rsidP="002342A2">
      <w:pPr>
        <w:pStyle w:val="1"/>
        <w:numPr>
          <w:ilvl w:val="0"/>
          <w:numId w:val="2"/>
        </w:numPr>
        <w:ind w:left="300" w:hanging="300"/>
        <w:jc w:val="left"/>
      </w:pPr>
      <w:r>
        <w:t>public</w:t>
      </w:r>
      <w:r>
        <w:rPr>
          <w:rFonts w:hint="eastAsia"/>
        </w:rPr>
        <w:t xml:space="preserve"> 아닌 클래스는 소스 코드 파일에 여러</w:t>
      </w:r>
      <w:r w:rsidR="00AE2B1D">
        <w:rPr>
          <w:rFonts w:hint="eastAsia"/>
        </w:rPr>
        <w:t xml:space="preserve"> </w:t>
      </w:r>
      <w:r>
        <w:rPr>
          <w:rFonts w:hint="eastAsia"/>
        </w:rPr>
        <w:t>개 들어있어도 된다.</w:t>
      </w:r>
    </w:p>
    <w:p w14:paraId="2A9B1449" w14:textId="77777777" w:rsidR="002342A2" w:rsidRDefault="002342A2" w:rsidP="002342A2">
      <w:pPr>
        <w:pStyle w:val="1"/>
        <w:numPr>
          <w:ilvl w:val="0"/>
          <w:numId w:val="2"/>
        </w:numPr>
        <w:ind w:left="300" w:hanging="300"/>
        <w:jc w:val="left"/>
      </w:pPr>
      <w:r>
        <w:rPr>
          <w:rFonts w:hint="eastAsia"/>
        </w:rPr>
        <w:t>public 클래스 이름과 소스 코드 파일명이 대소문자까지 정확하게 일치해야 한다.</w:t>
      </w:r>
    </w:p>
    <w:p w14:paraId="1A65F6AF" w14:textId="77777777" w:rsidR="002342A2" w:rsidRDefault="39CEE202" w:rsidP="002342A2">
      <w:pPr>
        <w:pStyle w:val="1"/>
        <w:numPr>
          <w:ilvl w:val="0"/>
          <w:numId w:val="2"/>
        </w:numPr>
        <w:ind w:left="300" w:hanging="300"/>
        <w:jc w:val="left"/>
      </w:pPr>
      <w:r>
        <w:t>클래스가 속한 패키지 이름과 소스 코드 파일이 위치한 폴더 이름이 대소문자까지 정확하게 일치해야 한다.</w:t>
      </w:r>
    </w:p>
    <w:p w14:paraId="54B559F6" w14:textId="77777777" w:rsidR="002342A2" w:rsidRPr="00770552" w:rsidRDefault="002342A2" w:rsidP="002342A2"/>
    <w:p w14:paraId="4C4909A9" w14:textId="77777777" w:rsidR="002342A2" w:rsidRDefault="002342A2" w:rsidP="007F7EFE">
      <w:pPr>
        <w:pStyle w:val="Heading3"/>
      </w:pPr>
      <w:r>
        <w:rPr>
          <w:rFonts w:hint="eastAsia"/>
        </w:rPr>
        <w:t>HelloWor</w:t>
      </w:r>
      <w:r>
        <w:t>l</w:t>
      </w:r>
      <w:r>
        <w:rPr>
          <w:rFonts w:hint="eastAsia"/>
        </w:rPr>
        <w:t>d.java</w:t>
      </w:r>
    </w:p>
    <w:tbl>
      <w:tblPr>
        <w:tblStyle w:val="TableGrid"/>
        <w:tblW w:w="11057" w:type="dxa"/>
        <w:tblInd w:w="-176" w:type="dxa"/>
        <w:tblLook w:val="04A0" w:firstRow="1" w:lastRow="0" w:firstColumn="1" w:lastColumn="0" w:noHBand="0" w:noVBand="1"/>
      </w:tblPr>
      <w:tblGrid>
        <w:gridCol w:w="426"/>
        <w:gridCol w:w="10631"/>
      </w:tblGrid>
      <w:tr w:rsidR="002342A2" w14:paraId="589F0DB6" w14:textId="77777777" w:rsidTr="591E2B01">
        <w:tc>
          <w:tcPr>
            <w:tcW w:w="426" w:type="dxa"/>
          </w:tcPr>
          <w:p w14:paraId="29046353" w14:textId="77777777" w:rsidR="002342A2" w:rsidRPr="00185935" w:rsidRDefault="591E2B01" w:rsidP="0070207E">
            <w:pPr>
              <w:pStyle w:val="a1"/>
            </w:pPr>
            <w:r>
              <w:t>1</w:t>
            </w:r>
          </w:p>
          <w:p w14:paraId="28633335" w14:textId="77777777" w:rsidR="002342A2" w:rsidRPr="00185935" w:rsidRDefault="591E2B01" w:rsidP="0070207E">
            <w:pPr>
              <w:pStyle w:val="a1"/>
            </w:pPr>
            <w:r>
              <w:t>2</w:t>
            </w:r>
          </w:p>
          <w:p w14:paraId="00B039BF" w14:textId="77777777" w:rsidR="002342A2" w:rsidRPr="00185935" w:rsidRDefault="591E2B01" w:rsidP="0070207E">
            <w:pPr>
              <w:pStyle w:val="a1"/>
            </w:pPr>
            <w:r>
              <w:t>3</w:t>
            </w:r>
          </w:p>
          <w:p w14:paraId="03A3FE6D" w14:textId="77777777" w:rsidR="002342A2" w:rsidRPr="00185935" w:rsidRDefault="591E2B01" w:rsidP="0070207E">
            <w:pPr>
              <w:pStyle w:val="a1"/>
            </w:pPr>
            <w:r>
              <w:t>4</w:t>
            </w:r>
          </w:p>
          <w:p w14:paraId="45644B41" w14:textId="77777777" w:rsidR="002342A2" w:rsidRPr="00185935" w:rsidRDefault="591E2B01" w:rsidP="0070207E">
            <w:pPr>
              <w:pStyle w:val="a1"/>
            </w:pPr>
            <w:r>
              <w:t>5</w:t>
            </w:r>
          </w:p>
          <w:p w14:paraId="33A7CFAB" w14:textId="77777777" w:rsidR="002342A2" w:rsidRPr="00185935" w:rsidRDefault="591E2B01" w:rsidP="0070207E">
            <w:pPr>
              <w:pStyle w:val="a1"/>
            </w:pPr>
            <w:r>
              <w:t>6</w:t>
            </w:r>
          </w:p>
          <w:p w14:paraId="47D69F8C" w14:textId="77777777" w:rsidR="002342A2" w:rsidRPr="00185935" w:rsidRDefault="591E2B01" w:rsidP="0070207E">
            <w:pPr>
              <w:pStyle w:val="a1"/>
            </w:pPr>
            <w:r>
              <w:t>7</w:t>
            </w:r>
          </w:p>
          <w:p w14:paraId="0FB3A231" w14:textId="77777777" w:rsidR="002342A2" w:rsidRPr="00185935" w:rsidRDefault="591E2B01" w:rsidP="0070207E">
            <w:pPr>
              <w:pStyle w:val="a1"/>
            </w:pPr>
            <w:r>
              <w:t>8</w:t>
            </w:r>
          </w:p>
          <w:p w14:paraId="7961ED97" w14:textId="77777777" w:rsidR="002342A2" w:rsidRDefault="591E2B01" w:rsidP="0070207E">
            <w:pPr>
              <w:pStyle w:val="a1"/>
            </w:pPr>
            <w:r>
              <w:t>9</w:t>
            </w:r>
          </w:p>
          <w:p w14:paraId="3CE4B81C" w14:textId="77777777" w:rsidR="002342A2" w:rsidRDefault="591E2B01" w:rsidP="0070207E">
            <w:pPr>
              <w:pStyle w:val="a1"/>
            </w:pPr>
            <w:r>
              <w:t>10</w:t>
            </w:r>
          </w:p>
          <w:p w14:paraId="2D77E68F" w14:textId="77777777" w:rsidR="002342A2" w:rsidRDefault="591E2B01" w:rsidP="0070207E">
            <w:pPr>
              <w:pStyle w:val="a1"/>
            </w:pPr>
            <w:r>
              <w:t>11</w:t>
            </w:r>
          </w:p>
          <w:p w14:paraId="6BD4D45D" w14:textId="77777777" w:rsidR="002342A2" w:rsidRDefault="591E2B01" w:rsidP="0070207E">
            <w:pPr>
              <w:pStyle w:val="a1"/>
            </w:pPr>
            <w:r>
              <w:t>12</w:t>
            </w:r>
          </w:p>
          <w:p w14:paraId="5EE3DA83" w14:textId="77777777" w:rsidR="002342A2" w:rsidRDefault="591E2B01" w:rsidP="0070207E">
            <w:pPr>
              <w:pStyle w:val="a1"/>
            </w:pPr>
            <w:r>
              <w:t>13</w:t>
            </w:r>
          </w:p>
          <w:p w14:paraId="6642AEA0" w14:textId="77777777" w:rsidR="002342A2" w:rsidRDefault="591E2B01" w:rsidP="0070207E">
            <w:pPr>
              <w:pStyle w:val="a1"/>
            </w:pPr>
            <w:r>
              <w:t>14</w:t>
            </w:r>
          </w:p>
          <w:p w14:paraId="27322491" w14:textId="77777777" w:rsidR="002342A2" w:rsidRPr="00185935" w:rsidRDefault="591E2B01" w:rsidP="0070207E">
            <w:pPr>
              <w:pStyle w:val="a1"/>
            </w:pPr>
            <w:r>
              <w:t>15</w:t>
            </w:r>
          </w:p>
        </w:tc>
        <w:tc>
          <w:tcPr>
            <w:tcW w:w="10631" w:type="dxa"/>
          </w:tcPr>
          <w:p w14:paraId="49B18C7E" w14:textId="77777777" w:rsidR="002342A2" w:rsidRDefault="002342A2" w:rsidP="0070207E">
            <w:pPr>
              <w:pStyle w:val="a1"/>
            </w:pPr>
            <w:r>
              <w:rPr>
                <w:color w:val="7F0055"/>
              </w:rPr>
              <w:t>package</w:t>
            </w:r>
            <w:r>
              <w:rPr>
                <w:color w:val="000000"/>
              </w:rPr>
              <w:t xml:space="preserve"> net.skhu.hello;</w:t>
            </w:r>
          </w:p>
          <w:p w14:paraId="3B6791FE" w14:textId="77777777" w:rsidR="002342A2" w:rsidRDefault="002342A2" w:rsidP="0070207E">
            <w:pPr>
              <w:pStyle w:val="a1"/>
            </w:pPr>
          </w:p>
          <w:p w14:paraId="0F589D69" w14:textId="77777777" w:rsidR="002342A2" w:rsidRDefault="002342A2" w:rsidP="0070207E">
            <w:pPr>
              <w:pStyle w:val="a1"/>
            </w:pPr>
            <w:r>
              <w:rPr>
                <w:color w:val="7F0055"/>
              </w:rPr>
              <w:t>public</w:t>
            </w:r>
            <w:r>
              <w:rPr>
                <w:color w:val="000000"/>
              </w:rPr>
              <w:t xml:space="preserve"> </w:t>
            </w:r>
            <w:r>
              <w:rPr>
                <w:color w:val="7F0055"/>
              </w:rPr>
              <w:t>class</w:t>
            </w:r>
            <w:r>
              <w:rPr>
                <w:color w:val="000000"/>
              </w:rPr>
              <w:t xml:space="preserve"> HelloWorld {</w:t>
            </w:r>
          </w:p>
          <w:p w14:paraId="559B7A58" w14:textId="77777777" w:rsidR="002342A2" w:rsidRDefault="002342A2" w:rsidP="0070207E">
            <w:pPr>
              <w:pStyle w:val="a1"/>
            </w:pPr>
            <w:r>
              <w:rPr>
                <w:color w:val="000000"/>
              </w:rPr>
              <w:t xml:space="preserve">    </w:t>
            </w:r>
            <w:r>
              <w:rPr>
                <w:color w:val="7F0055"/>
              </w:rPr>
              <w:t>public</w:t>
            </w:r>
            <w:r>
              <w:rPr>
                <w:color w:val="000000"/>
              </w:rPr>
              <w:t xml:space="preserve"> </w:t>
            </w:r>
            <w:r>
              <w:rPr>
                <w:color w:val="7F0055"/>
              </w:rPr>
              <w:t>static</w:t>
            </w:r>
            <w:r>
              <w:rPr>
                <w:color w:val="000000"/>
              </w:rPr>
              <w:t xml:space="preserve"> </w:t>
            </w:r>
            <w:r>
              <w:rPr>
                <w:color w:val="7F0055"/>
              </w:rPr>
              <w:t>void</w:t>
            </w:r>
            <w:r>
              <w:rPr>
                <w:color w:val="000000"/>
              </w:rPr>
              <w:t xml:space="preserve"> main(String[] </w:t>
            </w:r>
            <w:r>
              <w:rPr>
                <w:color w:val="6A3E3E"/>
              </w:rPr>
              <w:t>args</w:t>
            </w:r>
            <w:r>
              <w:rPr>
                <w:color w:val="000000"/>
              </w:rPr>
              <w:t>) {</w:t>
            </w:r>
          </w:p>
          <w:p w14:paraId="48B15A75" w14:textId="77777777" w:rsidR="002342A2" w:rsidRDefault="002342A2" w:rsidP="0070207E">
            <w:pPr>
              <w:pStyle w:val="a1"/>
            </w:pPr>
            <w:r>
              <w:rPr>
                <w:color w:val="000000"/>
              </w:rPr>
              <w:t xml:space="preserve">        GoodMorning </w:t>
            </w:r>
            <w:r>
              <w:rPr>
                <w:color w:val="6A3E3E"/>
              </w:rPr>
              <w:t>g</w:t>
            </w:r>
            <w:r>
              <w:rPr>
                <w:color w:val="000000"/>
              </w:rPr>
              <w:t xml:space="preserve"> = </w:t>
            </w:r>
            <w:r>
              <w:rPr>
                <w:color w:val="7F0055"/>
              </w:rPr>
              <w:t>new</w:t>
            </w:r>
            <w:r>
              <w:rPr>
                <w:color w:val="000000"/>
              </w:rPr>
              <w:t xml:space="preserve"> GoodMorning();</w:t>
            </w:r>
          </w:p>
          <w:p w14:paraId="56E82833" w14:textId="77777777" w:rsidR="002342A2" w:rsidRDefault="002342A2" w:rsidP="0070207E">
            <w:pPr>
              <w:pStyle w:val="a1"/>
            </w:pPr>
            <w:r>
              <w:rPr>
                <w:color w:val="000000"/>
              </w:rPr>
              <w:t xml:space="preserve">        System.</w:t>
            </w:r>
            <w:r>
              <w:rPr>
                <w:color w:val="0000C0"/>
              </w:rPr>
              <w:t>out</w:t>
            </w:r>
            <w:r>
              <w:rPr>
                <w:color w:val="000000"/>
              </w:rPr>
              <w:t>.println(</w:t>
            </w:r>
            <w:r>
              <w:rPr>
                <w:color w:val="2A00FF"/>
              </w:rPr>
              <w:t>"hello world"</w:t>
            </w:r>
            <w:r>
              <w:rPr>
                <w:color w:val="000000"/>
              </w:rPr>
              <w:t>);</w:t>
            </w:r>
          </w:p>
          <w:p w14:paraId="235B035F" w14:textId="77777777" w:rsidR="002342A2" w:rsidRDefault="002342A2" w:rsidP="0070207E">
            <w:pPr>
              <w:pStyle w:val="a1"/>
            </w:pPr>
            <w:r>
              <w:rPr>
                <w:color w:val="000000"/>
              </w:rPr>
              <w:t xml:space="preserve">        System.</w:t>
            </w:r>
            <w:r>
              <w:rPr>
                <w:color w:val="0000C0"/>
              </w:rPr>
              <w:t>out</w:t>
            </w:r>
            <w:r>
              <w:rPr>
                <w:color w:val="000000"/>
              </w:rPr>
              <w:t>.println(</w:t>
            </w:r>
            <w:r>
              <w:rPr>
                <w:color w:val="6A3E3E"/>
              </w:rPr>
              <w:t>g</w:t>
            </w:r>
            <w:r>
              <w:rPr>
                <w:color w:val="000000"/>
              </w:rPr>
              <w:t>.hello());</w:t>
            </w:r>
          </w:p>
          <w:p w14:paraId="759D1AFE" w14:textId="77777777" w:rsidR="002342A2" w:rsidRDefault="39CEE202" w:rsidP="0070207E">
            <w:pPr>
              <w:pStyle w:val="a1"/>
            </w:pPr>
            <w:r w:rsidRPr="39CEE202">
              <w:rPr>
                <w:color w:val="000000" w:themeColor="text1"/>
              </w:rPr>
              <w:t xml:space="preserve">    }</w:t>
            </w:r>
          </w:p>
          <w:p w14:paraId="2721670E" w14:textId="77777777" w:rsidR="002342A2" w:rsidRDefault="39CEE202" w:rsidP="0070207E">
            <w:pPr>
              <w:pStyle w:val="a1"/>
            </w:pPr>
            <w:r w:rsidRPr="39CEE202">
              <w:rPr>
                <w:color w:val="000000" w:themeColor="text1"/>
              </w:rPr>
              <w:t>}</w:t>
            </w:r>
          </w:p>
          <w:p w14:paraId="477B4366" w14:textId="77777777" w:rsidR="002342A2" w:rsidRDefault="002342A2" w:rsidP="0070207E">
            <w:pPr>
              <w:pStyle w:val="a1"/>
            </w:pPr>
          </w:p>
          <w:p w14:paraId="5ED58C8D" w14:textId="77777777" w:rsidR="002342A2" w:rsidRDefault="002342A2" w:rsidP="0070207E">
            <w:pPr>
              <w:pStyle w:val="a1"/>
            </w:pPr>
            <w:r>
              <w:rPr>
                <w:color w:val="7F0055"/>
              </w:rPr>
              <w:t>class</w:t>
            </w:r>
            <w:r>
              <w:rPr>
                <w:color w:val="000000"/>
              </w:rPr>
              <w:t xml:space="preserve"> GoodMorning {</w:t>
            </w:r>
          </w:p>
          <w:p w14:paraId="417DD7A9" w14:textId="77777777" w:rsidR="002342A2" w:rsidRDefault="002342A2" w:rsidP="0070207E">
            <w:pPr>
              <w:pStyle w:val="a1"/>
            </w:pPr>
            <w:r>
              <w:rPr>
                <w:color w:val="000000"/>
              </w:rPr>
              <w:t xml:space="preserve">    </w:t>
            </w:r>
            <w:r>
              <w:rPr>
                <w:color w:val="7F0055"/>
              </w:rPr>
              <w:t>public</w:t>
            </w:r>
            <w:r>
              <w:rPr>
                <w:color w:val="000000"/>
              </w:rPr>
              <w:t xml:space="preserve"> String hello() {</w:t>
            </w:r>
          </w:p>
          <w:p w14:paraId="13C75174" w14:textId="77777777" w:rsidR="002342A2" w:rsidRDefault="002342A2" w:rsidP="0070207E">
            <w:pPr>
              <w:pStyle w:val="a1"/>
            </w:pPr>
            <w:r>
              <w:rPr>
                <w:color w:val="000000"/>
              </w:rPr>
              <w:t xml:space="preserve">        </w:t>
            </w:r>
            <w:r>
              <w:rPr>
                <w:color w:val="7F0055"/>
              </w:rPr>
              <w:t>return</w:t>
            </w:r>
            <w:r>
              <w:rPr>
                <w:color w:val="000000"/>
              </w:rPr>
              <w:t xml:space="preserve"> </w:t>
            </w:r>
            <w:r>
              <w:rPr>
                <w:color w:val="2A00FF"/>
              </w:rPr>
              <w:t>"good morning"</w:t>
            </w:r>
            <w:r>
              <w:rPr>
                <w:color w:val="000000"/>
              </w:rPr>
              <w:t>;</w:t>
            </w:r>
          </w:p>
          <w:p w14:paraId="608C878F" w14:textId="77777777" w:rsidR="002342A2" w:rsidRDefault="39CEE202" w:rsidP="0070207E">
            <w:pPr>
              <w:pStyle w:val="a1"/>
            </w:pPr>
            <w:r w:rsidRPr="39CEE202">
              <w:rPr>
                <w:color w:val="000000" w:themeColor="text1"/>
              </w:rPr>
              <w:t xml:space="preserve">    }</w:t>
            </w:r>
          </w:p>
          <w:p w14:paraId="0A39708A" w14:textId="77777777" w:rsidR="002342A2" w:rsidRDefault="39CEE202" w:rsidP="0070207E">
            <w:pPr>
              <w:pStyle w:val="a1"/>
            </w:pPr>
            <w:r w:rsidRPr="39CEE202">
              <w:rPr>
                <w:color w:val="000000" w:themeColor="text1"/>
              </w:rPr>
              <w:t>}</w:t>
            </w:r>
          </w:p>
        </w:tc>
      </w:tr>
    </w:tbl>
    <w:p w14:paraId="68DDE611" w14:textId="77777777" w:rsidR="002342A2" w:rsidRDefault="002342A2" w:rsidP="002342A2"/>
    <w:p w14:paraId="23D00A0C" w14:textId="77777777" w:rsidR="002342A2" w:rsidRDefault="002342A2" w:rsidP="002342A2">
      <w:r>
        <w:rPr>
          <w:rFonts w:hint="eastAsia"/>
        </w:rPr>
        <w:t>(줄3</w:t>
      </w:r>
      <w:r>
        <w:t xml:space="preserve">) public </w:t>
      </w:r>
      <w:r>
        <w:rPr>
          <w:rFonts w:hint="eastAsia"/>
        </w:rPr>
        <w:t xml:space="preserve">클래스 이름이 </w:t>
      </w:r>
      <w:r>
        <w:t>HelloWor</w:t>
      </w:r>
      <w:r>
        <w:rPr>
          <w:rFonts w:hint="eastAsia"/>
        </w:rPr>
        <w:t>l</w:t>
      </w:r>
      <w:r>
        <w:t xml:space="preserve">d </w:t>
      </w:r>
      <w:r>
        <w:rPr>
          <w:rFonts w:hint="eastAsia"/>
        </w:rPr>
        <w:t>이므로,</w:t>
      </w:r>
      <w:r>
        <w:t xml:space="preserve"> </w:t>
      </w:r>
      <w:r>
        <w:rPr>
          <w:rFonts w:hint="eastAsia"/>
        </w:rPr>
        <w:t xml:space="preserve">소스 파일 이름도 </w:t>
      </w:r>
      <w:r>
        <w:t xml:space="preserve">HelloWorld.java </w:t>
      </w:r>
      <w:r>
        <w:rPr>
          <w:rFonts w:hint="eastAsia"/>
        </w:rPr>
        <w:t>이어야 한다.</w:t>
      </w:r>
    </w:p>
    <w:p w14:paraId="7F1E291A" w14:textId="77777777" w:rsidR="002342A2" w:rsidRPr="0086261F" w:rsidRDefault="002342A2" w:rsidP="002342A2"/>
    <w:p w14:paraId="431BB3DF" w14:textId="4ABDFB28" w:rsidR="002342A2" w:rsidRDefault="002342A2" w:rsidP="002342A2">
      <w:r>
        <w:t>(</w:t>
      </w:r>
      <w:r>
        <w:rPr>
          <w:rFonts w:hint="eastAsia"/>
        </w:rPr>
        <w:t>줄1</w:t>
      </w:r>
      <w:r>
        <w:t xml:space="preserve">1) GoodMorning </w:t>
      </w:r>
      <w:r>
        <w:rPr>
          <w:rFonts w:hint="eastAsia"/>
        </w:rPr>
        <w:t xml:space="preserve">클래스는 </w:t>
      </w:r>
      <w:r>
        <w:t xml:space="preserve">public </w:t>
      </w:r>
      <w:r>
        <w:rPr>
          <w:rFonts w:hint="eastAsia"/>
        </w:rPr>
        <w:t xml:space="preserve">이 아니므로 </w:t>
      </w:r>
      <w:r>
        <w:t xml:space="preserve">HelloWorld </w:t>
      </w:r>
      <w:r>
        <w:rPr>
          <w:rFonts w:hint="eastAsia"/>
        </w:rPr>
        <w:t>클래스와 같은 소스 파일에 들어있어도 된다.</w:t>
      </w:r>
    </w:p>
    <w:p w14:paraId="18D03B5F" w14:textId="77777777" w:rsidR="002342A2" w:rsidRDefault="002342A2" w:rsidP="002342A2"/>
    <w:p w14:paraId="07825853" w14:textId="77777777" w:rsidR="002342A2" w:rsidRDefault="002342A2" w:rsidP="002342A2">
      <w:r>
        <w:rPr>
          <w:rFonts w:hint="eastAsia"/>
        </w:rPr>
        <w:t>(줄1</w:t>
      </w:r>
      <w:r>
        <w:t xml:space="preserve">) </w:t>
      </w:r>
      <w:r>
        <w:rPr>
          <w:rFonts w:hint="eastAsia"/>
        </w:rPr>
        <w:t xml:space="preserve">HelloWorld 클래스가 </w:t>
      </w:r>
      <w:r>
        <w:t xml:space="preserve">net.skhu.hello </w:t>
      </w:r>
      <w:r>
        <w:rPr>
          <w:rFonts w:hint="eastAsia"/>
        </w:rPr>
        <w:t>패키지에 들어있으므로,</w:t>
      </w:r>
    </w:p>
    <w:p w14:paraId="2E830D18" w14:textId="77777777" w:rsidR="002342A2" w:rsidRDefault="002342A2" w:rsidP="002342A2">
      <w:r>
        <w:t xml:space="preserve">HelloWorld.java </w:t>
      </w:r>
      <w:r>
        <w:rPr>
          <w:rFonts w:hint="eastAsia"/>
        </w:rPr>
        <w:t xml:space="preserve">파일도 프로젝트 폴더 아래의 </w:t>
      </w:r>
      <w:r>
        <w:t xml:space="preserve">src/net/skhu/hello </w:t>
      </w:r>
      <w:r>
        <w:rPr>
          <w:rFonts w:hint="eastAsia"/>
        </w:rPr>
        <w:t>폴더에 들어있어야 한다.</w:t>
      </w:r>
    </w:p>
    <w:p w14:paraId="749A1A3F" w14:textId="77777777" w:rsidR="002342A2" w:rsidRDefault="002342A2" w:rsidP="002342A2"/>
    <w:p w14:paraId="56EDDC7F" w14:textId="77777777" w:rsidR="002342A2" w:rsidRDefault="002342A2" w:rsidP="002342A2">
      <w:r>
        <w:rPr>
          <w:noProof/>
        </w:rPr>
        <w:drawing>
          <wp:inline distT="0" distB="0" distL="0" distR="0" wp14:anchorId="5DE5EE23" wp14:editId="58EDAD0C">
            <wp:extent cx="34385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1628775"/>
                    </a:xfrm>
                    <a:prstGeom prst="rect">
                      <a:avLst/>
                    </a:prstGeom>
                  </pic:spPr>
                </pic:pic>
              </a:graphicData>
            </a:graphic>
          </wp:inline>
        </w:drawing>
      </w:r>
    </w:p>
    <w:p w14:paraId="7E30C67B" w14:textId="2ABB7A7D" w:rsidR="002342A2" w:rsidRDefault="002342A2" w:rsidP="002342A2"/>
    <w:p w14:paraId="7556C7A0" w14:textId="77777777" w:rsidR="0034084F" w:rsidRDefault="0034084F" w:rsidP="002342A2"/>
    <w:p w14:paraId="6E3C7B3E" w14:textId="73F24DA2" w:rsidR="002342A2" w:rsidRDefault="002342A2" w:rsidP="0034084F">
      <w:r>
        <w:rPr>
          <w:rFonts w:hint="eastAsia"/>
        </w:rPr>
        <w:t>Java 웹서버 프로그래밍 (</w:t>
      </w:r>
      <w:r>
        <w:t xml:space="preserve">JSP) </w:t>
      </w:r>
      <w:r>
        <w:rPr>
          <w:rFonts w:hint="eastAsia"/>
        </w:rPr>
        <w:t>프로젝트에서 클래스는 반드시 어떤 패키지 아래 있어야 한다.</w:t>
      </w:r>
      <w:r>
        <w:t xml:space="preserve"> </w:t>
      </w:r>
      <w:r>
        <w:br/>
      </w:r>
      <w:r>
        <w:rPr>
          <w:rFonts w:hint="eastAsia"/>
        </w:rPr>
        <w:t xml:space="preserve">패키지가 정해지지 않은 클래스는 </w:t>
      </w:r>
      <w:r>
        <w:t xml:space="preserve">JSP </w:t>
      </w:r>
      <w:r>
        <w:rPr>
          <w:rFonts w:hint="eastAsia"/>
        </w:rPr>
        <w:t>프로젝트에서 사용할 수 없다.</w:t>
      </w:r>
    </w:p>
    <w:p w14:paraId="2150FCF3" w14:textId="77777777" w:rsidR="002342A2" w:rsidRDefault="002342A2" w:rsidP="002342A2"/>
    <w:p w14:paraId="3B04C0D5" w14:textId="77777777" w:rsidR="002342A2" w:rsidRDefault="002342A2" w:rsidP="002342A2"/>
    <w:p w14:paraId="2DA1B33E" w14:textId="77777777" w:rsidR="00EF537F" w:rsidRDefault="00EF537F">
      <w:pPr>
        <w:widowControl/>
        <w:wordWrap/>
        <w:autoSpaceDE/>
        <w:autoSpaceDN/>
        <w:spacing w:after="160" w:line="259" w:lineRule="auto"/>
      </w:pPr>
      <w:r>
        <w:br w:type="page"/>
      </w:r>
    </w:p>
    <w:p w14:paraId="340E02ED" w14:textId="381089DC" w:rsidR="00EF537F" w:rsidRDefault="00EF537F" w:rsidP="00EF537F">
      <w:pPr>
        <w:pStyle w:val="Heading2"/>
      </w:pPr>
      <w:bookmarkStart w:id="2" w:name="_Toc523148204"/>
      <w:r>
        <w:lastRenderedPageBreak/>
        <w:t>실습</w:t>
      </w:r>
      <w:bookmarkEnd w:id="2"/>
    </w:p>
    <w:p w14:paraId="6D857D5C" w14:textId="5E28EB8D" w:rsidR="00EF537F" w:rsidRDefault="00EF537F" w:rsidP="00EF537F"/>
    <w:p w14:paraId="62E16E5E" w14:textId="5076A4A9" w:rsidR="00EF537F" w:rsidRDefault="39CEE202" w:rsidP="00EF537F">
      <w:pPr>
        <w:pStyle w:val="Heading3"/>
      </w:pPr>
      <w:r>
        <w:t>실습</w:t>
      </w:r>
      <w:r>
        <w:t>#1</w:t>
      </w:r>
    </w:p>
    <w:p w14:paraId="7297C580" w14:textId="49F07089" w:rsidR="00EF537F" w:rsidRDefault="00EF537F" w:rsidP="00EF537F">
      <w:r>
        <w:rPr>
          <w:rFonts w:hint="eastAsia"/>
        </w:rPr>
        <w:t>HelloWorld.java의 줄3을 다음과 같이 수정하면 컴파일 에러가 발생한다.</w:t>
      </w:r>
    </w:p>
    <w:p w14:paraId="281A1BA7" w14:textId="01442753" w:rsidR="00EF537F" w:rsidRDefault="00EF537F" w:rsidP="00EF537F">
      <w:pPr>
        <w:pStyle w:val="a"/>
      </w:pPr>
      <w:r>
        <w:t>public class Helloworld {</w:t>
      </w:r>
    </w:p>
    <w:p w14:paraId="49E1D02B" w14:textId="49C289C7" w:rsidR="00EF537F" w:rsidRDefault="39CEE202" w:rsidP="00EF537F">
      <w:r>
        <w:t>컴파일 에러 메시지는 무엇인지 확인하라. 에러가 발생하는 원인은 무엇인가?</w:t>
      </w:r>
    </w:p>
    <w:p w14:paraId="2922591D" w14:textId="32E64131" w:rsidR="00EF537F" w:rsidRDefault="00EF537F" w:rsidP="00EF537F"/>
    <w:p w14:paraId="465FB457" w14:textId="7123C508" w:rsidR="00EF537F" w:rsidRDefault="39CEE202" w:rsidP="00EF537F">
      <w:pPr>
        <w:pStyle w:val="Heading3"/>
      </w:pPr>
      <w:r>
        <w:t>실습</w:t>
      </w:r>
      <w:r>
        <w:t>#2</w:t>
      </w:r>
    </w:p>
    <w:p w14:paraId="044AC1A4" w14:textId="35D3E327" w:rsidR="00EF537F" w:rsidRDefault="39CEE202" w:rsidP="00EF537F">
      <w:r>
        <w:t>줄11을 다음과 같이 수정하면 컴파일 에러가 발생한다.</w:t>
      </w:r>
    </w:p>
    <w:p w14:paraId="1CBE20FE" w14:textId="1D5646C0" w:rsidR="00EF537F" w:rsidRDefault="00EF537F" w:rsidP="00EF537F">
      <w:pPr>
        <w:pStyle w:val="a"/>
      </w:pPr>
      <w:r>
        <w:t>public class GoodMorning {</w:t>
      </w:r>
    </w:p>
    <w:p w14:paraId="619B18D5" w14:textId="09783CF4" w:rsidR="00EF537F" w:rsidRDefault="39CEE202" w:rsidP="00EF537F">
      <w:r>
        <w:t>컴파일 에러 메시지는 무엇인지 확인하라. 에러가 발생하는 원인은 무엇인가?</w:t>
      </w:r>
    </w:p>
    <w:p w14:paraId="11E4FE02" w14:textId="709D40A6" w:rsidR="00EF537F" w:rsidRDefault="00EF537F" w:rsidP="00EF537F"/>
    <w:p w14:paraId="5BC62334" w14:textId="004E438E" w:rsidR="00EF537F" w:rsidRDefault="39CEE202" w:rsidP="00EF537F">
      <w:pPr>
        <w:pStyle w:val="Heading3"/>
      </w:pPr>
      <w:r>
        <w:t>실습</w:t>
      </w:r>
      <w:r>
        <w:t>#3</w:t>
      </w:r>
    </w:p>
    <w:p w14:paraId="55825F2C" w14:textId="439DE0F5" w:rsidR="00EF537F" w:rsidRDefault="39CEE202" w:rsidP="00EF537F">
      <w:r>
        <w:t>줄1을 다음과 같이 수정하면 컴파일 에러가 발생한다.</w:t>
      </w:r>
    </w:p>
    <w:p w14:paraId="1ACBFCFC" w14:textId="7FD38A8B" w:rsidR="00EF537F" w:rsidRDefault="00EF537F" w:rsidP="00EF537F">
      <w:pPr>
        <w:pStyle w:val="a"/>
      </w:pPr>
      <w:r>
        <w:rPr>
          <w:rFonts w:hint="eastAsia"/>
        </w:rPr>
        <w:t xml:space="preserve">package </w:t>
      </w:r>
      <w:r>
        <w:t>net.skhu.Hello;</w:t>
      </w:r>
    </w:p>
    <w:p w14:paraId="300A6201" w14:textId="77777777" w:rsidR="00EF537F" w:rsidRDefault="39CEE202" w:rsidP="00EF537F">
      <w:r>
        <w:t>컴파일 에러 메시지는 무엇인지 확인하라. 에러가 발생하는 원인은 무엇인가?</w:t>
      </w:r>
    </w:p>
    <w:p w14:paraId="7176EDC7" w14:textId="3477393C" w:rsidR="00EF537F" w:rsidRDefault="00EF537F" w:rsidP="00EF537F"/>
    <w:p w14:paraId="46EB31DA" w14:textId="451228EB" w:rsidR="00EF537F" w:rsidRDefault="00EF537F" w:rsidP="00EF537F"/>
    <w:p w14:paraId="64B891CA" w14:textId="1638C9F7" w:rsidR="00B501A1" w:rsidRDefault="00B501A1" w:rsidP="00EF537F"/>
    <w:p w14:paraId="1BA8C008" w14:textId="12319411" w:rsidR="00B501A1" w:rsidRDefault="00B501A1" w:rsidP="00EF537F"/>
    <w:p w14:paraId="130A0334" w14:textId="0069345E" w:rsidR="00B501A1" w:rsidRDefault="00B501A1" w:rsidP="00EF537F"/>
    <w:p w14:paraId="5F0AB2B8" w14:textId="1778A608" w:rsidR="00B501A1" w:rsidRDefault="00B501A1">
      <w:pPr>
        <w:widowControl/>
        <w:wordWrap/>
        <w:autoSpaceDE/>
        <w:autoSpaceDN/>
        <w:spacing w:after="160" w:line="259" w:lineRule="auto"/>
      </w:pPr>
      <w:r>
        <w:br w:type="page"/>
      </w:r>
    </w:p>
    <w:p w14:paraId="78FD2692" w14:textId="31183306" w:rsidR="00B501A1" w:rsidRDefault="00B501A1" w:rsidP="00B501A1">
      <w:pPr>
        <w:pStyle w:val="Heading1"/>
      </w:pPr>
      <w:bookmarkStart w:id="3" w:name="_Toc523148205"/>
      <w:r>
        <w:lastRenderedPageBreak/>
        <w:t>String 클래스</w:t>
      </w:r>
      <w:r>
        <w:rPr>
          <w:rFonts w:hint="eastAsia"/>
        </w:rPr>
        <w:t xml:space="preserve"> &amp; Object 클래스</w:t>
      </w:r>
      <w:bookmarkEnd w:id="3"/>
    </w:p>
    <w:p w14:paraId="22BDB34A" w14:textId="13E3F229" w:rsidR="00B501A1" w:rsidRDefault="00B501A1" w:rsidP="00B501A1"/>
    <w:p w14:paraId="2ACDD7CD" w14:textId="5DDA9331" w:rsidR="00B501A1" w:rsidRPr="003D4F63" w:rsidRDefault="00B501A1" w:rsidP="00B501A1">
      <w:pPr>
        <w:pStyle w:val="Heading2"/>
      </w:pPr>
      <w:bookmarkStart w:id="4" w:name="_Toc523148206"/>
      <w:r>
        <w:rPr>
          <w:rFonts w:hint="eastAsia"/>
        </w:rPr>
        <w:t>String 클래스</w:t>
      </w:r>
      <w:bookmarkEnd w:id="4"/>
    </w:p>
    <w:p w14:paraId="6293E849" w14:textId="77777777" w:rsidR="00B501A1" w:rsidRDefault="00B501A1" w:rsidP="00B501A1">
      <w:r>
        <w:rPr>
          <w:rFonts w:hint="eastAsia"/>
        </w:rPr>
        <w:t>대표적인</w:t>
      </w:r>
      <w:r>
        <w:t xml:space="preserve"> Java 문자열은 String 클래스이다.</w:t>
      </w:r>
    </w:p>
    <w:p w14:paraId="5F432085" w14:textId="77777777" w:rsidR="00B501A1" w:rsidRDefault="00B501A1" w:rsidP="00B501A1">
      <w:r>
        <w:t>String 객체는 생성된 뒤 문자열 값이 수정될 수 없다.</w:t>
      </w:r>
    </w:p>
    <w:p w14:paraId="2D436CA7" w14:textId="77777777" w:rsidR="00B501A1" w:rsidRDefault="00B501A1" w:rsidP="00B501A1">
      <w:r>
        <w:t>String 클래스의 문자열 수정 메소드는, this</w:t>
      </w:r>
      <w:r>
        <w:rPr>
          <w:rFonts w:hint="eastAsia"/>
        </w:rPr>
        <w:t>의</w:t>
      </w:r>
      <w:r>
        <w:t xml:space="preserve"> 문자열을 수정하는 것이 아니고, 수정된 새 문자열 객체를 리턴한다. this</w:t>
      </w:r>
      <w:r>
        <w:rPr>
          <w:rFonts w:hint="eastAsia"/>
        </w:rPr>
        <w:t>의</w:t>
      </w:r>
      <w:r>
        <w:t xml:space="preserve"> 문자열은 수정되지 않는다. </w:t>
      </w:r>
    </w:p>
    <w:p w14:paraId="0EAC1072" w14:textId="77777777" w:rsidR="00B501A1" w:rsidRDefault="00B501A1" w:rsidP="00B501A1"/>
    <w:tbl>
      <w:tblPr>
        <w:tblStyle w:val="TableGrid"/>
        <w:tblW w:w="0" w:type="auto"/>
        <w:tblLook w:val="04A0" w:firstRow="1" w:lastRow="0" w:firstColumn="1" w:lastColumn="0" w:noHBand="0" w:noVBand="1"/>
      </w:tblPr>
      <w:tblGrid>
        <w:gridCol w:w="10456"/>
      </w:tblGrid>
      <w:tr w:rsidR="00B501A1" w14:paraId="19F6E97F" w14:textId="77777777" w:rsidTr="39CEE202">
        <w:tc>
          <w:tcPr>
            <w:tcW w:w="10456" w:type="dxa"/>
          </w:tcPr>
          <w:p w14:paraId="79FFADB7" w14:textId="77777777" w:rsidR="00B501A1" w:rsidRDefault="00B501A1" w:rsidP="002E00BC">
            <w:r>
              <w:rPr>
                <w:rFonts w:hint="eastAsia"/>
              </w:rPr>
              <w:t>char charAt(int index)</w:t>
            </w:r>
          </w:p>
          <w:p w14:paraId="60B8508C" w14:textId="77777777" w:rsidR="00B501A1" w:rsidRDefault="00B501A1" w:rsidP="002E00BC">
            <w:r>
              <w:tab/>
              <w:t xml:space="preserve">this 문자열에서 index 위치의 문자(char)를 리턴한다. </w:t>
            </w:r>
          </w:p>
        </w:tc>
      </w:tr>
      <w:tr w:rsidR="00B501A1" w14:paraId="08FEE174" w14:textId="77777777" w:rsidTr="39CEE202">
        <w:tc>
          <w:tcPr>
            <w:tcW w:w="10456" w:type="dxa"/>
          </w:tcPr>
          <w:p w14:paraId="3068706C" w14:textId="77777777" w:rsidR="00B501A1" w:rsidRDefault="00B501A1" w:rsidP="002E00BC">
            <w:r>
              <w:rPr>
                <w:rFonts w:hint="eastAsia"/>
              </w:rPr>
              <w:t>int compareTo(String s)</w:t>
            </w:r>
          </w:p>
          <w:p w14:paraId="31ADBD6C" w14:textId="77777777" w:rsidR="00B501A1" w:rsidRDefault="00B501A1" w:rsidP="002E00BC">
            <w:r>
              <w:tab/>
              <w:t xml:space="preserve">문자열을 알파벳 순서로 비교한다. </w:t>
            </w:r>
          </w:p>
          <w:p w14:paraId="71489812" w14:textId="77777777" w:rsidR="00B501A1" w:rsidRPr="005368AB" w:rsidRDefault="00B501A1" w:rsidP="002E00BC">
            <w:r>
              <w:tab/>
              <w:t>this 문자열의 순서가 빠르면 음수를, s 문자열의 순서가 빠르면 양수를,</w:t>
            </w:r>
            <w:r>
              <w:br/>
            </w:r>
            <w:r>
              <w:tab/>
              <w:t>두 문자열이 같으면 0을 리턴한다.</w:t>
            </w:r>
          </w:p>
        </w:tc>
      </w:tr>
      <w:tr w:rsidR="00B501A1" w14:paraId="5D086443" w14:textId="77777777" w:rsidTr="39CEE202">
        <w:tc>
          <w:tcPr>
            <w:tcW w:w="10456" w:type="dxa"/>
          </w:tcPr>
          <w:p w14:paraId="351BDCCF" w14:textId="77777777" w:rsidR="00B501A1" w:rsidRDefault="00B501A1" w:rsidP="002E00BC">
            <w:r>
              <w:rPr>
                <w:rFonts w:hint="eastAsia"/>
              </w:rPr>
              <w:t>int compareToIgnoreCase(String s)</w:t>
            </w:r>
          </w:p>
          <w:p w14:paraId="08F2B77C" w14:textId="77777777" w:rsidR="00B501A1" w:rsidRDefault="00B501A1" w:rsidP="002E00BC">
            <w:r>
              <w:tab/>
              <w:t>대소문자를 구별하지 않고 문자열을 비교한다.</w:t>
            </w:r>
          </w:p>
          <w:p w14:paraId="6275D20F" w14:textId="77777777" w:rsidR="00B501A1" w:rsidRDefault="00B501A1" w:rsidP="002E00BC">
            <w:r>
              <w:tab/>
              <w:t>리턴값은 compareTo 메소드와 같다.</w:t>
            </w:r>
          </w:p>
        </w:tc>
      </w:tr>
      <w:tr w:rsidR="00B501A1" w14:paraId="2DC70EAF" w14:textId="77777777" w:rsidTr="39CEE202">
        <w:tc>
          <w:tcPr>
            <w:tcW w:w="10456" w:type="dxa"/>
          </w:tcPr>
          <w:p w14:paraId="25FB3DE0" w14:textId="77777777" w:rsidR="00B501A1" w:rsidRDefault="00B501A1" w:rsidP="002E00BC">
            <w:r>
              <w:rPr>
                <w:rFonts w:hint="eastAsia"/>
              </w:rPr>
              <w:t>boolean contains(CharSequence s)</w:t>
            </w:r>
          </w:p>
          <w:p w14:paraId="3281848E" w14:textId="77777777" w:rsidR="00B501A1" w:rsidRDefault="00B501A1" w:rsidP="002E00BC">
            <w:r>
              <w:tab/>
              <w:t>파라미터 문자열 s가 this 문자열의 일부와 일치하면 true를 리턴한다.</w:t>
            </w:r>
            <w:r>
              <w:br/>
            </w:r>
            <w:r>
              <w:tab/>
              <w:t>즉 문자열 s가 this 문자열에 들어 있으면 true를 리턴한다.</w:t>
            </w:r>
          </w:p>
        </w:tc>
      </w:tr>
      <w:tr w:rsidR="00B501A1" w14:paraId="5FD09C7A" w14:textId="77777777" w:rsidTr="39CEE202">
        <w:tc>
          <w:tcPr>
            <w:tcW w:w="10456" w:type="dxa"/>
          </w:tcPr>
          <w:p w14:paraId="488B13E9" w14:textId="77777777" w:rsidR="00B501A1" w:rsidRDefault="00B501A1" w:rsidP="002E00BC">
            <w:r>
              <w:rPr>
                <w:rFonts w:hint="eastAsia"/>
              </w:rPr>
              <w:t>boolean endWith(String s)</w:t>
            </w:r>
          </w:p>
          <w:p w14:paraId="1A879E4C" w14:textId="77777777" w:rsidR="00B501A1" w:rsidRDefault="00B501A1" w:rsidP="002E00BC">
            <w:r>
              <w:tab/>
              <w:t>this 문자열의 끝이 문자열 s와 일치하면 true를 리턴한다.</w:t>
            </w:r>
          </w:p>
        </w:tc>
      </w:tr>
      <w:tr w:rsidR="00B501A1" w14:paraId="1E0221FE" w14:textId="77777777" w:rsidTr="39CEE202">
        <w:tc>
          <w:tcPr>
            <w:tcW w:w="10456" w:type="dxa"/>
          </w:tcPr>
          <w:p w14:paraId="610FF07A" w14:textId="77777777" w:rsidR="00B501A1" w:rsidRDefault="00B501A1" w:rsidP="002E00BC">
            <w:r>
              <w:t>boolean equals(Object s)</w:t>
            </w:r>
          </w:p>
          <w:p w14:paraId="3B895156" w14:textId="77777777" w:rsidR="00B501A1" w:rsidRDefault="00B501A1" w:rsidP="002E00BC">
            <w:r>
              <w:tab/>
              <w:t>this 문자열이 문자열 s와 일치하면 true를 리턴한다.</w:t>
            </w:r>
          </w:p>
        </w:tc>
      </w:tr>
      <w:tr w:rsidR="00B501A1" w14:paraId="6435A01C" w14:textId="77777777" w:rsidTr="39CEE202">
        <w:tc>
          <w:tcPr>
            <w:tcW w:w="10456" w:type="dxa"/>
          </w:tcPr>
          <w:p w14:paraId="52DEC744" w14:textId="77777777" w:rsidR="00B501A1" w:rsidRDefault="00B501A1" w:rsidP="002E00BC">
            <w:r>
              <w:rPr>
                <w:rFonts w:hint="eastAsia"/>
              </w:rPr>
              <w:t>boolean equalsIgnoreCase(Object s)</w:t>
            </w:r>
          </w:p>
          <w:p w14:paraId="478F6C2C" w14:textId="77777777" w:rsidR="00B501A1" w:rsidRDefault="00B501A1" w:rsidP="002E00BC">
            <w:r>
              <w:tab/>
              <w:t>this 문자열이 문자열 s와 일치하면 true를 리턴한다. 대소문자를 구별하지 않고 비교한다.</w:t>
            </w:r>
          </w:p>
        </w:tc>
      </w:tr>
      <w:tr w:rsidR="00B501A1" w14:paraId="6291D53F" w14:textId="77777777" w:rsidTr="39CEE202">
        <w:tc>
          <w:tcPr>
            <w:tcW w:w="10456" w:type="dxa"/>
          </w:tcPr>
          <w:p w14:paraId="784C40FD" w14:textId="77777777" w:rsidR="00B501A1" w:rsidRDefault="00B501A1" w:rsidP="002E00BC">
            <w:r>
              <w:t>static String format(String format, Object... args)</w:t>
            </w:r>
          </w:p>
          <w:p w14:paraId="20661C8D" w14:textId="77777777" w:rsidR="00B501A1" w:rsidRDefault="00B501A1" w:rsidP="002E00BC">
            <w:r>
              <w:tab/>
              <w:t xml:space="preserve">이 메소드의 사용 방법은 C 언어의 printf 함수와 유사하다. </w:t>
            </w:r>
          </w:p>
          <w:p w14:paraId="086223C5" w14:textId="77777777" w:rsidR="00B501A1" w:rsidRDefault="00B501A1" w:rsidP="002E00BC">
            <w:r>
              <w:tab/>
              <w:t xml:space="preserve">첫째 파라미터는 format string 이다. 이 format string과 그 뒤의 파라미터 값으로 </w:t>
            </w:r>
          </w:p>
          <w:p w14:paraId="3802E82D" w14:textId="77777777" w:rsidR="00B501A1" w:rsidRDefault="00B501A1" w:rsidP="002E00BC">
            <w:r>
              <w:tab/>
              <w:t>문자열을 생성하여 리턴한다.</w:t>
            </w:r>
          </w:p>
        </w:tc>
      </w:tr>
      <w:tr w:rsidR="00B501A1" w14:paraId="20E4D204" w14:textId="77777777" w:rsidTr="39CEE202">
        <w:tc>
          <w:tcPr>
            <w:tcW w:w="10456" w:type="dxa"/>
          </w:tcPr>
          <w:p w14:paraId="0FAEB5FF" w14:textId="77777777" w:rsidR="00B501A1" w:rsidRDefault="00B501A1" w:rsidP="002E00BC">
            <w:r>
              <w:rPr>
                <w:rFonts w:hint="eastAsia"/>
              </w:rPr>
              <w:t>int indexOf(String s)</w:t>
            </w:r>
          </w:p>
          <w:p w14:paraId="3C889E86" w14:textId="77777777" w:rsidR="00B501A1" w:rsidRDefault="00B501A1" w:rsidP="002E00BC">
            <w:r>
              <w:tab/>
              <w:t>this 문자열에서 문자열 s를 찾아서 그 위치(index)를 리턴한다.</w:t>
            </w:r>
          </w:p>
          <w:p w14:paraId="60365EEF" w14:textId="77777777" w:rsidR="00B501A1" w:rsidRDefault="00B501A1" w:rsidP="002E00BC">
            <w:r>
              <w:tab/>
              <w:t>this 문자열에 문자열 s가 들어있지 않다면 -1을 리턴한다.</w:t>
            </w:r>
          </w:p>
        </w:tc>
      </w:tr>
      <w:tr w:rsidR="00B501A1" w14:paraId="6D25C291" w14:textId="77777777" w:rsidTr="39CEE202">
        <w:tc>
          <w:tcPr>
            <w:tcW w:w="10456" w:type="dxa"/>
          </w:tcPr>
          <w:p w14:paraId="0559991B" w14:textId="77777777" w:rsidR="00B501A1" w:rsidRDefault="00B501A1" w:rsidP="002E00BC">
            <w:r>
              <w:t>boolean isEmpty()</w:t>
            </w:r>
          </w:p>
          <w:p w14:paraId="59535662" w14:textId="77777777" w:rsidR="00B501A1" w:rsidRDefault="00B501A1" w:rsidP="002E00BC">
            <w:r>
              <w:tab/>
              <w:t>this 문자열의 길이가 0이면 true를 리턴한다.</w:t>
            </w:r>
          </w:p>
        </w:tc>
      </w:tr>
      <w:tr w:rsidR="00B501A1" w14:paraId="08EFE7E8" w14:textId="77777777" w:rsidTr="39CEE202">
        <w:tc>
          <w:tcPr>
            <w:tcW w:w="10456" w:type="dxa"/>
          </w:tcPr>
          <w:p w14:paraId="5CA63421" w14:textId="77777777" w:rsidR="00B501A1" w:rsidRDefault="00B501A1" w:rsidP="002E00BC">
            <w:r>
              <w:rPr>
                <w:rFonts w:hint="eastAsia"/>
              </w:rPr>
              <w:t xml:space="preserve">int </w:t>
            </w:r>
            <w:r>
              <w:t>lastI</w:t>
            </w:r>
            <w:r>
              <w:rPr>
                <w:rFonts w:hint="eastAsia"/>
              </w:rPr>
              <w:t>ndexOf(String s)</w:t>
            </w:r>
          </w:p>
          <w:p w14:paraId="6F2AAEC7" w14:textId="77777777" w:rsidR="00B501A1" w:rsidRDefault="00B501A1" w:rsidP="002E00BC">
            <w:r>
              <w:tab/>
              <w:t>this 문자열에서 문자열 s를 찾아서 그 위치(index)를 리턴한다.</w:t>
            </w:r>
          </w:p>
          <w:p w14:paraId="537FEB7F" w14:textId="77777777" w:rsidR="00B501A1" w:rsidRDefault="39CEE202" w:rsidP="002E00BC">
            <w:r>
              <w:t xml:space="preserve">        문자열 s가 여러 번 들어있다면 마지막 위치를 리턴한다.</w:t>
            </w:r>
          </w:p>
          <w:p w14:paraId="6D7A53DB" w14:textId="77777777" w:rsidR="00B501A1" w:rsidRDefault="00B501A1" w:rsidP="002E00BC">
            <w:r>
              <w:tab/>
              <w:t>this 문자열에 문자열 s가 들어있지 않다면 -1을 리턴한다.</w:t>
            </w:r>
          </w:p>
        </w:tc>
      </w:tr>
      <w:tr w:rsidR="00B501A1" w14:paraId="2068C5B8" w14:textId="77777777" w:rsidTr="39CEE202">
        <w:tc>
          <w:tcPr>
            <w:tcW w:w="10456" w:type="dxa"/>
          </w:tcPr>
          <w:p w14:paraId="76A05FC2" w14:textId="77777777" w:rsidR="00B501A1" w:rsidRDefault="00B501A1" w:rsidP="002E00BC">
            <w:r>
              <w:t>int length()</w:t>
            </w:r>
          </w:p>
          <w:p w14:paraId="01868353" w14:textId="77777777" w:rsidR="00B501A1" w:rsidRDefault="00B501A1" w:rsidP="002E00BC">
            <w:r>
              <w:tab/>
              <w:t>문자열의 길이를 리턴한다.</w:t>
            </w:r>
          </w:p>
        </w:tc>
      </w:tr>
      <w:tr w:rsidR="00B501A1" w14:paraId="12914305" w14:textId="77777777" w:rsidTr="39CEE202">
        <w:tc>
          <w:tcPr>
            <w:tcW w:w="10456" w:type="dxa"/>
          </w:tcPr>
          <w:p w14:paraId="6E75F105" w14:textId="77777777" w:rsidR="00B501A1" w:rsidRDefault="00B501A1" w:rsidP="002E00BC">
            <w:r>
              <w:rPr>
                <w:rFonts w:hint="eastAsia"/>
              </w:rPr>
              <w:t>boolean matches(String regex)</w:t>
            </w:r>
          </w:p>
          <w:p w14:paraId="3DAC359B" w14:textId="77777777" w:rsidR="00B501A1" w:rsidRDefault="00B501A1" w:rsidP="002E00BC">
            <w:r>
              <w:tab/>
              <w:t>파라미터로 주어진 regex 정규식(regular express)과 this 문자열이 일치하면 true를 리턴한다.</w:t>
            </w:r>
          </w:p>
        </w:tc>
      </w:tr>
      <w:tr w:rsidR="00B501A1" w14:paraId="45F1856D" w14:textId="77777777" w:rsidTr="39CEE202">
        <w:tc>
          <w:tcPr>
            <w:tcW w:w="10456" w:type="dxa"/>
          </w:tcPr>
          <w:p w14:paraId="69C4C3C5" w14:textId="77777777" w:rsidR="00B501A1" w:rsidRDefault="00B501A1" w:rsidP="002E00BC">
            <w:r>
              <w:rPr>
                <w:rFonts w:hint="eastAsia"/>
              </w:rPr>
              <w:t>String re</w:t>
            </w:r>
            <w:r>
              <w:t>place(CharSequence s1, CharSequence s2)</w:t>
            </w:r>
          </w:p>
          <w:p w14:paraId="3C975C2B" w14:textId="77777777" w:rsidR="00B501A1" w:rsidRDefault="00B501A1" w:rsidP="002E00BC">
            <w:r>
              <w:tab/>
              <w:t>this 문자열에서 문자열 s1을 전부 찾아서 s2로 치환한다. (find &amp; replace)</w:t>
            </w:r>
          </w:p>
          <w:p w14:paraId="15B7C447" w14:textId="77777777" w:rsidR="00B501A1" w:rsidRDefault="00B501A1" w:rsidP="002E00BC">
            <w:r>
              <w:tab/>
              <w:t>그렇게 치환된 새 문자열을 리턴한다. this 문자열은 수정되지 않는다.</w:t>
            </w:r>
          </w:p>
        </w:tc>
      </w:tr>
      <w:tr w:rsidR="00B501A1" w14:paraId="67AE263F" w14:textId="77777777" w:rsidTr="39CEE202">
        <w:tc>
          <w:tcPr>
            <w:tcW w:w="10456" w:type="dxa"/>
          </w:tcPr>
          <w:p w14:paraId="5D9871D3" w14:textId="77777777" w:rsidR="00B501A1" w:rsidRDefault="00B501A1" w:rsidP="002E00BC">
            <w:r>
              <w:t>String replaceAll(String regex, String s2)</w:t>
            </w:r>
          </w:p>
          <w:p w14:paraId="3C539394" w14:textId="77777777" w:rsidR="00B501A1" w:rsidRDefault="00B501A1" w:rsidP="002E00BC">
            <w:r>
              <w:tab/>
              <w:t>this 문자열에서 regex 정규식과 일치하는 부분을 전부 찾아서 s2로 치환한다.</w:t>
            </w:r>
          </w:p>
          <w:p w14:paraId="6D516C21" w14:textId="77777777" w:rsidR="00B501A1" w:rsidRDefault="00B501A1" w:rsidP="002E00BC">
            <w:r>
              <w:tab/>
              <w:t>그렇게 치환된 새 문자열을 리턴한다. this 문자열은 수정되지 않는다.</w:t>
            </w:r>
          </w:p>
        </w:tc>
      </w:tr>
      <w:tr w:rsidR="00B501A1" w14:paraId="1570DECB" w14:textId="77777777" w:rsidTr="39CEE202">
        <w:tc>
          <w:tcPr>
            <w:tcW w:w="10456" w:type="dxa"/>
          </w:tcPr>
          <w:p w14:paraId="1EFE2D42" w14:textId="77777777" w:rsidR="00B501A1" w:rsidRDefault="39CEE202" w:rsidP="002E00BC">
            <w:r>
              <w:t>String[] split(String regex)</w:t>
            </w:r>
          </w:p>
          <w:p w14:paraId="181B05CF" w14:textId="77777777" w:rsidR="00B501A1" w:rsidRDefault="00B501A1" w:rsidP="002E00BC">
            <w:r>
              <w:tab/>
              <w:t>regex 정규식과 일치하는 부분을 기준으로 this 문자열을 쪼갠다.</w:t>
            </w:r>
          </w:p>
          <w:p w14:paraId="5FBA9EF4" w14:textId="5241C8ED" w:rsidR="00B501A1" w:rsidRDefault="00B501A1" w:rsidP="00CF0C65">
            <w:r>
              <w:tab/>
              <w:t>그렇게 쪼개</w:t>
            </w:r>
            <w:r w:rsidR="00CF0C65">
              <w:t>진</w:t>
            </w:r>
            <w:r>
              <w:t xml:space="preserve"> 문자열 배열을 리턴한다.</w:t>
            </w:r>
          </w:p>
        </w:tc>
      </w:tr>
      <w:tr w:rsidR="00B501A1" w14:paraId="73923CBA" w14:textId="77777777" w:rsidTr="39CEE202">
        <w:tc>
          <w:tcPr>
            <w:tcW w:w="10456" w:type="dxa"/>
          </w:tcPr>
          <w:p w14:paraId="261FD7A8" w14:textId="74662974" w:rsidR="00B501A1" w:rsidRDefault="00B501A1" w:rsidP="002E00BC">
            <w:r>
              <w:t>boolean start</w:t>
            </w:r>
            <w:r w:rsidR="00940E8B">
              <w:t>s</w:t>
            </w:r>
            <w:r>
              <w:t>With(String s)</w:t>
            </w:r>
          </w:p>
          <w:p w14:paraId="2EA10D91" w14:textId="77777777" w:rsidR="00B501A1" w:rsidRDefault="00B501A1" w:rsidP="002E00BC">
            <w:r>
              <w:tab/>
              <w:t>this 문자열의 시작 부분이 문자열 s와 일치하면 true를 리턴한다.</w:t>
            </w:r>
          </w:p>
        </w:tc>
      </w:tr>
      <w:tr w:rsidR="00B501A1" w14:paraId="3A461498" w14:textId="77777777" w:rsidTr="39CEE202">
        <w:tc>
          <w:tcPr>
            <w:tcW w:w="10456" w:type="dxa"/>
          </w:tcPr>
          <w:p w14:paraId="4C30AF98" w14:textId="77777777" w:rsidR="00B501A1" w:rsidRDefault="00B501A1" w:rsidP="002E00BC">
            <w:r>
              <w:t>String substring(int beginIndex)</w:t>
            </w:r>
          </w:p>
          <w:p w14:paraId="02CD3629" w14:textId="77777777" w:rsidR="00B501A1" w:rsidRDefault="00B501A1" w:rsidP="002E00BC">
            <w:r>
              <w:tab/>
              <w:t>this 문자열에서 beginIndex 위치에서 끝까지의 문자열을 리턴한다.</w:t>
            </w:r>
          </w:p>
          <w:p w14:paraId="15A37181" w14:textId="77777777" w:rsidR="00B501A1" w:rsidRDefault="00B501A1" w:rsidP="002E00BC">
            <w:r>
              <w:lastRenderedPageBreak/>
              <w:tab/>
              <w:t>this 문자열은 수정되지 않는다.</w:t>
            </w:r>
          </w:p>
        </w:tc>
      </w:tr>
      <w:tr w:rsidR="00B501A1" w14:paraId="16BD804A" w14:textId="77777777" w:rsidTr="39CEE202">
        <w:tc>
          <w:tcPr>
            <w:tcW w:w="10456" w:type="dxa"/>
          </w:tcPr>
          <w:p w14:paraId="2D90D493" w14:textId="77777777" w:rsidR="00B501A1" w:rsidRDefault="00B501A1" w:rsidP="002E00BC">
            <w:r>
              <w:lastRenderedPageBreak/>
              <w:t>String substring(int beginIndex, int endIndex)</w:t>
            </w:r>
          </w:p>
          <w:p w14:paraId="2837DE93" w14:textId="77777777" w:rsidR="00B501A1" w:rsidRDefault="00B501A1" w:rsidP="002E00BC">
            <w:r>
              <w:tab/>
              <w:t>this 문자열에서 beginIndex 위치에서 endIndex 직전까지의 문자열을 리턴한다.</w:t>
            </w:r>
          </w:p>
          <w:p w14:paraId="026278B6" w14:textId="77777777" w:rsidR="00B501A1" w:rsidRDefault="00B501A1" w:rsidP="002E00BC">
            <w:r>
              <w:tab/>
              <w:t>this 문자열은 수정되지 않는다.</w:t>
            </w:r>
          </w:p>
        </w:tc>
      </w:tr>
      <w:tr w:rsidR="00B501A1" w14:paraId="78FDD9DB" w14:textId="77777777" w:rsidTr="39CEE202">
        <w:tc>
          <w:tcPr>
            <w:tcW w:w="10456" w:type="dxa"/>
          </w:tcPr>
          <w:p w14:paraId="7EEF43C4" w14:textId="77777777" w:rsidR="00B501A1" w:rsidRDefault="00B501A1" w:rsidP="002E00BC">
            <w:r>
              <w:rPr>
                <w:rFonts w:hint="eastAsia"/>
              </w:rPr>
              <w:t>String toLowerCase()</w:t>
            </w:r>
          </w:p>
          <w:p w14:paraId="3C079F7A" w14:textId="77777777" w:rsidR="00B501A1" w:rsidRDefault="00B501A1" w:rsidP="002E00BC">
            <w:r>
              <w:tab/>
              <w:t>this 문자열에서 모든 대문자를 소문자로 변경한 새 문자열을 리턴한다.</w:t>
            </w:r>
          </w:p>
          <w:p w14:paraId="0B7DED1B" w14:textId="77777777" w:rsidR="00B501A1" w:rsidRDefault="00B501A1" w:rsidP="002E00BC">
            <w:r>
              <w:tab/>
              <w:t>this 문자열은 수정되지 않는다.</w:t>
            </w:r>
          </w:p>
        </w:tc>
      </w:tr>
      <w:tr w:rsidR="00B501A1" w14:paraId="08AF55F0" w14:textId="77777777" w:rsidTr="39CEE202">
        <w:tc>
          <w:tcPr>
            <w:tcW w:w="10456" w:type="dxa"/>
          </w:tcPr>
          <w:p w14:paraId="3D9B977A" w14:textId="77777777" w:rsidR="00B501A1" w:rsidRDefault="00B501A1" w:rsidP="002E00BC">
            <w:r>
              <w:t>String toUpperCase()</w:t>
            </w:r>
          </w:p>
          <w:p w14:paraId="150EF2F9" w14:textId="77777777" w:rsidR="00B501A1" w:rsidRDefault="00B501A1" w:rsidP="002E00BC">
            <w:r>
              <w:tab/>
              <w:t>this 문자열에서 모든 소문자를 대문자로 변경한 새 문자열을 리턴한다.</w:t>
            </w:r>
          </w:p>
          <w:p w14:paraId="798BF127" w14:textId="77777777" w:rsidR="00B501A1" w:rsidRDefault="00B501A1" w:rsidP="002E00BC">
            <w:r>
              <w:tab/>
            </w:r>
            <w:r>
              <w:rPr>
                <w:rFonts w:hint="eastAsia"/>
              </w:rPr>
              <w:t>this 문자열은 수정되지 않는다.</w:t>
            </w:r>
          </w:p>
        </w:tc>
      </w:tr>
      <w:tr w:rsidR="00B501A1" w14:paraId="3A8E4C72" w14:textId="77777777" w:rsidTr="39CEE202">
        <w:tc>
          <w:tcPr>
            <w:tcW w:w="10456" w:type="dxa"/>
          </w:tcPr>
          <w:p w14:paraId="498099E6" w14:textId="77777777" w:rsidR="00B501A1" w:rsidRDefault="00B501A1" w:rsidP="002E00BC">
            <w:r>
              <w:t>String trim()</w:t>
            </w:r>
          </w:p>
          <w:p w14:paraId="659CF1DB" w14:textId="77777777" w:rsidR="00B501A1" w:rsidRDefault="00B501A1" w:rsidP="002E00BC">
            <w:r>
              <w:tab/>
              <w:t>this 문자열의 시작부분과 끝부분의 공백(whitespace)을 제거한 새 문자열을 리턴한다.</w:t>
            </w:r>
          </w:p>
          <w:p w14:paraId="50F74E93" w14:textId="77777777" w:rsidR="00B501A1" w:rsidRDefault="00B501A1" w:rsidP="002E00BC">
            <w:r>
              <w:tab/>
              <w:t>this 문자열은 수정되지 않는다.</w:t>
            </w:r>
          </w:p>
        </w:tc>
      </w:tr>
      <w:tr w:rsidR="00B501A1" w14:paraId="2B936932" w14:textId="77777777" w:rsidTr="39CEE202">
        <w:tc>
          <w:tcPr>
            <w:tcW w:w="10456" w:type="dxa"/>
          </w:tcPr>
          <w:p w14:paraId="0017929A" w14:textId="77777777" w:rsidR="00B501A1" w:rsidRDefault="00B501A1" w:rsidP="002E00BC">
            <w:r>
              <w:t xml:space="preserve">static </w:t>
            </w:r>
            <w:r>
              <w:rPr>
                <w:rFonts w:hint="eastAsia"/>
              </w:rPr>
              <w:t>String valueOf(int i)</w:t>
            </w:r>
          </w:p>
          <w:p w14:paraId="235FC19D" w14:textId="77777777" w:rsidR="00B501A1" w:rsidRDefault="00B501A1" w:rsidP="002E00BC">
            <w:r>
              <w:tab/>
              <w:t>i 값을 문자열로 변환하여 리턴한다.</w:t>
            </w:r>
          </w:p>
        </w:tc>
      </w:tr>
      <w:tr w:rsidR="00B501A1" w14:paraId="01CE811E" w14:textId="77777777" w:rsidTr="39CEE202">
        <w:tc>
          <w:tcPr>
            <w:tcW w:w="10456" w:type="dxa"/>
          </w:tcPr>
          <w:p w14:paraId="51377D61" w14:textId="77777777" w:rsidR="00B501A1" w:rsidRDefault="00B501A1" w:rsidP="002E00BC">
            <w:r>
              <w:t>static String valueOf(Double d)</w:t>
            </w:r>
          </w:p>
          <w:p w14:paraId="58D1C063" w14:textId="77777777" w:rsidR="00B501A1" w:rsidRDefault="00B501A1" w:rsidP="002E00BC">
            <w:r>
              <w:tab/>
            </w:r>
            <w:r>
              <w:rPr>
                <w:rFonts w:hint="eastAsia"/>
              </w:rPr>
              <w:t>d 값을 문자열로 변환하여 리턴한다.</w:t>
            </w:r>
          </w:p>
        </w:tc>
      </w:tr>
    </w:tbl>
    <w:p w14:paraId="6A3C05A2" w14:textId="0EAE9F31" w:rsidR="00B501A1" w:rsidRDefault="00B501A1" w:rsidP="00B501A1"/>
    <w:p w14:paraId="5C1DC356" w14:textId="4180281A" w:rsidR="00092135" w:rsidRDefault="00092135" w:rsidP="00B501A1"/>
    <w:p w14:paraId="6C8F4615" w14:textId="5C2517BB" w:rsidR="00092135" w:rsidRDefault="00092135" w:rsidP="00B501A1"/>
    <w:p w14:paraId="160C5586" w14:textId="3B0F5323" w:rsidR="00092135" w:rsidRDefault="00092135" w:rsidP="00B501A1"/>
    <w:p w14:paraId="64F01A56" w14:textId="77777777" w:rsidR="00092135" w:rsidRDefault="00092135" w:rsidP="00092135"/>
    <w:p w14:paraId="6A2F31A0" w14:textId="77777777" w:rsidR="00092135" w:rsidRDefault="00092135" w:rsidP="00092135">
      <w:pPr>
        <w:pStyle w:val="Heading2"/>
      </w:pPr>
      <w:bookmarkStart w:id="5" w:name="_Toc523148207"/>
      <w:r>
        <w:rPr>
          <w:rFonts w:hint="eastAsia"/>
        </w:rPr>
        <w:t>call by value</w:t>
      </w:r>
      <w:bookmarkEnd w:id="5"/>
    </w:p>
    <w:p w14:paraId="2F8FC5E8" w14:textId="77777777" w:rsidR="00092135" w:rsidRDefault="00092135" w:rsidP="00092135">
      <w:r>
        <w:rPr>
          <w:rFonts w:hint="eastAsia"/>
        </w:rPr>
        <w:t>C</w:t>
      </w:r>
      <w:r>
        <w:t xml:space="preserve"> </w:t>
      </w:r>
      <w:r>
        <w:rPr>
          <w:rFonts w:hint="eastAsia"/>
        </w:rPr>
        <w:t xml:space="preserve">언어의 함수 호출은 </w:t>
      </w:r>
      <w:r>
        <w:t xml:space="preserve">call by value </w:t>
      </w:r>
      <w:r>
        <w:rPr>
          <w:rFonts w:hint="eastAsia"/>
        </w:rPr>
        <w:t>이다.</w:t>
      </w:r>
    </w:p>
    <w:p w14:paraId="39A815A5" w14:textId="77777777" w:rsidR="00092135" w:rsidRDefault="00092135" w:rsidP="00092135"/>
    <w:p w14:paraId="005335E9" w14:textId="77777777" w:rsidR="00092135" w:rsidRDefault="00092135" w:rsidP="00092135">
      <w:r>
        <w:rPr>
          <w:rFonts w:hint="eastAsia"/>
        </w:rPr>
        <w:t>C</w:t>
      </w:r>
      <w:r>
        <w:t xml:space="preserve"> </w:t>
      </w:r>
      <w:r>
        <w:rPr>
          <w:rFonts w:hint="eastAsia"/>
        </w:rPr>
        <w:t>함수를 호출하면서, 파라미터 값으로 변수를 전달해도</w:t>
      </w:r>
    </w:p>
    <w:p w14:paraId="1347CC64" w14:textId="77777777" w:rsidR="00092135" w:rsidRDefault="00092135" w:rsidP="00092135">
      <w:r>
        <w:rPr>
          <w:rFonts w:hint="eastAsia"/>
        </w:rPr>
        <w:t>그 변수의 값은 변경될 수 없다.</w:t>
      </w:r>
    </w:p>
    <w:p w14:paraId="4478DA44" w14:textId="77777777" w:rsidR="00092135" w:rsidRDefault="00092135" w:rsidP="00092135">
      <w:r>
        <w:rPr>
          <w:rFonts w:hint="eastAsia"/>
        </w:rPr>
        <w:t>예:</w:t>
      </w:r>
    </w:p>
    <w:tbl>
      <w:tblPr>
        <w:tblStyle w:val="TableGrid"/>
        <w:tblW w:w="0" w:type="auto"/>
        <w:tblLook w:val="04A0" w:firstRow="1" w:lastRow="0" w:firstColumn="1" w:lastColumn="0" w:noHBand="0" w:noVBand="1"/>
      </w:tblPr>
      <w:tblGrid>
        <w:gridCol w:w="10456"/>
      </w:tblGrid>
      <w:tr w:rsidR="00092135" w14:paraId="490ADBD5" w14:textId="77777777" w:rsidTr="00092135">
        <w:tc>
          <w:tcPr>
            <w:tcW w:w="10456" w:type="dxa"/>
          </w:tcPr>
          <w:p w14:paraId="6B5A44EA" w14:textId="77777777" w:rsidR="00092135" w:rsidRDefault="00092135" w:rsidP="00092135">
            <w:pPr>
              <w:pStyle w:val="a1"/>
            </w:pPr>
            <w:r>
              <w:rPr>
                <w:rFonts w:hint="eastAsia"/>
              </w:rPr>
              <w:t>function f1(int a) {</w:t>
            </w:r>
          </w:p>
          <w:p w14:paraId="0112ABBD" w14:textId="77777777" w:rsidR="00092135" w:rsidRDefault="00092135" w:rsidP="00092135">
            <w:pPr>
              <w:pStyle w:val="a1"/>
            </w:pPr>
            <w:r>
              <w:t xml:space="preserve">   ++a;</w:t>
            </w:r>
          </w:p>
          <w:p w14:paraId="44532656" w14:textId="77777777" w:rsidR="00092135" w:rsidRDefault="00092135" w:rsidP="00092135">
            <w:pPr>
              <w:pStyle w:val="a1"/>
            </w:pPr>
            <w:r>
              <w:t xml:space="preserve">   printf("%d", a); // 4 </w:t>
            </w:r>
            <w:r>
              <w:rPr>
                <w:rFonts w:hint="eastAsia"/>
              </w:rPr>
              <w:t>출력된다.</w:t>
            </w:r>
          </w:p>
          <w:p w14:paraId="44F27F52" w14:textId="77777777" w:rsidR="00092135" w:rsidRDefault="00092135" w:rsidP="00092135">
            <w:pPr>
              <w:pStyle w:val="a1"/>
            </w:pPr>
            <w:r>
              <w:t>}</w:t>
            </w:r>
          </w:p>
          <w:p w14:paraId="260B3612" w14:textId="77777777" w:rsidR="00092135" w:rsidRDefault="00092135" w:rsidP="00092135">
            <w:pPr>
              <w:pStyle w:val="a1"/>
            </w:pPr>
          </w:p>
          <w:p w14:paraId="17261CBE" w14:textId="77777777" w:rsidR="00092135" w:rsidRDefault="00092135" w:rsidP="00092135">
            <w:pPr>
              <w:pStyle w:val="a1"/>
            </w:pPr>
            <w:r>
              <w:t>main() {</w:t>
            </w:r>
          </w:p>
          <w:p w14:paraId="2C297473" w14:textId="77777777" w:rsidR="00092135" w:rsidRDefault="00092135" w:rsidP="00092135">
            <w:pPr>
              <w:pStyle w:val="a1"/>
            </w:pPr>
            <w:r>
              <w:t xml:space="preserve">  int a = 3;</w:t>
            </w:r>
          </w:p>
          <w:p w14:paraId="4D6527EF" w14:textId="77777777" w:rsidR="00092135" w:rsidRDefault="00092135" w:rsidP="00092135">
            <w:pPr>
              <w:pStyle w:val="a1"/>
            </w:pPr>
            <w:r>
              <w:t xml:space="preserve">  f1(a);</w:t>
            </w:r>
          </w:p>
          <w:p w14:paraId="3CB9D297" w14:textId="77777777" w:rsidR="00092135" w:rsidRDefault="00092135" w:rsidP="00092135">
            <w:pPr>
              <w:pStyle w:val="a1"/>
            </w:pPr>
            <w:r>
              <w:t xml:space="preserve">  printf("%d", a);  // 3</w:t>
            </w:r>
            <w:r>
              <w:rPr>
                <w:rFonts w:hint="eastAsia"/>
              </w:rPr>
              <w:t xml:space="preserve"> 출력된다.</w:t>
            </w:r>
          </w:p>
          <w:p w14:paraId="3FD0D1BB" w14:textId="77777777" w:rsidR="00092135" w:rsidRDefault="00092135" w:rsidP="00092135">
            <w:pPr>
              <w:pStyle w:val="a1"/>
            </w:pPr>
            <w:r>
              <w:t>}</w:t>
            </w:r>
          </w:p>
        </w:tc>
      </w:tr>
    </w:tbl>
    <w:p w14:paraId="40A05F9B" w14:textId="77777777" w:rsidR="00092135" w:rsidRDefault="00092135" w:rsidP="00092135"/>
    <w:p w14:paraId="6380A65B" w14:textId="77777777" w:rsidR="00092135" w:rsidRDefault="00092135" w:rsidP="00092135">
      <w:r>
        <w:rPr>
          <w:rFonts w:hint="eastAsia"/>
        </w:rPr>
        <w:t>파라미터로 전달될 때, 변수의 값만 복사되어서 전달될 뿐이고</w:t>
      </w:r>
    </w:p>
    <w:p w14:paraId="597AE439" w14:textId="77777777" w:rsidR="00092135" w:rsidRDefault="00092135" w:rsidP="00092135">
      <w:r>
        <w:rPr>
          <w:rFonts w:hint="eastAsia"/>
        </w:rPr>
        <w:t>변수 자체가 전달되는 것은 아니기 때문이다.</w:t>
      </w:r>
    </w:p>
    <w:p w14:paraId="5A923F83" w14:textId="77777777" w:rsidR="00092135" w:rsidRDefault="00092135" w:rsidP="00092135"/>
    <w:p w14:paraId="379B7881" w14:textId="77777777" w:rsidR="00092135" w:rsidRDefault="00092135" w:rsidP="00092135">
      <w:r>
        <w:rPr>
          <w:rFonts w:hint="eastAsia"/>
        </w:rPr>
        <w:t xml:space="preserve">이런 매카니즘을 </w:t>
      </w:r>
      <w:r>
        <w:t xml:space="preserve">call by value </w:t>
      </w:r>
      <w:r>
        <w:rPr>
          <w:rFonts w:hint="eastAsia"/>
        </w:rPr>
        <w:t>라고 부른다.</w:t>
      </w:r>
    </w:p>
    <w:p w14:paraId="626AC6A0" w14:textId="77777777" w:rsidR="00092135" w:rsidRDefault="00092135" w:rsidP="00092135"/>
    <w:p w14:paraId="55F526FA" w14:textId="77777777" w:rsidR="00092135" w:rsidRDefault="00092135" w:rsidP="00B501A1"/>
    <w:p w14:paraId="1BB0F85D" w14:textId="5D5863B4" w:rsidR="00B501A1" w:rsidRDefault="00B501A1" w:rsidP="00B501A1"/>
    <w:p w14:paraId="22F5DA1E" w14:textId="2C237A61" w:rsidR="00264EEA" w:rsidRDefault="00264EEA">
      <w:pPr>
        <w:widowControl/>
        <w:wordWrap/>
        <w:autoSpaceDE/>
        <w:autoSpaceDN/>
        <w:spacing w:after="160" w:line="259" w:lineRule="auto"/>
      </w:pPr>
      <w:r>
        <w:br w:type="page"/>
      </w:r>
    </w:p>
    <w:p w14:paraId="6C5351C3" w14:textId="73993B9F" w:rsidR="00264EEA" w:rsidRDefault="00264EEA" w:rsidP="00264EEA">
      <w:pPr>
        <w:pStyle w:val="Heading2"/>
      </w:pPr>
      <w:bookmarkStart w:id="6" w:name="_Toc523148208"/>
      <w:r>
        <w:rPr>
          <w:rFonts w:hint="eastAsia"/>
        </w:rPr>
        <w:lastRenderedPageBreak/>
        <w:t xml:space="preserve">immutable </w:t>
      </w:r>
      <w:r>
        <w:t>object</w:t>
      </w:r>
      <w:bookmarkEnd w:id="6"/>
    </w:p>
    <w:p w14:paraId="58913E18" w14:textId="56EE959B" w:rsidR="00264EEA" w:rsidRDefault="00264EEA" w:rsidP="00264EEA"/>
    <w:p w14:paraId="351BED4B" w14:textId="77777777" w:rsidR="00264EEA" w:rsidRDefault="00264EEA" w:rsidP="00264EEA">
      <w:r>
        <w:t>String 객체는 생성된 뒤 문자열 값이 수정될 수 없다.</w:t>
      </w:r>
    </w:p>
    <w:p w14:paraId="19EE524C" w14:textId="2D281FFE" w:rsidR="00264EEA" w:rsidRDefault="00264EEA" w:rsidP="00264EEA">
      <w:r>
        <w:t>String 클래스의 문자열 수정 메소드는, this</w:t>
      </w:r>
      <w:r>
        <w:rPr>
          <w:rFonts w:hint="eastAsia"/>
        </w:rPr>
        <w:t>의</w:t>
      </w:r>
      <w:r>
        <w:t xml:space="preserve"> 문자열을 수정하는 것이 아니고, 수정된 새 문자열 객체를 리턴한다. this</w:t>
      </w:r>
      <w:r>
        <w:rPr>
          <w:rFonts w:hint="eastAsia"/>
        </w:rPr>
        <w:t>의</w:t>
      </w:r>
      <w:r>
        <w:t xml:space="preserve"> 문자열은 수정되지 않는다.</w:t>
      </w:r>
    </w:p>
    <w:p w14:paraId="77601DF9" w14:textId="58E398E9" w:rsidR="00264EEA" w:rsidRDefault="00264EEA" w:rsidP="00264EEA">
      <w:r>
        <w:rPr>
          <w:rFonts w:hint="eastAsia"/>
        </w:rPr>
        <w:t xml:space="preserve">이런 객체를 </w:t>
      </w:r>
      <w:r>
        <w:t xml:space="preserve">immutable object </w:t>
      </w:r>
      <w:r>
        <w:rPr>
          <w:rFonts w:hint="eastAsia"/>
        </w:rPr>
        <w:t>라고 부른다.</w:t>
      </w:r>
    </w:p>
    <w:p w14:paraId="32439A83" w14:textId="77777777" w:rsidR="00264EEA" w:rsidRPr="00264EEA" w:rsidRDefault="00264EEA" w:rsidP="00264EEA"/>
    <w:p w14:paraId="59E4A6E6" w14:textId="600BE8C4" w:rsidR="00264EEA" w:rsidRDefault="00264EEA" w:rsidP="00264EEA">
      <w:r>
        <w:rPr>
          <w:rFonts w:hint="eastAsia"/>
        </w:rPr>
        <w:t xml:space="preserve">내용을 변경할 수 없는 객체를 </w:t>
      </w:r>
      <w:r>
        <w:t xml:space="preserve">immutable object </w:t>
      </w:r>
      <w:r>
        <w:rPr>
          <w:rFonts w:hint="eastAsia"/>
        </w:rPr>
        <w:t>라고 부른다.</w:t>
      </w:r>
    </w:p>
    <w:p w14:paraId="787ED106" w14:textId="77777777" w:rsidR="00092135" w:rsidRDefault="00092135" w:rsidP="00264EEA"/>
    <w:p w14:paraId="43ED9054" w14:textId="5CDBD4C7" w:rsidR="00264EEA" w:rsidRDefault="00264EEA" w:rsidP="00264EEA">
      <w:r>
        <w:rPr>
          <w:rFonts w:hint="eastAsia"/>
        </w:rPr>
        <w:t>immutable = 값을 수정할 수 없는</w:t>
      </w:r>
    </w:p>
    <w:p w14:paraId="4BC4F7C9" w14:textId="5FD36C35" w:rsidR="00092135" w:rsidRDefault="00092135" w:rsidP="00264EEA">
      <w:r>
        <w:rPr>
          <w:rFonts w:hint="eastAsia"/>
        </w:rPr>
        <w:t>immutable object = 값을 수정할 수 없는 객체</w:t>
      </w:r>
    </w:p>
    <w:p w14:paraId="1B2E4C4E" w14:textId="77777777" w:rsidR="00092135" w:rsidRDefault="00092135" w:rsidP="00264EEA"/>
    <w:p w14:paraId="333CBD79" w14:textId="349CA927" w:rsidR="00092135" w:rsidRDefault="00092135" w:rsidP="00264EEA"/>
    <w:p w14:paraId="6059BDA1" w14:textId="18EEDD97" w:rsidR="00264EEA" w:rsidRDefault="00264EEA" w:rsidP="00B37F75">
      <w:pPr>
        <w:pStyle w:val="Heading2"/>
      </w:pPr>
      <w:bookmarkStart w:id="7" w:name="_Toc523148209"/>
      <w:r>
        <w:rPr>
          <w:rFonts w:hint="eastAsia"/>
        </w:rPr>
        <w:t>value</w:t>
      </w:r>
      <w:r>
        <w:t xml:space="preserve"> object</w:t>
      </w:r>
      <w:bookmarkEnd w:id="7"/>
    </w:p>
    <w:p w14:paraId="64DA5F50" w14:textId="77777777" w:rsidR="00B37F75" w:rsidRDefault="00B37F75" w:rsidP="00B37F75">
      <w:r>
        <w:rPr>
          <w:rFonts w:hint="eastAsia"/>
        </w:rPr>
        <w:t>(객체지향이란 무엇인가를 고민하게 될 때 필요한 개념이다.</w:t>
      </w:r>
      <w:r>
        <w:t xml:space="preserve"> </w:t>
      </w:r>
    </w:p>
    <w:p w14:paraId="1EB7A979" w14:textId="3C83FE14" w:rsidR="00B37F75" w:rsidRDefault="00B37F75" w:rsidP="00B37F75">
      <w:r>
        <w:t xml:space="preserve"> </w:t>
      </w:r>
      <w:r>
        <w:rPr>
          <w:rFonts w:hint="eastAsia"/>
        </w:rPr>
        <w:t>프로그래밍 초보자는 이 개념을 이해하려고 무리하지 않아도 된다.</w:t>
      </w:r>
      <w:r>
        <w:t>)</w:t>
      </w:r>
    </w:p>
    <w:p w14:paraId="2EB71956" w14:textId="3C787F6E" w:rsidR="00B37F75" w:rsidRDefault="00B37F75" w:rsidP="00B37F75"/>
    <w:p w14:paraId="36D5D2E7" w14:textId="3333EF67" w:rsidR="00264EEA" w:rsidRDefault="008E63EF" w:rsidP="00FB2FC2">
      <w:r>
        <w:rPr>
          <w:rFonts w:hint="eastAsia"/>
        </w:rPr>
        <w:t xml:space="preserve">기본 자료형과 </w:t>
      </w:r>
      <w:r w:rsidR="00FB2FC2">
        <w:rPr>
          <w:rFonts w:hint="eastAsia"/>
        </w:rPr>
        <w:t xml:space="preserve">같은 방식으로 사용할 수 있도록 만들어진 객체를 </w:t>
      </w:r>
      <w:r w:rsidR="00264EEA">
        <w:t xml:space="preserve">value object </w:t>
      </w:r>
      <w:r w:rsidR="00264EEA">
        <w:rPr>
          <w:rFonts w:hint="eastAsia"/>
        </w:rPr>
        <w:t>라고 부른다.</w:t>
      </w:r>
    </w:p>
    <w:p w14:paraId="09C15D60" w14:textId="77777777" w:rsidR="00A61B74" w:rsidRDefault="00A61B74" w:rsidP="00FB2FC2"/>
    <w:p w14:paraId="6A74016E" w14:textId="5A27DCA8" w:rsidR="00A61B74" w:rsidRDefault="00A61B74" w:rsidP="00FB2FC2">
      <w:r>
        <w:rPr>
          <w:rFonts w:hint="eastAsia"/>
        </w:rPr>
        <w:t>기본 자료형은 변수에 값이 저장된다.</w:t>
      </w:r>
    </w:p>
    <w:p w14:paraId="4648ED04" w14:textId="2508F094" w:rsidR="00A61B74" w:rsidRDefault="00A61B74" w:rsidP="00FB2FC2">
      <w:r>
        <w:rPr>
          <w:rFonts w:hint="eastAsia"/>
        </w:rPr>
        <w:t>변수에 새 값을 대입하지 않으면,</w:t>
      </w:r>
      <w:r>
        <w:t xml:space="preserve"> </w:t>
      </w:r>
      <w:r>
        <w:rPr>
          <w:rFonts w:hint="eastAsia"/>
        </w:rPr>
        <w:t>그 변수 값은 변화가 없다.</w:t>
      </w:r>
    </w:p>
    <w:p w14:paraId="6DFC524A" w14:textId="34781AB3" w:rsidR="004E6CDB" w:rsidRDefault="004E6CDB" w:rsidP="00FB2FC2"/>
    <w:p w14:paraId="7EA51965" w14:textId="0AD3BCF7" w:rsidR="005D31E4" w:rsidRDefault="005D31E4" w:rsidP="00FB2FC2">
      <w:r>
        <w:rPr>
          <w:rFonts w:hint="eastAsia"/>
        </w:rPr>
        <w:t>예</w:t>
      </w:r>
      <w:r w:rsidR="001D125C">
        <w:rPr>
          <w:rFonts w:hint="eastAsia"/>
        </w:rPr>
        <w:t xml:space="preserve"> </w:t>
      </w:r>
      <w:r w:rsidR="001D125C">
        <w:t>#1</w:t>
      </w:r>
    </w:p>
    <w:tbl>
      <w:tblPr>
        <w:tblStyle w:val="TableGrid"/>
        <w:tblW w:w="0" w:type="auto"/>
        <w:tblLook w:val="04A0" w:firstRow="1" w:lastRow="0" w:firstColumn="1" w:lastColumn="0" w:noHBand="0" w:noVBand="1"/>
      </w:tblPr>
      <w:tblGrid>
        <w:gridCol w:w="10456"/>
      </w:tblGrid>
      <w:tr w:rsidR="005D31E4" w14:paraId="0BB3B6F5" w14:textId="77777777" w:rsidTr="005D31E4">
        <w:tc>
          <w:tcPr>
            <w:tcW w:w="10456" w:type="dxa"/>
          </w:tcPr>
          <w:p w14:paraId="3F52E396" w14:textId="0C593071" w:rsidR="005D31E4" w:rsidRDefault="005D31E4" w:rsidP="00FB2FC2">
            <w:r>
              <w:rPr>
                <w:rFonts w:hint="eastAsia"/>
              </w:rPr>
              <w:t>s</w:t>
            </w:r>
            <w:r>
              <w:t xml:space="preserve">tatic void sub(int </w:t>
            </w:r>
            <w:r w:rsidR="003B5842">
              <w:t>a</w:t>
            </w:r>
            <w:r>
              <w:t>) {</w:t>
            </w:r>
          </w:p>
          <w:p w14:paraId="736DBD24" w14:textId="33D70EA7" w:rsidR="005D31E4" w:rsidRDefault="005D31E4" w:rsidP="00FB2FC2">
            <w:r>
              <w:rPr>
                <w:rFonts w:hint="eastAsia"/>
              </w:rPr>
              <w:t xml:space="preserve"> </w:t>
            </w:r>
            <w:r>
              <w:t xml:space="preserve"> </w:t>
            </w:r>
            <w:r w:rsidR="003B5842">
              <w:t>a</w:t>
            </w:r>
            <w:r w:rsidR="001D125C">
              <w:t xml:space="preserve"> = </w:t>
            </w:r>
            <w:r w:rsidR="003B5842">
              <w:t>a</w:t>
            </w:r>
            <w:r w:rsidR="001D125C">
              <w:t xml:space="preserve"> + 1</w:t>
            </w:r>
            <w:r>
              <w:t>;</w:t>
            </w:r>
          </w:p>
          <w:p w14:paraId="025167DF" w14:textId="018F33B2" w:rsidR="001D125C" w:rsidRDefault="001D125C" w:rsidP="001D125C">
            <w:r>
              <w:t xml:space="preserve">  System.out.println(</w:t>
            </w:r>
            <w:r w:rsidR="003B5842">
              <w:t>a</w:t>
            </w:r>
            <w:r>
              <w:t>);</w:t>
            </w:r>
          </w:p>
          <w:p w14:paraId="0275921B" w14:textId="7372CD7A" w:rsidR="005D31E4" w:rsidRDefault="005D31E4" w:rsidP="00FB2FC2">
            <w:r>
              <w:rPr>
                <w:rFonts w:hint="eastAsia"/>
              </w:rPr>
              <w:t>}</w:t>
            </w:r>
          </w:p>
          <w:p w14:paraId="793B0E44" w14:textId="3981BC43" w:rsidR="005D31E4" w:rsidRDefault="005D31E4" w:rsidP="00FB2FC2"/>
          <w:p w14:paraId="412016DA" w14:textId="1E07FDB8" w:rsidR="005D31E4" w:rsidRDefault="005D31E4" w:rsidP="00FB2FC2">
            <w:r>
              <w:rPr>
                <w:rFonts w:hint="eastAsia"/>
              </w:rPr>
              <w:t>p</w:t>
            </w:r>
            <w:r>
              <w:t>ublic static void main(String[] args) {</w:t>
            </w:r>
          </w:p>
          <w:p w14:paraId="3A14CF2E" w14:textId="284992D2" w:rsidR="005D31E4" w:rsidRDefault="005D31E4" w:rsidP="00FB2FC2">
            <w:r>
              <w:t xml:space="preserve">  int i = 3;</w:t>
            </w:r>
          </w:p>
          <w:p w14:paraId="3C1D83B7" w14:textId="77777777" w:rsidR="005D31E4" w:rsidRDefault="005D31E4" w:rsidP="00FB2FC2">
            <w:r>
              <w:t xml:space="preserve">  </w:t>
            </w:r>
            <w:r>
              <w:rPr>
                <w:rFonts w:hint="eastAsia"/>
              </w:rPr>
              <w:t>s</w:t>
            </w:r>
            <w:r>
              <w:t>ub(i);</w:t>
            </w:r>
          </w:p>
          <w:p w14:paraId="0E65FBC9" w14:textId="6D88AF1D" w:rsidR="005D31E4" w:rsidRDefault="005D31E4" w:rsidP="00FB2FC2">
            <w:r>
              <w:rPr>
                <w:rFonts w:hint="eastAsia"/>
              </w:rPr>
              <w:t xml:space="preserve"> </w:t>
            </w:r>
            <w:r>
              <w:t xml:space="preserve"> </w:t>
            </w:r>
            <w:r w:rsidR="001D125C">
              <w:t>System.out.println(i);</w:t>
            </w:r>
            <w:r w:rsidR="00E95323">
              <w:t xml:space="preserve"> // </w:t>
            </w:r>
            <w:r w:rsidR="00E95323">
              <w:rPr>
                <w:rFonts w:hint="eastAsia"/>
              </w:rPr>
              <w:t xml:space="preserve">변수 </w:t>
            </w:r>
            <w:r w:rsidR="00E95323">
              <w:t>i</w:t>
            </w:r>
            <w:r w:rsidR="00E95323">
              <w:rPr>
                <w:rFonts w:hint="eastAsia"/>
              </w:rPr>
              <w:t xml:space="preserve">에 </w:t>
            </w:r>
            <w:r w:rsidR="00E95323">
              <w:t>3</w:t>
            </w:r>
            <w:r w:rsidR="00E95323">
              <w:rPr>
                <w:rFonts w:hint="eastAsia"/>
              </w:rPr>
              <w:t>이 대입된 이후로 새 값이 대입된 것이 없다.</w:t>
            </w:r>
          </w:p>
          <w:p w14:paraId="0FF02B24" w14:textId="7978FC52" w:rsidR="001D125C" w:rsidRDefault="001D125C" w:rsidP="00FB2FC2">
            <w:r>
              <w:rPr>
                <w:rFonts w:hint="eastAsia"/>
              </w:rPr>
              <w:t>}</w:t>
            </w:r>
          </w:p>
        </w:tc>
      </w:tr>
    </w:tbl>
    <w:p w14:paraId="3861DED2" w14:textId="07059B3C" w:rsidR="00E95323" w:rsidRDefault="00E95323" w:rsidP="00FB2FC2"/>
    <w:p w14:paraId="58D2E104" w14:textId="23C9D8ED" w:rsidR="003B5842" w:rsidRDefault="003B5842" w:rsidP="00FB2FC2">
      <w:r>
        <w:rPr>
          <w:rFonts w:hint="eastAsia"/>
        </w:rPr>
        <w:t>출력</w:t>
      </w:r>
    </w:p>
    <w:tbl>
      <w:tblPr>
        <w:tblStyle w:val="TableGrid"/>
        <w:tblW w:w="0" w:type="auto"/>
        <w:tblLook w:val="04A0" w:firstRow="1" w:lastRow="0" w:firstColumn="1" w:lastColumn="0" w:noHBand="0" w:noVBand="1"/>
      </w:tblPr>
      <w:tblGrid>
        <w:gridCol w:w="10456"/>
      </w:tblGrid>
      <w:tr w:rsidR="003B5842" w14:paraId="5F3DBBF1" w14:textId="77777777" w:rsidTr="003B5842">
        <w:tc>
          <w:tcPr>
            <w:tcW w:w="10456" w:type="dxa"/>
          </w:tcPr>
          <w:p w14:paraId="2014008F" w14:textId="77777777" w:rsidR="003B5842" w:rsidRDefault="003B5842" w:rsidP="00FB2FC2">
            <w:r>
              <w:rPr>
                <w:rFonts w:hint="eastAsia"/>
              </w:rPr>
              <w:t>4</w:t>
            </w:r>
          </w:p>
          <w:p w14:paraId="184D0ECE" w14:textId="5D0919CC" w:rsidR="003B5842" w:rsidRDefault="003B5842" w:rsidP="00FB2FC2">
            <w:r>
              <w:rPr>
                <w:rFonts w:hint="eastAsia"/>
              </w:rPr>
              <w:t>3</w:t>
            </w:r>
          </w:p>
        </w:tc>
      </w:tr>
    </w:tbl>
    <w:p w14:paraId="1193C528" w14:textId="77777777" w:rsidR="003B5842" w:rsidRDefault="003B5842" w:rsidP="00FB2FC2"/>
    <w:p w14:paraId="7289E33C" w14:textId="2EDF6A83" w:rsidR="001D125C" w:rsidRDefault="001D125C" w:rsidP="00FB2FC2"/>
    <w:p w14:paraId="4C05E4DA" w14:textId="60FC117E" w:rsidR="001D125C" w:rsidRDefault="001D125C" w:rsidP="00FB2FC2">
      <w:r>
        <w:rPr>
          <w:rFonts w:hint="eastAsia"/>
        </w:rPr>
        <w:t>예</w:t>
      </w:r>
      <w:r>
        <w:t xml:space="preserve"> #2</w:t>
      </w:r>
    </w:p>
    <w:tbl>
      <w:tblPr>
        <w:tblStyle w:val="TableGrid"/>
        <w:tblW w:w="0" w:type="auto"/>
        <w:tblLook w:val="04A0" w:firstRow="1" w:lastRow="0" w:firstColumn="1" w:lastColumn="0" w:noHBand="0" w:noVBand="1"/>
      </w:tblPr>
      <w:tblGrid>
        <w:gridCol w:w="10456"/>
      </w:tblGrid>
      <w:tr w:rsidR="001D125C" w14:paraId="2F2FF3A7" w14:textId="77777777" w:rsidTr="00371C69">
        <w:tc>
          <w:tcPr>
            <w:tcW w:w="10456" w:type="dxa"/>
          </w:tcPr>
          <w:p w14:paraId="421D234E" w14:textId="51654E5A" w:rsidR="001D125C" w:rsidRDefault="001D125C" w:rsidP="00371C69">
            <w:r>
              <w:rPr>
                <w:rFonts w:hint="eastAsia"/>
              </w:rPr>
              <w:t>s</w:t>
            </w:r>
            <w:r>
              <w:t xml:space="preserve">tatic void sub(String </w:t>
            </w:r>
            <w:r w:rsidR="003B5842">
              <w:t>a</w:t>
            </w:r>
            <w:r>
              <w:t>) {</w:t>
            </w:r>
          </w:p>
          <w:p w14:paraId="217A6376" w14:textId="4F21D486" w:rsidR="001D125C" w:rsidRDefault="001D125C" w:rsidP="00371C69">
            <w:r>
              <w:t xml:space="preserve">  </w:t>
            </w:r>
            <w:r w:rsidR="003B5842">
              <w:t>a</w:t>
            </w:r>
            <w:r>
              <w:t xml:space="preserve"> = </w:t>
            </w:r>
            <w:r w:rsidR="003B5842">
              <w:t>a</w:t>
            </w:r>
            <w:r>
              <w:t>.toUpperCase();</w:t>
            </w:r>
          </w:p>
          <w:p w14:paraId="111F1B2D" w14:textId="22A0D16B" w:rsidR="001D125C" w:rsidRDefault="001D125C" w:rsidP="001D125C">
            <w:r>
              <w:t xml:space="preserve">  System.out.println(</w:t>
            </w:r>
            <w:r w:rsidR="003B5842">
              <w:t>a</w:t>
            </w:r>
            <w:r>
              <w:t>);</w:t>
            </w:r>
          </w:p>
          <w:p w14:paraId="1D348F6C" w14:textId="2D72A03F" w:rsidR="001D125C" w:rsidRDefault="001D125C" w:rsidP="00371C69">
            <w:r>
              <w:rPr>
                <w:rFonts w:hint="eastAsia"/>
              </w:rPr>
              <w:t>}</w:t>
            </w:r>
          </w:p>
          <w:p w14:paraId="046EEB4B" w14:textId="77777777" w:rsidR="001D125C" w:rsidRDefault="001D125C" w:rsidP="00371C69"/>
          <w:p w14:paraId="2E45538B" w14:textId="77777777" w:rsidR="001D125C" w:rsidRDefault="001D125C" w:rsidP="00371C69">
            <w:r>
              <w:rPr>
                <w:rFonts w:hint="eastAsia"/>
              </w:rPr>
              <w:t>p</w:t>
            </w:r>
            <w:r>
              <w:t>ublic static void main(String[] args) {</w:t>
            </w:r>
          </w:p>
          <w:p w14:paraId="34A2D749" w14:textId="7FA3BD9F" w:rsidR="001D125C" w:rsidRDefault="001D125C" w:rsidP="00371C69">
            <w:r>
              <w:t xml:space="preserve">  String s = "hello";</w:t>
            </w:r>
          </w:p>
          <w:p w14:paraId="6629D28D" w14:textId="0C617D07" w:rsidR="001D125C" w:rsidRDefault="001D125C" w:rsidP="00371C69">
            <w:r>
              <w:t xml:space="preserve">  </w:t>
            </w:r>
            <w:r>
              <w:rPr>
                <w:rFonts w:hint="eastAsia"/>
              </w:rPr>
              <w:t>s</w:t>
            </w:r>
            <w:r>
              <w:t>ub(s);</w:t>
            </w:r>
          </w:p>
          <w:p w14:paraId="6D7F4C8D" w14:textId="00A3412D" w:rsidR="001D125C" w:rsidRDefault="001D125C" w:rsidP="00371C69">
            <w:r>
              <w:rPr>
                <w:rFonts w:hint="eastAsia"/>
              </w:rPr>
              <w:t xml:space="preserve"> </w:t>
            </w:r>
            <w:r>
              <w:t xml:space="preserve"> System.out.println(s);</w:t>
            </w:r>
            <w:r w:rsidR="00E95323">
              <w:t xml:space="preserve"> // </w:t>
            </w:r>
            <w:r w:rsidR="00E95323">
              <w:rPr>
                <w:rFonts w:hint="eastAsia"/>
              </w:rPr>
              <w:t xml:space="preserve">변수 </w:t>
            </w:r>
            <w:r w:rsidR="00E95323">
              <w:t>s</w:t>
            </w:r>
            <w:r w:rsidR="00E95323">
              <w:rPr>
                <w:rFonts w:hint="eastAsia"/>
              </w:rPr>
              <w:t xml:space="preserve">에 </w:t>
            </w:r>
            <w:r w:rsidR="00E95323">
              <w:t>"</w:t>
            </w:r>
            <w:r w:rsidR="00E95323">
              <w:rPr>
                <w:rFonts w:hint="eastAsia"/>
              </w:rPr>
              <w:t>h</w:t>
            </w:r>
            <w:r w:rsidR="00E95323">
              <w:t xml:space="preserve">ello" </w:t>
            </w:r>
            <w:r w:rsidR="00E95323">
              <w:rPr>
                <w:rFonts w:hint="eastAsia"/>
              </w:rPr>
              <w:t>문자열이 대입된 이후 새 문자열이 대입되지 않았다.</w:t>
            </w:r>
          </w:p>
          <w:p w14:paraId="47A8BB8D" w14:textId="77777777" w:rsidR="001D125C" w:rsidRDefault="001D125C" w:rsidP="00371C69">
            <w:r>
              <w:rPr>
                <w:rFonts w:hint="eastAsia"/>
              </w:rPr>
              <w:t>}</w:t>
            </w:r>
          </w:p>
        </w:tc>
      </w:tr>
    </w:tbl>
    <w:p w14:paraId="5DA328EE" w14:textId="77777777" w:rsidR="001D125C" w:rsidRDefault="001D125C" w:rsidP="001D125C"/>
    <w:p w14:paraId="24D909C8" w14:textId="366887D1" w:rsidR="00542C92" w:rsidRDefault="003B5842" w:rsidP="00FB2FC2">
      <w:r>
        <w:rPr>
          <w:rFonts w:hint="eastAsia"/>
        </w:rPr>
        <w:t>출력</w:t>
      </w:r>
    </w:p>
    <w:tbl>
      <w:tblPr>
        <w:tblStyle w:val="TableGrid"/>
        <w:tblW w:w="0" w:type="auto"/>
        <w:tblLook w:val="04A0" w:firstRow="1" w:lastRow="0" w:firstColumn="1" w:lastColumn="0" w:noHBand="0" w:noVBand="1"/>
      </w:tblPr>
      <w:tblGrid>
        <w:gridCol w:w="10456"/>
      </w:tblGrid>
      <w:tr w:rsidR="003B5842" w14:paraId="340AC1A2" w14:textId="77777777" w:rsidTr="003B5842">
        <w:tc>
          <w:tcPr>
            <w:tcW w:w="10456" w:type="dxa"/>
          </w:tcPr>
          <w:p w14:paraId="6C7C2C32" w14:textId="77777777" w:rsidR="003B5842" w:rsidRDefault="003B5842" w:rsidP="00FB2FC2">
            <w:r>
              <w:rPr>
                <w:rFonts w:hint="eastAsia"/>
              </w:rPr>
              <w:t>H</w:t>
            </w:r>
            <w:r>
              <w:t>ELLO</w:t>
            </w:r>
          </w:p>
          <w:p w14:paraId="3627E862" w14:textId="71C24EE0" w:rsidR="003B5842" w:rsidRDefault="003B5842" w:rsidP="00FB2FC2">
            <w:r>
              <w:rPr>
                <w:rFonts w:hint="eastAsia"/>
              </w:rPr>
              <w:t>h</w:t>
            </w:r>
            <w:r>
              <w:t>ello</w:t>
            </w:r>
          </w:p>
        </w:tc>
      </w:tr>
    </w:tbl>
    <w:p w14:paraId="632F2694" w14:textId="77777777" w:rsidR="003B5842" w:rsidRDefault="003B5842" w:rsidP="00FB2FC2"/>
    <w:p w14:paraId="71D89485" w14:textId="1CC6B61E" w:rsidR="00542C92" w:rsidRDefault="00542C92" w:rsidP="00FB2FC2"/>
    <w:p w14:paraId="5774EC20" w14:textId="6B281A88" w:rsidR="003B5C52" w:rsidRDefault="003B5C52">
      <w:pPr>
        <w:widowControl/>
        <w:wordWrap/>
        <w:autoSpaceDE/>
        <w:autoSpaceDN/>
        <w:spacing w:after="160" w:line="259" w:lineRule="auto"/>
      </w:pPr>
    </w:p>
    <w:p w14:paraId="23F45707" w14:textId="77777777" w:rsidR="003B5C52" w:rsidRDefault="003B5C52" w:rsidP="00264EEA"/>
    <w:p w14:paraId="582E4669" w14:textId="77777777" w:rsidR="00B501A1" w:rsidRDefault="00B501A1" w:rsidP="00B501A1">
      <w:pPr>
        <w:pStyle w:val="Heading2"/>
      </w:pPr>
      <w:bookmarkStart w:id="8" w:name="_Toc523148210"/>
      <w:r>
        <w:t>Object 클래스</w:t>
      </w:r>
      <w:bookmarkEnd w:id="8"/>
    </w:p>
    <w:p w14:paraId="02501A9E" w14:textId="77777777" w:rsidR="00B501A1" w:rsidRDefault="00B501A1" w:rsidP="00B501A1"/>
    <w:p w14:paraId="5619C529" w14:textId="77777777" w:rsidR="00B501A1" w:rsidRDefault="39CEE202" w:rsidP="00B501A1">
      <w:r>
        <w:t>Java 언어에서 모든 클래스의 부모 클래스는 Object 클래스이다.</w:t>
      </w:r>
    </w:p>
    <w:p w14:paraId="35ADA4B7" w14:textId="77777777" w:rsidR="00B501A1" w:rsidRDefault="39CEE202" w:rsidP="00B501A1">
      <w:r>
        <w:t>따로 선언하지 않아도 자동으로 Object 클래스가 부모 클래스가 된다.</w:t>
      </w:r>
    </w:p>
    <w:p w14:paraId="6194E3C2" w14:textId="77777777" w:rsidR="00B501A1" w:rsidRDefault="00B501A1" w:rsidP="00B501A1"/>
    <w:tbl>
      <w:tblPr>
        <w:tblStyle w:val="TableGrid"/>
        <w:tblW w:w="0" w:type="auto"/>
        <w:tblLook w:val="04A0" w:firstRow="1" w:lastRow="0" w:firstColumn="1" w:lastColumn="0" w:noHBand="0" w:noVBand="1"/>
      </w:tblPr>
      <w:tblGrid>
        <w:gridCol w:w="10456"/>
      </w:tblGrid>
      <w:tr w:rsidR="00B501A1" w14:paraId="71CB08BF" w14:textId="77777777" w:rsidTr="39CEE202">
        <w:tc>
          <w:tcPr>
            <w:tcW w:w="10456" w:type="dxa"/>
          </w:tcPr>
          <w:p w14:paraId="27F27D2B" w14:textId="77777777" w:rsidR="00B501A1" w:rsidRDefault="00B501A1" w:rsidP="002E00BC">
            <w:r>
              <w:rPr>
                <w:rFonts w:hint="eastAsia"/>
              </w:rPr>
              <w:t xml:space="preserve">protected </w:t>
            </w:r>
            <w:r>
              <w:t>Object clone()</w:t>
            </w:r>
          </w:p>
          <w:p w14:paraId="1CB89F7C" w14:textId="77777777" w:rsidR="00B501A1" w:rsidRDefault="00B501A1" w:rsidP="002E00BC">
            <w:r>
              <w:tab/>
              <w:t>자기 자신을 복제해서 새 객체를 만들어 리턴한다.</w:t>
            </w:r>
          </w:p>
        </w:tc>
      </w:tr>
      <w:tr w:rsidR="00B501A1" w14:paraId="7582EA55" w14:textId="77777777" w:rsidTr="39CEE202">
        <w:tc>
          <w:tcPr>
            <w:tcW w:w="10456" w:type="dxa"/>
          </w:tcPr>
          <w:p w14:paraId="151B8A24" w14:textId="7521D960" w:rsidR="00B501A1" w:rsidRDefault="00B501A1" w:rsidP="002E00BC">
            <w:r>
              <w:rPr>
                <w:rFonts w:hint="eastAsia"/>
              </w:rPr>
              <w:t xml:space="preserve">boolean equals(Object </w:t>
            </w:r>
            <w:r>
              <w:t>obj)</w:t>
            </w:r>
          </w:p>
          <w:p w14:paraId="1C755A42" w14:textId="77777777" w:rsidR="00A16FA7" w:rsidRDefault="00A16FA7" w:rsidP="002E00BC">
            <w:r>
              <w:t xml:space="preserve">        equals </w:t>
            </w:r>
            <w:r>
              <w:rPr>
                <w:rFonts w:hint="eastAsia"/>
              </w:rPr>
              <w:t xml:space="preserve">메소드를 제대로 구현했다면, </w:t>
            </w:r>
          </w:p>
          <w:p w14:paraId="5C8F3934" w14:textId="6CEC730F" w:rsidR="00B501A1" w:rsidRDefault="00A16FA7" w:rsidP="002E00BC">
            <w:r>
              <w:t xml:space="preserve">        equals </w:t>
            </w:r>
            <w:r>
              <w:rPr>
                <w:rFonts w:hint="eastAsia"/>
              </w:rPr>
              <w:t xml:space="preserve">메소드는 </w:t>
            </w:r>
            <w:r w:rsidR="00B501A1">
              <w:t xml:space="preserve">this 객체와 파라미터 obj 객체의 내용이 동일한지 </w:t>
            </w:r>
            <w:r>
              <w:t>비교</w:t>
            </w:r>
            <w:r>
              <w:rPr>
                <w:rFonts w:hint="eastAsia"/>
              </w:rPr>
              <w:t xml:space="preserve">해야 한다. </w:t>
            </w:r>
            <w:r>
              <w:t xml:space="preserve">(equality </w:t>
            </w:r>
            <w:r>
              <w:rPr>
                <w:rFonts w:hint="eastAsia"/>
              </w:rPr>
              <w:t>비교)</w:t>
            </w:r>
          </w:p>
          <w:p w14:paraId="1E7C6935" w14:textId="55EA9A73" w:rsidR="00A16FA7" w:rsidRDefault="00A16FA7" w:rsidP="002E00BC">
            <w:r>
              <w:t xml:space="preserve">        </w:t>
            </w:r>
            <w:r>
              <w:rPr>
                <w:rFonts w:hint="eastAsia"/>
              </w:rPr>
              <w:t xml:space="preserve">그런데 </w:t>
            </w:r>
            <w:r>
              <w:t xml:space="preserve">Object </w:t>
            </w:r>
            <w:r>
              <w:rPr>
                <w:rFonts w:hint="eastAsia"/>
              </w:rPr>
              <w:t xml:space="preserve">클래스에 구현된 </w:t>
            </w:r>
            <w:r>
              <w:t xml:space="preserve">equals </w:t>
            </w:r>
            <w:r>
              <w:rPr>
                <w:rFonts w:hint="eastAsia"/>
              </w:rPr>
              <w:t>메소드는 제대로 구현되어 있지 않다.</w:t>
            </w:r>
          </w:p>
          <w:p w14:paraId="24341628" w14:textId="6F50DC77" w:rsidR="00A16FA7" w:rsidRDefault="00A16FA7" w:rsidP="002E00BC">
            <w:r>
              <w:t xml:space="preserve">        Object </w:t>
            </w:r>
            <w:r>
              <w:rPr>
                <w:rFonts w:hint="eastAsia"/>
              </w:rPr>
              <w:t xml:space="preserve">클래스에 구현된 </w:t>
            </w:r>
            <w:r>
              <w:t>e</w:t>
            </w:r>
            <w:r>
              <w:rPr>
                <w:rFonts w:hint="eastAsia"/>
              </w:rPr>
              <w:t>quals</w:t>
            </w:r>
            <w:r>
              <w:t xml:space="preserve"> </w:t>
            </w:r>
            <w:r>
              <w:rPr>
                <w:rFonts w:hint="eastAsia"/>
              </w:rPr>
              <w:t>메소드는 객체의 내용을 비교하지 않고</w:t>
            </w:r>
          </w:p>
          <w:p w14:paraId="5CB23908" w14:textId="65E65961" w:rsidR="00A16FA7" w:rsidRDefault="00A16FA7" w:rsidP="002E00BC">
            <w:r>
              <w:t xml:space="preserve">        </w:t>
            </w:r>
            <w:r>
              <w:rPr>
                <w:rFonts w:hint="eastAsia"/>
              </w:rPr>
              <w:t>두 객체가 동일한 객체이진 비교한다.</w:t>
            </w:r>
            <w:r>
              <w:t xml:space="preserve"> (identity </w:t>
            </w:r>
            <w:r>
              <w:rPr>
                <w:rFonts w:hint="eastAsia"/>
              </w:rPr>
              <w:t>비교)</w:t>
            </w:r>
          </w:p>
          <w:p w14:paraId="50FFCE68" w14:textId="3E5FC0DB" w:rsidR="00A16FA7" w:rsidRPr="00A16FA7" w:rsidRDefault="00A16FA7" w:rsidP="002E00BC">
            <w:r>
              <w:t xml:space="preserve">        </w:t>
            </w:r>
            <w:r>
              <w:rPr>
                <w:rFonts w:hint="eastAsia"/>
              </w:rPr>
              <w:t>그래서</w:t>
            </w:r>
          </w:p>
          <w:p w14:paraId="7D926D95" w14:textId="77777777" w:rsidR="00B501A1" w:rsidRDefault="00B501A1" w:rsidP="002E00BC">
            <w:r>
              <w:tab/>
            </w:r>
            <w:r>
              <w:rPr>
                <w:rFonts w:hint="eastAsia"/>
              </w:rPr>
              <w:t>equality를 제대로 비교하려면 자식 클래스에서 이 메소드를 재정의 해야 한다.</w:t>
            </w:r>
          </w:p>
        </w:tc>
      </w:tr>
      <w:tr w:rsidR="00B501A1" w14:paraId="7346576C" w14:textId="77777777" w:rsidTr="39CEE202">
        <w:tc>
          <w:tcPr>
            <w:tcW w:w="10456" w:type="dxa"/>
          </w:tcPr>
          <w:p w14:paraId="3A64ACCD" w14:textId="77777777" w:rsidR="00B501A1" w:rsidRDefault="00B501A1" w:rsidP="002E00BC">
            <w:r>
              <w:rPr>
                <w:rFonts w:hint="eastAsia"/>
              </w:rPr>
              <w:t>protected void finalize()</w:t>
            </w:r>
          </w:p>
          <w:p w14:paraId="4345F9EE" w14:textId="77777777" w:rsidR="00B501A1" w:rsidRDefault="00B501A1" w:rsidP="002E00BC">
            <w:r>
              <w:tab/>
              <w:t>객체가 더 이상 사용되지 않을 때, 자동으로 객체가 파괴되고 메모리가 회수된다.</w:t>
            </w:r>
          </w:p>
          <w:p w14:paraId="6E9207E9" w14:textId="77777777" w:rsidR="00B501A1" w:rsidRPr="00387570" w:rsidRDefault="00B501A1" w:rsidP="002E00BC">
            <w:r>
              <w:tab/>
              <w:t>이때 객체가 파괴되기 직전에 finalize() 메소드가 호출된다.</w:t>
            </w:r>
          </w:p>
        </w:tc>
      </w:tr>
      <w:tr w:rsidR="00B501A1" w14:paraId="23BC285B" w14:textId="77777777" w:rsidTr="39CEE202">
        <w:tc>
          <w:tcPr>
            <w:tcW w:w="10456" w:type="dxa"/>
          </w:tcPr>
          <w:p w14:paraId="6C94CC15" w14:textId="77777777" w:rsidR="00B501A1" w:rsidRDefault="00B501A1" w:rsidP="002E00BC">
            <w:r>
              <w:rPr>
                <w:rFonts w:hint="eastAsia"/>
              </w:rPr>
              <w:t xml:space="preserve">Class&lt;?&gt; </w:t>
            </w:r>
            <w:r>
              <w:t>getClass()</w:t>
            </w:r>
          </w:p>
          <w:p w14:paraId="23663997" w14:textId="77777777" w:rsidR="00B501A1" w:rsidRDefault="00B501A1" w:rsidP="002E00BC">
            <w:r>
              <w:tab/>
              <w:t>객체가 속한 클래스에 대한 정보를 담고 있는 객체를 리턴한다.</w:t>
            </w:r>
          </w:p>
        </w:tc>
      </w:tr>
      <w:tr w:rsidR="00B501A1" w14:paraId="729C8634" w14:textId="77777777" w:rsidTr="39CEE202">
        <w:tc>
          <w:tcPr>
            <w:tcW w:w="10456" w:type="dxa"/>
          </w:tcPr>
          <w:p w14:paraId="0464DE04" w14:textId="77777777" w:rsidR="00B501A1" w:rsidRDefault="39CEE202" w:rsidP="002E00BC">
            <w:r>
              <w:t>int hashCode()</w:t>
            </w:r>
          </w:p>
          <w:p w14:paraId="2CA5E059" w14:textId="77777777" w:rsidR="00B501A1" w:rsidRPr="001932EB" w:rsidRDefault="00B501A1" w:rsidP="002E00BC">
            <w:r>
              <w:tab/>
              <w:t>객체를 hashtable 테이블 자료구조에 넣을 때 필요한 해쉬 값(hash code value)를 리턴한다.</w:t>
            </w:r>
          </w:p>
        </w:tc>
      </w:tr>
      <w:tr w:rsidR="00B501A1" w14:paraId="68611C4D" w14:textId="77777777" w:rsidTr="39CEE202">
        <w:tc>
          <w:tcPr>
            <w:tcW w:w="10456" w:type="dxa"/>
          </w:tcPr>
          <w:p w14:paraId="79D56ADA" w14:textId="77777777" w:rsidR="00B501A1" w:rsidRDefault="00B501A1" w:rsidP="002E00BC">
            <w:r>
              <w:rPr>
                <w:rFonts w:hint="eastAsia"/>
              </w:rPr>
              <w:t>String toString()</w:t>
            </w:r>
          </w:p>
          <w:p w14:paraId="0B71380A" w14:textId="77777777" w:rsidR="00B501A1" w:rsidRDefault="00B501A1" w:rsidP="002E00BC">
            <w:r>
              <w:tab/>
              <w:t>객체의 내용을 표현하는 문자열을 리턴한다.</w:t>
            </w:r>
          </w:p>
          <w:p w14:paraId="117FA171" w14:textId="77777777" w:rsidR="00B501A1" w:rsidRDefault="00B501A1" w:rsidP="002E00BC">
            <w:r>
              <w:tab/>
              <w:t>리턴되는 문자열에 객체의 내용이 잘 표현되도록, 자식 클래스에서 이 메소드를 재정의 해야 한다.</w:t>
            </w:r>
          </w:p>
        </w:tc>
      </w:tr>
    </w:tbl>
    <w:p w14:paraId="7087B546" w14:textId="77777777" w:rsidR="00B501A1" w:rsidRDefault="00B501A1" w:rsidP="00B501A1"/>
    <w:p w14:paraId="21422F93" w14:textId="77777777" w:rsidR="00B501A1" w:rsidRDefault="591E2B01" w:rsidP="00B501A1">
      <w:r>
        <w:t>위 표에서 protected로 표시된 clone, finalize 메소드는 protected 메소드이고,</w:t>
      </w:r>
    </w:p>
    <w:p w14:paraId="0327D8AC" w14:textId="3288C9F7" w:rsidR="00B501A1" w:rsidRDefault="591E2B01" w:rsidP="00B501A1">
      <w:r>
        <w:t>나머지 메소드들은 public 메소드이다.</w:t>
      </w:r>
    </w:p>
    <w:p w14:paraId="44B8D921" w14:textId="135EFCAD" w:rsidR="00A746E4" w:rsidRDefault="00A746E4" w:rsidP="00B501A1"/>
    <w:p w14:paraId="3E1042F4" w14:textId="50711AEC" w:rsidR="00A746E4" w:rsidRDefault="00A746E4" w:rsidP="00B501A1"/>
    <w:p w14:paraId="50D8A083" w14:textId="77777777" w:rsidR="00A746E4" w:rsidRDefault="00A746E4">
      <w:pPr>
        <w:widowControl/>
        <w:wordWrap/>
        <w:autoSpaceDE/>
        <w:autoSpaceDN/>
        <w:spacing w:after="160" w:line="259" w:lineRule="auto"/>
      </w:pPr>
      <w:r>
        <w:br w:type="page"/>
      </w:r>
    </w:p>
    <w:p w14:paraId="1E22BABC" w14:textId="50B41E56" w:rsidR="00A746E4" w:rsidRDefault="00A746E4" w:rsidP="00A746E4">
      <w:pPr>
        <w:pStyle w:val="Heading2"/>
      </w:pPr>
      <w:bookmarkStart w:id="9" w:name="_Toc523148211"/>
      <w:r>
        <w:lastRenderedPageBreak/>
        <w:t>String01.java</w:t>
      </w:r>
      <w:r w:rsidR="002E00BC">
        <w:t xml:space="preserve"> 분석 실습</w:t>
      </w:r>
      <w:bookmarkEnd w:id="9"/>
    </w:p>
    <w:tbl>
      <w:tblPr>
        <w:tblStyle w:val="TableGrid"/>
        <w:tblW w:w="11057" w:type="dxa"/>
        <w:tblInd w:w="-176" w:type="dxa"/>
        <w:tblLook w:val="04A0" w:firstRow="1" w:lastRow="0" w:firstColumn="1" w:lastColumn="0" w:noHBand="0" w:noVBand="1"/>
      </w:tblPr>
      <w:tblGrid>
        <w:gridCol w:w="426"/>
        <w:gridCol w:w="10631"/>
      </w:tblGrid>
      <w:tr w:rsidR="00A746E4" w14:paraId="6D496E7B" w14:textId="77777777" w:rsidTr="591E2B01">
        <w:tc>
          <w:tcPr>
            <w:tcW w:w="426" w:type="dxa"/>
          </w:tcPr>
          <w:p w14:paraId="3315DB72" w14:textId="77777777" w:rsidR="00A746E4" w:rsidRPr="00185935" w:rsidRDefault="591E2B01" w:rsidP="00A746E4">
            <w:pPr>
              <w:pStyle w:val="a1"/>
            </w:pPr>
            <w:r>
              <w:t>1</w:t>
            </w:r>
          </w:p>
          <w:p w14:paraId="6890824C" w14:textId="77777777" w:rsidR="00A746E4" w:rsidRPr="00185935" w:rsidRDefault="591E2B01" w:rsidP="00A746E4">
            <w:pPr>
              <w:pStyle w:val="a1"/>
            </w:pPr>
            <w:r>
              <w:t>2</w:t>
            </w:r>
          </w:p>
          <w:p w14:paraId="0AE38E4E" w14:textId="77777777" w:rsidR="00A746E4" w:rsidRPr="00185935" w:rsidRDefault="591E2B01" w:rsidP="00A746E4">
            <w:pPr>
              <w:pStyle w:val="a1"/>
            </w:pPr>
            <w:r>
              <w:t>3</w:t>
            </w:r>
          </w:p>
          <w:p w14:paraId="56D70101" w14:textId="77777777" w:rsidR="00A746E4" w:rsidRPr="00185935" w:rsidRDefault="591E2B01" w:rsidP="00A746E4">
            <w:pPr>
              <w:pStyle w:val="a1"/>
            </w:pPr>
            <w:r>
              <w:t>4</w:t>
            </w:r>
          </w:p>
          <w:p w14:paraId="114E65D2" w14:textId="77777777" w:rsidR="00A746E4" w:rsidRPr="00185935" w:rsidRDefault="591E2B01" w:rsidP="00A746E4">
            <w:pPr>
              <w:pStyle w:val="a1"/>
            </w:pPr>
            <w:r>
              <w:t>5</w:t>
            </w:r>
          </w:p>
          <w:p w14:paraId="07A4F6B2" w14:textId="77777777" w:rsidR="00A746E4" w:rsidRPr="00185935" w:rsidRDefault="591E2B01" w:rsidP="00A746E4">
            <w:pPr>
              <w:pStyle w:val="a1"/>
            </w:pPr>
            <w:r>
              <w:t>6</w:t>
            </w:r>
          </w:p>
          <w:p w14:paraId="5E98B020" w14:textId="77777777" w:rsidR="00A746E4" w:rsidRPr="00185935" w:rsidRDefault="591E2B01" w:rsidP="00A746E4">
            <w:pPr>
              <w:pStyle w:val="a1"/>
            </w:pPr>
            <w:r>
              <w:t>7</w:t>
            </w:r>
          </w:p>
          <w:p w14:paraId="22A9B4F0" w14:textId="77777777" w:rsidR="00A746E4" w:rsidRPr="00185935" w:rsidRDefault="591E2B01" w:rsidP="00A746E4">
            <w:pPr>
              <w:pStyle w:val="a1"/>
            </w:pPr>
            <w:r>
              <w:t>8</w:t>
            </w:r>
          </w:p>
          <w:p w14:paraId="638F1195" w14:textId="77777777" w:rsidR="00A746E4" w:rsidRDefault="591E2B01" w:rsidP="00A746E4">
            <w:pPr>
              <w:pStyle w:val="a1"/>
            </w:pPr>
            <w:r>
              <w:t>9</w:t>
            </w:r>
          </w:p>
          <w:p w14:paraId="02A27C64" w14:textId="77777777" w:rsidR="00A746E4" w:rsidRDefault="591E2B01" w:rsidP="00A746E4">
            <w:pPr>
              <w:pStyle w:val="a1"/>
            </w:pPr>
            <w:r>
              <w:t>10</w:t>
            </w:r>
          </w:p>
          <w:p w14:paraId="2E8AB416" w14:textId="77777777" w:rsidR="00A746E4" w:rsidRDefault="591E2B01" w:rsidP="00A746E4">
            <w:pPr>
              <w:pStyle w:val="a1"/>
            </w:pPr>
            <w:r>
              <w:t>11</w:t>
            </w:r>
          </w:p>
          <w:p w14:paraId="1A2B8CD5" w14:textId="77777777" w:rsidR="00A746E4" w:rsidRDefault="591E2B01" w:rsidP="00A746E4">
            <w:pPr>
              <w:pStyle w:val="a1"/>
            </w:pPr>
            <w:r>
              <w:t>12</w:t>
            </w:r>
          </w:p>
          <w:p w14:paraId="13C693E2" w14:textId="77777777" w:rsidR="00A746E4" w:rsidRDefault="591E2B01" w:rsidP="00A746E4">
            <w:pPr>
              <w:pStyle w:val="a1"/>
            </w:pPr>
            <w:r>
              <w:t>13</w:t>
            </w:r>
          </w:p>
          <w:p w14:paraId="44240A09" w14:textId="77777777" w:rsidR="00A746E4" w:rsidRDefault="591E2B01" w:rsidP="00A746E4">
            <w:pPr>
              <w:pStyle w:val="a1"/>
            </w:pPr>
            <w:r>
              <w:t>14</w:t>
            </w:r>
          </w:p>
          <w:p w14:paraId="35A1D94E" w14:textId="77777777" w:rsidR="00A746E4" w:rsidRDefault="591E2B01" w:rsidP="00A746E4">
            <w:pPr>
              <w:pStyle w:val="a1"/>
            </w:pPr>
            <w:r>
              <w:t>15</w:t>
            </w:r>
          </w:p>
          <w:p w14:paraId="1D1A5D9B" w14:textId="77777777" w:rsidR="00A746E4" w:rsidRDefault="591E2B01" w:rsidP="00A746E4">
            <w:pPr>
              <w:pStyle w:val="a1"/>
            </w:pPr>
            <w:r>
              <w:t>16</w:t>
            </w:r>
          </w:p>
          <w:p w14:paraId="1785B5BD" w14:textId="77777777" w:rsidR="00A746E4" w:rsidRDefault="591E2B01" w:rsidP="00A746E4">
            <w:pPr>
              <w:pStyle w:val="a1"/>
            </w:pPr>
            <w:r>
              <w:t>17</w:t>
            </w:r>
          </w:p>
          <w:p w14:paraId="7F99D080" w14:textId="77777777" w:rsidR="00A746E4" w:rsidRDefault="591E2B01" w:rsidP="00A746E4">
            <w:pPr>
              <w:pStyle w:val="a1"/>
            </w:pPr>
            <w:r>
              <w:t>18</w:t>
            </w:r>
          </w:p>
          <w:p w14:paraId="4AE0AB38" w14:textId="77777777" w:rsidR="00A746E4" w:rsidRDefault="591E2B01" w:rsidP="00A746E4">
            <w:pPr>
              <w:pStyle w:val="a1"/>
            </w:pPr>
            <w:r>
              <w:t>19</w:t>
            </w:r>
          </w:p>
          <w:p w14:paraId="281572C4" w14:textId="77777777" w:rsidR="00A746E4" w:rsidRDefault="591E2B01" w:rsidP="00A746E4">
            <w:pPr>
              <w:pStyle w:val="a1"/>
            </w:pPr>
            <w:r>
              <w:t>20</w:t>
            </w:r>
          </w:p>
          <w:p w14:paraId="59E08080" w14:textId="77777777" w:rsidR="00A746E4" w:rsidRDefault="591E2B01" w:rsidP="00A746E4">
            <w:pPr>
              <w:pStyle w:val="a1"/>
            </w:pPr>
            <w:r>
              <w:t>21</w:t>
            </w:r>
          </w:p>
          <w:p w14:paraId="14AE8A4A" w14:textId="77777777" w:rsidR="00A746E4" w:rsidRDefault="591E2B01" w:rsidP="00A746E4">
            <w:pPr>
              <w:pStyle w:val="a1"/>
            </w:pPr>
            <w:r>
              <w:t>22</w:t>
            </w:r>
          </w:p>
          <w:p w14:paraId="06FBFFEB" w14:textId="77777777" w:rsidR="00A746E4" w:rsidRDefault="591E2B01" w:rsidP="00A746E4">
            <w:pPr>
              <w:pStyle w:val="a1"/>
            </w:pPr>
            <w:r>
              <w:t>23</w:t>
            </w:r>
          </w:p>
          <w:p w14:paraId="0C959558" w14:textId="77777777" w:rsidR="00A746E4" w:rsidRDefault="591E2B01" w:rsidP="00A746E4">
            <w:pPr>
              <w:pStyle w:val="a1"/>
            </w:pPr>
            <w:r>
              <w:t>24</w:t>
            </w:r>
          </w:p>
          <w:p w14:paraId="618F0292" w14:textId="77777777" w:rsidR="00A746E4" w:rsidRDefault="591E2B01" w:rsidP="00A746E4">
            <w:pPr>
              <w:pStyle w:val="a1"/>
            </w:pPr>
            <w:r>
              <w:t>25</w:t>
            </w:r>
          </w:p>
          <w:p w14:paraId="46627E52" w14:textId="77777777" w:rsidR="00A746E4" w:rsidRDefault="591E2B01" w:rsidP="00A746E4">
            <w:pPr>
              <w:pStyle w:val="a1"/>
            </w:pPr>
            <w:r>
              <w:t>26</w:t>
            </w:r>
          </w:p>
          <w:p w14:paraId="4B94DD1D" w14:textId="77777777" w:rsidR="00A746E4" w:rsidRDefault="591E2B01" w:rsidP="00A746E4">
            <w:pPr>
              <w:pStyle w:val="a1"/>
            </w:pPr>
            <w:r>
              <w:t>27</w:t>
            </w:r>
          </w:p>
          <w:p w14:paraId="28F38CC2" w14:textId="77777777" w:rsidR="00A746E4" w:rsidRDefault="591E2B01" w:rsidP="00A746E4">
            <w:pPr>
              <w:pStyle w:val="a1"/>
            </w:pPr>
            <w:r>
              <w:t>28</w:t>
            </w:r>
          </w:p>
          <w:p w14:paraId="226BC58C" w14:textId="77777777" w:rsidR="00A746E4" w:rsidRDefault="591E2B01" w:rsidP="00A746E4">
            <w:pPr>
              <w:pStyle w:val="a1"/>
            </w:pPr>
            <w:r>
              <w:t>29</w:t>
            </w:r>
          </w:p>
          <w:p w14:paraId="1B8641E3" w14:textId="77777777" w:rsidR="00A746E4" w:rsidRDefault="591E2B01" w:rsidP="00A746E4">
            <w:pPr>
              <w:pStyle w:val="a1"/>
            </w:pPr>
            <w:r>
              <w:t>30</w:t>
            </w:r>
          </w:p>
          <w:p w14:paraId="089A5385" w14:textId="77777777" w:rsidR="00A746E4" w:rsidRDefault="591E2B01" w:rsidP="00A746E4">
            <w:pPr>
              <w:pStyle w:val="a1"/>
            </w:pPr>
            <w:r>
              <w:t>31</w:t>
            </w:r>
          </w:p>
          <w:p w14:paraId="66A048C6" w14:textId="0F82434F" w:rsidR="00A746E4" w:rsidRPr="00185935" w:rsidRDefault="591E2B01" w:rsidP="00A746E4">
            <w:pPr>
              <w:pStyle w:val="a1"/>
            </w:pPr>
            <w:r>
              <w:t>32</w:t>
            </w:r>
          </w:p>
        </w:tc>
        <w:tc>
          <w:tcPr>
            <w:tcW w:w="10631" w:type="dxa"/>
          </w:tcPr>
          <w:p w14:paraId="283729FD" w14:textId="77777777" w:rsidR="00A746E4" w:rsidRDefault="00A746E4" w:rsidP="00A746E4">
            <w:pPr>
              <w:pStyle w:val="a1"/>
            </w:pPr>
            <w:r>
              <w:rPr>
                <w:color w:val="7F0055"/>
              </w:rPr>
              <w:t>package</w:t>
            </w:r>
            <w:r>
              <w:rPr>
                <w:color w:val="000000"/>
              </w:rPr>
              <w:t xml:space="preserve"> net.skhu.lecture01;</w:t>
            </w:r>
          </w:p>
          <w:p w14:paraId="67529BEF" w14:textId="77777777" w:rsidR="00A746E4" w:rsidRDefault="00A746E4" w:rsidP="00A746E4">
            <w:pPr>
              <w:pStyle w:val="a1"/>
            </w:pPr>
          </w:p>
          <w:p w14:paraId="67351589" w14:textId="77777777" w:rsidR="00A746E4" w:rsidRDefault="00A746E4" w:rsidP="00A746E4">
            <w:pPr>
              <w:pStyle w:val="a1"/>
            </w:pPr>
            <w:r>
              <w:rPr>
                <w:color w:val="7F0055"/>
              </w:rPr>
              <w:t>public</w:t>
            </w:r>
            <w:r>
              <w:rPr>
                <w:color w:val="000000"/>
              </w:rPr>
              <w:t xml:space="preserve"> </w:t>
            </w:r>
            <w:r>
              <w:rPr>
                <w:color w:val="7F0055"/>
              </w:rPr>
              <w:t>class</w:t>
            </w:r>
            <w:r>
              <w:rPr>
                <w:color w:val="000000"/>
              </w:rPr>
              <w:t xml:space="preserve"> String01 {</w:t>
            </w:r>
          </w:p>
          <w:p w14:paraId="7A881051" w14:textId="77777777" w:rsidR="00A746E4" w:rsidRDefault="00A746E4" w:rsidP="00A746E4">
            <w:pPr>
              <w:pStyle w:val="a1"/>
            </w:pPr>
            <w:r>
              <w:rPr>
                <w:color w:val="000000"/>
              </w:rPr>
              <w:t xml:space="preserve">    </w:t>
            </w:r>
          </w:p>
          <w:p w14:paraId="50E6F4AD" w14:textId="77777777" w:rsidR="00A746E4" w:rsidRDefault="39CEE202" w:rsidP="00A746E4">
            <w:pPr>
              <w:pStyle w:val="a1"/>
            </w:pPr>
            <w:r w:rsidRPr="39CEE202">
              <w:rPr>
                <w:color w:val="000000" w:themeColor="text1"/>
              </w:rPr>
              <w:t xml:space="preserve">    </w:t>
            </w:r>
            <w:r w:rsidRPr="39CEE202">
              <w:rPr>
                <w:color w:val="7F0055"/>
              </w:rPr>
              <w:t>public</w:t>
            </w:r>
            <w:r w:rsidRPr="39CEE202">
              <w:rPr>
                <w:color w:val="000000" w:themeColor="text1"/>
              </w:rPr>
              <w:t xml:space="preserve"> </w:t>
            </w:r>
            <w:r w:rsidRPr="39CEE202">
              <w:rPr>
                <w:color w:val="7F0055"/>
              </w:rPr>
              <w:t>static</w:t>
            </w:r>
            <w:r w:rsidRPr="39CEE202">
              <w:rPr>
                <w:color w:val="000000" w:themeColor="text1"/>
              </w:rPr>
              <w:t xml:space="preserve"> </w:t>
            </w:r>
            <w:r w:rsidRPr="39CEE202">
              <w:rPr>
                <w:color w:val="7F0055"/>
              </w:rPr>
              <w:t>void</w:t>
            </w:r>
            <w:r w:rsidRPr="39CEE202">
              <w:rPr>
                <w:color w:val="000000" w:themeColor="text1"/>
              </w:rPr>
              <w:t xml:space="preserve"> main(String[] </w:t>
            </w:r>
            <w:r w:rsidRPr="39CEE202">
              <w:rPr>
                <w:color w:val="6A3E3E"/>
              </w:rPr>
              <w:t>args</w:t>
            </w:r>
            <w:r w:rsidRPr="39CEE202">
              <w:rPr>
                <w:color w:val="000000" w:themeColor="text1"/>
              </w:rPr>
              <w:t>) {</w:t>
            </w:r>
          </w:p>
          <w:p w14:paraId="4745776D" w14:textId="77777777" w:rsidR="00A746E4" w:rsidRDefault="39CEE202" w:rsidP="00A746E4">
            <w:pPr>
              <w:pStyle w:val="a1"/>
            </w:pPr>
            <w:r w:rsidRPr="39CEE202">
              <w:rPr>
                <w:color w:val="000000" w:themeColor="text1"/>
              </w:rPr>
              <w:t xml:space="preserve">        String </w:t>
            </w:r>
            <w:r w:rsidRPr="39CEE202">
              <w:rPr>
                <w:color w:val="6A3E3E"/>
              </w:rPr>
              <w:t>s</w:t>
            </w:r>
            <w:r w:rsidRPr="39CEE202">
              <w:rPr>
                <w:color w:val="000000" w:themeColor="text1"/>
              </w:rPr>
              <w:t xml:space="preserve"> = </w:t>
            </w:r>
            <w:r w:rsidRPr="39CEE202">
              <w:rPr>
                <w:color w:val="2A00FF"/>
              </w:rPr>
              <w:t>"hello world\n"</w:t>
            </w:r>
            <w:r w:rsidRPr="39CEE202">
              <w:rPr>
                <w:color w:val="000000" w:themeColor="text1"/>
              </w:rPr>
              <w:t>;</w:t>
            </w:r>
          </w:p>
          <w:p w14:paraId="4F035DA0" w14:textId="77777777" w:rsidR="00A746E4" w:rsidRDefault="39CEE202" w:rsidP="00A746E4">
            <w:pPr>
              <w:pStyle w:val="a1"/>
            </w:pPr>
            <w:r w:rsidRPr="39CEE202">
              <w:rPr>
                <w:color w:val="000000" w:themeColor="text1"/>
              </w:rPr>
              <w:t xml:space="preserve">        String </w:t>
            </w:r>
            <w:r w:rsidRPr="39CEE202">
              <w:rPr>
                <w:color w:val="6A3E3E"/>
              </w:rPr>
              <w:t>t</w:t>
            </w:r>
            <w:r w:rsidRPr="39CEE202">
              <w:rPr>
                <w:color w:val="000000" w:themeColor="text1"/>
              </w:rPr>
              <w:t xml:space="preserve"> = </w:t>
            </w:r>
            <w:r w:rsidRPr="39CEE202">
              <w:rPr>
                <w:color w:val="2A00FF"/>
              </w:rPr>
              <w:t>"Hello World\n"</w:t>
            </w:r>
            <w:r w:rsidRPr="39CEE202">
              <w:rPr>
                <w:color w:val="000000" w:themeColor="text1"/>
              </w:rPr>
              <w:t>;</w:t>
            </w:r>
          </w:p>
          <w:p w14:paraId="4F2B9279" w14:textId="77777777" w:rsidR="00A746E4" w:rsidRDefault="00A746E4" w:rsidP="00A746E4">
            <w:pPr>
              <w:pStyle w:val="a1"/>
            </w:pPr>
            <w:r>
              <w:rPr>
                <w:color w:val="000000"/>
              </w:rPr>
              <w:t xml:space="preserve">        </w:t>
            </w:r>
          </w:p>
          <w:p w14:paraId="559F1382" w14:textId="77777777" w:rsidR="00A746E4" w:rsidRDefault="39CEE202" w:rsidP="00A746E4">
            <w:pPr>
              <w:pStyle w:val="a1"/>
            </w:pPr>
            <w:r w:rsidRPr="39CEE202">
              <w:rPr>
                <w:color w:val="000000" w:themeColor="text1"/>
              </w:rPr>
              <w:t xml:space="preserve">        </w:t>
            </w:r>
            <w:r w:rsidRPr="39CEE202">
              <w:rPr>
                <w:color w:val="7F0055"/>
              </w:rPr>
              <w:t>for</w:t>
            </w:r>
            <w:r w:rsidRPr="39CEE202">
              <w:rPr>
                <w:color w:val="000000" w:themeColor="text1"/>
              </w:rPr>
              <w:t xml:space="preserve"> (</w:t>
            </w:r>
            <w:r w:rsidRPr="39CEE202">
              <w:rPr>
                <w:color w:val="7F0055"/>
              </w:rPr>
              <w:t>int</w:t>
            </w:r>
            <w:r w:rsidRPr="39CEE202">
              <w:rPr>
                <w:color w:val="000000" w:themeColor="text1"/>
              </w:rPr>
              <w:t xml:space="preserve"> </w:t>
            </w:r>
            <w:r w:rsidRPr="39CEE202">
              <w:rPr>
                <w:color w:val="6A3E3E"/>
              </w:rPr>
              <w:t>i</w:t>
            </w:r>
            <w:r w:rsidRPr="39CEE202">
              <w:rPr>
                <w:color w:val="000000" w:themeColor="text1"/>
              </w:rPr>
              <w:t xml:space="preserve"> = 0; </w:t>
            </w:r>
            <w:r w:rsidRPr="39CEE202">
              <w:rPr>
                <w:color w:val="6A3E3E"/>
              </w:rPr>
              <w:t>i</w:t>
            </w:r>
            <w:r w:rsidRPr="39CEE202">
              <w:rPr>
                <w:color w:val="000000" w:themeColor="text1"/>
              </w:rPr>
              <w:t xml:space="preserve"> &lt; </w:t>
            </w:r>
            <w:r w:rsidRPr="39CEE202">
              <w:rPr>
                <w:color w:val="6A3E3E"/>
              </w:rPr>
              <w:t>s</w:t>
            </w:r>
            <w:r w:rsidRPr="39CEE202">
              <w:rPr>
                <w:color w:val="000000" w:themeColor="text1"/>
              </w:rPr>
              <w:t>.length(); ++</w:t>
            </w:r>
            <w:r w:rsidRPr="39CEE202">
              <w:rPr>
                <w:color w:val="6A3E3E"/>
              </w:rPr>
              <w:t>i</w:t>
            </w:r>
            <w:r w:rsidRPr="39CEE202">
              <w:rPr>
                <w:color w:val="000000" w:themeColor="text1"/>
              </w:rPr>
              <w:t>)</w:t>
            </w:r>
          </w:p>
          <w:p w14:paraId="52BC3D1D"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.printf(</w:t>
            </w:r>
            <w:r w:rsidRPr="39CEE202">
              <w:rPr>
                <w:color w:val="2A00FF"/>
              </w:rPr>
              <w:t>"%c"</w:t>
            </w:r>
            <w:r w:rsidRPr="39CEE202">
              <w:rPr>
                <w:color w:val="000000" w:themeColor="text1"/>
              </w:rPr>
              <w:t xml:space="preserve">, </w:t>
            </w:r>
            <w:r w:rsidRPr="39CEE202">
              <w:rPr>
                <w:color w:val="6A3E3E"/>
              </w:rPr>
              <w:t>s</w:t>
            </w:r>
            <w:r w:rsidRPr="39CEE202">
              <w:rPr>
                <w:color w:val="000000" w:themeColor="text1"/>
              </w:rPr>
              <w:t>.charAt(</w:t>
            </w:r>
            <w:r w:rsidRPr="39CEE202">
              <w:rPr>
                <w:color w:val="6A3E3E"/>
              </w:rPr>
              <w:t>i</w:t>
            </w:r>
            <w:r w:rsidRPr="39CEE202">
              <w:rPr>
                <w:color w:val="000000" w:themeColor="text1"/>
              </w:rPr>
              <w:t>));</w:t>
            </w:r>
          </w:p>
          <w:p w14:paraId="1A81680A" w14:textId="77777777" w:rsidR="00A746E4" w:rsidRDefault="00A746E4" w:rsidP="00A746E4">
            <w:pPr>
              <w:pStyle w:val="a1"/>
            </w:pPr>
            <w:r>
              <w:rPr>
                <w:color w:val="000000"/>
              </w:rPr>
              <w:t xml:space="preserve">        </w:t>
            </w:r>
          </w:p>
          <w:p w14:paraId="71810DB0"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s</w:t>
            </w:r>
            <w:r>
              <w:rPr>
                <w:color w:val="000000"/>
              </w:rPr>
              <w:t>.compareTo(</w:t>
            </w:r>
            <w:r>
              <w:rPr>
                <w:color w:val="6A3E3E"/>
              </w:rPr>
              <w:t>t</w:t>
            </w:r>
            <w:r>
              <w:rPr>
                <w:color w:val="000000"/>
              </w:rPr>
              <w:t>) &gt; 0);</w:t>
            </w:r>
          </w:p>
          <w:p w14:paraId="7EF712C4"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s</w:t>
            </w:r>
            <w:r>
              <w:rPr>
                <w:color w:val="000000"/>
              </w:rPr>
              <w:t>.compareToIgnoreCase(</w:t>
            </w:r>
            <w:r>
              <w:rPr>
                <w:color w:val="6A3E3E"/>
              </w:rPr>
              <w:t>t</w:t>
            </w:r>
            <w:r>
              <w:rPr>
                <w:color w:val="000000"/>
              </w:rPr>
              <w:t xml:space="preserve">) == 0);        </w:t>
            </w:r>
          </w:p>
          <w:p w14:paraId="6797F6E4"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.contains(</w:t>
            </w:r>
            <w:r w:rsidRPr="39CEE202">
              <w:rPr>
                <w:color w:val="2A00FF"/>
              </w:rPr>
              <w:t>"hello"</w:t>
            </w:r>
            <w:r w:rsidRPr="39CEE202">
              <w:rPr>
                <w:color w:val="000000" w:themeColor="text1"/>
              </w:rPr>
              <w:t>));</w:t>
            </w:r>
          </w:p>
          <w:p w14:paraId="4BE77540"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.endsWith(</w:t>
            </w:r>
            <w:r w:rsidRPr="39CEE202">
              <w:rPr>
                <w:color w:val="2A00FF"/>
              </w:rPr>
              <w:t>"rld\n"</w:t>
            </w:r>
            <w:r w:rsidRPr="39CEE202">
              <w:rPr>
                <w:color w:val="000000" w:themeColor="text1"/>
              </w:rPr>
              <w:t>));</w:t>
            </w:r>
          </w:p>
          <w:p w14:paraId="0989EBB9"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.equals(</w:t>
            </w:r>
            <w:r w:rsidRPr="39CEE202">
              <w:rPr>
                <w:color w:val="6A3E3E"/>
              </w:rPr>
              <w:t>t</w:t>
            </w:r>
            <w:r w:rsidRPr="39CEE202">
              <w:rPr>
                <w:color w:val="000000" w:themeColor="text1"/>
              </w:rPr>
              <w:t xml:space="preserve">) == </w:t>
            </w:r>
            <w:r w:rsidRPr="39CEE202">
              <w:rPr>
                <w:color w:val="7F0055"/>
              </w:rPr>
              <w:t>false</w:t>
            </w:r>
            <w:r w:rsidRPr="39CEE202">
              <w:rPr>
                <w:color w:val="000000" w:themeColor="text1"/>
              </w:rPr>
              <w:t>);</w:t>
            </w:r>
          </w:p>
          <w:p w14:paraId="0B24D906"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.equalsIgnoreCase(</w:t>
            </w:r>
            <w:r w:rsidRPr="39CEE202">
              <w:rPr>
                <w:color w:val="6A3E3E"/>
              </w:rPr>
              <w:t>t</w:t>
            </w:r>
            <w:r w:rsidRPr="39CEE202">
              <w:rPr>
                <w:color w:val="000000" w:themeColor="text1"/>
              </w:rPr>
              <w:t>));</w:t>
            </w:r>
          </w:p>
          <w:p w14:paraId="1FA6733A"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 xml:space="preserve">.isEmpty() == </w:t>
            </w:r>
            <w:r w:rsidRPr="39CEE202">
              <w:rPr>
                <w:color w:val="7F0055"/>
              </w:rPr>
              <w:t>false</w:t>
            </w:r>
            <w:r w:rsidRPr="39CEE202">
              <w:rPr>
                <w:color w:val="000000" w:themeColor="text1"/>
              </w:rPr>
              <w:t>);</w:t>
            </w:r>
          </w:p>
          <w:p w14:paraId="4F9F4CD0"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s</w:t>
            </w:r>
            <w:r>
              <w:rPr>
                <w:color w:val="000000"/>
              </w:rPr>
              <w:t>.indexOf(</w:t>
            </w:r>
            <w:r>
              <w:rPr>
                <w:color w:val="2A00FF"/>
              </w:rPr>
              <w:t>"o"</w:t>
            </w:r>
            <w:r>
              <w:rPr>
                <w:color w:val="000000"/>
              </w:rPr>
              <w:t>) == 4);</w:t>
            </w:r>
          </w:p>
          <w:p w14:paraId="2D52B21D"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s</w:t>
            </w:r>
            <w:r>
              <w:rPr>
                <w:color w:val="000000"/>
              </w:rPr>
              <w:t>.lastIndexOf(</w:t>
            </w:r>
            <w:r>
              <w:rPr>
                <w:color w:val="2A00FF"/>
              </w:rPr>
              <w:t>"o"</w:t>
            </w:r>
            <w:r>
              <w:rPr>
                <w:color w:val="000000"/>
              </w:rPr>
              <w:t>) == 7);</w:t>
            </w:r>
          </w:p>
          <w:p w14:paraId="5887C140"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s</w:t>
            </w:r>
            <w:r>
              <w:rPr>
                <w:color w:val="000000"/>
              </w:rPr>
              <w:t>.length() == 12);</w:t>
            </w:r>
          </w:p>
          <w:p w14:paraId="6B0D8F5C"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.startsWith(</w:t>
            </w:r>
            <w:r w:rsidRPr="39CEE202">
              <w:rPr>
                <w:color w:val="2A00FF"/>
              </w:rPr>
              <w:t>"hell"</w:t>
            </w:r>
            <w:r w:rsidRPr="39CEE202">
              <w:rPr>
                <w:color w:val="000000" w:themeColor="text1"/>
              </w:rPr>
              <w:t>));</w:t>
            </w:r>
          </w:p>
          <w:p w14:paraId="0241B7D5" w14:textId="77777777" w:rsidR="00A746E4" w:rsidRDefault="00A746E4" w:rsidP="00A746E4">
            <w:pPr>
              <w:pStyle w:val="a1"/>
            </w:pPr>
            <w:r>
              <w:rPr>
                <w:color w:val="000000"/>
              </w:rPr>
              <w:t xml:space="preserve">        </w:t>
            </w:r>
          </w:p>
          <w:p w14:paraId="2E362026" w14:textId="77777777" w:rsidR="00A746E4" w:rsidRDefault="39CEE202" w:rsidP="00A746E4">
            <w:pPr>
              <w:pStyle w:val="a1"/>
            </w:pPr>
            <w:r w:rsidRPr="39CEE202">
              <w:rPr>
                <w:color w:val="000000" w:themeColor="text1"/>
              </w:rPr>
              <w:t xml:space="preserve">        String[] </w:t>
            </w:r>
            <w:r w:rsidRPr="39CEE202">
              <w:rPr>
                <w:color w:val="6A3E3E"/>
              </w:rPr>
              <w:t>a</w:t>
            </w:r>
            <w:r w:rsidRPr="39CEE202">
              <w:rPr>
                <w:color w:val="000000" w:themeColor="text1"/>
              </w:rPr>
              <w:t xml:space="preserve"> = </w:t>
            </w:r>
            <w:r w:rsidRPr="39CEE202">
              <w:rPr>
                <w:color w:val="6A3E3E"/>
              </w:rPr>
              <w:t>s</w:t>
            </w:r>
            <w:r w:rsidRPr="39CEE202">
              <w:rPr>
                <w:color w:val="000000" w:themeColor="text1"/>
              </w:rPr>
              <w:t>.split(</w:t>
            </w:r>
            <w:r w:rsidRPr="39CEE202">
              <w:rPr>
                <w:color w:val="2A00FF"/>
              </w:rPr>
              <w:t>" "</w:t>
            </w:r>
            <w:r w:rsidRPr="39CEE202">
              <w:rPr>
                <w:color w:val="000000" w:themeColor="text1"/>
              </w:rPr>
              <w:t>);</w:t>
            </w:r>
          </w:p>
          <w:p w14:paraId="6D7C2D5E" w14:textId="77777777" w:rsidR="00A746E4" w:rsidRDefault="00A746E4" w:rsidP="00A746E4">
            <w:pPr>
              <w:pStyle w:val="a1"/>
            </w:pPr>
            <w:r>
              <w:rPr>
                <w:color w:val="000000"/>
              </w:rPr>
              <w:t xml:space="preserve">        System.</w:t>
            </w:r>
            <w:r>
              <w:rPr>
                <w:color w:val="0000C0"/>
              </w:rPr>
              <w:t>out</w:t>
            </w:r>
            <w:r>
              <w:rPr>
                <w:color w:val="000000"/>
              </w:rPr>
              <w:t>.println(</w:t>
            </w:r>
            <w:r>
              <w:rPr>
                <w:color w:val="6A3E3E"/>
              </w:rPr>
              <w:t>a</w:t>
            </w:r>
            <w:r>
              <w:rPr>
                <w:color w:val="000000"/>
              </w:rPr>
              <w:t>.</w:t>
            </w:r>
            <w:r>
              <w:rPr>
                <w:color w:val="0000C0"/>
              </w:rPr>
              <w:t>length</w:t>
            </w:r>
            <w:r>
              <w:rPr>
                <w:color w:val="000000"/>
              </w:rPr>
              <w:t xml:space="preserve"> == 2);</w:t>
            </w:r>
          </w:p>
          <w:p w14:paraId="4FE55EA4"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a</w:t>
            </w:r>
            <w:r w:rsidRPr="39CEE202">
              <w:rPr>
                <w:color w:val="000000" w:themeColor="text1"/>
              </w:rPr>
              <w:t>[0].equals(</w:t>
            </w:r>
            <w:r w:rsidRPr="39CEE202">
              <w:rPr>
                <w:color w:val="2A00FF"/>
              </w:rPr>
              <w:t>"hello"</w:t>
            </w:r>
            <w:r w:rsidRPr="39CEE202">
              <w:rPr>
                <w:color w:val="000000" w:themeColor="text1"/>
              </w:rPr>
              <w:t>));</w:t>
            </w:r>
          </w:p>
          <w:p w14:paraId="2D6C9E35" w14:textId="77777777" w:rsidR="00A746E4" w:rsidRDefault="00A746E4" w:rsidP="00A746E4">
            <w:pPr>
              <w:pStyle w:val="a1"/>
            </w:pPr>
          </w:p>
          <w:p w14:paraId="3AFE2EEC"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s</w:t>
            </w:r>
            <w:r w:rsidRPr="39CEE202">
              <w:rPr>
                <w:color w:val="000000" w:themeColor="text1"/>
              </w:rPr>
              <w:t>.substring(0, 5).equals(</w:t>
            </w:r>
            <w:r w:rsidRPr="39CEE202">
              <w:rPr>
                <w:color w:val="2A00FF"/>
              </w:rPr>
              <w:t>"hello"</w:t>
            </w:r>
            <w:r w:rsidRPr="39CEE202">
              <w:rPr>
                <w:color w:val="000000" w:themeColor="text1"/>
              </w:rPr>
              <w:t>));</w:t>
            </w:r>
          </w:p>
          <w:p w14:paraId="445ADB24" w14:textId="77777777" w:rsidR="00A746E4" w:rsidRDefault="39CEE202" w:rsidP="00A746E4">
            <w:pPr>
              <w:pStyle w:val="a1"/>
            </w:pPr>
            <w:r w:rsidRPr="39CEE202">
              <w:rPr>
                <w:color w:val="000000" w:themeColor="text1"/>
              </w:rPr>
              <w:t xml:space="preserve">        System.</w:t>
            </w:r>
            <w:r w:rsidRPr="39CEE202">
              <w:rPr>
                <w:color w:val="0000C0"/>
              </w:rPr>
              <w:t>out</w:t>
            </w:r>
            <w:r w:rsidRPr="39CEE202">
              <w:rPr>
                <w:color w:val="000000" w:themeColor="text1"/>
              </w:rPr>
              <w:t>.println(</w:t>
            </w:r>
            <w:r w:rsidRPr="39CEE202">
              <w:rPr>
                <w:color w:val="6A3E3E"/>
              </w:rPr>
              <w:t>t</w:t>
            </w:r>
            <w:r w:rsidRPr="39CEE202">
              <w:rPr>
                <w:color w:val="000000" w:themeColor="text1"/>
              </w:rPr>
              <w:t>.toLowerCase().equals(</w:t>
            </w:r>
            <w:r w:rsidRPr="39CEE202">
              <w:rPr>
                <w:color w:val="6A3E3E"/>
              </w:rPr>
              <w:t>s</w:t>
            </w:r>
            <w:r w:rsidRPr="39CEE202">
              <w:rPr>
                <w:color w:val="000000" w:themeColor="text1"/>
              </w:rPr>
              <w:t>));</w:t>
            </w:r>
          </w:p>
          <w:p w14:paraId="6C95D1E3" w14:textId="77777777" w:rsidR="00A746E4" w:rsidRDefault="39CEE202" w:rsidP="00A746E4">
            <w:pPr>
              <w:pStyle w:val="a1"/>
            </w:pPr>
            <w:r w:rsidRPr="39CEE202">
              <w:rPr>
                <w:color w:val="000000" w:themeColor="text1"/>
              </w:rPr>
              <w:t xml:space="preserve">    }</w:t>
            </w:r>
          </w:p>
          <w:p w14:paraId="4AA1DB30" w14:textId="77777777" w:rsidR="00A746E4" w:rsidRDefault="00A746E4" w:rsidP="00A746E4">
            <w:pPr>
              <w:pStyle w:val="a1"/>
            </w:pPr>
          </w:p>
          <w:p w14:paraId="2E14C154" w14:textId="676487C2" w:rsidR="00A746E4" w:rsidRDefault="39CEE202" w:rsidP="00A746E4">
            <w:pPr>
              <w:pStyle w:val="a1"/>
            </w:pPr>
            <w:r w:rsidRPr="39CEE202">
              <w:rPr>
                <w:color w:val="000000" w:themeColor="text1"/>
              </w:rPr>
              <w:t>}</w:t>
            </w:r>
          </w:p>
        </w:tc>
      </w:tr>
    </w:tbl>
    <w:p w14:paraId="16A73D39" w14:textId="1F6D5396" w:rsidR="00A746E4" w:rsidRDefault="00A746E4" w:rsidP="00A746E4"/>
    <w:p w14:paraId="1F08B87E" w14:textId="59026027" w:rsidR="002E00BC" w:rsidRDefault="591E2B01" w:rsidP="00A746E4">
      <w:r>
        <w:t>위 String 클래스 메소드의 설명을 읽고 String01.java의 실행 결과 출력이 무엇일지 계산해 보자.</w:t>
      </w:r>
    </w:p>
    <w:p w14:paraId="4B2F9C92" w14:textId="4CEF3EE2" w:rsidR="002E00BC" w:rsidRDefault="39CEE202" w:rsidP="00A746E4">
      <w:r>
        <w:t>계산한 것이 맞는지 실행결과 출력과 비교해 보자.</w:t>
      </w:r>
    </w:p>
    <w:p w14:paraId="114C4044" w14:textId="6098563C" w:rsidR="002E00BC" w:rsidRDefault="002E00BC" w:rsidP="00A746E4"/>
    <w:p w14:paraId="4F313867" w14:textId="77777777" w:rsidR="002E00BC" w:rsidRDefault="002E00BC" w:rsidP="00A746E4"/>
    <w:p w14:paraId="0A131D87" w14:textId="531A1C32" w:rsidR="00A746E4" w:rsidRDefault="00A746E4" w:rsidP="00A746E4"/>
    <w:p w14:paraId="2BB88581" w14:textId="11A37E5B" w:rsidR="004B73C7" w:rsidRDefault="004B73C7" w:rsidP="00A746E4"/>
    <w:p w14:paraId="4833297F" w14:textId="0010BD7C" w:rsidR="004B73C7" w:rsidRDefault="004B73C7" w:rsidP="00A746E4"/>
    <w:p w14:paraId="48B633B7" w14:textId="39DA3FAD" w:rsidR="004B73C7" w:rsidRDefault="004B73C7" w:rsidP="004B73C7"/>
    <w:p w14:paraId="04C994C9" w14:textId="17E3F279" w:rsidR="004B73C7" w:rsidRDefault="004B73C7" w:rsidP="004B73C7"/>
    <w:p w14:paraId="1ED9DAA2" w14:textId="1A54AA40" w:rsidR="004B73C7" w:rsidRDefault="004B73C7" w:rsidP="004B73C7"/>
    <w:p w14:paraId="3D140D7A" w14:textId="6D8E09A6" w:rsidR="004B73C7" w:rsidRDefault="004B73C7" w:rsidP="004B73C7"/>
    <w:p w14:paraId="7D15202F" w14:textId="56D8BA19" w:rsidR="004B73C7" w:rsidRDefault="004B73C7" w:rsidP="004B73C7"/>
    <w:p w14:paraId="7FEE61BF" w14:textId="4DBCD4B6" w:rsidR="00A746E4" w:rsidRDefault="00A746E4" w:rsidP="00A746E4"/>
    <w:p w14:paraId="603923E1" w14:textId="77777777" w:rsidR="00A746E4" w:rsidRPr="00A746E4" w:rsidRDefault="00A746E4" w:rsidP="00A746E4"/>
    <w:p w14:paraId="1B61BD7D" w14:textId="43DEEC72" w:rsidR="00B501A1" w:rsidRDefault="00B501A1">
      <w:pPr>
        <w:widowControl/>
        <w:wordWrap/>
        <w:autoSpaceDE/>
        <w:autoSpaceDN/>
        <w:spacing w:after="160" w:line="259" w:lineRule="auto"/>
      </w:pPr>
      <w:r>
        <w:br w:type="page"/>
      </w:r>
    </w:p>
    <w:p w14:paraId="3687B8BC" w14:textId="6A0EA6BA" w:rsidR="002342A2" w:rsidRDefault="002342A2" w:rsidP="00B501A1">
      <w:pPr>
        <w:pStyle w:val="Heading1"/>
      </w:pPr>
      <w:bookmarkStart w:id="10" w:name="_Toc523148212"/>
      <w:r>
        <w:lastRenderedPageBreak/>
        <w:t>값 타입과 참조 타입</w:t>
      </w:r>
      <w:bookmarkEnd w:id="10"/>
    </w:p>
    <w:p w14:paraId="0FC6D2D3" w14:textId="77777777" w:rsidR="002342A2" w:rsidRDefault="002342A2" w:rsidP="002342A2"/>
    <w:p w14:paraId="5992A9EA" w14:textId="77777777" w:rsidR="002342A2" w:rsidRDefault="002342A2" w:rsidP="00B501A1">
      <w:pPr>
        <w:pStyle w:val="Heading2"/>
      </w:pPr>
      <w:bookmarkStart w:id="11" w:name="_Toc456629417"/>
      <w:bookmarkStart w:id="12" w:name="_Toc523148213"/>
      <w:r>
        <w:t>값 타입 (value type)</w:t>
      </w:r>
      <w:bookmarkEnd w:id="11"/>
      <w:bookmarkEnd w:id="12"/>
    </w:p>
    <w:tbl>
      <w:tblPr>
        <w:tblStyle w:val="TableGrid"/>
        <w:tblW w:w="11057" w:type="dxa"/>
        <w:tblInd w:w="-176" w:type="dxa"/>
        <w:tblLook w:val="04A0" w:firstRow="1" w:lastRow="0" w:firstColumn="1" w:lastColumn="0" w:noHBand="0" w:noVBand="1"/>
      </w:tblPr>
      <w:tblGrid>
        <w:gridCol w:w="426"/>
        <w:gridCol w:w="10631"/>
      </w:tblGrid>
      <w:tr w:rsidR="002342A2" w14:paraId="7DACD256" w14:textId="77777777" w:rsidTr="591E2B01">
        <w:tc>
          <w:tcPr>
            <w:tcW w:w="426" w:type="dxa"/>
          </w:tcPr>
          <w:p w14:paraId="6A8D57DD" w14:textId="77777777" w:rsidR="002342A2" w:rsidRPr="00185935" w:rsidRDefault="591E2B01" w:rsidP="0070207E">
            <w:pPr>
              <w:pStyle w:val="a1"/>
            </w:pPr>
            <w:r>
              <w:t>1</w:t>
            </w:r>
          </w:p>
          <w:p w14:paraId="4B709BAA" w14:textId="77777777" w:rsidR="002342A2" w:rsidRPr="00185935" w:rsidRDefault="591E2B01" w:rsidP="0070207E">
            <w:pPr>
              <w:pStyle w:val="a1"/>
            </w:pPr>
            <w:r>
              <w:t>2</w:t>
            </w:r>
          </w:p>
        </w:tc>
        <w:tc>
          <w:tcPr>
            <w:tcW w:w="10631" w:type="dxa"/>
          </w:tcPr>
          <w:p w14:paraId="3A10B58E" w14:textId="77777777" w:rsidR="002342A2" w:rsidRDefault="002342A2" w:rsidP="0070207E">
            <w:pPr>
              <w:pStyle w:val="a1"/>
            </w:pPr>
            <w:r>
              <w:rPr>
                <w:rFonts w:hint="eastAsia"/>
              </w:rPr>
              <w:t>int i = 123</w:t>
            </w:r>
          </w:p>
          <w:p w14:paraId="2E11D889" w14:textId="77777777" w:rsidR="002342A2" w:rsidRPr="00B120C4" w:rsidRDefault="002342A2" w:rsidP="0070207E">
            <w:pPr>
              <w:pStyle w:val="a1"/>
            </w:pPr>
            <w:r>
              <w:t>double d = 3.14159;</w:t>
            </w:r>
          </w:p>
        </w:tc>
      </w:tr>
    </w:tbl>
    <w:p w14:paraId="6A0E33E3" w14:textId="77777777" w:rsidR="002342A2" w:rsidRDefault="591E2B01" w:rsidP="002342A2">
      <w:r>
        <w:t>줄1에서  변수 i에 123 값이 대입된다.</w:t>
      </w:r>
    </w:p>
    <w:p w14:paraId="3DE9750A" w14:textId="77777777" w:rsidR="002342A2" w:rsidRDefault="591E2B01" w:rsidP="002342A2">
      <w:r>
        <w:t>줄2에서 변수 d에 3.14159 값이 대입된다.</w:t>
      </w:r>
    </w:p>
    <w:p w14:paraId="403BD7DA" w14:textId="7765829B" w:rsidR="002342A2" w:rsidRDefault="591E2B01" w:rsidP="002342A2">
      <w:r>
        <w:t>이렇게 변수에 값이 대입되는 자료형을 값 타입(value type) 이라고 부른다.</w:t>
      </w:r>
    </w:p>
    <w:p w14:paraId="0C506C6C" w14:textId="17402688" w:rsidR="002D3E64" w:rsidRDefault="591E2B01" w:rsidP="002342A2">
      <w:r>
        <w:t xml:space="preserve">변수가 차지하는 메모리 공간에 값이 저장된다. </w:t>
      </w:r>
    </w:p>
    <w:p w14:paraId="52D48A28" w14:textId="77777777" w:rsidR="002342A2" w:rsidRDefault="002342A2" w:rsidP="002342A2"/>
    <w:p w14:paraId="3EC4F0B4" w14:textId="77777777" w:rsidR="002342A2" w:rsidRDefault="591E2B01" w:rsidP="002342A2">
      <w:r>
        <w:t>Java의 기본 자료형은 모두 값 타입 (value type) 이다.</w:t>
      </w:r>
    </w:p>
    <w:p w14:paraId="245310DE" w14:textId="77777777" w:rsidR="002342A2" w:rsidRDefault="591E2B01" w:rsidP="002342A2">
      <w:r>
        <w:t>Java 언어의 기본 자료형은 다음과 같다.</w:t>
      </w:r>
    </w:p>
    <w:p w14:paraId="21BAE892" w14:textId="198CAA59" w:rsidR="002342A2" w:rsidRDefault="002342A2" w:rsidP="002342A2">
      <w:r>
        <w:t>byte, short, int, long, float, double, boolean, char</w:t>
      </w:r>
    </w:p>
    <w:p w14:paraId="446FD71F" w14:textId="3DFAFF48" w:rsidR="002D3E64" w:rsidRDefault="002D3E64" w:rsidP="002342A2"/>
    <w:p w14:paraId="61204472" w14:textId="08081841" w:rsidR="002D3E64" w:rsidRDefault="002D3E64" w:rsidP="002342A2">
      <w:r w:rsidRPr="002D3E64">
        <w:rPr>
          <w:noProof/>
        </w:rPr>
        <w:drawing>
          <wp:inline distT="0" distB="0" distL="0" distR="0" wp14:anchorId="25FAE2FE" wp14:editId="26EACB08">
            <wp:extent cx="1485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476250"/>
                    </a:xfrm>
                    <a:prstGeom prst="rect">
                      <a:avLst/>
                    </a:prstGeom>
                    <a:noFill/>
                    <a:ln>
                      <a:noFill/>
                    </a:ln>
                  </pic:spPr>
                </pic:pic>
              </a:graphicData>
            </a:graphic>
          </wp:inline>
        </w:drawing>
      </w:r>
    </w:p>
    <w:p w14:paraId="39972711" w14:textId="5CB53898" w:rsidR="002D3E64" w:rsidRDefault="591E2B01" w:rsidP="002342A2">
      <w:r>
        <w:t>변수 i 공간에 123 정수값이 들어있다.</w:t>
      </w:r>
    </w:p>
    <w:p w14:paraId="1A78ED4D" w14:textId="77777777" w:rsidR="002342A2" w:rsidRPr="0045405A" w:rsidRDefault="002342A2" w:rsidP="002342A2"/>
    <w:p w14:paraId="2C3468A8" w14:textId="77777777" w:rsidR="002342A2" w:rsidRPr="0045405A" w:rsidRDefault="002342A2" w:rsidP="002342A2"/>
    <w:p w14:paraId="719FCC05" w14:textId="77777777" w:rsidR="002342A2" w:rsidRDefault="002342A2" w:rsidP="00B501A1">
      <w:pPr>
        <w:pStyle w:val="Heading2"/>
      </w:pPr>
      <w:bookmarkStart w:id="13" w:name="_Toc456629418"/>
      <w:bookmarkStart w:id="14" w:name="_Toc523148214"/>
      <w:r>
        <w:t>참조 타입 (reference type)</w:t>
      </w:r>
      <w:bookmarkEnd w:id="13"/>
      <w:bookmarkEnd w:id="14"/>
    </w:p>
    <w:p w14:paraId="1A62D79A" w14:textId="77777777" w:rsidR="002342A2" w:rsidRDefault="591E2B01" w:rsidP="002342A2">
      <w:r>
        <w:t>객체를 가르키는 일종의 주소 같은 것을 객체에 대한 참조(reference)라고 부른다.</w:t>
      </w:r>
    </w:p>
    <w:p w14:paraId="5CF5E51E" w14:textId="11679FE7" w:rsidR="002342A2" w:rsidRDefault="591E2B01" w:rsidP="002342A2">
      <w:r>
        <w:t>변수에 값이 아니라 참조가 대입되는 자료형을 참조 타입(reference type) 이라고 부른다.</w:t>
      </w:r>
    </w:p>
    <w:p w14:paraId="4F6E1C56" w14:textId="4CD8205A" w:rsidR="002D3E64" w:rsidRDefault="591E2B01" w:rsidP="002342A2">
      <w:r>
        <w:t>변수가 차지하는 메모리 공간에 들어있는 것은 값이 아니고 참조이다.</w:t>
      </w:r>
    </w:p>
    <w:p w14:paraId="60639640" w14:textId="77777777" w:rsidR="002342A2" w:rsidRDefault="002342A2" w:rsidP="002342A2"/>
    <w:p w14:paraId="6787F3BC" w14:textId="77777777" w:rsidR="002342A2" w:rsidRDefault="591E2B01" w:rsidP="002342A2">
      <w:r>
        <w:t>Java 클래스의 객체는 모두 참조 타입이다.</w:t>
      </w:r>
    </w:p>
    <w:p w14:paraId="69802867" w14:textId="65E05E92" w:rsidR="008877E0" w:rsidRDefault="591E2B01" w:rsidP="002342A2">
      <w:r>
        <w:t>Java 문자열은 String 클래스 객체이다. 따라서 참조 타입이다.</w:t>
      </w:r>
    </w:p>
    <w:p w14:paraId="0549E628" w14:textId="77777777" w:rsidR="002342A2" w:rsidRPr="00F94D44" w:rsidRDefault="002342A2" w:rsidP="002342A2"/>
    <w:tbl>
      <w:tblPr>
        <w:tblStyle w:val="TableGrid"/>
        <w:tblW w:w="11057" w:type="dxa"/>
        <w:tblInd w:w="-176" w:type="dxa"/>
        <w:tblLook w:val="04A0" w:firstRow="1" w:lastRow="0" w:firstColumn="1" w:lastColumn="0" w:noHBand="0" w:noVBand="1"/>
      </w:tblPr>
      <w:tblGrid>
        <w:gridCol w:w="426"/>
        <w:gridCol w:w="10631"/>
      </w:tblGrid>
      <w:tr w:rsidR="002342A2" w:rsidRPr="00A402AC" w14:paraId="374A3B8F" w14:textId="77777777" w:rsidTr="591E2B01">
        <w:tc>
          <w:tcPr>
            <w:tcW w:w="426" w:type="dxa"/>
          </w:tcPr>
          <w:p w14:paraId="7F0F4B9E" w14:textId="77777777" w:rsidR="002342A2" w:rsidRPr="00A402AC" w:rsidRDefault="591E2B01" w:rsidP="00A402AC">
            <w:pPr>
              <w:pStyle w:val="a1"/>
            </w:pPr>
            <w:r>
              <w:t>1</w:t>
            </w:r>
          </w:p>
          <w:p w14:paraId="08D4EA5B" w14:textId="77777777" w:rsidR="002342A2" w:rsidRPr="00A402AC" w:rsidRDefault="591E2B01" w:rsidP="00A402AC">
            <w:pPr>
              <w:pStyle w:val="a1"/>
            </w:pPr>
            <w:r>
              <w:t>2</w:t>
            </w:r>
          </w:p>
          <w:p w14:paraId="6B2F6592" w14:textId="77777777" w:rsidR="002342A2" w:rsidRPr="00A402AC" w:rsidRDefault="591E2B01" w:rsidP="00A402AC">
            <w:pPr>
              <w:pStyle w:val="a1"/>
            </w:pPr>
            <w:r>
              <w:t>3</w:t>
            </w:r>
          </w:p>
          <w:p w14:paraId="14587AF1" w14:textId="77777777" w:rsidR="002342A2" w:rsidRPr="00A402AC" w:rsidRDefault="591E2B01" w:rsidP="00A402AC">
            <w:pPr>
              <w:pStyle w:val="a1"/>
            </w:pPr>
            <w:r>
              <w:t>4</w:t>
            </w:r>
          </w:p>
          <w:p w14:paraId="21712E6B" w14:textId="77777777" w:rsidR="002342A2" w:rsidRPr="00A402AC" w:rsidRDefault="591E2B01" w:rsidP="00A402AC">
            <w:pPr>
              <w:pStyle w:val="a1"/>
            </w:pPr>
            <w:r>
              <w:t>5</w:t>
            </w:r>
          </w:p>
        </w:tc>
        <w:tc>
          <w:tcPr>
            <w:tcW w:w="10631" w:type="dxa"/>
          </w:tcPr>
          <w:p w14:paraId="0E0E8190" w14:textId="77777777" w:rsidR="002342A2" w:rsidRPr="00A402AC" w:rsidRDefault="002342A2" w:rsidP="00A402AC">
            <w:pPr>
              <w:pStyle w:val="a1"/>
            </w:pPr>
            <w:r w:rsidRPr="00A402AC">
              <w:rPr>
                <w:rFonts w:hint="eastAsia"/>
              </w:rPr>
              <w:t>S</w:t>
            </w:r>
            <w:r w:rsidRPr="00A402AC">
              <w:t>tring s1 = "hello";</w:t>
            </w:r>
          </w:p>
          <w:p w14:paraId="5D8D17C0" w14:textId="77777777" w:rsidR="002342A2" w:rsidRPr="00A402AC" w:rsidRDefault="002342A2" w:rsidP="00A402AC">
            <w:pPr>
              <w:pStyle w:val="a1"/>
            </w:pPr>
            <w:r w:rsidRPr="00A402AC">
              <w:t>String s2 = "world;</w:t>
            </w:r>
          </w:p>
          <w:p w14:paraId="08D50190" w14:textId="77777777" w:rsidR="002342A2" w:rsidRPr="00A402AC" w:rsidRDefault="002342A2" w:rsidP="00A402AC">
            <w:pPr>
              <w:pStyle w:val="a1"/>
            </w:pPr>
            <w:r w:rsidRPr="00A402AC">
              <w:t>s1 = s2;</w:t>
            </w:r>
          </w:p>
          <w:p w14:paraId="6EA9987F" w14:textId="77777777" w:rsidR="002342A2" w:rsidRPr="00A402AC" w:rsidRDefault="002342A2" w:rsidP="00A402AC">
            <w:pPr>
              <w:pStyle w:val="a1"/>
            </w:pPr>
            <w:r w:rsidRPr="00A402AC">
              <w:t>System.out.println(s1);</w:t>
            </w:r>
          </w:p>
          <w:p w14:paraId="7B4C4043" w14:textId="5C5C5D4D" w:rsidR="00A402AC" w:rsidRPr="00A402AC" w:rsidRDefault="002342A2" w:rsidP="00A402AC">
            <w:pPr>
              <w:pStyle w:val="a1"/>
            </w:pPr>
            <w:r w:rsidRPr="00A402AC">
              <w:t>System.out.println(s2);</w:t>
            </w:r>
          </w:p>
        </w:tc>
      </w:tr>
    </w:tbl>
    <w:p w14:paraId="35DBA21C" w14:textId="77777777" w:rsidR="002342A2" w:rsidRDefault="591E2B01" w:rsidP="002342A2">
      <w:r>
        <w:t>줄1에서 s1 변수에 대입되는 것은 "hello" String 객체에 대한 참조(reference)이다.</w:t>
      </w:r>
    </w:p>
    <w:p w14:paraId="45E6D8C0" w14:textId="77777777" w:rsidR="002342A2" w:rsidRDefault="591E2B01" w:rsidP="002342A2">
      <w:r>
        <w:t>줄2에서 s2 변수에 대입되는 것은 "world" String 객체에 대한 참조(reference)이다.</w:t>
      </w:r>
    </w:p>
    <w:p w14:paraId="441609A7" w14:textId="22CA0D76" w:rsidR="002342A2" w:rsidRDefault="39CEE202" w:rsidP="002342A2">
      <w:r>
        <w:t>변수 s1, s2 에는 객체에 대한 참조만 대입되지 객체가 대입되는 것이 아니다.</w:t>
      </w:r>
    </w:p>
    <w:p w14:paraId="3C73205E" w14:textId="77777777" w:rsidR="002D3E64" w:rsidRDefault="002D3E64" w:rsidP="002342A2"/>
    <w:p w14:paraId="1C7D2596" w14:textId="77777777" w:rsidR="002342A2" w:rsidRDefault="002342A2" w:rsidP="002342A2"/>
    <w:p w14:paraId="08179DC6" w14:textId="3F0AEEB4" w:rsidR="002342A2" w:rsidRDefault="00B13954" w:rsidP="002342A2">
      <w:r w:rsidRPr="00B13954">
        <w:rPr>
          <w:noProof/>
        </w:rPr>
        <w:drawing>
          <wp:inline distT="0" distB="0" distL="0" distR="0" wp14:anchorId="35AB5E19" wp14:editId="42FB557A">
            <wp:extent cx="2085975" cy="866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866775"/>
                    </a:xfrm>
                    <a:prstGeom prst="rect">
                      <a:avLst/>
                    </a:prstGeom>
                    <a:noFill/>
                    <a:ln>
                      <a:noFill/>
                    </a:ln>
                  </pic:spPr>
                </pic:pic>
              </a:graphicData>
            </a:graphic>
          </wp:inline>
        </w:drawing>
      </w:r>
    </w:p>
    <w:p w14:paraId="0D0C63D7" w14:textId="77777777" w:rsidR="002342A2" w:rsidRDefault="002342A2" w:rsidP="002342A2"/>
    <w:p w14:paraId="2F5ED758" w14:textId="0CC2375C" w:rsidR="002342A2" w:rsidRDefault="591E2B01" w:rsidP="002342A2">
      <w:r>
        <w:t>줄3을 실행하면 s1 변수에 "world" String 객체에 대한 참조가 대입된다.</w:t>
      </w:r>
    </w:p>
    <w:p w14:paraId="64781333" w14:textId="77777777" w:rsidR="002342A2" w:rsidRDefault="002342A2" w:rsidP="002342A2"/>
    <w:p w14:paraId="6D856943" w14:textId="06D2FB41" w:rsidR="002342A2" w:rsidRDefault="00B13954" w:rsidP="002342A2">
      <w:r w:rsidRPr="00B13954">
        <w:rPr>
          <w:noProof/>
        </w:rPr>
        <w:drawing>
          <wp:inline distT="0" distB="0" distL="0" distR="0" wp14:anchorId="760B8959" wp14:editId="744E9C66">
            <wp:extent cx="2085975" cy="86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866775"/>
                    </a:xfrm>
                    <a:prstGeom prst="rect">
                      <a:avLst/>
                    </a:prstGeom>
                    <a:noFill/>
                    <a:ln>
                      <a:noFill/>
                    </a:ln>
                  </pic:spPr>
                </pic:pic>
              </a:graphicData>
            </a:graphic>
          </wp:inline>
        </w:drawing>
      </w:r>
    </w:p>
    <w:p w14:paraId="32241219" w14:textId="77777777" w:rsidR="002342A2" w:rsidRDefault="002342A2" w:rsidP="002342A2"/>
    <w:p w14:paraId="2CD70C25" w14:textId="77777777" w:rsidR="002342A2" w:rsidRDefault="591E2B01" w:rsidP="002342A2">
      <w:r>
        <w:t>줄4와 줄5에서 "world" 문자열이 출력된다.</w:t>
      </w:r>
    </w:p>
    <w:p w14:paraId="50F9B0B8" w14:textId="77777777" w:rsidR="002342A2" w:rsidRPr="00E62376" w:rsidRDefault="002342A2" w:rsidP="002342A2"/>
    <w:p w14:paraId="15FD7569" w14:textId="5B0FF0F0" w:rsidR="002342A2" w:rsidRDefault="591E2B01" w:rsidP="002342A2">
      <w:r>
        <w:t>Java 객체는 변수에 대입되거나, 배열이나 자료구조에 저장되거나, 파라미터로 전달되거나, 메소드 리턴 값으로 리턴될 수 없다. 변수에 대입되거나, 배열이나 자료구조에 저장되거나, 파라미터로 전달되거나, 메소드 리턴 값</w:t>
      </w:r>
      <w:r>
        <w:lastRenderedPageBreak/>
        <w:t>으로 리턴되는 것은, 객체에 대한 참조일뿐 객체 그 자체가 아니다.</w:t>
      </w:r>
    </w:p>
    <w:p w14:paraId="0D9AFCD5" w14:textId="0734150E" w:rsidR="00B501A1" w:rsidRDefault="00B501A1" w:rsidP="002342A2"/>
    <w:p w14:paraId="1F7FCBDA" w14:textId="77777777" w:rsidR="00B501A1" w:rsidRDefault="00B501A1" w:rsidP="00B501A1">
      <w:pPr>
        <w:pStyle w:val="Heading2"/>
      </w:pPr>
      <w:bookmarkStart w:id="15" w:name="_Toc523148215"/>
      <w:r>
        <w:t>equals 메소드</w:t>
      </w:r>
      <w:bookmarkEnd w:id="15"/>
    </w:p>
    <w:p w14:paraId="04BC204C" w14:textId="77777777" w:rsidR="00B501A1" w:rsidRPr="00B501A1" w:rsidRDefault="00B501A1" w:rsidP="00B501A1"/>
    <w:p w14:paraId="402FBCA1" w14:textId="77777777" w:rsidR="00B501A1" w:rsidRDefault="591E2B01" w:rsidP="00B501A1">
      <w:r>
        <w:t>표준 Java 라이브러리에 Object 클래스가 있다.</w:t>
      </w:r>
    </w:p>
    <w:p w14:paraId="02644F19" w14:textId="77777777" w:rsidR="00B501A1" w:rsidRDefault="591E2B01" w:rsidP="00B501A1">
      <w:r>
        <w:t>Object 클래스는 모든 Java 클래스의 가장 상위 부모 클래스이다.</w:t>
      </w:r>
    </w:p>
    <w:p w14:paraId="5D3B270E" w14:textId="77777777" w:rsidR="00B501A1" w:rsidRDefault="591E2B01" w:rsidP="00B501A1">
      <w:r>
        <w:t>그래서 Object 클래스의 메소드는 모든 Java 클래스가 상속 받는다.</w:t>
      </w:r>
    </w:p>
    <w:p w14:paraId="41562E0A" w14:textId="77777777" w:rsidR="00B501A1" w:rsidRDefault="00B501A1" w:rsidP="00B501A1"/>
    <w:p w14:paraId="2230F9F8" w14:textId="77777777" w:rsidR="00B501A1" w:rsidRDefault="00B501A1" w:rsidP="00B501A1">
      <w:r>
        <w:t xml:space="preserve">Object </w:t>
      </w:r>
      <w:r>
        <w:rPr>
          <w:rFonts w:hint="eastAsia"/>
        </w:rPr>
        <w:t xml:space="preserve">클래스에 </w:t>
      </w:r>
      <w:r>
        <w:t xml:space="preserve">equals </w:t>
      </w:r>
      <w:r>
        <w:rPr>
          <w:rFonts w:hint="eastAsia"/>
        </w:rPr>
        <w:t>메소드가 정의되어 있다.</w:t>
      </w:r>
    </w:p>
    <w:p w14:paraId="4BF26BBF" w14:textId="59F81335" w:rsidR="00B501A1" w:rsidRDefault="39CEE202" w:rsidP="00B501A1">
      <w:r>
        <w:t>객체의 내부 값이 동일한지 비교할 때 equals 메소드를 사용한다.</w:t>
      </w:r>
    </w:p>
    <w:p w14:paraId="2E1C5142" w14:textId="77777777" w:rsidR="00B501A1" w:rsidRDefault="00B501A1" w:rsidP="00B501A1">
      <w:r>
        <w:t xml:space="preserve">Object </w:t>
      </w:r>
      <w:r>
        <w:rPr>
          <w:rFonts w:hint="eastAsia"/>
        </w:rPr>
        <w:t xml:space="preserve">클래스는 </w:t>
      </w:r>
      <w:r>
        <w:t>Java</w:t>
      </w:r>
      <w:r>
        <w:rPr>
          <w:rFonts w:hint="eastAsia"/>
        </w:rPr>
        <w:t>의 모든 클래스의 부모 클래스이므로,</w:t>
      </w:r>
      <w:r>
        <w:t xml:space="preserve"> </w:t>
      </w:r>
    </w:p>
    <w:p w14:paraId="0F6626C6" w14:textId="77777777" w:rsidR="00B501A1" w:rsidRPr="002D3E64" w:rsidRDefault="00B501A1" w:rsidP="00B501A1">
      <w:r>
        <w:t>Java</w:t>
      </w:r>
      <w:r>
        <w:rPr>
          <w:rFonts w:hint="eastAsia"/>
        </w:rPr>
        <w:t xml:space="preserve">의 모든 클래스가 </w:t>
      </w:r>
      <w:r>
        <w:t xml:space="preserve">equals </w:t>
      </w:r>
      <w:r>
        <w:rPr>
          <w:rFonts w:hint="eastAsia"/>
        </w:rPr>
        <w:t>메소드를 상속 받는다.</w:t>
      </w:r>
    </w:p>
    <w:p w14:paraId="5CEA2C94" w14:textId="77777777" w:rsidR="00B501A1" w:rsidRDefault="00B501A1" w:rsidP="00B501A1"/>
    <w:p w14:paraId="1EBD21E1" w14:textId="77777777" w:rsidR="00B501A1" w:rsidRDefault="591E2B01" w:rsidP="00B501A1">
      <w:r>
        <w:t xml:space="preserve">객체의 내부 값이 동일한지 정확하게 검사하기 위해여, </w:t>
      </w:r>
    </w:p>
    <w:p w14:paraId="58C96EBB" w14:textId="77777777" w:rsidR="00B501A1" w:rsidRDefault="00B501A1" w:rsidP="00B501A1">
      <w:r>
        <w:rPr>
          <w:rFonts w:hint="eastAsia"/>
        </w:rPr>
        <w:t xml:space="preserve">많은 클래스들이 이 </w:t>
      </w:r>
      <w:r>
        <w:t xml:space="preserve">equals </w:t>
      </w:r>
      <w:r>
        <w:rPr>
          <w:rFonts w:hint="eastAsia"/>
        </w:rPr>
        <w:t>메소드를 재정의(</w:t>
      </w:r>
      <w:r>
        <w:t xml:space="preserve">override) </w:t>
      </w:r>
      <w:r>
        <w:rPr>
          <w:rFonts w:hint="eastAsia"/>
        </w:rPr>
        <w:t>한다.</w:t>
      </w:r>
    </w:p>
    <w:p w14:paraId="42A9EC67" w14:textId="77777777" w:rsidR="00B501A1" w:rsidRDefault="00B501A1" w:rsidP="00B501A1"/>
    <w:p w14:paraId="0BDEF78C" w14:textId="77777777" w:rsidR="00B501A1" w:rsidRDefault="00B501A1" w:rsidP="00B501A1">
      <w:r>
        <w:rPr>
          <w:rFonts w:hint="eastAsia"/>
        </w:rPr>
        <w:t xml:space="preserve">객체를 </w:t>
      </w:r>
      <w:r>
        <w:t xml:space="preserve">== </w:t>
      </w:r>
      <w:r>
        <w:rPr>
          <w:rFonts w:hint="eastAsia"/>
        </w:rPr>
        <w:t>연산자로 비교하는 것은 객체 내부 값이 동일한지 비교하는 것이 아니고,</w:t>
      </w:r>
    </w:p>
    <w:p w14:paraId="03CB7E52" w14:textId="77777777" w:rsidR="00B501A1" w:rsidRDefault="591E2B01" w:rsidP="00B501A1">
      <w:r>
        <w:t>두 참조가 하나의 객체를 가르키고 있는지 검사하는 것이다.</w:t>
      </w:r>
    </w:p>
    <w:p w14:paraId="30B9B5B4" w14:textId="77777777" w:rsidR="00B501A1" w:rsidRDefault="00B501A1" w:rsidP="00B501A1"/>
    <w:p w14:paraId="5F7C90C8" w14:textId="77777777" w:rsidR="00B501A1" w:rsidRDefault="591E2B01" w:rsidP="00B501A1">
      <w:pPr>
        <w:pStyle w:val="Heading3"/>
      </w:pPr>
      <w:r>
        <w:t>사례</w:t>
      </w:r>
      <w:r>
        <w:t>#1</w:t>
      </w:r>
    </w:p>
    <w:p w14:paraId="48CB330E" w14:textId="77777777" w:rsidR="00B501A1" w:rsidRDefault="00B501A1" w:rsidP="00B501A1">
      <w:r w:rsidRPr="002D3E64">
        <w:rPr>
          <w:rFonts w:hint="eastAsia"/>
          <w:noProof/>
        </w:rPr>
        <w:drawing>
          <wp:inline distT="0" distB="0" distL="0" distR="0" wp14:anchorId="150AE627" wp14:editId="5E2C234F">
            <wp:extent cx="20859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866775"/>
                    </a:xfrm>
                    <a:prstGeom prst="rect">
                      <a:avLst/>
                    </a:prstGeom>
                    <a:noFill/>
                    <a:ln>
                      <a:noFill/>
                    </a:ln>
                  </pic:spPr>
                </pic:pic>
              </a:graphicData>
            </a:graphic>
          </wp:inline>
        </w:drawing>
      </w:r>
    </w:p>
    <w:p w14:paraId="3672773A" w14:textId="77777777" w:rsidR="00B501A1" w:rsidRDefault="00B501A1" w:rsidP="00B501A1"/>
    <w:p w14:paraId="6054CF6C" w14:textId="77777777" w:rsidR="00B501A1" w:rsidRDefault="00B501A1" w:rsidP="00B501A1">
      <w:r>
        <w:rPr>
          <w:rFonts w:hint="eastAsia"/>
        </w:rPr>
        <w:t xml:space="preserve">참조 변수 </w:t>
      </w:r>
      <w:r>
        <w:t>s1,</w:t>
      </w:r>
      <w:r>
        <w:rPr>
          <w:rFonts w:hint="eastAsia"/>
        </w:rPr>
        <w:t xml:space="preserve"> </w:t>
      </w:r>
      <w:r>
        <w:t>s2</w:t>
      </w:r>
      <w:r>
        <w:rPr>
          <w:rFonts w:hint="eastAsia"/>
        </w:rPr>
        <w:t xml:space="preserve"> 변수가 참조하는 객체의 내부 값은 동일하다.</w:t>
      </w:r>
    </w:p>
    <w:p w14:paraId="30A65CE5" w14:textId="77777777" w:rsidR="00B501A1" w:rsidRDefault="00B501A1" w:rsidP="00B501A1">
      <w:r>
        <w:rPr>
          <w:rFonts w:hint="eastAsia"/>
        </w:rPr>
        <w:t xml:space="preserve">따라서 </w:t>
      </w:r>
      <w:r>
        <w:t xml:space="preserve">s1.equals(s2) </w:t>
      </w:r>
      <w:r>
        <w:rPr>
          <w:rFonts w:hint="eastAsia"/>
        </w:rPr>
        <w:t xml:space="preserve">리턴 값은 </w:t>
      </w:r>
      <w:r>
        <w:t xml:space="preserve">true </w:t>
      </w:r>
      <w:r>
        <w:rPr>
          <w:rFonts w:hint="eastAsia"/>
        </w:rPr>
        <w:t>이다.</w:t>
      </w:r>
    </w:p>
    <w:p w14:paraId="79467DED" w14:textId="77777777" w:rsidR="00B501A1" w:rsidRDefault="00B501A1" w:rsidP="00B501A1">
      <w:r>
        <w:rPr>
          <w:rFonts w:hint="eastAsia"/>
        </w:rPr>
        <w:t xml:space="preserve">그런데 </w:t>
      </w:r>
      <w:r>
        <w:t xml:space="preserve">s1, s2 </w:t>
      </w:r>
      <w:r>
        <w:rPr>
          <w:rFonts w:hint="eastAsia"/>
        </w:rPr>
        <w:t>변수가 하나의 객체를 가르키고 있지는 않다.</w:t>
      </w:r>
    </w:p>
    <w:p w14:paraId="2059EAE8" w14:textId="77777777" w:rsidR="00B501A1" w:rsidRDefault="00B501A1" w:rsidP="00B501A1">
      <w:r>
        <w:rPr>
          <w:rFonts w:hint="eastAsia"/>
        </w:rPr>
        <w:t xml:space="preserve">따라서 </w:t>
      </w:r>
      <w:r>
        <w:t xml:space="preserve">s1 == s2 </w:t>
      </w:r>
      <w:r>
        <w:rPr>
          <w:rFonts w:hint="eastAsia"/>
        </w:rPr>
        <w:t xml:space="preserve">값은 </w:t>
      </w:r>
      <w:r>
        <w:t xml:space="preserve">false </w:t>
      </w:r>
      <w:r>
        <w:rPr>
          <w:rFonts w:hint="eastAsia"/>
        </w:rPr>
        <w:t>이다.</w:t>
      </w:r>
    </w:p>
    <w:p w14:paraId="349578DC" w14:textId="77777777" w:rsidR="00B501A1" w:rsidRDefault="00B501A1" w:rsidP="00B501A1"/>
    <w:p w14:paraId="654A5AB3" w14:textId="77777777" w:rsidR="00B501A1" w:rsidRDefault="00B501A1" w:rsidP="00B501A1"/>
    <w:p w14:paraId="70866981" w14:textId="77777777" w:rsidR="00B501A1" w:rsidRDefault="591E2B01" w:rsidP="00B501A1">
      <w:pPr>
        <w:pStyle w:val="Heading3"/>
      </w:pPr>
      <w:r>
        <w:t>사례</w:t>
      </w:r>
      <w:r>
        <w:t>#2</w:t>
      </w:r>
    </w:p>
    <w:p w14:paraId="6F8A69F4" w14:textId="77777777" w:rsidR="00B501A1" w:rsidRDefault="00B501A1" w:rsidP="00B501A1">
      <w:r w:rsidRPr="002D3E64">
        <w:rPr>
          <w:rFonts w:hint="eastAsia"/>
          <w:noProof/>
        </w:rPr>
        <w:drawing>
          <wp:inline distT="0" distB="0" distL="0" distR="0" wp14:anchorId="5E536FEE" wp14:editId="41F9DC52">
            <wp:extent cx="2028825" cy="866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866775"/>
                    </a:xfrm>
                    <a:prstGeom prst="rect">
                      <a:avLst/>
                    </a:prstGeom>
                    <a:noFill/>
                    <a:ln>
                      <a:noFill/>
                    </a:ln>
                  </pic:spPr>
                </pic:pic>
              </a:graphicData>
            </a:graphic>
          </wp:inline>
        </w:drawing>
      </w:r>
    </w:p>
    <w:p w14:paraId="2C0FABA7" w14:textId="77777777" w:rsidR="00B501A1" w:rsidRDefault="591E2B01" w:rsidP="00B501A1">
      <w:r>
        <w:t>참조 변수 s1, s2 변수가 참조하는 객체의 내부 값은 동일하다.</w:t>
      </w:r>
    </w:p>
    <w:p w14:paraId="703902CD" w14:textId="77777777" w:rsidR="00B501A1" w:rsidRDefault="591E2B01" w:rsidP="00B501A1">
      <w:r>
        <w:t>따라서 s1.equals(s2) 리턴 값은 true 이다.</w:t>
      </w:r>
    </w:p>
    <w:p w14:paraId="562D6A35" w14:textId="77777777" w:rsidR="00B501A1" w:rsidRDefault="591E2B01" w:rsidP="00B501A1">
      <w:r>
        <w:t>s1, s2 변수가 하나의 객체를 가르키고 있다.</w:t>
      </w:r>
    </w:p>
    <w:p w14:paraId="27505749" w14:textId="77777777" w:rsidR="00B501A1" w:rsidRDefault="591E2B01" w:rsidP="00B501A1">
      <w:r>
        <w:t>따라서 s1 == s2 값도 true 이다.</w:t>
      </w:r>
    </w:p>
    <w:p w14:paraId="503151CD" w14:textId="77777777" w:rsidR="00B501A1" w:rsidRDefault="00B501A1" w:rsidP="00B501A1"/>
    <w:p w14:paraId="0F1C0DDA" w14:textId="77777777" w:rsidR="00B501A1" w:rsidRDefault="591E2B01" w:rsidP="00B501A1">
      <w:pPr>
        <w:pStyle w:val="Heading3"/>
      </w:pPr>
      <w:r>
        <w:t>equality &amp; identity</w:t>
      </w:r>
    </w:p>
    <w:p w14:paraId="424C18A5" w14:textId="7AD1FCBE" w:rsidR="00B501A1" w:rsidRDefault="591E2B01" w:rsidP="00B501A1">
      <w:r>
        <w:t>equality 비교: 두 객체의 내부 값이 같은지 비교하는 것 (사례#1)</w:t>
      </w:r>
    </w:p>
    <w:p w14:paraId="7C5A5179" w14:textId="5DBADCE2" w:rsidR="00B501A1" w:rsidRDefault="591E2B01" w:rsidP="00B501A1">
      <w:r>
        <w:t>identity 비교: 하나의 객체인지 비교하는 것 (사례#2)</w:t>
      </w:r>
    </w:p>
    <w:p w14:paraId="2FF47F80" w14:textId="77777777" w:rsidR="00B501A1" w:rsidRDefault="00B501A1" w:rsidP="00B501A1"/>
    <w:p w14:paraId="51CC24BF" w14:textId="77777777" w:rsidR="00B501A1" w:rsidRDefault="591E2B01" w:rsidP="00B501A1">
      <w:pPr>
        <w:pStyle w:val="Heading3"/>
      </w:pPr>
      <w:r>
        <w:t xml:space="preserve">eqauals </w:t>
      </w:r>
      <w:r>
        <w:t>메소드</w:t>
      </w:r>
      <w:r>
        <w:t xml:space="preserve"> </w:t>
      </w:r>
      <w:r>
        <w:t>재정의</w:t>
      </w:r>
    </w:p>
    <w:p w14:paraId="1FAA85A9" w14:textId="77777777" w:rsidR="00B501A1" w:rsidRDefault="591E2B01" w:rsidP="00B501A1">
      <w:r>
        <w:t>새 클래스를 구현할 때, equals 메소드를 재정의 하는 것을 고려해야 한다.</w:t>
      </w:r>
    </w:p>
    <w:p w14:paraId="6BD668CD" w14:textId="77777777" w:rsidR="00B501A1" w:rsidRDefault="591E2B01" w:rsidP="00B501A1">
      <w:r>
        <w:t>equals 메소드를 재정의 하지 않으면, Object 클래스의 equals 메소드가 상속된다.</w:t>
      </w:r>
    </w:p>
    <w:p w14:paraId="1B7F7A75" w14:textId="77777777" w:rsidR="00B501A1" w:rsidRDefault="591E2B01" w:rsidP="00B501A1">
      <w:r>
        <w:t>그러데 Object 클래스에서 상속되는 equals 메소드는 identity를 비교하는 방식으로 구현되어 있기 때문에 바람직하지 않다.</w:t>
      </w:r>
    </w:p>
    <w:p w14:paraId="0489A942" w14:textId="77777777" w:rsidR="00B501A1" w:rsidRPr="00EF537F" w:rsidRDefault="591E2B01" w:rsidP="00B501A1">
      <w:r>
        <w:t>모든 멤버 변수 값이 같은지 비교하는 형태의 equals 메소드를 재정의하는 것이 필요하다.</w:t>
      </w:r>
    </w:p>
    <w:p w14:paraId="302EF8C8" w14:textId="77777777" w:rsidR="00B501A1" w:rsidRPr="00EF537F" w:rsidRDefault="00B501A1" w:rsidP="00B501A1"/>
    <w:p w14:paraId="7418714E" w14:textId="77777777" w:rsidR="00B501A1" w:rsidRPr="00B501A1" w:rsidRDefault="00B501A1" w:rsidP="002342A2"/>
    <w:p w14:paraId="4936088D" w14:textId="77777777" w:rsidR="00B501A1" w:rsidRDefault="00B501A1" w:rsidP="00B501A1"/>
    <w:p w14:paraId="73BCEABE" w14:textId="1838898C" w:rsidR="009D5E14" w:rsidRDefault="009D5E14" w:rsidP="009D5E14">
      <w:pPr>
        <w:pStyle w:val="Heading1"/>
      </w:pPr>
      <w:bookmarkStart w:id="16" w:name="_Toc523148216"/>
      <w:r>
        <w:t>객체 구조</w:t>
      </w:r>
      <w:bookmarkEnd w:id="16"/>
    </w:p>
    <w:p w14:paraId="5489A6EB" w14:textId="36CA2090" w:rsidR="009D5E14" w:rsidRDefault="591E2B01" w:rsidP="009D5E14">
      <w:pPr>
        <w:pStyle w:val="Heading2"/>
      </w:pPr>
      <w:bookmarkStart w:id="17" w:name="_Toc523148217"/>
      <w:r>
        <w:t>객체 구조 그리기 #1</w:t>
      </w:r>
      <w:bookmarkEnd w:id="17"/>
    </w:p>
    <w:p w14:paraId="38F2E71C" w14:textId="0B3D94FF" w:rsidR="00B501A1" w:rsidRPr="009D5E14" w:rsidRDefault="00A746E4" w:rsidP="009D5E14">
      <w:pPr>
        <w:rPr>
          <w:b/>
        </w:rPr>
      </w:pPr>
      <w:r w:rsidRPr="009D5E14">
        <w:rPr>
          <w:b/>
        </w:rPr>
        <w:t>String02</w:t>
      </w:r>
      <w:r w:rsidR="00B501A1" w:rsidRPr="009D5E14">
        <w:rPr>
          <w:b/>
        </w:rPr>
        <w:t>.java</w:t>
      </w:r>
    </w:p>
    <w:tbl>
      <w:tblPr>
        <w:tblStyle w:val="TableGrid"/>
        <w:tblW w:w="11057" w:type="dxa"/>
        <w:tblInd w:w="-176" w:type="dxa"/>
        <w:tblLook w:val="04A0" w:firstRow="1" w:lastRow="0" w:firstColumn="1" w:lastColumn="0" w:noHBand="0" w:noVBand="1"/>
      </w:tblPr>
      <w:tblGrid>
        <w:gridCol w:w="426"/>
        <w:gridCol w:w="10631"/>
      </w:tblGrid>
      <w:tr w:rsidR="00B501A1" w14:paraId="4CA0FC1B" w14:textId="77777777" w:rsidTr="591E2B01">
        <w:tc>
          <w:tcPr>
            <w:tcW w:w="426" w:type="dxa"/>
          </w:tcPr>
          <w:p w14:paraId="5998E780" w14:textId="77777777" w:rsidR="00B501A1" w:rsidRPr="00185935" w:rsidRDefault="591E2B01" w:rsidP="00A746E4">
            <w:pPr>
              <w:pStyle w:val="a1"/>
            </w:pPr>
            <w:r>
              <w:t>1</w:t>
            </w:r>
          </w:p>
          <w:p w14:paraId="59F5FA88" w14:textId="77777777" w:rsidR="00B501A1" w:rsidRPr="00185935" w:rsidRDefault="591E2B01" w:rsidP="00A746E4">
            <w:pPr>
              <w:pStyle w:val="a1"/>
            </w:pPr>
            <w:r>
              <w:t>2</w:t>
            </w:r>
          </w:p>
          <w:p w14:paraId="4C9915DD" w14:textId="77777777" w:rsidR="00B501A1" w:rsidRPr="00185935" w:rsidRDefault="591E2B01" w:rsidP="00A746E4">
            <w:pPr>
              <w:pStyle w:val="a1"/>
            </w:pPr>
            <w:r>
              <w:t>3</w:t>
            </w:r>
          </w:p>
          <w:p w14:paraId="27E88CB0" w14:textId="77777777" w:rsidR="00B501A1" w:rsidRPr="00185935" w:rsidRDefault="591E2B01" w:rsidP="00A746E4">
            <w:pPr>
              <w:pStyle w:val="a1"/>
            </w:pPr>
            <w:r>
              <w:t>4</w:t>
            </w:r>
          </w:p>
          <w:p w14:paraId="1F6A07C4" w14:textId="77777777" w:rsidR="00B501A1" w:rsidRPr="00185935" w:rsidRDefault="591E2B01" w:rsidP="00A746E4">
            <w:pPr>
              <w:pStyle w:val="a1"/>
            </w:pPr>
            <w:r>
              <w:t>5</w:t>
            </w:r>
          </w:p>
          <w:p w14:paraId="41B8BD26" w14:textId="77777777" w:rsidR="00B501A1" w:rsidRPr="00185935" w:rsidRDefault="591E2B01" w:rsidP="00A746E4">
            <w:pPr>
              <w:pStyle w:val="a1"/>
            </w:pPr>
            <w:r>
              <w:t>6</w:t>
            </w:r>
          </w:p>
          <w:p w14:paraId="673D3790" w14:textId="77777777" w:rsidR="00B501A1" w:rsidRPr="00185935" w:rsidRDefault="591E2B01" w:rsidP="00A746E4">
            <w:pPr>
              <w:pStyle w:val="a1"/>
            </w:pPr>
            <w:r>
              <w:t>7</w:t>
            </w:r>
          </w:p>
          <w:p w14:paraId="32898A92" w14:textId="77777777" w:rsidR="00B501A1" w:rsidRPr="00185935" w:rsidRDefault="591E2B01" w:rsidP="00A746E4">
            <w:pPr>
              <w:pStyle w:val="a1"/>
            </w:pPr>
            <w:r>
              <w:t>8</w:t>
            </w:r>
          </w:p>
          <w:p w14:paraId="6195D529" w14:textId="77777777" w:rsidR="00B501A1" w:rsidRDefault="591E2B01" w:rsidP="00A746E4">
            <w:pPr>
              <w:pStyle w:val="a1"/>
            </w:pPr>
            <w:r>
              <w:t>9</w:t>
            </w:r>
          </w:p>
          <w:p w14:paraId="4C1F62BB" w14:textId="77777777" w:rsidR="00B501A1" w:rsidRDefault="591E2B01" w:rsidP="00A746E4">
            <w:pPr>
              <w:pStyle w:val="a1"/>
            </w:pPr>
            <w:r>
              <w:t>10</w:t>
            </w:r>
          </w:p>
          <w:p w14:paraId="6B1B7BCB" w14:textId="77777777" w:rsidR="00B501A1" w:rsidRDefault="591E2B01" w:rsidP="00A746E4">
            <w:pPr>
              <w:pStyle w:val="a1"/>
            </w:pPr>
            <w:r>
              <w:t>11</w:t>
            </w:r>
          </w:p>
          <w:p w14:paraId="18690F1D" w14:textId="77777777" w:rsidR="00B501A1" w:rsidRDefault="591E2B01" w:rsidP="00A746E4">
            <w:pPr>
              <w:pStyle w:val="a1"/>
            </w:pPr>
            <w:r>
              <w:t>12</w:t>
            </w:r>
          </w:p>
          <w:p w14:paraId="11758276" w14:textId="77777777" w:rsidR="00B501A1" w:rsidRDefault="591E2B01" w:rsidP="00A746E4">
            <w:pPr>
              <w:pStyle w:val="a1"/>
            </w:pPr>
            <w:r>
              <w:t>13</w:t>
            </w:r>
          </w:p>
          <w:p w14:paraId="641AA1D0" w14:textId="77777777" w:rsidR="00B501A1" w:rsidRDefault="591E2B01" w:rsidP="00A746E4">
            <w:pPr>
              <w:pStyle w:val="a1"/>
            </w:pPr>
            <w:r>
              <w:t>14</w:t>
            </w:r>
          </w:p>
          <w:p w14:paraId="6CBE8433" w14:textId="77777777" w:rsidR="00B501A1" w:rsidRDefault="591E2B01" w:rsidP="00A746E4">
            <w:pPr>
              <w:pStyle w:val="a1"/>
            </w:pPr>
            <w:r>
              <w:t>15</w:t>
            </w:r>
          </w:p>
          <w:p w14:paraId="63E277FC" w14:textId="77777777" w:rsidR="00B501A1" w:rsidRDefault="591E2B01" w:rsidP="00A746E4">
            <w:pPr>
              <w:pStyle w:val="a1"/>
            </w:pPr>
            <w:r>
              <w:t>16</w:t>
            </w:r>
          </w:p>
          <w:p w14:paraId="0221E846" w14:textId="77777777" w:rsidR="00B501A1" w:rsidRDefault="591E2B01" w:rsidP="00A746E4">
            <w:pPr>
              <w:pStyle w:val="a1"/>
            </w:pPr>
            <w:r>
              <w:t>17</w:t>
            </w:r>
          </w:p>
          <w:p w14:paraId="69D88438" w14:textId="77777777" w:rsidR="00B501A1" w:rsidRDefault="591E2B01" w:rsidP="00A746E4">
            <w:pPr>
              <w:pStyle w:val="a1"/>
            </w:pPr>
            <w:r>
              <w:t>18</w:t>
            </w:r>
          </w:p>
          <w:p w14:paraId="32553A6E" w14:textId="77777777" w:rsidR="00B501A1" w:rsidRDefault="591E2B01" w:rsidP="00A746E4">
            <w:pPr>
              <w:pStyle w:val="a1"/>
            </w:pPr>
            <w:r>
              <w:t>19</w:t>
            </w:r>
          </w:p>
          <w:p w14:paraId="0AAF4F87" w14:textId="77777777" w:rsidR="00B501A1" w:rsidRDefault="591E2B01" w:rsidP="00A746E4">
            <w:pPr>
              <w:pStyle w:val="a1"/>
            </w:pPr>
            <w:r>
              <w:t>20</w:t>
            </w:r>
          </w:p>
          <w:p w14:paraId="028A9F0D" w14:textId="77777777" w:rsidR="00B501A1" w:rsidRDefault="591E2B01" w:rsidP="00A746E4">
            <w:pPr>
              <w:pStyle w:val="a1"/>
            </w:pPr>
            <w:r>
              <w:t>21</w:t>
            </w:r>
          </w:p>
          <w:p w14:paraId="1B046142" w14:textId="77777777" w:rsidR="00B501A1" w:rsidRPr="00185935" w:rsidRDefault="591E2B01" w:rsidP="00A746E4">
            <w:pPr>
              <w:pStyle w:val="a1"/>
            </w:pPr>
            <w:r>
              <w:t>22</w:t>
            </w:r>
          </w:p>
        </w:tc>
        <w:tc>
          <w:tcPr>
            <w:tcW w:w="10631" w:type="dxa"/>
          </w:tcPr>
          <w:p w14:paraId="1777D666" w14:textId="77777777" w:rsidR="00A746E4" w:rsidRDefault="00A746E4" w:rsidP="00A746E4">
            <w:pPr>
              <w:pStyle w:val="a1"/>
            </w:pPr>
            <w:r>
              <w:rPr>
                <w:color w:val="7F0055"/>
              </w:rPr>
              <w:t>package</w:t>
            </w:r>
            <w:r>
              <w:rPr>
                <w:color w:val="000000"/>
              </w:rPr>
              <w:t xml:space="preserve"> net.skhu.lecture01;</w:t>
            </w:r>
          </w:p>
          <w:p w14:paraId="6B68B9A1" w14:textId="77777777" w:rsidR="00A746E4" w:rsidRDefault="00A746E4" w:rsidP="00A746E4">
            <w:pPr>
              <w:pStyle w:val="a1"/>
            </w:pPr>
          </w:p>
          <w:p w14:paraId="2BA646A2" w14:textId="77777777" w:rsidR="00A746E4" w:rsidRDefault="00A746E4" w:rsidP="00A746E4">
            <w:pPr>
              <w:pStyle w:val="a1"/>
            </w:pPr>
            <w:r>
              <w:rPr>
                <w:color w:val="7F0055"/>
              </w:rPr>
              <w:t>public</w:t>
            </w:r>
            <w:r>
              <w:rPr>
                <w:color w:val="000000"/>
              </w:rPr>
              <w:t xml:space="preserve"> </w:t>
            </w:r>
            <w:r>
              <w:rPr>
                <w:color w:val="7F0055"/>
              </w:rPr>
              <w:t>class</w:t>
            </w:r>
            <w:r>
              <w:rPr>
                <w:color w:val="000000"/>
              </w:rPr>
              <w:t xml:space="preserve"> String02 {</w:t>
            </w:r>
          </w:p>
          <w:p w14:paraId="24F0731E" w14:textId="77777777" w:rsidR="00A746E4" w:rsidRDefault="00A746E4" w:rsidP="00A746E4">
            <w:pPr>
              <w:pStyle w:val="a1"/>
            </w:pPr>
            <w:r>
              <w:rPr>
                <w:color w:val="000000"/>
              </w:rPr>
              <w:t xml:space="preserve">    </w:t>
            </w:r>
          </w:p>
          <w:p w14:paraId="377D1D91" w14:textId="77777777" w:rsidR="00A746E4" w:rsidRDefault="00A746E4" w:rsidP="00A746E4">
            <w:pPr>
              <w:pStyle w:val="a1"/>
            </w:pPr>
            <w:r>
              <w:rPr>
                <w:color w:val="000000"/>
              </w:rPr>
              <w:t xml:space="preserve">    </w:t>
            </w:r>
            <w:r>
              <w:rPr>
                <w:color w:val="7F0055"/>
              </w:rPr>
              <w:t>static</w:t>
            </w:r>
            <w:r>
              <w:rPr>
                <w:color w:val="000000"/>
              </w:rPr>
              <w:t xml:space="preserve"> </w:t>
            </w:r>
            <w:r>
              <w:rPr>
                <w:color w:val="7F0055"/>
              </w:rPr>
              <w:t>void</w:t>
            </w:r>
            <w:r>
              <w:rPr>
                <w:color w:val="000000"/>
              </w:rPr>
              <w:t xml:space="preserve"> swap(String </w:t>
            </w:r>
            <w:r>
              <w:rPr>
                <w:color w:val="6A3E3E"/>
              </w:rPr>
              <w:t>a</w:t>
            </w:r>
            <w:r>
              <w:rPr>
                <w:color w:val="000000"/>
              </w:rPr>
              <w:t xml:space="preserve">, String </w:t>
            </w:r>
            <w:r>
              <w:rPr>
                <w:color w:val="6A3E3E"/>
              </w:rPr>
              <w:t>b</w:t>
            </w:r>
            <w:r>
              <w:rPr>
                <w:color w:val="000000"/>
              </w:rPr>
              <w:t>) {</w:t>
            </w:r>
          </w:p>
          <w:p w14:paraId="55E40B15" w14:textId="77777777" w:rsidR="00A746E4" w:rsidRDefault="00A746E4" w:rsidP="00A746E4">
            <w:pPr>
              <w:pStyle w:val="a1"/>
            </w:pPr>
            <w:r>
              <w:rPr>
                <w:color w:val="000000"/>
              </w:rPr>
              <w:t xml:space="preserve">        String </w:t>
            </w:r>
            <w:r>
              <w:rPr>
                <w:color w:val="6A3E3E"/>
              </w:rPr>
              <w:t>temp</w:t>
            </w:r>
            <w:r>
              <w:rPr>
                <w:color w:val="000000"/>
              </w:rPr>
              <w:t xml:space="preserve"> = </w:t>
            </w:r>
            <w:r>
              <w:rPr>
                <w:color w:val="6A3E3E"/>
              </w:rPr>
              <w:t>a</w:t>
            </w:r>
            <w:r>
              <w:rPr>
                <w:color w:val="000000"/>
              </w:rPr>
              <w:t>;</w:t>
            </w:r>
          </w:p>
          <w:p w14:paraId="288A0271" w14:textId="77777777" w:rsidR="00A746E4" w:rsidRDefault="00A746E4" w:rsidP="00A746E4">
            <w:pPr>
              <w:pStyle w:val="a1"/>
            </w:pPr>
            <w:r>
              <w:rPr>
                <w:color w:val="000000"/>
              </w:rPr>
              <w:t xml:space="preserve">        </w:t>
            </w:r>
            <w:r>
              <w:rPr>
                <w:color w:val="6A3E3E"/>
              </w:rPr>
              <w:t>a</w:t>
            </w:r>
            <w:r>
              <w:rPr>
                <w:color w:val="000000"/>
              </w:rPr>
              <w:t xml:space="preserve"> = </w:t>
            </w:r>
            <w:r>
              <w:rPr>
                <w:color w:val="6A3E3E"/>
              </w:rPr>
              <w:t>b</w:t>
            </w:r>
            <w:r>
              <w:rPr>
                <w:color w:val="000000"/>
              </w:rPr>
              <w:t>;</w:t>
            </w:r>
          </w:p>
          <w:p w14:paraId="518C6C69" w14:textId="77777777" w:rsidR="00A746E4" w:rsidRDefault="00A746E4" w:rsidP="00A746E4">
            <w:pPr>
              <w:pStyle w:val="a1"/>
            </w:pPr>
            <w:r>
              <w:rPr>
                <w:color w:val="000000"/>
              </w:rPr>
              <w:t xml:space="preserve">        </w:t>
            </w:r>
            <w:r>
              <w:rPr>
                <w:color w:val="6A3E3E"/>
              </w:rPr>
              <w:t>b</w:t>
            </w:r>
            <w:r>
              <w:rPr>
                <w:color w:val="000000"/>
              </w:rPr>
              <w:t xml:space="preserve"> = </w:t>
            </w:r>
            <w:r>
              <w:rPr>
                <w:color w:val="6A3E3E"/>
              </w:rPr>
              <w:t>temp</w:t>
            </w:r>
            <w:r>
              <w:rPr>
                <w:color w:val="000000"/>
              </w:rPr>
              <w:t>;</w:t>
            </w:r>
          </w:p>
          <w:p w14:paraId="1327DD4D" w14:textId="77777777" w:rsidR="00A746E4" w:rsidRDefault="00A746E4" w:rsidP="00A746E4">
            <w:pPr>
              <w:pStyle w:val="a1"/>
            </w:pPr>
            <w:r>
              <w:rPr>
                <w:color w:val="000000"/>
              </w:rPr>
              <w:t xml:space="preserve">    }</w:t>
            </w:r>
          </w:p>
          <w:p w14:paraId="7B618EB0" w14:textId="77777777" w:rsidR="00A746E4" w:rsidRDefault="00A746E4" w:rsidP="00A746E4">
            <w:pPr>
              <w:pStyle w:val="a1"/>
            </w:pPr>
            <w:r>
              <w:rPr>
                <w:color w:val="000000"/>
              </w:rPr>
              <w:t xml:space="preserve">    </w:t>
            </w:r>
          </w:p>
          <w:p w14:paraId="68ABED39" w14:textId="77777777" w:rsidR="00A746E4" w:rsidRDefault="00A746E4" w:rsidP="00A746E4">
            <w:pPr>
              <w:pStyle w:val="a1"/>
            </w:pPr>
            <w:r>
              <w:rPr>
                <w:color w:val="000000"/>
              </w:rPr>
              <w:t xml:space="preserve">    </w:t>
            </w:r>
            <w:r>
              <w:rPr>
                <w:color w:val="7F0055"/>
              </w:rPr>
              <w:t>public</w:t>
            </w:r>
            <w:r>
              <w:rPr>
                <w:color w:val="000000"/>
              </w:rPr>
              <w:t xml:space="preserve"> </w:t>
            </w:r>
            <w:r>
              <w:rPr>
                <w:color w:val="7F0055"/>
              </w:rPr>
              <w:t>static</w:t>
            </w:r>
            <w:r>
              <w:rPr>
                <w:color w:val="000000"/>
              </w:rPr>
              <w:t xml:space="preserve"> </w:t>
            </w:r>
            <w:r>
              <w:rPr>
                <w:color w:val="7F0055"/>
              </w:rPr>
              <w:t>void</w:t>
            </w:r>
            <w:r>
              <w:rPr>
                <w:color w:val="000000"/>
              </w:rPr>
              <w:t xml:space="preserve"> main(String[] </w:t>
            </w:r>
            <w:r>
              <w:rPr>
                <w:color w:val="6A3E3E"/>
              </w:rPr>
              <w:t>args</w:t>
            </w:r>
            <w:r>
              <w:rPr>
                <w:color w:val="000000"/>
              </w:rPr>
              <w:t>) {</w:t>
            </w:r>
          </w:p>
          <w:p w14:paraId="26B88424" w14:textId="77777777" w:rsidR="00A746E4" w:rsidRDefault="00A746E4" w:rsidP="00A746E4">
            <w:pPr>
              <w:pStyle w:val="a1"/>
            </w:pPr>
            <w:r>
              <w:rPr>
                <w:color w:val="000000"/>
              </w:rPr>
              <w:t xml:space="preserve">        String </w:t>
            </w:r>
            <w:r>
              <w:rPr>
                <w:color w:val="6A3E3E"/>
              </w:rPr>
              <w:t>s0</w:t>
            </w:r>
            <w:r>
              <w:rPr>
                <w:color w:val="000000"/>
              </w:rPr>
              <w:t xml:space="preserve"> = </w:t>
            </w:r>
            <w:r>
              <w:rPr>
                <w:color w:val="2A00FF"/>
              </w:rPr>
              <w:t>"hello world"</w:t>
            </w:r>
            <w:r>
              <w:rPr>
                <w:color w:val="000000"/>
              </w:rPr>
              <w:t>;</w:t>
            </w:r>
          </w:p>
          <w:p w14:paraId="0FB22A27" w14:textId="77777777" w:rsidR="00A746E4" w:rsidRDefault="00A746E4" w:rsidP="00A746E4">
            <w:pPr>
              <w:pStyle w:val="a1"/>
            </w:pPr>
            <w:r>
              <w:rPr>
                <w:color w:val="000000"/>
              </w:rPr>
              <w:t xml:space="preserve">        String </w:t>
            </w:r>
            <w:r>
              <w:rPr>
                <w:color w:val="6A3E3E"/>
              </w:rPr>
              <w:t>s1</w:t>
            </w:r>
            <w:r>
              <w:rPr>
                <w:color w:val="000000"/>
              </w:rPr>
              <w:t xml:space="preserve"> = </w:t>
            </w:r>
            <w:r>
              <w:rPr>
                <w:color w:val="6A3E3E"/>
              </w:rPr>
              <w:t>s0</w:t>
            </w:r>
            <w:r>
              <w:rPr>
                <w:color w:val="000000"/>
              </w:rPr>
              <w:t>.substring(0, 5);</w:t>
            </w:r>
          </w:p>
          <w:p w14:paraId="4107E22D" w14:textId="77777777" w:rsidR="00A746E4" w:rsidRDefault="00A746E4" w:rsidP="00A746E4">
            <w:pPr>
              <w:pStyle w:val="a1"/>
            </w:pPr>
            <w:r>
              <w:rPr>
                <w:color w:val="000000"/>
              </w:rPr>
              <w:t xml:space="preserve">        String </w:t>
            </w:r>
            <w:r>
              <w:rPr>
                <w:color w:val="6A3E3E"/>
              </w:rPr>
              <w:t>s2</w:t>
            </w:r>
            <w:r>
              <w:rPr>
                <w:color w:val="000000"/>
              </w:rPr>
              <w:t xml:space="preserve"> = </w:t>
            </w:r>
            <w:r>
              <w:rPr>
                <w:color w:val="6A3E3E"/>
              </w:rPr>
              <w:t>s0</w:t>
            </w:r>
            <w:r>
              <w:rPr>
                <w:color w:val="000000"/>
              </w:rPr>
              <w:t>.substring(6);</w:t>
            </w:r>
          </w:p>
          <w:p w14:paraId="667CA12D" w14:textId="77777777" w:rsidR="00A746E4" w:rsidRDefault="00A746E4" w:rsidP="00A746E4">
            <w:pPr>
              <w:pStyle w:val="a1"/>
            </w:pPr>
            <w:r>
              <w:rPr>
                <w:color w:val="000000"/>
              </w:rPr>
              <w:t xml:space="preserve">        String </w:t>
            </w:r>
            <w:r>
              <w:rPr>
                <w:color w:val="6A3E3E"/>
              </w:rPr>
              <w:t>s3</w:t>
            </w:r>
            <w:r>
              <w:rPr>
                <w:color w:val="000000"/>
              </w:rPr>
              <w:t xml:space="preserve"> = </w:t>
            </w:r>
            <w:r>
              <w:rPr>
                <w:color w:val="6A3E3E"/>
              </w:rPr>
              <w:t>s1</w:t>
            </w:r>
            <w:r>
              <w:rPr>
                <w:color w:val="000000"/>
              </w:rPr>
              <w:t xml:space="preserve"> + </w:t>
            </w:r>
            <w:r>
              <w:rPr>
                <w:color w:val="2A00FF"/>
              </w:rPr>
              <w:t>" "</w:t>
            </w:r>
            <w:r>
              <w:rPr>
                <w:color w:val="000000"/>
              </w:rPr>
              <w:t xml:space="preserve"> + </w:t>
            </w:r>
            <w:r>
              <w:rPr>
                <w:color w:val="6A3E3E"/>
              </w:rPr>
              <w:t>s2</w:t>
            </w:r>
            <w:r>
              <w:rPr>
                <w:color w:val="000000"/>
              </w:rPr>
              <w:t>;</w:t>
            </w:r>
          </w:p>
          <w:p w14:paraId="56402A77" w14:textId="77777777" w:rsidR="00A746E4" w:rsidRDefault="00A746E4" w:rsidP="00A746E4">
            <w:pPr>
              <w:pStyle w:val="a1"/>
            </w:pPr>
            <w:r>
              <w:rPr>
                <w:color w:val="000000"/>
              </w:rPr>
              <w:t xml:space="preserve">        String </w:t>
            </w:r>
            <w:r>
              <w:rPr>
                <w:color w:val="6A3E3E"/>
              </w:rPr>
              <w:t>s4</w:t>
            </w:r>
            <w:r>
              <w:rPr>
                <w:color w:val="000000"/>
              </w:rPr>
              <w:t xml:space="preserve"> = </w:t>
            </w:r>
            <w:r>
              <w:rPr>
                <w:color w:val="6A3E3E"/>
              </w:rPr>
              <w:t>s0</w:t>
            </w:r>
            <w:r>
              <w:rPr>
                <w:color w:val="000000"/>
              </w:rPr>
              <w:t>.toUpperCase();</w:t>
            </w:r>
          </w:p>
          <w:p w14:paraId="76A9FF61" w14:textId="77777777" w:rsidR="00A746E4" w:rsidRDefault="00A746E4" w:rsidP="00A746E4">
            <w:pPr>
              <w:pStyle w:val="a1"/>
            </w:pPr>
            <w:r>
              <w:rPr>
                <w:color w:val="000000"/>
              </w:rPr>
              <w:t xml:space="preserve">        System.</w:t>
            </w:r>
            <w:r>
              <w:rPr>
                <w:color w:val="0000C0"/>
              </w:rPr>
              <w:t>out</w:t>
            </w:r>
            <w:r>
              <w:rPr>
                <w:color w:val="000000"/>
              </w:rPr>
              <w:t>.printf(</w:t>
            </w:r>
            <w:r>
              <w:rPr>
                <w:color w:val="2A00FF"/>
              </w:rPr>
              <w:t>"%s %s %s %s\n"</w:t>
            </w:r>
            <w:r>
              <w:rPr>
                <w:color w:val="000000"/>
              </w:rPr>
              <w:t xml:space="preserve">, </w:t>
            </w:r>
            <w:r>
              <w:rPr>
                <w:color w:val="6A3E3E"/>
              </w:rPr>
              <w:t>s1</w:t>
            </w:r>
            <w:r>
              <w:rPr>
                <w:color w:val="000000"/>
              </w:rPr>
              <w:t xml:space="preserve">, </w:t>
            </w:r>
            <w:r>
              <w:rPr>
                <w:color w:val="6A3E3E"/>
              </w:rPr>
              <w:t>s2</w:t>
            </w:r>
            <w:r>
              <w:rPr>
                <w:color w:val="000000"/>
              </w:rPr>
              <w:t xml:space="preserve">, </w:t>
            </w:r>
            <w:r>
              <w:rPr>
                <w:color w:val="6A3E3E"/>
              </w:rPr>
              <w:t>s3</w:t>
            </w:r>
            <w:r>
              <w:rPr>
                <w:color w:val="000000"/>
              </w:rPr>
              <w:t xml:space="preserve">, </w:t>
            </w:r>
            <w:r>
              <w:rPr>
                <w:color w:val="6A3E3E"/>
              </w:rPr>
              <w:t>s4</w:t>
            </w:r>
            <w:r>
              <w:rPr>
                <w:color w:val="000000"/>
              </w:rPr>
              <w:t>);</w:t>
            </w:r>
          </w:p>
          <w:p w14:paraId="72B71882" w14:textId="77777777" w:rsidR="00A746E4" w:rsidRDefault="00A746E4" w:rsidP="00A746E4">
            <w:pPr>
              <w:pStyle w:val="a1"/>
            </w:pPr>
            <w:r>
              <w:rPr>
                <w:color w:val="000000"/>
              </w:rPr>
              <w:t xml:space="preserve">        </w:t>
            </w:r>
          </w:p>
          <w:p w14:paraId="75341F32" w14:textId="77777777" w:rsidR="00A746E4" w:rsidRDefault="00A746E4" w:rsidP="00A746E4">
            <w:pPr>
              <w:pStyle w:val="a1"/>
            </w:pPr>
            <w:r>
              <w:rPr>
                <w:color w:val="000000"/>
              </w:rPr>
              <w:t xml:space="preserve">        swap(</w:t>
            </w:r>
            <w:r>
              <w:rPr>
                <w:color w:val="6A3E3E"/>
              </w:rPr>
              <w:t>s1</w:t>
            </w:r>
            <w:r>
              <w:rPr>
                <w:color w:val="000000"/>
              </w:rPr>
              <w:t xml:space="preserve">, </w:t>
            </w:r>
            <w:r>
              <w:rPr>
                <w:color w:val="6A3E3E"/>
              </w:rPr>
              <w:t>s2</w:t>
            </w:r>
            <w:r>
              <w:rPr>
                <w:color w:val="000000"/>
              </w:rPr>
              <w:t>);</w:t>
            </w:r>
          </w:p>
          <w:p w14:paraId="6B9DB7A0" w14:textId="77777777" w:rsidR="00A746E4" w:rsidRDefault="00A746E4" w:rsidP="00A746E4">
            <w:pPr>
              <w:pStyle w:val="a1"/>
            </w:pPr>
            <w:r>
              <w:rPr>
                <w:color w:val="000000"/>
              </w:rPr>
              <w:t xml:space="preserve">        System.</w:t>
            </w:r>
            <w:r>
              <w:rPr>
                <w:color w:val="0000C0"/>
              </w:rPr>
              <w:t>out</w:t>
            </w:r>
            <w:r>
              <w:rPr>
                <w:color w:val="000000"/>
              </w:rPr>
              <w:t>.printf(</w:t>
            </w:r>
            <w:r>
              <w:rPr>
                <w:color w:val="2A00FF"/>
              </w:rPr>
              <w:t>"%s %s\n"</w:t>
            </w:r>
            <w:r>
              <w:rPr>
                <w:color w:val="000000"/>
              </w:rPr>
              <w:t xml:space="preserve">, </w:t>
            </w:r>
            <w:r>
              <w:rPr>
                <w:color w:val="6A3E3E"/>
              </w:rPr>
              <w:t>s1</w:t>
            </w:r>
            <w:r>
              <w:rPr>
                <w:color w:val="000000"/>
              </w:rPr>
              <w:t xml:space="preserve">, </w:t>
            </w:r>
            <w:r>
              <w:rPr>
                <w:color w:val="6A3E3E"/>
              </w:rPr>
              <w:t>s2</w:t>
            </w:r>
            <w:r>
              <w:rPr>
                <w:color w:val="000000"/>
              </w:rPr>
              <w:t>);</w:t>
            </w:r>
          </w:p>
          <w:p w14:paraId="1C9A55B6" w14:textId="77777777" w:rsidR="00A746E4" w:rsidRDefault="00A746E4" w:rsidP="00A746E4">
            <w:pPr>
              <w:pStyle w:val="a1"/>
            </w:pPr>
            <w:r>
              <w:rPr>
                <w:color w:val="000000"/>
              </w:rPr>
              <w:t xml:space="preserve">     }</w:t>
            </w:r>
          </w:p>
          <w:p w14:paraId="67D6DFD6" w14:textId="77777777" w:rsidR="00A746E4" w:rsidRDefault="00A746E4" w:rsidP="00A746E4">
            <w:pPr>
              <w:pStyle w:val="a1"/>
            </w:pPr>
            <w:r>
              <w:rPr>
                <w:color w:val="000000"/>
              </w:rPr>
              <w:t>}</w:t>
            </w:r>
          </w:p>
          <w:p w14:paraId="6A800732" w14:textId="441C9473" w:rsidR="00B501A1" w:rsidRDefault="00B501A1" w:rsidP="00A746E4">
            <w:pPr>
              <w:pStyle w:val="a1"/>
            </w:pPr>
          </w:p>
        </w:tc>
      </w:tr>
    </w:tbl>
    <w:p w14:paraId="56F463B6" w14:textId="77777777" w:rsidR="00B501A1" w:rsidRDefault="00B501A1" w:rsidP="00B501A1"/>
    <w:p w14:paraId="78A21707" w14:textId="0991034C" w:rsidR="00B501A1" w:rsidRDefault="00124F9C" w:rsidP="00B501A1">
      <w:r w:rsidRPr="00124F9C">
        <w:rPr>
          <w:noProof/>
        </w:rPr>
        <w:drawing>
          <wp:inline distT="0" distB="0" distL="0" distR="0" wp14:anchorId="4311FC4C" wp14:editId="7EE746B8">
            <wp:extent cx="1002030" cy="943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030" cy="943610"/>
                    </a:xfrm>
                    <a:prstGeom prst="rect">
                      <a:avLst/>
                    </a:prstGeom>
                    <a:noFill/>
                    <a:ln>
                      <a:noFill/>
                    </a:ln>
                  </pic:spPr>
                </pic:pic>
              </a:graphicData>
            </a:graphic>
          </wp:inline>
        </w:drawing>
      </w:r>
    </w:p>
    <w:p w14:paraId="7D5A668B" w14:textId="0951C20D" w:rsidR="00B501A1" w:rsidRDefault="591E2B01" w:rsidP="00B501A1">
      <w:r>
        <w:t>main 메소드가 호출되면, Stack Segment 영역에 main 메소드 메모리 공간이 할당된다.</w:t>
      </w:r>
    </w:p>
    <w:p w14:paraId="3E854689" w14:textId="77777777" w:rsidR="00B501A1" w:rsidRPr="005B3EA7" w:rsidRDefault="00B501A1" w:rsidP="00B501A1"/>
    <w:p w14:paraId="19EFC0DA" w14:textId="2CCD1C83" w:rsidR="00B501A1" w:rsidRDefault="005B3EA7" w:rsidP="00B501A1">
      <w:r w:rsidRPr="005B3EA7">
        <w:rPr>
          <w:noProof/>
        </w:rPr>
        <w:drawing>
          <wp:inline distT="0" distB="0" distL="0" distR="0" wp14:anchorId="0D9F006A" wp14:editId="567049D4">
            <wp:extent cx="2458085" cy="943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943610"/>
                    </a:xfrm>
                    <a:prstGeom prst="rect">
                      <a:avLst/>
                    </a:prstGeom>
                    <a:noFill/>
                    <a:ln>
                      <a:noFill/>
                    </a:ln>
                  </pic:spPr>
                </pic:pic>
              </a:graphicData>
            </a:graphic>
          </wp:inline>
        </w:drawing>
      </w:r>
    </w:p>
    <w:p w14:paraId="1DC61ED3" w14:textId="77777777" w:rsidR="00B501A1" w:rsidRDefault="591E2B01" w:rsidP="00B501A1">
      <w:r>
        <w:t>줄12를 실행하면, "hello world" String 객체가 생성되고, 그 객체에 대한 참조가 지역 변수 s0에 대입된다.</w:t>
      </w:r>
    </w:p>
    <w:p w14:paraId="54993DE6" w14:textId="77777777" w:rsidR="00B501A1" w:rsidRDefault="00B501A1" w:rsidP="00B501A1"/>
    <w:p w14:paraId="15E871B4" w14:textId="24C1C1B8" w:rsidR="00B501A1" w:rsidRDefault="591E2B01" w:rsidP="00B501A1">
      <w:r>
        <w:t>Stack Segment 영역에 위치한 main 메소드의 메모리에는 지역 변수만 생성된다.</w:t>
      </w:r>
    </w:p>
    <w:p w14:paraId="7E2C3BDB" w14:textId="1CA6EBBB" w:rsidR="00B501A1" w:rsidRDefault="591E2B01" w:rsidP="00B501A1">
      <w:r>
        <w:t>객체들은 Heap Segment 영역에 생성된다.</w:t>
      </w:r>
    </w:p>
    <w:p w14:paraId="0201300E" w14:textId="77777777" w:rsidR="00B501A1" w:rsidRPr="005B3EA7" w:rsidRDefault="00B501A1" w:rsidP="00B501A1"/>
    <w:p w14:paraId="029D475B" w14:textId="78EE0435" w:rsidR="00B501A1" w:rsidRDefault="005B3EA7" w:rsidP="00B501A1">
      <w:r w:rsidRPr="005B3EA7">
        <w:rPr>
          <w:noProof/>
        </w:rPr>
        <w:drawing>
          <wp:inline distT="0" distB="0" distL="0" distR="0" wp14:anchorId="4359F285" wp14:editId="7E2552FF">
            <wp:extent cx="2458085"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085" cy="1287780"/>
                    </a:xfrm>
                    <a:prstGeom prst="rect">
                      <a:avLst/>
                    </a:prstGeom>
                    <a:noFill/>
                    <a:ln>
                      <a:noFill/>
                    </a:ln>
                  </pic:spPr>
                </pic:pic>
              </a:graphicData>
            </a:graphic>
          </wp:inline>
        </w:drawing>
      </w:r>
    </w:p>
    <w:p w14:paraId="66C71F5D" w14:textId="77777777" w:rsidR="00B501A1" w:rsidRDefault="591E2B01" w:rsidP="00B501A1">
      <w:r>
        <w:t>줄13을 실행하면, s0.substring(0, 5) 메소드 호출에 의해서 새 문자열 객체가 생성된다.</w:t>
      </w:r>
    </w:p>
    <w:p w14:paraId="000B1132" w14:textId="77777777" w:rsidR="00B501A1" w:rsidRPr="00B13954" w:rsidRDefault="591E2B01" w:rsidP="00B501A1">
      <w:r>
        <w:t>그 새 문자열 객체에 대한 참조가 지역 변수 s1에 대입된다.</w:t>
      </w:r>
    </w:p>
    <w:p w14:paraId="439F51E7" w14:textId="77777777" w:rsidR="00B501A1" w:rsidRDefault="00B501A1" w:rsidP="00B501A1">
      <w:r>
        <w:rPr>
          <w:rFonts w:hint="eastAsia"/>
        </w:rPr>
        <w:t>String 객체는 생성된 후 수정될 수 없음에 주목하자.</w:t>
      </w:r>
    </w:p>
    <w:p w14:paraId="5215E13C" w14:textId="77777777" w:rsidR="00B501A1" w:rsidRPr="006B0E1E" w:rsidRDefault="00B501A1" w:rsidP="00B501A1"/>
    <w:p w14:paraId="2C6EABDD" w14:textId="77777777" w:rsidR="00B501A1" w:rsidRDefault="00B501A1" w:rsidP="00B501A1"/>
    <w:p w14:paraId="2CC41ACC" w14:textId="77777777" w:rsidR="00B501A1" w:rsidRDefault="00B501A1" w:rsidP="00B501A1"/>
    <w:p w14:paraId="7A44D1F5" w14:textId="77777777" w:rsidR="00B501A1" w:rsidRDefault="00B501A1" w:rsidP="00B501A1"/>
    <w:p w14:paraId="6FB81AC6" w14:textId="6E376B20" w:rsidR="00AC6693" w:rsidRDefault="00AC6693" w:rsidP="00B501A1">
      <w:r w:rsidRPr="00AC6693">
        <w:rPr>
          <w:noProof/>
        </w:rPr>
        <w:drawing>
          <wp:inline distT="0" distB="0" distL="0" distR="0" wp14:anchorId="75879CEF" wp14:editId="6756F170">
            <wp:extent cx="276225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390775"/>
                    </a:xfrm>
                    <a:prstGeom prst="rect">
                      <a:avLst/>
                    </a:prstGeom>
                    <a:noFill/>
                    <a:ln>
                      <a:noFill/>
                    </a:ln>
                  </pic:spPr>
                </pic:pic>
              </a:graphicData>
            </a:graphic>
          </wp:inline>
        </w:drawing>
      </w:r>
    </w:p>
    <w:p w14:paraId="3D3799A4" w14:textId="5201A792" w:rsidR="00B501A1" w:rsidRDefault="00B501A1" w:rsidP="00B501A1"/>
    <w:p w14:paraId="190E0950" w14:textId="77777777" w:rsidR="00B501A1" w:rsidRDefault="591E2B01" w:rsidP="00B501A1">
      <w:r>
        <w:t>줄16까지 실행한 결과 변수와 객체 구조이다.</w:t>
      </w:r>
    </w:p>
    <w:p w14:paraId="4A8808A5" w14:textId="77777777" w:rsidR="00B501A1" w:rsidRPr="006B0E1E" w:rsidRDefault="00B501A1" w:rsidP="00B501A1"/>
    <w:p w14:paraId="5FC07FD3" w14:textId="77777777" w:rsidR="00B501A1" w:rsidRDefault="00B501A1" w:rsidP="00B501A1"/>
    <w:p w14:paraId="76F4B257" w14:textId="16571F2D" w:rsidR="00B501A1" w:rsidRDefault="00AC6693" w:rsidP="00B501A1">
      <w:r w:rsidRPr="00AC6693">
        <w:rPr>
          <w:noProof/>
        </w:rPr>
        <w:drawing>
          <wp:inline distT="0" distB="0" distL="0" distR="0" wp14:anchorId="3D0E1D45" wp14:editId="0AFFE73F">
            <wp:extent cx="2762250" cy="3438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3438525"/>
                    </a:xfrm>
                    <a:prstGeom prst="rect">
                      <a:avLst/>
                    </a:prstGeom>
                    <a:noFill/>
                    <a:ln>
                      <a:noFill/>
                    </a:ln>
                  </pic:spPr>
                </pic:pic>
              </a:graphicData>
            </a:graphic>
          </wp:inline>
        </w:drawing>
      </w:r>
    </w:p>
    <w:p w14:paraId="4A662CB7" w14:textId="77777777" w:rsidR="005B3EA7" w:rsidRDefault="005B3EA7" w:rsidP="00B501A1"/>
    <w:p w14:paraId="246ABB01" w14:textId="6444EA40" w:rsidR="00B501A1" w:rsidRDefault="591E2B01" w:rsidP="00B501A1">
      <w:r>
        <w:t>줄19에서 swap 메소드가 호출되면, Stack Segment 영역에 swap 메소드 메모리 공간이 할당된다.</w:t>
      </w:r>
    </w:p>
    <w:p w14:paraId="2D94D188" w14:textId="77777777" w:rsidR="00B501A1" w:rsidRDefault="591E2B01" w:rsidP="00B501A1">
      <w:r>
        <w:t>swap 메소드 메모리 공간에 파라미터 변수가 생성된다.</w:t>
      </w:r>
    </w:p>
    <w:p w14:paraId="413722C7" w14:textId="77777777" w:rsidR="00B501A1" w:rsidRDefault="00B501A1" w:rsidP="00B501A1"/>
    <w:p w14:paraId="7B3DF3FF" w14:textId="77777777" w:rsidR="00B501A1" w:rsidRDefault="00B501A1" w:rsidP="00B501A1"/>
    <w:p w14:paraId="117291A6" w14:textId="77777777" w:rsidR="00AC6693" w:rsidRDefault="00AC6693" w:rsidP="00B501A1"/>
    <w:p w14:paraId="2259FBA9" w14:textId="77777777" w:rsidR="00AC6693" w:rsidRDefault="00AC6693" w:rsidP="00B501A1"/>
    <w:p w14:paraId="0617C16A" w14:textId="77777777" w:rsidR="00AC6693" w:rsidRDefault="00AC6693" w:rsidP="00B501A1"/>
    <w:p w14:paraId="47B056F5" w14:textId="77777777" w:rsidR="00AC6693" w:rsidRDefault="00AC6693" w:rsidP="00B501A1"/>
    <w:p w14:paraId="34EF9FCE" w14:textId="77777777" w:rsidR="00AC6693" w:rsidRDefault="00AC6693" w:rsidP="00B501A1"/>
    <w:p w14:paraId="47465E30" w14:textId="77777777" w:rsidR="00AC6693" w:rsidRDefault="00AC6693" w:rsidP="00B501A1"/>
    <w:p w14:paraId="454F5806" w14:textId="77777777" w:rsidR="00AC6693" w:rsidRDefault="00AC6693" w:rsidP="00B501A1"/>
    <w:p w14:paraId="77A787AA" w14:textId="77777777" w:rsidR="00AC6693" w:rsidRDefault="00AC6693" w:rsidP="00B501A1"/>
    <w:p w14:paraId="23D4B0FE" w14:textId="77777777" w:rsidR="00AC6693" w:rsidRDefault="00AC6693" w:rsidP="00B501A1"/>
    <w:p w14:paraId="51E3F234" w14:textId="77777777" w:rsidR="00AC6693" w:rsidRDefault="00AC6693" w:rsidP="00B501A1"/>
    <w:p w14:paraId="7E5FEF9E" w14:textId="77777777" w:rsidR="00AC6693" w:rsidRDefault="00AC6693" w:rsidP="00B501A1"/>
    <w:p w14:paraId="51489160" w14:textId="77777777" w:rsidR="00AC6693" w:rsidRDefault="00AC6693" w:rsidP="00B501A1"/>
    <w:p w14:paraId="7D4661D1" w14:textId="77777777" w:rsidR="00AC6693" w:rsidRDefault="00AC6693" w:rsidP="00B501A1"/>
    <w:p w14:paraId="708F7DCC" w14:textId="0C75A14B" w:rsidR="00AC6693" w:rsidRDefault="00AC6693" w:rsidP="00B501A1">
      <w:r w:rsidRPr="00AC6693">
        <w:rPr>
          <w:noProof/>
        </w:rPr>
        <w:drawing>
          <wp:inline distT="0" distB="0" distL="0" distR="0" wp14:anchorId="48FF3BEE" wp14:editId="124216E9">
            <wp:extent cx="2762250" cy="3467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3467100"/>
                    </a:xfrm>
                    <a:prstGeom prst="rect">
                      <a:avLst/>
                    </a:prstGeom>
                    <a:noFill/>
                    <a:ln>
                      <a:noFill/>
                    </a:ln>
                  </pic:spPr>
                </pic:pic>
              </a:graphicData>
            </a:graphic>
          </wp:inline>
        </w:drawing>
      </w:r>
    </w:p>
    <w:p w14:paraId="638D35B9" w14:textId="77777777" w:rsidR="00AC6693" w:rsidRDefault="00AC6693" w:rsidP="00B501A1"/>
    <w:p w14:paraId="62DC5E07" w14:textId="77777777" w:rsidR="00B501A1" w:rsidRDefault="591E2B01" w:rsidP="00B501A1">
      <w:r>
        <w:t>메소드를 호출하는 코드에서 파라미터 값이, swap 메소드의 파라미터 변수에 대입된다.</w:t>
      </w:r>
    </w:p>
    <w:p w14:paraId="3B101932" w14:textId="77777777" w:rsidR="00B501A1" w:rsidRDefault="591E2B01" w:rsidP="00B501A1">
      <w:pPr>
        <w:pStyle w:val="a"/>
      </w:pPr>
      <w:r>
        <w:t>swap(</w:t>
      </w:r>
      <w:r w:rsidRPr="591E2B01">
        <w:rPr>
          <w:color w:val="6A3E3E"/>
        </w:rPr>
        <w:t>s1</w:t>
      </w:r>
      <w:r>
        <w:t xml:space="preserve">, </w:t>
      </w:r>
      <w:r w:rsidRPr="591E2B01">
        <w:rPr>
          <w:color w:val="6A3E3E"/>
        </w:rPr>
        <w:t>s2</w:t>
      </w:r>
      <w:r>
        <w:t>);</w:t>
      </w:r>
    </w:p>
    <w:p w14:paraId="73A36728" w14:textId="77777777" w:rsidR="00B501A1" w:rsidRDefault="591E2B01" w:rsidP="00B501A1">
      <w:r>
        <w:t>main 메소드의 지역 변수 s1의 값이, swap 메소드의 파라미터 변수 a에 대입된다.</w:t>
      </w:r>
    </w:p>
    <w:p w14:paraId="5EB95B1F" w14:textId="77777777" w:rsidR="00B501A1" w:rsidRDefault="591E2B01" w:rsidP="00B501A1">
      <w:r>
        <w:t>main 메소드의 지역 변수 s2의 값이, swap 메소드의 파라미터 변수 b에 대입된다.</w:t>
      </w:r>
    </w:p>
    <w:p w14:paraId="07E99C31" w14:textId="77777777" w:rsidR="00B501A1" w:rsidRPr="00526910" w:rsidRDefault="00B501A1" w:rsidP="00B501A1"/>
    <w:p w14:paraId="2819B4CE" w14:textId="77777777" w:rsidR="00B501A1" w:rsidRDefault="00B501A1" w:rsidP="00B501A1"/>
    <w:p w14:paraId="383A383B" w14:textId="4599FE8F" w:rsidR="00B501A1" w:rsidRDefault="00AC6693" w:rsidP="00B501A1">
      <w:r w:rsidRPr="00AC6693">
        <w:rPr>
          <w:noProof/>
        </w:rPr>
        <w:drawing>
          <wp:inline distT="0" distB="0" distL="0" distR="0" wp14:anchorId="7F7A2368" wp14:editId="1B55CCAE">
            <wp:extent cx="2762250" cy="3724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3724275"/>
                    </a:xfrm>
                    <a:prstGeom prst="rect">
                      <a:avLst/>
                    </a:prstGeom>
                    <a:noFill/>
                    <a:ln>
                      <a:noFill/>
                    </a:ln>
                  </pic:spPr>
                </pic:pic>
              </a:graphicData>
            </a:graphic>
          </wp:inline>
        </w:drawing>
      </w:r>
    </w:p>
    <w:p w14:paraId="7D8B4900" w14:textId="77777777" w:rsidR="005B3EA7" w:rsidRDefault="005B3EA7" w:rsidP="00B501A1"/>
    <w:p w14:paraId="2C8BF14C" w14:textId="77777777" w:rsidR="00B501A1" w:rsidRDefault="591E2B01" w:rsidP="00B501A1">
      <w:pPr>
        <w:pStyle w:val="a"/>
      </w:pPr>
      <w:r>
        <w:t xml:space="preserve">String </w:t>
      </w:r>
      <w:r w:rsidRPr="591E2B01">
        <w:rPr>
          <w:color w:val="6A3E3E"/>
        </w:rPr>
        <w:t>temp</w:t>
      </w:r>
      <w:r>
        <w:t xml:space="preserve"> = </w:t>
      </w:r>
      <w:r w:rsidRPr="591E2B01">
        <w:rPr>
          <w:color w:val="6A3E3E"/>
        </w:rPr>
        <w:t>a</w:t>
      </w:r>
      <w:r>
        <w:t>;</w:t>
      </w:r>
    </w:p>
    <w:p w14:paraId="0FB4BD7D" w14:textId="77777777" w:rsidR="00B501A1" w:rsidRDefault="591E2B01" w:rsidP="00B501A1">
      <w:r>
        <w:t>줄6을 실행하면 swap 메소드 메모리에 지역 변수 temp가 생성되고, 파라미터 변수 a의 값이 temp에 대입된다.</w:t>
      </w:r>
    </w:p>
    <w:p w14:paraId="23D625D3" w14:textId="77777777" w:rsidR="00B501A1" w:rsidRDefault="00B501A1" w:rsidP="00B501A1"/>
    <w:p w14:paraId="6975D914" w14:textId="77777777" w:rsidR="00B501A1" w:rsidRPr="00526910" w:rsidRDefault="00B501A1" w:rsidP="00B501A1"/>
    <w:p w14:paraId="6915D4C4" w14:textId="68079174" w:rsidR="00B501A1" w:rsidRDefault="00AC6693" w:rsidP="00B501A1">
      <w:r w:rsidRPr="00AC6693">
        <w:rPr>
          <w:noProof/>
        </w:rPr>
        <w:lastRenderedPageBreak/>
        <w:drawing>
          <wp:inline distT="0" distB="0" distL="0" distR="0" wp14:anchorId="5A7198AB" wp14:editId="66F88B5E">
            <wp:extent cx="2762250" cy="3724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3724275"/>
                    </a:xfrm>
                    <a:prstGeom prst="rect">
                      <a:avLst/>
                    </a:prstGeom>
                    <a:noFill/>
                    <a:ln>
                      <a:noFill/>
                    </a:ln>
                  </pic:spPr>
                </pic:pic>
              </a:graphicData>
            </a:graphic>
          </wp:inline>
        </w:drawing>
      </w:r>
    </w:p>
    <w:p w14:paraId="0A19CA1C" w14:textId="77777777" w:rsidR="00107FE1" w:rsidRDefault="00107FE1" w:rsidP="00B501A1"/>
    <w:p w14:paraId="059050C1" w14:textId="77777777" w:rsidR="00B501A1" w:rsidRDefault="591E2B01" w:rsidP="00B501A1">
      <w:r>
        <w:t>줄8까지 실행한 결과이다.</w:t>
      </w:r>
    </w:p>
    <w:p w14:paraId="0C769EA9" w14:textId="77777777" w:rsidR="00B501A1" w:rsidRDefault="00B501A1" w:rsidP="00B501A1"/>
    <w:p w14:paraId="3DB162C1" w14:textId="77777777" w:rsidR="00B501A1" w:rsidRPr="00526910" w:rsidRDefault="00B501A1" w:rsidP="00B501A1"/>
    <w:p w14:paraId="59266A24" w14:textId="4BB0EA08" w:rsidR="00B501A1" w:rsidRDefault="00AC6693" w:rsidP="00B501A1">
      <w:r w:rsidRPr="00AC6693">
        <w:rPr>
          <w:noProof/>
        </w:rPr>
        <w:drawing>
          <wp:inline distT="0" distB="0" distL="0" distR="0" wp14:anchorId="5D0F0FA5" wp14:editId="25D80582">
            <wp:extent cx="2762250" cy="2390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390775"/>
                    </a:xfrm>
                    <a:prstGeom prst="rect">
                      <a:avLst/>
                    </a:prstGeom>
                    <a:noFill/>
                    <a:ln>
                      <a:noFill/>
                    </a:ln>
                  </pic:spPr>
                </pic:pic>
              </a:graphicData>
            </a:graphic>
          </wp:inline>
        </w:drawing>
      </w:r>
    </w:p>
    <w:p w14:paraId="58F906C5" w14:textId="77777777" w:rsidR="00107FE1" w:rsidRDefault="00107FE1" w:rsidP="00B501A1"/>
    <w:p w14:paraId="31C2D3BA" w14:textId="77777777" w:rsidR="00B501A1" w:rsidRDefault="591E2B01" w:rsidP="00B501A1">
      <w:r>
        <w:t>swap 메소드가 리턴하면, swap 메소드 메모리가 제거된다.</w:t>
      </w:r>
    </w:p>
    <w:p w14:paraId="1A414896" w14:textId="728F77BB" w:rsidR="00B501A1" w:rsidRDefault="591E2B01" w:rsidP="00B501A1">
      <w:r>
        <w:t xml:space="preserve">swap 메소드를 호출 전 후의 main 메소드 지역 변수 값은 </w:t>
      </w:r>
      <w:r w:rsidR="00AC6693">
        <w:rPr>
          <w:rFonts w:hint="eastAsia"/>
        </w:rPr>
        <w:t>변화가 없음</w:t>
      </w:r>
      <w:r>
        <w:t>에 주목하자.</w:t>
      </w:r>
    </w:p>
    <w:p w14:paraId="558A56F1" w14:textId="77777777" w:rsidR="00B501A1" w:rsidRDefault="00B501A1" w:rsidP="00B501A1"/>
    <w:p w14:paraId="37363B16" w14:textId="77777777" w:rsidR="00B501A1" w:rsidRDefault="00B501A1" w:rsidP="00B501A1">
      <w:pPr>
        <w:widowControl/>
        <w:wordWrap/>
        <w:autoSpaceDE/>
        <w:autoSpaceDN/>
        <w:spacing w:after="160" w:line="259" w:lineRule="auto"/>
      </w:pPr>
      <w:r>
        <w:br w:type="page"/>
      </w:r>
    </w:p>
    <w:p w14:paraId="3B28B40B" w14:textId="77777777" w:rsidR="009D5E14" w:rsidRDefault="009D5E14" w:rsidP="00667BA1">
      <w:pPr>
        <w:pStyle w:val="Heading2"/>
      </w:pPr>
      <w:bookmarkStart w:id="18" w:name="_Toc523148218"/>
      <w:r>
        <w:lastRenderedPageBreak/>
        <w:t>객체 구조 그리기 #2</w:t>
      </w:r>
      <w:bookmarkEnd w:id="18"/>
    </w:p>
    <w:p w14:paraId="3685852C" w14:textId="157B6D9C" w:rsidR="00B501A1" w:rsidRPr="009D5E14" w:rsidRDefault="00A746E4" w:rsidP="009D5E14">
      <w:pPr>
        <w:rPr>
          <w:b/>
        </w:rPr>
      </w:pPr>
      <w:r w:rsidRPr="009D5E14">
        <w:rPr>
          <w:b/>
        </w:rPr>
        <w:t>String03</w:t>
      </w:r>
      <w:r w:rsidR="00B501A1" w:rsidRPr="009D5E14">
        <w:rPr>
          <w:rFonts w:hint="eastAsia"/>
          <w:b/>
        </w:rPr>
        <w:t>.java</w:t>
      </w:r>
    </w:p>
    <w:tbl>
      <w:tblPr>
        <w:tblStyle w:val="TableGrid"/>
        <w:tblW w:w="11057" w:type="dxa"/>
        <w:tblInd w:w="-176" w:type="dxa"/>
        <w:tblLook w:val="04A0" w:firstRow="1" w:lastRow="0" w:firstColumn="1" w:lastColumn="0" w:noHBand="0" w:noVBand="1"/>
      </w:tblPr>
      <w:tblGrid>
        <w:gridCol w:w="426"/>
        <w:gridCol w:w="10631"/>
      </w:tblGrid>
      <w:tr w:rsidR="00B501A1" w14:paraId="7D723BB1" w14:textId="77777777" w:rsidTr="591E2B01">
        <w:tc>
          <w:tcPr>
            <w:tcW w:w="426" w:type="dxa"/>
          </w:tcPr>
          <w:p w14:paraId="3B52BC15" w14:textId="77777777" w:rsidR="00B501A1" w:rsidRPr="00185935" w:rsidRDefault="591E2B01" w:rsidP="00A746E4">
            <w:pPr>
              <w:pStyle w:val="a1"/>
            </w:pPr>
            <w:r>
              <w:t>1</w:t>
            </w:r>
          </w:p>
          <w:p w14:paraId="700635F6" w14:textId="77777777" w:rsidR="00B501A1" w:rsidRPr="00185935" w:rsidRDefault="591E2B01" w:rsidP="00A746E4">
            <w:pPr>
              <w:pStyle w:val="a1"/>
            </w:pPr>
            <w:r>
              <w:t>2</w:t>
            </w:r>
          </w:p>
          <w:p w14:paraId="39511162" w14:textId="77777777" w:rsidR="00B501A1" w:rsidRPr="00185935" w:rsidRDefault="591E2B01" w:rsidP="00A746E4">
            <w:pPr>
              <w:pStyle w:val="a1"/>
            </w:pPr>
            <w:r>
              <w:t>3</w:t>
            </w:r>
          </w:p>
          <w:p w14:paraId="7614AF8B" w14:textId="77777777" w:rsidR="00B501A1" w:rsidRPr="00185935" w:rsidRDefault="591E2B01" w:rsidP="00A746E4">
            <w:pPr>
              <w:pStyle w:val="a1"/>
            </w:pPr>
            <w:r>
              <w:t>4</w:t>
            </w:r>
          </w:p>
          <w:p w14:paraId="129F6AA0" w14:textId="77777777" w:rsidR="00B501A1" w:rsidRPr="00185935" w:rsidRDefault="591E2B01" w:rsidP="00A746E4">
            <w:pPr>
              <w:pStyle w:val="a1"/>
            </w:pPr>
            <w:r>
              <w:t>5</w:t>
            </w:r>
          </w:p>
          <w:p w14:paraId="08CA2ACF" w14:textId="77777777" w:rsidR="00B501A1" w:rsidRPr="00185935" w:rsidRDefault="591E2B01" w:rsidP="00A746E4">
            <w:pPr>
              <w:pStyle w:val="a1"/>
            </w:pPr>
            <w:r>
              <w:t>6</w:t>
            </w:r>
          </w:p>
          <w:p w14:paraId="4ED900E5" w14:textId="77777777" w:rsidR="00B501A1" w:rsidRPr="00185935" w:rsidRDefault="591E2B01" w:rsidP="00A746E4">
            <w:pPr>
              <w:pStyle w:val="a1"/>
            </w:pPr>
            <w:r>
              <w:t>7</w:t>
            </w:r>
          </w:p>
          <w:p w14:paraId="760425C8" w14:textId="77777777" w:rsidR="00B501A1" w:rsidRPr="00185935" w:rsidRDefault="591E2B01" w:rsidP="00A746E4">
            <w:pPr>
              <w:pStyle w:val="a1"/>
            </w:pPr>
            <w:r>
              <w:t>8</w:t>
            </w:r>
          </w:p>
          <w:p w14:paraId="182A6CA2" w14:textId="77777777" w:rsidR="00B501A1" w:rsidRDefault="591E2B01" w:rsidP="00A746E4">
            <w:pPr>
              <w:pStyle w:val="a1"/>
            </w:pPr>
            <w:r>
              <w:t>9</w:t>
            </w:r>
          </w:p>
          <w:p w14:paraId="2E9649CF" w14:textId="77777777" w:rsidR="00B501A1" w:rsidRDefault="591E2B01" w:rsidP="00A746E4">
            <w:pPr>
              <w:pStyle w:val="a1"/>
            </w:pPr>
            <w:r>
              <w:t>10</w:t>
            </w:r>
          </w:p>
          <w:p w14:paraId="569A6490" w14:textId="77777777" w:rsidR="00B501A1" w:rsidRDefault="591E2B01" w:rsidP="00A746E4">
            <w:pPr>
              <w:pStyle w:val="a1"/>
            </w:pPr>
            <w:r>
              <w:t>11</w:t>
            </w:r>
          </w:p>
          <w:p w14:paraId="7C10C465" w14:textId="77777777" w:rsidR="00B501A1" w:rsidRDefault="591E2B01" w:rsidP="00A746E4">
            <w:pPr>
              <w:pStyle w:val="a1"/>
            </w:pPr>
            <w:r>
              <w:t>12</w:t>
            </w:r>
          </w:p>
          <w:p w14:paraId="2A4B5FF6" w14:textId="77777777" w:rsidR="00B501A1" w:rsidRDefault="591E2B01" w:rsidP="00A746E4">
            <w:pPr>
              <w:pStyle w:val="a1"/>
            </w:pPr>
            <w:r>
              <w:t>13</w:t>
            </w:r>
          </w:p>
          <w:p w14:paraId="28AD3137" w14:textId="77777777" w:rsidR="00B501A1" w:rsidRDefault="591E2B01" w:rsidP="00A746E4">
            <w:pPr>
              <w:pStyle w:val="a1"/>
            </w:pPr>
            <w:r>
              <w:t>14</w:t>
            </w:r>
          </w:p>
          <w:p w14:paraId="1745E473" w14:textId="77777777" w:rsidR="00B501A1" w:rsidRDefault="591E2B01" w:rsidP="00A746E4">
            <w:pPr>
              <w:pStyle w:val="a1"/>
            </w:pPr>
            <w:r>
              <w:t>15</w:t>
            </w:r>
          </w:p>
          <w:p w14:paraId="6F59BE9B" w14:textId="77777777" w:rsidR="00B501A1" w:rsidRDefault="591E2B01" w:rsidP="00A746E4">
            <w:pPr>
              <w:pStyle w:val="a1"/>
            </w:pPr>
            <w:r>
              <w:t>16</w:t>
            </w:r>
          </w:p>
          <w:p w14:paraId="60F22E4D" w14:textId="77777777" w:rsidR="00B501A1" w:rsidRDefault="591E2B01" w:rsidP="00A746E4">
            <w:pPr>
              <w:pStyle w:val="a1"/>
            </w:pPr>
            <w:r>
              <w:t>17</w:t>
            </w:r>
          </w:p>
          <w:p w14:paraId="45E732B0" w14:textId="77777777" w:rsidR="00B501A1" w:rsidRDefault="591E2B01" w:rsidP="00A746E4">
            <w:pPr>
              <w:pStyle w:val="a1"/>
            </w:pPr>
            <w:r>
              <w:t>18</w:t>
            </w:r>
          </w:p>
          <w:p w14:paraId="5190674C" w14:textId="77777777" w:rsidR="00B501A1" w:rsidRDefault="591E2B01" w:rsidP="00A746E4">
            <w:pPr>
              <w:pStyle w:val="a1"/>
            </w:pPr>
            <w:r>
              <w:t>19</w:t>
            </w:r>
          </w:p>
          <w:p w14:paraId="2BD7B4E3" w14:textId="77777777" w:rsidR="00B501A1" w:rsidRDefault="591E2B01" w:rsidP="00A746E4">
            <w:pPr>
              <w:pStyle w:val="a1"/>
            </w:pPr>
            <w:r>
              <w:t>20</w:t>
            </w:r>
          </w:p>
          <w:p w14:paraId="0D433FFC" w14:textId="77777777" w:rsidR="00B501A1" w:rsidRPr="00185935" w:rsidRDefault="591E2B01" w:rsidP="00A746E4">
            <w:pPr>
              <w:pStyle w:val="a1"/>
            </w:pPr>
            <w:r>
              <w:t>21</w:t>
            </w:r>
          </w:p>
        </w:tc>
        <w:tc>
          <w:tcPr>
            <w:tcW w:w="10631" w:type="dxa"/>
          </w:tcPr>
          <w:p w14:paraId="307929A9" w14:textId="77777777" w:rsidR="00A746E4" w:rsidRDefault="00A746E4" w:rsidP="00A746E4">
            <w:pPr>
              <w:pStyle w:val="a1"/>
            </w:pPr>
            <w:r>
              <w:rPr>
                <w:color w:val="7F0055"/>
              </w:rPr>
              <w:t>package</w:t>
            </w:r>
            <w:r>
              <w:rPr>
                <w:color w:val="000000"/>
              </w:rPr>
              <w:t xml:space="preserve"> net.skhu.lecture01;</w:t>
            </w:r>
          </w:p>
          <w:p w14:paraId="33400D4A" w14:textId="77777777" w:rsidR="00A746E4" w:rsidRDefault="00A746E4" w:rsidP="00A746E4">
            <w:pPr>
              <w:pStyle w:val="a1"/>
            </w:pPr>
          </w:p>
          <w:p w14:paraId="3B4AA201" w14:textId="77777777" w:rsidR="00A746E4" w:rsidRDefault="00A746E4" w:rsidP="00A746E4">
            <w:pPr>
              <w:pStyle w:val="a1"/>
            </w:pPr>
            <w:r>
              <w:rPr>
                <w:color w:val="7F0055"/>
              </w:rPr>
              <w:t>public</w:t>
            </w:r>
            <w:r>
              <w:rPr>
                <w:color w:val="000000"/>
              </w:rPr>
              <w:t xml:space="preserve"> </w:t>
            </w:r>
            <w:r>
              <w:rPr>
                <w:color w:val="7F0055"/>
              </w:rPr>
              <w:t>class</w:t>
            </w:r>
            <w:r>
              <w:rPr>
                <w:color w:val="000000"/>
              </w:rPr>
              <w:t xml:space="preserve"> String03 {</w:t>
            </w:r>
          </w:p>
          <w:p w14:paraId="3935DD33" w14:textId="77777777" w:rsidR="00A746E4" w:rsidRDefault="00A746E4" w:rsidP="00A746E4">
            <w:pPr>
              <w:pStyle w:val="a1"/>
            </w:pPr>
            <w:r>
              <w:rPr>
                <w:color w:val="000000"/>
              </w:rPr>
              <w:t xml:space="preserve">    </w:t>
            </w:r>
          </w:p>
          <w:p w14:paraId="6273C963" w14:textId="77777777" w:rsidR="00A746E4" w:rsidRDefault="00A746E4" w:rsidP="00A746E4">
            <w:pPr>
              <w:pStyle w:val="a1"/>
            </w:pPr>
            <w:r>
              <w:rPr>
                <w:color w:val="000000"/>
              </w:rPr>
              <w:t xml:space="preserve">    </w:t>
            </w:r>
            <w:r>
              <w:rPr>
                <w:color w:val="7F0055"/>
              </w:rPr>
              <w:t>public</w:t>
            </w:r>
            <w:r>
              <w:rPr>
                <w:color w:val="000000"/>
              </w:rPr>
              <w:t xml:space="preserve"> </w:t>
            </w:r>
            <w:r>
              <w:rPr>
                <w:color w:val="7F0055"/>
              </w:rPr>
              <w:t>static</w:t>
            </w:r>
            <w:r>
              <w:rPr>
                <w:color w:val="000000"/>
              </w:rPr>
              <w:t xml:space="preserve"> </w:t>
            </w:r>
            <w:r>
              <w:rPr>
                <w:color w:val="7F0055"/>
              </w:rPr>
              <w:t>void</w:t>
            </w:r>
            <w:r>
              <w:rPr>
                <w:color w:val="000000"/>
              </w:rPr>
              <w:t xml:space="preserve"> main(String[] </w:t>
            </w:r>
            <w:r>
              <w:rPr>
                <w:color w:val="6A3E3E"/>
              </w:rPr>
              <w:t>args</w:t>
            </w:r>
            <w:r>
              <w:rPr>
                <w:color w:val="000000"/>
              </w:rPr>
              <w:t>) {</w:t>
            </w:r>
          </w:p>
          <w:p w14:paraId="0F01CF55" w14:textId="77777777" w:rsidR="00A746E4" w:rsidRDefault="00A746E4" w:rsidP="00A746E4">
            <w:pPr>
              <w:pStyle w:val="a1"/>
            </w:pPr>
            <w:r>
              <w:rPr>
                <w:color w:val="000000"/>
              </w:rPr>
              <w:t xml:space="preserve">        String </w:t>
            </w:r>
            <w:r>
              <w:rPr>
                <w:color w:val="6A3E3E"/>
              </w:rPr>
              <w:t>s0</w:t>
            </w:r>
            <w:r>
              <w:rPr>
                <w:color w:val="000000"/>
              </w:rPr>
              <w:t xml:space="preserve"> = </w:t>
            </w:r>
            <w:r>
              <w:rPr>
                <w:color w:val="2A00FF"/>
              </w:rPr>
              <w:t>"hello world"</w:t>
            </w:r>
            <w:r>
              <w:rPr>
                <w:color w:val="000000"/>
              </w:rPr>
              <w:t>;</w:t>
            </w:r>
          </w:p>
          <w:p w14:paraId="537BA6BA" w14:textId="77777777" w:rsidR="00A746E4" w:rsidRDefault="00A746E4" w:rsidP="00A746E4">
            <w:pPr>
              <w:pStyle w:val="a1"/>
            </w:pPr>
            <w:r>
              <w:rPr>
                <w:color w:val="000000"/>
              </w:rPr>
              <w:t xml:space="preserve">        String </w:t>
            </w:r>
            <w:r>
              <w:rPr>
                <w:color w:val="6A3E3E"/>
              </w:rPr>
              <w:t>s1</w:t>
            </w:r>
            <w:r>
              <w:rPr>
                <w:color w:val="000000"/>
              </w:rPr>
              <w:t xml:space="preserve"> = </w:t>
            </w:r>
            <w:r>
              <w:rPr>
                <w:color w:val="2A00FF"/>
              </w:rPr>
              <w:t>"HELLO WORLD"</w:t>
            </w:r>
            <w:r>
              <w:rPr>
                <w:color w:val="000000"/>
              </w:rPr>
              <w:t>;</w:t>
            </w:r>
          </w:p>
          <w:p w14:paraId="49B805E9" w14:textId="77777777" w:rsidR="00A746E4" w:rsidRDefault="00A746E4" w:rsidP="00A746E4">
            <w:pPr>
              <w:pStyle w:val="a1"/>
            </w:pPr>
            <w:r>
              <w:rPr>
                <w:color w:val="000000"/>
              </w:rPr>
              <w:t xml:space="preserve">        String </w:t>
            </w:r>
            <w:r>
              <w:rPr>
                <w:color w:val="6A3E3E"/>
              </w:rPr>
              <w:t>s2</w:t>
            </w:r>
            <w:r>
              <w:rPr>
                <w:color w:val="000000"/>
              </w:rPr>
              <w:t xml:space="preserve"> = </w:t>
            </w:r>
            <w:r>
              <w:rPr>
                <w:color w:val="6A3E3E"/>
              </w:rPr>
              <w:t>s0</w:t>
            </w:r>
            <w:r>
              <w:rPr>
                <w:color w:val="000000"/>
              </w:rPr>
              <w:t>;</w:t>
            </w:r>
          </w:p>
          <w:p w14:paraId="33C79B67" w14:textId="77777777" w:rsidR="00A746E4" w:rsidRDefault="00A746E4" w:rsidP="00A746E4">
            <w:pPr>
              <w:pStyle w:val="a1"/>
            </w:pPr>
            <w:r>
              <w:rPr>
                <w:color w:val="000000"/>
              </w:rPr>
              <w:t xml:space="preserve">        String </w:t>
            </w:r>
            <w:r>
              <w:rPr>
                <w:color w:val="6A3E3E"/>
              </w:rPr>
              <w:t>s3</w:t>
            </w:r>
            <w:r>
              <w:rPr>
                <w:color w:val="000000"/>
              </w:rPr>
              <w:t xml:space="preserve"> = </w:t>
            </w:r>
            <w:r>
              <w:rPr>
                <w:color w:val="6A3E3E"/>
              </w:rPr>
              <w:t>s1</w:t>
            </w:r>
            <w:r>
              <w:rPr>
                <w:color w:val="000000"/>
              </w:rPr>
              <w:t>.toLowerCase();</w:t>
            </w:r>
          </w:p>
          <w:p w14:paraId="0BA19D81" w14:textId="77777777" w:rsidR="00A746E4" w:rsidRDefault="00A746E4" w:rsidP="00A746E4">
            <w:pPr>
              <w:pStyle w:val="a1"/>
            </w:pPr>
            <w:r>
              <w:rPr>
                <w:color w:val="000000"/>
              </w:rPr>
              <w:t xml:space="preserve">        </w:t>
            </w:r>
          </w:p>
          <w:p w14:paraId="52242498"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b0</w:t>
            </w:r>
            <w:r>
              <w:rPr>
                <w:color w:val="000000"/>
              </w:rPr>
              <w:t xml:space="preserve"> = (</w:t>
            </w:r>
            <w:r>
              <w:rPr>
                <w:color w:val="6A3E3E"/>
              </w:rPr>
              <w:t>s0</w:t>
            </w:r>
            <w:r>
              <w:rPr>
                <w:color w:val="000000"/>
              </w:rPr>
              <w:t xml:space="preserve"> == </w:t>
            </w:r>
            <w:r>
              <w:rPr>
                <w:color w:val="6A3E3E"/>
              </w:rPr>
              <w:t>s2</w:t>
            </w:r>
            <w:r>
              <w:rPr>
                <w:color w:val="000000"/>
              </w:rPr>
              <w:t>);</w:t>
            </w:r>
          </w:p>
          <w:p w14:paraId="4F9CC70A"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b1</w:t>
            </w:r>
            <w:r>
              <w:rPr>
                <w:color w:val="000000"/>
              </w:rPr>
              <w:t xml:space="preserve"> = (</w:t>
            </w:r>
            <w:r>
              <w:rPr>
                <w:color w:val="6A3E3E"/>
              </w:rPr>
              <w:t>s0</w:t>
            </w:r>
            <w:r>
              <w:rPr>
                <w:color w:val="000000"/>
              </w:rPr>
              <w:t xml:space="preserve"> == </w:t>
            </w:r>
            <w:r>
              <w:rPr>
                <w:color w:val="6A3E3E"/>
              </w:rPr>
              <w:t>s3</w:t>
            </w:r>
            <w:r>
              <w:rPr>
                <w:color w:val="000000"/>
              </w:rPr>
              <w:t>);</w:t>
            </w:r>
          </w:p>
          <w:p w14:paraId="4C8CB315"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b2</w:t>
            </w:r>
            <w:r>
              <w:rPr>
                <w:color w:val="000000"/>
              </w:rPr>
              <w:t xml:space="preserve"> = </w:t>
            </w:r>
            <w:r>
              <w:rPr>
                <w:color w:val="6A3E3E"/>
              </w:rPr>
              <w:t>s0</w:t>
            </w:r>
            <w:r>
              <w:rPr>
                <w:color w:val="000000"/>
              </w:rPr>
              <w:t>.equals(</w:t>
            </w:r>
            <w:r>
              <w:rPr>
                <w:color w:val="6A3E3E"/>
              </w:rPr>
              <w:t>s2</w:t>
            </w:r>
            <w:r>
              <w:rPr>
                <w:color w:val="000000"/>
              </w:rPr>
              <w:t>);</w:t>
            </w:r>
          </w:p>
          <w:p w14:paraId="4CBF0E69"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b3</w:t>
            </w:r>
            <w:r>
              <w:rPr>
                <w:color w:val="000000"/>
              </w:rPr>
              <w:t xml:space="preserve"> = </w:t>
            </w:r>
            <w:r>
              <w:rPr>
                <w:color w:val="6A3E3E"/>
              </w:rPr>
              <w:t>s0</w:t>
            </w:r>
            <w:r>
              <w:rPr>
                <w:color w:val="000000"/>
              </w:rPr>
              <w:t>.equals(</w:t>
            </w:r>
            <w:r>
              <w:rPr>
                <w:color w:val="6A3E3E"/>
              </w:rPr>
              <w:t>s3</w:t>
            </w:r>
            <w:r>
              <w:rPr>
                <w:color w:val="000000"/>
              </w:rPr>
              <w:t>);</w:t>
            </w:r>
          </w:p>
          <w:p w14:paraId="5898AD8E" w14:textId="77777777" w:rsidR="00A746E4" w:rsidRDefault="00A746E4" w:rsidP="00A746E4">
            <w:pPr>
              <w:pStyle w:val="a1"/>
            </w:pPr>
            <w:r>
              <w:rPr>
                <w:color w:val="000000"/>
              </w:rPr>
              <w:t xml:space="preserve">        System.</w:t>
            </w:r>
            <w:r>
              <w:rPr>
                <w:color w:val="0000C0"/>
              </w:rPr>
              <w:t>out</w:t>
            </w:r>
            <w:r>
              <w:rPr>
                <w:color w:val="000000"/>
              </w:rPr>
              <w:t>.printf(</w:t>
            </w:r>
            <w:r>
              <w:rPr>
                <w:color w:val="2A00FF"/>
              </w:rPr>
              <w:t>"%b %b %b %b\n"</w:t>
            </w:r>
            <w:r>
              <w:rPr>
                <w:color w:val="000000"/>
              </w:rPr>
              <w:t xml:space="preserve">, </w:t>
            </w:r>
            <w:r>
              <w:rPr>
                <w:color w:val="6A3E3E"/>
              </w:rPr>
              <w:t>b0</w:t>
            </w:r>
            <w:r>
              <w:rPr>
                <w:color w:val="000000"/>
              </w:rPr>
              <w:t xml:space="preserve">, </w:t>
            </w:r>
            <w:r>
              <w:rPr>
                <w:color w:val="6A3E3E"/>
              </w:rPr>
              <w:t>b1</w:t>
            </w:r>
            <w:r>
              <w:rPr>
                <w:color w:val="000000"/>
              </w:rPr>
              <w:t xml:space="preserve">, </w:t>
            </w:r>
            <w:r>
              <w:rPr>
                <w:color w:val="6A3E3E"/>
              </w:rPr>
              <w:t>b2</w:t>
            </w:r>
            <w:r>
              <w:rPr>
                <w:color w:val="000000"/>
              </w:rPr>
              <w:t xml:space="preserve">, </w:t>
            </w:r>
            <w:r>
              <w:rPr>
                <w:color w:val="6A3E3E"/>
              </w:rPr>
              <w:t>b3</w:t>
            </w:r>
            <w:r>
              <w:rPr>
                <w:color w:val="000000"/>
              </w:rPr>
              <w:t>);</w:t>
            </w:r>
          </w:p>
          <w:p w14:paraId="74471180" w14:textId="77777777" w:rsidR="00A746E4" w:rsidRDefault="00A746E4" w:rsidP="00A746E4">
            <w:pPr>
              <w:pStyle w:val="a1"/>
            </w:pPr>
            <w:r>
              <w:rPr>
                <w:color w:val="000000"/>
              </w:rPr>
              <w:t xml:space="preserve">        </w:t>
            </w:r>
          </w:p>
          <w:p w14:paraId="6577516F"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b4</w:t>
            </w:r>
            <w:r>
              <w:rPr>
                <w:color w:val="000000"/>
              </w:rPr>
              <w:t xml:space="preserve"> = </w:t>
            </w:r>
            <w:r>
              <w:rPr>
                <w:color w:val="6A3E3E"/>
              </w:rPr>
              <w:t>s0</w:t>
            </w:r>
            <w:r>
              <w:rPr>
                <w:color w:val="000000"/>
              </w:rPr>
              <w:t>.equals(</w:t>
            </w:r>
            <w:r>
              <w:rPr>
                <w:color w:val="6A3E3E"/>
              </w:rPr>
              <w:t>s1</w:t>
            </w:r>
            <w:r>
              <w:rPr>
                <w:color w:val="000000"/>
              </w:rPr>
              <w:t>);</w:t>
            </w:r>
          </w:p>
          <w:p w14:paraId="2D7C0BEE" w14:textId="77777777" w:rsidR="00A746E4" w:rsidRDefault="00A746E4" w:rsidP="00A746E4">
            <w:pPr>
              <w:pStyle w:val="a1"/>
            </w:pPr>
            <w:r>
              <w:rPr>
                <w:color w:val="000000"/>
              </w:rPr>
              <w:t xml:space="preserve">        </w:t>
            </w:r>
            <w:r>
              <w:rPr>
                <w:color w:val="7F0055"/>
              </w:rPr>
              <w:t>boolean</w:t>
            </w:r>
            <w:r>
              <w:rPr>
                <w:color w:val="000000"/>
              </w:rPr>
              <w:t xml:space="preserve"> </w:t>
            </w:r>
            <w:r>
              <w:rPr>
                <w:color w:val="6A3E3E"/>
              </w:rPr>
              <w:t>b5</w:t>
            </w:r>
            <w:r>
              <w:rPr>
                <w:color w:val="000000"/>
              </w:rPr>
              <w:t xml:space="preserve"> = </w:t>
            </w:r>
            <w:r>
              <w:rPr>
                <w:color w:val="6A3E3E"/>
              </w:rPr>
              <w:t>s0</w:t>
            </w:r>
            <w:r>
              <w:rPr>
                <w:color w:val="000000"/>
              </w:rPr>
              <w:t>.equalsIgnoreCase(</w:t>
            </w:r>
            <w:r>
              <w:rPr>
                <w:color w:val="6A3E3E"/>
              </w:rPr>
              <w:t>s1</w:t>
            </w:r>
            <w:r>
              <w:rPr>
                <w:color w:val="000000"/>
              </w:rPr>
              <w:t>);</w:t>
            </w:r>
          </w:p>
          <w:p w14:paraId="0AE285ED" w14:textId="77777777" w:rsidR="00A746E4" w:rsidRDefault="00A746E4" w:rsidP="00A746E4">
            <w:pPr>
              <w:pStyle w:val="a1"/>
            </w:pPr>
            <w:r>
              <w:rPr>
                <w:color w:val="000000"/>
              </w:rPr>
              <w:t xml:space="preserve">        System.</w:t>
            </w:r>
            <w:r>
              <w:rPr>
                <w:color w:val="0000C0"/>
              </w:rPr>
              <w:t>out</w:t>
            </w:r>
            <w:r>
              <w:rPr>
                <w:color w:val="000000"/>
              </w:rPr>
              <w:t>.printf(</w:t>
            </w:r>
            <w:r>
              <w:rPr>
                <w:color w:val="2A00FF"/>
              </w:rPr>
              <w:t>"%b %b\n"</w:t>
            </w:r>
            <w:r>
              <w:rPr>
                <w:color w:val="000000"/>
              </w:rPr>
              <w:t xml:space="preserve">, </w:t>
            </w:r>
            <w:r>
              <w:rPr>
                <w:color w:val="6A3E3E"/>
              </w:rPr>
              <w:t>b4</w:t>
            </w:r>
            <w:r>
              <w:rPr>
                <w:color w:val="000000"/>
              </w:rPr>
              <w:t xml:space="preserve">, </w:t>
            </w:r>
            <w:r>
              <w:rPr>
                <w:color w:val="6A3E3E"/>
              </w:rPr>
              <w:t>b5</w:t>
            </w:r>
            <w:r>
              <w:rPr>
                <w:color w:val="000000"/>
              </w:rPr>
              <w:t>);</w:t>
            </w:r>
          </w:p>
          <w:p w14:paraId="2F388E1F" w14:textId="77777777" w:rsidR="00A746E4" w:rsidRDefault="00A746E4" w:rsidP="00A746E4">
            <w:pPr>
              <w:pStyle w:val="a1"/>
            </w:pPr>
            <w:r>
              <w:rPr>
                <w:color w:val="000000"/>
              </w:rPr>
              <w:t xml:space="preserve">     }</w:t>
            </w:r>
          </w:p>
          <w:p w14:paraId="27B0F782" w14:textId="77777777" w:rsidR="00A746E4" w:rsidRDefault="00A746E4" w:rsidP="00A746E4">
            <w:pPr>
              <w:pStyle w:val="a1"/>
            </w:pPr>
            <w:r>
              <w:rPr>
                <w:color w:val="000000"/>
              </w:rPr>
              <w:t>}</w:t>
            </w:r>
          </w:p>
          <w:p w14:paraId="763C2C09" w14:textId="272E261F" w:rsidR="00B501A1" w:rsidRDefault="00B501A1" w:rsidP="00A746E4">
            <w:pPr>
              <w:pStyle w:val="a1"/>
            </w:pPr>
          </w:p>
        </w:tc>
      </w:tr>
    </w:tbl>
    <w:p w14:paraId="22690132" w14:textId="77777777" w:rsidR="00B501A1" w:rsidRDefault="00B501A1" w:rsidP="00B501A1"/>
    <w:p w14:paraId="315F9370" w14:textId="77777777" w:rsidR="00B501A1" w:rsidRDefault="00B501A1" w:rsidP="00B501A1"/>
    <w:p w14:paraId="3AA7F2F9" w14:textId="77777777" w:rsidR="00B501A1" w:rsidRDefault="591E2B01" w:rsidP="00B501A1">
      <w:r>
        <w:t>줄9까지 실행한 결과이다.</w:t>
      </w:r>
    </w:p>
    <w:p w14:paraId="582118A4" w14:textId="550B2D0D" w:rsidR="00B501A1" w:rsidRDefault="00107FE1" w:rsidP="00B501A1">
      <w:r w:rsidRPr="00107FE1">
        <w:rPr>
          <w:noProof/>
        </w:rPr>
        <w:drawing>
          <wp:inline distT="0" distB="0" distL="0" distR="0" wp14:anchorId="316D03CE" wp14:editId="2040C800">
            <wp:extent cx="2186940" cy="160909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6940" cy="1609090"/>
                    </a:xfrm>
                    <a:prstGeom prst="rect">
                      <a:avLst/>
                    </a:prstGeom>
                    <a:noFill/>
                    <a:ln>
                      <a:noFill/>
                    </a:ln>
                  </pic:spPr>
                </pic:pic>
              </a:graphicData>
            </a:graphic>
          </wp:inline>
        </w:drawing>
      </w:r>
    </w:p>
    <w:p w14:paraId="28CC3FDD" w14:textId="77777777" w:rsidR="00107FE1" w:rsidRDefault="00107FE1" w:rsidP="00B501A1"/>
    <w:p w14:paraId="08BB31C9" w14:textId="77777777" w:rsidR="00B501A1" w:rsidRDefault="00B501A1" w:rsidP="00B501A1"/>
    <w:p w14:paraId="10719635" w14:textId="77777777" w:rsidR="00B501A1" w:rsidRDefault="591E2B01" w:rsidP="00B501A1">
      <w:r>
        <w:t>s0, s2 가 동일한 객체를 참조하고 있음에 주목하자.</w:t>
      </w:r>
    </w:p>
    <w:p w14:paraId="709C2CD8" w14:textId="77777777" w:rsidR="00B501A1" w:rsidRDefault="591E2B01" w:rsidP="00B501A1">
      <w:r>
        <w:t>따라서 줄11의 (s0 == s2) 식의 값은 true 이고, 줄13의 s0.equals(s2) 메소드의 리턴 값도 true 이다.</w:t>
      </w:r>
    </w:p>
    <w:p w14:paraId="32714026" w14:textId="77777777" w:rsidR="00B501A1" w:rsidRPr="004C7DAC" w:rsidRDefault="00B501A1" w:rsidP="00B501A1"/>
    <w:p w14:paraId="3DB6B803" w14:textId="77777777" w:rsidR="00B501A1" w:rsidRDefault="591E2B01" w:rsidP="00B501A1">
      <w:r>
        <w:t>s0가 참조하는 문자열 객체와 s3가 참조하는 문자열 객체의 값은 동일하다.</w:t>
      </w:r>
    </w:p>
    <w:p w14:paraId="25BE2C80" w14:textId="77777777" w:rsidR="00B501A1" w:rsidRDefault="591E2B01" w:rsidP="00B501A1">
      <w:r>
        <w:t>줄14의 s0.equals(s3) 메소드는 값을 비교하기 때문에 true를 리턴한다.</w:t>
      </w:r>
    </w:p>
    <w:p w14:paraId="0BBDE313" w14:textId="77777777" w:rsidR="00B501A1" w:rsidRDefault="591E2B01" w:rsidP="00B501A1">
      <w:r>
        <w:t>줄12의 (s0 == s3) 식은 값을 비교하지 않고 동일한 객체인지 비교하는 것이라서 false 이다.</w:t>
      </w:r>
    </w:p>
    <w:p w14:paraId="0EBD08B4" w14:textId="77777777" w:rsidR="00B501A1" w:rsidRDefault="00B501A1" w:rsidP="00B501A1"/>
    <w:p w14:paraId="050388BB" w14:textId="77777777" w:rsidR="00B501A1" w:rsidRDefault="591E2B01" w:rsidP="00B501A1">
      <w:r>
        <w:t>줄17이 equals 메소드는 대소문자를 구별하고 비교하기 때문에 false 이고,</w:t>
      </w:r>
    </w:p>
    <w:p w14:paraId="73A12F45" w14:textId="77777777" w:rsidR="00B501A1" w:rsidRDefault="591E2B01" w:rsidP="00B501A1">
      <w:r>
        <w:t>줄18의 equals 메소드는 대소문자를 구별하지 않고 비교하기 때문에 true 이다.</w:t>
      </w:r>
    </w:p>
    <w:p w14:paraId="099F52E5" w14:textId="77777777" w:rsidR="00B501A1" w:rsidRDefault="00B501A1" w:rsidP="00B501A1"/>
    <w:p w14:paraId="403BD32A" w14:textId="77777777" w:rsidR="00B501A1" w:rsidRDefault="00B501A1" w:rsidP="00B501A1"/>
    <w:p w14:paraId="5220C008" w14:textId="77777777" w:rsidR="00B501A1" w:rsidRDefault="00B501A1" w:rsidP="00B501A1">
      <w:pPr>
        <w:widowControl/>
        <w:wordWrap/>
        <w:autoSpaceDE/>
        <w:autoSpaceDN/>
        <w:spacing w:after="160" w:line="259" w:lineRule="auto"/>
      </w:pPr>
      <w:r>
        <w:br w:type="page"/>
      </w:r>
    </w:p>
    <w:p w14:paraId="626486AD" w14:textId="77777777" w:rsidR="009D5E14" w:rsidRDefault="009D5E14" w:rsidP="00B501A1">
      <w:pPr>
        <w:pStyle w:val="Heading2"/>
      </w:pPr>
      <w:bookmarkStart w:id="19" w:name="_Toc523148219"/>
      <w:r>
        <w:lastRenderedPageBreak/>
        <w:t>객체 구조 그리기 #3</w:t>
      </w:r>
      <w:bookmarkEnd w:id="19"/>
    </w:p>
    <w:p w14:paraId="08641577" w14:textId="6275F5D3" w:rsidR="002E00BC" w:rsidRPr="009D5E14" w:rsidRDefault="002E00BC" w:rsidP="009D5E14">
      <w:pPr>
        <w:rPr>
          <w:b/>
        </w:rPr>
      </w:pPr>
      <w:r w:rsidRPr="009D5E14">
        <w:rPr>
          <w:rFonts w:hint="eastAsia"/>
          <w:b/>
        </w:rPr>
        <w:t>Person.java</w:t>
      </w:r>
    </w:p>
    <w:tbl>
      <w:tblPr>
        <w:tblStyle w:val="TableGrid"/>
        <w:tblW w:w="11057" w:type="dxa"/>
        <w:tblInd w:w="-176" w:type="dxa"/>
        <w:tblLook w:val="04A0" w:firstRow="1" w:lastRow="0" w:firstColumn="1" w:lastColumn="0" w:noHBand="0" w:noVBand="1"/>
      </w:tblPr>
      <w:tblGrid>
        <w:gridCol w:w="426"/>
        <w:gridCol w:w="10631"/>
      </w:tblGrid>
      <w:tr w:rsidR="002E00BC" w14:paraId="4E18E3AA" w14:textId="77777777" w:rsidTr="591E2B01">
        <w:tc>
          <w:tcPr>
            <w:tcW w:w="426" w:type="dxa"/>
          </w:tcPr>
          <w:p w14:paraId="76C3515C" w14:textId="77777777" w:rsidR="002E00BC" w:rsidRPr="00185935" w:rsidRDefault="591E2B01" w:rsidP="002E00BC">
            <w:pPr>
              <w:pStyle w:val="a1"/>
            </w:pPr>
            <w:r>
              <w:t>1</w:t>
            </w:r>
          </w:p>
          <w:p w14:paraId="3E152BFC" w14:textId="77777777" w:rsidR="002E00BC" w:rsidRPr="00185935" w:rsidRDefault="591E2B01" w:rsidP="002E00BC">
            <w:pPr>
              <w:pStyle w:val="a1"/>
            </w:pPr>
            <w:r>
              <w:t>2</w:t>
            </w:r>
          </w:p>
          <w:p w14:paraId="4D453C3C" w14:textId="77777777" w:rsidR="002E00BC" w:rsidRPr="00185935" w:rsidRDefault="591E2B01" w:rsidP="002E00BC">
            <w:pPr>
              <w:pStyle w:val="a1"/>
            </w:pPr>
            <w:r>
              <w:t>3</w:t>
            </w:r>
          </w:p>
          <w:p w14:paraId="7424B3E4" w14:textId="77777777" w:rsidR="002E00BC" w:rsidRPr="00185935" w:rsidRDefault="591E2B01" w:rsidP="002E00BC">
            <w:pPr>
              <w:pStyle w:val="a1"/>
            </w:pPr>
            <w:r>
              <w:t>4</w:t>
            </w:r>
          </w:p>
          <w:p w14:paraId="3F1639D3" w14:textId="77777777" w:rsidR="002E00BC" w:rsidRPr="00185935" w:rsidRDefault="591E2B01" w:rsidP="002E00BC">
            <w:pPr>
              <w:pStyle w:val="a1"/>
            </w:pPr>
            <w:r>
              <w:t>5</w:t>
            </w:r>
          </w:p>
          <w:p w14:paraId="52B52134" w14:textId="77777777" w:rsidR="002E00BC" w:rsidRPr="00185935" w:rsidRDefault="591E2B01" w:rsidP="002E00BC">
            <w:pPr>
              <w:pStyle w:val="a1"/>
            </w:pPr>
            <w:r>
              <w:t>6</w:t>
            </w:r>
          </w:p>
          <w:p w14:paraId="09C7A1A9" w14:textId="77777777" w:rsidR="002E00BC" w:rsidRPr="00185935" w:rsidRDefault="591E2B01" w:rsidP="002E00BC">
            <w:pPr>
              <w:pStyle w:val="a1"/>
            </w:pPr>
            <w:r>
              <w:t>7</w:t>
            </w:r>
          </w:p>
          <w:p w14:paraId="4A9174BC" w14:textId="77777777" w:rsidR="002E00BC" w:rsidRPr="00185935" w:rsidRDefault="591E2B01" w:rsidP="002E00BC">
            <w:pPr>
              <w:pStyle w:val="a1"/>
            </w:pPr>
            <w:r>
              <w:t>8</w:t>
            </w:r>
          </w:p>
          <w:p w14:paraId="49382DCF" w14:textId="77777777" w:rsidR="002E00BC" w:rsidRDefault="591E2B01" w:rsidP="002E00BC">
            <w:pPr>
              <w:pStyle w:val="a1"/>
            </w:pPr>
            <w:r>
              <w:t>9</w:t>
            </w:r>
          </w:p>
          <w:p w14:paraId="0B422C0E" w14:textId="77777777" w:rsidR="002E00BC" w:rsidRDefault="591E2B01" w:rsidP="002E00BC">
            <w:pPr>
              <w:pStyle w:val="a1"/>
            </w:pPr>
            <w:r>
              <w:t>10</w:t>
            </w:r>
          </w:p>
          <w:p w14:paraId="260ADA14" w14:textId="53DD4296" w:rsidR="002E00BC" w:rsidRPr="00185935" w:rsidRDefault="591E2B01" w:rsidP="002E00BC">
            <w:pPr>
              <w:pStyle w:val="a1"/>
            </w:pPr>
            <w:r>
              <w:t>11</w:t>
            </w:r>
          </w:p>
        </w:tc>
        <w:tc>
          <w:tcPr>
            <w:tcW w:w="10631" w:type="dxa"/>
          </w:tcPr>
          <w:p w14:paraId="25FB8BA3" w14:textId="77777777" w:rsidR="002E00BC" w:rsidRDefault="002E00BC" w:rsidP="002E00BC">
            <w:pPr>
              <w:pStyle w:val="a1"/>
            </w:pPr>
            <w:r>
              <w:rPr>
                <w:color w:val="7F0055"/>
              </w:rPr>
              <w:t>package</w:t>
            </w:r>
            <w:r>
              <w:rPr>
                <w:color w:val="000000"/>
              </w:rPr>
              <w:t xml:space="preserve"> net.skhu.lecture01;</w:t>
            </w:r>
          </w:p>
          <w:p w14:paraId="3E28A263" w14:textId="77777777" w:rsidR="002E00BC" w:rsidRDefault="002E00BC" w:rsidP="002E00BC">
            <w:pPr>
              <w:pStyle w:val="a1"/>
            </w:pPr>
          </w:p>
          <w:p w14:paraId="37EA9651" w14:textId="4777C631" w:rsidR="002E00BC" w:rsidRDefault="009D5E14" w:rsidP="002E00BC">
            <w:pPr>
              <w:pStyle w:val="a1"/>
            </w:pPr>
            <w:r>
              <w:rPr>
                <w:color w:val="7F0055"/>
              </w:rPr>
              <w:t xml:space="preserve">public </w:t>
            </w:r>
            <w:r w:rsidR="002E00BC">
              <w:rPr>
                <w:color w:val="7F0055"/>
              </w:rPr>
              <w:t>class</w:t>
            </w:r>
            <w:r w:rsidR="002E00BC">
              <w:rPr>
                <w:color w:val="000000"/>
              </w:rPr>
              <w:t xml:space="preserve"> Person {</w:t>
            </w:r>
          </w:p>
          <w:p w14:paraId="3D957FE9" w14:textId="77777777" w:rsidR="002E00BC" w:rsidRDefault="002E00BC" w:rsidP="002E00BC">
            <w:pPr>
              <w:pStyle w:val="a1"/>
            </w:pPr>
            <w:r>
              <w:rPr>
                <w:color w:val="000000"/>
              </w:rPr>
              <w:t xml:space="preserve">    String </w:t>
            </w:r>
            <w:r>
              <w:rPr>
                <w:color w:val="0000C0"/>
              </w:rPr>
              <w:t>name</w:t>
            </w:r>
            <w:r>
              <w:rPr>
                <w:color w:val="000000"/>
              </w:rPr>
              <w:t>;</w:t>
            </w:r>
          </w:p>
          <w:p w14:paraId="2B58E95C" w14:textId="77777777" w:rsidR="002E00BC" w:rsidRDefault="002E00BC" w:rsidP="002E00BC">
            <w:pPr>
              <w:pStyle w:val="a1"/>
            </w:pPr>
            <w:r>
              <w:rPr>
                <w:color w:val="000000"/>
              </w:rPr>
              <w:t xml:space="preserve">    </w:t>
            </w:r>
            <w:r>
              <w:rPr>
                <w:color w:val="7F0055"/>
              </w:rPr>
              <w:t>int</w:t>
            </w:r>
            <w:r>
              <w:rPr>
                <w:color w:val="000000"/>
              </w:rPr>
              <w:t xml:space="preserve"> </w:t>
            </w:r>
            <w:r>
              <w:rPr>
                <w:color w:val="0000C0"/>
              </w:rPr>
              <w:t>age</w:t>
            </w:r>
            <w:r>
              <w:rPr>
                <w:color w:val="000000"/>
              </w:rPr>
              <w:t>;</w:t>
            </w:r>
          </w:p>
          <w:p w14:paraId="0CFD2E7D" w14:textId="77777777" w:rsidR="002E00BC" w:rsidRDefault="002E00BC" w:rsidP="002E00BC">
            <w:pPr>
              <w:pStyle w:val="a1"/>
            </w:pPr>
            <w:r>
              <w:rPr>
                <w:color w:val="000000"/>
              </w:rPr>
              <w:t xml:space="preserve">    </w:t>
            </w:r>
          </w:p>
          <w:p w14:paraId="67ED307F" w14:textId="77777777" w:rsidR="002E00BC" w:rsidRDefault="002E00BC" w:rsidP="002E00BC">
            <w:pPr>
              <w:pStyle w:val="a1"/>
            </w:pPr>
            <w:r>
              <w:rPr>
                <w:color w:val="000000"/>
              </w:rPr>
              <w:t xml:space="preserve">    </w:t>
            </w:r>
            <w:r>
              <w:rPr>
                <w:color w:val="7F0055"/>
              </w:rPr>
              <w:t>public</w:t>
            </w:r>
            <w:r>
              <w:rPr>
                <w:color w:val="000000"/>
              </w:rPr>
              <w:t xml:space="preserve"> Person(String </w:t>
            </w:r>
            <w:r>
              <w:rPr>
                <w:color w:val="6A3E3E"/>
              </w:rPr>
              <w:t>name</w:t>
            </w:r>
            <w:r>
              <w:rPr>
                <w:color w:val="000000"/>
              </w:rPr>
              <w:t xml:space="preserve">, </w:t>
            </w:r>
            <w:r>
              <w:rPr>
                <w:color w:val="7F0055"/>
              </w:rPr>
              <w:t>int</w:t>
            </w:r>
            <w:r>
              <w:rPr>
                <w:color w:val="000000"/>
              </w:rPr>
              <w:t xml:space="preserve"> </w:t>
            </w:r>
            <w:r>
              <w:rPr>
                <w:color w:val="6A3E3E"/>
              </w:rPr>
              <w:t>age</w:t>
            </w:r>
            <w:r>
              <w:rPr>
                <w:color w:val="000000"/>
              </w:rPr>
              <w:t>) {</w:t>
            </w:r>
          </w:p>
          <w:p w14:paraId="116A7618" w14:textId="77777777" w:rsidR="002E00BC" w:rsidRDefault="002E00BC" w:rsidP="002E00BC">
            <w:pPr>
              <w:pStyle w:val="a1"/>
            </w:pPr>
            <w:r>
              <w:rPr>
                <w:color w:val="000000"/>
              </w:rPr>
              <w:t xml:space="preserve">        </w:t>
            </w:r>
            <w:r>
              <w:rPr>
                <w:color w:val="7F0055"/>
              </w:rPr>
              <w:t>this</w:t>
            </w:r>
            <w:r>
              <w:rPr>
                <w:color w:val="000000"/>
              </w:rPr>
              <w:t>.</w:t>
            </w:r>
            <w:r>
              <w:rPr>
                <w:color w:val="0000C0"/>
              </w:rPr>
              <w:t>name</w:t>
            </w:r>
            <w:r>
              <w:rPr>
                <w:color w:val="000000"/>
              </w:rPr>
              <w:t xml:space="preserve"> = </w:t>
            </w:r>
            <w:r>
              <w:rPr>
                <w:color w:val="6A3E3E"/>
              </w:rPr>
              <w:t>name</w:t>
            </w:r>
            <w:r>
              <w:rPr>
                <w:color w:val="000000"/>
              </w:rPr>
              <w:t>;</w:t>
            </w:r>
          </w:p>
          <w:p w14:paraId="3C413728" w14:textId="77777777" w:rsidR="002E00BC" w:rsidRDefault="002E00BC" w:rsidP="002E00BC">
            <w:pPr>
              <w:pStyle w:val="a1"/>
            </w:pPr>
            <w:r>
              <w:rPr>
                <w:color w:val="000000"/>
              </w:rPr>
              <w:t xml:space="preserve">        </w:t>
            </w:r>
            <w:r>
              <w:rPr>
                <w:color w:val="7F0055"/>
              </w:rPr>
              <w:t>this</w:t>
            </w:r>
            <w:r>
              <w:rPr>
                <w:color w:val="000000"/>
              </w:rPr>
              <w:t>.</w:t>
            </w:r>
            <w:r>
              <w:rPr>
                <w:color w:val="0000C0"/>
              </w:rPr>
              <w:t>age</w:t>
            </w:r>
            <w:r>
              <w:rPr>
                <w:color w:val="000000"/>
              </w:rPr>
              <w:t xml:space="preserve"> = </w:t>
            </w:r>
            <w:r>
              <w:rPr>
                <w:color w:val="6A3E3E"/>
              </w:rPr>
              <w:t>age</w:t>
            </w:r>
            <w:r>
              <w:rPr>
                <w:color w:val="000000"/>
              </w:rPr>
              <w:t>;</w:t>
            </w:r>
          </w:p>
          <w:p w14:paraId="2CEDDB77" w14:textId="77777777" w:rsidR="002E00BC" w:rsidRDefault="002E00BC" w:rsidP="002E00BC">
            <w:pPr>
              <w:pStyle w:val="a1"/>
            </w:pPr>
            <w:r>
              <w:rPr>
                <w:color w:val="000000"/>
              </w:rPr>
              <w:t xml:space="preserve">    }</w:t>
            </w:r>
          </w:p>
          <w:p w14:paraId="095CF468" w14:textId="2BFE2510" w:rsidR="002E00BC" w:rsidRDefault="002E00BC" w:rsidP="002E00BC">
            <w:pPr>
              <w:pStyle w:val="a1"/>
            </w:pPr>
            <w:r>
              <w:rPr>
                <w:color w:val="000000"/>
              </w:rPr>
              <w:t>}</w:t>
            </w:r>
          </w:p>
        </w:tc>
      </w:tr>
    </w:tbl>
    <w:p w14:paraId="76DAF419" w14:textId="77777777" w:rsidR="002E00BC" w:rsidRPr="002E00BC" w:rsidRDefault="002E00BC" w:rsidP="002E00BC"/>
    <w:p w14:paraId="4D73E193" w14:textId="127A0671" w:rsidR="00B501A1" w:rsidRPr="009D5E14" w:rsidRDefault="009D5E14" w:rsidP="009D5E14">
      <w:pPr>
        <w:rPr>
          <w:b/>
        </w:rPr>
      </w:pPr>
      <w:r w:rsidRPr="009D5E14">
        <w:rPr>
          <w:b/>
        </w:rPr>
        <w:t>Person01</w:t>
      </w:r>
      <w:r w:rsidR="00B501A1" w:rsidRPr="009D5E14">
        <w:rPr>
          <w:b/>
        </w:rPr>
        <w:t>.java</w:t>
      </w:r>
    </w:p>
    <w:tbl>
      <w:tblPr>
        <w:tblStyle w:val="TableGrid"/>
        <w:tblW w:w="11057" w:type="dxa"/>
        <w:tblInd w:w="-176" w:type="dxa"/>
        <w:tblLook w:val="04A0" w:firstRow="1" w:lastRow="0" w:firstColumn="1" w:lastColumn="0" w:noHBand="0" w:noVBand="1"/>
      </w:tblPr>
      <w:tblGrid>
        <w:gridCol w:w="426"/>
        <w:gridCol w:w="10631"/>
      </w:tblGrid>
      <w:tr w:rsidR="00B501A1" w:rsidRPr="002E00BC" w14:paraId="28937120" w14:textId="77777777" w:rsidTr="591E2B01">
        <w:tc>
          <w:tcPr>
            <w:tcW w:w="426" w:type="dxa"/>
          </w:tcPr>
          <w:p w14:paraId="71A1A91A" w14:textId="77777777" w:rsidR="00B501A1" w:rsidRPr="002E00BC" w:rsidRDefault="591E2B01" w:rsidP="002E00BC">
            <w:pPr>
              <w:pStyle w:val="a1"/>
            </w:pPr>
            <w:r>
              <w:t>1</w:t>
            </w:r>
          </w:p>
          <w:p w14:paraId="61E14F71" w14:textId="77777777" w:rsidR="00B501A1" w:rsidRPr="002E00BC" w:rsidRDefault="591E2B01" w:rsidP="002E00BC">
            <w:pPr>
              <w:pStyle w:val="a1"/>
            </w:pPr>
            <w:r>
              <w:t>2</w:t>
            </w:r>
          </w:p>
          <w:p w14:paraId="1BB18BC7" w14:textId="77777777" w:rsidR="00B501A1" w:rsidRPr="002E00BC" w:rsidRDefault="591E2B01" w:rsidP="002E00BC">
            <w:pPr>
              <w:pStyle w:val="a1"/>
            </w:pPr>
            <w:r>
              <w:t>3</w:t>
            </w:r>
          </w:p>
          <w:p w14:paraId="054C1016" w14:textId="77777777" w:rsidR="00B501A1" w:rsidRPr="002E00BC" w:rsidRDefault="591E2B01" w:rsidP="002E00BC">
            <w:pPr>
              <w:pStyle w:val="a1"/>
            </w:pPr>
            <w:r>
              <w:t>4</w:t>
            </w:r>
          </w:p>
          <w:p w14:paraId="5211D7B6" w14:textId="77777777" w:rsidR="00B501A1" w:rsidRPr="002E00BC" w:rsidRDefault="591E2B01" w:rsidP="002E00BC">
            <w:pPr>
              <w:pStyle w:val="a1"/>
            </w:pPr>
            <w:r>
              <w:t>5</w:t>
            </w:r>
          </w:p>
          <w:p w14:paraId="118D320B" w14:textId="77777777" w:rsidR="00B501A1" w:rsidRPr="002E00BC" w:rsidRDefault="591E2B01" w:rsidP="002E00BC">
            <w:pPr>
              <w:pStyle w:val="a1"/>
            </w:pPr>
            <w:r>
              <w:t>6</w:t>
            </w:r>
          </w:p>
          <w:p w14:paraId="70C58A10" w14:textId="77777777" w:rsidR="00B501A1" w:rsidRPr="002E00BC" w:rsidRDefault="591E2B01" w:rsidP="002E00BC">
            <w:pPr>
              <w:pStyle w:val="a1"/>
            </w:pPr>
            <w:r>
              <w:t>7</w:t>
            </w:r>
          </w:p>
          <w:p w14:paraId="654E7F3F" w14:textId="77777777" w:rsidR="00B501A1" w:rsidRPr="002E00BC" w:rsidRDefault="591E2B01" w:rsidP="002E00BC">
            <w:pPr>
              <w:pStyle w:val="a1"/>
            </w:pPr>
            <w:r>
              <w:t>8</w:t>
            </w:r>
          </w:p>
          <w:p w14:paraId="0F748269" w14:textId="77777777" w:rsidR="00B501A1" w:rsidRPr="002E00BC" w:rsidRDefault="591E2B01" w:rsidP="002E00BC">
            <w:pPr>
              <w:pStyle w:val="a1"/>
            </w:pPr>
            <w:r>
              <w:t>9</w:t>
            </w:r>
          </w:p>
          <w:p w14:paraId="03BBA68D" w14:textId="77777777" w:rsidR="00B501A1" w:rsidRPr="002E00BC" w:rsidRDefault="591E2B01" w:rsidP="002E00BC">
            <w:pPr>
              <w:pStyle w:val="a1"/>
            </w:pPr>
            <w:r>
              <w:t>10</w:t>
            </w:r>
          </w:p>
          <w:p w14:paraId="50F12FBC" w14:textId="77777777" w:rsidR="00B501A1" w:rsidRPr="002E00BC" w:rsidRDefault="591E2B01" w:rsidP="002E00BC">
            <w:pPr>
              <w:pStyle w:val="a1"/>
            </w:pPr>
            <w:r>
              <w:t>11</w:t>
            </w:r>
          </w:p>
          <w:p w14:paraId="4FC12832" w14:textId="77777777" w:rsidR="00B501A1" w:rsidRPr="002E00BC" w:rsidRDefault="591E2B01" w:rsidP="002E00BC">
            <w:pPr>
              <w:pStyle w:val="a1"/>
            </w:pPr>
            <w:r>
              <w:t>12</w:t>
            </w:r>
          </w:p>
          <w:p w14:paraId="23484763" w14:textId="45CDB71E" w:rsidR="00B501A1" w:rsidRPr="002E00BC" w:rsidRDefault="591E2B01" w:rsidP="002E00BC">
            <w:pPr>
              <w:pStyle w:val="a1"/>
            </w:pPr>
            <w:r>
              <w:t>13</w:t>
            </w:r>
          </w:p>
        </w:tc>
        <w:tc>
          <w:tcPr>
            <w:tcW w:w="10631" w:type="dxa"/>
          </w:tcPr>
          <w:p w14:paraId="55FDB61D" w14:textId="77777777" w:rsidR="001768DF" w:rsidRPr="002E00BC" w:rsidRDefault="001768DF" w:rsidP="002E00BC">
            <w:pPr>
              <w:pStyle w:val="a1"/>
            </w:pPr>
            <w:r w:rsidRPr="002E00BC">
              <w:t>package net.skhu.lecture01;</w:t>
            </w:r>
          </w:p>
          <w:p w14:paraId="0FB911C6" w14:textId="77777777" w:rsidR="001768DF" w:rsidRPr="002E00BC" w:rsidRDefault="001768DF" w:rsidP="002E00BC">
            <w:pPr>
              <w:pStyle w:val="a1"/>
            </w:pPr>
          </w:p>
          <w:p w14:paraId="49EB98FE" w14:textId="37F82351" w:rsidR="001768DF" w:rsidRPr="002E00BC" w:rsidRDefault="001768DF" w:rsidP="002E00BC">
            <w:pPr>
              <w:pStyle w:val="a1"/>
            </w:pPr>
            <w:r w:rsidRPr="002E00BC">
              <w:t xml:space="preserve">public class </w:t>
            </w:r>
            <w:r w:rsidR="009D5E14">
              <w:t>Person01</w:t>
            </w:r>
            <w:r w:rsidRPr="002E00BC">
              <w:t xml:space="preserve"> {</w:t>
            </w:r>
          </w:p>
          <w:p w14:paraId="6E592DB9" w14:textId="77777777" w:rsidR="001768DF" w:rsidRPr="002E00BC" w:rsidRDefault="001768DF" w:rsidP="002E00BC">
            <w:pPr>
              <w:pStyle w:val="a1"/>
            </w:pPr>
          </w:p>
          <w:p w14:paraId="6E3C1029" w14:textId="77777777" w:rsidR="001768DF" w:rsidRPr="002E00BC" w:rsidRDefault="001768DF" w:rsidP="002E00BC">
            <w:pPr>
              <w:pStyle w:val="a1"/>
            </w:pPr>
            <w:r w:rsidRPr="002E00BC">
              <w:t xml:space="preserve">    public static void main(String[] args) {</w:t>
            </w:r>
          </w:p>
          <w:p w14:paraId="1144DBC6" w14:textId="77777777" w:rsidR="001768DF" w:rsidRPr="002E00BC" w:rsidRDefault="001768DF" w:rsidP="002E00BC">
            <w:pPr>
              <w:pStyle w:val="a1"/>
            </w:pPr>
            <w:r w:rsidRPr="002E00BC">
              <w:t xml:space="preserve">        Person p1 = new Person("</w:t>
            </w:r>
            <w:r w:rsidRPr="002E00BC">
              <w:rPr>
                <w:rFonts w:hint="eastAsia"/>
              </w:rPr>
              <w:t>홍길동</w:t>
            </w:r>
            <w:r w:rsidRPr="002E00BC">
              <w:t>", 18);</w:t>
            </w:r>
          </w:p>
          <w:p w14:paraId="19AFFD8B" w14:textId="77777777" w:rsidR="001768DF" w:rsidRPr="002E00BC" w:rsidRDefault="001768DF" w:rsidP="002E00BC">
            <w:pPr>
              <w:pStyle w:val="a1"/>
            </w:pPr>
            <w:r w:rsidRPr="002E00BC">
              <w:t xml:space="preserve">        Person p2 = new Person("</w:t>
            </w:r>
            <w:r w:rsidRPr="002E00BC">
              <w:rPr>
                <w:rFonts w:hint="eastAsia"/>
              </w:rPr>
              <w:t>홍길동</w:t>
            </w:r>
            <w:r w:rsidRPr="002E00BC">
              <w:t>", 18);</w:t>
            </w:r>
          </w:p>
          <w:p w14:paraId="0F9E8355" w14:textId="77777777" w:rsidR="001768DF" w:rsidRPr="002E00BC" w:rsidRDefault="001768DF" w:rsidP="002E00BC">
            <w:pPr>
              <w:pStyle w:val="a1"/>
            </w:pPr>
            <w:r w:rsidRPr="002E00BC">
              <w:t xml:space="preserve">        </w:t>
            </w:r>
          </w:p>
          <w:p w14:paraId="4F211272" w14:textId="77777777" w:rsidR="001768DF" w:rsidRPr="002E00BC" w:rsidRDefault="001768DF" w:rsidP="002E00BC">
            <w:pPr>
              <w:pStyle w:val="a1"/>
            </w:pPr>
            <w:r w:rsidRPr="002E00BC">
              <w:t xml:space="preserve">        System.out.println(p1);</w:t>
            </w:r>
          </w:p>
          <w:p w14:paraId="42CD6C97" w14:textId="77777777" w:rsidR="001768DF" w:rsidRPr="002E00BC" w:rsidRDefault="001768DF" w:rsidP="002E00BC">
            <w:pPr>
              <w:pStyle w:val="a1"/>
            </w:pPr>
            <w:r w:rsidRPr="002E00BC">
              <w:t xml:space="preserve">        System.out.println(p2);</w:t>
            </w:r>
          </w:p>
          <w:p w14:paraId="5DCBBA24" w14:textId="77777777" w:rsidR="001768DF" w:rsidRPr="002E00BC" w:rsidRDefault="001768DF" w:rsidP="002E00BC">
            <w:pPr>
              <w:pStyle w:val="a1"/>
            </w:pPr>
            <w:r w:rsidRPr="002E00BC">
              <w:t xml:space="preserve">        System.out.println(p1.equals(p2));</w:t>
            </w:r>
          </w:p>
          <w:p w14:paraId="6BB0D662" w14:textId="77777777" w:rsidR="001768DF" w:rsidRPr="002E00BC" w:rsidRDefault="001768DF" w:rsidP="002E00BC">
            <w:pPr>
              <w:pStyle w:val="a1"/>
            </w:pPr>
            <w:r w:rsidRPr="002E00BC">
              <w:t xml:space="preserve">    }</w:t>
            </w:r>
          </w:p>
          <w:p w14:paraId="5F99C124" w14:textId="2FDA6962" w:rsidR="00B501A1" w:rsidRPr="002E00BC" w:rsidRDefault="001768DF" w:rsidP="002E00BC">
            <w:pPr>
              <w:pStyle w:val="a1"/>
            </w:pPr>
            <w:r w:rsidRPr="002E00BC">
              <w:t>}</w:t>
            </w:r>
          </w:p>
        </w:tc>
      </w:tr>
    </w:tbl>
    <w:p w14:paraId="3B679372" w14:textId="77777777" w:rsidR="00B501A1" w:rsidRDefault="00B501A1" w:rsidP="00B501A1"/>
    <w:p w14:paraId="0F904672" w14:textId="7291C1F6" w:rsidR="00B501A1" w:rsidRDefault="00107FE1" w:rsidP="00B501A1">
      <w:r w:rsidRPr="00107FE1">
        <w:rPr>
          <w:noProof/>
        </w:rPr>
        <w:drawing>
          <wp:inline distT="0" distB="0" distL="0" distR="0" wp14:anchorId="46B2D636" wp14:editId="70CFE504">
            <wp:extent cx="2406650" cy="2209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6650" cy="2209165"/>
                    </a:xfrm>
                    <a:prstGeom prst="rect">
                      <a:avLst/>
                    </a:prstGeom>
                    <a:noFill/>
                    <a:ln>
                      <a:noFill/>
                    </a:ln>
                  </pic:spPr>
                </pic:pic>
              </a:graphicData>
            </a:graphic>
          </wp:inline>
        </w:drawing>
      </w:r>
    </w:p>
    <w:p w14:paraId="2CEB4893" w14:textId="77777777" w:rsidR="00B501A1" w:rsidRPr="0069635B" w:rsidRDefault="00B501A1" w:rsidP="00B501A1"/>
    <w:p w14:paraId="594BFBFA" w14:textId="77777777" w:rsidR="00B501A1" w:rsidRDefault="591E2B01" w:rsidP="00B501A1">
      <w:r>
        <w:t>위 코드의 실행 결과 출력은 다음과 같다.</w:t>
      </w:r>
    </w:p>
    <w:tbl>
      <w:tblPr>
        <w:tblStyle w:val="TableGrid"/>
        <w:tblW w:w="0" w:type="auto"/>
        <w:tblLook w:val="04A0" w:firstRow="1" w:lastRow="0" w:firstColumn="1" w:lastColumn="0" w:noHBand="0" w:noVBand="1"/>
      </w:tblPr>
      <w:tblGrid>
        <w:gridCol w:w="10456"/>
      </w:tblGrid>
      <w:tr w:rsidR="00B501A1" w14:paraId="20AAE414" w14:textId="77777777" w:rsidTr="002E00BC">
        <w:tc>
          <w:tcPr>
            <w:tcW w:w="10456" w:type="dxa"/>
          </w:tcPr>
          <w:p w14:paraId="530E9816" w14:textId="77777777" w:rsidR="00B501A1" w:rsidRDefault="00B501A1" w:rsidP="002E00BC">
            <w:pPr>
              <w:wordWrap/>
              <w:adjustRightInd w:val="0"/>
              <w:jc w:val="left"/>
              <w:rPr>
                <w:rFonts w:cs="굴림체"/>
                <w:kern w:val="0"/>
                <w:szCs w:val="20"/>
              </w:rPr>
            </w:pPr>
            <w:r>
              <w:rPr>
                <w:rFonts w:cs="굴림체"/>
                <w:color w:val="000000"/>
                <w:kern w:val="0"/>
                <w:szCs w:val="20"/>
              </w:rPr>
              <w:t>net.skhu.lecture01.Person@15db9742</w:t>
            </w:r>
          </w:p>
          <w:p w14:paraId="71ED5DE7" w14:textId="77777777" w:rsidR="00B501A1" w:rsidRDefault="00B501A1" w:rsidP="002E00BC">
            <w:pPr>
              <w:wordWrap/>
              <w:adjustRightInd w:val="0"/>
              <w:jc w:val="left"/>
              <w:rPr>
                <w:rFonts w:cs="굴림체"/>
                <w:kern w:val="0"/>
                <w:szCs w:val="20"/>
              </w:rPr>
            </w:pPr>
            <w:r>
              <w:rPr>
                <w:rFonts w:cs="굴림체"/>
                <w:color w:val="000000"/>
                <w:kern w:val="0"/>
                <w:szCs w:val="20"/>
              </w:rPr>
              <w:t>net.skhu.lecture01.Person@6d06d69c</w:t>
            </w:r>
          </w:p>
          <w:p w14:paraId="3A3865EC" w14:textId="77777777" w:rsidR="00B501A1" w:rsidRPr="00387570" w:rsidRDefault="00B501A1" w:rsidP="002E00BC">
            <w:pPr>
              <w:wordWrap/>
              <w:adjustRightInd w:val="0"/>
              <w:jc w:val="left"/>
              <w:rPr>
                <w:rFonts w:cs="굴림체"/>
                <w:kern w:val="0"/>
                <w:szCs w:val="20"/>
              </w:rPr>
            </w:pPr>
            <w:r>
              <w:rPr>
                <w:rFonts w:cs="굴림체"/>
                <w:color w:val="000000"/>
                <w:kern w:val="0"/>
                <w:szCs w:val="20"/>
              </w:rPr>
              <w:t>false</w:t>
            </w:r>
          </w:p>
        </w:tc>
      </w:tr>
    </w:tbl>
    <w:p w14:paraId="56FCA8D5" w14:textId="77777777" w:rsidR="00B501A1" w:rsidRDefault="00B501A1" w:rsidP="00B501A1"/>
    <w:p w14:paraId="35E5DDDA" w14:textId="77777777" w:rsidR="00B501A1" w:rsidRDefault="00B501A1" w:rsidP="591E2B01">
      <w:pPr>
        <w:wordWrap/>
        <w:adjustRightInd w:val="0"/>
        <w:jc w:val="left"/>
        <w:rPr>
          <w:rFonts w:hAnsi="굴림체" w:cs="굴림체"/>
        </w:rPr>
      </w:pPr>
      <w:r>
        <w:t>위 출력에서 "</w:t>
      </w:r>
      <w:r w:rsidRPr="591E2B01">
        <w:rPr>
          <w:rFonts w:hAnsi="굴림체" w:cs="굴림체"/>
          <w:color w:val="000000"/>
          <w:kern w:val="0"/>
        </w:rPr>
        <w:t>net.skhu.lecture01.Person@15db9742</w:t>
      </w:r>
      <w:r w:rsidRPr="591E2B01">
        <w:rPr>
          <w:rFonts w:hAnsi="굴림체" w:cs="굴림체"/>
          <w:kern w:val="0"/>
        </w:rPr>
        <w:t>" 부분은 줄19에서 출력되었다.</w:t>
      </w:r>
    </w:p>
    <w:p w14:paraId="4E7CD24E" w14:textId="77777777" w:rsidR="00B501A1" w:rsidRDefault="00B501A1" w:rsidP="591E2B01">
      <w:pPr>
        <w:wordWrap/>
        <w:adjustRightInd w:val="0"/>
        <w:jc w:val="left"/>
        <w:rPr>
          <w:rFonts w:hAnsi="굴림체" w:cs="굴림체"/>
        </w:rPr>
      </w:pPr>
      <w:r w:rsidRPr="591E2B01">
        <w:rPr>
          <w:rFonts w:hAnsi="굴림체" w:cs="굴림체"/>
          <w:kern w:val="0"/>
        </w:rPr>
        <w:t>줄19, 줄20에서 객체의 내용을 화면에 출력해야 하므로, 그 객체의 toString() 메소드가 호출되고,</w:t>
      </w:r>
    </w:p>
    <w:p w14:paraId="259CD992" w14:textId="77777777" w:rsidR="00B501A1" w:rsidRDefault="00B501A1" w:rsidP="591E2B01">
      <w:pPr>
        <w:wordWrap/>
        <w:adjustRightInd w:val="0"/>
        <w:jc w:val="left"/>
        <w:rPr>
          <w:rFonts w:hAnsi="굴림체" w:cs="굴림체"/>
        </w:rPr>
      </w:pPr>
      <w:r w:rsidRPr="591E2B01">
        <w:rPr>
          <w:rFonts w:hAnsi="굴림체" w:cs="굴림체"/>
          <w:kern w:val="0"/>
        </w:rPr>
        <w:t>이 메소드의 리턴 값이 화면에 출력된다.</w:t>
      </w:r>
    </w:p>
    <w:p w14:paraId="0D538AB6" w14:textId="77777777" w:rsidR="00B501A1" w:rsidRDefault="00B501A1" w:rsidP="00B501A1">
      <w:pPr>
        <w:wordWrap/>
        <w:adjustRightInd w:val="0"/>
        <w:jc w:val="left"/>
        <w:rPr>
          <w:rFonts w:cs="굴림체"/>
          <w:kern w:val="0"/>
          <w:szCs w:val="20"/>
        </w:rPr>
      </w:pPr>
    </w:p>
    <w:p w14:paraId="58FD2555" w14:textId="77777777" w:rsidR="00B501A1" w:rsidRDefault="00B501A1" w:rsidP="591E2B01">
      <w:pPr>
        <w:wordWrap/>
        <w:adjustRightInd w:val="0"/>
        <w:jc w:val="left"/>
        <w:rPr>
          <w:rFonts w:hAnsi="굴림체" w:cs="굴림체"/>
        </w:rPr>
      </w:pPr>
      <w:r w:rsidRPr="591E2B01">
        <w:rPr>
          <w:rFonts w:hAnsi="굴림체" w:cs="굴림체"/>
          <w:kern w:val="0"/>
        </w:rPr>
        <w:t xml:space="preserve">Person 클래스에 toString() 메소드를 구현하지 않았으므로, Object 클래스의 toString() 메소드가 상속되었다. </w:t>
      </w:r>
    </w:p>
    <w:p w14:paraId="028E1715" w14:textId="77777777" w:rsidR="00B501A1" w:rsidRDefault="00B501A1" w:rsidP="591E2B01">
      <w:pPr>
        <w:wordWrap/>
        <w:adjustRightInd w:val="0"/>
        <w:jc w:val="left"/>
        <w:rPr>
          <w:rFonts w:hAnsi="굴림체" w:cs="굴림체"/>
        </w:rPr>
      </w:pPr>
      <w:r w:rsidRPr="591E2B01">
        <w:rPr>
          <w:rFonts w:hAnsi="굴림체" w:cs="굴림체"/>
          <w:kern w:val="0"/>
        </w:rPr>
        <w:t>상속된 toString() 메소드의 리턴 값이 줄19, 줄20에서 출력된다.</w:t>
      </w:r>
    </w:p>
    <w:p w14:paraId="20183502" w14:textId="77777777" w:rsidR="00B501A1" w:rsidRDefault="00B501A1" w:rsidP="00B501A1">
      <w:pPr>
        <w:wordWrap/>
        <w:adjustRightInd w:val="0"/>
        <w:jc w:val="left"/>
        <w:rPr>
          <w:rFonts w:cs="굴림체"/>
          <w:kern w:val="0"/>
          <w:szCs w:val="20"/>
        </w:rPr>
      </w:pPr>
    </w:p>
    <w:p w14:paraId="5BB63FEE" w14:textId="77777777" w:rsidR="00B501A1" w:rsidRDefault="00B501A1" w:rsidP="591E2B01">
      <w:pPr>
        <w:wordWrap/>
        <w:adjustRightInd w:val="0"/>
        <w:jc w:val="left"/>
        <w:rPr>
          <w:rFonts w:hAnsi="굴림체" w:cs="굴림체"/>
        </w:rPr>
      </w:pPr>
      <w:r w:rsidRPr="591E2B01">
        <w:rPr>
          <w:rFonts w:hAnsi="굴림체" w:cs="굴림체"/>
          <w:kern w:val="0"/>
        </w:rPr>
        <w:t>줄21에서 호출되는 eqauls 메소드도, Person 클래스에 equals 메소드를 구현하지 않았으므로, Object 클래스에서 상속된 equals 메소드가 호출된다.</w:t>
      </w:r>
    </w:p>
    <w:p w14:paraId="79BF72C3" w14:textId="77777777" w:rsidR="00B501A1" w:rsidRDefault="00B501A1" w:rsidP="591E2B01">
      <w:pPr>
        <w:wordWrap/>
        <w:adjustRightInd w:val="0"/>
        <w:jc w:val="left"/>
        <w:rPr>
          <w:rFonts w:hAnsi="굴림체" w:cs="굴림체"/>
        </w:rPr>
      </w:pPr>
      <w:r w:rsidRPr="591E2B01">
        <w:rPr>
          <w:rFonts w:hAnsi="굴림체" w:cs="굴림체"/>
          <w:kern w:val="0"/>
        </w:rPr>
        <w:t>Object 클래스의 equals 메소드는 객체의 equality가 아니라 identity를 비교하기 때문에,</w:t>
      </w:r>
    </w:p>
    <w:p w14:paraId="40A292DC" w14:textId="367A9EC2" w:rsidR="00B501A1" w:rsidRDefault="00B501A1" w:rsidP="591E2B01">
      <w:pPr>
        <w:wordWrap/>
        <w:adjustRightInd w:val="0"/>
        <w:jc w:val="left"/>
        <w:rPr>
          <w:rFonts w:hAnsi="굴림체" w:cs="굴림체"/>
        </w:rPr>
      </w:pPr>
      <w:r w:rsidRPr="591E2B01">
        <w:rPr>
          <w:rFonts w:hAnsi="굴림체" w:cs="굴림체"/>
          <w:kern w:val="0"/>
        </w:rPr>
        <w:t>줄21에서 false 값이 출력된다.</w:t>
      </w:r>
    </w:p>
    <w:p w14:paraId="19294043" w14:textId="75173ED0" w:rsidR="00A746E4" w:rsidRDefault="00A746E4" w:rsidP="00B501A1">
      <w:pPr>
        <w:wordWrap/>
        <w:adjustRightInd w:val="0"/>
        <w:jc w:val="left"/>
        <w:rPr>
          <w:rFonts w:cs="굴림체"/>
          <w:kern w:val="0"/>
          <w:szCs w:val="20"/>
        </w:rPr>
      </w:pPr>
    </w:p>
    <w:p w14:paraId="17D1B344" w14:textId="60CD9E3D" w:rsidR="00A746E4" w:rsidRDefault="00107FE1" w:rsidP="591E2B01">
      <w:pPr>
        <w:pStyle w:val="Heading2"/>
        <w:rPr>
          <w:rFonts w:ascii="굴림체" w:eastAsia="굴림체" w:hAnsi="굴림체" w:cs="굴림체"/>
        </w:rPr>
      </w:pPr>
      <w:bookmarkStart w:id="20" w:name="_Toc523148220"/>
      <w:r w:rsidRPr="591E2B01">
        <w:rPr>
          <w:rFonts w:ascii="굴림체" w:eastAsia="굴림체" w:hAnsi="굴림체" w:cs="굴림체"/>
          <w:kern w:val="0"/>
        </w:rPr>
        <w:t xml:space="preserve">객체 </w:t>
      </w:r>
      <w:r w:rsidR="009D5E14" w:rsidRPr="591E2B01">
        <w:rPr>
          <w:rFonts w:ascii="굴림체" w:eastAsia="굴림체" w:hAnsi="굴림체" w:cs="굴림체"/>
          <w:kern w:val="0"/>
        </w:rPr>
        <w:t>구조 그리기 실습 #4</w:t>
      </w:r>
      <w:bookmarkEnd w:id="20"/>
    </w:p>
    <w:p w14:paraId="7940520A" w14:textId="30CD852C" w:rsidR="009D5E14" w:rsidRPr="00124F9C" w:rsidRDefault="00124F9C" w:rsidP="009D5E14">
      <w:pPr>
        <w:rPr>
          <w:b/>
        </w:rPr>
      </w:pPr>
      <w:r w:rsidRPr="00124F9C">
        <w:rPr>
          <w:rFonts w:hint="eastAsia"/>
          <w:b/>
        </w:rPr>
        <w:t>P</w:t>
      </w:r>
      <w:r w:rsidRPr="00124F9C">
        <w:rPr>
          <w:b/>
        </w:rPr>
        <w:t>erson02.java</w:t>
      </w:r>
    </w:p>
    <w:tbl>
      <w:tblPr>
        <w:tblStyle w:val="TableGrid"/>
        <w:tblW w:w="11057" w:type="dxa"/>
        <w:tblInd w:w="-176" w:type="dxa"/>
        <w:tblLook w:val="04A0" w:firstRow="1" w:lastRow="0" w:firstColumn="1" w:lastColumn="0" w:noHBand="0" w:noVBand="1"/>
      </w:tblPr>
      <w:tblGrid>
        <w:gridCol w:w="426"/>
        <w:gridCol w:w="10631"/>
      </w:tblGrid>
      <w:tr w:rsidR="00124F9C" w14:paraId="2F3D9576" w14:textId="77777777" w:rsidTr="591E2B01">
        <w:tc>
          <w:tcPr>
            <w:tcW w:w="426" w:type="dxa"/>
          </w:tcPr>
          <w:p w14:paraId="173B14DD" w14:textId="77777777" w:rsidR="00124F9C" w:rsidRPr="00185935" w:rsidRDefault="591E2B01" w:rsidP="00107FE1">
            <w:pPr>
              <w:pStyle w:val="a1"/>
            </w:pPr>
            <w:r>
              <w:t>1</w:t>
            </w:r>
          </w:p>
          <w:p w14:paraId="509C13BD" w14:textId="77777777" w:rsidR="00124F9C" w:rsidRPr="00185935" w:rsidRDefault="591E2B01" w:rsidP="00107FE1">
            <w:pPr>
              <w:pStyle w:val="a1"/>
            </w:pPr>
            <w:r>
              <w:t>2</w:t>
            </w:r>
          </w:p>
          <w:p w14:paraId="0EAE2603" w14:textId="77777777" w:rsidR="00124F9C" w:rsidRPr="00185935" w:rsidRDefault="591E2B01" w:rsidP="00107FE1">
            <w:pPr>
              <w:pStyle w:val="a1"/>
            </w:pPr>
            <w:r>
              <w:t>3</w:t>
            </w:r>
          </w:p>
          <w:p w14:paraId="49F4E73A" w14:textId="77777777" w:rsidR="00124F9C" w:rsidRPr="00185935" w:rsidRDefault="591E2B01" w:rsidP="00107FE1">
            <w:pPr>
              <w:pStyle w:val="a1"/>
            </w:pPr>
            <w:r>
              <w:t>4</w:t>
            </w:r>
          </w:p>
          <w:p w14:paraId="5357875E" w14:textId="77777777" w:rsidR="00124F9C" w:rsidRPr="00185935" w:rsidRDefault="591E2B01" w:rsidP="00107FE1">
            <w:pPr>
              <w:pStyle w:val="a1"/>
            </w:pPr>
            <w:r>
              <w:t>5</w:t>
            </w:r>
          </w:p>
          <w:p w14:paraId="5FF0FF2F" w14:textId="77777777" w:rsidR="00124F9C" w:rsidRPr="00185935" w:rsidRDefault="591E2B01" w:rsidP="00107FE1">
            <w:pPr>
              <w:pStyle w:val="a1"/>
            </w:pPr>
            <w:r>
              <w:t>6</w:t>
            </w:r>
          </w:p>
          <w:p w14:paraId="3B7A8657" w14:textId="77777777" w:rsidR="00124F9C" w:rsidRPr="00185935" w:rsidRDefault="591E2B01" w:rsidP="00107FE1">
            <w:pPr>
              <w:pStyle w:val="a1"/>
            </w:pPr>
            <w:r>
              <w:t>7</w:t>
            </w:r>
          </w:p>
          <w:p w14:paraId="66809065" w14:textId="77777777" w:rsidR="00124F9C" w:rsidRPr="00185935" w:rsidRDefault="591E2B01" w:rsidP="00107FE1">
            <w:pPr>
              <w:pStyle w:val="a1"/>
            </w:pPr>
            <w:r>
              <w:t>8</w:t>
            </w:r>
          </w:p>
          <w:p w14:paraId="6D3055E5" w14:textId="77777777" w:rsidR="00124F9C" w:rsidRDefault="591E2B01" w:rsidP="00107FE1">
            <w:pPr>
              <w:pStyle w:val="a1"/>
            </w:pPr>
            <w:r>
              <w:t>9</w:t>
            </w:r>
          </w:p>
          <w:p w14:paraId="725C1EE9" w14:textId="77777777" w:rsidR="00124F9C" w:rsidRDefault="591E2B01" w:rsidP="00107FE1">
            <w:pPr>
              <w:pStyle w:val="a1"/>
            </w:pPr>
            <w:r>
              <w:t>10</w:t>
            </w:r>
          </w:p>
          <w:p w14:paraId="531AC010" w14:textId="77777777" w:rsidR="00124F9C" w:rsidRDefault="591E2B01" w:rsidP="00107FE1">
            <w:pPr>
              <w:pStyle w:val="a1"/>
            </w:pPr>
            <w:r>
              <w:t>11</w:t>
            </w:r>
          </w:p>
          <w:p w14:paraId="4447038C" w14:textId="77777777" w:rsidR="00124F9C" w:rsidRDefault="591E2B01" w:rsidP="00107FE1">
            <w:pPr>
              <w:pStyle w:val="a1"/>
            </w:pPr>
            <w:r>
              <w:t>12</w:t>
            </w:r>
          </w:p>
          <w:p w14:paraId="735FF49D" w14:textId="77777777" w:rsidR="00124F9C" w:rsidRDefault="591E2B01" w:rsidP="00107FE1">
            <w:pPr>
              <w:pStyle w:val="a1"/>
            </w:pPr>
            <w:r>
              <w:t>13</w:t>
            </w:r>
          </w:p>
          <w:p w14:paraId="4338144F" w14:textId="77777777" w:rsidR="00124F9C" w:rsidRDefault="591E2B01" w:rsidP="00107FE1">
            <w:pPr>
              <w:pStyle w:val="a1"/>
            </w:pPr>
            <w:r>
              <w:t>14</w:t>
            </w:r>
          </w:p>
          <w:p w14:paraId="596FFC7B" w14:textId="77777777" w:rsidR="00124F9C" w:rsidRDefault="591E2B01" w:rsidP="00107FE1">
            <w:pPr>
              <w:pStyle w:val="a1"/>
            </w:pPr>
            <w:r>
              <w:t>15</w:t>
            </w:r>
          </w:p>
          <w:p w14:paraId="3835D619" w14:textId="77777777" w:rsidR="00124F9C" w:rsidRDefault="591E2B01" w:rsidP="00107FE1">
            <w:pPr>
              <w:pStyle w:val="a1"/>
            </w:pPr>
            <w:r>
              <w:t>16</w:t>
            </w:r>
          </w:p>
          <w:p w14:paraId="046347A4" w14:textId="77777777" w:rsidR="00124F9C" w:rsidRDefault="591E2B01" w:rsidP="00107FE1">
            <w:pPr>
              <w:pStyle w:val="a1"/>
            </w:pPr>
            <w:r>
              <w:t>17</w:t>
            </w:r>
          </w:p>
          <w:p w14:paraId="6FC007C9" w14:textId="77777777" w:rsidR="00124F9C" w:rsidRDefault="591E2B01" w:rsidP="00107FE1">
            <w:pPr>
              <w:pStyle w:val="a1"/>
            </w:pPr>
            <w:r>
              <w:t>18</w:t>
            </w:r>
          </w:p>
          <w:p w14:paraId="34F7A67A" w14:textId="77777777" w:rsidR="00124F9C" w:rsidRDefault="591E2B01" w:rsidP="00107FE1">
            <w:pPr>
              <w:pStyle w:val="a1"/>
            </w:pPr>
            <w:r>
              <w:t>19</w:t>
            </w:r>
          </w:p>
          <w:p w14:paraId="1BBA64EC" w14:textId="77777777" w:rsidR="00124F9C" w:rsidRDefault="591E2B01" w:rsidP="00107FE1">
            <w:pPr>
              <w:pStyle w:val="a1"/>
            </w:pPr>
            <w:r>
              <w:t>20</w:t>
            </w:r>
          </w:p>
          <w:p w14:paraId="58BE79F7" w14:textId="77777777" w:rsidR="00124F9C" w:rsidRDefault="591E2B01" w:rsidP="00107FE1">
            <w:pPr>
              <w:pStyle w:val="a1"/>
            </w:pPr>
            <w:r>
              <w:t>21</w:t>
            </w:r>
          </w:p>
          <w:p w14:paraId="1E59D678" w14:textId="77777777" w:rsidR="00124F9C" w:rsidRDefault="591E2B01" w:rsidP="00107FE1">
            <w:pPr>
              <w:pStyle w:val="a1"/>
            </w:pPr>
            <w:r>
              <w:t>22</w:t>
            </w:r>
          </w:p>
          <w:p w14:paraId="1B2108A3" w14:textId="77777777" w:rsidR="00124F9C" w:rsidRDefault="591E2B01" w:rsidP="00107FE1">
            <w:pPr>
              <w:pStyle w:val="a1"/>
            </w:pPr>
            <w:r>
              <w:t>23</w:t>
            </w:r>
          </w:p>
          <w:p w14:paraId="4A8AD223" w14:textId="77777777" w:rsidR="00107FE1" w:rsidRDefault="591E2B01" w:rsidP="00107FE1">
            <w:pPr>
              <w:pStyle w:val="a1"/>
            </w:pPr>
            <w:r>
              <w:t>24</w:t>
            </w:r>
          </w:p>
          <w:p w14:paraId="28597F0F" w14:textId="2F8FCB88" w:rsidR="00107FE1" w:rsidRPr="00185935" w:rsidRDefault="591E2B01" w:rsidP="00107FE1">
            <w:pPr>
              <w:pStyle w:val="a1"/>
            </w:pPr>
            <w:r>
              <w:t>25</w:t>
            </w:r>
          </w:p>
        </w:tc>
        <w:tc>
          <w:tcPr>
            <w:tcW w:w="10631" w:type="dxa"/>
          </w:tcPr>
          <w:p w14:paraId="5AB6076C" w14:textId="77777777" w:rsidR="00107FE1" w:rsidRDefault="00107FE1" w:rsidP="00107FE1">
            <w:pPr>
              <w:pStyle w:val="a1"/>
            </w:pPr>
            <w:r>
              <w:rPr>
                <w:color w:val="7F0055"/>
              </w:rPr>
              <w:t>package</w:t>
            </w:r>
            <w:r>
              <w:rPr>
                <w:color w:val="000000"/>
              </w:rPr>
              <w:t xml:space="preserve"> net.skhu.lecture01;</w:t>
            </w:r>
          </w:p>
          <w:p w14:paraId="1447A682" w14:textId="77777777" w:rsidR="00107FE1" w:rsidRDefault="00107FE1" w:rsidP="00107FE1">
            <w:pPr>
              <w:pStyle w:val="a1"/>
            </w:pPr>
          </w:p>
          <w:p w14:paraId="1BCB8EC3" w14:textId="77777777" w:rsidR="00107FE1" w:rsidRDefault="00107FE1" w:rsidP="00107FE1">
            <w:pPr>
              <w:pStyle w:val="a1"/>
            </w:pPr>
            <w:r>
              <w:rPr>
                <w:color w:val="7F0055"/>
              </w:rPr>
              <w:t>class</w:t>
            </w:r>
            <w:r>
              <w:rPr>
                <w:color w:val="000000"/>
              </w:rPr>
              <w:t xml:space="preserve"> Family {</w:t>
            </w:r>
          </w:p>
          <w:p w14:paraId="6B3097E5" w14:textId="77777777" w:rsidR="00107FE1" w:rsidRDefault="00107FE1" w:rsidP="00107FE1">
            <w:pPr>
              <w:pStyle w:val="a1"/>
            </w:pPr>
            <w:r>
              <w:rPr>
                <w:color w:val="000000"/>
              </w:rPr>
              <w:t xml:space="preserve">    Person </w:t>
            </w:r>
            <w:r>
              <w:rPr>
                <w:color w:val="0000C0"/>
              </w:rPr>
              <w:t>father</w:t>
            </w:r>
            <w:r>
              <w:rPr>
                <w:color w:val="000000"/>
              </w:rPr>
              <w:t xml:space="preserve">, </w:t>
            </w:r>
            <w:r>
              <w:rPr>
                <w:color w:val="0000C0"/>
              </w:rPr>
              <w:t>mother</w:t>
            </w:r>
            <w:r>
              <w:rPr>
                <w:color w:val="000000"/>
              </w:rPr>
              <w:t>;</w:t>
            </w:r>
          </w:p>
          <w:p w14:paraId="424009DA" w14:textId="77777777" w:rsidR="00107FE1" w:rsidRDefault="00107FE1" w:rsidP="00107FE1">
            <w:pPr>
              <w:pStyle w:val="a1"/>
            </w:pPr>
            <w:r>
              <w:rPr>
                <w:color w:val="000000"/>
              </w:rPr>
              <w:t xml:space="preserve">    Person[] </w:t>
            </w:r>
            <w:r>
              <w:rPr>
                <w:color w:val="0000C0"/>
              </w:rPr>
              <w:t>children</w:t>
            </w:r>
            <w:r>
              <w:rPr>
                <w:color w:val="000000"/>
              </w:rPr>
              <w:t>;</w:t>
            </w:r>
          </w:p>
          <w:p w14:paraId="2DC6CC22" w14:textId="77777777" w:rsidR="00107FE1" w:rsidRDefault="00107FE1" w:rsidP="00107FE1">
            <w:pPr>
              <w:pStyle w:val="a1"/>
            </w:pPr>
            <w:r>
              <w:rPr>
                <w:color w:val="000000"/>
              </w:rPr>
              <w:t xml:space="preserve">    </w:t>
            </w:r>
          </w:p>
          <w:p w14:paraId="3E920952" w14:textId="77777777" w:rsidR="00107FE1" w:rsidRDefault="00107FE1" w:rsidP="00107FE1">
            <w:pPr>
              <w:pStyle w:val="a1"/>
            </w:pPr>
            <w:r>
              <w:rPr>
                <w:color w:val="000000"/>
              </w:rPr>
              <w:t xml:space="preserve">    </w:t>
            </w:r>
            <w:r>
              <w:rPr>
                <w:color w:val="7F0055"/>
              </w:rPr>
              <w:t>public</w:t>
            </w:r>
            <w:r>
              <w:rPr>
                <w:color w:val="000000"/>
              </w:rPr>
              <w:t xml:space="preserve"> Family() {</w:t>
            </w:r>
          </w:p>
          <w:p w14:paraId="037C67E2" w14:textId="77777777" w:rsidR="00107FE1" w:rsidRDefault="00107FE1" w:rsidP="00107FE1">
            <w:pPr>
              <w:pStyle w:val="a1"/>
            </w:pPr>
            <w:r>
              <w:rPr>
                <w:color w:val="000000"/>
              </w:rPr>
              <w:t xml:space="preserve">        </w:t>
            </w:r>
            <w:r>
              <w:rPr>
                <w:color w:val="0000C0"/>
              </w:rPr>
              <w:t>father</w:t>
            </w:r>
            <w:r>
              <w:rPr>
                <w:color w:val="000000"/>
              </w:rPr>
              <w:t xml:space="preserve"> = </w:t>
            </w:r>
            <w:r>
              <w:rPr>
                <w:color w:val="7F0055"/>
              </w:rPr>
              <w:t>new</w:t>
            </w:r>
            <w:r>
              <w:rPr>
                <w:color w:val="000000"/>
              </w:rPr>
              <w:t xml:space="preserve"> Person(</w:t>
            </w:r>
            <w:r>
              <w:rPr>
                <w:color w:val="2A00FF"/>
              </w:rPr>
              <w:t>"</w:t>
            </w:r>
            <w:r>
              <w:rPr>
                <w:rFonts w:hint="eastAsia"/>
                <w:color w:val="2A00FF"/>
              </w:rPr>
              <w:t>아빠</w:t>
            </w:r>
            <w:r>
              <w:rPr>
                <w:color w:val="2A00FF"/>
              </w:rPr>
              <w:t>"</w:t>
            </w:r>
            <w:r>
              <w:rPr>
                <w:color w:val="000000"/>
              </w:rPr>
              <w:t>, 45);</w:t>
            </w:r>
          </w:p>
          <w:p w14:paraId="56A9FB74" w14:textId="77777777" w:rsidR="00107FE1" w:rsidRDefault="00107FE1" w:rsidP="00107FE1">
            <w:pPr>
              <w:pStyle w:val="a1"/>
            </w:pPr>
            <w:r>
              <w:rPr>
                <w:color w:val="000000"/>
              </w:rPr>
              <w:t xml:space="preserve">        </w:t>
            </w:r>
            <w:r>
              <w:rPr>
                <w:color w:val="0000C0"/>
              </w:rPr>
              <w:t>mother</w:t>
            </w:r>
            <w:r>
              <w:rPr>
                <w:color w:val="000000"/>
              </w:rPr>
              <w:t xml:space="preserve"> = </w:t>
            </w:r>
            <w:r>
              <w:rPr>
                <w:color w:val="7F0055"/>
              </w:rPr>
              <w:t>new</w:t>
            </w:r>
            <w:r>
              <w:rPr>
                <w:color w:val="000000"/>
              </w:rPr>
              <w:t xml:space="preserve"> Person(</w:t>
            </w:r>
            <w:r>
              <w:rPr>
                <w:color w:val="2A00FF"/>
              </w:rPr>
              <w:t>"</w:t>
            </w:r>
            <w:r>
              <w:rPr>
                <w:rFonts w:hint="eastAsia"/>
                <w:color w:val="2A00FF"/>
              </w:rPr>
              <w:t>엄마</w:t>
            </w:r>
            <w:r>
              <w:rPr>
                <w:color w:val="2A00FF"/>
              </w:rPr>
              <w:t>"</w:t>
            </w:r>
            <w:r>
              <w:rPr>
                <w:color w:val="000000"/>
              </w:rPr>
              <w:t>, 36);</w:t>
            </w:r>
          </w:p>
          <w:p w14:paraId="52206D60" w14:textId="77777777" w:rsidR="00107FE1" w:rsidRDefault="00107FE1" w:rsidP="00107FE1">
            <w:pPr>
              <w:pStyle w:val="a1"/>
            </w:pPr>
            <w:r>
              <w:rPr>
                <w:color w:val="000000"/>
              </w:rPr>
              <w:t xml:space="preserve">        </w:t>
            </w:r>
            <w:r>
              <w:rPr>
                <w:color w:val="0000C0"/>
              </w:rPr>
              <w:t>children</w:t>
            </w:r>
            <w:r>
              <w:rPr>
                <w:color w:val="000000"/>
              </w:rPr>
              <w:t xml:space="preserve"> = </w:t>
            </w:r>
            <w:r>
              <w:rPr>
                <w:color w:val="7F0055"/>
              </w:rPr>
              <w:t>new</w:t>
            </w:r>
            <w:r>
              <w:rPr>
                <w:color w:val="000000"/>
              </w:rPr>
              <w:t xml:space="preserve"> Person[3];</w:t>
            </w:r>
          </w:p>
          <w:p w14:paraId="4110ECB8" w14:textId="77777777" w:rsidR="00107FE1" w:rsidRDefault="00107FE1" w:rsidP="00107FE1">
            <w:pPr>
              <w:pStyle w:val="a1"/>
            </w:pPr>
            <w:r>
              <w:rPr>
                <w:color w:val="000000"/>
              </w:rPr>
              <w:t xml:space="preserve">        </w:t>
            </w:r>
            <w:r>
              <w:rPr>
                <w:color w:val="0000C0"/>
              </w:rPr>
              <w:t>children</w:t>
            </w:r>
            <w:r>
              <w:rPr>
                <w:color w:val="000000"/>
              </w:rPr>
              <w:t xml:space="preserve">[0] = </w:t>
            </w:r>
            <w:r>
              <w:rPr>
                <w:color w:val="7F0055"/>
              </w:rPr>
              <w:t>new</w:t>
            </w:r>
            <w:r>
              <w:rPr>
                <w:color w:val="000000"/>
              </w:rPr>
              <w:t xml:space="preserve"> Person(</w:t>
            </w:r>
            <w:r>
              <w:rPr>
                <w:color w:val="2A00FF"/>
              </w:rPr>
              <w:t>"</w:t>
            </w:r>
            <w:r>
              <w:rPr>
                <w:rFonts w:hint="eastAsia"/>
                <w:color w:val="2A00FF"/>
              </w:rPr>
              <w:t>아들</w:t>
            </w:r>
            <w:r>
              <w:rPr>
                <w:color w:val="2A00FF"/>
              </w:rPr>
              <w:t>1"</w:t>
            </w:r>
            <w:r>
              <w:rPr>
                <w:color w:val="000000"/>
              </w:rPr>
              <w:t>, 12);</w:t>
            </w:r>
          </w:p>
          <w:p w14:paraId="41561773" w14:textId="77777777" w:rsidR="00107FE1" w:rsidRDefault="00107FE1" w:rsidP="00107FE1">
            <w:pPr>
              <w:pStyle w:val="a1"/>
            </w:pPr>
            <w:r>
              <w:rPr>
                <w:color w:val="000000"/>
              </w:rPr>
              <w:t xml:space="preserve">        </w:t>
            </w:r>
            <w:r>
              <w:rPr>
                <w:color w:val="0000C0"/>
              </w:rPr>
              <w:t>children</w:t>
            </w:r>
            <w:r>
              <w:rPr>
                <w:color w:val="000000"/>
              </w:rPr>
              <w:t xml:space="preserve">[1] = </w:t>
            </w:r>
            <w:r>
              <w:rPr>
                <w:color w:val="7F0055"/>
              </w:rPr>
              <w:t>new</w:t>
            </w:r>
            <w:r>
              <w:rPr>
                <w:color w:val="000000"/>
              </w:rPr>
              <w:t xml:space="preserve"> Person(</w:t>
            </w:r>
            <w:r>
              <w:rPr>
                <w:color w:val="2A00FF"/>
              </w:rPr>
              <w:t>"</w:t>
            </w:r>
            <w:r>
              <w:rPr>
                <w:rFonts w:hint="eastAsia"/>
                <w:color w:val="2A00FF"/>
              </w:rPr>
              <w:t>아들</w:t>
            </w:r>
            <w:r>
              <w:rPr>
                <w:color w:val="2A00FF"/>
              </w:rPr>
              <w:t>2"</w:t>
            </w:r>
            <w:r>
              <w:rPr>
                <w:color w:val="000000"/>
              </w:rPr>
              <w:t>, 9);</w:t>
            </w:r>
          </w:p>
          <w:p w14:paraId="1ECE70FE" w14:textId="77777777" w:rsidR="00107FE1" w:rsidRDefault="00107FE1" w:rsidP="00107FE1">
            <w:pPr>
              <w:pStyle w:val="a1"/>
            </w:pPr>
            <w:r>
              <w:rPr>
                <w:color w:val="000000"/>
              </w:rPr>
              <w:t xml:space="preserve">        </w:t>
            </w:r>
            <w:r>
              <w:rPr>
                <w:color w:val="0000C0"/>
              </w:rPr>
              <w:t>children</w:t>
            </w:r>
            <w:r>
              <w:rPr>
                <w:color w:val="000000"/>
              </w:rPr>
              <w:t xml:space="preserve">[2] = </w:t>
            </w:r>
            <w:r>
              <w:rPr>
                <w:color w:val="7F0055"/>
              </w:rPr>
              <w:t>new</w:t>
            </w:r>
            <w:r>
              <w:rPr>
                <w:color w:val="000000"/>
              </w:rPr>
              <w:t xml:space="preserve"> Person(</w:t>
            </w:r>
            <w:r>
              <w:rPr>
                <w:color w:val="2A00FF"/>
              </w:rPr>
              <w:t>"</w:t>
            </w:r>
            <w:r>
              <w:rPr>
                <w:rFonts w:hint="eastAsia"/>
                <w:color w:val="2A00FF"/>
              </w:rPr>
              <w:t>딸</w:t>
            </w:r>
            <w:r>
              <w:rPr>
                <w:color w:val="2A00FF"/>
              </w:rPr>
              <w:t>1"</w:t>
            </w:r>
            <w:r>
              <w:rPr>
                <w:color w:val="000000"/>
              </w:rPr>
              <w:t xml:space="preserve">, 7);        </w:t>
            </w:r>
          </w:p>
          <w:p w14:paraId="70D18E6C" w14:textId="77777777" w:rsidR="00107FE1" w:rsidRDefault="00107FE1" w:rsidP="00107FE1">
            <w:pPr>
              <w:pStyle w:val="a1"/>
            </w:pPr>
            <w:r>
              <w:rPr>
                <w:color w:val="000000"/>
              </w:rPr>
              <w:t xml:space="preserve">    }</w:t>
            </w:r>
          </w:p>
          <w:p w14:paraId="3251B062" w14:textId="77777777" w:rsidR="00107FE1" w:rsidRDefault="00107FE1" w:rsidP="00107FE1">
            <w:pPr>
              <w:pStyle w:val="a1"/>
            </w:pPr>
            <w:r>
              <w:rPr>
                <w:color w:val="000000"/>
              </w:rPr>
              <w:t xml:space="preserve">    </w:t>
            </w:r>
          </w:p>
          <w:p w14:paraId="02E86FDB" w14:textId="77777777" w:rsidR="00107FE1" w:rsidRDefault="00107FE1" w:rsidP="00107FE1">
            <w:pPr>
              <w:pStyle w:val="a1"/>
            </w:pPr>
            <w:r>
              <w:rPr>
                <w:color w:val="000000"/>
              </w:rPr>
              <w:t>}</w:t>
            </w:r>
          </w:p>
          <w:p w14:paraId="2A17C647" w14:textId="77777777" w:rsidR="00107FE1" w:rsidRDefault="00107FE1" w:rsidP="00107FE1">
            <w:pPr>
              <w:pStyle w:val="a1"/>
            </w:pPr>
          </w:p>
          <w:p w14:paraId="6D1E6197" w14:textId="77777777" w:rsidR="00107FE1" w:rsidRDefault="00107FE1" w:rsidP="00107FE1">
            <w:pPr>
              <w:pStyle w:val="a1"/>
            </w:pPr>
            <w:r>
              <w:rPr>
                <w:color w:val="7F0055"/>
              </w:rPr>
              <w:t>public</w:t>
            </w:r>
            <w:r>
              <w:rPr>
                <w:color w:val="000000"/>
              </w:rPr>
              <w:t xml:space="preserve"> </w:t>
            </w:r>
            <w:r>
              <w:rPr>
                <w:color w:val="7F0055"/>
              </w:rPr>
              <w:t>class</w:t>
            </w:r>
            <w:r>
              <w:rPr>
                <w:color w:val="000000"/>
              </w:rPr>
              <w:t xml:space="preserve"> Person02 {</w:t>
            </w:r>
          </w:p>
          <w:p w14:paraId="4192DFDB" w14:textId="77777777" w:rsidR="00107FE1" w:rsidRDefault="00107FE1" w:rsidP="00107FE1">
            <w:pPr>
              <w:pStyle w:val="a1"/>
            </w:pPr>
            <w:r>
              <w:rPr>
                <w:color w:val="000000"/>
              </w:rPr>
              <w:t xml:space="preserve">    </w:t>
            </w:r>
          </w:p>
          <w:p w14:paraId="3AA2B418" w14:textId="77777777" w:rsidR="00107FE1" w:rsidRDefault="00107FE1" w:rsidP="00107FE1">
            <w:pPr>
              <w:pStyle w:val="a1"/>
            </w:pPr>
            <w:r>
              <w:rPr>
                <w:color w:val="000000"/>
              </w:rPr>
              <w:t xml:space="preserve">    </w:t>
            </w:r>
            <w:r>
              <w:rPr>
                <w:color w:val="7F0055"/>
              </w:rPr>
              <w:t>static</w:t>
            </w:r>
            <w:r>
              <w:rPr>
                <w:color w:val="000000"/>
              </w:rPr>
              <w:t xml:space="preserve"> Family </w:t>
            </w:r>
            <w:r>
              <w:rPr>
                <w:color w:val="0000C0"/>
              </w:rPr>
              <w:t>family</w:t>
            </w:r>
            <w:r>
              <w:rPr>
                <w:color w:val="000000"/>
              </w:rPr>
              <w:t>;</w:t>
            </w:r>
          </w:p>
          <w:p w14:paraId="0EE3C6E7" w14:textId="77777777" w:rsidR="00107FE1" w:rsidRDefault="00107FE1" w:rsidP="00107FE1">
            <w:pPr>
              <w:pStyle w:val="a1"/>
            </w:pPr>
            <w:r>
              <w:rPr>
                <w:color w:val="000000"/>
              </w:rPr>
              <w:t xml:space="preserve">    </w:t>
            </w:r>
          </w:p>
          <w:p w14:paraId="535238A6" w14:textId="77777777" w:rsidR="00107FE1" w:rsidRDefault="00107FE1" w:rsidP="00107FE1">
            <w:pPr>
              <w:pStyle w:val="a1"/>
            </w:pPr>
            <w:r>
              <w:rPr>
                <w:color w:val="000000"/>
              </w:rPr>
              <w:t xml:space="preserve">    </w:t>
            </w:r>
            <w:r>
              <w:rPr>
                <w:color w:val="7F0055"/>
              </w:rPr>
              <w:t>public</w:t>
            </w:r>
            <w:r>
              <w:rPr>
                <w:color w:val="000000"/>
              </w:rPr>
              <w:t xml:space="preserve"> </w:t>
            </w:r>
            <w:r>
              <w:rPr>
                <w:color w:val="7F0055"/>
              </w:rPr>
              <w:t>static</w:t>
            </w:r>
            <w:r>
              <w:rPr>
                <w:color w:val="000000"/>
              </w:rPr>
              <w:t xml:space="preserve"> </w:t>
            </w:r>
            <w:r>
              <w:rPr>
                <w:color w:val="7F0055"/>
              </w:rPr>
              <w:t>void</w:t>
            </w:r>
            <w:r>
              <w:rPr>
                <w:color w:val="000000"/>
              </w:rPr>
              <w:t xml:space="preserve"> main(String[] </w:t>
            </w:r>
            <w:r>
              <w:rPr>
                <w:color w:val="6A3E3E"/>
              </w:rPr>
              <w:t>args</w:t>
            </w:r>
            <w:r>
              <w:rPr>
                <w:color w:val="000000"/>
              </w:rPr>
              <w:t>) {</w:t>
            </w:r>
          </w:p>
          <w:p w14:paraId="14542301" w14:textId="77777777" w:rsidR="00107FE1" w:rsidRDefault="00107FE1" w:rsidP="00107FE1">
            <w:pPr>
              <w:pStyle w:val="a1"/>
            </w:pPr>
            <w:r>
              <w:rPr>
                <w:color w:val="000000"/>
              </w:rPr>
              <w:t xml:space="preserve">        </w:t>
            </w:r>
            <w:r>
              <w:rPr>
                <w:color w:val="0000C0"/>
              </w:rPr>
              <w:t>family</w:t>
            </w:r>
            <w:r>
              <w:rPr>
                <w:color w:val="000000"/>
              </w:rPr>
              <w:t xml:space="preserve"> = </w:t>
            </w:r>
            <w:r>
              <w:rPr>
                <w:color w:val="7F0055"/>
              </w:rPr>
              <w:t>new</w:t>
            </w:r>
            <w:r>
              <w:rPr>
                <w:color w:val="000000"/>
              </w:rPr>
              <w:t xml:space="preserve"> Family();</w:t>
            </w:r>
          </w:p>
          <w:p w14:paraId="7ACFAA03" w14:textId="77777777" w:rsidR="00107FE1" w:rsidRDefault="00107FE1" w:rsidP="00107FE1">
            <w:pPr>
              <w:pStyle w:val="a1"/>
            </w:pPr>
            <w:r>
              <w:rPr>
                <w:color w:val="000000"/>
              </w:rPr>
              <w:t xml:space="preserve">    }</w:t>
            </w:r>
          </w:p>
          <w:p w14:paraId="0C6C3BC4" w14:textId="0BBA2E54" w:rsidR="00124F9C" w:rsidRDefault="00107FE1" w:rsidP="00107FE1">
            <w:pPr>
              <w:pStyle w:val="a1"/>
            </w:pPr>
            <w:r>
              <w:rPr>
                <w:color w:val="000000"/>
              </w:rPr>
              <w:t>}</w:t>
            </w:r>
          </w:p>
        </w:tc>
      </w:tr>
    </w:tbl>
    <w:p w14:paraId="577AC598" w14:textId="77777777" w:rsidR="00124F9C" w:rsidRPr="009D5E14" w:rsidRDefault="00124F9C" w:rsidP="009D5E14"/>
    <w:p w14:paraId="14E4D80A" w14:textId="12D899F9" w:rsidR="00A746E4" w:rsidRDefault="00107FE1" w:rsidP="591E2B01">
      <w:pPr>
        <w:wordWrap/>
        <w:adjustRightInd w:val="0"/>
        <w:jc w:val="left"/>
        <w:rPr>
          <w:rFonts w:hAnsi="굴림체" w:cs="굴림체"/>
        </w:rPr>
      </w:pPr>
      <w:r w:rsidRPr="591E2B01">
        <w:rPr>
          <w:rFonts w:hAnsi="굴림체" w:cs="굴림체"/>
          <w:kern w:val="0"/>
        </w:rPr>
        <w:t>객체 구조를 그려라.</w:t>
      </w:r>
    </w:p>
    <w:p w14:paraId="1A979231" w14:textId="2761E667" w:rsidR="00107FE1" w:rsidRDefault="00107FE1" w:rsidP="00B501A1">
      <w:pPr>
        <w:wordWrap/>
        <w:adjustRightInd w:val="0"/>
        <w:jc w:val="left"/>
        <w:rPr>
          <w:rFonts w:cs="굴림체"/>
          <w:kern w:val="0"/>
          <w:szCs w:val="20"/>
        </w:rPr>
      </w:pPr>
    </w:p>
    <w:p w14:paraId="71D0BE01" w14:textId="77777777" w:rsidR="00107FE1" w:rsidRDefault="00107FE1" w:rsidP="00B501A1">
      <w:pPr>
        <w:wordWrap/>
        <w:adjustRightInd w:val="0"/>
        <w:jc w:val="left"/>
        <w:rPr>
          <w:rFonts w:cs="굴림체"/>
          <w:kern w:val="0"/>
          <w:szCs w:val="20"/>
        </w:rPr>
      </w:pPr>
    </w:p>
    <w:p w14:paraId="754A724D" w14:textId="2E99053B" w:rsidR="00107FE1" w:rsidRDefault="00107FE1" w:rsidP="00B501A1">
      <w:pPr>
        <w:wordWrap/>
        <w:adjustRightInd w:val="0"/>
        <w:jc w:val="left"/>
        <w:rPr>
          <w:rFonts w:cs="굴림체"/>
          <w:kern w:val="0"/>
          <w:szCs w:val="20"/>
        </w:rPr>
      </w:pPr>
    </w:p>
    <w:p w14:paraId="3F6A66B3" w14:textId="5EAE8199" w:rsidR="00107FE1" w:rsidRDefault="00107FE1" w:rsidP="00B501A1">
      <w:pPr>
        <w:wordWrap/>
        <w:adjustRightInd w:val="0"/>
        <w:jc w:val="left"/>
        <w:rPr>
          <w:rFonts w:cs="굴림체"/>
          <w:kern w:val="0"/>
          <w:szCs w:val="20"/>
        </w:rPr>
      </w:pPr>
    </w:p>
    <w:p w14:paraId="67AEA385" w14:textId="3B31DE77" w:rsidR="00107FE1" w:rsidRDefault="00107FE1" w:rsidP="00B501A1">
      <w:pPr>
        <w:wordWrap/>
        <w:adjustRightInd w:val="0"/>
        <w:jc w:val="left"/>
        <w:rPr>
          <w:rFonts w:cs="굴림체"/>
          <w:kern w:val="0"/>
          <w:szCs w:val="20"/>
        </w:rPr>
      </w:pPr>
    </w:p>
    <w:p w14:paraId="033050BA" w14:textId="77777777" w:rsidR="00107FE1" w:rsidRDefault="00107FE1" w:rsidP="00B501A1">
      <w:pPr>
        <w:wordWrap/>
        <w:adjustRightInd w:val="0"/>
        <w:jc w:val="left"/>
        <w:rPr>
          <w:rFonts w:cs="굴림체"/>
          <w:kern w:val="0"/>
          <w:szCs w:val="20"/>
        </w:rPr>
      </w:pPr>
    </w:p>
    <w:p w14:paraId="4D68B36B" w14:textId="24ACF9A8" w:rsidR="00107FE1" w:rsidRDefault="00107FE1">
      <w:pPr>
        <w:widowControl/>
        <w:wordWrap/>
        <w:autoSpaceDE/>
        <w:autoSpaceDN/>
        <w:spacing w:after="160" w:line="259" w:lineRule="auto"/>
        <w:rPr>
          <w:rFonts w:cs="굴림체"/>
          <w:kern w:val="0"/>
          <w:szCs w:val="20"/>
        </w:rPr>
      </w:pPr>
      <w:r>
        <w:rPr>
          <w:rFonts w:cs="굴림체"/>
          <w:kern w:val="0"/>
          <w:szCs w:val="20"/>
        </w:rPr>
        <w:br w:type="page"/>
      </w:r>
    </w:p>
    <w:p w14:paraId="59E0CC5A" w14:textId="10680F61" w:rsidR="00A746E4" w:rsidRDefault="00CD34FF" w:rsidP="591E2B01">
      <w:pPr>
        <w:pStyle w:val="Heading1"/>
        <w:rPr>
          <w:rFonts w:ascii="굴림체" w:eastAsia="굴림체" w:hAnsi="굴림체" w:cs="굴림체"/>
        </w:rPr>
      </w:pPr>
      <w:bookmarkStart w:id="21" w:name="_Toc523148221"/>
      <w:r>
        <w:rPr>
          <w:rFonts w:ascii="굴림체" w:eastAsia="굴림체" w:hAnsi="굴림체" w:cs="굴림체" w:hint="eastAsia"/>
          <w:kern w:val="0"/>
        </w:rPr>
        <w:lastRenderedPageBreak/>
        <w:t>e</w:t>
      </w:r>
      <w:r>
        <w:rPr>
          <w:rFonts w:ascii="굴림체" w:eastAsia="굴림체" w:hAnsi="굴림체" w:cs="굴림체"/>
          <w:kern w:val="0"/>
        </w:rPr>
        <w:t>q</w:t>
      </w:r>
      <w:r w:rsidR="00A746E4" w:rsidRPr="591E2B01">
        <w:rPr>
          <w:rFonts w:ascii="굴림체" w:eastAsia="굴림체" w:hAnsi="굴림체" w:cs="굴림체"/>
          <w:kern w:val="0"/>
        </w:rPr>
        <w:t xml:space="preserve">uals 메소드 </w:t>
      </w:r>
      <w:r w:rsidR="001768DF" w:rsidRPr="591E2B01">
        <w:rPr>
          <w:rFonts w:ascii="굴림체" w:eastAsia="굴림체" w:hAnsi="굴림체" w:cs="굴림체"/>
          <w:kern w:val="0"/>
        </w:rPr>
        <w:t>재정의</w:t>
      </w:r>
      <w:bookmarkEnd w:id="21"/>
    </w:p>
    <w:p w14:paraId="26D656C1" w14:textId="46133A22" w:rsidR="001768DF" w:rsidRDefault="001768DF" w:rsidP="001768DF"/>
    <w:p w14:paraId="6AAA14D3" w14:textId="39AF7389" w:rsidR="001768DF" w:rsidRPr="001768DF" w:rsidRDefault="591E2B01" w:rsidP="001768DF">
      <w:r>
        <w:t>Person 객체의 euqality를 비교할 수 있도록 equals 메소드를 재정의하자.</w:t>
      </w:r>
    </w:p>
    <w:p w14:paraId="47AD8DC0" w14:textId="361DA2D4" w:rsidR="00A746E4" w:rsidRDefault="00A746E4" w:rsidP="00A746E4"/>
    <w:p w14:paraId="0FEE1B76" w14:textId="78B16338" w:rsidR="00A117FB" w:rsidRDefault="00A117FB" w:rsidP="00A117FB">
      <w:pPr>
        <w:pStyle w:val="Heading2"/>
      </w:pPr>
      <w:bookmarkStart w:id="22" w:name="_Toc523148222"/>
      <w:r>
        <w:rPr>
          <w:rFonts w:hint="eastAsia"/>
        </w:rPr>
        <w:t>instanceof 연산자</w:t>
      </w:r>
      <w:bookmarkEnd w:id="22"/>
    </w:p>
    <w:p w14:paraId="48385CF8" w14:textId="0CF7ACA5" w:rsidR="00A117FB" w:rsidRDefault="00A117FB" w:rsidP="00A117FB"/>
    <w:p w14:paraId="14A70033" w14:textId="0F7FFA23" w:rsidR="00A117FB" w:rsidRDefault="591E2B01" w:rsidP="00A117FB">
      <w:r>
        <w:t>객체가 속한 클래스를 확인할 때, instanceof 연산자를 사용한다.</w:t>
      </w:r>
    </w:p>
    <w:p w14:paraId="3BABC1F1" w14:textId="595F41E4" w:rsidR="00A117FB" w:rsidRDefault="00A117FB" w:rsidP="00A117FB"/>
    <w:tbl>
      <w:tblPr>
        <w:tblStyle w:val="TableGrid"/>
        <w:tblW w:w="0" w:type="auto"/>
        <w:tblLook w:val="04A0" w:firstRow="1" w:lastRow="0" w:firstColumn="1" w:lastColumn="0" w:noHBand="0" w:noVBand="1"/>
      </w:tblPr>
      <w:tblGrid>
        <w:gridCol w:w="10456"/>
      </w:tblGrid>
      <w:tr w:rsidR="00A117FB" w14:paraId="4DEC55AF" w14:textId="77777777" w:rsidTr="00A117FB">
        <w:tc>
          <w:tcPr>
            <w:tcW w:w="10456" w:type="dxa"/>
          </w:tcPr>
          <w:p w14:paraId="67A829DB" w14:textId="53C45AB1" w:rsidR="00A117FB" w:rsidRDefault="00A117FB" w:rsidP="00A117FB">
            <w:r>
              <w:t>String</w:t>
            </w:r>
            <w:r>
              <w:rPr>
                <w:rFonts w:hint="eastAsia"/>
              </w:rPr>
              <w:t xml:space="preserve"> s = "hello";</w:t>
            </w:r>
          </w:p>
          <w:p w14:paraId="00155862" w14:textId="30B262A3" w:rsidR="00A117FB" w:rsidRDefault="00A117FB" w:rsidP="00A117FB">
            <w:r>
              <w:t>System.out.println(s instanceof String);</w:t>
            </w:r>
          </w:p>
        </w:tc>
      </w:tr>
    </w:tbl>
    <w:p w14:paraId="176F6A8E" w14:textId="568DD0D0" w:rsidR="00A117FB" w:rsidRDefault="591E2B01" w:rsidP="00A117FB">
      <w:r>
        <w:t>참조 변수 s가 가르키는 객체는 String 클래스의 객체이므로,</w:t>
      </w:r>
    </w:p>
    <w:p w14:paraId="053E0711" w14:textId="1D42A31D" w:rsidR="001932EB" w:rsidRDefault="591E2B01" w:rsidP="00387570">
      <w:r>
        <w:t>위 코드는 true를 출력한다.</w:t>
      </w:r>
    </w:p>
    <w:p w14:paraId="55216A2D" w14:textId="77777777" w:rsidR="00A117FB" w:rsidRDefault="00A117FB" w:rsidP="00A117FB"/>
    <w:tbl>
      <w:tblPr>
        <w:tblStyle w:val="TableGrid"/>
        <w:tblW w:w="0" w:type="auto"/>
        <w:tblLook w:val="04A0" w:firstRow="1" w:lastRow="0" w:firstColumn="1" w:lastColumn="0" w:noHBand="0" w:noVBand="1"/>
      </w:tblPr>
      <w:tblGrid>
        <w:gridCol w:w="10456"/>
      </w:tblGrid>
      <w:tr w:rsidR="00A117FB" w14:paraId="4F46B7AF" w14:textId="77777777" w:rsidTr="00A117FB">
        <w:tc>
          <w:tcPr>
            <w:tcW w:w="10456" w:type="dxa"/>
          </w:tcPr>
          <w:p w14:paraId="7DF31C35" w14:textId="27E488FC" w:rsidR="00A117FB" w:rsidRDefault="00A117FB" w:rsidP="00A117FB">
            <w:r w:rsidRPr="00E56D4B">
              <w:rPr>
                <w:highlight w:val="yellow"/>
              </w:rPr>
              <w:t>Object</w:t>
            </w:r>
            <w:r>
              <w:rPr>
                <w:rFonts w:hint="eastAsia"/>
              </w:rPr>
              <w:t xml:space="preserve"> s = "hello";</w:t>
            </w:r>
          </w:p>
          <w:p w14:paraId="728E119D" w14:textId="77777777" w:rsidR="00A117FB" w:rsidRDefault="00A117FB" w:rsidP="00A117FB">
            <w:r>
              <w:t>System.out.println(s instanceof String);</w:t>
            </w:r>
          </w:p>
        </w:tc>
      </w:tr>
    </w:tbl>
    <w:p w14:paraId="670193F5" w14:textId="60193858" w:rsidR="00A117FB" w:rsidRDefault="591E2B01" w:rsidP="00A117FB">
      <w:r>
        <w:t>위 코드에서도 참조 변수 s가 가르키는 객체는 String 클래스 객체이다.</w:t>
      </w:r>
    </w:p>
    <w:p w14:paraId="42936674" w14:textId="694A275C" w:rsidR="00A117FB" w:rsidRDefault="591E2B01" w:rsidP="00A117FB">
      <w:r>
        <w:t>따라서 위 코드는 true를 출력한다.</w:t>
      </w:r>
    </w:p>
    <w:p w14:paraId="59425629" w14:textId="4877D738" w:rsidR="00A117FB" w:rsidRDefault="00A117FB" w:rsidP="00A117FB"/>
    <w:p w14:paraId="388848C6" w14:textId="3BE846AF" w:rsidR="00A117FB" w:rsidRDefault="591E2B01" w:rsidP="00A117FB">
      <w:r>
        <w:t>부모 클래스 타입의 참조 변수가 자식 클래스 객체를 가르킬 수 있다.</w:t>
      </w:r>
    </w:p>
    <w:p w14:paraId="58EC8E3A" w14:textId="3D08E976" w:rsidR="00A117FB" w:rsidRDefault="591E2B01" w:rsidP="00A117FB">
      <w:r>
        <w:t>예를 들어 사람 클래스는 포유류 클래스의 자식 클래스이다.</w:t>
      </w:r>
    </w:p>
    <w:p w14:paraId="19F11FC6" w14:textId="173DE1E7" w:rsidR="00A117FB" w:rsidRDefault="591E2B01" w:rsidP="00A117FB">
      <w:r>
        <w:t>포유류 객체를 가르키는 참조 변수가, 포유류의 자식 클래스인 사람 클래스 객체를 가르킬 수 있다.</w:t>
      </w:r>
    </w:p>
    <w:p w14:paraId="3C100ADF" w14:textId="04DE1D99" w:rsidR="00A117FB" w:rsidRDefault="591E2B01" w:rsidP="00A117FB">
      <w:r>
        <w:t>사람도 포유류이기 때문이다.</w:t>
      </w:r>
    </w:p>
    <w:p w14:paraId="582221F7" w14:textId="1F1A90E3" w:rsidR="00A117FB" w:rsidRDefault="00A117FB" w:rsidP="00A117FB"/>
    <w:tbl>
      <w:tblPr>
        <w:tblStyle w:val="TableGrid"/>
        <w:tblW w:w="0" w:type="auto"/>
        <w:tblLook w:val="04A0" w:firstRow="1" w:lastRow="0" w:firstColumn="1" w:lastColumn="0" w:noHBand="0" w:noVBand="1"/>
      </w:tblPr>
      <w:tblGrid>
        <w:gridCol w:w="10456"/>
      </w:tblGrid>
      <w:tr w:rsidR="0011620F" w14:paraId="27D183DA" w14:textId="77777777" w:rsidTr="00C76788">
        <w:tc>
          <w:tcPr>
            <w:tcW w:w="10456" w:type="dxa"/>
          </w:tcPr>
          <w:p w14:paraId="0EC04419" w14:textId="77777777" w:rsidR="0011620F" w:rsidRDefault="0011620F" w:rsidP="00C76788">
            <w:r>
              <w:t>Object</w:t>
            </w:r>
            <w:r>
              <w:rPr>
                <w:rFonts w:hint="eastAsia"/>
              </w:rPr>
              <w:t xml:space="preserve"> s = "hello";</w:t>
            </w:r>
          </w:p>
          <w:p w14:paraId="01013EC4" w14:textId="0F9930B2" w:rsidR="0011620F" w:rsidRPr="0011620F" w:rsidRDefault="0011620F" w:rsidP="00C76788">
            <w:r>
              <w:t xml:space="preserve">System.out.println(s instanceof </w:t>
            </w:r>
            <w:r w:rsidRPr="0011620F">
              <w:rPr>
                <w:highlight w:val="yellow"/>
              </w:rPr>
              <w:t>Object</w:t>
            </w:r>
            <w:r>
              <w:t>);</w:t>
            </w:r>
          </w:p>
        </w:tc>
      </w:tr>
    </w:tbl>
    <w:p w14:paraId="2DD13A7F" w14:textId="30E4E7B3" w:rsidR="00AA4D3A" w:rsidRDefault="591E2B01" w:rsidP="00A117FB">
      <w:r>
        <w:t>위 코드도 true를 출력한다.</w:t>
      </w:r>
    </w:p>
    <w:p w14:paraId="4F027EB3" w14:textId="529369FE" w:rsidR="00AA4D3A" w:rsidRDefault="591E2B01" w:rsidP="00A117FB">
      <w:r>
        <w:t>Object 클래스는 String 클래스의 부모 클래스이기 때문이다.</w:t>
      </w:r>
    </w:p>
    <w:p w14:paraId="50E39B6E" w14:textId="0CA6ED72" w:rsidR="00AA4D3A" w:rsidRDefault="00AA4D3A" w:rsidP="00A117FB"/>
    <w:p w14:paraId="00C5500F" w14:textId="77777777" w:rsidR="00AA4D3A" w:rsidRDefault="00AA4D3A" w:rsidP="00AA4D3A"/>
    <w:tbl>
      <w:tblPr>
        <w:tblStyle w:val="TableGrid"/>
        <w:tblW w:w="0" w:type="auto"/>
        <w:tblLook w:val="04A0" w:firstRow="1" w:lastRow="0" w:firstColumn="1" w:lastColumn="0" w:noHBand="0" w:noVBand="1"/>
      </w:tblPr>
      <w:tblGrid>
        <w:gridCol w:w="10456"/>
      </w:tblGrid>
      <w:tr w:rsidR="00AA4D3A" w14:paraId="2DDD75E9" w14:textId="77777777" w:rsidTr="00C76788">
        <w:tc>
          <w:tcPr>
            <w:tcW w:w="10456" w:type="dxa"/>
          </w:tcPr>
          <w:p w14:paraId="2C9CFE81" w14:textId="77777777" w:rsidR="00AA4D3A" w:rsidRDefault="00AA4D3A" w:rsidP="00C76788">
            <w:r>
              <w:t>Object</w:t>
            </w:r>
            <w:r>
              <w:rPr>
                <w:rFonts w:hint="eastAsia"/>
              </w:rPr>
              <w:t xml:space="preserve"> s = "hello";</w:t>
            </w:r>
          </w:p>
          <w:p w14:paraId="1DDC7767" w14:textId="6A7A5206" w:rsidR="00AA4D3A" w:rsidRPr="0011620F" w:rsidRDefault="00AA4D3A" w:rsidP="00AA4D3A">
            <w:r>
              <w:t xml:space="preserve">System.out.println(s instanceof </w:t>
            </w:r>
            <w:r>
              <w:rPr>
                <w:rFonts w:hint="eastAsia"/>
                <w:highlight w:val="yellow"/>
              </w:rPr>
              <w:t>ArrayList</w:t>
            </w:r>
            <w:r>
              <w:t>);</w:t>
            </w:r>
          </w:p>
        </w:tc>
      </w:tr>
    </w:tbl>
    <w:p w14:paraId="2401326B" w14:textId="47A8E57E" w:rsidR="00AA4D3A" w:rsidRDefault="591E2B01" w:rsidP="00AA4D3A">
      <w:r>
        <w:t>위 코드도 false를 출력한다.</w:t>
      </w:r>
    </w:p>
    <w:p w14:paraId="7AEFD36D" w14:textId="52A78D16" w:rsidR="00AA4D3A" w:rsidRPr="00AA4D3A" w:rsidRDefault="00AA4D3A" w:rsidP="00A117FB"/>
    <w:p w14:paraId="00DC6BDF" w14:textId="759A4684" w:rsidR="00AA4D3A" w:rsidRDefault="00AA4D3A" w:rsidP="00A117FB"/>
    <w:p w14:paraId="3C92E80E" w14:textId="25094656" w:rsidR="006B2BC0" w:rsidRDefault="006B2BC0" w:rsidP="006B2BC0">
      <w:pPr>
        <w:pStyle w:val="Heading2"/>
      </w:pPr>
      <w:bookmarkStart w:id="23" w:name="_Toc523148223"/>
      <w:r>
        <w:t>@Override 어노테이션</w:t>
      </w:r>
      <w:bookmarkEnd w:id="23"/>
    </w:p>
    <w:p w14:paraId="6FDC08C3" w14:textId="77777777" w:rsidR="006B2BC0" w:rsidRPr="006B2BC0" w:rsidRDefault="006B2BC0" w:rsidP="006B2BC0"/>
    <w:tbl>
      <w:tblPr>
        <w:tblStyle w:val="TableGrid"/>
        <w:tblW w:w="11057" w:type="dxa"/>
        <w:tblInd w:w="-176" w:type="dxa"/>
        <w:tblLook w:val="04A0" w:firstRow="1" w:lastRow="0" w:firstColumn="1" w:lastColumn="0" w:noHBand="0" w:noVBand="1"/>
      </w:tblPr>
      <w:tblGrid>
        <w:gridCol w:w="426"/>
        <w:gridCol w:w="10631"/>
      </w:tblGrid>
      <w:tr w:rsidR="006B2BC0" w14:paraId="6234F161" w14:textId="77777777" w:rsidTr="591E2B01">
        <w:tc>
          <w:tcPr>
            <w:tcW w:w="426" w:type="dxa"/>
          </w:tcPr>
          <w:p w14:paraId="6ADD3886" w14:textId="77777777" w:rsidR="006B2BC0" w:rsidRPr="00185935" w:rsidRDefault="591E2B01" w:rsidP="00C76788">
            <w:pPr>
              <w:pStyle w:val="a1"/>
            </w:pPr>
            <w:r>
              <w:t>1</w:t>
            </w:r>
          </w:p>
          <w:p w14:paraId="43CE6BE8" w14:textId="77777777" w:rsidR="006B2BC0" w:rsidRPr="00185935" w:rsidRDefault="591E2B01" w:rsidP="00C76788">
            <w:pPr>
              <w:pStyle w:val="a1"/>
            </w:pPr>
            <w:r>
              <w:t>2</w:t>
            </w:r>
          </w:p>
          <w:p w14:paraId="610E8D9A" w14:textId="77777777" w:rsidR="006B2BC0" w:rsidRPr="00185935" w:rsidRDefault="591E2B01" w:rsidP="00C76788">
            <w:pPr>
              <w:pStyle w:val="a1"/>
            </w:pPr>
            <w:r>
              <w:t>3</w:t>
            </w:r>
          </w:p>
          <w:p w14:paraId="065B437C" w14:textId="77777777" w:rsidR="006B2BC0" w:rsidRPr="00185935" w:rsidRDefault="591E2B01" w:rsidP="00C76788">
            <w:pPr>
              <w:pStyle w:val="a1"/>
            </w:pPr>
            <w:r>
              <w:t>4</w:t>
            </w:r>
          </w:p>
          <w:p w14:paraId="7638AD28" w14:textId="77777777" w:rsidR="006B2BC0" w:rsidRPr="00185935" w:rsidRDefault="591E2B01" w:rsidP="00C76788">
            <w:pPr>
              <w:pStyle w:val="a1"/>
            </w:pPr>
            <w:r>
              <w:t>5</w:t>
            </w:r>
          </w:p>
          <w:p w14:paraId="7757D1D0" w14:textId="77777777" w:rsidR="006B2BC0" w:rsidRPr="00185935" w:rsidRDefault="591E2B01" w:rsidP="00C76788">
            <w:pPr>
              <w:pStyle w:val="a1"/>
            </w:pPr>
            <w:r>
              <w:t>6</w:t>
            </w:r>
          </w:p>
        </w:tc>
        <w:tc>
          <w:tcPr>
            <w:tcW w:w="10631" w:type="dxa"/>
          </w:tcPr>
          <w:p w14:paraId="7F19032F" w14:textId="77777777" w:rsidR="006B2BC0" w:rsidRDefault="006B2BC0" w:rsidP="00C76788">
            <w:pPr>
              <w:pStyle w:val="a1"/>
            </w:pPr>
            <w:r>
              <w:rPr>
                <w:color w:val="646464"/>
              </w:rPr>
              <w:t>@Override</w:t>
            </w:r>
          </w:p>
          <w:p w14:paraId="7D9C0E31" w14:textId="77777777" w:rsidR="006B2BC0" w:rsidRDefault="006B2BC0" w:rsidP="00C76788">
            <w:pPr>
              <w:pStyle w:val="a1"/>
            </w:pPr>
            <w:r>
              <w:rPr>
                <w:color w:val="7F0055"/>
              </w:rPr>
              <w:t>public</w:t>
            </w:r>
            <w:r>
              <w:rPr>
                <w:color w:val="000000"/>
              </w:rPr>
              <w:t xml:space="preserve"> </w:t>
            </w:r>
            <w:r>
              <w:rPr>
                <w:color w:val="7F0055"/>
              </w:rPr>
              <w:t>boolean</w:t>
            </w:r>
            <w:r>
              <w:rPr>
                <w:color w:val="000000"/>
              </w:rPr>
              <w:t xml:space="preserve"> equals(Object </w:t>
            </w:r>
            <w:r>
              <w:rPr>
                <w:color w:val="6A3E3E"/>
              </w:rPr>
              <w:t>obj</w:t>
            </w:r>
            <w:r>
              <w:rPr>
                <w:color w:val="000000"/>
              </w:rPr>
              <w:t>) {</w:t>
            </w:r>
          </w:p>
          <w:p w14:paraId="66D97232" w14:textId="77777777" w:rsidR="006B2BC0" w:rsidRDefault="006B2BC0" w:rsidP="00C76788">
            <w:pPr>
              <w:pStyle w:val="a1"/>
            </w:pPr>
            <w:r>
              <w:rPr>
                <w:color w:val="000000"/>
              </w:rPr>
              <w:t xml:space="preserve">    </w:t>
            </w:r>
            <w:r>
              <w:rPr>
                <w:color w:val="7F0055"/>
              </w:rPr>
              <w:t>if</w:t>
            </w:r>
            <w:r>
              <w:rPr>
                <w:color w:val="000000"/>
              </w:rPr>
              <w:t xml:space="preserve"> ((</w:t>
            </w:r>
            <w:r>
              <w:rPr>
                <w:color w:val="6A3E3E"/>
              </w:rPr>
              <w:t>obj</w:t>
            </w:r>
            <w:r>
              <w:rPr>
                <w:color w:val="000000"/>
              </w:rPr>
              <w:t xml:space="preserve"> </w:t>
            </w:r>
            <w:r>
              <w:rPr>
                <w:color w:val="7F0055"/>
              </w:rPr>
              <w:t>instanceof</w:t>
            </w:r>
            <w:r>
              <w:rPr>
                <w:color w:val="000000"/>
              </w:rPr>
              <w:t xml:space="preserve"> Person) == </w:t>
            </w:r>
            <w:r>
              <w:rPr>
                <w:color w:val="7F0055"/>
              </w:rPr>
              <w:t>false</w:t>
            </w:r>
            <w:r>
              <w:rPr>
                <w:color w:val="000000"/>
              </w:rPr>
              <w:t xml:space="preserve">) </w:t>
            </w:r>
            <w:r>
              <w:rPr>
                <w:color w:val="7F0055"/>
              </w:rPr>
              <w:t>return</w:t>
            </w:r>
            <w:r>
              <w:rPr>
                <w:color w:val="000000"/>
              </w:rPr>
              <w:t xml:space="preserve"> </w:t>
            </w:r>
            <w:r>
              <w:rPr>
                <w:color w:val="7F0055"/>
              </w:rPr>
              <w:t>false</w:t>
            </w:r>
            <w:r>
              <w:rPr>
                <w:color w:val="000000"/>
              </w:rPr>
              <w:t>;</w:t>
            </w:r>
          </w:p>
          <w:p w14:paraId="3EFEE6DE" w14:textId="77777777" w:rsidR="006B2BC0" w:rsidRDefault="006B2BC0" w:rsidP="00C76788">
            <w:pPr>
              <w:pStyle w:val="a1"/>
            </w:pPr>
            <w:r>
              <w:rPr>
                <w:color w:val="000000"/>
              </w:rPr>
              <w:t xml:space="preserve">    Person </w:t>
            </w:r>
            <w:r>
              <w:rPr>
                <w:color w:val="6A3E3E"/>
              </w:rPr>
              <w:t>p</w:t>
            </w:r>
            <w:r>
              <w:rPr>
                <w:color w:val="000000"/>
              </w:rPr>
              <w:t xml:space="preserve"> = (Person)</w:t>
            </w:r>
            <w:r>
              <w:rPr>
                <w:color w:val="6A3E3E"/>
              </w:rPr>
              <w:t>obj</w:t>
            </w:r>
            <w:r>
              <w:rPr>
                <w:color w:val="000000"/>
              </w:rPr>
              <w:t>;</w:t>
            </w:r>
          </w:p>
          <w:p w14:paraId="53EBB268" w14:textId="77777777" w:rsidR="006B2BC0" w:rsidRDefault="006B2BC0" w:rsidP="00C76788">
            <w:pPr>
              <w:pStyle w:val="a1"/>
            </w:pPr>
            <w:r>
              <w:rPr>
                <w:color w:val="000000"/>
              </w:rPr>
              <w:t xml:space="preserve">    </w:t>
            </w:r>
            <w:r>
              <w:rPr>
                <w:color w:val="7F0055"/>
              </w:rPr>
              <w:t>return</w:t>
            </w:r>
            <w:r>
              <w:rPr>
                <w:color w:val="000000"/>
              </w:rPr>
              <w:t xml:space="preserve"> </w:t>
            </w:r>
            <w:r>
              <w:rPr>
                <w:color w:val="7F0055"/>
              </w:rPr>
              <w:t>this</w:t>
            </w:r>
            <w:r>
              <w:rPr>
                <w:color w:val="000000"/>
              </w:rPr>
              <w:t>.</w:t>
            </w:r>
            <w:r>
              <w:rPr>
                <w:color w:val="0000C0"/>
              </w:rPr>
              <w:t>name</w:t>
            </w:r>
            <w:r>
              <w:rPr>
                <w:color w:val="000000"/>
              </w:rPr>
              <w:t>.equals(</w:t>
            </w:r>
            <w:r>
              <w:rPr>
                <w:color w:val="6A3E3E"/>
              </w:rPr>
              <w:t>p</w:t>
            </w:r>
            <w:r>
              <w:rPr>
                <w:color w:val="000000"/>
              </w:rPr>
              <w:t>.</w:t>
            </w:r>
            <w:r>
              <w:rPr>
                <w:color w:val="0000C0"/>
              </w:rPr>
              <w:t>name</w:t>
            </w:r>
            <w:r>
              <w:rPr>
                <w:color w:val="000000"/>
              </w:rPr>
              <w:t xml:space="preserve">) &amp;&amp; </w:t>
            </w:r>
            <w:r>
              <w:rPr>
                <w:color w:val="7F0055"/>
              </w:rPr>
              <w:t>this</w:t>
            </w:r>
            <w:r>
              <w:rPr>
                <w:color w:val="000000"/>
              </w:rPr>
              <w:t>.</w:t>
            </w:r>
            <w:r>
              <w:rPr>
                <w:color w:val="0000C0"/>
              </w:rPr>
              <w:t>age</w:t>
            </w:r>
            <w:r>
              <w:rPr>
                <w:color w:val="000000"/>
              </w:rPr>
              <w:t xml:space="preserve"> == </w:t>
            </w:r>
            <w:r>
              <w:rPr>
                <w:color w:val="6A3E3E"/>
              </w:rPr>
              <w:t>p</w:t>
            </w:r>
            <w:r>
              <w:rPr>
                <w:color w:val="000000"/>
              </w:rPr>
              <w:t>.</w:t>
            </w:r>
            <w:r>
              <w:rPr>
                <w:color w:val="0000C0"/>
              </w:rPr>
              <w:t>age</w:t>
            </w:r>
            <w:r>
              <w:rPr>
                <w:color w:val="000000"/>
              </w:rPr>
              <w:t>;</w:t>
            </w:r>
          </w:p>
          <w:p w14:paraId="14281EDE" w14:textId="77777777" w:rsidR="006B2BC0" w:rsidRDefault="006B2BC0" w:rsidP="00C76788">
            <w:pPr>
              <w:pStyle w:val="a1"/>
            </w:pPr>
            <w:r>
              <w:rPr>
                <w:color w:val="000000"/>
              </w:rPr>
              <w:t>}</w:t>
            </w:r>
          </w:p>
        </w:tc>
      </w:tr>
    </w:tbl>
    <w:p w14:paraId="241D0210" w14:textId="77777777" w:rsidR="006B2BC0" w:rsidRDefault="006B2BC0" w:rsidP="006B2BC0"/>
    <w:p w14:paraId="07E4E1E7" w14:textId="075D02FE" w:rsidR="006B2BC0" w:rsidRDefault="591E2B01" w:rsidP="006B2BC0">
      <w:r>
        <w:t>@Override 어노테이션</w:t>
      </w:r>
    </w:p>
    <w:p w14:paraId="0E54BCA8" w14:textId="2ED68A07" w:rsidR="006B2BC0" w:rsidRDefault="591E2B01" w:rsidP="006B2BC0">
      <w:r>
        <w:t>부모 클래스의 메소드를 자식 클래스에서 재정의(override)할 때, @Override 어노테이션을 메소드 위에 붙여줄 수 있다. 반드시 이 어노테이션을 붙여 주어야 하는 것은 아니고 생략해도 되지만, 붙여 주는 것이 더 좋다.</w:t>
      </w:r>
    </w:p>
    <w:p w14:paraId="113C1759" w14:textId="77777777" w:rsidR="006B2BC0" w:rsidRDefault="006B2BC0" w:rsidP="006B2BC0"/>
    <w:p w14:paraId="2DEBA111" w14:textId="5DB8AFC6" w:rsidR="006B2BC0" w:rsidRDefault="591E2B01" w:rsidP="006B2BC0">
      <w:r>
        <w:t>이 @Override 어노테이션의 장점은 다음과 같다.</w:t>
      </w:r>
    </w:p>
    <w:p w14:paraId="438EDF45" w14:textId="77777777" w:rsidR="006B2BC0" w:rsidRPr="006B2BC0" w:rsidRDefault="006B2BC0" w:rsidP="006B2BC0"/>
    <w:p w14:paraId="5B182897" w14:textId="1ADBC7DB" w:rsidR="006B2BC0" w:rsidRDefault="591E2B01" w:rsidP="006B2BC0">
      <w:r>
        <w:t>(1) 부모 클래스의 메소드를 자식 클래스에서 재정의 하려면, 메소드 이름, 파라미터 수와 타입, 리턴 타입이 부모 클래스의 메소드와 정확히 일치해야 한다. 예를 들어 equals 메소드의 파라미터 타입은 Object 이어야 하고, 리턴 타입은 boolean 이어야 한다. @Override 어노테이션을 붙여주면, 위 사항들이 정확히 일치하는지 자동으로 검사된다.</w:t>
      </w:r>
    </w:p>
    <w:p w14:paraId="48DA107B" w14:textId="77777777" w:rsidR="006B2BC0" w:rsidRDefault="006B2BC0" w:rsidP="006B2BC0"/>
    <w:p w14:paraId="70B7208A" w14:textId="77777777" w:rsidR="006B2BC0" w:rsidRDefault="591E2B01" w:rsidP="006B2BC0">
      <w:r>
        <w:t>(2) @Override 어노테이션을 보면, 부모 클래스이 메소드를 재정의한다는 것을 바로 알 수 있어서 소크 코드 읽을 때 편하다.</w:t>
      </w:r>
    </w:p>
    <w:p w14:paraId="02BB82D3" w14:textId="239A8A5E" w:rsidR="00387570" w:rsidRDefault="00A117FB" w:rsidP="591E2B01">
      <w:pPr>
        <w:pStyle w:val="Heading2"/>
        <w:rPr>
          <w:rFonts w:ascii="굴림체" w:eastAsia="굴림체" w:hAnsi="굴림체" w:cs="굴림체"/>
        </w:rPr>
      </w:pPr>
      <w:bookmarkStart w:id="24" w:name="_Toc523148224"/>
      <w:r w:rsidRPr="591E2B01">
        <w:rPr>
          <w:rFonts w:ascii="굴림체" w:eastAsia="굴림체" w:hAnsi="굴림체" w:cs="굴림체"/>
          <w:kern w:val="0"/>
        </w:rPr>
        <w:lastRenderedPageBreak/>
        <w:t xml:space="preserve">equals 메소드 </w:t>
      </w:r>
      <w:r w:rsidR="007C2BC1" w:rsidRPr="591E2B01">
        <w:rPr>
          <w:rFonts w:ascii="굴림체" w:eastAsia="굴림체" w:hAnsi="굴림체" w:cs="굴림체"/>
          <w:kern w:val="0"/>
        </w:rPr>
        <w:t>재정의</w:t>
      </w:r>
      <w:bookmarkEnd w:id="24"/>
    </w:p>
    <w:p w14:paraId="7ABB0506" w14:textId="0EB282FA" w:rsidR="007C2BC1" w:rsidRDefault="007C2BC1" w:rsidP="007C2BC1"/>
    <w:p w14:paraId="715768CA" w14:textId="317EA20B" w:rsidR="007C2BC1" w:rsidRPr="007C2BC1" w:rsidRDefault="591E2B01" w:rsidP="007C2BC1">
      <w:r>
        <w:t>객체의 equality를 비교할 수 있으려면, equals 메소드를 재정의해야 한다.</w:t>
      </w:r>
    </w:p>
    <w:p w14:paraId="7855FFC9" w14:textId="73B3AA28" w:rsidR="00A117FB" w:rsidRPr="000B29E9" w:rsidRDefault="00A117FB" w:rsidP="00A117FB"/>
    <w:p w14:paraId="4E93A89B" w14:textId="4F4006A7" w:rsidR="00A117FB" w:rsidRDefault="591E2B01" w:rsidP="00A117FB">
      <w:pPr>
        <w:pStyle w:val="Heading3"/>
      </w:pPr>
      <w:r>
        <w:t>구현</w:t>
      </w:r>
      <w:r>
        <w:t>#1</w:t>
      </w:r>
    </w:p>
    <w:tbl>
      <w:tblPr>
        <w:tblStyle w:val="TableGrid"/>
        <w:tblW w:w="11057" w:type="dxa"/>
        <w:tblInd w:w="-176" w:type="dxa"/>
        <w:tblLook w:val="04A0" w:firstRow="1" w:lastRow="0" w:firstColumn="1" w:lastColumn="0" w:noHBand="0" w:noVBand="1"/>
      </w:tblPr>
      <w:tblGrid>
        <w:gridCol w:w="426"/>
        <w:gridCol w:w="10631"/>
      </w:tblGrid>
      <w:tr w:rsidR="00A117FB" w14:paraId="4C8A7179" w14:textId="77777777" w:rsidTr="591E2B01">
        <w:tc>
          <w:tcPr>
            <w:tcW w:w="426" w:type="dxa"/>
          </w:tcPr>
          <w:p w14:paraId="4625E09C" w14:textId="77777777" w:rsidR="00A117FB" w:rsidRPr="00185935" w:rsidRDefault="591E2B01" w:rsidP="00A117FB">
            <w:pPr>
              <w:pStyle w:val="a1"/>
            </w:pPr>
            <w:r>
              <w:t>1</w:t>
            </w:r>
          </w:p>
          <w:p w14:paraId="362695DE" w14:textId="77777777" w:rsidR="00A117FB" w:rsidRPr="00185935" w:rsidRDefault="591E2B01" w:rsidP="00A117FB">
            <w:pPr>
              <w:pStyle w:val="a1"/>
            </w:pPr>
            <w:r>
              <w:t>2</w:t>
            </w:r>
          </w:p>
          <w:p w14:paraId="01502D49" w14:textId="77777777" w:rsidR="00A117FB" w:rsidRPr="00185935" w:rsidRDefault="591E2B01" w:rsidP="00A117FB">
            <w:pPr>
              <w:pStyle w:val="a1"/>
            </w:pPr>
            <w:r>
              <w:t>3</w:t>
            </w:r>
          </w:p>
          <w:p w14:paraId="7BE5EF81" w14:textId="77777777" w:rsidR="00A117FB" w:rsidRPr="00185935" w:rsidRDefault="591E2B01" w:rsidP="00A117FB">
            <w:pPr>
              <w:pStyle w:val="a1"/>
            </w:pPr>
            <w:r>
              <w:t>4</w:t>
            </w:r>
          </w:p>
          <w:p w14:paraId="3F222B97" w14:textId="77777777" w:rsidR="00A117FB" w:rsidRPr="00185935" w:rsidRDefault="591E2B01" w:rsidP="00A117FB">
            <w:pPr>
              <w:pStyle w:val="a1"/>
            </w:pPr>
            <w:r>
              <w:t>5</w:t>
            </w:r>
          </w:p>
          <w:p w14:paraId="78788FE6" w14:textId="61E3A07A" w:rsidR="00A117FB" w:rsidRPr="00185935" w:rsidRDefault="591E2B01" w:rsidP="00A117FB">
            <w:pPr>
              <w:pStyle w:val="a1"/>
            </w:pPr>
            <w:r>
              <w:t>6</w:t>
            </w:r>
          </w:p>
        </w:tc>
        <w:tc>
          <w:tcPr>
            <w:tcW w:w="10631" w:type="dxa"/>
          </w:tcPr>
          <w:p w14:paraId="64C59322" w14:textId="77777777" w:rsidR="00A117FB" w:rsidRDefault="00A117FB" w:rsidP="00A117FB">
            <w:pPr>
              <w:pStyle w:val="a1"/>
            </w:pPr>
            <w:r>
              <w:rPr>
                <w:color w:val="646464"/>
              </w:rPr>
              <w:t>@Override</w:t>
            </w:r>
          </w:p>
          <w:p w14:paraId="0AAA640F" w14:textId="77777777" w:rsidR="00A117FB" w:rsidRDefault="00A117FB" w:rsidP="00A117FB">
            <w:pPr>
              <w:pStyle w:val="a1"/>
            </w:pPr>
            <w:r>
              <w:rPr>
                <w:color w:val="7F0055"/>
              </w:rPr>
              <w:t>public</w:t>
            </w:r>
            <w:r>
              <w:rPr>
                <w:color w:val="000000"/>
              </w:rPr>
              <w:t xml:space="preserve"> </w:t>
            </w:r>
            <w:r>
              <w:rPr>
                <w:color w:val="7F0055"/>
              </w:rPr>
              <w:t>boolean</w:t>
            </w:r>
            <w:r>
              <w:rPr>
                <w:color w:val="000000"/>
              </w:rPr>
              <w:t xml:space="preserve"> equals(Object </w:t>
            </w:r>
            <w:r>
              <w:rPr>
                <w:color w:val="6A3E3E"/>
              </w:rPr>
              <w:t>obj</w:t>
            </w:r>
            <w:r>
              <w:rPr>
                <w:color w:val="000000"/>
              </w:rPr>
              <w:t>) {</w:t>
            </w:r>
          </w:p>
          <w:p w14:paraId="45CD4BB8" w14:textId="77777777" w:rsidR="00A117FB" w:rsidRDefault="00A117FB" w:rsidP="00A117FB">
            <w:pPr>
              <w:pStyle w:val="a1"/>
            </w:pPr>
            <w:r>
              <w:rPr>
                <w:color w:val="000000"/>
              </w:rPr>
              <w:t xml:space="preserve">    </w:t>
            </w:r>
            <w:r>
              <w:rPr>
                <w:color w:val="7F0055"/>
              </w:rPr>
              <w:t>if</w:t>
            </w:r>
            <w:r>
              <w:rPr>
                <w:color w:val="000000"/>
              </w:rPr>
              <w:t xml:space="preserve"> ((</w:t>
            </w:r>
            <w:r>
              <w:rPr>
                <w:color w:val="6A3E3E"/>
              </w:rPr>
              <w:t>obj</w:t>
            </w:r>
            <w:r>
              <w:rPr>
                <w:color w:val="000000"/>
              </w:rPr>
              <w:t xml:space="preserve"> </w:t>
            </w:r>
            <w:r>
              <w:rPr>
                <w:color w:val="7F0055"/>
              </w:rPr>
              <w:t>instanceof</w:t>
            </w:r>
            <w:r>
              <w:rPr>
                <w:color w:val="000000"/>
              </w:rPr>
              <w:t xml:space="preserve"> Person) == </w:t>
            </w:r>
            <w:r>
              <w:rPr>
                <w:color w:val="7F0055"/>
              </w:rPr>
              <w:t>false</w:t>
            </w:r>
            <w:r>
              <w:rPr>
                <w:color w:val="000000"/>
              </w:rPr>
              <w:t xml:space="preserve">) </w:t>
            </w:r>
            <w:r>
              <w:rPr>
                <w:color w:val="7F0055"/>
              </w:rPr>
              <w:t>return</w:t>
            </w:r>
            <w:r>
              <w:rPr>
                <w:color w:val="000000"/>
              </w:rPr>
              <w:t xml:space="preserve"> </w:t>
            </w:r>
            <w:r>
              <w:rPr>
                <w:color w:val="7F0055"/>
              </w:rPr>
              <w:t>false</w:t>
            </w:r>
            <w:r>
              <w:rPr>
                <w:color w:val="000000"/>
              </w:rPr>
              <w:t>;</w:t>
            </w:r>
          </w:p>
          <w:p w14:paraId="6FDEBB7D" w14:textId="77777777" w:rsidR="00A117FB" w:rsidRDefault="00A117FB" w:rsidP="00A117FB">
            <w:pPr>
              <w:pStyle w:val="a1"/>
            </w:pPr>
            <w:r>
              <w:rPr>
                <w:color w:val="000000"/>
              </w:rPr>
              <w:t xml:space="preserve">    Person </w:t>
            </w:r>
            <w:r>
              <w:rPr>
                <w:color w:val="6A3E3E"/>
              </w:rPr>
              <w:t>p</w:t>
            </w:r>
            <w:r>
              <w:rPr>
                <w:color w:val="000000"/>
              </w:rPr>
              <w:t xml:space="preserve"> = (Person)</w:t>
            </w:r>
            <w:r>
              <w:rPr>
                <w:color w:val="6A3E3E"/>
              </w:rPr>
              <w:t>obj</w:t>
            </w:r>
            <w:r>
              <w:rPr>
                <w:color w:val="000000"/>
              </w:rPr>
              <w:t>;</w:t>
            </w:r>
          </w:p>
          <w:p w14:paraId="4ECBAEF5" w14:textId="77777777" w:rsidR="00A117FB" w:rsidRDefault="00A117FB" w:rsidP="00A117FB">
            <w:pPr>
              <w:pStyle w:val="a1"/>
            </w:pPr>
            <w:r>
              <w:rPr>
                <w:color w:val="000000"/>
              </w:rPr>
              <w:t xml:space="preserve">    </w:t>
            </w:r>
            <w:r>
              <w:rPr>
                <w:color w:val="7F0055"/>
              </w:rPr>
              <w:t>return</w:t>
            </w:r>
            <w:r>
              <w:rPr>
                <w:color w:val="000000"/>
              </w:rPr>
              <w:t xml:space="preserve"> </w:t>
            </w:r>
            <w:r>
              <w:rPr>
                <w:color w:val="7F0055"/>
              </w:rPr>
              <w:t>this</w:t>
            </w:r>
            <w:r>
              <w:rPr>
                <w:color w:val="000000"/>
              </w:rPr>
              <w:t>.</w:t>
            </w:r>
            <w:r>
              <w:rPr>
                <w:color w:val="0000C0"/>
              </w:rPr>
              <w:t>name</w:t>
            </w:r>
            <w:r>
              <w:rPr>
                <w:color w:val="000000"/>
              </w:rPr>
              <w:t>.equals(</w:t>
            </w:r>
            <w:r>
              <w:rPr>
                <w:color w:val="6A3E3E"/>
              </w:rPr>
              <w:t>p</w:t>
            </w:r>
            <w:r>
              <w:rPr>
                <w:color w:val="000000"/>
              </w:rPr>
              <w:t>.</w:t>
            </w:r>
            <w:r>
              <w:rPr>
                <w:color w:val="0000C0"/>
              </w:rPr>
              <w:t>name</w:t>
            </w:r>
            <w:r>
              <w:rPr>
                <w:color w:val="000000"/>
              </w:rPr>
              <w:t xml:space="preserve">) &amp;&amp; </w:t>
            </w:r>
            <w:r>
              <w:rPr>
                <w:color w:val="7F0055"/>
              </w:rPr>
              <w:t>this</w:t>
            </w:r>
            <w:r>
              <w:rPr>
                <w:color w:val="000000"/>
              </w:rPr>
              <w:t>.</w:t>
            </w:r>
            <w:r>
              <w:rPr>
                <w:color w:val="0000C0"/>
              </w:rPr>
              <w:t>age</w:t>
            </w:r>
            <w:r>
              <w:rPr>
                <w:color w:val="000000"/>
              </w:rPr>
              <w:t xml:space="preserve"> == </w:t>
            </w:r>
            <w:r>
              <w:rPr>
                <w:color w:val="6A3E3E"/>
              </w:rPr>
              <w:t>p</w:t>
            </w:r>
            <w:r>
              <w:rPr>
                <w:color w:val="000000"/>
              </w:rPr>
              <w:t>.</w:t>
            </w:r>
            <w:r>
              <w:rPr>
                <w:color w:val="0000C0"/>
              </w:rPr>
              <w:t>age</w:t>
            </w:r>
            <w:r>
              <w:rPr>
                <w:color w:val="000000"/>
              </w:rPr>
              <w:t>;</w:t>
            </w:r>
          </w:p>
          <w:p w14:paraId="443551A8" w14:textId="7703D347" w:rsidR="00A117FB" w:rsidRDefault="00A117FB" w:rsidP="00A117FB">
            <w:pPr>
              <w:pStyle w:val="a1"/>
            </w:pPr>
            <w:r>
              <w:rPr>
                <w:color w:val="000000"/>
              </w:rPr>
              <w:t>}</w:t>
            </w:r>
          </w:p>
        </w:tc>
      </w:tr>
    </w:tbl>
    <w:p w14:paraId="664C20A3" w14:textId="660C2F21" w:rsidR="00A117FB" w:rsidRDefault="00A117FB" w:rsidP="00A117FB"/>
    <w:p w14:paraId="1F1128BA" w14:textId="4C4EC429" w:rsidR="007802AD" w:rsidRDefault="591E2B01" w:rsidP="00A117FB">
      <w:r>
        <w:t>부모 클래스의 메소드를 재정의하려면, 메소드 이름, 파라미터 타입, 리턴 타입을 부모 클래스에서 정의된 그대로 적어주어야 한다. 그래서 eqauls 메소드의 파라미터는 Object 타입이다.</w:t>
      </w:r>
    </w:p>
    <w:p w14:paraId="381C462B" w14:textId="77777777" w:rsidR="007802AD" w:rsidRDefault="007802AD" w:rsidP="00A117FB"/>
    <w:p w14:paraId="053DA45D" w14:textId="0CA89137" w:rsidR="006B2BC0" w:rsidRDefault="591E2B01" w:rsidP="00A117FB">
      <w:r>
        <w:t>(줄3) 파라미터 객체가 Person 클래스의 객체가 아니라면, 내용이 동일할 수 없으므로 false를 리턴한다.</w:t>
      </w:r>
    </w:p>
    <w:p w14:paraId="39D79C0F" w14:textId="16F7F0FA" w:rsidR="006B2BC0" w:rsidRDefault="006B2BC0" w:rsidP="00A117FB"/>
    <w:p w14:paraId="40E46E3A" w14:textId="10A7CF83" w:rsidR="006B2BC0" w:rsidRDefault="591E2B01" w:rsidP="00A117FB">
      <w:r>
        <w:t>(줄5) name, age 멤버 변수 값이 모두 동일하면 true를 리턴한다.</w:t>
      </w:r>
    </w:p>
    <w:p w14:paraId="10D09E2C" w14:textId="022A909E" w:rsidR="006B2BC0" w:rsidRDefault="006B2BC0" w:rsidP="00A117FB"/>
    <w:p w14:paraId="329774E7" w14:textId="0000E258" w:rsidR="006B2BC0" w:rsidRDefault="591E2B01" w:rsidP="00A117FB">
      <w:r>
        <w:t>구현#1의 equals 메소드 구현에는 문제가 있다.</w:t>
      </w:r>
    </w:p>
    <w:p w14:paraId="3CF7FD5F" w14:textId="7A660AA9" w:rsidR="006B2BC0" w:rsidRDefault="591E2B01" w:rsidP="00A117FB">
      <w:r>
        <w:t>만약 this 객체의 name 멤버 변수 값이 null 일때 위 코드가 어떻게 실행될까?</w:t>
      </w:r>
    </w:p>
    <w:p w14:paraId="37B3E723" w14:textId="4AFE3E6A" w:rsidR="00770831" w:rsidRDefault="00770831" w:rsidP="00A117FB">
      <w:r>
        <w:rPr>
          <w:rFonts w:hint="eastAsia"/>
        </w:rPr>
        <w:t>-</w:t>
      </w:r>
      <w:r>
        <w:t xml:space="preserve">&gt; NullPointerException </w:t>
      </w:r>
      <w:r>
        <w:rPr>
          <w:rFonts w:hint="eastAsia"/>
        </w:rPr>
        <w:t>에러가 발생한다.</w:t>
      </w:r>
      <w:r>
        <w:t xml:space="preserve"> </w:t>
      </w:r>
      <w:r>
        <w:rPr>
          <w:rFonts w:hint="eastAsia"/>
        </w:rPr>
        <w:t>이 문제를 해결해야 한다.</w:t>
      </w:r>
    </w:p>
    <w:p w14:paraId="64597E48" w14:textId="6146A7BA" w:rsidR="006B2BC0" w:rsidRPr="009F09EC" w:rsidRDefault="006B2BC0" w:rsidP="00A117FB"/>
    <w:p w14:paraId="6E9D7D6F" w14:textId="2D535A88" w:rsidR="006B2BC0" w:rsidRDefault="006B2BC0" w:rsidP="00A117FB"/>
    <w:p w14:paraId="71C4EE71" w14:textId="22C79C60" w:rsidR="006B2BC0" w:rsidRDefault="006B2BC0" w:rsidP="006B2BC0">
      <w:pPr>
        <w:pStyle w:val="Heading3"/>
      </w:pPr>
      <w:r>
        <w:rPr>
          <w:rFonts w:hint="eastAsia"/>
        </w:rPr>
        <w:t>구현</w:t>
      </w:r>
      <w:r>
        <w:rPr>
          <w:rFonts w:hint="eastAsia"/>
        </w:rPr>
        <w:t>#</w:t>
      </w:r>
      <w:r>
        <w:t>2</w:t>
      </w:r>
    </w:p>
    <w:tbl>
      <w:tblPr>
        <w:tblStyle w:val="TableGrid"/>
        <w:tblW w:w="11057" w:type="dxa"/>
        <w:tblInd w:w="-176" w:type="dxa"/>
        <w:tblLook w:val="04A0" w:firstRow="1" w:lastRow="0" w:firstColumn="1" w:lastColumn="0" w:noHBand="0" w:noVBand="1"/>
      </w:tblPr>
      <w:tblGrid>
        <w:gridCol w:w="426"/>
        <w:gridCol w:w="10631"/>
      </w:tblGrid>
      <w:tr w:rsidR="006B2BC0" w14:paraId="6320246B" w14:textId="77777777" w:rsidTr="591E2B01">
        <w:tc>
          <w:tcPr>
            <w:tcW w:w="426" w:type="dxa"/>
          </w:tcPr>
          <w:p w14:paraId="764D4583" w14:textId="77777777" w:rsidR="006B2BC0" w:rsidRPr="00185935" w:rsidRDefault="591E2B01" w:rsidP="006B2BC0">
            <w:pPr>
              <w:pStyle w:val="a1"/>
            </w:pPr>
            <w:r>
              <w:t>1</w:t>
            </w:r>
          </w:p>
          <w:p w14:paraId="0D70AB27" w14:textId="77777777" w:rsidR="006B2BC0" w:rsidRPr="00185935" w:rsidRDefault="591E2B01" w:rsidP="006B2BC0">
            <w:pPr>
              <w:pStyle w:val="a1"/>
            </w:pPr>
            <w:r>
              <w:t>2</w:t>
            </w:r>
          </w:p>
          <w:p w14:paraId="3662B4AF" w14:textId="77777777" w:rsidR="006B2BC0" w:rsidRPr="00185935" w:rsidRDefault="591E2B01" w:rsidP="006B2BC0">
            <w:pPr>
              <w:pStyle w:val="a1"/>
            </w:pPr>
            <w:r>
              <w:t>3</w:t>
            </w:r>
          </w:p>
          <w:p w14:paraId="03BA7C4A" w14:textId="77777777" w:rsidR="006B2BC0" w:rsidRPr="00185935" w:rsidRDefault="591E2B01" w:rsidP="006B2BC0">
            <w:pPr>
              <w:pStyle w:val="a1"/>
            </w:pPr>
            <w:r>
              <w:t>4</w:t>
            </w:r>
          </w:p>
          <w:p w14:paraId="243EC6C7" w14:textId="77777777" w:rsidR="006B2BC0" w:rsidRPr="00185935" w:rsidRDefault="591E2B01" w:rsidP="006B2BC0">
            <w:pPr>
              <w:pStyle w:val="a1"/>
            </w:pPr>
            <w:r>
              <w:t>5</w:t>
            </w:r>
          </w:p>
          <w:p w14:paraId="29EF09B0" w14:textId="12260194" w:rsidR="006B2BC0" w:rsidRPr="00185935" w:rsidRDefault="591E2B01" w:rsidP="006B2BC0">
            <w:pPr>
              <w:pStyle w:val="a1"/>
            </w:pPr>
            <w:r>
              <w:t>6</w:t>
            </w:r>
          </w:p>
        </w:tc>
        <w:tc>
          <w:tcPr>
            <w:tcW w:w="10631" w:type="dxa"/>
          </w:tcPr>
          <w:p w14:paraId="1FF5CAB5" w14:textId="77777777" w:rsidR="006B2BC0" w:rsidRDefault="006B2BC0" w:rsidP="006B2BC0">
            <w:pPr>
              <w:pStyle w:val="a1"/>
            </w:pPr>
            <w:r>
              <w:rPr>
                <w:color w:val="646464"/>
              </w:rPr>
              <w:t>@Override</w:t>
            </w:r>
          </w:p>
          <w:p w14:paraId="336E3EBF" w14:textId="77777777" w:rsidR="006B2BC0" w:rsidRDefault="006B2BC0" w:rsidP="006B2BC0">
            <w:pPr>
              <w:pStyle w:val="a1"/>
            </w:pPr>
            <w:r>
              <w:rPr>
                <w:color w:val="7F0055"/>
              </w:rPr>
              <w:t>public</w:t>
            </w:r>
            <w:r>
              <w:rPr>
                <w:color w:val="000000"/>
              </w:rPr>
              <w:t xml:space="preserve"> </w:t>
            </w:r>
            <w:r>
              <w:rPr>
                <w:color w:val="7F0055"/>
              </w:rPr>
              <w:t>boolean</w:t>
            </w:r>
            <w:r>
              <w:rPr>
                <w:color w:val="000000"/>
              </w:rPr>
              <w:t xml:space="preserve"> equals(Object </w:t>
            </w:r>
            <w:r>
              <w:rPr>
                <w:color w:val="6A3E3E"/>
              </w:rPr>
              <w:t>obj</w:t>
            </w:r>
            <w:r>
              <w:rPr>
                <w:color w:val="000000"/>
              </w:rPr>
              <w:t>) {</w:t>
            </w:r>
          </w:p>
          <w:p w14:paraId="2769F9AF" w14:textId="77777777" w:rsidR="006B2BC0" w:rsidRDefault="006B2BC0" w:rsidP="006B2BC0">
            <w:pPr>
              <w:pStyle w:val="a1"/>
            </w:pPr>
            <w:r>
              <w:rPr>
                <w:color w:val="000000"/>
              </w:rPr>
              <w:t xml:space="preserve">    </w:t>
            </w:r>
            <w:r>
              <w:rPr>
                <w:color w:val="7F0055"/>
              </w:rPr>
              <w:t>if</w:t>
            </w:r>
            <w:r>
              <w:rPr>
                <w:color w:val="000000"/>
              </w:rPr>
              <w:t xml:space="preserve"> ((</w:t>
            </w:r>
            <w:r>
              <w:rPr>
                <w:color w:val="6A3E3E"/>
              </w:rPr>
              <w:t>obj</w:t>
            </w:r>
            <w:r>
              <w:rPr>
                <w:color w:val="000000"/>
              </w:rPr>
              <w:t xml:space="preserve"> </w:t>
            </w:r>
            <w:r>
              <w:rPr>
                <w:color w:val="7F0055"/>
              </w:rPr>
              <w:t>instanceof</w:t>
            </w:r>
            <w:r>
              <w:rPr>
                <w:color w:val="000000"/>
              </w:rPr>
              <w:t xml:space="preserve"> Person) == </w:t>
            </w:r>
            <w:r>
              <w:rPr>
                <w:color w:val="7F0055"/>
              </w:rPr>
              <w:t>false</w:t>
            </w:r>
            <w:r>
              <w:rPr>
                <w:color w:val="000000"/>
              </w:rPr>
              <w:t xml:space="preserve">) </w:t>
            </w:r>
            <w:r>
              <w:rPr>
                <w:color w:val="7F0055"/>
              </w:rPr>
              <w:t>return</w:t>
            </w:r>
            <w:r>
              <w:rPr>
                <w:color w:val="000000"/>
              </w:rPr>
              <w:t xml:space="preserve"> </w:t>
            </w:r>
            <w:r>
              <w:rPr>
                <w:color w:val="7F0055"/>
              </w:rPr>
              <w:t>false</w:t>
            </w:r>
            <w:r>
              <w:rPr>
                <w:color w:val="000000"/>
              </w:rPr>
              <w:t>;</w:t>
            </w:r>
          </w:p>
          <w:p w14:paraId="279C6F50" w14:textId="77777777" w:rsidR="006B2BC0" w:rsidRDefault="006B2BC0" w:rsidP="006B2BC0">
            <w:pPr>
              <w:pStyle w:val="a1"/>
            </w:pPr>
            <w:r>
              <w:rPr>
                <w:color w:val="000000"/>
              </w:rPr>
              <w:t xml:space="preserve">    Person </w:t>
            </w:r>
            <w:r>
              <w:rPr>
                <w:color w:val="6A3E3E"/>
              </w:rPr>
              <w:t>p</w:t>
            </w:r>
            <w:r>
              <w:rPr>
                <w:color w:val="000000"/>
              </w:rPr>
              <w:t xml:space="preserve"> = (Person)</w:t>
            </w:r>
            <w:r>
              <w:rPr>
                <w:color w:val="6A3E3E"/>
              </w:rPr>
              <w:t>obj</w:t>
            </w:r>
            <w:r>
              <w:rPr>
                <w:color w:val="000000"/>
              </w:rPr>
              <w:t>;</w:t>
            </w:r>
          </w:p>
          <w:p w14:paraId="37672781" w14:textId="77777777" w:rsidR="006B2BC0" w:rsidRDefault="006B2BC0" w:rsidP="006B2BC0">
            <w:pPr>
              <w:pStyle w:val="a1"/>
            </w:pPr>
            <w:r>
              <w:rPr>
                <w:color w:val="000000"/>
              </w:rPr>
              <w:t xml:space="preserve">    </w:t>
            </w:r>
            <w:r>
              <w:rPr>
                <w:color w:val="7F0055"/>
              </w:rPr>
              <w:t>return</w:t>
            </w:r>
            <w:r>
              <w:rPr>
                <w:color w:val="000000"/>
              </w:rPr>
              <w:t xml:space="preserve"> (</w:t>
            </w:r>
            <w:r w:rsidRPr="009F09EC">
              <w:rPr>
                <w:color w:val="7F0055"/>
                <w:highlight w:val="yellow"/>
              </w:rPr>
              <w:t>this</w:t>
            </w:r>
            <w:r w:rsidRPr="009F09EC">
              <w:rPr>
                <w:color w:val="000000"/>
                <w:highlight w:val="yellow"/>
              </w:rPr>
              <w:t>.</w:t>
            </w:r>
            <w:r w:rsidRPr="009F09EC">
              <w:rPr>
                <w:color w:val="0000C0"/>
                <w:highlight w:val="yellow"/>
              </w:rPr>
              <w:t>name</w:t>
            </w:r>
            <w:r w:rsidRPr="009F09EC">
              <w:rPr>
                <w:color w:val="000000"/>
                <w:highlight w:val="yellow"/>
              </w:rPr>
              <w:t xml:space="preserve"> == </w:t>
            </w:r>
            <w:r w:rsidRPr="009F09EC">
              <w:rPr>
                <w:color w:val="7F0055"/>
                <w:highlight w:val="yellow"/>
              </w:rPr>
              <w:t>null</w:t>
            </w:r>
            <w:r w:rsidRPr="009F09EC">
              <w:rPr>
                <w:color w:val="000000"/>
                <w:highlight w:val="yellow"/>
              </w:rPr>
              <w:t xml:space="preserve"> ? </w:t>
            </w:r>
            <w:r w:rsidRPr="009F09EC">
              <w:rPr>
                <w:color w:val="6A3E3E"/>
                <w:highlight w:val="yellow"/>
              </w:rPr>
              <w:t>p</w:t>
            </w:r>
            <w:r w:rsidRPr="009F09EC">
              <w:rPr>
                <w:color w:val="000000"/>
                <w:highlight w:val="yellow"/>
              </w:rPr>
              <w:t>.</w:t>
            </w:r>
            <w:r w:rsidRPr="009F09EC">
              <w:rPr>
                <w:color w:val="0000C0"/>
                <w:highlight w:val="yellow"/>
              </w:rPr>
              <w:t>name</w:t>
            </w:r>
            <w:r w:rsidRPr="009F09EC">
              <w:rPr>
                <w:color w:val="000000"/>
                <w:highlight w:val="yellow"/>
              </w:rPr>
              <w:t xml:space="preserve"> == </w:t>
            </w:r>
            <w:r w:rsidRPr="009F09EC">
              <w:rPr>
                <w:color w:val="7F0055"/>
                <w:highlight w:val="yellow"/>
              </w:rPr>
              <w:t>null</w:t>
            </w:r>
            <w:r w:rsidRPr="009F09EC">
              <w:rPr>
                <w:color w:val="000000"/>
                <w:highlight w:val="yellow"/>
              </w:rPr>
              <w:t xml:space="preserve"> : </w:t>
            </w:r>
            <w:r w:rsidRPr="009F09EC">
              <w:rPr>
                <w:color w:val="7F0055"/>
                <w:highlight w:val="yellow"/>
              </w:rPr>
              <w:t>this</w:t>
            </w:r>
            <w:r w:rsidRPr="009F09EC">
              <w:rPr>
                <w:color w:val="000000"/>
                <w:highlight w:val="yellow"/>
              </w:rPr>
              <w:t>.</w:t>
            </w:r>
            <w:r w:rsidRPr="009F09EC">
              <w:rPr>
                <w:color w:val="0000C0"/>
                <w:highlight w:val="yellow"/>
              </w:rPr>
              <w:t>name</w:t>
            </w:r>
            <w:r w:rsidRPr="009F09EC">
              <w:rPr>
                <w:color w:val="000000"/>
                <w:highlight w:val="yellow"/>
              </w:rPr>
              <w:t>.equals(</w:t>
            </w:r>
            <w:r w:rsidRPr="009F09EC">
              <w:rPr>
                <w:color w:val="6A3E3E"/>
                <w:highlight w:val="yellow"/>
              </w:rPr>
              <w:t>p</w:t>
            </w:r>
            <w:r w:rsidRPr="009F09EC">
              <w:rPr>
                <w:color w:val="000000"/>
                <w:highlight w:val="yellow"/>
              </w:rPr>
              <w:t>.</w:t>
            </w:r>
            <w:r w:rsidRPr="009F09EC">
              <w:rPr>
                <w:color w:val="0000C0"/>
                <w:highlight w:val="yellow"/>
              </w:rPr>
              <w:t>name</w:t>
            </w:r>
            <w:r w:rsidRPr="009F09EC">
              <w:rPr>
                <w:color w:val="000000"/>
                <w:highlight w:val="yellow"/>
              </w:rPr>
              <w:t>)</w:t>
            </w:r>
            <w:r>
              <w:rPr>
                <w:color w:val="000000"/>
              </w:rPr>
              <w:t xml:space="preserve">) &amp;&amp; </w:t>
            </w:r>
            <w:r>
              <w:rPr>
                <w:color w:val="7F0055"/>
              </w:rPr>
              <w:t>this</w:t>
            </w:r>
            <w:r>
              <w:rPr>
                <w:color w:val="000000"/>
              </w:rPr>
              <w:t>.</w:t>
            </w:r>
            <w:r>
              <w:rPr>
                <w:color w:val="0000C0"/>
              </w:rPr>
              <w:t>age</w:t>
            </w:r>
            <w:r>
              <w:rPr>
                <w:color w:val="000000"/>
              </w:rPr>
              <w:t xml:space="preserve"> == </w:t>
            </w:r>
            <w:r>
              <w:rPr>
                <w:color w:val="6A3E3E"/>
              </w:rPr>
              <w:t>p</w:t>
            </w:r>
            <w:r>
              <w:rPr>
                <w:color w:val="000000"/>
              </w:rPr>
              <w:t>.</w:t>
            </w:r>
            <w:r>
              <w:rPr>
                <w:color w:val="0000C0"/>
              </w:rPr>
              <w:t>age</w:t>
            </w:r>
            <w:r>
              <w:rPr>
                <w:color w:val="000000"/>
              </w:rPr>
              <w:t>;</w:t>
            </w:r>
          </w:p>
          <w:p w14:paraId="52535CE8" w14:textId="74795588" w:rsidR="006B2BC0" w:rsidRDefault="006B2BC0" w:rsidP="006B2BC0">
            <w:pPr>
              <w:pStyle w:val="a1"/>
            </w:pPr>
            <w:r>
              <w:rPr>
                <w:color w:val="000000"/>
              </w:rPr>
              <w:t>}</w:t>
            </w:r>
          </w:p>
        </w:tc>
      </w:tr>
    </w:tbl>
    <w:p w14:paraId="6311E693" w14:textId="6F17808D" w:rsidR="006B2BC0" w:rsidRDefault="006B2BC0" w:rsidP="00A117FB"/>
    <w:p w14:paraId="73AB9762" w14:textId="4BE628B9" w:rsidR="006B2BC0" w:rsidRDefault="009F09EC" w:rsidP="00A117FB">
      <w:r>
        <w:rPr>
          <w:rFonts w:hint="eastAsia"/>
        </w:rPr>
        <w:t>(줄5</w:t>
      </w:r>
      <w:r>
        <w:t>)</w:t>
      </w:r>
    </w:p>
    <w:p w14:paraId="57B51460" w14:textId="2BBBC3D2" w:rsidR="009F09EC" w:rsidRDefault="009F09EC" w:rsidP="00A117FB">
      <w:r>
        <w:t xml:space="preserve">this.name </w:t>
      </w:r>
      <w:r>
        <w:rPr>
          <w:rFonts w:hint="eastAsia"/>
        </w:rPr>
        <w:t xml:space="preserve">멤버 변수 값이 </w:t>
      </w:r>
      <w:r>
        <w:t xml:space="preserve">null </w:t>
      </w:r>
      <w:r>
        <w:rPr>
          <w:rFonts w:hint="eastAsia"/>
        </w:rPr>
        <w:t>이면,</w:t>
      </w:r>
      <w:r>
        <w:t xml:space="preserve"> p.name </w:t>
      </w:r>
      <w:r>
        <w:rPr>
          <w:rFonts w:hint="eastAsia"/>
        </w:rPr>
        <w:t xml:space="preserve">값도 </w:t>
      </w:r>
      <w:r>
        <w:t xml:space="preserve">null </w:t>
      </w:r>
      <w:r>
        <w:rPr>
          <w:rFonts w:hint="eastAsia"/>
        </w:rPr>
        <w:t>인지 확인하고,</w:t>
      </w:r>
    </w:p>
    <w:p w14:paraId="5D5412CC" w14:textId="5E727875" w:rsidR="009F09EC" w:rsidRDefault="009F09EC" w:rsidP="00A117FB">
      <w:r>
        <w:t xml:space="preserve">this.name </w:t>
      </w:r>
      <w:r>
        <w:rPr>
          <w:rFonts w:hint="eastAsia"/>
        </w:rPr>
        <w:t xml:space="preserve">멤버 변수 값이 </w:t>
      </w:r>
      <w:r>
        <w:t xml:space="preserve">null </w:t>
      </w:r>
      <w:r>
        <w:rPr>
          <w:rFonts w:hint="eastAsia"/>
        </w:rPr>
        <w:t>이 아니면,</w:t>
      </w:r>
      <w:r>
        <w:t xml:space="preserve"> </w:t>
      </w:r>
      <w:r>
        <w:rPr>
          <w:rFonts w:hint="eastAsia"/>
        </w:rPr>
        <w:t>this</w:t>
      </w:r>
      <w:r>
        <w:t xml:space="preserve">.name </w:t>
      </w:r>
      <w:r>
        <w:rPr>
          <w:rFonts w:hint="eastAsia"/>
        </w:rPr>
        <w:t xml:space="preserve">값과 </w:t>
      </w:r>
      <w:r>
        <w:t xml:space="preserve">p.name </w:t>
      </w:r>
      <w:r>
        <w:rPr>
          <w:rFonts w:hint="eastAsia"/>
        </w:rPr>
        <w:t>값이 동일한지 비교한다.</w:t>
      </w:r>
    </w:p>
    <w:p w14:paraId="793BA8CB" w14:textId="317ACA9A" w:rsidR="009F09EC" w:rsidRDefault="009F09EC" w:rsidP="00A117FB"/>
    <w:p w14:paraId="4EBB388E" w14:textId="29366826" w:rsidR="00256A2C" w:rsidRDefault="00256A2C" w:rsidP="00A117FB">
      <w:r>
        <w:rPr>
          <w:rFonts w:hint="eastAsia"/>
        </w:rPr>
        <w:t>구현#</w:t>
      </w:r>
      <w:r>
        <w:t>1</w:t>
      </w:r>
      <w:r>
        <w:rPr>
          <w:rFonts w:hint="eastAsia"/>
        </w:rPr>
        <w:t>의 문제를 해결함.</w:t>
      </w:r>
    </w:p>
    <w:p w14:paraId="6DE257D8" w14:textId="0D293D39" w:rsidR="009F09EC" w:rsidRDefault="009F09EC" w:rsidP="00A117FB"/>
    <w:p w14:paraId="021E6FCE" w14:textId="64B3D8DF" w:rsidR="003246E9" w:rsidRDefault="003246E9" w:rsidP="00A117FB"/>
    <w:p w14:paraId="6293D534" w14:textId="02A6E01D" w:rsidR="003246E9" w:rsidRDefault="003246E9" w:rsidP="003246E9">
      <w:pPr>
        <w:pStyle w:val="Heading3"/>
      </w:pPr>
      <w:r>
        <w:rPr>
          <w:rFonts w:hint="eastAsia"/>
        </w:rPr>
        <w:t>구현</w:t>
      </w:r>
      <w:r>
        <w:rPr>
          <w:rFonts w:hint="eastAsia"/>
        </w:rPr>
        <w:t>#</w:t>
      </w:r>
      <w:r>
        <w:t>3</w:t>
      </w:r>
    </w:p>
    <w:tbl>
      <w:tblPr>
        <w:tblStyle w:val="TableGrid"/>
        <w:tblW w:w="11057" w:type="dxa"/>
        <w:tblInd w:w="-176" w:type="dxa"/>
        <w:tblLook w:val="04A0" w:firstRow="1" w:lastRow="0" w:firstColumn="1" w:lastColumn="0" w:noHBand="0" w:noVBand="1"/>
      </w:tblPr>
      <w:tblGrid>
        <w:gridCol w:w="426"/>
        <w:gridCol w:w="10631"/>
      </w:tblGrid>
      <w:tr w:rsidR="003A0CC9" w14:paraId="7CC64E3F" w14:textId="77777777" w:rsidTr="00F45155">
        <w:tc>
          <w:tcPr>
            <w:tcW w:w="426" w:type="dxa"/>
          </w:tcPr>
          <w:p w14:paraId="3EC040C0" w14:textId="77777777" w:rsidR="003A0CC9" w:rsidRPr="00185935" w:rsidRDefault="003A0CC9" w:rsidP="00932BED">
            <w:pPr>
              <w:pStyle w:val="a0"/>
            </w:pPr>
            <w:r w:rsidRPr="00185935">
              <w:rPr>
                <w:rFonts w:hint="eastAsia"/>
              </w:rPr>
              <w:t>1</w:t>
            </w:r>
          </w:p>
          <w:p w14:paraId="7080E5A8" w14:textId="77777777" w:rsidR="003A0CC9" w:rsidRPr="00185935" w:rsidRDefault="003A0CC9" w:rsidP="00932BED">
            <w:pPr>
              <w:pStyle w:val="a0"/>
            </w:pPr>
            <w:r w:rsidRPr="00185935">
              <w:rPr>
                <w:rFonts w:hint="eastAsia"/>
              </w:rPr>
              <w:t>2</w:t>
            </w:r>
          </w:p>
          <w:p w14:paraId="1BF74B0E" w14:textId="77777777" w:rsidR="003A0CC9" w:rsidRPr="00185935" w:rsidRDefault="003A0CC9" w:rsidP="00932BED">
            <w:pPr>
              <w:pStyle w:val="a0"/>
            </w:pPr>
            <w:r w:rsidRPr="00185935">
              <w:rPr>
                <w:rFonts w:hint="eastAsia"/>
              </w:rPr>
              <w:t>3</w:t>
            </w:r>
          </w:p>
          <w:p w14:paraId="790716A6" w14:textId="77777777" w:rsidR="003A0CC9" w:rsidRPr="00185935" w:rsidRDefault="003A0CC9" w:rsidP="00932BED">
            <w:pPr>
              <w:pStyle w:val="a0"/>
            </w:pPr>
            <w:r w:rsidRPr="00185935">
              <w:rPr>
                <w:rFonts w:hint="eastAsia"/>
              </w:rPr>
              <w:t>4</w:t>
            </w:r>
          </w:p>
          <w:p w14:paraId="1FFCD1D9" w14:textId="77777777" w:rsidR="003A0CC9" w:rsidRPr="00185935" w:rsidRDefault="003A0CC9" w:rsidP="00932BED">
            <w:pPr>
              <w:pStyle w:val="a0"/>
            </w:pPr>
            <w:r w:rsidRPr="00185935">
              <w:rPr>
                <w:rFonts w:hint="eastAsia"/>
              </w:rPr>
              <w:t>5</w:t>
            </w:r>
          </w:p>
          <w:p w14:paraId="603A72F0" w14:textId="4BD91EEE" w:rsidR="003A0CC9" w:rsidRPr="00185935" w:rsidRDefault="003A0CC9" w:rsidP="00932BED">
            <w:pPr>
              <w:pStyle w:val="a0"/>
            </w:pPr>
            <w:r w:rsidRPr="00185935">
              <w:rPr>
                <w:rFonts w:hint="eastAsia"/>
              </w:rPr>
              <w:t>6</w:t>
            </w:r>
          </w:p>
        </w:tc>
        <w:tc>
          <w:tcPr>
            <w:tcW w:w="10631" w:type="dxa"/>
          </w:tcPr>
          <w:p w14:paraId="7D2FEDBC" w14:textId="77777777" w:rsidR="00932BED" w:rsidRDefault="00932BED" w:rsidP="00932BED">
            <w:pPr>
              <w:pStyle w:val="a0"/>
              <w:rPr>
                <w:rFonts w:cs="굴림체"/>
                <w:kern w:val="0"/>
                <w:szCs w:val="20"/>
              </w:rPr>
            </w:pPr>
            <w:r>
              <w:rPr>
                <w:rFonts w:cs="굴림체"/>
                <w:color w:val="646464"/>
                <w:kern w:val="0"/>
                <w:szCs w:val="20"/>
              </w:rPr>
              <w:t>@Override</w:t>
            </w:r>
          </w:p>
          <w:p w14:paraId="32C02E46" w14:textId="2434FEC0" w:rsidR="00932BED" w:rsidRDefault="00932BED" w:rsidP="00932BED">
            <w:pPr>
              <w:pStyle w:val="a0"/>
              <w:rPr>
                <w:rFonts w:cs="굴림체"/>
                <w:kern w:val="0"/>
                <w:szCs w:val="20"/>
              </w:rPr>
            </w:pPr>
            <w:r>
              <w:rPr>
                <w:rFonts w:cs="굴림체"/>
                <w:color w:val="7F0055"/>
                <w:kern w:val="0"/>
                <w:szCs w:val="20"/>
              </w:rPr>
              <w:t>public</w:t>
            </w:r>
            <w:r>
              <w:rPr>
                <w:rFonts w:cs="굴림체"/>
                <w:color w:val="000000"/>
                <w:kern w:val="0"/>
                <w:szCs w:val="20"/>
              </w:rPr>
              <w:t xml:space="preserve"> </w:t>
            </w:r>
            <w:r>
              <w:rPr>
                <w:rFonts w:cs="굴림체"/>
                <w:color w:val="7F0055"/>
                <w:kern w:val="0"/>
                <w:szCs w:val="20"/>
              </w:rPr>
              <w:t>boolean</w:t>
            </w:r>
            <w:r>
              <w:rPr>
                <w:rFonts w:cs="굴림체"/>
                <w:color w:val="000000"/>
                <w:kern w:val="0"/>
                <w:szCs w:val="20"/>
              </w:rPr>
              <w:t xml:space="preserve"> equals(Object </w:t>
            </w:r>
            <w:r>
              <w:rPr>
                <w:rFonts w:cs="굴림체"/>
                <w:color w:val="6A3E3E"/>
                <w:kern w:val="0"/>
                <w:szCs w:val="20"/>
              </w:rPr>
              <w:t>obj</w:t>
            </w:r>
            <w:r>
              <w:rPr>
                <w:rFonts w:cs="굴림체"/>
                <w:color w:val="000000"/>
                <w:kern w:val="0"/>
                <w:szCs w:val="20"/>
              </w:rPr>
              <w:t>) {</w:t>
            </w:r>
          </w:p>
          <w:p w14:paraId="11BBF957" w14:textId="1A3B1111" w:rsidR="00932BED" w:rsidRDefault="00932BED" w:rsidP="00932BED">
            <w:pPr>
              <w:pStyle w:val="a0"/>
              <w:rPr>
                <w:rFonts w:cs="굴림체"/>
                <w:kern w:val="0"/>
                <w:szCs w:val="20"/>
              </w:rPr>
            </w:pPr>
            <w:r>
              <w:rPr>
                <w:rFonts w:cs="굴림체"/>
                <w:color w:val="000000"/>
                <w:kern w:val="0"/>
                <w:szCs w:val="20"/>
              </w:rPr>
              <w:t xml:space="preserve">    </w:t>
            </w:r>
            <w:r>
              <w:rPr>
                <w:rFonts w:cs="굴림체"/>
                <w:color w:val="7F0055"/>
                <w:kern w:val="0"/>
                <w:szCs w:val="20"/>
              </w:rPr>
              <w:t>if</w:t>
            </w:r>
            <w:r>
              <w:rPr>
                <w:rFonts w:cs="굴림체"/>
                <w:color w:val="000000"/>
                <w:kern w:val="0"/>
                <w:szCs w:val="20"/>
              </w:rPr>
              <w:t xml:space="preserve"> (</w:t>
            </w:r>
            <w:r>
              <w:rPr>
                <w:rFonts w:cs="굴림체"/>
                <w:color w:val="6A3E3E"/>
                <w:kern w:val="0"/>
                <w:szCs w:val="20"/>
              </w:rPr>
              <w:t>obj</w:t>
            </w:r>
            <w:r>
              <w:rPr>
                <w:rFonts w:cs="굴림체"/>
                <w:color w:val="000000"/>
                <w:kern w:val="0"/>
                <w:szCs w:val="20"/>
              </w:rPr>
              <w:t xml:space="preserve"> </w:t>
            </w:r>
            <w:r>
              <w:rPr>
                <w:rFonts w:cs="굴림체"/>
                <w:color w:val="7F0055"/>
                <w:kern w:val="0"/>
                <w:szCs w:val="20"/>
              </w:rPr>
              <w:t>instanceof</w:t>
            </w:r>
            <w:r>
              <w:rPr>
                <w:rFonts w:cs="굴림체"/>
                <w:color w:val="000000"/>
                <w:kern w:val="0"/>
                <w:szCs w:val="20"/>
              </w:rPr>
              <w:t xml:space="preserve"> Person == </w:t>
            </w:r>
            <w:r>
              <w:rPr>
                <w:rFonts w:cs="굴림체"/>
                <w:color w:val="7F0055"/>
                <w:kern w:val="0"/>
                <w:szCs w:val="20"/>
              </w:rPr>
              <w:t>false</w:t>
            </w:r>
            <w:r>
              <w:rPr>
                <w:rFonts w:cs="굴림체"/>
                <w:color w:val="000000"/>
                <w:kern w:val="0"/>
                <w:szCs w:val="20"/>
              </w:rPr>
              <w:t xml:space="preserve">) </w:t>
            </w:r>
            <w:r>
              <w:rPr>
                <w:rFonts w:cs="굴림체"/>
                <w:color w:val="7F0055"/>
                <w:kern w:val="0"/>
                <w:szCs w:val="20"/>
              </w:rPr>
              <w:t>return</w:t>
            </w:r>
            <w:r>
              <w:rPr>
                <w:rFonts w:cs="굴림체"/>
                <w:color w:val="000000"/>
                <w:kern w:val="0"/>
                <w:szCs w:val="20"/>
              </w:rPr>
              <w:t xml:space="preserve"> </w:t>
            </w:r>
            <w:r>
              <w:rPr>
                <w:rFonts w:cs="굴림체"/>
                <w:color w:val="7F0055"/>
                <w:kern w:val="0"/>
                <w:szCs w:val="20"/>
              </w:rPr>
              <w:t>false</w:t>
            </w:r>
            <w:r>
              <w:rPr>
                <w:rFonts w:cs="굴림체"/>
                <w:color w:val="000000"/>
                <w:kern w:val="0"/>
                <w:szCs w:val="20"/>
              </w:rPr>
              <w:t>;</w:t>
            </w:r>
          </w:p>
          <w:p w14:paraId="73594423" w14:textId="670A6C6D" w:rsidR="00932BED" w:rsidRDefault="00932BED" w:rsidP="00932BED">
            <w:pPr>
              <w:pStyle w:val="a0"/>
              <w:rPr>
                <w:rFonts w:cs="굴림체"/>
                <w:kern w:val="0"/>
                <w:szCs w:val="20"/>
              </w:rPr>
            </w:pPr>
            <w:r>
              <w:rPr>
                <w:rFonts w:cs="굴림체"/>
                <w:color w:val="000000"/>
                <w:kern w:val="0"/>
                <w:szCs w:val="20"/>
              </w:rPr>
              <w:t xml:space="preserve">    Person </w:t>
            </w:r>
            <w:r>
              <w:rPr>
                <w:rFonts w:cs="굴림체"/>
                <w:color w:val="6A3E3E"/>
                <w:kern w:val="0"/>
                <w:szCs w:val="20"/>
              </w:rPr>
              <w:t>p</w:t>
            </w:r>
            <w:r>
              <w:rPr>
                <w:rFonts w:cs="굴림체"/>
                <w:color w:val="000000"/>
                <w:kern w:val="0"/>
                <w:szCs w:val="20"/>
              </w:rPr>
              <w:t xml:space="preserve"> = (Person)</w:t>
            </w:r>
            <w:r>
              <w:rPr>
                <w:rFonts w:cs="굴림체"/>
                <w:color w:val="6A3E3E"/>
                <w:kern w:val="0"/>
                <w:szCs w:val="20"/>
              </w:rPr>
              <w:t>obj</w:t>
            </w:r>
            <w:r>
              <w:rPr>
                <w:rFonts w:cs="굴림체"/>
                <w:color w:val="000000"/>
                <w:kern w:val="0"/>
                <w:szCs w:val="20"/>
              </w:rPr>
              <w:t>;</w:t>
            </w:r>
          </w:p>
          <w:p w14:paraId="4297E222" w14:textId="15EE74BB" w:rsidR="00932BED" w:rsidRDefault="00932BED" w:rsidP="00932BED">
            <w:pPr>
              <w:pStyle w:val="a0"/>
              <w:rPr>
                <w:rFonts w:cs="굴림체"/>
                <w:kern w:val="0"/>
                <w:szCs w:val="20"/>
              </w:rPr>
            </w:pPr>
            <w:r>
              <w:rPr>
                <w:rFonts w:cs="굴림체"/>
                <w:color w:val="000000"/>
                <w:kern w:val="0"/>
                <w:szCs w:val="20"/>
              </w:rPr>
              <w:t xml:space="preserve">    </w:t>
            </w:r>
            <w:r>
              <w:rPr>
                <w:rFonts w:cs="굴림체"/>
                <w:color w:val="7F0055"/>
                <w:kern w:val="0"/>
                <w:szCs w:val="20"/>
              </w:rPr>
              <w:t>return</w:t>
            </w:r>
            <w:r>
              <w:rPr>
                <w:rFonts w:cs="굴림체"/>
                <w:color w:val="000000"/>
                <w:kern w:val="0"/>
                <w:szCs w:val="20"/>
              </w:rPr>
              <w:t xml:space="preserve"> </w:t>
            </w:r>
            <w:r w:rsidRPr="00256A2C">
              <w:rPr>
                <w:rFonts w:cs="굴림체"/>
                <w:color w:val="000000"/>
                <w:kern w:val="0"/>
                <w:szCs w:val="20"/>
                <w:highlight w:val="yellow"/>
              </w:rPr>
              <w:t>Objects.equals(</w:t>
            </w:r>
            <w:r w:rsidRPr="00256A2C">
              <w:rPr>
                <w:rFonts w:cs="굴림체"/>
                <w:color w:val="7F0055"/>
                <w:kern w:val="0"/>
                <w:szCs w:val="20"/>
                <w:highlight w:val="yellow"/>
              </w:rPr>
              <w:t>this</w:t>
            </w:r>
            <w:r w:rsidRPr="00256A2C">
              <w:rPr>
                <w:rFonts w:cs="굴림체"/>
                <w:color w:val="000000"/>
                <w:kern w:val="0"/>
                <w:szCs w:val="20"/>
                <w:highlight w:val="yellow"/>
              </w:rPr>
              <w:t>.</w:t>
            </w:r>
            <w:r w:rsidRPr="00256A2C">
              <w:rPr>
                <w:rFonts w:cs="굴림체"/>
                <w:color w:val="0000C0"/>
                <w:kern w:val="0"/>
                <w:szCs w:val="20"/>
                <w:highlight w:val="yellow"/>
              </w:rPr>
              <w:t>name</w:t>
            </w:r>
            <w:r w:rsidRPr="00256A2C">
              <w:rPr>
                <w:rFonts w:cs="굴림체"/>
                <w:color w:val="000000"/>
                <w:kern w:val="0"/>
                <w:szCs w:val="20"/>
                <w:highlight w:val="yellow"/>
              </w:rPr>
              <w:t xml:space="preserve">, </w:t>
            </w:r>
            <w:r w:rsidRPr="00256A2C">
              <w:rPr>
                <w:rFonts w:cs="굴림체"/>
                <w:color w:val="6A3E3E"/>
                <w:kern w:val="0"/>
                <w:szCs w:val="20"/>
                <w:highlight w:val="yellow"/>
              </w:rPr>
              <w:t>p</w:t>
            </w:r>
            <w:r w:rsidRPr="00256A2C">
              <w:rPr>
                <w:rFonts w:cs="굴림체"/>
                <w:color w:val="000000"/>
                <w:kern w:val="0"/>
                <w:szCs w:val="20"/>
                <w:highlight w:val="yellow"/>
              </w:rPr>
              <w:t>.</w:t>
            </w:r>
            <w:r w:rsidRPr="00256A2C">
              <w:rPr>
                <w:rFonts w:cs="굴림체"/>
                <w:color w:val="0000C0"/>
                <w:kern w:val="0"/>
                <w:szCs w:val="20"/>
                <w:highlight w:val="yellow"/>
              </w:rPr>
              <w:t>name</w:t>
            </w:r>
            <w:r w:rsidRPr="00256A2C">
              <w:rPr>
                <w:rFonts w:cs="굴림체"/>
                <w:color w:val="000000"/>
                <w:kern w:val="0"/>
                <w:szCs w:val="20"/>
                <w:highlight w:val="yellow"/>
              </w:rPr>
              <w:t>)</w:t>
            </w:r>
            <w:r>
              <w:rPr>
                <w:rFonts w:cs="굴림체"/>
                <w:color w:val="000000"/>
                <w:kern w:val="0"/>
                <w:szCs w:val="20"/>
              </w:rPr>
              <w:t xml:space="preserve"> &amp;&amp; </w:t>
            </w:r>
            <w:r>
              <w:rPr>
                <w:rFonts w:cs="굴림체"/>
                <w:color w:val="7F0055"/>
                <w:kern w:val="0"/>
                <w:szCs w:val="20"/>
              </w:rPr>
              <w:t>this</w:t>
            </w:r>
            <w:r>
              <w:rPr>
                <w:rFonts w:cs="굴림체"/>
                <w:color w:val="000000"/>
                <w:kern w:val="0"/>
                <w:szCs w:val="20"/>
              </w:rPr>
              <w:t>.</w:t>
            </w:r>
            <w:r>
              <w:rPr>
                <w:rFonts w:cs="굴림체"/>
                <w:color w:val="0000C0"/>
                <w:kern w:val="0"/>
                <w:szCs w:val="20"/>
              </w:rPr>
              <w:t>age</w:t>
            </w:r>
            <w:r>
              <w:rPr>
                <w:rFonts w:cs="굴림체"/>
                <w:color w:val="000000"/>
                <w:kern w:val="0"/>
                <w:szCs w:val="20"/>
              </w:rPr>
              <w:t xml:space="preserve"> == </w:t>
            </w:r>
            <w:r>
              <w:rPr>
                <w:rFonts w:cs="굴림체"/>
                <w:color w:val="6A3E3E"/>
                <w:kern w:val="0"/>
                <w:szCs w:val="20"/>
              </w:rPr>
              <w:t>p</w:t>
            </w:r>
            <w:r>
              <w:rPr>
                <w:rFonts w:cs="굴림체"/>
                <w:color w:val="000000"/>
                <w:kern w:val="0"/>
                <w:szCs w:val="20"/>
              </w:rPr>
              <w:t>.</w:t>
            </w:r>
            <w:r>
              <w:rPr>
                <w:rFonts w:cs="굴림체"/>
                <w:color w:val="0000C0"/>
                <w:kern w:val="0"/>
                <w:szCs w:val="20"/>
              </w:rPr>
              <w:t>age</w:t>
            </w:r>
            <w:r>
              <w:rPr>
                <w:rFonts w:cs="굴림체"/>
                <w:color w:val="000000"/>
                <w:kern w:val="0"/>
                <w:szCs w:val="20"/>
              </w:rPr>
              <w:t>;</w:t>
            </w:r>
          </w:p>
          <w:p w14:paraId="3D583A6D" w14:textId="511F46C3" w:rsidR="003A0CC9" w:rsidRDefault="00932BED" w:rsidP="00932BED">
            <w:pPr>
              <w:pStyle w:val="a0"/>
            </w:pPr>
            <w:r>
              <w:rPr>
                <w:rFonts w:cs="굴림체"/>
                <w:color w:val="000000"/>
                <w:kern w:val="0"/>
                <w:szCs w:val="20"/>
              </w:rPr>
              <w:t>}</w:t>
            </w:r>
          </w:p>
        </w:tc>
      </w:tr>
    </w:tbl>
    <w:p w14:paraId="56F068F0" w14:textId="02696EC5" w:rsidR="003246E9" w:rsidRDefault="003246E9" w:rsidP="003246E9"/>
    <w:p w14:paraId="21CB1DF6" w14:textId="34ACE6F4" w:rsidR="00256A2C" w:rsidRDefault="000E4FE5" w:rsidP="003246E9">
      <w:r>
        <w:rPr>
          <w:rFonts w:hint="eastAsia"/>
        </w:rPr>
        <w:t>구현#</w:t>
      </w:r>
      <w:r>
        <w:t>1</w:t>
      </w:r>
      <w:r>
        <w:rPr>
          <w:rFonts w:hint="eastAsia"/>
        </w:rPr>
        <w:t xml:space="preserve">의 문제를 해결하는 간단한 방법은 </w:t>
      </w:r>
      <w:r>
        <w:t xml:space="preserve">Objects </w:t>
      </w:r>
      <w:r>
        <w:rPr>
          <w:rFonts w:hint="eastAsia"/>
        </w:rPr>
        <w:t xml:space="preserve">클래스의 </w:t>
      </w:r>
      <w:r>
        <w:t xml:space="preserve">equals </w:t>
      </w:r>
      <w:r>
        <w:rPr>
          <w:rFonts w:hint="eastAsia"/>
        </w:rPr>
        <w:t>메소드를 활용하여 구현하는 것이다.</w:t>
      </w:r>
    </w:p>
    <w:p w14:paraId="37C1FA94" w14:textId="24C7B0CE" w:rsidR="00ED3C77" w:rsidRDefault="00ED3C77" w:rsidP="00ED3C77">
      <w:pPr>
        <w:wordWrap/>
        <w:adjustRightInd w:val="0"/>
        <w:jc w:val="left"/>
        <w:rPr>
          <w:rFonts w:cs="굴림체"/>
          <w:color w:val="000000"/>
          <w:kern w:val="0"/>
          <w:szCs w:val="20"/>
        </w:rPr>
      </w:pPr>
      <w:r>
        <w:rPr>
          <w:rFonts w:cs="굴림체"/>
          <w:color w:val="7F0055"/>
          <w:kern w:val="0"/>
          <w:szCs w:val="20"/>
        </w:rPr>
        <w:t>import</w:t>
      </w:r>
      <w:r>
        <w:rPr>
          <w:rFonts w:cs="굴림체"/>
          <w:color w:val="000000"/>
          <w:kern w:val="0"/>
          <w:szCs w:val="20"/>
        </w:rPr>
        <w:t xml:space="preserve"> java.util.Objects;</w:t>
      </w:r>
    </w:p>
    <w:p w14:paraId="1BD6A827" w14:textId="047A77A5" w:rsidR="00824F5D" w:rsidRDefault="00824F5D" w:rsidP="00ED3C77">
      <w:pPr>
        <w:wordWrap/>
        <w:adjustRightInd w:val="0"/>
        <w:jc w:val="left"/>
        <w:rPr>
          <w:rFonts w:cs="굴림체"/>
          <w:kern w:val="0"/>
          <w:szCs w:val="20"/>
        </w:rPr>
      </w:pPr>
    </w:p>
    <w:p w14:paraId="694CA904" w14:textId="4357A17E" w:rsidR="005C7B25" w:rsidRDefault="005C7B25" w:rsidP="00ED3C77">
      <w:pPr>
        <w:wordWrap/>
        <w:adjustRightInd w:val="0"/>
        <w:jc w:val="left"/>
        <w:rPr>
          <w:rFonts w:cs="굴림체" w:hint="eastAsia"/>
          <w:kern w:val="0"/>
          <w:szCs w:val="20"/>
        </w:rPr>
      </w:pPr>
      <w:r>
        <w:rPr>
          <w:rFonts w:cs="굴림체" w:hint="eastAsia"/>
          <w:kern w:val="0"/>
          <w:szCs w:val="20"/>
        </w:rPr>
        <w:t xml:space="preserve">마지만 </w:t>
      </w:r>
      <w:r>
        <w:rPr>
          <w:rFonts w:cs="굴림체"/>
          <w:kern w:val="0"/>
          <w:szCs w:val="20"/>
        </w:rPr>
        <w:t xml:space="preserve">return </w:t>
      </w:r>
      <w:r>
        <w:rPr>
          <w:rFonts w:cs="굴림체" w:hint="eastAsia"/>
          <w:kern w:val="0"/>
          <w:szCs w:val="20"/>
        </w:rPr>
        <w:t>문</w:t>
      </w:r>
      <w:r w:rsidR="00CD5FAA">
        <w:rPr>
          <w:rFonts w:cs="굴림체" w:hint="eastAsia"/>
          <w:kern w:val="0"/>
          <w:szCs w:val="20"/>
        </w:rPr>
        <w:t>에서</w:t>
      </w:r>
      <w:r>
        <w:rPr>
          <w:rFonts w:cs="굴림체" w:hint="eastAsia"/>
          <w:kern w:val="0"/>
          <w:szCs w:val="20"/>
        </w:rPr>
        <w:t>,</w:t>
      </w:r>
      <w:r>
        <w:rPr>
          <w:rFonts w:cs="굴림체"/>
          <w:kern w:val="0"/>
          <w:szCs w:val="20"/>
        </w:rPr>
        <w:t xml:space="preserve"> </w:t>
      </w:r>
      <w:r>
        <w:rPr>
          <w:rFonts w:cs="굴림체" w:hint="eastAsia"/>
          <w:kern w:val="0"/>
          <w:szCs w:val="20"/>
        </w:rPr>
        <w:t>모든 멤버 변수</w:t>
      </w:r>
      <w:r w:rsidR="00C774DA">
        <w:rPr>
          <w:rFonts w:cs="굴림체" w:hint="eastAsia"/>
          <w:kern w:val="0"/>
          <w:szCs w:val="20"/>
        </w:rPr>
        <w:t>를</w:t>
      </w:r>
      <w:r>
        <w:rPr>
          <w:rFonts w:cs="굴림체" w:hint="eastAsia"/>
          <w:kern w:val="0"/>
          <w:szCs w:val="20"/>
        </w:rPr>
        <w:t xml:space="preserve"> 비교하</w:t>
      </w:r>
      <w:r w:rsidR="00CD5FAA">
        <w:rPr>
          <w:rFonts w:cs="굴림체" w:hint="eastAsia"/>
          <w:kern w:val="0"/>
          <w:szCs w:val="20"/>
        </w:rPr>
        <w:t>야하고,</w:t>
      </w:r>
      <w:r w:rsidR="00CD5FAA">
        <w:rPr>
          <w:rFonts w:cs="굴림체"/>
          <w:kern w:val="0"/>
          <w:szCs w:val="20"/>
        </w:rPr>
        <w:t xml:space="preserve"> </w:t>
      </w:r>
      <w:r w:rsidR="00CD5FAA">
        <w:rPr>
          <w:rFonts w:cs="굴림체" w:hint="eastAsia"/>
          <w:kern w:val="0"/>
          <w:szCs w:val="20"/>
        </w:rPr>
        <w:t>비교식들</w:t>
      </w:r>
      <w:r w:rsidR="00C774DA">
        <w:rPr>
          <w:rFonts w:cs="굴림체" w:hint="eastAsia"/>
          <w:kern w:val="0"/>
          <w:szCs w:val="20"/>
        </w:rPr>
        <w:t>을</w:t>
      </w:r>
      <w:r w:rsidR="003869DE">
        <w:rPr>
          <w:rFonts w:cs="굴림체" w:hint="eastAsia"/>
          <w:kern w:val="0"/>
          <w:szCs w:val="20"/>
        </w:rPr>
        <w:t xml:space="preserve"> </w:t>
      </w:r>
      <w:r w:rsidR="008A65A5">
        <w:rPr>
          <w:rFonts w:cs="굴림체"/>
          <w:kern w:val="0"/>
          <w:szCs w:val="20"/>
        </w:rPr>
        <w:t xml:space="preserve">&amp;&amp; </w:t>
      </w:r>
      <w:r w:rsidR="008A65A5">
        <w:rPr>
          <w:rFonts w:cs="굴림체" w:hint="eastAsia"/>
          <w:kern w:val="0"/>
          <w:szCs w:val="20"/>
        </w:rPr>
        <w:t>연산자로 묶어야 한다.</w:t>
      </w:r>
    </w:p>
    <w:p w14:paraId="620CD078" w14:textId="263D2F1C" w:rsidR="00824F5D" w:rsidRDefault="005C7B25" w:rsidP="00ED3C77">
      <w:pPr>
        <w:wordWrap/>
        <w:adjustRightInd w:val="0"/>
        <w:jc w:val="left"/>
        <w:rPr>
          <w:rFonts w:cs="굴림체"/>
          <w:kern w:val="0"/>
          <w:szCs w:val="20"/>
        </w:rPr>
      </w:pPr>
      <w:r>
        <w:rPr>
          <w:rFonts w:cs="굴림체" w:hint="eastAsia"/>
          <w:kern w:val="0"/>
          <w:szCs w:val="20"/>
        </w:rPr>
        <w:t xml:space="preserve"> </w:t>
      </w:r>
      <w:r>
        <w:rPr>
          <w:rFonts w:cs="굴림체"/>
          <w:kern w:val="0"/>
          <w:szCs w:val="20"/>
        </w:rPr>
        <w:t xml:space="preserve"> </w:t>
      </w:r>
      <w:r w:rsidR="00824F5D">
        <w:rPr>
          <w:rFonts w:cs="굴림체" w:hint="eastAsia"/>
          <w:kern w:val="0"/>
          <w:szCs w:val="20"/>
        </w:rPr>
        <w:t xml:space="preserve">기본자료형 멤버 변수는 </w:t>
      </w:r>
      <w:r w:rsidR="00824F5D">
        <w:rPr>
          <w:rFonts w:cs="굴림체"/>
          <w:kern w:val="0"/>
          <w:szCs w:val="20"/>
        </w:rPr>
        <w:t xml:space="preserve">== </w:t>
      </w:r>
      <w:r w:rsidR="00824F5D">
        <w:rPr>
          <w:rFonts w:cs="굴림체" w:hint="eastAsia"/>
          <w:kern w:val="0"/>
          <w:szCs w:val="20"/>
        </w:rPr>
        <w:t>연산자로 비교하고,</w:t>
      </w:r>
      <w:r w:rsidR="00824F5D">
        <w:rPr>
          <w:rFonts w:cs="굴림체"/>
          <w:kern w:val="0"/>
          <w:szCs w:val="20"/>
        </w:rPr>
        <w:t xml:space="preserve"> </w:t>
      </w:r>
    </w:p>
    <w:p w14:paraId="7DBC265D" w14:textId="513361ED" w:rsidR="00824F5D" w:rsidRDefault="005C7B25" w:rsidP="00ED3C77">
      <w:pPr>
        <w:wordWrap/>
        <w:adjustRightInd w:val="0"/>
        <w:jc w:val="left"/>
        <w:rPr>
          <w:rFonts w:cs="굴림체"/>
          <w:kern w:val="0"/>
          <w:szCs w:val="20"/>
        </w:rPr>
      </w:pPr>
      <w:r>
        <w:rPr>
          <w:rFonts w:cs="굴림체" w:hint="eastAsia"/>
          <w:kern w:val="0"/>
          <w:szCs w:val="20"/>
        </w:rPr>
        <w:t xml:space="preserve"> </w:t>
      </w:r>
      <w:r>
        <w:rPr>
          <w:rFonts w:cs="굴림체"/>
          <w:kern w:val="0"/>
          <w:szCs w:val="20"/>
        </w:rPr>
        <w:t xml:space="preserve"> </w:t>
      </w:r>
      <w:r w:rsidR="00824F5D">
        <w:rPr>
          <w:rFonts w:cs="굴림체" w:hint="eastAsia"/>
          <w:kern w:val="0"/>
          <w:szCs w:val="20"/>
        </w:rPr>
        <w:t xml:space="preserve">참조형 멤버 변수는 </w:t>
      </w:r>
      <w:r w:rsidR="00824F5D">
        <w:rPr>
          <w:rFonts w:cs="굴림체"/>
          <w:kern w:val="0"/>
          <w:szCs w:val="20"/>
        </w:rPr>
        <w:t xml:space="preserve">Objects.equals </w:t>
      </w:r>
      <w:r w:rsidR="00824F5D">
        <w:rPr>
          <w:rFonts w:cs="굴림체" w:hint="eastAsia"/>
          <w:kern w:val="0"/>
          <w:szCs w:val="20"/>
        </w:rPr>
        <w:t>메소드를 사용하여 비교한다.</w:t>
      </w:r>
    </w:p>
    <w:p w14:paraId="3928FE9A" w14:textId="388E260F" w:rsidR="009F09EC" w:rsidRDefault="009F09EC" w:rsidP="00A117FB"/>
    <w:p w14:paraId="4056DD06" w14:textId="5EF1F033" w:rsidR="00476326" w:rsidRDefault="00476326" w:rsidP="00A117FB">
      <w:r>
        <w:rPr>
          <w:rFonts w:hint="eastAsia"/>
        </w:rPr>
        <w:t>구현#</w:t>
      </w:r>
      <w:r>
        <w:t>2</w:t>
      </w:r>
      <w:r>
        <w:rPr>
          <w:rFonts w:hint="eastAsia"/>
        </w:rPr>
        <w:t>나 구현#</w:t>
      </w:r>
      <w:r>
        <w:t>3</w:t>
      </w:r>
      <w:r>
        <w:rPr>
          <w:rFonts w:hint="eastAsia"/>
        </w:rPr>
        <w:t xml:space="preserve"> 중에서 마음에 드는 방식으로 구현하면 된다.</w:t>
      </w:r>
    </w:p>
    <w:p w14:paraId="0298BA6F" w14:textId="4C7B23A2" w:rsidR="00476326" w:rsidRDefault="00476326" w:rsidP="00A117FB"/>
    <w:p w14:paraId="1AE8D2B4" w14:textId="77777777" w:rsidR="004B6366" w:rsidRDefault="004B6366" w:rsidP="00A117FB">
      <w:pPr>
        <w:rPr>
          <w:rFonts w:hint="eastAsia"/>
        </w:rPr>
      </w:pPr>
    </w:p>
    <w:p w14:paraId="60DB7313" w14:textId="5DDA9B15" w:rsidR="00476326" w:rsidRDefault="00476326" w:rsidP="00A117FB"/>
    <w:p w14:paraId="678A8BEA" w14:textId="32D102BC" w:rsidR="007C2BC1" w:rsidRDefault="00476326" w:rsidP="00DA7AA3">
      <w:pPr>
        <w:pStyle w:val="Heading2"/>
      </w:pPr>
      <w:r>
        <w:br w:type="page"/>
      </w:r>
      <w:bookmarkStart w:id="25" w:name="_Toc523148225"/>
      <w:r w:rsidR="007C2BC1">
        <w:lastRenderedPageBreak/>
        <w:t xml:space="preserve">toString </w:t>
      </w:r>
      <w:r w:rsidR="007C2BC1">
        <w:rPr>
          <w:rFonts w:hint="eastAsia"/>
        </w:rPr>
        <w:t>메소드 재정의</w:t>
      </w:r>
      <w:bookmarkEnd w:id="25"/>
    </w:p>
    <w:p w14:paraId="002B8BA5" w14:textId="4353F2B4" w:rsidR="007C2BC1" w:rsidRDefault="007C2BC1" w:rsidP="00A117FB"/>
    <w:p w14:paraId="1B659D52" w14:textId="77777777" w:rsidR="000B29E9" w:rsidRDefault="000B29E9">
      <w:pPr>
        <w:widowControl/>
        <w:wordWrap/>
        <w:autoSpaceDE/>
        <w:autoSpaceDN/>
        <w:spacing w:after="160" w:line="259" w:lineRule="auto"/>
      </w:pPr>
      <w:r>
        <w:rPr>
          <w:rFonts w:hint="eastAsia"/>
        </w:rPr>
        <w:t>클래스 객체가 문자열로 출력되는 형태를 정하려면,</w:t>
      </w:r>
      <w:r>
        <w:t xml:space="preserve"> toString </w:t>
      </w:r>
      <w:r>
        <w:rPr>
          <w:rFonts w:hint="eastAsia"/>
        </w:rPr>
        <w:t>메소드를 재정의해야 한다.</w:t>
      </w:r>
    </w:p>
    <w:tbl>
      <w:tblPr>
        <w:tblStyle w:val="TableGrid"/>
        <w:tblW w:w="11057" w:type="dxa"/>
        <w:tblInd w:w="-176" w:type="dxa"/>
        <w:tblLook w:val="04A0" w:firstRow="1" w:lastRow="0" w:firstColumn="1" w:lastColumn="0" w:noHBand="0" w:noVBand="1"/>
      </w:tblPr>
      <w:tblGrid>
        <w:gridCol w:w="426"/>
        <w:gridCol w:w="10631"/>
      </w:tblGrid>
      <w:tr w:rsidR="000B29E9" w14:paraId="60DD52B6" w14:textId="77777777" w:rsidTr="591E2B01">
        <w:tc>
          <w:tcPr>
            <w:tcW w:w="426" w:type="dxa"/>
          </w:tcPr>
          <w:p w14:paraId="7F0B464A" w14:textId="77777777" w:rsidR="000B29E9" w:rsidRPr="00185935" w:rsidRDefault="591E2B01" w:rsidP="000B29E9">
            <w:pPr>
              <w:pStyle w:val="a1"/>
            </w:pPr>
            <w:r>
              <w:t>1</w:t>
            </w:r>
          </w:p>
          <w:p w14:paraId="6E947D5D" w14:textId="77777777" w:rsidR="000B29E9" w:rsidRPr="00185935" w:rsidRDefault="591E2B01" w:rsidP="000B29E9">
            <w:pPr>
              <w:pStyle w:val="a1"/>
            </w:pPr>
            <w:r>
              <w:t>2</w:t>
            </w:r>
          </w:p>
          <w:p w14:paraId="519A5BFC" w14:textId="77777777" w:rsidR="000B29E9" w:rsidRPr="00185935" w:rsidRDefault="591E2B01" w:rsidP="000B29E9">
            <w:pPr>
              <w:pStyle w:val="a1"/>
            </w:pPr>
            <w:r>
              <w:t>3</w:t>
            </w:r>
          </w:p>
          <w:p w14:paraId="6033A4C9" w14:textId="7B1919E8" w:rsidR="000B29E9" w:rsidRPr="00185935" w:rsidRDefault="591E2B01" w:rsidP="000B29E9">
            <w:pPr>
              <w:pStyle w:val="a1"/>
            </w:pPr>
            <w:r>
              <w:t>4</w:t>
            </w:r>
          </w:p>
        </w:tc>
        <w:tc>
          <w:tcPr>
            <w:tcW w:w="10631" w:type="dxa"/>
          </w:tcPr>
          <w:p w14:paraId="40712677" w14:textId="566C8E24" w:rsidR="000B29E9" w:rsidRDefault="000B29E9" w:rsidP="000B29E9">
            <w:pPr>
              <w:pStyle w:val="a1"/>
            </w:pPr>
            <w:r>
              <w:rPr>
                <w:color w:val="646464"/>
              </w:rPr>
              <w:t>@Override</w:t>
            </w:r>
          </w:p>
          <w:p w14:paraId="4FDD7DAB" w14:textId="07C80D78" w:rsidR="000B29E9" w:rsidRDefault="000B29E9" w:rsidP="000B29E9">
            <w:pPr>
              <w:pStyle w:val="a1"/>
            </w:pPr>
            <w:r>
              <w:rPr>
                <w:color w:val="7F0055"/>
              </w:rPr>
              <w:t>public</w:t>
            </w:r>
            <w:r>
              <w:rPr>
                <w:color w:val="000000"/>
              </w:rPr>
              <w:t xml:space="preserve"> String toString() {</w:t>
            </w:r>
          </w:p>
          <w:p w14:paraId="7F2AEC2C" w14:textId="575088D6" w:rsidR="000B29E9" w:rsidRPr="000B29E9" w:rsidRDefault="000B29E9" w:rsidP="000B29E9">
            <w:pPr>
              <w:pStyle w:val="a1"/>
            </w:pPr>
            <w:r w:rsidRPr="000B29E9">
              <w:rPr>
                <w:color w:val="000000"/>
              </w:rPr>
              <w:t xml:space="preserve">    </w:t>
            </w:r>
            <w:r w:rsidRPr="000B29E9">
              <w:rPr>
                <w:color w:val="7F0055"/>
              </w:rPr>
              <w:t>return</w:t>
            </w:r>
            <w:r w:rsidRPr="000B29E9">
              <w:rPr>
                <w:color w:val="000000"/>
              </w:rPr>
              <w:t xml:space="preserve"> String.format(</w:t>
            </w:r>
            <w:r w:rsidRPr="000B29E9">
              <w:rPr>
                <w:color w:val="2A00FF"/>
              </w:rPr>
              <w:t>"Person{name=\"%s\", age=%d}"</w:t>
            </w:r>
            <w:r w:rsidRPr="000B29E9">
              <w:rPr>
                <w:color w:val="000000"/>
              </w:rPr>
              <w:t xml:space="preserve">, </w:t>
            </w:r>
            <w:r w:rsidRPr="000B29E9">
              <w:rPr>
                <w:color w:val="0000C0"/>
              </w:rPr>
              <w:t>name</w:t>
            </w:r>
            <w:r w:rsidRPr="000B29E9">
              <w:rPr>
                <w:color w:val="000000"/>
              </w:rPr>
              <w:t xml:space="preserve">, </w:t>
            </w:r>
            <w:r w:rsidRPr="000B29E9">
              <w:rPr>
                <w:color w:val="0000C0"/>
              </w:rPr>
              <w:t>age</w:t>
            </w:r>
            <w:r w:rsidRPr="000B29E9">
              <w:rPr>
                <w:color w:val="000000"/>
              </w:rPr>
              <w:t>);</w:t>
            </w:r>
          </w:p>
          <w:p w14:paraId="384597CD" w14:textId="5F5E5526" w:rsidR="000B29E9" w:rsidRDefault="000B29E9" w:rsidP="000B29E9">
            <w:pPr>
              <w:pStyle w:val="a1"/>
            </w:pPr>
            <w:r>
              <w:rPr>
                <w:color w:val="000000"/>
              </w:rPr>
              <w:t>}</w:t>
            </w:r>
          </w:p>
        </w:tc>
      </w:tr>
    </w:tbl>
    <w:p w14:paraId="090A205B" w14:textId="1762AB03" w:rsidR="000B29E9" w:rsidRDefault="000B29E9">
      <w:pPr>
        <w:widowControl/>
        <w:wordWrap/>
        <w:autoSpaceDE/>
        <w:autoSpaceDN/>
        <w:spacing w:after="160" w:line="259" w:lineRule="auto"/>
      </w:pPr>
    </w:p>
    <w:p w14:paraId="3F474BDC" w14:textId="77777777" w:rsidR="00DA7AA3" w:rsidRDefault="00DA7AA3">
      <w:pPr>
        <w:widowControl/>
        <w:wordWrap/>
        <w:autoSpaceDE/>
        <w:autoSpaceDN/>
        <w:spacing w:after="160" w:line="259" w:lineRule="auto"/>
        <w:rPr>
          <w:rFonts w:hint="eastAsia"/>
        </w:rPr>
      </w:pPr>
      <w:bookmarkStart w:id="26" w:name="_GoBack"/>
      <w:bookmarkEnd w:id="26"/>
    </w:p>
    <w:p w14:paraId="235C8B7E" w14:textId="77777777" w:rsidR="000B29E9" w:rsidRDefault="000B29E9">
      <w:pPr>
        <w:widowControl/>
        <w:wordWrap/>
        <w:autoSpaceDE/>
        <w:autoSpaceDN/>
        <w:spacing w:after="160" w:line="259" w:lineRule="auto"/>
      </w:pPr>
    </w:p>
    <w:p w14:paraId="12BF7831" w14:textId="10D3AB3A" w:rsidR="007C2BC1" w:rsidRDefault="007C2BC1">
      <w:pPr>
        <w:widowControl/>
        <w:wordWrap/>
        <w:autoSpaceDE/>
        <w:autoSpaceDN/>
        <w:spacing w:after="160" w:line="259" w:lineRule="auto"/>
      </w:pPr>
      <w:r>
        <w:br w:type="page"/>
      </w:r>
    </w:p>
    <w:p w14:paraId="0692BB36" w14:textId="3010FAF3" w:rsidR="007C2BC1" w:rsidRDefault="00107FE1" w:rsidP="007C2BC1">
      <w:pPr>
        <w:pStyle w:val="Heading2"/>
      </w:pPr>
      <w:bookmarkStart w:id="27" w:name="_Toc523148226"/>
      <w:r>
        <w:lastRenderedPageBreak/>
        <w:t>Person</w:t>
      </w:r>
      <w:r w:rsidR="007C2BC1">
        <w:rPr>
          <w:rFonts w:hint="eastAsia"/>
        </w:rPr>
        <w:t>.java</w:t>
      </w:r>
      <w:r w:rsidR="00060D07">
        <w:t xml:space="preserve"> </w:t>
      </w:r>
      <w:r w:rsidR="00060D07">
        <w:rPr>
          <w:rFonts w:hint="eastAsia"/>
        </w:rPr>
        <w:t>수정</w:t>
      </w:r>
      <w:bookmarkEnd w:id="27"/>
    </w:p>
    <w:tbl>
      <w:tblPr>
        <w:tblStyle w:val="TableGrid"/>
        <w:tblW w:w="11057" w:type="dxa"/>
        <w:tblInd w:w="-176" w:type="dxa"/>
        <w:tblLook w:val="04A0" w:firstRow="1" w:lastRow="0" w:firstColumn="1" w:lastColumn="0" w:noHBand="0" w:noVBand="1"/>
      </w:tblPr>
      <w:tblGrid>
        <w:gridCol w:w="426"/>
        <w:gridCol w:w="10631"/>
      </w:tblGrid>
      <w:tr w:rsidR="007C2BC1" w14:paraId="37E6FE1D" w14:textId="77777777" w:rsidTr="591E2B01">
        <w:tc>
          <w:tcPr>
            <w:tcW w:w="426" w:type="dxa"/>
          </w:tcPr>
          <w:p w14:paraId="4C2AABA6" w14:textId="77777777" w:rsidR="007C2BC1" w:rsidRPr="00185935" w:rsidRDefault="591E2B01" w:rsidP="00F670E8">
            <w:pPr>
              <w:pStyle w:val="a0"/>
            </w:pPr>
            <w:r>
              <w:t>1</w:t>
            </w:r>
          </w:p>
          <w:p w14:paraId="1C07D241" w14:textId="77777777" w:rsidR="007C2BC1" w:rsidRPr="00185935" w:rsidRDefault="591E2B01" w:rsidP="00F670E8">
            <w:pPr>
              <w:pStyle w:val="a0"/>
            </w:pPr>
            <w:r>
              <w:t>2</w:t>
            </w:r>
          </w:p>
          <w:p w14:paraId="7319BE02" w14:textId="77777777" w:rsidR="007C2BC1" w:rsidRPr="00185935" w:rsidRDefault="591E2B01" w:rsidP="00F670E8">
            <w:pPr>
              <w:pStyle w:val="a0"/>
            </w:pPr>
            <w:r>
              <w:t>3</w:t>
            </w:r>
          </w:p>
          <w:p w14:paraId="3D9B4DFC" w14:textId="77777777" w:rsidR="007C2BC1" w:rsidRPr="00185935" w:rsidRDefault="591E2B01" w:rsidP="00F670E8">
            <w:pPr>
              <w:pStyle w:val="a0"/>
            </w:pPr>
            <w:r>
              <w:t>4</w:t>
            </w:r>
          </w:p>
          <w:p w14:paraId="0A0B8EBF" w14:textId="77777777" w:rsidR="007C2BC1" w:rsidRPr="00185935" w:rsidRDefault="591E2B01" w:rsidP="00F670E8">
            <w:pPr>
              <w:pStyle w:val="a0"/>
            </w:pPr>
            <w:r>
              <w:t>5</w:t>
            </w:r>
          </w:p>
          <w:p w14:paraId="786FF2D3" w14:textId="77777777" w:rsidR="007C2BC1" w:rsidRPr="00185935" w:rsidRDefault="591E2B01" w:rsidP="00F670E8">
            <w:pPr>
              <w:pStyle w:val="a0"/>
            </w:pPr>
            <w:r>
              <w:t>6</w:t>
            </w:r>
          </w:p>
          <w:p w14:paraId="79C386C1" w14:textId="77777777" w:rsidR="007C2BC1" w:rsidRPr="00185935" w:rsidRDefault="591E2B01" w:rsidP="00F670E8">
            <w:pPr>
              <w:pStyle w:val="a0"/>
            </w:pPr>
            <w:r>
              <w:t>7</w:t>
            </w:r>
          </w:p>
          <w:p w14:paraId="5D158EED" w14:textId="77777777" w:rsidR="007C2BC1" w:rsidRPr="00185935" w:rsidRDefault="591E2B01" w:rsidP="00F670E8">
            <w:pPr>
              <w:pStyle w:val="a0"/>
            </w:pPr>
            <w:r>
              <w:t>8</w:t>
            </w:r>
          </w:p>
          <w:p w14:paraId="1F18FAD5" w14:textId="77777777" w:rsidR="007C2BC1" w:rsidRDefault="591E2B01" w:rsidP="00F670E8">
            <w:pPr>
              <w:pStyle w:val="a0"/>
            </w:pPr>
            <w:r>
              <w:t>9</w:t>
            </w:r>
          </w:p>
          <w:p w14:paraId="1C5B83F7" w14:textId="77777777" w:rsidR="007C2BC1" w:rsidRDefault="591E2B01" w:rsidP="00F670E8">
            <w:pPr>
              <w:pStyle w:val="a0"/>
            </w:pPr>
            <w:r>
              <w:t>10</w:t>
            </w:r>
          </w:p>
          <w:p w14:paraId="7DE25240" w14:textId="77777777" w:rsidR="007C2BC1" w:rsidRDefault="591E2B01" w:rsidP="00F670E8">
            <w:pPr>
              <w:pStyle w:val="a0"/>
            </w:pPr>
            <w:r>
              <w:t>11</w:t>
            </w:r>
          </w:p>
          <w:p w14:paraId="6E7A51F1" w14:textId="77777777" w:rsidR="007C2BC1" w:rsidRDefault="591E2B01" w:rsidP="00F670E8">
            <w:pPr>
              <w:pStyle w:val="a0"/>
            </w:pPr>
            <w:r>
              <w:t>12</w:t>
            </w:r>
          </w:p>
          <w:p w14:paraId="65A66B95" w14:textId="77777777" w:rsidR="007C2BC1" w:rsidRDefault="591E2B01" w:rsidP="00F670E8">
            <w:pPr>
              <w:pStyle w:val="a0"/>
            </w:pPr>
            <w:r>
              <w:t>13</w:t>
            </w:r>
          </w:p>
          <w:p w14:paraId="3C7A15A9" w14:textId="77777777" w:rsidR="007C2BC1" w:rsidRDefault="591E2B01" w:rsidP="00F670E8">
            <w:pPr>
              <w:pStyle w:val="a0"/>
            </w:pPr>
            <w:r>
              <w:t>14</w:t>
            </w:r>
          </w:p>
          <w:p w14:paraId="329DC8C4" w14:textId="77777777" w:rsidR="007C2BC1" w:rsidRDefault="591E2B01" w:rsidP="00F670E8">
            <w:pPr>
              <w:pStyle w:val="a0"/>
            </w:pPr>
            <w:r>
              <w:t>15</w:t>
            </w:r>
          </w:p>
          <w:p w14:paraId="6A2BCEE8" w14:textId="77777777" w:rsidR="007C2BC1" w:rsidRDefault="591E2B01" w:rsidP="00F670E8">
            <w:pPr>
              <w:pStyle w:val="a0"/>
            </w:pPr>
            <w:r>
              <w:t>16</w:t>
            </w:r>
          </w:p>
          <w:p w14:paraId="2DAD93F7" w14:textId="77777777" w:rsidR="007C2BC1" w:rsidRDefault="591E2B01" w:rsidP="00F670E8">
            <w:pPr>
              <w:pStyle w:val="a0"/>
            </w:pPr>
            <w:r>
              <w:t>17</w:t>
            </w:r>
          </w:p>
          <w:p w14:paraId="771243F8" w14:textId="77777777" w:rsidR="007C2BC1" w:rsidRDefault="591E2B01" w:rsidP="00F670E8">
            <w:pPr>
              <w:pStyle w:val="a0"/>
            </w:pPr>
            <w:r>
              <w:t>18</w:t>
            </w:r>
          </w:p>
          <w:p w14:paraId="12C667C0" w14:textId="77777777" w:rsidR="007C2BC1" w:rsidRDefault="591E2B01" w:rsidP="00F670E8">
            <w:pPr>
              <w:pStyle w:val="a0"/>
            </w:pPr>
            <w:r>
              <w:t>19</w:t>
            </w:r>
          </w:p>
          <w:p w14:paraId="6086DE88" w14:textId="77777777" w:rsidR="007C2BC1" w:rsidRDefault="591E2B01" w:rsidP="00F670E8">
            <w:pPr>
              <w:pStyle w:val="a0"/>
            </w:pPr>
            <w:r>
              <w:t>20</w:t>
            </w:r>
          </w:p>
          <w:p w14:paraId="3113E092" w14:textId="77777777" w:rsidR="007C2BC1" w:rsidRDefault="591E2B01" w:rsidP="00F670E8">
            <w:pPr>
              <w:pStyle w:val="a0"/>
            </w:pPr>
            <w:r>
              <w:t>21</w:t>
            </w:r>
          </w:p>
          <w:p w14:paraId="629B20B9" w14:textId="77777777" w:rsidR="007C2BC1" w:rsidRDefault="591E2B01" w:rsidP="00F670E8">
            <w:pPr>
              <w:pStyle w:val="a0"/>
            </w:pPr>
            <w:r>
              <w:t>22</w:t>
            </w:r>
          </w:p>
          <w:p w14:paraId="0F821A63" w14:textId="77777777" w:rsidR="007C2BC1" w:rsidRDefault="591E2B01" w:rsidP="00F670E8">
            <w:pPr>
              <w:pStyle w:val="a0"/>
            </w:pPr>
            <w:r>
              <w:t>23</w:t>
            </w:r>
          </w:p>
          <w:p w14:paraId="062D58FE" w14:textId="77777777" w:rsidR="00F670E8" w:rsidRDefault="00F670E8" w:rsidP="00F670E8">
            <w:pPr>
              <w:pStyle w:val="a0"/>
            </w:pPr>
            <w:r>
              <w:rPr>
                <w:rFonts w:hint="eastAsia"/>
              </w:rPr>
              <w:t>2</w:t>
            </w:r>
            <w:r>
              <w:t>4</w:t>
            </w:r>
          </w:p>
          <w:p w14:paraId="65E9C6E0" w14:textId="02C5136A" w:rsidR="00F670E8" w:rsidRPr="00185935" w:rsidRDefault="00F670E8" w:rsidP="00F670E8">
            <w:pPr>
              <w:pStyle w:val="a0"/>
            </w:pPr>
            <w:r>
              <w:rPr>
                <w:rFonts w:hint="eastAsia"/>
              </w:rPr>
              <w:t>2</w:t>
            </w:r>
            <w:r>
              <w:t>5</w:t>
            </w:r>
          </w:p>
        </w:tc>
        <w:tc>
          <w:tcPr>
            <w:tcW w:w="10631" w:type="dxa"/>
          </w:tcPr>
          <w:p w14:paraId="5060B10A" w14:textId="6A016068" w:rsidR="00F670E8" w:rsidRDefault="00F670E8" w:rsidP="00F670E8">
            <w:pPr>
              <w:pStyle w:val="a0"/>
              <w:rPr>
                <w:rFonts w:cs="굴림체"/>
                <w:kern w:val="0"/>
                <w:szCs w:val="20"/>
              </w:rPr>
            </w:pPr>
            <w:r>
              <w:rPr>
                <w:rFonts w:cs="굴림체"/>
                <w:color w:val="7F0055"/>
                <w:kern w:val="0"/>
                <w:szCs w:val="20"/>
              </w:rPr>
              <w:t>package</w:t>
            </w:r>
            <w:r>
              <w:rPr>
                <w:rFonts w:cs="굴림체"/>
                <w:color w:val="000000"/>
                <w:kern w:val="0"/>
                <w:szCs w:val="20"/>
              </w:rPr>
              <w:t xml:space="preserve"> net.skhu.lecture;</w:t>
            </w:r>
          </w:p>
          <w:p w14:paraId="2874BF20" w14:textId="77777777" w:rsidR="00F670E8" w:rsidRDefault="00F670E8" w:rsidP="00F670E8">
            <w:pPr>
              <w:pStyle w:val="a0"/>
              <w:rPr>
                <w:rFonts w:cs="굴림체"/>
                <w:kern w:val="0"/>
                <w:szCs w:val="20"/>
              </w:rPr>
            </w:pPr>
          </w:p>
          <w:p w14:paraId="21D4F715" w14:textId="77777777" w:rsidR="00F670E8" w:rsidRDefault="00F670E8" w:rsidP="00F670E8">
            <w:pPr>
              <w:pStyle w:val="a0"/>
              <w:rPr>
                <w:rFonts w:cs="굴림체"/>
                <w:kern w:val="0"/>
                <w:szCs w:val="20"/>
              </w:rPr>
            </w:pPr>
            <w:r>
              <w:rPr>
                <w:rFonts w:cs="굴림체"/>
                <w:color w:val="7F0055"/>
                <w:kern w:val="0"/>
                <w:szCs w:val="20"/>
              </w:rPr>
              <w:t>import</w:t>
            </w:r>
            <w:r>
              <w:rPr>
                <w:rFonts w:cs="굴림체"/>
                <w:color w:val="000000"/>
                <w:kern w:val="0"/>
                <w:szCs w:val="20"/>
              </w:rPr>
              <w:t xml:space="preserve"> java.util.Objects;</w:t>
            </w:r>
          </w:p>
          <w:p w14:paraId="0217ACE9" w14:textId="77777777" w:rsidR="00F670E8" w:rsidRDefault="00F670E8" w:rsidP="00F670E8">
            <w:pPr>
              <w:pStyle w:val="a0"/>
              <w:rPr>
                <w:rFonts w:cs="굴림체"/>
                <w:kern w:val="0"/>
                <w:szCs w:val="20"/>
              </w:rPr>
            </w:pPr>
          </w:p>
          <w:p w14:paraId="615116AC" w14:textId="77777777" w:rsidR="00F670E8" w:rsidRDefault="00F670E8" w:rsidP="00F670E8">
            <w:pPr>
              <w:pStyle w:val="a0"/>
              <w:rPr>
                <w:rFonts w:cs="굴림체"/>
                <w:kern w:val="0"/>
                <w:szCs w:val="20"/>
              </w:rPr>
            </w:pPr>
            <w:r>
              <w:rPr>
                <w:rFonts w:cs="굴림체"/>
                <w:color w:val="7F0055"/>
                <w:kern w:val="0"/>
                <w:szCs w:val="20"/>
              </w:rPr>
              <w:t>public</w:t>
            </w:r>
            <w:r>
              <w:rPr>
                <w:rFonts w:cs="굴림체"/>
                <w:color w:val="000000"/>
                <w:kern w:val="0"/>
                <w:szCs w:val="20"/>
              </w:rPr>
              <w:t xml:space="preserve"> </w:t>
            </w:r>
            <w:r>
              <w:rPr>
                <w:rFonts w:cs="굴림체"/>
                <w:color w:val="7F0055"/>
                <w:kern w:val="0"/>
                <w:szCs w:val="20"/>
              </w:rPr>
              <w:t>class</w:t>
            </w:r>
            <w:r>
              <w:rPr>
                <w:rFonts w:cs="굴림체"/>
                <w:color w:val="000000"/>
                <w:kern w:val="0"/>
                <w:szCs w:val="20"/>
              </w:rPr>
              <w:t xml:space="preserve"> Person {</w:t>
            </w:r>
          </w:p>
          <w:p w14:paraId="7EDFAEE2" w14:textId="77777777" w:rsidR="00F670E8" w:rsidRDefault="00F670E8" w:rsidP="00F670E8">
            <w:pPr>
              <w:pStyle w:val="a0"/>
              <w:rPr>
                <w:rFonts w:cs="굴림체"/>
                <w:kern w:val="0"/>
                <w:szCs w:val="20"/>
              </w:rPr>
            </w:pPr>
            <w:r>
              <w:rPr>
                <w:rFonts w:cs="굴림체"/>
                <w:color w:val="000000"/>
                <w:kern w:val="0"/>
                <w:szCs w:val="20"/>
              </w:rPr>
              <w:t xml:space="preserve">    String </w:t>
            </w:r>
            <w:r>
              <w:rPr>
                <w:rFonts w:cs="굴림체"/>
                <w:color w:val="0000C0"/>
                <w:kern w:val="0"/>
                <w:szCs w:val="20"/>
              </w:rPr>
              <w:t>name</w:t>
            </w:r>
            <w:r>
              <w:rPr>
                <w:rFonts w:cs="굴림체"/>
                <w:color w:val="000000"/>
                <w:kern w:val="0"/>
                <w:szCs w:val="20"/>
              </w:rPr>
              <w:t>;</w:t>
            </w:r>
          </w:p>
          <w:p w14:paraId="6645023F" w14:textId="77777777" w:rsidR="00F670E8" w:rsidRDefault="00F670E8" w:rsidP="00F670E8">
            <w:pPr>
              <w:pStyle w:val="a0"/>
              <w:rPr>
                <w:rFonts w:cs="굴림체"/>
                <w:kern w:val="0"/>
                <w:szCs w:val="20"/>
              </w:rPr>
            </w:pPr>
            <w:r>
              <w:rPr>
                <w:rFonts w:cs="굴림체"/>
                <w:color w:val="000000"/>
                <w:kern w:val="0"/>
                <w:szCs w:val="20"/>
              </w:rPr>
              <w:t xml:space="preserve">    </w:t>
            </w:r>
            <w:r>
              <w:rPr>
                <w:rFonts w:cs="굴림체"/>
                <w:color w:val="7F0055"/>
                <w:kern w:val="0"/>
                <w:szCs w:val="20"/>
              </w:rPr>
              <w:t>int</w:t>
            </w:r>
            <w:r>
              <w:rPr>
                <w:rFonts w:cs="굴림체"/>
                <w:color w:val="000000"/>
                <w:kern w:val="0"/>
                <w:szCs w:val="20"/>
              </w:rPr>
              <w:t xml:space="preserve"> </w:t>
            </w:r>
            <w:r>
              <w:rPr>
                <w:rFonts w:cs="굴림체"/>
                <w:color w:val="0000C0"/>
                <w:kern w:val="0"/>
                <w:szCs w:val="20"/>
              </w:rPr>
              <w:t>age</w:t>
            </w:r>
            <w:r>
              <w:rPr>
                <w:rFonts w:cs="굴림체"/>
                <w:color w:val="000000"/>
                <w:kern w:val="0"/>
                <w:szCs w:val="20"/>
              </w:rPr>
              <w:t>;</w:t>
            </w:r>
          </w:p>
          <w:p w14:paraId="00740554" w14:textId="77777777" w:rsidR="00F670E8" w:rsidRDefault="00F670E8" w:rsidP="00F670E8">
            <w:pPr>
              <w:pStyle w:val="a0"/>
              <w:rPr>
                <w:rFonts w:cs="굴림체"/>
                <w:kern w:val="0"/>
                <w:szCs w:val="20"/>
              </w:rPr>
            </w:pPr>
          </w:p>
          <w:p w14:paraId="7DFD2434" w14:textId="77777777" w:rsidR="00F670E8" w:rsidRDefault="00F670E8" w:rsidP="00F670E8">
            <w:pPr>
              <w:pStyle w:val="a0"/>
              <w:rPr>
                <w:rFonts w:cs="굴림체"/>
                <w:kern w:val="0"/>
                <w:szCs w:val="20"/>
              </w:rPr>
            </w:pPr>
            <w:r>
              <w:rPr>
                <w:rFonts w:cs="굴림체"/>
                <w:color w:val="000000"/>
                <w:kern w:val="0"/>
                <w:szCs w:val="20"/>
              </w:rPr>
              <w:t xml:space="preserve">    </w:t>
            </w:r>
            <w:r>
              <w:rPr>
                <w:rFonts w:cs="굴림체"/>
                <w:color w:val="7F0055"/>
                <w:kern w:val="0"/>
                <w:szCs w:val="20"/>
              </w:rPr>
              <w:t>public</w:t>
            </w:r>
            <w:r>
              <w:rPr>
                <w:rFonts w:cs="굴림체"/>
                <w:color w:val="000000"/>
                <w:kern w:val="0"/>
                <w:szCs w:val="20"/>
              </w:rPr>
              <w:t xml:space="preserve"> Person(String </w:t>
            </w:r>
            <w:r>
              <w:rPr>
                <w:rFonts w:cs="굴림체"/>
                <w:color w:val="6A3E3E"/>
                <w:kern w:val="0"/>
                <w:szCs w:val="20"/>
              </w:rPr>
              <w:t>name</w:t>
            </w:r>
            <w:r>
              <w:rPr>
                <w:rFonts w:cs="굴림체"/>
                <w:color w:val="000000"/>
                <w:kern w:val="0"/>
                <w:szCs w:val="20"/>
              </w:rPr>
              <w:t xml:space="preserve">, </w:t>
            </w:r>
            <w:r>
              <w:rPr>
                <w:rFonts w:cs="굴림체"/>
                <w:color w:val="7F0055"/>
                <w:kern w:val="0"/>
                <w:szCs w:val="20"/>
              </w:rPr>
              <w:t>int</w:t>
            </w:r>
            <w:r>
              <w:rPr>
                <w:rFonts w:cs="굴림체"/>
                <w:color w:val="000000"/>
                <w:kern w:val="0"/>
                <w:szCs w:val="20"/>
              </w:rPr>
              <w:t xml:space="preserve"> </w:t>
            </w:r>
            <w:r>
              <w:rPr>
                <w:rFonts w:cs="굴림체"/>
                <w:color w:val="6A3E3E"/>
                <w:kern w:val="0"/>
                <w:szCs w:val="20"/>
              </w:rPr>
              <w:t>age</w:t>
            </w:r>
            <w:r>
              <w:rPr>
                <w:rFonts w:cs="굴림체"/>
                <w:color w:val="000000"/>
                <w:kern w:val="0"/>
                <w:szCs w:val="20"/>
              </w:rPr>
              <w:t>) {</w:t>
            </w:r>
          </w:p>
          <w:p w14:paraId="7362E409" w14:textId="77777777" w:rsidR="00F670E8" w:rsidRDefault="00F670E8" w:rsidP="00F670E8">
            <w:pPr>
              <w:pStyle w:val="a0"/>
              <w:rPr>
                <w:rFonts w:cs="굴림체"/>
                <w:kern w:val="0"/>
                <w:szCs w:val="20"/>
              </w:rPr>
            </w:pPr>
            <w:r>
              <w:rPr>
                <w:rFonts w:cs="굴림체"/>
                <w:color w:val="000000"/>
                <w:kern w:val="0"/>
                <w:szCs w:val="20"/>
              </w:rPr>
              <w:t xml:space="preserve">        </w:t>
            </w:r>
            <w:r>
              <w:rPr>
                <w:rFonts w:cs="굴림체"/>
                <w:color w:val="7F0055"/>
                <w:kern w:val="0"/>
                <w:szCs w:val="20"/>
              </w:rPr>
              <w:t>this</w:t>
            </w:r>
            <w:r>
              <w:rPr>
                <w:rFonts w:cs="굴림체"/>
                <w:color w:val="000000"/>
                <w:kern w:val="0"/>
                <w:szCs w:val="20"/>
              </w:rPr>
              <w:t>.</w:t>
            </w:r>
            <w:r>
              <w:rPr>
                <w:rFonts w:cs="굴림체"/>
                <w:color w:val="0000C0"/>
                <w:kern w:val="0"/>
                <w:szCs w:val="20"/>
              </w:rPr>
              <w:t>name</w:t>
            </w:r>
            <w:r>
              <w:rPr>
                <w:rFonts w:cs="굴림체"/>
                <w:color w:val="000000"/>
                <w:kern w:val="0"/>
                <w:szCs w:val="20"/>
              </w:rPr>
              <w:t xml:space="preserve"> = </w:t>
            </w:r>
            <w:r>
              <w:rPr>
                <w:rFonts w:cs="굴림체"/>
                <w:color w:val="6A3E3E"/>
                <w:kern w:val="0"/>
                <w:szCs w:val="20"/>
              </w:rPr>
              <w:t>name</w:t>
            </w:r>
            <w:r>
              <w:rPr>
                <w:rFonts w:cs="굴림체"/>
                <w:color w:val="000000"/>
                <w:kern w:val="0"/>
                <w:szCs w:val="20"/>
              </w:rPr>
              <w:t>;</w:t>
            </w:r>
          </w:p>
          <w:p w14:paraId="33D33078" w14:textId="77777777" w:rsidR="00F670E8" w:rsidRDefault="00F670E8" w:rsidP="00F670E8">
            <w:pPr>
              <w:pStyle w:val="a0"/>
              <w:rPr>
                <w:rFonts w:cs="굴림체"/>
                <w:kern w:val="0"/>
                <w:szCs w:val="20"/>
              </w:rPr>
            </w:pPr>
            <w:r>
              <w:rPr>
                <w:rFonts w:cs="굴림체"/>
                <w:color w:val="000000"/>
                <w:kern w:val="0"/>
                <w:szCs w:val="20"/>
              </w:rPr>
              <w:t xml:space="preserve">        </w:t>
            </w:r>
            <w:r>
              <w:rPr>
                <w:rFonts w:cs="굴림체"/>
                <w:color w:val="7F0055"/>
                <w:kern w:val="0"/>
                <w:szCs w:val="20"/>
              </w:rPr>
              <w:t>this</w:t>
            </w:r>
            <w:r>
              <w:rPr>
                <w:rFonts w:cs="굴림체"/>
                <w:color w:val="000000"/>
                <w:kern w:val="0"/>
                <w:szCs w:val="20"/>
              </w:rPr>
              <w:t>.</w:t>
            </w:r>
            <w:r>
              <w:rPr>
                <w:rFonts w:cs="굴림체"/>
                <w:color w:val="0000C0"/>
                <w:kern w:val="0"/>
                <w:szCs w:val="20"/>
              </w:rPr>
              <w:t>age</w:t>
            </w:r>
            <w:r>
              <w:rPr>
                <w:rFonts w:cs="굴림체"/>
                <w:color w:val="000000"/>
                <w:kern w:val="0"/>
                <w:szCs w:val="20"/>
              </w:rPr>
              <w:t xml:space="preserve"> = </w:t>
            </w:r>
            <w:r>
              <w:rPr>
                <w:rFonts w:cs="굴림체"/>
                <w:color w:val="6A3E3E"/>
                <w:kern w:val="0"/>
                <w:szCs w:val="20"/>
              </w:rPr>
              <w:t>age</w:t>
            </w:r>
            <w:r>
              <w:rPr>
                <w:rFonts w:cs="굴림체"/>
                <w:color w:val="000000"/>
                <w:kern w:val="0"/>
                <w:szCs w:val="20"/>
              </w:rPr>
              <w:t>;</w:t>
            </w:r>
          </w:p>
          <w:p w14:paraId="47F74788" w14:textId="77777777" w:rsidR="00F670E8" w:rsidRDefault="00F670E8" w:rsidP="00F670E8">
            <w:pPr>
              <w:pStyle w:val="a0"/>
              <w:rPr>
                <w:rFonts w:cs="굴림체"/>
                <w:kern w:val="0"/>
                <w:szCs w:val="20"/>
              </w:rPr>
            </w:pPr>
            <w:r>
              <w:rPr>
                <w:rFonts w:cs="굴림체"/>
                <w:color w:val="000000"/>
                <w:kern w:val="0"/>
                <w:szCs w:val="20"/>
              </w:rPr>
              <w:t xml:space="preserve">    }</w:t>
            </w:r>
          </w:p>
          <w:p w14:paraId="7480015F" w14:textId="77777777" w:rsidR="00F670E8" w:rsidRDefault="00F670E8" w:rsidP="00F670E8">
            <w:pPr>
              <w:pStyle w:val="a0"/>
              <w:rPr>
                <w:rFonts w:cs="굴림체"/>
                <w:kern w:val="0"/>
                <w:szCs w:val="20"/>
              </w:rPr>
            </w:pPr>
          </w:p>
          <w:p w14:paraId="6DC198F6"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646464"/>
                <w:kern w:val="0"/>
                <w:szCs w:val="20"/>
              </w:rPr>
              <w:t>@Override</w:t>
            </w:r>
          </w:p>
          <w:p w14:paraId="37161485"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7F0055"/>
                <w:kern w:val="0"/>
                <w:szCs w:val="20"/>
              </w:rPr>
              <w:t>public</w:t>
            </w:r>
            <w:r>
              <w:rPr>
                <w:rFonts w:cs="굴림체"/>
                <w:color w:val="000000"/>
                <w:kern w:val="0"/>
                <w:szCs w:val="20"/>
              </w:rPr>
              <w:t xml:space="preserve"> </w:t>
            </w:r>
            <w:r>
              <w:rPr>
                <w:rFonts w:cs="굴림체"/>
                <w:color w:val="7F0055"/>
                <w:kern w:val="0"/>
                <w:szCs w:val="20"/>
              </w:rPr>
              <w:t>boolean</w:t>
            </w:r>
            <w:r>
              <w:rPr>
                <w:rFonts w:cs="굴림체"/>
                <w:color w:val="000000"/>
                <w:kern w:val="0"/>
                <w:szCs w:val="20"/>
              </w:rPr>
              <w:t xml:space="preserve"> equals(Object </w:t>
            </w:r>
            <w:r>
              <w:rPr>
                <w:rFonts w:cs="굴림체"/>
                <w:color w:val="6A3E3E"/>
                <w:kern w:val="0"/>
                <w:szCs w:val="20"/>
              </w:rPr>
              <w:t>obj</w:t>
            </w:r>
            <w:r>
              <w:rPr>
                <w:rFonts w:cs="굴림체"/>
                <w:color w:val="000000"/>
                <w:kern w:val="0"/>
                <w:szCs w:val="20"/>
              </w:rPr>
              <w:t>) {</w:t>
            </w:r>
          </w:p>
          <w:p w14:paraId="651E1598"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7F0055"/>
                <w:kern w:val="0"/>
                <w:szCs w:val="20"/>
              </w:rPr>
              <w:t>if</w:t>
            </w:r>
            <w:r>
              <w:rPr>
                <w:rFonts w:cs="굴림체"/>
                <w:color w:val="000000"/>
                <w:kern w:val="0"/>
                <w:szCs w:val="20"/>
              </w:rPr>
              <w:t xml:space="preserve"> (</w:t>
            </w:r>
            <w:r>
              <w:rPr>
                <w:rFonts w:cs="굴림체"/>
                <w:color w:val="6A3E3E"/>
                <w:kern w:val="0"/>
                <w:szCs w:val="20"/>
              </w:rPr>
              <w:t>obj</w:t>
            </w:r>
            <w:r>
              <w:rPr>
                <w:rFonts w:cs="굴림체"/>
                <w:color w:val="000000"/>
                <w:kern w:val="0"/>
                <w:szCs w:val="20"/>
              </w:rPr>
              <w:t xml:space="preserve"> </w:t>
            </w:r>
            <w:r>
              <w:rPr>
                <w:rFonts w:cs="굴림체"/>
                <w:color w:val="7F0055"/>
                <w:kern w:val="0"/>
                <w:szCs w:val="20"/>
              </w:rPr>
              <w:t>instanceof</w:t>
            </w:r>
            <w:r>
              <w:rPr>
                <w:rFonts w:cs="굴림체"/>
                <w:color w:val="000000"/>
                <w:kern w:val="0"/>
                <w:szCs w:val="20"/>
              </w:rPr>
              <w:t xml:space="preserve"> Person == </w:t>
            </w:r>
            <w:r>
              <w:rPr>
                <w:rFonts w:cs="굴림체"/>
                <w:color w:val="7F0055"/>
                <w:kern w:val="0"/>
                <w:szCs w:val="20"/>
              </w:rPr>
              <w:t>false</w:t>
            </w:r>
            <w:r>
              <w:rPr>
                <w:rFonts w:cs="굴림체"/>
                <w:color w:val="000000"/>
                <w:kern w:val="0"/>
                <w:szCs w:val="20"/>
              </w:rPr>
              <w:t xml:space="preserve">) </w:t>
            </w:r>
            <w:r>
              <w:rPr>
                <w:rFonts w:cs="굴림체"/>
                <w:color w:val="7F0055"/>
                <w:kern w:val="0"/>
                <w:szCs w:val="20"/>
              </w:rPr>
              <w:t>return</w:t>
            </w:r>
            <w:r>
              <w:rPr>
                <w:rFonts w:cs="굴림체"/>
                <w:color w:val="000000"/>
                <w:kern w:val="0"/>
                <w:szCs w:val="20"/>
              </w:rPr>
              <w:t xml:space="preserve"> </w:t>
            </w:r>
            <w:r>
              <w:rPr>
                <w:rFonts w:cs="굴림체"/>
                <w:color w:val="7F0055"/>
                <w:kern w:val="0"/>
                <w:szCs w:val="20"/>
              </w:rPr>
              <w:t>false</w:t>
            </w:r>
            <w:r>
              <w:rPr>
                <w:rFonts w:cs="굴림체"/>
                <w:color w:val="000000"/>
                <w:kern w:val="0"/>
                <w:szCs w:val="20"/>
              </w:rPr>
              <w:t>;</w:t>
            </w:r>
          </w:p>
          <w:p w14:paraId="4E2F5BE8"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Person </w:t>
            </w:r>
            <w:r>
              <w:rPr>
                <w:rFonts w:cs="굴림체"/>
                <w:color w:val="6A3E3E"/>
                <w:kern w:val="0"/>
                <w:szCs w:val="20"/>
              </w:rPr>
              <w:t>p</w:t>
            </w:r>
            <w:r>
              <w:rPr>
                <w:rFonts w:cs="굴림체"/>
                <w:color w:val="000000"/>
                <w:kern w:val="0"/>
                <w:szCs w:val="20"/>
              </w:rPr>
              <w:t xml:space="preserve"> = (Person)</w:t>
            </w:r>
            <w:r>
              <w:rPr>
                <w:rFonts w:cs="굴림체"/>
                <w:color w:val="6A3E3E"/>
                <w:kern w:val="0"/>
                <w:szCs w:val="20"/>
              </w:rPr>
              <w:t>obj</w:t>
            </w:r>
            <w:r>
              <w:rPr>
                <w:rFonts w:cs="굴림체"/>
                <w:color w:val="000000"/>
                <w:kern w:val="0"/>
                <w:szCs w:val="20"/>
              </w:rPr>
              <w:t>;</w:t>
            </w:r>
          </w:p>
          <w:p w14:paraId="09E5BE82"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7F0055"/>
                <w:kern w:val="0"/>
                <w:szCs w:val="20"/>
              </w:rPr>
              <w:t>return</w:t>
            </w:r>
            <w:r>
              <w:rPr>
                <w:rFonts w:cs="굴림체"/>
                <w:color w:val="000000"/>
                <w:kern w:val="0"/>
                <w:szCs w:val="20"/>
              </w:rPr>
              <w:t xml:space="preserve"> Objects.equals(</w:t>
            </w:r>
            <w:r>
              <w:rPr>
                <w:rFonts w:cs="굴림체"/>
                <w:color w:val="7F0055"/>
                <w:kern w:val="0"/>
                <w:szCs w:val="20"/>
              </w:rPr>
              <w:t>this</w:t>
            </w:r>
            <w:r>
              <w:rPr>
                <w:rFonts w:cs="굴림체"/>
                <w:color w:val="000000"/>
                <w:kern w:val="0"/>
                <w:szCs w:val="20"/>
              </w:rPr>
              <w:t>.</w:t>
            </w:r>
            <w:r>
              <w:rPr>
                <w:rFonts w:cs="굴림체"/>
                <w:color w:val="0000C0"/>
                <w:kern w:val="0"/>
                <w:szCs w:val="20"/>
              </w:rPr>
              <w:t>name</w:t>
            </w:r>
            <w:r>
              <w:rPr>
                <w:rFonts w:cs="굴림체"/>
                <w:color w:val="000000"/>
                <w:kern w:val="0"/>
                <w:szCs w:val="20"/>
              </w:rPr>
              <w:t xml:space="preserve">, </w:t>
            </w:r>
            <w:r>
              <w:rPr>
                <w:rFonts w:cs="굴림체"/>
                <w:color w:val="6A3E3E"/>
                <w:kern w:val="0"/>
                <w:szCs w:val="20"/>
              </w:rPr>
              <w:t>p</w:t>
            </w:r>
            <w:r>
              <w:rPr>
                <w:rFonts w:cs="굴림체"/>
                <w:color w:val="000000"/>
                <w:kern w:val="0"/>
                <w:szCs w:val="20"/>
              </w:rPr>
              <w:t>.</w:t>
            </w:r>
            <w:r>
              <w:rPr>
                <w:rFonts w:cs="굴림체"/>
                <w:color w:val="0000C0"/>
                <w:kern w:val="0"/>
                <w:szCs w:val="20"/>
              </w:rPr>
              <w:t>name</w:t>
            </w:r>
            <w:r>
              <w:rPr>
                <w:rFonts w:cs="굴림체"/>
                <w:color w:val="000000"/>
                <w:kern w:val="0"/>
                <w:szCs w:val="20"/>
              </w:rPr>
              <w:t xml:space="preserve">) &amp;&amp; </w:t>
            </w:r>
            <w:r>
              <w:rPr>
                <w:rFonts w:cs="굴림체"/>
                <w:color w:val="7F0055"/>
                <w:kern w:val="0"/>
                <w:szCs w:val="20"/>
              </w:rPr>
              <w:t>this</w:t>
            </w:r>
            <w:r>
              <w:rPr>
                <w:rFonts w:cs="굴림체"/>
                <w:color w:val="000000"/>
                <w:kern w:val="0"/>
                <w:szCs w:val="20"/>
              </w:rPr>
              <w:t>.</w:t>
            </w:r>
            <w:r>
              <w:rPr>
                <w:rFonts w:cs="굴림체"/>
                <w:color w:val="0000C0"/>
                <w:kern w:val="0"/>
                <w:szCs w:val="20"/>
              </w:rPr>
              <w:t>age</w:t>
            </w:r>
            <w:r>
              <w:rPr>
                <w:rFonts w:cs="굴림체"/>
                <w:color w:val="000000"/>
                <w:kern w:val="0"/>
                <w:szCs w:val="20"/>
              </w:rPr>
              <w:t xml:space="preserve"> == </w:t>
            </w:r>
            <w:r>
              <w:rPr>
                <w:rFonts w:cs="굴림체"/>
                <w:color w:val="6A3E3E"/>
                <w:kern w:val="0"/>
                <w:szCs w:val="20"/>
              </w:rPr>
              <w:t>p</w:t>
            </w:r>
            <w:r>
              <w:rPr>
                <w:rFonts w:cs="굴림체"/>
                <w:color w:val="000000"/>
                <w:kern w:val="0"/>
                <w:szCs w:val="20"/>
              </w:rPr>
              <w:t>.</w:t>
            </w:r>
            <w:r>
              <w:rPr>
                <w:rFonts w:cs="굴림체"/>
                <w:color w:val="0000C0"/>
                <w:kern w:val="0"/>
                <w:szCs w:val="20"/>
              </w:rPr>
              <w:t>age</w:t>
            </w:r>
            <w:r>
              <w:rPr>
                <w:rFonts w:cs="굴림체"/>
                <w:color w:val="000000"/>
                <w:kern w:val="0"/>
                <w:szCs w:val="20"/>
              </w:rPr>
              <w:t>;</w:t>
            </w:r>
          </w:p>
          <w:p w14:paraId="4DCA31EE"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p>
          <w:p w14:paraId="60EA53D9" w14:textId="77777777" w:rsidR="00F670E8" w:rsidRDefault="00F670E8" w:rsidP="00F670E8">
            <w:pPr>
              <w:pStyle w:val="a0"/>
              <w:shd w:val="clear" w:color="auto" w:fill="FFFF99"/>
              <w:rPr>
                <w:rFonts w:cs="굴림체"/>
                <w:kern w:val="0"/>
                <w:szCs w:val="20"/>
              </w:rPr>
            </w:pPr>
          </w:p>
          <w:p w14:paraId="189F8440"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646464"/>
                <w:kern w:val="0"/>
                <w:szCs w:val="20"/>
              </w:rPr>
              <w:t>@Override</w:t>
            </w:r>
          </w:p>
          <w:p w14:paraId="3AA14B9D"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7F0055"/>
                <w:kern w:val="0"/>
                <w:szCs w:val="20"/>
              </w:rPr>
              <w:t>public</w:t>
            </w:r>
            <w:r>
              <w:rPr>
                <w:rFonts w:cs="굴림체"/>
                <w:color w:val="000000"/>
                <w:kern w:val="0"/>
                <w:szCs w:val="20"/>
              </w:rPr>
              <w:t xml:space="preserve"> String toString() {</w:t>
            </w:r>
          </w:p>
          <w:p w14:paraId="58DEA0FF"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r>
              <w:rPr>
                <w:rFonts w:cs="굴림체"/>
                <w:color w:val="7F0055"/>
                <w:kern w:val="0"/>
                <w:szCs w:val="20"/>
              </w:rPr>
              <w:t>return</w:t>
            </w:r>
            <w:r>
              <w:rPr>
                <w:rFonts w:cs="굴림체"/>
                <w:color w:val="000000"/>
                <w:kern w:val="0"/>
                <w:szCs w:val="20"/>
              </w:rPr>
              <w:t xml:space="preserve"> String.format(</w:t>
            </w:r>
            <w:r>
              <w:rPr>
                <w:rFonts w:cs="굴림체"/>
                <w:color w:val="2A00FF"/>
                <w:kern w:val="0"/>
                <w:szCs w:val="20"/>
              </w:rPr>
              <w:t>"Person{name=\"%s\", age=%d}"</w:t>
            </w:r>
            <w:r>
              <w:rPr>
                <w:rFonts w:cs="굴림체"/>
                <w:color w:val="000000"/>
                <w:kern w:val="0"/>
                <w:szCs w:val="20"/>
              </w:rPr>
              <w:t xml:space="preserve">, </w:t>
            </w:r>
            <w:r>
              <w:rPr>
                <w:rFonts w:cs="굴림체"/>
                <w:color w:val="0000C0"/>
                <w:kern w:val="0"/>
                <w:szCs w:val="20"/>
              </w:rPr>
              <w:t>name</w:t>
            </w:r>
            <w:r>
              <w:rPr>
                <w:rFonts w:cs="굴림체"/>
                <w:color w:val="000000"/>
                <w:kern w:val="0"/>
                <w:szCs w:val="20"/>
              </w:rPr>
              <w:t xml:space="preserve">, </w:t>
            </w:r>
            <w:r>
              <w:rPr>
                <w:rFonts w:cs="굴림체"/>
                <w:color w:val="0000C0"/>
                <w:kern w:val="0"/>
                <w:szCs w:val="20"/>
              </w:rPr>
              <w:t>age</w:t>
            </w:r>
            <w:r>
              <w:rPr>
                <w:rFonts w:cs="굴림체"/>
                <w:color w:val="000000"/>
                <w:kern w:val="0"/>
                <w:szCs w:val="20"/>
              </w:rPr>
              <w:t>);</w:t>
            </w:r>
          </w:p>
          <w:p w14:paraId="6FD3441B" w14:textId="77777777" w:rsidR="00F670E8" w:rsidRDefault="00F670E8" w:rsidP="00F670E8">
            <w:pPr>
              <w:pStyle w:val="a0"/>
              <w:shd w:val="clear" w:color="auto" w:fill="FFFF99"/>
              <w:rPr>
                <w:rFonts w:cs="굴림체"/>
                <w:kern w:val="0"/>
                <w:szCs w:val="20"/>
              </w:rPr>
            </w:pPr>
            <w:r>
              <w:rPr>
                <w:rFonts w:cs="굴림체"/>
                <w:color w:val="000000"/>
                <w:kern w:val="0"/>
                <w:szCs w:val="20"/>
              </w:rPr>
              <w:t xml:space="preserve">    }</w:t>
            </w:r>
          </w:p>
          <w:p w14:paraId="547F6F8B" w14:textId="16E8A81D" w:rsidR="007C2BC1" w:rsidRDefault="00F670E8" w:rsidP="00F670E8">
            <w:pPr>
              <w:pStyle w:val="a0"/>
            </w:pPr>
            <w:r>
              <w:rPr>
                <w:rFonts w:cs="굴림체"/>
                <w:color w:val="000000"/>
                <w:kern w:val="0"/>
                <w:szCs w:val="20"/>
              </w:rPr>
              <w:t>}</w:t>
            </w:r>
          </w:p>
        </w:tc>
      </w:tr>
    </w:tbl>
    <w:p w14:paraId="5975D1A9" w14:textId="04EC9487" w:rsidR="007C2BC1" w:rsidRDefault="007C2BC1" w:rsidP="007C2BC1"/>
    <w:p w14:paraId="030AA230" w14:textId="03931D62" w:rsidR="00107FE1" w:rsidRDefault="001176C2" w:rsidP="007C2BC1">
      <w:r>
        <w:rPr>
          <w:rFonts w:hint="eastAsia"/>
        </w:rPr>
        <w:t>P</w:t>
      </w:r>
      <w:r>
        <w:t xml:space="preserve">erson01.java </w:t>
      </w:r>
      <w:r>
        <w:rPr>
          <w:rFonts w:hint="eastAsia"/>
        </w:rPr>
        <w:t>예제를 다시 실행하고</w:t>
      </w:r>
      <w:r w:rsidR="006A2030">
        <w:rPr>
          <w:rFonts w:hint="eastAsia"/>
        </w:rPr>
        <w:t>, 수정 전과 후</w:t>
      </w:r>
      <w:r>
        <w:rPr>
          <w:rFonts w:hint="eastAsia"/>
        </w:rPr>
        <w:t xml:space="preserve"> 출력</w:t>
      </w:r>
      <w:r w:rsidR="006A2030">
        <w:rPr>
          <w:rFonts w:hint="eastAsia"/>
        </w:rPr>
        <w:t xml:space="preserve">이 어떻게 달라졌는지 </w:t>
      </w:r>
      <w:r>
        <w:rPr>
          <w:rFonts w:hint="eastAsia"/>
        </w:rPr>
        <w:t>확인하자.</w:t>
      </w:r>
    </w:p>
    <w:p w14:paraId="766310D0" w14:textId="055C48A0" w:rsidR="001176C2" w:rsidRDefault="001176C2" w:rsidP="007C2BC1"/>
    <w:p w14:paraId="405AC7D0" w14:textId="77777777" w:rsidR="001176C2" w:rsidRDefault="001176C2" w:rsidP="007C2BC1"/>
    <w:p w14:paraId="33221C89" w14:textId="1CF29469" w:rsidR="00107FE1" w:rsidRDefault="00107FE1" w:rsidP="007C2BC1"/>
    <w:p w14:paraId="213438DE" w14:textId="77777777" w:rsidR="00107FE1" w:rsidRDefault="00107FE1" w:rsidP="007C2BC1"/>
    <w:p w14:paraId="4865AF55" w14:textId="1A4A30B1" w:rsidR="009D370D" w:rsidRDefault="009D370D" w:rsidP="007C2BC1"/>
    <w:p w14:paraId="2B3AC44E" w14:textId="19C9808B" w:rsidR="009D370D" w:rsidRDefault="009D370D" w:rsidP="007C2BC1"/>
    <w:p w14:paraId="1D43A7FA" w14:textId="77777777" w:rsidR="009D370D" w:rsidRDefault="009D370D">
      <w:pPr>
        <w:widowControl/>
        <w:wordWrap/>
        <w:autoSpaceDE/>
        <w:autoSpaceDN/>
        <w:spacing w:after="160" w:line="259" w:lineRule="auto"/>
      </w:pPr>
      <w:r>
        <w:br w:type="page"/>
      </w:r>
    </w:p>
    <w:p w14:paraId="62550E57" w14:textId="33D00BFC" w:rsidR="009D370D" w:rsidRDefault="009D370D" w:rsidP="009D370D">
      <w:pPr>
        <w:pStyle w:val="Heading1"/>
      </w:pPr>
      <w:bookmarkStart w:id="28" w:name="_Toc523148227"/>
      <w:r>
        <w:rPr>
          <w:rFonts w:hint="eastAsia"/>
        </w:rPr>
        <w:lastRenderedPageBreak/>
        <w:t>String.format</w:t>
      </w:r>
      <w:r>
        <w:t xml:space="preserve"> </w:t>
      </w:r>
      <w:r>
        <w:rPr>
          <w:rFonts w:hint="eastAsia"/>
        </w:rPr>
        <w:t>메소드</w:t>
      </w:r>
      <w:bookmarkEnd w:id="28"/>
    </w:p>
    <w:p w14:paraId="4F688070" w14:textId="1438F1EC" w:rsidR="009D370D" w:rsidRDefault="009D370D" w:rsidP="009D370D"/>
    <w:p w14:paraId="2537C261" w14:textId="77777777" w:rsidR="009D370D" w:rsidRDefault="009D370D" w:rsidP="009D370D">
      <w:pPr>
        <w:pStyle w:val="Heading2"/>
      </w:pPr>
      <w:bookmarkStart w:id="29" w:name="_Toc523148228"/>
      <w:r>
        <w:rPr>
          <w:rFonts w:hint="eastAsia"/>
        </w:rPr>
        <w:t>String.format 메소드 사용법</w:t>
      </w:r>
      <w:bookmarkEnd w:id="29"/>
    </w:p>
    <w:p w14:paraId="6728D2A9" w14:textId="77777777" w:rsidR="009D370D" w:rsidRDefault="009D370D" w:rsidP="009D370D"/>
    <w:p w14:paraId="24268BEA" w14:textId="77777777" w:rsidR="009D370D" w:rsidRDefault="009D370D" w:rsidP="009D370D">
      <w:r>
        <w:t xml:space="preserve">String </w:t>
      </w:r>
      <w:r>
        <w:rPr>
          <w:rFonts w:hint="eastAsia"/>
        </w:rPr>
        <w:t xml:space="preserve">클래스의 </w:t>
      </w:r>
      <w:r>
        <w:t xml:space="preserve">format </w:t>
      </w:r>
      <w:r>
        <w:rPr>
          <w:rFonts w:hint="eastAsia"/>
        </w:rPr>
        <w:t xml:space="preserve">메소드는 </w:t>
      </w:r>
      <w:r>
        <w:t>C</w:t>
      </w:r>
      <w:r>
        <w:rPr>
          <w:rFonts w:hint="eastAsia"/>
        </w:rPr>
        <w:t xml:space="preserve">언어의 </w:t>
      </w:r>
      <w:r>
        <w:t xml:space="preserve">printf </w:t>
      </w:r>
      <w:r>
        <w:rPr>
          <w:rFonts w:hint="eastAsia"/>
        </w:rPr>
        <w:t>함수와 사용법이 유사하다.</w:t>
      </w:r>
    </w:p>
    <w:p w14:paraId="75D266C6" w14:textId="77777777" w:rsidR="009D370D" w:rsidRDefault="009D370D" w:rsidP="009D370D"/>
    <w:p w14:paraId="23BDA0CF" w14:textId="77777777" w:rsidR="009D370D" w:rsidRDefault="009D370D" w:rsidP="009D370D">
      <w:r>
        <w:rPr>
          <w:rFonts w:hint="eastAsia"/>
        </w:rPr>
        <w:t xml:space="preserve">이 메소드의 첫째 파라미터는 </w:t>
      </w:r>
      <w:r>
        <w:t xml:space="preserve">format string </w:t>
      </w:r>
      <w:r>
        <w:rPr>
          <w:rFonts w:hint="eastAsia"/>
        </w:rPr>
        <w:t>이다.</w:t>
      </w:r>
    </w:p>
    <w:tbl>
      <w:tblPr>
        <w:tblStyle w:val="TableGrid"/>
        <w:tblW w:w="0" w:type="auto"/>
        <w:tblLook w:val="04A0" w:firstRow="1" w:lastRow="0" w:firstColumn="1" w:lastColumn="0" w:noHBand="0" w:noVBand="1"/>
      </w:tblPr>
      <w:tblGrid>
        <w:gridCol w:w="10456"/>
      </w:tblGrid>
      <w:tr w:rsidR="009D370D" w14:paraId="689FDC65" w14:textId="77777777" w:rsidTr="002E00BC">
        <w:tc>
          <w:tcPr>
            <w:tcW w:w="10456" w:type="dxa"/>
          </w:tcPr>
          <w:p w14:paraId="3CCEE7D0" w14:textId="77777777" w:rsidR="009D370D" w:rsidRDefault="009D370D" w:rsidP="002E00BC">
            <w:r>
              <w:rPr>
                <w:rFonts w:hint="eastAsia"/>
              </w:rPr>
              <w:t>"%</w:t>
            </w:r>
            <w:r>
              <w:t xml:space="preserve"> [argument index] [flag</w:t>
            </w:r>
            <w:r>
              <w:rPr>
                <w:rFonts w:hint="eastAsia"/>
              </w:rPr>
              <w:t>] [width] [.precision] type"</w:t>
            </w:r>
          </w:p>
        </w:tc>
      </w:tr>
    </w:tbl>
    <w:p w14:paraId="57D6F39E" w14:textId="77777777" w:rsidR="009D370D" w:rsidRDefault="009D370D" w:rsidP="009D370D"/>
    <w:p w14:paraId="6C4CE7EF" w14:textId="77777777" w:rsidR="009D370D" w:rsidRDefault="009D370D" w:rsidP="009D370D">
      <w:r>
        <w:t xml:space="preserve">[argument index] : </w:t>
      </w:r>
      <w:r>
        <w:rPr>
          <w:rFonts w:hint="eastAsia"/>
        </w:rPr>
        <w:t xml:space="preserve">출력할 argument의 </w:t>
      </w:r>
      <w:r>
        <w:t>index</w:t>
      </w:r>
      <w:r>
        <w:rPr>
          <w:rFonts w:hint="eastAsia"/>
        </w:rPr>
        <w:t>를 지정한다.</w:t>
      </w:r>
      <w:r>
        <w:t xml:space="preserve"> </w:t>
      </w:r>
      <w:r>
        <w:rPr>
          <w:rFonts w:hint="eastAsia"/>
        </w:rPr>
        <w:t>이 값이 주어지지 않으면,</w:t>
      </w:r>
      <w:r>
        <w:t xml:space="preserve"> </w:t>
      </w:r>
      <w:r>
        <w:rPr>
          <w:rFonts w:hint="eastAsia"/>
        </w:rPr>
        <w:t xml:space="preserve">format string 뒤에 오는 </w:t>
      </w:r>
      <w:r>
        <w:t>argument</w:t>
      </w:r>
      <w:r>
        <w:rPr>
          <w:rFonts w:hint="eastAsia"/>
        </w:rPr>
        <w:t>들 순서대로 출력된다.</w:t>
      </w:r>
    </w:p>
    <w:p w14:paraId="5D6ABF79" w14:textId="77777777" w:rsidR="009D370D" w:rsidRDefault="009D370D" w:rsidP="009D370D"/>
    <w:p w14:paraId="63406457" w14:textId="3944465A" w:rsidR="009D370D" w:rsidRDefault="009D370D" w:rsidP="009D370D">
      <w:r>
        <w:t>[</w:t>
      </w:r>
      <w:r>
        <w:rPr>
          <w:rFonts w:hint="eastAsia"/>
        </w:rPr>
        <w:t>flag] : 출력할 값이 숫자일 경우에,</w:t>
      </w:r>
      <w:r>
        <w:t xml:space="preserve"> flag </w:t>
      </w:r>
      <w:r>
        <w:rPr>
          <w:rFonts w:hint="eastAsia"/>
        </w:rPr>
        <w:t xml:space="preserve">가 + 이면 숫자 앞에 언제나 </w:t>
      </w:r>
      <w:r>
        <w:t xml:space="preserve">+- </w:t>
      </w:r>
      <w:r>
        <w:rPr>
          <w:rFonts w:hint="eastAsia"/>
        </w:rPr>
        <w:t xml:space="preserve">부호를 붙인다. </w:t>
      </w:r>
      <w:r>
        <w:t xml:space="preserve">flag </w:t>
      </w:r>
      <w:r>
        <w:rPr>
          <w:rFonts w:hint="eastAsia"/>
        </w:rPr>
        <w:t xml:space="preserve">가 </w:t>
      </w:r>
      <w:r>
        <w:t xml:space="preserve">0 </w:t>
      </w:r>
      <w:r>
        <w:rPr>
          <w:rFonts w:hint="eastAsia"/>
        </w:rPr>
        <w:t>이면,</w:t>
      </w:r>
      <w:r>
        <w:t xml:space="preserve"> </w:t>
      </w:r>
      <w:r>
        <w:rPr>
          <w:rFonts w:hint="eastAsia"/>
        </w:rPr>
        <w:t xml:space="preserve">숫자 앞에 </w:t>
      </w:r>
      <w:r>
        <w:t>0</w:t>
      </w:r>
      <w:r>
        <w:rPr>
          <w:rFonts w:hint="eastAsia"/>
        </w:rPr>
        <w:t>을 채워서 출력한다.</w:t>
      </w:r>
      <w:r>
        <w:t xml:space="preserve"> </w:t>
      </w:r>
      <w:r>
        <w:rPr>
          <w:rFonts w:hint="eastAsia"/>
        </w:rPr>
        <w:t>출력할 값이 문자열인 경우에,</w:t>
      </w:r>
      <w:r>
        <w:t xml:space="preserve"> </w:t>
      </w:r>
      <w:r w:rsidRPr="003A5D77">
        <w:rPr>
          <w:highlight w:val="yellow"/>
        </w:rPr>
        <w:t xml:space="preserve">flag </w:t>
      </w:r>
      <w:r w:rsidRPr="003A5D77">
        <w:rPr>
          <w:rFonts w:hint="eastAsia"/>
          <w:highlight w:val="yellow"/>
        </w:rPr>
        <w:t xml:space="preserve">가 </w:t>
      </w:r>
      <w:r w:rsidRPr="003A5D77">
        <w:rPr>
          <w:highlight w:val="yellow"/>
        </w:rPr>
        <w:t xml:space="preserve">- </w:t>
      </w:r>
      <w:r w:rsidRPr="003A5D77">
        <w:rPr>
          <w:rFonts w:hint="eastAsia"/>
          <w:highlight w:val="yellow"/>
        </w:rPr>
        <w:t xml:space="preserve">이면 </w:t>
      </w:r>
      <w:r w:rsidR="00303DBE" w:rsidRPr="003A5D77">
        <w:rPr>
          <w:rFonts w:hint="eastAsia"/>
          <w:highlight w:val="yellow"/>
        </w:rPr>
        <w:t>왼</w:t>
      </w:r>
      <w:r w:rsidRPr="003A5D77">
        <w:rPr>
          <w:rFonts w:hint="eastAsia"/>
          <w:highlight w:val="yellow"/>
        </w:rPr>
        <w:t xml:space="preserve">쪽 정렬로 </w:t>
      </w:r>
      <w:r w:rsidR="00303DBE" w:rsidRPr="003A5D77">
        <w:rPr>
          <w:rFonts w:hint="eastAsia"/>
          <w:highlight w:val="yellow"/>
        </w:rPr>
        <w:t>출력되고,</w:t>
      </w:r>
      <w:r w:rsidR="00303DBE" w:rsidRPr="003A5D77">
        <w:rPr>
          <w:highlight w:val="yellow"/>
        </w:rPr>
        <w:t xml:space="preserve"> flag</w:t>
      </w:r>
      <w:r w:rsidR="00303DBE" w:rsidRPr="003A5D77">
        <w:rPr>
          <w:rFonts w:hint="eastAsia"/>
          <w:highlight w:val="yellow"/>
        </w:rPr>
        <w:t xml:space="preserve"> 가 없으면 오른쪽 정렬로 출력된다.</w:t>
      </w:r>
    </w:p>
    <w:p w14:paraId="38564036" w14:textId="77777777" w:rsidR="009D370D" w:rsidRDefault="009D370D" w:rsidP="009D370D"/>
    <w:p w14:paraId="5FEA32F4" w14:textId="77777777" w:rsidR="009D370D" w:rsidRDefault="009D370D" w:rsidP="009D370D">
      <w:r>
        <w:t xml:space="preserve">[width] : </w:t>
      </w:r>
      <w:r>
        <w:rPr>
          <w:rFonts w:hint="eastAsia"/>
        </w:rPr>
        <w:t>출력할 최소 폭을 지정한다.</w:t>
      </w:r>
    </w:p>
    <w:p w14:paraId="36B1A497" w14:textId="77777777" w:rsidR="009D370D" w:rsidRDefault="009D370D" w:rsidP="009D370D"/>
    <w:p w14:paraId="5804088D" w14:textId="77777777" w:rsidR="009D370D" w:rsidRDefault="009D370D" w:rsidP="009D370D">
      <w:r>
        <w:t xml:space="preserve">[.precession] : </w:t>
      </w:r>
      <w:r>
        <w:rPr>
          <w:rFonts w:hint="eastAsia"/>
        </w:rPr>
        <w:t>숫자일 경우에 소숫점 아래 자릿수를 지정한다.</w:t>
      </w:r>
      <w:r>
        <w:t xml:space="preserve"> </w:t>
      </w:r>
      <w:r>
        <w:rPr>
          <w:rFonts w:hint="eastAsia"/>
        </w:rPr>
        <w:t>문자열일 경우에,</w:t>
      </w:r>
      <w:r>
        <w:t xml:space="preserve"> </w:t>
      </w:r>
      <w:r>
        <w:rPr>
          <w:rFonts w:hint="eastAsia"/>
        </w:rPr>
        <w:t>출력할 최대 문자수를 지정한다.</w:t>
      </w:r>
    </w:p>
    <w:p w14:paraId="2DC8DEF1" w14:textId="77777777" w:rsidR="009D370D" w:rsidRDefault="009D370D" w:rsidP="009D370D"/>
    <w:p w14:paraId="0E1D959A" w14:textId="77777777" w:rsidR="009D370D" w:rsidRDefault="009D370D" w:rsidP="009D370D">
      <w:r>
        <w:t xml:space="preserve">type : </w:t>
      </w:r>
      <w:r>
        <w:rPr>
          <w:rFonts w:hint="eastAsia"/>
        </w:rPr>
        <w:t>출력할 값의 타입을 지정한다.</w:t>
      </w:r>
      <w:r>
        <w:t xml:space="preserve"> </w:t>
      </w:r>
      <w:r>
        <w:rPr>
          <w:rFonts w:hint="eastAsia"/>
        </w:rPr>
        <w:t>d 정수,</w:t>
      </w:r>
      <w:r>
        <w:t xml:space="preserve"> s </w:t>
      </w:r>
      <w:r>
        <w:rPr>
          <w:rFonts w:hint="eastAsia"/>
        </w:rPr>
        <w:t>문자열,</w:t>
      </w:r>
      <w:r>
        <w:t xml:space="preserve"> </w:t>
      </w:r>
      <w:r>
        <w:rPr>
          <w:rFonts w:hint="eastAsia"/>
        </w:rPr>
        <w:t>f</w:t>
      </w:r>
      <w:r>
        <w:t xml:space="preserve"> </w:t>
      </w:r>
      <w:r>
        <w:rPr>
          <w:rFonts w:hint="eastAsia"/>
        </w:rPr>
        <w:t>실수,</w:t>
      </w:r>
      <w:r>
        <w:t xml:space="preserve"> x 16</w:t>
      </w:r>
      <w:r>
        <w:rPr>
          <w:rFonts w:hint="eastAsia"/>
        </w:rPr>
        <w:t>진수.</w:t>
      </w:r>
    </w:p>
    <w:p w14:paraId="2000E474" w14:textId="77777777" w:rsidR="009D370D" w:rsidRDefault="009D370D" w:rsidP="009D370D"/>
    <w:p w14:paraId="5D48EFC2" w14:textId="77777777" w:rsidR="009D370D" w:rsidRDefault="009D370D" w:rsidP="009D370D"/>
    <w:p w14:paraId="5222D977" w14:textId="77777777" w:rsidR="009D370D" w:rsidRDefault="009D370D" w:rsidP="009D370D">
      <w:r>
        <w:rPr>
          <w:rFonts w:hint="eastAsia"/>
        </w:rPr>
        <w:t>System.out.printf(...) 메소드는 출력할 내용을 화면에 출력한다.</w:t>
      </w:r>
    </w:p>
    <w:p w14:paraId="67A5B4D6" w14:textId="40BE16D8" w:rsidR="009D370D" w:rsidRDefault="009D370D" w:rsidP="009D370D">
      <w:r>
        <w:t>String.format(...)</w:t>
      </w:r>
      <w:r>
        <w:rPr>
          <w:rFonts w:hint="eastAsia"/>
        </w:rPr>
        <w:t xml:space="preserve"> 메소드는 출력할 내용을 문자열로 만들어서 리턴한다.</w:t>
      </w:r>
    </w:p>
    <w:p w14:paraId="577F3CC0" w14:textId="3DC532E5" w:rsidR="009D370D" w:rsidRDefault="009D370D" w:rsidP="009D370D"/>
    <w:p w14:paraId="5389ECB7" w14:textId="77777777" w:rsidR="009D370D" w:rsidRDefault="009D370D">
      <w:pPr>
        <w:widowControl/>
        <w:wordWrap/>
        <w:autoSpaceDE/>
        <w:autoSpaceDN/>
        <w:spacing w:after="160" w:line="259" w:lineRule="auto"/>
      </w:pPr>
      <w:r>
        <w:br w:type="page"/>
      </w:r>
    </w:p>
    <w:p w14:paraId="5289A5CF" w14:textId="6FCB6DF0" w:rsidR="007C2BC1" w:rsidRDefault="009D370D" w:rsidP="00EF537F">
      <w:pPr>
        <w:pStyle w:val="Heading2"/>
      </w:pPr>
      <w:bookmarkStart w:id="30" w:name="_Toc523148229"/>
      <w:r>
        <w:lastRenderedPageBreak/>
        <w:t>Format01</w:t>
      </w:r>
      <w:r w:rsidR="00EF537F">
        <w:rPr>
          <w:rFonts w:hint="eastAsia"/>
        </w:rPr>
        <w:t>.java</w:t>
      </w:r>
      <w:bookmarkEnd w:id="30"/>
    </w:p>
    <w:tbl>
      <w:tblPr>
        <w:tblStyle w:val="TableGrid"/>
        <w:tblW w:w="11057" w:type="dxa"/>
        <w:tblInd w:w="-176" w:type="dxa"/>
        <w:tblLook w:val="04A0" w:firstRow="1" w:lastRow="0" w:firstColumn="1" w:lastColumn="0" w:noHBand="0" w:noVBand="1"/>
      </w:tblPr>
      <w:tblGrid>
        <w:gridCol w:w="426"/>
        <w:gridCol w:w="10631"/>
      </w:tblGrid>
      <w:tr w:rsidR="00EF537F" w14:paraId="2355C8E7" w14:textId="77777777" w:rsidTr="591E2B01">
        <w:tc>
          <w:tcPr>
            <w:tcW w:w="426" w:type="dxa"/>
          </w:tcPr>
          <w:p w14:paraId="3E2C4991" w14:textId="77777777" w:rsidR="00EF537F" w:rsidRPr="00185935" w:rsidRDefault="591E2B01" w:rsidP="009D370D">
            <w:pPr>
              <w:pStyle w:val="a1"/>
            </w:pPr>
            <w:r>
              <w:t>1</w:t>
            </w:r>
          </w:p>
          <w:p w14:paraId="440F03A3" w14:textId="77777777" w:rsidR="00EF537F" w:rsidRPr="00185935" w:rsidRDefault="591E2B01" w:rsidP="009D370D">
            <w:pPr>
              <w:pStyle w:val="a1"/>
            </w:pPr>
            <w:r>
              <w:t>2</w:t>
            </w:r>
          </w:p>
          <w:p w14:paraId="0F0B5464" w14:textId="77777777" w:rsidR="00EF537F" w:rsidRPr="00185935" w:rsidRDefault="591E2B01" w:rsidP="009D370D">
            <w:pPr>
              <w:pStyle w:val="a1"/>
            </w:pPr>
            <w:r>
              <w:t>3</w:t>
            </w:r>
          </w:p>
          <w:p w14:paraId="40B14171" w14:textId="77777777" w:rsidR="00EF537F" w:rsidRPr="00185935" w:rsidRDefault="591E2B01" w:rsidP="009D370D">
            <w:pPr>
              <w:pStyle w:val="a1"/>
            </w:pPr>
            <w:r>
              <w:t>4</w:t>
            </w:r>
          </w:p>
          <w:p w14:paraId="6B285FF8" w14:textId="77777777" w:rsidR="00EF537F" w:rsidRPr="00185935" w:rsidRDefault="591E2B01" w:rsidP="009D370D">
            <w:pPr>
              <w:pStyle w:val="a1"/>
            </w:pPr>
            <w:r>
              <w:t>5</w:t>
            </w:r>
          </w:p>
          <w:p w14:paraId="06F697B8" w14:textId="77777777" w:rsidR="00EF537F" w:rsidRPr="00185935" w:rsidRDefault="591E2B01" w:rsidP="009D370D">
            <w:pPr>
              <w:pStyle w:val="a1"/>
            </w:pPr>
            <w:r>
              <w:t>6</w:t>
            </w:r>
          </w:p>
          <w:p w14:paraId="3D27339A" w14:textId="77777777" w:rsidR="00EF537F" w:rsidRPr="00185935" w:rsidRDefault="591E2B01" w:rsidP="009D370D">
            <w:pPr>
              <w:pStyle w:val="a1"/>
            </w:pPr>
            <w:r>
              <w:t>7</w:t>
            </w:r>
          </w:p>
          <w:p w14:paraId="23F378E8" w14:textId="77777777" w:rsidR="00EF537F" w:rsidRPr="00185935" w:rsidRDefault="591E2B01" w:rsidP="009D370D">
            <w:pPr>
              <w:pStyle w:val="a1"/>
            </w:pPr>
            <w:r>
              <w:t>8</w:t>
            </w:r>
          </w:p>
          <w:p w14:paraId="4E722D94" w14:textId="77777777" w:rsidR="00EF537F" w:rsidRDefault="591E2B01" w:rsidP="009D370D">
            <w:pPr>
              <w:pStyle w:val="a1"/>
            </w:pPr>
            <w:r>
              <w:t>9</w:t>
            </w:r>
          </w:p>
          <w:p w14:paraId="0D4B63AE" w14:textId="77777777" w:rsidR="00EF537F" w:rsidRDefault="591E2B01" w:rsidP="009D370D">
            <w:pPr>
              <w:pStyle w:val="a1"/>
            </w:pPr>
            <w:r>
              <w:t>10</w:t>
            </w:r>
          </w:p>
          <w:p w14:paraId="203BC6AE" w14:textId="77777777" w:rsidR="00EF537F" w:rsidRDefault="591E2B01" w:rsidP="009D370D">
            <w:pPr>
              <w:pStyle w:val="a1"/>
            </w:pPr>
            <w:r>
              <w:t>11</w:t>
            </w:r>
          </w:p>
          <w:p w14:paraId="3041CB17" w14:textId="77777777" w:rsidR="00EF537F" w:rsidRDefault="591E2B01" w:rsidP="009D370D">
            <w:pPr>
              <w:pStyle w:val="a1"/>
            </w:pPr>
            <w:r>
              <w:t>12</w:t>
            </w:r>
          </w:p>
          <w:p w14:paraId="67190EF0" w14:textId="77777777" w:rsidR="00EF537F" w:rsidRDefault="591E2B01" w:rsidP="009D370D">
            <w:pPr>
              <w:pStyle w:val="a1"/>
            </w:pPr>
            <w:r>
              <w:t>13</w:t>
            </w:r>
          </w:p>
          <w:p w14:paraId="475F085F" w14:textId="77777777" w:rsidR="00EF537F" w:rsidRDefault="591E2B01" w:rsidP="009D370D">
            <w:pPr>
              <w:pStyle w:val="a1"/>
            </w:pPr>
            <w:r>
              <w:t>14</w:t>
            </w:r>
          </w:p>
          <w:p w14:paraId="23D0EFAB" w14:textId="77777777" w:rsidR="00EF537F" w:rsidRDefault="591E2B01" w:rsidP="009D370D">
            <w:pPr>
              <w:pStyle w:val="a1"/>
            </w:pPr>
            <w:r>
              <w:t>15</w:t>
            </w:r>
          </w:p>
          <w:p w14:paraId="21872DB8" w14:textId="77777777" w:rsidR="00EF537F" w:rsidRDefault="591E2B01" w:rsidP="009D370D">
            <w:pPr>
              <w:pStyle w:val="a1"/>
            </w:pPr>
            <w:r>
              <w:t>16</w:t>
            </w:r>
          </w:p>
          <w:p w14:paraId="59F1A0F7" w14:textId="77777777" w:rsidR="00EF537F" w:rsidRDefault="591E2B01" w:rsidP="009D370D">
            <w:pPr>
              <w:pStyle w:val="a1"/>
            </w:pPr>
            <w:r>
              <w:t>17</w:t>
            </w:r>
          </w:p>
          <w:p w14:paraId="25B91B9E" w14:textId="77777777" w:rsidR="00EF537F" w:rsidRDefault="591E2B01" w:rsidP="009D370D">
            <w:pPr>
              <w:pStyle w:val="a1"/>
            </w:pPr>
            <w:r>
              <w:t>18</w:t>
            </w:r>
          </w:p>
          <w:p w14:paraId="496547DA" w14:textId="77777777" w:rsidR="00EF537F" w:rsidRDefault="591E2B01" w:rsidP="009D370D">
            <w:pPr>
              <w:pStyle w:val="a1"/>
            </w:pPr>
            <w:r>
              <w:t>19</w:t>
            </w:r>
          </w:p>
          <w:p w14:paraId="4D824CA9" w14:textId="77777777" w:rsidR="00EF537F" w:rsidRDefault="591E2B01" w:rsidP="009D370D">
            <w:pPr>
              <w:pStyle w:val="a1"/>
            </w:pPr>
            <w:r>
              <w:t>20</w:t>
            </w:r>
          </w:p>
          <w:p w14:paraId="1AC3E0C3" w14:textId="77777777" w:rsidR="00EF537F" w:rsidRDefault="591E2B01" w:rsidP="009D370D">
            <w:pPr>
              <w:pStyle w:val="a1"/>
            </w:pPr>
            <w:r>
              <w:t>21</w:t>
            </w:r>
          </w:p>
          <w:p w14:paraId="67926BDC" w14:textId="77777777" w:rsidR="00EF537F" w:rsidRDefault="591E2B01" w:rsidP="009D370D">
            <w:pPr>
              <w:pStyle w:val="a1"/>
            </w:pPr>
            <w:r>
              <w:t>22</w:t>
            </w:r>
          </w:p>
          <w:p w14:paraId="7740BAA6" w14:textId="77777777" w:rsidR="00EF537F" w:rsidRDefault="591E2B01" w:rsidP="009D370D">
            <w:pPr>
              <w:pStyle w:val="a1"/>
            </w:pPr>
            <w:r>
              <w:t>23</w:t>
            </w:r>
          </w:p>
          <w:p w14:paraId="09456972" w14:textId="77777777" w:rsidR="00EF537F" w:rsidRDefault="591E2B01" w:rsidP="009D370D">
            <w:pPr>
              <w:pStyle w:val="a1"/>
            </w:pPr>
            <w:r>
              <w:t>24</w:t>
            </w:r>
          </w:p>
          <w:p w14:paraId="46EAE6B2" w14:textId="77777777" w:rsidR="00EF537F" w:rsidRDefault="591E2B01" w:rsidP="009D370D">
            <w:pPr>
              <w:pStyle w:val="a1"/>
            </w:pPr>
            <w:r>
              <w:t>25</w:t>
            </w:r>
          </w:p>
          <w:p w14:paraId="3CA121EA" w14:textId="77777777" w:rsidR="00EF537F" w:rsidRDefault="591E2B01" w:rsidP="009D370D">
            <w:pPr>
              <w:pStyle w:val="a1"/>
            </w:pPr>
            <w:r>
              <w:t>26</w:t>
            </w:r>
          </w:p>
          <w:p w14:paraId="0C9EF364" w14:textId="77777777" w:rsidR="00EF537F" w:rsidRDefault="591E2B01" w:rsidP="009D370D">
            <w:pPr>
              <w:pStyle w:val="a1"/>
            </w:pPr>
            <w:r>
              <w:t>27</w:t>
            </w:r>
          </w:p>
          <w:p w14:paraId="48EBED96" w14:textId="77777777" w:rsidR="00EF537F" w:rsidRDefault="591E2B01" w:rsidP="009D370D">
            <w:pPr>
              <w:pStyle w:val="a1"/>
            </w:pPr>
            <w:r>
              <w:t>28</w:t>
            </w:r>
          </w:p>
          <w:p w14:paraId="1E067E6B" w14:textId="77777777" w:rsidR="00EF537F" w:rsidRDefault="591E2B01" w:rsidP="009D370D">
            <w:pPr>
              <w:pStyle w:val="a1"/>
            </w:pPr>
            <w:r>
              <w:t>29</w:t>
            </w:r>
          </w:p>
          <w:p w14:paraId="7A2C8A10" w14:textId="77777777" w:rsidR="00EF537F" w:rsidRDefault="591E2B01" w:rsidP="009D370D">
            <w:pPr>
              <w:pStyle w:val="a1"/>
            </w:pPr>
            <w:r>
              <w:t>30</w:t>
            </w:r>
          </w:p>
          <w:p w14:paraId="19B974B0" w14:textId="77777777" w:rsidR="00EF537F" w:rsidRDefault="591E2B01" w:rsidP="009D370D">
            <w:pPr>
              <w:pStyle w:val="a1"/>
            </w:pPr>
            <w:r>
              <w:t>31</w:t>
            </w:r>
          </w:p>
          <w:p w14:paraId="7ABE3490" w14:textId="77777777" w:rsidR="00EF537F" w:rsidRDefault="591E2B01" w:rsidP="009D370D">
            <w:pPr>
              <w:pStyle w:val="a1"/>
            </w:pPr>
            <w:r>
              <w:t>32</w:t>
            </w:r>
          </w:p>
          <w:p w14:paraId="6DF37417" w14:textId="77777777" w:rsidR="00EF537F" w:rsidRDefault="591E2B01" w:rsidP="009D370D">
            <w:pPr>
              <w:pStyle w:val="a1"/>
            </w:pPr>
            <w:r>
              <w:t>33</w:t>
            </w:r>
          </w:p>
          <w:p w14:paraId="2FB99942" w14:textId="77777777" w:rsidR="00EF537F" w:rsidRDefault="591E2B01" w:rsidP="009D370D">
            <w:pPr>
              <w:pStyle w:val="a1"/>
            </w:pPr>
            <w:r>
              <w:t>34</w:t>
            </w:r>
          </w:p>
          <w:p w14:paraId="7E393909" w14:textId="77777777" w:rsidR="00EF537F" w:rsidRDefault="591E2B01" w:rsidP="009D370D">
            <w:pPr>
              <w:pStyle w:val="a1"/>
            </w:pPr>
            <w:r>
              <w:t>35</w:t>
            </w:r>
          </w:p>
          <w:p w14:paraId="744E1A15" w14:textId="77777777" w:rsidR="00EF537F" w:rsidRDefault="591E2B01" w:rsidP="009D370D">
            <w:pPr>
              <w:pStyle w:val="a1"/>
            </w:pPr>
            <w:r>
              <w:t>36</w:t>
            </w:r>
          </w:p>
          <w:p w14:paraId="734B95BB" w14:textId="77777777" w:rsidR="00EF537F" w:rsidRDefault="591E2B01" w:rsidP="009D370D">
            <w:pPr>
              <w:pStyle w:val="a1"/>
            </w:pPr>
            <w:r>
              <w:t>37</w:t>
            </w:r>
          </w:p>
          <w:p w14:paraId="35BC1BBF" w14:textId="77777777" w:rsidR="00EF537F" w:rsidRDefault="591E2B01" w:rsidP="009D370D">
            <w:pPr>
              <w:pStyle w:val="a1"/>
            </w:pPr>
            <w:r>
              <w:t>38</w:t>
            </w:r>
          </w:p>
          <w:p w14:paraId="0C814F1F" w14:textId="77777777" w:rsidR="00EF537F" w:rsidRDefault="591E2B01" w:rsidP="009D370D">
            <w:pPr>
              <w:pStyle w:val="a1"/>
            </w:pPr>
            <w:r>
              <w:t>39</w:t>
            </w:r>
          </w:p>
          <w:p w14:paraId="05F72AED" w14:textId="55D26626" w:rsidR="00EF537F" w:rsidRPr="00185935" w:rsidRDefault="591E2B01" w:rsidP="009D370D">
            <w:pPr>
              <w:pStyle w:val="a1"/>
            </w:pPr>
            <w:r>
              <w:t>40</w:t>
            </w:r>
          </w:p>
        </w:tc>
        <w:tc>
          <w:tcPr>
            <w:tcW w:w="10631" w:type="dxa"/>
            <w:shd w:val="clear" w:color="auto" w:fill="auto"/>
          </w:tcPr>
          <w:p w14:paraId="11A14437" w14:textId="77777777" w:rsidR="009D370D" w:rsidRPr="009D370D" w:rsidRDefault="009D370D" w:rsidP="009D370D">
            <w:pPr>
              <w:pStyle w:val="a1"/>
            </w:pPr>
            <w:r w:rsidRPr="009D370D">
              <w:rPr>
                <w:color w:val="7F0055"/>
              </w:rPr>
              <w:t>package</w:t>
            </w:r>
            <w:r w:rsidRPr="009D370D">
              <w:rPr>
                <w:color w:val="000000"/>
              </w:rPr>
              <w:t xml:space="preserve"> net.skhu.lecture01;</w:t>
            </w:r>
          </w:p>
          <w:p w14:paraId="72C2B4AA" w14:textId="77777777" w:rsidR="009D370D" w:rsidRPr="009D370D" w:rsidRDefault="009D370D" w:rsidP="009D370D">
            <w:pPr>
              <w:pStyle w:val="a1"/>
            </w:pPr>
          </w:p>
          <w:p w14:paraId="3299D0EC" w14:textId="77777777" w:rsidR="009D370D" w:rsidRPr="009D370D" w:rsidRDefault="009D370D" w:rsidP="009D370D">
            <w:pPr>
              <w:pStyle w:val="a1"/>
            </w:pPr>
            <w:r w:rsidRPr="009D370D">
              <w:rPr>
                <w:color w:val="7F0055"/>
              </w:rPr>
              <w:t>public</w:t>
            </w:r>
            <w:r w:rsidRPr="009D370D">
              <w:rPr>
                <w:color w:val="000000"/>
              </w:rPr>
              <w:t xml:space="preserve"> </w:t>
            </w:r>
            <w:r w:rsidRPr="009D370D">
              <w:rPr>
                <w:color w:val="7F0055"/>
              </w:rPr>
              <w:t>class</w:t>
            </w:r>
            <w:r w:rsidRPr="009D370D">
              <w:rPr>
                <w:color w:val="000000"/>
              </w:rPr>
              <w:t xml:space="preserve"> Format01 {</w:t>
            </w:r>
          </w:p>
          <w:p w14:paraId="51F0CE9E" w14:textId="77777777" w:rsidR="009D370D" w:rsidRPr="009D370D" w:rsidRDefault="009D370D" w:rsidP="009D370D">
            <w:pPr>
              <w:pStyle w:val="a1"/>
            </w:pPr>
          </w:p>
          <w:p w14:paraId="1E3357EC" w14:textId="77777777" w:rsidR="009D370D" w:rsidRPr="009D370D" w:rsidRDefault="009D370D" w:rsidP="009D370D">
            <w:pPr>
              <w:pStyle w:val="a1"/>
            </w:pPr>
            <w:r w:rsidRPr="009D370D">
              <w:rPr>
                <w:color w:val="000000"/>
              </w:rPr>
              <w:t xml:space="preserve">    </w:t>
            </w:r>
            <w:r w:rsidRPr="009D370D">
              <w:rPr>
                <w:color w:val="7F0055"/>
              </w:rPr>
              <w:t>public</w:t>
            </w:r>
            <w:r w:rsidRPr="009D370D">
              <w:rPr>
                <w:color w:val="000000"/>
              </w:rPr>
              <w:t xml:space="preserve"> </w:t>
            </w:r>
            <w:r w:rsidRPr="009D370D">
              <w:rPr>
                <w:color w:val="7F0055"/>
              </w:rPr>
              <w:t>static</w:t>
            </w:r>
            <w:r w:rsidRPr="009D370D">
              <w:rPr>
                <w:color w:val="000000"/>
              </w:rPr>
              <w:t xml:space="preserve"> </w:t>
            </w:r>
            <w:r w:rsidRPr="009D370D">
              <w:rPr>
                <w:color w:val="7F0055"/>
              </w:rPr>
              <w:t>void</w:t>
            </w:r>
            <w:r w:rsidRPr="009D370D">
              <w:rPr>
                <w:color w:val="000000"/>
              </w:rPr>
              <w:t xml:space="preserve"> main(String[] </w:t>
            </w:r>
            <w:r w:rsidRPr="009D370D">
              <w:rPr>
                <w:color w:val="6A3E3E"/>
              </w:rPr>
              <w:t>args</w:t>
            </w:r>
            <w:r w:rsidRPr="009D370D">
              <w:rPr>
                <w:color w:val="000000"/>
              </w:rPr>
              <w:t>) {</w:t>
            </w:r>
          </w:p>
          <w:p w14:paraId="32C0A804" w14:textId="77777777" w:rsidR="009D370D" w:rsidRPr="009D370D" w:rsidRDefault="009D370D" w:rsidP="009D370D">
            <w:pPr>
              <w:pStyle w:val="a1"/>
            </w:pPr>
            <w:r w:rsidRPr="009D370D">
              <w:rPr>
                <w:color w:val="000000"/>
              </w:rPr>
              <w:t xml:space="preserve">        String </w:t>
            </w:r>
            <w:r w:rsidRPr="009D370D">
              <w:rPr>
                <w:color w:val="6A3E3E"/>
              </w:rPr>
              <w:t>s</w:t>
            </w:r>
            <w:r w:rsidRPr="009D370D">
              <w:rPr>
                <w:color w:val="000000"/>
              </w:rPr>
              <w:t>;</w:t>
            </w:r>
          </w:p>
          <w:p w14:paraId="23FA6C89" w14:textId="77777777" w:rsidR="009D370D" w:rsidRPr="009D370D" w:rsidRDefault="009D370D" w:rsidP="009D370D">
            <w:pPr>
              <w:pStyle w:val="a1"/>
            </w:pPr>
            <w:r w:rsidRPr="009D370D">
              <w:rPr>
                <w:color w:val="000000"/>
              </w:rPr>
              <w:t xml:space="preserve">        </w:t>
            </w:r>
          </w:p>
          <w:p w14:paraId="59227765"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"Integer : %d\n"</w:t>
            </w:r>
            <w:r w:rsidRPr="009D370D">
              <w:rPr>
                <w:color w:val="000000"/>
              </w:rPr>
              <w:t>, 15);</w:t>
            </w:r>
          </w:p>
          <w:p w14:paraId="1A4B3D4D"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537B841E" w14:textId="77777777" w:rsidR="009D370D" w:rsidRPr="009D370D" w:rsidRDefault="009D370D" w:rsidP="009D370D">
            <w:pPr>
              <w:pStyle w:val="a1"/>
            </w:pPr>
            <w:r w:rsidRPr="009D370D">
              <w:rPr>
                <w:color w:val="000000"/>
              </w:rPr>
              <w:t xml:space="preserve">        </w:t>
            </w:r>
          </w:p>
          <w:p w14:paraId="4488683C"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"Floating point number with 3 decimal digits: %.3f\n"</w:t>
            </w:r>
            <w:r w:rsidRPr="009D370D">
              <w:rPr>
                <w:color w:val="000000"/>
              </w:rPr>
              <w:t>, 1.21312939123);</w:t>
            </w:r>
          </w:p>
          <w:p w14:paraId="4013B0DF"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4E752424" w14:textId="77777777" w:rsidR="009D370D" w:rsidRPr="009D370D" w:rsidRDefault="009D370D" w:rsidP="009D370D">
            <w:pPr>
              <w:pStyle w:val="a1"/>
            </w:pPr>
            <w:r w:rsidRPr="009D370D">
              <w:rPr>
                <w:color w:val="000000"/>
              </w:rPr>
              <w:t xml:space="preserve">        </w:t>
            </w:r>
          </w:p>
          <w:p w14:paraId="7EF85DB4"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"Floating point number with 8 decimal digits: %.8f\n\n"</w:t>
            </w:r>
            <w:r w:rsidRPr="009D370D">
              <w:rPr>
                <w:color w:val="000000"/>
              </w:rPr>
              <w:t>, 1.21312939123);</w:t>
            </w:r>
          </w:p>
          <w:p w14:paraId="192FC06C"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57F5B6CA" w14:textId="77777777" w:rsidR="009D370D" w:rsidRPr="009D370D" w:rsidRDefault="009D370D" w:rsidP="009D370D">
            <w:pPr>
              <w:pStyle w:val="a1"/>
            </w:pPr>
            <w:r w:rsidRPr="009D370D">
              <w:rPr>
                <w:color w:val="000000"/>
              </w:rPr>
              <w:t xml:space="preserve">        </w:t>
            </w:r>
          </w:p>
          <w:p w14:paraId="08724F22"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"String: %s, integer: %d, float: %.6f\n\n"</w:t>
            </w:r>
            <w:r w:rsidRPr="009D370D">
              <w:rPr>
                <w:color w:val="000000"/>
              </w:rPr>
              <w:t xml:space="preserve">, </w:t>
            </w:r>
            <w:r w:rsidRPr="009D370D">
              <w:rPr>
                <w:color w:val="2A00FF"/>
              </w:rPr>
              <w:t>"Hello World"</w:t>
            </w:r>
            <w:r w:rsidRPr="009D370D">
              <w:rPr>
                <w:color w:val="000000"/>
              </w:rPr>
              <w:t>, 89, 9.231435);</w:t>
            </w:r>
          </w:p>
          <w:p w14:paraId="24528679"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0CFD8F80" w14:textId="77777777" w:rsidR="009D370D" w:rsidRPr="009D370D" w:rsidRDefault="009D370D" w:rsidP="009D370D">
            <w:pPr>
              <w:pStyle w:val="a1"/>
            </w:pPr>
            <w:r w:rsidRPr="009D370D">
              <w:rPr>
                <w:color w:val="000000"/>
              </w:rPr>
              <w:t xml:space="preserve">        </w:t>
            </w:r>
          </w:p>
          <w:p w14:paraId="7676D62C"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"%-12s%-12s%s\n"</w:t>
            </w:r>
            <w:r w:rsidRPr="009D370D">
              <w:rPr>
                <w:color w:val="000000"/>
              </w:rPr>
              <w:t xml:space="preserve">, </w:t>
            </w:r>
            <w:r w:rsidRPr="009D370D">
              <w:rPr>
                <w:color w:val="2A00FF"/>
              </w:rPr>
              <w:t>"Column 1"</w:t>
            </w:r>
            <w:r w:rsidRPr="009D370D">
              <w:rPr>
                <w:color w:val="000000"/>
              </w:rPr>
              <w:t xml:space="preserve">, </w:t>
            </w:r>
            <w:r w:rsidRPr="009D370D">
              <w:rPr>
                <w:color w:val="2A00FF"/>
              </w:rPr>
              <w:t>"Column 2"</w:t>
            </w:r>
            <w:r w:rsidRPr="009D370D">
              <w:rPr>
                <w:color w:val="000000"/>
              </w:rPr>
              <w:t xml:space="preserve">, </w:t>
            </w:r>
            <w:r w:rsidRPr="009D370D">
              <w:rPr>
                <w:color w:val="2A00FF"/>
              </w:rPr>
              <w:t>"Column3"</w:t>
            </w:r>
            <w:r w:rsidRPr="009D370D">
              <w:rPr>
                <w:color w:val="000000"/>
              </w:rPr>
              <w:t>);</w:t>
            </w:r>
          </w:p>
          <w:p w14:paraId="48034A6C"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414AF590" w14:textId="77777777" w:rsidR="009D370D" w:rsidRPr="009D370D" w:rsidRDefault="009D370D" w:rsidP="009D370D">
            <w:pPr>
              <w:pStyle w:val="a1"/>
            </w:pPr>
            <w:r w:rsidRPr="009D370D">
              <w:rPr>
                <w:color w:val="000000"/>
              </w:rPr>
              <w:t xml:space="preserve">                </w:t>
            </w:r>
          </w:p>
          <w:p w14:paraId="73BB7777"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"%-12d%-12d%07d\n\n"</w:t>
            </w:r>
            <w:r w:rsidRPr="009D370D">
              <w:rPr>
                <w:color w:val="000000"/>
              </w:rPr>
              <w:t>, 15, 12, 5);</w:t>
            </w:r>
          </w:p>
          <w:p w14:paraId="79E30E7B"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 xml:space="preserve">);        </w:t>
            </w:r>
          </w:p>
          <w:p w14:paraId="16AF8770" w14:textId="77777777" w:rsidR="009D370D" w:rsidRPr="009D370D" w:rsidRDefault="009D370D" w:rsidP="009D370D">
            <w:pPr>
              <w:pStyle w:val="a1"/>
            </w:pPr>
            <w:r w:rsidRPr="009D370D">
              <w:rPr>
                <w:color w:val="000000"/>
              </w:rPr>
              <w:t xml:space="preserve">        </w:t>
            </w:r>
          </w:p>
          <w:p w14:paraId="66EB85D0"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"%-8s%12s%12s\n"</w:t>
            </w:r>
            <w:r w:rsidRPr="009D370D">
              <w:rPr>
                <w:color w:val="000000"/>
              </w:rPr>
              <w:t xml:space="preserve">, </w:t>
            </w:r>
            <w:r w:rsidRPr="009D370D">
              <w:rPr>
                <w:color w:val="2A00FF"/>
              </w:rPr>
              <w:t>"Column 1"</w:t>
            </w:r>
            <w:r w:rsidRPr="009D370D">
              <w:rPr>
                <w:color w:val="000000"/>
              </w:rPr>
              <w:t xml:space="preserve">, </w:t>
            </w:r>
            <w:r w:rsidRPr="009D370D">
              <w:rPr>
                <w:color w:val="2A00FF"/>
              </w:rPr>
              <w:t>"Column 2"</w:t>
            </w:r>
            <w:r w:rsidRPr="009D370D">
              <w:rPr>
                <w:color w:val="000000"/>
              </w:rPr>
              <w:t xml:space="preserve">, </w:t>
            </w:r>
            <w:r w:rsidRPr="009D370D">
              <w:rPr>
                <w:color w:val="2A00FF"/>
              </w:rPr>
              <w:t>"Column3"</w:t>
            </w:r>
            <w:r w:rsidRPr="009D370D">
              <w:rPr>
                <w:color w:val="000000"/>
              </w:rPr>
              <w:t>);</w:t>
            </w:r>
          </w:p>
          <w:p w14:paraId="74796A41"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70EE3CD1" w14:textId="77777777" w:rsidR="009D370D" w:rsidRPr="009D370D" w:rsidRDefault="009D370D" w:rsidP="009D370D">
            <w:pPr>
              <w:pStyle w:val="a1"/>
            </w:pPr>
          </w:p>
          <w:p w14:paraId="7EA00BD8"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"%-8.5s%12d%12.4f\n\n"</w:t>
            </w:r>
            <w:r w:rsidRPr="009D370D">
              <w:rPr>
                <w:color w:val="000000"/>
              </w:rPr>
              <w:t xml:space="preserve">, </w:t>
            </w:r>
            <w:r w:rsidRPr="009D370D">
              <w:rPr>
                <w:color w:val="2A00FF"/>
              </w:rPr>
              <w:t>"Hello World"</w:t>
            </w:r>
            <w:r w:rsidRPr="009D370D">
              <w:rPr>
                <w:color w:val="000000"/>
              </w:rPr>
              <w:t>, 1234567, 3.141592);</w:t>
            </w:r>
          </w:p>
          <w:p w14:paraId="5CF3494A"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7C4F8468" w14:textId="77777777" w:rsidR="009D370D" w:rsidRPr="009A6BF7" w:rsidRDefault="009D370D" w:rsidP="009D370D">
            <w:pPr>
              <w:pStyle w:val="a1"/>
            </w:pPr>
          </w:p>
          <w:p w14:paraId="11977289"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"%-12s%-12s\n"</w:t>
            </w:r>
            <w:r w:rsidRPr="009D370D">
              <w:rPr>
                <w:color w:val="000000"/>
              </w:rPr>
              <w:t xml:space="preserve">, </w:t>
            </w:r>
            <w:r w:rsidRPr="009D370D">
              <w:rPr>
                <w:color w:val="2A00FF"/>
              </w:rPr>
              <w:t>"Column 1"</w:t>
            </w:r>
            <w:r w:rsidRPr="009D370D">
              <w:rPr>
                <w:color w:val="000000"/>
              </w:rPr>
              <w:t xml:space="preserve">, </w:t>
            </w:r>
            <w:r w:rsidRPr="009D370D">
              <w:rPr>
                <w:color w:val="2A00FF"/>
              </w:rPr>
              <w:t>"Column 2"</w:t>
            </w:r>
            <w:r w:rsidRPr="009D370D">
              <w:rPr>
                <w:color w:val="000000"/>
              </w:rPr>
              <w:t>);</w:t>
            </w:r>
          </w:p>
          <w:p w14:paraId="7A11A2D8"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11A137B3" w14:textId="77777777" w:rsidR="009D370D" w:rsidRPr="009D370D" w:rsidRDefault="009D370D" w:rsidP="009D370D">
            <w:pPr>
              <w:pStyle w:val="a1"/>
            </w:pPr>
          </w:p>
          <w:p w14:paraId="70E291FC" w14:textId="77777777" w:rsidR="009D370D" w:rsidRPr="009D370D" w:rsidRDefault="009D370D" w:rsidP="009D370D">
            <w:pPr>
              <w:pStyle w:val="a1"/>
            </w:pPr>
            <w:r w:rsidRPr="009D370D">
              <w:rPr>
                <w:color w:val="000000"/>
              </w:rPr>
              <w:t xml:space="preserve">        </w:t>
            </w:r>
            <w:r w:rsidRPr="009D370D">
              <w:rPr>
                <w:color w:val="6A3E3E"/>
              </w:rPr>
              <w:t>s</w:t>
            </w:r>
            <w:r w:rsidRPr="009D370D">
              <w:rPr>
                <w:color w:val="000000"/>
              </w:rPr>
              <w:t xml:space="preserve"> = String.format(</w:t>
            </w:r>
            <w:r w:rsidRPr="009D370D">
              <w:rPr>
                <w:color w:val="2A00FF"/>
              </w:rPr>
              <w:t>"%-12.5f%.20f"</w:t>
            </w:r>
            <w:r w:rsidRPr="009D370D">
              <w:rPr>
                <w:color w:val="000000"/>
              </w:rPr>
              <w:t>, 12.23429837482, 9.10212023134);</w:t>
            </w:r>
          </w:p>
          <w:p w14:paraId="3F076715" w14:textId="77777777" w:rsidR="009D370D" w:rsidRPr="009D370D" w:rsidRDefault="009D370D" w:rsidP="009D370D">
            <w:pPr>
              <w:pStyle w:val="a1"/>
            </w:pPr>
            <w:r w:rsidRPr="009D370D">
              <w:rPr>
                <w:color w:val="000000"/>
              </w:rPr>
              <w:t xml:space="preserve">        System.</w:t>
            </w:r>
            <w:r w:rsidRPr="009D370D">
              <w:rPr>
                <w:color w:val="0000C0"/>
              </w:rPr>
              <w:t>out</w:t>
            </w:r>
            <w:r w:rsidRPr="009D370D">
              <w:rPr>
                <w:color w:val="000000"/>
              </w:rPr>
              <w:t>.print(</w:t>
            </w:r>
            <w:r w:rsidRPr="009D370D">
              <w:rPr>
                <w:color w:val="6A3E3E"/>
              </w:rPr>
              <w:t>s</w:t>
            </w:r>
            <w:r w:rsidRPr="009D370D">
              <w:rPr>
                <w:color w:val="000000"/>
              </w:rPr>
              <w:t>);</w:t>
            </w:r>
          </w:p>
          <w:p w14:paraId="1A0A7842" w14:textId="77777777" w:rsidR="009D370D" w:rsidRPr="009D370D" w:rsidRDefault="009D370D" w:rsidP="009D370D">
            <w:pPr>
              <w:pStyle w:val="a1"/>
            </w:pPr>
          </w:p>
          <w:p w14:paraId="1EB43779" w14:textId="77777777" w:rsidR="009D370D" w:rsidRPr="009D370D" w:rsidRDefault="009D370D" w:rsidP="009D370D">
            <w:pPr>
              <w:pStyle w:val="a1"/>
            </w:pPr>
            <w:r w:rsidRPr="009D370D">
              <w:rPr>
                <w:color w:val="000000"/>
              </w:rPr>
              <w:t xml:space="preserve">    }</w:t>
            </w:r>
          </w:p>
          <w:p w14:paraId="02C0D8FB" w14:textId="77777777" w:rsidR="009D370D" w:rsidRPr="009D370D" w:rsidRDefault="009D370D" w:rsidP="009D370D">
            <w:pPr>
              <w:pStyle w:val="a1"/>
            </w:pPr>
          </w:p>
          <w:p w14:paraId="3B50B541" w14:textId="77777777" w:rsidR="009D370D" w:rsidRPr="009D370D" w:rsidRDefault="009D370D" w:rsidP="009D370D">
            <w:pPr>
              <w:pStyle w:val="a1"/>
            </w:pPr>
            <w:r w:rsidRPr="009D370D">
              <w:rPr>
                <w:color w:val="000000"/>
              </w:rPr>
              <w:t>}</w:t>
            </w:r>
          </w:p>
          <w:p w14:paraId="76367C91" w14:textId="417A732C" w:rsidR="00EF537F" w:rsidRPr="009D370D" w:rsidRDefault="00EF537F" w:rsidP="009D370D">
            <w:pPr>
              <w:pStyle w:val="a1"/>
            </w:pPr>
          </w:p>
        </w:tc>
      </w:tr>
    </w:tbl>
    <w:p w14:paraId="0F4BCE86" w14:textId="078007DE" w:rsidR="00EF537F" w:rsidRDefault="00EF537F" w:rsidP="00EF537F"/>
    <w:p w14:paraId="55BA769C" w14:textId="67B4B27A" w:rsidR="00E54C5E" w:rsidRDefault="00E54C5E" w:rsidP="00EF537F">
      <w:r>
        <w:rPr>
          <w:rFonts w:hint="eastAsia"/>
        </w:rPr>
        <w:t>실행 결과 출력을 확인하자.</w:t>
      </w:r>
    </w:p>
    <w:p w14:paraId="68BAD20D" w14:textId="41360B37" w:rsidR="00E54C5E" w:rsidRDefault="00E54C5E" w:rsidP="00EF537F"/>
    <w:p w14:paraId="515926B4" w14:textId="4A67DE0D" w:rsidR="00E54C5E" w:rsidRDefault="00E54C5E" w:rsidP="00EF537F"/>
    <w:p w14:paraId="6591CA03" w14:textId="2961B1EE" w:rsidR="006B2BC0" w:rsidRDefault="006B2BC0" w:rsidP="00A117FB"/>
    <w:p w14:paraId="4492D28F" w14:textId="77777777" w:rsidR="00060D07" w:rsidRDefault="00060D07" w:rsidP="00A117FB"/>
    <w:p w14:paraId="74ED4169" w14:textId="77777777" w:rsidR="00060D07" w:rsidRDefault="00060D07">
      <w:pPr>
        <w:widowControl/>
        <w:wordWrap/>
        <w:autoSpaceDE/>
        <w:autoSpaceDN/>
        <w:spacing w:after="160" w:line="259" w:lineRule="auto"/>
      </w:pPr>
      <w:r>
        <w:br w:type="page"/>
      </w:r>
    </w:p>
    <w:p w14:paraId="23F3BB0C" w14:textId="4B56D2F1" w:rsidR="00060D07" w:rsidRDefault="00241A65" w:rsidP="00060D07">
      <w:pPr>
        <w:pStyle w:val="Heading2"/>
      </w:pPr>
      <w:bookmarkStart w:id="31" w:name="_Toc523148230"/>
      <w:r>
        <w:lastRenderedPageBreak/>
        <w:t>Printf01</w:t>
      </w:r>
      <w:r w:rsidR="007F6FF3">
        <w:t>.java</w:t>
      </w:r>
      <w:bookmarkEnd w:id="31"/>
    </w:p>
    <w:tbl>
      <w:tblPr>
        <w:tblStyle w:val="TableGrid"/>
        <w:tblW w:w="11057" w:type="dxa"/>
        <w:tblInd w:w="-176" w:type="dxa"/>
        <w:tblLook w:val="04A0" w:firstRow="1" w:lastRow="0" w:firstColumn="1" w:lastColumn="0" w:noHBand="0" w:noVBand="1"/>
      </w:tblPr>
      <w:tblGrid>
        <w:gridCol w:w="426"/>
        <w:gridCol w:w="10631"/>
      </w:tblGrid>
      <w:tr w:rsidR="007F6FF3" w14:paraId="7EDC8F07" w14:textId="77777777" w:rsidTr="591E2B01">
        <w:tc>
          <w:tcPr>
            <w:tcW w:w="426" w:type="dxa"/>
          </w:tcPr>
          <w:p w14:paraId="73ED1A68" w14:textId="77777777" w:rsidR="007F6FF3" w:rsidRPr="00185935" w:rsidRDefault="591E2B01" w:rsidP="009D370D">
            <w:pPr>
              <w:pStyle w:val="a1"/>
            </w:pPr>
            <w:r>
              <w:t>1</w:t>
            </w:r>
          </w:p>
          <w:p w14:paraId="6A1AF985" w14:textId="77777777" w:rsidR="007F6FF3" w:rsidRPr="00185935" w:rsidRDefault="591E2B01" w:rsidP="009D370D">
            <w:pPr>
              <w:pStyle w:val="a1"/>
            </w:pPr>
            <w:r>
              <w:t>2</w:t>
            </w:r>
          </w:p>
          <w:p w14:paraId="27E35955" w14:textId="77777777" w:rsidR="007F6FF3" w:rsidRPr="00185935" w:rsidRDefault="591E2B01" w:rsidP="009D370D">
            <w:pPr>
              <w:pStyle w:val="a1"/>
            </w:pPr>
            <w:r>
              <w:t>3</w:t>
            </w:r>
          </w:p>
          <w:p w14:paraId="57E6C893" w14:textId="77777777" w:rsidR="007F6FF3" w:rsidRPr="00185935" w:rsidRDefault="591E2B01" w:rsidP="009D370D">
            <w:pPr>
              <w:pStyle w:val="a1"/>
            </w:pPr>
            <w:r>
              <w:t>4</w:t>
            </w:r>
          </w:p>
          <w:p w14:paraId="4BA9A02B" w14:textId="77777777" w:rsidR="007F6FF3" w:rsidRPr="00185935" w:rsidRDefault="591E2B01" w:rsidP="009D370D">
            <w:pPr>
              <w:pStyle w:val="a1"/>
            </w:pPr>
            <w:r>
              <w:t>5</w:t>
            </w:r>
          </w:p>
          <w:p w14:paraId="4572799F" w14:textId="77777777" w:rsidR="007F6FF3" w:rsidRPr="00185935" w:rsidRDefault="591E2B01" w:rsidP="009D370D">
            <w:pPr>
              <w:pStyle w:val="a1"/>
            </w:pPr>
            <w:r>
              <w:t>6</w:t>
            </w:r>
          </w:p>
          <w:p w14:paraId="53B0A718" w14:textId="77777777" w:rsidR="007F6FF3" w:rsidRPr="00185935" w:rsidRDefault="591E2B01" w:rsidP="009D370D">
            <w:pPr>
              <w:pStyle w:val="a1"/>
            </w:pPr>
            <w:r>
              <w:t>7</w:t>
            </w:r>
          </w:p>
          <w:p w14:paraId="3B0737DC" w14:textId="77777777" w:rsidR="007F6FF3" w:rsidRPr="00185935" w:rsidRDefault="591E2B01" w:rsidP="009D370D">
            <w:pPr>
              <w:pStyle w:val="a1"/>
            </w:pPr>
            <w:r>
              <w:t>8</w:t>
            </w:r>
          </w:p>
          <w:p w14:paraId="1EF6BB3B" w14:textId="77777777" w:rsidR="007F6FF3" w:rsidRDefault="591E2B01" w:rsidP="009D370D">
            <w:pPr>
              <w:pStyle w:val="a1"/>
            </w:pPr>
            <w:r>
              <w:t>9</w:t>
            </w:r>
          </w:p>
          <w:p w14:paraId="7A7984C5" w14:textId="77777777" w:rsidR="007F6FF3" w:rsidRDefault="591E2B01" w:rsidP="009D370D">
            <w:pPr>
              <w:pStyle w:val="a1"/>
            </w:pPr>
            <w:r>
              <w:t>10</w:t>
            </w:r>
          </w:p>
          <w:p w14:paraId="22E77E91" w14:textId="77777777" w:rsidR="007F6FF3" w:rsidRDefault="591E2B01" w:rsidP="009D370D">
            <w:pPr>
              <w:pStyle w:val="a1"/>
            </w:pPr>
            <w:r>
              <w:t>11</w:t>
            </w:r>
          </w:p>
          <w:p w14:paraId="25EF440A" w14:textId="77777777" w:rsidR="007F6FF3" w:rsidRDefault="591E2B01" w:rsidP="009D370D">
            <w:pPr>
              <w:pStyle w:val="a1"/>
            </w:pPr>
            <w:r>
              <w:t>12</w:t>
            </w:r>
          </w:p>
          <w:p w14:paraId="6711F26C" w14:textId="77777777" w:rsidR="007F6FF3" w:rsidRDefault="591E2B01" w:rsidP="009D370D">
            <w:pPr>
              <w:pStyle w:val="a1"/>
            </w:pPr>
            <w:r>
              <w:t>13</w:t>
            </w:r>
          </w:p>
          <w:p w14:paraId="368DFB51" w14:textId="77777777" w:rsidR="007F6FF3" w:rsidRDefault="591E2B01" w:rsidP="009D370D">
            <w:pPr>
              <w:pStyle w:val="a1"/>
            </w:pPr>
            <w:r>
              <w:t>14</w:t>
            </w:r>
          </w:p>
          <w:p w14:paraId="7FEF2358" w14:textId="77777777" w:rsidR="007F6FF3" w:rsidRDefault="591E2B01" w:rsidP="009D370D">
            <w:pPr>
              <w:pStyle w:val="a1"/>
            </w:pPr>
            <w:r>
              <w:t>15</w:t>
            </w:r>
          </w:p>
          <w:p w14:paraId="142BEDC5" w14:textId="77777777" w:rsidR="007F6FF3" w:rsidRDefault="591E2B01" w:rsidP="009D370D">
            <w:pPr>
              <w:pStyle w:val="a1"/>
            </w:pPr>
            <w:r>
              <w:t>16</w:t>
            </w:r>
          </w:p>
          <w:p w14:paraId="744D4959" w14:textId="77777777" w:rsidR="007F6FF3" w:rsidRDefault="591E2B01" w:rsidP="009D370D">
            <w:pPr>
              <w:pStyle w:val="a1"/>
            </w:pPr>
            <w:r>
              <w:t>17</w:t>
            </w:r>
          </w:p>
          <w:p w14:paraId="5403D0AB" w14:textId="77777777" w:rsidR="007F6FF3" w:rsidRDefault="591E2B01" w:rsidP="009D370D">
            <w:pPr>
              <w:pStyle w:val="a1"/>
            </w:pPr>
            <w:r>
              <w:t>18</w:t>
            </w:r>
          </w:p>
          <w:p w14:paraId="31691B58" w14:textId="77777777" w:rsidR="007F6FF3" w:rsidRDefault="591E2B01" w:rsidP="009D370D">
            <w:pPr>
              <w:pStyle w:val="a1"/>
            </w:pPr>
            <w:r>
              <w:t>19</w:t>
            </w:r>
          </w:p>
          <w:p w14:paraId="284AD60A" w14:textId="77777777" w:rsidR="007F6FF3" w:rsidRDefault="591E2B01" w:rsidP="009D370D">
            <w:pPr>
              <w:pStyle w:val="a1"/>
            </w:pPr>
            <w:r>
              <w:t>20</w:t>
            </w:r>
          </w:p>
          <w:p w14:paraId="5A01F3A8" w14:textId="77777777" w:rsidR="007F6FF3" w:rsidRDefault="591E2B01" w:rsidP="009D370D">
            <w:pPr>
              <w:pStyle w:val="a1"/>
            </w:pPr>
            <w:r>
              <w:t>21</w:t>
            </w:r>
          </w:p>
          <w:p w14:paraId="17ED4C73" w14:textId="77777777" w:rsidR="007F6FF3" w:rsidRDefault="591E2B01" w:rsidP="009D370D">
            <w:pPr>
              <w:pStyle w:val="a1"/>
            </w:pPr>
            <w:r>
              <w:t>22</w:t>
            </w:r>
          </w:p>
          <w:p w14:paraId="059A9825" w14:textId="77777777" w:rsidR="007F6FF3" w:rsidRDefault="591E2B01" w:rsidP="009D370D">
            <w:pPr>
              <w:pStyle w:val="a1"/>
            </w:pPr>
            <w:r>
              <w:t>23</w:t>
            </w:r>
          </w:p>
          <w:p w14:paraId="16CB780B" w14:textId="77777777" w:rsidR="007F6FF3" w:rsidRDefault="591E2B01" w:rsidP="009D370D">
            <w:pPr>
              <w:pStyle w:val="a1"/>
            </w:pPr>
            <w:r>
              <w:t>24</w:t>
            </w:r>
          </w:p>
          <w:p w14:paraId="16C9051B" w14:textId="77777777" w:rsidR="007F6FF3" w:rsidRDefault="591E2B01" w:rsidP="009D370D">
            <w:pPr>
              <w:pStyle w:val="a1"/>
            </w:pPr>
            <w:r>
              <w:t>25</w:t>
            </w:r>
          </w:p>
          <w:p w14:paraId="38D59EBF" w14:textId="77777777" w:rsidR="007F6FF3" w:rsidRDefault="591E2B01" w:rsidP="009D370D">
            <w:pPr>
              <w:pStyle w:val="a1"/>
            </w:pPr>
            <w:r>
              <w:t>26</w:t>
            </w:r>
          </w:p>
          <w:p w14:paraId="356AEEEE" w14:textId="77777777" w:rsidR="007F6FF3" w:rsidRDefault="591E2B01" w:rsidP="009D370D">
            <w:pPr>
              <w:pStyle w:val="a1"/>
            </w:pPr>
            <w:r>
              <w:t>27</w:t>
            </w:r>
          </w:p>
          <w:p w14:paraId="5B478523" w14:textId="77777777" w:rsidR="009D370D" w:rsidRDefault="591E2B01" w:rsidP="009D370D">
            <w:pPr>
              <w:pStyle w:val="a1"/>
            </w:pPr>
            <w:r>
              <w:t>28</w:t>
            </w:r>
          </w:p>
          <w:p w14:paraId="7F7337F4" w14:textId="2E7089D6" w:rsidR="009D370D" w:rsidRPr="00185935" w:rsidRDefault="591E2B01" w:rsidP="009D370D">
            <w:pPr>
              <w:pStyle w:val="a1"/>
            </w:pPr>
            <w:r>
              <w:t>29</w:t>
            </w:r>
          </w:p>
        </w:tc>
        <w:tc>
          <w:tcPr>
            <w:tcW w:w="10631" w:type="dxa"/>
          </w:tcPr>
          <w:p w14:paraId="49A5ABA7" w14:textId="77777777" w:rsidR="009D370D" w:rsidRDefault="009D370D" w:rsidP="009D370D">
            <w:pPr>
              <w:pStyle w:val="a1"/>
            </w:pPr>
            <w:r>
              <w:rPr>
                <w:color w:val="7F0055"/>
              </w:rPr>
              <w:t>package</w:t>
            </w:r>
            <w:r>
              <w:rPr>
                <w:color w:val="000000"/>
              </w:rPr>
              <w:t xml:space="preserve"> net.skhu.lecture01;</w:t>
            </w:r>
          </w:p>
          <w:p w14:paraId="73B71169" w14:textId="77777777" w:rsidR="009D370D" w:rsidRDefault="009D370D" w:rsidP="009D370D">
            <w:pPr>
              <w:pStyle w:val="a1"/>
            </w:pPr>
          </w:p>
          <w:p w14:paraId="5123F0FD" w14:textId="77777777" w:rsidR="009D370D" w:rsidRDefault="009D370D" w:rsidP="009D370D">
            <w:pPr>
              <w:pStyle w:val="a1"/>
            </w:pPr>
            <w:r>
              <w:rPr>
                <w:color w:val="7F0055"/>
              </w:rPr>
              <w:t>public</w:t>
            </w:r>
            <w:r>
              <w:rPr>
                <w:color w:val="000000"/>
              </w:rPr>
              <w:t xml:space="preserve"> </w:t>
            </w:r>
            <w:r>
              <w:rPr>
                <w:color w:val="7F0055"/>
              </w:rPr>
              <w:t>class</w:t>
            </w:r>
            <w:r>
              <w:rPr>
                <w:color w:val="000000"/>
              </w:rPr>
              <w:t xml:space="preserve"> Printf01 {</w:t>
            </w:r>
          </w:p>
          <w:p w14:paraId="6AE0FFE3" w14:textId="77777777" w:rsidR="009D370D" w:rsidRDefault="009D370D" w:rsidP="009D370D">
            <w:pPr>
              <w:pStyle w:val="a1"/>
            </w:pPr>
          </w:p>
          <w:p w14:paraId="54C58978" w14:textId="77777777" w:rsidR="009D370D" w:rsidRDefault="009D370D" w:rsidP="009D370D">
            <w:pPr>
              <w:pStyle w:val="a1"/>
            </w:pPr>
            <w:r>
              <w:rPr>
                <w:color w:val="000000"/>
              </w:rPr>
              <w:t xml:space="preserve">    </w:t>
            </w:r>
            <w:r>
              <w:rPr>
                <w:color w:val="7F0055"/>
              </w:rPr>
              <w:t>public</w:t>
            </w:r>
            <w:r>
              <w:rPr>
                <w:color w:val="000000"/>
              </w:rPr>
              <w:t xml:space="preserve"> </w:t>
            </w:r>
            <w:r>
              <w:rPr>
                <w:color w:val="7F0055"/>
              </w:rPr>
              <w:t>static</w:t>
            </w:r>
            <w:r>
              <w:rPr>
                <w:color w:val="000000"/>
              </w:rPr>
              <w:t xml:space="preserve"> </w:t>
            </w:r>
            <w:r>
              <w:rPr>
                <w:color w:val="7F0055"/>
              </w:rPr>
              <w:t>void</w:t>
            </w:r>
            <w:r>
              <w:rPr>
                <w:color w:val="000000"/>
              </w:rPr>
              <w:t xml:space="preserve"> main(String[] </w:t>
            </w:r>
            <w:r>
              <w:rPr>
                <w:color w:val="6A3E3E"/>
              </w:rPr>
              <w:t>args</w:t>
            </w:r>
            <w:r>
              <w:rPr>
                <w:color w:val="000000"/>
              </w:rPr>
              <w:t>) {</w:t>
            </w:r>
          </w:p>
          <w:p w14:paraId="3937B0E9" w14:textId="77777777" w:rsidR="009D370D" w:rsidRDefault="009D370D" w:rsidP="009D370D">
            <w:pPr>
              <w:pStyle w:val="a1"/>
            </w:pPr>
          </w:p>
          <w:p w14:paraId="288ABF33" w14:textId="77777777" w:rsidR="009D370D" w:rsidRDefault="009D370D" w:rsidP="009D370D">
            <w:pPr>
              <w:pStyle w:val="a1"/>
            </w:pPr>
            <w:r>
              <w:rPr>
                <w:color w:val="000000"/>
              </w:rPr>
              <w:t xml:space="preserve">        System.</w:t>
            </w:r>
            <w:r>
              <w:rPr>
                <w:color w:val="0000C0"/>
              </w:rPr>
              <w:t>out</w:t>
            </w:r>
            <w:r>
              <w:rPr>
                <w:color w:val="000000"/>
              </w:rPr>
              <w:t>.printf(</w:t>
            </w:r>
            <w:r>
              <w:rPr>
                <w:color w:val="2A00FF"/>
              </w:rPr>
              <w:t>"Integer : %d\n"</w:t>
            </w:r>
            <w:r>
              <w:rPr>
                <w:color w:val="000000"/>
              </w:rPr>
              <w:t>, 15);</w:t>
            </w:r>
          </w:p>
          <w:p w14:paraId="6DD5D839" w14:textId="77777777" w:rsidR="009D370D" w:rsidRDefault="009D370D" w:rsidP="009D370D">
            <w:pPr>
              <w:pStyle w:val="a1"/>
            </w:pPr>
          </w:p>
          <w:p w14:paraId="3FD4F499" w14:textId="77777777" w:rsidR="009D370D" w:rsidRDefault="009D370D" w:rsidP="009D370D">
            <w:pPr>
              <w:pStyle w:val="a1"/>
            </w:pPr>
            <w:r>
              <w:rPr>
                <w:color w:val="000000"/>
              </w:rPr>
              <w:t xml:space="preserve">        System.</w:t>
            </w:r>
            <w:r>
              <w:rPr>
                <w:color w:val="0000C0"/>
              </w:rPr>
              <w:t>out</w:t>
            </w:r>
            <w:r>
              <w:rPr>
                <w:color w:val="000000"/>
              </w:rPr>
              <w:t>.printf(</w:t>
            </w:r>
            <w:r>
              <w:rPr>
                <w:color w:val="2A00FF"/>
              </w:rPr>
              <w:t>"Floating point number with 3 decimal digits: %.3f\n"</w:t>
            </w:r>
            <w:r>
              <w:rPr>
                <w:color w:val="000000"/>
              </w:rPr>
              <w:t>, 1.21312939123);</w:t>
            </w:r>
          </w:p>
          <w:p w14:paraId="67B86F04" w14:textId="77777777" w:rsidR="009D370D" w:rsidRDefault="009D370D" w:rsidP="009D370D">
            <w:pPr>
              <w:pStyle w:val="a1"/>
            </w:pPr>
          </w:p>
          <w:p w14:paraId="2987D9B3" w14:textId="77777777" w:rsidR="009D370D" w:rsidRDefault="009D370D" w:rsidP="009D370D">
            <w:pPr>
              <w:pStyle w:val="a1"/>
            </w:pPr>
            <w:r>
              <w:rPr>
                <w:color w:val="000000"/>
              </w:rPr>
              <w:t xml:space="preserve">        System.</w:t>
            </w:r>
            <w:r>
              <w:rPr>
                <w:color w:val="0000C0"/>
              </w:rPr>
              <w:t>out</w:t>
            </w:r>
            <w:r>
              <w:rPr>
                <w:color w:val="000000"/>
              </w:rPr>
              <w:t>.printf(</w:t>
            </w:r>
            <w:r>
              <w:rPr>
                <w:color w:val="2A00FF"/>
              </w:rPr>
              <w:t>"Floating point number with 8 decimal digits: %.8f\n\n"</w:t>
            </w:r>
            <w:r>
              <w:rPr>
                <w:color w:val="000000"/>
              </w:rPr>
              <w:t>, 1.21312939123);</w:t>
            </w:r>
          </w:p>
          <w:p w14:paraId="5BB77B6C" w14:textId="77777777" w:rsidR="009D370D" w:rsidRDefault="009D370D" w:rsidP="009D370D">
            <w:pPr>
              <w:pStyle w:val="a1"/>
            </w:pPr>
          </w:p>
          <w:p w14:paraId="2906BE72" w14:textId="77777777" w:rsidR="009D370D" w:rsidRDefault="009D370D" w:rsidP="009D370D">
            <w:pPr>
              <w:pStyle w:val="a1"/>
            </w:pPr>
            <w:r>
              <w:rPr>
                <w:color w:val="000000"/>
              </w:rPr>
              <w:t xml:space="preserve">        System.</w:t>
            </w:r>
            <w:r>
              <w:rPr>
                <w:color w:val="0000C0"/>
              </w:rPr>
              <w:t>out</w:t>
            </w:r>
            <w:r>
              <w:rPr>
                <w:color w:val="000000"/>
              </w:rPr>
              <w:t>.printf(</w:t>
            </w:r>
            <w:r>
              <w:rPr>
                <w:color w:val="2A00FF"/>
              </w:rPr>
              <w:t>"String: %s, integer: %d, float: %.6f\n\n"</w:t>
            </w:r>
            <w:r>
              <w:rPr>
                <w:color w:val="000000"/>
              </w:rPr>
              <w:t xml:space="preserve">, </w:t>
            </w:r>
            <w:r>
              <w:rPr>
                <w:color w:val="2A00FF"/>
              </w:rPr>
              <w:t>"Hello World"</w:t>
            </w:r>
            <w:r>
              <w:rPr>
                <w:color w:val="000000"/>
              </w:rPr>
              <w:t>, 89, 9.231435);</w:t>
            </w:r>
          </w:p>
          <w:p w14:paraId="02C4D796" w14:textId="77777777" w:rsidR="009D370D" w:rsidRDefault="009D370D" w:rsidP="009D370D">
            <w:pPr>
              <w:pStyle w:val="a1"/>
            </w:pPr>
          </w:p>
          <w:p w14:paraId="548F437F" w14:textId="77777777" w:rsidR="009D370D" w:rsidRDefault="009D370D" w:rsidP="009D370D">
            <w:pPr>
              <w:pStyle w:val="a1"/>
            </w:pPr>
            <w:r>
              <w:rPr>
                <w:color w:val="000000"/>
              </w:rPr>
              <w:t xml:space="preserve">        System.</w:t>
            </w:r>
            <w:r>
              <w:rPr>
                <w:color w:val="0000C0"/>
              </w:rPr>
              <w:t>out</w:t>
            </w:r>
            <w:r>
              <w:rPr>
                <w:color w:val="000000"/>
              </w:rPr>
              <w:t>.printf(</w:t>
            </w:r>
            <w:r>
              <w:rPr>
                <w:color w:val="2A00FF"/>
              </w:rPr>
              <w:t>"%-12s%-12s%s\n"</w:t>
            </w:r>
            <w:r>
              <w:rPr>
                <w:color w:val="000000"/>
              </w:rPr>
              <w:t xml:space="preserve">, </w:t>
            </w:r>
            <w:r>
              <w:rPr>
                <w:color w:val="2A00FF"/>
              </w:rPr>
              <w:t>"Column 1"</w:t>
            </w:r>
            <w:r>
              <w:rPr>
                <w:color w:val="000000"/>
              </w:rPr>
              <w:t xml:space="preserve">, </w:t>
            </w:r>
            <w:r>
              <w:rPr>
                <w:color w:val="2A00FF"/>
              </w:rPr>
              <w:t>"Column 2"</w:t>
            </w:r>
            <w:r>
              <w:rPr>
                <w:color w:val="000000"/>
              </w:rPr>
              <w:t xml:space="preserve">, </w:t>
            </w:r>
            <w:r>
              <w:rPr>
                <w:color w:val="2A00FF"/>
              </w:rPr>
              <w:t>"Column3"</w:t>
            </w:r>
            <w:r>
              <w:rPr>
                <w:color w:val="000000"/>
              </w:rPr>
              <w:t>);</w:t>
            </w:r>
          </w:p>
          <w:p w14:paraId="171D4D36" w14:textId="77777777" w:rsidR="009D370D" w:rsidRDefault="009D370D" w:rsidP="009D370D">
            <w:pPr>
              <w:pStyle w:val="a1"/>
            </w:pPr>
          </w:p>
          <w:p w14:paraId="5A27D493" w14:textId="77777777" w:rsidR="009D370D" w:rsidRDefault="009D370D" w:rsidP="009D370D">
            <w:pPr>
              <w:pStyle w:val="a1"/>
            </w:pPr>
            <w:r>
              <w:rPr>
                <w:color w:val="000000"/>
              </w:rPr>
              <w:t xml:space="preserve">        System.</w:t>
            </w:r>
            <w:r>
              <w:rPr>
                <w:color w:val="0000C0"/>
              </w:rPr>
              <w:t>out</w:t>
            </w:r>
            <w:r>
              <w:rPr>
                <w:color w:val="000000"/>
              </w:rPr>
              <w:t>.printf(</w:t>
            </w:r>
            <w:r>
              <w:rPr>
                <w:color w:val="2A00FF"/>
              </w:rPr>
              <w:t>"%-12d%-12d%07d\n\n"</w:t>
            </w:r>
            <w:r>
              <w:rPr>
                <w:color w:val="000000"/>
              </w:rPr>
              <w:t>, 15, 12, 5);</w:t>
            </w:r>
          </w:p>
          <w:p w14:paraId="451301F0" w14:textId="77777777" w:rsidR="009D370D" w:rsidRDefault="009D370D" w:rsidP="009D370D">
            <w:pPr>
              <w:pStyle w:val="a1"/>
            </w:pPr>
          </w:p>
          <w:p w14:paraId="053E3BAB" w14:textId="77777777" w:rsidR="009D370D" w:rsidRDefault="009D370D" w:rsidP="009D370D">
            <w:pPr>
              <w:pStyle w:val="a1"/>
            </w:pPr>
            <w:r>
              <w:rPr>
                <w:color w:val="000000"/>
              </w:rPr>
              <w:t xml:space="preserve">        System.</w:t>
            </w:r>
            <w:r>
              <w:rPr>
                <w:color w:val="0000C0"/>
              </w:rPr>
              <w:t>out</w:t>
            </w:r>
            <w:r>
              <w:rPr>
                <w:color w:val="000000"/>
              </w:rPr>
              <w:t>.printf(</w:t>
            </w:r>
            <w:r>
              <w:rPr>
                <w:color w:val="2A00FF"/>
              </w:rPr>
              <w:t>"%-8s%12s%12s\n"</w:t>
            </w:r>
            <w:r>
              <w:rPr>
                <w:color w:val="000000"/>
              </w:rPr>
              <w:t xml:space="preserve">, </w:t>
            </w:r>
            <w:r>
              <w:rPr>
                <w:color w:val="2A00FF"/>
              </w:rPr>
              <w:t>"Column 1"</w:t>
            </w:r>
            <w:r>
              <w:rPr>
                <w:color w:val="000000"/>
              </w:rPr>
              <w:t xml:space="preserve">, </w:t>
            </w:r>
            <w:r>
              <w:rPr>
                <w:color w:val="2A00FF"/>
              </w:rPr>
              <w:t>"Column 2"</w:t>
            </w:r>
            <w:r>
              <w:rPr>
                <w:color w:val="000000"/>
              </w:rPr>
              <w:t xml:space="preserve">, </w:t>
            </w:r>
            <w:r>
              <w:rPr>
                <w:color w:val="2A00FF"/>
              </w:rPr>
              <w:t>"Column3"</w:t>
            </w:r>
            <w:r>
              <w:rPr>
                <w:color w:val="000000"/>
              </w:rPr>
              <w:t>);</w:t>
            </w:r>
          </w:p>
          <w:p w14:paraId="3F83BCAE" w14:textId="77777777" w:rsidR="009D370D" w:rsidRDefault="009D370D" w:rsidP="009D370D">
            <w:pPr>
              <w:pStyle w:val="a1"/>
            </w:pPr>
          </w:p>
          <w:p w14:paraId="3BEA2379" w14:textId="77777777" w:rsidR="009D370D" w:rsidRDefault="009D370D" w:rsidP="009D370D">
            <w:pPr>
              <w:pStyle w:val="a1"/>
            </w:pPr>
            <w:r>
              <w:rPr>
                <w:color w:val="000000"/>
              </w:rPr>
              <w:t xml:space="preserve">        System.</w:t>
            </w:r>
            <w:r>
              <w:rPr>
                <w:color w:val="0000C0"/>
              </w:rPr>
              <w:t>out</w:t>
            </w:r>
            <w:r>
              <w:rPr>
                <w:color w:val="000000"/>
              </w:rPr>
              <w:t>.printf(</w:t>
            </w:r>
            <w:r>
              <w:rPr>
                <w:color w:val="2A00FF"/>
              </w:rPr>
              <w:t>"%-8.5s%12d%12.4f\n\n"</w:t>
            </w:r>
            <w:r>
              <w:rPr>
                <w:color w:val="000000"/>
              </w:rPr>
              <w:t xml:space="preserve">, </w:t>
            </w:r>
            <w:r>
              <w:rPr>
                <w:color w:val="2A00FF"/>
              </w:rPr>
              <w:t>"Hello World"</w:t>
            </w:r>
            <w:r>
              <w:rPr>
                <w:color w:val="000000"/>
              </w:rPr>
              <w:t>, 1234567, 3.141592);</w:t>
            </w:r>
          </w:p>
          <w:p w14:paraId="205F9EA5" w14:textId="77777777" w:rsidR="009D370D" w:rsidRDefault="009D370D" w:rsidP="009D370D">
            <w:pPr>
              <w:pStyle w:val="a1"/>
            </w:pPr>
          </w:p>
          <w:p w14:paraId="0F55D093" w14:textId="77777777" w:rsidR="009D370D" w:rsidRDefault="009D370D" w:rsidP="009D370D">
            <w:pPr>
              <w:pStyle w:val="a1"/>
            </w:pPr>
            <w:r>
              <w:rPr>
                <w:color w:val="000000"/>
              </w:rPr>
              <w:t xml:space="preserve">        System.</w:t>
            </w:r>
            <w:r>
              <w:rPr>
                <w:color w:val="0000C0"/>
              </w:rPr>
              <w:t>out</w:t>
            </w:r>
            <w:r>
              <w:rPr>
                <w:color w:val="000000"/>
              </w:rPr>
              <w:t>.printf(</w:t>
            </w:r>
            <w:r>
              <w:rPr>
                <w:color w:val="2A00FF"/>
              </w:rPr>
              <w:t>"%-12s%-12s\n"</w:t>
            </w:r>
            <w:r>
              <w:rPr>
                <w:color w:val="000000"/>
              </w:rPr>
              <w:t xml:space="preserve">, </w:t>
            </w:r>
            <w:r>
              <w:rPr>
                <w:color w:val="2A00FF"/>
              </w:rPr>
              <w:t>"Column 1"</w:t>
            </w:r>
            <w:r>
              <w:rPr>
                <w:color w:val="000000"/>
              </w:rPr>
              <w:t xml:space="preserve">, </w:t>
            </w:r>
            <w:r>
              <w:rPr>
                <w:color w:val="2A00FF"/>
              </w:rPr>
              <w:t>"Column 2"</w:t>
            </w:r>
            <w:r>
              <w:rPr>
                <w:color w:val="000000"/>
              </w:rPr>
              <w:t>);</w:t>
            </w:r>
          </w:p>
          <w:p w14:paraId="6A2F4674" w14:textId="77777777" w:rsidR="009D370D" w:rsidRDefault="009D370D" w:rsidP="009D370D">
            <w:pPr>
              <w:pStyle w:val="a1"/>
            </w:pPr>
          </w:p>
          <w:p w14:paraId="32AED30B" w14:textId="77777777" w:rsidR="009D370D" w:rsidRDefault="009D370D" w:rsidP="009D370D">
            <w:pPr>
              <w:pStyle w:val="a1"/>
            </w:pPr>
            <w:r>
              <w:rPr>
                <w:color w:val="000000"/>
              </w:rPr>
              <w:t xml:space="preserve">        System.</w:t>
            </w:r>
            <w:r>
              <w:rPr>
                <w:color w:val="0000C0"/>
              </w:rPr>
              <w:t>out</w:t>
            </w:r>
            <w:r>
              <w:rPr>
                <w:color w:val="000000"/>
              </w:rPr>
              <w:t>.printf(</w:t>
            </w:r>
            <w:r>
              <w:rPr>
                <w:color w:val="2A00FF"/>
              </w:rPr>
              <w:t>"%-12.5f%.20f"</w:t>
            </w:r>
            <w:r>
              <w:rPr>
                <w:color w:val="000000"/>
              </w:rPr>
              <w:t>, 12.23429837482, 9.10212023134);</w:t>
            </w:r>
          </w:p>
          <w:p w14:paraId="77E30CFB" w14:textId="77777777" w:rsidR="009D370D" w:rsidRDefault="009D370D" w:rsidP="009D370D">
            <w:pPr>
              <w:pStyle w:val="a1"/>
            </w:pPr>
          </w:p>
          <w:p w14:paraId="5C75FE08" w14:textId="77777777" w:rsidR="009D370D" w:rsidRDefault="009D370D" w:rsidP="009D370D">
            <w:pPr>
              <w:pStyle w:val="a1"/>
            </w:pPr>
            <w:r>
              <w:rPr>
                <w:color w:val="000000"/>
              </w:rPr>
              <w:t xml:space="preserve">    }</w:t>
            </w:r>
          </w:p>
          <w:p w14:paraId="359F54B2" w14:textId="77777777" w:rsidR="009D370D" w:rsidRDefault="009D370D" w:rsidP="009D370D">
            <w:pPr>
              <w:pStyle w:val="a1"/>
            </w:pPr>
          </w:p>
          <w:p w14:paraId="3C80F7B2" w14:textId="77777777" w:rsidR="009D370D" w:rsidRDefault="009D370D" w:rsidP="009D370D">
            <w:pPr>
              <w:pStyle w:val="a1"/>
            </w:pPr>
            <w:r>
              <w:rPr>
                <w:color w:val="000000"/>
              </w:rPr>
              <w:t>}</w:t>
            </w:r>
          </w:p>
          <w:p w14:paraId="0236796A" w14:textId="77777777" w:rsidR="007F6FF3" w:rsidRDefault="007F6FF3" w:rsidP="009D370D">
            <w:pPr>
              <w:pStyle w:val="a1"/>
            </w:pPr>
          </w:p>
        </w:tc>
      </w:tr>
    </w:tbl>
    <w:p w14:paraId="2C5BDFAD" w14:textId="21764FAD" w:rsidR="007F6FF3" w:rsidRDefault="007F6FF3" w:rsidP="007F6FF3"/>
    <w:p w14:paraId="1A622ED7" w14:textId="6E7D49D8" w:rsidR="003D633B" w:rsidRDefault="00E54C5E" w:rsidP="007F6FF3">
      <w:r>
        <w:rPr>
          <w:rFonts w:hint="eastAsia"/>
        </w:rPr>
        <w:t>실행 결과 출력을 확인하자.</w:t>
      </w:r>
    </w:p>
    <w:p w14:paraId="5786DC1A" w14:textId="77777777" w:rsidR="00E54C5E" w:rsidRDefault="00E54C5E" w:rsidP="007F6FF3"/>
    <w:p w14:paraId="5AC41BA0" w14:textId="7B120A73" w:rsidR="007F6FF3" w:rsidRDefault="007F6FF3" w:rsidP="007F6FF3"/>
    <w:p w14:paraId="7E27C9E5" w14:textId="6BAFD796" w:rsidR="007F6FF3" w:rsidRDefault="007F6FF3" w:rsidP="007F6FF3"/>
    <w:p w14:paraId="4137C643" w14:textId="02221A77" w:rsidR="00B30ECC" w:rsidRDefault="00B30ECC">
      <w:pPr>
        <w:widowControl/>
        <w:wordWrap/>
        <w:autoSpaceDE/>
        <w:autoSpaceDN/>
        <w:spacing w:after="160" w:line="259" w:lineRule="auto"/>
      </w:pPr>
    </w:p>
    <w:sectPr w:rsidR="00B30ECC" w:rsidSect="00B12C18">
      <w:footerReference w:type="default" r:id="rId24"/>
      <w:pgSz w:w="11906" w:h="16838"/>
      <w:pgMar w:top="720" w:right="720" w:bottom="720" w:left="720" w:header="340" w:footer="11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3233E" w14:textId="77777777" w:rsidR="002B1CC0" w:rsidRDefault="002B1CC0" w:rsidP="00B12C18">
      <w:r>
        <w:separator/>
      </w:r>
    </w:p>
  </w:endnote>
  <w:endnote w:type="continuationSeparator" w:id="0">
    <w:p w14:paraId="6D7D2B6A" w14:textId="77777777" w:rsidR="002B1CC0" w:rsidRDefault="002B1CC0" w:rsidP="00B1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938B8" w14:textId="283C4665" w:rsidR="00A35B5E" w:rsidRPr="00B12C18" w:rsidRDefault="00A35B5E">
    <w:pPr>
      <w:tabs>
        <w:tab w:val="center" w:pos="4550"/>
        <w:tab w:val="left" w:pos="5818"/>
      </w:tabs>
      <w:ind w:right="260"/>
      <w:jc w:val="right"/>
      <w:rPr>
        <w:color w:val="A6A6A6" w:themeColor="background1" w:themeShade="A6"/>
      </w:rPr>
    </w:pPr>
    <w:r w:rsidRPr="00B12C18">
      <w:rPr>
        <w:color w:val="A6A6A6" w:themeColor="background1" w:themeShade="A6"/>
      </w:rPr>
      <w:fldChar w:fldCharType="begin"/>
    </w:r>
    <w:r w:rsidRPr="00B12C18">
      <w:rPr>
        <w:color w:val="A6A6A6" w:themeColor="background1" w:themeShade="A6"/>
      </w:rPr>
      <w:instrText xml:space="preserve"> PAGE   \* MERGEFORMAT </w:instrText>
    </w:r>
    <w:r w:rsidRPr="00B12C18">
      <w:rPr>
        <w:color w:val="A6A6A6" w:themeColor="background1" w:themeShade="A6"/>
      </w:rPr>
      <w:fldChar w:fldCharType="separate"/>
    </w:r>
    <w:r w:rsidR="00AC6693">
      <w:rPr>
        <w:noProof/>
        <w:color w:val="A6A6A6" w:themeColor="background1" w:themeShade="A6"/>
      </w:rPr>
      <w:t>25</w:t>
    </w:r>
    <w:r w:rsidRPr="00B12C18">
      <w:rPr>
        <w:color w:val="A6A6A6" w:themeColor="background1" w:themeShade="A6"/>
      </w:rPr>
      <w:fldChar w:fldCharType="end"/>
    </w:r>
    <w:r w:rsidRPr="00B12C18">
      <w:rPr>
        <w:color w:val="A6A6A6" w:themeColor="background1" w:themeShade="A6"/>
      </w:rPr>
      <w:t xml:space="preserve"> </w:t>
    </w:r>
    <w:r>
      <w:rPr>
        <w:color w:val="A6A6A6" w:themeColor="background1" w:themeShade="A6"/>
      </w:rPr>
      <w:t>/</w:t>
    </w:r>
    <w:r w:rsidRPr="00B12C18">
      <w:rPr>
        <w:color w:val="A6A6A6" w:themeColor="background1" w:themeShade="A6"/>
      </w:rPr>
      <w:t xml:space="preserve"> </w:t>
    </w:r>
    <w:r w:rsidRPr="00B12C18">
      <w:rPr>
        <w:color w:val="A6A6A6" w:themeColor="background1" w:themeShade="A6"/>
      </w:rPr>
      <w:fldChar w:fldCharType="begin"/>
    </w:r>
    <w:r w:rsidRPr="00B12C18">
      <w:rPr>
        <w:color w:val="A6A6A6" w:themeColor="background1" w:themeShade="A6"/>
      </w:rPr>
      <w:instrText xml:space="preserve"> NUMPAGES  \* Arabic  \* MERGEFORMAT </w:instrText>
    </w:r>
    <w:r w:rsidRPr="00B12C18">
      <w:rPr>
        <w:color w:val="A6A6A6" w:themeColor="background1" w:themeShade="A6"/>
      </w:rPr>
      <w:fldChar w:fldCharType="separate"/>
    </w:r>
    <w:r w:rsidR="00AC6693">
      <w:rPr>
        <w:noProof/>
        <w:color w:val="A6A6A6" w:themeColor="background1" w:themeShade="A6"/>
      </w:rPr>
      <w:t>25</w:t>
    </w:r>
    <w:r w:rsidRPr="00B12C18">
      <w:rPr>
        <w:color w:val="A6A6A6" w:themeColor="background1" w:themeShade="A6"/>
      </w:rPr>
      <w:fldChar w:fldCharType="end"/>
    </w:r>
  </w:p>
  <w:p w14:paraId="388198A0" w14:textId="77777777" w:rsidR="00A35B5E" w:rsidRDefault="00A35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453C8" w14:textId="77777777" w:rsidR="002B1CC0" w:rsidRDefault="002B1CC0" w:rsidP="00B12C18">
      <w:r>
        <w:separator/>
      </w:r>
    </w:p>
  </w:footnote>
  <w:footnote w:type="continuationSeparator" w:id="0">
    <w:p w14:paraId="1333031E" w14:textId="77777777" w:rsidR="002B1CC0" w:rsidRDefault="002B1CC0" w:rsidP="00B12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513"/>
    <w:multiLevelType w:val="hybridMultilevel"/>
    <w:tmpl w:val="5900E48E"/>
    <w:lvl w:ilvl="0" w:tplc="A18E2E12">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76126C3"/>
    <w:multiLevelType w:val="multilevel"/>
    <w:tmpl w:val="A5287F6A"/>
    <w:lvl w:ilvl="0">
      <w:start w:val="1"/>
      <w:numFmt w:val="decimal"/>
      <w:pStyle w:val="Heading1"/>
      <w:suff w:val="space"/>
      <w:lvlText w:val="%1."/>
      <w:lvlJc w:val="left"/>
      <w:pPr>
        <w:ind w:left="425" w:hanging="425"/>
      </w:pPr>
      <w:rPr>
        <w:rFonts w:ascii="굴림체" w:eastAsia="굴림체" w:hAnsi="굴림체" w:hint="eastAsia"/>
      </w:rPr>
    </w:lvl>
    <w:lvl w:ilvl="1">
      <w:start w:val="1"/>
      <w:numFmt w:val="decimal"/>
      <w:pStyle w:val="Heading2"/>
      <w:suff w:val="space"/>
      <w:lvlText w:val="%2)"/>
      <w:lvlJc w:val="left"/>
      <w:pPr>
        <w:ind w:left="454" w:hanging="454"/>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4027648"/>
    <w:multiLevelType w:val="multilevel"/>
    <w:tmpl w:val="E984EC3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ko-KR" w:vendorID="64" w:dllVersion="0" w:nlCheck="1" w:checkStyle="0"/>
  <w:attachedTemplate r:id="rId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2A2"/>
    <w:rsid w:val="00060D07"/>
    <w:rsid w:val="00066187"/>
    <w:rsid w:val="000710BE"/>
    <w:rsid w:val="000913D9"/>
    <w:rsid w:val="000916E2"/>
    <w:rsid w:val="00092135"/>
    <w:rsid w:val="000B29E9"/>
    <w:rsid w:val="000D6322"/>
    <w:rsid w:val="000E4FE5"/>
    <w:rsid w:val="000F25E2"/>
    <w:rsid w:val="00102FCC"/>
    <w:rsid w:val="00107FE1"/>
    <w:rsid w:val="0011620F"/>
    <w:rsid w:val="001176C2"/>
    <w:rsid w:val="00124F9C"/>
    <w:rsid w:val="00143677"/>
    <w:rsid w:val="0016233F"/>
    <w:rsid w:val="001768DF"/>
    <w:rsid w:val="001932EB"/>
    <w:rsid w:val="001C09F9"/>
    <w:rsid w:val="001D125C"/>
    <w:rsid w:val="002161B8"/>
    <w:rsid w:val="002342A2"/>
    <w:rsid w:val="00241A65"/>
    <w:rsid w:val="00245266"/>
    <w:rsid w:val="00256A2C"/>
    <w:rsid w:val="00264A44"/>
    <w:rsid w:val="00264EEA"/>
    <w:rsid w:val="00290AAF"/>
    <w:rsid w:val="002B1CC0"/>
    <w:rsid w:val="002C0382"/>
    <w:rsid w:val="002D3E64"/>
    <w:rsid w:val="002D598A"/>
    <w:rsid w:val="002E00BC"/>
    <w:rsid w:val="002F20DD"/>
    <w:rsid w:val="002F238A"/>
    <w:rsid w:val="00301EF7"/>
    <w:rsid w:val="00303DBE"/>
    <w:rsid w:val="003246E9"/>
    <w:rsid w:val="0034084F"/>
    <w:rsid w:val="003571BA"/>
    <w:rsid w:val="00377D89"/>
    <w:rsid w:val="003869DE"/>
    <w:rsid w:val="003870CC"/>
    <w:rsid w:val="00387570"/>
    <w:rsid w:val="003A0CC9"/>
    <w:rsid w:val="003A5D77"/>
    <w:rsid w:val="003A6D82"/>
    <w:rsid w:val="003B3F99"/>
    <w:rsid w:val="003B5842"/>
    <w:rsid w:val="003B5C52"/>
    <w:rsid w:val="003D4F63"/>
    <w:rsid w:val="003D633B"/>
    <w:rsid w:val="004322FC"/>
    <w:rsid w:val="00440822"/>
    <w:rsid w:val="0044293E"/>
    <w:rsid w:val="00464617"/>
    <w:rsid w:val="00476326"/>
    <w:rsid w:val="004B4997"/>
    <w:rsid w:val="004B6366"/>
    <w:rsid w:val="004B73C7"/>
    <w:rsid w:val="004C7DAC"/>
    <w:rsid w:val="004E6CDB"/>
    <w:rsid w:val="004F2B1F"/>
    <w:rsid w:val="00526910"/>
    <w:rsid w:val="00530E33"/>
    <w:rsid w:val="0053636F"/>
    <w:rsid w:val="005368AB"/>
    <w:rsid w:val="00542C92"/>
    <w:rsid w:val="00560D74"/>
    <w:rsid w:val="0056491B"/>
    <w:rsid w:val="005B3EA7"/>
    <w:rsid w:val="005C7B25"/>
    <w:rsid w:val="005D31E4"/>
    <w:rsid w:val="005D60AB"/>
    <w:rsid w:val="00600F7D"/>
    <w:rsid w:val="00613127"/>
    <w:rsid w:val="00615D78"/>
    <w:rsid w:val="00616588"/>
    <w:rsid w:val="00667BA1"/>
    <w:rsid w:val="0069635B"/>
    <w:rsid w:val="006A2030"/>
    <w:rsid w:val="006B0E1E"/>
    <w:rsid w:val="006B2BC0"/>
    <w:rsid w:val="0070207E"/>
    <w:rsid w:val="00770831"/>
    <w:rsid w:val="007802AD"/>
    <w:rsid w:val="00793E35"/>
    <w:rsid w:val="007943F5"/>
    <w:rsid w:val="007C2BC1"/>
    <w:rsid w:val="007F505B"/>
    <w:rsid w:val="007F6FF3"/>
    <w:rsid w:val="007F7EFE"/>
    <w:rsid w:val="00824F5D"/>
    <w:rsid w:val="0083236A"/>
    <w:rsid w:val="008877E0"/>
    <w:rsid w:val="008A65A5"/>
    <w:rsid w:val="008E63EF"/>
    <w:rsid w:val="00905752"/>
    <w:rsid w:val="00906F1E"/>
    <w:rsid w:val="00914194"/>
    <w:rsid w:val="00931B7F"/>
    <w:rsid w:val="00932BED"/>
    <w:rsid w:val="00934C62"/>
    <w:rsid w:val="00940E8B"/>
    <w:rsid w:val="0095682F"/>
    <w:rsid w:val="00960CD4"/>
    <w:rsid w:val="009879A8"/>
    <w:rsid w:val="009A262B"/>
    <w:rsid w:val="009A6BF7"/>
    <w:rsid w:val="009D370D"/>
    <w:rsid w:val="009D5E14"/>
    <w:rsid w:val="009F09EC"/>
    <w:rsid w:val="00A117FB"/>
    <w:rsid w:val="00A16FA7"/>
    <w:rsid w:val="00A337FB"/>
    <w:rsid w:val="00A35B5E"/>
    <w:rsid w:val="00A402AC"/>
    <w:rsid w:val="00A4105D"/>
    <w:rsid w:val="00A56720"/>
    <w:rsid w:val="00A61B74"/>
    <w:rsid w:val="00A746E4"/>
    <w:rsid w:val="00A759ED"/>
    <w:rsid w:val="00A92ABC"/>
    <w:rsid w:val="00AA4D3A"/>
    <w:rsid w:val="00AB6518"/>
    <w:rsid w:val="00AC6693"/>
    <w:rsid w:val="00AD0B1D"/>
    <w:rsid w:val="00AD4E54"/>
    <w:rsid w:val="00AE2B1D"/>
    <w:rsid w:val="00B12C18"/>
    <w:rsid w:val="00B13954"/>
    <w:rsid w:val="00B16E53"/>
    <w:rsid w:val="00B30ECC"/>
    <w:rsid w:val="00B37F75"/>
    <w:rsid w:val="00B501A1"/>
    <w:rsid w:val="00B647A5"/>
    <w:rsid w:val="00B810E3"/>
    <w:rsid w:val="00B81C0F"/>
    <w:rsid w:val="00BD5EAA"/>
    <w:rsid w:val="00C352DD"/>
    <w:rsid w:val="00C645B4"/>
    <w:rsid w:val="00C76788"/>
    <w:rsid w:val="00C774DA"/>
    <w:rsid w:val="00C9765D"/>
    <w:rsid w:val="00CD34FF"/>
    <w:rsid w:val="00CD5FAA"/>
    <w:rsid w:val="00CF0C65"/>
    <w:rsid w:val="00D15298"/>
    <w:rsid w:val="00D179DE"/>
    <w:rsid w:val="00D72B75"/>
    <w:rsid w:val="00DA20A4"/>
    <w:rsid w:val="00DA7AA3"/>
    <w:rsid w:val="00DB3AEF"/>
    <w:rsid w:val="00E422CC"/>
    <w:rsid w:val="00E50655"/>
    <w:rsid w:val="00E54C5E"/>
    <w:rsid w:val="00E56D4B"/>
    <w:rsid w:val="00E719BE"/>
    <w:rsid w:val="00E95323"/>
    <w:rsid w:val="00EA6E00"/>
    <w:rsid w:val="00EA7ABB"/>
    <w:rsid w:val="00EC6C2A"/>
    <w:rsid w:val="00ED3C77"/>
    <w:rsid w:val="00EF537F"/>
    <w:rsid w:val="00F1144F"/>
    <w:rsid w:val="00F579D5"/>
    <w:rsid w:val="00F64EF9"/>
    <w:rsid w:val="00F670E8"/>
    <w:rsid w:val="00F84F0B"/>
    <w:rsid w:val="00F8512F"/>
    <w:rsid w:val="00FB2FC2"/>
    <w:rsid w:val="00FF10F5"/>
    <w:rsid w:val="39CEE202"/>
    <w:rsid w:val="591E2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99D9A"/>
  <w15:chartTrackingRefBased/>
  <w15:docId w15:val="{8CEA8714-A0B3-4FC5-82B7-EB01B5B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9D5"/>
    <w:pPr>
      <w:widowControl w:val="0"/>
      <w:wordWrap w:val="0"/>
      <w:autoSpaceDE w:val="0"/>
      <w:autoSpaceDN w:val="0"/>
      <w:spacing w:after="0" w:line="240" w:lineRule="auto"/>
    </w:pPr>
    <w:rPr>
      <w:rFonts w:ascii="굴림체" w:eastAsia="굴림체"/>
    </w:rPr>
  </w:style>
  <w:style w:type="paragraph" w:styleId="Heading1">
    <w:name w:val="heading 1"/>
    <w:basedOn w:val="Normal"/>
    <w:next w:val="Normal"/>
    <w:link w:val="Heading1Char"/>
    <w:uiPriority w:val="9"/>
    <w:qFormat/>
    <w:rsid w:val="002D598A"/>
    <w:pPr>
      <w:keepNext/>
      <w:numPr>
        <w:numId w:val="1"/>
      </w:numPr>
      <w:outlineLvl w:val="0"/>
    </w:pPr>
    <w:rPr>
      <w:rFonts w:ascii="굴림" w:eastAsia="굴림" w:hAnsiTheme="majorHAnsi" w:cstheme="majorBidi"/>
      <w:b/>
      <w:sz w:val="40"/>
      <w:szCs w:val="28"/>
    </w:rPr>
  </w:style>
  <w:style w:type="paragraph" w:styleId="Heading2">
    <w:name w:val="heading 2"/>
    <w:basedOn w:val="Normal"/>
    <w:next w:val="Normal"/>
    <w:link w:val="Heading2Char"/>
    <w:uiPriority w:val="9"/>
    <w:unhideWhenUsed/>
    <w:qFormat/>
    <w:rsid w:val="002D598A"/>
    <w:pPr>
      <w:keepNext/>
      <w:numPr>
        <w:ilvl w:val="1"/>
        <w:numId w:val="1"/>
      </w:numPr>
      <w:outlineLvl w:val="1"/>
    </w:pPr>
    <w:rPr>
      <w:rFonts w:ascii="굴림" w:eastAsia="굴림" w:hAnsiTheme="majorHAnsi" w:cstheme="majorBidi"/>
      <w:b/>
      <w:sz w:val="32"/>
    </w:rPr>
  </w:style>
  <w:style w:type="paragraph" w:styleId="Heading3">
    <w:name w:val="heading 3"/>
    <w:basedOn w:val="Normal"/>
    <w:next w:val="Normal"/>
    <w:link w:val="Heading3Char"/>
    <w:autoRedefine/>
    <w:uiPriority w:val="9"/>
    <w:unhideWhenUsed/>
    <w:qFormat/>
    <w:rsid w:val="007F7EFE"/>
    <w:pPr>
      <w:keepNext/>
      <w:outlineLvl w:val="2"/>
    </w:pPr>
    <w:rPr>
      <w:rFonts w:asciiTheme="majorHAnsi" w:eastAsia="돋움" w:hAnsiTheme="majorHAnsi" w:cstheme="majorBidi"/>
      <w:b/>
      <w:sz w:val="24"/>
    </w:rPr>
  </w:style>
  <w:style w:type="paragraph" w:styleId="Heading4">
    <w:name w:val="heading 4"/>
    <w:basedOn w:val="Normal"/>
    <w:next w:val="Normal"/>
    <w:link w:val="Heading4Char"/>
    <w:uiPriority w:val="9"/>
    <w:unhideWhenUsed/>
    <w:qFormat/>
    <w:rsid w:val="002D3E64"/>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8A"/>
    <w:rPr>
      <w:rFonts w:ascii="굴림" w:eastAsia="굴림" w:hAnsiTheme="majorHAnsi" w:cstheme="majorBidi"/>
      <w:b/>
      <w:sz w:val="40"/>
      <w:szCs w:val="28"/>
    </w:rPr>
  </w:style>
  <w:style w:type="character" w:customStyle="1" w:styleId="Heading2Char">
    <w:name w:val="Heading 2 Char"/>
    <w:basedOn w:val="DefaultParagraphFont"/>
    <w:link w:val="Heading2"/>
    <w:uiPriority w:val="9"/>
    <w:rsid w:val="002D598A"/>
    <w:rPr>
      <w:rFonts w:ascii="굴림" w:eastAsia="굴림" w:hAnsiTheme="majorHAnsi" w:cstheme="majorBidi"/>
      <w:b/>
      <w:sz w:val="32"/>
    </w:rPr>
  </w:style>
  <w:style w:type="character" w:customStyle="1" w:styleId="Heading3Char">
    <w:name w:val="Heading 3 Char"/>
    <w:basedOn w:val="DefaultParagraphFont"/>
    <w:link w:val="Heading3"/>
    <w:uiPriority w:val="9"/>
    <w:rsid w:val="007F7EFE"/>
    <w:rPr>
      <w:rFonts w:asciiTheme="majorHAnsi" w:eastAsia="돋움" w:hAnsiTheme="majorHAnsi" w:cstheme="majorBidi"/>
      <w:b/>
      <w:sz w:val="24"/>
    </w:rPr>
  </w:style>
  <w:style w:type="paragraph" w:customStyle="1" w:styleId="a">
    <w:name w:val="소스코드표"/>
    <w:basedOn w:val="Normal"/>
    <w:link w:val="Char"/>
    <w:qFormat/>
    <w:rsid w:val="00905752"/>
    <w:pPr>
      <w:pBdr>
        <w:top w:val="single" w:sz="4" w:space="1" w:color="auto"/>
        <w:left w:val="single" w:sz="4" w:space="4" w:color="auto"/>
        <w:bottom w:val="single" w:sz="4" w:space="1" w:color="auto"/>
        <w:right w:val="single" w:sz="4" w:space="4" w:color="auto"/>
      </w:pBdr>
      <w:adjustRightInd w:val="0"/>
      <w:snapToGrid w:val="0"/>
      <w:spacing w:line="220" w:lineRule="exact"/>
    </w:pPr>
  </w:style>
  <w:style w:type="paragraph" w:customStyle="1" w:styleId="a0">
    <w:name w:val="소스코드"/>
    <w:basedOn w:val="Normal"/>
    <w:link w:val="Char0"/>
    <w:qFormat/>
    <w:rsid w:val="00905752"/>
    <w:pPr>
      <w:adjustRightInd w:val="0"/>
      <w:snapToGrid w:val="0"/>
      <w:spacing w:line="220" w:lineRule="exact"/>
    </w:pPr>
  </w:style>
  <w:style w:type="character" w:customStyle="1" w:styleId="Char">
    <w:name w:val="소스코드표 Char"/>
    <w:basedOn w:val="DefaultParagraphFont"/>
    <w:link w:val="a"/>
    <w:rsid w:val="00905752"/>
    <w:rPr>
      <w:rFonts w:ascii="굴림체" w:eastAsia="굴림체"/>
    </w:rPr>
  </w:style>
  <w:style w:type="paragraph" w:styleId="Header">
    <w:name w:val="header"/>
    <w:basedOn w:val="Normal"/>
    <w:link w:val="HeaderChar"/>
    <w:uiPriority w:val="99"/>
    <w:unhideWhenUsed/>
    <w:rsid w:val="00B12C18"/>
    <w:pPr>
      <w:tabs>
        <w:tab w:val="center" w:pos="4513"/>
        <w:tab w:val="right" w:pos="9026"/>
      </w:tabs>
      <w:snapToGrid w:val="0"/>
    </w:pPr>
  </w:style>
  <w:style w:type="character" w:customStyle="1" w:styleId="Char0">
    <w:name w:val="소스코드 Char"/>
    <w:basedOn w:val="DefaultParagraphFont"/>
    <w:link w:val="a0"/>
    <w:rsid w:val="00905752"/>
    <w:rPr>
      <w:rFonts w:ascii="굴림체" w:eastAsia="굴림체"/>
    </w:rPr>
  </w:style>
  <w:style w:type="character" w:customStyle="1" w:styleId="HeaderChar">
    <w:name w:val="Header Char"/>
    <w:basedOn w:val="DefaultParagraphFont"/>
    <w:link w:val="Header"/>
    <w:uiPriority w:val="99"/>
    <w:rsid w:val="00B12C18"/>
    <w:rPr>
      <w:rFonts w:ascii="굴림체" w:eastAsia="굴림체"/>
    </w:rPr>
  </w:style>
  <w:style w:type="paragraph" w:styleId="Footer">
    <w:name w:val="footer"/>
    <w:basedOn w:val="Normal"/>
    <w:link w:val="FooterChar"/>
    <w:uiPriority w:val="99"/>
    <w:unhideWhenUsed/>
    <w:rsid w:val="00B12C18"/>
    <w:pPr>
      <w:tabs>
        <w:tab w:val="center" w:pos="4513"/>
        <w:tab w:val="right" w:pos="9026"/>
      </w:tabs>
      <w:snapToGrid w:val="0"/>
    </w:pPr>
  </w:style>
  <w:style w:type="character" w:customStyle="1" w:styleId="FooterChar">
    <w:name w:val="Footer Char"/>
    <w:basedOn w:val="DefaultParagraphFont"/>
    <w:link w:val="Footer"/>
    <w:uiPriority w:val="99"/>
    <w:rsid w:val="00B12C18"/>
    <w:rPr>
      <w:rFonts w:ascii="굴림체" w:eastAsia="굴림체"/>
    </w:rPr>
  </w:style>
  <w:style w:type="paragraph" w:customStyle="1" w:styleId="1">
    <w:name w:val="목록1"/>
    <w:basedOn w:val="ListParagraph"/>
    <w:link w:val="1Char"/>
    <w:qFormat/>
    <w:rsid w:val="002F238A"/>
    <w:pPr>
      <w:numPr>
        <w:numId w:val="3"/>
      </w:numPr>
      <w:ind w:leftChars="0" w:left="300" w:hangingChars="150" w:hanging="300"/>
    </w:pPr>
    <w:rPr>
      <w:szCs w:val="20"/>
    </w:rPr>
  </w:style>
  <w:style w:type="character" w:customStyle="1" w:styleId="1Char">
    <w:name w:val="목록1 Char"/>
    <w:basedOn w:val="DefaultParagraphFont"/>
    <w:link w:val="1"/>
    <w:rsid w:val="002F238A"/>
    <w:rPr>
      <w:rFonts w:ascii="굴림체" w:eastAsia="굴림체"/>
      <w:szCs w:val="20"/>
    </w:rPr>
  </w:style>
  <w:style w:type="paragraph" w:styleId="ListParagraph">
    <w:name w:val="List Paragraph"/>
    <w:basedOn w:val="Normal"/>
    <w:uiPriority w:val="34"/>
    <w:qFormat/>
    <w:rsid w:val="002F238A"/>
    <w:pPr>
      <w:ind w:leftChars="400" w:left="800"/>
    </w:pPr>
  </w:style>
  <w:style w:type="paragraph" w:customStyle="1" w:styleId="a1">
    <w:name w:val="코드표"/>
    <w:basedOn w:val="Normal"/>
    <w:link w:val="Char1"/>
    <w:qFormat/>
    <w:rsid w:val="00A402AC"/>
    <w:pPr>
      <w:wordWrap/>
      <w:adjustRightInd w:val="0"/>
      <w:spacing w:line="240" w:lineRule="exact"/>
      <w:jc w:val="left"/>
    </w:pPr>
    <w:rPr>
      <w:rFonts w:cs="굴림체"/>
      <w:bCs/>
      <w:kern w:val="0"/>
      <w:szCs w:val="20"/>
    </w:rPr>
  </w:style>
  <w:style w:type="character" w:customStyle="1" w:styleId="Char1">
    <w:name w:val="코드표 Char"/>
    <w:basedOn w:val="DefaultParagraphFont"/>
    <w:link w:val="a1"/>
    <w:rsid w:val="00A402AC"/>
    <w:rPr>
      <w:rFonts w:ascii="굴림체" w:eastAsia="굴림체" w:cs="굴림체"/>
      <w:bCs/>
      <w:kern w:val="0"/>
      <w:szCs w:val="20"/>
    </w:rPr>
  </w:style>
  <w:style w:type="table" w:styleId="TableGrid">
    <w:name w:val="Table Grid"/>
    <w:basedOn w:val="TableNormal"/>
    <w:uiPriority w:val="59"/>
    <w:rsid w:val="0023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719BE"/>
  </w:style>
  <w:style w:type="paragraph" w:styleId="TOC2">
    <w:name w:val="toc 2"/>
    <w:basedOn w:val="Normal"/>
    <w:next w:val="Normal"/>
    <w:autoRedefine/>
    <w:uiPriority w:val="39"/>
    <w:unhideWhenUsed/>
    <w:rsid w:val="00E719BE"/>
    <w:pPr>
      <w:ind w:leftChars="200" w:left="425"/>
    </w:pPr>
  </w:style>
  <w:style w:type="character" w:styleId="Hyperlink">
    <w:name w:val="Hyperlink"/>
    <w:basedOn w:val="DefaultParagraphFont"/>
    <w:uiPriority w:val="99"/>
    <w:unhideWhenUsed/>
    <w:rsid w:val="00E719BE"/>
    <w:rPr>
      <w:color w:val="0563C1" w:themeColor="hyperlink"/>
      <w:u w:val="single"/>
    </w:rPr>
  </w:style>
  <w:style w:type="character" w:customStyle="1" w:styleId="Heading4Char">
    <w:name w:val="Heading 4 Char"/>
    <w:basedOn w:val="DefaultParagraphFont"/>
    <w:link w:val="Heading4"/>
    <w:uiPriority w:val="9"/>
    <w:rsid w:val="002D3E64"/>
    <w:rPr>
      <w:rFonts w:ascii="굴림체" w:eastAsia="굴림체"/>
      <w:b/>
      <w:bCs/>
    </w:rPr>
  </w:style>
  <w:style w:type="character" w:styleId="CommentReference">
    <w:name w:val="annotation reference"/>
    <w:basedOn w:val="DefaultParagraphFont"/>
    <w:uiPriority w:val="99"/>
    <w:semiHidden/>
    <w:unhideWhenUsed/>
    <w:rsid w:val="00092135"/>
    <w:rPr>
      <w:sz w:val="18"/>
      <w:szCs w:val="18"/>
    </w:rPr>
  </w:style>
  <w:style w:type="paragraph" w:styleId="CommentText">
    <w:name w:val="annotation text"/>
    <w:basedOn w:val="Normal"/>
    <w:link w:val="CommentTextChar"/>
    <w:uiPriority w:val="99"/>
    <w:semiHidden/>
    <w:unhideWhenUsed/>
    <w:rsid w:val="00092135"/>
    <w:pPr>
      <w:jc w:val="left"/>
    </w:pPr>
  </w:style>
  <w:style w:type="character" w:customStyle="1" w:styleId="CommentTextChar">
    <w:name w:val="Comment Text Char"/>
    <w:basedOn w:val="DefaultParagraphFont"/>
    <w:link w:val="CommentText"/>
    <w:uiPriority w:val="99"/>
    <w:semiHidden/>
    <w:rsid w:val="00092135"/>
    <w:rPr>
      <w:rFonts w:ascii="굴림체" w:eastAsia="굴림체"/>
    </w:rPr>
  </w:style>
  <w:style w:type="paragraph" w:styleId="CommentSubject">
    <w:name w:val="annotation subject"/>
    <w:basedOn w:val="CommentText"/>
    <w:next w:val="CommentText"/>
    <w:link w:val="CommentSubjectChar"/>
    <w:uiPriority w:val="99"/>
    <w:semiHidden/>
    <w:unhideWhenUsed/>
    <w:rsid w:val="00092135"/>
    <w:rPr>
      <w:b/>
      <w:bCs/>
    </w:rPr>
  </w:style>
  <w:style w:type="character" w:customStyle="1" w:styleId="CommentSubjectChar">
    <w:name w:val="Comment Subject Char"/>
    <w:basedOn w:val="CommentTextChar"/>
    <w:link w:val="CommentSubject"/>
    <w:uiPriority w:val="99"/>
    <w:semiHidden/>
    <w:rsid w:val="00092135"/>
    <w:rPr>
      <w:rFonts w:ascii="굴림체" w:eastAsia="굴림체"/>
      <w:b/>
      <w:bCs/>
    </w:rPr>
  </w:style>
  <w:style w:type="paragraph" w:styleId="BalloonText">
    <w:name w:val="Balloon Text"/>
    <w:basedOn w:val="Normal"/>
    <w:link w:val="BalloonTextChar"/>
    <w:uiPriority w:val="99"/>
    <w:semiHidden/>
    <w:unhideWhenUsed/>
    <w:rsid w:val="0009213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92135"/>
    <w:rPr>
      <w:rFonts w:asciiTheme="majorHAnsi" w:eastAsiaTheme="majorEastAsia" w:hAnsiTheme="majorHAnsi" w:cstheme="majorBidi"/>
      <w:sz w:val="18"/>
      <w:szCs w:val="18"/>
    </w:rPr>
  </w:style>
  <w:style w:type="paragraph" w:styleId="Revision">
    <w:name w:val="Revision"/>
    <w:hidden/>
    <w:uiPriority w:val="99"/>
    <w:semiHidden/>
    <w:rsid w:val="00A35B5E"/>
    <w:pPr>
      <w:spacing w:after="0" w:line="240" w:lineRule="auto"/>
      <w:jc w:val="left"/>
    </w:pPr>
    <w:rPr>
      <w:rFonts w:ascii="굴림체" w:eastAsia="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https://o365skhu-my.sharepoint.com/personal/lsj_office_skhu_ac_kr/Documents/A/office%20templates/&#53596;&#54540;&#47551;2.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BE211-1BEF-4506-AA89-0928A653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템플릿2.dotx</Template>
  <TotalTime>432</TotalTime>
  <Pages>24</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Lee</dc:creator>
  <cp:keywords/>
  <dc:description/>
  <cp:lastModifiedBy>Lee Seungjin</cp:lastModifiedBy>
  <cp:revision>98</cp:revision>
  <dcterms:created xsi:type="dcterms:W3CDTF">2016-07-22T06:02:00Z</dcterms:created>
  <dcterms:modified xsi:type="dcterms:W3CDTF">2018-09-17T10:23:00Z</dcterms:modified>
</cp:coreProperties>
</file>