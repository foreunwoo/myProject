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9AE7" w14:textId="4E1ED1A0" w:rsidR="00F12B13" w:rsidRPr="00806557" w:rsidRDefault="00727354" w:rsidP="00BF77BD">
      <w:pPr>
        <w:rPr>
          <w:b/>
          <w:sz w:val="48"/>
        </w:rPr>
      </w:pPr>
      <w:r>
        <w:rPr>
          <w:rFonts w:hint="eastAsia"/>
          <w:b/>
          <w:sz w:val="48"/>
        </w:rPr>
        <w:t>J</w:t>
      </w:r>
      <w:r>
        <w:rPr>
          <w:b/>
          <w:sz w:val="48"/>
        </w:rPr>
        <w:t xml:space="preserve">ava </w:t>
      </w:r>
      <w:r>
        <w:rPr>
          <w:rFonts w:hint="eastAsia"/>
          <w:b/>
          <w:sz w:val="48"/>
        </w:rPr>
        <w:t xml:space="preserve">프로젝트 </w:t>
      </w:r>
      <w:r w:rsidR="00DF185D">
        <w:rPr>
          <w:rFonts w:hint="eastAsia"/>
          <w:b/>
          <w:sz w:val="48"/>
        </w:rPr>
        <w:t>공지</w:t>
      </w:r>
    </w:p>
    <w:p w14:paraId="4D7553E1" w14:textId="4450EB17" w:rsidR="00F12B13" w:rsidRDefault="00F12B13" w:rsidP="00BF77BD">
      <w:r>
        <w:t>201</w:t>
      </w:r>
      <w:r w:rsidR="00727354">
        <w:t>8-09-03</w:t>
      </w:r>
    </w:p>
    <w:p w14:paraId="291FAEEA" w14:textId="77777777" w:rsidR="00F12B13" w:rsidRDefault="00F12B13" w:rsidP="00BF77BD">
      <w:r>
        <w:rPr>
          <w:rFonts w:hint="eastAsia"/>
        </w:rPr>
        <w:t>이승진</w:t>
      </w:r>
    </w:p>
    <w:p w14:paraId="3F86081F" w14:textId="77777777" w:rsidR="00F12B13" w:rsidRDefault="00F12B13" w:rsidP="00BF77BD"/>
    <w:p w14:paraId="13F2612F" w14:textId="77777777" w:rsidR="00F12B13" w:rsidRDefault="00F12B13" w:rsidP="00BF77BD"/>
    <w:p w14:paraId="54870C55" w14:textId="77777777" w:rsidR="00F12B13" w:rsidRPr="00F12B13" w:rsidRDefault="00F12B13" w:rsidP="00BF77BD">
      <w:pPr>
        <w:rPr>
          <w:b/>
          <w:sz w:val="28"/>
        </w:rPr>
      </w:pPr>
      <w:r w:rsidRPr="00F12B13">
        <w:rPr>
          <w:rFonts w:hint="eastAsia"/>
          <w:b/>
          <w:sz w:val="28"/>
        </w:rPr>
        <w:t>목차</w:t>
      </w:r>
    </w:p>
    <w:p w14:paraId="6A750D53" w14:textId="35961F80" w:rsidR="00DF185D" w:rsidRDefault="00F12B1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3765215" w:history="1">
        <w:r w:rsidR="00DF185D" w:rsidRPr="00AA2FE2">
          <w:rPr>
            <w:rStyle w:val="Hyperlink"/>
            <w:rFonts w:hAnsi="굴림체"/>
            <w:noProof/>
          </w:rPr>
          <w:t>1.</w:t>
        </w:r>
        <w:r w:rsidR="00DF185D" w:rsidRPr="00AA2FE2">
          <w:rPr>
            <w:rStyle w:val="Hyperlink"/>
            <w:noProof/>
          </w:rPr>
          <w:t xml:space="preserve"> 프로젝트 개요</w:t>
        </w:r>
        <w:r w:rsidR="00DF185D">
          <w:rPr>
            <w:noProof/>
            <w:webHidden/>
          </w:rPr>
          <w:tab/>
        </w:r>
        <w:r w:rsidR="00DF185D">
          <w:rPr>
            <w:noProof/>
            <w:webHidden/>
          </w:rPr>
          <w:fldChar w:fldCharType="begin"/>
        </w:r>
        <w:r w:rsidR="00DF185D">
          <w:rPr>
            <w:noProof/>
            <w:webHidden/>
          </w:rPr>
          <w:instrText xml:space="preserve"> PAGEREF _Toc523765215 \h </w:instrText>
        </w:r>
        <w:r w:rsidR="00DF185D">
          <w:rPr>
            <w:noProof/>
            <w:webHidden/>
          </w:rPr>
        </w:r>
        <w:r w:rsidR="00DF185D">
          <w:rPr>
            <w:noProof/>
            <w:webHidden/>
          </w:rPr>
          <w:fldChar w:fldCharType="separate"/>
        </w:r>
        <w:r w:rsidR="00DF185D">
          <w:rPr>
            <w:noProof/>
            <w:webHidden/>
          </w:rPr>
          <w:t>2</w:t>
        </w:r>
        <w:r w:rsidR="00DF185D">
          <w:rPr>
            <w:noProof/>
            <w:webHidden/>
          </w:rPr>
          <w:fldChar w:fldCharType="end"/>
        </w:r>
      </w:hyperlink>
    </w:p>
    <w:p w14:paraId="45537AC6" w14:textId="16B2F531" w:rsidR="00F12B13" w:rsidRDefault="00F12B13" w:rsidP="00BF77BD">
      <w:r>
        <w:fldChar w:fldCharType="end"/>
      </w:r>
    </w:p>
    <w:p w14:paraId="2E99DA78" w14:textId="2E673FA2" w:rsidR="00727354" w:rsidRDefault="0072735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A3E502" w14:textId="71C2EEF5" w:rsidR="00727354" w:rsidRDefault="00727354" w:rsidP="00DF185D">
      <w:pPr>
        <w:pStyle w:val="Heading1"/>
      </w:pPr>
      <w:bookmarkStart w:id="0" w:name="_Toc523765215"/>
      <w:r>
        <w:rPr>
          <w:rFonts w:hint="eastAsia"/>
        </w:rPr>
        <w:lastRenderedPageBreak/>
        <w:t>프로젝트</w:t>
      </w:r>
      <w:r w:rsidR="00DF185D">
        <w:rPr>
          <w:rFonts w:hint="eastAsia"/>
        </w:rPr>
        <w:t xml:space="preserve"> </w:t>
      </w:r>
      <w:r w:rsidR="00DF185D">
        <w:rPr>
          <w:rFonts w:hint="eastAsia"/>
        </w:rPr>
        <w:t>개요</w:t>
      </w:r>
      <w:bookmarkEnd w:id="0"/>
    </w:p>
    <w:p w14:paraId="5E562C87" w14:textId="77777777" w:rsidR="00727354" w:rsidRPr="00727354" w:rsidRDefault="00727354" w:rsidP="00727354"/>
    <w:p w14:paraId="4A00F35B" w14:textId="4375073F" w:rsidR="00F12B13" w:rsidRDefault="00727354" w:rsidP="00727354">
      <w:pPr>
        <w:pStyle w:val="Heading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</w:p>
    <w:p w14:paraId="2C4F3859" w14:textId="5C903216" w:rsidR="00727354" w:rsidRDefault="00727354" w:rsidP="00727354">
      <w:r>
        <w:rPr>
          <w:rFonts w:hint="eastAsia"/>
        </w:rPr>
        <w:t>소프경진대회 출전이 목표인 경우에 3</w:t>
      </w:r>
      <w:r>
        <w:t>~4</w:t>
      </w:r>
      <w:r>
        <w:rPr>
          <w:rFonts w:hint="eastAsia"/>
        </w:rPr>
        <w:t>명이 한 팀으로 개발해도 됨.</w:t>
      </w:r>
    </w:p>
    <w:p w14:paraId="22DE53A8" w14:textId="4F8FA0AA" w:rsidR="00727354" w:rsidRDefault="00727354" w:rsidP="00727354">
      <w:r>
        <w:rPr>
          <w:rFonts w:hint="eastAsia"/>
        </w:rPr>
        <w:t>그렇지 않은 경우에,</w:t>
      </w:r>
      <w:r>
        <w:t xml:space="preserve"> </w:t>
      </w:r>
      <w:r>
        <w:rPr>
          <w:rFonts w:hint="eastAsia"/>
        </w:rPr>
        <w:t>개인 프로젝트이어야 함.</w:t>
      </w:r>
    </w:p>
    <w:p w14:paraId="54138009" w14:textId="196E1456" w:rsidR="00727354" w:rsidRDefault="00727354" w:rsidP="00727354"/>
    <w:p w14:paraId="2F0ED998" w14:textId="647430C3" w:rsidR="00727354" w:rsidRDefault="00727354" w:rsidP="00727354">
      <w:pPr>
        <w:pStyle w:val="Heading3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632E11B1" w14:textId="1AFCB28E" w:rsidR="00727354" w:rsidRDefault="00727354" w:rsidP="00727354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버전 관리 시스템을 사용해야 함.</w:t>
      </w:r>
    </w:p>
    <w:p w14:paraId="64972A5F" w14:textId="77777777" w:rsidR="00727354" w:rsidRPr="00727354" w:rsidRDefault="00727354" w:rsidP="00727354"/>
    <w:p w14:paraId="7341EEDA" w14:textId="73F4BC63" w:rsidR="00727354" w:rsidRDefault="00727354" w:rsidP="00727354">
      <w:pPr>
        <w:pStyle w:val="Heading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0EEC0FBD" w14:textId="4DF3D34C" w:rsidR="00727354" w:rsidRDefault="00727354" w:rsidP="00727354">
      <w:r>
        <w:rPr>
          <w:rFonts w:hint="eastAsia"/>
        </w:rPr>
        <w:t xml:space="preserve">완성도 </w:t>
      </w:r>
      <w:r>
        <w:t>50%</w:t>
      </w:r>
    </w:p>
    <w:p w14:paraId="1DFDF05D" w14:textId="60A33719" w:rsidR="00727354" w:rsidRDefault="00727354" w:rsidP="00727354">
      <w:r>
        <w:rPr>
          <w:rFonts w:hint="eastAsia"/>
        </w:rPr>
        <w:t xml:space="preserve">노력 </w:t>
      </w:r>
      <w:r>
        <w:t>50%</w:t>
      </w:r>
    </w:p>
    <w:p w14:paraId="70859977" w14:textId="505D4CD6" w:rsidR="00727354" w:rsidRDefault="00727354" w:rsidP="00727354"/>
    <w:p w14:paraId="26598915" w14:textId="05E562DC" w:rsidR="00727354" w:rsidRDefault="00727354" w:rsidP="00727354">
      <w:pPr>
        <w:pStyle w:val="Heading3"/>
      </w:pPr>
      <w:r>
        <w:rPr>
          <w:rFonts w:hint="eastAsia"/>
        </w:rPr>
        <w:t>노력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4C0E4878" w14:textId="55B32FF7" w:rsidR="00727354" w:rsidRDefault="00727354" w:rsidP="00727354">
      <w:r>
        <w:rPr>
          <w:rFonts w:hint="eastAsia"/>
        </w:rPr>
        <w:t xml:space="preserve">매주 꾸준히 작업한 기록이 </w:t>
      </w:r>
      <w:r>
        <w:t>git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에 남아 있어야 함.</w:t>
      </w:r>
    </w:p>
    <w:p w14:paraId="5643F2BE" w14:textId="07C43EF7" w:rsidR="00727354" w:rsidRDefault="00727354" w:rsidP="00727354"/>
    <w:p w14:paraId="0EB03857" w14:textId="7D0A8130" w:rsidR="00727354" w:rsidRDefault="00727354" w:rsidP="00727354"/>
    <w:p w14:paraId="170B025B" w14:textId="66CAB8E7" w:rsidR="00747750" w:rsidRDefault="00747750" w:rsidP="00747750">
      <w:pPr>
        <w:pStyle w:val="Heading3"/>
      </w:pPr>
      <w:r>
        <w:rPr>
          <w:rFonts w:hint="eastAsia"/>
        </w:rPr>
        <w:t>구해온</w:t>
      </w:r>
      <w:r>
        <w:rPr>
          <w:rFonts w:hint="eastAsia"/>
        </w:rPr>
        <w:t xml:space="preserve"> </w:t>
      </w:r>
      <w:r>
        <w:rPr>
          <w:rFonts w:hint="eastAsia"/>
        </w:rPr>
        <w:t>라이브러리나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</w:p>
    <w:p w14:paraId="0A247261" w14:textId="611FD067" w:rsidR="00747750" w:rsidRDefault="00747750" w:rsidP="00747750">
      <w:r>
        <w:rPr>
          <w:rFonts w:hint="eastAsia"/>
        </w:rPr>
        <w:t>단 구해온 것은 무엇이고,</w:t>
      </w:r>
      <w:r>
        <w:t xml:space="preserve"> </w:t>
      </w:r>
      <w:r>
        <w:rPr>
          <w:rFonts w:hint="eastAsia"/>
        </w:rPr>
        <w:t>자신이 구현한 것은 무엇인지 반드시 밝혀야 함.</w:t>
      </w:r>
    </w:p>
    <w:p w14:paraId="1C8AE0AD" w14:textId="16DA1DD9" w:rsidR="00747750" w:rsidRDefault="00747750" w:rsidP="00747750"/>
    <w:p w14:paraId="48B7CEDF" w14:textId="77777777" w:rsidR="00747750" w:rsidRPr="00747750" w:rsidRDefault="00747750" w:rsidP="00747750"/>
    <w:p w14:paraId="3FE33E67" w14:textId="0BDDD674" w:rsidR="00727354" w:rsidRDefault="00727354" w:rsidP="00727354"/>
    <w:p w14:paraId="5878DC3B" w14:textId="77777777" w:rsidR="00727354" w:rsidRPr="00727354" w:rsidRDefault="00727354" w:rsidP="00727354"/>
    <w:p w14:paraId="5F5EED95" w14:textId="77777777" w:rsidR="00F12B13" w:rsidRDefault="00F12B13" w:rsidP="00BF77BD"/>
    <w:p w14:paraId="59B3503E" w14:textId="1D271748" w:rsidR="00DF185D" w:rsidRDefault="00DF185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B4D7BB" w14:textId="6C6C77AC" w:rsidR="00F12B13" w:rsidRDefault="00DF185D" w:rsidP="00DF185D">
      <w:pPr>
        <w:pStyle w:val="Heading1"/>
      </w:pPr>
      <w:r>
        <w:rPr>
          <w:rFonts w:hint="eastAsia"/>
        </w:rPr>
        <w:lastRenderedPageBreak/>
        <w:t>과제</w:t>
      </w:r>
    </w:p>
    <w:p w14:paraId="1837ECDC" w14:textId="348672A3" w:rsidR="00DF185D" w:rsidRDefault="00DF185D" w:rsidP="00DF185D"/>
    <w:p w14:paraId="24E8B254" w14:textId="203F262E" w:rsidR="00DF185D" w:rsidRDefault="00DF185D" w:rsidP="00DF185D">
      <w:pPr>
        <w:pStyle w:val="Heading2"/>
      </w:pPr>
      <w:r>
        <w:rPr>
          <w:rFonts w:hint="eastAsia"/>
        </w:rPr>
        <w:t>2</w:t>
      </w:r>
      <w:r>
        <w:t xml:space="preserve">019-09-10 </w:t>
      </w:r>
      <w:r>
        <w:rPr>
          <w:rFonts w:hint="eastAsia"/>
        </w:rPr>
        <w:t>제출</w:t>
      </w:r>
    </w:p>
    <w:p w14:paraId="31A87B2B" w14:textId="77777777" w:rsidR="00DF185D" w:rsidRPr="00DF185D" w:rsidRDefault="00DF185D" w:rsidP="00DF185D"/>
    <w:p w14:paraId="0059DEE9" w14:textId="2789ECE6" w:rsidR="00DF185D" w:rsidRDefault="00DF185D" w:rsidP="00DF185D">
      <w:pPr>
        <w:pStyle w:val="Heading3"/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(URL)</w:t>
      </w:r>
    </w:p>
    <w:p w14:paraId="715209F2" w14:textId="034E84C2" w:rsidR="00DF185D" w:rsidRDefault="00DF185D" w:rsidP="00DF185D">
      <w:r>
        <w:t xml:space="preserve">eclipse </w:t>
      </w:r>
      <w:r>
        <w:rPr>
          <w:rFonts w:hint="eastAsia"/>
        </w:rPr>
        <w:t>프로젝트 한 개 이상 등록되어 있어야 함.</w:t>
      </w:r>
    </w:p>
    <w:p w14:paraId="4CE34B89" w14:textId="7402371E" w:rsidR="00DF185D" w:rsidRDefault="00DF185D" w:rsidP="00DF185D">
      <w:r>
        <w:rPr>
          <w:rFonts w:hint="eastAsia"/>
        </w:rPr>
        <w:t>(</w:t>
      </w:r>
      <w:r>
        <w:t xml:space="preserve">hello </w:t>
      </w:r>
      <w:r>
        <w:rPr>
          <w:rFonts w:hint="eastAsia"/>
        </w:rPr>
        <w:t>프로젝트라도.</w:t>
      </w:r>
      <w:r>
        <w:t>..)</w:t>
      </w:r>
    </w:p>
    <w:p w14:paraId="14095EFB" w14:textId="325E7CA9" w:rsidR="007E1EFA" w:rsidRDefault="007E1EFA" w:rsidP="00DF185D"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 xml:space="preserve">주소를 사용하여 </w:t>
      </w:r>
      <w:r>
        <w:t xml:space="preserve">github </w:t>
      </w:r>
      <w:r>
        <w:rPr>
          <w:rFonts w:hint="eastAsia"/>
        </w:rPr>
        <w:t>계정을 등록하는 것이 바람직.</w:t>
      </w:r>
    </w:p>
    <w:p w14:paraId="46CE3ED7" w14:textId="714D874F" w:rsidR="00DF185D" w:rsidRDefault="00DF185D" w:rsidP="00DF185D"/>
    <w:p w14:paraId="464CCD4C" w14:textId="67149619" w:rsidR="00DF185D" w:rsidRDefault="00DF185D" w:rsidP="00DF185D">
      <w:pPr>
        <w:pStyle w:val="Heading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14:paraId="1BCF26A9" w14:textId="4113E7AC" w:rsidR="00DF185D" w:rsidRDefault="00DF185D" w:rsidP="00DF185D">
      <w:r>
        <w:rPr>
          <w:rFonts w:hint="eastAsia"/>
        </w:rPr>
        <w:t>프로젝트 주제</w:t>
      </w:r>
    </w:p>
    <w:p w14:paraId="33AB79DE" w14:textId="6CC4C568" w:rsidR="00DF185D" w:rsidRDefault="00DF185D" w:rsidP="00DF185D">
      <w:r>
        <w:rPr>
          <w:rFonts w:hint="eastAsia"/>
        </w:rPr>
        <w:t xml:space="preserve">일정 계획 </w:t>
      </w:r>
    </w:p>
    <w:p w14:paraId="53D61141" w14:textId="07857385" w:rsidR="00DF185D" w:rsidRDefault="00DF185D" w:rsidP="00DF18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공부 일정</w:t>
      </w:r>
    </w:p>
    <w:p w14:paraId="25AD71B6" w14:textId="37E8BBFB" w:rsidR="00DF185D" w:rsidRDefault="00DF185D" w:rsidP="00DF18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일정</w:t>
      </w:r>
    </w:p>
    <w:p w14:paraId="76806293" w14:textId="2B546F7F" w:rsidR="0018059E" w:rsidRDefault="0018059E" w:rsidP="00DF185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</w:t>
      </w:r>
      <w:r w:rsidR="000C14FA">
        <w:rPr>
          <w:rFonts w:hint="eastAsia"/>
        </w:rPr>
        <w:t>기술</w:t>
      </w:r>
      <w:bookmarkStart w:id="1" w:name="_GoBack"/>
      <w:bookmarkEnd w:id="1"/>
    </w:p>
    <w:p w14:paraId="554A4328" w14:textId="1CFF3225" w:rsidR="00DF185D" w:rsidRDefault="00DF185D" w:rsidP="00DF185D"/>
    <w:p w14:paraId="05337C67" w14:textId="3A0B3BA5" w:rsidR="00DF185D" w:rsidRDefault="00DF185D" w:rsidP="00DF185D">
      <w:pPr>
        <w:pStyle w:val="Heading3"/>
      </w:pP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>google drive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문서임</w:t>
      </w:r>
    </w:p>
    <w:p w14:paraId="061FB0B1" w14:textId="23BA94D7" w:rsidR="00DF185D" w:rsidRDefault="00DF185D" w:rsidP="00DF185D"/>
    <w:p w14:paraId="47ECC5E9" w14:textId="082E51BB" w:rsidR="00DF185D" w:rsidRDefault="007E1EFA" w:rsidP="00DF185D">
      <w:pPr>
        <w:pStyle w:val="Heading3"/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주소와</w:t>
      </w:r>
      <w:r>
        <w:rPr>
          <w:rFonts w:hint="eastAsia"/>
        </w:rPr>
        <w:t xml:space="preserve"> </w:t>
      </w:r>
      <w:r>
        <w:t>gm</w:t>
      </w:r>
      <w:r>
        <w:rPr>
          <w:rFonts w:hint="eastAsia"/>
        </w:rPr>
        <w:t>a</w:t>
      </w:r>
      <w:r>
        <w:t xml:space="preserve">il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등록하기</w:t>
      </w:r>
    </w:p>
    <w:p w14:paraId="6DA83A74" w14:textId="6CA4E914" w:rsidR="007E1EFA" w:rsidRPr="007E1EFA" w:rsidRDefault="000C14FA" w:rsidP="007E1EFA">
      <w:hyperlink r:id="rId8" w:history="1">
        <w:r w:rsidR="007E1EFA" w:rsidRPr="007E1EFA">
          <w:rPr>
            <w:rStyle w:val="Hyperlink"/>
          </w:rPr>
          <w:t>https://docs.google.com/spreadsheets/d/1m3rSmc2HWA_NvnHg31I0NFHpZ-WZxXSv8Tiui4haMSA/edit?usp=sharing</w:t>
        </w:r>
      </w:hyperlink>
    </w:p>
    <w:p w14:paraId="50AB7234" w14:textId="77777777" w:rsidR="00DF185D" w:rsidRPr="00DF185D" w:rsidRDefault="00DF185D" w:rsidP="00DF185D"/>
    <w:p w14:paraId="73A5AA12" w14:textId="77777777" w:rsidR="00DF185D" w:rsidRPr="00DF185D" w:rsidRDefault="00DF185D" w:rsidP="00DF185D"/>
    <w:p w14:paraId="4FB0D14D" w14:textId="795FE4F6" w:rsidR="00DF185D" w:rsidRDefault="005A17B5" w:rsidP="005A17B5">
      <w:pPr>
        <w:pStyle w:val="Heading3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14:paraId="6EDF9B63" w14:textId="713C6FF5" w:rsidR="005A17B5" w:rsidRDefault="005A17B5" w:rsidP="005A17B5">
      <w:r>
        <w:rPr>
          <w:rFonts w:hint="eastAsia"/>
        </w:rPr>
        <w:t>g</w:t>
      </w:r>
      <w:r>
        <w:t>oogle drive</w:t>
      </w:r>
      <w:r>
        <w:rPr>
          <w:rFonts w:hint="eastAsia"/>
        </w:rPr>
        <w:t>에 학생 이름으로 공유 폴더를 만들었고,</w:t>
      </w:r>
    </w:p>
    <w:p w14:paraId="5F06434B" w14:textId="24DAD2DF" w:rsidR="005A17B5" w:rsidRDefault="005A17B5" w:rsidP="005A17B5">
      <w:r>
        <w:rPr>
          <w:rFonts w:hint="eastAsia"/>
        </w:rPr>
        <w:t xml:space="preserve">그 폴더에 쓰기 권한을 학생의 </w:t>
      </w:r>
      <w:r>
        <w:t xml:space="preserve">gmail </w:t>
      </w:r>
      <w:r>
        <w:rPr>
          <w:rFonts w:hint="eastAsia"/>
        </w:rPr>
        <w:t xml:space="preserve">계정으로 부여하였음. </w:t>
      </w:r>
      <w:r>
        <w:t xml:space="preserve">(gmail </w:t>
      </w:r>
      <w:r w:rsidR="00F866EA">
        <w:rPr>
          <w:rFonts w:hint="eastAsia"/>
        </w:rPr>
        <w:t>받은 편지함을 확인하기 바람)</w:t>
      </w:r>
    </w:p>
    <w:p w14:paraId="79D87526" w14:textId="2B740665" w:rsidR="00481579" w:rsidRDefault="00481579" w:rsidP="005A17B5">
      <w:pPr>
        <w:rPr>
          <w:rFonts w:hint="eastAsia"/>
        </w:rPr>
      </w:pPr>
      <w:r>
        <w:rPr>
          <w:rFonts w:hint="eastAsia"/>
        </w:rPr>
        <w:t>이 공유 폴더에 문서를 작성하기 바람</w:t>
      </w:r>
    </w:p>
    <w:p w14:paraId="2258AB0D" w14:textId="3EA6E4BE" w:rsidR="00F866EA" w:rsidRDefault="00F866EA" w:rsidP="005A17B5"/>
    <w:p w14:paraId="23A230C1" w14:textId="32C85E18" w:rsidR="00F866EA" w:rsidRDefault="00481579" w:rsidP="00F866EA">
      <w:pPr>
        <w:pStyle w:val="Heading3"/>
      </w:pPr>
      <w:r>
        <w:rPr>
          <w:rFonts w:hint="eastAsia"/>
        </w:rPr>
        <w:t>문서</w:t>
      </w:r>
      <w:r w:rsidR="00F866EA">
        <w:rPr>
          <w:rFonts w:hint="eastAsia"/>
        </w:rPr>
        <w:t xml:space="preserve"> </w:t>
      </w:r>
      <w:r w:rsidR="00F866EA">
        <w:rPr>
          <w:rFonts w:hint="eastAsia"/>
        </w:rPr>
        <w:t>형식</w:t>
      </w:r>
    </w:p>
    <w:p w14:paraId="32FA6330" w14:textId="7987658C" w:rsidR="00F866EA" w:rsidRPr="00F866EA" w:rsidRDefault="00B30E2E" w:rsidP="00F866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B9EEB3" wp14:editId="62F73F0E">
            <wp:extent cx="2301168" cy="21193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94" cy="21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705E" w14:textId="423AE270" w:rsidR="00DF185D" w:rsidRDefault="00DF185D" w:rsidP="00DF185D"/>
    <w:p w14:paraId="680DC12C" w14:textId="05CD0238" w:rsidR="00B30E2E" w:rsidRDefault="00B30E2E" w:rsidP="00DF185D">
      <w:pPr>
        <w:rPr>
          <w:rFonts w:hint="eastAsia"/>
        </w:rPr>
      </w:pP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스프레드시트,</w:t>
      </w:r>
      <w:r>
        <w:t xml:space="preserve"> </w:t>
      </w:r>
      <w:r>
        <w:rPr>
          <w:rFonts w:hint="eastAsia"/>
        </w:rPr>
        <w:t>프레젠테이션</w:t>
      </w:r>
      <w:r w:rsidR="00481579">
        <w:rPr>
          <w:rFonts w:hint="eastAsia"/>
        </w:rPr>
        <w:t xml:space="preserve"> 문서</w:t>
      </w:r>
    </w:p>
    <w:p w14:paraId="0282CEEA" w14:textId="203419D9" w:rsidR="00DF185D" w:rsidRDefault="00DF185D" w:rsidP="00DF185D"/>
    <w:p w14:paraId="09D051A8" w14:textId="77777777" w:rsidR="00653FDC" w:rsidRDefault="00653FDC" w:rsidP="00DF185D">
      <w:pPr>
        <w:rPr>
          <w:rFonts w:hint="eastAsia"/>
        </w:rPr>
      </w:pPr>
    </w:p>
    <w:p w14:paraId="38070187" w14:textId="771ADBFB" w:rsidR="00481579" w:rsidRDefault="00653FDC" w:rsidP="00653FDC">
      <w:pPr>
        <w:pStyle w:val="Heading3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14:paraId="47453E53" w14:textId="7B5551AF" w:rsidR="00481579" w:rsidRDefault="00653FDC" w:rsidP="00DF185D">
      <w:r>
        <w:rPr>
          <w:rFonts w:hint="eastAsia"/>
        </w:rPr>
        <w:t xml:space="preserve">문서 이름 앞에 작성일 </w:t>
      </w:r>
      <w:r>
        <w:t>8</w:t>
      </w:r>
      <w:r>
        <w:rPr>
          <w:rFonts w:hint="eastAsia"/>
        </w:rPr>
        <w:t>자리를 붙인다.</w:t>
      </w:r>
    </w:p>
    <w:p w14:paraId="2AA07611" w14:textId="77777777" w:rsidR="00583C1B" w:rsidRDefault="00653FDC" w:rsidP="00DF185D">
      <w:r>
        <w:rPr>
          <w:rFonts w:hint="eastAsia"/>
        </w:rPr>
        <w:t>예:</w:t>
      </w:r>
      <w:r>
        <w:t xml:space="preserve"> </w:t>
      </w:r>
    </w:p>
    <w:p w14:paraId="69D533E5" w14:textId="45800543" w:rsidR="00583C1B" w:rsidRDefault="00583C1B" w:rsidP="00DF185D">
      <w:r>
        <w:t xml:space="preserve">  </w:t>
      </w:r>
      <w:r w:rsidR="00653FDC">
        <w:t xml:space="preserve">20180910 </w:t>
      </w:r>
      <w:r>
        <w:rPr>
          <w:rFonts w:hint="eastAsia"/>
        </w:rPr>
        <w:t>프로젝트 계획</w:t>
      </w:r>
    </w:p>
    <w:p w14:paraId="6F75C670" w14:textId="026FEE4B" w:rsidR="00653FDC" w:rsidRDefault="00583C1B" w:rsidP="00DF185D">
      <w:r>
        <w:rPr>
          <w:rFonts w:hint="eastAsia"/>
        </w:rPr>
        <w:t xml:space="preserve"> </w:t>
      </w:r>
      <w:r>
        <w:t xml:space="preserve"> 20180917 </w:t>
      </w:r>
      <w:r w:rsidR="00653FDC">
        <w:rPr>
          <w:rFonts w:hint="eastAsia"/>
        </w:rPr>
        <w:t>작업일지</w:t>
      </w:r>
    </w:p>
    <w:p w14:paraId="151B7E44" w14:textId="15FE132D" w:rsidR="00583C1B" w:rsidRDefault="00583C1B" w:rsidP="00DF185D">
      <w:r>
        <w:rPr>
          <w:rFonts w:hint="eastAsia"/>
        </w:rPr>
        <w:t xml:space="preserve"> </w:t>
      </w:r>
      <w:r>
        <w:t xml:space="preserve"> 201809</w:t>
      </w:r>
      <w:r w:rsidR="00A718A1">
        <w:t>24 DB</w:t>
      </w:r>
      <w:r w:rsidR="00A718A1">
        <w:rPr>
          <w:rFonts w:hint="eastAsia"/>
        </w:rPr>
        <w:t>설계</w:t>
      </w:r>
    </w:p>
    <w:p w14:paraId="4F3261F7" w14:textId="5AE5188C" w:rsidR="00A718A1" w:rsidRDefault="00A718A1" w:rsidP="00DF185D"/>
    <w:p w14:paraId="21EB8834" w14:textId="63D50875" w:rsidR="00A718A1" w:rsidRDefault="00A718A1" w:rsidP="00DF185D"/>
    <w:p w14:paraId="7EB25AF9" w14:textId="77777777" w:rsidR="00A718A1" w:rsidRDefault="00A718A1" w:rsidP="00DF185D">
      <w:pPr>
        <w:rPr>
          <w:rFonts w:hint="eastAsia"/>
        </w:rPr>
      </w:pPr>
    </w:p>
    <w:p w14:paraId="3023192E" w14:textId="77777777" w:rsidR="00653FDC" w:rsidRPr="00DF185D" w:rsidRDefault="00653FDC" w:rsidP="00DF185D">
      <w:pPr>
        <w:rPr>
          <w:rFonts w:hint="eastAsia"/>
        </w:rPr>
      </w:pPr>
    </w:p>
    <w:sectPr w:rsidR="00653FDC" w:rsidRPr="00DF185D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114A9" w14:textId="77777777" w:rsidR="00727354" w:rsidRDefault="00727354" w:rsidP="00B12C18">
      <w:r>
        <w:separator/>
      </w:r>
    </w:p>
  </w:endnote>
  <w:endnote w:type="continuationSeparator" w:id="0">
    <w:p w14:paraId="6D39ADE9" w14:textId="77777777" w:rsidR="00727354" w:rsidRDefault="00727354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51AD7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07C3A165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405A" w14:textId="77777777" w:rsidR="00727354" w:rsidRDefault="00727354" w:rsidP="00B12C18">
      <w:r>
        <w:separator/>
      </w:r>
    </w:p>
  </w:footnote>
  <w:footnote w:type="continuationSeparator" w:id="0">
    <w:p w14:paraId="18758167" w14:textId="77777777" w:rsidR="00727354" w:rsidRDefault="00727354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54"/>
    <w:rsid w:val="000A2736"/>
    <w:rsid w:val="000C038C"/>
    <w:rsid w:val="000C14FA"/>
    <w:rsid w:val="000C21E4"/>
    <w:rsid w:val="000F25E2"/>
    <w:rsid w:val="000F7DDA"/>
    <w:rsid w:val="0011439A"/>
    <w:rsid w:val="0018059E"/>
    <w:rsid w:val="00200BD8"/>
    <w:rsid w:val="002161B8"/>
    <w:rsid w:val="002A7622"/>
    <w:rsid w:val="002F238A"/>
    <w:rsid w:val="00471C33"/>
    <w:rsid w:val="00481579"/>
    <w:rsid w:val="00530E33"/>
    <w:rsid w:val="00583C1B"/>
    <w:rsid w:val="005A17B5"/>
    <w:rsid w:val="005C7255"/>
    <w:rsid w:val="00640D02"/>
    <w:rsid w:val="00653FDC"/>
    <w:rsid w:val="006741D0"/>
    <w:rsid w:val="00727354"/>
    <w:rsid w:val="00747750"/>
    <w:rsid w:val="007E1EFA"/>
    <w:rsid w:val="007F6AC6"/>
    <w:rsid w:val="00806557"/>
    <w:rsid w:val="00905752"/>
    <w:rsid w:val="00934C62"/>
    <w:rsid w:val="009879A8"/>
    <w:rsid w:val="00A6659D"/>
    <w:rsid w:val="00A718A1"/>
    <w:rsid w:val="00A95E88"/>
    <w:rsid w:val="00B12C18"/>
    <w:rsid w:val="00B16E53"/>
    <w:rsid w:val="00B30E2E"/>
    <w:rsid w:val="00B551BF"/>
    <w:rsid w:val="00BF6068"/>
    <w:rsid w:val="00BF77BD"/>
    <w:rsid w:val="00C352DD"/>
    <w:rsid w:val="00C6092D"/>
    <w:rsid w:val="00D64E5F"/>
    <w:rsid w:val="00DF185D"/>
    <w:rsid w:val="00DF6BA9"/>
    <w:rsid w:val="00E422CC"/>
    <w:rsid w:val="00E50655"/>
    <w:rsid w:val="00F12B13"/>
    <w:rsid w:val="00F5549F"/>
    <w:rsid w:val="00F579D5"/>
    <w:rsid w:val="00F71AE4"/>
    <w:rsid w:val="00F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9C506"/>
  <w15:chartTrackingRefBased/>
  <w15:docId w15:val="{C37DE78A-E3F6-4539-AD63-F6A4AAA5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1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3rSmc2HWA_NvnHg31I0NFHpZ-WZxXSv8Tiui4haMSA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A/office%20templates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4DDA-D751-43E6-9B05-B80F8135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147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10</cp:revision>
  <dcterms:created xsi:type="dcterms:W3CDTF">2018-09-03T09:46:00Z</dcterms:created>
  <dcterms:modified xsi:type="dcterms:W3CDTF">2018-09-10T11:41:00Z</dcterms:modified>
</cp:coreProperties>
</file>