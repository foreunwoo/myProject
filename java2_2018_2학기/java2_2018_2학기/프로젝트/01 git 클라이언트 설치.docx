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42C2" w14:textId="1671D4DA" w:rsidR="00913825" w:rsidRDefault="00455293" w:rsidP="00B01330">
      <w:pPr>
        <w:rPr>
          <w:b/>
          <w:sz w:val="40"/>
        </w:rPr>
      </w:pPr>
      <w:bookmarkStart w:id="0" w:name="_Toc444193769"/>
      <w:r>
        <w:rPr>
          <w:b/>
          <w:sz w:val="40"/>
        </w:rPr>
        <w:t>git</w:t>
      </w:r>
      <w:r w:rsidR="00913825" w:rsidRPr="00B01330">
        <w:rPr>
          <w:b/>
          <w:sz w:val="40"/>
        </w:rPr>
        <w:t xml:space="preserve"> </w:t>
      </w:r>
      <w:r w:rsidR="00913825" w:rsidRPr="00B01330">
        <w:rPr>
          <w:rFonts w:hint="eastAsia"/>
          <w:b/>
          <w:sz w:val="40"/>
        </w:rPr>
        <w:t>클라이언트 설치</w:t>
      </w:r>
      <w:bookmarkEnd w:id="0"/>
    </w:p>
    <w:p w14:paraId="5EDFCF0B" w14:textId="1F36F394" w:rsidR="00B01330" w:rsidRDefault="00910DB6" w:rsidP="00910DB6">
      <w:r>
        <w:t>2018-03-22</w:t>
      </w:r>
    </w:p>
    <w:p w14:paraId="1A2B39ED" w14:textId="533793D8" w:rsidR="00910DB6" w:rsidRDefault="00910DB6" w:rsidP="00910DB6">
      <w:r>
        <w:rPr>
          <w:rFonts w:hint="eastAsia"/>
        </w:rPr>
        <w:t>이승진</w:t>
      </w:r>
    </w:p>
    <w:p w14:paraId="162FADEC" w14:textId="047AC481" w:rsidR="00910DB6" w:rsidRDefault="00910DB6" w:rsidP="00910DB6"/>
    <w:p w14:paraId="74D14122" w14:textId="1ABC9F01" w:rsidR="00E178F4" w:rsidRDefault="00E178F4" w:rsidP="00910DB6"/>
    <w:p w14:paraId="512CA156" w14:textId="42DC434D" w:rsidR="00E178F4" w:rsidRDefault="00E178F4" w:rsidP="00910DB6">
      <w:pPr>
        <w:rPr>
          <w:b/>
          <w:sz w:val="28"/>
        </w:rPr>
      </w:pPr>
      <w:r w:rsidRPr="00C85C97">
        <w:rPr>
          <w:rFonts w:hint="eastAsia"/>
          <w:b/>
          <w:sz w:val="28"/>
        </w:rPr>
        <w:t>목차</w:t>
      </w:r>
    </w:p>
    <w:p w14:paraId="1A300966" w14:textId="51080136" w:rsidR="00462D96" w:rsidRDefault="00462D96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9490488" w:history="1">
        <w:r w:rsidRPr="00FA6049">
          <w:rPr>
            <w:rStyle w:val="Hyperlink"/>
            <w:noProof/>
          </w:rPr>
          <w:t>1. 배경 지식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E54115" w14:textId="459D7B6E" w:rsidR="00462D96" w:rsidRDefault="008D3574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89" w:history="1">
        <w:r w:rsidR="00462D96" w:rsidRPr="00FA6049">
          <w:rPr>
            <w:rStyle w:val="Hyperlink"/>
            <w:noProof/>
          </w:rPr>
          <w:t>1) 소스코드 버전 관리, 형상 관리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_Toc509490489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2</w:t>
        </w:r>
        <w:r w:rsidR="00462D96">
          <w:rPr>
            <w:noProof/>
            <w:webHidden/>
          </w:rPr>
          <w:fldChar w:fldCharType="end"/>
        </w:r>
      </w:hyperlink>
    </w:p>
    <w:p w14:paraId="58FE90DA" w14:textId="0F618527" w:rsidR="00462D96" w:rsidRDefault="008D3574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0" w:history="1">
        <w:r w:rsidR="00462D96" w:rsidRPr="00FA6049">
          <w:rPr>
            <w:rStyle w:val="Hyperlink"/>
            <w:noProof/>
          </w:rPr>
          <w:t xml:space="preserve">2) </w:t>
        </w:r>
        <w:r w:rsidR="00455293">
          <w:rPr>
            <w:rStyle w:val="Hyperlink"/>
            <w:noProof/>
          </w:rPr>
          <w:t>git</w:t>
        </w:r>
        <w:r w:rsidR="00462D96" w:rsidRPr="00FA6049">
          <w:rPr>
            <w:rStyle w:val="Hyperlink"/>
            <w:noProof/>
          </w:rPr>
          <w:t xml:space="preserve"> 클라이언트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_Toc509490490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2</w:t>
        </w:r>
        <w:r w:rsidR="00462D96">
          <w:rPr>
            <w:noProof/>
            <w:webHidden/>
          </w:rPr>
          <w:fldChar w:fldCharType="end"/>
        </w:r>
      </w:hyperlink>
    </w:p>
    <w:p w14:paraId="3907ED50" w14:textId="456E99AF" w:rsidR="00462D96" w:rsidRDefault="008D3574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1" w:history="1">
        <w:r w:rsidR="00462D96" w:rsidRPr="00FA6049">
          <w:rPr>
            <w:rStyle w:val="Hyperlink"/>
            <w:noProof/>
          </w:rPr>
          <w:t>3) 줄바꿈 문자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_Toc509490491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2</w:t>
        </w:r>
        <w:r w:rsidR="00462D96">
          <w:rPr>
            <w:noProof/>
            <w:webHidden/>
          </w:rPr>
          <w:fldChar w:fldCharType="end"/>
        </w:r>
      </w:hyperlink>
    </w:p>
    <w:p w14:paraId="0027E20B" w14:textId="49CECFF9" w:rsidR="00462D96" w:rsidRDefault="008D3574">
      <w:pPr>
        <w:pStyle w:val="TOC3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2" w:history="1">
        <w:r w:rsidR="00462D96" w:rsidRPr="00FA6049">
          <w:rPr>
            <w:rStyle w:val="Hyperlink"/>
            <w:noProof/>
          </w:rPr>
          <w:t>Unix 줄바꿈 문자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_Toc509490492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2</w:t>
        </w:r>
        <w:r w:rsidR="00462D96">
          <w:rPr>
            <w:noProof/>
            <w:webHidden/>
          </w:rPr>
          <w:fldChar w:fldCharType="end"/>
        </w:r>
      </w:hyperlink>
    </w:p>
    <w:p w14:paraId="15177A85" w14:textId="0688D37D" w:rsidR="00462D96" w:rsidRDefault="008D3574">
      <w:pPr>
        <w:pStyle w:val="TOC3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3" w:history="1">
        <w:r w:rsidR="00462D96" w:rsidRPr="00FA6049">
          <w:rPr>
            <w:rStyle w:val="Hyperlink"/>
            <w:noProof/>
          </w:rPr>
          <w:t>Windows 줄바꿈 문자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_Toc509490493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3</w:t>
        </w:r>
        <w:r w:rsidR="00462D96">
          <w:rPr>
            <w:noProof/>
            <w:webHidden/>
          </w:rPr>
          <w:fldChar w:fldCharType="end"/>
        </w:r>
      </w:hyperlink>
    </w:p>
    <w:p w14:paraId="40C3EE79" w14:textId="02C18F87" w:rsidR="00462D96" w:rsidRDefault="008D3574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4" w:history="1">
        <w:r w:rsidR="00462D96" w:rsidRPr="00FA6049">
          <w:rPr>
            <w:rStyle w:val="Hyperlink"/>
            <w:noProof/>
          </w:rPr>
          <w:t xml:space="preserve">4) </w:t>
        </w:r>
        <w:r w:rsidR="00455293">
          <w:rPr>
            <w:rStyle w:val="Hyperlink"/>
            <w:noProof/>
          </w:rPr>
          <w:t>git</w:t>
        </w:r>
        <w:r w:rsidR="00462D96" w:rsidRPr="00FA6049">
          <w:rPr>
            <w:rStyle w:val="Hyperlink"/>
            <w:noProof/>
          </w:rPr>
          <w:t>과 줄바꿈 문자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_Toc509490494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3</w:t>
        </w:r>
        <w:r w:rsidR="00462D96">
          <w:rPr>
            <w:noProof/>
            <w:webHidden/>
          </w:rPr>
          <w:fldChar w:fldCharType="end"/>
        </w:r>
      </w:hyperlink>
    </w:p>
    <w:p w14:paraId="37A07BF8" w14:textId="6FACC898" w:rsidR="00462D96" w:rsidRDefault="008D3574">
      <w:pPr>
        <w:pStyle w:val="TOC3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5" w:history="1">
        <w:r w:rsidR="00462D96" w:rsidRPr="00FA6049">
          <w:rPr>
            <w:rStyle w:val="Hyperlink"/>
            <w:noProof/>
          </w:rPr>
          <w:t>Checkout Windows-style, commit unix-style endings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_Toc509490495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3</w:t>
        </w:r>
        <w:r w:rsidR="00462D96">
          <w:rPr>
            <w:noProof/>
            <w:webHidden/>
          </w:rPr>
          <w:fldChar w:fldCharType="end"/>
        </w:r>
      </w:hyperlink>
    </w:p>
    <w:p w14:paraId="22C0A73F" w14:textId="769D9B55" w:rsidR="00462D96" w:rsidRDefault="008D3574">
      <w:pPr>
        <w:pStyle w:val="TOC3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6" w:history="1">
        <w:r w:rsidR="00462D96" w:rsidRPr="00FA6049">
          <w:rPr>
            <w:rStyle w:val="Hyperlink"/>
            <w:noProof/>
          </w:rPr>
          <w:t>Checkout as-is, commit unix-style endings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_Toc509490496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3</w:t>
        </w:r>
        <w:r w:rsidR="00462D96">
          <w:rPr>
            <w:noProof/>
            <w:webHidden/>
          </w:rPr>
          <w:fldChar w:fldCharType="end"/>
        </w:r>
      </w:hyperlink>
    </w:p>
    <w:p w14:paraId="53DCE0AC" w14:textId="29D0C171" w:rsidR="00462D96" w:rsidRDefault="008D3574">
      <w:pPr>
        <w:pStyle w:val="TOC3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7" w:history="1">
        <w:r w:rsidR="00462D96" w:rsidRPr="00FA6049">
          <w:rPr>
            <w:rStyle w:val="Hyperlink"/>
            <w:noProof/>
          </w:rPr>
          <w:t>Checkout as-is, commit as-is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_Toc509490497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3</w:t>
        </w:r>
        <w:r w:rsidR="00462D96">
          <w:rPr>
            <w:noProof/>
            <w:webHidden/>
          </w:rPr>
          <w:fldChar w:fldCharType="end"/>
        </w:r>
      </w:hyperlink>
    </w:p>
    <w:p w14:paraId="5BA3F695" w14:textId="192B91AF" w:rsidR="00462D96" w:rsidRDefault="008D3574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8" w:history="1">
        <w:r w:rsidR="00462D96" w:rsidRPr="00FA6049">
          <w:rPr>
            <w:rStyle w:val="Hyperlink"/>
            <w:noProof/>
          </w:rPr>
          <w:t xml:space="preserve">2. </w:t>
        </w:r>
        <w:r w:rsidR="00455293">
          <w:rPr>
            <w:rStyle w:val="Hyperlink"/>
            <w:noProof/>
          </w:rPr>
          <w:t>git</w:t>
        </w:r>
        <w:r w:rsidR="00462D96" w:rsidRPr="00FA6049">
          <w:rPr>
            <w:rStyle w:val="Hyperlink"/>
            <w:noProof/>
          </w:rPr>
          <w:t xml:space="preserve"> 클라이언트 설치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_Toc509490498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4</w:t>
        </w:r>
        <w:r w:rsidR="00462D96">
          <w:rPr>
            <w:noProof/>
            <w:webHidden/>
          </w:rPr>
          <w:fldChar w:fldCharType="end"/>
        </w:r>
      </w:hyperlink>
    </w:p>
    <w:p w14:paraId="3C3792A3" w14:textId="0EA5E7A1" w:rsidR="00462D96" w:rsidRDefault="008D3574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499" w:history="1">
        <w:r w:rsidR="00462D96" w:rsidRPr="00FA6049">
          <w:rPr>
            <w:rStyle w:val="Hyperlink"/>
            <w:noProof/>
          </w:rPr>
          <w:t>1) 다운로드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_Toc509490499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4</w:t>
        </w:r>
        <w:r w:rsidR="00462D96">
          <w:rPr>
            <w:noProof/>
            <w:webHidden/>
          </w:rPr>
          <w:fldChar w:fldCharType="end"/>
        </w:r>
      </w:hyperlink>
    </w:p>
    <w:p w14:paraId="3B014F42" w14:textId="143942D8" w:rsidR="00462D96" w:rsidRDefault="008D3574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9490500" w:history="1">
        <w:r w:rsidR="00462D96" w:rsidRPr="00FA6049">
          <w:rPr>
            <w:rStyle w:val="Hyperlink"/>
            <w:noProof/>
          </w:rPr>
          <w:t>2) 설치</w:t>
        </w:r>
        <w:r w:rsidR="00462D96">
          <w:rPr>
            <w:noProof/>
            <w:webHidden/>
          </w:rPr>
          <w:tab/>
        </w:r>
        <w:r w:rsidR="00462D96">
          <w:rPr>
            <w:noProof/>
            <w:webHidden/>
          </w:rPr>
          <w:fldChar w:fldCharType="begin"/>
        </w:r>
        <w:r w:rsidR="00462D96">
          <w:rPr>
            <w:noProof/>
            <w:webHidden/>
          </w:rPr>
          <w:instrText xml:space="preserve"> PAGEREF _Toc509490500 \h </w:instrText>
        </w:r>
        <w:r w:rsidR="00462D96">
          <w:rPr>
            <w:noProof/>
            <w:webHidden/>
          </w:rPr>
        </w:r>
        <w:r w:rsidR="00462D96">
          <w:rPr>
            <w:noProof/>
            <w:webHidden/>
          </w:rPr>
          <w:fldChar w:fldCharType="separate"/>
        </w:r>
        <w:r w:rsidR="00462D96">
          <w:rPr>
            <w:noProof/>
            <w:webHidden/>
          </w:rPr>
          <w:t>4</w:t>
        </w:r>
        <w:r w:rsidR="00462D96">
          <w:rPr>
            <w:noProof/>
            <w:webHidden/>
          </w:rPr>
          <w:fldChar w:fldCharType="end"/>
        </w:r>
      </w:hyperlink>
    </w:p>
    <w:p w14:paraId="7D31233D" w14:textId="0868090E" w:rsidR="00E178F4" w:rsidRDefault="00462D96" w:rsidP="00910DB6">
      <w:r>
        <w:fldChar w:fldCharType="end"/>
      </w:r>
    </w:p>
    <w:p w14:paraId="6A7EF564" w14:textId="2398E3AF" w:rsidR="00E178F4" w:rsidRDefault="00E178F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A79CE76" w14:textId="41B4AADF" w:rsidR="0021623F" w:rsidRPr="00910DB6" w:rsidRDefault="00910DB6" w:rsidP="00910DB6">
      <w:pPr>
        <w:pStyle w:val="Heading1"/>
      </w:pPr>
      <w:bookmarkStart w:id="1" w:name="_Toc509490460"/>
      <w:bookmarkStart w:id="2" w:name="_Toc509490488"/>
      <w:r w:rsidRPr="00910DB6">
        <w:rPr>
          <w:rFonts w:hint="eastAsia"/>
        </w:rPr>
        <w:lastRenderedPageBreak/>
        <w:t>배경 지식</w:t>
      </w:r>
      <w:bookmarkEnd w:id="1"/>
      <w:bookmarkEnd w:id="2"/>
    </w:p>
    <w:p w14:paraId="4B0C0C05" w14:textId="77777777" w:rsidR="00910DB6" w:rsidRPr="00910DB6" w:rsidRDefault="00910DB6" w:rsidP="00910DB6"/>
    <w:p w14:paraId="2F50C415" w14:textId="34D9220C" w:rsidR="00242A43" w:rsidRDefault="00242A43" w:rsidP="00910DB6">
      <w:pPr>
        <w:pStyle w:val="Heading2"/>
      </w:pPr>
      <w:bookmarkStart w:id="3" w:name="_Toc509490461"/>
      <w:bookmarkStart w:id="4" w:name="_Toc509490489"/>
      <w:r>
        <w:rPr>
          <w:rFonts w:hint="eastAsia"/>
        </w:rPr>
        <w:t>소스코드 버전 관리,</w:t>
      </w:r>
      <w:r>
        <w:t xml:space="preserve"> </w:t>
      </w:r>
      <w:r>
        <w:rPr>
          <w:rFonts w:hint="eastAsia"/>
        </w:rPr>
        <w:t>형상 관리</w:t>
      </w:r>
      <w:bookmarkEnd w:id="3"/>
      <w:bookmarkEnd w:id="4"/>
    </w:p>
    <w:p w14:paraId="52B2A218" w14:textId="77777777" w:rsidR="00242A43" w:rsidRPr="00242A43" w:rsidRDefault="00242A43" w:rsidP="00242A43"/>
    <w:p w14:paraId="792DF4E6" w14:textId="6017E30D" w:rsidR="00F73CEB" w:rsidRDefault="00455293" w:rsidP="0021623F">
      <w:r>
        <w:t>git</w:t>
      </w:r>
      <w:r w:rsidR="006129B5">
        <w:rPr>
          <w:rFonts w:hint="eastAsia"/>
        </w:rPr>
        <w:t>은 소스코드 버전 관리</w:t>
      </w:r>
      <w:r w:rsidR="000708DB">
        <w:rPr>
          <w:rFonts w:hint="eastAsia"/>
        </w:rPr>
        <w:t xml:space="preserve"> </w:t>
      </w:r>
      <w:r w:rsidR="006129B5">
        <w:rPr>
          <w:rFonts w:hint="eastAsia"/>
        </w:rPr>
        <w:t>도구이</w:t>
      </w:r>
      <w:r w:rsidR="000708DB">
        <w:rPr>
          <w:rFonts w:hint="eastAsia"/>
        </w:rPr>
        <w:t>고,</w:t>
      </w:r>
      <w:r w:rsidR="000708DB">
        <w:t xml:space="preserve"> </w:t>
      </w:r>
      <w:r w:rsidR="000708DB">
        <w:rPr>
          <w:rFonts w:hint="eastAsia"/>
        </w:rPr>
        <w:t>소스코드 형상 관리 도구이다.</w:t>
      </w:r>
    </w:p>
    <w:p w14:paraId="7F66B91F" w14:textId="77777777" w:rsidR="00BF3095" w:rsidRDefault="00BF3095" w:rsidP="00BF3095">
      <w:r>
        <w:rPr>
          <w:rFonts w:hint="eastAsia"/>
        </w:rPr>
        <w:t>짓이 아니고,</w:t>
      </w:r>
      <w:r>
        <w:t xml:space="preserve"> </w:t>
      </w:r>
      <w:r>
        <w:rPr>
          <w:rFonts w:hint="eastAsia"/>
        </w:rPr>
        <w:t>깃 이라고 발음해야 한다.</w:t>
      </w:r>
    </w:p>
    <w:p w14:paraId="791501D2" w14:textId="77777777" w:rsidR="00242A43" w:rsidRPr="00BF3095" w:rsidRDefault="00242A43" w:rsidP="0021623F"/>
    <w:p w14:paraId="0379626D" w14:textId="6B023D71" w:rsidR="00DD19BD" w:rsidRDefault="00F73CEB" w:rsidP="0021623F">
      <w:r>
        <w:rPr>
          <w:rFonts w:hint="eastAsia"/>
        </w:rPr>
        <w:t xml:space="preserve">소스코드 버전 관리와 소스코드 형상 관리는 비슷한 </w:t>
      </w:r>
      <w:r w:rsidR="000A7129">
        <w:rPr>
          <w:rFonts w:hint="eastAsia"/>
        </w:rPr>
        <w:t>개념</w:t>
      </w:r>
      <w:r>
        <w:rPr>
          <w:rFonts w:hint="eastAsia"/>
        </w:rPr>
        <w:t>이다.</w:t>
      </w:r>
    </w:p>
    <w:p w14:paraId="38ED6956" w14:textId="5CAE6C07" w:rsidR="00DD19BD" w:rsidRDefault="00F73CEB" w:rsidP="0021623F">
      <w:r>
        <w:rPr>
          <w:rFonts w:hint="eastAsia"/>
        </w:rPr>
        <w:t>버전 관리보다 형상 관리가 좀 더 큰 개념이다.</w:t>
      </w:r>
    </w:p>
    <w:p w14:paraId="2A732B00" w14:textId="5447C984" w:rsidR="00F73CEB" w:rsidRDefault="00F73CEB" w:rsidP="0021623F">
      <w:r>
        <w:rPr>
          <w:rFonts w:hint="eastAsia"/>
        </w:rPr>
        <w:t>즉 형상 관리 개념에 버전 관리가 포함된다.</w:t>
      </w:r>
    </w:p>
    <w:p w14:paraId="31529307" w14:textId="515435F0" w:rsidR="000708DB" w:rsidRDefault="000708DB" w:rsidP="0021623F"/>
    <w:p w14:paraId="26A60C09" w14:textId="1435FEFC" w:rsidR="000A7129" w:rsidRDefault="000A7129" w:rsidP="0021623F">
      <w:r>
        <w:rPr>
          <w:rFonts w:hint="eastAsia"/>
        </w:rPr>
        <w:t>소스코드 버전 관리 도구는,</w:t>
      </w:r>
      <w:r>
        <w:t xml:space="preserve"> </w:t>
      </w:r>
      <w:r>
        <w:rPr>
          <w:rFonts w:hint="eastAsia"/>
        </w:rPr>
        <w:t>클라이언트 앱과 서버로 구성된다.</w:t>
      </w:r>
    </w:p>
    <w:p w14:paraId="7683D84B" w14:textId="10005BEB" w:rsidR="000A7129" w:rsidRDefault="000A7129" w:rsidP="0021623F">
      <w:r>
        <w:rPr>
          <w:rFonts w:hint="eastAsia"/>
        </w:rPr>
        <w:t xml:space="preserve">소스코드 </w:t>
      </w:r>
      <w:r w:rsidR="00910DB6">
        <w:rPr>
          <w:rFonts w:hint="eastAsia"/>
        </w:rPr>
        <w:t>변경 내역이 소스코드 버전 관리 서버에</w:t>
      </w:r>
      <w:r w:rsidR="00910DB6">
        <w:t xml:space="preserve"> </w:t>
      </w:r>
      <w:r w:rsidR="00910DB6">
        <w:rPr>
          <w:rFonts w:hint="eastAsia"/>
        </w:rPr>
        <w:t>저장된다.</w:t>
      </w:r>
    </w:p>
    <w:p w14:paraId="78D31139" w14:textId="1E9FAA5D" w:rsidR="00307401" w:rsidRDefault="00307401" w:rsidP="0021623F"/>
    <w:p w14:paraId="6E577033" w14:textId="77777777" w:rsidR="00A04115" w:rsidRDefault="00A04115" w:rsidP="0021623F"/>
    <w:p w14:paraId="6044C12E" w14:textId="1619C65B" w:rsidR="00A04115" w:rsidRDefault="00455293" w:rsidP="00A04115">
      <w:pPr>
        <w:pStyle w:val="Heading2"/>
      </w:pPr>
      <w:bookmarkStart w:id="5" w:name="_Toc509490462"/>
      <w:bookmarkStart w:id="6" w:name="_Toc509490490"/>
      <w:r>
        <w:rPr>
          <w:rFonts w:hint="eastAsia"/>
        </w:rPr>
        <w:t>git</w:t>
      </w:r>
      <w:r w:rsidR="00A04115">
        <w:t xml:space="preserve"> </w:t>
      </w:r>
      <w:r w:rsidR="00A04115">
        <w:rPr>
          <w:rFonts w:hint="eastAsia"/>
        </w:rPr>
        <w:t>클라이언트</w:t>
      </w:r>
      <w:bookmarkEnd w:id="5"/>
      <w:bookmarkEnd w:id="6"/>
    </w:p>
    <w:p w14:paraId="01195149" w14:textId="19D8DDE4" w:rsidR="00307401" w:rsidRDefault="00455293" w:rsidP="0021623F">
      <w:r>
        <w:rPr>
          <w:rFonts w:hint="eastAsia"/>
        </w:rPr>
        <w:t>git</w:t>
      </w:r>
      <w:r w:rsidR="00307401">
        <w:t xml:space="preserve"> </w:t>
      </w:r>
      <w:r w:rsidR="00307401">
        <w:rPr>
          <w:rFonts w:hint="eastAsia"/>
        </w:rPr>
        <w:t>서버를 따로 구축할 수도 있지만,</w:t>
      </w:r>
      <w:r w:rsidR="00307401">
        <w:t xml:space="preserve"> </w:t>
      </w:r>
      <w:r w:rsidR="00307401">
        <w:rPr>
          <w:rFonts w:hint="eastAsia"/>
        </w:rPr>
        <w:t xml:space="preserve">보통 </w:t>
      </w:r>
      <w:r>
        <w:t>git</w:t>
      </w:r>
      <w:r w:rsidR="00307401">
        <w:t>hub</w:t>
      </w:r>
      <w:r w:rsidR="00307401">
        <w:rPr>
          <w:rFonts w:hint="eastAsia"/>
        </w:rPr>
        <w:t xml:space="preserve"> 사이트의 서버를 이용</w:t>
      </w:r>
      <w:r w:rsidR="00CF1F03">
        <w:rPr>
          <w:rFonts w:hint="eastAsia"/>
        </w:rPr>
        <w:t>한다.</w:t>
      </w:r>
    </w:p>
    <w:p w14:paraId="3C4BCE22" w14:textId="3E1F17DB" w:rsidR="00CF1F03" w:rsidRDefault="00CF1F03" w:rsidP="00913825">
      <w:r>
        <w:rPr>
          <w:rFonts w:hint="eastAsia"/>
        </w:rPr>
        <w:t xml:space="preserve">개발 </w:t>
      </w:r>
      <w:r>
        <w:t>PC</w:t>
      </w:r>
      <w:r>
        <w:rPr>
          <w:rFonts w:hint="eastAsia"/>
        </w:rPr>
        <w:t xml:space="preserve">에 </w:t>
      </w:r>
      <w:r w:rsidR="00455293">
        <w:rPr>
          <w:rFonts w:hint="eastAsia"/>
        </w:rPr>
        <w:t>git</w:t>
      </w:r>
      <w:r w:rsidR="00913825">
        <w:t xml:space="preserve"> </w:t>
      </w:r>
      <w:r w:rsidR="00913825">
        <w:rPr>
          <w:rFonts w:hint="eastAsia"/>
        </w:rPr>
        <w:t>클라이언트</w:t>
      </w:r>
      <w:r>
        <w:rPr>
          <w:rFonts w:hint="eastAsia"/>
        </w:rPr>
        <w:t>가 설치되어야 한다.</w:t>
      </w:r>
    </w:p>
    <w:p w14:paraId="621B01AC" w14:textId="77777777" w:rsidR="00913825" w:rsidRDefault="00913825" w:rsidP="00913825"/>
    <w:p w14:paraId="6966E32B" w14:textId="248AB376" w:rsidR="00913825" w:rsidRDefault="00913825" w:rsidP="00913825">
      <w:r>
        <w:t>Windows</w:t>
      </w:r>
      <w:r>
        <w:rPr>
          <w:rFonts w:hint="eastAsia"/>
        </w:rPr>
        <w:t xml:space="preserve">용 </w:t>
      </w:r>
      <w:r w:rsidR="00455293">
        <w:t>git</w:t>
      </w:r>
      <w:r>
        <w:t xml:space="preserve"> </w:t>
      </w:r>
      <w:r>
        <w:rPr>
          <w:rFonts w:hint="eastAsia"/>
        </w:rPr>
        <w:t xml:space="preserve">클라이언트에는 </w:t>
      </w:r>
      <w:r>
        <w:t>Windows</w:t>
      </w:r>
      <w:r>
        <w:rPr>
          <w:rFonts w:hint="eastAsia"/>
        </w:rPr>
        <w:t>에서 사용할 수 있는 기본 유닉스 명령 실행 파일이 포함되어 있다.</w:t>
      </w:r>
    </w:p>
    <w:p w14:paraId="645CA69F" w14:textId="02F3BAFC" w:rsidR="00913825" w:rsidRDefault="00913825" w:rsidP="00913825"/>
    <w:p w14:paraId="5B58FD7B" w14:textId="6D7351CA" w:rsidR="005E1E95" w:rsidRDefault="005E1E95" w:rsidP="00913825"/>
    <w:p w14:paraId="02EAD59E" w14:textId="4D917720" w:rsidR="00415853" w:rsidRDefault="005E1E95" w:rsidP="00415853">
      <w:pPr>
        <w:pStyle w:val="Heading2"/>
      </w:pPr>
      <w:bookmarkStart w:id="7" w:name="_Toc509490463"/>
      <w:bookmarkStart w:id="8" w:name="_Toc509490491"/>
      <w:r>
        <w:rPr>
          <w:rFonts w:hint="eastAsia"/>
        </w:rPr>
        <w:t>줄바꿈 문자</w:t>
      </w:r>
      <w:bookmarkEnd w:id="7"/>
      <w:bookmarkEnd w:id="8"/>
    </w:p>
    <w:p w14:paraId="6093E57C" w14:textId="77777777" w:rsidR="00165107" w:rsidRPr="00165107" w:rsidRDefault="00165107" w:rsidP="00165107"/>
    <w:p w14:paraId="7119C02E" w14:textId="77777777" w:rsidR="00165107" w:rsidRDefault="00415853" w:rsidP="00415853">
      <w:r>
        <w:rPr>
          <w:rFonts w:hint="eastAsia"/>
        </w:rPr>
        <w:t>텍스트 파일을 입력할 때,</w:t>
      </w:r>
      <w:r>
        <w:t xml:space="preserve"> </w:t>
      </w:r>
    </w:p>
    <w:p w14:paraId="1A3F0F13" w14:textId="4A426B43" w:rsidR="00415853" w:rsidRDefault="00415853" w:rsidP="00415853">
      <w:r>
        <w:rPr>
          <w:rFonts w:hint="eastAsia"/>
        </w:rPr>
        <w:t xml:space="preserve">키보드의 </w:t>
      </w:r>
      <w:r w:rsidR="007B1CAB">
        <w:rPr>
          <w:rFonts w:hint="eastAsia"/>
        </w:rPr>
        <w:t>탭(</w:t>
      </w:r>
      <w:r>
        <w:t>tab</w:t>
      </w:r>
      <w:r w:rsidR="007B1CAB">
        <w:t>)</w:t>
      </w:r>
      <w:r>
        <w:t xml:space="preserve"> </w:t>
      </w:r>
      <w:r>
        <w:rPr>
          <w:rFonts w:hint="eastAsia"/>
        </w:rPr>
        <w:t>키를 누르면,</w:t>
      </w:r>
      <w:r>
        <w:t xml:space="preserve"> </w:t>
      </w:r>
      <w:r w:rsidR="007B1CAB">
        <w:rPr>
          <w:rFonts w:hint="eastAsia"/>
        </w:rPr>
        <w:t>탭</w:t>
      </w:r>
      <w:r>
        <w:t xml:space="preserve"> </w:t>
      </w:r>
      <w:r>
        <w:rPr>
          <w:rFonts w:hint="eastAsia"/>
        </w:rPr>
        <w:t xml:space="preserve">문자가 </w:t>
      </w:r>
      <w:r w:rsidR="007B1CAB">
        <w:rPr>
          <w:rFonts w:hint="eastAsia"/>
        </w:rPr>
        <w:t xml:space="preserve">텍스트 파일에 </w:t>
      </w:r>
      <w:r>
        <w:rPr>
          <w:rFonts w:hint="eastAsia"/>
        </w:rPr>
        <w:t>입력되</w:t>
      </w:r>
      <w:r w:rsidR="007B1CAB">
        <w:rPr>
          <w:rFonts w:hint="eastAsia"/>
        </w:rPr>
        <w:t>고,</w:t>
      </w:r>
    </w:p>
    <w:p w14:paraId="40BF05BE" w14:textId="7E60F32C" w:rsidR="007B1CAB" w:rsidRDefault="007B1CAB" w:rsidP="00415853">
      <w:r>
        <w:rPr>
          <w:rFonts w:hint="eastAsia"/>
        </w:rPr>
        <w:t>엔터</w:t>
      </w:r>
      <w:r>
        <w:t xml:space="preserve"> </w:t>
      </w:r>
      <w:r>
        <w:rPr>
          <w:rFonts w:hint="eastAsia"/>
        </w:rPr>
        <w:t>키를 누르면,</w:t>
      </w:r>
      <w:r>
        <w:t xml:space="preserve"> </w:t>
      </w:r>
      <w:r>
        <w:rPr>
          <w:rFonts w:hint="eastAsia"/>
        </w:rPr>
        <w:t>줄바꿈 문자가 텍스트 파일에 입력된다.</w:t>
      </w:r>
    </w:p>
    <w:p w14:paraId="3A7A7059" w14:textId="46535030" w:rsidR="00415853" w:rsidRDefault="00415853" w:rsidP="00415853"/>
    <w:p w14:paraId="0538270B" w14:textId="45FD70F0" w:rsidR="007D6421" w:rsidRDefault="007D6421" w:rsidP="00415853">
      <w:r>
        <w:rPr>
          <w:rFonts w:hint="eastAsia"/>
        </w:rPr>
        <w:t>키보드로 입력한 문자가 컴퓨터 내부에 저장될 때,</w:t>
      </w:r>
      <w:r>
        <w:t xml:space="preserve"> 2</w:t>
      </w:r>
      <w:r>
        <w:rPr>
          <w:rFonts w:hint="eastAsia"/>
        </w:rPr>
        <w:t>진수</w:t>
      </w:r>
      <w:r w:rsidR="00943FDE">
        <w:rPr>
          <w:rFonts w:hint="eastAsia"/>
        </w:rPr>
        <w:t xml:space="preserve"> 숫자</w:t>
      </w:r>
      <w:r>
        <w:rPr>
          <w:rFonts w:hint="eastAsia"/>
        </w:rPr>
        <w:t>로 저장된다.</w:t>
      </w:r>
    </w:p>
    <w:p w14:paraId="26E27351" w14:textId="4C408C1F" w:rsidR="004E088A" w:rsidRDefault="004E088A" w:rsidP="00415853"/>
    <w:p w14:paraId="78705496" w14:textId="78719BC1" w:rsidR="000F212E" w:rsidRDefault="000F212E" w:rsidP="00415853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문자는 </w:t>
      </w:r>
      <w:r w:rsidR="006B2AA5">
        <w:rPr>
          <w:rFonts w:hint="eastAsia"/>
        </w:rPr>
        <w:t>아스키 코드(A</w:t>
      </w:r>
      <w:r w:rsidR="006B2AA5">
        <w:t>SCII code)</w:t>
      </w:r>
      <w:r w:rsidR="006B2AA5">
        <w:rPr>
          <w:rFonts w:hint="eastAsia"/>
        </w:rPr>
        <w:t xml:space="preserve">는 </w:t>
      </w:r>
      <w:r w:rsidR="006B2AA5">
        <w:t xml:space="preserve">65 </w:t>
      </w:r>
      <w:r w:rsidR="006B2AA5">
        <w:rPr>
          <w:rFonts w:hint="eastAsia"/>
        </w:rPr>
        <w:t>이다.</w:t>
      </w:r>
    </w:p>
    <w:p w14:paraId="72DE4D7B" w14:textId="3C3EAB0F" w:rsidR="0061669E" w:rsidRDefault="006B0518" w:rsidP="00415853">
      <w:r>
        <w:rPr>
          <w:rFonts w:hint="eastAsia"/>
        </w:rPr>
        <w:t xml:space="preserve">디스크에 저장된 </w:t>
      </w:r>
      <w:r w:rsidR="00523ADE">
        <w:rPr>
          <w:rFonts w:hint="eastAsia"/>
        </w:rPr>
        <w:t>텍스트 파일에</w:t>
      </w:r>
      <w:r>
        <w:rPr>
          <w:rFonts w:hint="eastAsia"/>
        </w:rPr>
        <w:t>서</w:t>
      </w:r>
      <w:r w:rsidR="00523ADE">
        <w:rPr>
          <w:rFonts w:hint="eastAsia"/>
        </w:rPr>
        <w:t xml:space="preserve"> </w:t>
      </w:r>
      <w:r w:rsidR="00523ADE">
        <w:t xml:space="preserve">A </w:t>
      </w:r>
      <w:r w:rsidR="00523ADE">
        <w:rPr>
          <w:rFonts w:hint="eastAsia"/>
        </w:rPr>
        <w:t>문자</w:t>
      </w:r>
      <w:r>
        <w:rPr>
          <w:rFonts w:hint="eastAsia"/>
        </w:rPr>
        <w:t xml:space="preserve"> 위치의 </w:t>
      </w:r>
      <w:r>
        <w:t xml:space="preserve">1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의 값은</w:t>
      </w:r>
      <w:r w:rsidR="0061669E">
        <w:rPr>
          <w:rFonts w:hint="eastAsia"/>
        </w:rPr>
        <w:t xml:space="preserve"> </w:t>
      </w:r>
      <w:r w:rsidR="0061669E">
        <w:t xml:space="preserve">65 </w:t>
      </w:r>
      <w:r w:rsidR="0061669E">
        <w:rPr>
          <w:rFonts w:hint="eastAsia"/>
        </w:rPr>
        <w:t>이다.</w:t>
      </w:r>
    </w:p>
    <w:p w14:paraId="38A35CC8" w14:textId="77777777" w:rsidR="00523ADE" w:rsidRPr="002907BD" w:rsidRDefault="00523ADE" w:rsidP="00415853"/>
    <w:p w14:paraId="22B03C59" w14:textId="4868A731" w:rsidR="006B2AA5" w:rsidRDefault="006B2AA5" w:rsidP="00415853">
      <w:r w:rsidRPr="00851632">
        <w:t>탭</w:t>
      </w:r>
      <w:r w:rsidRPr="00851632">
        <w:rPr>
          <w:rFonts w:hint="eastAsia"/>
        </w:rPr>
        <w:t xml:space="preserve"> 문자의 아스</w:t>
      </w:r>
      <w:r w:rsidR="00C500FF">
        <w:rPr>
          <w:rFonts w:hint="eastAsia"/>
        </w:rPr>
        <w:t>키</w:t>
      </w:r>
      <w:r w:rsidRPr="00851632">
        <w:rPr>
          <w:rFonts w:hint="eastAsia"/>
        </w:rPr>
        <w:t xml:space="preserve"> 코드</w:t>
      </w:r>
      <w:r w:rsidRPr="00851632">
        <w:t>는</w:t>
      </w:r>
      <w:r w:rsidR="00851632" w:rsidRPr="00851632">
        <w:t xml:space="preserve"> 9 이다</w:t>
      </w:r>
      <w:r w:rsidR="00851632" w:rsidRPr="00851632">
        <w:rPr>
          <w:rFonts w:hint="eastAsia"/>
        </w:rPr>
        <w:t>.</w:t>
      </w:r>
    </w:p>
    <w:p w14:paraId="14461DD8" w14:textId="1DBA467E" w:rsidR="00C500FF" w:rsidRDefault="00C500FF" w:rsidP="00415853">
      <w:r>
        <w:rPr>
          <w:rFonts w:hint="eastAsia"/>
        </w:rPr>
        <w:t>공백(</w:t>
      </w:r>
      <w:r>
        <w:t>sapce)</w:t>
      </w:r>
      <w:r>
        <w:rPr>
          <w:rFonts w:hint="eastAsia"/>
        </w:rPr>
        <w:t xml:space="preserve"> 문자</w:t>
      </w:r>
      <w:r w:rsidR="002907BD">
        <w:rPr>
          <w:rFonts w:hint="eastAsia"/>
        </w:rPr>
        <w:t xml:space="preserve">의 아스크 코드는 </w:t>
      </w:r>
      <w:r w:rsidR="002907BD">
        <w:t xml:space="preserve">32 </w:t>
      </w:r>
      <w:r w:rsidR="002907BD">
        <w:rPr>
          <w:rFonts w:hint="eastAsia"/>
        </w:rPr>
        <w:t>이다.</w:t>
      </w:r>
    </w:p>
    <w:p w14:paraId="0E2F1E27" w14:textId="40A4717E" w:rsidR="00787237" w:rsidRDefault="00787237" w:rsidP="00415853"/>
    <w:p w14:paraId="7FA2D8DE" w14:textId="71145E6E" w:rsidR="00787237" w:rsidRDefault="00787237" w:rsidP="00787237">
      <w:pPr>
        <w:pStyle w:val="Heading3"/>
      </w:pPr>
      <w:bookmarkStart w:id="9" w:name="_Toc509490492"/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줄바꿈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bookmarkEnd w:id="9"/>
    </w:p>
    <w:p w14:paraId="3577A084" w14:textId="73AF28EA" w:rsidR="00787237" w:rsidRPr="00787237" w:rsidRDefault="00787237" w:rsidP="00787237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운영체제의 텍스트 파일에서 줄바꿈 문자의 아스키 코드는 </w:t>
      </w:r>
      <w:r>
        <w:t xml:space="preserve">10 </w:t>
      </w:r>
      <w:r>
        <w:rPr>
          <w:rFonts w:hint="eastAsia"/>
        </w:rPr>
        <w:t>이다.</w:t>
      </w:r>
    </w:p>
    <w:p w14:paraId="35684BC9" w14:textId="77777777" w:rsidR="004D4424" w:rsidRDefault="004D4424" w:rsidP="004D4424"/>
    <w:p w14:paraId="3CDAD556" w14:textId="07647EFC" w:rsidR="004D4424" w:rsidRDefault="004D4424" w:rsidP="004D4424">
      <w:r>
        <w:rPr>
          <w:rFonts w:hint="eastAsia"/>
        </w:rPr>
        <w:t>디스크에 저장된 텍스트 파일에서 줄 끝 부분에,</w:t>
      </w:r>
      <w:r>
        <w:t xml:space="preserve"> </w:t>
      </w:r>
    </w:p>
    <w:p w14:paraId="32371D1C" w14:textId="0C337D38" w:rsidR="004D4424" w:rsidRDefault="004D4424" w:rsidP="004D4424">
      <w:r>
        <w:rPr>
          <w:rFonts w:hint="eastAsia"/>
        </w:rPr>
        <w:t xml:space="preserve">아스키 코드 </w:t>
      </w:r>
      <w:r>
        <w:t xml:space="preserve">10 </w:t>
      </w:r>
      <w:r>
        <w:rPr>
          <w:rFonts w:hint="eastAsia"/>
        </w:rPr>
        <w:t>문자가 들어있다.</w:t>
      </w:r>
    </w:p>
    <w:p w14:paraId="2E577B5A" w14:textId="7DE4DC23" w:rsidR="004D4424" w:rsidRDefault="004D4424" w:rsidP="004D4424"/>
    <w:p w14:paraId="4FDE34BB" w14:textId="1A99DA41" w:rsidR="00B37D55" w:rsidRDefault="00B37D55" w:rsidP="004D4424"/>
    <w:p w14:paraId="1B56ADCE" w14:textId="77777777" w:rsidR="00B37D55" w:rsidRDefault="00B37D55" w:rsidP="004D4424"/>
    <w:p w14:paraId="2629C83F" w14:textId="2BF3E517" w:rsidR="00B37D55" w:rsidRDefault="00B37D55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34FD612" w14:textId="5F56BDC0" w:rsidR="00787237" w:rsidRDefault="00787237" w:rsidP="00787237">
      <w:pPr>
        <w:pStyle w:val="Heading3"/>
      </w:pPr>
      <w:bookmarkStart w:id="10" w:name="_Toc509490493"/>
      <w:r>
        <w:rPr>
          <w:rFonts w:hint="eastAsia"/>
        </w:rPr>
        <w:lastRenderedPageBreak/>
        <w:t>W</w:t>
      </w:r>
      <w:r>
        <w:t xml:space="preserve">indows </w:t>
      </w:r>
      <w:r>
        <w:rPr>
          <w:rFonts w:hint="eastAsia"/>
        </w:rPr>
        <w:t>줄바꿈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bookmarkEnd w:id="10"/>
    </w:p>
    <w:p w14:paraId="0D8C1F09" w14:textId="06B58CBD" w:rsidR="00D9718D" w:rsidRDefault="00D9718D" w:rsidP="00415853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운영체제</w:t>
      </w:r>
      <w:r w:rsidR="00DD3F41">
        <w:rPr>
          <w:rFonts w:hint="eastAsia"/>
        </w:rPr>
        <w:t>의 텍스트 파일에서 줄바꿈 문자는</w:t>
      </w:r>
      <w:r w:rsidR="00B37D55">
        <w:t>,</w:t>
      </w:r>
      <w:r w:rsidR="00DD3F41">
        <w:rPr>
          <w:rFonts w:hint="eastAsia"/>
        </w:rPr>
        <w:t xml:space="preserve"> 문자 두 개로 구성된다.</w:t>
      </w:r>
    </w:p>
    <w:p w14:paraId="2226CE0D" w14:textId="042436E5" w:rsidR="00532F4F" w:rsidRDefault="00532F4F" w:rsidP="00415853">
      <w:r>
        <w:rPr>
          <w:rFonts w:hint="eastAsia"/>
        </w:rPr>
        <w:t xml:space="preserve">아스키 코드 </w:t>
      </w:r>
      <w:r>
        <w:t>13</w:t>
      </w:r>
      <w:r w:rsidR="00B5552F">
        <w:rPr>
          <w:rFonts w:hint="eastAsia"/>
        </w:rPr>
        <w:t>,</w:t>
      </w:r>
      <w:r w:rsidR="00B5552F">
        <w:t xml:space="preserve"> 10 </w:t>
      </w:r>
      <w:r w:rsidR="00B5552F">
        <w:rPr>
          <w:rFonts w:hint="eastAsia"/>
        </w:rPr>
        <w:t>두</w:t>
      </w:r>
      <w:r>
        <w:t xml:space="preserve"> </w:t>
      </w:r>
      <w:r>
        <w:rPr>
          <w:rFonts w:hint="eastAsia"/>
        </w:rPr>
        <w:t>문자</w:t>
      </w:r>
      <w:r w:rsidR="00B5552F">
        <w:rPr>
          <w:rFonts w:hint="eastAsia"/>
        </w:rPr>
        <w:t>가 한 쌍으로 줄바꿈 문자 역할을 한다.</w:t>
      </w:r>
    </w:p>
    <w:p w14:paraId="7C5A9ADF" w14:textId="77777777" w:rsidR="00B5552F" w:rsidRDefault="00B5552F" w:rsidP="00415853"/>
    <w:p w14:paraId="7D954354" w14:textId="53810801" w:rsidR="00DD3F41" w:rsidRDefault="00D11110" w:rsidP="00415853">
      <w:r>
        <w:rPr>
          <w:rFonts w:hint="eastAsia"/>
        </w:rPr>
        <w:t>디스크에 저장된 텍스트 파일에서 줄 끝 부분에,</w:t>
      </w:r>
      <w:r>
        <w:t xml:space="preserve"> </w:t>
      </w:r>
    </w:p>
    <w:p w14:paraId="181CEB34" w14:textId="699AB746" w:rsidR="00377B5C" w:rsidRPr="00C500FF" w:rsidRDefault="00377B5C" w:rsidP="00415853">
      <w:r>
        <w:rPr>
          <w:rFonts w:hint="eastAsia"/>
        </w:rPr>
        <w:t xml:space="preserve">아스키 코드 </w:t>
      </w:r>
      <w:r>
        <w:t>13</w:t>
      </w:r>
      <w:r>
        <w:rPr>
          <w:rFonts w:hint="eastAsia"/>
        </w:rPr>
        <w:t>,</w:t>
      </w:r>
      <w:r>
        <w:t xml:space="preserve"> 10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문자가 들어있다.</w:t>
      </w:r>
    </w:p>
    <w:p w14:paraId="2ACAFB4C" w14:textId="28F563A2" w:rsidR="000F212E" w:rsidRDefault="000F212E" w:rsidP="00415853"/>
    <w:p w14:paraId="68FC1644" w14:textId="29EF156E" w:rsidR="00B37D55" w:rsidRDefault="00B37D55" w:rsidP="00415853"/>
    <w:p w14:paraId="7688AFD8" w14:textId="20391E34" w:rsidR="005E1E95" w:rsidRDefault="00916F93" w:rsidP="005E1E95">
      <w:r>
        <w:rPr>
          <w:rFonts w:hint="eastAsia"/>
        </w:rPr>
        <w:t>기능이 좋은 텍스트 에디터는</w:t>
      </w:r>
      <w:r>
        <w:t xml:space="preserve">, Unix </w:t>
      </w:r>
      <w:r>
        <w:rPr>
          <w:rFonts w:hint="eastAsia"/>
        </w:rPr>
        <w:t xml:space="preserve">줄바꿈 문자와 </w:t>
      </w:r>
      <w:r>
        <w:t xml:space="preserve">Windows </w:t>
      </w:r>
      <w:r>
        <w:rPr>
          <w:rFonts w:hint="eastAsia"/>
        </w:rPr>
        <w:t>줄바꿈 문자를 다 인식</w:t>
      </w:r>
      <w:r w:rsidR="00C037DA">
        <w:rPr>
          <w:rFonts w:hint="eastAsia"/>
        </w:rPr>
        <w:t>하지만,</w:t>
      </w:r>
    </w:p>
    <w:p w14:paraId="4A4869B0" w14:textId="3CC70BE0" w:rsidR="00C037DA" w:rsidRDefault="00C037DA" w:rsidP="005E1E95">
      <w:r>
        <w:rPr>
          <w:rFonts w:hint="eastAsia"/>
        </w:rPr>
        <w:t xml:space="preserve">기능이 좋지 않은 텍스트 에디터는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메모장)</w:t>
      </w:r>
      <w:r>
        <w:t xml:space="preserve"> </w:t>
      </w:r>
      <w:r>
        <w:rPr>
          <w:rFonts w:hint="eastAsia"/>
        </w:rPr>
        <w:t>그렇지 않다.</w:t>
      </w:r>
    </w:p>
    <w:p w14:paraId="50CAA415" w14:textId="77777777" w:rsidR="00C037DA" w:rsidRDefault="00C037DA" w:rsidP="005E1E95"/>
    <w:p w14:paraId="3B1F686B" w14:textId="1CE35CA4" w:rsidR="00C037DA" w:rsidRDefault="00C037DA" w:rsidP="005E1E95">
      <w:r>
        <w:rPr>
          <w:rFonts w:hint="eastAsia"/>
        </w:rPr>
        <w:t xml:space="preserve">그래서 </w:t>
      </w:r>
      <w:r>
        <w:t xml:space="preserve">Unix </w:t>
      </w:r>
      <w:r>
        <w:rPr>
          <w:rFonts w:hint="eastAsia"/>
        </w:rPr>
        <w:t xml:space="preserve">운영체제에서 작성한 텍스트 파일을 </w:t>
      </w:r>
      <w:r>
        <w:t xml:space="preserve">Windows </w:t>
      </w:r>
      <w:r>
        <w:rPr>
          <w:rFonts w:hint="eastAsia"/>
        </w:rPr>
        <w:t>메모장에서 열면,</w:t>
      </w:r>
    </w:p>
    <w:p w14:paraId="5965CF86" w14:textId="47585256" w:rsidR="00C037DA" w:rsidRDefault="00C037DA" w:rsidP="005E1E95">
      <w:r>
        <w:rPr>
          <w:rFonts w:hint="eastAsia"/>
        </w:rPr>
        <w:t>줄바꿈이 되지 않</w:t>
      </w:r>
      <w:r w:rsidR="00890295">
        <w:rPr>
          <w:rFonts w:hint="eastAsia"/>
        </w:rPr>
        <w:t>고 전부 다 한 줄로 보인다.</w:t>
      </w:r>
    </w:p>
    <w:p w14:paraId="225B7626" w14:textId="29D05F88" w:rsidR="00B00DB3" w:rsidRDefault="00B00DB3" w:rsidP="005E1E95"/>
    <w:p w14:paraId="5B799FD6" w14:textId="00DC2DAB" w:rsidR="00E178F4" w:rsidRDefault="00E178F4" w:rsidP="005E1E95"/>
    <w:p w14:paraId="19D0ADE0" w14:textId="77777777" w:rsidR="00AF7EDB" w:rsidRDefault="00AF7EDB" w:rsidP="005E1E95"/>
    <w:p w14:paraId="3FF59A4C" w14:textId="5D020D3D" w:rsidR="00AF7EDB" w:rsidRDefault="00455293" w:rsidP="00AF7EDB">
      <w:pPr>
        <w:pStyle w:val="Heading2"/>
      </w:pPr>
      <w:bookmarkStart w:id="11" w:name="_Toc509490464"/>
      <w:bookmarkStart w:id="12" w:name="_Toc509490494"/>
      <w:r>
        <w:rPr>
          <w:rFonts w:hint="eastAsia"/>
        </w:rPr>
        <w:t>git</w:t>
      </w:r>
      <w:r w:rsidR="006F194C">
        <w:rPr>
          <w:rFonts w:hint="eastAsia"/>
        </w:rPr>
        <w:t>과</w:t>
      </w:r>
      <w:r w:rsidR="00AF7EDB">
        <w:rPr>
          <w:rFonts w:hint="eastAsia"/>
        </w:rPr>
        <w:t xml:space="preserve"> 줄바꿈 문자</w:t>
      </w:r>
      <w:bookmarkEnd w:id="11"/>
      <w:bookmarkEnd w:id="12"/>
    </w:p>
    <w:p w14:paraId="5DA2FFCF" w14:textId="513C8808" w:rsidR="006F194C" w:rsidRDefault="006F194C" w:rsidP="006F194C"/>
    <w:p w14:paraId="1A3B80F6" w14:textId="309F005B" w:rsidR="006F194C" w:rsidRDefault="00F955E6" w:rsidP="006F194C">
      <w:r>
        <w:rPr>
          <w:rFonts w:hint="eastAsia"/>
        </w:rPr>
        <w:t>프로젝트 팀원들의 운영체제가 동일하지 않다면,</w:t>
      </w:r>
      <w:r>
        <w:t xml:space="preserve"> </w:t>
      </w:r>
      <w:r w:rsidR="008E1062">
        <w:rPr>
          <w:rFonts w:hint="eastAsia"/>
        </w:rPr>
        <w:t xml:space="preserve">소스코드를 공유할 때 </w:t>
      </w:r>
      <w:r>
        <w:rPr>
          <w:rFonts w:hint="eastAsia"/>
        </w:rPr>
        <w:t xml:space="preserve">줄바꿈 문자를 </w:t>
      </w:r>
      <w:r w:rsidR="008E1062">
        <w:rPr>
          <w:rFonts w:hint="eastAsia"/>
        </w:rPr>
        <w:t>신경써야 한다.</w:t>
      </w:r>
    </w:p>
    <w:p w14:paraId="5EDD7029" w14:textId="450F56AD" w:rsidR="00524E7E" w:rsidRDefault="00455293" w:rsidP="006F194C">
      <w:r>
        <w:rPr>
          <w:rFonts w:hint="eastAsia"/>
        </w:rPr>
        <w:t>git</w:t>
      </w:r>
      <w:r w:rsidR="00524E7E">
        <w:t xml:space="preserve"> </w:t>
      </w:r>
      <w:r w:rsidR="00524E7E">
        <w:rPr>
          <w:rFonts w:hint="eastAsia"/>
        </w:rPr>
        <w:t>클라이언트를 설치할 때,</w:t>
      </w:r>
      <w:r w:rsidR="00524E7E">
        <w:t xml:space="preserve"> </w:t>
      </w:r>
      <w:r w:rsidR="00524E7E">
        <w:rPr>
          <w:rFonts w:hint="eastAsia"/>
        </w:rPr>
        <w:t xml:space="preserve">아래 </w:t>
      </w:r>
      <w:r w:rsidR="00424C81">
        <w:rPr>
          <w:rFonts w:hint="eastAsia"/>
        </w:rPr>
        <w:t>항목 중의 하나를 선택해야 한다.</w:t>
      </w:r>
    </w:p>
    <w:p w14:paraId="4EDFF58E" w14:textId="77777777" w:rsidR="00AF7EDB" w:rsidRPr="00424C81" w:rsidRDefault="00AF7EDB" w:rsidP="00AF7EDB"/>
    <w:p w14:paraId="747798A7" w14:textId="77777777" w:rsidR="00AF7EDB" w:rsidRDefault="00AF7EDB" w:rsidP="00AF7EDB">
      <w:pPr>
        <w:pStyle w:val="Heading3"/>
      </w:pPr>
      <w:bookmarkStart w:id="13" w:name="_Toc509490495"/>
      <w:r>
        <w:rPr>
          <w:rFonts w:hint="eastAsia"/>
        </w:rPr>
        <w:t>C</w:t>
      </w:r>
      <w:r>
        <w:t>heckout Windows-style, commit unix-style endings</w:t>
      </w:r>
      <w:bookmarkEnd w:id="13"/>
    </w:p>
    <w:p w14:paraId="2B9E56E0" w14:textId="71432D6C" w:rsidR="00AF7EDB" w:rsidRDefault="00455293" w:rsidP="005E1E95">
      <w:r>
        <w:rPr>
          <w:rFonts w:hint="eastAsia"/>
        </w:rPr>
        <w:t>git</w:t>
      </w:r>
      <w:r w:rsidR="006F194C">
        <w:t xml:space="preserve"> </w:t>
      </w:r>
      <w:r w:rsidR="006F194C">
        <w:rPr>
          <w:rFonts w:hint="eastAsia"/>
        </w:rPr>
        <w:t>서버에서 소스코드를 꺼낼 때,</w:t>
      </w:r>
      <w:r w:rsidR="006F194C">
        <w:t xml:space="preserve"> </w:t>
      </w:r>
      <w:r w:rsidR="006F194C">
        <w:rPr>
          <w:rFonts w:hint="eastAsia"/>
        </w:rPr>
        <w:t>W</w:t>
      </w:r>
      <w:r w:rsidR="006F194C">
        <w:t xml:space="preserve">indows </w:t>
      </w:r>
      <w:r w:rsidR="006F194C">
        <w:rPr>
          <w:rFonts w:hint="eastAsia"/>
        </w:rPr>
        <w:t>줄바꿈 문자로 변환</w:t>
      </w:r>
      <w:r w:rsidR="008E1062">
        <w:rPr>
          <w:rFonts w:hint="eastAsia"/>
        </w:rPr>
        <w:t>하고,</w:t>
      </w:r>
    </w:p>
    <w:p w14:paraId="4AA42594" w14:textId="621948E6" w:rsidR="008E1062" w:rsidRDefault="00455293" w:rsidP="005E1E95">
      <w:r>
        <w:rPr>
          <w:rFonts w:hint="eastAsia"/>
        </w:rPr>
        <w:t>git</w:t>
      </w:r>
      <w:r w:rsidR="008E1062">
        <w:t xml:space="preserve"> </w:t>
      </w:r>
      <w:r w:rsidR="008E1062">
        <w:rPr>
          <w:rFonts w:hint="eastAsia"/>
        </w:rPr>
        <w:t>서버에 소스코드를 저장할 때,</w:t>
      </w:r>
      <w:r w:rsidR="008E1062">
        <w:t xml:space="preserve"> Unix </w:t>
      </w:r>
      <w:r w:rsidR="008E1062">
        <w:rPr>
          <w:rFonts w:hint="eastAsia"/>
        </w:rPr>
        <w:t>줄바꿈 문자로 변환해서 저장한다.</w:t>
      </w:r>
    </w:p>
    <w:p w14:paraId="0CD1E285" w14:textId="6AEBC9E0" w:rsidR="008E1062" w:rsidRDefault="008E1062" w:rsidP="005E1E95"/>
    <w:p w14:paraId="72AC941A" w14:textId="653C594E" w:rsidR="008E1062" w:rsidRDefault="008E1062" w:rsidP="005E1E95"/>
    <w:p w14:paraId="573AE432" w14:textId="3E5FDDCA" w:rsidR="000449EA" w:rsidRDefault="000449EA" w:rsidP="000449EA">
      <w:pPr>
        <w:pStyle w:val="Heading3"/>
      </w:pPr>
      <w:bookmarkStart w:id="14" w:name="_Toc509490496"/>
      <w:r>
        <w:rPr>
          <w:rFonts w:hint="eastAsia"/>
        </w:rPr>
        <w:t>C</w:t>
      </w:r>
      <w:r>
        <w:t>heckout as-is, commit unix-style endings</w:t>
      </w:r>
      <w:bookmarkEnd w:id="14"/>
    </w:p>
    <w:p w14:paraId="41A9F87A" w14:textId="6C70258A" w:rsidR="000449EA" w:rsidRDefault="00455293" w:rsidP="000449EA">
      <w:r>
        <w:rPr>
          <w:rFonts w:hint="eastAsia"/>
        </w:rPr>
        <w:t>git</w:t>
      </w:r>
      <w:r w:rsidR="000449EA">
        <w:t xml:space="preserve"> </w:t>
      </w:r>
      <w:r w:rsidR="000449EA">
        <w:rPr>
          <w:rFonts w:hint="eastAsia"/>
        </w:rPr>
        <w:t>서버에서 소스코드를 꺼낼 때,</w:t>
      </w:r>
      <w:r w:rsidR="000449EA">
        <w:t xml:space="preserve"> </w:t>
      </w:r>
      <w:r w:rsidR="000449EA">
        <w:rPr>
          <w:rFonts w:hint="eastAsia"/>
        </w:rPr>
        <w:t>줄바꿈 문자를 변환하지 않</w:t>
      </w:r>
      <w:r w:rsidR="00524E7E">
        <w:rPr>
          <w:rFonts w:hint="eastAsia"/>
        </w:rPr>
        <w:t>고 원본 그대로 꺼낸다.</w:t>
      </w:r>
    </w:p>
    <w:p w14:paraId="30AE26E7" w14:textId="7C212AAE" w:rsidR="000449EA" w:rsidRDefault="00455293" w:rsidP="000449EA">
      <w:r>
        <w:rPr>
          <w:rFonts w:hint="eastAsia"/>
        </w:rPr>
        <w:t>git</w:t>
      </w:r>
      <w:r w:rsidR="000449EA">
        <w:t xml:space="preserve"> </w:t>
      </w:r>
      <w:r w:rsidR="000449EA">
        <w:rPr>
          <w:rFonts w:hint="eastAsia"/>
        </w:rPr>
        <w:t>서버에 소스코드를 저장할 때,</w:t>
      </w:r>
      <w:r w:rsidR="000449EA">
        <w:t xml:space="preserve"> Unix </w:t>
      </w:r>
      <w:r w:rsidR="000449EA">
        <w:rPr>
          <w:rFonts w:hint="eastAsia"/>
        </w:rPr>
        <w:t>줄바꿈 문자로 변환해서 저장한다.</w:t>
      </w:r>
    </w:p>
    <w:p w14:paraId="7ECC54E3" w14:textId="77777777" w:rsidR="000449EA" w:rsidRPr="000449EA" w:rsidRDefault="000449EA" w:rsidP="000449EA"/>
    <w:p w14:paraId="5B318280" w14:textId="77777777" w:rsidR="006F194C" w:rsidRDefault="006F194C" w:rsidP="005E1E95"/>
    <w:p w14:paraId="71FA7673" w14:textId="381C2676" w:rsidR="00524E7E" w:rsidRDefault="00524E7E" w:rsidP="00524E7E">
      <w:pPr>
        <w:pStyle w:val="Heading3"/>
      </w:pPr>
      <w:bookmarkStart w:id="15" w:name="_Toc509490497"/>
      <w:r>
        <w:rPr>
          <w:rFonts w:hint="eastAsia"/>
        </w:rPr>
        <w:t>C</w:t>
      </w:r>
      <w:r>
        <w:t xml:space="preserve">heckout as-is, commit </w:t>
      </w:r>
      <w:r w:rsidR="00424C81">
        <w:t>as-is</w:t>
      </w:r>
      <w:bookmarkEnd w:id="15"/>
    </w:p>
    <w:p w14:paraId="3B778783" w14:textId="0EC7A2D7" w:rsidR="00424C81" w:rsidRDefault="00455293" w:rsidP="00424C81">
      <w:r>
        <w:rPr>
          <w:rFonts w:hint="eastAsia"/>
        </w:rPr>
        <w:t>git</w:t>
      </w:r>
      <w:r w:rsidR="00424C81">
        <w:t xml:space="preserve"> </w:t>
      </w:r>
      <w:r w:rsidR="00424C81">
        <w:rPr>
          <w:rFonts w:hint="eastAsia"/>
        </w:rPr>
        <w:t>서버에서 소스코드를 꺼낼 때,</w:t>
      </w:r>
      <w:r w:rsidR="00424C81">
        <w:t xml:space="preserve"> </w:t>
      </w:r>
      <w:r w:rsidR="00424C81">
        <w:rPr>
          <w:rFonts w:hint="eastAsia"/>
        </w:rPr>
        <w:t>줄바꿈 문자를 변환하지 않고 원본 그대로 꺼낸다.</w:t>
      </w:r>
    </w:p>
    <w:p w14:paraId="5CFA106A" w14:textId="00A05774" w:rsidR="00424C81" w:rsidRDefault="00455293" w:rsidP="00424C81">
      <w:r>
        <w:rPr>
          <w:rFonts w:hint="eastAsia"/>
        </w:rPr>
        <w:t>git</w:t>
      </w:r>
      <w:r w:rsidR="00424C81">
        <w:t xml:space="preserve"> </w:t>
      </w:r>
      <w:r w:rsidR="00424C81">
        <w:rPr>
          <w:rFonts w:hint="eastAsia"/>
        </w:rPr>
        <w:t>서버에 소스코드를 저장할 때,</w:t>
      </w:r>
      <w:r w:rsidR="00424C81">
        <w:t xml:space="preserve"> </w:t>
      </w:r>
      <w:r w:rsidR="00424C81">
        <w:rPr>
          <w:rFonts w:hint="eastAsia"/>
        </w:rPr>
        <w:t>줄바꿈 문자를 변환하지 않고 원본 그대로 저장한다.</w:t>
      </w:r>
    </w:p>
    <w:p w14:paraId="7193116A" w14:textId="2A5D6BB7" w:rsidR="00424C81" w:rsidRPr="00424C81" w:rsidRDefault="00424C81" w:rsidP="00424C81"/>
    <w:p w14:paraId="3FED19A5" w14:textId="05FDB23A" w:rsidR="00AF7EDB" w:rsidRPr="00424C81" w:rsidRDefault="00AF7EDB" w:rsidP="005E1E95"/>
    <w:p w14:paraId="70AB0208" w14:textId="77777777" w:rsidR="00AF7EDB" w:rsidRPr="00AF7EDB" w:rsidRDefault="00AF7EDB" w:rsidP="005E1E95"/>
    <w:p w14:paraId="7191EC3D" w14:textId="77777777" w:rsidR="005E1E95" w:rsidRPr="005E1E95" w:rsidRDefault="005E1E95" w:rsidP="005E1E95"/>
    <w:p w14:paraId="4549DA33" w14:textId="2B783A22" w:rsidR="00A04115" w:rsidRDefault="00A04115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E5AE984" w14:textId="3094EE80" w:rsidR="00B01330" w:rsidRDefault="00455293" w:rsidP="00A04115">
      <w:pPr>
        <w:pStyle w:val="Heading1"/>
      </w:pPr>
      <w:bookmarkStart w:id="16" w:name="_Toc509490465"/>
      <w:bookmarkStart w:id="17" w:name="_Toc509490498"/>
      <w:r>
        <w:rPr>
          <w:rFonts w:hint="eastAsia"/>
        </w:rPr>
        <w:lastRenderedPageBreak/>
        <w:t>git</w:t>
      </w:r>
      <w:r w:rsidR="00A04115">
        <w:t xml:space="preserve"> </w:t>
      </w:r>
      <w:r w:rsidR="00A04115">
        <w:rPr>
          <w:rFonts w:hint="eastAsia"/>
        </w:rPr>
        <w:t>클라이언트 설치</w:t>
      </w:r>
      <w:bookmarkEnd w:id="16"/>
      <w:bookmarkEnd w:id="17"/>
    </w:p>
    <w:p w14:paraId="14399FA5" w14:textId="77777777" w:rsidR="00A04115" w:rsidRPr="00A04115" w:rsidRDefault="00A04115" w:rsidP="00A04115"/>
    <w:p w14:paraId="51710CAF" w14:textId="77777777" w:rsidR="00913825" w:rsidRDefault="00913825" w:rsidP="00913825">
      <w:pPr>
        <w:pStyle w:val="Heading2"/>
        <w:numPr>
          <w:ilvl w:val="1"/>
          <w:numId w:val="29"/>
        </w:numPr>
      </w:pPr>
      <w:bookmarkStart w:id="18" w:name="_Toc444193770"/>
      <w:bookmarkStart w:id="19" w:name="_Toc509490466"/>
      <w:bookmarkStart w:id="20" w:name="_Toc509490499"/>
      <w:r>
        <w:rPr>
          <w:rFonts w:hint="eastAsia"/>
        </w:rPr>
        <w:t>다운로드</w:t>
      </w:r>
      <w:bookmarkEnd w:id="18"/>
      <w:bookmarkEnd w:id="19"/>
      <w:bookmarkEnd w:id="20"/>
    </w:p>
    <w:p w14:paraId="79007721" w14:textId="77777777" w:rsidR="00913825" w:rsidRDefault="00913825" w:rsidP="00913825">
      <w:r>
        <w:rPr>
          <w:rFonts w:hint="eastAsia"/>
        </w:rPr>
        <w:t>웹사이트 주소는 다음과 같다.</w:t>
      </w:r>
    </w:p>
    <w:p w14:paraId="21E719DC" w14:textId="516B6E2A" w:rsidR="00913825" w:rsidRDefault="00913825" w:rsidP="00913825">
      <w:r w:rsidRPr="00A512A2">
        <w:t>https://</w:t>
      </w:r>
      <w:r w:rsidR="00455293">
        <w:t>git</w:t>
      </w:r>
      <w:r w:rsidRPr="00A512A2">
        <w:t>-scm.com/download/</w:t>
      </w:r>
    </w:p>
    <w:p w14:paraId="39D7E3EA" w14:textId="77777777" w:rsidR="00913825" w:rsidRDefault="00913825" w:rsidP="00913825"/>
    <w:p w14:paraId="2A4F5D6D" w14:textId="5281223E" w:rsidR="00913825" w:rsidRDefault="00402B83" w:rsidP="00913825">
      <w:r>
        <w:rPr>
          <w:noProof/>
        </w:rPr>
        <w:drawing>
          <wp:inline distT="0" distB="0" distL="0" distR="0" wp14:anchorId="3F0B90A5" wp14:editId="39B8E7E7">
            <wp:extent cx="2467173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722" cy="19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FB22" w14:textId="77777777" w:rsidR="00913825" w:rsidRDefault="00913825" w:rsidP="00913825">
      <w:r>
        <w:rPr>
          <w:rFonts w:hint="eastAsia"/>
        </w:rPr>
        <w:t>Downloads for Windows</w:t>
      </w:r>
      <w:r>
        <w:t xml:space="preserve"> </w:t>
      </w:r>
      <w:r>
        <w:rPr>
          <w:rFonts w:hint="eastAsia"/>
        </w:rPr>
        <w:t>버튼을 클릭하자.</w:t>
      </w:r>
    </w:p>
    <w:p w14:paraId="7D122DB3" w14:textId="77777777" w:rsidR="00913825" w:rsidRDefault="00913825" w:rsidP="00913825"/>
    <w:p w14:paraId="217F62A8" w14:textId="77777777" w:rsidR="002B0C9E" w:rsidRDefault="002B0C9E" w:rsidP="002B0C9E"/>
    <w:p w14:paraId="64ABD729" w14:textId="77777777" w:rsidR="002B0C9E" w:rsidRDefault="002B0C9E" w:rsidP="002B0C9E"/>
    <w:p w14:paraId="2F6A3815" w14:textId="77777777" w:rsidR="002B0C9E" w:rsidRDefault="002B0C9E" w:rsidP="002B0C9E">
      <w:pPr>
        <w:pStyle w:val="Heading2"/>
        <w:numPr>
          <w:ilvl w:val="1"/>
          <w:numId w:val="29"/>
        </w:numPr>
      </w:pPr>
      <w:bookmarkStart w:id="21" w:name="_Toc476935957"/>
      <w:bookmarkStart w:id="22" w:name="_Toc509490467"/>
      <w:bookmarkStart w:id="23" w:name="_Toc509490500"/>
      <w:r>
        <w:rPr>
          <w:rFonts w:hint="eastAsia"/>
        </w:rPr>
        <w:t>설치</w:t>
      </w:r>
      <w:bookmarkEnd w:id="21"/>
      <w:bookmarkEnd w:id="22"/>
      <w:bookmarkEnd w:id="23"/>
    </w:p>
    <w:p w14:paraId="18F63E98" w14:textId="77777777" w:rsidR="002B0C9E" w:rsidRPr="007E6236" w:rsidRDefault="002B0C9E" w:rsidP="002B0C9E">
      <w:r>
        <w:rPr>
          <w:rFonts w:hint="eastAsia"/>
        </w:rPr>
        <w:t>다운로드 받은 설치 파일 실행.</w:t>
      </w:r>
    </w:p>
    <w:p w14:paraId="39CC1334" w14:textId="77777777" w:rsidR="002B0C9E" w:rsidRDefault="002B0C9E" w:rsidP="002B0C9E"/>
    <w:p w14:paraId="65097E64" w14:textId="77777777" w:rsidR="002B0C9E" w:rsidRDefault="002B0C9E" w:rsidP="002B0C9E">
      <w:r>
        <w:rPr>
          <w:noProof/>
        </w:rPr>
        <w:drawing>
          <wp:inline distT="0" distB="0" distL="0" distR="0" wp14:anchorId="5BEB6D32" wp14:editId="6EBF7BF2">
            <wp:extent cx="4148073" cy="322627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759" cy="32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ADA0" w14:textId="77777777" w:rsidR="002B0C9E" w:rsidRDefault="002B0C9E" w:rsidP="002B0C9E"/>
    <w:p w14:paraId="710BB128" w14:textId="77777777" w:rsidR="002B0C9E" w:rsidRDefault="002B0C9E" w:rsidP="002B0C9E">
      <w:r>
        <w:rPr>
          <w:noProof/>
        </w:rPr>
        <w:lastRenderedPageBreak/>
        <w:drawing>
          <wp:inline distT="0" distB="0" distL="0" distR="0" wp14:anchorId="45457FDD" wp14:editId="0D6D0C5D">
            <wp:extent cx="4218317" cy="32809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007" cy="32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4A28" w14:textId="77777777" w:rsidR="002B0C9E" w:rsidRDefault="002B0C9E" w:rsidP="002B0C9E"/>
    <w:p w14:paraId="3561DFD6" w14:textId="77777777" w:rsidR="002B0C9E" w:rsidRDefault="002B0C9E" w:rsidP="002B0C9E">
      <w:r>
        <w:rPr>
          <w:noProof/>
        </w:rPr>
        <w:drawing>
          <wp:inline distT="0" distB="0" distL="0" distR="0" wp14:anchorId="3F280079" wp14:editId="42137D8E">
            <wp:extent cx="4218305" cy="32809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365" cy="32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DF86" w14:textId="77777777" w:rsidR="002B0C9E" w:rsidRDefault="002B0C9E" w:rsidP="002B0C9E"/>
    <w:p w14:paraId="2F8FD5CC" w14:textId="77777777" w:rsidR="002B0C9E" w:rsidRDefault="002B0C9E" w:rsidP="002B0C9E">
      <w:r>
        <w:rPr>
          <w:noProof/>
        </w:rPr>
        <w:lastRenderedPageBreak/>
        <w:drawing>
          <wp:inline distT="0" distB="0" distL="0" distR="0" wp14:anchorId="2BA0E398" wp14:editId="7BFE0A04">
            <wp:extent cx="4157932" cy="323394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92" cy="32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BCD7" w14:textId="77777777" w:rsidR="002B0C9E" w:rsidRDefault="002B0C9E" w:rsidP="002B0C9E"/>
    <w:p w14:paraId="5C9E53C1" w14:textId="77777777" w:rsidR="002B0C9E" w:rsidRDefault="002B0C9E" w:rsidP="002B0C9E">
      <w:r>
        <w:rPr>
          <w:noProof/>
        </w:rPr>
        <w:drawing>
          <wp:inline distT="0" distB="0" distL="0" distR="0" wp14:anchorId="268ACC3A" wp14:editId="2701084F">
            <wp:extent cx="4175185" cy="32473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331" cy="32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F02D" w14:textId="77777777" w:rsidR="002B0C9E" w:rsidRDefault="002B0C9E" w:rsidP="002B0C9E">
      <w:r>
        <w:t>bash</w:t>
      </w:r>
      <w:r>
        <w:rPr>
          <w:rFonts w:hint="eastAsia"/>
        </w:rPr>
        <w:t xml:space="preserve">는 </w:t>
      </w:r>
      <w:r>
        <w:t>Linux</w:t>
      </w:r>
      <w:r>
        <w:rPr>
          <w:rFonts w:hint="eastAsia"/>
        </w:rPr>
        <w:t>에서 사용하는 명령 프롬프트(</w:t>
      </w:r>
      <w:r>
        <w:t>shell)</w:t>
      </w:r>
      <w:r>
        <w:rPr>
          <w:rFonts w:hint="eastAsia"/>
        </w:rPr>
        <w:t>이다.</w:t>
      </w:r>
    </w:p>
    <w:p w14:paraId="35ADB8C1" w14:textId="77777777" w:rsidR="002B0C9E" w:rsidRDefault="002B0C9E" w:rsidP="002B0C9E">
      <w:r>
        <w:t>bash</w:t>
      </w:r>
      <w:r>
        <w:rPr>
          <w:rFonts w:hint="eastAsia"/>
        </w:rPr>
        <w:t xml:space="preserve">과 간단한 </w:t>
      </w:r>
      <w:r>
        <w:t xml:space="preserve">Linux </w:t>
      </w:r>
      <w:r>
        <w:rPr>
          <w:rFonts w:hint="eastAsia"/>
        </w:rPr>
        <w:t>유틸러티가 설치 파일에 포함되어 있다.</w:t>
      </w:r>
    </w:p>
    <w:p w14:paraId="649585C0" w14:textId="77777777" w:rsidR="002B0C9E" w:rsidRPr="00BA0488" w:rsidRDefault="002B0C9E" w:rsidP="002B0C9E"/>
    <w:p w14:paraId="5738F515" w14:textId="1709EBA8" w:rsidR="002B0C9E" w:rsidRDefault="002B0C9E" w:rsidP="002B0C9E">
      <w:r>
        <w:rPr>
          <w:rFonts w:hint="eastAsia"/>
        </w:rPr>
        <w:t xml:space="preserve">앞으로 </w:t>
      </w:r>
      <w:r>
        <w:t>bash</w:t>
      </w:r>
      <w:r>
        <w:rPr>
          <w:rFonts w:hint="eastAsia"/>
        </w:rPr>
        <w:t xml:space="preserve">에서 </w:t>
      </w:r>
      <w:r>
        <w:t xml:space="preserve">Unix </w:t>
      </w:r>
      <w:r>
        <w:rPr>
          <w:rFonts w:hint="eastAsia"/>
        </w:rPr>
        <w:t xml:space="preserve">명령어를 사용하고, </w:t>
      </w:r>
      <w:r w:rsidR="00455293">
        <w:t>git</w:t>
      </w:r>
      <w:r>
        <w:t xml:space="preserve"> </w:t>
      </w:r>
      <w:r>
        <w:rPr>
          <w:rFonts w:hint="eastAsia"/>
        </w:rPr>
        <w:t xml:space="preserve">명령도 </w:t>
      </w:r>
      <w:r>
        <w:t>bash</w:t>
      </w:r>
      <w:r>
        <w:rPr>
          <w:rFonts w:hint="eastAsia"/>
        </w:rPr>
        <w:t>에서 실행할 계획이면,</w:t>
      </w:r>
    </w:p>
    <w:p w14:paraId="3F1F1AC5" w14:textId="6B6F5BC1" w:rsidR="002B0C9E" w:rsidRDefault="002B0C9E" w:rsidP="002B0C9E">
      <w:r>
        <w:rPr>
          <w:rFonts w:hint="eastAsia"/>
        </w:rPr>
        <w:t>"</w:t>
      </w:r>
      <w:r>
        <w:t xml:space="preserve">Use </w:t>
      </w:r>
      <w:r w:rsidR="00455293">
        <w:t>Git</w:t>
      </w:r>
      <w:r>
        <w:t xml:space="preserve"> from </w:t>
      </w:r>
      <w:r w:rsidR="00455293">
        <w:t>Git</w:t>
      </w:r>
      <w:r>
        <w:t xml:space="preserve"> Bash only" </w:t>
      </w:r>
      <w:r>
        <w:rPr>
          <w:rFonts w:hint="eastAsia"/>
        </w:rPr>
        <w:t>항목을 선택한다.</w:t>
      </w:r>
    </w:p>
    <w:p w14:paraId="2752BFE0" w14:textId="77777777" w:rsidR="002B0C9E" w:rsidRDefault="002B0C9E" w:rsidP="002B0C9E"/>
    <w:p w14:paraId="2C97B2B8" w14:textId="2632F89C" w:rsidR="002B0C9E" w:rsidRDefault="002B0C9E" w:rsidP="002B0C9E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명령 프롬프트창에서 </w:t>
      </w:r>
      <w:r w:rsidR="00455293">
        <w:t>git</w:t>
      </w:r>
      <w:r>
        <w:t xml:space="preserve"> </w:t>
      </w:r>
      <w:r>
        <w:rPr>
          <w:rFonts w:hint="eastAsia"/>
        </w:rPr>
        <w:t>명령을 실행할 계획이라면</w:t>
      </w:r>
    </w:p>
    <w:p w14:paraId="52AFF51D" w14:textId="7A145608" w:rsidR="002B0C9E" w:rsidRDefault="002B0C9E" w:rsidP="002B0C9E">
      <w:r>
        <w:rPr>
          <w:rFonts w:hint="eastAsia"/>
        </w:rPr>
        <w:t>"</w:t>
      </w:r>
      <w:r>
        <w:t xml:space="preserve">Use </w:t>
      </w:r>
      <w:r w:rsidR="00455293">
        <w:t>Git</w:t>
      </w:r>
      <w:r>
        <w:t xml:space="preserve"> from Windows Command Prompt" </w:t>
      </w:r>
      <w:r>
        <w:rPr>
          <w:rFonts w:hint="eastAsia"/>
        </w:rPr>
        <w:t>항목을 선택한다.</w:t>
      </w:r>
    </w:p>
    <w:p w14:paraId="435B432F" w14:textId="77777777" w:rsidR="002B0C9E" w:rsidRDefault="002B0C9E" w:rsidP="002B0C9E"/>
    <w:p w14:paraId="543C770E" w14:textId="10F0D0B5" w:rsidR="008D3574" w:rsidRDefault="008D3574" w:rsidP="008D3574">
      <w:r>
        <w:rPr>
          <w:rFonts w:hint="eastAsia"/>
        </w:rPr>
        <w:t>U</w:t>
      </w:r>
      <w:r>
        <w:t>nix</w:t>
      </w:r>
      <w:r>
        <w:rPr>
          <w:rFonts w:hint="eastAsia"/>
        </w:rPr>
        <w:t>를 모른다면,</w:t>
      </w:r>
      <w:r>
        <w:t xml:space="preserve"> </w:t>
      </w:r>
      <w:r>
        <w:rPr>
          <w:rFonts w:hint="eastAsia"/>
        </w:rPr>
        <w:t>두 번째 항목 선택</w:t>
      </w:r>
      <w:r>
        <w:rPr>
          <w:rFonts w:hint="eastAsia"/>
        </w:rPr>
        <w:t>하자.</w:t>
      </w:r>
      <w:bookmarkStart w:id="24" w:name="_GoBack"/>
      <w:bookmarkEnd w:id="24"/>
    </w:p>
    <w:p w14:paraId="1F2D4043" w14:textId="77777777" w:rsidR="002B0C9E" w:rsidRPr="008D3574" w:rsidRDefault="002B0C9E" w:rsidP="002B0C9E"/>
    <w:p w14:paraId="26070A2E" w14:textId="77777777" w:rsidR="002B0C9E" w:rsidRDefault="002B0C9E" w:rsidP="002B0C9E"/>
    <w:p w14:paraId="771E5741" w14:textId="77777777" w:rsidR="002B0C9E" w:rsidRDefault="002B0C9E" w:rsidP="002B0C9E">
      <w:r>
        <w:rPr>
          <w:noProof/>
        </w:rPr>
        <w:lastRenderedPageBreak/>
        <w:drawing>
          <wp:inline distT="0" distB="0" distL="0" distR="0" wp14:anchorId="1196E708" wp14:editId="21B54350">
            <wp:extent cx="4037162" cy="3140015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512" cy="31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62EE" w14:textId="0A327554" w:rsidR="002B0C9E" w:rsidRDefault="002B0C9E" w:rsidP="002B0C9E">
      <w:r>
        <w:rPr>
          <w:rFonts w:hint="eastAsia"/>
        </w:rPr>
        <w:t xml:space="preserve">위 설치 옵션에서 </w:t>
      </w:r>
      <w:r>
        <w:t xml:space="preserve">"Checkout as-is, commit as-is" </w:t>
      </w:r>
      <w:r>
        <w:rPr>
          <w:rFonts w:hint="eastAsia"/>
        </w:rPr>
        <w:t>항목을 선택하자.</w:t>
      </w:r>
    </w:p>
    <w:p w14:paraId="4CCBBB68" w14:textId="3FAF1458" w:rsidR="005218FB" w:rsidRDefault="005218FB" w:rsidP="002B0C9E"/>
    <w:p w14:paraId="57E37E83" w14:textId="77777777" w:rsidR="00C85C97" w:rsidRPr="00AF7EDB" w:rsidRDefault="00C85C97" w:rsidP="002B0C9E"/>
    <w:p w14:paraId="2A0E2A4A" w14:textId="77777777" w:rsidR="002B0C9E" w:rsidRDefault="002B0C9E" w:rsidP="002B0C9E"/>
    <w:p w14:paraId="7C792CF3" w14:textId="77777777" w:rsidR="002B0C9E" w:rsidRDefault="002B0C9E" w:rsidP="002B0C9E"/>
    <w:p w14:paraId="4FBE5ED6" w14:textId="77777777" w:rsidR="002B0C9E" w:rsidRDefault="002B0C9E" w:rsidP="002B0C9E">
      <w:r>
        <w:rPr>
          <w:noProof/>
        </w:rPr>
        <w:drawing>
          <wp:inline distT="0" distB="0" distL="0" distR="0" wp14:anchorId="0F60F924" wp14:editId="7BF2403B">
            <wp:extent cx="4019909" cy="31265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517" cy="31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1B9F" w14:textId="002F54AB" w:rsidR="002B0C9E" w:rsidRDefault="003D3E70" w:rsidP="002B0C9E">
      <w:r>
        <w:rPr>
          <w:rFonts w:hint="eastAsia"/>
        </w:rPr>
        <w:t>U</w:t>
      </w:r>
      <w:r>
        <w:t>nix</w:t>
      </w:r>
      <w:r>
        <w:rPr>
          <w:rFonts w:hint="eastAsia"/>
        </w:rPr>
        <w:t>를 모른다면,</w:t>
      </w:r>
      <w:r>
        <w:t xml:space="preserve"> </w:t>
      </w:r>
      <w:r>
        <w:rPr>
          <w:rFonts w:hint="eastAsia"/>
        </w:rPr>
        <w:t>두 번째 항목 선택</w:t>
      </w:r>
    </w:p>
    <w:p w14:paraId="70B58178" w14:textId="77777777" w:rsidR="002B0C9E" w:rsidRDefault="002B0C9E" w:rsidP="002B0C9E">
      <w:r>
        <w:rPr>
          <w:noProof/>
        </w:rPr>
        <w:lastRenderedPageBreak/>
        <w:drawing>
          <wp:inline distT="0" distB="0" distL="0" distR="0" wp14:anchorId="124E917C" wp14:editId="5FDABBC1">
            <wp:extent cx="4157932" cy="323394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983" cy="32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C935" w14:textId="77777777" w:rsidR="002B0C9E" w:rsidRDefault="002B0C9E" w:rsidP="002B0C9E"/>
    <w:p w14:paraId="4A17F6C1" w14:textId="77777777" w:rsidR="002B0C9E" w:rsidRDefault="002B0C9E" w:rsidP="002B0C9E">
      <w:r>
        <w:rPr>
          <w:noProof/>
        </w:rPr>
        <w:drawing>
          <wp:inline distT="0" distB="0" distL="0" distR="0" wp14:anchorId="2BE4D097" wp14:editId="6402697E">
            <wp:extent cx="4157345" cy="323349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397" cy="32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37BD" w14:textId="77777777" w:rsidR="002B0C9E" w:rsidRDefault="002B0C9E" w:rsidP="002B0C9E"/>
    <w:p w14:paraId="1700F72C" w14:textId="77777777" w:rsidR="002B0C9E" w:rsidRDefault="002B0C9E" w:rsidP="002B0C9E"/>
    <w:p w14:paraId="1B171E97" w14:textId="77777777" w:rsidR="002B0C9E" w:rsidRDefault="002B0C9E" w:rsidP="002B0C9E"/>
    <w:p w14:paraId="392F4732" w14:textId="77777777" w:rsidR="00913825" w:rsidRDefault="00913825" w:rsidP="00913825"/>
    <w:p w14:paraId="65CB167D" w14:textId="77777777" w:rsidR="00913825" w:rsidRDefault="00913825" w:rsidP="00913825"/>
    <w:p w14:paraId="3B2AA4A2" w14:textId="77777777" w:rsidR="00DA3617" w:rsidRPr="00913825" w:rsidRDefault="00DA3617" w:rsidP="00913825"/>
    <w:sectPr w:rsidR="00DA3617" w:rsidRPr="00913825" w:rsidSect="00172E3C">
      <w:footerReference w:type="default" r:id="rId18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D3A07" w14:textId="77777777" w:rsidR="00913825" w:rsidRDefault="00913825" w:rsidP="000A6D40">
      <w:r>
        <w:separator/>
      </w:r>
    </w:p>
  </w:endnote>
  <w:endnote w:type="continuationSeparator" w:id="0">
    <w:p w14:paraId="3E186FF7" w14:textId="77777777" w:rsidR="00913825" w:rsidRDefault="00913825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E025049" w14:textId="77777777" w:rsidR="00172E3C" w:rsidRDefault="00172E3C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8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8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F0AFD" w14:textId="77777777" w:rsidR="00172E3C" w:rsidRDefault="00172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1D3E1" w14:textId="77777777" w:rsidR="00913825" w:rsidRDefault="00913825" w:rsidP="000A6D40">
      <w:r>
        <w:separator/>
      </w:r>
    </w:p>
  </w:footnote>
  <w:footnote w:type="continuationSeparator" w:id="0">
    <w:p w14:paraId="22502AE5" w14:textId="77777777" w:rsidR="00913825" w:rsidRDefault="00913825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8"/>
  </w:num>
  <w:num w:numId="20">
    <w:abstractNumId w:val="14"/>
  </w:num>
  <w:num w:numId="21">
    <w:abstractNumId w:val="5"/>
  </w:num>
  <w:num w:numId="22">
    <w:abstractNumId w:val="5"/>
  </w:num>
  <w:num w:numId="23">
    <w:abstractNumId w:val="3"/>
  </w:num>
  <w:num w:numId="24">
    <w:abstractNumId w:val="20"/>
  </w:num>
  <w:num w:numId="25">
    <w:abstractNumId w:val="17"/>
  </w:num>
  <w:num w:numId="26">
    <w:abstractNumId w:val="7"/>
  </w:num>
  <w:num w:numId="27">
    <w:abstractNumId w:val="7"/>
  </w:num>
  <w:num w:numId="28">
    <w:abstractNumId w:val="13"/>
  </w:num>
  <w:num w:numId="29">
    <w:abstractNumId w:val="0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25"/>
    <w:rsid w:val="0002473F"/>
    <w:rsid w:val="000370A7"/>
    <w:rsid w:val="000449EA"/>
    <w:rsid w:val="00053388"/>
    <w:rsid w:val="00060663"/>
    <w:rsid w:val="000708DB"/>
    <w:rsid w:val="00073163"/>
    <w:rsid w:val="000935DE"/>
    <w:rsid w:val="000A65B4"/>
    <w:rsid w:val="000A6D40"/>
    <w:rsid w:val="000A7129"/>
    <w:rsid w:val="000C11DB"/>
    <w:rsid w:val="000E161F"/>
    <w:rsid w:val="000E2116"/>
    <w:rsid w:val="000E6C23"/>
    <w:rsid w:val="000E6DC0"/>
    <w:rsid w:val="000F212E"/>
    <w:rsid w:val="0011121B"/>
    <w:rsid w:val="00113E74"/>
    <w:rsid w:val="00137CF3"/>
    <w:rsid w:val="001453D0"/>
    <w:rsid w:val="00161AF5"/>
    <w:rsid w:val="00165107"/>
    <w:rsid w:val="00172E3C"/>
    <w:rsid w:val="00182A4E"/>
    <w:rsid w:val="00184191"/>
    <w:rsid w:val="001C4F84"/>
    <w:rsid w:val="002005B9"/>
    <w:rsid w:val="00207FD9"/>
    <w:rsid w:val="0021623F"/>
    <w:rsid w:val="002202B1"/>
    <w:rsid w:val="00220CAB"/>
    <w:rsid w:val="00242A43"/>
    <w:rsid w:val="002532E9"/>
    <w:rsid w:val="00256C7E"/>
    <w:rsid w:val="00286F2C"/>
    <w:rsid w:val="002907BD"/>
    <w:rsid w:val="002945F0"/>
    <w:rsid w:val="002B0C9E"/>
    <w:rsid w:val="002B5406"/>
    <w:rsid w:val="00307401"/>
    <w:rsid w:val="0031149D"/>
    <w:rsid w:val="00332573"/>
    <w:rsid w:val="00377B5C"/>
    <w:rsid w:val="00396984"/>
    <w:rsid w:val="003A52D9"/>
    <w:rsid w:val="003A5B62"/>
    <w:rsid w:val="003B30F9"/>
    <w:rsid w:val="003C3121"/>
    <w:rsid w:val="003C4AB7"/>
    <w:rsid w:val="003D3E70"/>
    <w:rsid w:val="003D463F"/>
    <w:rsid w:val="00402B83"/>
    <w:rsid w:val="00412EBC"/>
    <w:rsid w:val="00415853"/>
    <w:rsid w:val="0042277B"/>
    <w:rsid w:val="00422DD0"/>
    <w:rsid w:val="00424C81"/>
    <w:rsid w:val="00444D59"/>
    <w:rsid w:val="00450A28"/>
    <w:rsid w:val="00454624"/>
    <w:rsid w:val="00455293"/>
    <w:rsid w:val="00457BC1"/>
    <w:rsid w:val="00462D96"/>
    <w:rsid w:val="00481640"/>
    <w:rsid w:val="004C1993"/>
    <w:rsid w:val="004D4424"/>
    <w:rsid w:val="004E088A"/>
    <w:rsid w:val="00512DAA"/>
    <w:rsid w:val="005218FB"/>
    <w:rsid w:val="00523ADE"/>
    <w:rsid w:val="00524E7E"/>
    <w:rsid w:val="00532F4F"/>
    <w:rsid w:val="00554CF9"/>
    <w:rsid w:val="0055504B"/>
    <w:rsid w:val="005636AF"/>
    <w:rsid w:val="00563B8C"/>
    <w:rsid w:val="005838C9"/>
    <w:rsid w:val="00594EAE"/>
    <w:rsid w:val="005A2383"/>
    <w:rsid w:val="005B1418"/>
    <w:rsid w:val="005D70C4"/>
    <w:rsid w:val="005E1E95"/>
    <w:rsid w:val="005F64C5"/>
    <w:rsid w:val="00603836"/>
    <w:rsid w:val="006129B5"/>
    <w:rsid w:val="0061669E"/>
    <w:rsid w:val="0064039E"/>
    <w:rsid w:val="00646E78"/>
    <w:rsid w:val="006723F7"/>
    <w:rsid w:val="00672441"/>
    <w:rsid w:val="00672D78"/>
    <w:rsid w:val="00690206"/>
    <w:rsid w:val="006B0518"/>
    <w:rsid w:val="006B27B3"/>
    <w:rsid w:val="006B2AA5"/>
    <w:rsid w:val="006C1F9C"/>
    <w:rsid w:val="006E1BE4"/>
    <w:rsid w:val="006E3BA3"/>
    <w:rsid w:val="006F194C"/>
    <w:rsid w:val="00701BE5"/>
    <w:rsid w:val="00710983"/>
    <w:rsid w:val="00743ED9"/>
    <w:rsid w:val="00764598"/>
    <w:rsid w:val="00776EEA"/>
    <w:rsid w:val="00787237"/>
    <w:rsid w:val="00791CB8"/>
    <w:rsid w:val="007B1CAB"/>
    <w:rsid w:val="007B30EF"/>
    <w:rsid w:val="007B594A"/>
    <w:rsid w:val="007C1216"/>
    <w:rsid w:val="007C26CE"/>
    <w:rsid w:val="007D28F2"/>
    <w:rsid w:val="007D637D"/>
    <w:rsid w:val="007D6421"/>
    <w:rsid w:val="008179F7"/>
    <w:rsid w:val="0082204E"/>
    <w:rsid w:val="008401D5"/>
    <w:rsid w:val="00851632"/>
    <w:rsid w:val="00853706"/>
    <w:rsid w:val="00876750"/>
    <w:rsid w:val="008844B6"/>
    <w:rsid w:val="00890295"/>
    <w:rsid w:val="008B70FA"/>
    <w:rsid w:val="008C0E25"/>
    <w:rsid w:val="008D3574"/>
    <w:rsid w:val="008D6F33"/>
    <w:rsid w:val="008E1062"/>
    <w:rsid w:val="008E214F"/>
    <w:rsid w:val="008E4E2E"/>
    <w:rsid w:val="008F3C9A"/>
    <w:rsid w:val="00907EB9"/>
    <w:rsid w:val="00910DB6"/>
    <w:rsid w:val="00913825"/>
    <w:rsid w:val="00916F93"/>
    <w:rsid w:val="00923769"/>
    <w:rsid w:val="00932F5F"/>
    <w:rsid w:val="00932FE1"/>
    <w:rsid w:val="00934411"/>
    <w:rsid w:val="00943FDE"/>
    <w:rsid w:val="00953DC9"/>
    <w:rsid w:val="00954BE5"/>
    <w:rsid w:val="0096062B"/>
    <w:rsid w:val="009608D9"/>
    <w:rsid w:val="0099432E"/>
    <w:rsid w:val="009A643F"/>
    <w:rsid w:val="009B0148"/>
    <w:rsid w:val="009B6F51"/>
    <w:rsid w:val="009C6FA4"/>
    <w:rsid w:val="009D5D20"/>
    <w:rsid w:val="009E5B0F"/>
    <w:rsid w:val="009F2A17"/>
    <w:rsid w:val="009F36F3"/>
    <w:rsid w:val="009F67CF"/>
    <w:rsid w:val="00A04115"/>
    <w:rsid w:val="00A15BB4"/>
    <w:rsid w:val="00A32AAD"/>
    <w:rsid w:val="00A35513"/>
    <w:rsid w:val="00A52F93"/>
    <w:rsid w:val="00A532FE"/>
    <w:rsid w:val="00A533CE"/>
    <w:rsid w:val="00A538F1"/>
    <w:rsid w:val="00A63727"/>
    <w:rsid w:val="00A65B53"/>
    <w:rsid w:val="00AA2522"/>
    <w:rsid w:val="00AB15FB"/>
    <w:rsid w:val="00AB551E"/>
    <w:rsid w:val="00AC05BB"/>
    <w:rsid w:val="00AC5D85"/>
    <w:rsid w:val="00AD301F"/>
    <w:rsid w:val="00AE0457"/>
    <w:rsid w:val="00AF09B8"/>
    <w:rsid w:val="00AF1680"/>
    <w:rsid w:val="00AF7EDB"/>
    <w:rsid w:val="00B00DB3"/>
    <w:rsid w:val="00B01330"/>
    <w:rsid w:val="00B02D09"/>
    <w:rsid w:val="00B1235B"/>
    <w:rsid w:val="00B218BC"/>
    <w:rsid w:val="00B37D55"/>
    <w:rsid w:val="00B47BBD"/>
    <w:rsid w:val="00B54C79"/>
    <w:rsid w:val="00B5552F"/>
    <w:rsid w:val="00B81919"/>
    <w:rsid w:val="00BA49C2"/>
    <w:rsid w:val="00BA7246"/>
    <w:rsid w:val="00BB48DF"/>
    <w:rsid w:val="00BE4A69"/>
    <w:rsid w:val="00BE7FA6"/>
    <w:rsid w:val="00BF3095"/>
    <w:rsid w:val="00C037DA"/>
    <w:rsid w:val="00C3398E"/>
    <w:rsid w:val="00C33C81"/>
    <w:rsid w:val="00C47FAF"/>
    <w:rsid w:val="00C500FF"/>
    <w:rsid w:val="00C54914"/>
    <w:rsid w:val="00C655CF"/>
    <w:rsid w:val="00C724BD"/>
    <w:rsid w:val="00C75575"/>
    <w:rsid w:val="00C756E5"/>
    <w:rsid w:val="00C85C97"/>
    <w:rsid w:val="00CA7DD4"/>
    <w:rsid w:val="00CF1F03"/>
    <w:rsid w:val="00CF69E5"/>
    <w:rsid w:val="00CF7A6D"/>
    <w:rsid w:val="00D062B7"/>
    <w:rsid w:val="00D11110"/>
    <w:rsid w:val="00D1546B"/>
    <w:rsid w:val="00D4405D"/>
    <w:rsid w:val="00D6212B"/>
    <w:rsid w:val="00D70C5F"/>
    <w:rsid w:val="00D806ED"/>
    <w:rsid w:val="00D866CC"/>
    <w:rsid w:val="00D9718D"/>
    <w:rsid w:val="00DA3617"/>
    <w:rsid w:val="00DC494F"/>
    <w:rsid w:val="00DD19BD"/>
    <w:rsid w:val="00DD3F41"/>
    <w:rsid w:val="00DF09BE"/>
    <w:rsid w:val="00E077C5"/>
    <w:rsid w:val="00E122B2"/>
    <w:rsid w:val="00E178F4"/>
    <w:rsid w:val="00E367E5"/>
    <w:rsid w:val="00E45C83"/>
    <w:rsid w:val="00E5442F"/>
    <w:rsid w:val="00E54B86"/>
    <w:rsid w:val="00E6787A"/>
    <w:rsid w:val="00E9493A"/>
    <w:rsid w:val="00EA0E50"/>
    <w:rsid w:val="00F058B7"/>
    <w:rsid w:val="00F06428"/>
    <w:rsid w:val="00F13167"/>
    <w:rsid w:val="00F23DD7"/>
    <w:rsid w:val="00F40DF7"/>
    <w:rsid w:val="00F556BC"/>
    <w:rsid w:val="00F57E3C"/>
    <w:rsid w:val="00F716E3"/>
    <w:rsid w:val="00F73CEB"/>
    <w:rsid w:val="00F82E0C"/>
    <w:rsid w:val="00F924DF"/>
    <w:rsid w:val="00F955E6"/>
    <w:rsid w:val="00FB02D0"/>
    <w:rsid w:val="00FD1543"/>
    <w:rsid w:val="00FE09B1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519648"/>
  <w15:docId w15:val="{4539BB01-8A91-4546-A0D0-8079B246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825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14"/>
    <w:pPr>
      <w:keepNext/>
      <w:numPr>
        <w:numId w:val="29"/>
      </w:numPr>
      <w:outlineLvl w:val="0"/>
    </w:pPr>
    <w:rPr>
      <w:rFonts w:hAnsi="굴림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FA4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3121"/>
    <w:pPr>
      <w:keepNext/>
      <w:adjustRightInd w:val="0"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FA4"/>
    <w:rPr>
      <w:rFonts w:ascii="굴림" w:eastAsia="굴림" w:hAnsi="굴림" w:cstheme="majorBidi"/>
      <w:b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914"/>
    <w:rPr>
      <w:rFonts w:ascii="굴림" w:eastAsia="굴림" w:hAnsi="굴림" w:cstheme="majorBidi"/>
      <w:b/>
      <w:sz w:val="40"/>
      <w:szCs w:val="28"/>
    </w:rPr>
  </w:style>
  <w:style w:type="paragraph" w:customStyle="1" w:styleId="a">
    <w:name w:val="코드"/>
    <w:basedOn w:val="Normal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3121"/>
    <w:rPr>
      <w:rFonts w:asciiTheme="majorHAnsi" w:eastAsia="돋움" w:hAnsiTheme="majorHAnsi" w:cstheme="majorBidi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2A17"/>
    <w:rPr>
      <w:rFonts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9F2A17"/>
    <w:rPr>
      <w:rFonts w:eastAsia="굴림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F2A17"/>
    <w:rPr>
      <w:rFonts w:eastAsia="굴림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8BC"/>
  </w:style>
  <w:style w:type="character" w:customStyle="1" w:styleId="DateChar">
    <w:name w:val="Date Char"/>
    <w:basedOn w:val="DefaultParagraphFont"/>
    <w:link w:val="Date"/>
    <w:uiPriority w:val="99"/>
    <w:semiHidden/>
    <w:rsid w:val="00B218BC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6D4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6D40"/>
    <w:rPr>
      <w:rFonts w:ascii="굴림체" w:eastAsia="굴림체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5B0F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ListParagraph"/>
    <w:link w:val="1Char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"/>
    <w:qFormat/>
    <w:rsid w:val="003A5B62"/>
    <w:pPr>
      <w:numPr>
        <w:numId w:val="2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5B62"/>
    <w:rPr>
      <w:rFonts w:ascii="굴림" w:eastAsia="굴림"/>
    </w:rPr>
  </w:style>
  <w:style w:type="character" w:customStyle="1" w:styleId="1Char">
    <w:name w:val="목록1 Char"/>
    <w:basedOn w:val="ListParagraphChar"/>
    <w:link w:val="1"/>
    <w:rsid w:val="003A5B62"/>
    <w:rPr>
      <w:rFonts w:ascii="굴림" w:eastAsia="굴림"/>
      <w:szCs w:val="20"/>
    </w:rPr>
  </w:style>
  <w:style w:type="character" w:customStyle="1" w:styleId="2Char">
    <w:name w:val="목록2 Char"/>
    <w:basedOn w:val="1Char"/>
    <w:link w:val="2"/>
    <w:rsid w:val="003A5B62"/>
    <w:rPr>
      <w:rFonts w:ascii="굴림" w:eastAsia="굴림"/>
      <w:szCs w:val="20"/>
    </w:rPr>
  </w:style>
  <w:style w:type="paragraph" w:customStyle="1" w:styleId="a0">
    <w:name w:val="코드표"/>
    <w:basedOn w:val="Normal"/>
    <w:link w:val="Char"/>
    <w:qFormat/>
    <w:rsid w:val="0064039E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64039E"/>
    <w:rPr>
      <w:rFonts w:ascii="굴림체" w:eastAsia="굴림체" w:cs="굴림체"/>
      <w:bCs/>
      <w:kern w:val="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1">
    <w:name w:val="코드문자"/>
    <w:uiPriority w:val="1"/>
    <w:qFormat/>
    <w:rsid w:val="00DC494F"/>
    <w:rPr>
      <w:rFonts w:ascii="굴림체" w:eastAsia="굴림체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38C9"/>
    <w:rPr>
      <w:rFonts w:ascii="굴림" w:eastAsia="굴림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  <w:ind w:left="221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  <w:ind w:left="442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8D0D8-A3F6-4908-802F-C2620577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62</TotalTime>
  <Pages>8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 Lee</dc:creator>
  <cp:lastModifiedBy> </cp:lastModifiedBy>
  <cp:revision>64</cp:revision>
  <cp:lastPrinted>2012-11-12T01:55:00Z</cp:lastPrinted>
  <dcterms:created xsi:type="dcterms:W3CDTF">2016-02-25T11:05:00Z</dcterms:created>
  <dcterms:modified xsi:type="dcterms:W3CDTF">2018-08-27T09:21:00Z</dcterms:modified>
</cp:coreProperties>
</file>