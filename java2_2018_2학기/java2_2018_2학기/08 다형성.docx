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CB0FA" w14:textId="12D5C3EE" w:rsidR="00A21C1D" w:rsidRPr="00A21C1D" w:rsidRDefault="00C76C94" w:rsidP="00A21C1D"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다형성 구현</w:t>
      </w:r>
    </w:p>
    <w:p w14:paraId="4DA25CAA" w14:textId="187F8CEE" w:rsidR="00A21C1D" w:rsidRDefault="00A21C1D" w:rsidP="00A21C1D"/>
    <w:p w14:paraId="704E4792" w14:textId="2548A68B" w:rsidR="00A21C1D" w:rsidRDefault="001D58E5" w:rsidP="00A21C1D">
      <w:r>
        <w:rPr>
          <w:rFonts w:hint="eastAsia"/>
        </w:rPr>
        <w:t>201</w:t>
      </w:r>
      <w:r w:rsidR="00EE2B0E">
        <w:t>7</w:t>
      </w:r>
      <w:r>
        <w:rPr>
          <w:rFonts w:hint="eastAsia"/>
        </w:rPr>
        <w:t>-0</w:t>
      </w:r>
      <w:r>
        <w:t>9</w:t>
      </w:r>
      <w:r w:rsidR="00A21C1D">
        <w:rPr>
          <w:rFonts w:hint="eastAsia"/>
        </w:rPr>
        <w:t>-</w:t>
      </w:r>
      <w:r w:rsidR="00EE2B0E">
        <w:t>13</w:t>
      </w:r>
    </w:p>
    <w:p w14:paraId="280ED150" w14:textId="06C3FF0B" w:rsidR="00A21C1D" w:rsidRDefault="00A21C1D" w:rsidP="00A21C1D">
      <w:r>
        <w:rPr>
          <w:rFonts w:hint="eastAsia"/>
        </w:rPr>
        <w:t>이승진</w:t>
      </w:r>
    </w:p>
    <w:p w14:paraId="281BFB46" w14:textId="77777777" w:rsidR="00A21C1D" w:rsidRDefault="00A21C1D" w:rsidP="00A21C1D"/>
    <w:p w14:paraId="43B7E2F9" w14:textId="13DE372B" w:rsidR="00A21C1D" w:rsidRDefault="00A21C1D" w:rsidP="00A21C1D"/>
    <w:p w14:paraId="46CA86C0" w14:textId="060DD0B3" w:rsidR="006F162D" w:rsidRPr="00A21C1D" w:rsidRDefault="00A21C1D" w:rsidP="00A21C1D">
      <w:pPr>
        <w:rPr>
          <w:b/>
          <w:sz w:val="28"/>
        </w:rPr>
      </w:pPr>
      <w:r w:rsidRPr="00A21C1D">
        <w:rPr>
          <w:rFonts w:hint="eastAsia"/>
          <w:b/>
          <w:sz w:val="28"/>
        </w:rPr>
        <w:t>학습목표</w:t>
      </w:r>
    </w:p>
    <w:p w14:paraId="315A3BF8" w14:textId="22E14C1D" w:rsidR="00A21C1D" w:rsidRDefault="00A21C1D" w:rsidP="00A21C1D">
      <w:r>
        <w:rPr>
          <w:rFonts w:hint="eastAsia"/>
        </w:rPr>
        <w:t>다형성의 사용 목적과 구현 방법</w:t>
      </w:r>
    </w:p>
    <w:p w14:paraId="55FFB915" w14:textId="195F75D8" w:rsidR="00A21C1D" w:rsidRDefault="00A21C1D" w:rsidP="00A21C1D">
      <w:r>
        <w:t xml:space="preserve">interface </w:t>
      </w:r>
      <w:r>
        <w:rPr>
          <w:rFonts w:hint="eastAsia"/>
        </w:rPr>
        <w:t>문법</w:t>
      </w:r>
    </w:p>
    <w:p w14:paraId="742E07A0" w14:textId="36EDB4E3" w:rsidR="00A21C1D" w:rsidRDefault="00F350DD" w:rsidP="00A21C1D">
      <w:r>
        <w:rPr>
          <w:rFonts w:hint="eastAsia"/>
        </w:rPr>
        <w:t>abstract class</w:t>
      </w:r>
      <w:r>
        <w:t xml:space="preserve"> &amp; abstract method </w:t>
      </w:r>
      <w:r>
        <w:rPr>
          <w:rFonts w:hint="eastAsia"/>
        </w:rPr>
        <w:t>사용 목적과 구현 방법</w:t>
      </w:r>
    </w:p>
    <w:p w14:paraId="16E32F50" w14:textId="0788182A" w:rsidR="00F350DD" w:rsidRDefault="00F350DD" w:rsidP="00A21C1D"/>
    <w:p w14:paraId="0B13BA09" w14:textId="71B06542" w:rsidR="00FE3833" w:rsidRDefault="00FE3833" w:rsidP="00A21C1D"/>
    <w:p w14:paraId="172989CB" w14:textId="672B3C5B" w:rsidR="00FE3833" w:rsidRDefault="00FE3833" w:rsidP="00A21C1D"/>
    <w:p w14:paraId="00B75F3B" w14:textId="1904FB35" w:rsidR="00FE3833" w:rsidRPr="00FE3833" w:rsidRDefault="00FE3833" w:rsidP="00A21C1D">
      <w:pPr>
        <w:rPr>
          <w:b/>
          <w:sz w:val="28"/>
        </w:rPr>
      </w:pPr>
      <w:r w:rsidRPr="00FE3833">
        <w:rPr>
          <w:rFonts w:hint="eastAsia"/>
          <w:b/>
          <w:sz w:val="28"/>
        </w:rPr>
        <w:t>목차</w:t>
      </w:r>
    </w:p>
    <w:p w14:paraId="0B28E604" w14:textId="4F29F946" w:rsidR="000F0785" w:rsidRDefault="00FE3833">
      <w:pPr>
        <w:pStyle w:val="TOC1"/>
        <w:tabs>
          <w:tab w:val="right" w:leader="dot" w:pos="10456"/>
        </w:tabs>
        <w:rPr>
          <w:rFonts w:asciiTheme="minorHAnsi" w:eastAsiaTheme="minorEastAsia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"1-2" \h \z \u</w:instrText>
      </w:r>
      <w:r>
        <w:instrText xml:space="preserve"> </w:instrText>
      </w:r>
      <w:r>
        <w:fldChar w:fldCharType="separate"/>
      </w:r>
      <w:hyperlink w:anchor="_Toc462417212" w:history="1">
        <w:r w:rsidR="000F0785" w:rsidRPr="00755133">
          <w:rPr>
            <w:rStyle w:val="Hyperlink"/>
            <w:rFonts w:hAnsi="굴림체"/>
            <w:noProof/>
          </w:rPr>
          <w:t>1.</w:t>
        </w:r>
        <w:r w:rsidR="000F0785" w:rsidRPr="00755133">
          <w:rPr>
            <w:rStyle w:val="Hyperlink"/>
            <w:noProof/>
          </w:rPr>
          <w:t xml:space="preserve"> 배경지식</w:t>
        </w:r>
        <w:r w:rsidR="000F0785">
          <w:rPr>
            <w:noProof/>
            <w:webHidden/>
          </w:rPr>
          <w:tab/>
        </w:r>
        <w:r w:rsidR="000F0785">
          <w:rPr>
            <w:noProof/>
            <w:webHidden/>
          </w:rPr>
          <w:fldChar w:fldCharType="begin"/>
        </w:r>
        <w:r w:rsidR="000F0785">
          <w:rPr>
            <w:noProof/>
            <w:webHidden/>
          </w:rPr>
          <w:instrText xml:space="preserve"> PAGEREF _Toc462417212 \h </w:instrText>
        </w:r>
        <w:r w:rsidR="000F0785">
          <w:rPr>
            <w:noProof/>
            <w:webHidden/>
          </w:rPr>
        </w:r>
        <w:r w:rsidR="000F0785">
          <w:rPr>
            <w:noProof/>
            <w:webHidden/>
          </w:rPr>
          <w:fldChar w:fldCharType="separate"/>
        </w:r>
        <w:r w:rsidR="000F0785">
          <w:rPr>
            <w:noProof/>
            <w:webHidden/>
          </w:rPr>
          <w:t>2</w:t>
        </w:r>
        <w:r w:rsidR="000F0785">
          <w:rPr>
            <w:noProof/>
            <w:webHidden/>
          </w:rPr>
          <w:fldChar w:fldCharType="end"/>
        </w:r>
      </w:hyperlink>
    </w:p>
    <w:p w14:paraId="3B0CE678" w14:textId="5681C5E7" w:rsidR="000F0785" w:rsidRDefault="00A27C06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62417213" w:history="1">
        <w:r w:rsidR="000F0785" w:rsidRPr="00755133">
          <w:rPr>
            <w:rStyle w:val="Hyperlink"/>
            <w:noProof/>
          </w:rPr>
          <w:t>1) 다형성</w:t>
        </w:r>
        <w:r w:rsidR="000F0785">
          <w:rPr>
            <w:noProof/>
            <w:webHidden/>
          </w:rPr>
          <w:tab/>
        </w:r>
        <w:r w:rsidR="000F0785">
          <w:rPr>
            <w:noProof/>
            <w:webHidden/>
          </w:rPr>
          <w:fldChar w:fldCharType="begin"/>
        </w:r>
        <w:r w:rsidR="000F0785">
          <w:rPr>
            <w:noProof/>
            <w:webHidden/>
          </w:rPr>
          <w:instrText xml:space="preserve"> PAGEREF _Toc462417213 \h </w:instrText>
        </w:r>
        <w:r w:rsidR="000F0785">
          <w:rPr>
            <w:noProof/>
            <w:webHidden/>
          </w:rPr>
        </w:r>
        <w:r w:rsidR="000F0785">
          <w:rPr>
            <w:noProof/>
            <w:webHidden/>
          </w:rPr>
          <w:fldChar w:fldCharType="separate"/>
        </w:r>
        <w:r w:rsidR="000F0785">
          <w:rPr>
            <w:noProof/>
            <w:webHidden/>
          </w:rPr>
          <w:t>2</w:t>
        </w:r>
        <w:r w:rsidR="000F0785">
          <w:rPr>
            <w:noProof/>
            <w:webHidden/>
          </w:rPr>
          <w:fldChar w:fldCharType="end"/>
        </w:r>
      </w:hyperlink>
    </w:p>
    <w:p w14:paraId="78F25A37" w14:textId="172DAF75" w:rsidR="000F0785" w:rsidRDefault="00A27C06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62417214" w:history="1">
        <w:r w:rsidR="000F0785" w:rsidRPr="00755133">
          <w:rPr>
            <w:rStyle w:val="Hyperlink"/>
            <w:noProof/>
          </w:rPr>
          <w:t>2) interface</w:t>
        </w:r>
        <w:r w:rsidR="000F0785">
          <w:rPr>
            <w:noProof/>
            <w:webHidden/>
          </w:rPr>
          <w:tab/>
        </w:r>
        <w:r w:rsidR="000F0785">
          <w:rPr>
            <w:noProof/>
            <w:webHidden/>
          </w:rPr>
          <w:fldChar w:fldCharType="begin"/>
        </w:r>
        <w:r w:rsidR="000F0785">
          <w:rPr>
            <w:noProof/>
            <w:webHidden/>
          </w:rPr>
          <w:instrText xml:space="preserve"> PAGEREF _Toc462417214 \h </w:instrText>
        </w:r>
        <w:r w:rsidR="000F0785">
          <w:rPr>
            <w:noProof/>
            <w:webHidden/>
          </w:rPr>
        </w:r>
        <w:r w:rsidR="000F0785">
          <w:rPr>
            <w:noProof/>
            <w:webHidden/>
          </w:rPr>
          <w:fldChar w:fldCharType="separate"/>
        </w:r>
        <w:r w:rsidR="000F0785">
          <w:rPr>
            <w:noProof/>
            <w:webHidden/>
          </w:rPr>
          <w:t>4</w:t>
        </w:r>
        <w:r w:rsidR="000F0785">
          <w:rPr>
            <w:noProof/>
            <w:webHidden/>
          </w:rPr>
          <w:fldChar w:fldCharType="end"/>
        </w:r>
      </w:hyperlink>
    </w:p>
    <w:p w14:paraId="047BDAE8" w14:textId="4D355FD0" w:rsidR="000F0785" w:rsidRDefault="00A27C06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62417215" w:history="1">
        <w:r w:rsidR="000F0785" w:rsidRPr="00755133">
          <w:rPr>
            <w:rStyle w:val="Hyperlink"/>
            <w:noProof/>
          </w:rPr>
          <w:t>3) interface의 상속</w:t>
        </w:r>
        <w:r w:rsidR="000F0785">
          <w:rPr>
            <w:noProof/>
            <w:webHidden/>
          </w:rPr>
          <w:tab/>
        </w:r>
        <w:r w:rsidR="000F0785">
          <w:rPr>
            <w:noProof/>
            <w:webHidden/>
          </w:rPr>
          <w:fldChar w:fldCharType="begin"/>
        </w:r>
        <w:r w:rsidR="000F0785">
          <w:rPr>
            <w:noProof/>
            <w:webHidden/>
          </w:rPr>
          <w:instrText xml:space="preserve"> PAGEREF _Toc462417215 \h </w:instrText>
        </w:r>
        <w:r w:rsidR="000F0785">
          <w:rPr>
            <w:noProof/>
            <w:webHidden/>
          </w:rPr>
        </w:r>
        <w:r w:rsidR="000F0785">
          <w:rPr>
            <w:noProof/>
            <w:webHidden/>
          </w:rPr>
          <w:fldChar w:fldCharType="separate"/>
        </w:r>
        <w:r w:rsidR="000F0785">
          <w:rPr>
            <w:noProof/>
            <w:webHidden/>
          </w:rPr>
          <w:t>5</w:t>
        </w:r>
        <w:r w:rsidR="000F0785">
          <w:rPr>
            <w:noProof/>
            <w:webHidden/>
          </w:rPr>
          <w:fldChar w:fldCharType="end"/>
        </w:r>
      </w:hyperlink>
    </w:p>
    <w:p w14:paraId="1E89B18D" w14:textId="44A28295" w:rsidR="000F0785" w:rsidRDefault="00A27C06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62417216" w:history="1">
        <w:r w:rsidR="000F0785" w:rsidRPr="00755133">
          <w:rPr>
            <w:rStyle w:val="Hyperlink"/>
            <w:noProof/>
          </w:rPr>
          <w:t>4) 메소드 재정의</w:t>
        </w:r>
        <w:r w:rsidR="000F0785">
          <w:rPr>
            <w:noProof/>
            <w:webHidden/>
          </w:rPr>
          <w:tab/>
        </w:r>
        <w:r w:rsidR="000F0785">
          <w:rPr>
            <w:noProof/>
            <w:webHidden/>
          </w:rPr>
          <w:fldChar w:fldCharType="begin"/>
        </w:r>
        <w:r w:rsidR="000F0785">
          <w:rPr>
            <w:noProof/>
            <w:webHidden/>
          </w:rPr>
          <w:instrText xml:space="preserve"> PAGEREF _Toc462417216 \h </w:instrText>
        </w:r>
        <w:r w:rsidR="000F0785">
          <w:rPr>
            <w:noProof/>
            <w:webHidden/>
          </w:rPr>
        </w:r>
        <w:r w:rsidR="000F0785">
          <w:rPr>
            <w:noProof/>
            <w:webHidden/>
          </w:rPr>
          <w:fldChar w:fldCharType="separate"/>
        </w:r>
        <w:r w:rsidR="000F0785">
          <w:rPr>
            <w:noProof/>
            <w:webHidden/>
          </w:rPr>
          <w:t>6</w:t>
        </w:r>
        <w:r w:rsidR="000F0785">
          <w:rPr>
            <w:noProof/>
            <w:webHidden/>
          </w:rPr>
          <w:fldChar w:fldCharType="end"/>
        </w:r>
      </w:hyperlink>
    </w:p>
    <w:p w14:paraId="236D3BB3" w14:textId="31E4754F" w:rsidR="000F0785" w:rsidRDefault="00A27C06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62417217" w:history="1">
        <w:r w:rsidR="000F0785" w:rsidRPr="00755133">
          <w:rPr>
            <w:rStyle w:val="Hyperlink"/>
            <w:noProof/>
          </w:rPr>
          <w:t>5) @Override 어노테이션</w:t>
        </w:r>
        <w:r w:rsidR="000F0785">
          <w:rPr>
            <w:noProof/>
            <w:webHidden/>
          </w:rPr>
          <w:tab/>
        </w:r>
        <w:r w:rsidR="000F0785">
          <w:rPr>
            <w:noProof/>
            <w:webHidden/>
          </w:rPr>
          <w:fldChar w:fldCharType="begin"/>
        </w:r>
        <w:r w:rsidR="000F0785">
          <w:rPr>
            <w:noProof/>
            <w:webHidden/>
          </w:rPr>
          <w:instrText xml:space="preserve"> PAGEREF _Toc462417217 \h </w:instrText>
        </w:r>
        <w:r w:rsidR="000F0785">
          <w:rPr>
            <w:noProof/>
            <w:webHidden/>
          </w:rPr>
        </w:r>
        <w:r w:rsidR="000F0785">
          <w:rPr>
            <w:noProof/>
            <w:webHidden/>
          </w:rPr>
          <w:fldChar w:fldCharType="separate"/>
        </w:r>
        <w:r w:rsidR="000F0785">
          <w:rPr>
            <w:noProof/>
            <w:webHidden/>
          </w:rPr>
          <w:t>6</w:t>
        </w:r>
        <w:r w:rsidR="000F0785">
          <w:rPr>
            <w:noProof/>
            <w:webHidden/>
          </w:rPr>
          <w:fldChar w:fldCharType="end"/>
        </w:r>
      </w:hyperlink>
    </w:p>
    <w:p w14:paraId="309814D3" w14:textId="0722D076" w:rsidR="000F0785" w:rsidRDefault="00A27C06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62417218" w:history="1">
        <w:r w:rsidR="000F0785" w:rsidRPr="00755133">
          <w:rPr>
            <w:rStyle w:val="Hyperlink"/>
            <w:noProof/>
          </w:rPr>
          <w:t>6) abstract method &amp; abstract class</w:t>
        </w:r>
        <w:r w:rsidR="000F0785">
          <w:rPr>
            <w:noProof/>
            <w:webHidden/>
          </w:rPr>
          <w:tab/>
        </w:r>
        <w:r w:rsidR="000F0785">
          <w:rPr>
            <w:noProof/>
            <w:webHidden/>
          </w:rPr>
          <w:fldChar w:fldCharType="begin"/>
        </w:r>
        <w:r w:rsidR="000F0785">
          <w:rPr>
            <w:noProof/>
            <w:webHidden/>
          </w:rPr>
          <w:instrText xml:space="preserve"> PAGEREF _Toc462417218 \h </w:instrText>
        </w:r>
        <w:r w:rsidR="000F0785">
          <w:rPr>
            <w:noProof/>
            <w:webHidden/>
          </w:rPr>
        </w:r>
        <w:r w:rsidR="000F0785">
          <w:rPr>
            <w:noProof/>
            <w:webHidden/>
          </w:rPr>
          <w:fldChar w:fldCharType="separate"/>
        </w:r>
        <w:r w:rsidR="000F0785">
          <w:rPr>
            <w:noProof/>
            <w:webHidden/>
          </w:rPr>
          <w:t>7</w:t>
        </w:r>
        <w:r w:rsidR="000F0785">
          <w:rPr>
            <w:noProof/>
            <w:webHidden/>
          </w:rPr>
          <w:fldChar w:fldCharType="end"/>
        </w:r>
      </w:hyperlink>
    </w:p>
    <w:p w14:paraId="5563B17A" w14:textId="5572AD73" w:rsidR="000F0785" w:rsidRDefault="00A27C06">
      <w:pPr>
        <w:pStyle w:val="TOC1"/>
        <w:tabs>
          <w:tab w:val="right" w:leader="dot" w:pos="10456"/>
        </w:tabs>
        <w:rPr>
          <w:rFonts w:asciiTheme="minorHAnsi" w:eastAsiaTheme="minorEastAsia"/>
          <w:noProof/>
          <w:szCs w:val="22"/>
        </w:rPr>
      </w:pPr>
      <w:hyperlink w:anchor="_Toc462417219" w:history="1">
        <w:r w:rsidR="000F0785" w:rsidRPr="00755133">
          <w:rPr>
            <w:rStyle w:val="Hyperlink"/>
            <w:rFonts w:hAnsi="굴림체"/>
            <w:noProof/>
          </w:rPr>
          <w:t>2.</w:t>
        </w:r>
        <w:r w:rsidR="000F0785" w:rsidRPr="00755133">
          <w:rPr>
            <w:rStyle w:val="Hyperlink"/>
            <w:noProof/>
          </w:rPr>
          <w:t xml:space="preserve"> 예제코드</w:t>
        </w:r>
        <w:r w:rsidR="000F0785">
          <w:rPr>
            <w:noProof/>
            <w:webHidden/>
          </w:rPr>
          <w:tab/>
        </w:r>
        <w:r w:rsidR="000F0785">
          <w:rPr>
            <w:noProof/>
            <w:webHidden/>
          </w:rPr>
          <w:fldChar w:fldCharType="begin"/>
        </w:r>
        <w:r w:rsidR="000F0785">
          <w:rPr>
            <w:noProof/>
            <w:webHidden/>
          </w:rPr>
          <w:instrText xml:space="preserve"> PAGEREF _Toc462417219 \h </w:instrText>
        </w:r>
        <w:r w:rsidR="000F0785">
          <w:rPr>
            <w:noProof/>
            <w:webHidden/>
          </w:rPr>
        </w:r>
        <w:r w:rsidR="000F0785">
          <w:rPr>
            <w:noProof/>
            <w:webHidden/>
          </w:rPr>
          <w:fldChar w:fldCharType="separate"/>
        </w:r>
        <w:r w:rsidR="000F0785">
          <w:rPr>
            <w:noProof/>
            <w:webHidden/>
          </w:rPr>
          <w:t>8</w:t>
        </w:r>
        <w:r w:rsidR="000F0785">
          <w:rPr>
            <w:noProof/>
            <w:webHidden/>
          </w:rPr>
          <w:fldChar w:fldCharType="end"/>
        </w:r>
      </w:hyperlink>
    </w:p>
    <w:p w14:paraId="6C9C7274" w14:textId="2E03F638" w:rsidR="000F0785" w:rsidRDefault="00A27C06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62417220" w:history="1">
        <w:r w:rsidR="000F0785" w:rsidRPr="00755133">
          <w:rPr>
            <w:rStyle w:val="Hyperlink"/>
            <w:noProof/>
          </w:rPr>
          <w:t>1) 다형성 호출 예제 #1</w:t>
        </w:r>
        <w:r w:rsidR="000F0785">
          <w:rPr>
            <w:noProof/>
            <w:webHidden/>
          </w:rPr>
          <w:tab/>
        </w:r>
        <w:r w:rsidR="000F0785">
          <w:rPr>
            <w:noProof/>
            <w:webHidden/>
          </w:rPr>
          <w:fldChar w:fldCharType="begin"/>
        </w:r>
        <w:r w:rsidR="000F0785">
          <w:rPr>
            <w:noProof/>
            <w:webHidden/>
          </w:rPr>
          <w:instrText xml:space="preserve"> PAGEREF _Toc462417220 \h </w:instrText>
        </w:r>
        <w:r w:rsidR="000F0785">
          <w:rPr>
            <w:noProof/>
            <w:webHidden/>
          </w:rPr>
        </w:r>
        <w:r w:rsidR="000F0785">
          <w:rPr>
            <w:noProof/>
            <w:webHidden/>
          </w:rPr>
          <w:fldChar w:fldCharType="separate"/>
        </w:r>
        <w:r w:rsidR="000F0785">
          <w:rPr>
            <w:noProof/>
            <w:webHidden/>
          </w:rPr>
          <w:t>8</w:t>
        </w:r>
        <w:r w:rsidR="000F0785">
          <w:rPr>
            <w:noProof/>
            <w:webHidden/>
          </w:rPr>
          <w:fldChar w:fldCharType="end"/>
        </w:r>
      </w:hyperlink>
    </w:p>
    <w:p w14:paraId="48DFC3E0" w14:textId="0CDC2FBB" w:rsidR="000F0785" w:rsidRDefault="00A27C06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62417221" w:history="1">
        <w:r w:rsidR="000F0785" w:rsidRPr="00755133">
          <w:rPr>
            <w:rStyle w:val="Hyperlink"/>
            <w:noProof/>
          </w:rPr>
          <w:t>2) 다형성 호출 예제 #2</w:t>
        </w:r>
        <w:r w:rsidR="000F0785">
          <w:rPr>
            <w:noProof/>
            <w:webHidden/>
          </w:rPr>
          <w:tab/>
        </w:r>
        <w:r w:rsidR="000F0785">
          <w:rPr>
            <w:noProof/>
            <w:webHidden/>
          </w:rPr>
          <w:fldChar w:fldCharType="begin"/>
        </w:r>
        <w:r w:rsidR="000F0785">
          <w:rPr>
            <w:noProof/>
            <w:webHidden/>
          </w:rPr>
          <w:instrText xml:space="preserve"> PAGEREF _Toc462417221 \h </w:instrText>
        </w:r>
        <w:r w:rsidR="000F0785">
          <w:rPr>
            <w:noProof/>
            <w:webHidden/>
          </w:rPr>
        </w:r>
        <w:r w:rsidR="000F0785">
          <w:rPr>
            <w:noProof/>
            <w:webHidden/>
          </w:rPr>
          <w:fldChar w:fldCharType="separate"/>
        </w:r>
        <w:r w:rsidR="000F0785">
          <w:rPr>
            <w:noProof/>
            <w:webHidden/>
          </w:rPr>
          <w:t>9</w:t>
        </w:r>
        <w:r w:rsidR="000F0785">
          <w:rPr>
            <w:noProof/>
            <w:webHidden/>
          </w:rPr>
          <w:fldChar w:fldCharType="end"/>
        </w:r>
      </w:hyperlink>
    </w:p>
    <w:p w14:paraId="4B6A4C67" w14:textId="4402C910" w:rsidR="000F0785" w:rsidRDefault="00A27C06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62417222" w:history="1">
        <w:r w:rsidR="000F0785" w:rsidRPr="00755133">
          <w:rPr>
            <w:rStyle w:val="Hyperlink"/>
            <w:noProof/>
          </w:rPr>
          <w:t>3) abstract 클래스 예제 #1</w:t>
        </w:r>
        <w:r w:rsidR="000F0785">
          <w:rPr>
            <w:noProof/>
            <w:webHidden/>
          </w:rPr>
          <w:tab/>
        </w:r>
        <w:r w:rsidR="000F0785">
          <w:rPr>
            <w:noProof/>
            <w:webHidden/>
          </w:rPr>
          <w:fldChar w:fldCharType="begin"/>
        </w:r>
        <w:r w:rsidR="000F0785">
          <w:rPr>
            <w:noProof/>
            <w:webHidden/>
          </w:rPr>
          <w:instrText xml:space="preserve"> PAGEREF _Toc462417222 \h </w:instrText>
        </w:r>
        <w:r w:rsidR="000F0785">
          <w:rPr>
            <w:noProof/>
            <w:webHidden/>
          </w:rPr>
        </w:r>
        <w:r w:rsidR="000F0785">
          <w:rPr>
            <w:noProof/>
            <w:webHidden/>
          </w:rPr>
          <w:fldChar w:fldCharType="separate"/>
        </w:r>
        <w:r w:rsidR="000F0785">
          <w:rPr>
            <w:noProof/>
            <w:webHidden/>
          </w:rPr>
          <w:t>10</w:t>
        </w:r>
        <w:r w:rsidR="000F0785">
          <w:rPr>
            <w:noProof/>
            <w:webHidden/>
          </w:rPr>
          <w:fldChar w:fldCharType="end"/>
        </w:r>
      </w:hyperlink>
    </w:p>
    <w:p w14:paraId="4801F810" w14:textId="63E1E944" w:rsidR="000F0785" w:rsidRDefault="00A27C06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62417223" w:history="1">
        <w:r w:rsidR="000F0785" w:rsidRPr="00755133">
          <w:rPr>
            <w:rStyle w:val="Hyperlink"/>
            <w:noProof/>
          </w:rPr>
          <w:t>4) abstract 클래스 예제 #2</w:t>
        </w:r>
        <w:r w:rsidR="000F0785">
          <w:rPr>
            <w:noProof/>
            <w:webHidden/>
          </w:rPr>
          <w:tab/>
        </w:r>
        <w:r w:rsidR="000F0785">
          <w:rPr>
            <w:noProof/>
            <w:webHidden/>
          </w:rPr>
          <w:fldChar w:fldCharType="begin"/>
        </w:r>
        <w:r w:rsidR="000F0785">
          <w:rPr>
            <w:noProof/>
            <w:webHidden/>
          </w:rPr>
          <w:instrText xml:space="preserve"> PAGEREF _Toc462417223 \h </w:instrText>
        </w:r>
        <w:r w:rsidR="000F0785">
          <w:rPr>
            <w:noProof/>
            <w:webHidden/>
          </w:rPr>
        </w:r>
        <w:r w:rsidR="000F0785">
          <w:rPr>
            <w:noProof/>
            <w:webHidden/>
          </w:rPr>
          <w:fldChar w:fldCharType="separate"/>
        </w:r>
        <w:r w:rsidR="000F0785">
          <w:rPr>
            <w:noProof/>
            <w:webHidden/>
          </w:rPr>
          <w:t>11</w:t>
        </w:r>
        <w:r w:rsidR="000F0785">
          <w:rPr>
            <w:noProof/>
            <w:webHidden/>
          </w:rPr>
          <w:fldChar w:fldCharType="end"/>
        </w:r>
      </w:hyperlink>
    </w:p>
    <w:p w14:paraId="0E966631" w14:textId="159F95D3" w:rsidR="000F0785" w:rsidRDefault="00A27C06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62417224" w:history="1">
        <w:r w:rsidR="000F0785" w:rsidRPr="00755133">
          <w:rPr>
            <w:rStyle w:val="Hyperlink"/>
            <w:noProof/>
          </w:rPr>
          <w:t>5) abstract 클래스 예제 #3</w:t>
        </w:r>
        <w:r w:rsidR="000F0785">
          <w:rPr>
            <w:noProof/>
            <w:webHidden/>
          </w:rPr>
          <w:tab/>
        </w:r>
        <w:r w:rsidR="000F0785">
          <w:rPr>
            <w:noProof/>
            <w:webHidden/>
          </w:rPr>
          <w:fldChar w:fldCharType="begin"/>
        </w:r>
        <w:r w:rsidR="000F0785">
          <w:rPr>
            <w:noProof/>
            <w:webHidden/>
          </w:rPr>
          <w:instrText xml:space="preserve"> PAGEREF _Toc462417224 \h </w:instrText>
        </w:r>
        <w:r w:rsidR="000F0785">
          <w:rPr>
            <w:noProof/>
            <w:webHidden/>
          </w:rPr>
        </w:r>
        <w:r w:rsidR="000F0785">
          <w:rPr>
            <w:noProof/>
            <w:webHidden/>
          </w:rPr>
          <w:fldChar w:fldCharType="separate"/>
        </w:r>
        <w:r w:rsidR="000F0785">
          <w:rPr>
            <w:noProof/>
            <w:webHidden/>
          </w:rPr>
          <w:t>12</w:t>
        </w:r>
        <w:r w:rsidR="000F0785">
          <w:rPr>
            <w:noProof/>
            <w:webHidden/>
          </w:rPr>
          <w:fldChar w:fldCharType="end"/>
        </w:r>
      </w:hyperlink>
    </w:p>
    <w:p w14:paraId="3ADB1A40" w14:textId="3F1FDD91" w:rsidR="000F0785" w:rsidRDefault="00A27C06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62417225" w:history="1">
        <w:r w:rsidR="000F0785" w:rsidRPr="00755133">
          <w:rPr>
            <w:rStyle w:val="Hyperlink"/>
            <w:noProof/>
          </w:rPr>
          <w:t>6) interface 예제 코드 #1</w:t>
        </w:r>
        <w:r w:rsidR="000F0785">
          <w:rPr>
            <w:noProof/>
            <w:webHidden/>
          </w:rPr>
          <w:tab/>
        </w:r>
        <w:r w:rsidR="000F0785">
          <w:rPr>
            <w:noProof/>
            <w:webHidden/>
          </w:rPr>
          <w:fldChar w:fldCharType="begin"/>
        </w:r>
        <w:r w:rsidR="000F0785">
          <w:rPr>
            <w:noProof/>
            <w:webHidden/>
          </w:rPr>
          <w:instrText xml:space="preserve"> PAGEREF _Toc462417225 \h </w:instrText>
        </w:r>
        <w:r w:rsidR="000F0785">
          <w:rPr>
            <w:noProof/>
            <w:webHidden/>
          </w:rPr>
        </w:r>
        <w:r w:rsidR="000F0785">
          <w:rPr>
            <w:noProof/>
            <w:webHidden/>
          </w:rPr>
          <w:fldChar w:fldCharType="separate"/>
        </w:r>
        <w:r w:rsidR="000F0785">
          <w:rPr>
            <w:noProof/>
            <w:webHidden/>
          </w:rPr>
          <w:t>13</w:t>
        </w:r>
        <w:r w:rsidR="000F0785">
          <w:rPr>
            <w:noProof/>
            <w:webHidden/>
          </w:rPr>
          <w:fldChar w:fldCharType="end"/>
        </w:r>
      </w:hyperlink>
    </w:p>
    <w:p w14:paraId="028AE8CA" w14:textId="4F780E9E" w:rsidR="000F0785" w:rsidRDefault="00A27C06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62417226" w:history="1">
        <w:r w:rsidR="000F0785" w:rsidRPr="00755133">
          <w:rPr>
            <w:rStyle w:val="Hyperlink"/>
            <w:noProof/>
          </w:rPr>
          <w:t>7) interface 예제 코드 #2</w:t>
        </w:r>
        <w:r w:rsidR="000F0785">
          <w:rPr>
            <w:noProof/>
            <w:webHidden/>
          </w:rPr>
          <w:tab/>
        </w:r>
        <w:r w:rsidR="000F0785">
          <w:rPr>
            <w:noProof/>
            <w:webHidden/>
          </w:rPr>
          <w:fldChar w:fldCharType="begin"/>
        </w:r>
        <w:r w:rsidR="000F0785">
          <w:rPr>
            <w:noProof/>
            <w:webHidden/>
          </w:rPr>
          <w:instrText xml:space="preserve"> PAGEREF _Toc462417226 \h </w:instrText>
        </w:r>
        <w:r w:rsidR="000F0785">
          <w:rPr>
            <w:noProof/>
            <w:webHidden/>
          </w:rPr>
        </w:r>
        <w:r w:rsidR="000F0785">
          <w:rPr>
            <w:noProof/>
            <w:webHidden/>
          </w:rPr>
          <w:fldChar w:fldCharType="separate"/>
        </w:r>
        <w:r w:rsidR="000F0785">
          <w:rPr>
            <w:noProof/>
            <w:webHidden/>
          </w:rPr>
          <w:t>14</w:t>
        </w:r>
        <w:r w:rsidR="000F0785">
          <w:rPr>
            <w:noProof/>
            <w:webHidden/>
          </w:rPr>
          <w:fldChar w:fldCharType="end"/>
        </w:r>
      </w:hyperlink>
    </w:p>
    <w:p w14:paraId="6F25D0F4" w14:textId="74F236B0" w:rsidR="00FE3833" w:rsidRDefault="00FE3833" w:rsidP="00A21C1D">
      <w:r>
        <w:fldChar w:fldCharType="end"/>
      </w:r>
    </w:p>
    <w:p w14:paraId="5C0FD640" w14:textId="4C61D22B" w:rsidR="00F350DD" w:rsidRDefault="00F350DD" w:rsidP="00A21C1D"/>
    <w:p w14:paraId="5FC8A9D7" w14:textId="416F5A4F" w:rsidR="00FE3833" w:rsidRDefault="00FE3833" w:rsidP="00A21C1D"/>
    <w:p w14:paraId="67E85A5E" w14:textId="6CAF7722" w:rsidR="00FE3833" w:rsidRDefault="00FE3833" w:rsidP="00A21C1D"/>
    <w:p w14:paraId="227A48C4" w14:textId="4D6A3777" w:rsidR="00FE3833" w:rsidRDefault="00FE3833" w:rsidP="00A21C1D"/>
    <w:p w14:paraId="7EDEA772" w14:textId="7F0C3BDD" w:rsidR="00FE3833" w:rsidRDefault="00FE3833" w:rsidP="00A21C1D"/>
    <w:p w14:paraId="136177B0" w14:textId="77777777" w:rsidR="00FE3833" w:rsidRDefault="00FE3833" w:rsidP="00A21C1D"/>
    <w:p w14:paraId="3438FC80" w14:textId="51D4FF16" w:rsidR="00A21C1D" w:rsidRDefault="00A21C1D" w:rsidP="00A21C1D"/>
    <w:p w14:paraId="0AF78B05" w14:textId="77777777" w:rsidR="00A21C1D" w:rsidRDefault="00A21C1D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68950CAA" w14:textId="2E9F5008" w:rsidR="002D009F" w:rsidRDefault="002D009F" w:rsidP="002D009F">
      <w:pPr>
        <w:pStyle w:val="Heading1"/>
      </w:pPr>
      <w:bookmarkStart w:id="0" w:name="_Toc462417212"/>
      <w:r>
        <w:rPr>
          <w:rFonts w:hint="eastAsia"/>
        </w:rPr>
        <w:lastRenderedPageBreak/>
        <w:t>배경지식</w:t>
      </w:r>
      <w:bookmarkEnd w:id="0"/>
    </w:p>
    <w:p w14:paraId="30CDFEA0" w14:textId="77777777" w:rsidR="002D009F" w:rsidRPr="002D009F" w:rsidRDefault="002D009F" w:rsidP="002D009F"/>
    <w:p w14:paraId="1CC6EE2A" w14:textId="1511D7EB" w:rsidR="00A21C1D" w:rsidRDefault="00A21C1D" w:rsidP="00284358">
      <w:pPr>
        <w:pStyle w:val="Heading2"/>
      </w:pPr>
      <w:bookmarkStart w:id="1" w:name="_Toc462417213"/>
      <w:r>
        <w:rPr>
          <w:rFonts w:hint="eastAsia"/>
        </w:rPr>
        <w:t>다형성</w:t>
      </w:r>
      <w:bookmarkEnd w:id="1"/>
    </w:p>
    <w:p w14:paraId="2D85345D" w14:textId="77777777" w:rsidR="00A21C1D" w:rsidRPr="00A21C1D" w:rsidRDefault="00A21C1D" w:rsidP="00A21C1D"/>
    <w:p w14:paraId="668E7E02" w14:textId="072E783A" w:rsidR="00BB3C81" w:rsidRDefault="00BB3C81" w:rsidP="00F350DD">
      <w:pPr>
        <w:pStyle w:val="Heading3"/>
      </w:pPr>
      <w:r>
        <w:rPr>
          <w:rFonts w:hint="eastAsia"/>
        </w:rPr>
        <w:t>다형성의</w:t>
      </w:r>
      <w:r>
        <w:rPr>
          <w:rFonts w:hint="eastAsia"/>
        </w:rPr>
        <w:t xml:space="preserve"> </w:t>
      </w:r>
      <w:r>
        <w:rPr>
          <w:rFonts w:hint="eastAsia"/>
        </w:rPr>
        <w:t>목적</w:t>
      </w:r>
    </w:p>
    <w:p w14:paraId="22AA0C58" w14:textId="77777777" w:rsidR="00BB3C81" w:rsidRDefault="00BB3C81" w:rsidP="00BB3C81">
      <w:r>
        <w:rPr>
          <w:rFonts w:hint="eastAsia"/>
        </w:rPr>
        <w:t>사용 목적이 유사한 클래스들의 사용 방법이 통일되어 있다면 편리할 것이다.</w:t>
      </w:r>
    </w:p>
    <w:p w14:paraId="70A844FD" w14:textId="77777777" w:rsidR="00BB3C81" w:rsidRPr="00F350DD" w:rsidRDefault="00BB3C81" w:rsidP="00BB3C81"/>
    <w:p w14:paraId="026B8085" w14:textId="77777777" w:rsidR="00BB3C81" w:rsidRDefault="00BB3C81" w:rsidP="00BB3C81">
      <w:r>
        <w:rPr>
          <w:rFonts w:hint="eastAsia"/>
        </w:rPr>
        <w:t xml:space="preserve">예를 들어 </w:t>
      </w:r>
      <w:r>
        <w:t>Java</w:t>
      </w:r>
      <w:r>
        <w:rPr>
          <w:rFonts w:hint="eastAsia"/>
        </w:rPr>
        <w:t>에서 객체 목록을 저장할 때,</w:t>
      </w:r>
      <w:r>
        <w:t xml:space="preserve"> </w:t>
      </w:r>
      <w:r>
        <w:rPr>
          <w:rFonts w:hint="eastAsia"/>
        </w:rPr>
        <w:t>A</w:t>
      </w:r>
      <w:r>
        <w:t xml:space="preserve">rrayList </w:t>
      </w:r>
      <w:r>
        <w:rPr>
          <w:rFonts w:hint="eastAsia"/>
        </w:rPr>
        <w:t xml:space="preserve">클래스나 </w:t>
      </w:r>
      <w:r>
        <w:t xml:space="preserve">LinkedList </w:t>
      </w:r>
      <w:r>
        <w:rPr>
          <w:rFonts w:hint="eastAsia"/>
        </w:rPr>
        <w:t>클래스를 사용한다.</w:t>
      </w:r>
    </w:p>
    <w:p w14:paraId="712E234A" w14:textId="77777777" w:rsidR="00BB3C81" w:rsidRDefault="00BB3C81" w:rsidP="00BB3C81">
      <w:r>
        <w:rPr>
          <w:rFonts w:hint="eastAsia"/>
        </w:rPr>
        <w:t>객체 목록을 0</w:t>
      </w:r>
      <w:r>
        <w:t xml:space="preserve">,1,2,3... </w:t>
      </w:r>
      <w:r>
        <w:rPr>
          <w:rFonts w:hint="eastAsia"/>
        </w:rPr>
        <w:t>인덱스 순서대로 저장하고 싶을 때 이 클래스들을 사용한다.</w:t>
      </w:r>
    </w:p>
    <w:p w14:paraId="120CB7D6" w14:textId="77777777" w:rsidR="00BB3C81" w:rsidRDefault="00BB3C81" w:rsidP="00BB3C81">
      <w:r>
        <w:rPr>
          <w:rFonts w:hint="eastAsia"/>
        </w:rPr>
        <w:t>이 클래스들은 배열과 사용 방법이 비슷하면서 배열보다 편리한 기능을 제공한다.</w:t>
      </w:r>
    </w:p>
    <w:p w14:paraId="0CF55128" w14:textId="77777777" w:rsidR="00BB3C81" w:rsidRPr="0086261F" w:rsidRDefault="00BB3C81" w:rsidP="00BB3C81"/>
    <w:p w14:paraId="3A3718CA" w14:textId="77777777" w:rsidR="00BB3C81" w:rsidRDefault="00BB3C81" w:rsidP="00BB3C81">
      <w:r>
        <w:rPr>
          <w:rFonts w:hint="eastAsia"/>
        </w:rPr>
        <w:t>A</w:t>
      </w:r>
      <w:r>
        <w:t xml:space="preserve">rrayList </w:t>
      </w:r>
      <w:r>
        <w:rPr>
          <w:rFonts w:hint="eastAsia"/>
        </w:rPr>
        <w:t xml:space="preserve">클래스와 </w:t>
      </w:r>
      <w:r>
        <w:t xml:space="preserve">LinkedList </w:t>
      </w:r>
      <w:r>
        <w:rPr>
          <w:rFonts w:hint="eastAsia"/>
        </w:rPr>
        <w:t>클래스의 내부 구현은 서로 다르지만,</w:t>
      </w:r>
      <w:r>
        <w:t xml:space="preserve"> </w:t>
      </w:r>
      <w:r>
        <w:rPr>
          <w:rFonts w:hint="eastAsia"/>
        </w:rPr>
        <w:t>이들의 사용 목적은 같다.</w:t>
      </w:r>
    </w:p>
    <w:p w14:paraId="6EBECC21" w14:textId="77777777" w:rsidR="00BB3C81" w:rsidRDefault="00BB3C81" w:rsidP="00BB3C81">
      <w:r>
        <w:rPr>
          <w:rFonts w:hint="eastAsia"/>
        </w:rPr>
        <w:t>사용 목적이 같으므로 사용 방법도 같으면 편리할 것이다.</w:t>
      </w:r>
    </w:p>
    <w:p w14:paraId="28AA0A85" w14:textId="77777777" w:rsidR="00BB3C81" w:rsidRPr="0086261F" w:rsidRDefault="00BB3C81" w:rsidP="00BB3C81"/>
    <w:p w14:paraId="1E6265F6" w14:textId="77777777" w:rsidR="00BB3C81" w:rsidRDefault="00BB3C81" w:rsidP="00BB3C81">
      <w:r>
        <w:t xml:space="preserve">ArrayList </w:t>
      </w:r>
      <w:r>
        <w:rPr>
          <w:rFonts w:hint="eastAsia"/>
        </w:rPr>
        <w:t xml:space="preserve">클래스와 </w:t>
      </w:r>
      <w:r>
        <w:t xml:space="preserve">LinkedList </w:t>
      </w:r>
      <w:r>
        <w:rPr>
          <w:rFonts w:hint="eastAsia"/>
        </w:rPr>
        <w:t>클래스에는 다형성이 구현되어 있어서 사용 방법이 같다.</w:t>
      </w:r>
    </w:p>
    <w:p w14:paraId="3FEE5972" w14:textId="77777777" w:rsidR="00BB3C81" w:rsidRDefault="00BB3C81" w:rsidP="00BB3C81">
      <w:r>
        <w:rPr>
          <w:rFonts w:hint="eastAsia"/>
        </w:rPr>
        <w:t>즉 ArrayList</w:t>
      </w:r>
      <w:r>
        <w:t xml:space="preserve"> </w:t>
      </w:r>
      <w:r>
        <w:rPr>
          <w:rFonts w:hint="eastAsia"/>
        </w:rPr>
        <w:t xml:space="preserve">클래스와 </w:t>
      </w:r>
      <w:r>
        <w:t xml:space="preserve">LinkedList </w:t>
      </w:r>
      <w:r>
        <w:rPr>
          <w:rFonts w:hint="eastAsia"/>
        </w:rPr>
        <w:t>클래스는 서로 호환된다.</w:t>
      </w:r>
    </w:p>
    <w:p w14:paraId="35EA4467" w14:textId="77777777" w:rsidR="00BB3C81" w:rsidRDefault="00BB3C81" w:rsidP="00BB3C81">
      <w:r>
        <w:rPr>
          <w:rFonts w:hint="eastAsia"/>
        </w:rPr>
        <w:t xml:space="preserve">그래서 </w:t>
      </w:r>
      <w:r>
        <w:t xml:space="preserve">ArrayList </w:t>
      </w:r>
      <w:r>
        <w:rPr>
          <w:rFonts w:hint="eastAsia"/>
        </w:rPr>
        <w:t xml:space="preserve">클래스를 사용하는 소스 코드를 </w:t>
      </w:r>
      <w:r>
        <w:t xml:space="preserve">LinkedList </w:t>
      </w:r>
      <w:r>
        <w:rPr>
          <w:rFonts w:hint="eastAsia"/>
        </w:rPr>
        <w:t>클래스를 사용하도록 수정할 때,</w:t>
      </w:r>
    </w:p>
    <w:p w14:paraId="774F0306" w14:textId="77777777" w:rsidR="00BB3C81" w:rsidRDefault="00BB3C81" w:rsidP="00BB3C81">
      <w:r>
        <w:rPr>
          <w:rFonts w:hint="eastAsia"/>
        </w:rPr>
        <w:t>수정해야 하는 소스 코드가 거의 없다.</w:t>
      </w:r>
    </w:p>
    <w:p w14:paraId="2D33F4B1" w14:textId="77777777" w:rsidR="00BB3C81" w:rsidRPr="009E6B70" w:rsidRDefault="00BB3C81" w:rsidP="00BB3C81"/>
    <w:p w14:paraId="3D3EF95A" w14:textId="6E1AD51A" w:rsidR="00BB3C81" w:rsidRDefault="00BB3C81" w:rsidP="00BB3C81">
      <w:r>
        <w:rPr>
          <w:rFonts w:hint="eastAsia"/>
        </w:rPr>
        <w:t>사용 목적이 유사한 클래스들의 사용 방법을 통일하여 서로 호환되도록 만드는 것이 다형성의 목적이다.</w:t>
      </w:r>
    </w:p>
    <w:p w14:paraId="166E2D2D" w14:textId="4C64620C" w:rsidR="00F350DD" w:rsidRDefault="00F350DD" w:rsidP="00BB3C81"/>
    <w:p w14:paraId="4212357C" w14:textId="6477AABB" w:rsidR="00F350DD" w:rsidRDefault="00F350DD" w:rsidP="00F350DD">
      <w:pPr>
        <w:pStyle w:val="Heading3"/>
      </w:pPr>
      <w:r>
        <w:rPr>
          <w:rFonts w:hint="eastAsia"/>
        </w:rPr>
        <w:t>다형성의</w:t>
      </w:r>
      <w:r>
        <w:rPr>
          <w:rFonts w:hint="eastAsia"/>
        </w:rPr>
        <w:t xml:space="preserve"> </w:t>
      </w:r>
      <w:r>
        <w:rPr>
          <w:rFonts w:hint="eastAsia"/>
        </w:rPr>
        <w:t>활용</w:t>
      </w:r>
    </w:p>
    <w:p w14:paraId="26E9EB13" w14:textId="29F6C7F1" w:rsidR="00F350DD" w:rsidRDefault="001219F9" w:rsidP="00F350DD">
      <w:r>
        <w:rPr>
          <w:rFonts w:hint="eastAsia"/>
        </w:rPr>
        <w:t xml:space="preserve">예를 들어 </w:t>
      </w:r>
      <w:r w:rsidR="00F350DD">
        <w:rPr>
          <w:rFonts w:hint="eastAsia"/>
        </w:rPr>
        <w:t>프린터기를 사용하여 문서를 인쇄하는 작업에 다형성이 구현되어 있다.</w:t>
      </w:r>
    </w:p>
    <w:p w14:paraId="2949ED19" w14:textId="77777777" w:rsidR="00F350DD" w:rsidRPr="001219F9" w:rsidRDefault="00F350DD" w:rsidP="00F350DD"/>
    <w:p w14:paraId="1B622BBC" w14:textId="5D0FE765" w:rsidR="00F350DD" w:rsidRDefault="00F350DD" w:rsidP="00F350DD">
      <w:r>
        <w:rPr>
          <w:rFonts w:hint="eastAsia"/>
        </w:rPr>
        <w:t>아래한글로 작성한 문서를 인쇄하는 경우에,</w:t>
      </w:r>
      <w:r>
        <w:t xml:space="preserve"> </w:t>
      </w:r>
      <w:r>
        <w:rPr>
          <w:rFonts w:hint="eastAsia"/>
        </w:rPr>
        <w:t>그 컴퓨터에 잉크젯 프린터가 연결되어 있다면,</w:t>
      </w:r>
      <w:r>
        <w:t xml:space="preserve"> </w:t>
      </w:r>
      <w:r>
        <w:rPr>
          <w:rFonts w:hint="eastAsia"/>
        </w:rPr>
        <w:t xml:space="preserve">잉크젯 프린터로 </w:t>
      </w:r>
      <w:r w:rsidR="001219F9">
        <w:rPr>
          <w:rFonts w:hint="eastAsia"/>
        </w:rPr>
        <w:t>인</w:t>
      </w:r>
      <w:r>
        <w:rPr>
          <w:rFonts w:hint="eastAsia"/>
        </w:rPr>
        <w:t>쇄될 것이고,</w:t>
      </w:r>
      <w:r>
        <w:t xml:space="preserve"> </w:t>
      </w:r>
      <w:r>
        <w:rPr>
          <w:rFonts w:hint="eastAsia"/>
        </w:rPr>
        <w:t>그 컴퓨터에 레이저 프린터가 연결되어 있다면,</w:t>
      </w:r>
      <w:r>
        <w:t xml:space="preserve"> </w:t>
      </w:r>
      <w:r>
        <w:rPr>
          <w:rFonts w:hint="eastAsia"/>
        </w:rPr>
        <w:t>레이저 프린터로 인쇄될 것이다.</w:t>
      </w:r>
    </w:p>
    <w:p w14:paraId="7AD05105" w14:textId="11A7C17C" w:rsidR="001219F9" w:rsidRDefault="001219F9" w:rsidP="00F350DD"/>
    <w:p w14:paraId="6BB6788D" w14:textId="7B29A1B2" w:rsidR="001219F9" w:rsidRDefault="001219F9" w:rsidP="00F350DD">
      <w:r>
        <w:rPr>
          <w:rFonts w:hint="eastAsia"/>
        </w:rPr>
        <w:t>잉크젯 프린터의 내부 구조와 레이저 프린터의 내부 구조는 매우 다르다.</w:t>
      </w:r>
    </w:p>
    <w:p w14:paraId="616C68E0" w14:textId="619DA401" w:rsidR="00F350DD" w:rsidRDefault="00F350DD" w:rsidP="00F350DD"/>
    <w:p w14:paraId="77A99DA4" w14:textId="762D9260" w:rsidR="001219F9" w:rsidRDefault="001219F9" w:rsidP="00F350DD">
      <w:r>
        <w:rPr>
          <w:rFonts w:hint="eastAsia"/>
        </w:rPr>
        <w:t>아래한글은 현재 프린터가 잉크젯 프린터인</w:t>
      </w:r>
      <w:r w:rsidR="001B3F66">
        <w:rPr>
          <w:rFonts w:hint="eastAsia"/>
        </w:rPr>
        <w:t>지</w:t>
      </w:r>
      <w:r>
        <w:rPr>
          <w:rFonts w:hint="eastAsia"/>
        </w:rPr>
        <w:t xml:space="preserve"> 레이저 프린터인지 알지 못한다.</w:t>
      </w:r>
    </w:p>
    <w:p w14:paraId="2940FB7A" w14:textId="77777777" w:rsidR="001B3F66" w:rsidRDefault="00F350DD" w:rsidP="00F350DD">
      <w:r>
        <w:rPr>
          <w:rFonts w:hint="eastAsia"/>
        </w:rPr>
        <w:t xml:space="preserve">아래한글에서 프린터에 전달하는 인쇄 명령은 </w:t>
      </w:r>
      <w:r w:rsidR="001219F9">
        <w:rPr>
          <w:rFonts w:hint="eastAsia"/>
        </w:rPr>
        <w:t>프린터에 무관</w:t>
      </w:r>
      <w:r w:rsidR="001B3F66">
        <w:rPr>
          <w:rFonts w:hint="eastAsia"/>
        </w:rPr>
        <w:t>하다.</w:t>
      </w:r>
      <w:r w:rsidR="001B3F66">
        <w:t xml:space="preserve"> </w:t>
      </w:r>
    </w:p>
    <w:p w14:paraId="0769F4D9" w14:textId="4EE2694A" w:rsidR="001219F9" w:rsidRDefault="001B3F66" w:rsidP="00F350DD">
      <w:r>
        <w:rPr>
          <w:rFonts w:hint="eastAsia"/>
        </w:rPr>
        <w:t>프린터가 잉크젯이든 레이저든 아래한글은 동일한 인쇄 명령을 전달한다.</w:t>
      </w:r>
    </w:p>
    <w:p w14:paraId="33F0BD60" w14:textId="2499FCBF" w:rsidR="00BB3C81" w:rsidRDefault="001219F9" w:rsidP="00BB3C81">
      <w:r>
        <w:rPr>
          <w:rFonts w:hint="eastAsia"/>
        </w:rPr>
        <w:t>인쇄 명령은 동일한데,</w:t>
      </w:r>
      <w:r>
        <w:t xml:space="preserve"> </w:t>
      </w:r>
      <w:r>
        <w:rPr>
          <w:rFonts w:hint="eastAsia"/>
        </w:rPr>
        <w:t xml:space="preserve">잉크젯 프린터가 </w:t>
      </w:r>
      <w:r w:rsidR="001B3F66">
        <w:rPr>
          <w:rFonts w:hint="eastAsia"/>
        </w:rPr>
        <w:t>그 명령을 받은</w:t>
      </w:r>
      <w:r>
        <w:rPr>
          <w:rFonts w:hint="eastAsia"/>
        </w:rPr>
        <w:t xml:space="preserve"> 경우에는 잉크젯 프린터에 인쇄되고,</w:t>
      </w:r>
      <w:r>
        <w:t xml:space="preserve"> </w:t>
      </w:r>
      <w:r>
        <w:rPr>
          <w:rFonts w:hint="eastAsia"/>
        </w:rPr>
        <w:t>레이저 프린터가 받은 경우에는 레이저 프린터에 인쇄된다.</w:t>
      </w:r>
    </w:p>
    <w:p w14:paraId="70F0C7C6" w14:textId="77777777" w:rsidR="001B3F66" w:rsidRDefault="001B3F66" w:rsidP="001B3F66">
      <w:r>
        <w:rPr>
          <w:rFonts w:hint="eastAsia"/>
        </w:rPr>
        <w:t>프린터를 교체해도 아래한글은 수정할 필요가 없다.</w:t>
      </w:r>
    </w:p>
    <w:p w14:paraId="6BFE8DAF" w14:textId="09C21A24" w:rsidR="001219F9" w:rsidRPr="001B3F66" w:rsidRDefault="001219F9" w:rsidP="00BB3C81"/>
    <w:p w14:paraId="3499A9AE" w14:textId="42BBE97D" w:rsidR="001219F9" w:rsidRDefault="001219F9" w:rsidP="00BB3C81">
      <w:r>
        <w:rPr>
          <w:rFonts w:hint="eastAsia"/>
        </w:rPr>
        <w:t>즉 작업 명령을 지시하는 쪽에서는 동일한 명령으로 작업을 지시했는데,</w:t>
      </w:r>
      <w:r>
        <w:t xml:space="preserve"> </w:t>
      </w:r>
      <w:r>
        <w:rPr>
          <w:rFonts w:hint="eastAsia"/>
        </w:rPr>
        <w:t>그 명령을 받아서 실행하는 부품에 따라 다른 방식으로 작업이 실행</w:t>
      </w:r>
      <w:r w:rsidR="001B3F66">
        <w:rPr>
          <w:rFonts w:hint="eastAsia"/>
        </w:rPr>
        <w:t>되는 것이 다형성이다.</w:t>
      </w:r>
    </w:p>
    <w:p w14:paraId="3DF94A0F" w14:textId="6BEBCC54" w:rsidR="001B3F66" w:rsidRDefault="001B3F66" w:rsidP="00BB3C81"/>
    <w:p w14:paraId="359DD0E3" w14:textId="39524FDA" w:rsidR="00BB3C81" w:rsidRDefault="00BB3C81" w:rsidP="00BB3C81"/>
    <w:p w14:paraId="25CE20F5" w14:textId="74F3E281" w:rsidR="00144B62" w:rsidRDefault="00144B62" w:rsidP="00F350DD">
      <w:pPr>
        <w:pStyle w:val="Heading3"/>
      </w:pPr>
      <w:r>
        <w:rPr>
          <w:rFonts w:hint="eastAsia"/>
        </w:rPr>
        <w:t>다형성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4B455B82" w14:textId="59FBEA81" w:rsidR="00144B62" w:rsidRDefault="00144B62" w:rsidP="00144B62"/>
    <w:p w14:paraId="3060368C" w14:textId="2ED7930E" w:rsidR="00144B62" w:rsidRDefault="00144B62" w:rsidP="00144B62">
      <w:r>
        <w:rPr>
          <w:rFonts w:hint="eastAsia"/>
        </w:rPr>
        <w:t>다형성을 구현하려면 다음 사항들을 구현해야 한다.</w:t>
      </w:r>
    </w:p>
    <w:p w14:paraId="1F315522" w14:textId="77777777" w:rsidR="00144B62" w:rsidRDefault="00144B62" w:rsidP="00144B62"/>
    <w:p w14:paraId="4C73D080" w14:textId="49AFB4D8" w:rsidR="00144B62" w:rsidRDefault="00144B62" w:rsidP="00144B62">
      <w:r>
        <w:rPr>
          <w:rFonts w:hAnsi="굴림체" w:hint="eastAsia"/>
        </w:rPr>
        <w:t>●</w:t>
      </w:r>
      <w:r>
        <w:t xml:space="preserve"> </w:t>
      </w:r>
      <w:r>
        <w:rPr>
          <w:rFonts w:hint="eastAsia"/>
        </w:rPr>
        <w:t xml:space="preserve">다형성을 구현하려는 클래스들이 </w:t>
      </w:r>
      <w:r w:rsidR="00F350DD">
        <w:rPr>
          <w:rFonts w:hint="eastAsia"/>
        </w:rPr>
        <w:t>공통 부모 클래스를 상속(</w:t>
      </w:r>
      <w:r w:rsidR="00F350DD">
        <w:t xml:space="preserve">extends) </w:t>
      </w:r>
      <w:r w:rsidR="00F350DD">
        <w:rPr>
          <w:rFonts w:hint="eastAsia"/>
        </w:rPr>
        <w:t>받거나,</w:t>
      </w:r>
      <w:r w:rsidR="00F350DD">
        <w:t xml:space="preserve"> </w:t>
      </w:r>
      <w:r w:rsidR="00F350DD">
        <w:rPr>
          <w:rFonts w:hint="eastAsia"/>
        </w:rPr>
        <w:t xml:space="preserve">아니면 공통 </w:t>
      </w:r>
      <w:r w:rsidR="00F350DD">
        <w:t>interface</w:t>
      </w:r>
      <w:r w:rsidR="00F350DD">
        <w:rPr>
          <w:rFonts w:hint="eastAsia"/>
        </w:rPr>
        <w:t>를 구현(</w:t>
      </w:r>
      <w:r w:rsidR="00F350DD">
        <w:t xml:space="preserve">implements) </w:t>
      </w:r>
      <w:r w:rsidR="00F350DD">
        <w:rPr>
          <w:rFonts w:hint="eastAsia"/>
        </w:rPr>
        <w:t>해야 한다.</w:t>
      </w:r>
    </w:p>
    <w:p w14:paraId="74B9ABE4" w14:textId="4B75A78C" w:rsidR="0022388C" w:rsidRDefault="0022388C" w:rsidP="00144B62"/>
    <w:p w14:paraId="7BA97090" w14:textId="02EC27C0" w:rsidR="0022388C" w:rsidRDefault="00787A02" w:rsidP="00144B62">
      <w:r w:rsidRPr="00787A02">
        <w:rPr>
          <w:noProof/>
        </w:rPr>
        <w:drawing>
          <wp:inline distT="0" distB="0" distL="0" distR="0" wp14:anchorId="731A895C" wp14:editId="1AB73EAD">
            <wp:extent cx="5457825" cy="1114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364E0" w14:textId="71F2BF34" w:rsidR="0022388C" w:rsidRDefault="0022388C" w:rsidP="00144B62"/>
    <w:p w14:paraId="089E1D63" w14:textId="77777777" w:rsidR="0022388C" w:rsidRDefault="0022388C" w:rsidP="00144B62"/>
    <w:p w14:paraId="5E9F8291" w14:textId="77777777" w:rsidR="0022388C" w:rsidRDefault="0022388C" w:rsidP="0022388C">
      <w:pPr>
        <w:rPr>
          <w:rFonts w:hAnsi="굴림체"/>
        </w:rPr>
      </w:pPr>
      <w:r>
        <w:rPr>
          <w:rFonts w:hAnsi="굴림체" w:hint="eastAsia"/>
        </w:rPr>
        <w:t>● 공통 부모 클래스를 상속(</w:t>
      </w:r>
      <w:r>
        <w:rPr>
          <w:rFonts w:hAnsi="굴림체"/>
        </w:rPr>
        <w:t>extends)</w:t>
      </w:r>
      <w:r>
        <w:rPr>
          <w:rFonts w:hAnsi="굴림체" w:hint="eastAsia"/>
        </w:rPr>
        <w:t xml:space="preserve"> 받은 자식 클래스들은 다형성을 구현하려는 부모 클래스의 메소드들을 재</w:t>
      </w:r>
      <w:r>
        <w:rPr>
          <w:rFonts w:hAnsi="굴림체" w:hint="eastAsia"/>
        </w:rPr>
        <w:lastRenderedPageBreak/>
        <w:t>정의(</w:t>
      </w:r>
      <w:r>
        <w:rPr>
          <w:rFonts w:hAnsi="굴림체"/>
        </w:rPr>
        <w:t xml:space="preserve">override) </w:t>
      </w:r>
      <w:r>
        <w:rPr>
          <w:rFonts w:hAnsi="굴림체" w:hint="eastAsia"/>
        </w:rPr>
        <w:t>해야 한다.</w:t>
      </w:r>
    </w:p>
    <w:p w14:paraId="2D4088D7" w14:textId="1F746964" w:rsidR="00F350DD" w:rsidRPr="0022388C" w:rsidRDefault="00F350DD" w:rsidP="00144B62"/>
    <w:p w14:paraId="4FFBE07E" w14:textId="4B908B64" w:rsidR="00F350DD" w:rsidRDefault="001B3F66" w:rsidP="00144B62">
      <w:r w:rsidRPr="001B3F66">
        <w:rPr>
          <w:noProof/>
        </w:rPr>
        <w:drawing>
          <wp:inline distT="0" distB="0" distL="0" distR="0" wp14:anchorId="49C8ACA2" wp14:editId="209A0119">
            <wp:extent cx="5219700" cy="2036348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197" cy="204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B81B9" w14:textId="4D7CA24B" w:rsidR="00F350DD" w:rsidRDefault="00F350DD" w:rsidP="00144B62"/>
    <w:p w14:paraId="7A383B11" w14:textId="30787DD5" w:rsidR="00531685" w:rsidRPr="00531685" w:rsidRDefault="00531685" w:rsidP="00144B62">
      <w:pPr>
        <w:rPr>
          <w:rFonts w:hAnsi="굴림체"/>
        </w:rPr>
      </w:pPr>
    </w:p>
    <w:p w14:paraId="19800F20" w14:textId="2A0DA413" w:rsidR="00531685" w:rsidRDefault="00531685" w:rsidP="00144B62">
      <w:pPr>
        <w:rPr>
          <w:rFonts w:hAnsi="굴림체"/>
        </w:rPr>
      </w:pPr>
      <w:r>
        <w:rPr>
          <w:rFonts w:hAnsi="굴림체" w:hint="eastAsia"/>
        </w:rPr>
        <w:t xml:space="preserve">● 공통 </w:t>
      </w:r>
      <w:r>
        <w:rPr>
          <w:rFonts w:hAnsi="굴림체"/>
        </w:rPr>
        <w:t>interface</w:t>
      </w:r>
      <w:r>
        <w:rPr>
          <w:rFonts w:hAnsi="굴림체" w:hint="eastAsia"/>
        </w:rPr>
        <w:t>를 구현(</w:t>
      </w:r>
      <w:r>
        <w:rPr>
          <w:rFonts w:hAnsi="굴림체"/>
        </w:rPr>
        <w:t xml:space="preserve">implements) </w:t>
      </w:r>
      <w:r>
        <w:rPr>
          <w:rFonts w:hAnsi="굴림체" w:hint="eastAsia"/>
        </w:rPr>
        <w:t xml:space="preserve">자식 클래스들은 </w:t>
      </w:r>
      <w:r>
        <w:rPr>
          <w:rFonts w:hAnsi="굴림체"/>
        </w:rPr>
        <w:t>interface</w:t>
      </w:r>
      <w:r>
        <w:rPr>
          <w:rFonts w:hAnsi="굴림체" w:hint="eastAsia"/>
        </w:rPr>
        <w:t>의 모든 메소드를 구현해야 한다.</w:t>
      </w:r>
    </w:p>
    <w:p w14:paraId="685C3B5A" w14:textId="1FBCAA05" w:rsidR="00531685" w:rsidRDefault="00531685" w:rsidP="00144B62">
      <w:pPr>
        <w:rPr>
          <w:rFonts w:hAnsi="굴림체"/>
        </w:rPr>
      </w:pPr>
    </w:p>
    <w:p w14:paraId="23D33BBD" w14:textId="1764AAA0" w:rsidR="00531685" w:rsidRDefault="00531685" w:rsidP="00144B62">
      <w:pPr>
        <w:rPr>
          <w:rFonts w:hAnsi="굴림체"/>
        </w:rPr>
      </w:pPr>
      <w:r>
        <w:rPr>
          <w:rFonts w:hAnsi="굴림체" w:hint="eastAsia"/>
        </w:rPr>
        <w:t>● 공통 부모 클래스 타입(</w:t>
      </w:r>
      <w:r>
        <w:rPr>
          <w:rFonts w:hAnsi="굴림체"/>
        </w:rPr>
        <w:t>type)</w:t>
      </w:r>
      <w:r>
        <w:rPr>
          <w:rFonts w:hAnsi="굴림체" w:hint="eastAsia"/>
        </w:rPr>
        <w:t>의 변수나,</w:t>
      </w:r>
      <w:r>
        <w:rPr>
          <w:rFonts w:hAnsi="굴림체"/>
        </w:rPr>
        <w:t xml:space="preserve"> </w:t>
      </w:r>
      <w:r>
        <w:rPr>
          <w:rFonts w:hAnsi="굴림체" w:hint="eastAsia"/>
        </w:rPr>
        <w:t xml:space="preserve">공통 </w:t>
      </w:r>
      <w:r>
        <w:rPr>
          <w:rFonts w:hAnsi="굴림체"/>
        </w:rPr>
        <w:t xml:space="preserve">interface </w:t>
      </w:r>
      <w:r>
        <w:rPr>
          <w:rFonts w:hAnsi="굴림체" w:hint="eastAsia"/>
        </w:rPr>
        <w:t>타입의 변수를 사용하여 메소드를 호출해야 다형성 호출이다.</w:t>
      </w:r>
      <w:r>
        <w:rPr>
          <w:rFonts w:hAnsi="굴림체"/>
        </w:rPr>
        <w:t xml:space="preserve"> </w:t>
      </w:r>
      <w:r>
        <w:rPr>
          <w:rFonts w:hAnsi="굴림체" w:hint="eastAsia"/>
        </w:rPr>
        <w:t>자식 클래스 타입의 변수를 사용하여 메소드를 호출하면 언제</w:t>
      </w:r>
      <w:r w:rsidR="000B45F2">
        <w:rPr>
          <w:rFonts w:hAnsi="굴림체" w:hint="eastAsia"/>
        </w:rPr>
        <w:t>나</w:t>
      </w:r>
      <w:r>
        <w:rPr>
          <w:rFonts w:hAnsi="굴림체" w:hint="eastAsia"/>
        </w:rPr>
        <w:t xml:space="preserve"> 그 자식 클래스의 메소드가 호출될 것이기 때문에 다형성 호출이 아니다.</w:t>
      </w:r>
    </w:p>
    <w:p w14:paraId="65D0CCE5" w14:textId="5872A1D1" w:rsidR="00531685" w:rsidRDefault="00531685" w:rsidP="00144B62">
      <w:pPr>
        <w:rPr>
          <w:rFonts w:hAnsi="굴림체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87A02" w14:paraId="554B9B28" w14:textId="77777777" w:rsidTr="00787A02">
        <w:tc>
          <w:tcPr>
            <w:tcW w:w="10456" w:type="dxa"/>
          </w:tcPr>
          <w:p w14:paraId="73E79D81" w14:textId="77777777" w:rsidR="00787A02" w:rsidRDefault="00787A02" w:rsidP="00787A02">
            <w:r>
              <w:rPr>
                <w:rFonts w:hint="eastAsia"/>
              </w:rPr>
              <w:t>ChildOne</w:t>
            </w:r>
            <w:r>
              <w:t xml:space="preserve"> obj1 = new ChildOne();</w:t>
            </w:r>
          </w:p>
          <w:p w14:paraId="4F273DE9" w14:textId="77777777" w:rsidR="00787A02" w:rsidRDefault="00787A02" w:rsidP="00787A02">
            <w:r>
              <w:t>ChildTwo obj2 = new ChildTwo();</w:t>
            </w:r>
          </w:p>
          <w:p w14:paraId="6FD13409" w14:textId="77777777" w:rsidR="00787A02" w:rsidRDefault="00787A02" w:rsidP="00787A02"/>
          <w:p w14:paraId="78D61442" w14:textId="0DB83B8C" w:rsidR="00787A02" w:rsidRDefault="00787A02" w:rsidP="00787A02">
            <w:r>
              <w:t>Parent p = obj1;</w:t>
            </w:r>
          </w:p>
          <w:p w14:paraId="39F1869D" w14:textId="14F85735" w:rsidR="00787A02" w:rsidRDefault="00787A02" w:rsidP="00787A02">
            <w:r>
              <w:t xml:space="preserve">p.method1();  // </w:t>
            </w:r>
            <w:r>
              <w:rPr>
                <w:rFonts w:hint="eastAsia"/>
              </w:rPr>
              <w:t>다형성 호출.</w:t>
            </w:r>
            <w:r>
              <w:t xml:space="preserve"> ChildOne </w:t>
            </w:r>
            <w:r>
              <w:rPr>
                <w:rFonts w:hint="eastAsia"/>
              </w:rPr>
              <w:t xml:space="preserve">클래스의 </w:t>
            </w:r>
            <w:r>
              <w:t xml:space="preserve">method1 </w:t>
            </w:r>
            <w:r>
              <w:rPr>
                <w:rFonts w:hint="eastAsia"/>
              </w:rPr>
              <w:t>메소드가 호출된다.</w:t>
            </w:r>
          </w:p>
          <w:p w14:paraId="69724D1F" w14:textId="77777777" w:rsidR="00787A02" w:rsidRDefault="00787A02" w:rsidP="00787A02"/>
          <w:p w14:paraId="162652BB" w14:textId="2C4EE34A" w:rsidR="00787A02" w:rsidRDefault="00787A02" w:rsidP="00787A02">
            <w:r>
              <w:rPr>
                <w:rFonts w:hint="eastAsia"/>
              </w:rPr>
              <w:t>p = obj2;</w:t>
            </w:r>
          </w:p>
          <w:p w14:paraId="650C9A78" w14:textId="77777777" w:rsidR="00787A02" w:rsidRDefault="00787A02" w:rsidP="00787A02">
            <w:r>
              <w:t xml:space="preserve">p.method1();  // </w:t>
            </w:r>
            <w:r>
              <w:rPr>
                <w:rFonts w:hint="eastAsia"/>
              </w:rPr>
              <w:t>다형성 호출.</w:t>
            </w:r>
            <w:r>
              <w:t xml:space="preserve"> ChildTwo </w:t>
            </w:r>
            <w:r>
              <w:rPr>
                <w:rFonts w:hint="eastAsia"/>
              </w:rPr>
              <w:t xml:space="preserve">클래스의 </w:t>
            </w:r>
            <w:r>
              <w:t xml:space="preserve">method1 </w:t>
            </w:r>
            <w:r>
              <w:rPr>
                <w:rFonts w:hint="eastAsia"/>
              </w:rPr>
              <w:t>메소드가 호출된다.</w:t>
            </w:r>
          </w:p>
          <w:p w14:paraId="4E254E0E" w14:textId="77777777" w:rsidR="00787A02" w:rsidRDefault="00787A02" w:rsidP="00787A02"/>
          <w:p w14:paraId="22A314B3" w14:textId="77777777" w:rsidR="00787A02" w:rsidRDefault="00787A02" w:rsidP="00787A02">
            <w:r>
              <w:rPr>
                <w:rFonts w:hint="eastAsia"/>
              </w:rPr>
              <w:t>obj1.method1(); // 다형성 호출이 아님.</w:t>
            </w:r>
          </w:p>
          <w:p w14:paraId="2551FC5F" w14:textId="190D9074" w:rsidR="00787A02" w:rsidRDefault="00787A02" w:rsidP="00787A02">
            <w:r>
              <w:t xml:space="preserve">obj2.method1(); // </w:t>
            </w:r>
            <w:r>
              <w:rPr>
                <w:rFonts w:hint="eastAsia"/>
              </w:rPr>
              <w:t>다형성 호출이 아님.</w:t>
            </w:r>
          </w:p>
        </w:tc>
      </w:tr>
    </w:tbl>
    <w:p w14:paraId="40B6AB03" w14:textId="5A88D751" w:rsidR="00531685" w:rsidRDefault="00531685" w:rsidP="00144B62"/>
    <w:p w14:paraId="01EDDD58" w14:textId="77777777" w:rsidR="00FA4E71" w:rsidRDefault="00FA4E71" w:rsidP="00144B62"/>
    <w:p w14:paraId="4CDE11B4" w14:textId="77777777" w:rsidR="00FA4E71" w:rsidRDefault="00FA4E71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7C1EA547" w14:textId="77777777" w:rsidR="00F00180" w:rsidRDefault="00F00180" w:rsidP="00F00180">
      <w:pPr>
        <w:pStyle w:val="Heading2"/>
        <w:ind w:left="992" w:hanging="992"/>
      </w:pPr>
      <w:bookmarkStart w:id="2" w:name="_Toc456629413"/>
      <w:bookmarkStart w:id="3" w:name="_Toc462417214"/>
      <w:r>
        <w:lastRenderedPageBreak/>
        <w:t>i</w:t>
      </w:r>
      <w:r>
        <w:rPr>
          <w:rFonts w:hint="eastAsia"/>
        </w:rPr>
        <w:t>nterface</w:t>
      </w:r>
      <w:bookmarkEnd w:id="2"/>
      <w:bookmarkEnd w:id="3"/>
    </w:p>
    <w:p w14:paraId="3EB78F4D" w14:textId="70E84398" w:rsidR="00F00180" w:rsidRDefault="00F00180" w:rsidP="00F00180"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 xml:space="preserve">언어의 </w:t>
      </w:r>
      <w:r>
        <w:t>interface</w:t>
      </w:r>
      <w:r>
        <w:rPr>
          <w:rFonts w:hint="eastAsia"/>
        </w:rPr>
        <w:t xml:space="preserve">는 메소드 구현 없이 메소드 선언만 </w:t>
      </w:r>
      <w:r w:rsidR="00B368C1">
        <w:rPr>
          <w:rFonts w:hint="eastAsia"/>
        </w:rPr>
        <w:t>포함해야 한다.</w:t>
      </w:r>
      <w:r w:rsidR="00B368C1">
        <w:t xml:space="preserve"> </w:t>
      </w:r>
      <w:r w:rsidR="00B368C1">
        <w:rPr>
          <w:rFonts w:hint="eastAsia"/>
        </w:rPr>
        <w:t>그리고 멤버 변수도 없어야 한다.</w:t>
      </w:r>
    </w:p>
    <w:p w14:paraId="19760998" w14:textId="0069DD26" w:rsidR="00B368C1" w:rsidRDefault="00B368C1" w:rsidP="00F00180"/>
    <w:p w14:paraId="23015637" w14:textId="77777777" w:rsidR="00F00180" w:rsidRDefault="00F00180" w:rsidP="00F00180">
      <w:r>
        <w:rPr>
          <w:rFonts w:hint="eastAsia"/>
        </w:rPr>
        <w:t>서로 호환되는 클래스들의 규격을 정의하기 위해 Java</w:t>
      </w:r>
      <w:r>
        <w:t xml:space="preserve"> interface</w:t>
      </w:r>
      <w:r>
        <w:rPr>
          <w:rFonts w:hint="eastAsia"/>
        </w:rPr>
        <w:t>를 사용한다.</w:t>
      </w:r>
    </w:p>
    <w:p w14:paraId="05553C46" w14:textId="77777777" w:rsidR="00F00180" w:rsidRPr="005C5442" w:rsidRDefault="00F00180" w:rsidP="00F00180"/>
    <w:p w14:paraId="31F5F710" w14:textId="77777777" w:rsidR="00F00180" w:rsidRDefault="00F00180" w:rsidP="00F00180">
      <w:r>
        <w:rPr>
          <w:rFonts w:hint="eastAsia"/>
        </w:rPr>
        <w:t xml:space="preserve">예를 들어 </w:t>
      </w:r>
      <w:r>
        <w:t>Java</w:t>
      </w:r>
      <w:r>
        <w:rPr>
          <w:rFonts w:hint="eastAsia"/>
        </w:rPr>
        <w:t xml:space="preserve">의 </w:t>
      </w:r>
      <w:r>
        <w:t>ArrayLis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 xml:space="preserve">클래스와 </w:t>
      </w:r>
      <w:r>
        <w:t xml:space="preserve">LinkedList </w:t>
      </w:r>
      <w:r>
        <w:rPr>
          <w:rFonts w:hint="eastAsia"/>
        </w:rPr>
        <w:t>클래스는 사용 방법이 같다.</w:t>
      </w:r>
      <w:r>
        <w:t xml:space="preserve"> </w:t>
      </w:r>
      <w:r>
        <w:rPr>
          <w:rFonts w:hint="eastAsia"/>
        </w:rPr>
        <w:t xml:space="preserve">즉 </w:t>
      </w:r>
      <w:r>
        <w:t xml:space="preserve">public method </w:t>
      </w:r>
      <w:r>
        <w:rPr>
          <w:rFonts w:hint="eastAsia"/>
        </w:rPr>
        <w:t>목록이 같다.</w:t>
      </w:r>
    </w:p>
    <w:p w14:paraId="4413EC0A" w14:textId="77777777" w:rsidR="00F00180" w:rsidRDefault="00F00180" w:rsidP="00F00180">
      <w:r>
        <w:rPr>
          <w:rFonts w:hint="eastAsia"/>
        </w:rPr>
        <w:t xml:space="preserve">그래서 </w:t>
      </w:r>
      <w:r>
        <w:t xml:space="preserve">ArrayList </w:t>
      </w:r>
      <w:r>
        <w:rPr>
          <w:rFonts w:hint="eastAsia"/>
        </w:rPr>
        <w:t>클래스를 사용하는 소스코드를</w:t>
      </w:r>
      <w:r>
        <w:t xml:space="preserve">, ArrayList </w:t>
      </w:r>
      <w:r>
        <w:rPr>
          <w:rFonts w:hint="eastAsia"/>
        </w:rPr>
        <w:t xml:space="preserve">대신 </w:t>
      </w:r>
      <w:r>
        <w:t xml:space="preserve">LinkedList </w:t>
      </w:r>
      <w:r>
        <w:rPr>
          <w:rFonts w:hint="eastAsia"/>
        </w:rPr>
        <w:t>클래스를 사용하도록 수정할 때, 별로 수정할 부분이 없다.</w:t>
      </w:r>
      <w:r>
        <w:t xml:space="preserve"> </w:t>
      </w:r>
      <w:r>
        <w:rPr>
          <w:rFonts w:hint="eastAsia"/>
        </w:rPr>
        <w:t xml:space="preserve">즉 </w:t>
      </w:r>
      <w:r>
        <w:t>ArrayList</w:t>
      </w:r>
      <w:r>
        <w:rPr>
          <w:rFonts w:hint="eastAsia"/>
        </w:rPr>
        <w:t xml:space="preserve">와 </w:t>
      </w:r>
      <w:r>
        <w:t>LinkedList</w:t>
      </w:r>
      <w:r>
        <w:rPr>
          <w:rFonts w:hint="eastAsia"/>
        </w:rPr>
        <w:t>는 서로 호환된다.</w:t>
      </w:r>
    </w:p>
    <w:p w14:paraId="4B53238F" w14:textId="77777777" w:rsidR="00F00180" w:rsidRPr="005B00BF" w:rsidRDefault="00F00180" w:rsidP="00F00180"/>
    <w:p w14:paraId="4F87FC51" w14:textId="77777777" w:rsidR="00F00180" w:rsidRDefault="00F00180" w:rsidP="00F00180">
      <w:r>
        <w:t>ArrayList</w:t>
      </w:r>
      <w:r>
        <w:rPr>
          <w:rFonts w:hint="eastAsia"/>
        </w:rPr>
        <w:t xml:space="preserve">와 </w:t>
      </w:r>
      <w:r>
        <w:t>LinkedList</w:t>
      </w:r>
      <w:r>
        <w:rPr>
          <w:rFonts w:hint="eastAsia"/>
        </w:rPr>
        <w:t>가 서로 호환되는 이유는,</w:t>
      </w:r>
      <w:r>
        <w:t xml:space="preserve"> </w:t>
      </w:r>
      <w:r>
        <w:rPr>
          <w:rFonts w:hint="eastAsia"/>
        </w:rPr>
        <w:t xml:space="preserve">둘 다 </w:t>
      </w:r>
      <w:r>
        <w:t>List interface</w:t>
      </w:r>
      <w:r>
        <w:rPr>
          <w:rFonts w:hint="eastAsia"/>
        </w:rPr>
        <w:t>를 구현(</w:t>
      </w:r>
      <w:r>
        <w:t>implements)</w:t>
      </w:r>
      <w:r>
        <w:rPr>
          <w:rFonts w:hint="eastAsia"/>
        </w:rPr>
        <w:t>했기 때문이다.</w:t>
      </w:r>
    </w:p>
    <w:p w14:paraId="2EE78153" w14:textId="77777777" w:rsidR="00F00180" w:rsidRDefault="00F00180" w:rsidP="00F00180">
      <w:r>
        <w:rPr>
          <w:rFonts w:hint="eastAsia"/>
        </w:rPr>
        <w:t>L</w:t>
      </w:r>
      <w:r>
        <w:t>ist interface</w:t>
      </w:r>
      <w:r>
        <w:rPr>
          <w:rFonts w:hint="eastAsia"/>
        </w:rPr>
        <w:t>를 구현했다는 말은,</w:t>
      </w:r>
      <w:r>
        <w:t xml:space="preserve"> List interface</w:t>
      </w:r>
      <w:r>
        <w:rPr>
          <w:rFonts w:hint="eastAsia"/>
        </w:rPr>
        <w:t>에 선언된 메소드들을 전부 구현했다는 말이다.</w:t>
      </w:r>
    </w:p>
    <w:p w14:paraId="02591516" w14:textId="77777777" w:rsidR="00F00180" w:rsidRDefault="00F00180" w:rsidP="00F00180">
      <w:r>
        <w:rPr>
          <w:rFonts w:hint="eastAsia"/>
        </w:rPr>
        <w:t xml:space="preserve">그렇기 때문에 </w:t>
      </w:r>
      <w:r>
        <w:t>ArrayList</w:t>
      </w:r>
      <w:r>
        <w:rPr>
          <w:rFonts w:hint="eastAsia"/>
        </w:rPr>
        <w:t xml:space="preserve">와 </w:t>
      </w:r>
      <w:r>
        <w:t>LinkedList</w:t>
      </w:r>
      <w:r>
        <w:rPr>
          <w:rFonts w:hint="eastAsia"/>
        </w:rPr>
        <w:t xml:space="preserve">의 </w:t>
      </w:r>
      <w:r>
        <w:t xml:space="preserve">public method </w:t>
      </w:r>
      <w:r>
        <w:rPr>
          <w:rFonts w:hint="eastAsia"/>
        </w:rPr>
        <w:t>목록이 같고,</w:t>
      </w:r>
      <w:r>
        <w:t xml:space="preserve"> </w:t>
      </w:r>
      <w:r>
        <w:rPr>
          <w:rFonts w:hint="eastAsia"/>
        </w:rPr>
        <w:t>사용 방법도 같고,</w:t>
      </w:r>
      <w:r>
        <w:t xml:space="preserve"> </w:t>
      </w:r>
      <w:r>
        <w:rPr>
          <w:rFonts w:hint="eastAsia"/>
        </w:rPr>
        <w:t>그래서 서로 호환된다.</w:t>
      </w:r>
    </w:p>
    <w:p w14:paraId="2E8AAEDB" w14:textId="77777777" w:rsidR="00F00180" w:rsidRDefault="00F00180" w:rsidP="00F00180"/>
    <w:p w14:paraId="1962D471" w14:textId="77777777" w:rsidR="00F00180" w:rsidRDefault="00F00180" w:rsidP="00F00180"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interface의 존재 이유는,</w:t>
      </w:r>
      <w:r>
        <w:t xml:space="preserve"> List interface</w:t>
      </w:r>
      <w:r>
        <w:rPr>
          <w:rFonts w:hint="eastAsia"/>
        </w:rPr>
        <w:t xml:space="preserve">를 구현한 </w:t>
      </w:r>
      <w:r>
        <w:t>ArrayList</w:t>
      </w:r>
      <w:r>
        <w:rPr>
          <w:rFonts w:hint="eastAsia"/>
        </w:rPr>
        <w:t xml:space="preserve">와 </w:t>
      </w:r>
      <w:r>
        <w:t xml:space="preserve">LinkedList </w:t>
      </w:r>
      <w:r>
        <w:rPr>
          <w:rFonts w:hint="eastAsia"/>
        </w:rPr>
        <w:t>클래스들이, 사용 방법이 같고,</w:t>
      </w:r>
      <w:r>
        <w:t xml:space="preserve"> </w:t>
      </w:r>
      <w:r>
        <w:rPr>
          <w:rFonts w:hint="eastAsia"/>
        </w:rPr>
        <w:t>그래서 서로 호환이 되도록 하는데 있다.</w:t>
      </w:r>
      <w:r>
        <w:t xml:space="preserve"> </w:t>
      </w:r>
    </w:p>
    <w:p w14:paraId="7F7CA519" w14:textId="77777777" w:rsidR="00F00180" w:rsidRDefault="00F00180" w:rsidP="00F00180"/>
    <w:p w14:paraId="6BD6BD2B" w14:textId="77777777" w:rsidR="00F00180" w:rsidRDefault="00F00180" w:rsidP="00F00180">
      <w:r>
        <w:rPr>
          <w:rFonts w:hint="eastAsia"/>
        </w:rPr>
        <w:t>사용 방법이 같고 서로 호환이 되는 클래스들을 여러 개 만들어야 할 때</w:t>
      </w:r>
      <w:r>
        <w:t>, interface</w:t>
      </w:r>
      <w:r>
        <w:rPr>
          <w:rFonts w:hint="eastAsia"/>
        </w:rPr>
        <w:t>를 활용한다.</w:t>
      </w:r>
    </w:p>
    <w:p w14:paraId="28241C06" w14:textId="77777777" w:rsidR="00F00180" w:rsidRDefault="00F00180" w:rsidP="00F00180">
      <w:r>
        <w:rPr>
          <w:rFonts w:hAnsi="굴림체" w:hint="eastAsia"/>
        </w:rPr>
        <w:t>①</w:t>
      </w:r>
      <w:r>
        <w:t xml:space="preserve"> </w:t>
      </w:r>
      <w:r>
        <w:rPr>
          <w:rFonts w:hint="eastAsia"/>
        </w:rPr>
        <w:t>미리 그 사용 방법(</w:t>
      </w:r>
      <w:r>
        <w:t xml:space="preserve">public method </w:t>
      </w:r>
      <w:r>
        <w:rPr>
          <w:rFonts w:hint="eastAsia"/>
        </w:rPr>
        <w:t xml:space="preserve">목록)을 </w:t>
      </w:r>
      <w:r>
        <w:t>interface</w:t>
      </w:r>
      <w:r>
        <w:rPr>
          <w:rFonts w:hint="eastAsia"/>
        </w:rPr>
        <w:t>로 정의한다.</w:t>
      </w:r>
    </w:p>
    <w:p w14:paraId="0C53E055" w14:textId="77777777" w:rsidR="00F00180" w:rsidRPr="008E69EC" w:rsidRDefault="00F00180" w:rsidP="00F00180">
      <w:r>
        <w:rPr>
          <w:rFonts w:hAnsi="굴림체" w:hint="eastAsia"/>
        </w:rPr>
        <w:t xml:space="preserve">② </w:t>
      </w:r>
      <w:r>
        <w:rPr>
          <w:rFonts w:hint="eastAsia"/>
        </w:rPr>
        <w:t xml:space="preserve">그 </w:t>
      </w:r>
      <w:r>
        <w:t>interface</w:t>
      </w:r>
      <w:r>
        <w:rPr>
          <w:rFonts w:hint="eastAsia"/>
        </w:rPr>
        <w:t xml:space="preserve">에 정의된 </w:t>
      </w:r>
      <w:r>
        <w:t>public method</w:t>
      </w:r>
      <w:r>
        <w:rPr>
          <w:rFonts w:hint="eastAsia"/>
        </w:rPr>
        <w:t>를 구현(</w:t>
      </w:r>
      <w:r>
        <w:t>implements)</w:t>
      </w:r>
      <w:r>
        <w:rPr>
          <w:rFonts w:hint="eastAsia"/>
        </w:rPr>
        <w:t>하는 형태로 클래스들을 구현한다.</w:t>
      </w:r>
    </w:p>
    <w:p w14:paraId="08D1E1AB" w14:textId="77777777" w:rsidR="00F00180" w:rsidRDefault="00F00180" w:rsidP="00F00180"/>
    <w:p w14:paraId="76CB06DA" w14:textId="1981CB44" w:rsidR="00F00180" w:rsidRDefault="00F00180" w:rsidP="00F00180">
      <w:r>
        <w:rPr>
          <w:rFonts w:hint="eastAsia"/>
        </w:rPr>
        <w:t>interface를 구현(</w:t>
      </w:r>
      <w:r>
        <w:t>implements)</w:t>
      </w:r>
      <w:r>
        <w:rPr>
          <w:rFonts w:hint="eastAsia"/>
        </w:rPr>
        <w:t xml:space="preserve">하는 클래스는 그 </w:t>
      </w:r>
      <w:r>
        <w:t>interface</w:t>
      </w:r>
      <w:r>
        <w:rPr>
          <w:rFonts w:hint="eastAsia"/>
        </w:rPr>
        <w:t>의 모든 메소드를 구현해야 한다.</w:t>
      </w:r>
    </w:p>
    <w:p w14:paraId="235FAE45" w14:textId="5292A4DC" w:rsidR="00461A20" w:rsidRDefault="00461A20" w:rsidP="00F00180">
      <w:r>
        <w:rPr>
          <w:rFonts w:hint="eastAsia"/>
        </w:rPr>
        <w:t>interface를 구현한 클래스가 abstract</w:t>
      </w:r>
      <w:r>
        <w:t xml:space="preserve"> </w:t>
      </w:r>
      <w:r>
        <w:rPr>
          <w:rFonts w:hint="eastAsia"/>
        </w:rPr>
        <w:t>클래스이라면,</w:t>
      </w:r>
      <w:r>
        <w:t xml:space="preserve"> interfac</w:t>
      </w:r>
      <w:r>
        <w:rPr>
          <w:rFonts w:hint="eastAsia"/>
        </w:rPr>
        <w:t>의 모든 메소드를 구현하지 않아도 된다.</w:t>
      </w:r>
    </w:p>
    <w:p w14:paraId="65D2E010" w14:textId="77777777" w:rsidR="00F00180" w:rsidRPr="00DE156C" w:rsidRDefault="00F00180" w:rsidP="00F00180"/>
    <w:p w14:paraId="65EAC437" w14:textId="77777777" w:rsidR="00F00180" w:rsidRDefault="00F00180" w:rsidP="00F00180"/>
    <w:p w14:paraId="2E695960" w14:textId="3344FA7C" w:rsidR="00F00180" w:rsidRDefault="00F00180" w:rsidP="00144B62">
      <w:r w:rsidRPr="00F00180">
        <w:rPr>
          <w:rFonts w:hint="eastAsia"/>
          <w:noProof/>
        </w:rPr>
        <w:drawing>
          <wp:inline distT="0" distB="0" distL="0" distR="0" wp14:anchorId="6B566BAF" wp14:editId="35ED1B6C">
            <wp:extent cx="2828925" cy="2343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A39EA" w14:textId="0D6BF359" w:rsidR="00F00180" w:rsidRDefault="00F00180" w:rsidP="00144B62"/>
    <w:p w14:paraId="01634CEA" w14:textId="4D6B457B" w:rsidR="00F00180" w:rsidRDefault="00F00180" w:rsidP="00144B62"/>
    <w:p w14:paraId="27556597" w14:textId="21F47211" w:rsidR="00F00180" w:rsidRDefault="00F00180" w:rsidP="00144B62">
      <w:r>
        <w:rPr>
          <w:rFonts w:hint="eastAsia"/>
        </w:rPr>
        <w:t>ArrayList</w:t>
      </w:r>
      <w:r>
        <w:t xml:space="preserve"> </w:t>
      </w:r>
      <w:r>
        <w:rPr>
          <w:rFonts w:hint="eastAsia"/>
        </w:rPr>
        <w:t xml:space="preserve">클래스와 </w:t>
      </w:r>
      <w:r>
        <w:t xml:space="preserve">LinkedList </w:t>
      </w:r>
      <w:r>
        <w:rPr>
          <w:rFonts w:hint="eastAsia"/>
        </w:rPr>
        <w:t>클래스에는 다형성이 구현되어 있다.</w:t>
      </w:r>
    </w:p>
    <w:p w14:paraId="39C8C78C" w14:textId="6B83F333" w:rsidR="00406DB4" w:rsidRDefault="00406DB4" w:rsidP="00144B62"/>
    <w:p w14:paraId="4015ED74" w14:textId="6CBAB178" w:rsidR="00406DB4" w:rsidRDefault="00406DB4" w:rsidP="00406DB4">
      <w:pPr>
        <w:pStyle w:val="Heading3"/>
      </w:pPr>
      <w:r>
        <w:rPr>
          <w:rFonts w:hint="eastAsia"/>
        </w:rPr>
        <w:t>p</w:t>
      </w:r>
      <w:r>
        <w:t xml:space="preserve">ublic abstract </w:t>
      </w:r>
      <w:r>
        <w:rPr>
          <w:rFonts w:hint="eastAsia"/>
        </w:rPr>
        <w:t>메소드</w:t>
      </w:r>
    </w:p>
    <w:p w14:paraId="6ABD76BF" w14:textId="64AB0263" w:rsidR="00406DB4" w:rsidRDefault="00406DB4" w:rsidP="00144B62">
      <w:r>
        <w:rPr>
          <w:rFonts w:hint="eastAsia"/>
        </w:rPr>
        <w:t xml:space="preserve">인터페이스의 메소드는 모두 </w:t>
      </w:r>
      <w:r>
        <w:t xml:space="preserve">public abstact </w:t>
      </w:r>
      <w:r>
        <w:rPr>
          <w:rFonts w:hint="eastAsia"/>
        </w:rPr>
        <w:t>메소드이다.</w:t>
      </w:r>
    </w:p>
    <w:p w14:paraId="0F878468" w14:textId="216AD4E5" w:rsidR="00406DB4" w:rsidRDefault="00406DB4" w:rsidP="00144B62">
      <w:r>
        <w:t xml:space="preserve">public abstract </w:t>
      </w:r>
      <w:r>
        <w:rPr>
          <w:rFonts w:hint="eastAsia"/>
        </w:rPr>
        <w:t>키워드를 메소드 앞에 붙여주어도 되고 생략해도 된다.</w:t>
      </w:r>
    </w:p>
    <w:p w14:paraId="6926A476" w14:textId="77777777" w:rsidR="00406DB4" w:rsidRDefault="00406DB4" w:rsidP="00406DB4">
      <w:r>
        <w:rPr>
          <w:rFonts w:hint="eastAsia"/>
        </w:rPr>
        <w:t xml:space="preserve">생략하더라도 인터페이스의 메소드는 모두 </w:t>
      </w:r>
      <w:r>
        <w:t xml:space="preserve">public abstact </w:t>
      </w:r>
      <w:r>
        <w:rPr>
          <w:rFonts w:hint="eastAsia"/>
        </w:rPr>
        <w:t>메소드이다.</w:t>
      </w:r>
    </w:p>
    <w:p w14:paraId="1A7612DC" w14:textId="1B3CA749" w:rsidR="00406DB4" w:rsidRDefault="00406DB4" w:rsidP="00144B62"/>
    <w:p w14:paraId="00EA5A17" w14:textId="73BD65E3" w:rsidR="00406DB4" w:rsidRDefault="00406DB4" w:rsidP="00406DB4">
      <w:pPr>
        <w:pStyle w:val="Heading3"/>
      </w:pPr>
      <w:r>
        <w:rPr>
          <w:rFonts w:hint="eastAsia"/>
        </w:rPr>
        <w:t>p</w:t>
      </w:r>
      <w:r>
        <w:t xml:space="preserve">ublic static final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</w:p>
    <w:p w14:paraId="2DF89F8E" w14:textId="57325F07" w:rsidR="00406DB4" w:rsidRDefault="00406DB4" w:rsidP="00144B62">
      <w:r>
        <w:rPr>
          <w:rFonts w:hint="eastAsia"/>
        </w:rPr>
        <w:t xml:space="preserve">인터페이스의 멤버 변수는 모두 </w:t>
      </w:r>
      <w:r>
        <w:t xml:space="preserve">public static final </w:t>
      </w:r>
      <w:r>
        <w:rPr>
          <w:rFonts w:hint="eastAsia"/>
        </w:rPr>
        <w:t>멤버 변수이다.</w:t>
      </w:r>
    </w:p>
    <w:p w14:paraId="6AB4498A" w14:textId="3A7E5B98" w:rsidR="00406DB4" w:rsidRDefault="00406DB4" w:rsidP="00406DB4">
      <w:r>
        <w:t xml:space="preserve">public static final  </w:t>
      </w:r>
      <w:r>
        <w:rPr>
          <w:rFonts w:hint="eastAsia"/>
        </w:rPr>
        <w:t>키워드를 멤버 변수 앞에 붙여주어도 되고 생략해도 된다.</w:t>
      </w:r>
    </w:p>
    <w:p w14:paraId="21761691" w14:textId="65D2BBF0" w:rsidR="00406DB4" w:rsidRDefault="00406DB4" w:rsidP="00406DB4">
      <w:r>
        <w:rPr>
          <w:rFonts w:hint="eastAsia"/>
        </w:rPr>
        <w:t xml:space="preserve">생략하더라도 인터페이스의 멤버 변수는 모두 </w:t>
      </w:r>
      <w:r>
        <w:t xml:space="preserve">public static final </w:t>
      </w:r>
      <w:r>
        <w:rPr>
          <w:rFonts w:hint="eastAsia"/>
        </w:rPr>
        <w:t>멤버 변수이다.</w:t>
      </w:r>
    </w:p>
    <w:p w14:paraId="42747C0A" w14:textId="0A8AC632" w:rsidR="00406DB4" w:rsidRDefault="00406DB4" w:rsidP="00144B62"/>
    <w:p w14:paraId="69F37397" w14:textId="298321EF" w:rsidR="00F00180" w:rsidRDefault="00246B23" w:rsidP="00144B62">
      <w:r>
        <w:rPr>
          <w:rFonts w:hint="eastAsia"/>
        </w:rPr>
        <w:t>-</w:t>
      </w:r>
    </w:p>
    <w:p w14:paraId="64F80353" w14:textId="77777777" w:rsidR="00F00180" w:rsidRDefault="00F00180" w:rsidP="00144B62"/>
    <w:p w14:paraId="247066B3" w14:textId="22441599" w:rsidR="002D009F" w:rsidRDefault="002D009F" w:rsidP="002D009F"/>
    <w:p w14:paraId="28FD570A" w14:textId="30CE06D3" w:rsidR="002D009F" w:rsidRDefault="002D009F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072096FB" w14:textId="77777777" w:rsidR="002D009F" w:rsidRDefault="002D009F" w:rsidP="002D009F">
      <w:pPr>
        <w:pStyle w:val="Heading2"/>
      </w:pPr>
      <w:bookmarkStart w:id="4" w:name="_Toc456629414"/>
      <w:bookmarkStart w:id="5" w:name="_Toc462417215"/>
      <w:r>
        <w:rPr>
          <w:rFonts w:hint="eastAsia"/>
        </w:rPr>
        <w:lastRenderedPageBreak/>
        <w:t>in</w:t>
      </w:r>
      <w:r>
        <w:t>terface</w:t>
      </w:r>
      <w:r>
        <w:rPr>
          <w:rFonts w:hint="eastAsia"/>
        </w:rPr>
        <w:t>의 상속</w:t>
      </w:r>
      <w:bookmarkEnd w:id="4"/>
      <w:bookmarkEnd w:id="5"/>
    </w:p>
    <w:p w14:paraId="084CC645" w14:textId="77777777" w:rsidR="002D009F" w:rsidRDefault="002D009F" w:rsidP="002D009F">
      <w:r>
        <w:rPr>
          <w:rFonts w:hint="eastAsia"/>
        </w:rPr>
        <w:t>interface들 끼리도 상속 관계를 가질 수 있다.</w:t>
      </w:r>
    </w:p>
    <w:p w14:paraId="045F098E" w14:textId="77777777" w:rsidR="002D009F" w:rsidRDefault="002D009F" w:rsidP="002D009F">
      <w:r>
        <w:rPr>
          <w:rFonts w:hint="eastAsia"/>
        </w:rPr>
        <w:t xml:space="preserve">자식 </w:t>
      </w:r>
      <w:r>
        <w:t>interface</w:t>
      </w:r>
      <w:r>
        <w:rPr>
          <w:rFonts w:hint="eastAsia"/>
        </w:rPr>
        <w:t xml:space="preserve">는 부모 </w:t>
      </w:r>
      <w:r>
        <w:t>interface</w:t>
      </w:r>
      <w:r>
        <w:rPr>
          <w:rFonts w:hint="eastAsia"/>
        </w:rPr>
        <w:t>의 모든 메소드를 상속 받는다.</w:t>
      </w:r>
    </w:p>
    <w:p w14:paraId="4CFE40CF" w14:textId="77777777" w:rsidR="002D009F" w:rsidRDefault="002D009F" w:rsidP="002D009F">
      <w:r>
        <w:rPr>
          <w:rFonts w:hint="eastAsia"/>
        </w:rPr>
        <w:t xml:space="preserve">예를 들어 </w:t>
      </w:r>
      <w:r>
        <w:t>List interface</w:t>
      </w:r>
      <w:r>
        <w:rPr>
          <w:rFonts w:hint="eastAsia"/>
        </w:rPr>
        <w:t xml:space="preserve">는 </w:t>
      </w:r>
      <w:r>
        <w:t>Collection interfac</w:t>
      </w:r>
      <w:r>
        <w:rPr>
          <w:rFonts w:hint="eastAsia"/>
        </w:rPr>
        <w:t>e를 상속 받는다.</w:t>
      </w:r>
    </w:p>
    <w:p w14:paraId="51093631" w14:textId="633D9845" w:rsidR="002D009F" w:rsidRDefault="002D009F" w:rsidP="002D009F"/>
    <w:p w14:paraId="3D35A14C" w14:textId="77777777" w:rsidR="0072705B" w:rsidRDefault="0072705B" w:rsidP="002D009F">
      <w:r>
        <w:rPr>
          <w:rFonts w:hint="eastAsia"/>
        </w:rPr>
        <w:t>자식 i</w:t>
      </w:r>
      <w:r>
        <w:t>nterface</w:t>
      </w:r>
      <w:r>
        <w:rPr>
          <w:rFonts w:hint="eastAsia"/>
        </w:rPr>
        <w:t xml:space="preserve">를 </w:t>
      </w:r>
      <w:r>
        <w:t>implements</w:t>
      </w:r>
      <w:r>
        <w:rPr>
          <w:rFonts w:hint="eastAsia"/>
        </w:rPr>
        <w:t xml:space="preserve">한 클래스는 </w:t>
      </w:r>
    </w:p>
    <w:p w14:paraId="6970CC57" w14:textId="634367DA" w:rsidR="002D009F" w:rsidRDefault="0072705B" w:rsidP="002D009F">
      <w:r>
        <w:rPr>
          <w:rFonts w:hint="eastAsia"/>
        </w:rPr>
        <w:t>자식</w:t>
      </w:r>
      <w:r w:rsidR="002D009F">
        <w:rPr>
          <w:rFonts w:hint="eastAsia"/>
        </w:rPr>
        <w:t xml:space="preserve"> </w:t>
      </w:r>
      <w:r w:rsidR="002D009F">
        <w:t>interface</w:t>
      </w:r>
      <w:r w:rsidR="002D009F">
        <w:rPr>
          <w:rFonts w:hint="eastAsia"/>
        </w:rPr>
        <w:t>의</w:t>
      </w:r>
      <w:r>
        <w:rPr>
          <w:rFonts w:hint="eastAsia"/>
        </w:rPr>
        <w:t xml:space="preserve"> 메소드 뿐만 아니라</w:t>
      </w:r>
      <w:r w:rsidR="002D009F">
        <w:rPr>
          <w:rFonts w:hint="eastAsia"/>
        </w:rPr>
        <w:t xml:space="preserve"> 부모 </w:t>
      </w:r>
      <w:r w:rsidR="002D009F">
        <w:t>interface</w:t>
      </w:r>
      <w:r w:rsidR="002D009F">
        <w:rPr>
          <w:rFonts w:hint="eastAsia"/>
        </w:rPr>
        <w:t>의 메소드도 전부 구현해야 한다.</w:t>
      </w:r>
    </w:p>
    <w:p w14:paraId="2BF40BAF" w14:textId="77777777" w:rsidR="0072705B" w:rsidRDefault="0072705B" w:rsidP="002D009F"/>
    <w:p w14:paraId="275C1DF1" w14:textId="77777777" w:rsidR="002D009F" w:rsidRDefault="002D009F" w:rsidP="002D009F"/>
    <w:p w14:paraId="13F57574" w14:textId="77777777" w:rsidR="002D009F" w:rsidRDefault="002D009F" w:rsidP="002D009F">
      <w:r w:rsidRPr="00754DF4">
        <w:rPr>
          <w:rFonts w:hint="eastAsia"/>
          <w:noProof/>
        </w:rPr>
        <w:drawing>
          <wp:inline distT="0" distB="0" distL="0" distR="0" wp14:anchorId="41A44F18" wp14:editId="577B22C9">
            <wp:extent cx="4192270" cy="1837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7A0E2" w14:textId="77777777" w:rsidR="002D009F" w:rsidRDefault="002D009F" w:rsidP="002D009F"/>
    <w:p w14:paraId="1BD3CB5B" w14:textId="77777777" w:rsidR="002D009F" w:rsidRDefault="002D009F" w:rsidP="002D009F">
      <w:r>
        <w:rPr>
          <w:rFonts w:hint="eastAsia"/>
        </w:rPr>
        <w:t xml:space="preserve">예를 들어 </w:t>
      </w:r>
      <w:r>
        <w:t xml:space="preserve">ArrayList </w:t>
      </w:r>
      <w:r>
        <w:rPr>
          <w:rFonts w:hint="eastAsia"/>
        </w:rPr>
        <w:t xml:space="preserve">클래스는 </w:t>
      </w:r>
      <w:r>
        <w:t xml:space="preserve">List </w:t>
      </w:r>
      <w:r>
        <w:rPr>
          <w:rFonts w:hint="eastAsia"/>
        </w:rPr>
        <w:t>interface에 정의된 메소드들 뿐만 아니라,</w:t>
      </w:r>
      <w:r>
        <w:t xml:space="preserve"> Collection interface</w:t>
      </w:r>
      <w:r>
        <w:rPr>
          <w:rFonts w:hint="eastAsia"/>
        </w:rPr>
        <w:t>에 정의된 메소드들도 전부 구현했다.</w:t>
      </w:r>
    </w:p>
    <w:p w14:paraId="272D1FF4" w14:textId="77777777" w:rsidR="002D009F" w:rsidRDefault="002D009F" w:rsidP="002D009F"/>
    <w:p w14:paraId="092F8878" w14:textId="77777777" w:rsidR="002D009F" w:rsidRDefault="002D009F" w:rsidP="002D009F">
      <w:r>
        <w:t xml:space="preserve">ArrayList </w:t>
      </w:r>
      <w:r>
        <w:rPr>
          <w:rFonts w:hint="eastAsia"/>
        </w:rPr>
        <w:t xml:space="preserve">클래스와 </w:t>
      </w:r>
      <w:r>
        <w:t xml:space="preserve">LinkedList </w:t>
      </w:r>
      <w:r>
        <w:rPr>
          <w:rFonts w:hint="eastAsia"/>
        </w:rPr>
        <w:t xml:space="preserve">클래스는 둘 다 </w:t>
      </w:r>
      <w:r>
        <w:t>List interfac</w:t>
      </w:r>
      <w:r>
        <w:rPr>
          <w:rFonts w:hint="eastAsia"/>
        </w:rPr>
        <w:t>e를 구현했기 때문에,</w:t>
      </w:r>
      <w:r>
        <w:t xml:space="preserve"> </w:t>
      </w:r>
      <w:r>
        <w:rPr>
          <w:rFonts w:hint="eastAsia"/>
        </w:rPr>
        <w:t>List interface의 메소드들을 기준으로 호환된다.</w:t>
      </w:r>
    </w:p>
    <w:p w14:paraId="7F93193D" w14:textId="77777777" w:rsidR="002D009F" w:rsidRDefault="002D009F" w:rsidP="002D009F"/>
    <w:p w14:paraId="493C3B76" w14:textId="77777777" w:rsidR="002D009F" w:rsidRDefault="002D009F" w:rsidP="002D009F">
      <w:r>
        <w:t xml:space="preserve">java </w:t>
      </w:r>
      <w:r>
        <w:rPr>
          <w:rFonts w:hint="eastAsia"/>
        </w:rPr>
        <w:t xml:space="preserve">표준 라이브러리의 </w:t>
      </w:r>
      <w:r>
        <w:t xml:space="preserve">ArrayDeque </w:t>
      </w:r>
      <w:r>
        <w:rPr>
          <w:rFonts w:hint="eastAsia"/>
        </w:rPr>
        <w:t xml:space="preserve">클래스는 </w:t>
      </w:r>
      <w:r>
        <w:t>List interface</w:t>
      </w:r>
      <w:r>
        <w:rPr>
          <w:rFonts w:hint="eastAsia"/>
        </w:rPr>
        <w:t>를 구현하지 않았고, Deque interface를 구현했다.</w:t>
      </w:r>
      <w:r>
        <w:t xml:space="preserve"> Deque interface</w:t>
      </w:r>
      <w:r>
        <w:rPr>
          <w:rFonts w:hint="eastAsia"/>
        </w:rPr>
        <w:t xml:space="preserve">도 </w:t>
      </w:r>
      <w:r>
        <w:t>Collection interface</w:t>
      </w:r>
      <w:r>
        <w:rPr>
          <w:rFonts w:hint="eastAsia"/>
        </w:rPr>
        <w:t>를 상속 받는다.</w:t>
      </w:r>
      <w:r>
        <w:t xml:space="preserve"> </w:t>
      </w:r>
      <w:r>
        <w:rPr>
          <w:rFonts w:hint="eastAsia"/>
        </w:rPr>
        <w:t xml:space="preserve">따라서 </w:t>
      </w:r>
      <w:r>
        <w:t xml:space="preserve">ArrayDeque </w:t>
      </w:r>
      <w:r>
        <w:rPr>
          <w:rFonts w:hint="eastAsia"/>
        </w:rPr>
        <w:t xml:space="preserve">클래스도 </w:t>
      </w:r>
      <w:r>
        <w:t>Collection interface</w:t>
      </w:r>
      <w:r>
        <w:rPr>
          <w:rFonts w:hint="eastAsia"/>
        </w:rPr>
        <w:t>에 정의된 메소드들을 전부 구현했다.</w:t>
      </w:r>
    </w:p>
    <w:p w14:paraId="26C1F2EA" w14:textId="77777777" w:rsidR="002D009F" w:rsidRDefault="002D009F" w:rsidP="002D009F"/>
    <w:p w14:paraId="7990B4B3" w14:textId="77777777" w:rsidR="002D009F" w:rsidRDefault="002D009F" w:rsidP="002D009F">
      <w:r>
        <w:t xml:space="preserve">ArrayList </w:t>
      </w:r>
      <w:r>
        <w:rPr>
          <w:rFonts w:hint="eastAsia"/>
        </w:rPr>
        <w:t xml:space="preserve">클래스와 </w:t>
      </w:r>
      <w:r>
        <w:t xml:space="preserve">ArrayDeque </w:t>
      </w:r>
      <w:r>
        <w:rPr>
          <w:rFonts w:hint="eastAsia"/>
        </w:rPr>
        <w:t xml:space="preserve">클래스는 둘 다 </w:t>
      </w:r>
      <w:r>
        <w:t>Collection interface</w:t>
      </w:r>
      <w:r>
        <w:rPr>
          <w:rFonts w:hint="eastAsia"/>
        </w:rPr>
        <w:t>를 구현했기 때문에,</w:t>
      </w:r>
      <w:r>
        <w:t xml:space="preserve"> Collection interface </w:t>
      </w:r>
      <w:r>
        <w:rPr>
          <w:rFonts w:hint="eastAsia"/>
        </w:rPr>
        <w:t>메소드들을 기준으로 호환된다.</w:t>
      </w:r>
    </w:p>
    <w:p w14:paraId="3F7131FC" w14:textId="77777777" w:rsidR="002D009F" w:rsidRDefault="002D009F" w:rsidP="002D009F"/>
    <w:p w14:paraId="74976D3B" w14:textId="77777777" w:rsidR="002D009F" w:rsidRDefault="002D009F" w:rsidP="002D009F">
      <w:r>
        <w:t>List interface</w:t>
      </w:r>
      <w:r>
        <w:rPr>
          <w:rFonts w:hint="eastAsia"/>
        </w:rPr>
        <w:t xml:space="preserve">는 </w:t>
      </w:r>
      <w:r>
        <w:t>Collection interfac</w:t>
      </w:r>
      <w:r>
        <w:rPr>
          <w:rFonts w:hint="eastAsia"/>
        </w:rPr>
        <w:t>e의 모든 메소드를 상속 받기 때문에,</w:t>
      </w:r>
      <w:r>
        <w:t xml:space="preserve"> List interface</w:t>
      </w:r>
      <w:r>
        <w:rPr>
          <w:rFonts w:hint="eastAsia"/>
        </w:rPr>
        <w:t xml:space="preserve">를 기준으로 호환되는 것은 </w:t>
      </w:r>
      <w:r>
        <w:t>Collection interface</w:t>
      </w:r>
      <w:r>
        <w:rPr>
          <w:rFonts w:hint="eastAsia"/>
        </w:rPr>
        <w:t>를 기준으로 호환되는 것 보다 좀 더 많은 메소드들이 호환된다.</w:t>
      </w:r>
    </w:p>
    <w:p w14:paraId="704664B8" w14:textId="77777777" w:rsidR="002D009F" w:rsidRDefault="002D009F" w:rsidP="002D009F"/>
    <w:p w14:paraId="5792E373" w14:textId="77777777" w:rsidR="002D009F" w:rsidRDefault="002D009F" w:rsidP="002D009F"/>
    <w:p w14:paraId="392C8F51" w14:textId="77777777" w:rsidR="002D009F" w:rsidRDefault="002D009F" w:rsidP="002D009F"/>
    <w:p w14:paraId="7D82D669" w14:textId="77777777" w:rsidR="002D009F" w:rsidRDefault="002D009F" w:rsidP="002D009F">
      <w:r w:rsidRPr="00754DF4">
        <w:rPr>
          <w:rFonts w:hint="eastAsia"/>
          <w:noProof/>
        </w:rPr>
        <w:drawing>
          <wp:inline distT="0" distB="0" distL="0" distR="0" wp14:anchorId="29F25568" wp14:editId="50C34F32">
            <wp:extent cx="4201160" cy="183769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87EFF" w14:textId="77777777" w:rsidR="002D009F" w:rsidRDefault="002D009F" w:rsidP="002D009F"/>
    <w:p w14:paraId="06DCB210" w14:textId="77777777" w:rsidR="002D009F" w:rsidRDefault="002D009F" w:rsidP="002D009F">
      <w:r>
        <w:rPr>
          <w:rFonts w:hint="eastAsia"/>
        </w:rPr>
        <w:t>사람과 원숭이는 영장목에 속한다.</w:t>
      </w:r>
      <w:r>
        <w:t xml:space="preserve"> </w:t>
      </w:r>
      <w:r>
        <w:rPr>
          <w:rFonts w:hint="eastAsia"/>
        </w:rPr>
        <w:t>그래서 영장목에 정의된 속성을 사람과 원숭이 모두 가지고 있다.</w:t>
      </w:r>
    </w:p>
    <w:p w14:paraId="5BA7D6D8" w14:textId="77777777" w:rsidR="002D009F" w:rsidRDefault="002D009F" w:rsidP="002D009F">
      <w:r>
        <w:rPr>
          <w:rFonts w:hint="eastAsia"/>
        </w:rPr>
        <w:t>영장목은 포유류에 속한다.</w:t>
      </w:r>
      <w:r>
        <w:t xml:space="preserve"> </w:t>
      </w:r>
      <w:r>
        <w:rPr>
          <w:rFonts w:hint="eastAsia"/>
        </w:rPr>
        <w:t>그래서 포유류에 정의된 속성을 사람,</w:t>
      </w:r>
      <w:r>
        <w:t xml:space="preserve"> </w:t>
      </w:r>
      <w:r>
        <w:rPr>
          <w:rFonts w:hint="eastAsia"/>
        </w:rPr>
        <w:t>원숭이 모두 가지고 있다.</w:t>
      </w:r>
    </w:p>
    <w:p w14:paraId="50E9FDCD" w14:textId="77777777" w:rsidR="002D009F" w:rsidRDefault="002D009F" w:rsidP="002D009F">
      <w:r>
        <w:rPr>
          <w:rFonts w:hint="eastAsia"/>
        </w:rPr>
        <w:t>얼룩말은 말목에 속한다.</w:t>
      </w:r>
      <w:r>
        <w:t xml:space="preserve"> </w:t>
      </w:r>
      <w:r>
        <w:rPr>
          <w:rFonts w:hint="eastAsia"/>
        </w:rPr>
        <w:t>말목도 포유류에 속한다.</w:t>
      </w:r>
      <w:r>
        <w:t xml:space="preserve"> </w:t>
      </w:r>
      <w:r>
        <w:rPr>
          <w:rFonts w:hint="eastAsia"/>
        </w:rPr>
        <w:t>그래서 얼룩말도 포유류에 정의된 속성을 모두 가지고 있다.</w:t>
      </w:r>
    </w:p>
    <w:p w14:paraId="3BBA7970" w14:textId="09B796B9" w:rsidR="002D009F" w:rsidRDefault="002D009F" w:rsidP="002D009F"/>
    <w:p w14:paraId="631DFA44" w14:textId="432137A3" w:rsidR="00447147" w:rsidRDefault="00447147" w:rsidP="002D009F"/>
    <w:p w14:paraId="6C6040C7" w14:textId="7D1C929D" w:rsidR="00447147" w:rsidRDefault="00447147" w:rsidP="002D009F"/>
    <w:p w14:paraId="4C31821A" w14:textId="507E2ED0" w:rsidR="00447147" w:rsidRDefault="00447147" w:rsidP="002D009F"/>
    <w:p w14:paraId="177A33DB" w14:textId="6600FA5E" w:rsidR="00447147" w:rsidRDefault="0072705B" w:rsidP="00447147">
      <w:pPr>
        <w:pStyle w:val="Heading3"/>
      </w:pPr>
      <w:r>
        <w:rPr>
          <w:rFonts w:hint="eastAsia"/>
        </w:rPr>
        <w:lastRenderedPageBreak/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상속의</w:t>
      </w:r>
      <w:r>
        <w:rPr>
          <w:rFonts w:hint="eastAsia"/>
        </w:rPr>
        <w:t xml:space="preserve"> </w:t>
      </w:r>
      <w:r w:rsidR="00447147">
        <w:rPr>
          <w:rFonts w:hint="eastAsia"/>
        </w:rPr>
        <w:t>예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447147" w14:paraId="77106B8A" w14:textId="77777777" w:rsidTr="004A3D34">
        <w:tc>
          <w:tcPr>
            <w:tcW w:w="426" w:type="dxa"/>
          </w:tcPr>
          <w:p w14:paraId="253583E3" w14:textId="77777777" w:rsidR="00447147" w:rsidRPr="00185935" w:rsidRDefault="00447147" w:rsidP="00447147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11116233" w14:textId="77777777" w:rsidR="00447147" w:rsidRPr="00185935" w:rsidRDefault="00447147" w:rsidP="00447147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62F103FC" w14:textId="77777777" w:rsidR="00447147" w:rsidRPr="00185935" w:rsidRDefault="00447147" w:rsidP="00447147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5332C2FF" w14:textId="77777777" w:rsidR="00447147" w:rsidRPr="00185935" w:rsidRDefault="00447147" w:rsidP="00447147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5D6F926B" w14:textId="77777777" w:rsidR="00447147" w:rsidRPr="00185935" w:rsidRDefault="00447147" w:rsidP="00447147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1C50EE49" w14:textId="77777777" w:rsidR="00447147" w:rsidRPr="00185935" w:rsidRDefault="00447147" w:rsidP="00447147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67D23112" w14:textId="77777777" w:rsidR="00447147" w:rsidRPr="00185935" w:rsidRDefault="00447147" w:rsidP="00447147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05B1757B" w14:textId="77777777" w:rsidR="00447147" w:rsidRPr="00185935" w:rsidRDefault="00447147" w:rsidP="00447147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03F49F6B" w14:textId="77777777" w:rsidR="00447147" w:rsidRDefault="00447147" w:rsidP="00447147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5A947408" w14:textId="77777777" w:rsidR="00447147" w:rsidRDefault="00447147" w:rsidP="00447147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0C343E89" w14:textId="77777777" w:rsidR="00447147" w:rsidRDefault="00447147" w:rsidP="00447147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4B4FC943" w14:textId="77777777" w:rsidR="00447147" w:rsidRDefault="00447147" w:rsidP="00447147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4EE8F1B8" w14:textId="77777777" w:rsidR="00447147" w:rsidRDefault="00447147" w:rsidP="00447147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598E0CA3" w14:textId="77777777" w:rsidR="00447147" w:rsidRDefault="00447147" w:rsidP="00447147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3987BF87" w14:textId="77777777" w:rsidR="00447147" w:rsidRDefault="00447147" w:rsidP="00447147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460C69E4" w14:textId="2E33E500" w:rsidR="00447147" w:rsidRPr="00185935" w:rsidRDefault="00447147" w:rsidP="0072705B">
            <w:pPr>
              <w:pStyle w:val="a1"/>
            </w:pPr>
            <w:r>
              <w:rPr>
                <w:rFonts w:hint="eastAsia"/>
              </w:rPr>
              <w:t>16</w:t>
            </w:r>
          </w:p>
        </w:tc>
        <w:tc>
          <w:tcPr>
            <w:tcW w:w="10631" w:type="dxa"/>
          </w:tcPr>
          <w:p w14:paraId="25BD5CC7" w14:textId="77777777" w:rsidR="00447147" w:rsidRDefault="00447147" w:rsidP="00447147">
            <w:pPr>
              <w:pStyle w:val="a1"/>
            </w:pPr>
            <w:r>
              <w:rPr>
                <w:color w:val="7F0055"/>
              </w:rPr>
              <w:t>interface</w:t>
            </w:r>
            <w:r>
              <w:rPr>
                <w:color w:val="000000"/>
              </w:rPr>
              <w:t xml:space="preserve"> A {</w:t>
            </w:r>
          </w:p>
          <w:p w14:paraId="6C9D1701" w14:textId="77777777" w:rsidR="00447147" w:rsidRDefault="00447147" w:rsidP="00447147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method1();</w:t>
            </w:r>
          </w:p>
          <w:p w14:paraId="618883F6" w14:textId="77777777" w:rsidR="00447147" w:rsidRDefault="00447147" w:rsidP="00447147">
            <w:pPr>
              <w:pStyle w:val="a1"/>
            </w:pPr>
            <w:r>
              <w:rPr>
                <w:color w:val="000000"/>
              </w:rPr>
              <w:t>}</w:t>
            </w:r>
          </w:p>
          <w:p w14:paraId="4D3B6549" w14:textId="77777777" w:rsidR="00447147" w:rsidRDefault="00447147" w:rsidP="00447147">
            <w:pPr>
              <w:pStyle w:val="a1"/>
            </w:pPr>
          </w:p>
          <w:p w14:paraId="7AA97117" w14:textId="77777777" w:rsidR="00447147" w:rsidRDefault="00447147" w:rsidP="00447147">
            <w:pPr>
              <w:pStyle w:val="a1"/>
            </w:pPr>
            <w:r>
              <w:rPr>
                <w:color w:val="7F0055"/>
              </w:rPr>
              <w:t>interface</w:t>
            </w:r>
            <w:r>
              <w:rPr>
                <w:color w:val="000000"/>
              </w:rPr>
              <w:t xml:space="preserve"> B </w:t>
            </w:r>
            <w:r>
              <w:rPr>
                <w:color w:val="7F0055"/>
              </w:rPr>
              <w:t>extends</w:t>
            </w:r>
            <w:r>
              <w:rPr>
                <w:color w:val="000000"/>
              </w:rPr>
              <w:t xml:space="preserve"> A {</w:t>
            </w:r>
          </w:p>
          <w:p w14:paraId="51647BD0" w14:textId="77777777" w:rsidR="00447147" w:rsidRDefault="00447147" w:rsidP="00447147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method2();</w:t>
            </w:r>
          </w:p>
          <w:p w14:paraId="16EEA92A" w14:textId="77777777" w:rsidR="00447147" w:rsidRDefault="00447147" w:rsidP="00447147">
            <w:pPr>
              <w:pStyle w:val="a1"/>
            </w:pPr>
            <w:r>
              <w:rPr>
                <w:color w:val="000000"/>
              </w:rPr>
              <w:t>}</w:t>
            </w:r>
          </w:p>
          <w:p w14:paraId="5CDC787D" w14:textId="77777777" w:rsidR="00447147" w:rsidRDefault="00447147" w:rsidP="00447147">
            <w:pPr>
              <w:pStyle w:val="a1"/>
            </w:pPr>
          </w:p>
          <w:p w14:paraId="11073126" w14:textId="77777777" w:rsidR="00447147" w:rsidRDefault="00447147" w:rsidP="00447147">
            <w:pPr>
              <w:pStyle w:val="a1"/>
            </w:pP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S1 </w:t>
            </w:r>
            <w:r>
              <w:rPr>
                <w:color w:val="7F0055"/>
              </w:rPr>
              <w:t>implements</w:t>
            </w:r>
            <w:r>
              <w:rPr>
                <w:color w:val="000000"/>
              </w:rPr>
              <w:t xml:space="preserve"> A {</w:t>
            </w:r>
          </w:p>
          <w:p w14:paraId="0B10BF24" w14:textId="10491F2A" w:rsidR="00447147" w:rsidRDefault="00447147" w:rsidP="00447147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method1() {</w:t>
            </w:r>
            <w:r w:rsidR="0072705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2A00FF"/>
              </w:rPr>
              <w:t>"S1 method1()"</w:t>
            </w:r>
            <w:r>
              <w:rPr>
                <w:color w:val="000000"/>
              </w:rPr>
              <w:t>);</w:t>
            </w:r>
            <w:r w:rsidR="0072705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}</w:t>
            </w:r>
          </w:p>
          <w:p w14:paraId="1C817064" w14:textId="77777777" w:rsidR="00447147" w:rsidRDefault="00447147" w:rsidP="00447147">
            <w:pPr>
              <w:pStyle w:val="a1"/>
            </w:pPr>
            <w:r>
              <w:rPr>
                <w:color w:val="000000"/>
              </w:rPr>
              <w:t>}</w:t>
            </w:r>
          </w:p>
          <w:p w14:paraId="2CC17B87" w14:textId="77777777" w:rsidR="00447147" w:rsidRDefault="00447147" w:rsidP="00447147">
            <w:pPr>
              <w:pStyle w:val="a1"/>
            </w:pPr>
          </w:p>
          <w:p w14:paraId="1FDAE72A" w14:textId="42DBF619" w:rsidR="00447147" w:rsidRDefault="00447147" w:rsidP="00447147">
            <w:pPr>
              <w:pStyle w:val="a1"/>
            </w:pP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S2 </w:t>
            </w:r>
            <w:r>
              <w:rPr>
                <w:color w:val="7F0055"/>
              </w:rPr>
              <w:t>implements</w:t>
            </w:r>
            <w:r>
              <w:rPr>
                <w:color w:val="000000"/>
              </w:rPr>
              <w:t xml:space="preserve"> B {    </w:t>
            </w:r>
          </w:p>
          <w:p w14:paraId="7A907C82" w14:textId="51B75F3F" w:rsidR="00447147" w:rsidRDefault="00447147" w:rsidP="00447147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method1() {</w:t>
            </w:r>
            <w:r w:rsidR="0072705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2A00FF"/>
              </w:rPr>
              <w:t>"S2 method1()"</w:t>
            </w:r>
            <w:r>
              <w:rPr>
                <w:color w:val="000000"/>
              </w:rPr>
              <w:t>);</w:t>
            </w:r>
            <w:r w:rsidR="0072705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}</w:t>
            </w:r>
          </w:p>
          <w:p w14:paraId="2B9DBDEC" w14:textId="0A14E7CC" w:rsidR="00447147" w:rsidRDefault="00447147" w:rsidP="00447147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method2() {</w:t>
            </w:r>
            <w:r w:rsidR="0072705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2A00FF"/>
              </w:rPr>
              <w:t>"S2 method2()"</w:t>
            </w:r>
            <w:r>
              <w:rPr>
                <w:color w:val="000000"/>
              </w:rPr>
              <w:t>);</w:t>
            </w:r>
            <w:r w:rsidR="0072705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}</w:t>
            </w:r>
          </w:p>
          <w:p w14:paraId="6547302F" w14:textId="6DC2DA7F" w:rsidR="00447147" w:rsidRDefault="00447147" w:rsidP="0072705B">
            <w:pPr>
              <w:pStyle w:val="a1"/>
            </w:pPr>
            <w:r>
              <w:rPr>
                <w:color w:val="000000"/>
              </w:rPr>
              <w:t>}</w:t>
            </w:r>
          </w:p>
        </w:tc>
      </w:tr>
    </w:tbl>
    <w:p w14:paraId="6CDBC06F" w14:textId="44FE2B27" w:rsidR="00447147" w:rsidRDefault="00447147" w:rsidP="00447147"/>
    <w:p w14:paraId="65CA5FD7" w14:textId="0B3A10E0" w:rsidR="0072705B" w:rsidRDefault="0072705B" w:rsidP="00447147">
      <w:r>
        <w:rPr>
          <w:rFonts w:hint="eastAsia"/>
        </w:rPr>
        <w:t xml:space="preserve">interface A에는 </w:t>
      </w:r>
      <w:r>
        <w:t xml:space="preserve">method1() </w:t>
      </w:r>
      <w:r>
        <w:rPr>
          <w:rFonts w:hint="eastAsia"/>
        </w:rPr>
        <w:t>메소드가 선언되어 있다.</w:t>
      </w:r>
    </w:p>
    <w:p w14:paraId="4DA62542" w14:textId="75475AF5" w:rsidR="0072705B" w:rsidRDefault="0072705B" w:rsidP="00447147">
      <w:r>
        <w:rPr>
          <w:rFonts w:hint="eastAsia"/>
        </w:rPr>
        <w:t xml:space="preserve">그래서 </w:t>
      </w:r>
      <w:r>
        <w:t>interface A</w:t>
      </w:r>
      <w:r>
        <w:rPr>
          <w:rFonts w:hint="eastAsia"/>
        </w:rPr>
        <w:t xml:space="preserve">를 </w:t>
      </w:r>
      <w:r>
        <w:t>implements</w:t>
      </w:r>
      <w:r>
        <w:rPr>
          <w:rFonts w:hint="eastAsia"/>
        </w:rPr>
        <w:t xml:space="preserve">한 </w:t>
      </w:r>
      <w:r>
        <w:t xml:space="preserve">S1 </w:t>
      </w:r>
      <w:r>
        <w:rPr>
          <w:rFonts w:hint="eastAsia"/>
        </w:rPr>
        <w:t xml:space="preserve">클래스는 </w:t>
      </w:r>
      <w:r>
        <w:t xml:space="preserve">method1() </w:t>
      </w:r>
      <w:r>
        <w:rPr>
          <w:rFonts w:hint="eastAsia"/>
        </w:rPr>
        <w:t>메소드를 재정의 해야 한다.</w:t>
      </w:r>
    </w:p>
    <w:p w14:paraId="6C238A95" w14:textId="77777777" w:rsidR="0072705B" w:rsidRDefault="0072705B" w:rsidP="00447147"/>
    <w:p w14:paraId="128E929F" w14:textId="7046CC93" w:rsidR="00447147" w:rsidRDefault="0072705B" w:rsidP="00447147">
      <w:r>
        <w:rPr>
          <w:rFonts w:hint="eastAsia"/>
        </w:rPr>
        <w:t>i</w:t>
      </w:r>
      <w:r>
        <w:t>nterface B</w:t>
      </w:r>
      <w:r>
        <w:rPr>
          <w:rFonts w:hint="eastAsia"/>
        </w:rPr>
        <w:t xml:space="preserve">는 </w:t>
      </w:r>
      <w:r>
        <w:t xml:space="preserve">interface </w:t>
      </w:r>
      <w:r>
        <w:rPr>
          <w:rFonts w:hint="eastAsia"/>
        </w:rPr>
        <w:t>A를 상속 받는다.</w:t>
      </w:r>
    </w:p>
    <w:p w14:paraId="67230794" w14:textId="26D51E8E" w:rsidR="0072705B" w:rsidRDefault="0072705B" w:rsidP="00447147">
      <w:r>
        <w:rPr>
          <w:rFonts w:hint="eastAsia"/>
        </w:rPr>
        <w:t xml:space="preserve">즉 </w:t>
      </w:r>
      <w:r>
        <w:t>interface B</w:t>
      </w:r>
      <w:r>
        <w:rPr>
          <w:rFonts w:hint="eastAsia"/>
        </w:rPr>
        <w:t xml:space="preserve">는 </w:t>
      </w:r>
      <w:r>
        <w:t xml:space="preserve">interface </w:t>
      </w:r>
      <w:r>
        <w:rPr>
          <w:rFonts w:hint="eastAsia"/>
        </w:rPr>
        <w:t>A의 method1()을 상속 받는다.</w:t>
      </w:r>
    </w:p>
    <w:p w14:paraId="5901F79D" w14:textId="069DE1A2" w:rsidR="0072705B" w:rsidRDefault="0072705B" w:rsidP="00447147">
      <w:r>
        <w:rPr>
          <w:rFonts w:hint="eastAsia"/>
        </w:rPr>
        <w:t xml:space="preserve">그래서 </w:t>
      </w:r>
      <w:r>
        <w:t>interface B</w:t>
      </w:r>
      <w:r>
        <w:rPr>
          <w:rFonts w:hint="eastAsia"/>
        </w:rPr>
        <w:t xml:space="preserve">를 </w:t>
      </w:r>
      <w:r>
        <w:t>implements</w:t>
      </w:r>
      <w:r>
        <w:rPr>
          <w:rFonts w:hint="eastAsia"/>
        </w:rPr>
        <w:t xml:space="preserve">한 </w:t>
      </w:r>
      <w:r>
        <w:t xml:space="preserve">S2 </w:t>
      </w:r>
      <w:r>
        <w:rPr>
          <w:rFonts w:hint="eastAsia"/>
        </w:rPr>
        <w:t xml:space="preserve">클래스는 </w:t>
      </w:r>
      <w:r>
        <w:t>method1()</w:t>
      </w:r>
      <w:r>
        <w:rPr>
          <w:rFonts w:hint="eastAsia"/>
        </w:rPr>
        <w:t xml:space="preserve">과 </w:t>
      </w:r>
      <w:r>
        <w:t xml:space="preserve">method2() </w:t>
      </w:r>
      <w:r>
        <w:rPr>
          <w:rFonts w:hint="eastAsia"/>
        </w:rPr>
        <w:t>메소드를 재정의 해야 한다.</w:t>
      </w:r>
    </w:p>
    <w:p w14:paraId="2E557D2C" w14:textId="77777777" w:rsidR="0072705B" w:rsidRDefault="0072705B" w:rsidP="00447147"/>
    <w:p w14:paraId="18339399" w14:textId="181CAF35" w:rsidR="00447147" w:rsidRDefault="00447147" w:rsidP="00447147"/>
    <w:p w14:paraId="1F7A5601" w14:textId="5E0B0B1A" w:rsidR="007C4067" w:rsidRDefault="007C4067" w:rsidP="00447147"/>
    <w:p w14:paraId="68B5D390" w14:textId="5C13DCD5" w:rsidR="007C4067" w:rsidRDefault="007C4067" w:rsidP="007C4067">
      <w:pPr>
        <w:pStyle w:val="Heading2"/>
      </w:pPr>
      <w:bookmarkStart w:id="6" w:name="_Toc462417216"/>
      <w:r>
        <w:rPr>
          <w:rFonts w:hint="eastAsia"/>
        </w:rPr>
        <w:t>메소드 재정의</w:t>
      </w:r>
      <w:bookmarkEnd w:id="6"/>
    </w:p>
    <w:p w14:paraId="010BAF6C" w14:textId="511C3D43" w:rsidR="007C4067" w:rsidRDefault="007C4067" w:rsidP="007C4067"/>
    <w:p w14:paraId="43671CFD" w14:textId="0CC7027D" w:rsidR="007C4067" w:rsidRDefault="007C4067" w:rsidP="007C4067">
      <w:r>
        <w:rPr>
          <w:rFonts w:hint="eastAsia"/>
        </w:rPr>
        <w:t>부모 클래스 메소드를 자식 클래스에서 다시 구현하는 것을 메소드 재정의(</w:t>
      </w:r>
      <w:r>
        <w:t>override)</w:t>
      </w:r>
      <w:r>
        <w:rPr>
          <w:rFonts w:hint="eastAsia"/>
        </w:rPr>
        <w:t>라고 부른다.</w:t>
      </w:r>
    </w:p>
    <w:p w14:paraId="49B7327A" w14:textId="34E3CDFB" w:rsidR="007C4067" w:rsidRDefault="007C4067" w:rsidP="007C4067">
      <w:r>
        <w:rPr>
          <w:rFonts w:hint="eastAsia"/>
        </w:rPr>
        <w:t>부모 클래스의 메소드를 재정의하려면,</w:t>
      </w:r>
      <w:r>
        <w:t xml:space="preserve"> </w:t>
      </w:r>
      <w:r>
        <w:rPr>
          <w:rFonts w:hint="eastAsia"/>
        </w:rPr>
        <w:t>다음 규칙을 지켜야 한다.</w:t>
      </w:r>
    </w:p>
    <w:p w14:paraId="2261E922" w14:textId="3FA47A79" w:rsidR="007C4067" w:rsidRDefault="007C4067" w:rsidP="007C4067"/>
    <w:p w14:paraId="23FB4B1A" w14:textId="0DC60905" w:rsidR="007C4067" w:rsidRDefault="007C4067" w:rsidP="007C4067">
      <w:r>
        <w:rPr>
          <w:rFonts w:hint="eastAsia"/>
        </w:rPr>
        <w:t>* 메소드명이 정확</w:t>
      </w:r>
      <w:r w:rsidR="003E3A3C">
        <w:rPr>
          <w:rFonts w:hint="eastAsia"/>
        </w:rPr>
        <w:t>하게</w:t>
      </w:r>
      <w:r>
        <w:rPr>
          <w:rFonts w:hint="eastAsia"/>
        </w:rPr>
        <w:t xml:space="preserve"> 일치해야 한다.</w:t>
      </w:r>
    </w:p>
    <w:p w14:paraId="588AA6BC" w14:textId="058EB5EB" w:rsidR="007C4067" w:rsidRDefault="007C4067" w:rsidP="007C4067">
      <w:r>
        <w:t xml:space="preserve">* </w:t>
      </w:r>
      <w:r>
        <w:rPr>
          <w:rFonts w:hint="eastAsia"/>
        </w:rPr>
        <w:t xml:space="preserve">파라미터의 수가 </w:t>
      </w:r>
      <w:r w:rsidR="003E3A3C">
        <w:rPr>
          <w:rFonts w:hint="eastAsia"/>
        </w:rPr>
        <w:t xml:space="preserve">정확하게 </w:t>
      </w:r>
      <w:r>
        <w:rPr>
          <w:rFonts w:hint="eastAsia"/>
        </w:rPr>
        <w:t>일치해야 한다.</w:t>
      </w:r>
    </w:p>
    <w:p w14:paraId="7F99F8F4" w14:textId="206B66BA" w:rsidR="007C4067" w:rsidRDefault="007C4067" w:rsidP="007C4067">
      <w:r>
        <w:t xml:space="preserve">* </w:t>
      </w:r>
      <w:r>
        <w:rPr>
          <w:rFonts w:hint="eastAsia"/>
        </w:rPr>
        <w:t xml:space="preserve">파라미터의 타입이 </w:t>
      </w:r>
      <w:r w:rsidR="003E3A3C">
        <w:rPr>
          <w:rFonts w:hint="eastAsia"/>
        </w:rPr>
        <w:t xml:space="preserve">정확하게 </w:t>
      </w:r>
      <w:r>
        <w:rPr>
          <w:rFonts w:hint="eastAsia"/>
        </w:rPr>
        <w:t>일치해야 한다.</w:t>
      </w:r>
    </w:p>
    <w:p w14:paraId="0331DCFA" w14:textId="31CCD91C" w:rsidR="007C4067" w:rsidRPr="003E3A3C" w:rsidRDefault="007C4067" w:rsidP="007C4067">
      <w:pPr>
        <w:rPr>
          <w:u w:val="single"/>
        </w:rPr>
      </w:pPr>
      <w:r w:rsidRPr="003E3A3C">
        <w:rPr>
          <w:u w:val="single"/>
        </w:rPr>
        <w:t xml:space="preserve">* </w:t>
      </w:r>
      <w:r w:rsidRPr="003E3A3C">
        <w:rPr>
          <w:rFonts w:hint="eastAsia"/>
          <w:u w:val="single"/>
        </w:rPr>
        <w:t>리턴 타입이 일치해야 한다.</w:t>
      </w:r>
    </w:p>
    <w:p w14:paraId="1AB1C285" w14:textId="68ED4B0C" w:rsidR="003E3A3C" w:rsidRPr="003E3A3C" w:rsidRDefault="003E3A3C" w:rsidP="007C4067">
      <w:pPr>
        <w:rPr>
          <w:u w:val="single"/>
        </w:rPr>
      </w:pPr>
      <w:r w:rsidRPr="003E3A3C">
        <w:rPr>
          <w:u w:val="single"/>
        </w:rPr>
        <w:t xml:space="preserve">* </w:t>
      </w:r>
      <w:r w:rsidRPr="003E3A3C">
        <w:rPr>
          <w:rFonts w:hint="eastAsia"/>
          <w:u w:val="single"/>
        </w:rPr>
        <w:t>자식 메소드의 리턴 타입이 부모 메소드의 리턴 타입의 자식 클래스이어도 된다.</w:t>
      </w:r>
    </w:p>
    <w:p w14:paraId="5196B7B1" w14:textId="6E5948BC" w:rsidR="007C4067" w:rsidRDefault="007C4067" w:rsidP="007C4067">
      <w:r>
        <w:rPr>
          <w:rFonts w:hint="eastAsia"/>
        </w:rPr>
        <w:t>* 파라미터 변수 명은 일치하지 않아도 된다.</w:t>
      </w:r>
    </w:p>
    <w:p w14:paraId="724838FF" w14:textId="4F57E463" w:rsidR="007C4067" w:rsidRDefault="007C4067" w:rsidP="007C4067"/>
    <w:p w14:paraId="79E1908A" w14:textId="77777777" w:rsidR="007C4067" w:rsidRDefault="007C4067" w:rsidP="007C4067"/>
    <w:p w14:paraId="2E8E58EF" w14:textId="77777777" w:rsidR="007C4067" w:rsidRPr="007C4067" w:rsidRDefault="007C4067" w:rsidP="007C4067"/>
    <w:p w14:paraId="7BA4792C" w14:textId="77777777" w:rsidR="00F002DB" w:rsidRDefault="00F002DB" w:rsidP="00F002DB">
      <w:pPr>
        <w:pStyle w:val="Heading2"/>
      </w:pPr>
      <w:bookmarkStart w:id="7" w:name="_Toc462417217"/>
      <w:r>
        <w:rPr>
          <w:rFonts w:hint="eastAsia"/>
        </w:rPr>
        <w:t>@Override 어노테이션</w:t>
      </w:r>
      <w:bookmarkEnd w:id="7"/>
    </w:p>
    <w:p w14:paraId="6FC9968D" w14:textId="77777777" w:rsidR="00F002DB" w:rsidRPr="007C4067" w:rsidRDefault="00F002DB" w:rsidP="00F002DB">
      <w:r>
        <w:rPr>
          <w:rFonts w:hint="eastAsia"/>
        </w:rPr>
        <w:t xml:space="preserve">재정의 메소드에 </w:t>
      </w:r>
      <w:r>
        <w:t xml:space="preserve">@Override </w:t>
      </w:r>
      <w:r>
        <w:rPr>
          <w:rFonts w:hint="eastAsia"/>
        </w:rPr>
        <w:t>어노테이션을 붙이면,</w:t>
      </w:r>
    </w:p>
    <w:p w14:paraId="23A18BF2" w14:textId="46D26EA7" w:rsidR="00F002DB" w:rsidRDefault="00F002DB" w:rsidP="00F002DB">
      <w:r>
        <w:rPr>
          <w:rFonts w:hint="eastAsia"/>
        </w:rPr>
        <w:t>부모 클래스의 메소드를 정확하게 재정의(</w:t>
      </w:r>
      <w:r>
        <w:t>override)</w:t>
      </w:r>
      <w:r>
        <w:rPr>
          <w:rFonts w:hint="eastAsia"/>
        </w:rPr>
        <w:t>했는지 컴파일러가 검사해준다.</w:t>
      </w:r>
    </w:p>
    <w:p w14:paraId="11EBE0DA" w14:textId="2BFFE2EA" w:rsidR="00F002DB" w:rsidRDefault="00F002DB" w:rsidP="00F002DB">
      <w:r>
        <w:rPr>
          <w:rFonts w:hint="eastAsia"/>
        </w:rPr>
        <w:t>혹시 실수로 메소드 이름을</w:t>
      </w:r>
      <w:r>
        <w:t xml:space="preserve"> </w:t>
      </w:r>
      <w:r>
        <w:rPr>
          <w:rFonts w:hint="eastAsia"/>
        </w:rPr>
        <w:t>다르게 입력했다면,</w:t>
      </w:r>
      <w:r>
        <w:t xml:space="preserve"> </w:t>
      </w:r>
      <w:r>
        <w:rPr>
          <w:rFonts w:hint="eastAsia"/>
        </w:rPr>
        <w:t>컴파일러 에러가 발생한다.</w:t>
      </w:r>
    </w:p>
    <w:p w14:paraId="20A95DF6" w14:textId="50319F84" w:rsidR="00F002DB" w:rsidRPr="00F002DB" w:rsidRDefault="00F002DB" w:rsidP="00F002DB"/>
    <w:p w14:paraId="1AC16D56" w14:textId="560ECF48" w:rsidR="00F002DB" w:rsidRDefault="00F002DB" w:rsidP="00F002DB">
      <w:r>
        <w:rPr>
          <w:rFonts w:hint="eastAsia"/>
        </w:rPr>
        <w:t xml:space="preserve">메소드를 재정의할 때 반드시 </w:t>
      </w:r>
      <w:r>
        <w:t xml:space="preserve">@Override </w:t>
      </w:r>
      <w:r>
        <w:rPr>
          <w:rFonts w:hint="eastAsia"/>
        </w:rPr>
        <w:t>어노테이션을 붙여야 하는 것은 아니고,</w:t>
      </w:r>
      <w:r>
        <w:t xml:space="preserve"> </w:t>
      </w:r>
      <w:r>
        <w:rPr>
          <w:rFonts w:hint="eastAsia"/>
        </w:rPr>
        <w:t>생략해도 된다.</w:t>
      </w:r>
    </w:p>
    <w:p w14:paraId="42CAED12" w14:textId="2CAECDA3" w:rsidR="00F002DB" w:rsidRDefault="00F002DB" w:rsidP="00F002DB">
      <w:r>
        <w:rPr>
          <w:rFonts w:hint="eastAsia"/>
        </w:rPr>
        <w:t>가급적 붙여주는 것이 좋다.</w:t>
      </w:r>
    </w:p>
    <w:p w14:paraId="4913A47B" w14:textId="1DA1EAA3" w:rsidR="00F002DB" w:rsidRDefault="00F002DB" w:rsidP="00F002DB"/>
    <w:p w14:paraId="67B33053" w14:textId="1774F56A" w:rsidR="00F002DB" w:rsidRDefault="00F002DB" w:rsidP="00F002DB"/>
    <w:p w14:paraId="0692015D" w14:textId="77777777" w:rsidR="003E3A3C" w:rsidRDefault="003E3A3C" w:rsidP="00F002DB"/>
    <w:p w14:paraId="1A404CFC" w14:textId="77777777" w:rsidR="003E3A3C" w:rsidRDefault="003E3A3C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6ED57D49" w14:textId="6F86301A" w:rsidR="003E3A3C" w:rsidRDefault="003E3A3C" w:rsidP="003E3A3C">
      <w:pPr>
        <w:pStyle w:val="Heading2"/>
      </w:pPr>
      <w:bookmarkStart w:id="8" w:name="_Toc462417218"/>
      <w:r>
        <w:rPr>
          <w:rFonts w:hint="eastAsia"/>
        </w:rPr>
        <w:lastRenderedPageBreak/>
        <w:t>abstract method &amp; abstract class</w:t>
      </w:r>
      <w:bookmarkEnd w:id="8"/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3E3A3C" w14:paraId="386AB86E" w14:textId="77777777" w:rsidTr="003E3A3C">
        <w:tc>
          <w:tcPr>
            <w:tcW w:w="426" w:type="dxa"/>
          </w:tcPr>
          <w:p w14:paraId="1395848B" w14:textId="77777777" w:rsidR="003E3A3C" w:rsidRPr="00185935" w:rsidRDefault="003E3A3C" w:rsidP="003E3A3C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6A0A7D65" w14:textId="77777777" w:rsidR="003E3A3C" w:rsidRPr="00185935" w:rsidRDefault="003E3A3C" w:rsidP="003E3A3C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2F796EAC" w14:textId="77777777" w:rsidR="003E3A3C" w:rsidRPr="00185935" w:rsidRDefault="003E3A3C" w:rsidP="003E3A3C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6097944C" w14:textId="77777777" w:rsidR="003E3A3C" w:rsidRPr="00185935" w:rsidRDefault="003E3A3C" w:rsidP="003E3A3C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32212351" w14:textId="77777777" w:rsidR="003E3A3C" w:rsidRPr="00185935" w:rsidRDefault="003E3A3C" w:rsidP="003E3A3C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3C54AFFF" w14:textId="77777777" w:rsidR="003E3A3C" w:rsidRPr="00185935" w:rsidRDefault="003E3A3C" w:rsidP="003E3A3C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0F0D4088" w14:textId="00E2F099" w:rsidR="003E3A3C" w:rsidRPr="00185935" w:rsidRDefault="003E3A3C" w:rsidP="003E3A3C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</w:tc>
        <w:tc>
          <w:tcPr>
            <w:tcW w:w="10631" w:type="dxa"/>
          </w:tcPr>
          <w:p w14:paraId="73F1C392" w14:textId="77777777" w:rsidR="003E3A3C" w:rsidRDefault="003E3A3C" w:rsidP="003E3A3C">
            <w:pPr>
              <w:pStyle w:val="a1"/>
            </w:pPr>
            <w:r>
              <w:rPr>
                <w:color w:val="7F0055"/>
              </w:rPr>
              <w:t>abstract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Parent {             </w:t>
            </w:r>
            <w:r>
              <w:rPr>
                <w:color w:val="3F7F5F"/>
              </w:rPr>
              <w:t>// abstract class</w:t>
            </w:r>
          </w:p>
          <w:p w14:paraId="1CE8B95E" w14:textId="77777777" w:rsidR="003E3A3C" w:rsidRDefault="003E3A3C" w:rsidP="003E3A3C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method1() {</w:t>
            </w:r>
          </w:p>
          <w:p w14:paraId="271C1268" w14:textId="77777777" w:rsidR="003E3A3C" w:rsidRDefault="003E3A3C" w:rsidP="003E3A3C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2A00FF"/>
              </w:rPr>
              <w:t>"Parent method1()"</w:t>
            </w:r>
            <w:r>
              <w:rPr>
                <w:color w:val="000000"/>
              </w:rPr>
              <w:t>);</w:t>
            </w:r>
          </w:p>
          <w:p w14:paraId="7AFAEFA7" w14:textId="77777777" w:rsidR="003E3A3C" w:rsidRDefault="003E3A3C" w:rsidP="003E3A3C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07C8CBA3" w14:textId="77777777" w:rsidR="003E3A3C" w:rsidRDefault="003E3A3C" w:rsidP="003E3A3C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3D38EA55" w14:textId="77777777" w:rsidR="003E3A3C" w:rsidRDefault="003E3A3C" w:rsidP="003E3A3C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abstract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method2(); </w:t>
            </w:r>
            <w:r>
              <w:rPr>
                <w:color w:val="3F7F5F"/>
              </w:rPr>
              <w:t>// abstract method</w:t>
            </w:r>
          </w:p>
          <w:p w14:paraId="0A715230" w14:textId="14D7110C" w:rsidR="003E3A3C" w:rsidRDefault="003E3A3C" w:rsidP="003E3A3C">
            <w:pPr>
              <w:pStyle w:val="a1"/>
            </w:pPr>
            <w:r>
              <w:rPr>
                <w:color w:val="000000"/>
              </w:rPr>
              <w:t>}</w:t>
            </w:r>
          </w:p>
        </w:tc>
      </w:tr>
    </w:tbl>
    <w:p w14:paraId="287645D0" w14:textId="52DF31EC" w:rsidR="003E3A3C" w:rsidRDefault="003E3A3C" w:rsidP="00F002DB"/>
    <w:p w14:paraId="578AFA4F" w14:textId="332D6A50" w:rsidR="003E3A3C" w:rsidRDefault="003E3A3C" w:rsidP="00F002DB">
      <w:r>
        <w:rPr>
          <w:rFonts w:hint="eastAsia"/>
        </w:rPr>
        <w:t>method</w:t>
      </w:r>
      <w:r>
        <w:t>2()</w:t>
      </w:r>
      <w:r>
        <w:rPr>
          <w:rFonts w:hint="eastAsia"/>
        </w:rPr>
        <w:t>는 메소드 본문이 없다.</w:t>
      </w:r>
      <w:r>
        <w:t xml:space="preserve"> </w:t>
      </w:r>
      <w:r>
        <w:rPr>
          <w:rFonts w:hint="eastAsia"/>
        </w:rPr>
        <w:t xml:space="preserve">이런 메소드를 </w:t>
      </w:r>
      <w:r>
        <w:t xml:space="preserve">abstract method </w:t>
      </w:r>
      <w:r>
        <w:rPr>
          <w:rFonts w:hint="eastAsia"/>
        </w:rPr>
        <w:t>라고 부른다.</w:t>
      </w:r>
    </w:p>
    <w:p w14:paraId="7054468B" w14:textId="65670C1A" w:rsidR="00E802C7" w:rsidRDefault="00E802C7" w:rsidP="00F002DB">
      <w:r>
        <w:t xml:space="preserve">abstract </w:t>
      </w:r>
      <w:r>
        <w:rPr>
          <w:rFonts w:hint="eastAsia"/>
        </w:rPr>
        <w:t xml:space="preserve">메소드가 아닌 메소드를 </w:t>
      </w:r>
      <w:r>
        <w:t xml:space="preserve">concrete </w:t>
      </w:r>
      <w:r>
        <w:rPr>
          <w:rFonts w:hint="eastAsia"/>
        </w:rPr>
        <w:t>메소드라고 부른다.</w:t>
      </w:r>
    </w:p>
    <w:p w14:paraId="64D79F13" w14:textId="77777777" w:rsidR="00E802C7" w:rsidRDefault="00E802C7" w:rsidP="00F002DB"/>
    <w:p w14:paraId="530BE652" w14:textId="5B0BBC95" w:rsidR="00447147" w:rsidRDefault="003E3A3C" w:rsidP="00447147">
      <w:r>
        <w:rPr>
          <w:rFonts w:hint="eastAsia"/>
        </w:rPr>
        <w:t>a</w:t>
      </w:r>
      <w:r>
        <w:t xml:space="preserve">bstract </w:t>
      </w:r>
      <w:r>
        <w:rPr>
          <w:rFonts w:hint="eastAsia"/>
        </w:rPr>
        <w:t xml:space="preserve">메소드가 </w:t>
      </w:r>
      <w:r w:rsidR="00E802C7">
        <w:rPr>
          <w:rFonts w:hint="eastAsia"/>
        </w:rPr>
        <w:t>한 개라도 들어있으면 그</w:t>
      </w:r>
      <w:r>
        <w:rPr>
          <w:rFonts w:hint="eastAsia"/>
        </w:rPr>
        <w:t xml:space="preserve"> 클래스는 abstract</w:t>
      </w:r>
      <w:r>
        <w:t xml:space="preserve"> </w:t>
      </w:r>
      <w:r>
        <w:rPr>
          <w:rFonts w:hint="eastAsia"/>
        </w:rPr>
        <w:t>클래스이다.</w:t>
      </w:r>
    </w:p>
    <w:p w14:paraId="6C4E874E" w14:textId="65B34275" w:rsidR="00E802C7" w:rsidRDefault="00E802C7" w:rsidP="00447147">
      <w:r>
        <w:t xml:space="preserve">abstract </w:t>
      </w:r>
      <w:r>
        <w:rPr>
          <w:rFonts w:hint="eastAsia"/>
        </w:rPr>
        <w:t xml:space="preserve">클래스가 아닌 클래스를 </w:t>
      </w:r>
      <w:r>
        <w:t xml:space="preserve">concreate </w:t>
      </w:r>
      <w:r>
        <w:rPr>
          <w:rFonts w:hint="eastAsia"/>
        </w:rPr>
        <w:t>클래스라고 부른다.</w:t>
      </w:r>
    </w:p>
    <w:p w14:paraId="290982B5" w14:textId="10AA77E3" w:rsidR="00406DB4" w:rsidRDefault="00406DB4" w:rsidP="00447147"/>
    <w:p w14:paraId="76C605AB" w14:textId="6BE281D5" w:rsidR="00406DB4" w:rsidRDefault="00406DB4" w:rsidP="00447147">
      <w:r>
        <w:t xml:space="preserve">abstract </w:t>
      </w:r>
      <w:r>
        <w:rPr>
          <w:rFonts w:hint="eastAsia"/>
        </w:rPr>
        <w:t>클래스의 인스턴스 객체를 생성할 수 없다.</w:t>
      </w:r>
    </w:p>
    <w:p w14:paraId="12BB3DE6" w14:textId="563064FA" w:rsidR="00406DB4" w:rsidRDefault="00406DB4" w:rsidP="00447147">
      <w:r>
        <w:rPr>
          <w:rFonts w:hint="eastAsia"/>
        </w:rPr>
        <w:t xml:space="preserve">오직 </w:t>
      </w:r>
      <w:r>
        <w:t xml:space="preserve">concrete </w:t>
      </w:r>
      <w:r>
        <w:rPr>
          <w:rFonts w:hint="eastAsia"/>
        </w:rPr>
        <w:t>클래스의 인스턴스 객체만 생성할 수 있다.</w:t>
      </w:r>
    </w:p>
    <w:p w14:paraId="1A7E296D" w14:textId="6BC05574" w:rsidR="003E3A3C" w:rsidRDefault="003E3A3C" w:rsidP="00447147"/>
    <w:p w14:paraId="1E2B0971" w14:textId="6FD697CE" w:rsidR="003E3A3C" w:rsidRDefault="003E3A3C" w:rsidP="00447147">
      <w:r>
        <w:t xml:space="preserve">abstract </w:t>
      </w:r>
      <w:r>
        <w:rPr>
          <w:rFonts w:hint="eastAsia"/>
        </w:rPr>
        <w:t xml:space="preserve">메소드, </w:t>
      </w:r>
      <w:r>
        <w:t xml:space="preserve">abstract </w:t>
      </w:r>
      <w:r>
        <w:rPr>
          <w:rFonts w:hint="eastAsia"/>
        </w:rPr>
        <w:t xml:space="preserve">클래스 앞에 </w:t>
      </w:r>
      <w:r>
        <w:t xml:space="preserve">abstract </w:t>
      </w:r>
      <w:r>
        <w:rPr>
          <w:rFonts w:hint="eastAsia"/>
        </w:rPr>
        <w:t>키워드를 붙여주지 않으면 컴파일 에러가 발생한다.</w:t>
      </w:r>
    </w:p>
    <w:p w14:paraId="168A9D32" w14:textId="0917BB4F" w:rsidR="003E3A3C" w:rsidRDefault="003E3A3C" w:rsidP="00447147"/>
    <w:p w14:paraId="6A7088C6" w14:textId="3E9EF8DE" w:rsidR="00E802C7" w:rsidRDefault="00E802C7" w:rsidP="00447147">
      <w:r>
        <w:t xml:space="preserve">abstract </w:t>
      </w:r>
      <w:r>
        <w:rPr>
          <w:rFonts w:hint="eastAsia"/>
        </w:rPr>
        <w:t xml:space="preserve">클래스를 상속한 자식 클래스가 </w:t>
      </w:r>
      <w:r>
        <w:t xml:space="preserve">conrete </w:t>
      </w:r>
      <w:r>
        <w:rPr>
          <w:rFonts w:hint="eastAsia"/>
        </w:rPr>
        <w:t>클래스라면,</w:t>
      </w:r>
      <w:r>
        <w:t xml:space="preserve"> conrete </w:t>
      </w:r>
      <w:r>
        <w:rPr>
          <w:rFonts w:hint="eastAsia"/>
        </w:rPr>
        <w:t>자식 클래스는</w:t>
      </w:r>
      <w:r>
        <w:t xml:space="preserve"> </w:t>
      </w:r>
      <w:r>
        <w:rPr>
          <w:rFonts w:hint="eastAsia"/>
        </w:rPr>
        <w:t xml:space="preserve">상속 받은 </w:t>
      </w:r>
      <w:r>
        <w:t xml:space="preserve">abstract </w:t>
      </w:r>
      <w:r>
        <w:rPr>
          <w:rFonts w:hint="eastAsia"/>
        </w:rPr>
        <w:t>메소드를 전부 재정의 해야 한다.</w:t>
      </w:r>
      <w:r>
        <w:t xml:space="preserve"> </w:t>
      </w:r>
      <w:r>
        <w:rPr>
          <w:rFonts w:hint="eastAsia"/>
        </w:rPr>
        <w:t>그렇지 않으면 컴파일 에러가 발생한다.</w:t>
      </w:r>
    </w:p>
    <w:p w14:paraId="7C9487F3" w14:textId="65882248" w:rsidR="00E802C7" w:rsidRDefault="00E802C7" w:rsidP="00447147"/>
    <w:p w14:paraId="3F8506CA" w14:textId="731BB30E" w:rsidR="00406DB4" w:rsidRDefault="00E802C7" w:rsidP="00447147">
      <w:r>
        <w:t xml:space="preserve">abstract </w:t>
      </w:r>
      <w:r>
        <w:rPr>
          <w:rFonts w:hint="eastAsia"/>
        </w:rPr>
        <w:t>클래스를 상속한</w:t>
      </w:r>
      <w:r w:rsidR="00406DB4">
        <w:rPr>
          <w:rFonts w:hint="eastAsia"/>
        </w:rPr>
        <w:t xml:space="preserve"> 자식 클래스가 </w:t>
      </w:r>
      <w:r w:rsidR="00406DB4">
        <w:t xml:space="preserve">abstract </w:t>
      </w:r>
      <w:r w:rsidR="00406DB4">
        <w:rPr>
          <w:rFonts w:hint="eastAsia"/>
        </w:rPr>
        <w:t>클래스라면,</w:t>
      </w:r>
      <w:r w:rsidR="00406DB4">
        <w:t xml:space="preserve"> abstract </w:t>
      </w:r>
      <w:r w:rsidR="00406DB4">
        <w:rPr>
          <w:rFonts w:hint="eastAsia"/>
        </w:rPr>
        <w:t xml:space="preserve">자식 클래스는 상속 받은 </w:t>
      </w:r>
      <w:r w:rsidR="00406DB4">
        <w:t xml:space="preserve">abstract </w:t>
      </w:r>
      <w:r w:rsidR="00406DB4">
        <w:rPr>
          <w:rFonts w:hint="eastAsia"/>
        </w:rPr>
        <w:t>메소드를 전부 재정의 하지 않아도 되고</w:t>
      </w:r>
      <w:r w:rsidR="00406DB4">
        <w:t xml:space="preserve"> </w:t>
      </w:r>
      <w:r w:rsidR="00406DB4">
        <w:rPr>
          <w:rFonts w:hint="eastAsia"/>
        </w:rPr>
        <w:t>해도 된다.</w:t>
      </w:r>
    </w:p>
    <w:p w14:paraId="08B10372" w14:textId="1E29534B" w:rsidR="00406DB4" w:rsidRDefault="00406DB4" w:rsidP="00447147"/>
    <w:p w14:paraId="326D1972" w14:textId="77777777" w:rsidR="00406DB4" w:rsidRDefault="00406DB4" w:rsidP="00447147"/>
    <w:p w14:paraId="65C6835A" w14:textId="26FFDEA6" w:rsidR="00E802C7" w:rsidRDefault="00E802C7" w:rsidP="00447147"/>
    <w:p w14:paraId="53435574" w14:textId="37BF7495" w:rsidR="00E802C7" w:rsidRDefault="00E802C7" w:rsidP="00447147"/>
    <w:p w14:paraId="35009742" w14:textId="77777777" w:rsidR="003E3A3C" w:rsidRPr="00F002DB" w:rsidRDefault="003E3A3C" w:rsidP="00447147"/>
    <w:p w14:paraId="3DF23213" w14:textId="2D45894E" w:rsidR="00D15FEE" w:rsidRDefault="00D15FEE" w:rsidP="00447147"/>
    <w:p w14:paraId="38FC90B9" w14:textId="77777777" w:rsidR="00D15FEE" w:rsidRDefault="00D15FEE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5FB133C0" w14:textId="07726B53" w:rsidR="00D15FEE" w:rsidRDefault="00D15FEE" w:rsidP="00D15FEE">
      <w:pPr>
        <w:pStyle w:val="Heading1"/>
      </w:pPr>
      <w:bookmarkStart w:id="9" w:name="_Toc462417219"/>
      <w:r>
        <w:rPr>
          <w:rFonts w:hint="eastAsia"/>
        </w:rPr>
        <w:lastRenderedPageBreak/>
        <w:t>예제코드</w:t>
      </w:r>
      <w:bookmarkEnd w:id="9"/>
    </w:p>
    <w:p w14:paraId="4B8C0C85" w14:textId="77777777" w:rsidR="00D15FEE" w:rsidRPr="00D15FEE" w:rsidRDefault="00D15FEE" w:rsidP="00D15FEE"/>
    <w:p w14:paraId="3724022E" w14:textId="7CF7C346" w:rsidR="00447147" w:rsidRDefault="003E3A3C" w:rsidP="007C4067">
      <w:pPr>
        <w:pStyle w:val="Heading2"/>
      </w:pPr>
      <w:bookmarkStart w:id="10" w:name="_Toc462417220"/>
      <w:r>
        <w:rPr>
          <w:rFonts w:hint="eastAsia"/>
        </w:rPr>
        <w:t xml:space="preserve">다형성 호출 </w:t>
      </w:r>
      <w:r w:rsidR="007C4067">
        <w:rPr>
          <w:rFonts w:hint="eastAsia"/>
        </w:rPr>
        <w:t>예제</w:t>
      </w:r>
      <w:r w:rsidR="00406DB4">
        <w:rPr>
          <w:rFonts w:hint="eastAsia"/>
        </w:rPr>
        <w:t xml:space="preserve"> </w:t>
      </w:r>
      <w:r w:rsidR="007C4067">
        <w:rPr>
          <w:rFonts w:hint="eastAsia"/>
        </w:rPr>
        <w:t>#</w:t>
      </w:r>
      <w:r w:rsidR="007C4067">
        <w:t>1</w:t>
      </w:r>
      <w:bookmarkEnd w:id="10"/>
    </w:p>
    <w:p w14:paraId="7D1F0DD3" w14:textId="6252D5A5" w:rsidR="007C4067" w:rsidRDefault="007C4067" w:rsidP="007C4067">
      <w:r>
        <w:t>Polymorphism1.java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7C4067" w14:paraId="0FDEC063" w14:textId="77777777" w:rsidTr="003E3A3C">
        <w:tc>
          <w:tcPr>
            <w:tcW w:w="426" w:type="dxa"/>
          </w:tcPr>
          <w:p w14:paraId="6C9027C5" w14:textId="77777777" w:rsidR="007C4067" w:rsidRPr="00185935" w:rsidRDefault="007C4067" w:rsidP="007C4067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7152974A" w14:textId="77777777" w:rsidR="007C4067" w:rsidRPr="00185935" w:rsidRDefault="007C4067" w:rsidP="007C4067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0882F34A" w14:textId="77777777" w:rsidR="007C4067" w:rsidRPr="00185935" w:rsidRDefault="007C4067" w:rsidP="007C4067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22BC05AC" w14:textId="77777777" w:rsidR="007C4067" w:rsidRPr="00185935" w:rsidRDefault="007C4067" w:rsidP="007C4067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22325C45" w14:textId="77777777" w:rsidR="007C4067" w:rsidRPr="00185935" w:rsidRDefault="007C4067" w:rsidP="007C4067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010A932B" w14:textId="77777777" w:rsidR="007C4067" w:rsidRPr="00185935" w:rsidRDefault="007C4067" w:rsidP="007C4067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0DBC92C5" w14:textId="77777777" w:rsidR="007C4067" w:rsidRPr="00185935" w:rsidRDefault="007C4067" w:rsidP="007C4067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1657413F" w14:textId="77777777" w:rsidR="007C4067" w:rsidRPr="00185935" w:rsidRDefault="007C4067" w:rsidP="007C4067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2C6EDD46" w14:textId="77777777" w:rsidR="007C4067" w:rsidRDefault="007C4067" w:rsidP="007C4067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342B9E49" w14:textId="77777777" w:rsidR="007C4067" w:rsidRDefault="007C4067" w:rsidP="007C4067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08641C2B" w14:textId="77777777" w:rsidR="007C4067" w:rsidRDefault="007C4067" w:rsidP="007C4067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03995DF3" w14:textId="77777777" w:rsidR="007C4067" w:rsidRDefault="007C4067" w:rsidP="007C4067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2DB5F793" w14:textId="77777777" w:rsidR="007C4067" w:rsidRDefault="007C4067" w:rsidP="007C4067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38E79EC1" w14:textId="77777777" w:rsidR="007C4067" w:rsidRDefault="007C4067" w:rsidP="007C4067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28C213DD" w14:textId="77777777" w:rsidR="007C4067" w:rsidRDefault="007C4067" w:rsidP="007C4067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3880DADB" w14:textId="77777777" w:rsidR="007C4067" w:rsidRDefault="007C4067" w:rsidP="007C4067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4258C7AB" w14:textId="77777777" w:rsidR="007C4067" w:rsidRDefault="007C4067" w:rsidP="007C4067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62F0C93B" w14:textId="77777777" w:rsidR="007C4067" w:rsidRDefault="007C4067" w:rsidP="007C4067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4A64BBAB" w14:textId="77777777" w:rsidR="007C4067" w:rsidRDefault="007C4067" w:rsidP="007C4067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158063CB" w14:textId="77777777" w:rsidR="007C4067" w:rsidRDefault="007C4067" w:rsidP="007C4067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79811FF6" w14:textId="77777777" w:rsidR="007C4067" w:rsidRDefault="007C4067" w:rsidP="007C4067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69B40990" w14:textId="77777777" w:rsidR="007C4067" w:rsidRDefault="007C4067" w:rsidP="007C4067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3ADFDA6A" w14:textId="77777777" w:rsidR="007C4067" w:rsidRDefault="007C4067" w:rsidP="007C4067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38CAED13" w14:textId="77777777" w:rsidR="007C4067" w:rsidRDefault="007C4067" w:rsidP="007C4067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5BF5C033" w14:textId="77777777" w:rsidR="007C4067" w:rsidRDefault="007C4067" w:rsidP="007C4067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7DDB5D9C" w14:textId="77777777" w:rsidR="007C4067" w:rsidRDefault="007C4067" w:rsidP="007C4067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63A317E4" w14:textId="77777777" w:rsidR="007C4067" w:rsidRDefault="007C4067" w:rsidP="007C4067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02D8672A" w14:textId="77777777" w:rsidR="007C4067" w:rsidRDefault="007C4067" w:rsidP="007C4067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42FA67DC" w14:textId="77777777" w:rsidR="007C4067" w:rsidRDefault="007C4067" w:rsidP="007C4067">
            <w:pPr>
              <w:pStyle w:val="a1"/>
            </w:pPr>
            <w:r>
              <w:rPr>
                <w:rFonts w:hint="eastAsia"/>
              </w:rPr>
              <w:t>29</w:t>
            </w:r>
          </w:p>
          <w:p w14:paraId="1B6F4635" w14:textId="77777777" w:rsidR="007C4067" w:rsidRDefault="007C4067" w:rsidP="007C4067">
            <w:pPr>
              <w:pStyle w:val="a1"/>
            </w:pPr>
            <w:r>
              <w:rPr>
                <w:rFonts w:hint="eastAsia"/>
              </w:rPr>
              <w:t>30</w:t>
            </w:r>
          </w:p>
          <w:p w14:paraId="16E51D39" w14:textId="77777777" w:rsidR="007C4067" w:rsidRDefault="007C4067" w:rsidP="007C4067">
            <w:pPr>
              <w:pStyle w:val="a1"/>
            </w:pPr>
            <w:r>
              <w:rPr>
                <w:rFonts w:hint="eastAsia"/>
              </w:rPr>
              <w:t>31</w:t>
            </w:r>
          </w:p>
          <w:p w14:paraId="6E9ECF7F" w14:textId="77777777" w:rsidR="007C4067" w:rsidRDefault="007C4067" w:rsidP="007C4067">
            <w:pPr>
              <w:pStyle w:val="a1"/>
            </w:pPr>
            <w:r>
              <w:rPr>
                <w:rFonts w:hint="eastAsia"/>
              </w:rPr>
              <w:t>32</w:t>
            </w:r>
          </w:p>
          <w:p w14:paraId="5D8B3964" w14:textId="77777777" w:rsidR="007C4067" w:rsidRDefault="007C4067" w:rsidP="007C4067">
            <w:pPr>
              <w:pStyle w:val="a1"/>
            </w:pPr>
            <w:r>
              <w:rPr>
                <w:rFonts w:hint="eastAsia"/>
              </w:rPr>
              <w:t>33</w:t>
            </w:r>
          </w:p>
          <w:p w14:paraId="41258DB7" w14:textId="77777777" w:rsidR="007C4067" w:rsidRDefault="007C4067" w:rsidP="007C4067">
            <w:pPr>
              <w:pStyle w:val="a1"/>
            </w:pPr>
            <w:r>
              <w:rPr>
                <w:rFonts w:hint="eastAsia"/>
              </w:rPr>
              <w:t>34</w:t>
            </w:r>
          </w:p>
          <w:p w14:paraId="58BA7DE5" w14:textId="77777777" w:rsidR="007C4067" w:rsidRDefault="007C4067" w:rsidP="007C4067">
            <w:pPr>
              <w:pStyle w:val="a1"/>
            </w:pPr>
            <w:r>
              <w:rPr>
                <w:rFonts w:hint="eastAsia"/>
              </w:rPr>
              <w:t>35</w:t>
            </w:r>
          </w:p>
          <w:p w14:paraId="057CA0EC" w14:textId="77777777" w:rsidR="007C4067" w:rsidRDefault="007C4067" w:rsidP="007C4067">
            <w:pPr>
              <w:pStyle w:val="a1"/>
            </w:pPr>
            <w:r>
              <w:rPr>
                <w:rFonts w:hint="eastAsia"/>
              </w:rPr>
              <w:t>36</w:t>
            </w:r>
          </w:p>
          <w:p w14:paraId="19363256" w14:textId="77777777" w:rsidR="007C4067" w:rsidRDefault="007C4067" w:rsidP="007C4067">
            <w:pPr>
              <w:pStyle w:val="a1"/>
            </w:pPr>
            <w:r>
              <w:rPr>
                <w:rFonts w:hint="eastAsia"/>
              </w:rPr>
              <w:t>37</w:t>
            </w:r>
          </w:p>
          <w:p w14:paraId="4F35D459" w14:textId="77777777" w:rsidR="007C4067" w:rsidRDefault="007C4067" w:rsidP="007C4067">
            <w:pPr>
              <w:pStyle w:val="a1"/>
            </w:pPr>
            <w:r>
              <w:rPr>
                <w:rFonts w:hint="eastAsia"/>
              </w:rPr>
              <w:t>38</w:t>
            </w:r>
          </w:p>
          <w:p w14:paraId="5F2042A1" w14:textId="77777777" w:rsidR="007C4067" w:rsidRDefault="007C4067" w:rsidP="007C4067">
            <w:pPr>
              <w:pStyle w:val="a1"/>
            </w:pPr>
            <w:r>
              <w:rPr>
                <w:rFonts w:hint="eastAsia"/>
              </w:rPr>
              <w:t>39</w:t>
            </w:r>
          </w:p>
          <w:p w14:paraId="73A914B2" w14:textId="77777777" w:rsidR="007C4067" w:rsidRDefault="007C4067" w:rsidP="007C4067">
            <w:pPr>
              <w:pStyle w:val="a1"/>
            </w:pPr>
            <w:r>
              <w:rPr>
                <w:rFonts w:hint="eastAsia"/>
              </w:rPr>
              <w:t>40</w:t>
            </w:r>
          </w:p>
          <w:p w14:paraId="388BD452" w14:textId="77777777" w:rsidR="007C4067" w:rsidRDefault="007C4067" w:rsidP="007C4067">
            <w:pPr>
              <w:pStyle w:val="a1"/>
            </w:pPr>
            <w:r>
              <w:rPr>
                <w:rFonts w:hint="eastAsia"/>
              </w:rPr>
              <w:t>41</w:t>
            </w:r>
          </w:p>
          <w:p w14:paraId="675D17BE" w14:textId="77777777" w:rsidR="007C4067" w:rsidRDefault="007C4067" w:rsidP="007C4067">
            <w:pPr>
              <w:pStyle w:val="a1"/>
            </w:pPr>
            <w:r>
              <w:rPr>
                <w:rFonts w:hint="eastAsia"/>
              </w:rPr>
              <w:t>42</w:t>
            </w:r>
          </w:p>
          <w:p w14:paraId="7964B893" w14:textId="77777777" w:rsidR="007C4067" w:rsidRDefault="007C4067" w:rsidP="007C4067">
            <w:pPr>
              <w:pStyle w:val="a1"/>
            </w:pPr>
            <w:r>
              <w:rPr>
                <w:rFonts w:hint="eastAsia"/>
              </w:rPr>
              <w:t>43</w:t>
            </w:r>
          </w:p>
          <w:p w14:paraId="2809D677" w14:textId="77777777" w:rsidR="007C4067" w:rsidRDefault="007C4067" w:rsidP="007C4067">
            <w:pPr>
              <w:pStyle w:val="a1"/>
            </w:pPr>
            <w:r>
              <w:rPr>
                <w:rFonts w:hint="eastAsia"/>
              </w:rPr>
              <w:t>44</w:t>
            </w:r>
          </w:p>
          <w:p w14:paraId="1C755ED6" w14:textId="77777777" w:rsidR="007C4067" w:rsidRDefault="007C4067" w:rsidP="007C4067">
            <w:pPr>
              <w:pStyle w:val="a1"/>
            </w:pPr>
            <w:r>
              <w:rPr>
                <w:rFonts w:hint="eastAsia"/>
              </w:rPr>
              <w:t>45</w:t>
            </w:r>
          </w:p>
          <w:p w14:paraId="6A817E85" w14:textId="67F105A2" w:rsidR="007C4067" w:rsidRPr="00185935" w:rsidRDefault="007C4067" w:rsidP="007C4067">
            <w:pPr>
              <w:pStyle w:val="a1"/>
            </w:pPr>
            <w:r>
              <w:rPr>
                <w:rFonts w:hint="eastAsia"/>
              </w:rPr>
              <w:t>46</w:t>
            </w:r>
          </w:p>
        </w:tc>
        <w:tc>
          <w:tcPr>
            <w:tcW w:w="10631" w:type="dxa"/>
          </w:tcPr>
          <w:p w14:paraId="12BC4429" w14:textId="77777777" w:rsidR="007C4067" w:rsidRDefault="007C4067" w:rsidP="007C4067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net.skhu.lecture05.polymorphism1;</w:t>
            </w:r>
          </w:p>
          <w:p w14:paraId="5B8FA1B9" w14:textId="77777777" w:rsidR="007C4067" w:rsidRDefault="007C4067" w:rsidP="007C4067">
            <w:pPr>
              <w:pStyle w:val="a1"/>
            </w:pPr>
          </w:p>
          <w:p w14:paraId="303C2554" w14:textId="77777777" w:rsidR="007C4067" w:rsidRDefault="007C4067" w:rsidP="007C4067">
            <w:pPr>
              <w:pStyle w:val="a1"/>
            </w:pP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Parent {</w:t>
            </w:r>
          </w:p>
          <w:p w14:paraId="0E70C94E" w14:textId="77777777" w:rsidR="007C4067" w:rsidRDefault="007C4067" w:rsidP="007C4067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method1() {</w:t>
            </w:r>
          </w:p>
          <w:p w14:paraId="17E77B3F" w14:textId="77777777" w:rsidR="007C4067" w:rsidRDefault="007C4067" w:rsidP="007C4067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2A00FF"/>
              </w:rPr>
              <w:t>"Parent method1()"</w:t>
            </w:r>
            <w:r>
              <w:rPr>
                <w:color w:val="000000"/>
              </w:rPr>
              <w:t>);</w:t>
            </w:r>
          </w:p>
          <w:p w14:paraId="266FE56C" w14:textId="77777777" w:rsidR="007C4067" w:rsidRDefault="007C4067" w:rsidP="007C4067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2DC1294A" w14:textId="77777777" w:rsidR="007C4067" w:rsidRDefault="007C4067" w:rsidP="007C4067">
            <w:pPr>
              <w:pStyle w:val="a1"/>
            </w:pPr>
            <w:r>
              <w:rPr>
                <w:color w:val="000000"/>
              </w:rPr>
              <w:t>}</w:t>
            </w:r>
          </w:p>
          <w:p w14:paraId="6659D98B" w14:textId="77777777" w:rsidR="007C4067" w:rsidRDefault="007C4067" w:rsidP="007C4067">
            <w:pPr>
              <w:pStyle w:val="a1"/>
            </w:pPr>
          </w:p>
          <w:p w14:paraId="1FFB8549" w14:textId="77777777" w:rsidR="007C4067" w:rsidRDefault="007C4067" w:rsidP="007C4067">
            <w:pPr>
              <w:pStyle w:val="a1"/>
            </w:pP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ChildOne </w:t>
            </w:r>
            <w:r>
              <w:rPr>
                <w:color w:val="7F0055"/>
              </w:rPr>
              <w:t>extends</w:t>
            </w:r>
            <w:r>
              <w:rPr>
                <w:color w:val="000000"/>
              </w:rPr>
              <w:t xml:space="preserve"> Parent {</w:t>
            </w:r>
          </w:p>
          <w:p w14:paraId="0F35088E" w14:textId="77777777" w:rsidR="007C4067" w:rsidRDefault="007C4067" w:rsidP="007C4067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  <w:r>
              <w:rPr>
                <w:color w:val="000000"/>
              </w:rPr>
              <w:t xml:space="preserve"> </w:t>
            </w:r>
          </w:p>
          <w:p w14:paraId="0095EA8F" w14:textId="77777777" w:rsidR="007C4067" w:rsidRDefault="007C4067" w:rsidP="007C4067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method1() {</w:t>
            </w:r>
          </w:p>
          <w:p w14:paraId="1254218E" w14:textId="77777777" w:rsidR="007C4067" w:rsidRDefault="007C4067" w:rsidP="007C4067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2A00FF"/>
              </w:rPr>
              <w:t>"ChildOne method1()"</w:t>
            </w:r>
            <w:r>
              <w:rPr>
                <w:color w:val="000000"/>
              </w:rPr>
              <w:t>);</w:t>
            </w:r>
          </w:p>
          <w:p w14:paraId="40980181" w14:textId="77777777" w:rsidR="007C4067" w:rsidRDefault="007C4067" w:rsidP="007C4067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227E8AB1" w14:textId="77777777" w:rsidR="007C4067" w:rsidRDefault="007C4067" w:rsidP="007C4067">
            <w:pPr>
              <w:pStyle w:val="a1"/>
            </w:pPr>
            <w:r>
              <w:rPr>
                <w:color w:val="000000"/>
              </w:rPr>
              <w:t>}</w:t>
            </w:r>
          </w:p>
          <w:p w14:paraId="6B9B7BC5" w14:textId="77777777" w:rsidR="007C4067" w:rsidRDefault="007C4067" w:rsidP="007C4067">
            <w:pPr>
              <w:pStyle w:val="a1"/>
            </w:pPr>
          </w:p>
          <w:p w14:paraId="46E81BBE" w14:textId="77777777" w:rsidR="007C4067" w:rsidRDefault="007C4067" w:rsidP="007C4067">
            <w:pPr>
              <w:pStyle w:val="a1"/>
            </w:pP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ChildTwo </w:t>
            </w:r>
            <w:r>
              <w:rPr>
                <w:color w:val="7F0055"/>
              </w:rPr>
              <w:t>extends</w:t>
            </w:r>
            <w:r>
              <w:rPr>
                <w:color w:val="000000"/>
              </w:rPr>
              <w:t xml:space="preserve"> Parent {</w:t>
            </w:r>
          </w:p>
          <w:p w14:paraId="517D2682" w14:textId="77777777" w:rsidR="007C4067" w:rsidRDefault="007C4067" w:rsidP="007C4067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14:paraId="493B24F0" w14:textId="77777777" w:rsidR="007C4067" w:rsidRDefault="007C4067" w:rsidP="007C4067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method1() {</w:t>
            </w:r>
          </w:p>
          <w:p w14:paraId="7D04F19C" w14:textId="77777777" w:rsidR="007C4067" w:rsidRDefault="007C4067" w:rsidP="007C4067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2A00FF"/>
              </w:rPr>
              <w:t>"ChildTwo method1()"</w:t>
            </w:r>
            <w:r>
              <w:rPr>
                <w:color w:val="000000"/>
              </w:rPr>
              <w:t>);</w:t>
            </w:r>
          </w:p>
          <w:p w14:paraId="41B5F97D" w14:textId="77777777" w:rsidR="007C4067" w:rsidRDefault="007C4067" w:rsidP="007C4067">
            <w:pPr>
              <w:pStyle w:val="a1"/>
            </w:pPr>
            <w:r>
              <w:rPr>
                <w:color w:val="000000"/>
              </w:rPr>
              <w:t xml:space="preserve">    }    </w:t>
            </w:r>
          </w:p>
          <w:p w14:paraId="7D310826" w14:textId="77777777" w:rsidR="007C4067" w:rsidRDefault="007C4067" w:rsidP="007C4067">
            <w:pPr>
              <w:pStyle w:val="a1"/>
            </w:pPr>
            <w:r>
              <w:rPr>
                <w:color w:val="000000"/>
              </w:rPr>
              <w:t>}</w:t>
            </w:r>
          </w:p>
          <w:p w14:paraId="5D128E8B" w14:textId="77777777" w:rsidR="007C4067" w:rsidRDefault="007C4067" w:rsidP="007C4067">
            <w:pPr>
              <w:pStyle w:val="a1"/>
            </w:pPr>
          </w:p>
          <w:p w14:paraId="2BF34456" w14:textId="77777777" w:rsidR="007C4067" w:rsidRDefault="007C4067" w:rsidP="007C4067">
            <w:pPr>
              <w:pStyle w:val="a1"/>
            </w:pP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ChildThree </w:t>
            </w:r>
            <w:r>
              <w:rPr>
                <w:color w:val="7F0055"/>
              </w:rPr>
              <w:t>extends</w:t>
            </w:r>
            <w:r>
              <w:rPr>
                <w:color w:val="000000"/>
              </w:rPr>
              <w:t xml:space="preserve"> Parent {</w:t>
            </w:r>
          </w:p>
          <w:p w14:paraId="2E9168EA" w14:textId="77777777" w:rsidR="007C4067" w:rsidRDefault="007C4067" w:rsidP="007C4067">
            <w:pPr>
              <w:pStyle w:val="a1"/>
            </w:pPr>
            <w:r>
              <w:rPr>
                <w:color w:val="000000"/>
              </w:rPr>
              <w:t>}</w:t>
            </w:r>
          </w:p>
          <w:p w14:paraId="1B72B266" w14:textId="77777777" w:rsidR="007C4067" w:rsidRDefault="007C4067" w:rsidP="007C4067">
            <w:pPr>
              <w:pStyle w:val="a1"/>
            </w:pPr>
          </w:p>
          <w:p w14:paraId="1A32C148" w14:textId="77777777" w:rsidR="007C4067" w:rsidRDefault="007C4067" w:rsidP="007C4067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Polymorphism1 {</w:t>
            </w:r>
          </w:p>
          <w:p w14:paraId="282DB2E9" w14:textId="77777777" w:rsidR="007C4067" w:rsidRDefault="007C4067" w:rsidP="007C4067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7C35609E" w14:textId="77777777" w:rsidR="007C4067" w:rsidRDefault="007C4067" w:rsidP="007C4067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26C894A5" w14:textId="77777777" w:rsidR="007C4067" w:rsidRDefault="007C4067" w:rsidP="007C4067">
            <w:pPr>
              <w:pStyle w:val="a1"/>
            </w:pPr>
            <w:r>
              <w:rPr>
                <w:color w:val="000000"/>
              </w:rPr>
              <w:t xml:space="preserve">        Parent </w:t>
            </w:r>
            <w:r>
              <w:rPr>
                <w:color w:val="6A3E3E"/>
              </w:rPr>
              <w:t>parent</w:t>
            </w:r>
            <w:r>
              <w:rPr>
                <w:color w:val="000000"/>
              </w:rPr>
              <w:t>;</w:t>
            </w:r>
          </w:p>
          <w:p w14:paraId="77FB5288" w14:textId="77777777" w:rsidR="007C4067" w:rsidRDefault="007C4067" w:rsidP="007C4067">
            <w:pPr>
              <w:pStyle w:val="a1"/>
            </w:pPr>
            <w:r>
              <w:rPr>
                <w:color w:val="000000"/>
              </w:rPr>
              <w:t xml:space="preserve">        ChildOne </w:t>
            </w:r>
            <w:r>
              <w:rPr>
                <w:color w:val="6A3E3E"/>
              </w:rPr>
              <w:t>obj1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ChildOne();</w:t>
            </w:r>
          </w:p>
          <w:p w14:paraId="7F9A2E61" w14:textId="77777777" w:rsidR="007C4067" w:rsidRDefault="007C4067" w:rsidP="007C4067">
            <w:pPr>
              <w:pStyle w:val="a1"/>
            </w:pPr>
            <w:r>
              <w:rPr>
                <w:color w:val="000000"/>
              </w:rPr>
              <w:t xml:space="preserve">        ChildTwo </w:t>
            </w:r>
            <w:r>
              <w:rPr>
                <w:color w:val="6A3E3E"/>
              </w:rPr>
              <w:t>obj2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ChildTwo();</w:t>
            </w:r>
          </w:p>
          <w:p w14:paraId="58F22C8F" w14:textId="77777777" w:rsidR="007C4067" w:rsidRDefault="007C4067" w:rsidP="007C4067">
            <w:pPr>
              <w:pStyle w:val="a1"/>
            </w:pPr>
            <w:r>
              <w:rPr>
                <w:color w:val="000000"/>
              </w:rPr>
              <w:t xml:space="preserve">        ChildThree </w:t>
            </w:r>
            <w:r>
              <w:rPr>
                <w:color w:val="6A3E3E"/>
              </w:rPr>
              <w:t>obj3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ChildThree();</w:t>
            </w:r>
          </w:p>
          <w:p w14:paraId="5DA44463" w14:textId="77777777" w:rsidR="007C4067" w:rsidRDefault="007C4067" w:rsidP="007C4067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01E06D06" w14:textId="77777777" w:rsidR="007C4067" w:rsidRDefault="007C4067" w:rsidP="007C4067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obj1</w:t>
            </w:r>
            <w:r>
              <w:rPr>
                <w:color w:val="000000"/>
              </w:rPr>
              <w:t xml:space="preserve">.method1(); </w:t>
            </w:r>
            <w:r>
              <w:rPr>
                <w:color w:val="3F7F5F"/>
              </w:rPr>
              <w:t xml:space="preserve">// </w:t>
            </w:r>
            <w:r>
              <w:rPr>
                <w:rFonts w:hint="eastAsia"/>
                <w:color w:val="3F7F5F"/>
              </w:rPr>
              <w:t>다형성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호출이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아님</w:t>
            </w:r>
          </w:p>
          <w:p w14:paraId="19C3379A" w14:textId="77777777" w:rsidR="007C4067" w:rsidRDefault="007C4067" w:rsidP="007C4067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7138E02B" w14:textId="77777777" w:rsidR="007C4067" w:rsidRDefault="007C4067" w:rsidP="007C4067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parent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obj1</w:t>
            </w:r>
            <w:r>
              <w:rPr>
                <w:color w:val="000000"/>
              </w:rPr>
              <w:t>;</w:t>
            </w:r>
          </w:p>
          <w:p w14:paraId="2DFCBE91" w14:textId="77777777" w:rsidR="007C4067" w:rsidRDefault="007C4067" w:rsidP="007C4067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parent</w:t>
            </w:r>
            <w:r>
              <w:rPr>
                <w:color w:val="000000"/>
              </w:rPr>
              <w:t xml:space="preserve">.method1(); </w:t>
            </w:r>
            <w:r>
              <w:rPr>
                <w:color w:val="3F7F5F"/>
              </w:rPr>
              <w:t xml:space="preserve">// </w:t>
            </w:r>
            <w:r>
              <w:rPr>
                <w:rFonts w:hint="eastAsia"/>
                <w:color w:val="3F7F5F"/>
              </w:rPr>
              <w:t>다형성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호출</w:t>
            </w:r>
          </w:p>
          <w:p w14:paraId="54279EB6" w14:textId="77777777" w:rsidR="007C4067" w:rsidRDefault="007C4067" w:rsidP="007C4067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0F008463" w14:textId="77777777" w:rsidR="007C4067" w:rsidRDefault="007C4067" w:rsidP="007C4067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parent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obj2</w:t>
            </w:r>
            <w:r>
              <w:rPr>
                <w:color w:val="000000"/>
              </w:rPr>
              <w:t>;</w:t>
            </w:r>
          </w:p>
          <w:p w14:paraId="21E37C65" w14:textId="77777777" w:rsidR="007C4067" w:rsidRDefault="007C4067" w:rsidP="007C4067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parent</w:t>
            </w:r>
            <w:r>
              <w:rPr>
                <w:color w:val="000000"/>
              </w:rPr>
              <w:t xml:space="preserve">.method1(); </w:t>
            </w:r>
            <w:r>
              <w:rPr>
                <w:color w:val="3F7F5F"/>
              </w:rPr>
              <w:t xml:space="preserve">// </w:t>
            </w:r>
            <w:r>
              <w:rPr>
                <w:rFonts w:hint="eastAsia"/>
                <w:color w:val="3F7F5F"/>
              </w:rPr>
              <w:t>다형성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호출</w:t>
            </w:r>
          </w:p>
          <w:p w14:paraId="2F27EB89" w14:textId="77777777" w:rsidR="007C4067" w:rsidRDefault="007C4067" w:rsidP="007C4067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2983AD21" w14:textId="77777777" w:rsidR="007C4067" w:rsidRDefault="007C4067" w:rsidP="007C4067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parent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obj3</w:t>
            </w:r>
            <w:r>
              <w:rPr>
                <w:color w:val="000000"/>
              </w:rPr>
              <w:t>;</w:t>
            </w:r>
          </w:p>
          <w:p w14:paraId="3B9593F8" w14:textId="77777777" w:rsidR="007C4067" w:rsidRDefault="007C4067" w:rsidP="007C4067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parent</w:t>
            </w:r>
            <w:r>
              <w:rPr>
                <w:color w:val="000000"/>
              </w:rPr>
              <w:t xml:space="preserve">.method1(); </w:t>
            </w:r>
            <w:r>
              <w:rPr>
                <w:color w:val="3F7F5F"/>
              </w:rPr>
              <w:t xml:space="preserve">// </w:t>
            </w:r>
            <w:r>
              <w:rPr>
                <w:rFonts w:hint="eastAsia"/>
                <w:color w:val="3F7F5F"/>
              </w:rPr>
              <w:t>다형성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호출</w:t>
            </w:r>
          </w:p>
          <w:p w14:paraId="745A67C8" w14:textId="77777777" w:rsidR="007C4067" w:rsidRDefault="007C4067" w:rsidP="007C4067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4B4C69ED" w14:textId="77777777" w:rsidR="007C4067" w:rsidRDefault="007C4067" w:rsidP="007C4067">
            <w:pPr>
              <w:pStyle w:val="a1"/>
            </w:pPr>
          </w:p>
          <w:p w14:paraId="04DF9188" w14:textId="42E6DB03" w:rsidR="007C4067" w:rsidRDefault="007C4067" w:rsidP="007C4067">
            <w:pPr>
              <w:pStyle w:val="a1"/>
            </w:pPr>
            <w:r>
              <w:rPr>
                <w:color w:val="000000"/>
              </w:rPr>
              <w:t>}</w:t>
            </w:r>
          </w:p>
        </w:tc>
      </w:tr>
    </w:tbl>
    <w:p w14:paraId="1EDB075D" w14:textId="4EB58DCF" w:rsidR="007C4067" w:rsidRDefault="007C4067" w:rsidP="007C4067"/>
    <w:p w14:paraId="260E2FA4" w14:textId="13D4044A" w:rsidR="007C4067" w:rsidRDefault="00BB446B" w:rsidP="007C4067">
      <w:r>
        <w:t>(</w:t>
      </w:r>
      <w:r>
        <w:rPr>
          <w:rFonts w:hint="eastAsia"/>
        </w:rPr>
        <w:t>줄3</w:t>
      </w:r>
      <w:r>
        <w:t>4</w:t>
      </w:r>
      <w:r>
        <w:rPr>
          <w:rFonts w:hint="eastAsia"/>
        </w:rPr>
        <w:t>) 다형성 호출이 아닌 이유는 무엇인가?</w:t>
      </w:r>
    </w:p>
    <w:p w14:paraId="47B53C7C" w14:textId="7C867C01" w:rsidR="00BB446B" w:rsidRDefault="00BB446B" w:rsidP="007C4067"/>
    <w:p w14:paraId="4E5027ED" w14:textId="078190CA" w:rsidR="00BB446B" w:rsidRDefault="00BB446B" w:rsidP="007C4067">
      <w:r>
        <w:rPr>
          <w:rFonts w:hint="eastAsia"/>
        </w:rPr>
        <w:t xml:space="preserve">위 코드의 </w:t>
      </w:r>
      <w:r>
        <w:t xml:space="preserve">method1 </w:t>
      </w:r>
      <w:r>
        <w:rPr>
          <w:rFonts w:hint="eastAsia"/>
        </w:rPr>
        <w:t>메소드 호출은 각각 어떤 메소드를 호출하나?</w:t>
      </w:r>
    </w:p>
    <w:p w14:paraId="7BD1A0F7" w14:textId="75C04325" w:rsidR="00F3620A" w:rsidRDefault="00F3620A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17E399EC" w14:textId="71289C90" w:rsidR="00447147" w:rsidRDefault="003E3A3C" w:rsidP="003E3A3C">
      <w:pPr>
        <w:pStyle w:val="Heading2"/>
      </w:pPr>
      <w:bookmarkStart w:id="11" w:name="_Toc462417221"/>
      <w:r>
        <w:rPr>
          <w:rFonts w:hint="eastAsia"/>
        </w:rPr>
        <w:lastRenderedPageBreak/>
        <w:t>다형성 호출 예제</w:t>
      </w:r>
      <w:r w:rsidR="00550E2D">
        <w:rPr>
          <w:rFonts w:hint="eastAsia"/>
        </w:rPr>
        <w:t xml:space="preserve"> </w:t>
      </w:r>
      <w:r>
        <w:rPr>
          <w:rFonts w:hint="eastAsia"/>
        </w:rPr>
        <w:t>#</w:t>
      </w:r>
      <w:r>
        <w:t>2</w:t>
      </w:r>
      <w:bookmarkEnd w:id="11"/>
    </w:p>
    <w:p w14:paraId="78FB5876" w14:textId="6CE7EEF6" w:rsidR="003E3A3C" w:rsidRDefault="003E3A3C" w:rsidP="003E3A3C">
      <w:r>
        <w:rPr>
          <w:rFonts w:hint="eastAsia"/>
        </w:rPr>
        <w:t>Polymorphism2.java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3E3A3C" w14:paraId="0827452E" w14:textId="77777777" w:rsidTr="003E3A3C">
        <w:tc>
          <w:tcPr>
            <w:tcW w:w="426" w:type="dxa"/>
          </w:tcPr>
          <w:p w14:paraId="51EB477B" w14:textId="77777777" w:rsidR="003E3A3C" w:rsidRPr="00185935" w:rsidRDefault="003E3A3C" w:rsidP="003E3A3C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4A22158C" w14:textId="77777777" w:rsidR="003E3A3C" w:rsidRPr="00185935" w:rsidRDefault="003E3A3C" w:rsidP="003E3A3C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18A169DD" w14:textId="77777777" w:rsidR="003E3A3C" w:rsidRPr="00185935" w:rsidRDefault="003E3A3C" w:rsidP="003E3A3C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0366FA23" w14:textId="77777777" w:rsidR="003E3A3C" w:rsidRPr="00185935" w:rsidRDefault="003E3A3C" w:rsidP="003E3A3C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2096C2B2" w14:textId="77777777" w:rsidR="003E3A3C" w:rsidRPr="00185935" w:rsidRDefault="003E3A3C" w:rsidP="003E3A3C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52B7E00F" w14:textId="77777777" w:rsidR="003E3A3C" w:rsidRPr="00185935" w:rsidRDefault="003E3A3C" w:rsidP="003E3A3C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731B7E88" w14:textId="77777777" w:rsidR="003E3A3C" w:rsidRPr="00185935" w:rsidRDefault="003E3A3C" w:rsidP="003E3A3C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00D21482" w14:textId="77777777" w:rsidR="003E3A3C" w:rsidRPr="00185935" w:rsidRDefault="003E3A3C" w:rsidP="003E3A3C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16695E53" w14:textId="77777777" w:rsidR="003E3A3C" w:rsidRDefault="003E3A3C" w:rsidP="003E3A3C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6354583D" w14:textId="77777777" w:rsidR="003E3A3C" w:rsidRDefault="003E3A3C" w:rsidP="003E3A3C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35CA0972" w14:textId="77777777" w:rsidR="003E3A3C" w:rsidRDefault="003E3A3C" w:rsidP="003E3A3C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22D91E27" w14:textId="77777777" w:rsidR="003E3A3C" w:rsidRDefault="003E3A3C" w:rsidP="003E3A3C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7E66796F" w14:textId="77777777" w:rsidR="003E3A3C" w:rsidRDefault="003E3A3C" w:rsidP="003E3A3C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3C4D8B2A" w14:textId="77777777" w:rsidR="003E3A3C" w:rsidRDefault="003E3A3C" w:rsidP="003E3A3C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05E09D35" w14:textId="77777777" w:rsidR="003E3A3C" w:rsidRDefault="003E3A3C" w:rsidP="003E3A3C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14FBB0A8" w14:textId="77777777" w:rsidR="003E3A3C" w:rsidRDefault="003E3A3C" w:rsidP="003E3A3C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16B4CB91" w14:textId="77777777" w:rsidR="003E3A3C" w:rsidRDefault="003E3A3C" w:rsidP="003E3A3C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30F2256F" w14:textId="77777777" w:rsidR="003E3A3C" w:rsidRDefault="003E3A3C" w:rsidP="003E3A3C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5492F029" w14:textId="77777777" w:rsidR="003E3A3C" w:rsidRDefault="003E3A3C" w:rsidP="003E3A3C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241430C2" w14:textId="77777777" w:rsidR="003E3A3C" w:rsidRDefault="003E3A3C" w:rsidP="003E3A3C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359F507A" w14:textId="77777777" w:rsidR="003E3A3C" w:rsidRDefault="003E3A3C" w:rsidP="003E3A3C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3BDF3588" w14:textId="77777777" w:rsidR="003E3A3C" w:rsidRDefault="003E3A3C" w:rsidP="003E3A3C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7D157ABE" w14:textId="77777777" w:rsidR="003E3A3C" w:rsidRDefault="003E3A3C" w:rsidP="003E3A3C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3C12D125" w14:textId="77777777" w:rsidR="003E3A3C" w:rsidRDefault="003E3A3C" w:rsidP="003E3A3C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38EE57AD" w14:textId="77777777" w:rsidR="003E3A3C" w:rsidRDefault="003E3A3C" w:rsidP="003E3A3C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2AA65C85" w14:textId="77777777" w:rsidR="003E3A3C" w:rsidRDefault="003E3A3C" w:rsidP="003E3A3C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4B381788" w14:textId="77777777" w:rsidR="003E3A3C" w:rsidRDefault="003E3A3C" w:rsidP="003E3A3C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41EBA59B" w14:textId="77777777" w:rsidR="003E3A3C" w:rsidRDefault="003E3A3C" w:rsidP="003E3A3C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083D060D" w14:textId="77777777" w:rsidR="003E3A3C" w:rsidRDefault="003E3A3C" w:rsidP="003E3A3C">
            <w:pPr>
              <w:pStyle w:val="a1"/>
            </w:pPr>
            <w:r>
              <w:rPr>
                <w:rFonts w:hint="eastAsia"/>
              </w:rPr>
              <w:t>29</w:t>
            </w:r>
          </w:p>
          <w:p w14:paraId="281DD2ED" w14:textId="77777777" w:rsidR="003E3A3C" w:rsidRDefault="003E3A3C" w:rsidP="003E3A3C">
            <w:pPr>
              <w:pStyle w:val="a1"/>
            </w:pPr>
            <w:r>
              <w:rPr>
                <w:rFonts w:hint="eastAsia"/>
              </w:rPr>
              <w:t>30</w:t>
            </w:r>
          </w:p>
          <w:p w14:paraId="1B319C66" w14:textId="77777777" w:rsidR="003E3A3C" w:rsidRDefault="003E3A3C" w:rsidP="003E3A3C">
            <w:pPr>
              <w:pStyle w:val="a1"/>
            </w:pPr>
            <w:r>
              <w:rPr>
                <w:rFonts w:hint="eastAsia"/>
              </w:rPr>
              <w:t>31</w:t>
            </w:r>
          </w:p>
          <w:p w14:paraId="5949C7C6" w14:textId="77777777" w:rsidR="003E3A3C" w:rsidRDefault="003E3A3C" w:rsidP="003E3A3C">
            <w:pPr>
              <w:pStyle w:val="a1"/>
            </w:pPr>
            <w:r>
              <w:rPr>
                <w:rFonts w:hint="eastAsia"/>
              </w:rPr>
              <w:t>32</w:t>
            </w:r>
          </w:p>
          <w:p w14:paraId="7E81E525" w14:textId="77777777" w:rsidR="003E3A3C" w:rsidRDefault="003E3A3C" w:rsidP="003E3A3C">
            <w:pPr>
              <w:pStyle w:val="a1"/>
            </w:pPr>
            <w:r>
              <w:rPr>
                <w:rFonts w:hint="eastAsia"/>
              </w:rPr>
              <w:t>33</w:t>
            </w:r>
          </w:p>
          <w:p w14:paraId="5840C40F" w14:textId="77777777" w:rsidR="003E3A3C" w:rsidRDefault="003E3A3C" w:rsidP="003E3A3C">
            <w:pPr>
              <w:pStyle w:val="a1"/>
            </w:pPr>
            <w:r>
              <w:rPr>
                <w:rFonts w:hint="eastAsia"/>
              </w:rPr>
              <w:t>34</w:t>
            </w:r>
          </w:p>
          <w:p w14:paraId="47AE6AF6" w14:textId="77777777" w:rsidR="003E3A3C" w:rsidRDefault="003E3A3C" w:rsidP="003E3A3C">
            <w:pPr>
              <w:pStyle w:val="a1"/>
            </w:pPr>
            <w:r>
              <w:rPr>
                <w:rFonts w:hint="eastAsia"/>
              </w:rPr>
              <w:t>35</w:t>
            </w:r>
          </w:p>
          <w:p w14:paraId="094A2E58" w14:textId="77777777" w:rsidR="003E3A3C" w:rsidRDefault="003E3A3C" w:rsidP="003E3A3C">
            <w:pPr>
              <w:pStyle w:val="a1"/>
            </w:pPr>
            <w:r>
              <w:rPr>
                <w:rFonts w:hint="eastAsia"/>
              </w:rPr>
              <w:t>36</w:t>
            </w:r>
          </w:p>
          <w:p w14:paraId="7DE0AAAD" w14:textId="77777777" w:rsidR="003E3A3C" w:rsidRDefault="003E3A3C" w:rsidP="003E3A3C">
            <w:pPr>
              <w:pStyle w:val="a1"/>
            </w:pPr>
            <w:r>
              <w:rPr>
                <w:rFonts w:hint="eastAsia"/>
              </w:rPr>
              <w:t>37</w:t>
            </w:r>
          </w:p>
          <w:p w14:paraId="2F009E58" w14:textId="77777777" w:rsidR="003E3A3C" w:rsidRDefault="003E3A3C" w:rsidP="003E3A3C">
            <w:pPr>
              <w:pStyle w:val="a1"/>
            </w:pPr>
            <w:r>
              <w:rPr>
                <w:rFonts w:hint="eastAsia"/>
              </w:rPr>
              <w:t>38</w:t>
            </w:r>
          </w:p>
          <w:p w14:paraId="45C7543C" w14:textId="77777777" w:rsidR="003E3A3C" w:rsidRDefault="003E3A3C" w:rsidP="003E3A3C">
            <w:pPr>
              <w:pStyle w:val="a1"/>
            </w:pPr>
            <w:r>
              <w:rPr>
                <w:rFonts w:hint="eastAsia"/>
              </w:rPr>
              <w:t>39</w:t>
            </w:r>
          </w:p>
          <w:p w14:paraId="0AF75977" w14:textId="77777777" w:rsidR="003E3A3C" w:rsidRDefault="003E3A3C" w:rsidP="003E3A3C">
            <w:pPr>
              <w:pStyle w:val="a1"/>
            </w:pPr>
            <w:r>
              <w:rPr>
                <w:rFonts w:hint="eastAsia"/>
              </w:rPr>
              <w:t>40</w:t>
            </w:r>
          </w:p>
          <w:p w14:paraId="4E2FF1A3" w14:textId="77777777" w:rsidR="003E3A3C" w:rsidRDefault="003E3A3C" w:rsidP="003E3A3C">
            <w:pPr>
              <w:pStyle w:val="a1"/>
            </w:pPr>
            <w:r>
              <w:rPr>
                <w:rFonts w:hint="eastAsia"/>
              </w:rPr>
              <w:t>41</w:t>
            </w:r>
          </w:p>
          <w:p w14:paraId="2055D807" w14:textId="77777777" w:rsidR="003E3A3C" w:rsidRDefault="003E3A3C" w:rsidP="003E3A3C">
            <w:pPr>
              <w:pStyle w:val="a1"/>
            </w:pPr>
            <w:r>
              <w:rPr>
                <w:rFonts w:hint="eastAsia"/>
              </w:rPr>
              <w:t>42</w:t>
            </w:r>
          </w:p>
          <w:p w14:paraId="184D47E8" w14:textId="77777777" w:rsidR="003E3A3C" w:rsidRDefault="003E3A3C" w:rsidP="003E3A3C">
            <w:pPr>
              <w:pStyle w:val="a1"/>
            </w:pPr>
            <w:r>
              <w:rPr>
                <w:rFonts w:hint="eastAsia"/>
              </w:rPr>
              <w:t>43</w:t>
            </w:r>
          </w:p>
          <w:p w14:paraId="250A8FFB" w14:textId="0679C3A7" w:rsidR="003E3A3C" w:rsidRPr="00185935" w:rsidRDefault="003E3A3C" w:rsidP="003E3A3C">
            <w:pPr>
              <w:pStyle w:val="a1"/>
            </w:pPr>
            <w:r>
              <w:rPr>
                <w:rFonts w:hint="eastAsia"/>
              </w:rPr>
              <w:t>44</w:t>
            </w:r>
          </w:p>
        </w:tc>
        <w:tc>
          <w:tcPr>
            <w:tcW w:w="10631" w:type="dxa"/>
          </w:tcPr>
          <w:p w14:paraId="0B38C758" w14:textId="77777777" w:rsidR="003E3A3C" w:rsidRDefault="003E3A3C" w:rsidP="003E3A3C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net.skhu.lecture05.polymorphism2;</w:t>
            </w:r>
          </w:p>
          <w:p w14:paraId="1C44320B" w14:textId="77777777" w:rsidR="003E3A3C" w:rsidRDefault="003E3A3C" w:rsidP="003E3A3C">
            <w:pPr>
              <w:pStyle w:val="a1"/>
            </w:pPr>
          </w:p>
          <w:p w14:paraId="7F4096E0" w14:textId="77777777" w:rsidR="003E3A3C" w:rsidRDefault="003E3A3C" w:rsidP="003E3A3C">
            <w:pPr>
              <w:pStyle w:val="a1"/>
            </w:pP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Parent {</w:t>
            </w:r>
          </w:p>
          <w:p w14:paraId="6BE90922" w14:textId="77777777" w:rsidR="003E3A3C" w:rsidRDefault="003E3A3C" w:rsidP="003E3A3C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method1() {</w:t>
            </w:r>
          </w:p>
          <w:p w14:paraId="66103DA2" w14:textId="77777777" w:rsidR="003E3A3C" w:rsidRDefault="003E3A3C" w:rsidP="003E3A3C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2A00FF"/>
              </w:rPr>
              <w:t>"Parent method1()"</w:t>
            </w:r>
            <w:r>
              <w:rPr>
                <w:color w:val="000000"/>
              </w:rPr>
              <w:t>);</w:t>
            </w:r>
          </w:p>
          <w:p w14:paraId="1819596E" w14:textId="77777777" w:rsidR="003E3A3C" w:rsidRDefault="003E3A3C" w:rsidP="003E3A3C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1F8881D1" w14:textId="77777777" w:rsidR="003E3A3C" w:rsidRDefault="003E3A3C" w:rsidP="003E3A3C">
            <w:pPr>
              <w:pStyle w:val="a1"/>
            </w:pPr>
            <w:r>
              <w:rPr>
                <w:color w:val="000000"/>
              </w:rPr>
              <w:t>}</w:t>
            </w:r>
          </w:p>
          <w:p w14:paraId="52E8F2E3" w14:textId="77777777" w:rsidR="003E3A3C" w:rsidRDefault="003E3A3C" w:rsidP="003E3A3C">
            <w:pPr>
              <w:pStyle w:val="a1"/>
            </w:pPr>
          </w:p>
          <w:p w14:paraId="4DBABEA3" w14:textId="77777777" w:rsidR="003E3A3C" w:rsidRDefault="003E3A3C" w:rsidP="003E3A3C">
            <w:pPr>
              <w:pStyle w:val="a1"/>
            </w:pP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ChildOne </w:t>
            </w:r>
            <w:r>
              <w:rPr>
                <w:color w:val="7F0055"/>
              </w:rPr>
              <w:t>extends</w:t>
            </w:r>
            <w:r>
              <w:rPr>
                <w:color w:val="000000"/>
              </w:rPr>
              <w:t xml:space="preserve"> Parent {</w:t>
            </w:r>
          </w:p>
          <w:p w14:paraId="10305AB2" w14:textId="77777777" w:rsidR="003E3A3C" w:rsidRDefault="003E3A3C" w:rsidP="003E3A3C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  <w:r>
              <w:rPr>
                <w:color w:val="000000"/>
              </w:rPr>
              <w:t xml:space="preserve"> </w:t>
            </w:r>
          </w:p>
          <w:p w14:paraId="2A140C39" w14:textId="77777777" w:rsidR="003E3A3C" w:rsidRDefault="003E3A3C" w:rsidP="003E3A3C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method1() {</w:t>
            </w:r>
          </w:p>
          <w:p w14:paraId="5E25AAF7" w14:textId="77777777" w:rsidR="003E3A3C" w:rsidRDefault="003E3A3C" w:rsidP="003E3A3C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2A00FF"/>
              </w:rPr>
              <w:t>"ChildOne method1()"</w:t>
            </w:r>
            <w:r>
              <w:rPr>
                <w:color w:val="000000"/>
              </w:rPr>
              <w:t>);</w:t>
            </w:r>
          </w:p>
          <w:p w14:paraId="661CB1C6" w14:textId="77777777" w:rsidR="003E3A3C" w:rsidRDefault="003E3A3C" w:rsidP="003E3A3C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75DCF648" w14:textId="77777777" w:rsidR="003E3A3C" w:rsidRDefault="003E3A3C" w:rsidP="003E3A3C">
            <w:pPr>
              <w:pStyle w:val="a1"/>
            </w:pPr>
            <w:r>
              <w:rPr>
                <w:color w:val="000000"/>
              </w:rPr>
              <w:t>}</w:t>
            </w:r>
          </w:p>
          <w:p w14:paraId="38E123F0" w14:textId="77777777" w:rsidR="003E3A3C" w:rsidRDefault="003E3A3C" w:rsidP="003E3A3C">
            <w:pPr>
              <w:pStyle w:val="a1"/>
            </w:pPr>
          </w:p>
          <w:p w14:paraId="302C8ABA" w14:textId="77777777" w:rsidR="003E3A3C" w:rsidRDefault="003E3A3C" w:rsidP="003E3A3C">
            <w:pPr>
              <w:pStyle w:val="a1"/>
            </w:pP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ChildTwo </w:t>
            </w:r>
            <w:r>
              <w:rPr>
                <w:color w:val="7F0055"/>
              </w:rPr>
              <w:t>extends</w:t>
            </w:r>
            <w:r>
              <w:rPr>
                <w:color w:val="000000"/>
              </w:rPr>
              <w:t xml:space="preserve"> Parent {</w:t>
            </w:r>
          </w:p>
          <w:p w14:paraId="37D2C18F" w14:textId="77777777" w:rsidR="003E3A3C" w:rsidRDefault="003E3A3C" w:rsidP="003E3A3C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14:paraId="2B58696F" w14:textId="77777777" w:rsidR="003E3A3C" w:rsidRDefault="003E3A3C" w:rsidP="003E3A3C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method1() {</w:t>
            </w:r>
          </w:p>
          <w:p w14:paraId="79D1A309" w14:textId="77777777" w:rsidR="003E3A3C" w:rsidRDefault="003E3A3C" w:rsidP="003E3A3C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2A00FF"/>
              </w:rPr>
              <w:t>"ChildTwo method1()"</w:t>
            </w:r>
            <w:r>
              <w:rPr>
                <w:color w:val="000000"/>
              </w:rPr>
              <w:t>);</w:t>
            </w:r>
          </w:p>
          <w:p w14:paraId="7A6876B1" w14:textId="77777777" w:rsidR="003E3A3C" w:rsidRDefault="003E3A3C" w:rsidP="003E3A3C">
            <w:pPr>
              <w:pStyle w:val="a1"/>
            </w:pPr>
            <w:r>
              <w:rPr>
                <w:color w:val="000000"/>
              </w:rPr>
              <w:t xml:space="preserve">    }    </w:t>
            </w:r>
          </w:p>
          <w:p w14:paraId="149E7032" w14:textId="77777777" w:rsidR="003E3A3C" w:rsidRDefault="003E3A3C" w:rsidP="003E3A3C">
            <w:pPr>
              <w:pStyle w:val="a1"/>
            </w:pPr>
            <w:r>
              <w:rPr>
                <w:color w:val="000000"/>
              </w:rPr>
              <w:t>}</w:t>
            </w:r>
          </w:p>
          <w:p w14:paraId="1D42E670" w14:textId="77777777" w:rsidR="003E3A3C" w:rsidRDefault="003E3A3C" w:rsidP="003E3A3C">
            <w:pPr>
              <w:pStyle w:val="a1"/>
            </w:pPr>
          </w:p>
          <w:p w14:paraId="2A8F19FA" w14:textId="77777777" w:rsidR="003E3A3C" w:rsidRDefault="003E3A3C" w:rsidP="003E3A3C">
            <w:pPr>
              <w:pStyle w:val="a1"/>
            </w:pP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ChildThree </w:t>
            </w:r>
            <w:r>
              <w:rPr>
                <w:color w:val="7F0055"/>
              </w:rPr>
              <w:t>extends</w:t>
            </w:r>
            <w:r>
              <w:rPr>
                <w:color w:val="000000"/>
              </w:rPr>
              <w:t xml:space="preserve"> Parent {</w:t>
            </w:r>
          </w:p>
          <w:p w14:paraId="4EE443A4" w14:textId="77777777" w:rsidR="003E3A3C" w:rsidRDefault="003E3A3C" w:rsidP="003E3A3C">
            <w:pPr>
              <w:pStyle w:val="a1"/>
            </w:pPr>
            <w:r>
              <w:rPr>
                <w:color w:val="000000"/>
              </w:rPr>
              <w:t>}</w:t>
            </w:r>
          </w:p>
          <w:p w14:paraId="2603D0C8" w14:textId="77777777" w:rsidR="003E3A3C" w:rsidRDefault="003E3A3C" w:rsidP="003E3A3C">
            <w:pPr>
              <w:pStyle w:val="a1"/>
            </w:pPr>
          </w:p>
          <w:p w14:paraId="7B6D5933" w14:textId="77777777" w:rsidR="003E3A3C" w:rsidRDefault="003E3A3C" w:rsidP="003E3A3C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Polymorphism2 {</w:t>
            </w:r>
          </w:p>
          <w:p w14:paraId="2D0403D9" w14:textId="77777777" w:rsidR="003E3A3C" w:rsidRDefault="003E3A3C" w:rsidP="003E3A3C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0E145B4D" w14:textId="77777777" w:rsidR="003E3A3C" w:rsidRDefault="003E3A3C" w:rsidP="003E3A3C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doSomething(Parent </w:t>
            </w:r>
            <w:r>
              <w:rPr>
                <w:color w:val="6A3E3E"/>
              </w:rPr>
              <w:t>parent</w:t>
            </w:r>
            <w:r>
              <w:rPr>
                <w:color w:val="000000"/>
              </w:rPr>
              <w:t>) {</w:t>
            </w:r>
          </w:p>
          <w:p w14:paraId="3DFF46AE" w14:textId="77777777" w:rsidR="003E3A3C" w:rsidRDefault="003E3A3C" w:rsidP="003E3A3C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parent</w:t>
            </w:r>
            <w:r>
              <w:rPr>
                <w:color w:val="000000"/>
              </w:rPr>
              <w:t xml:space="preserve">.method1(); </w:t>
            </w:r>
            <w:r>
              <w:rPr>
                <w:color w:val="3F7F5F"/>
              </w:rPr>
              <w:t xml:space="preserve">// </w:t>
            </w:r>
            <w:r>
              <w:rPr>
                <w:rFonts w:hint="eastAsia"/>
                <w:color w:val="3F7F5F"/>
              </w:rPr>
              <w:t>다형성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호출</w:t>
            </w:r>
          </w:p>
          <w:p w14:paraId="05475369" w14:textId="77777777" w:rsidR="003E3A3C" w:rsidRDefault="003E3A3C" w:rsidP="003E3A3C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1C57A097" w14:textId="77777777" w:rsidR="003E3A3C" w:rsidRDefault="003E3A3C" w:rsidP="003E3A3C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68B8723B" w14:textId="77777777" w:rsidR="003E3A3C" w:rsidRDefault="003E3A3C" w:rsidP="003E3A3C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0703362D" w14:textId="77777777" w:rsidR="003E3A3C" w:rsidRDefault="003E3A3C" w:rsidP="003E3A3C">
            <w:pPr>
              <w:pStyle w:val="a1"/>
            </w:pPr>
            <w:r>
              <w:rPr>
                <w:color w:val="000000"/>
              </w:rPr>
              <w:t xml:space="preserve">        ChildOne </w:t>
            </w:r>
            <w:r>
              <w:rPr>
                <w:color w:val="6A3E3E"/>
              </w:rPr>
              <w:t>obj1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ChildOne();</w:t>
            </w:r>
          </w:p>
          <w:p w14:paraId="21420FAD" w14:textId="77777777" w:rsidR="003E3A3C" w:rsidRDefault="003E3A3C" w:rsidP="003E3A3C">
            <w:pPr>
              <w:pStyle w:val="a1"/>
            </w:pPr>
            <w:r>
              <w:rPr>
                <w:color w:val="000000"/>
              </w:rPr>
              <w:t xml:space="preserve">        ChildTwo </w:t>
            </w:r>
            <w:r>
              <w:rPr>
                <w:color w:val="6A3E3E"/>
              </w:rPr>
              <w:t>obj2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ChildTwo();</w:t>
            </w:r>
          </w:p>
          <w:p w14:paraId="7E602394" w14:textId="77777777" w:rsidR="003E3A3C" w:rsidRDefault="003E3A3C" w:rsidP="003E3A3C">
            <w:pPr>
              <w:pStyle w:val="a1"/>
            </w:pPr>
            <w:r>
              <w:rPr>
                <w:color w:val="000000"/>
              </w:rPr>
              <w:t xml:space="preserve">        ChildThree </w:t>
            </w:r>
            <w:r>
              <w:rPr>
                <w:color w:val="6A3E3E"/>
              </w:rPr>
              <w:t>obj3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ChildThree();</w:t>
            </w:r>
          </w:p>
          <w:p w14:paraId="4941ECC3" w14:textId="77777777" w:rsidR="003E3A3C" w:rsidRDefault="003E3A3C" w:rsidP="003E3A3C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0124C265" w14:textId="77777777" w:rsidR="003E3A3C" w:rsidRDefault="003E3A3C" w:rsidP="003E3A3C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obj1</w:t>
            </w:r>
            <w:r>
              <w:rPr>
                <w:color w:val="000000"/>
              </w:rPr>
              <w:t xml:space="preserve">.method1(); </w:t>
            </w:r>
            <w:r>
              <w:rPr>
                <w:color w:val="3F7F5F"/>
              </w:rPr>
              <w:t xml:space="preserve">// </w:t>
            </w:r>
            <w:r>
              <w:rPr>
                <w:rFonts w:hint="eastAsia"/>
                <w:color w:val="3F7F5F"/>
              </w:rPr>
              <w:t>다형성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호출이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아님</w:t>
            </w:r>
          </w:p>
          <w:p w14:paraId="7A425017" w14:textId="77777777" w:rsidR="003E3A3C" w:rsidRDefault="003E3A3C" w:rsidP="003E3A3C">
            <w:pPr>
              <w:pStyle w:val="a1"/>
            </w:pPr>
          </w:p>
          <w:p w14:paraId="5D07736C" w14:textId="77777777" w:rsidR="003E3A3C" w:rsidRDefault="003E3A3C" w:rsidP="003E3A3C">
            <w:pPr>
              <w:pStyle w:val="a1"/>
            </w:pPr>
            <w:r>
              <w:rPr>
                <w:color w:val="000000"/>
              </w:rPr>
              <w:t xml:space="preserve">        doSomething(</w:t>
            </w:r>
            <w:r>
              <w:rPr>
                <w:color w:val="6A3E3E"/>
              </w:rPr>
              <w:t>obj1</w:t>
            </w:r>
            <w:r>
              <w:rPr>
                <w:color w:val="000000"/>
              </w:rPr>
              <w:t>);</w:t>
            </w:r>
          </w:p>
          <w:p w14:paraId="01E3DF5D" w14:textId="77777777" w:rsidR="003E3A3C" w:rsidRDefault="003E3A3C" w:rsidP="003E3A3C">
            <w:pPr>
              <w:pStyle w:val="a1"/>
            </w:pPr>
            <w:r>
              <w:rPr>
                <w:color w:val="000000"/>
              </w:rPr>
              <w:t xml:space="preserve">        doSomething(</w:t>
            </w:r>
            <w:r>
              <w:rPr>
                <w:color w:val="6A3E3E"/>
              </w:rPr>
              <w:t>obj2</w:t>
            </w:r>
            <w:r>
              <w:rPr>
                <w:color w:val="000000"/>
              </w:rPr>
              <w:t>);</w:t>
            </w:r>
          </w:p>
          <w:p w14:paraId="1DFCA032" w14:textId="77777777" w:rsidR="003E3A3C" w:rsidRDefault="003E3A3C" w:rsidP="003E3A3C">
            <w:pPr>
              <w:pStyle w:val="a1"/>
            </w:pPr>
            <w:r>
              <w:rPr>
                <w:color w:val="000000"/>
              </w:rPr>
              <w:t xml:space="preserve">        doSomething(</w:t>
            </w:r>
            <w:r>
              <w:rPr>
                <w:color w:val="6A3E3E"/>
              </w:rPr>
              <w:t>obj3</w:t>
            </w:r>
            <w:r>
              <w:rPr>
                <w:color w:val="000000"/>
              </w:rPr>
              <w:t>);</w:t>
            </w:r>
          </w:p>
          <w:p w14:paraId="7F9A547C" w14:textId="77777777" w:rsidR="003E3A3C" w:rsidRDefault="003E3A3C" w:rsidP="003E3A3C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5EA82456" w14:textId="77777777" w:rsidR="003E3A3C" w:rsidRDefault="003E3A3C" w:rsidP="003E3A3C">
            <w:pPr>
              <w:pStyle w:val="a1"/>
            </w:pPr>
          </w:p>
          <w:p w14:paraId="7386EADB" w14:textId="77777777" w:rsidR="003E3A3C" w:rsidRDefault="003E3A3C" w:rsidP="003E3A3C">
            <w:pPr>
              <w:pStyle w:val="a1"/>
            </w:pPr>
            <w:r>
              <w:rPr>
                <w:color w:val="000000"/>
              </w:rPr>
              <w:t>}</w:t>
            </w:r>
          </w:p>
          <w:p w14:paraId="214250ED" w14:textId="77777777" w:rsidR="003E3A3C" w:rsidRDefault="003E3A3C" w:rsidP="003E3A3C">
            <w:pPr>
              <w:pStyle w:val="a1"/>
            </w:pPr>
          </w:p>
        </w:tc>
      </w:tr>
    </w:tbl>
    <w:p w14:paraId="18C73646" w14:textId="7957DBD3" w:rsidR="003E3A3C" w:rsidRDefault="003E3A3C" w:rsidP="003E3A3C"/>
    <w:p w14:paraId="3A99301A" w14:textId="1E633C85" w:rsidR="00BB446B" w:rsidRDefault="00BB446B" w:rsidP="003E3A3C">
      <w:r>
        <w:t>(</w:t>
      </w:r>
      <w:r>
        <w:rPr>
          <w:rFonts w:hint="eastAsia"/>
        </w:rPr>
        <w:t>줄3</w:t>
      </w:r>
      <w:r>
        <w:t xml:space="preserve">7) </w:t>
      </w:r>
      <w:r>
        <w:rPr>
          <w:rFonts w:hint="eastAsia"/>
        </w:rPr>
        <w:t>다형성 호출이 아닌 이유는 무엇인가?</w:t>
      </w:r>
    </w:p>
    <w:p w14:paraId="601586AB" w14:textId="62967A01" w:rsidR="00BB446B" w:rsidRDefault="00BB446B" w:rsidP="003E3A3C"/>
    <w:p w14:paraId="41D3672F" w14:textId="529AE19D" w:rsidR="00BB446B" w:rsidRDefault="00BB446B" w:rsidP="003E3A3C">
      <w:r>
        <w:rPr>
          <w:rFonts w:hint="eastAsia"/>
        </w:rPr>
        <w:t>위 코드의 실행 결과 출력은 무엇인가?</w:t>
      </w:r>
    </w:p>
    <w:p w14:paraId="1ACE1B7B" w14:textId="07B9375D" w:rsidR="00BB446B" w:rsidRDefault="00BB446B" w:rsidP="003E3A3C"/>
    <w:p w14:paraId="678D8DC6" w14:textId="77777777" w:rsidR="00BB446B" w:rsidRPr="003E3A3C" w:rsidRDefault="00BB446B" w:rsidP="003E3A3C"/>
    <w:p w14:paraId="54E5A39C" w14:textId="61B1E9A2" w:rsidR="003E3A3C" w:rsidRDefault="00447147" w:rsidP="003E3A3C">
      <w:pPr>
        <w:pStyle w:val="Heading2"/>
      </w:pPr>
      <w:r>
        <w:br w:type="page"/>
      </w:r>
      <w:bookmarkStart w:id="12" w:name="_Toc462417222"/>
      <w:r w:rsidR="00550E2D">
        <w:lastRenderedPageBreak/>
        <w:t xml:space="preserve">abstract </w:t>
      </w:r>
      <w:r w:rsidR="00550E2D">
        <w:rPr>
          <w:rFonts w:hint="eastAsia"/>
        </w:rPr>
        <w:t>클래스</w:t>
      </w:r>
      <w:r w:rsidR="003E3A3C">
        <w:rPr>
          <w:rFonts w:hint="eastAsia"/>
        </w:rPr>
        <w:t xml:space="preserve"> 예제</w:t>
      </w:r>
      <w:r w:rsidR="00550E2D">
        <w:rPr>
          <w:rFonts w:hint="eastAsia"/>
        </w:rPr>
        <w:t xml:space="preserve"> </w:t>
      </w:r>
      <w:r w:rsidR="003E3A3C">
        <w:rPr>
          <w:rFonts w:hint="eastAsia"/>
        </w:rPr>
        <w:t>#</w:t>
      </w:r>
      <w:r w:rsidR="00550E2D">
        <w:t>1</w:t>
      </w:r>
      <w:bookmarkEnd w:id="12"/>
    </w:p>
    <w:p w14:paraId="08C2732A" w14:textId="1E26ED77" w:rsidR="003E3A3C" w:rsidRDefault="00550E2D" w:rsidP="003E3A3C">
      <w:r>
        <w:t>Abstract1</w:t>
      </w:r>
      <w:r w:rsidR="003E3A3C">
        <w:rPr>
          <w:rFonts w:hint="eastAsia"/>
        </w:rPr>
        <w:t>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3E3A3C" w14:paraId="79ACF608" w14:textId="77777777" w:rsidTr="003E3A3C">
        <w:tc>
          <w:tcPr>
            <w:tcW w:w="426" w:type="dxa"/>
          </w:tcPr>
          <w:p w14:paraId="26AD2DF5" w14:textId="77777777" w:rsidR="003E3A3C" w:rsidRPr="00185935" w:rsidRDefault="003E3A3C" w:rsidP="00436275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5CC8CCEB" w14:textId="77777777" w:rsidR="003E3A3C" w:rsidRPr="00185935" w:rsidRDefault="003E3A3C" w:rsidP="00436275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1E6A4710" w14:textId="77777777" w:rsidR="003E3A3C" w:rsidRPr="00185935" w:rsidRDefault="003E3A3C" w:rsidP="00436275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6E34F5AB" w14:textId="77777777" w:rsidR="003E3A3C" w:rsidRPr="00185935" w:rsidRDefault="003E3A3C" w:rsidP="00436275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00C19E8E" w14:textId="77777777" w:rsidR="003E3A3C" w:rsidRPr="00185935" w:rsidRDefault="003E3A3C" w:rsidP="00436275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1EEC63C3" w14:textId="77777777" w:rsidR="003E3A3C" w:rsidRPr="00185935" w:rsidRDefault="003E3A3C" w:rsidP="00436275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6DBBEFD4" w14:textId="77777777" w:rsidR="003E3A3C" w:rsidRPr="00185935" w:rsidRDefault="003E3A3C" w:rsidP="00436275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5DEC8200" w14:textId="77777777" w:rsidR="003E3A3C" w:rsidRPr="00185935" w:rsidRDefault="003E3A3C" w:rsidP="00436275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55442479" w14:textId="77777777" w:rsidR="003E3A3C" w:rsidRDefault="003E3A3C" w:rsidP="00436275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32381411" w14:textId="77777777" w:rsidR="003E3A3C" w:rsidRDefault="003E3A3C" w:rsidP="00436275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2C66AF69" w14:textId="77777777" w:rsidR="003E3A3C" w:rsidRDefault="003E3A3C" w:rsidP="00436275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7A6423CF" w14:textId="77777777" w:rsidR="003E3A3C" w:rsidRDefault="003E3A3C" w:rsidP="00436275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6EBEC624" w14:textId="77777777" w:rsidR="003E3A3C" w:rsidRDefault="003E3A3C" w:rsidP="00436275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27C43C5B" w14:textId="77777777" w:rsidR="003E3A3C" w:rsidRDefault="003E3A3C" w:rsidP="00436275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2E4C2A7A" w14:textId="77777777" w:rsidR="003E3A3C" w:rsidRDefault="003E3A3C" w:rsidP="00436275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3B0665BC" w14:textId="77777777" w:rsidR="003E3A3C" w:rsidRDefault="003E3A3C" w:rsidP="00436275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7F79A7D9" w14:textId="77777777" w:rsidR="003E3A3C" w:rsidRDefault="003E3A3C" w:rsidP="00436275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792925C4" w14:textId="77777777" w:rsidR="003E3A3C" w:rsidRDefault="003E3A3C" w:rsidP="00436275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3A9ACCCF" w14:textId="77777777" w:rsidR="003E3A3C" w:rsidRDefault="003E3A3C" w:rsidP="00436275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5FAFFDBC" w14:textId="77777777" w:rsidR="003E3A3C" w:rsidRDefault="003E3A3C" w:rsidP="00436275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7DA5FBA5" w14:textId="77777777" w:rsidR="003E3A3C" w:rsidRDefault="003E3A3C" w:rsidP="00436275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63B3EDCA" w14:textId="77777777" w:rsidR="003E3A3C" w:rsidRDefault="003E3A3C" w:rsidP="00436275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08B63A2C" w14:textId="77777777" w:rsidR="003E3A3C" w:rsidRDefault="003E3A3C" w:rsidP="00436275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51E27104" w14:textId="77777777" w:rsidR="003E3A3C" w:rsidRDefault="003E3A3C" w:rsidP="00436275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771687C8" w14:textId="77777777" w:rsidR="003E3A3C" w:rsidRDefault="003E3A3C" w:rsidP="00436275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366401FC" w14:textId="77777777" w:rsidR="003E3A3C" w:rsidRDefault="003E3A3C" w:rsidP="00436275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35AD03FA" w14:textId="77777777" w:rsidR="003E3A3C" w:rsidRDefault="003E3A3C" w:rsidP="00436275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497E6915" w14:textId="77777777" w:rsidR="003E3A3C" w:rsidRDefault="003E3A3C" w:rsidP="00436275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11922D9D" w14:textId="77777777" w:rsidR="003E3A3C" w:rsidRDefault="003E3A3C" w:rsidP="00436275">
            <w:pPr>
              <w:pStyle w:val="a1"/>
            </w:pPr>
            <w:r>
              <w:rPr>
                <w:rFonts w:hint="eastAsia"/>
              </w:rPr>
              <w:t>29</w:t>
            </w:r>
          </w:p>
          <w:p w14:paraId="2FEC917D" w14:textId="77777777" w:rsidR="003E3A3C" w:rsidRDefault="003E3A3C" w:rsidP="00436275">
            <w:pPr>
              <w:pStyle w:val="a1"/>
            </w:pPr>
            <w:r>
              <w:rPr>
                <w:rFonts w:hint="eastAsia"/>
              </w:rPr>
              <w:t>30</w:t>
            </w:r>
          </w:p>
          <w:p w14:paraId="21963DC1" w14:textId="77777777" w:rsidR="003E3A3C" w:rsidRDefault="003E3A3C" w:rsidP="00436275">
            <w:pPr>
              <w:pStyle w:val="a1"/>
            </w:pPr>
            <w:r>
              <w:rPr>
                <w:rFonts w:hint="eastAsia"/>
              </w:rPr>
              <w:t>31</w:t>
            </w:r>
          </w:p>
          <w:p w14:paraId="1BCBEAAF" w14:textId="77777777" w:rsidR="003E3A3C" w:rsidRDefault="003E3A3C" w:rsidP="00436275">
            <w:pPr>
              <w:pStyle w:val="a1"/>
            </w:pPr>
            <w:r>
              <w:rPr>
                <w:rFonts w:hint="eastAsia"/>
              </w:rPr>
              <w:t>32</w:t>
            </w:r>
          </w:p>
          <w:p w14:paraId="78F6FFAE" w14:textId="77777777" w:rsidR="003E3A3C" w:rsidRDefault="003E3A3C" w:rsidP="00436275">
            <w:pPr>
              <w:pStyle w:val="a1"/>
            </w:pPr>
            <w:r>
              <w:rPr>
                <w:rFonts w:hint="eastAsia"/>
              </w:rPr>
              <w:t>33</w:t>
            </w:r>
          </w:p>
          <w:p w14:paraId="36BBBAAF" w14:textId="77777777" w:rsidR="003E3A3C" w:rsidRDefault="003E3A3C" w:rsidP="00436275">
            <w:pPr>
              <w:pStyle w:val="a1"/>
            </w:pPr>
            <w:r>
              <w:rPr>
                <w:rFonts w:hint="eastAsia"/>
              </w:rPr>
              <w:t>34</w:t>
            </w:r>
          </w:p>
          <w:p w14:paraId="5AF5AACF" w14:textId="77777777" w:rsidR="003E3A3C" w:rsidRDefault="003E3A3C" w:rsidP="00436275">
            <w:pPr>
              <w:pStyle w:val="a1"/>
            </w:pPr>
            <w:r>
              <w:rPr>
                <w:rFonts w:hint="eastAsia"/>
              </w:rPr>
              <w:t>35</w:t>
            </w:r>
          </w:p>
          <w:p w14:paraId="1DA69BDF" w14:textId="77777777" w:rsidR="003E3A3C" w:rsidRDefault="003E3A3C" w:rsidP="00436275">
            <w:pPr>
              <w:pStyle w:val="a1"/>
            </w:pPr>
            <w:r>
              <w:rPr>
                <w:rFonts w:hint="eastAsia"/>
              </w:rPr>
              <w:t>36</w:t>
            </w:r>
          </w:p>
          <w:p w14:paraId="1BB6773B" w14:textId="77777777" w:rsidR="003E3A3C" w:rsidRDefault="003E3A3C" w:rsidP="00436275">
            <w:pPr>
              <w:pStyle w:val="a1"/>
            </w:pPr>
            <w:r>
              <w:rPr>
                <w:rFonts w:hint="eastAsia"/>
              </w:rPr>
              <w:t>37</w:t>
            </w:r>
          </w:p>
          <w:p w14:paraId="4208D545" w14:textId="77777777" w:rsidR="003E3A3C" w:rsidRDefault="003E3A3C" w:rsidP="00436275">
            <w:pPr>
              <w:pStyle w:val="a1"/>
            </w:pPr>
            <w:r>
              <w:rPr>
                <w:rFonts w:hint="eastAsia"/>
              </w:rPr>
              <w:t>38</w:t>
            </w:r>
          </w:p>
          <w:p w14:paraId="67EA92CD" w14:textId="77777777" w:rsidR="003E3A3C" w:rsidRDefault="003E3A3C" w:rsidP="00436275">
            <w:pPr>
              <w:pStyle w:val="a1"/>
            </w:pPr>
            <w:r>
              <w:rPr>
                <w:rFonts w:hint="eastAsia"/>
              </w:rPr>
              <w:t>39</w:t>
            </w:r>
          </w:p>
          <w:p w14:paraId="2D0EC167" w14:textId="77777777" w:rsidR="003E3A3C" w:rsidRDefault="003E3A3C" w:rsidP="00436275">
            <w:pPr>
              <w:pStyle w:val="a1"/>
            </w:pPr>
            <w:r>
              <w:rPr>
                <w:rFonts w:hint="eastAsia"/>
              </w:rPr>
              <w:t>40</w:t>
            </w:r>
          </w:p>
          <w:p w14:paraId="2A1E5AB8" w14:textId="77777777" w:rsidR="003E3A3C" w:rsidRDefault="003E3A3C" w:rsidP="00436275">
            <w:pPr>
              <w:pStyle w:val="a1"/>
            </w:pPr>
            <w:r>
              <w:rPr>
                <w:rFonts w:hint="eastAsia"/>
              </w:rPr>
              <w:t>41</w:t>
            </w:r>
          </w:p>
          <w:p w14:paraId="698B1790" w14:textId="77777777" w:rsidR="003E3A3C" w:rsidRDefault="003E3A3C" w:rsidP="00436275">
            <w:pPr>
              <w:pStyle w:val="a1"/>
            </w:pPr>
            <w:r>
              <w:rPr>
                <w:rFonts w:hint="eastAsia"/>
              </w:rPr>
              <w:t>42</w:t>
            </w:r>
          </w:p>
          <w:p w14:paraId="1813DD89" w14:textId="77777777" w:rsidR="003E3A3C" w:rsidRDefault="003E3A3C" w:rsidP="00436275">
            <w:pPr>
              <w:pStyle w:val="a1"/>
            </w:pPr>
            <w:r>
              <w:rPr>
                <w:rFonts w:hint="eastAsia"/>
              </w:rPr>
              <w:t>43</w:t>
            </w:r>
          </w:p>
          <w:p w14:paraId="4D268BAA" w14:textId="77777777" w:rsidR="003E3A3C" w:rsidRDefault="003E3A3C" w:rsidP="00436275">
            <w:pPr>
              <w:pStyle w:val="a1"/>
            </w:pPr>
            <w:r>
              <w:rPr>
                <w:rFonts w:hint="eastAsia"/>
              </w:rPr>
              <w:t>44</w:t>
            </w:r>
          </w:p>
          <w:p w14:paraId="5AC8C9C1" w14:textId="77777777" w:rsidR="003E3A3C" w:rsidRDefault="003E3A3C" w:rsidP="00436275">
            <w:pPr>
              <w:pStyle w:val="a1"/>
            </w:pPr>
            <w:r>
              <w:rPr>
                <w:rFonts w:hint="eastAsia"/>
              </w:rPr>
              <w:t>45</w:t>
            </w:r>
          </w:p>
          <w:p w14:paraId="63F0D883" w14:textId="77777777" w:rsidR="003E3A3C" w:rsidRDefault="003E3A3C" w:rsidP="00436275">
            <w:pPr>
              <w:pStyle w:val="a1"/>
            </w:pPr>
            <w:r>
              <w:rPr>
                <w:rFonts w:hint="eastAsia"/>
              </w:rPr>
              <w:t>46</w:t>
            </w:r>
          </w:p>
          <w:p w14:paraId="29AF0CE8" w14:textId="77777777" w:rsidR="003E3A3C" w:rsidRDefault="003E3A3C" w:rsidP="00436275">
            <w:pPr>
              <w:pStyle w:val="a1"/>
            </w:pPr>
            <w:r>
              <w:rPr>
                <w:rFonts w:hint="eastAsia"/>
              </w:rPr>
              <w:t>47</w:t>
            </w:r>
          </w:p>
          <w:p w14:paraId="3B8EE8AA" w14:textId="77777777" w:rsidR="003E3A3C" w:rsidRDefault="003E3A3C" w:rsidP="00436275">
            <w:pPr>
              <w:pStyle w:val="a1"/>
            </w:pPr>
            <w:r>
              <w:rPr>
                <w:rFonts w:hint="eastAsia"/>
              </w:rPr>
              <w:t>48</w:t>
            </w:r>
          </w:p>
          <w:p w14:paraId="74808710" w14:textId="77777777" w:rsidR="003E3A3C" w:rsidRDefault="003E3A3C" w:rsidP="00436275">
            <w:pPr>
              <w:pStyle w:val="a1"/>
            </w:pPr>
            <w:r>
              <w:rPr>
                <w:rFonts w:hint="eastAsia"/>
              </w:rPr>
              <w:t>49</w:t>
            </w:r>
          </w:p>
          <w:p w14:paraId="4E37A4E5" w14:textId="77777777" w:rsidR="003E3A3C" w:rsidRDefault="003E3A3C" w:rsidP="00436275">
            <w:pPr>
              <w:pStyle w:val="a1"/>
            </w:pPr>
            <w:r>
              <w:rPr>
                <w:rFonts w:hint="eastAsia"/>
              </w:rPr>
              <w:t>50</w:t>
            </w:r>
          </w:p>
          <w:p w14:paraId="5CAF01FC" w14:textId="77777777" w:rsidR="003E3A3C" w:rsidRDefault="003E3A3C" w:rsidP="00436275">
            <w:pPr>
              <w:pStyle w:val="a1"/>
            </w:pPr>
            <w:r>
              <w:t>51</w:t>
            </w:r>
          </w:p>
          <w:p w14:paraId="37029DC1" w14:textId="77777777" w:rsidR="003E3A3C" w:rsidRDefault="003E3A3C" w:rsidP="00436275">
            <w:pPr>
              <w:pStyle w:val="a1"/>
            </w:pPr>
            <w:r>
              <w:t>52</w:t>
            </w:r>
          </w:p>
          <w:p w14:paraId="6F7BDCD9" w14:textId="77777777" w:rsidR="003E3A3C" w:rsidRDefault="003E3A3C" w:rsidP="00436275">
            <w:pPr>
              <w:pStyle w:val="a1"/>
            </w:pPr>
            <w:r>
              <w:t>53</w:t>
            </w:r>
          </w:p>
          <w:p w14:paraId="2097C501" w14:textId="77777777" w:rsidR="003E3A3C" w:rsidRDefault="003E3A3C" w:rsidP="00436275">
            <w:pPr>
              <w:pStyle w:val="a1"/>
            </w:pPr>
            <w:r>
              <w:t>54</w:t>
            </w:r>
          </w:p>
          <w:p w14:paraId="13C8C204" w14:textId="77777777" w:rsidR="003E3A3C" w:rsidRDefault="003E3A3C" w:rsidP="00436275">
            <w:pPr>
              <w:pStyle w:val="a1"/>
            </w:pPr>
            <w:r>
              <w:t>55</w:t>
            </w:r>
          </w:p>
          <w:p w14:paraId="4C05BA46" w14:textId="77777777" w:rsidR="003E3A3C" w:rsidRDefault="003E3A3C" w:rsidP="00436275">
            <w:pPr>
              <w:pStyle w:val="a1"/>
            </w:pPr>
            <w:r>
              <w:t>56</w:t>
            </w:r>
          </w:p>
          <w:p w14:paraId="128F3B37" w14:textId="77777777" w:rsidR="003E3A3C" w:rsidRDefault="003E3A3C" w:rsidP="00436275">
            <w:pPr>
              <w:pStyle w:val="a1"/>
            </w:pPr>
            <w:r>
              <w:t>57</w:t>
            </w:r>
          </w:p>
          <w:p w14:paraId="0DA2089A" w14:textId="77777777" w:rsidR="003E3A3C" w:rsidRDefault="003E3A3C" w:rsidP="00436275">
            <w:pPr>
              <w:pStyle w:val="a1"/>
            </w:pPr>
            <w:r>
              <w:t>58</w:t>
            </w:r>
          </w:p>
          <w:p w14:paraId="01CA71B1" w14:textId="6C125E50" w:rsidR="003E3A3C" w:rsidRPr="00185935" w:rsidRDefault="003E3A3C" w:rsidP="00436275">
            <w:pPr>
              <w:pStyle w:val="a1"/>
            </w:pPr>
            <w:r>
              <w:t>59</w:t>
            </w:r>
          </w:p>
        </w:tc>
        <w:tc>
          <w:tcPr>
            <w:tcW w:w="10631" w:type="dxa"/>
          </w:tcPr>
          <w:p w14:paraId="65D7B21C" w14:textId="77777777" w:rsidR="00436275" w:rsidRDefault="00436275" w:rsidP="00436275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net.skhu.lecture05.abstract1;</w:t>
            </w:r>
          </w:p>
          <w:p w14:paraId="1ED8D987" w14:textId="77777777" w:rsidR="00436275" w:rsidRDefault="00436275" w:rsidP="00436275">
            <w:pPr>
              <w:pStyle w:val="a1"/>
            </w:pPr>
          </w:p>
          <w:p w14:paraId="001DE577" w14:textId="77777777" w:rsidR="00436275" w:rsidRDefault="00436275" w:rsidP="00436275">
            <w:pPr>
              <w:pStyle w:val="a1"/>
            </w:pPr>
            <w:r>
              <w:rPr>
                <w:color w:val="7F0055"/>
              </w:rPr>
              <w:t>abstract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Parent {             </w:t>
            </w:r>
            <w:r>
              <w:rPr>
                <w:color w:val="3F7F5F"/>
              </w:rPr>
              <w:t>// abstract class</w:t>
            </w:r>
          </w:p>
          <w:p w14:paraId="15F8BC68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method1() {</w:t>
            </w:r>
          </w:p>
          <w:p w14:paraId="0260A1C7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2A00FF"/>
              </w:rPr>
              <w:t>"Parent method1()"</w:t>
            </w:r>
            <w:r>
              <w:rPr>
                <w:color w:val="000000"/>
              </w:rPr>
              <w:t>);</w:t>
            </w:r>
          </w:p>
          <w:p w14:paraId="502AEF6B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1A2FBAA4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3417EF4F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abstract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method2(); </w:t>
            </w:r>
            <w:r>
              <w:rPr>
                <w:color w:val="3F7F5F"/>
              </w:rPr>
              <w:t>// abstract method</w:t>
            </w:r>
          </w:p>
          <w:p w14:paraId="1544795A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>}</w:t>
            </w:r>
          </w:p>
          <w:p w14:paraId="7EF02864" w14:textId="77777777" w:rsidR="00436275" w:rsidRDefault="00436275" w:rsidP="00436275">
            <w:pPr>
              <w:pStyle w:val="a1"/>
            </w:pPr>
          </w:p>
          <w:p w14:paraId="5E4A7518" w14:textId="77777777" w:rsidR="00436275" w:rsidRDefault="00436275" w:rsidP="00436275">
            <w:pPr>
              <w:pStyle w:val="a1"/>
            </w:pP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ChildOne </w:t>
            </w:r>
            <w:r>
              <w:rPr>
                <w:color w:val="7F0055"/>
              </w:rPr>
              <w:t>extends</w:t>
            </w:r>
            <w:r>
              <w:rPr>
                <w:color w:val="000000"/>
              </w:rPr>
              <w:t xml:space="preserve"> Parent {</w:t>
            </w:r>
          </w:p>
          <w:p w14:paraId="697B01CB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  <w:r>
              <w:rPr>
                <w:color w:val="000000"/>
              </w:rPr>
              <w:t xml:space="preserve"> </w:t>
            </w:r>
          </w:p>
          <w:p w14:paraId="2F00AE0D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method1() {</w:t>
            </w:r>
          </w:p>
          <w:p w14:paraId="4821F261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2A00FF"/>
              </w:rPr>
              <w:t>"ChildOne method1()"</w:t>
            </w:r>
            <w:r>
              <w:rPr>
                <w:color w:val="000000"/>
              </w:rPr>
              <w:t>);</w:t>
            </w:r>
          </w:p>
          <w:p w14:paraId="595C3BEB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4273878E" w14:textId="77777777" w:rsidR="00436275" w:rsidRDefault="00436275" w:rsidP="00436275">
            <w:pPr>
              <w:pStyle w:val="a1"/>
            </w:pPr>
          </w:p>
          <w:p w14:paraId="65241C9D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14:paraId="356A9E8F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method2() {        </w:t>
            </w:r>
            <w:r>
              <w:rPr>
                <w:color w:val="3F7F5F"/>
              </w:rPr>
              <w:t>// abstract method override</w:t>
            </w:r>
            <w:r>
              <w:rPr>
                <w:rFonts w:hint="eastAsia"/>
                <w:color w:val="3F7F5F"/>
              </w:rPr>
              <w:t>는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필수</w:t>
            </w:r>
          </w:p>
          <w:p w14:paraId="5651A086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2A00FF"/>
              </w:rPr>
              <w:t>"ChildOne method2()"</w:t>
            </w:r>
            <w:r>
              <w:rPr>
                <w:color w:val="000000"/>
              </w:rPr>
              <w:t>);</w:t>
            </w:r>
          </w:p>
          <w:p w14:paraId="148826F3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464AEBD4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>}</w:t>
            </w:r>
          </w:p>
          <w:p w14:paraId="4345FCA8" w14:textId="77777777" w:rsidR="00436275" w:rsidRDefault="00436275" w:rsidP="00436275">
            <w:pPr>
              <w:pStyle w:val="a1"/>
            </w:pPr>
          </w:p>
          <w:p w14:paraId="6EFA8E4C" w14:textId="77777777" w:rsidR="00436275" w:rsidRDefault="00436275" w:rsidP="00436275">
            <w:pPr>
              <w:pStyle w:val="a1"/>
            </w:pP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ChildTwo </w:t>
            </w:r>
            <w:r>
              <w:rPr>
                <w:color w:val="7F0055"/>
              </w:rPr>
              <w:t>extends</w:t>
            </w:r>
            <w:r>
              <w:rPr>
                <w:color w:val="000000"/>
              </w:rPr>
              <w:t xml:space="preserve"> Parent {    </w:t>
            </w:r>
          </w:p>
          <w:p w14:paraId="1D31EE93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14:paraId="1F9A45B6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method1() {</w:t>
            </w:r>
          </w:p>
          <w:p w14:paraId="7C711574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2A00FF"/>
              </w:rPr>
              <w:t>"ChildTwo method1()"</w:t>
            </w:r>
            <w:r>
              <w:rPr>
                <w:color w:val="000000"/>
              </w:rPr>
              <w:t>);</w:t>
            </w:r>
          </w:p>
          <w:p w14:paraId="19510824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}    </w:t>
            </w:r>
          </w:p>
          <w:p w14:paraId="54B21070" w14:textId="77777777" w:rsidR="00436275" w:rsidRDefault="00436275" w:rsidP="00436275">
            <w:pPr>
              <w:pStyle w:val="a1"/>
            </w:pPr>
          </w:p>
          <w:p w14:paraId="4E2D7DD7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14:paraId="42418330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method2() {        </w:t>
            </w:r>
            <w:r>
              <w:rPr>
                <w:color w:val="3F7F5F"/>
              </w:rPr>
              <w:t>// abstract method override</w:t>
            </w:r>
            <w:r>
              <w:rPr>
                <w:rFonts w:hint="eastAsia"/>
                <w:color w:val="3F7F5F"/>
              </w:rPr>
              <w:t>는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필수</w:t>
            </w:r>
          </w:p>
          <w:p w14:paraId="6652995C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2A00FF"/>
              </w:rPr>
              <w:t>"ChildTwo method2()"</w:t>
            </w:r>
            <w:r>
              <w:rPr>
                <w:color w:val="000000"/>
              </w:rPr>
              <w:t>);</w:t>
            </w:r>
          </w:p>
          <w:p w14:paraId="09D23EDC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61C228A1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>}</w:t>
            </w:r>
          </w:p>
          <w:p w14:paraId="709D96DB" w14:textId="77777777" w:rsidR="00436275" w:rsidRDefault="00436275" w:rsidP="00436275">
            <w:pPr>
              <w:pStyle w:val="a1"/>
            </w:pPr>
          </w:p>
          <w:p w14:paraId="68B13EC0" w14:textId="77777777" w:rsidR="00436275" w:rsidRDefault="00436275" w:rsidP="00436275">
            <w:pPr>
              <w:pStyle w:val="a1"/>
            </w:pP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ChildThree </w:t>
            </w:r>
            <w:r>
              <w:rPr>
                <w:color w:val="7F0055"/>
              </w:rPr>
              <w:t>extends</w:t>
            </w:r>
            <w:r>
              <w:rPr>
                <w:color w:val="000000"/>
              </w:rPr>
              <w:t xml:space="preserve"> Parent {</w:t>
            </w:r>
          </w:p>
          <w:p w14:paraId="72C13ADE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14:paraId="79FC3ECC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method2() {        </w:t>
            </w:r>
            <w:r>
              <w:rPr>
                <w:color w:val="3F7F5F"/>
              </w:rPr>
              <w:t>// abstract method override</w:t>
            </w:r>
            <w:r>
              <w:rPr>
                <w:rFonts w:hint="eastAsia"/>
                <w:color w:val="3F7F5F"/>
              </w:rPr>
              <w:t>는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필수</w:t>
            </w:r>
          </w:p>
          <w:p w14:paraId="5D020487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2A00FF"/>
              </w:rPr>
              <w:t>"ChildThree method2()"</w:t>
            </w:r>
            <w:r>
              <w:rPr>
                <w:color w:val="000000"/>
              </w:rPr>
              <w:t>);</w:t>
            </w:r>
          </w:p>
          <w:p w14:paraId="3174A8F4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6382606C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>}</w:t>
            </w:r>
          </w:p>
          <w:p w14:paraId="1BB9E987" w14:textId="77777777" w:rsidR="00436275" w:rsidRDefault="00436275" w:rsidP="00436275">
            <w:pPr>
              <w:pStyle w:val="a1"/>
            </w:pPr>
          </w:p>
          <w:p w14:paraId="46408ECC" w14:textId="77777777" w:rsidR="00436275" w:rsidRDefault="00436275" w:rsidP="00436275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Abstract1 {</w:t>
            </w:r>
          </w:p>
          <w:p w14:paraId="35B30F23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31588230" w14:textId="5A9E97AA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doSomething(Parent </w:t>
            </w:r>
            <w:r>
              <w:rPr>
                <w:color w:val="6A3E3E"/>
              </w:rPr>
              <w:t>parent</w:t>
            </w:r>
            <w:r>
              <w:rPr>
                <w:color w:val="000000"/>
              </w:rPr>
              <w:t>) {</w:t>
            </w:r>
          </w:p>
          <w:p w14:paraId="2B87486D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parent</w:t>
            </w:r>
            <w:r>
              <w:rPr>
                <w:color w:val="000000"/>
              </w:rPr>
              <w:t xml:space="preserve">.method1(); </w:t>
            </w:r>
            <w:r>
              <w:rPr>
                <w:color w:val="3F7F5F"/>
              </w:rPr>
              <w:t xml:space="preserve">// </w:t>
            </w:r>
            <w:r>
              <w:rPr>
                <w:rFonts w:hint="eastAsia"/>
                <w:color w:val="3F7F5F"/>
              </w:rPr>
              <w:t>다형성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호출</w:t>
            </w:r>
          </w:p>
          <w:p w14:paraId="7FF24108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parent</w:t>
            </w:r>
            <w:r>
              <w:rPr>
                <w:color w:val="000000"/>
              </w:rPr>
              <w:t xml:space="preserve">.method2(); </w:t>
            </w:r>
            <w:r>
              <w:rPr>
                <w:color w:val="3F7F5F"/>
              </w:rPr>
              <w:t xml:space="preserve">// </w:t>
            </w:r>
            <w:r>
              <w:rPr>
                <w:rFonts w:hint="eastAsia"/>
                <w:color w:val="3F7F5F"/>
              </w:rPr>
              <w:t>다형성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호출</w:t>
            </w:r>
          </w:p>
          <w:p w14:paraId="0BB5BC08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55FB3694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2169A409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6CC69FB2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    ChildOne </w:t>
            </w:r>
            <w:r>
              <w:rPr>
                <w:color w:val="6A3E3E"/>
              </w:rPr>
              <w:t>obj1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ChildOne();</w:t>
            </w:r>
          </w:p>
          <w:p w14:paraId="1AE952DF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    ChildTwo </w:t>
            </w:r>
            <w:r>
              <w:rPr>
                <w:color w:val="6A3E3E"/>
              </w:rPr>
              <w:t>obj2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ChildTwo();</w:t>
            </w:r>
          </w:p>
          <w:p w14:paraId="041CFB60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    ChildThree </w:t>
            </w:r>
            <w:r>
              <w:rPr>
                <w:color w:val="6A3E3E"/>
              </w:rPr>
              <w:t>obj3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ChildThree();</w:t>
            </w:r>
          </w:p>
          <w:p w14:paraId="66E4347D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5BBE9C77" w14:textId="484C2C75" w:rsidR="00436275" w:rsidRDefault="00DD4C39" w:rsidP="00436275">
            <w:pPr>
              <w:pStyle w:val="a1"/>
            </w:pPr>
            <w:r>
              <w:rPr>
                <w:color w:val="000000"/>
              </w:rPr>
              <w:t xml:space="preserve">       </w:t>
            </w:r>
            <w:r w:rsidR="0043627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doSomething </w:t>
            </w:r>
            <w:r w:rsidR="00436275">
              <w:rPr>
                <w:color w:val="000000"/>
              </w:rPr>
              <w:t>(</w:t>
            </w:r>
            <w:r w:rsidR="00436275">
              <w:rPr>
                <w:color w:val="6A3E3E"/>
              </w:rPr>
              <w:t>obj1</w:t>
            </w:r>
            <w:r w:rsidR="00436275">
              <w:rPr>
                <w:color w:val="000000"/>
              </w:rPr>
              <w:t>);</w:t>
            </w:r>
          </w:p>
          <w:p w14:paraId="3A856124" w14:textId="7A52665E" w:rsidR="00436275" w:rsidRDefault="00DD4C39" w:rsidP="00436275">
            <w:pPr>
              <w:pStyle w:val="a1"/>
            </w:pPr>
            <w:r>
              <w:rPr>
                <w:color w:val="000000"/>
              </w:rPr>
              <w:t xml:space="preserve">       </w:t>
            </w:r>
            <w:r w:rsidR="0043627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doSomething </w:t>
            </w:r>
            <w:r w:rsidR="00436275">
              <w:rPr>
                <w:color w:val="000000"/>
              </w:rPr>
              <w:t>(</w:t>
            </w:r>
            <w:r w:rsidR="00436275">
              <w:rPr>
                <w:color w:val="6A3E3E"/>
              </w:rPr>
              <w:t>obj2</w:t>
            </w:r>
            <w:r w:rsidR="00436275">
              <w:rPr>
                <w:color w:val="000000"/>
              </w:rPr>
              <w:t>);</w:t>
            </w:r>
          </w:p>
          <w:p w14:paraId="29EC68BD" w14:textId="40204BDC" w:rsidR="00436275" w:rsidRDefault="00DD4C39" w:rsidP="00436275">
            <w:pPr>
              <w:pStyle w:val="a1"/>
            </w:pPr>
            <w:r>
              <w:rPr>
                <w:color w:val="000000"/>
              </w:rPr>
              <w:t xml:space="preserve">        doSomething </w:t>
            </w:r>
            <w:r w:rsidR="00436275">
              <w:rPr>
                <w:color w:val="000000"/>
              </w:rPr>
              <w:t>(</w:t>
            </w:r>
            <w:r w:rsidR="00436275">
              <w:rPr>
                <w:color w:val="6A3E3E"/>
              </w:rPr>
              <w:t>obj3</w:t>
            </w:r>
            <w:r w:rsidR="00436275">
              <w:rPr>
                <w:color w:val="000000"/>
              </w:rPr>
              <w:t>);</w:t>
            </w:r>
          </w:p>
          <w:p w14:paraId="6D7AD926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1CE97361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>}</w:t>
            </w:r>
          </w:p>
          <w:p w14:paraId="4E7856F6" w14:textId="77777777" w:rsidR="003E3A3C" w:rsidRDefault="003E3A3C" w:rsidP="00436275">
            <w:pPr>
              <w:pStyle w:val="a1"/>
            </w:pPr>
          </w:p>
        </w:tc>
      </w:tr>
    </w:tbl>
    <w:p w14:paraId="40A373DD" w14:textId="77777777" w:rsidR="003E3A3C" w:rsidRDefault="003E3A3C" w:rsidP="003E3A3C"/>
    <w:p w14:paraId="2AB3C7C7" w14:textId="77777777" w:rsidR="00BB446B" w:rsidRDefault="00BB446B" w:rsidP="00BB446B">
      <w:r>
        <w:rPr>
          <w:rFonts w:hint="eastAsia"/>
        </w:rPr>
        <w:t>위 코드의 실행 결과 출력은 무엇인가?</w:t>
      </w:r>
    </w:p>
    <w:p w14:paraId="326AE4C8" w14:textId="17343BA9" w:rsidR="00550E2D" w:rsidRDefault="00550E2D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33359B6D" w14:textId="2B18F31E" w:rsidR="00550E2D" w:rsidRDefault="00550E2D" w:rsidP="00550E2D">
      <w:pPr>
        <w:pStyle w:val="Heading2"/>
      </w:pPr>
      <w:bookmarkStart w:id="13" w:name="_Toc462417223"/>
      <w:r>
        <w:lastRenderedPageBreak/>
        <w:t xml:space="preserve">abstract </w:t>
      </w:r>
      <w:r>
        <w:rPr>
          <w:rFonts w:hint="eastAsia"/>
        </w:rPr>
        <w:t>클래스 예제 #</w:t>
      </w:r>
      <w:r>
        <w:t>2</w:t>
      </w:r>
      <w:bookmarkEnd w:id="13"/>
    </w:p>
    <w:p w14:paraId="49E17053" w14:textId="328254F4" w:rsidR="00447147" w:rsidRDefault="00550E2D" w:rsidP="00550E2D">
      <w:r>
        <w:t>Abstract2</w:t>
      </w:r>
      <w:r>
        <w:rPr>
          <w:rFonts w:hint="eastAsia"/>
        </w:rPr>
        <w:t>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550E2D" w14:paraId="133B3FD8" w14:textId="77777777" w:rsidTr="00074285">
        <w:tc>
          <w:tcPr>
            <w:tcW w:w="426" w:type="dxa"/>
          </w:tcPr>
          <w:p w14:paraId="753DA981" w14:textId="77777777" w:rsidR="00550E2D" w:rsidRPr="00185935" w:rsidRDefault="00550E2D" w:rsidP="00436275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599CAF46" w14:textId="77777777" w:rsidR="00550E2D" w:rsidRPr="00185935" w:rsidRDefault="00550E2D" w:rsidP="00436275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6AFD028B" w14:textId="77777777" w:rsidR="00550E2D" w:rsidRPr="00185935" w:rsidRDefault="00550E2D" w:rsidP="00436275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075780D7" w14:textId="77777777" w:rsidR="00550E2D" w:rsidRPr="00185935" w:rsidRDefault="00550E2D" w:rsidP="00436275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42F672C6" w14:textId="77777777" w:rsidR="00550E2D" w:rsidRPr="00185935" w:rsidRDefault="00550E2D" w:rsidP="00436275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039DF864" w14:textId="77777777" w:rsidR="00550E2D" w:rsidRPr="00185935" w:rsidRDefault="00550E2D" w:rsidP="00436275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5E4EBB5D" w14:textId="77777777" w:rsidR="00550E2D" w:rsidRPr="00185935" w:rsidRDefault="00550E2D" w:rsidP="00436275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0D76D0FB" w14:textId="77777777" w:rsidR="00550E2D" w:rsidRPr="00185935" w:rsidRDefault="00550E2D" w:rsidP="00436275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223BD9C5" w14:textId="77777777" w:rsidR="00550E2D" w:rsidRDefault="00550E2D" w:rsidP="00436275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6D1E10F6" w14:textId="77777777" w:rsidR="00550E2D" w:rsidRDefault="00550E2D" w:rsidP="00436275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357DA8A0" w14:textId="77777777" w:rsidR="00550E2D" w:rsidRDefault="00550E2D" w:rsidP="00436275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30BAD453" w14:textId="77777777" w:rsidR="00550E2D" w:rsidRDefault="00550E2D" w:rsidP="00436275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0A703199" w14:textId="77777777" w:rsidR="00550E2D" w:rsidRDefault="00550E2D" w:rsidP="00436275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0D2B6BF7" w14:textId="77777777" w:rsidR="00550E2D" w:rsidRDefault="00550E2D" w:rsidP="00436275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55D98ABE" w14:textId="77777777" w:rsidR="00550E2D" w:rsidRDefault="00550E2D" w:rsidP="00436275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15AC74B7" w14:textId="77777777" w:rsidR="00550E2D" w:rsidRDefault="00550E2D" w:rsidP="00436275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14065438" w14:textId="77777777" w:rsidR="00550E2D" w:rsidRDefault="00550E2D" w:rsidP="00436275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51D9A39C" w14:textId="77777777" w:rsidR="00550E2D" w:rsidRDefault="00550E2D" w:rsidP="00436275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25668B83" w14:textId="77777777" w:rsidR="00550E2D" w:rsidRDefault="00550E2D" w:rsidP="00436275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6A02F362" w14:textId="77777777" w:rsidR="00550E2D" w:rsidRDefault="00550E2D" w:rsidP="00436275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0E3FEBCB" w14:textId="77777777" w:rsidR="00550E2D" w:rsidRDefault="00550E2D" w:rsidP="00436275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45458185" w14:textId="77777777" w:rsidR="00550E2D" w:rsidRDefault="00550E2D" w:rsidP="00436275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16869CB1" w14:textId="77777777" w:rsidR="00550E2D" w:rsidRDefault="00550E2D" w:rsidP="00436275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4535EFD1" w14:textId="77777777" w:rsidR="00550E2D" w:rsidRDefault="00550E2D" w:rsidP="00436275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413E03A3" w14:textId="77777777" w:rsidR="00550E2D" w:rsidRDefault="00550E2D" w:rsidP="00436275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031E4E79" w14:textId="77777777" w:rsidR="00550E2D" w:rsidRDefault="00550E2D" w:rsidP="00436275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3CB52BA8" w14:textId="77777777" w:rsidR="00550E2D" w:rsidRDefault="00550E2D" w:rsidP="00436275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0D58B29D" w14:textId="77777777" w:rsidR="00550E2D" w:rsidRDefault="00550E2D" w:rsidP="00436275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1EC8EEB4" w14:textId="77777777" w:rsidR="00550E2D" w:rsidRDefault="00550E2D" w:rsidP="00436275">
            <w:pPr>
              <w:pStyle w:val="a1"/>
            </w:pPr>
            <w:r>
              <w:rPr>
                <w:rFonts w:hint="eastAsia"/>
              </w:rPr>
              <w:t>29</w:t>
            </w:r>
          </w:p>
          <w:p w14:paraId="1D7A35AD" w14:textId="77777777" w:rsidR="00550E2D" w:rsidRDefault="00550E2D" w:rsidP="00436275">
            <w:pPr>
              <w:pStyle w:val="a1"/>
            </w:pPr>
            <w:r>
              <w:rPr>
                <w:rFonts w:hint="eastAsia"/>
              </w:rPr>
              <w:t>30</w:t>
            </w:r>
          </w:p>
          <w:p w14:paraId="7469EFDB" w14:textId="77777777" w:rsidR="00550E2D" w:rsidRDefault="00550E2D" w:rsidP="00436275">
            <w:pPr>
              <w:pStyle w:val="a1"/>
            </w:pPr>
            <w:r>
              <w:rPr>
                <w:rFonts w:hint="eastAsia"/>
              </w:rPr>
              <w:t>31</w:t>
            </w:r>
          </w:p>
          <w:p w14:paraId="1F23A5BD" w14:textId="77777777" w:rsidR="00550E2D" w:rsidRDefault="00550E2D" w:rsidP="00436275">
            <w:pPr>
              <w:pStyle w:val="a1"/>
            </w:pPr>
            <w:r>
              <w:rPr>
                <w:rFonts w:hint="eastAsia"/>
              </w:rPr>
              <w:t>32</w:t>
            </w:r>
          </w:p>
          <w:p w14:paraId="3599FCD5" w14:textId="77777777" w:rsidR="00550E2D" w:rsidRDefault="00550E2D" w:rsidP="00436275">
            <w:pPr>
              <w:pStyle w:val="a1"/>
            </w:pPr>
            <w:r>
              <w:rPr>
                <w:rFonts w:hint="eastAsia"/>
              </w:rPr>
              <w:t>33</w:t>
            </w:r>
          </w:p>
          <w:p w14:paraId="6F85418E" w14:textId="77777777" w:rsidR="00550E2D" w:rsidRDefault="00550E2D" w:rsidP="00436275">
            <w:pPr>
              <w:pStyle w:val="a1"/>
            </w:pPr>
            <w:r>
              <w:rPr>
                <w:rFonts w:hint="eastAsia"/>
              </w:rPr>
              <w:t>34</w:t>
            </w:r>
          </w:p>
          <w:p w14:paraId="6630DE0B" w14:textId="77777777" w:rsidR="00550E2D" w:rsidRDefault="00550E2D" w:rsidP="00436275">
            <w:pPr>
              <w:pStyle w:val="a1"/>
            </w:pPr>
            <w:r>
              <w:rPr>
                <w:rFonts w:hint="eastAsia"/>
              </w:rPr>
              <w:t>35</w:t>
            </w:r>
          </w:p>
          <w:p w14:paraId="7BC336C4" w14:textId="77777777" w:rsidR="00550E2D" w:rsidRDefault="00550E2D" w:rsidP="00436275">
            <w:pPr>
              <w:pStyle w:val="a1"/>
            </w:pPr>
            <w:r>
              <w:rPr>
                <w:rFonts w:hint="eastAsia"/>
              </w:rPr>
              <w:t>36</w:t>
            </w:r>
          </w:p>
          <w:p w14:paraId="0B18F731" w14:textId="77777777" w:rsidR="00550E2D" w:rsidRDefault="00550E2D" w:rsidP="00436275">
            <w:pPr>
              <w:pStyle w:val="a1"/>
            </w:pPr>
            <w:r>
              <w:rPr>
                <w:rFonts w:hint="eastAsia"/>
              </w:rPr>
              <w:t>37</w:t>
            </w:r>
          </w:p>
          <w:p w14:paraId="57CFBB30" w14:textId="77777777" w:rsidR="00550E2D" w:rsidRDefault="00550E2D" w:rsidP="00436275">
            <w:pPr>
              <w:pStyle w:val="a1"/>
            </w:pPr>
            <w:r>
              <w:rPr>
                <w:rFonts w:hint="eastAsia"/>
              </w:rPr>
              <w:t>38</w:t>
            </w:r>
          </w:p>
          <w:p w14:paraId="574CF69B" w14:textId="77777777" w:rsidR="00550E2D" w:rsidRDefault="00550E2D" w:rsidP="00436275">
            <w:pPr>
              <w:pStyle w:val="a1"/>
            </w:pPr>
            <w:r>
              <w:rPr>
                <w:rFonts w:hint="eastAsia"/>
              </w:rPr>
              <w:t>39</w:t>
            </w:r>
          </w:p>
          <w:p w14:paraId="3E9D6DCD" w14:textId="77777777" w:rsidR="00550E2D" w:rsidRDefault="00550E2D" w:rsidP="00436275">
            <w:pPr>
              <w:pStyle w:val="a1"/>
            </w:pPr>
            <w:r>
              <w:rPr>
                <w:rFonts w:hint="eastAsia"/>
              </w:rPr>
              <w:t>40</w:t>
            </w:r>
          </w:p>
          <w:p w14:paraId="388A34FA" w14:textId="77777777" w:rsidR="00550E2D" w:rsidRDefault="00550E2D" w:rsidP="00436275">
            <w:pPr>
              <w:pStyle w:val="a1"/>
            </w:pPr>
            <w:r>
              <w:rPr>
                <w:rFonts w:hint="eastAsia"/>
              </w:rPr>
              <w:t>41</w:t>
            </w:r>
          </w:p>
          <w:p w14:paraId="291F3D0E" w14:textId="77777777" w:rsidR="00550E2D" w:rsidRDefault="00550E2D" w:rsidP="00436275">
            <w:pPr>
              <w:pStyle w:val="a1"/>
            </w:pPr>
            <w:r>
              <w:rPr>
                <w:rFonts w:hint="eastAsia"/>
              </w:rPr>
              <w:t>42</w:t>
            </w:r>
          </w:p>
          <w:p w14:paraId="2E75FA95" w14:textId="77777777" w:rsidR="00550E2D" w:rsidRDefault="00550E2D" w:rsidP="00436275">
            <w:pPr>
              <w:pStyle w:val="a1"/>
            </w:pPr>
            <w:r>
              <w:rPr>
                <w:rFonts w:hint="eastAsia"/>
              </w:rPr>
              <w:t>43</w:t>
            </w:r>
          </w:p>
          <w:p w14:paraId="7F1AFE51" w14:textId="77777777" w:rsidR="00550E2D" w:rsidRDefault="00550E2D" w:rsidP="00436275">
            <w:pPr>
              <w:pStyle w:val="a1"/>
            </w:pPr>
            <w:r>
              <w:rPr>
                <w:rFonts w:hint="eastAsia"/>
              </w:rPr>
              <w:t>44</w:t>
            </w:r>
          </w:p>
          <w:p w14:paraId="68FC84FF" w14:textId="62BFCE0A" w:rsidR="00550E2D" w:rsidRDefault="00550E2D" w:rsidP="00436275">
            <w:pPr>
              <w:pStyle w:val="a1"/>
            </w:pPr>
            <w:r>
              <w:rPr>
                <w:rFonts w:hint="eastAsia"/>
              </w:rPr>
              <w:t>45</w:t>
            </w:r>
          </w:p>
          <w:p w14:paraId="0D7F0412" w14:textId="37E0BB95" w:rsidR="00550E2D" w:rsidRPr="00185935" w:rsidRDefault="00550E2D" w:rsidP="00436275">
            <w:pPr>
              <w:pStyle w:val="a1"/>
            </w:pPr>
          </w:p>
        </w:tc>
        <w:tc>
          <w:tcPr>
            <w:tcW w:w="10631" w:type="dxa"/>
          </w:tcPr>
          <w:p w14:paraId="1B473172" w14:textId="77777777" w:rsidR="00436275" w:rsidRDefault="00436275" w:rsidP="00436275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net.skhu.lecture05.abstract2;</w:t>
            </w:r>
          </w:p>
          <w:p w14:paraId="15409B5D" w14:textId="77777777" w:rsidR="00436275" w:rsidRDefault="00436275" w:rsidP="00436275">
            <w:pPr>
              <w:pStyle w:val="a1"/>
            </w:pPr>
          </w:p>
          <w:p w14:paraId="6A94FF8F" w14:textId="77777777" w:rsidR="00436275" w:rsidRDefault="00436275" w:rsidP="00436275">
            <w:pPr>
              <w:pStyle w:val="a1"/>
            </w:pPr>
            <w:r>
              <w:rPr>
                <w:color w:val="7F0055"/>
              </w:rPr>
              <w:t>abstract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Parent {</w:t>
            </w:r>
          </w:p>
          <w:p w14:paraId="711CFF0E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final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double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PI</w:t>
            </w:r>
            <w:r>
              <w:rPr>
                <w:color w:val="000000"/>
              </w:rPr>
              <w:t xml:space="preserve"> = 3.141592;</w:t>
            </w:r>
          </w:p>
          <w:p w14:paraId="0071A60A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22FB7B1E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abstract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method1();</w:t>
            </w:r>
          </w:p>
          <w:p w14:paraId="24AEEB31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abstract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method2();</w:t>
            </w:r>
          </w:p>
          <w:p w14:paraId="65818C1B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>}</w:t>
            </w:r>
          </w:p>
          <w:p w14:paraId="35E8CD13" w14:textId="77777777" w:rsidR="00436275" w:rsidRDefault="00436275" w:rsidP="00436275">
            <w:pPr>
              <w:pStyle w:val="a1"/>
            </w:pPr>
          </w:p>
          <w:p w14:paraId="3F102B38" w14:textId="77777777" w:rsidR="00436275" w:rsidRDefault="00436275" w:rsidP="00436275">
            <w:pPr>
              <w:pStyle w:val="a1"/>
            </w:pP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ChildOne </w:t>
            </w:r>
            <w:r>
              <w:rPr>
                <w:color w:val="7F0055"/>
              </w:rPr>
              <w:t>extends</w:t>
            </w:r>
            <w:r>
              <w:rPr>
                <w:color w:val="000000"/>
              </w:rPr>
              <w:t xml:space="preserve"> Parent {</w:t>
            </w:r>
          </w:p>
          <w:p w14:paraId="6A56CA99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14:paraId="1EA745D2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method1() {</w:t>
            </w:r>
          </w:p>
          <w:p w14:paraId="122E54E5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2A00FF"/>
              </w:rPr>
              <w:t>"ChildOne method1()"</w:t>
            </w:r>
            <w:r>
              <w:rPr>
                <w:color w:val="000000"/>
              </w:rPr>
              <w:t>);</w:t>
            </w:r>
          </w:p>
          <w:p w14:paraId="167B933C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1DCC278F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14:paraId="3C166CB8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method2() {</w:t>
            </w:r>
          </w:p>
          <w:p w14:paraId="4355AB88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2A00FF"/>
              </w:rPr>
              <w:t>"ChildOne method2()"</w:t>
            </w:r>
            <w:r>
              <w:rPr>
                <w:color w:val="000000"/>
              </w:rPr>
              <w:t>);</w:t>
            </w:r>
          </w:p>
          <w:p w14:paraId="48A24E55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15A3E920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>}</w:t>
            </w:r>
          </w:p>
          <w:p w14:paraId="4C3326B9" w14:textId="77777777" w:rsidR="00436275" w:rsidRDefault="00436275" w:rsidP="00436275">
            <w:pPr>
              <w:pStyle w:val="a1"/>
            </w:pPr>
          </w:p>
          <w:p w14:paraId="61616697" w14:textId="77777777" w:rsidR="00436275" w:rsidRDefault="00436275" w:rsidP="00436275">
            <w:pPr>
              <w:pStyle w:val="a1"/>
            </w:pP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ChildTwo </w:t>
            </w:r>
            <w:r>
              <w:rPr>
                <w:color w:val="7F0055"/>
              </w:rPr>
              <w:t>extends</w:t>
            </w:r>
            <w:r>
              <w:rPr>
                <w:color w:val="000000"/>
              </w:rPr>
              <w:t xml:space="preserve"> Parent {</w:t>
            </w:r>
          </w:p>
          <w:p w14:paraId="70A99175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14:paraId="343E3735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method1() {</w:t>
            </w:r>
          </w:p>
          <w:p w14:paraId="51D8AFEA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2A00FF"/>
              </w:rPr>
              <w:t>"ChildTwo method1()"</w:t>
            </w:r>
            <w:r>
              <w:rPr>
                <w:color w:val="000000"/>
              </w:rPr>
              <w:t>);</w:t>
            </w:r>
          </w:p>
          <w:p w14:paraId="00E17EAD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65C55E14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14:paraId="5FB71E0D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method2() {</w:t>
            </w:r>
          </w:p>
          <w:p w14:paraId="0F08B689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2A00FF"/>
              </w:rPr>
              <w:t>"ChildTwo method2()"</w:t>
            </w:r>
            <w:r>
              <w:rPr>
                <w:color w:val="000000"/>
              </w:rPr>
              <w:t>);</w:t>
            </w:r>
          </w:p>
          <w:p w14:paraId="5C4F6921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6D80FC24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>}</w:t>
            </w:r>
          </w:p>
          <w:p w14:paraId="0855D32A" w14:textId="77777777" w:rsidR="00436275" w:rsidRDefault="00436275" w:rsidP="00436275">
            <w:pPr>
              <w:pStyle w:val="a1"/>
            </w:pPr>
          </w:p>
          <w:p w14:paraId="5F929CE4" w14:textId="77777777" w:rsidR="00436275" w:rsidRDefault="00436275" w:rsidP="00436275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Abstract2 {</w:t>
            </w:r>
          </w:p>
          <w:p w14:paraId="1699BE3B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2323AA63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doSomething(Parent </w:t>
            </w:r>
            <w:r>
              <w:rPr>
                <w:color w:val="6A3E3E"/>
              </w:rPr>
              <w:t>parent</w:t>
            </w:r>
            <w:r>
              <w:rPr>
                <w:color w:val="000000"/>
              </w:rPr>
              <w:t>) {</w:t>
            </w:r>
          </w:p>
          <w:p w14:paraId="2A4C6059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parent</w:t>
            </w:r>
            <w:r>
              <w:rPr>
                <w:color w:val="000000"/>
              </w:rPr>
              <w:t>.method1();</w:t>
            </w:r>
          </w:p>
          <w:p w14:paraId="4F18FBA4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parent</w:t>
            </w:r>
            <w:r>
              <w:rPr>
                <w:color w:val="000000"/>
              </w:rPr>
              <w:t>.method2();</w:t>
            </w:r>
          </w:p>
          <w:p w14:paraId="0C7A9D18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56E96561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   </w:t>
            </w:r>
          </w:p>
          <w:p w14:paraId="52E314E7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6CA5B383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    ChildOne </w:t>
            </w:r>
            <w:r>
              <w:rPr>
                <w:color w:val="6A3E3E"/>
              </w:rPr>
              <w:t>obj1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ChildOne();</w:t>
            </w:r>
          </w:p>
          <w:p w14:paraId="2BE4A160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    ChildTwo </w:t>
            </w:r>
            <w:r>
              <w:rPr>
                <w:color w:val="6A3E3E"/>
              </w:rPr>
              <w:t>obj2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ChildTwo();</w:t>
            </w:r>
          </w:p>
          <w:p w14:paraId="7D0FB238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    doSomething(</w:t>
            </w:r>
            <w:r>
              <w:rPr>
                <w:color w:val="6A3E3E"/>
              </w:rPr>
              <w:t>obj1</w:t>
            </w:r>
            <w:r>
              <w:rPr>
                <w:color w:val="000000"/>
              </w:rPr>
              <w:t>);</w:t>
            </w:r>
          </w:p>
          <w:p w14:paraId="5E350015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    doSomething(</w:t>
            </w:r>
            <w:r>
              <w:rPr>
                <w:color w:val="6A3E3E"/>
              </w:rPr>
              <w:t>obj2</w:t>
            </w:r>
            <w:r>
              <w:rPr>
                <w:color w:val="000000"/>
              </w:rPr>
              <w:t>);</w:t>
            </w:r>
          </w:p>
          <w:p w14:paraId="32511BA4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6C9E3FA3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>}</w:t>
            </w:r>
          </w:p>
          <w:p w14:paraId="5CCBD871" w14:textId="77777777" w:rsidR="00550E2D" w:rsidRDefault="00550E2D" w:rsidP="00436275">
            <w:pPr>
              <w:pStyle w:val="a1"/>
            </w:pPr>
          </w:p>
        </w:tc>
      </w:tr>
    </w:tbl>
    <w:p w14:paraId="744D3CD2" w14:textId="77777777" w:rsidR="00CE01B1" w:rsidRDefault="00CE01B1">
      <w:pPr>
        <w:widowControl/>
        <w:wordWrap/>
        <w:autoSpaceDE/>
        <w:autoSpaceDN/>
        <w:spacing w:after="160" w:line="259" w:lineRule="auto"/>
        <w:jc w:val="both"/>
      </w:pPr>
    </w:p>
    <w:p w14:paraId="09715EBF" w14:textId="77777777" w:rsidR="00CE01B1" w:rsidRDefault="00CE01B1">
      <w:pPr>
        <w:widowControl/>
        <w:wordWrap/>
        <w:autoSpaceDE/>
        <w:autoSpaceDN/>
        <w:spacing w:after="160" w:line="259" w:lineRule="auto"/>
        <w:jc w:val="both"/>
      </w:pPr>
      <w:r>
        <w:rPr>
          <w:rFonts w:hint="eastAsia"/>
        </w:rPr>
        <w:t>실행 결과 출력은 무엇인가?</w:t>
      </w:r>
    </w:p>
    <w:p w14:paraId="6FFAC012" w14:textId="77777777" w:rsidR="00CE01B1" w:rsidRDefault="00CE01B1">
      <w:pPr>
        <w:widowControl/>
        <w:wordWrap/>
        <w:autoSpaceDE/>
        <w:autoSpaceDN/>
        <w:spacing w:after="160" w:line="259" w:lineRule="auto"/>
        <w:jc w:val="both"/>
      </w:pPr>
    </w:p>
    <w:p w14:paraId="5450251A" w14:textId="279DE8DA" w:rsidR="00436275" w:rsidRDefault="00436275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348A7984" w14:textId="55A07C92" w:rsidR="00436275" w:rsidRDefault="00436275" w:rsidP="00436275">
      <w:pPr>
        <w:pStyle w:val="Heading2"/>
      </w:pPr>
      <w:bookmarkStart w:id="14" w:name="_Toc462417224"/>
      <w:r>
        <w:rPr>
          <w:rFonts w:hint="eastAsia"/>
        </w:rPr>
        <w:lastRenderedPageBreak/>
        <w:t xml:space="preserve">abstract 클래스 예제 </w:t>
      </w:r>
      <w:r>
        <w:t>#3</w:t>
      </w:r>
      <w:bookmarkEnd w:id="14"/>
    </w:p>
    <w:p w14:paraId="08D7C4B5" w14:textId="249921FC" w:rsidR="00436275" w:rsidRDefault="00436275" w:rsidP="00436275">
      <w:r>
        <w:rPr>
          <w:rFonts w:hint="eastAsia"/>
        </w:rPr>
        <w:t>Abstract3.java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436275" w14:paraId="18967DD3" w14:textId="77777777" w:rsidTr="00074285">
        <w:tc>
          <w:tcPr>
            <w:tcW w:w="426" w:type="dxa"/>
          </w:tcPr>
          <w:p w14:paraId="0120E8E9" w14:textId="77777777" w:rsidR="00436275" w:rsidRPr="00185935" w:rsidRDefault="00436275" w:rsidP="00436275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6693DBDA" w14:textId="77777777" w:rsidR="00436275" w:rsidRPr="00185935" w:rsidRDefault="00436275" w:rsidP="00436275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516636A7" w14:textId="77777777" w:rsidR="00436275" w:rsidRPr="00185935" w:rsidRDefault="00436275" w:rsidP="00436275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594B7EA8" w14:textId="77777777" w:rsidR="00436275" w:rsidRPr="00185935" w:rsidRDefault="00436275" w:rsidP="00436275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4046D2A4" w14:textId="77777777" w:rsidR="00436275" w:rsidRPr="00185935" w:rsidRDefault="00436275" w:rsidP="00436275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780BAEB9" w14:textId="77777777" w:rsidR="00436275" w:rsidRPr="00185935" w:rsidRDefault="00436275" w:rsidP="00436275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733AE48B" w14:textId="77777777" w:rsidR="00436275" w:rsidRPr="00185935" w:rsidRDefault="00436275" w:rsidP="00436275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355E93B8" w14:textId="77777777" w:rsidR="00436275" w:rsidRPr="00185935" w:rsidRDefault="00436275" w:rsidP="00436275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0855D0FD" w14:textId="77777777" w:rsidR="00436275" w:rsidRDefault="00436275" w:rsidP="00436275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5F3F36E6" w14:textId="77777777" w:rsidR="00436275" w:rsidRDefault="00436275" w:rsidP="00436275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172A1037" w14:textId="77777777" w:rsidR="00436275" w:rsidRDefault="00436275" w:rsidP="00436275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43BCCEB8" w14:textId="77777777" w:rsidR="00436275" w:rsidRDefault="00436275" w:rsidP="00436275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3D534049" w14:textId="77777777" w:rsidR="00436275" w:rsidRDefault="00436275" w:rsidP="00436275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3DD60963" w14:textId="77777777" w:rsidR="00436275" w:rsidRDefault="00436275" w:rsidP="00436275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5732DEC6" w14:textId="77777777" w:rsidR="00436275" w:rsidRDefault="00436275" w:rsidP="00436275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55993A87" w14:textId="77777777" w:rsidR="00436275" w:rsidRDefault="00436275" w:rsidP="00436275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72673CC2" w14:textId="77777777" w:rsidR="00436275" w:rsidRDefault="00436275" w:rsidP="00436275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7D92D802" w14:textId="77777777" w:rsidR="00436275" w:rsidRDefault="00436275" w:rsidP="00436275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0575B68C" w14:textId="77777777" w:rsidR="00436275" w:rsidRDefault="00436275" w:rsidP="00436275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0FE8C90B" w14:textId="77777777" w:rsidR="00436275" w:rsidRDefault="00436275" w:rsidP="00436275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7075569A" w14:textId="77777777" w:rsidR="00436275" w:rsidRDefault="00436275" w:rsidP="00436275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60884735" w14:textId="77777777" w:rsidR="00436275" w:rsidRDefault="00436275" w:rsidP="00436275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6720A06E" w14:textId="77777777" w:rsidR="00436275" w:rsidRDefault="00436275" w:rsidP="00436275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69B7968B" w14:textId="77777777" w:rsidR="00436275" w:rsidRDefault="00436275" w:rsidP="00436275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431732A1" w14:textId="77777777" w:rsidR="00436275" w:rsidRDefault="00436275" w:rsidP="00436275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6BFE260C" w14:textId="77777777" w:rsidR="00436275" w:rsidRDefault="00436275" w:rsidP="00436275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10069937" w14:textId="77777777" w:rsidR="00436275" w:rsidRDefault="00436275" w:rsidP="00436275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68309A63" w14:textId="77777777" w:rsidR="00436275" w:rsidRDefault="00436275" w:rsidP="00436275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2B9FA5C7" w14:textId="77777777" w:rsidR="00436275" w:rsidRDefault="00436275" w:rsidP="00436275">
            <w:pPr>
              <w:pStyle w:val="a1"/>
            </w:pPr>
            <w:r>
              <w:rPr>
                <w:rFonts w:hint="eastAsia"/>
              </w:rPr>
              <w:t>29</w:t>
            </w:r>
          </w:p>
          <w:p w14:paraId="26A786A8" w14:textId="77777777" w:rsidR="00436275" w:rsidRDefault="00436275" w:rsidP="00436275">
            <w:pPr>
              <w:pStyle w:val="a1"/>
            </w:pPr>
            <w:r>
              <w:rPr>
                <w:rFonts w:hint="eastAsia"/>
              </w:rPr>
              <w:t>30</w:t>
            </w:r>
          </w:p>
          <w:p w14:paraId="03E599D3" w14:textId="77777777" w:rsidR="00436275" w:rsidRDefault="00436275" w:rsidP="00436275">
            <w:pPr>
              <w:pStyle w:val="a1"/>
            </w:pPr>
            <w:r>
              <w:rPr>
                <w:rFonts w:hint="eastAsia"/>
              </w:rPr>
              <w:t>31</w:t>
            </w:r>
          </w:p>
          <w:p w14:paraId="1A4AEF5F" w14:textId="77777777" w:rsidR="00436275" w:rsidRDefault="00436275" w:rsidP="00436275">
            <w:pPr>
              <w:pStyle w:val="a1"/>
            </w:pPr>
            <w:r>
              <w:rPr>
                <w:rFonts w:hint="eastAsia"/>
              </w:rPr>
              <w:t>32</w:t>
            </w:r>
          </w:p>
          <w:p w14:paraId="47CDE06F" w14:textId="77777777" w:rsidR="00436275" w:rsidRDefault="00436275" w:rsidP="00436275">
            <w:pPr>
              <w:pStyle w:val="a1"/>
            </w:pPr>
            <w:r>
              <w:rPr>
                <w:rFonts w:hint="eastAsia"/>
              </w:rPr>
              <w:t>33</w:t>
            </w:r>
          </w:p>
          <w:p w14:paraId="4027E2C2" w14:textId="77777777" w:rsidR="00436275" w:rsidRDefault="00436275" w:rsidP="00436275">
            <w:pPr>
              <w:pStyle w:val="a1"/>
            </w:pPr>
            <w:r>
              <w:rPr>
                <w:rFonts w:hint="eastAsia"/>
              </w:rPr>
              <w:t>34</w:t>
            </w:r>
          </w:p>
          <w:p w14:paraId="72DD8B92" w14:textId="4EDEFDD5" w:rsidR="00436275" w:rsidRPr="00185935" w:rsidRDefault="00436275" w:rsidP="00436275">
            <w:pPr>
              <w:pStyle w:val="a1"/>
            </w:pPr>
          </w:p>
        </w:tc>
        <w:tc>
          <w:tcPr>
            <w:tcW w:w="10631" w:type="dxa"/>
          </w:tcPr>
          <w:p w14:paraId="31EE0E2D" w14:textId="77777777" w:rsidR="00436275" w:rsidRDefault="00436275" w:rsidP="00436275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net.skhu.lecture05.abstract3;</w:t>
            </w:r>
          </w:p>
          <w:p w14:paraId="14A2A19A" w14:textId="77777777" w:rsidR="00436275" w:rsidRDefault="00436275" w:rsidP="00436275">
            <w:pPr>
              <w:pStyle w:val="a1"/>
            </w:pPr>
          </w:p>
          <w:p w14:paraId="3E1E4ED6" w14:textId="77777777" w:rsidR="00436275" w:rsidRDefault="00436275" w:rsidP="00436275">
            <w:pPr>
              <w:pStyle w:val="a1"/>
            </w:pPr>
            <w:r>
              <w:rPr>
                <w:color w:val="7F0055"/>
              </w:rPr>
              <w:t>abstract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Parent {</w:t>
            </w:r>
          </w:p>
          <w:p w14:paraId="2BC342EE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final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double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PI</w:t>
            </w:r>
            <w:r>
              <w:rPr>
                <w:color w:val="000000"/>
              </w:rPr>
              <w:t xml:space="preserve"> = 3.141592;</w:t>
            </w:r>
          </w:p>
          <w:p w14:paraId="7CEB8078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71AC7DE4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abstract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method1();</w:t>
            </w:r>
          </w:p>
          <w:p w14:paraId="01668F3D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abstract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method2();</w:t>
            </w:r>
          </w:p>
          <w:p w14:paraId="5691D0EE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>}</w:t>
            </w:r>
          </w:p>
          <w:p w14:paraId="33091607" w14:textId="77777777" w:rsidR="00436275" w:rsidRDefault="00436275" w:rsidP="00436275">
            <w:pPr>
              <w:pStyle w:val="a1"/>
            </w:pPr>
          </w:p>
          <w:p w14:paraId="7E9EC821" w14:textId="77777777" w:rsidR="00436275" w:rsidRDefault="00436275" w:rsidP="00436275">
            <w:pPr>
              <w:pStyle w:val="a1"/>
            </w:pPr>
            <w:r>
              <w:rPr>
                <w:color w:val="7F0055"/>
              </w:rPr>
              <w:t>abstract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Child </w:t>
            </w:r>
            <w:r>
              <w:rPr>
                <w:color w:val="7F0055"/>
              </w:rPr>
              <w:t>extends</w:t>
            </w:r>
            <w:r>
              <w:rPr>
                <w:color w:val="000000"/>
              </w:rPr>
              <w:t xml:space="preserve"> Parent {</w:t>
            </w:r>
          </w:p>
          <w:p w14:paraId="2C70A608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14:paraId="789E471C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method1() {</w:t>
            </w:r>
          </w:p>
          <w:p w14:paraId="6B1B04F1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2A00FF"/>
              </w:rPr>
              <w:t>"Child method1()"</w:t>
            </w:r>
            <w:r>
              <w:rPr>
                <w:color w:val="000000"/>
              </w:rPr>
              <w:t>);</w:t>
            </w:r>
          </w:p>
          <w:p w14:paraId="0699707D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477D2448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>}</w:t>
            </w:r>
          </w:p>
          <w:p w14:paraId="26E5B2D4" w14:textId="77777777" w:rsidR="00436275" w:rsidRDefault="00436275" w:rsidP="00436275">
            <w:pPr>
              <w:pStyle w:val="a1"/>
            </w:pPr>
          </w:p>
          <w:p w14:paraId="550A2C3B" w14:textId="77777777" w:rsidR="00436275" w:rsidRDefault="00436275" w:rsidP="00436275">
            <w:pPr>
              <w:pStyle w:val="a1"/>
            </w:pP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GrandChild </w:t>
            </w:r>
            <w:r>
              <w:rPr>
                <w:color w:val="7F0055"/>
              </w:rPr>
              <w:t>extends</w:t>
            </w:r>
            <w:r>
              <w:rPr>
                <w:color w:val="000000"/>
              </w:rPr>
              <w:t xml:space="preserve"> Child {</w:t>
            </w:r>
          </w:p>
          <w:p w14:paraId="024FBCA3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14:paraId="48046D97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method2() {</w:t>
            </w:r>
          </w:p>
          <w:p w14:paraId="6CED126C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2A00FF"/>
              </w:rPr>
              <w:t>"GrandChild method2()"</w:t>
            </w:r>
            <w:r>
              <w:rPr>
                <w:color w:val="000000"/>
              </w:rPr>
              <w:t>);</w:t>
            </w:r>
          </w:p>
          <w:p w14:paraId="5DE89E89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4016DDCA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>}</w:t>
            </w:r>
          </w:p>
          <w:p w14:paraId="48475710" w14:textId="77777777" w:rsidR="00436275" w:rsidRDefault="00436275" w:rsidP="00436275">
            <w:pPr>
              <w:pStyle w:val="a1"/>
            </w:pPr>
          </w:p>
          <w:p w14:paraId="73E3E1FE" w14:textId="77777777" w:rsidR="00436275" w:rsidRDefault="00436275" w:rsidP="00436275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Abstract3 {</w:t>
            </w:r>
          </w:p>
          <w:p w14:paraId="0861BDAB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28B60E48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doSomething(Parent </w:t>
            </w:r>
            <w:r>
              <w:rPr>
                <w:color w:val="6A3E3E"/>
              </w:rPr>
              <w:t>parent</w:t>
            </w:r>
            <w:r>
              <w:rPr>
                <w:color w:val="000000"/>
              </w:rPr>
              <w:t>) {</w:t>
            </w:r>
          </w:p>
          <w:p w14:paraId="6B4EACBB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parent</w:t>
            </w:r>
            <w:r>
              <w:rPr>
                <w:color w:val="000000"/>
              </w:rPr>
              <w:t>.method1();</w:t>
            </w:r>
          </w:p>
          <w:p w14:paraId="44457433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parent</w:t>
            </w:r>
            <w:r>
              <w:rPr>
                <w:color w:val="000000"/>
              </w:rPr>
              <w:t>.method2();</w:t>
            </w:r>
          </w:p>
          <w:p w14:paraId="3787A284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6972818F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   </w:t>
            </w:r>
          </w:p>
          <w:p w14:paraId="68E14275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24BF77D8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    doSomething(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GrandChild());</w:t>
            </w:r>
          </w:p>
          <w:p w14:paraId="60655E2D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2BDAD3D8" w14:textId="77777777" w:rsidR="00436275" w:rsidRDefault="00436275" w:rsidP="00436275">
            <w:pPr>
              <w:pStyle w:val="a1"/>
            </w:pPr>
            <w:r>
              <w:rPr>
                <w:color w:val="000000"/>
              </w:rPr>
              <w:t>}</w:t>
            </w:r>
          </w:p>
          <w:p w14:paraId="38405F58" w14:textId="77777777" w:rsidR="00436275" w:rsidRDefault="00436275" w:rsidP="00436275">
            <w:pPr>
              <w:pStyle w:val="a1"/>
            </w:pPr>
          </w:p>
        </w:tc>
      </w:tr>
    </w:tbl>
    <w:p w14:paraId="099179E7" w14:textId="3D10842B" w:rsidR="00436275" w:rsidRDefault="00436275" w:rsidP="00436275"/>
    <w:p w14:paraId="4012B2B4" w14:textId="27557F46" w:rsidR="005D338B" w:rsidRDefault="00436275" w:rsidP="00436275">
      <w:r>
        <w:rPr>
          <w:rFonts w:hint="eastAsia"/>
        </w:rPr>
        <w:t xml:space="preserve">Child 클래스는 </w:t>
      </w:r>
      <w:r>
        <w:t xml:space="preserve">method2 </w:t>
      </w:r>
      <w:r>
        <w:rPr>
          <w:rFonts w:hint="eastAsia"/>
        </w:rPr>
        <w:t xml:space="preserve">메소드를 재정의하지 않았기 때문에 </w:t>
      </w:r>
      <w:r>
        <w:t xml:space="preserve">abstract </w:t>
      </w:r>
      <w:r>
        <w:rPr>
          <w:rFonts w:hint="eastAsia"/>
        </w:rPr>
        <w:t>클래스이어야 한다.</w:t>
      </w:r>
    </w:p>
    <w:p w14:paraId="454609EB" w14:textId="59474854" w:rsidR="00436275" w:rsidRPr="005D338B" w:rsidRDefault="00436275" w:rsidP="00436275"/>
    <w:p w14:paraId="1EAEB74D" w14:textId="03B4AC44" w:rsidR="00436275" w:rsidRDefault="00436275" w:rsidP="00436275">
      <w:r>
        <w:rPr>
          <w:rFonts w:hint="eastAsia"/>
        </w:rPr>
        <w:t xml:space="preserve">method1은 이미 </w:t>
      </w:r>
      <w:r>
        <w:t xml:space="preserve">Child </w:t>
      </w:r>
      <w:r>
        <w:rPr>
          <w:rFonts w:hint="eastAsia"/>
        </w:rPr>
        <w:t>클래스에서 재정의하였으므로,</w:t>
      </w:r>
      <w:r>
        <w:t xml:space="preserve"> GrandChild </w:t>
      </w:r>
      <w:r>
        <w:rPr>
          <w:rFonts w:hint="eastAsia"/>
        </w:rPr>
        <w:t xml:space="preserve">클래스에서는 </w:t>
      </w:r>
      <w:r>
        <w:t>method2</w:t>
      </w:r>
      <w:r>
        <w:rPr>
          <w:rFonts w:hint="eastAsia"/>
        </w:rPr>
        <w:t>만 재정의하면 된다.</w:t>
      </w:r>
    </w:p>
    <w:p w14:paraId="45415850" w14:textId="3774FF8F" w:rsidR="00436275" w:rsidRDefault="00436275" w:rsidP="00436275"/>
    <w:p w14:paraId="1E7CF428" w14:textId="29961F5C" w:rsidR="00C331C7" w:rsidRDefault="00C331C7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7F3DC6DD" w14:textId="5266D747" w:rsidR="00436275" w:rsidRDefault="00C331C7" w:rsidP="00C331C7">
      <w:pPr>
        <w:pStyle w:val="Heading2"/>
      </w:pPr>
      <w:bookmarkStart w:id="15" w:name="_Toc462417225"/>
      <w:r>
        <w:rPr>
          <w:rFonts w:hint="eastAsia"/>
        </w:rPr>
        <w:lastRenderedPageBreak/>
        <w:t xml:space="preserve">interface 예제 코드 </w:t>
      </w:r>
      <w:r>
        <w:t>#1</w:t>
      </w:r>
      <w:bookmarkEnd w:id="15"/>
    </w:p>
    <w:p w14:paraId="4E5DA5D2" w14:textId="61E3E30C" w:rsidR="00C331C7" w:rsidRDefault="00C331C7" w:rsidP="00C331C7">
      <w:r>
        <w:rPr>
          <w:rFonts w:hint="eastAsia"/>
        </w:rPr>
        <w:t>Interface1.java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C331C7" w14:paraId="1EF80394" w14:textId="77777777" w:rsidTr="00074285">
        <w:tc>
          <w:tcPr>
            <w:tcW w:w="426" w:type="dxa"/>
          </w:tcPr>
          <w:p w14:paraId="6843DAE5" w14:textId="77777777" w:rsidR="00C331C7" w:rsidRPr="00185935" w:rsidRDefault="00C331C7" w:rsidP="00C331C7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0E316580" w14:textId="77777777" w:rsidR="00C331C7" w:rsidRPr="00185935" w:rsidRDefault="00C331C7" w:rsidP="00C331C7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180F9EF8" w14:textId="77777777" w:rsidR="00C331C7" w:rsidRPr="00185935" w:rsidRDefault="00C331C7" w:rsidP="00C331C7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2A523DCD" w14:textId="77777777" w:rsidR="00C331C7" w:rsidRPr="00185935" w:rsidRDefault="00C331C7" w:rsidP="00C331C7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3019B3AC" w14:textId="77777777" w:rsidR="00C331C7" w:rsidRPr="00185935" w:rsidRDefault="00C331C7" w:rsidP="00C331C7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650E8AEC" w14:textId="77777777" w:rsidR="00C331C7" w:rsidRPr="00185935" w:rsidRDefault="00C331C7" w:rsidP="00C331C7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79F47DD6" w14:textId="77777777" w:rsidR="00C331C7" w:rsidRPr="00185935" w:rsidRDefault="00C331C7" w:rsidP="00C331C7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338C6F7B" w14:textId="77777777" w:rsidR="00C331C7" w:rsidRPr="00185935" w:rsidRDefault="00C331C7" w:rsidP="00C331C7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2D9D9B86" w14:textId="77777777" w:rsidR="00C331C7" w:rsidRDefault="00C331C7" w:rsidP="00C331C7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1264355B" w14:textId="77777777" w:rsidR="00C331C7" w:rsidRDefault="00C331C7" w:rsidP="00C331C7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295F9716" w14:textId="77777777" w:rsidR="00C331C7" w:rsidRDefault="00C331C7" w:rsidP="00C331C7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5333F537" w14:textId="77777777" w:rsidR="00C331C7" w:rsidRDefault="00C331C7" w:rsidP="00C331C7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0B53311A" w14:textId="77777777" w:rsidR="00C331C7" w:rsidRDefault="00C331C7" w:rsidP="00C331C7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118F5810" w14:textId="77777777" w:rsidR="00C331C7" w:rsidRDefault="00C331C7" w:rsidP="00C331C7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43321855" w14:textId="77777777" w:rsidR="00C331C7" w:rsidRDefault="00C331C7" w:rsidP="00C331C7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73DC4965" w14:textId="77777777" w:rsidR="00C331C7" w:rsidRDefault="00C331C7" w:rsidP="00C331C7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64F8A3B2" w14:textId="77777777" w:rsidR="00C331C7" w:rsidRDefault="00C331C7" w:rsidP="00C331C7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31ACD52E" w14:textId="77777777" w:rsidR="00C331C7" w:rsidRDefault="00C331C7" w:rsidP="00C331C7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4E7B26AB" w14:textId="77777777" w:rsidR="00C331C7" w:rsidRDefault="00C331C7" w:rsidP="00C331C7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6587499B" w14:textId="77777777" w:rsidR="00C331C7" w:rsidRDefault="00C331C7" w:rsidP="00C331C7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121FB732" w14:textId="77777777" w:rsidR="00C331C7" w:rsidRDefault="00C331C7" w:rsidP="00C331C7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65C3C49D" w14:textId="77777777" w:rsidR="00C331C7" w:rsidRDefault="00C331C7" w:rsidP="00C331C7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225AB7DE" w14:textId="77777777" w:rsidR="00C331C7" w:rsidRDefault="00C331C7" w:rsidP="00C331C7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0D4C8AA8" w14:textId="77777777" w:rsidR="00C331C7" w:rsidRDefault="00C331C7" w:rsidP="00C331C7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4C6FFBB0" w14:textId="77777777" w:rsidR="00C331C7" w:rsidRDefault="00C331C7" w:rsidP="00C331C7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7F1772AA" w14:textId="77777777" w:rsidR="00C331C7" w:rsidRDefault="00C331C7" w:rsidP="00C331C7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4196DAE5" w14:textId="77777777" w:rsidR="00C331C7" w:rsidRDefault="00C331C7" w:rsidP="00C331C7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535855D6" w14:textId="77777777" w:rsidR="00C331C7" w:rsidRDefault="00C331C7" w:rsidP="00C331C7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7EE1D9FD" w14:textId="77777777" w:rsidR="00C331C7" w:rsidRDefault="00C331C7" w:rsidP="00C331C7">
            <w:pPr>
              <w:pStyle w:val="a1"/>
            </w:pPr>
            <w:r>
              <w:rPr>
                <w:rFonts w:hint="eastAsia"/>
              </w:rPr>
              <w:t>29</w:t>
            </w:r>
          </w:p>
          <w:p w14:paraId="3974CAA7" w14:textId="77777777" w:rsidR="00C331C7" w:rsidRDefault="00C331C7" w:rsidP="00C331C7">
            <w:pPr>
              <w:pStyle w:val="a1"/>
            </w:pPr>
            <w:r>
              <w:rPr>
                <w:rFonts w:hint="eastAsia"/>
              </w:rPr>
              <w:t>30</w:t>
            </w:r>
          </w:p>
          <w:p w14:paraId="508F395D" w14:textId="77777777" w:rsidR="00C331C7" w:rsidRDefault="00C331C7" w:rsidP="00C331C7">
            <w:pPr>
              <w:pStyle w:val="a1"/>
            </w:pPr>
            <w:r>
              <w:rPr>
                <w:rFonts w:hint="eastAsia"/>
              </w:rPr>
              <w:t>31</w:t>
            </w:r>
          </w:p>
          <w:p w14:paraId="219896AE" w14:textId="77777777" w:rsidR="00C331C7" w:rsidRDefault="00C331C7" w:rsidP="00C331C7">
            <w:pPr>
              <w:pStyle w:val="a1"/>
            </w:pPr>
            <w:r>
              <w:rPr>
                <w:rFonts w:hint="eastAsia"/>
              </w:rPr>
              <w:t>32</w:t>
            </w:r>
          </w:p>
          <w:p w14:paraId="75D94848" w14:textId="77777777" w:rsidR="00C331C7" w:rsidRDefault="00C331C7" w:rsidP="00C331C7">
            <w:pPr>
              <w:pStyle w:val="a1"/>
            </w:pPr>
            <w:r>
              <w:rPr>
                <w:rFonts w:hint="eastAsia"/>
              </w:rPr>
              <w:t>33</w:t>
            </w:r>
          </w:p>
          <w:p w14:paraId="2BB6DF67" w14:textId="77777777" w:rsidR="00C331C7" w:rsidRDefault="00C331C7" w:rsidP="00C331C7">
            <w:pPr>
              <w:pStyle w:val="a1"/>
            </w:pPr>
            <w:r>
              <w:rPr>
                <w:rFonts w:hint="eastAsia"/>
              </w:rPr>
              <w:t>34</w:t>
            </w:r>
          </w:p>
          <w:p w14:paraId="21A545F7" w14:textId="77777777" w:rsidR="00C331C7" w:rsidRDefault="00C331C7" w:rsidP="00C331C7">
            <w:pPr>
              <w:pStyle w:val="a1"/>
            </w:pPr>
            <w:r>
              <w:rPr>
                <w:rFonts w:hint="eastAsia"/>
              </w:rPr>
              <w:t>35</w:t>
            </w:r>
          </w:p>
          <w:p w14:paraId="5C79DC83" w14:textId="77777777" w:rsidR="00C331C7" w:rsidRDefault="00C331C7" w:rsidP="00C331C7">
            <w:pPr>
              <w:pStyle w:val="a1"/>
            </w:pPr>
            <w:r>
              <w:rPr>
                <w:rFonts w:hint="eastAsia"/>
              </w:rPr>
              <w:t>36</w:t>
            </w:r>
          </w:p>
          <w:p w14:paraId="4A0D67E1" w14:textId="77777777" w:rsidR="00C331C7" w:rsidRDefault="00C331C7" w:rsidP="00C331C7">
            <w:pPr>
              <w:pStyle w:val="a1"/>
            </w:pPr>
            <w:r>
              <w:rPr>
                <w:rFonts w:hint="eastAsia"/>
              </w:rPr>
              <w:t>37</w:t>
            </w:r>
          </w:p>
          <w:p w14:paraId="7F56F7DA" w14:textId="77777777" w:rsidR="00C331C7" w:rsidRDefault="00C331C7" w:rsidP="00C331C7">
            <w:pPr>
              <w:pStyle w:val="a1"/>
            </w:pPr>
            <w:r>
              <w:rPr>
                <w:rFonts w:hint="eastAsia"/>
              </w:rPr>
              <w:t>38</w:t>
            </w:r>
          </w:p>
          <w:p w14:paraId="466F7396" w14:textId="77777777" w:rsidR="00C331C7" w:rsidRDefault="00C331C7" w:rsidP="00C331C7">
            <w:pPr>
              <w:pStyle w:val="a1"/>
            </w:pPr>
            <w:r>
              <w:rPr>
                <w:rFonts w:hint="eastAsia"/>
              </w:rPr>
              <w:t>39</w:t>
            </w:r>
          </w:p>
          <w:p w14:paraId="3CB2120A" w14:textId="77777777" w:rsidR="00C331C7" w:rsidRDefault="00C331C7" w:rsidP="00C331C7">
            <w:pPr>
              <w:pStyle w:val="a1"/>
            </w:pPr>
            <w:r>
              <w:rPr>
                <w:rFonts w:hint="eastAsia"/>
              </w:rPr>
              <w:t>40</w:t>
            </w:r>
          </w:p>
          <w:p w14:paraId="166AED97" w14:textId="77777777" w:rsidR="00C331C7" w:rsidRDefault="00C331C7" w:rsidP="00C331C7">
            <w:pPr>
              <w:pStyle w:val="a1"/>
            </w:pPr>
            <w:r>
              <w:rPr>
                <w:rFonts w:hint="eastAsia"/>
              </w:rPr>
              <w:t>41</w:t>
            </w:r>
          </w:p>
          <w:p w14:paraId="1F29792C" w14:textId="77777777" w:rsidR="00C331C7" w:rsidRDefault="00C331C7" w:rsidP="00C331C7">
            <w:pPr>
              <w:pStyle w:val="a1"/>
            </w:pPr>
            <w:r>
              <w:rPr>
                <w:rFonts w:hint="eastAsia"/>
              </w:rPr>
              <w:t>42</w:t>
            </w:r>
          </w:p>
          <w:p w14:paraId="151A531F" w14:textId="77777777" w:rsidR="00C331C7" w:rsidRDefault="00C331C7" w:rsidP="00C331C7">
            <w:pPr>
              <w:pStyle w:val="a1"/>
            </w:pPr>
            <w:r>
              <w:rPr>
                <w:rFonts w:hint="eastAsia"/>
              </w:rPr>
              <w:t>43</w:t>
            </w:r>
          </w:p>
          <w:p w14:paraId="2DF38057" w14:textId="77777777" w:rsidR="00C331C7" w:rsidRDefault="00C331C7" w:rsidP="00C331C7">
            <w:pPr>
              <w:pStyle w:val="a1"/>
            </w:pPr>
            <w:r>
              <w:rPr>
                <w:rFonts w:hint="eastAsia"/>
              </w:rPr>
              <w:t>44</w:t>
            </w:r>
          </w:p>
          <w:p w14:paraId="718F464B" w14:textId="77777777" w:rsidR="00C331C7" w:rsidRDefault="00C331C7" w:rsidP="00C331C7">
            <w:pPr>
              <w:pStyle w:val="a1"/>
            </w:pPr>
            <w:r>
              <w:rPr>
                <w:rFonts w:hint="eastAsia"/>
              </w:rPr>
              <w:t>45</w:t>
            </w:r>
          </w:p>
          <w:p w14:paraId="55876324" w14:textId="6069AA2B" w:rsidR="00C331C7" w:rsidRPr="00185935" w:rsidRDefault="00C331C7" w:rsidP="00C331C7">
            <w:pPr>
              <w:pStyle w:val="a1"/>
            </w:pPr>
          </w:p>
        </w:tc>
        <w:tc>
          <w:tcPr>
            <w:tcW w:w="10631" w:type="dxa"/>
          </w:tcPr>
          <w:p w14:paraId="7243F910" w14:textId="77777777" w:rsidR="00C331C7" w:rsidRPr="00C331C7" w:rsidRDefault="00C331C7" w:rsidP="00C331C7">
            <w:pPr>
              <w:pStyle w:val="a1"/>
            </w:pPr>
            <w:r w:rsidRPr="00C331C7">
              <w:rPr>
                <w:color w:val="7F0055"/>
              </w:rPr>
              <w:t>package</w:t>
            </w:r>
            <w:r w:rsidRPr="00C331C7">
              <w:rPr>
                <w:color w:val="000000"/>
              </w:rPr>
              <w:t xml:space="preserve"> net.skhu.lecture05.interface1;</w:t>
            </w:r>
          </w:p>
          <w:p w14:paraId="34B6D984" w14:textId="77777777" w:rsidR="00C331C7" w:rsidRPr="00C331C7" w:rsidRDefault="00C331C7" w:rsidP="00C331C7">
            <w:pPr>
              <w:pStyle w:val="a1"/>
            </w:pPr>
          </w:p>
          <w:p w14:paraId="65C37CC9" w14:textId="77777777" w:rsidR="00C331C7" w:rsidRPr="00C331C7" w:rsidRDefault="00C331C7" w:rsidP="00C331C7">
            <w:pPr>
              <w:pStyle w:val="a1"/>
            </w:pPr>
            <w:r w:rsidRPr="00C331C7">
              <w:rPr>
                <w:color w:val="7F0055"/>
              </w:rPr>
              <w:t>interface</w:t>
            </w:r>
            <w:r w:rsidRPr="00C331C7">
              <w:rPr>
                <w:color w:val="000000"/>
              </w:rPr>
              <w:t xml:space="preserve"> Parent {</w:t>
            </w:r>
          </w:p>
          <w:p w14:paraId="17971113" w14:textId="77777777" w:rsidR="00C331C7" w:rsidRPr="00C331C7" w:rsidRDefault="00C331C7" w:rsidP="00C331C7">
            <w:pPr>
              <w:pStyle w:val="a1"/>
            </w:pPr>
            <w:r w:rsidRPr="00C331C7">
              <w:rPr>
                <w:color w:val="000000"/>
              </w:rPr>
              <w:t xml:space="preserve">    </w:t>
            </w:r>
            <w:r w:rsidRPr="00C331C7">
              <w:rPr>
                <w:color w:val="7F0055"/>
              </w:rPr>
              <w:t>double</w:t>
            </w:r>
            <w:r w:rsidRPr="00C331C7">
              <w:rPr>
                <w:color w:val="000000"/>
              </w:rPr>
              <w:t xml:space="preserve"> </w:t>
            </w:r>
            <w:r w:rsidRPr="00C331C7">
              <w:rPr>
                <w:color w:val="0000C0"/>
              </w:rPr>
              <w:t>PI</w:t>
            </w:r>
            <w:r w:rsidRPr="00C331C7">
              <w:rPr>
                <w:color w:val="000000"/>
              </w:rPr>
              <w:t xml:space="preserve"> = 3.141592;</w:t>
            </w:r>
          </w:p>
          <w:p w14:paraId="1976C884" w14:textId="77777777" w:rsidR="00C331C7" w:rsidRPr="00C331C7" w:rsidRDefault="00C331C7" w:rsidP="00C331C7">
            <w:pPr>
              <w:pStyle w:val="a1"/>
            </w:pPr>
            <w:r w:rsidRPr="00C331C7">
              <w:rPr>
                <w:color w:val="000000"/>
              </w:rPr>
              <w:t xml:space="preserve">    </w:t>
            </w:r>
          </w:p>
          <w:p w14:paraId="7CF735C8" w14:textId="77777777" w:rsidR="00C331C7" w:rsidRPr="00C331C7" w:rsidRDefault="00C331C7" w:rsidP="00C331C7">
            <w:pPr>
              <w:pStyle w:val="a1"/>
            </w:pPr>
            <w:r w:rsidRPr="00C331C7">
              <w:rPr>
                <w:color w:val="000000"/>
              </w:rPr>
              <w:t xml:space="preserve">    </w:t>
            </w:r>
            <w:r w:rsidRPr="00C331C7">
              <w:rPr>
                <w:color w:val="7F0055"/>
              </w:rPr>
              <w:t>void</w:t>
            </w:r>
            <w:r w:rsidRPr="00C331C7">
              <w:rPr>
                <w:color w:val="000000"/>
              </w:rPr>
              <w:t xml:space="preserve"> method1();</w:t>
            </w:r>
          </w:p>
          <w:p w14:paraId="32D744F3" w14:textId="77777777" w:rsidR="00C331C7" w:rsidRPr="00C331C7" w:rsidRDefault="00C331C7" w:rsidP="00C331C7">
            <w:pPr>
              <w:pStyle w:val="a1"/>
            </w:pPr>
            <w:r w:rsidRPr="00C331C7">
              <w:rPr>
                <w:color w:val="000000"/>
              </w:rPr>
              <w:t xml:space="preserve">    </w:t>
            </w:r>
            <w:r w:rsidRPr="00C331C7">
              <w:rPr>
                <w:color w:val="7F0055"/>
              </w:rPr>
              <w:t>void</w:t>
            </w:r>
            <w:r w:rsidRPr="00C331C7">
              <w:rPr>
                <w:color w:val="000000"/>
              </w:rPr>
              <w:t xml:space="preserve"> method2();</w:t>
            </w:r>
          </w:p>
          <w:p w14:paraId="077CEB88" w14:textId="77777777" w:rsidR="00C331C7" w:rsidRPr="00C331C7" w:rsidRDefault="00C331C7" w:rsidP="00C331C7">
            <w:pPr>
              <w:pStyle w:val="a1"/>
            </w:pPr>
            <w:r w:rsidRPr="00C331C7">
              <w:rPr>
                <w:color w:val="000000"/>
              </w:rPr>
              <w:t>}</w:t>
            </w:r>
          </w:p>
          <w:p w14:paraId="5E647E4C" w14:textId="77777777" w:rsidR="00C331C7" w:rsidRPr="00C331C7" w:rsidRDefault="00C331C7" w:rsidP="00C331C7">
            <w:pPr>
              <w:pStyle w:val="a1"/>
            </w:pPr>
          </w:p>
          <w:p w14:paraId="504E04CC" w14:textId="77777777" w:rsidR="00C331C7" w:rsidRPr="00C331C7" w:rsidRDefault="00C331C7" w:rsidP="00C331C7">
            <w:pPr>
              <w:pStyle w:val="a1"/>
            </w:pPr>
            <w:r w:rsidRPr="00C331C7">
              <w:rPr>
                <w:color w:val="7F0055"/>
              </w:rPr>
              <w:t>class</w:t>
            </w:r>
            <w:r w:rsidRPr="00C331C7">
              <w:rPr>
                <w:color w:val="000000"/>
              </w:rPr>
              <w:t xml:space="preserve"> ChildOne </w:t>
            </w:r>
            <w:r w:rsidRPr="00C331C7">
              <w:rPr>
                <w:color w:val="7F0055"/>
              </w:rPr>
              <w:t>implements</w:t>
            </w:r>
            <w:r w:rsidRPr="00C331C7">
              <w:rPr>
                <w:color w:val="000000"/>
              </w:rPr>
              <w:t xml:space="preserve"> Parent {</w:t>
            </w:r>
          </w:p>
          <w:p w14:paraId="5C1AE21F" w14:textId="77777777" w:rsidR="00C331C7" w:rsidRPr="00C331C7" w:rsidRDefault="00C331C7" w:rsidP="00C331C7">
            <w:pPr>
              <w:pStyle w:val="a1"/>
            </w:pPr>
            <w:r w:rsidRPr="00C331C7">
              <w:rPr>
                <w:color w:val="000000"/>
              </w:rPr>
              <w:t xml:space="preserve">    </w:t>
            </w:r>
            <w:r w:rsidRPr="00C331C7">
              <w:rPr>
                <w:color w:val="646464"/>
              </w:rPr>
              <w:t>@Override</w:t>
            </w:r>
          </w:p>
          <w:p w14:paraId="0E619B34" w14:textId="77777777" w:rsidR="00C331C7" w:rsidRPr="00C331C7" w:rsidRDefault="00C331C7" w:rsidP="00C331C7">
            <w:pPr>
              <w:pStyle w:val="a1"/>
            </w:pPr>
            <w:r w:rsidRPr="00C331C7">
              <w:rPr>
                <w:color w:val="000000"/>
              </w:rPr>
              <w:t xml:space="preserve">    </w:t>
            </w:r>
            <w:r w:rsidRPr="00C331C7">
              <w:rPr>
                <w:color w:val="7F0055"/>
              </w:rPr>
              <w:t>public</w:t>
            </w:r>
            <w:r w:rsidRPr="00C331C7">
              <w:rPr>
                <w:color w:val="000000"/>
              </w:rPr>
              <w:t xml:space="preserve"> </w:t>
            </w:r>
            <w:r w:rsidRPr="00C331C7">
              <w:rPr>
                <w:color w:val="7F0055"/>
              </w:rPr>
              <w:t>void</w:t>
            </w:r>
            <w:r w:rsidRPr="00C331C7">
              <w:rPr>
                <w:color w:val="000000"/>
              </w:rPr>
              <w:t xml:space="preserve"> method1() {</w:t>
            </w:r>
          </w:p>
          <w:p w14:paraId="518BC87F" w14:textId="77777777" w:rsidR="00C331C7" w:rsidRPr="00C331C7" w:rsidRDefault="00C331C7" w:rsidP="00C331C7">
            <w:pPr>
              <w:pStyle w:val="a1"/>
            </w:pPr>
            <w:r w:rsidRPr="00C331C7">
              <w:rPr>
                <w:color w:val="000000"/>
              </w:rPr>
              <w:t xml:space="preserve">        System.</w:t>
            </w:r>
            <w:r w:rsidRPr="00C331C7">
              <w:rPr>
                <w:color w:val="0000C0"/>
              </w:rPr>
              <w:t>out</w:t>
            </w:r>
            <w:r w:rsidRPr="00C331C7">
              <w:rPr>
                <w:color w:val="000000"/>
              </w:rPr>
              <w:t>.println(</w:t>
            </w:r>
            <w:r w:rsidRPr="00C331C7">
              <w:rPr>
                <w:color w:val="2A00FF"/>
              </w:rPr>
              <w:t>"ChildOne method1()"</w:t>
            </w:r>
            <w:r w:rsidRPr="00C331C7">
              <w:rPr>
                <w:color w:val="000000"/>
              </w:rPr>
              <w:t>);</w:t>
            </w:r>
          </w:p>
          <w:p w14:paraId="7A978939" w14:textId="77777777" w:rsidR="00C331C7" w:rsidRPr="00C331C7" w:rsidRDefault="00C331C7" w:rsidP="00C331C7">
            <w:pPr>
              <w:pStyle w:val="a1"/>
            </w:pPr>
            <w:r w:rsidRPr="00C331C7">
              <w:rPr>
                <w:color w:val="000000"/>
              </w:rPr>
              <w:t xml:space="preserve">    }</w:t>
            </w:r>
          </w:p>
          <w:p w14:paraId="22784ECA" w14:textId="77777777" w:rsidR="00C331C7" w:rsidRPr="00C331C7" w:rsidRDefault="00C331C7" w:rsidP="00C331C7">
            <w:pPr>
              <w:pStyle w:val="a1"/>
            </w:pPr>
            <w:r w:rsidRPr="00C331C7">
              <w:rPr>
                <w:color w:val="000000"/>
              </w:rPr>
              <w:t xml:space="preserve">    </w:t>
            </w:r>
            <w:r w:rsidRPr="00C331C7">
              <w:rPr>
                <w:color w:val="646464"/>
              </w:rPr>
              <w:t>@Override</w:t>
            </w:r>
          </w:p>
          <w:p w14:paraId="7C735141" w14:textId="77777777" w:rsidR="00C331C7" w:rsidRPr="00C331C7" w:rsidRDefault="00C331C7" w:rsidP="00C331C7">
            <w:pPr>
              <w:pStyle w:val="a1"/>
            </w:pPr>
            <w:r w:rsidRPr="00C331C7">
              <w:rPr>
                <w:color w:val="000000"/>
              </w:rPr>
              <w:t xml:space="preserve">    </w:t>
            </w:r>
            <w:r w:rsidRPr="00C331C7">
              <w:rPr>
                <w:color w:val="7F0055"/>
              </w:rPr>
              <w:t>public</w:t>
            </w:r>
            <w:r w:rsidRPr="00C331C7">
              <w:rPr>
                <w:color w:val="000000"/>
              </w:rPr>
              <w:t xml:space="preserve"> </w:t>
            </w:r>
            <w:r w:rsidRPr="00C331C7">
              <w:rPr>
                <w:color w:val="7F0055"/>
              </w:rPr>
              <w:t>void</w:t>
            </w:r>
            <w:r w:rsidRPr="00C331C7">
              <w:rPr>
                <w:color w:val="000000"/>
              </w:rPr>
              <w:t xml:space="preserve"> method2() {</w:t>
            </w:r>
          </w:p>
          <w:p w14:paraId="6F011B74" w14:textId="77777777" w:rsidR="00C331C7" w:rsidRPr="00C331C7" w:rsidRDefault="00C331C7" w:rsidP="00C331C7">
            <w:pPr>
              <w:pStyle w:val="a1"/>
            </w:pPr>
            <w:r w:rsidRPr="00C331C7">
              <w:rPr>
                <w:color w:val="000000"/>
              </w:rPr>
              <w:t xml:space="preserve">        System.</w:t>
            </w:r>
            <w:r w:rsidRPr="00C331C7">
              <w:rPr>
                <w:color w:val="0000C0"/>
              </w:rPr>
              <w:t>out</w:t>
            </w:r>
            <w:r w:rsidRPr="00C331C7">
              <w:rPr>
                <w:color w:val="000000"/>
              </w:rPr>
              <w:t>.println(</w:t>
            </w:r>
            <w:r w:rsidRPr="00C331C7">
              <w:rPr>
                <w:color w:val="2A00FF"/>
              </w:rPr>
              <w:t>"ChildOne method2()"</w:t>
            </w:r>
            <w:r w:rsidRPr="00C331C7">
              <w:rPr>
                <w:color w:val="000000"/>
              </w:rPr>
              <w:t>);</w:t>
            </w:r>
          </w:p>
          <w:p w14:paraId="18872043" w14:textId="77777777" w:rsidR="00C331C7" w:rsidRPr="00C331C7" w:rsidRDefault="00C331C7" w:rsidP="00C331C7">
            <w:pPr>
              <w:pStyle w:val="a1"/>
            </w:pPr>
            <w:r w:rsidRPr="00C331C7">
              <w:rPr>
                <w:color w:val="000000"/>
              </w:rPr>
              <w:t xml:space="preserve">    }</w:t>
            </w:r>
          </w:p>
          <w:p w14:paraId="12ED6C34" w14:textId="77777777" w:rsidR="00C331C7" w:rsidRPr="00C331C7" w:rsidRDefault="00C331C7" w:rsidP="00C331C7">
            <w:pPr>
              <w:pStyle w:val="a1"/>
            </w:pPr>
            <w:r w:rsidRPr="00C331C7">
              <w:rPr>
                <w:color w:val="000000"/>
              </w:rPr>
              <w:t>}</w:t>
            </w:r>
          </w:p>
          <w:p w14:paraId="395CD3C5" w14:textId="77777777" w:rsidR="00C331C7" w:rsidRPr="00C331C7" w:rsidRDefault="00C331C7" w:rsidP="00C331C7">
            <w:pPr>
              <w:pStyle w:val="a1"/>
            </w:pPr>
          </w:p>
          <w:p w14:paraId="3934EDFB" w14:textId="77777777" w:rsidR="00C331C7" w:rsidRPr="00C331C7" w:rsidRDefault="00C331C7" w:rsidP="00C331C7">
            <w:pPr>
              <w:pStyle w:val="a1"/>
            </w:pPr>
            <w:r w:rsidRPr="00C331C7">
              <w:rPr>
                <w:color w:val="7F0055"/>
              </w:rPr>
              <w:t>class</w:t>
            </w:r>
            <w:r w:rsidRPr="00C331C7">
              <w:rPr>
                <w:color w:val="000000"/>
              </w:rPr>
              <w:t xml:space="preserve"> ChildTwo </w:t>
            </w:r>
            <w:r w:rsidRPr="00C331C7">
              <w:rPr>
                <w:color w:val="7F0055"/>
              </w:rPr>
              <w:t>implements</w:t>
            </w:r>
            <w:r w:rsidRPr="00C331C7">
              <w:rPr>
                <w:color w:val="000000"/>
              </w:rPr>
              <w:t xml:space="preserve"> Parent {</w:t>
            </w:r>
          </w:p>
          <w:p w14:paraId="3E9A7F9D" w14:textId="77777777" w:rsidR="00C331C7" w:rsidRPr="00C331C7" w:rsidRDefault="00C331C7" w:rsidP="00C331C7">
            <w:pPr>
              <w:pStyle w:val="a1"/>
            </w:pPr>
            <w:r w:rsidRPr="00C331C7">
              <w:rPr>
                <w:color w:val="000000"/>
              </w:rPr>
              <w:t xml:space="preserve">    </w:t>
            </w:r>
            <w:r w:rsidRPr="00C331C7">
              <w:rPr>
                <w:color w:val="646464"/>
              </w:rPr>
              <w:t>@Override</w:t>
            </w:r>
          </w:p>
          <w:p w14:paraId="481E842C" w14:textId="77777777" w:rsidR="00C331C7" w:rsidRPr="00C331C7" w:rsidRDefault="00C331C7" w:rsidP="00C331C7">
            <w:pPr>
              <w:pStyle w:val="a1"/>
            </w:pPr>
            <w:r w:rsidRPr="00C331C7">
              <w:rPr>
                <w:color w:val="000000"/>
              </w:rPr>
              <w:t xml:space="preserve">    </w:t>
            </w:r>
            <w:r w:rsidRPr="00C331C7">
              <w:rPr>
                <w:color w:val="7F0055"/>
              </w:rPr>
              <w:t>public</w:t>
            </w:r>
            <w:r w:rsidRPr="00C331C7">
              <w:rPr>
                <w:color w:val="000000"/>
              </w:rPr>
              <w:t xml:space="preserve"> </w:t>
            </w:r>
            <w:r w:rsidRPr="00C331C7">
              <w:rPr>
                <w:color w:val="7F0055"/>
              </w:rPr>
              <w:t>void</w:t>
            </w:r>
            <w:r w:rsidRPr="00C331C7">
              <w:rPr>
                <w:color w:val="000000"/>
              </w:rPr>
              <w:t xml:space="preserve"> method1() {</w:t>
            </w:r>
          </w:p>
          <w:p w14:paraId="55C17987" w14:textId="77777777" w:rsidR="00C331C7" w:rsidRPr="00C331C7" w:rsidRDefault="00C331C7" w:rsidP="00C331C7">
            <w:pPr>
              <w:pStyle w:val="a1"/>
            </w:pPr>
            <w:r w:rsidRPr="00C331C7">
              <w:rPr>
                <w:color w:val="000000"/>
              </w:rPr>
              <w:t xml:space="preserve">        System.</w:t>
            </w:r>
            <w:r w:rsidRPr="00C331C7">
              <w:rPr>
                <w:color w:val="0000C0"/>
              </w:rPr>
              <w:t>out</w:t>
            </w:r>
            <w:r w:rsidRPr="00C331C7">
              <w:rPr>
                <w:color w:val="000000"/>
              </w:rPr>
              <w:t>.println(</w:t>
            </w:r>
            <w:r w:rsidRPr="00C331C7">
              <w:rPr>
                <w:color w:val="2A00FF"/>
              </w:rPr>
              <w:t>"ChildTwo method1()"</w:t>
            </w:r>
            <w:r w:rsidRPr="00C331C7">
              <w:rPr>
                <w:color w:val="000000"/>
              </w:rPr>
              <w:t>);</w:t>
            </w:r>
          </w:p>
          <w:p w14:paraId="7A601F4F" w14:textId="77777777" w:rsidR="00C331C7" w:rsidRPr="00C331C7" w:rsidRDefault="00C331C7" w:rsidP="00C331C7">
            <w:pPr>
              <w:pStyle w:val="a1"/>
            </w:pPr>
            <w:r w:rsidRPr="00C331C7">
              <w:rPr>
                <w:color w:val="000000"/>
              </w:rPr>
              <w:t xml:space="preserve">    }</w:t>
            </w:r>
          </w:p>
          <w:p w14:paraId="549E0FC9" w14:textId="77777777" w:rsidR="00C331C7" w:rsidRPr="00C331C7" w:rsidRDefault="00C331C7" w:rsidP="00C331C7">
            <w:pPr>
              <w:pStyle w:val="a1"/>
            </w:pPr>
            <w:r w:rsidRPr="00C331C7">
              <w:rPr>
                <w:color w:val="000000"/>
              </w:rPr>
              <w:t xml:space="preserve">    </w:t>
            </w:r>
            <w:r w:rsidRPr="00C331C7">
              <w:rPr>
                <w:color w:val="646464"/>
              </w:rPr>
              <w:t>@Override</w:t>
            </w:r>
          </w:p>
          <w:p w14:paraId="4ED0760C" w14:textId="77777777" w:rsidR="00C331C7" w:rsidRPr="00C331C7" w:rsidRDefault="00C331C7" w:rsidP="00C331C7">
            <w:pPr>
              <w:pStyle w:val="a1"/>
            </w:pPr>
            <w:r w:rsidRPr="00C331C7">
              <w:rPr>
                <w:color w:val="000000"/>
              </w:rPr>
              <w:t xml:space="preserve">    </w:t>
            </w:r>
            <w:r w:rsidRPr="00C331C7">
              <w:rPr>
                <w:color w:val="7F0055"/>
              </w:rPr>
              <w:t>public</w:t>
            </w:r>
            <w:r w:rsidRPr="00C331C7">
              <w:rPr>
                <w:color w:val="000000"/>
              </w:rPr>
              <w:t xml:space="preserve"> </w:t>
            </w:r>
            <w:r w:rsidRPr="00C331C7">
              <w:rPr>
                <w:color w:val="7F0055"/>
              </w:rPr>
              <w:t>void</w:t>
            </w:r>
            <w:r w:rsidRPr="00C331C7">
              <w:rPr>
                <w:color w:val="000000"/>
              </w:rPr>
              <w:t xml:space="preserve"> method2() {</w:t>
            </w:r>
          </w:p>
          <w:p w14:paraId="2E4D9702" w14:textId="77777777" w:rsidR="00C331C7" w:rsidRPr="00C331C7" w:rsidRDefault="00C331C7" w:rsidP="00C331C7">
            <w:pPr>
              <w:pStyle w:val="a1"/>
            </w:pPr>
            <w:r w:rsidRPr="00C331C7">
              <w:rPr>
                <w:color w:val="000000"/>
              </w:rPr>
              <w:t xml:space="preserve">        System.</w:t>
            </w:r>
            <w:r w:rsidRPr="00C331C7">
              <w:rPr>
                <w:color w:val="0000C0"/>
              </w:rPr>
              <w:t>out</w:t>
            </w:r>
            <w:r w:rsidRPr="00C331C7">
              <w:rPr>
                <w:color w:val="000000"/>
              </w:rPr>
              <w:t>.println(</w:t>
            </w:r>
            <w:r w:rsidRPr="00C331C7">
              <w:rPr>
                <w:color w:val="2A00FF"/>
              </w:rPr>
              <w:t>"ChildTwo method2()"</w:t>
            </w:r>
            <w:r w:rsidRPr="00C331C7">
              <w:rPr>
                <w:color w:val="000000"/>
              </w:rPr>
              <w:t>);</w:t>
            </w:r>
          </w:p>
          <w:p w14:paraId="71A6E9BC" w14:textId="77777777" w:rsidR="00C331C7" w:rsidRPr="00C331C7" w:rsidRDefault="00C331C7" w:rsidP="00C331C7">
            <w:pPr>
              <w:pStyle w:val="a1"/>
            </w:pPr>
            <w:r w:rsidRPr="00C331C7">
              <w:rPr>
                <w:color w:val="000000"/>
              </w:rPr>
              <w:t xml:space="preserve">    }</w:t>
            </w:r>
          </w:p>
          <w:p w14:paraId="2B61D27A" w14:textId="77777777" w:rsidR="00C331C7" w:rsidRPr="00C331C7" w:rsidRDefault="00C331C7" w:rsidP="00C331C7">
            <w:pPr>
              <w:pStyle w:val="a1"/>
            </w:pPr>
            <w:r w:rsidRPr="00C331C7">
              <w:rPr>
                <w:color w:val="000000"/>
              </w:rPr>
              <w:t>}</w:t>
            </w:r>
          </w:p>
          <w:p w14:paraId="62D44B7D" w14:textId="77777777" w:rsidR="00C331C7" w:rsidRPr="00C331C7" w:rsidRDefault="00C331C7" w:rsidP="00C331C7">
            <w:pPr>
              <w:pStyle w:val="a1"/>
            </w:pPr>
          </w:p>
          <w:p w14:paraId="0560EAF5" w14:textId="77777777" w:rsidR="00C331C7" w:rsidRPr="00C331C7" w:rsidRDefault="00C331C7" w:rsidP="00C331C7">
            <w:pPr>
              <w:pStyle w:val="a1"/>
            </w:pPr>
            <w:r w:rsidRPr="00C331C7">
              <w:rPr>
                <w:color w:val="7F0055"/>
              </w:rPr>
              <w:t>public</w:t>
            </w:r>
            <w:r w:rsidRPr="00C331C7">
              <w:rPr>
                <w:color w:val="000000"/>
              </w:rPr>
              <w:t xml:space="preserve"> </w:t>
            </w:r>
            <w:r w:rsidRPr="00C331C7">
              <w:rPr>
                <w:color w:val="7F0055"/>
              </w:rPr>
              <w:t>class</w:t>
            </w:r>
            <w:r w:rsidRPr="00C331C7">
              <w:rPr>
                <w:color w:val="000000"/>
              </w:rPr>
              <w:t xml:space="preserve"> Interface1 {</w:t>
            </w:r>
          </w:p>
          <w:p w14:paraId="722265BC" w14:textId="44F182E0" w:rsidR="00C331C7" w:rsidRPr="00C331C7" w:rsidRDefault="00C331C7" w:rsidP="00C331C7">
            <w:pPr>
              <w:pStyle w:val="a1"/>
            </w:pPr>
          </w:p>
          <w:p w14:paraId="2CA5C7FF" w14:textId="77777777" w:rsidR="00C331C7" w:rsidRPr="00C331C7" w:rsidRDefault="00C331C7" w:rsidP="00C331C7">
            <w:pPr>
              <w:pStyle w:val="a1"/>
            </w:pPr>
            <w:r w:rsidRPr="00C331C7">
              <w:rPr>
                <w:color w:val="000000"/>
              </w:rPr>
              <w:t xml:space="preserve">    </w:t>
            </w:r>
            <w:r w:rsidRPr="00C331C7">
              <w:rPr>
                <w:color w:val="7F0055"/>
              </w:rPr>
              <w:t>static</w:t>
            </w:r>
            <w:r w:rsidRPr="00C331C7">
              <w:rPr>
                <w:color w:val="000000"/>
              </w:rPr>
              <w:t xml:space="preserve"> </w:t>
            </w:r>
            <w:r w:rsidRPr="00C331C7">
              <w:rPr>
                <w:color w:val="7F0055"/>
              </w:rPr>
              <w:t>void</w:t>
            </w:r>
            <w:r w:rsidRPr="00C331C7">
              <w:rPr>
                <w:color w:val="000000"/>
              </w:rPr>
              <w:t xml:space="preserve"> doSomething(Parent </w:t>
            </w:r>
            <w:r w:rsidRPr="00C331C7">
              <w:rPr>
                <w:color w:val="6A3E3E"/>
              </w:rPr>
              <w:t>parent</w:t>
            </w:r>
            <w:r w:rsidRPr="00C331C7">
              <w:rPr>
                <w:color w:val="000000"/>
              </w:rPr>
              <w:t>) {</w:t>
            </w:r>
          </w:p>
          <w:p w14:paraId="6EF64E49" w14:textId="77777777" w:rsidR="00C331C7" w:rsidRPr="00C331C7" w:rsidRDefault="00C331C7" w:rsidP="00C331C7">
            <w:pPr>
              <w:pStyle w:val="a1"/>
            </w:pPr>
            <w:r w:rsidRPr="00C331C7">
              <w:rPr>
                <w:color w:val="000000"/>
              </w:rPr>
              <w:t xml:space="preserve">        </w:t>
            </w:r>
            <w:r w:rsidRPr="00C331C7">
              <w:rPr>
                <w:color w:val="6A3E3E"/>
              </w:rPr>
              <w:t>parent</w:t>
            </w:r>
            <w:r w:rsidRPr="00C331C7">
              <w:rPr>
                <w:color w:val="000000"/>
              </w:rPr>
              <w:t>.method1();</w:t>
            </w:r>
          </w:p>
          <w:p w14:paraId="7A263FC0" w14:textId="77777777" w:rsidR="00C331C7" w:rsidRPr="00C331C7" w:rsidRDefault="00C331C7" w:rsidP="00C331C7">
            <w:pPr>
              <w:pStyle w:val="a1"/>
            </w:pPr>
            <w:r w:rsidRPr="00C331C7">
              <w:rPr>
                <w:color w:val="000000"/>
              </w:rPr>
              <w:t xml:space="preserve">        </w:t>
            </w:r>
            <w:r w:rsidRPr="00C331C7">
              <w:rPr>
                <w:color w:val="6A3E3E"/>
              </w:rPr>
              <w:t>parent</w:t>
            </w:r>
            <w:r w:rsidRPr="00C331C7">
              <w:rPr>
                <w:color w:val="000000"/>
              </w:rPr>
              <w:t>.method2();</w:t>
            </w:r>
          </w:p>
          <w:p w14:paraId="2868A50F" w14:textId="77777777" w:rsidR="00C331C7" w:rsidRPr="00C331C7" w:rsidRDefault="00C331C7" w:rsidP="00C331C7">
            <w:pPr>
              <w:pStyle w:val="a1"/>
            </w:pPr>
            <w:r w:rsidRPr="00C331C7">
              <w:rPr>
                <w:color w:val="000000"/>
              </w:rPr>
              <w:t xml:space="preserve">    }</w:t>
            </w:r>
          </w:p>
          <w:p w14:paraId="5190F11D" w14:textId="00369D20" w:rsidR="00C331C7" w:rsidRPr="00C331C7" w:rsidRDefault="00C331C7" w:rsidP="00C331C7">
            <w:pPr>
              <w:pStyle w:val="a1"/>
            </w:pPr>
          </w:p>
          <w:p w14:paraId="407EB602" w14:textId="77777777" w:rsidR="00C331C7" w:rsidRPr="00C331C7" w:rsidRDefault="00C331C7" w:rsidP="00C331C7">
            <w:pPr>
              <w:pStyle w:val="a1"/>
            </w:pPr>
            <w:r w:rsidRPr="00C331C7">
              <w:rPr>
                <w:color w:val="000000"/>
              </w:rPr>
              <w:t xml:space="preserve">    </w:t>
            </w:r>
            <w:r w:rsidRPr="00C331C7">
              <w:rPr>
                <w:color w:val="7F0055"/>
              </w:rPr>
              <w:t>public</w:t>
            </w:r>
            <w:r w:rsidRPr="00C331C7">
              <w:rPr>
                <w:color w:val="000000"/>
              </w:rPr>
              <w:t xml:space="preserve"> </w:t>
            </w:r>
            <w:r w:rsidRPr="00C331C7">
              <w:rPr>
                <w:color w:val="7F0055"/>
              </w:rPr>
              <w:t>static</w:t>
            </w:r>
            <w:r w:rsidRPr="00C331C7">
              <w:rPr>
                <w:color w:val="000000"/>
              </w:rPr>
              <w:t xml:space="preserve"> </w:t>
            </w:r>
            <w:r w:rsidRPr="00C331C7">
              <w:rPr>
                <w:color w:val="7F0055"/>
              </w:rPr>
              <w:t>void</w:t>
            </w:r>
            <w:r w:rsidRPr="00C331C7">
              <w:rPr>
                <w:color w:val="000000"/>
              </w:rPr>
              <w:t xml:space="preserve"> main(String[] </w:t>
            </w:r>
            <w:r w:rsidRPr="00C331C7">
              <w:rPr>
                <w:color w:val="6A3E3E"/>
              </w:rPr>
              <w:t>args</w:t>
            </w:r>
            <w:r w:rsidRPr="00C331C7">
              <w:rPr>
                <w:color w:val="000000"/>
              </w:rPr>
              <w:t>) {</w:t>
            </w:r>
          </w:p>
          <w:p w14:paraId="581947B6" w14:textId="77777777" w:rsidR="00C331C7" w:rsidRPr="00C331C7" w:rsidRDefault="00C331C7" w:rsidP="00C331C7">
            <w:pPr>
              <w:pStyle w:val="a1"/>
            </w:pPr>
            <w:r w:rsidRPr="00C331C7">
              <w:rPr>
                <w:color w:val="000000"/>
              </w:rPr>
              <w:t xml:space="preserve">        ChildOne </w:t>
            </w:r>
            <w:r w:rsidRPr="00C331C7">
              <w:rPr>
                <w:color w:val="6A3E3E"/>
              </w:rPr>
              <w:t>obj1</w:t>
            </w:r>
            <w:r w:rsidRPr="00C331C7">
              <w:rPr>
                <w:color w:val="000000"/>
              </w:rPr>
              <w:t xml:space="preserve"> = </w:t>
            </w:r>
            <w:r w:rsidRPr="00C331C7">
              <w:rPr>
                <w:color w:val="7F0055"/>
              </w:rPr>
              <w:t>new</w:t>
            </w:r>
            <w:r w:rsidRPr="00C331C7">
              <w:rPr>
                <w:color w:val="000000"/>
              </w:rPr>
              <w:t xml:space="preserve"> ChildOne();</w:t>
            </w:r>
          </w:p>
          <w:p w14:paraId="5CE0FAEA" w14:textId="77777777" w:rsidR="00C331C7" w:rsidRPr="00C331C7" w:rsidRDefault="00C331C7" w:rsidP="00C331C7">
            <w:pPr>
              <w:pStyle w:val="a1"/>
            </w:pPr>
            <w:r w:rsidRPr="00C331C7">
              <w:rPr>
                <w:color w:val="000000"/>
              </w:rPr>
              <w:t xml:space="preserve">        ChildTwo </w:t>
            </w:r>
            <w:r w:rsidRPr="00C331C7">
              <w:rPr>
                <w:color w:val="6A3E3E"/>
              </w:rPr>
              <w:t>obj2</w:t>
            </w:r>
            <w:r w:rsidRPr="00C331C7">
              <w:rPr>
                <w:color w:val="000000"/>
              </w:rPr>
              <w:t xml:space="preserve"> = </w:t>
            </w:r>
            <w:r w:rsidRPr="00C331C7">
              <w:rPr>
                <w:color w:val="7F0055"/>
              </w:rPr>
              <w:t>new</w:t>
            </w:r>
            <w:r w:rsidRPr="00C331C7">
              <w:rPr>
                <w:color w:val="000000"/>
              </w:rPr>
              <w:t xml:space="preserve"> ChildTwo();</w:t>
            </w:r>
          </w:p>
          <w:p w14:paraId="3E06CF21" w14:textId="77777777" w:rsidR="00C331C7" w:rsidRPr="00C331C7" w:rsidRDefault="00C331C7" w:rsidP="00C331C7">
            <w:pPr>
              <w:pStyle w:val="a1"/>
            </w:pPr>
            <w:r w:rsidRPr="00C331C7">
              <w:rPr>
                <w:color w:val="000000"/>
              </w:rPr>
              <w:t xml:space="preserve">        doSomething(</w:t>
            </w:r>
            <w:r w:rsidRPr="00C331C7">
              <w:rPr>
                <w:color w:val="6A3E3E"/>
              </w:rPr>
              <w:t>obj1</w:t>
            </w:r>
            <w:r w:rsidRPr="00C331C7">
              <w:rPr>
                <w:color w:val="000000"/>
              </w:rPr>
              <w:t>);</w:t>
            </w:r>
          </w:p>
          <w:p w14:paraId="264502F3" w14:textId="77777777" w:rsidR="00C331C7" w:rsidRPr="00C331C7" w:rsidRDefault="00C331C7" w:rsidP="00C331C7">
            <w:pPr>
              <w:pStyle w:val="a1"/>
            </w:pPr>
            <w:r w:rsidRPr="00C331C7">
              <w:rPr>
                <w:color w:val="000000"/>
              </w:rPr>
              <w:t xml:space="preserve">        doSomething(</w:t>
            </w:r>
            <w:r w:rsidRPr="00C331C7">
              <w:rPr>
                <w:color w:val="6A3E3E"/>
              </w:rPr>
              <w:t>obj2</w:t>
            </w:r>
            <w:r w:rsidRPr="00C331C7">
              <w:rPr>
                <w:color w:val="000000"/>
              </w:rPr>
              <w:t>);</w:t>
            </w:r>
          </w:p>
          <w:p w14:paraId="408EF593" w14:textId="77777777" w:rsidR="00C331C7" w:rsidRPr="00C331C7" w:rsidRDefault="00C331C7" w:rsidP="00C331C7">
            <w:pPr>
              <w:pStyle w:val="a1"/>
            </w:pPr>
            <w:r w:rsidRPr="00C331C7">
              <w:rPr>
                <w:color w:val="000000"/>
              </w:rPr>
              <w:t xml:space="preserve">    }</w:t>
            </w:r>
          </w:p>
          <w:p w14:paraId="476FE550" w14:textId="77777777" w:rsidR="00C331C7" w:rsidRPr="00C331C7" w:rsidRDefault="00C331C7" w:rsidP="00C331C7">
            <w:pPr>
              <w:pStyle w:val="a1"/>
            </w:pPr>
            <w:r w:rsidRPr="00C331C7">
              <w:rPr>
                <w:color w:val="000000"/>
              </w:rPr>
              <w:t>}</w:t>
            </w:r>
          </w:p>
          <w:p w14:paraId="45F339AA" w14:textId="77777777" w:rsidR="00C331C7" w:rsidRPr="00C331C7" w:rsidRDefault="00C331C7" w:rsidP="00C331C7">
            <w:pPr>
              <w:pStyle w:val="a1"/>
            </w:pPr>
          </w:p>
        </w:tc>
      </w:tr>
    </w:tbl>
    <w:p w14:paraId="7E8A29C8" w14:textId="35EE5AD0" w:rsidR="00C331C7" w:rsidRDefault="00C331C7" w:rsidP="00C331C7"/>
    <w:p w14:paraId="141EB3F5" w14:textId="7B47A205" w:rsidR="00C331C7" w:rsidRDefault="00C331C7" w:rsidP="00C331C7">
      <w:r>
        <w:t xml:space="preserve">abstract </w:t>
      </w:r>
      <w:r>
        <w:rPr>
          <w:rFonts w:hint="eastAsia"/>
        </w:rPr>
        <w:t xml:space="preserve">클래스 예제 </w:t>
      </w:r>
      <w:r>
        <w:t>#2 (</w:t>
      </w:r>
      <w:r>
        <w:rPr>
          <w:rFonts w:hint="eastAsia"/>
        </w:rPr>
        <w:t>Abstract2.jav</w:t>
      </w:r>
      <w:r>
        <w:t>a)</w:t>
      </w:r>
      <w:r>
        <w:rPr>
          <w:rFonts w:hint="eastAsia"/>
        </w:rPr>
        <w:t>와 비교하여 살펴보자.</w:t>
      </w:r>
    </w:p>
    <w:p w14:paraId="061F9FF1" w14:textId="1A826B15" w:rsidR="00C331C7" w:rsidRDefault="00C331C7" w:rsidP="00C331C7"/>
    <w:p w14:paraId="62F4F74D" w14:textId="77777777" w:rsidR="00CE01B1" w:rsidRDefault="00CE01B1" w:rsidP="00CE01B1"/>
    <w:p w14:paraId="6AC04339" w14:textId="7C1FA6FF" w:rsidR="00CE01B1" w:rsidRDefault="00CE01B1" w:rsidP="00CE01B1">
      <w:r>
        <w:rPr>
          <w:rFonts w:hint="eastAsia"/>
        </w:rPr>
        <w:t>(줄4</w:t>
      </w:r>
      <w:r>
        <w:t xml:space="preserve">) public static final </w:t>
      </w:r>
      <w:r>
        <w:rPr>
          <w:rFonts w:hint="eastAsia"/>
        </w:rPr>
        <w:t>키워드를 생략해도 되고 붙여도 된다.</w:t>
      </w:r>
      <w:r>
        <w:t xml:space="preserve"> </w:t>
      </w:r>
      <w:r>
        <w:rPr>
          <w:rFonts w:hint="eastAsia"/>
        </w:rPr>
        <w:t xml:space="preserve">생략해도 </w:t>
      </w:r>
      <w:r>
        <w:t xml:space="preserve">public static final </w:t>
      </w:r>
      <w:r>
        <w:rPr>
          <w:rFonts w:hint="eastAsia"/>
        </w:rPr>
        <w:t>이다.</w:t>
      </w:r>
    </w:p>
    <w:p w14:paraId="6CDFE461" w14:textId="77777777" w:rsidR="00CE01B1" w:rsidRPr="00CE01B1" w:rsidRDefault="00CE01B1" w:rsidP="00CE01B1"/>
    <w:p w14:paraId="6449550C" w14:textId="19B985FF" w:rsidR="00CE01B1" w:rsidRDefault="00CE01B1" w:rsidP="00CE01B1">
      <w:r>
        <w:t>(</w:t>
      </w:r>
      <w:r>
        <w:rPr>
          <w:rFonts w:hint="eastAsia"/>
        </w:rPr>
        <w:t>줄6</w:t>
      </w:r>
      <w:r>
        <w:t xml:space="preserve">) public abstract </w:t>
      </w:r>
      <w:r>
        <w:rPr>
          <w:rFonts w:hint="eastAsia"/>
        </w:rPr>
        <w:t>키워드를 생략해도 된고 붙여도 된다.</w:t>
      </w:r>
      <w:r>
        <w:t xml:space="preserve"> </w:t>
      </w:r>
      <w:r>
        <w:rPr>
          <w:rFonts w:hint="eastAsia"/>
        </w:rPr>
        <w:t xml:space="preserve">생략해도 </w:t>
      </w:r>
      <w:r>
        <w:t xml:space="preserve">public abstract </w:t>
      </w:r>
      <w:r>
        <w:rPr>
          <w:rFonts w:hint="eastAsia"/>
        </w:rPr>
        <w:t>이다.</w:t>
      </w:r>
    </w:p>
    <w:p w14:paraId="6C509848" w14:textId="77777777" w:rsidR="00CE01B1" w:rsidRDefault="00CE01B1" w:rsidP="00CE01B1"/>
    <w:p w14:paraId="6AEEE3B6" w14:textId="77777777" w:rsidR="00CE01B1" w:rsidRDefault="00CE01B1" w:rsidP="00CE01B1"/>
    <w:p w14:paraId="1852B1AA" w14:textId="4EE104AF" w:rsidR="00FE3833" w:rsidRDefault="00FE3833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297D8864" w14:textId="655F45F8" w:rsidR="00C331C7" w:rsidRDefault="00FE3833" w:rsidP="00FE3833">
      <w:pPr>
        <w:pStyle w:val="Heading2"/>
      </w:pPr>
      <w:bookmarkStart w:id="16" w:name="_Toc462417226"/>
      <w:r>
        <w:rPr>
          <w:rFonts w:hint="eastAsia"/>
        </w:rPr>
        <w:lastRenderedPageBreak/>
        <w:t xml:space="preserve">interface 예제 코드 </w:t>
      </w:r>
      <w:r>
        <w:t>#2</w:t>
      </w:r>
      <w:bookmarkEnd w:id="16"/>
    </w:p>
    <w:p w14:paraId="130C2738" w14:textId="63964C82" w:rsidR="00FE3833" w:rsidRDefault="00FE3833" w:rsidP="00FE3833">
      <w:r>
        <w:rPr>
          <w:rFonts w:hint="eastAsia"/>
        </w:rPr>
        <w:t>Interface2.java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FE3833" w14:paraId="75BEE5C4" w14:textId="77777777" w:rsidTr="00074285">
        <w:tc>
          <w:tcPr>
            <w:tcW w:w="426" w:type="dxa"/>
          </w:tcPr>
          <w:p w14:paraId="54A9C3EF" w14:textId="77777777" w:rsidR="00FE3833" w:rsidRPr="00185935" w:rsidRDefault="00FE3833" w:rsidP="00FE3833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0FCE95BF" w14:textId="77777777" w:rsidR="00FE3833" w:rsidRPr="00185935" w:rsidRDefault="00FE3833" w:rsidP="00FE3833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035385C6" w14:textId="77777777" w:rsidR="00FE3833" w:rsidRPr="00185935" w:rsidRDefault="00FE3833" w:rsidP="00FE3833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363FB80D" w14:textId="77777777" w:rsidR="00FE3833" w:rsidRPr="00185935" w:rsidRDefault="00FE3833" w:rsidP="00FE3833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45848A44" w14:textId="77777777" w:rsidR="00FE3833" w:rsidRPr="00185935" w:rsidRDefault="00FE3833" w:rsidP="00FE3833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08B91E62" w14:textId="77777777" w:rsidR="00FE3833" w:rsidRPr="00185935" w:rsidRDefault="00FE3833" w:rsidP="00FE3833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40CF5A9C" w14:textId="77777777" w:rsidR="00FE3833" w:rsidRPr="00185935" w:rsidRDefault="00FE3833" w:rsidP="00FE3833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6DD3F7AC" w14:textId="77777777" w:rsidR="00FE3833" w:rsidRPr="00185935" w:rsidRDefault="00FE3833" w:rsidP="00FE3833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77D17BFD" w14:textId="77777777" w:rsidR="00FE3833" w:rsidRDefault="00FE3833" w:rsidP="00FE3833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3A8E9884" w14:textId="77777777" w:rsidR="00FE3833" w:rsidRDefault="00FE3833" w:rsidP="00FE3833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0B7DC052" w14:textId="77777777" w:rsidR="00FE3833" w:rsidRDefault="00FE3833" w:rsidP="00FE3833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7247BE63" w14:textId="77777777" w:rsidR="00FE3833" w:rsidRDefault="00FE3833" w:rsidP="00FE3833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455FC96F" w14:textId="77777777" w:rsidR="00FE3833" w:rsidRDefault="00FE3833" w:rsidP="00FE3833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06BF8FB4" w14:textId="77777777" w:rsidR="00FE3833" w:rsidRDefault="00FE3833" w:rsidP="00FE3833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7DF8A0D6" w14:textId="77777777" w:rsidR="00FE3833" w:rsidRDefault="00FE3833" w:rsidP="00FE3833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463F37A4" w14:textId="77777777" w:rsidR="00FE3833" w:rsidRDefault="00FE3833" w:rsidP="00FE3833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024658D6" w14:textId="77777777" w:rsidR="00FE3833" w:rsidRDefault="00FE3833" w:rsidP="00FE3833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5FCABD71" w14:textId="77777777" w:rsidR="00FE3833" w:rsidRDefault="00FE3833" w:rsidP="00FE3833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7FD27EA0" w14:textId="77777777" w:rsidR="00FE3833" w:rsidRDefault="00FE3833" w:rsidP="00FE3833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4950CA84" w14:textId="77777777" w:rsidR="00FE3833" w:rsidRDefault="00FE3833" w:rsidP="00FE3833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3B7616AD" w14:textId="77777777" w:rsidR="00FE3833" w:rsidRDefault="00FE3833" w:rsidP="00FE3833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3C50B3D4" w14:textId="77777777" w:rsidR="00FE3833" w:rsidRDefault="00FE3833" w:rsidP="00FE3833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7F0FA2B4" w14:textId="77777777" w:rsidR="00FE3833" w:rsidRDefault="00FE3833" w:rsidP="00FE3833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15E1D9AA" w14:textId="77777777" w:rsidR="00FE3833" w:rsidRDefault="00FE3833" w:rsidP="00FE3833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1468156B" w14:textId="77777777" w:rsidR="00FE3833" w:rsidRDefault="00FE3833" w:rsidP="00FE3833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780A685C" w14:textId="77777777" w:rsidR="00FE3833" w:rsidRDefault="00FE3833" w:rsidP="00FE3833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42527DFE" w14:textId="77777777" w:rsidR="00FE3833" w:rsidRDefault="00FE3833" w:rsidP="00FE3833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71B85AC1" w14:textId="77777777" w:rsidR="00FE3833" w:rsidRDefault="00FE3833" w:rsidP="00FE3833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487E8404" w14:textId="77777777" w:rsidR="00FE3833" w:rsidRDefault="00FE3833" w:rsidP="00FE3833">
            <w:pPr>
              <w:pStyle w:val="a1"/>
            </w:pPr>
            <w:r>
              <w:rPr>
                <w:rFonts w:hint="eastAsia"/>
              </w:rPr>
              <w:t>29</w:t>
            </w:r>
          </w:p>
          <w:p w14:paraId="389B687E" w14:textId="77777777" w:rsidR="00FE3833" w:rsidRDefault="00FE3833" w:rsidP="00FE3833">
            <w:pPr>
              <w:pStyle w:val="a1"/>
            </w:pPr>
            <w:r>
              <w:rPr>
                <w:rFonts w:hint="eastAsia"/>
              </w:rPr>
              <w:t>30</w:t>
            </w:r>
          </w:p>
          <w:p w14:paraId="3D0477D9" w14:textId="77777777" w:rsidR="00FE3833" w:rsidRDefault="00FE3833" w:rsidP="00FE3833">
            <w:pPr>
              <w:pStyle w:val="a1"/>
            </w:pPr>
            <w:r>
              <w:rPr>
                <w:rFonts w:hint="eastAsia"/>
              </w:rPr>
              <w:t>31</w:t>
            </w:r>
          </w:p>
          <w:p w14:paraId="6F76A402" w14:textId="77777777" w:rsidR="00FE3833" w:rsidRDefault="00FE3833" w:rsidP="00FE3833">
            <w:pPr>
              <w:pStyle w:val="a1"/>
            </w:pPr>
            <w:r>
              <w:rPr>
                <w:rFonts w:hint="eastAsia"/>
              </w:rPr>
              <w:t>32</w:t>
            </w:r>
          </w:p>
          <w:p w14:paraId="357EDB4F" w14:textId="77777777" w:rsidR="00FE3833" w:rsidRDefault="00FE3833" w:rsidP="00FE3833">
            <w:pPr>
              <w:pStyle w:val="a1"/>
            </w:pPr>
            <w:r>
              <w:rPr>
                <w:rFonts w:hint="eastAsia"/>
              </w:rPr>
              <w:t>33</w:t>
            </w:r>
          </w:p>
          <w:p w14:paraId="5EB045D5" w14:textId="77777777" w:rsidR="00FE3833" w:rsidRDefault="00FE3833" w:rsidP="00FE3833">
            <w:pPr>
              <w:pStyle w:val="a1"/>
            </w:pPr>
            <w:r>
              <w:rPr>
                <w:rFonts w:hint="eastAsia"/>
              </w:rPr>
              <w:t>34</w:t>
            </w:r>
          </w:p>
          <w:p w14:paraId="2B73D7F1" w14:textId="77777777" w:rsidR="00FE3833" w:rsidRDefault="00FE3833" w:rsidP="00FE3833">
            <w:pPr>
              <w:pStyle w:val="a1"/>
            </w:pPr>
            <w:r>
              <w:rPr>
                <w:rFonts w:hint="eastAsia"/>
              </w:rPr>
              <w:t>35</w:t>
            </w:r>
          </w:p>
          <w:p w14:paraId="1630110B" w14:textId="77777777" w:rsidR="00FE3833" w:rsidRDefault="00FE3833" w:rsidP="00FE3833">
            <w:pPr>
              <w:pStyle w:val="a1"/>
            </w:pPr>
            <w:r>
              <w:rPr>
                <w:rFonts w:hint="eastAsia"/>
              </w:rPr>
              <w:t>36</w:t>
            </w:r>
          </w:p>
          <w:p w14:paraId="4D0A9A54" w14:textId="77777777" w:rsidR="00FE3833" w:rsidRDefault="00FE3833" w:rsidP="00FE3833">
            <w:pPr>
              <w:pStyle w:val="a1"/>
            </w:pPr>
            <w:r>
              <w:rPr>
                <w:rFonts w:hint="eastAsia"/>
              </w:rPr>
              <w:t>37</w:t>
            </w:r>
          </w:p>
          <w:p w14:paraId="2ACF5F5C" w14:textId="77777777" w:rsidR="00FE3833" w:rsidRDefault="00FE3833" w:rsidP="00FE3833">
            <w:pPr>
              <w:pStyle w:val="a1"/>
            </w:pPr>
            <w:r>
              <w:rPr>
                <w:rFonts w:hint="eastAsia"/>
              </w:rPr>
              <w:t>38</w:t>
            </w:r>
          </w:p>
          <w:p w14:paraId="708A13E7" w14:textId="77777777" w:rsidR="00FE3833" w:rsidRDefault="00FE3833" w:rsidP="00FE3833">
            <w:pPr>
              <w:pStyle w:val="a1"/>
            </w:pPr>
            <w:r>
              <w:rPr>
                <w:rFonts w:hint="eastAsia"/>
              </w:rPr>
              <w:t>39</w:t>
            </w:r>
          </w:p>
          <w:p w14:paraId="7C2A69B1" w14:textId="77777777" w:rsidR="00FE3833" w:rsidRDefault="00FE3833" w:rsidP="00FE3833">
            <w:pPr>
              <w:pStyle w:val="a1"/>
            </w:pPr>
            <w:r>
              <w:rPr>
                <w:rFonts w:hint="eastAsia"/>
              </w:rPr>
              <w:t>40</w:t>
            </w:r>
          </w:p>
          <w:p w14:paraId="0225B759" w14:textId="77777777" w:rsidR="00FE3833" w:rsidRDefault="00FE3833" w:rsidP="00FE3833">
            <w:pPr>
              <w:pStyle w:val="a1"/>
            </w:pPr>
            <w:r>
              <w:rPr>
                <w:rFonts w:hint="eastAsia"/>
              </w:rPr>
              <w:t>41</w:t>
            </w:r>
          </w:p>
          <w:p w14:paraId="7BF7712C" w14:textId="77777777" w:rsidR="00FE3833" w:rsidRDefault="00FE3833" w:rsidP="00FE3833">
            <w:pPr>
              <w:pStyle w:val="a1"/>
            </w:pPr>
            <w:r>
              <w:rPr>
                <w:rFonts w:hint="eastAsia"/>
              </w:rPr>
              <w:t>42</w:t>
            </w:r>
          </w:p>
          <w:p w14:paraId="5EBDACC1" w14:textId="77777777" w:rsidR="00FE3833" w:rsidRDefault="00FE3833" w:rsidP="00FE3833">
            <w:pPr>
              <w:pStyle w:val="a1"/>
            </w:pPr>
            <w:r>
              <w:rPr>
                <w:rFonts w:hint="eastAsia"/>
              </w:rPr>
              <w:t>43</w:t>
            </w:r>
          </w:p>
          <w:p w14:paraId="2D995E20" w14:textId="77777777" w:rsidR="00FE3833" w:rsidRDefault="00FE3833" w:rsidP="00FE3833">
            <w:pPr>
              <w:pStyle w:val="a1"/>
            </w:pPr>
            <w:r>
              <w:rPr>
                <w:rFonts w:hint="eastAsia"/>
              </w:rPr>
              <w:t>44</w:t>
            </w:r>
          </w:p>
          <w:p w14:paraId="6FBCCEAF" w14:textId="77777777" w:rsidR="00FE3833" w:rsidRDefault="00FE3833" w:rsidP="00FE3833">
            <w:pPr>
              <w:pStyle w:val="a1"/>
            </w:pPr>
            <w:r>
              <w:rPr>
                <w:rFonts w:hint="eastAsia"/>
              </w:rPr>
              <w:t>45</w:t>
            </w:r>
          </w:p>
          <w:p w14:paraId="39520058" w14:textId="77777777" w:rsidR="00FE3833" w:rsidRDefault="00FE3833" w:rsidP="00FE3833">
            <w:pPr>
              <w:pStyle w:val="a1"/>
            </w:pPr>
            <w:r>
              <w:rPr>
                <w:rFonts w:hint="eastAsia"/>
              </w:rPr>
              <w:t>46</w:t>
            </w:r>
          </w:p>
          <w:p w14:paraId="19E3F1AF" w14:textId="77777777" w:rsidR="00FE3833" w:rsidRDefault="00FE3833" w:rsidP="00FE3833">
            <w:pPr>
              <w:pStyle w:val="a1"/>
            </w:pPr>
            <w:r>
              <w:rPr>
                <w:rFonts w:hint="eastAsia"/>
              </w:rPr>
              <w:t>47</w:t>
            </w:r>
          </w:p>
          <w:p w14:paraId="58BB8583" w14:textId="77777777" w:rsidR="00FE3833" w:rsidRDefault="00FE3833" w:rsidP="00FE3833">
            <w:pPr>
              <w:pStyle w:val="a1"/>
            </w:pPr>
            <w:r>
              <w:rPr>
                <w:rFonts w:hint="eastAsia"/>
              </w:rPr>
              <w:t>48</w:t>
            </w:r>
          </w:p>
          <w:p w14:paraId="2CFDE29C" w14:textId="77777777" w:rsidR="00FE3833" w:rsidRDefault="00FE3833" w:rsidP="00FE3833">
            <w:pPr>
              <w:pStyle w:val="a1"/>
            </w:pPr>
            <w:r>
              <w:rPr>
                <w:rFonts w:hint="eastAsia"/>
              </w:rPr>
              <w:t>49</w:t>
            </w:r>
          </w:p>
          <w:p w14:paraId="22EB435B" w14:textId="77777777" w:rsidR="00FE3833" w:rsidRPr="00185935" w:rsidRDefault="00FE3833" w:rsidP="00FE3833">
            <w:pPr>
              <w:pStyle w:val="a1"/>
            </w:pPr>
            <w:r>
              <w:rPr>
                <w:rFonts w:hint="eastAsia"/>
              </w:rPr>
              <w:t>50</w:t>
            </w:r>
          </w:p>
        </w:tc>
        <w:tc>
          <w:tcPr>
            <w:tcW w:w="10631" w:type="dxa"/>
          </w:tcPr>
          <w:p w14:paraId="7DD1676E" w14:textId="77777777" w:rsidR="00FE3833" w:rsidRDefault="00FE3833" w:rsidP="00FE3833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net.skhu.lecture05.interface2;</w:t>
            </w:r>
          </w:p>
          <w:p w14:paraId="6579D029" w14:textId="77777777" w:rsidR="00FE3833" w:rsidRDefault="00FE3833" w:rsidP="00FE3833">
            <w:pPr>
              <w:pStyle w:val="a1"/>
            </w:pPr>
          </w:p>
          <w:p w14:paraId="0D338FA3" w14:textId="77777777" w:rsidR="00FE3833" w:rsidRDefault="00FE3833" w:rsidP="00FE3833">
            <w:pPr>
              <w:pStyle w:val="a1"/>
            </w:pPr>
            <w:r>
              <w:rPr>
                <w:color w:val="7F0055"/>
              </w:rPr>
              <w:t>interface</w:t>
            </w:r>
            <w:r>
              <w:rPr>
                <w:color w:val="000000"/>
              </w:rPr>
              <w:t xml:space="preserve"> A {</w:t>
            </w:r>
          </w:p>
          <w:p w14:paraId="0E1A126C" w14:textId="77777777" w:rsidR="00FE3833" w:rsidRDefault="00FE3833" w:rsidP="00FE3833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method1();</w:t>
            </w:r>
          </w:p>
          <w:p w14:paraId="1941612D" w14:textId="77777777" w:rsidR="00FE3833" w:rsidRDefault="00FE3833" w:rsidP="00FE3833">
            <w:pPr>
              <w:pStyle w:val="a1"/>
            </w:pPr>
            <w:r>
              <w:rPr>
                <w:color w:val="000000"/>
              </w:rPr>
              <w:t>}</w:t>
            </w:r>
          </w:p>
          <w:p w14:paraId="7C39A7B4" w14:textId="77777777" w:rsidR="00FE3833" w:rsidRDefault="00FE3833" w:rsidP="00FE3833">
            <w:pPr>
              <w:pStyle w:val="a1"/>
            </w:pPr>
          </w:p>
          <w:p w14:paraId="4AE3929C" w14:textId="77777777" w:rsidR="00FE3833" w:rsidRDefault="00FE3833" w:rsidP="00FE3833">
            <w:pPr>
              <w:pStyle w:val="a1"/>
            </w:pPr>
            <w:r>
              <w:rPr>
                <w:color w:val="7F0055"/>
              </w:rPr>
              <w:t>interface</w:t>
            </w:r>
            <w:r>
              <w:rPr>
                <w:color w:val="000000"/>
              </w:rPr>
              <w:t xml:space="preserve"> B </w:t>
            </w:r>
            <w:r>
              <w:rPr>
                <w:color w:val="7F0055"/>
              </w:rPr>
              <w:t>extends</w:t>
            </w:r>
            <w:r>
              <w:rPr>
                <w:color w:val="000000"/>
              </w:rPr>
              <w:t xml:space="preserve"> A {</w:t>
            </w:r>
          </w:p>
          <w:p w14:paraId="177C4C02" w14:textId="77777777" w:rsidR="00FE3833" w:rsidRDefault="00FE3833" w:rsidP="00FE3833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method2();</w:t>
            </w:r>
          </w:p>
          <w:p w14:paraId="167C9A55" w14:textId="77777777" w:rsidR="00FE3833" w:rsidRDefault="00FE3833" w:rsidP="00FE3833">
            <w:pPr>
              <w:pStyle w:val="a1"/>
            </w:pPr>
            <w:r>
              <w:rPr>
                <w:color w:val="000000"/>
              </w:rPr>
              <w:t>}</w:t>
            </w:r>
          </w:p>
          <w:p w14:paraId="45396BCC" w14:textId="77777777" w:rsidR="00FE3833" w:rsidRDefault="00FE3833" w:rsidP="00FE3833">
            <w:pPr>
              <w:pStyle w:val="a1"/>
            </w:pPr>
          </w:p>
          <w:p w14:paraId="46E93E6F" w14:textId="77777777" w:rsidR="00FE3833" w:rsidRDefault="00FE3833" w:rsidP="00FE3833">
            <w:pPr>
              <w:pStyle w:val="a1"/>
            </w:pP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S1 </w:t>
            </w:r>
            <w:r>
              <w:rPr>
                <w:color w:val="7F0055"/>
              </w:rPr>
              <w:t>implements</w:t>
            </w:r>
            <w:r>
              <w:rPr>
                <w:color w:val="000000"/>
              </w:rPr>
              <w:t xml:space="preserve"> A {</w:t>
            </w:r>
          </w:p>
          <w:p w14:paraId="7D0D138B" w14:textId="77777777" w:rsidR="00FE3833" w:rsidRDefault="00FE3833" w:rsidP="00FE3833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14:paraId="79B3B8EC" w14:textId="77777777" w:rsidR="00FE3833" w:rsidRDefault="00FE3833" w:rsidP="00FE3833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method1() {</w:t>
            </w:r>
          </w:p>
          <w:p w14:paraId="7ECA38A1" w14:textId="77777777" w:rsidR="00FE3833" w:rsidRDefault="00FE3833" w:rsidP="00FE3833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2A00FF"/>
              </w:rPr>
              <w:t>"S1 method1()"</w:t>
            </w:r>
            <w:r>
              <w:rPr>
                <w:color w:val="000000"/>
              </w:rPr>
              <w:t>);</w:t>
            </w:r>
          </w:p>
          <w:p w14:paraId="2EEB8548" w14:textId="77777777" w:rsidR="00FE3833" w:rsidRDefault="00FE3833" w:rsidP="00FE3833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1C64DA53" w14:textId="77777777" w:rsidR="00FE3833" w:rsidRDefault="00FE3833" w:rsidP="00FE3833">
            <w:pPr>
              <w:pStyle w:val="a1"/>
            </w:pPr>
            <w:r>
              <w:rPr>
                <w:color w:val="000000"/>
              </w:rPr>
              <w:t>}</w:t>
            </w:r>
          </w:p>
          <w:p w14:paraId="64185A59" w14:textId="77777777" w:rsidR="00FE3833" w:rsidRDefault="00FE3833" w:rsidP="00FE3833">
            <w:pPr>
              <w:pStyle w:val="a1"/>
            </w:pPr>
          </w:p>
          <w:p w14:paraId="154EEB04" w14:textId="77777777" w:rsidR="00FE3833" w:rsidRDefault="00FE3833" w:rsidP="00FE3833">
            <w:pPr>
              <w:pStyle w:val="a1"/>
            </w:pP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S2 </w:t>
            </w:r>
            <w:r>
              <w:rPr>
                <w:color w:val="7F0055"/>
              </w:rPr>
              <w:t>implements</w:t>
            </w:r>
            <w:r>
              <w:rPr>
                <w:color w:val="000000"/>
              </w:rPr>
              <w:t xml:space="preserve"> B {</w:t>
            </w:r>
          </w:p>
          <w:p w14:paraId="0F9AB466" w14:textId="527ADB44" w:rsidR="00FE3833" w:rsidRDefault="00FE3833" w:rsidP="00FE3833">
            <w:pPr>
              <w:pStyle w:val="a1"/>
            </w:pPr>
            <w:bookmarkStart w:id="17" w:name="_GoBack"/>
            <w:bookmarkEnd w:id="17"/>
          </w:p>
          <w:p w14:paraId="3D076C85" w14:textId="77777777" w:rsidR="00FE3833" w:rsidRDefault="00FE3833" w:rsidP="00FE3833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14:paraId="60DAFE62" w14:textId="77777777" w:rsidR="00FE3833" w:rsidRDefault="00FE3833" w:rsidP="00FE3833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method1() {</w:t>
            </w:r>
          </w:p>
          <w:p w14:paraId="4C5DEE29" w14:textId="77777777" w:rsidR="00FE3833" w:rsidRDefault="00FE3833" w:rsidP="00FE3833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2A00FF"/>
              </w:rPr>
              <w:t>"S2 method1()"</w:t>
            </w:r>
            <w:r>
              <w:rPr>
                <w:color w:val="000000"/>
              </w:rPr>
              <w:t>);</w:t>
            </w:r>
          </w:p>
          <w:p w14:paraId="4A867EB3" w14:textId="77777777" w:rsidR="00FE3833" w:rsidRDefault="00FE3833" w:rsidP="00FE3833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24B770C5" w14:textId="77777777" w:rsidR="00FE3833" w:rsidRDefault="00FE3833" w:rsidP="00FE3833">
            <w:pPr>
              <w:pStyle w:val="a1"/>
            </w:pPr>
          </w:p>
          <w:p w14:paraId="2C6E03F1" w14:textId="77777777" w:rsidR="00FE3833" w:rsidRDefault="00FE3833" w:rsidP="00FE3833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14:paraId="139A0E3E" w14:textId="77777777" w:rsidR="00FE3833" w:rsidRDefault="00FE3833" w:rsidP="00FE3833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method2() {</w:t>
            </w:r>
          </w:p>
          <w:p w14:paraId="18212443" w14:textId="77777777" w:rsidR="00FE3833" w:rsidRDefault="00FE3833" w:rsidP="00FE3833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2A00FF"/>
              </w:rPr>
              <w:t>"S2 method2()"</w:t>
            </w:r>
            <w:r>
              <w:rPr>
                <w:color w:val="000000"/>
              </w:rPr>
              <w:t>);</w:t>
            </w:r>
          </w:p>
          <w:p w14:paraId="4A78D99C" w14:textId="77777777" w:rsidR="00FE3833" w:rsidRDefault="00FE3833" w:rsidP="00FE3833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19410327" w14:textId="77777777" w:rsidR="00FE3833" w:rsidRDefault="00FE3833" w:rsidP="00FE3833">
            <w:pPr>
              <w:pStyle w:val="a1"/>
            </w:pPr>
            <w:r>
              <w:rPr>
                <w:color w:val="000000"/>
              </w:rPr>
              <w:t>}</w:t>
            </w:r>
          </w:p>
          <w:p w14:paraId="6E229B99" w14:textId="77777777" w:rsidR="00FE3833" w:rsidRDefault="00FE3833" w:rsidP="00FE3833">
            <w:pPr>
              <w:pStyle w:val="a1"/>
            </w:pPr>
          </w:p>
          <w:p w14:paraId="40B831C5" w14:textId="77777777" w:rsidR="00FE3833" w:rsidRDefault="00FE3833" w:rsidP="00FE3833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Interface2 {</w:t>
            </w:r>
          </w:p>
          <w:p w14:paraId="755A2FB3" w14:textId="1D547E09" w:rsidR="00FE3833" w:rsidRDefault="00FE3833" w:rsidP="00FE3833">
            <w:pPr>
              <w:pStyle w:val="a1"/>
            </w:pPr>
          </w:p>
          <w:p w14:paraId="1FE4DDC4" w14:textId="77777777" w:rsidR="00FE3833" w:rsidRDefault="00FE3833" w:rsidP="00FE3833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print1(A </w:t>
            </w:r>
            <w:r>
              <w:rPr>
                <w:color w:val="6A3E3E"/>
              </w:rPr>
              <w:t>obj</w:t>
            </w:r>
            <w:r>
              <w:rPr>
                <w:color w:val="000000"/>
              </w:rPr>
              <w:t>) {</w:t>
            </w:r>
          </w:p>
          <w:p w14:paraId="2A1C65DF" w14:textId="77777777" w:rsidR="00FE3833" w:rsidRDefault="00FE3833" w:rsidP="00FE3833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obj</w:t>
            </w:r>
            <w:r>
              <w:rPr>
                <w:color w:val="000000"/>
              </w:rPr>
              <w:t>.method1();</w:t>
            </w:r>
          </w:p>
          <w:p w14:paraId="1E7CE24C" w14:textId="77777777" w:rsidR="00FE3833" w:rsidRDefault="00FE3833" w:rsidP="00FE3833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38023F9F" w14:textId="4D73F0DE" w:rsidR="00FE3833" w:rsidRDefault="00FE3833" w:rsidP="00FE3833">
            <w:pPr>
              <w:pStyle w:val="a1"/>
            </w:pPr>
          </w:p>
          <w:p w14:paraId="494F9193" w14:textId="77777777" w:rsidR="00FE3833" w:rsidRDefault="00FE3833" w:rsidP="00FE3833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print2(B </w:t>
            </w:r>
            <w:r>
              <w:rPr>
                <w:color w:val="6A3E3E"/>
              </w:rPr>
              <w:t>obj</w:t>
            </w:r>
            <w:r>
              <w:rPr>
                <w:color w:val="000000"/>
              </w:rPr>
              <w:t>) {</w:t>
            </w:r>
          </w:p>
          <w:p w14:paraId="0C9093F0" w14:textId="77777777" w:rsidR="00FE3833" w:rsidRDefault="00FE3833" w:rsidP="00FE3833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obj</w:t>
            </w:r>
            <w:r>
              <w:rPr>
                <w:color w:val="000000"/>
              </w:rPr>
              <w:t>.method1();</w:t>
            </w:r>
          </w:p>
          <w:p w14:paraId="2188285E" w14:textId="77777777" w:rsidR="00FE3833" w:rsidRDefault="00FE3833" w:rsidP="00FE3833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obj</w:t>
            </w:r>
            <w:r>
              <w:rPr>
                <w:color w:val="000000"/>
              </w:rPr>
              <w:t>.method2();</w:t>
            </w:r>
          </w:p>
          <w:p w14:paraId="7F81713E" w14:textId="77777777" w:rsidR="00FE3833" w:rsidRDefault="00FE3833" w:rsidP="00FE3833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23E24239" w14:textId="73EC4711" w:rsidR="00FE3833" w:rsidRDefault="00FE3833" w:rsidP="00FE3833">
            <w:pPr>
              <w:pStyle w:val="a1"/>
            </w:pPr>
          </w:p>
          <w:p w14:paraId="3A13515C" w14:textId="77777777" w:rsidR="00FE3833" w:rsidRDefault="00FE3833" w:rsidP="00FE3833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1225094C" w14:textId="77777777" w:rsidR="00FE3833" w:rsidRDefault="00FE3833" w:rsidP="00FE3833">
            <w:pPr>
              <w:pStyle w:val="a1"/>
            </w:pPr>
            <w:r>
              <w:rPr>
                <w:color w:val="000000"/>
              </w:rPr>
              <w:t xml:space="preserve">        S1 </w:t>
            </w:r>
            <w:r>
              <w:rPr>
                <w:color w:val="6A3E3E"/>
              </w:rPr>
              <w:t>o1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S1();</w:t>
            </w:r>
          </w:p>
          <w:p w14:paraId="31E2580A" w14:textId="77777777" w:rsidR="00FE3833" w:rsidRDefault="00FE3833" w:rsidP="00FE3833">
            <w:pPr>
              <w:pStyle w:val="a1"/>
            </w:pPr>
            <w:r>
              <w:rPr>
                <w:color w:val="000000"/>
              </w:rPr>
              <w:t xml:space="preserve">        S2 </w:t>
            </w:r>
            <w:r>
              <w:rPr>
                <w:color w:val="6A3E3E"/>
              </w:rPr>
              <w:t>o2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S2();</w:t>
            </w:r>
          </w:p>
          <w:p w14:paraId="535850A6" w14:textId="77777777" w:rsidR="00FE3833" w:rsidRDefault="00FE3833" w:rsidP="00FE3833">
            <w:pPr>
              <w:pStyle w:val="a1"/>
            </w:pPr>
            <w:r>
              <w:rPr>
                <w:color w:val="000000"/>
              </w:rPr>
              <w:t xml:space="preserve">        print1(</w:t>
            </w:r>
            <w:r>
              <w:rPr>
                <w:color w:val="6A3E3E"/>
              </w:rPr>
              <w:t>o1</w:t>
            </w:r>
            <w:r>
              <w:rPr>
                <w:color w:val="000000"/>
              </w:rPr>
              <w:t>);</w:t>
            </w:r>
          </w:p>
          <w:p w14:paraId="7E1AC20C" w14:textId="77777777" w:rsidR="00FE3833" w:rsidRDefault="00FE3833" w:rsidP="00FE3833">
            <w:pPr>
              <w:pStyle w:val="a1"/>
            </w:pPr>
            <w:r>
              <w:rPr>
                <w:color w:val="000000"/>
              </w:rPr>
              <w:t xml:space="preserve">        print1(</w:t>
            </w:r>
            <w:r>
              <w:rPr>
                <w:color w:val="6A3E3E"/>
              </w:rPr>
              <w:t>o2</w:t>
            </w:r>
            <w:r>
              <w:rPr>
                <w:color w:val="000000"/>
              </w:rPr>
              <w:t>);</w:t>
            </w:r>
          </w:p>
          <w:p w14:paraId="63934D14" w14:textId="77777777" w:rsidR="00FE3833" w:rsidRDefault="00FE3833" w:rsidP="00FE3833">
            <w:pPr>
              <w:pStyle w:val="a1"/>
            </w:pPr>
            <w:r>
              <w:rPr>
                <w:color w:val="000000"/>
              </w:rPr>
              <w:t xml:space="preserve">        print2(</w:t>
            </w:r>
            <w:r>
              <w:rPr>
                <w:color w:val="6A3E3E"/>
              </w:rPr>
              <w:t>o2</w:t>
            </w:r>
            <w:r>
              <w:rPr>
                <w:color w:val="000000"/>
              </w:rPr>
              <w:t>);</w:t>
            </w:r>
          </w:p>
          <w:p w14:paraId="2500E8E3" w14:textId="77777777" w:rsidR="00FE3833" w:rsidRDefault="00FE3833" w:rsidP="00FE3833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2EF3002B" w14:textId="77777777" w:rsidR="00FE3833" w:rsidRDefault="00FE3833" w:rsidP="00FE3833">
            <w:pPr>
              <w:pStyle w:val="a1"/>
            </w:pPr>
          </w:p>
          <w:p w14:paraId="3B5A31D6" w14:textId="77777777" w:rsidR="00FE3833" w:rsidRDefault="00FE3833" w:rsidP="00FE3833">
            <w:pPr>
              <w:pStyle w:val="a1"/>
            </w:pPr>
            <w:r>
              <w:rPr>
                <w:color w:val="000000"/>
              </w:rPr>
              <w:t>}</w:t>
            </w:r>
          </w:p>
          <w:p w14:paraId="3683B4E1" w14:textId="77777777" w:rsidR="00FE3833" w:rsidRDefault="00FE3833" w:rsidP="00FE3833">
            <w:pPr>
              <w:pStyle w:val="a1"/>
            </w:pPr>
          </w:p>
        </w:tc>
      </w:tr>
    </w:tbl>
    <w:p w14:paraId="1802005B" w14:textId="74578CF0" w:rsidR="00FE3833" w:rsidRDefault="00FE3833" w:rsidP="00FE3833"/>
    <w:p w14:paraId="5DC6D4D0" w14:textId="065E07E1" w:rsidR="00FE3833" w:rsidRDefault="00FE3833" w:rsidP="00FE3833">
      <w:r>
        <w:rPr>
          <w:rFonts w:hint="eastAsia"/>
        </w:rPr>
        <w:t>인터페이스 상속을 구현한 예제 코드이다.</w:t>
      </w:r>
    </w:p>
    <w:p w14:paraId="6060FE61" w14:textId="5FA4E93C" w:rsidR="00FE3833" w:rsidRDefault="00FE3833" w:rsidP="00FE3833"/>
    <w:p w14:paraId="54948B65" w14:textId="4BBCEBE7" w:rsidR="00CE01B1" w:rsidRDefault="00CE01B1" w:rsidP="00FE3833">
      <w:r>
        <w:rPr>
          <w:rFonts w:hint="eastAsia"/>
        </w:rPr>
        <w:t xml:space="preserve">인터페이스 </w:t>
      </w:r>
      <w:r>
        <w:t>B</w:t>
      </w:r>
      <w:r>
        <w:rPr>
          <w:rFonts w:hint="eastAsia"/>
        </w:rPr>
        <w:t xml:space="preserve">를 구현한 </w:t>
      </w:r>
      <w:r>
        <w:t xml:space="preserve">concrete </w:t>
      </w:r>
      <w:r>
        <w:rPr>
          <w:rFonts w:hint="eastAsia"/>
        </w:rPr>
        <w:t xml:space="preserve">클래스에서 반드시 </w:t>
      </w:r>
      <w:r>
        <w:t xml:space="preserve">method1() </w:t>
      </w:r>
      <w:r>
        <w:rPr>
          <w:rFonts w:hint="eastAsia"/>
        </w:rPr>
        <w:t>메소드도 재정의 해야 하는 이유는 무엇인가?</w:t>
      </w:r>
    </w:p>
    <w:p w14:paraId="29B2D0FD" w14:textId="1BF3414A" w:rsidR="00CE01B1" w:rsidRDefault="00CE01B1" w:rsidP="00FE3833"/>
    <w:p w14:paraId="5E1C676F" w14:textId="77777777" w:rsidR="00CE01B1" w:rsidRDefault="00CE01B1" w:rsidP="00FE3833"/>
    <w:p w14:paraId="235BFB07" w14:textId="58BB5626" w:rsidR="00074285" w:rsidRDefault="00074285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25E4DC14" w14:textId="6B35363F" w:rsidR="00FE3833" w:rsidRDefault="00074285" w:rsidP="00074285">
      <w:pPr>
        <w:pStyle w:val="Heading2"/>
      </w:pPr>
      <w:r>
        <w:rPr>
          <w:rFonts w:hint="eastAsia"/>
        </w:rPr>
        <w:lastRenderedPageBreak/>
        <w:t>호환되는 부품 예제 코드</w:t>
      </w:r>
    </w:p>
    <w:p w14:paraId="736EF815" w14:textId="031EBE44" w:rsidR="00074285" w:rsidRDefault="00074285" w:rsidP="00074285">
      <w:r>
        <w:rPr>
          <w:rFonts w:hint="eastAsia"/>
        </w:rPr>
        <w:t>Polymorphism3.java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074285" w14:paraId="2EF3CEE8" w14:textId="77777777" w:rsidTr="00074285">
        <w:tc>
          <w:tcPr>
            <w:tcW w:w="426" w:type="dxa"/>
          </w:tcPr>
          <w:p w14:paraId="59F77AD5" w14:textId="77777777" w:rsidR="00074285" w:rsidRPr="00185935" w:rsidRDefault="00074285" w:rsidP="00074285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063023E2" w14:textId="77777777" w:rsidR="00074285" w:rsidRPr="00185935" w:rsidRDefault="00074285" w:rsidP="00074285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7FDD5B28" w14:textId="77777777" w:rsidR="00074285" w:rsidRPr="00185935" w:rsidRDefault="00074285" w:rsidP="00074285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69FF075D" w14:textId="77777777" w:rsidR="00074285" w:rsidRPr="00185935" w:rsidRDefault="00074285" w:rsidP="00074285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77CA621C" w14:textId="77777777" w:rsidR="00074285" w:rsidRPr="00185935" w:rsidRDefault="00074285" w:rsidP="00074285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2A22B885" w14:textId="77777777" w:rsidR="00074285" w:rsidRPr="00185935" w:rsidRDefault="00074285" w:rsidP="00074285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110D92F9" w14:textId="77777777" w:rsidR="00074285" w:rsidRPr="00185935" w:rsidRDefault="00074285" w:rsidP="00074285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50CC06F7" w14:textId="77777777" w:rsidR="00074285" w:rsidRPr="00185935" w:rsidRDefault="00074285" w:rsidP="00074285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3E340786" w14:textId="77777777" w:rsidR="00074285" w:rsidRDefault="00074285" w:rsidP="00074285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6D1178B1" w14:textId="77777777" w:rsidR="00074285" w:rsidRDefault="00074285" w:rsidP="00074285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52501669" w14:textId="77777777" w:rsidR="00074285" w:rsidRDefault="00074285" w:rsidP="00074285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65789A93" w14:textId="77777777" w:rsidR="00074285" w:rsidRDefault="00074285" w:rsidP="00074285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5ECEF0D6" w14:textId="77777777" w:rsidR="00074285" w:rsidRDefault="00074285" w:rsidP="00074285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43FA301D" w14:textId="77777777" w:rsidR="00074285" w:rsidRDefault="00074285" w:rsidP="00074285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7014915D" w14:textId="77777777" w:rsidR="00074285" w:rsidRDefault="00074285" w:rsidP="00074285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60198BE7" w14:textId="77777777" w:rsidR="00074285" w:rsidRDefault="00074285" w:rsidP="00074285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4F190525" w14:textId="77777777" w:rsidR="00074285" w:rsidRDefault="00074285" w:rsidP="00074285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0DE72952" w14:textId="77777777" w:rsidR="00074285" w:rsidRDefault="00074285" w:rsidP="00074285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7828F033" w14:textId="77777777" w:rsidR="00074285" w:rsidRDefault="00074285" w:rsidP="00074285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5593C452" w14:textId="77777777" w:rsidR="00074285" w:rsidRDefault="00074285" w:rsidP="00074285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20DF57EE" w14:textId="77777777" w:rsidR="00074285" w:rsidRDefault="00074285" w:rsidP="00074285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333D0CA5" w14:textId="77777777" w:rsidR="00074285" w:rsidRDefault="00074285" w:rsidP="00074285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481ADED9" w14:textId="77777777" w:rsidR="00074285" w:rsidRDefault="00074285" w:rsidP="00074285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49E3FA8E" w14:textId="77777777" w:rsidR="00074285" w:rsidRDefault="00074285" w:rsidP="00074285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4A0FFD9D" w14:textId="77777777" w:rsidR="00074285" w:rsidRDefault="00074285" w:rsidP="00074285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62815CAE" w14:textId="77777777" w:rsidR="00074285" w:rsidRDefault="00074285" w:rsidP="00074285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17CD6797" w14:textId="77777777" w:rsidR="00074285" w:rsidRDefault="00074285" w:rsidP="00074285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3E0BC04E" w14:textId="77777777" w:rsidR="00074285" w:rsidRDefault="00074285" w:rsidP="00074285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63DD4FDE" w14:textId="77777777" w:rsidR="00074285" w:rsidRDefault="00074285" w:rsidP="00074285">
            <w:pPr>
              <w:pStyle w:val="a1"/>
            </w:pPr>
            <w:r>
              <w:rPr>
                <w:rFonts w:hint="eastAsia"/>
              </w:rPr>
              <w:t>29</w:t>
            </w:r>
          </w:p>
          <w:p w14:paraId="3C4DE831" w14:textId="77777777" w:rsidR="00074285" w:rsidRDefault="00074285" w:rsidP="00074285">
            <w:pPr>
              <w:pStyle w:val="a1"/>
            </w:pPr>
            <w:r>
              <w:rPr>
                <w:rFonts w:hint="eastAsia"/>
              </w:rPr>
              <w:t>30</w:t>
            </w:r>
          </w:p>
          <w:p w14:paraId="13D172E6" w14:textId="77777777" w:rsidR="00074285" w:rsidRDefault="00074285" w:rsidP="00074285">
            <w:pPr>
              <w:pStyle w:val="a1"/>
            </w:pPr>
            <w:r>
              <w:rPr>
                <w:rFonts w:hint="eastAsia"/>
              </w:rPr>
              <w:t>31</w:t>
            </w:r>
          </w:p>
          <w:p w14:paraId="6531A5E3" w14:textId="77777777" w:rsidR="00074285" w:rsidRDefault="00074285" w:rsidP="00074285">
            <w:pPr>
              <w:pStyle w:val="a1"/>
            </w:pPr>
            <w:r>
              <w:rPr>
                <w:rFonts w:hint="eastAsia"/>
              </w:rPr>
              <w:t>32</w:t>
            </w:r>
          </w:p>
          <w:p w14:paraId="3CB5E87B" w14:textId="77777777" w:rsidR="00074285" w:rsidRDefault="00074285" w:rsidP="00074285">
            <w:pPr>
              <w:pStyle w:val="a1"/>
            </w:pPr>
            <w:r>
              <w:rPr>
                <w:rFonts w:hint="eastAsia"/>
              </w:rPr>
              <w:t>33</w:t>
            </w:r>
          </w:p>
          <w:p w14:paraId="29A4898E" w14:textId="77777777" w:rsidR="00074285" w:rsidRDefault="00074285" w:rsidP="00074285">
            <w:pPr>
              <w:pStyle w:val="a1"/>
            </w:pPr>
            <w:r>
              <w:rPr>
                <w:rFonts w:hint="eastAsia"/>
              </w:rPr>
              <w:t>34</w:t>
            </w:r>
          </w:p>
          <w:p w14:paraId="283DE261" w14:textId="77777777" w:rsidR="00074285" w:rsidRDefault="00074285" w:rsidP="00074285">
            <w:pPr>
              <w:pStyle w:val="a1"/>
            </w:pPr>
            <w:r>
              <w:rPr>
                <w:rFonts w:hint="eastAsia"/>
              </w:rPr>
              <w:t>35</w:t>
            </w:r>
          </w:p>
          <w:p w14:paraId="69227C40" w14:textId="77777777" w:rsidR="00074285" w:rsidRDefault="00074285" w:rsidP="00074285">
            <w:pPr>
              <w:pStyle w:val="a1"/>
            </w:pPr>
            <w:r>
              <w:rPr>
                <w:rFonts w:hint="eastAsia"/>
              </w:rPr>
              <w:t>36</w:t>
            </w:r>
          </w:p>
          <w:p w14:paraId="6B059B5C" w14:textId="77777777" w:rsidR="00074285" w:rsidRDefault="00074285" w:rsidP="00074285">
            <w:pPr>
              <w:pStyle w:val="a1"/>
            </w:pPr>
            <w:r>
              <w:rPr>
                <w:rFonts w:hint="eastAsia"/>
              </w:rPr>
              <w:t>37</w:t>
            </w:r>
          </w:p>
          <w:p w14:paraId="5125F8C7" w14:textId="77777777" w:rsidR="00074285" w:rsidRDefault="00074285" w:rsidP="00074285">
            <w:pPr>
              <w:pStyle w:val="a1"/>
            </w:pPr>
            <w:r>
              <w:rPr>
                <w:rFonts w:hint="eastAsia"/>
              </w:rPr>
              <w:t>38</w:t>
            </w:r>
          </w:p>
          <w:p w14:paraId="38C5DAE9" w14:textId="77777777" w:rsidR="00074285" w:rsidRDefault="00074285" w:rsidP="00074285">
            <w:pPr>
              <w:pStyle w:val="a1"/>
            </w:pPr>
            <w:r>
              <w:rPr>
                <w:rFonts w:hint="eastAsia"/>
              </w:rPr>
              <w:t>39</w:t>
            </w:r>
          </w:p>
          <w:p w14:paraId="08590EB7" w14:textId="191AC27E" w:rsidR="00074285" w:rsidRPr="00185935" w:rsidRDefault="00074285" w:rsidP="00074285">
            <w:pPr>
              <w:pStyle w:val="a1"/>
            </w:pPr>
            <w:r>
              <w:rPr>
                <w:rFonts w:hint="eastAsia"/>
              </w:rPr>
              <w:t>40</w:t>
            </w:r>
          </w:p>
        </w:tc>
        <w:tc>
          <w:tcPr>
            <w:tcW w:w="10631" w:type="dxa"/>
          </w:tcPr>
          <w:p w14:paraId="0F1BF702" w14:textId="77777777" w:rsidR="00074285" w:rsidRDefault="00074285" w:rsidP="00074285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net.skhu.lecture05;</w:t>
            </w:r>
          </w:p>
          <w:p w14:paraId="3EDFB8BB" w14:textId="77777777" w:rsidR="00074285" w:rsidRDefault="00074285" w:rsidP="00074285">
            <w:pPr>
              <w:pStyle w:val="a1"/>
            </w:pPr>
          </w:p>
          <w:p w14:paraId="27BEAFD5" w14:textId="77777777" w:rsidR="00074285" w:rsidRDefault="00074285" w:rsidP="00074285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java.util.ArrayList;</w:t>
            </w:r>
          </w:p>
          <w:p w14:paraId="596C464F" w14:textId="77777777" w:rsidR="00074285" w:rsidRDefault="00074285" w:rsidP="00074285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java.util.Iterator;</w:t>
            </w:r>
          </w:p>
          <w:p w14:paraId="29D22CED" w14:textId="77777777" w:rsidR="00074285" w:rsidRDefault="00074285" w:rsidP="00074285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java.util.LinkedList;</w:t>
            </w:r>
          </w:p>
          <w:p w14:paraId="7F124CF8" w14:textId="77777777" w:rsidR="00074285" w:rsidRDefault="00074285" w:rsidP="00074285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java.util.List;</w:t>
            </w:r>
          </w:p>
          <w:p w14:paraId="7C1FD43B" w14:textId="77777777" w:rsidR="00074285" w:rsidRDefault="00074285" w:rsidP="00074285">
            <w:pPr>
              <w:pStyle w:val="a1"/>
            </w:pPr>
          </w:p>
          <w:p w14:paraId="6C1DCB4D" w14:textId="77777777" w:rsidR="00074285" w:rsidRDefault="00074285" w:rsidP="00074285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Polymorphism3 {</w:t>
            </w:r>
          </w:p>
          <w:p w14:paraId="4E0D2A27" w14:textId="77777777" w:rsidR="00074285" w:rsidRDefault="00074285" w:rsidP="00074285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6A170AA2" w14:textId="77777777" w:rsidR="00074285" w:rsidRDefault="00074285" w:rsidP="0007428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addIntegersToList(List&lt;Integer&gt;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 xml:space="preserve">,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count</w:t>
            </w:r>
            <w:r>
              <w:rPr>
                <w:color w:val="000000"/>
              </w:rPr>
              <w:t>) {</w:t>
            </w:r>
          </w:p>
          <w:p w14:paraId="10FFDB58" w14:textId="77777777" w:rsidR="00074285" w:rsidRDefault="00074285" w:rsidP="0007428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=0;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&lt; </w:t>
            </w:r>
            <w:r>
              <w:rPr>
                <w:color w:val="6A3E3E"/>
              </w:rPr>
              <w:t>count</w:t>
            </w:r>
            <w:r>
              <w:rPr>
                <w:color w:val="000000"/>
              </w:rPr>
              <w:t>; ++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>)</w:t>
            </w:r>
          </w:p>
          <w:p w14:paraId="428E876D" w14:textId="77777777" w:rsidR="00074285" w:rsidRDefault="00074285" w:rsidP="00074285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.add(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);        </w:t>
            </w:r>
          </w:p>
          <w:p w14:paraId="70EE2CDF" w14:textId="77777777" w:rsidR="00074285" w:rsidRDefault="00074285" w:rsidP="00074285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7C3C63C4" w14:textId="77777777" w:rsidR="00074285" w:rsidRDefault="00074285" w:rsidP="00074285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33CC40AD" w14:textId="77777777" w:rsidR="00074285" w:rsidRDefault="00074285" w:rsidP="0007428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removeOddNumbers(List&lt;Integer&gt;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) {</w:t>
            </w:r>
          </w:p>
          <w:p w14:paraId="3DDA0B08" w14:textId="77777777" w:rsidR="00074285" w:rsidRDefault="00074285" w:rsidP="00074285">
            <w:pPr>
              <w:pStyle w:val="a1"/>
            </w:pPr>
            <w:r>
              <w:rPr>
                <w:color w:val="000000"/>
              </w:rPr>
              <w:t xml:space="preserve">        Iterator&lt;Integer&gt; </w:t>
            </w:r>
            <w:r>
              <w:rPr>
                <w:color w:val="6A3E3E"/>
              </w:rPr>
              <w:t>iterator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.iterator();</w:t>
            </w:r>
          </w:p>
          <w:p w14:paraId="70E6181B" w14:textId="77777777" w:rsidR="00074285" w:rsidRDefault="00074285" w:rsidP="0007428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while</w:t>
            </w:r>
            <w:r>
              <w:rPr>
                <w:color w:val="000000"/>
              </w:rPr>
              <w:t xml:space="preserve"> (</w:t>
            </w:r>
            <w:r>
              <w:rPr>
                <w:color w:val="6A3E3E"/>
              </w:rPr>
              <w:t>iterator</w:t>
            </w:r>
            <w:r>
              <w:rPr>
                <w:color w:val="000000"/>
              </w:rPr>
              <w:t>.hasNext()) {</w:t>
            </w:r>
          </w:p>
          <w:p w14:paraId="4637BAB8" w14:textId="77777777" w:rsidR="00074285" w:rsidRDefault="00074285" w:rsidP="00074285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iterator</w:t>
            </w:r>
            <w:r>
              <w:rPr>
                <w:color w:val="000000"/>
              </w:rPr>
              <w:t>.next();</w:t>
            </w:r>
          </w:p>
          <w:p w14:paraId="630308DF" w14:textId="77777777" w:rsidR="00074285" w:rsidRDefault="00074285" w:rsidP="00074285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% 2 == 1) </w:t>
            </w:r>
            <w:r>
              <w:rPr>
                <w:color w:val="6A3E3E"/>
              </w:rPr>
              <w:t>iterator</w:t>
            </w:r>
            <w:r>
              <w:rPr>
                <w:color w:val="000000"/>
              </w:rPr>
              <w:t>.remove();</w:t>
            </w:r>
          </w:p>
          <w:p w14:paraId="06783FA9" w14:textId="77777777" w:rsidR="00074285" w:rsidRDefault="00074285" w:rsidP="00074285">
            <w:pPr>
              <w:pStyle w:val="a1"/>
            </w:pPr>
            <w:r>
              <w:rPr>
                <w:color w:val="000000"/>
              </w:rPr>
              <w:t xml:space="preserve">        }            </w:t>
            </w:r>
          </w:p>
          <w:p w14:paraId="4E2EF868" w14:textId="77777777" w:rsidR="00074285" w:rsidRDefault="00074285" w:rsidP="00074285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7AFC8897" w14:textId="77777777" w:rsidR="00074285" w:rsidRDefault="00074285" w:rsidP="00074285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45110EC1" w14:textId="77777777" w:rsidR="00074285" w:rsidRDefault="00074285" w:rsidP="0007428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printList(List&lt;Integer&gt;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) {</w:t>
            </w:r>
          </w:p>
          <w:p w14:paraId="3A6FCC5E" w14:textId="77777777" w:rsidR="00074285" w:rsidRDefault="00074285" w:rsidP="0007428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: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)</w:t>
            </w:r>
          </w:p>
          <w:p w14:paraId="6E000C36" w14:textId="77777777" w:rsidR="00074285" w:rsidRDefault="00074285" w:rsidP="00074285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"%d "</w:t>
            </w:r>
            <w:r>
              <w:rPr>
                <w:color w:val="000000"/>
              </w:rPr>
              <w:t xml:space="preserve">, 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>);</w:t>
            </w:r>
          </w:p>
          <w:p w14:paraId="12E15A32" w14:textId="77777777" w:rsidR="00074285" w:rsidRDefault="00074285" w:rsidP="00074285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.println();</w:t>
            </w:r>
          </w:p>
          <w:p w14:paraId="6A4DFD43" w14:textId="77777777" w:rsidR="00074285" w:rsidRDefault="00074285" w:rsidP="00074285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4CF9F005" w14:textId="77777777" w:rsidR="00074285" w:rsidRDefault="00074285" w:rsidP="00074285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2B79D33F" w14:textId="77777777" w:rsidR="00074285" w:rsidRDefault="00074285" w:rsidP="0007428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</w:t>
            </w:r>
            <w:r w:rsidRPr="00B87596">
              <w:rPr>
                <w:color w:val="000000"/>
                <w:highlight w:val="yellow"/>
              </w:rPr>
              <w:t>doSomething</w:t>
            </w:r>
            <w:r>
              <w:rPr>
                <w:color w:val="000000"/>
              </w:rPr>
              <w:t xml:space="preserve">(List&lt;Integer&gt;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) {</w:t>
            </w:r>
          </w:p>
          <w:p w14:paraId="7BA9F325" w14:textId="77777777" w:rsidR="00074285" w:rsidRDefault="00074285" w:rsidP="00074285">
            <w:pPr>
              <w:pStyle w:val="a1"/>
            </w:pPr>
            <w:r>
              <w:rPr>
                <w:color w:val="000000"/>
              </w:rPr>
              <w:t xml:space="preserve">        addIntegersToList(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, 20);</w:t>
            </w:r>
          </w:p>
          <w:p w14:paraId="41E1DBC9" w14:textId="77777777" w:rsidR="00074285" w:rsidRDefault="00074285" w:rsidP="00074285">
            <w:pPr>
              <w:pStyle w:val="a1"/>
            </w:pPr>
            <w:r>
              <w:rPr>
                <w:color w:val="000000"/>
              </w:rPr>
              <w:t xml:space="preserve">        removeOddNumbers(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);</w:t>
            </w:r>
          </w:p>
          <w:p w14:paraId="10B985EA" w14:textId="77777777" w:rsidR="00074285" w:rsidRDefault="00074285" w:rsidP="00074285">
            <w:pPr>
              <w:pStyle w:val="a1"/>
            </w:pPr>
            <w:r>
              <w:rPr>
                <w:color w:val="000000"/>
              </w:rPr>
              <w:t xml:space="preserve">        printList(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 xml:space="preserve">);                </w:t>
            </w:r>
          </w:p>
          <w:p w14:paraId="385317F5" w14:textId="77777777" w:rsidR="00074285" w:rsidRDefault="00074285" w:rsidP="00074285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66CAE373" w14:textId="77777777" w:rsidR="00074285" w:rsidRDefault="00074285" w:rsidP="00074285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10849DA1" w14:textId="77777777" w:rsidR="00074285" w:rsidRDefault="00074285" w:rsidP="0007428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4A9FDDB7" w14:textId="77777777" w:rsidR="00074285" w:rsidRDefault="00074285" w:rsidP="00074285">
            <w:pPr>
              <w:pStyle w:val="a1"/>
            </w:pPr>
            <w:r>
              <w:rPr>
                <w:color w:val="000000"/>
              </w:rPr>
              <w:t xml:space="preserve">        </w:t>
            </w:r>
            <w:r w:rsidRPr="00B87596">
              <w:rPr>
                <w:color w:val="000000"/>
                <w:highlight w:val="yellow"/>
              </w:rPr>
              <w:t>doSomething</w:t>
            </w:r>
            <w:r>
              <w:rPr>
                <w:color w:val="000000"/>
              </w:rPr>
              <w:t>(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</w:t>
            </w:r>
            <w:r w:rsidRPr="00B87596">
              <w:rPr>
                <w:color w:val="000000"/>
                <w:highlight w:val="cyan"/>
              </w:rPr>
              <w:t>ArrayList</w:t>
            </w:r>
            <w:r>
              <w:rPr>
                <w:color w:val="000000"/>
              </w:rPr>
              <w:t>&lt;Integer&gt;());</w:t>
            </w:r>
          </w:p>
          <w:p w14:paraId="7209801B" w14:textId="77777777" w:rsidR="00074285" w:rsidRDefault="00074285" w:rsidP="00074285">
            <w:pPr>
              <w:pStyle w:val="a1"/>
            </w:pPr>
            <w:r>
              <w:rPr>
                <w:color w:val="000000"/>
              </w:rPr>
              <w:t xml:space="preserve">        </w:t>
            </w:r>
            <w:r w:rsidRPr="00B87596">
              <w:rPr>
                <w:color w:val="000000"/>
                <w:highlight w:val="yellow"/>
              </w:rPr>
              <w:t>doSomething</w:t>
            </w:r>
            <w:r>
              <w:rPr>
                <w:color w:val="000000"/>
              </w:rPr>
              <w:t>(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</w:t>
            </w:r>
            <w:r w:rsidRPr="00B87596">
              <w:rPr>
                <w:color w:val="000000"/>
                <w:highlight w:val="green"/>
              </w:rPr>
              <w:t>LinkedList</w:t>
            </w:r>
            <w:r>
              <w:rPr>
                <w:color w:val="000000"/>
              </w:rPr>
              <w:t>&lt;Integer&gt;());</w:t>
            </w:r>
          </w:p>
          <w:p w14:paraId="718488B6" w14:textId="77777777" w:rsidR="00074285" w:rsidRDefault="00074285" w:rsidP="00074285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047DA688" w14:textId="77777777" w:rsidR="00074285" w:rsidRDefault="00074285" w:rsidP="00074285">
            <w:pPr>
              <w:pStyle w:val="a1"/>
            </w:pPr>
          </w:p>
          <w:p w14:paraId="636A5EFC" w14:textId="77777777" w:rsidR="00074285" w:rsidRDefault="00074285" w:rsidP="00074285">
            <w:pPr>
              <w:pStyle w:val="a1"/>
            </w:pPr>
            <w:r>
              <w:rPr>
                <w:color w:val="000000"/>
              </w:rPr>
              <w:t>}</w:t>
            </w:r>
          </w:p>
          <w:p w14:paraId="5B964577" w14:textId="77777777" w:rsidR="00074285" w:rsidRDefault="00074285" w:rsidP="00074285">
            <w:pPr>
              <w:pStyle w:val="a1"/>
            </w:pPr>
          </w:p>
        </w:tc>
      </w:tr>
    </w:tbl>
    <w:p w14:paraId="4D75DFFD" w14:textId="0B8A7A07" w:rsidR="00074285" w:rsidRDefault="00074285" w:rsidP="00074285"/>
    <w:p w14:paraId="5A782666" w14:textId="4E65F850" w:rsidR="00C9737F" w:rsidRDefault="00C9737F" w:rsidP="00074285"/>
    <w:p w14:paraId="38F3E610" w14:textId="7FCDB4D9" w:rsidR="00C9737F" w:rsidRDefault="00C9737F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119FDC26" w14:textId="2DEF05DB" w:rsidR="00C9737F" w:rsidRDefault="00C9737F" w:rsidP="00C9737F">
      <w:pPr>
        <w:pStyle w:val="Heading2"/>
      </w:pPr>
      <w:r>
        <w:rPr>
          <w:rFonts w:hint="eastAsia"/>
        </w:rPr>
        <w:lastRenderedPageBreak/>
        <w:t xml:space="preserve">탐색 </w:t>
      </w:r>
      <w:r>
        <w:t xml:space="preserve">&amp; </w:t>
      </w:r>
      <w:r>
        <w:rPr>
          <w:rFonts w:hint="eastAsia"/>
        </w:rPr>
        <w:t>삭제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C9737F" w14:paraId="34E1D5EB" w14:textId="77777777" w:rsidTr="00A03931">
        <w:tc>
          <w:tcPr>
            <w:tcW w:w="426" w:type="dxa"/>
          </w:tcPr>
          <w:p w14:paraId="6B0A9A54" w14:textId="77777777" w:rsidR="00C9737F" w:rsidRPr="00185935" w:rsidRDefault="00C9737F" w:rsidP="00A03931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10CF71CB" w14:textId="77777777" w:rsidR="00C9737F" w:rsidRPr="00185935" w:rsidRDefault="00C9737F" w:rsidP="00A03931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014D342B" w14:textId="77777777" w:rsidR="00C9737F" w:rsidRPr="00185935" w:rsidRDefault="00C9737F" w:rsidP="00A03931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09D70AAD" w14:textId="77777777" w:rsidR="00C9737F" w:rsidRPr="00185935" w:rsidRDefault="00C9737F" w:rsidP="00A03931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19C1330B" w14:textId="77777777" w:rsidR="00C9737F" w:rsidRPr="00185935" w:rsidRDefault="00C9737F" w:rsidP="00A03931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23CFE1B6" w14:textId="77777777" w:rsidR="00C9737F" w:rsidRPr="00185935" w:rsidRDefault="00C9737F" w:rsidP="00A03931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7912C17E" w14:textId="77777777" w:rsidR="00C9737F" w:rsidRPr="00185935" w:rsidRDefault="00C9737F" w:rsidP="00A03931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5F95F412" w14:textId="77777777" w:rsidR="00C9737F" w:rsidRPr="00185935" w:rsidRDefault="00C9737F" w:rsidP="00A03931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16C15159" w14:textId="77777777" w:rsidR="00C9737F" w:rsidRDefault="00C9737F" w:rsidP="00A03931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115A9203" w14:textId="77777777" w:rsidR="00C9737F" w:rsidRDefault="00C9737F" w:rsidP="00A03931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5AA025ED" w14:textId="77777777" w:rsidR="00C9737F" w:rsidRDefault="00C9737F" w:rsidP="00A03931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4CDBCEB6" w14:textId="77777777" w:rsidR="00C9737F" w:rsidRDefault="00C9737F" w:rsidP="00A03931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2795FF40" w14:textId="77777777" w:rsidR="00C9737F" w:rsidRDefault="00C9737F" w:rsidP="00A03931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406DF9A4" w14:textId="77777777" w:rsidR="00C9737F" w:rsidRDefault="00C9737F" w:rsidP="00A03931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560ED5AE" w14:textId="77777777" w:rsidR="00C9737F" w:rsidRDefault="00C9737F" w:rsidP="00A03931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12284A88" w14:textId="77777777" w:rsidR="00C9737F" w:rsidRDefault="00C9737F" w:rsidP="00A03931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2EC00079" w14:textId="77777777" w:rsidR="00C9737F" w:rsidRDefault="00C9737F" w:rsidP="00A03931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16DEFD39" w14:textId="77777777" w:rsidR="00C9737F" w:rsidRDefault="00C9737F" w:rsidP="00A03931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03A53054" w14:textId="77777777" w:rsidR="00C9737F" w:rsidRDefault="00C9737F" w:rsidP="00A03931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733BB7F7" w14:textId="77777777" w:rsidR="00C9737F" w:rsidRDefault="00C9737F" w:rsidP="00A03931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550D7A70" w14:textId="77777777" w:rsidR="00C9737F" w:rsidRDefault="00C9737F" w:rsidP="00A03931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011EF056" w14:textId="77777777" w:rsidR="00C9737F" w:rsidRDefault="00C9737F" w:rsidP="00A03931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1AF6B7F6" w14:textId="77777777" w:rsidR="00C9737F" w:rsidRDefault="00C9737F" w:rsidP="00A03931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05FC0BFF" w14:textId="77777777" w:rsidR="00C9737F" w:rsidRDefault="00C9737F" w:rsidP="00A03931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3164FA62" w14:textId="77777777" w:rsidR="00C9737F" w:rsidRDefault="00C9737F" w:rsidP="00A03931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09E66167" w14:textId="77777777" w:rsidR="00C9737F" w:rsidRDefault="00C9737F" w:rsidP="00A03931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66335570" w14:textId="77777777" w:rsidR="00C9737F" w:rsidRDefault="00C9737F" w:rsidP="00A03931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5A61A7E7" w14:textId="77777777" w:rsidR="00C9737F" w:rsidRDefault="00C9737F" w:rsidP="00A03931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6F7334F6" w14:textId="77777777" w:rsidR="00C9737F" w:rsidRDefault="00C9737F" w:rsidP="00A03931">
            <w:pPr>
              <w:pStyle w:val="a1"/>
            </w:pPr>
            <w:r>
              <w:rPr>
                <w:rFonts w:hint="eastAsia"/>
              </w:rPr>
              <w:t>29</w:t>
            </w:r>
          </w:p>
          <w:p w14:paraId="31C3BEB9" w14:textId="77777777" w:rsidR="00C9737F" w:rsidRDefault="00C9737F" w:rsidP="00A03931">
            <w:pPr>
              <w:pStyle w:val="a1"/>
            </w:pPr>
            <w:r>
              <w:rPr>
                <w:rFonts w:hint="eastAsia"/>
              </w:rPr>
              <w:t>30</w:t>
            </w:r>
          </w:p>
          <w:p w14:paraId="3D7894B3" w14:textId="77777777" w:rsidR="00C9737F" w:rsidRDefault="00C9737F" w:rsidP="00A03931">
            <w:pPr>
              <w:pStyle w:val="a1"/>
            </w:pPr>
            <w:r>
              <w:rPr>
                <w:rFonts w:hint="eastAsia"/>
              </w:rPr>
              <w:t>31</w:t>
            </w:r>
          </w:p>
          <w:p w14:paraId="55ED7A88" w14:textId="77777777" w:rsidR="00C9737F" w:rsidRDefault="00C9737F" w:rsidP="00A03931">
            <w:pPr>
              <w:pStyle w:val="a1"/>
            </w:pPr>
            <w:r>
              <w:rPr>
                <w:rFonts w:hint="eastAsia"/>
              </w:rPr>
              <w:t>32</w:t>
            </w:r>
          </w:p>
          <w:p w14:paraId="128295A4" w14:textId="77777777" w:rsidR="00C9737F" w:rsidRDefault="00C9737F" w:rsidP="00A03931">
            <w:pPr>
              <w:pStyle w:val="a1"/>
            </w:pPr>
            <w:r>
              <w:rPr>
                <w:rFonts w:hint="eastAsia"/>
              </w:rPr>
              <w:t>33</w:t>
            </w:r>
          </w:p>
          <w:p w14:paraId="36B36D13" w14:textId="77777777" w:rsidR="00C9737F" w:rsidRDefault="00C9737F" w:rsidP="00A03931">
            <w:pPr>
              <w:pStyle w:val="a1"/>
            </w:pPr>
            <w:r>
              <w:rPr>
                <w:rFonts w:hint="eastAsia"/>
              </w:rPr>
              <w:t>34</w:t>
            </w:r>
          </w:p>
          <w:p w14:paraId="1C6C4A18" w14:textId="77777777" w:rsidR="00C9737F" w:rsidRDefault="00C9737F" w:rsidP="00A03931">
            <w:pPr>
              <w:pStyle w:val="a1"/>
            </w:pPr>
            <w:r>
              <w:rPr>
                <w:rFonts w:hint="eastAsia"/>
              </w:rPr>
              <w:t>35</w:t>
            </w:r>
          </w:p>
          <w:p w14:paraId="01634C8B" w14:textId="77777777" w:rsidR="00C9737F" w:rsidRDefault="00C9737F" w:rsidP="00A03931">
            <w:pPr>
              <w:pStyle w:val="a1"/>
            </w:pPr>
            <w:r>
              <w:rPr>
                <w:rFonts w:hint="eastAsia"/>
              </w:rPr>
              <w:t>36</w:t>
            </w:r>
          </w:p>
          <w:p w14:paraId="597C3175" w14:textId="77777777" w:rsidR="00C9737F" w:rsidRDefault="00C9737F" w:rsidP="00A03931">
            <w:pPr>
              <w:pStyle w:val="a1"/>
            </w:pPr>
            <w:r>
              <w:rPr>
                <w:rFonts w:hint="eastAsia"/>
              </w:rPr>
              <w:t>37</w:t>
            </w:r>
          </w:p>
          <w:p w14:paraId="0C8241DB" w14:textId="77777777" w:rsidR="00C9737F" w:rsidRDefault="00C9737F" w:rsidP="00A03931">
            <w:pPr>
              <w:pStyle w:val="a1"/>
            </w:pPr>
            <w:r>
              <w:rPr>
                <w:rFonts w:hint="eastAsia"/>
              </w:rPr>
              <w:t>38</w:t>
            </w:r>
          </w:p>
          <w:p w14:paraId="7C252028" w14:textId="77777777" w:rsidR="00C9737F" w:rsidRDefault="00C9737F" w:rsidP="00A03931">
            <w:pPr>
              <w:pStyle w:val="a1"/>
            </w:pPr>
            <w:r>
              <w:rPr>
                <w:rFonts w:hint="eastAsia"/>
              </w:rPr>
              <w:t>39</w:t>
            </w:r>
          </w:p>
          <w:p w14:paraId="0610C69C" w14:textId="77777777" w:rsidR="00C9737F" w:rsidRDefault="00C9737F" w:rsidP="00A03931">
            <w:pPr>
              <w:pStyle w:val="a1"/>
            </w:pPr>
            <w:r>
              <w:rPr>
                <w:rFonts w:hint="eastAsia"/>
              </w:rPr>
              <w:t>40</w:t>
            </w:r>
          </w:p>
          <w:p w14:paraId="6E31E6F3" w14:textId="77777777" w:rsidR="004A1467" w:rsidRDefault="004A1467" w:rsidP="00A03931">
            <w:pPr>
              <w:pStyle w:val="a1"/>
            </w:pPr>
            <w:r>
              <w:rPr>
                <w:rFonts w:hint="eastAsia"/>
              </w:rPr>
              <w:t>4</w:t>
            </w:r>
            <w:r>
              <w:t>1</w:t>
            </w:r>
          </w:p>
          <w:p w14:paraId="3C7D13C8" w14:textId="77777777" w:rsidR="004A1467" w:rsidRDefault="004A1467" w:rsidP="00A03931">
            <w:pPr>
              <w:pStyle w:val="a1"/>
            </w:pPr>
            <w:r>
              <w:rPr>
                <w:rFonts w:hint="eastAsia"/>
              </w:rPr>
              <w:t>4</w:t>
            </w:r>
            <w:r>
              <w:t>2</w:t>
            </w:r>
          </w:p>
          <w:p w14:paraId="374FA82D" w14:textId="569F341C" w:rsidR="004A1467" w:rsidRPr="00185935" w:rsidRDefault="004A1467" w:rsidP="00A03931">
            <w:pPr>
              <w:pStyle w:val="a1"/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10631" w:type="dxa"/>
          </w:tcPr>
          <w:p w14:paraId="5238D037" w14:textId="77777777" w:rsidR="004A1467" w:rsidRDefault="004A1467" w:rsidP="004A1467">
            <w:pPr>
              <w:pStyle w:val="a0"/>
            </w:pPr>
            <w:r>
              <w:rPr>
                <w:color w:val="7F0055"/>
              </w:rPr>
              <w:t>package</w:t>
            </w:r>
            <w:r>
              <w:t xml:space="preserve"> net.skhu.iterator;</w:t>
            </w:r>
          </w:p>
          <w:p w14:paraId="6898B6F4" w14:textId="77777777" w:rsidR="004A1467" w:rsidRDefault="004A1467" w:rsidP="004A1467">
            <w:pPr>
              <w:pStyle w:val="a0"/>
            </w:pPr>
          </w:p>
          <w:p w14:paraId="45AF9AD6" w14:textId="77777777" w:rsidR="004A1467" w:rsidRDefault="004A1467" w:rsidP="004A1467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java.util.ArrayList;</w:t>
            </w:r>
          </w:p>
          <w:p w14:paraId="7CD3E8AB" w14:textId="77777777" w:rsidR="004A1467" w:rsidRDefault="004A1467" w:rsidP="004A1467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java.util.Iterator;</w:t>
            </w:r>
          </w:p>
          <w:p w14:paraId="6891DBA9" w14:textId="77777777" w:rsidR="004A1467" w:rsidRDefault="004A1467" w:rsidP="004A1467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java.util.List;</w:t>
            </w:r>
          </w:p>
          <w:p w14:paraId="3EA4BFD5" w14:textId="77777777" w:rsidR="004A1467" w:rsidRDefault="004A1467" w:rsidP="004A1467">
            <w:pPr>
              <w:pStyle w:val="a0"/>
            </w:pPr>
          </w:p>
          <w:p w14:paraId="51601543" w14:textId="77777777" w:rsidR="004A1467" w:rsidRDefault="004A1467" w:rsidP="004A1467">
            <w:pPr>
              <w:pStyle w:val="a0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class</w:t>
            </w:r>
            <w:r>
              <w:t xml:space="preserve"> Exampl01 {</w:t>
            </w:r>
          </w:p>
          <w:p w14:paraId="6E1C7EBC" w14:textId="77777777" w:rsidR="004A1467" w:rsidRDefault="004A1467" w:rsidP="004A1467">
            <w:pPr>
              <w:pStyle w:val="a0"/>
            </w:pPr>
          </w:p>
          <w:p w14:paraId="5636D281" w14:textId="77777777" w:rsidR="004A1467" w:rsidRDefault="004A1467" w:rsidP="004A1467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static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addIntegersToList(List&lt;Integer&gt; </w:t>
            </w:r>
            <w:r>
              <w:rPr>
                <w:color w:val="6A3E3E"/>
              </w:rPr>
              <w:t>list</w:t>
            </w:r>
            <w:r>
              <w:t xml:space="preserve">, 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6A3E3E"/>
              </w:rPr>
              <w:t>count</w:t>
            </w:r>
            <w:r>
              <w:t>) {</w:t>
            </w:r>
          </w:p>
          <w:p w14:paraId="10368166" w14:textId="77777777" w:rsidR="004A1467" w:rsidRDefault="004A1467" w:rsidP="004A1467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for</w:t>
            </w:r>
            <w:r>
              <w:t xml:space="preserve"> (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6A3E3E"/>
              </w:rPr>
              <w:t>i</w:t>
            </w:r>
            <w:r>
              <w:t xml:space="preserve"> = 0; </w:t>
            </w:r>
            <w:r>
              <w:rPr>
                <w:color w:val="6A3E3E"/>
              </w:rPr>
              <w:t>i</w:t>
            </w:r>
            <w:r>
              <w:t xml:space="preserve"> &lt; </w:t>
            </w:r>
            <w:r>
              <w:rPr>
                <w:color w:val="6A3E3E"/>
              </w:rPr>
              <w:t>count</w:t>
            </w:r>
            <w:r>
              <w:t>; ++</w:t>
            </w:r>
            <w:r>
              <w:rPr>
                <w:color w:val="6A3E3E"/>
              </w:rPr>
              <w:t>i</w:t>
            </w:r>
            <w:r>
              <w:t>)</w:t>
            </w:r>
          </w:p>
          <w:p w14:paraId="160ED410" w14:textId="77777777" w:rsidR="004A1467" w:rsidRDefault="004A1467" w:rsidP="004A1467">
            <w:pPr>
              <w:pStyle w:val="a0"/>
            </w:pPr>
            <w:r>
              <w:t xml:space="preserve">            </w:t>
            </w:r>
            <w:r>
              <w:rPr>
                <w:color w:val="6A3E3E"/>
              </w:rPr>
              <w:t>list</w:t>
            </w:r>
            <w:r>
              <w:t>.add(</w:t>
            </w:r>
            <w:r>
              <w:rPr>
                <w:color w:val="6A3E3E"/>
              </w:rPr>
              <w:t>i</w:t>
            </w:r>
            <w:r>
              <w:t>);</w:t>
            </w:r>
          </w:p>
          <w:p w14:paraId="51EA3185" w14:textId="77777777" w:rsidR="004A1467" w:rsidRDefault="004A1467" w:rsidP="004A1467">
            <w:pPr>
              <w:pStyle w:val="a0"/>
            </w:pPr>
            <w:r>
              <w:t xml:space="preserve">    }</w:t>
            </w:r>
          </w:p>
          <w:p w14:paraId="207A8EA4" w14:textId="77777777" w:rsidR="004A1467" w:rsidRDefault="004A1467" w:rsidP="004A1467">
            <w:pPr>
              <w:pStyle w:val="a0"/>
            </w:pPr>
          </w:p>
          <w:p w14:paraId="18BEDC75" w14:textId="77777777" w:rsidR="004A1467" w:rsidRDefault="004A1467" w:rsidP="004A1467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static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remove1(List&lt;Integer&gt; </w:t>
            </w:r>
            <w:r>
              <w:rPr>
                <w:color w:val="6A3E3E"/>
              </w:rPr>
              <w:t>list</w:t>
            </w:r>
            <w:r>
              <w:t>) {</w:t>
            </w:r>
          </w:p>
          <w:p w14:paraId="6D1C34CA" w14:textId="77777777" w:rsidR="004A1467" w:rsidRDefault="004A1467" w:rsidP="004A1467">
            <w:pPr>
              <w:pStyle w:val="a0"/>
            </w:pPr>
            <w:r>
              <w:t xml:space="preserve">        Iterator&lt;Integer&gt; </w:t>
            </w:r>
            <w:r>
              <w:rPr>
                <w:color w:val="6A3E3E"/>
              </w:rPr>
              <w:t>iterator</w:t>
            </w:r>
            <w:r>
              <w:t xml:space="preserve"> = </w:t>
            </w:r>
            <w:r>
              <w:rPr>
                <w:color w:val="6A3E3E"/>
              </w:rPr>
              <w:t>list</w:t>
            </w:r>
            <w:r>
              <w:t>.iterator();</w:t>
            </w:r>
          </w:p>
          <w:p w14:paraId="6E2223BD" w14:textId="77777777" w:rsidR="004A1467" w:rsidRDefault="004A1467" w:rsidP="004A1467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while</w:t>
            </w:r>
            <w:r>
              <w:t xml:space="preserve"> (</w:t>
            </w:r>
            <w:r>
              <w:rPr>
                <w:color w:val="6A3E3E"/>
              </w:rPr>
              <w:t>iterator</w:t>
            </w:r>
            <w:r>
              <w:t>.hasNext()) {</w:t>
            </w:r>
          </w:p>
          <w:p w14:paraId="2EC1FB54" w14:textId="77777777" w:rsidR="004A1467" w:rsidRDefault="004A1467" w:rsidP="004A1467">
            <w:pPr>
              <w:pStyle w:val="a0"/>
            </w:pPr>
            <w:r>
              <w:t xml:space="preserve">            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6A3E3E"/>
              </w:rPr>
              <w:t>value</w:t>
            </w:r>
            <w:r>
              <w:t xml:space="preserve"> = </w:t>
            </w:r>
            <w:r>
              <w:rPr>
                <w:color w:val="6A3E3E"/>
              </w:rPr>
              <w:t>iterator</w:t>
            </w:r>
            <w:r>
              <w:t>.next();</w:t>
            </w:r>
          </w:p>
          <w:p w14:paraId="62D38E1F" w14:textId="77777777" w:rsidR="004A1467" w:rsidRDefault="004A1467" w:rsidP="004A1467">
            <w:pPr>
              <w:pStyle w:val="a0"/>
            </w:pPr>
            <w:r>
              <w:t xml:space="preserve">            </w:t>
            </w:r>
            <w:r>
              <w:rPr>
                <w:color w:val="7F0055"/>
              </w:rPr>
              <w:t>if</w:t>
            </w:r>
            <w:r>
              <w:t xml:space="preserve"> (3 &lt;= </w:t>
            </w:r>
            <w:r>
              <w:rPr>
                <w:color w:val="6A3E3E"/>
              </w:rPr>
              <w:t>value</w:t>
            </w:r>
            <w:r>
              <w:t xml:space="preserve"> &amp;&amp; </w:t>
            </w:r>
            <w:r>
              <w:rPr>
                <w:color w:val="6A3E3E"/>
              </w:rPr>
              <w:t>value</w:t>
            </w:r>
            <w:r>
              <w:t xml:space="preserve"> &lt;= 6)</w:t>
            </w:r>
          </w:p>
          <w:p w14:paraId="69001579" w14:textId="77777777" w:rsidR="004A1467" w:rsidRDefault="004A1467" w:rsidP="004A1467">
            <w:pPr>
              <w:pStyle w:val="a0"/>
            </w:pPr>
            <w:r>
              <w:t xml:space="preserve">                </w:t>
            </w:r>
            <w:r w:rsidRPr="00CE6BB7">
              <w:rPr>
                <w:color w:val="6A3E3E"/>
                <w:highlight w:val="yellow"/>
              </w:rPr>
              <w:t>iterator</w:t>
            </w:r>
            <w:r w:rsidRPr="00CE6BB7">
              <w:rPr>
                <w:highlight w:val="yellow"/>
              </w:rPr>
              <w:t>.remove</w:t>
            </w:r>
            <w:r>
              <w:t>();</w:t>
            </w:r>
          </w:p>
          <w:p w14:paraId="4344B778" w14:textId="77777777" w:rsidR="004A1467" w:rsidRDefault="004A1467" w:rsidP="004A1467">
            <w:pPr>
              <w:pStyle w:val="a0"/>
            </w:pPr>
            <w:r>
              <w:t xml:space="preserve">        }</w:t>
            </w:r>
          </w:p>
          <w:p w14:paraId="3E3F61BE" w14:textId="77777777" w:rsidR="004A1467" w:rsidRDefault="004A1467" w:rsidP="004A1467">
            <w:pPr>
              <w:pStyle w:val="a0"/>
            </w:pPr>
            <w:r>
              <w:t xml:space="preserve">    }</w:t>
            </w:r>
          </w:p>
          <w:p w14:paraId="20958620" w14:textId="77777777" w:rsidR="004A1467" w:rsidRDefault="004A1467" w:rsidP="004A1467">
            <w:pPr>
              <w:pStyle w:val="a0"/>
            </w:pPr>
          </w:p>
          <w:p w14:paraId="234733C5" w14:textId="77777777" w:rsidR="004A1467" w:rsidRDefault="004A1467" w:rsidP="004A1467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static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remove2(List&lt;Integer&gt; </w:t>
            </w:r>
            <w:r>
              <w:rPr>
                <w:color w:val="6A3E3E"/>
              </w:rPr>
              <w:t>list</w:t>
            </w:r>
            <w:r>
              <w:t>) {</w:t>
            </w:r>
          </w:p>
          <w:p w14:paraId="7D99E49B" w14:textId="77777777" w:rsidR="004A1467" w:rsidRDefault="004A1467" w:rsidP="004A1467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for</w:t>
            </w:r>
            <w:r>
              <w:t xml:space="preserve"> (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6A3E3E"/>
              </w:rPr>
              <w:t>i</w:t>
            </w:r>
            <w:r>
              <w:t xml:space="preserve"> = 0; </w:t>
            </w:r>
            <w:r>
              <w:rPr>
                <w:color w:val="6A3E3E"/>
              </w:rPr>
              <w:t>i</w:t>
            </w:r>
            <w:r>
              <w:t xml:space="preserve"> &lt; </w:t>
            </w:r>
            <w:r>
              <w:rPr>
                <w:color w:val="6A3E3E"/>
              </w:rPr>
              <w:t>list</w:t>
            </w:r>
            <w:r>
              <w:t>.size(); ++</w:t>
            </w:r>
            <w:r>
              <w:rPr>
                <w:color w:val="6A3E3E"/>
              </w:rPr>
              <w:t>i</w:t>
            </w:r>
            <w:r>
              <w:t>) {</w:t>
            </w:r>
          </w:p>
          <w:p w14:paraId="13E3F88F" w14:textId="77777777" w:rsidR="004A1467" w:rsidRDefault="004A1467" w:rsidP="004A1467">
            <w:pPr>
              <w:pStyle w:val="a0"/>
            </w:pPr>
            <w:r>
              <w:t xml:space="preserve">            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6A3E3E"/>
              </w:rPr>
              <w:t>value</w:t>
            </w:r>
            <w:r>
              <w:t xml:space="preserve"> = </w:t>
            </w:r>
            <w:r>
              <w:rPr>
                <w:color w:val="6A3E3E"/>
              </w:rPr>
              <w:t>list</w:t>
            </w:r>
            <w:r>
              <w:t>.get(</w:t>
            </w:r>
            <w:r>
              <w:rPr>
                <w:color w:val="6A3E3E"/>
              </w:rPr>
              <w:t>i</w:t>
            </w:r>
            <w:r>
              <w:t>);</w:t>
            </w:r>
          </w:p>
          <w:p w14:paraId="2BC34F4E" w14:textId="77777777" w:rsidR="004A1467" w:rsidRDefault="004A1467" w:rsidP="004A1467">
            <w:pPr>
              <w:pStyle w:val="a0"/>
            </w:pPr>
            <w:r>
              <w:t xml:space="preserve">            </w:t>
            </w:r>
            <w:r>
              <w:rPr>
                <w:color w:val="7F0055"/>
              </w:rPr>
              <w:t>if</w:t>
            </w:r>
            <w:r>
              <w:t xml:space="preserve"> (3 &lt;= </w:t>
            </w:r>
            <w:r>
              <w:rPr>
                <w:color w:val="6A3E3E"/>
              </w:rPr>
              <w:t>value</w:t>
            </w:r>
            <w:r>
              <w:t xml:space="preserve"> &amp;&amp; </w:t>
            </w:r>
            <w:r>
              <w:rPr>
                <w:color w:val="6A3E3E"/>
              </w:rPr>
              <w:t>value</w:t>
            </w:r>
            <w:r>
              <w:t xml:space="preserve"> &lt;= 6)</w:t>
            </w:r>
          </w:p>
          <w:p w14:paraId="7EC63681" w14:textId="77777777" w:rsidR="004A1467" w:rsidRDefault="004A1467" w:rsidP="004A1467">
            <w:pPr>
              <w:pStyle w:val="a0"/>
            </w:pPr>
            <w:r>
              <w:t xml:space="preserve">                </w:t>
            </w:r>
            <w:r w:rsidRPr="00CE6BB7">
              <w:rPr>
                <w:color w:val="6A3E3E"/>
                <w:highlight w:val="yellow"/>
              </w:rPr>
              <w:t>list</w:t>
            </w:r>
            <w:r w:rsidRPr="00CE6BB7">
              <w:rPr>
                <w:highlight w:val="yellow"/>
              </w:rPr>
              <w:t>.remove</w:t>
            </w:r>
            <w:r>
              <w:t>(</w:t>
            </w:r>
            <w:r>
              <w:rPr>
                <w:color w:val="6A3E3E"/>
              </w:rPr>
              <w:t>i</w:t>
            </w:r>
            <w:r>
              <w:t>);</w:t>
            </w:r>
          </w:p>
          <w:p w14:paraId="1525E488" w14:textId="77777777" w:rsidR="004A1467" w:rsidRDefault="004A1467" w:rsidP="004A1467">
            <w:pPr>
              <w:pStyle w:val="a0"/>
            </w:pPr>
            <w:r>
              <w:t xml:space="preserve">        }</w:t>
            </w:r>
          </w:p>
          <w:p w14:paraId="69BCFE02" w14:textId="77777777" w:rsidR="004A1467" w:rsidRDefault="004A1467" w:rsidP="004A1467">
            <w:pPr>
              <w:pStyle w:val="a0"/>
            </w:pPr>
            <w:r>
              <w:t xml:space="preserve">    }</w:t>
            </w:r>
          </w:p>
          <w:p w14:paraId="1269934E" w14:textId="77777777" w:rsidR="004A1467" w:rsidRDefault="004A1467" w:rsidP="004A1467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static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main(String[] </w:t>
            </w:r>
            <w:r>
              <w:rPr>
                <w:color w:val="6A3E3E"/>
              </w:rPr>
              <w:t>args</w:t>
            </w:r>
            <w:r>
              <w:t>) {</w:t>
            </w:r>
          </w:p>
          <w:p w14:paraId="7744E57C" w14:textId="77777777" w:rsidR="004A1467" w:rsidRDefault="004A1467" w:rsidP="004A1467">
            <w:pPr>
              <w:pStyle w:val="a0"/>
            </w:pPr>
            <w:r>
              <w:t xml:space="preserve">        List&lt;Integer&gt; </w:t>
            </w:r>
            <w:r>
              <w:rPr>
                <w:color w:val="6A3E3E"/>
              </w:rPr>
              <w:t>list1</w:t>
            </w:r>
            <w:r>
              <w:t xml:space="preserve"> = </w:t>
            </w:r>
            <w:r>
              <w:rPr>
                <w:color w:val="7F0055"/>
              </w:rPr>
              <w:t>new</w:t>
            </w:r>
            <w:r>
              <w:t xml:space="preserve"> ArrayList&lt;Integer&gt;();</w:t>
            </w:r>
          </w:p>
          <w:p w14:paraId="2924B132" w14:textId="77777777" w:rsidR="004A1467" w:rsidRDefault="004A1467" w:rsidP="004A1467">
            <w:pPr>
              <w:pStyle w:val="a0"/>
            </w:pPr>
          </w:p>
          <w:p w14:paraId="7FAE9B69" w14:textId="77777777" w:rsidR="004A1467" w:rsidRDefault="004A1467" w:rsidP="004A1467">
            <w:pPr>
              <w:pStyle w:val="a0"/>
            </w:pPr>
            <w:r>
              <w:t xml:space="preserve">        addIntegersToList(</w:t>
            </w:r>
            <w:r>
              <w:rPr>
                <w:color w:val="6A3E3E"/>
              </w:rPr>
              <w:t>list1</w:t>
            </w:r>
            <w:r>
              <w:t>, 10);</w:t>
            </w:r>
          </w:p>
          <w:p w14:paraId="688CF996" w14:textId="77777777" w:rsidR="004A1467" w:rsidRDefault="004A1467" w:rsidP="004A1467">
            <w:pPr>
              <w:pStyle w:val="a0"/>
            </w:pPr>
            <w:r>
              <w:t xml:space="preserve">        remove1(</w:t>
            </w:r>
            <w:r>
              <w:rPr>
                <w:color w:val="6A3E3E"/>
              </w:rPr>
              <w:t>list1</w:t>
            </w:r>
            <w:r>
              <w:t>);</w:t>
            </w:r>
          </w:p>
          <w:p w14:paraId="034FE5CF" w14:textId="77777777" w:rsidR="004A1467" w:rsidRDefault="004A1467" w:rsidP="004A1467">
            <w:pPr>
              <w:pStyle w:val="a0"/>
            </w:pPr>
            <w:r>
              <w:t xml:space="preserve">        System.</w:t>
            </w:r>
            <w:r>
              <w:rPr>
                <w:color w:val="0000C0"/>
              </w:rPr>
              <w:t>out</w:t>
            </w:r>
            <w:r>
              <w:t>.println(</w:t>
            </w:r>
            <w:r>
              <w:rPr>
                <w:color w:val="6A3E3E"/>
              </w:rPr>
              <w:t>list1</w:t>
            </w:r>
            <w:r>
              <w:t>.toString());</w:t>
            </w:r>
          </w:p>
          <w:p w14:paraId="2B2FE269" w14:textId="77777777" w:rsidR="004A1467" w:rsidRDefault="004A1467" w:rsidP="004A1467">
            <w:pPr>
              <w:pStyle w:val="a0"/>
            </w:pPr>
          </w:p>
          <w:p w14:paraId="670D9010" w14:textId="77777777" w:rsidR="004A1467" w:rsidRDefault="004A1467" w:rsidP="004A1467">
            <w:pPr>
              <w:pStyle w:val="a0"/>
            </w:pPr>
            <w:r>
              <w:t xml:space="preserve">        List&lt;Integer&gt; </w:t>
            </w:r>
            <w:r>
              <w:rPr>
                <w:color w:val="6A3E3E"/>
              </w:rPr>
              <w:t>list2</w:t>
            </w:r>
            <w:r>
              <w:t xml:space="preserve"> = </w:t>
            </w:r>
            <w:r>
              <w:rPr>
                <w:color w:val="7F0055"/>
              </w:rPr>
              <w:t>new</w:t>
            </w:r>
            <w:r>
              <w:t xml:space="preserve"> ArrayList&lt;Integer&gt;();</w:t>
            </w:r>
          </w:p>
          <w:p w14:paraId="0E5CB651" w14:textId="77777777" w:rsidR="004A1467" w:rsidRDefault="004A1467" w:rsidP="004A1467">
            <w:pPr>
              <w:pStyle w:val="a0"/>
            </w:pPr>
            <w:r>
              <w:t xml:space="preserve">        addIntegersToList(</w:t>
            </w:r>
            <w:r>
              <w:rPr>
                <w:color w:val="6A3E3E"/>
              </w:rPr>
              <w:t>list2</w:t>
            </w:r>
            <w:r>
              <w:t>, 10);</w:t>
            </w:r>
          </w:p>
          <w:p w14:paraId="15CB089C" w14:textId="77777777" w:rsidR="004A1467" w:rsidRDefault="004A1467" w:rsidP="004A1467">
            <w:pPr>
              <w:pStyle w:val="a0"/>
            </w:pPr>
            <w:r>
              <w:t xml:space="preserve">        remove2(</w:t>
            </w:r>
            <w:r>
              <w:rPr>
                <w:color w:val="6A3E3E"/>
              </w:rPr>
              <w:t>list2</w:t>
            </w:r>
            <w:r>
              <w:t>);</w:t>
            </w:r>
          </w:p>
          <w:p w14:paraId="29161194" w14:textId="77777777" w:rsidR="004A1467" w:rsidRDefault="004A1467" w:rsidP="004A1467">
            <w:pPr>
              <w:pStyle w:val="a0"/>
            </w:pPr>
            <w:r>
              <w:t xml:space="preserve">        System.</w:t>
            </w:r>
            <w:r>
              <w:rPr>
                <w:color w:val="0000C0"/>
              </w:rPr>
              <w:t>out</w:t>
            </w:r>
            <w:r>
              <w:t>.println(</w:t>
            </w:r>
            <w:r>
              <w:rPr>
                <w:color w:val="6A3E3E"/>
              </w:rPr>
              <w:t>list2</w:t>
            </w:r>
            <w:r>
              <w:t>.toString());</w:t>
            </w:r>
          </w:p>
          <w:p w14:paraId="4EAD2A7D" w14:textId="77777777" w:rsidR="004A1467" w:rsidRDefault="004A1467" w:rsidP="004A1467">
            <w:pPr>
              <w:pStyle w:val="a0"/>
            </w:pPr>
            <w:r>
              <w:t xml:space="preserve">    }</w:t>
            </w:r>
          </w:p>
          <w:p w14:paraId="6443E170" w14:textId="77777777" w:rsidR="004A1467" w:rsidRDefault="004A1467" w:rsidP="004A1467">
            <w:pPr>
              <w:pStyle w:val="a0"/>
            </w:pPr>
          </w:p>
          <w:p w14:paraId="1B2C7256" w14:textId="77777777" w:rsidR="004A1467" w:rsidRDefault="004A1467" w:rsidP="004A1467">
            <w:pPr>
              <w:pStyle w:val="a0"/>
            </w:pPr>
            <w:r>
              <w:t>}</w:t>
            </w:r>
          </w:p>
          <w:p w14:paraId="355C66D5" w14:textId="77777777" w:rsidR="00C9737F" w:rsidRDefault="00C9737F" w:rsidP="004A1467">
            <w:pPr>
              <w:pStyle w:val="a0"/>
            </w:pPr>
          </w:p>
        </w:tc>
      </w:tr>
    </w:tbl>
    <w:p w14:paraId="45C06DDD" w14:textId="349EFF13" w:rsidR="00C9737F" w:rsidRDefault="00C9737F" w:rsidP="00C9737F"/>
    <w:p w14:paraId="52AC3AC4" w14:textId="2B34C796" w:rsidR="004A1467" w:rsidRDefault="004A1467" w:rsidP="00C9737F"/>
    <w:p w14:paraId="22D99033" w14:textId="7197BD71" w:rsidR="004A1467" w:rsidRDefault="004A1467" w:rsidP="00C9737F">
      <w:r>
        <w:rPr>
          <w:rFonts w:hint="eastAsia"/>
        </w:rPr>
        <w:t>실행 결과 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A1467" w14:paraId="7B757D20" w14:textId="77777777" w:rsidTr="004A1467">
        <w:tc>
          <w:tcPr>
            <w:tcW w:w="10456" w:type="dxa"/>
          </w:tcPr>
          <w:p w14:paraId="2379ECB0" w14:textId="77777777" w:rsidR="00C803D8" w:rsidRDefault="00C803D8" w:rsidP="00C803D8">
            <w:r>
              <w:t>[0, 1, 2, 7, 8, 9]</w:t>
            </w:r>
          </w:p>
          <w:p w14:paraId="19841710" w14:textId="1779DCE7" w:rsidR="004A1467" w:rsidRDefault="00C803D8" w:rsidP="00C803D8">
            <w:r>
              <w:t>[0, 1, 2, 4, 6, 7, 8, 9]</w:t>
            </w:r>
          </w:p>
        </w:tc>
      </w:tr>
    </w:tbl>
    <w:p w14:paraId="654B7F4D" w14:textId="391C4FE7" w:rsidR="004A1467" w:rsidRDefault="004A1467" w:rsidP="00C9737F"/>
    <w:p w14:paraId="0E321D6C" w14:textId="1997AE8F" w:rsidR="00C803D8" w:rsidRDefault="00C803D8" w:rsidP="00C9737F">
      <w:r>
        <w:rPr>
          <w:rFonts w:hint="eastAsia"/>
        </w:rPr>
        <w:t>r</w:t>
      </w:r>
      <w:r>
        <w:t xml:space="preserve">emove2 </w:t>
      </w:r>
      <w:r>
        <w:rPr>
          <w:rFonts w:hint="eastAsia"/>
        </w:rPr>
        <w:t xml:space="preserve">메소드는 </w:t>
      </w:r>
      <w:r>
        <w:t xml:space="preserve">3~6 </w:t>
      </w:r>
      <w:r>
        <w:rPr>
          <w:rFonts w:hint="eastAsia"/>
        </w:rPr>
        <w:t>값들을 삭제하지 못했고,</w:t>
      </w:r>
      <w:r>
        <w:t xml:space="preserve"> 3</w:t>
      </w:r>
      <w:r>
        <w:rPr>
          <w:rFonts w:hint="eastAsia"/>
        </w:rPr>
        <w:t xml:space="preserve">과 </w:t>
      </w:r>
      <w:r>
        <w:t xml:space="preserve">5 </w:t>
      </w:r>
      <w:r>
        <w:rPr>
          <w:rFonts w:hint="eastAsia"/>
        </w:rPr>
        <w:t>값만 삭제되었다.</w:t>
      </w:r>
      <w:r>
        <w:t xml:space="preserve"> </w:t>
      </w:r>
      <w:r>
        <w:rPr>
          <w:rFonts w:hint="eastAsia"/>
        </w:rPr>
        <w:t>이유가 무엇일까?</w:t>
      </w:r>
    </w:p>
    <w:p w14:paraId="162E3C6B" w14:textId="06D08F52" w:rsidR="004A1467" w:rsidRDefault="004A1467" w:rsidP="00C9737F"/>
    <w:p w14:paraId="0A16E3FB" w14:textId="77777777" w:rsidR="004A1467" w:rsidRPr="00C9737F" w:rsidRDefault="004A1467" w:rsidP="00C9737F"/>
    <w:sectPr w:rsidR="004A1467" w:rsidRPr="00C9737F" w:rsidSect="00B12C18">
      <w:footerReference w:type="default" r:id="rId13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653B1" w14:textId="77777777" w:rsidR="00383005" w:rsidRDefault="00383005" w:rsidP="00B12C18">
      <w:r>
        <w:separator/>
      </w:r>
    </w:p>
  </w:endnote>
  <w:endnote w:type="continuationSeparator" w:id="0">
    <w:p w14:paraId="3D826B53" w14:textId="77777777" w:rsidR="00383005" w:rsidRDefault="00383005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5EFB5" w14:textId="726BA83E" w:rsidR="00074285" w:rsidRPr="00B12C18" w:rsidRDefault="00074285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EE2B0E">
      <w:rPr>
        <w:noProof/>
        <w:color w:val="A6A6A6" w:themeColor="background1" w:themeShade="A6"/>
      </w:rPr>
      <w:t>15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EE2B0E">
      <w:rPr>
        <w:noProof/>
        <w:color w:val="A6A6A6" w:themeColor="background1" w:themeShade="A6"/>
      </w:rPr>
      <w:t>15</w:t>
    </w:r>
    <w:r w:rsidRPr="00B12C18">
      <w:rPr>
        <w:color w:val="A6A6A6" w:themeColor="background1" w:themeShade="A6"/>
      </w:rPr>
      <w:fldChar w:fldCharType="end"/>
    </w:r>
  </w:p>
  <w:p w14:paraId="2519D1FD" w14:textId="77777777" w:rsidR="00074285" w:rsidRDefault="000742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CB373" w14:textId="77777777" w:rsidR="00383005" w:rsidRDefault="00383005" w:rsidP="00B12C18">
      <w:r>
        <w:separator/>
      </w:r>
    </w:p>
  </w:footnote>
  <w:footnote w:type="continuationSeparator" w:id="0">
    <w:p w14:paraId="4B46E446" w14:textId="77777777" w:rsidR="00383005" w:rsidRDefault="00383005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37D0"/>
    <w:multiLevelType w:val="multilevel"/>
    <w:tmpl w:val="04B4C6C4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)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C81"/>
    <w:rsid w:val="00042B86"/>
    <w:rsid w:val="000739A7"/>
    <w:rsid w:val="00074285"/>
    <w:rsid w:val="000B45F2"/>
    <w:rsid w:val="000E09E0"/>
    <w:rsid w:val="000F0785"/>
    <w:rsid w:val="000F25E2"/>
    <w:rsid w:val="000F5B92"/>
    <w:rsid w:val="001219F9"/>
    <w:rsid w:val="001410B4"/>
    <w:rsid w:val="00144B62"/>
    <w:rsid w:val="00197C55"/>
    <w:rsid w:val="001B3F66"/>
    <w:rsid w:val="001D58E5"/>
    <w:rsid w:val="002161B8"/>
    <w:rsid w:val="0022388C"/>
    <w:rsid w:val="00246B23"/>
    <w:rsid w:val="00284358"/>
    <w:rsid w:val="002A0850"/>
    <w:rsid w:val="002C0AD7"/>
    <w:rsid w:val="002D009F"/>
    <w:rsid w:val="002F238A"/>
    <w:rsid w:val="00383005"/>
    <w:rsid w:val="003E3A3C"/>
    <w:rsid w:val="003F2570"/>
    <w:rsid w:val="00406DB4"/>
    <w:rsid w:val="00436275"/>
    <w:rsid w:val="00447147"/>
    <w:rsid w:val="00461A20"/>
    <w:rsid w:val="004A1467"/>
    <w:rsid w:val="004A3D34"/>
    <w:rsid w:val="00530E33"/>
    <w:rsid w:val="00531685"/>
    <w:rsid w:val="00550E2D"/>
    <w:rsid w:val="005D338B"/>
    <w:rsid w:val="00685E52"/>
    <w:rsid w:val="006F162D"/>
    <w:rsid w:val="0072705B"/>
    <w:rsid w:val="00736A16"/>
    <w:rsid w:val="00787A02"/>
    <w:rsid w:val="007C4067"/>
    <w:rsid w:val="007D4A8E"/>
    <w:rsid w:val="007D76F0"/>
    <w:rsid w:val="008C57C7"/>
    <w:rsid w:val="00905752"/>
    <w:rsid w:val="0093126A"/>
    <w:rsid w:val="009879A8"/>
    <w:rsid w:val="00A21C1D"/>
    <w:rsid w:val="00A27C06"/>
    <w:rsid w:val="00B12C18"/>
    <w:rsid w:val="00B16E53"/>
    <w:rsid w:val="00B368C1"/>
    <w:rsid w:val="00B87596"/>
    <w:rsid w:val="00BB3C81"/>
    <w:rsid w:val="00BB446B"/>
    <w:rsid w:val="00C331C7"/>
    <w:rsid w:val="00C76C94"/>
    <w:rsid w:val="00C803D8"/>
    <w:rsid w:val="00C9737F"/>
    <w:rsid w:val="00CE01B1"/>
    <w:rsid w:val="00CE6BB7"/>
    <w:rsid w:val="00D15FEE"/>
    <w:rsid w:val="00D20F08"/>
    <w:rsid w:val="00DD4C39"/>
    <w:rsid w:val="00E422CC"/>
    <w:rsid w:val="00E50655"/>
    <w:rsid w:val="00E54B4B"/>
    <w:rsid w:val="00E802C7"/>
    <w:rsid w:val="00EE2B0E"/>
    <w:rsid w:val="00EF2D24"/>
    <w:rsid w:val="00F00180"/>
    <w:rsid w:val="00F002DB"/>
    <w:rsid w:val="00F350DD"/>
    <w:rsid w:val="00F3620A"/>
    <w:rsid w:val="00F579D5"/>
    <w:rsid w:val="00F94D44"/>
    <w:rsid w:val="00FA4E71"/>
    <w:rsid w:val="00FE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7F2115C"/>
  <w15:chartTrackingRefBased/>
  <w15:docId w15:val="{80E75334-0770-40EC-9AF5-DD5E01D7E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3C81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굴림체" w:eastAsia="굴림체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9D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9D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9D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9D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9D5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79D5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qFormat/>
    <w:rsid w:val="002F238A"/>
    <w:pPr>
      <w:numPr>
        <w:numId w:val="3"/>
      </w:numPr>
      <w:ind w:leftChars="0" w:left="300" w:hangingChars="150" w:hanging="300"/>
    </w:p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paragraph" w:customStyle="1" w:styleId="a1">
    <w:name w:val="코드표"/>
    <w:basedOn w:val="Normal"/>
    <w:link w:val="Char1"/>
    <w:qFormat/>
    <w:rsid w:val="00BB3C81"/>
    <w:pPr>
      <w:wordWrap/>
      <w:adjustRightInd w:val="0"/>
      <w:spacing w:line="220" w:lineRule="exact"/>
    </w:pPr>
    <w:rPr>
      <w:rFonts w:cs="굴림체"/>
      <w:bCs/>
      <w:kern w:val="0"/>
    </w:rPr>
  </w:style>
  <w:style w:type="character" w:customStyle="1" w:styleId="Char1">
    <w:name w:val="코드표 Char"/>
    <w:basedOn w:val="DefaultParagraphFont"/>
    <w:link w:val="a1"/>
    <w:rsid w:val="00BB3C81"/>
    <w:rPr>
      <w:rFonts w:ascii="굴림체" w:eastAsia="굴림체" w:cs="굴림체"/>
      <w:bCs/>
      <w:kern w:val="0"/>
      <w:szCs w:val="20"/>
    </w:rPr>
  </w:style>
  <w:style w:type="table" w:styleId="TableGrid">
    <w:name w:val="Table Grid"/>
    <w:basedOn w:val="TableNormal"/>
    <w:uiPriority w:val="59"/>
    <w:rsid w:val="00BB3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21C1D"/>
  </w:style>
  <w:style w:type="character" w:customStyle="1" w:styleId="DateChar">
    <w:name w:val="Date Char"/>
    <w:basedOn w:val="DefaultParagraphFont"/>
    <w:link w:val="Date"/>
    <w:uiPriority w:val="99"/>
    <w:semiHidden/>
    <w:rsid w:val="00A21C1D"/>
    <w:rPr>
      <w:rFonts w:ascii="굴림체" w:eastAsia="굴림체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E3833"/>
  </w:style>
  <w:style w:type="paragraph" w:styleId="TOC2">
    <w:name w:val="toc 2"/>
    <w:basedOn w:val="Normal"/>
    <w:next w:val="Normal"/>
    <w:autoRedefine/>
    <w:uiPriority w:val="39"/>
    <w:unhideWhenUsed/>
    <w:rsid w:val="00FE3833"/>
    <w:pPr>
      <w:ind w:leftChars="200" w:left="425"/>
    </w:pPr>
  </w:style>
  <w:style w:type="character" w:styleId="Hyperlink">
    <w:name w:val="Hyperlink"/>
    <w:basedOn w:val="DefaultParagraphFont"/>
    <w:uiPriority w:val="99"/>
    <w:unhideWhenUsed/>
    <w:rsid w:val="00FE38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\DesktopLink\&#53596;&#54540;&#47551;1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DABA7-07FA-47F7-BC6B-075EFC2F3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템플릿1.dotx</Template>
  <TotalTime>903</TotalTime>
  <Pages>16</Pages>
  <Words>2757</Words>
  <Characters>15721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Lee Seungjin</cp:lastModifiedBy>
  <cp:revision>43</cp:revision>
  <dcterms:created xsi:type="dcterms:W3CDTF">2016-07-21T06:09:00Z</dcterms:created>
  <dcterms:modified xsi:type="dcterms:W3CDTF">2018-10-28T17:17:00Z</dcterms:modified>
</cp:coreProperties>
</file>