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199D8" w14:textId="3B1A46DD" w:rsidR="00AE7353" w:rsidRPr="00E7090A" w:rsidRDefault="00AE7353" w:rsidP="00F579D5">
      <w:pPr>
        <w:rPr>
          <w:b/>
          <w:sz w:val="48"/>
          <w:szCs w:val="48"/>
        </w:rPr>
      </w:pPr>
      <w:r w:rsidRPr="00E7090A">
        <w:rPr>
          <w:rFonts w:hint="eastAsia"/>
          <w:b/>
          <w:sz w:val="48"/>
          <w:szCs w:val="48"/>
        </w:rPr>
        <w:t>I</w:t>
      </w:r>
      <w:r w:rsidRPr="00E7090A">
        <w:rPr>
          <w:b/>
          <w:sz w:val="48"/>
          <w:szCs w:val="48"/>
        </w:rPr>
        <w:t>terator</w:t>
      </w:r>
    </w:p>
    <w:p w14:paraId="7A1D6333" w14:textId="081AAF66" w:rsidR="00AE7353" w:rsidRDefault="00AE7353" w:rsidP="00F579D5">
      <w:r>
        <w:t>2016-12-21</w:t>
      </w:r>
    </w:p>
    <w:p w14:paraId="02C78066" w14:textId="3D8C7606" w:rsidR="00AE7353" w:rsidRDefault="00AE7353" w:rsidP="00F579D5">
      <w:r>
        <w:rPr>
          <w:rFonts w:hint="eastAsia"/>
        </w:rPr>
        <w:t>이승진</w:t>
      </w:r>
    </w:p>
    <w:p w14:paraId="50988C1C" w14:textId="4048AB7F" w:rsidR="00AE7353" w:rsidRDefault="00AE7353" w:rsidP="00F579D5"/>
    <w:p w14:paraId="3EE7EEC5" w14:textId="4D94D75C" w:rsidR="00AE7353" w:rsidRDefault="00AE7353" w:rsidP="00F579D5"/>
    <w:p w14:paraId="6216C42E" w14:textId="016F4281" w:rsidR="00AE7353" w:rsidRPr="00E7090A" w:rsidRDefault="00E7090A" w:rsidP="00F579D5">
      <w:pPr>
        <w:rPr>
          <w:b/>
          <w:sz w:val="28"/>
        </w:rPr>
      </w:pPr>
      <w:r w:rsidRPr="00E7090A">
        <w:rPr>
          <w:rFonts w:hint="eastAsia"/>
          <w:b/>
          <w:sz w:val="28"/>
        </w:rPr>
        <w:t>학습 목표</w:t>
      </w:r>
    </w:p>
    <w:p w14:paraId="24570A22" w14:textId="5803F892" w:rsidR="00E7090A" w:rsidRDefault="00E7090A" w:rsidP="00F579D5">
      <w:r>
        <w:rPr>
          <w:rFonts w:hint="eastAsia"/>
        </w:rPr>
        <w:t>I</w:t>
      </w:r>
      <w:r>
        <w:t xml:space="preserve">terator </w:t>
      </w:r>
      <w:r>
        <w:rPr>
          <w:rFonts w:hint="eastAsia"/>
        </w:rPr>
        <w:t>객체 생성 방법과 사용 방법</w:t>
      </w:r>
    </w:p>
    <w:p w14:paraId="2B63D6B3" w14:textId="1A3535FE" w:rsidR="00E7090A" w:rsidRDefault="00E7090A" w:rsidP="00F579D5">
      <w:r>
        <w:rPr>
          <w:rFonts w:hint="eastAsia"/>
        </w:rPr>
        <w:t>L</w:t>
      </w:r>
      <w:r>
        <w:t xml:space="preserve">istIterator </w:t>
      </w:r>
      <w:r>
        <w:rPr>
          <w:rFonts w:hint="eastAsia"/>
        </w:rPr>
        <w:t>객체 생성 방법과 사용 방법</w:t>
      </w:r>
    </w:p>
    <w:p w14:paraId="06651922" w14:textId="367DCD15" w:rsidR="00E7090A" w:rsidRDefault="00E7090A" w:rsidP="00F579D5">
      <w:r>
        <w:rPr>
          <w:rFonts w:hint="eastAsia"/>
        </w:rPr>
        <w:t>컬렉션을 탐색 도중 삽입과 삭제 하기</w:t>
      </w:r>
    </w:p>
    <w:p w14:paraId="1331606B" w14:textId="1A4AF18F" w:rsidR="00E7090A" w:rsidRDefault="00E7090A" w:rsidP="00F579D5"/>
    <w:p w14:paraId="4821B17F" w14:textId="4310520A" w:rsidR="00E7090A" w:rsidRDefault="00E7090A" w:rsidP="00F579D5"/>
    <w:p w14:paraId="6782F29D" w14:textId="4A67D77B" w:rsidR="00E7090A" w:rsidRPr="00E7090A" w:rsidRDefault="00E7090A" w:rsidP="00F579D5">
      <w:pPr>
        <w:rPr>
          <w:b/>
          <w:sz w:val="28"/>
        </w:rPr>
      </w:pPr>
      <w:r w:rsidRPr="00E7090A">
        <w:rPr>
          <w:rFonts w:hint="eastAsia"/>
          <w:b/>
          <w:sz w:val="28"/>
        </w:rPr>
        <w:t>목차</w:t>
      </w:r>
    </w:p>
    <w:p w14:paraId="4719E768" w14:textId="4D3E4675" w:rsidR="00E7090A" w:rsidRDefault="00E7090A">
      <w:pPr>
        <w:pStyle w:val="TOC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70109615" w:history="1">
        <w:r w:rsidRPr="00062ACC">
          <w:rPr>
            <w:rStyle w:val="Hyperlink"/>
            <w:rFonts w:hAnsi="굴림체"/>
            <w:noProof/>
          </w:rPr>
          <w:t>1.</w:t>
        </w:r>
        <w:r w:rsidRPr="00062ACC">
          <w:rPr>
            <w:rStyle w:val="Hyperlink"/>
            <w:noProof/>
          </w:rPr>
          <w:t xml:space="preserve"> Iterator 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_Toc470109615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CF56F3" w14:textId="4C6D9E6D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16" w:history="1">
        <w:r w:rsidR="00E7090A" w:rsidRPr="00062ACC">
          <w:rPr>
            <w:rStyle w:val="Hyperlink"/>
            <w:noProof/>
          </w:rPr>
          <w:t>1) 줄임 말 정리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_Toc470109616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2</w:t>
        </w:r>
        <w:r w:rsidR="00E7090A">
          <w:rPr>
            <w:noProof/>
            <w:webHidden/>
          </w:rPr>
          <w:fldChar w:fldCharType="end"/>
        </w:r>
      </w:hyperlink>
    </w:p>
    <w:p w14:paraId="78477DC4" w14:textId="01C81A17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17" w:history="1">
        <w:r w:rsidR="00E7090A" w:rsidRPr="00062ACC">
          <w:rPr>
            <w:rStyle w:val="Hyperlink"/>
            <w:noProof/>
          </w:rPr>
          <w:t>2) Iterator 인터페이스 메소드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_Toc470109617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2</w:t>
        </w:r>
        <w:r w:rsidR="00E7090A">
          <w:rPr>
            <w:noProof/>
            <w:webHidden/>
          </w:rPr>
          <w:fldChar w:fldCharType="end"/>
        </w:r>
      </w:hyperlink>
    </w:p>
    <w:p w14:paraId="69B0D212" w14:textId="60982C99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18" w:history="1">
        <w:r w:rsidR="00E7090A" w:rsidRPr="00062ACC">
          <w:rPr>
            <w:rStyle w:val="Hyperlink"/>
            <w:noProof/>
          </w:rPr>
          <w:t>3) 이터레이터 객체 생성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_Toc470109618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2</w:t>
        </w:r>
        <w:r w:rsidR="00E7090A">
          <w:rPr>
            <w:noProof/>
            <w:webHidden/>
          </w:rPr>
          <w:fldChar w:fldCharType="end"/>
        </w:r>
      </w:hyperlink>
    </w:p>
    <w:p w14:paraId="3F77DEC5" w14:textId="0B2C1646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19" w:history="1">
        <w:r w:rsidR="00E7090A" w:rsidRPr="00062ACC">
          <w:rPr>
            <w:rStyle w:val="Hyperlink"/>
            <w:noProof/>
          </w:rPr>
          <w:t>4) 예제1 - 탐색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_Toc470109619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3</w:t>
        </w:r>
        <w:r w:rsidR="00E7090A">
          <w:rPr>
            <w:noProof/>
            <w:webHidden/>
          </w:rPr>
          <w:fldChar w:fldCharType="end"/>
        </w:r>
      </w:hyperlink>
    </w:p>
    <w:p w14:paraId="74AA0A6C" w14:textId="214AA8D3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20" w:history="1">
        <w:r w:rsidR="00E7090A" w:rsidRPr="00062ACC">
          <w:rPr>
            <w:rStyle w:val="Hyperlink"/>
            <w:noProof/>
          </w:rPr>
          <w:t>5) 예제2 - 탐색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_Toc470109620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4</w:t>
        </w:r>
        <w:r w:rsidR="00E7090A">
          <w:rPr>
            <w:noProof/>
            <w:webHidden/>
          </w:rPr>
          <w:fldChar w:fldCharType="end"/>
        </w:r>
      </w:hyperlink>
    </w:p>
    <w:p w14:paraId="3A5ECFCA" w14:textId="10813AD8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21" w:history="1">
        <w:r w:rsidR="00E7090A" w:rsidRPr="00062ACC">
          <w:rPr>
            <w:rStyle w:val="Hyperlink"/>
            <w:noProof/>
          </w:rPr>
          <w:t>6) 예제3 - 탐색 중 제거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_Toc470109621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5</w:t>
        </w:r>
        <w:r w:rsidR="00E7090A">
          <w:rPr>
            <w:noProof/>
            <w:webHidden/>
          </w:rPr>
          <w:fldChar w:fldCharType="end"/>
        </w:r>
      </w:hyperlink>
    </w:p>
    <w:p w14:paraId="62564A47" w14:textId="2F9E8C9C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22" w:history="1">
        <w:r w:rsidR="00E7090A" w:rsidRPr="00062ACC">
          <w:rPr>
            <w:rStyle w:val="Hyperlink"/>
            <w:noProof/>
          </w:rPr>
          <w:t>7) 예제4 - 탐색 중 제거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_Toc470109622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6</w:t>
        </w:r>
        <w:r w:rsidR="00E7090A">
          <w:rPr>
            <w:noProof/>
            <w:webHidden/>
          </w:rPr>
          <w:fldChar w:fldCharType="end"/>
        </w:r>
      </w:hyperlink>
    </w:p>
    <w:p w14:paraId="236C7417" w14:textId="2B0AFAEA" w:rsidR="00E7090A" w:rsidRDefault="00DE79C5">
      <w:pPr>
        <w:pStyle w:val="TOC1"/>
        <w:tabs>
          <w:tab w:val="right" w:leader="dot" w:pos="10456"/>
        </w:tabs>
        <w:rPr>
          <w:noProof/>
        </w:rPr>
      </w:pPr>
      <w:hyperlink w:anchor="_Toc470109623" w:history="1">
        <w:r w:rsidR="00E7090A" w:rsidRPr="00062ACC">
          <w:rPr>
            <w:rStyle w:val="Hyperlink"/>
            <w:rFonts w:hAnsi="굴림체"/>
            <w:noProof/>
          </w:rPr>
          <w:t>2.</w:t>
        </w:r>
        <w:r w:rsidR="00E7090A" w:rsidRPr="00062ACC">
          <w:rPr>
            <w:rStyle w:val="Hyperlink"/>
            <w:noProof/>
          </w:rPr>
          <w:t xml:space="preserve"> ListIterator 인터페이스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_Toc470109623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7</w:t>
        </w:r>
        <w:r w:rsidR="00E7090A">
          <w:rPr>
            <w:noProof/>
            <w:webHidden/>
          </w:rPr>
          <w:fldChar w:fldCharType="end"/>
        </w:r>
      </w:hyperlink>
    </w:p>
    <w:p w14:paraId="12AE5838" w14:textId="542589BE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24" w:history="1">
        <w:r w:rsidR="00E7090A" w:rsidRPr="00062ACC">
          <w:rPr>
            <w:rStyle w:val="Hyperlink"/>
            <w:noProof/>
          </w:rPr>
          <w:t>1) ListIterator 인터페이스 메소드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_Toc470109624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7</w:t>
        </w:r>
        <w:r w:rsidR="00E7090A">
          <w:rPr>
            <w:noProof/>
            <w:webHidden/>
          </w:rPr>
          <w:fldChar w:fldCharType="end"/>
        </w:r>
      </w:hyperlink>
    </w:p>
    <w:p w14:paraId="457B2938" w14:textId="1A6573D2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25" w:history="1">
        <w:r w:rsidR="00E7090A" w:rsidRPr="00062ACC">
          <w:rPr>
            <w:rStyle w:val="Hyperlink"/>
            <w:noProof/>
          </w:rPr>
          <w:t>2) 리스트 이터레이터 객체 생성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_Toc470109625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7</w:t>
        </w:r>
        <w:r w:rsidR="00E7090A">
          <w:rPr>
            <w:noProof/>
            <w:webHidden/>
          </w:rPr>
          <w:fldChar w:fldCharType="end"/>
        </w:r>
      </w:hyperlink>
    </w:p>
    <w:p w14:paraId="20E9311F" w14:textId="03AAD827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26" w:history="1">
        <w:r w:rsidR="00E7090A" w:rsidRPr="00062ACC">
          <w:rPr>
            <w:rStyle w:val="Hyperlink"/>
            <w:noProof/>
          </w:rPr>
          <w:t>3) 예제5 - 역방향 탐색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_Toc470109626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8</w:t>
        </w:r>
        <w:r w:rsidR="00E7090A">
          <w:rPr>
            <w:noProof/>
            <w:webHidden/>
          </w:rPr>
          <w:fldChar w:fldCharType="end"/>
        </w:r>
      </w:hyperlink>
    </w:p>
    <w:p w14:paraId="2D0E3BB1" w14:textId="7B2B187E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27" w:history="1">
        <w:r w:rsidR="00E7090A" w:rsidRPr="00062ACC">
          <w:rPr>
            <w:rStyle w:val="Hyperlink"/>
            <w:noProof/>
          </w:rPr>
          <w:t>4) 예제6 - 역방향 탐색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_Toc470109627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9</w:t>
        </w:r>
        <w:r w:rsidR="00E7090A">
          <w:rPr>
            <w:noProof/>
            <w:webHidden/>
          </w:rPr>
          <w:fldChar w:fldCharType="end"/>
        </w:r>
      </w:hyperlink>
    </w:p>
    <w:p w14:paraId="1614CF71" w14:textId="296D1455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28" w:history="1">
        <w:r w:rsidR="00E7090A" w:rsidRPr="00062ACC">
          <w:rPr>
            <w:rStyle w:val="Hyperlink"/>
            <w:noProof/>
          </w:rPr>
          <w:t>5) 예제7 - 탐색 중 삽입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_Toc470109628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10</w:t>
        </w:r>
        <w:r w:rsidR="00E7090A">
          <w:rPr>
            <w:noProof/>
            <w:webHidden/>
          </w:rPr>
          <w:fldChar w:fldCharType="end"/>
        </w:r>
      </w:hyperlink>
    </w:p>
    <w:p w14:paraId="3766E93C" w14:textId="6E5FC507" w:rsidR="00E7090A" w:rsidRDefault="00DE79C5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70109629" w:history="1">
        <w:r w:rsidR="00E7090A" w:rsidRPr="00062ACC">
          <w:rPr>
            <w:rStyle w:val="Hyperlink"/>
            <w:noProof/>
          </w:rPr>
          <w:t>6) 예제8 - 탐색 중 삽입</w:t>
        </w:r>
        <w:r w:rsidR="00E7090A">
          <w:rPr>
            <w:noProof/>
            <w:webHidden/>
          </w:rPr>
          <w:tab/>
        </w:r>
        <w:r w:rsidR="00E7090A">
          <w:rPr>
            <w:noProof/>
            <w:webHidden/>
          </w:rPr>
          <w:fldChar w:fldCharType="begin"/>
        </w:r>
        <w:r w:rsidR="00E7090A">
          <w:rPr>
            <w:noProof/>
            <w:webHidden/>
          </w:rPr>
          <w:instrText xml:space="preserve"> PAGEREF _Toc470109629 \h </w:instrText>
        </w:r>
        <w:r w:rsidR="00E7090A">
          <w:rPr>
            <w:noProof/>
            <w:webHidden/>
          </w:rPr>
        </w:r>
        <w:r w:rsidR="00E7090A">
          <w:rPr>
            <w:noProof/>
            <w:webHidden/>
          </w:rPr>
          <w:fldChar w:fldCharType="separate"/>
        </w:r>
        <w:r w:rsidR="00E7090A">
          <w:rPr>
            <w:noProof/>
            <w:webHidden/>
          </w:rPr>
          <w:t>11</w:t>
        </w:r>
        <w:r w:rsidR="00E7090A">
          <w:rPr>
            <w:noProof/>
            <w:webHidden/>
          </w:rPr>
          <w:fldChar w:fldCharType="end"/>
        </w:r>
      </w:hyperlink>
    </w:p>
    <w:p w14:paraId="0CC2646D" w14:textId="4ED9AF3E" w:rsidR="00E7090A" w:rsidRDefault="00E7090A" w:rsidP="00F579D5">
      <w:r>
        <w:fldChar w:fldCharType="end"/>
      </w:r>
    </w:p>
    <w:p w14:paraId="18C9EF84" w14:textId="63D99CC1" w:rsidR="00E7090A" w:rsidRDefault="00E7090A" w:rsidP="00F579D5"/>
    <w:p w14:paraId="2E5F7F24" w14:textId="160CE314" w:rsidR="00E7090A" w:rsidRDefault="00E7090A" w:rsidP="00F579D5"/>
    <w:p w14:paraId="07704578" w14:textId="77777777" w:rsidR="00E7090A" w:rsidRDefault="00E7090A" w:rsidP="00F579D5"/>
    <w:p w14:paraId="77AE6CFD" w14:textId="77777777" w:rsidR="00AE7353" w:rsidRDefault="00AE7353" w:rsidP="00F579D5"/>
    <w:p w14:paraId="180C4631" w14:textId="470CAB3C" w:rsidR="00AE7353" w:rsidRDefault="00AE7353" w:rsidP="00F579D5"/>
    <w:p w14:paraId="580D3872" w14:textId="77777777" w:rsidR="00AE7353" w:rsidRDefault="00AE7353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C11EC72" w14:textId="6D0E48D6" w:rsidR="00AE7353" w:rsidRDefault="00AE7353" w:rsidP="00F579D5"/>
    <w:p w14:paraId="7BDA3795" w14:textId="2E915689" w:rsidR="00D04837" w:rsidRDefault="00F8442E" w:rsidP="00F579D5">
      <w:pPr>
        <w:pStyle w:val="Heading1"/>
      </w:pPr>
      <w:bookmarkStart w:id="0" w:name="_Toc470109615"/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인터페이스</w:t>
      </w:r>
      <w:bookmarkEnd w:id="0"/>
    </w:p>
    <w:p w14:paraId="7D934044" w14:textId="77777777" w:rsidR="00F8442E" w:rsidRDefault="00F8442E" w:rsidP="00F8442E"/>
    <w:p w14:paraId="15157BB3" w14:textId="77777777" w:rsidR="00F8442E" w:rsidRDefault="00F8442E" w:rsidP="00F8442E">
      <w:pPr>
        <w:pStyle w:val="Heading2"/>
      </w:pPr>
      <w:bookmarkStart w:id="1" w:name="_Toc470109616"/>
      <w:r>
        <w:rPr>
          <w:rFonts w:hint="eastAsia"/>
        </w:rPr>
        <w:t>줄임 말 정리</w:t>
      </w:r>
      <w:bookmarkEnd w:id="1"/>
    </w:p>
    <w:p w14:paraId="74373367" w14:textId="3386F6A6" w:rsidR="00F8442E" w:rsidRPr="00F8442E" w:rsidRDefault="00843B17" w:rsidP="00F8442E">
      <w:r>
        <w:rPr>
          <w:rFonts w:hint="eastAsia"/>
        </w:rPr>
        <w:t xml:space="preserve">아래 </w:t>
      </w:r>
      <w:r w:rsidR="00F8442E">
        <w:rPr>
          <w:rFonts w:hint="eastAsia"/>
        </w:rPr>
        <w:t>설명할 때 사용할 줄임말을 정리하자.</w:t>
      </w:r>
    </w:p>
    <w:p w14:paraId="04BBEB29" w14:textId="77777777" w:rsidR="00F8442E" w:rsidRPr="00843B17" w:rsidRDefault="00F8442E" w:rsidP="00F8442E"/>
    <w:p w14:paraId="3839375F" w14:textId="77777777" w:rsidR="00F8442E" w:rsidRDefault="00F8442E" w:rsidP="00F8442E"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>인터페이스를 구현(</w:t>
      </w:r>
      <w:r>
        <w:t>implements)</w:t>
      </w:r>
      <w:r>
        <w:rPr>
          <w:rFonts w:hint="eastAsia"/>
        </w:rPr>
        <w:t xml:space="preserve">한 클래스의 객체 </w:t>
      </w:r>
      <w:r>
        <w:t xml:space="preserve">= </w:t>
      </w:r>
      <w:r>
        <w:rPr>
          <w:rFonts w:hint="eastAsia"/>
        </w:rPr>
        <w:t>컬렉션 객체</w:t>
      </w:r>
    </w:p>
    <w:p w14:paraId="0908253C" w14:textId="12458762" w:rsidR="00AE7353" w:rsidRDefault="00F8442E" w:rsidP="00F8442E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인터페이스를 구현(</w:t>
      </w:r>
      <w:r>
        <w:t>implements)</w:t>
      </w:r>
      <w:r>
        <w:rPr>
          <w:rFonts w:hint="eastAsia"/>
        </w:rPr>
        <w:t xml:space="preserve">한 클래스의 객체 </w:t>
      </w:r>
      <w:r>
        <w:t xml:space="preserve">= </w:t>
      </w:r>
      <w:r>
        <w:rPr>
          <w:rFonts w:hint="eastAsia"/>
        </w:rPr>
        <w:t>이터레이터 객체</w:t>
      </w:r>
    </w:p>
    <w:p w14:paraId="10676311" w14:textId="4D695578" w:rsidR="00AE7353" w:rsidRDefault="00AE7353" w:rsidP="00F8442E"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인터페이스를 구현(</w:t>
      </w:r>
      <w:r>
        <w:t>implements</w:t>
      </w:r>
      <w:r>
        <w:rPr>
          <w:rFonts w:hint="eastAsia"/>
        </w:rPr>
        <w:t xml:space="preserve">)한 클래스의 객체 </w:t>
      </w:r>
      <w:r>
        <w:t xml:space="preserve">= </w:t>
      </w:r>
      <w:r>
        <w:rPr>
          <w:rFonts w:hint="eastAsia"/>
        </w:rPr>
        <w:t>리스트 객체</w:t>
      </w:r>
    </w:p>
    <w:p w14:paraId="63832976" w14:textId="3D711C5F" w:rsidR="00F8442E" w:rsidRDefault="00D30C56" w:rsidP="00F8442E">
      <w:r>
        <w:rPr>
          <w:rFonts w:hint="eastAsia"/>
        </w:rPr>
        <w:t>L</w:t>
      </w:r>
      <w:r>
        <w:t xml:space="preserve">istIterator </w:t>
      </w:r>
      <w:r>
        <w:rPr>
          <w:rFonts w:hint="eastAsia"/>
        </w:rPr>
        <w:t>인터페이스를 구현(</w:t>
      </w:r>
      <w:r>
        <w:t>implements)</w:t>
      </w:r>
      <w:r>
        <w:rPr>
          <w:rFonts w:hint="eastAsia"/>
        </w:rPr>
        <w:t xml:space="preserve">한 클래스의 객체 </w:t>
      </w:r>
      <w:r>
        <w:t xml:space="preserve">= </w:t>
      </w:r>
      <w:r>
        <w:rPr>
          <w:rFonts w:hint="eastAsia"/>
        </w:rPr>
        <w:t>리스트이터레이터 객체</w:t>
      </w:r>
    </w:p>
    <w:p w14:paraId="39DA8875" w14:textId="77777777" w:rsidR="00F8442E" w:rsidRPr="00F8442E" w:rsidRDefault="00F8442E" w:rsidP="00F8442E"/>
    <w:p w14:paraId="0FB1BC42" w14:textId="1B58942F" w:rsidR="00F579D5" w:rsidRDefault="00F8442E" w:rsidP="00F579D5">
      <w:pPr>
        <w:pStyle w:val="Heading2"/>
      </w:pPr>
      <w:bookmarkStart w:id="2" w:name="_Toc470109617"/>
      <w:r>
        <w:rPr>
          <w:rFonts w:hint="eastAsia"/>
        </w:rPr>
        <w:t>I</w:t>
      </w:r>
      <w:r>
        <w:t xml:space="preserve">terator </w:t>
      </w:r>
      <w:r>
        <w:rPr>
          <w:rFonts w:hint="eastAsia"/>
        </w:rPr>
        <w:t>인터페이스</w:t>
      </w:r>
      <w:r w:rsidR="00AE7353">
        <w:rPr>
          <w:rFonts w:hint="eastAsia"/>
        </w:rPr>
        <w:t xml:space="preserve"> 메소드</w:t>
      </w:r>
      <w:bookmarkEnd w:id="2"/>
    </w:p>
    <w:p w14:paraId="308FFBF5" w14:textId="77777777" w:rsidR="00F8442E" w:rsidRPr="00F8442E" w:rsidRDefault="00F8442E" w:rsidP="00F8442E"/>
    <w:p w14:paraId="1EC1A086" w14:textId="6C454E9B" w:rsidR="00F8442E" w:rsidRDefault="00843B17" w:rsidP="00F8442E">
      <w:r>
        <w:rPr>
          <w:rFonts w:hint="eastAsia"/>
        </w:rPr>
        <w:t>C</w:t>
      </w:r>
      <w:r>
        <w:t xml:space="preserve">ollection </w:t>
      </w:r>
      <w:r w:rsidR="00F8442E">
        <w:rPr>
          <w:rFonts w:hint="eastAsia"/>
        </w:rPr>
        <w:t>강의 예제에서 컬렉션 객체를 탐색할 때,</w:t>
      </w:r>
      <w:r w:rsidR="00F8442E">
        <w:t xml:space="preserve"> for </w:t>
      </w:r>
      <w:r w:rsidR="00F8442E">
        <w:rPr>
          <w:rFonts w:hint="eastAsia"/>
        </w:rPr>
        <w:t>루프를 사용하여 구현했었다.</w:t>
      </w:r>
    </w:p>
    <w:p w14:paraId="05380934" w14:textId="77777777" w:rsidR="00F8442E" w:rsidRDefault="00F8442E" w:rsidP="00F8442E">
      <w:r>
        <w:rPr>
          <w:rFonts w:hint="eastAsia"/>
        </w:rPr>
        <w:t>이터레이터 객체를 사용하여, 컬렉션 객체 탐색을 구현할 수도 있다.</w:t>
      </w:r>
    </w:p>
    <w:p w14:paraId="6E1B69F8" w14:textId="77777777" w:rsidR="00843B17" w:rsidRDefault="00843B17" w:rsidP="00F8442E"/>
    <w:p w14:paraId="2A43C610" w14:textId="1AA95B2C" w:rsidR="00F8442E" w:rsidRDefault="00F8442E" w:rsidP="00F8442E">
      <w:r>
        <w:rPr>
          <w:rFonts w:hint="eastAsia"/>
        </w:rPr>
        <w:t>이터레이터 객체는,</w:t>
      </w:r>
      <w:r>
        <w:t xml:space="preserve"> </w:t>
      </w:r>
      <w:r>
        <w:rPr>
          <w:rFonts w:hint="eastAsia"/>
        </w:rPr>
        <w:t>컬렉션 객체를 탐색하기 위한 객체이다.</w:t>
      </w:r>
    </w:p>
    <w:p w14:paraId="05122DCE" w14:textId="4F2B27A4" w:rsidR="00F8442E" w:rsidRDefault="00F8442E" w:rsidP="00F8442E">
      <w:r>
        <w:rPr>
          <w:rFonts w:hint="eastAsia"/>
        </w:rPr>
        <w:t xml:space="preserve">즉 </w:t>
      </w:r>
      <w:r>
        <w:t xml:space="preserve">Iterator </w:t>
      </w:r>
      <w:r>
        <w:rPr>
          <w:rFonts w:hint="eastAsia"/>
        </w:rPr>
        <w:t>인터페이스에는,</w:t>
      </w:r>
      <w:r>
        <w:t xml:space="preserve"> </w:t>
      </w:r>
      <w:r>
        <w:rPr>
          <w:rFonts w:hint="eastAsia"/>
        </w:rPr>
        <w:t>컬렉션 객체를 탐색하기 위한 메소드가 포함되어 있다.</w:t>
      </w:r>
    </w:p>
    <w:p w14:paraId="459CA3CE" w14:textId="1AC51B22" w:rsidR="00AE7353" w:rsidRDefault="00AE7353" w:rsidP="00F8442E"/>
    <w:p w14:paraId="16AEB2CF" w14:textId="5177C46C" w:rsidR="00AE7353" w:rsidRDefault="00AE7353" w:rsidP="00F8442E">
      <w:r>
        <w:rPr>
          <w:rFonts w:hint="eastAsia"/>
        </w:rPr>
        <w:t xml:space="preserve">이터레이터에는 </w:t>
      </w:r>
      <w:r w:rsidRPr="00AE7353">
        <w:rPr>
          <w:rFonts w:hint="eastAsia"/>
          <w:b/>
        </w:rPr>
        <w:t>현재 위치</w:t>
      </w:r>
      <w:r>
        <w:rPr>
          <w:rFonts w:hint="eastAsia"/>
        </w:rPr>
        <w:t>라는 개념이 있다.</w:t>
      </w:r>
    </w:p>
    <w:p w14:paraId="21131B10" w14:textId="77777777" w:rsidR="00AE7353" w:rsidRDefault="00AE7353" w:rsidP="00F8442E">
      <w:r>
        <w:rPr>
          <w:rFonts w:hint="eastAsia"/>
        </w:rPr>
        <w:t>이터레이터에는 컬렉션의 데이터 항목을 하나 가르키는데,</w:t>
      </w:r>
      <w:r>
        <w:t xml:space="preserve"> </w:t>
      </w:r>
    </w:p>
    <w:p w14:paraId="2C25B68F" w14:textId="7EB6B514" w:rsidR="00AE7353" w:rsidRDefault="00AE7353" w:rsidP="00F8442E">
      <w:r>
        <w:rPr>
          <w:rFonts w:hint="eastAsia"/>
        </w:rPr>
        <w:t xml:space="preserve">이터레이터의 </w:t>
      </w:r>
      <w:r w:rsidRPr="00AE7353">
        <w:rPr>
          <w:rFonts w:hint="eastAsia"/>
          <w:b/>
        </w:rPr>
        <w:t>현재 위치</w:t>
      </w:r>
      <w:r>
        <w:rPr>
          <w:rFonts w:hint="eastAsia"/>
        </w:rPr>
        <w:t>는 이터레이터가 현재 가르키고 있는 데이터 항목을 의미한다.</w:t>
      </w:r>
    </w:p>
    <w:p w14:paraId="424DB2AF" w14:textId="0633B8B7" w:rsidR="006802A0" w:rsidRDefault="006802A0" w:rsidP="00F8442E"/>
    <w:p w14:paraId="4821F8A2" w14:textId="77777777" w:rsidR="00AE7353" w:rsidRDefault="00AE7353" w:rsidP="00F844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42E" w14:paraId="680B222A" w14:textId="77777777" w:rsidTr="00F8442E">
        <w:tc>
          <w:tcPr>
            <w:tcW w:w="10456" w:type="dxa"/>
          </w:tcPr>
          <w:p w14:paraId="6BF483C6" w14:textId="0657D507" w:rsidR="00F8442E" w:rsidRPr="0034216F" w:rsidRDefault="00F8442E" w:rsidP="00F8442E">
            <w:pPr>
              <w:rPr>
                <w:b/>
              </w:rPr>
            </w:pPr>
            <w:r w:rsidRPr="0034216F">
              <w:rPr>
                <w:rFonts w:hint="eastAsia"/>
                <w:b/>
              </w:rPr>
              <w:t>boolean has</w:t>
            </w:r>
            <w:bookmarkStart w:id="3" w:name="_GoBack"/>
            <w:bookmarkEnd w:id="3"/>
            <w:r w:rsidRPr="0034216F">
              <w:rPr>
                <w:rFonts w:hint="eastAsia"/>
                <w:b/>
              </w:rPr>
              <w:t>Next</w:t>
            </w:r>
            <w:r w:rsidRPr="0034216F">
              <w:rPr>
                <w:b/>
              </w:rPr>
              <w:t>()</w:t>
            </w:r>
          </w:p>
          <w:p w14:paraId="1E703845" w14:textId="77777777" w:rsidR="00F8442E" w:rsidRDefault="0034216F" w:rsidP="00F8442E">
            <w:r>
              <w:rPr>
                <w:rFonts w:hint="eastAsia"/>
              </w:rPr>
              <w:t xml:space="preserve">컬렉션에 </w:t>
            </w:r>
            <w:r w:rsidR="00F8442E">
              <w:rPr>
                <w:rFonts w:hint="eastAsia"/>
              </w:rPr>
              <w:t xml:space="preserve">아직 탐색할 데이터가 남아 있으면 </w:t>
            </w:r>
            <w:r w:rsidR="00F8442E">
              <w:t>true</w:t>
            </w:r>
            <w:r w:rsidR="00F8442E">
              <w:rPr>
                <w:rFonts w:hint="eastAsia"/>
              </w:rPr>
              <w:t>를 리턴한다.</w:t>
            </w:r>
          </w:p>
          <w:p w14:paraId="522B73ED" w14:textId="77777777" w:rsidR="00F8442E" w:rsidRDefault="0034216F" w:rsidP="00F8442E">
            <w:r>
              <w:rPr>
                <w:rFonts w:hint="eastAsia"/>
              </w:rPr>
              <w:t xml:space="preserve">모든 데이터의 탐색을 완료하고 탐색이 끝났으면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</w:tc>
      </w:tr>
      <w:tr w:rsidR="0034216F" w14:paraId="2E0AE5FC" w14:textId="77777777" w:rsidTr="00F8442E">
        <w:tc>
          <w:tcPr>
            <w:tcW w:w="10456" w:type="dxa"/>
          </w:tcPr>
          <w:p w14:paraId="0E2A81A6" w14:textId="77777777" w:rsidR="0034216F" w:rsidRPr="0034216F" w:rsidRDefault="0034216F" w:rsidP="00F8442E">
            <w:pPr>
              <w:rPr>
                <w:b/>
              </w:rPr>
            </w:pPr>
            <w:r w:rsidRPr="0034216F">
              <w:rPr>
                <w:rFonts w:hint="eastAsia"/>
                <w:b/>
              </w:rPr>
              <w:t>E</w:t>
            </w:r>
            <w:r w:rsidRPr="0034216F">
              <w:rPr>
                <w:b/>
              </w:rPr>
              <w:t xml:space="preserve"> </w:t>
            </w:r>
            <w:r w:rsidRPr="0034216F">
              <w:rPr>
                <w:rFonts w:hint="eastAsia"/>
                <w:b/>
              </w:rPr>
              <w:t>next()</w:t>
            </w:r>
          </w:p>
          <w:p w14:paraId="7CE6F40A" w14:textId="7371D8E0" w:rsidR="006802A0" w:rsidRDefault="006802A0" w:rsidP="00AE7353">
            <w:r>
              <w:rPr>
                <w:rFonts w:hint="eastAsia"/>
              </w:rPr>
              <w:t>다음 데이터 항목으로 현재 위치를 이동한 후,</w:t>
            </w:r>
            <w:r>
              <w:t xml:space="preserve"> </w:t>
            </w:r>
            <w:r>
              <w:rPr>
                <w:rFonts w:hint="eastAsia"/>
              </w:rPr>
              <w:t>그 데이터 항목을 리턴한다.</w:t>
            </w:r>
          </w:p>
          <w:p w14:paraId="4B08DCC9" w14:textId="73B5CF0C" w:rsidR="0034216F" w:rsidRDefault="006802A0" w:rsidP="006802A0">
            <w:r>
              <w:rPr>
                <w:rFonts w:hint="eastAsia"/>
              </w:rPr>
              <w:t>이미 현재 위치가 목록의 끝이라서,</w:t>
            </w:r>
            <w:r>
              <w:t xml:space="preserve"> </w:t>
            </w:r>
            <w:r>
              <w:rPr>
                <w:rFonts w:hint="eastAsia"/>
              </w:rPr>
              <w:t xml:space="preserve">다음 데이터 항목이 없다면 </w:t>
            </w:r>
            <w:r w:rsidR="0034216F">
              <w:rPr>
                <w:rFonts w:hint="eastAsia"/>
              </w:rPr>
              <w:t>예외(</w:t>
            </w:r>
            <w:r w:rsidR="0034216F">
              <w:t>NoSuchElementException)</w:t>
            </w:r>
            <w:r w:rsidR="0034216F">
              <w:rPr>
                <w:rFonts w:hint="eastAsia"/>
              </w:rPr>
              <w:t>가 발생한다.</w:t>
            </w:r>
          </w:p>
        </w:tc>
      </w:tr>
      <w:tr w:rsidR="0034216F" w14:paraId="263A48D8" w14:textId="77777777" w:rsidTr="00F8442E">
        <w:tc>
          <w:tcPr>
            <w:tcW w:w="10456" w:type="dxa"/>
          </w:tcPr>
          <w:p w14:paraId="7325BBA7" w14:textId="77777777" w:rsidR="0034216F" w:rsidRDefault="0034216F" w:rsidP="00F8442E">
            <w:pPr>
              <w:rPr>
                <w:b/>
              </w:rPr>
            </w:pPr>
            <w:r>
              <w:rPr>
                <w:rFonts w:hint="eastAsia"/>
                <w:b/>
              </w:rPr>
              <w:t>void remove()</w:t>
            </w:r>
          </w:p>
          <w:p w14:paraId="099CDDF9" w14:textId="1B0D0D08" w:rsidR="0034216F" w:rsidRDefault="0034216F" w:rsidP="00F8442E">
            <w:r w:rsidRPr="0034216F">
              <w:rPr>
                <w:rFonts w:hint="eastAsia"/>
              </w:rPr>
              <w:t>컬렉션에서 현재</w:t>
            </w:r>
            <w:r w:rsidR="00AE7353">
              <w:rPr>
                <w:rFonts w:hint="eastAsia"/>
              </w:rPr>
              <w:t xml:space="preserve"> 위치의</w:t>
            </w:r>
            <w:r w:rsidRPr="0034216F">
              <w:rPr>
                <w:rFonts w:hint="eastAsia"/>
              </w:rPr>
              <w:t xml:space="preserve"> 데이터를 제거한다.</w:t>
            </w:r>
          </w:p>
          <w:p w14:paraId="61FC46F0" w14:textId="77777777" w:rsidR="0034216F" w:rsidRPr="0034216F" w:rsidRDefault="0034216F" w:rsidP="00F8442E">
            <w:r>
              <w:rPr>
                <w:rFonts w:hint="eastAsia"/>
              </w:rPr>
              <w:t xml:space="preserve">직전의 </w:t>
            </w:r>
            <w:r>
              <w:t xml:space="preserve">next() </w:t>
            </w:r>
            <w:r>
              <w:rPr>
                <w:rFonts w:hint="eastAsia"/>
              </w:rPr>
              <w:t>메소드 호출에서 리턴된 데이터가 제거된다.</w:t>
            </w:r>
          </w:p>
        </w:tc>
      </w:tr>
    </w:tbl>
    <w:p w14:paraId="25095046" w14:textId="77777777" w:rsidR="00F8442E" w:rsidRDefault="00F8442E" w:rsidP="00F8442E"/>
    <w:p w14:paraId="7159640B" w14:textId="77777777" w:rsidR="00D04837" w:rsidRDefault="00D04837" w:rsidP="00F8442E"/>
    <w:p w14:paraId="0D5FF94D" w14:textId="5E2B7216" w:rsidR="00D04837" w:rsidRDefault="00D30C56" w:rsidP="00D04837">
      <w:pPr>
        <w:pStyle w:val="Heading2"/>
      </w:pPr>
      <w:bookmarkStart w:id="4" w:name="_Toc470109618"/>
      <w:r>
        <w:rPr>
          <w:rFonts w:hint="eastAsia"/>
        </w:rPr>
        <w:t>이터레이터</w:t>
      </w:r>
      <w:r w:rsidR="00D04837">
        <w:rPr>
          <w:rFonts w:hint="eastAsia"/>
        </w:rPr>
        <w:t xml:space="preserve"> 객체 생성</w:t>
      </w:r>
      <w:bookmarkEnd w:id="4"/>
    </w:p>
    <w:p w14:paraId="35EBC9D4" w14:textId="77777777" w:rsidR="00D04837" w:rsidRDefault="00D04837" w:rsidP="00D04837">
      <w:r>
        <w:rPr>
          <w:rFonts w:hint="eastAsia"/>
        </w:rPr>
        <w:t xml:space="preserve">Collection 인터페이스의 </w:t>
      </w:r>
      <w:r>
        <w:t xml:space="preserve">iterator() </w:t>
      </w:r>
      <w:r>
        <w:rPr>
          <w:rFonts w:hint="eastAsia"/>
        </w:rPr>
        <w:t>메소드를 호출하면,</w:t>
      </w:r>
    </w:p>
    <w:p w14:paraId="31AA8F1A" w14:textId="03358EA3" w:rsidR="00D04837" w:rsidRDefault="00D04837" w:rsidP="00D04837">
      <w:r>
        <w:rPr>
          <w:rFonts w:hint="eastAsia"/>
        </w:rPr>
        <w:t xml:space="preserve">현재 컬렉션 객체를 탐색하기 위한 </w:t>
      </w:r>
      <w:r w:rsidR="00B9407A">
        <w:rPr>
          <w:rFonts w:hint="eastAsia"/>
        </w:rPr>
        <w:t>이터레이터</w:t>
      </w:r>
      <w:r>
        <w:rPr>
          <w:rFonts w:hint="eastAsia"/>
        </w:rPr>
        <w:t xml:space="preserve"> 객체가 생성되어 리턴된다.</w:t>
      </w:r>
    </w:p>
    <w:p w14:paraId="77409E0D" w14:textId="77777777" w:rsidR="00D04837" w:rsidRDefault="00D04837" w:rsidP="00D04837"/>
    <w:p w14:paraId="04FC4F1D" w14:textId="77777777" w:rsidR="00951169" w:rsidRDefault="00951169" w:rsidP="00D04837"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>인터페이스를 구현(</w:t>
      </w:r>
      <w:r>
        <w:t>implements)</w:t>
      </w:r>
      <w:r>
        <w:rPr>
          <w:rFonts w:hint="eastAsia"/>
        </w:rPr>
        <w:t>한 클래스들은 모두</w:t>
      </w:r>
    </w:p>
    <w:p w14:paraId="5E73BEB6" w14:textId="333B9BD4" w:rsidR="00951169" w:rsidRDefault="00B9407A" w:rsidP="00D04837">
      <w:r>
        <w:t>i</w:t>
      </w:r>
      <w:r w:rsidR="00951169">
        <w:rPr>
          <w:rFonts w:hint="eastAsia"/>
        </w:rPr>
        <w:t>terator</w:t>
      </w:r>
      <w:r w:rsidR="00951169">
        <w:t xml:space="preserve"> </w:t>
      </w:r>
      <w:r w:rsidR="00951169">
        <w:rPr>
          <w:rFonts w:hint="eastAsia"/>
        </w:rPr>
        <w:t>메소드를 구현했다.</w:t>
      </w:r>
    </w:p>
    <w:p w14:paraId="19682848" w14:textId="77777777" w:rsidR="00951169" w:rsidRDefault="00951169" w:rsidP="00D04837"/>
    <w:p w14:paraId="4BDE15AB" w14:textId="77777777" w:rsidR="00D04837" w:rsidRDefault="00D04837" w:rsidP="00D04837"/>
    <w:p w14:paraId="21F20DDA" w14:textId="440D0171" w:rsidR="00D04837" w:rsidRDefault="00B9407A" w:rsidP="00D04837"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>인터페이스 메소드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407A" w14:paraId="509A7848" w14:textId="77777777" w:rsidTr="00B9407A">
        <w:tc>
          <w:tcPr>
            <w:tcW w:w="10456" w:type="dxa"/>
          </w:tcPr>
          <w:p w14:paraId="270DB106" w14:textId="71F1A868" w:rsidR="00B9407A" w:rsidRPr="00B9407A" w:rsidRDefault="00B9407A" w:rsidP="00B9407A">
            <w:pPr>
              <w:rPr>
                <w:b/>
              </w:rPr>
            </w:pPr>
            <w:r w:rsidRPr="00B9407A">
              <w:rPr>
                <w:b/>
              </w:rPr>
              <w:t>Iterator iterator()</w:t>
            </w:r>
          </w:p>
          <w:p w14:paraId="7B4FBAD3" w14:textId="202A4274" w:rsidR="00B9407A" w:rsidRDefault="00B9407A" w:rsidP="00B9407A">
            <w:r>
              <w:rPr>
                <w:rFonts w:hint="eastAsia"/>
              </w:rPr>
              <w:t>현재 컬렉션 객체를 탐색하기 위한 이터레이터 객체가 생성되어 리턴된다.</w:t>
            </w:r>
          </w:p>
          <w:p w14:paraId="69999448" w14:textId="45DB0FEF" w:rsidR="00B9407A" w:rsidRDefault="00B9407A" w:rsidP="00B9407A">
            <w:r>
              <w:rPr>
                <w:rFonts w:hint="eastAsia"/>
              </w:rPr>
              <w:t>리턴된 이터레이터</w:t>
            </w:r>
            <w:r>
              <w:t xml:space="preserve"> </w:t>
            </w:r>
            <w:r>
              <w:rPr>
                <w:rFonts w:hint="eastAsia"/>
              </w:rPr>
              <w:t>객체의 현재 위치는,</w:t>
            </w:r>
            <w:r>
              <w:t xml:space="preserve"> </w:t>
            </w:r>
            <w:r>
              <w:rPr>
                <w:rFonts w:hint="eastAsia"/>
              </w:rPr>
              <w:t>아직 아무 것도 가르키고 있지 않다.</w:t>
            </w:r>
          </w:p>
          <w:p w14:paraId="4BAD40C4" w14:textId="3DCF2098" w:rsidR="00B9407A" w:rsidRPr="00B9407A" w:rsidRDefault="00B9407A" w:rsidP="00B9407A">
            <w:r>
              <w:rPr>
                <w:rFonts w:hint="eastAsia"/>
              </w:rPr>
              <w:t>이터레이터 객체를 생성한 후</w:t>
            </w:r>
            <w:r>
              <w:t xml:space="preserve">, next() </w:t>
            </w:r>
            <w:r>
              <w:rPr>
                <w:rFonts w:hint="eastAsia"/>
              </w:rPr>
              <w:t>메소드를 호출하면 목록에서 첫 데이터 항목을 가르킨다.</w:t>
            </w:r>
          </w:p>
        </w:tc>
      </w:tr>
    </w:tbl>
    <w:p w14:paraId="41FD1E19" w14:textId="77777777" w:rsidR="00B9407A" w:rsidRPr="00D04837" w:rsidRDefault="00B9407A" w:rsidP="00D04837"/>
    <w:p w14:paraId="5E0A17AB" w14:textId="77777777" w:rsidR="00B12C18" w:rsidRDefault="00B12C18" w:rsidP="00B12C18"/>
    <w:p w14:paraId="443AF328" w14:textId="77777777" w:rsidR="0034216F" w:rsidRDefault="0034216F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48F1EEC" w14:textId="0EE7677D" w:rsidR="0034216F" w:rsidRDefault="0034216F" w:rsidP="0034216F">
      <w:pPr>
        <w:pStyle w:val="Heading2"/>
      </w:pPr>
      <w:bookmarkStart w:id="5" w:name="_Toc470109619"/>
      <w:r>
        <w:rPr>
          <w:rFonts w:hint="eastAsia"/>
        </w:rPr>
        <w:lastRenderedPageBreak/>
        <w:t>예제</w:t>
      </w:r>
      <w:r w:rsidR="00D04837">
        <w:rPr>
          <w:rFonts w:hint="eastAsia"/>
        </w:rPr>
        <w:t>1</w:t>
      </w:r>
      <w:r w:rsidR="00D30C56">
        <w:t xml:space="preserve"> - </w:t>
      </w:r>
      <w:r w:rsidR="00D30C56">
        <w:rPr>
          <w:rFonts w:hint="eastAsia"/>
        </w:rPr>
        <w:t>탐색</w:t>
      </w:r>
      <w:bookmarkEnd w:id="5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4216F" w14:paraId="566C8866" w14:textId="77777777" w:rsidTr="00D04837">
        <w:tc>
          <w:tcPr>
            <w:tcW w:w="426" w:type="dxa"/>
          </w:tcPr>
          <w:p w14:paraId="21A211F6" w14:textId="77777777" w:rsidR="0034216F" w:rsidRPr="00185935" w:rsidRDefault="0034216F" w:rsidP="00D0483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197D61E" w14:textId="77777777" w:rsidR="0034216F" w:rsidRPr="00185935" w:rsidRDefault="0034216F" w:rsidP="00D0483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8FE2F3E" w14:textId="77777777" w:rsidR="0034216F" w:rsidRPr="00185935" w:rsidRDefault="0034216F" w:rsidP="00D0483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A67180A" w14:textId="77777777" w:rsidR="0034216F" w:rsidRPr="00185935" w:rsidRDefault="0034216F" w:rsidP="00D0483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0123285" w14:textId="77777777" w:rsidR="0034216F" w:rsidRPr="00185935" w:rsidRDefault="0034216F" w:rsidP="00D0483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528C799" w14:textId="77777777" w:rsidR="0034216F" w:rsidRPr="00185935" w:rsidRDefault="0034216F" w:rsidP="00D0483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87E03A9" w14:textId="77777777" w:rsidR="0034216F" w:rsidRPr="00185935" w:rsidRDefault="0034216F" w:rsidP="00D0483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55F4463" w14:textId="77777777" w:rsidR="0034216F" w:rsidRPr="00185935" w:rsidRDefault="0034216F" w:rsidP="00D0483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2CF4336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4523FC3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7265112D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A50D66C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A3EB670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2E9D249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6F350E10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616969F5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412B672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CEDF01A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F211A98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4060A84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6CE46DD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22816F1E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5A909BC7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78B4FEE0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52A2D28E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4B74831A" w14:textId="77777777" w:rsidR="0034216F" w:rsidRDefault="0034216F" w:rsidP="00D04837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FD65D67" w14:textId="77777777" w:rsidR="0034216F" w:rsidRPr="00185935" w:rsidRDefault="0034216F" w:rsidP="00D04837">
            <w:pPr>
              <w:pStyle w:val="a1"/>
            </w:pPr>
            <w:r>
              <w:rPr>
                <w:rFonts w:hint="eastAsia"/>
              </w:rPr>
              <w:t>27</w:t>
            </w:r>
          </w:p>
        </w:tc>
        <w:tc>
          <w:tcPr>
            <w:tcW w:w="10631" w:type="dxa"/>
          </w:tcPr>
          <w:p w14:paraId="6DCA13E7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net.skhu.iterator;</w:t>
            </w:r>
          </w:p>
          <w:p w14:paraId="7C6A7CCD" w14:textId="77777777" w:rsidR="00D04837" w:rsidRDefault="00D04837" w:rsidP="00D04837">
            <w:pPr>
              <w:pStyle w:val="a1"/>
            </w:pPr>
          </w:p>
          <w:p w14:paraId="1C42B64B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46580B6D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java.util.Collection;</w:t>
            </w:r>
          </w:p>
          <w:p w14:paraId="3ABB2692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java.util.Iterator;</w:t>
            </w:r>
          </w:p>
          <w:p w14:paraId="38C37DF0" w14:textId="77777777" w:rsidR="00D04837" w:rsidRDefault="00D04837" w:rsidP="00D04837">
            <w:pPr>
              <w:pStyle w:val="a1"/>
            </w:pPr>
          </w:p>
          <w:p w14:paraId="3EC3444B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 {</w:t>
            </w:r>
          </w:p>
          <w:p w14:paraId="641FBE7F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0DBF264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00EEC185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Collection&lt;Integer&gt;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ArrayList&lt;Integer&gt;();</w:t>
            </w:r>
          </w:p>
          <w:p w14:paraId="6282C0F7" w14:textId="77777777" w:rsidR="00D04837" w:rsidRDefault="00D04837" w:rsidP="00D04837">
            <w:pPr>
              <w:pStyle w:val="a1"/>
            </w:pPr>
          </w:p>
          <w:p w14:paraId="4D319FAB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10;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03C7438F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0E776FA9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7036E67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(Integer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) </w:t>
            </w:r>
          </w:p>
          <w:p w14:paraId="79AF2E3F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>);</w:t>
            </w:r>
          </w:p>
          <w:p w14:paraId="508E1601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5EF0C96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6EC2C9BB" w14:textId="77777777" w:rsidR="00D04837" w:rsidRDefault="00D04837" w:rsidP="00D04837">
            <w:pPr>
              <w:pStyle w:val="a1"/>
            </w:pPr>
          </w:p>
          <w:p w14:paraId="41C1F2DC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Iterator&lt;Integer&gt;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.iterator();</w:t>
            </w:r>
          </w:p>
          <w:p w14:paraId="488EB95D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.hasNext()) {</w:t>
            </w:r>
          </w:p>
          <w:p w14:paraId="2669FDA7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Integer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.next();</w:t>
            </w:r>
          </w:p>
          <w:p w14:paraId="4B34B37A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>);</w:t>
            </w:r>
          </w:p>
          <w:p w14:paraId="3FD637EC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182C2218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0249F86" w14:textId="77777777" w:rsidR="00D04837" w:rsidRDefault="00D04837" w:rsidP="00D04837">
            <w:pPr>
              <w:pStyle w:val="a1"/>
            </w:pPr>
          </w:p>
          <w:p w14:paraId="4808C959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>}</w:t>
            </w:r>
          </w:p>
          <w:p w14:paraId="142123F1" w14:textId="77777777" w:rsidR="0034216F" w:rsidRDefault="0034216F" w:rsidP="00D04837">
            <w:pPr>
              <w:pStyle w:val="a1"/>
            </w:pPr>
          </w:p>
        </w:tc>
      </w:tr>
    </w:tbl>
    <w:p w14:paraId="1CB9A592" w14:textId="77777777" w:rsidR="0034216F" w:rsidRDefault="0034216F" w:rsidP="0034216F"/>
    <w:p w14:paraId="191196D3" w14:textId="77777777" w:rsidR="0034216F" w:rsidRDefault="0034216F" w:rsidP="0034216F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216F" w14:paraId="397C5605" w14:textId="77777777" w:rsidTr="0034216F">
        <w:tc>
          <w:tcPr>
            <w:tcW w:w="10456" w:type="dxa"/>
          </w:tcPr>
          <w:p w14:paraId="52D3ECC0" w14:textId="77777777" w:rsidR="00D04837" w:rsidRDefault="00D04837" w:rsidP="00D04837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0 1 2 3 4 5 6 7 8 9 </w:t>
            </w:r>
          </w:p>
          <w:p w14:paraId="272E6242" w14:textId="77777777" w:rsidR="0034216F" w:rsidRDefault="00D04837" w:rsidP="00D04837">
            <w:r>
              <w:rPr>
                <w:rFonts w:cs="굴림체"/>
                <w:color w:val="000000"/>
                <w:kern w:val="0"/>
                <w:szCs w:val="20"/>
              </w:rPr>
              <w:t xml:space="preserve">0 1 2 3 4 5 6 7 8 9 </w:t>
            </w:r>
          </w:p>
        </w:tc>
      </w:tr>
    </w:tbl>
    <w:p w14:paraId="71FCC1B3" w14:textId="77777777" w:rsidR="0034216F" w:rsidRDefault="0034216F" w:rsidP="0034216F"/>
    <w:p w14:paraId="089FDF99" w14:textId="77777777" w:rsidR="00D04837" w:rsidRDefault="00D04837" w:rsidP="00D04837"/>
    <w:p w14:paraId="7851B5E3" w14:textId="77777777" w:rsidR="00D04837" w:rsidRDefault="00D04837" w:rsidP="00D04837">
      <w:r>
        <w:rPr>
          <w:rFonts w:hint="eastAsia"/>
        </w:rPr>
        <w:t>(줄10)</w:t>
      </w:r>
    </w:p>
    <w:p w14:paraId="71BBC657" w14:textId="77777777" w:rsidR="00D04837" w:rsidRDefault="00D04837" w:rsidP="00D04837">
      <w:pPr>
        <w:pStyle w:val="a"/>
      </w:pPr>
      <w:r>
        <w:t xml:space="preserve">Collection&lt;Integer&gt; </w:t>
      </w:r>
      <w:r>
        <w:rPr>
          <w:color w:val="6A3E3E"/>
        </w:rPr>
        <w:t>c</w:t>
      </w:r>
      <w:r>
        <w:t xml:space="preserve"> = </w:t>
      </w:r>
      <w:r>
        <w:rPr>
          <w:color w:val="7F0055"/>
        </w:rPr>
        <w:t>new</w:t>
      </w:r>
      <w:r>
        <w:t xml:space="preserve"> ArrayList&lt;Integer&gt;();</w:t>
      </w:r>
    </w:p>
    <w:p w14:paraId="4BB4E1A1" w14:textId="77777777" w:rsidR="00D04837" w:rsidRDefault="00D04837" w:rsidP="00D04837">
      <w:r>
        <w:rPr>
          <w:rFonts w:hint="eastAsia"/>
        </w:rPr>
        <w:t>Integger 객체를 보관하기 위한 컬렉션 객체를 생성한다.</w:t>
      </w:r>
    </w:p>
    <w:p w14:paraId="7540B839" w14:textId="77777777" w:rsidR="00D04837" w:rsidRDefault="00D04837" w:rsidP="00D04837">
      <w:r>
        <w:rPr>
          <w:rFonts w:hint="eastAsia"/>
        </w:rPr>
        <w:t>정확히 표현하면,</w:t>
      </w:r>
      <w:r>
        <w:t xml:space="preserve"> Integer </w:t>
      </w:r>
      <w:r>
        <w:rPr>
          <w:rFonts w:hint="eastAsia"/>
        </w:rPr>
        <w:t>객체에 대한 참조를 보관하기 위한 컬렉션 객체를 생성한다.</w:t>
      </w:r>
    </w:p>
    <w:p w14:paraId="4EE861A3" w14:textId="77777777" w:rsidR="00D04837" w:rsidRDefault="00D04837" w:rsidP="00D04837">
      <w:r>
        <w:rPr>
          <w:rFonts w:hint="eastAsia"/>
        </w:rPr>
        <w:t xml:space="preserve">컬렉션 객체에 기본 자료형 </w:t>
      </w:r>
      <w:r>
        <w:t>int</w:t>
      </w:r>
      <w:r>
        <w:rPr>
          <w:rFonts w:hint="eastAsia"/>
        </w:rPr>
        <w:t>를 보관할 수 없고,</w:t>
      </w:r>
      <w:r>
        <w:t xml:space="preserve"> </w:t>
      </w:r>
      <w:r>
        <w:rPr>
          <w:rFonts w:hint="eastAsia"/>
        </w:rPr>
        <w:t>객체에 대한 참조만 보관할 수 있다.</w:t>
      </w:r>
    </w:p>
    <w:p w14:paraId="43F678AA" w14:textId="77777777" w:rsidR="00B12C18" w:rsidRDefault="00B12C18" w:rsidP="00B12C18"/>
    <w:p w14:paraId="617FF26A" w14:textId="77777777" w:rsidR="00B12C18" w:rsidRDefault="00D04837" w:rsidP="00B12C18">
      <w:r>
        <w:rPr>
          <w:rFonts w:hint="eastAsia"/>
        </w:rPr>
        <w:t>(줄1</w:t>
      </w:r>
      <w:r>
        <w:t xml:space="preserve">5~16) c </w:t>
      </w:r>
      <w:r>
        <w:rPr>
          <w:rFonts w:hint="eastAsia"/>
        </w:rPr>
        <w:t xml:space="preserve">컬렉션 객체 탐색 </w:t>
      </w:r>
    </w:p>
    <w:p w14:paraId="0483B27D" w14:textId="77777777" w:rsidR="00D04837" w:rsidRDefault="00D04837" w:rsidP="00B12C18"/>
    <w:p w14:paraId="4B63210D" w14:textId="77777777" w:rsidR="00D04837" w:rsidRDefault="00D04837" w:rsidP="00D04837">
      <w:r>
        <w:rPr>
          <w:rFonts w:hint="eastAsia"/>
        </w:rPr>
        <w:t>(줄2</w:t>
      </w:r>
      <w:r>
        <w:t xml:space="preserve">0~24) c </w:t>
      </w:r>
      <w:r>
        <w:rPr>
          <w:rFonts w:hint="eastAsia"/>
        </w:rPr>
        <w:t>컬렉션 객체 탐색</w:t>
      </w:r>
    </w:p>
    <w:p w14:paraId="34F7E00B" w14:textId="77777777" w:rsidR="00D04837" w:rsidRDefault="00D04837" w:rsidP="00B12C18"/>
    <w:p w14:paraId="245AC430" w14:textId="2600052D" w:rsidR="00D04837" w:rsidRDefault="00D04837" w:rsidP="00B12C18"/>
    <w:p w14:paraId="69D35002" w14:textId="6F83E76E" w:rsidR="00E7090A" w:rsidRDefault="00E7090A" w:rsidP="00B12C18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090A" w14:paraId="58AD680A" w14:textId="77777777" w:rsidTr="00E7090A">
        <w:tc>
          <w:tcPr>
            <w:tcW w:w="10456" w:type="dxa"/>
          </w:tcPr>
          <w:p w14:paraId="540A10B0" w14:textId="77777777" w:rsidR="00E7090A" w:rsidRDefault="00E7090A" w:rsidP="00E7090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0 1 2 3 4 5 6 7 8 9 </w:t>
            </w:r>
          </w:p>
          <w:p w14:paraId="22BA1B13" w14:textId="212F1578" w:rsidR="00E7090A" w:rsidRDefault="00E7090A" w:rsidP="00E7090A">
            <w:r>
              <w:rPr>
                <w:rFonts w:cs="굴림체"/>
                <w:color w:val="000000"/>
                <w:kern w:val="0"/>
                <w:szCs w:val="20"/>
              </w:rPr>
              <w:t xml:space="preserve">0 1 2 3 4 5 6 7 8 9 </w:t>
            </w:r>
          </w:p>
        </w:tc>
      </w:tr>
    </w:tbl>
    <w:p w14:paraId="32526BF6" w14:textId="77777777" w:rsidR="00E7090A" w:rsidRDefault="00E7090A" w:rsidP="00B12C18"/>
    <w:p w14:paraId="49253623" w14:textId="77777777" w:rsidR="00D04837" w:rsidRDefault="00D04837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39AA83E" w14:textId="33E1402B" w:rsidR="00D04837" w:rsidRDefault="00D04837" w:rsidP="00D04837">
      <w:pPr>
        <w:pStyle w:val="Heading2"/>
      </w:pPr>
      <w:bookmarkStart w:id="6" w:name="_Toc470109620"/>
      <w:r>
        <w:rPr>
          <w:rFonts w:hint="eastAsia"/>
        </w:rPr>
        <w:lastRenderedPageBreak/>
        <w:t>예제2</w:t>
      </w:r>
      <w:r w:rsidR="00D30C56">
        <w:t xml:space="preserve"> - </w:t>
      </w:r>
      <w:r w:rsidR="00D30C56">
        <w:rPr>
          <w:rFonts w:hint="eastAsia"/>
        </w:rPr>
        <w:t>탐색</w:t>
      </w:r>
      <w:bookmarkEnd w:id="6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04837" w14:paraId="74D68887" w14:textId="77777777" w:rsidTr="00D04837">
        <w:tc>
          <w:tcPr>
            <w:tcW w:w="426" w:type="dxa"/>
          </w:tcPr>
          <w:p w14:paraId="4F352FF5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67DB740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FEBE5A5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7D5CB25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FDF5355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58CDEB0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847D49C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6B45A3C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FF68969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0026447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6CDB72F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CF9532D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3F8BBAA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8444C30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F2BA8B3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8F3BE02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9CD2A8C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6EE5EBD6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5956CAD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076ED1B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D7310DA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425A788D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23CF8EB8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6CA2E5FC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05DD6C7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B056F3A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A88E33B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00821C4A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A83EBCC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51F9AB54" w14:textId="77777777" w:rsidR="00D04837" w:rsidRPr="00185935" w:rsidRDefault="00D04837" w:rsidP="00D04837">
            <w:pPr>
              <w:pStyle w:val="a1"/>
            </w:pPr>
          </w:p>
        </w:tc>
        <w:tc>
          <w:tcPr>
            <w:tcW w:w="10631" w:type="dxa"/>
          </w:tcPr>
          <w:p w14:paraId="722EA006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net.skhu.iterator;</w:t>
            </w:r>
          </w:p>
          <w:p w14:paraId="01BDFAEC" w14:textId="77777777" w:rsidR="00D04837" w:rsidRDefault="00D04837" w:rsidP="00D04837">
            <w:pPr>
              <w:pStyle w:val="a1"/>
            </w:pPr>
          </w:p>
          <w:p w14:paraId="704FE335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43CC604B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java.util.Collection;</w:t>
            </w:r>
          </w:p>
          <w:p w14:paraId="1296E75A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java.util.Iterator;</w:t>
            </w:r>
          </w:p>
          <w:p w14:paraId="423633D3" w14:textId="77777777" w:rsidR="00D04837" w:rsidRDefault="00D04837" w:rsidP="00D04837">
            <w:pPr>
              <w:pStyle w:val="a1"/>
            </w:pPr>
          </w:p>
          <w:p w14:paraId="346EEE1C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Example2 {</w:t>
            </w:r>
          </w:p>
          <w:p w14:paraId="1EB17474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8CD362C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3A3FA06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Collection&lt;String&gt;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14BB68F6" w14:textId="77777777" w:rsidR="00D04837" w:rsidRDefault="00D04837" w:rsidP="00D04837">
            <w:pPr>
              <w:pStyle w:val="a1"/>
            </w:pPr>
          </w:p>
          <w:p w14:paraId="74B6625B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10;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13E837B8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String.format(</w:t>
            </w:r>
            <w:r>
              <w:rPr>
                <w:color w:val="2A00FF"/>
              </w:rPr>
              <w:t>"%02d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4EAE4EA8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100C6172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460300CB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C42564A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) </w:t>
            </w:r>
          </w:p>
          <w:p w14:paraId="17F56054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B7D2B57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BF4849E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7E907D55" w14:textId="77777777" w:rsidR="00D04837" w:rsidRDefault="00D04837" w:rsidP="00D04837">
            <w:pPr>
              <w:pStyle w:val="a1"/>
            </w:pPr>
          </w:p>
          <w:p w14:paraId="08252137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Iterator&lt;String&gt;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.iterator();</w:t>
            </w:r>
          </w:p>
          <w:p w14:paraId="1377EDDC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.hasNext()) {</w:t>
            </w:r>
          </w:p>
          <w:p w14:paraId="7AECD135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.next();</w:t>
            </w:r>
          </w:p>
          <w:p w14:paraId="6A22D89C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55DCCA56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124B3424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A1BF5F5" w14:textId="77777777" w:rsidR="00D04837" w:rsidRDefault="00D04837" w:rsidP="00D04837">
            <w:pPr>
              <w:pStyle w:val="a1"/>
            </w:pPr>
          </w:p>
          <w:p w14:paraId="4DB7B0A3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>}</w:t>
            </w:r>
          </w:p>
          <w:p w14:paraId="1B0047FE" w14:textId="77777777" w:rsidR="00D04837" w:rsidRDefault="00D04837" w:rsidP="00D04837">
            <w:pPr>
              <w:pStyle w:val="a1"/>
            </w:pPr>
          </w:p>
        </w:tc>
      </w:tr>
    </w:tbl>
    <w:p w14:paraId="65409827" w14:textId="77777777" w:rsidR="00D04837" w:rsidRDefault="00D04837" w:rsidP="00D04837"/>
    <w:p w14:paraId="7A1A0CC5" w14:textId="77777777" w:rsidR="00D04837" w:rsidRDefault="00D04837" w:rsidP="00D04837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4837" w14:paraId="697D7B76" w14:textId="77777777" w:rsidTr="00D04837">
        <w:tc>
          <w:tcPr>
            <w:tcW w:w="10456" w:type="dxa"/>
          </w:tcPr>
          <w:p w14:paraId="5468E464" w14:textId="77777777" w:rsidR="00D04837" w:rsidRDefault="00D04837" w:rsidP="00D04837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00 01 02 03 04 05 06 07 08 09 </w:t>
            </w:r>
          </w:p>
          <w:p w14:paraId="570EAFDC" w14:textId="77777777" w:rsidR="00D04837" w:rsidRDefault="00D04837" w:rsidP="00D04837">
            <w:r>
              <w:rPr>
                <w:rFonts w:cs="굴림체"/>
                <w:color w:val="000000"/>
                <w:kern w:val="0"/>
                <w:szCs w:val="20"/>
              </w:rPr>
              <w:t xml:space="preserve">00 01 02 03 04 05 06 07 08 09 </w:t>
            </w:r>
          </w:p>
        </w:tc>
      </w:tr>
    </w:tbl>
    <w:p w14:paraId="0DF65754" w14:textId="77777777" w:rsidR="00D04837" w:rsidRDefault="00D04837" w:rsidP="00D04837"/>
    <w:p w14:paraId="3E80F5DA" w14:textId="77777777" w:rsidR="00D04837" w:rsidRDefault="00D04837" w:rsidP="00D04837"/>
    <w:p w14:paraId="746478D8" w14:textId="77777777" w:rsidR="00D04837" w:rsidRDefault="00D04837" w:rsidP="00D04837">
      <w:r>
        <w:rPr>
          <w:rFonts w:hint="eastAsia"/>
        </w:rPr>
        <w:t>(줄10)</w:t>
      </w:r>
    </w:p>
    <w:p w14:paraId="4D7CEFB4" w14:textId="77777777" w:rsidR="00D04837" w:rsidRDefault="00D04837" w:rsidP="00D04837">
      <w:pPr>
        <w:pStyle w:val="a"/>
      </w:pPr>
      <w:r>
        <w:t xml:space="preserve">Collection&lt;String&gt; </w:t>
      </w:r>
      <w:r>
        <w:rPr>
          <w:color w:val="6A3E3E"/>
        </w:rPr>
        <w:t>c</w:t>
      </w:r>
      <w:r>
        <w:t xml:space="preserve"> = </w:t>
      </w:r>
      <w:r>
        <w:rPr>
          <w:color w:val="7F0055"/>
        </w:rPr>
        <w:t>new</w:t>
      </w:r>
      <w:r>
        <w:t xml:space="preserve"> ArrayList&lt;String&gt;();</w:t>
      </w:r>
    </w:p>
    <w:p w14:paraId="4D04A255" w14:textId="77777777" w:rsidR="00D04837" w:rsidRDefault="00D04837" w:rsidP="00D04837">
      <w:r>
        <w:t>String</w:t>
      </w:r>
      <w:r>
        <w:rPr>
          <w:rFonts w:hint="eastAsia"/>
        </w:rPr>
        <w:t xml:space="preserve"> 객체를 보관하기 위한 컬렉션 객체를 생성한다.</w:t>
      </w:r>
    </w:p>
    <w:p w14:paraId="45D47DD5" w14:textId="77777777" w:rsidR="00D04837" w:rsidRDefault="00D04837" w:rsidP="00D04837">
      <w:r>
        <w:rPr>
          <w:rFonts w:hint="eastAsia"/>
        </w:rPr>
        <w:t>정확히 표현하면,</w:t>
      </w:r>
      <w:r>
        <w:t xml:space="preserve"> String </w:t>
      </w:r>
      <w:r>
        <w:rPr>
          <w:rFonts w:hint="eastAsia"/>
        </w:rPr>
        <w:t>객체에 대한 참조를 보관하기 위한 컬렉션 객체를 생성한다.</w:t>
      </w:r>
    </w:p>
    <w:p w14:paraId="03EC1DE3" w14:textId="77777777" w:rsidR="00D04837" w:rsidRDefault="00D04837" w:rsidP="00D04837"/>
    <w:p w14:paraId="14434836" w14:textId="40BA7A35" w:rsidR="00D04837" w:rsidRDefault="00D04837" w:rsidP="00D04837"/>
    <w:p w14:paraId="4CEF27E2" w14:textId="1529A2F8" w:rsidR="00E7090A" w:rsidRDefault="00E7090A" w:rsidP="00D04837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090A" w14:paraId="16D52DC1" w14:textId="77777777" w:rsidTr="00E7090A">
        <w:tc>
          <w:tcPr>
            <w:tcW w:w="10456" w:type="dxa"/>
          </w:tcPr>
          <w:p w14:paraId="6F0A6681" w14:textId="77777777" w:rsidR="00E7090A" w:rsidRDefault="00E7090A" w:rsidP="00E7090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00 01 02 03 04 05 06 07 08 09 </w:t>
            </w:r>
          </w:p>
          <w:p w14:paraId="0E8170E8" w14:textId="7D0B4F95" w:rsidR="00E7090A" w:rsidRDefault="00E7090A" w:rsidP="00E7090A">
            <w:r>
              <w:rPr>
                <w:rFonts w:cs="굴림체"/>
                <w:color w:val="000000"/>
                <w:kern w:val="0"/>
                <w:szCs w:val="20"/>
              </w:rPr>
              <w:t xml:space="preserve">00 01 02 03 04 05 06 07 08 09 </w:t>
            </w:r>
          </w:p>
        </w:tc>
      </w:tr>
    </w:tbl>
    <w:p w14:paraId="795DB40B" w14:textId="77777777" w:rsidR="00E7090A" w:rsidRDefault="00E7090A" w:rsidP="00D04837"/>
    <w:p w14:paraId="743602AD" w14:textId="77777777" w:rsidR="00D04837" w:rsidRDefault="00D04837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711967D" w14:textId="7369EF9C" w:rsidR="00D04837" w:rsidRDefault="00D04837" w:rsidP="00D04837">
      <w:pPr>
        <w:pStyle w:val="Heading2"/>
      </w:pPr>
      <w:bookmarkStart w:id="7" w:name="_Toc470109621"/>
      <w:r>
        <w:rPr>
          <w:rFonts w:hint="eastAsia"/>
        </w:rPr>
        <w:lastRenderedPageBreak/>
        <w:t>예제3</w:t>
      </w:r>
      <w:r w:rsidR="00D30C56">
        <w:t xml:space="preserve"> - </w:t>
      </w:r>
      <w:r w:rsidR="00D30C56">
        <w:rPr>
          <w:rFonts w:hint="eastAsia"/>
        </w:rPr>
        <w:t>탐색 중 제거</w:t>
      </w:r>
      <w:bookmarkEnd w:id="7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04837" w14:paraId="1E39336B" w14:textId="77777777" w:rsidTr="00D04837">
        <w:tc>
          <w:tcPr>
            <w:tcW w:w="426" w:type="dxa"/>
          </w:tcPr>
          <w:p w14:paraId="58C72C20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BF4A4FC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36A3DD3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DD29F3E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433F453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830F615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95D6CFB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02A9B7F" w14:textId="77777777" w:rsidR="00D04837" w:rsidRPr="00185935" w:rsidRDefault="00D04837" w:rsidP="00D0483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D9C2777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AA2A8EB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D370B0D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13AFB6BC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70208F0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41DB356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2759D0C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5168EAD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7D6C8153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6AA5572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F9CDFD7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10440463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1C69162B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6843F0D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A737785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ABCD9B8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9F94EB9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C4DD1BF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20744B41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2877BF4D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4F2B9C7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3ECDC1BD" w14:textId="77777777" w:rsidR="00D04837" w:rsidRDefault="00D04837" w:rsidP="00D04837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768E3D35" w14:textId="77777777" w:rsidR="00D04837" w:rsidRPr="00185935" w:rsidRDefault="00D04837" w:rsidP="00D04837">
            <w:pPr>
              <w:pStyle w:val="a1"/>
            </w:pPr>
          </w:p>
        </w:tc>
        <w:tc>
          <w:tcPr>
            <w:tcW w:w="10631" w:type="dxa"/>
          </w:tcPr>
          <w:p w14:paraId="49CF1A62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net.skhu.iterator;</w:t>
            </w:r>
          </w:p>
          <w:p w14:paraId="2933EC75" w14:textId="77777777" w:rsidR="00D04837" w:rsidRDefault="00D04837" w:rsidP="00D04837">
            <w:pPr>
              <w:pStyle w:val="a1"/>
            </w:pPr>
          </w:p>
          <w:p w14:paraId="48030996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3793AB77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java.util.Collection;</w:t>
            </w:r>
          </w:p>
          <w:p w14:paraId="3725C441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java.util.Iterator;</w:t>
            </w:r>
          </w:p>
          <w:p w14:paraId="3EE6CB27" w14:textId="77777777" w:rsidR="00D04837" w:rsidRDefault="00D04837" w:rsidP="00D04837">
            <w:pPr>
              <w:pStyle w:val="a1"/>
            </w:pPr>
          </w:p>
          <w:p w14:paraId="370C7355" w14:textId="77777777" w:rsidR="00D04837" w:rsidRDefault="00D04837" w:rsidP="00D04837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Example3 {</w:t>
            </w:r>
          </w:p>
          <w:p w14:paraId="73B14763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30C940D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4498B6ED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Collection&lt;Integer&gt;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ArrayList&lt;Integer&gt;();</w:t>
            </w:r>
          </w:p>
          <w:p w14:paraId="31AE73D8" w14:textId="77777777" w:rsidR="00D04837" w:rsidRDefault="00D04837" w:rsidP="00D04837">
            <w:pPr>
              <w:pStyle w:val="a1"/>
            </w:pPr>
          </w:p>
          <w:p w14:paraId="0C9F05D4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10;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4BAF601F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22075164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DCA31CA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) </w:t>
            </w:r>
          </w:p>
          <w:p w14:paraId="20E4B84C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>);</w:t>
            </w:r>
          </w:p>
          <w:p w14:paraId="017F1201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2E27467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44984433" w14:textId="77777777" w:rsidR="00D04837" w:rsidRDefault="00D04837" w:rsidP="00D04837">
            <w:pPr>
              <w:pStyle w:val="a1"/>
            </w:pPr>
          </w:p>
          <w:p w14:paraId="207D2105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Iterator&lt;Integer&gt;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.iterator();</w:t>
            </w:r>
          </w:p>
          <w:p w14:paraId="7B6888CA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.hasNext()) {</w:t>
            </w:r>
          </w:p>
          <w:p w14:paraId="7454B4A0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.next();</w:t>
            </w:r>
          </w:p>
          <w:p w14:paraId="70A25914" w14:textId="77777777" w:rsidR="00D04837" w:rsidRDefault="00D04837" w:rsidP="00DF623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% 2 == 0)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.remove();</w:t>
            </w:r>
          </w:p>
          <w:p w14:paraId="1F405751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02628C6E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9B20ED0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) </w:t>
            </w:r>
          </w:p>
          <w:p w14:paraId="5EEEF38A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 xml:space="preserve">);        </w:t>
            </w:r>
          </w:p>
          <w:p w14:paraId="1001EBE6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4C38636" w14:textId="77777777" w:rsidR="00D04837" w:rsidRDefault="00D04837" w:rsidP="00D04837">
            <w:pPr>
              <w:pStyle w:val="a1"/>
            </w:pPr>
          </w:p>
          <w:p w14:paraId="4C008D2C" w14:textId="77777777" w:rsidR="00D04837" w:rsidRDefault="00D04837" w:rsidP="00D04837">
            <w:pPr>
              <w:pStyle w:val="a1"/>
            </w:pPr>
            <w:r>
              <w:rPr>
                <w:color w:val="000000"/>
              </w:rPr>
              <w:t>}</w:t>
            </w:r>
          </w:p>
          <w:p w14:paraId="4C34BCBB" w14:textId="77777777" w:rsidR="00D04837" w:rsidRDefault="00D04837" w:rsidP="00D04837">
            <w:pPr>
              <w:pStyle w:val="a1"/>
            </w:pPr>
          </w:p>
        </w:tc>
      </w:tr>
    </w:tbl>
    <w:p w14:paraId="13764F6A" w14:textId="77777777" w:rsidR="00D04837" w:rsidRDefault="00D04837" w:rsidP="00D04837"/>
    <w:p w14:paraId="3CD14A2F" w14:textId="77777777" w:rsidR="00DF623D" w:rsidRDefault="00DF623D" w:rsidP="00DF623D"/>
    <w:p w14:paraId="4417BB26" w14:textId="77777777" w:rsidR="00DF623D" w:rsidRDefault="00DF623D" w:rsidP="00DF623D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623D" w14:paraId="231BBE57" w14:textId="77777777" w:rsidTr="006802A0">
        <w:tc>
          <w:tcPr>
            <w:tcW w:w="10456" w:type="dxa"/>
          </w:tcPr>
          <w:p w14:paraId="5D7384FB" w14:textId="77777777" w:rsidR="00DF623D" w:rsidRDefault="00DF623D" w:rsidP="00DF623D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0 1 2 3 4 5 6 7 8 9 </w:t>
            </w:r>
          </w:p>
          <w:p w14:paraId="33C18BC4" w14:textId="77777777" w:rsidR="00DF623D" w:rsidRDefault="00DF623D" w:rsidP="00DF623D">
            <w:r>
              <w:rPr>
                <w:rFonts w:cs="굴림체"/>
                <w:color w:val="000000"/>
                <w:kern w:val="0"/>
                <w:szCs w:val="20"/>
              </w:rPr>
              <w:t xml:space="preserve">1 3 5 7 9 </w:t>
            </w:r>
          </w:p>
        </w:tc>
      </w:tr>
    </w:tbl>
    <w:p w14:paraId="7A61C4CD" w14:textId="77777777" w:rsidR="00DF623D" w:rsidRDefault="00DF623D" w:rsidP="00DF623D"/>
    <w:p w14:paraId="13C7EB54" w14:textId="77777777" w:rsidR="00DF623D" w:rsidRDefault="00DF623D" w:rsidP="00D04837"/>
    <w:p w14:paraId="779BBCEB" w14:textId="77777777" w:rsidR="00DF623D" w:rsidRDefault="00DF623D" w:rsidP="00D04837">
      <w:r>
        <w:rPr>
          <w:rFonts w:hint="eastAsia"/>
        </w:rPr>
        <w:t>(줄2</w:t>
      </w:r>
      <w:r>
        <w:t>3)</w:t>
      </w:r>
    </w:p>
    <w:p w14:paraId="2CAB878C" w14:textId="77777777" w:rsidR="00DF623D" w:rsidRDefault="00DF623D" w:rsidP="00DF623D">
      <w:pPr>
        <w:pStyle w:val="a"/>
      </w:pPr>
      <w:r>
        <w:rPr>
          <w:color w:val="7F0055"/>
        </w:rPr>
        <w:t>if</w:t>
      </w:r>
      <w:r>
        <w:t xml:space="preserve"> (</w:t>
      </w:r>
      <w:r>
        <w:rPr>
          <w:color w:val="6A3E3E"/>
        </w:rPr>
        <w:t>i</w:t>
      </w:r>
      <w:r>
        <w:t xml:space="preserve"> % 2 == 0) </w:t>
      </w:r>
      <w:r>
        <w:rPr>
          <w:color w:val="6A3E3E"/>
        </w:rPr>
        <w:t>iterator</w:t>
      </w:r>
      <w:r>
        <w:t>.remove();</w:t>
      </w:r>
    </w:p>
    <w:p w14:paraId="4B7BC938" w14:textId="77777777" w:rsidR="00D04837" w:rsidRDefault="00DF623D" w:rsidP="00D04837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컬렉션 객체에서 짝수인 값들이 제거된다.</w:t>
      </w:r>
    </w:p>
    <w:p w14:paraId="66E34E7F" w14:textId="77777777" w:rsidR="00DF623D" w:rsidRPr="00D04837" w:rsidRDefault="00DF623D" w:rsidP="00D04837"/>
    <w:p w14:paraId="39474038" w14:textId="77777777" w:rsidR="00DF623D" w:rsidRDefault="00DF623D" w:rsidP="00D04837">
      <w:r>
        <w:rPr>
          <w:rFonts w:hint="eastAsia"/>
        </w:rPr>
        <w:t xml:space="preserve">위 예제 코드에서, </w:t>
      </w:r>
    </w:p>
    <w:p w14:paraId="7D777543" w14:textId="77777777" w:rsidR="00D04837" w:rsidRDefault="00DF623D" w:rsidP="00D04837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컬렉션 객체에 </w:t>
      </w:r>
      <w:r>
        <w:t xml:space="preserve">int </w:t>
      </w:r>
      <w:r>
        <w:rPr>
          <w:rFonts w:hint="eastAsia"/>
        </w:rPr>
        <w:t xml:space="preserve">값을 </w:t>
      </w:r>
      <w:r>
        <w:t xml:space="preserve">add </w:t>
      </w:r>
      <w:r>
        <w:rPr>
          <w:rFonts w:hint="eastAsia"/>
        </w:rPr>
        <w:t>할 때,</w:t>
      </w:r>
      <w:r>
        <w:t xml:space="preserve"> </w:t>
      </w:r>
      <w:r>
        <w:rPr>
          <w:rFonts w:hint="eastAsia"/>
        </w:rPr>
        <w:t xml:space="preserve">자동으로 </w:t>
      </w:r>
      <w:r>
        <w:t xml:space="preserve">Integer </w:t>
      </w:r>
      <w:r>
        <w:rPr>
          <w:rFonts w:hint="eastAsia"/>
        </w:rPr>
        <w:t xml:space="preserve">객체로 변환되어 </w:t>
      </w:r>
      <w:r>
        <w:t xml:space="preserve">add </w:t>
      </w:r>
      <w:r>
        <w:rPr>
          <w:rFonts w:hint="eastAsia"/>
        </w:rPr>
        <w:t>된다.</w:t>
      </w:r>
      <w:r>
        <w:t xml:space="preserve"> (auto-boxing)</w:t>
      </w:r>
    </w:p>
    <w:p w14:paraId="6ADA9222" w14:textId="77777777" w:rsidR="00DF623D" w:rsidRDefault="00DF623D" w:rsidP="00D04837">
      <w:r>
        <w:t xml:space="preserve">c </w:t>
      </w:r>
      <w:r>
        <w:rPr>
          <w:rFonts w:hint="eastAsia"/>
        </w:rPr>
        <w:t xml:space="preserve">컬렉션 객체에서 </w:t>
      </w:r>
      <w:r>
        <w:t xml:space="preserve">int </w:t>
      </w:r>
      <w:r>
        <w:rPr>
          <w:rFonts w:hint="eastAsia"/>
        </w:rPr>
        <w:t>값을 꺼낸ㄹ 때,</w:t>
      </w:r>
      <w:r>
        <w:t xml:space="preserve"> </w:t>
      </w:r>
      <w:r>
        <w:rPr>
          <w:rFonts w:hint="eastAsia"/>
        </w:rPr>
        <w:t xml:space="preserve">자동으로 </w:t>
      </w:r>
      <w:r>
        <w:t xml:space="preserve">Integer </w:t>
      </w:r>
      <w:r>
        <w:rPr>
          <w:rFonts w:hint="eastAsia"/>
        </w:rPr>
        <w:t xml:space="preserve">객체가 </w:t>
      </w:r>
      <w:r>
        <w:t>int</w:t>
      </w:r>
      <w:r>
        <w:rPr>
          <w:rFonts w:hint="eastAsia"/>
        </w:rPr>
        <w:t>로 변환되어 리턴된다.</w:t>
      </w:r>
      <w:r>
        <w:t xml:space="preserve"> (auto-unboxing)</w:t>
      </w:r>
    </w:p>
    <w:p w14:paraId="5E2519DC" w14:textId="77777777" w:rsidR="00DF623D" w:rsidRDefault="00DF623D" w:rsidP="00D04837"/>
    <w:p w14:paraId="505E0255" w14:textId="77777777" w:rsidR="00DF623D" w:rsidRDefault="00DF623D" w:rsidP="00D04837"/>
    <w:p w14:paraId="418C68EC" w14:textId="6C698E73" w:rsidR="00DF623D" w:rsidRDefault="00E7090A" w:rsidP="00D04837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090A" w14:paraId="1BAA1330" w14:textId="77777777" w:rsidTr="00E7090A">
        <w:tc>
          <w:tcPr>
            <w:tcW w:w="10456" w:type="dxa"/>
          </w:tcPr>
          <w:p w14:paraId="4E661270" w14:textId="77777777" w:rsidR="00E7090A" w:rsidRDefault="00E7090A" w:rsidP="00E7090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0 1 2 3 4 5 6 7 8 9 </w:t>
            </w:r>
          </w:p>
          <w:p w14:paraId="748E8C52" w14:textId="3CDE2F26" w:rsidR="00E7090A" w:rsidRDefault="00E7090A" w:rsidP="00E7090A">
            <w:r>
              <w:rPr>
                <w:rFonts w:cs="굴림체"/>
                <w:color w:val="000000"/>
                <w:kern w:val="0"/>
                <w:szCs w:val="20"/>
              </w:rPr>
              <w:t xml:space="preserve">1 3 5 7 9 </w:t>
            </w:r>
          </w:p>
        </w:tc>
      </w:tr>
    </w:tbl>
    <w:p w14:paraId="288ABF66" w14:textId="77777777" w:rsidR="00E7090A" w:rsidRDefault="00E7090A" w:rsidP="00D04837"/>
    <w:p w14:paraId="42A1EABE" w14:textId="77777777" w:rsidR="00DF623D" w:rsidRDefault="00DF623D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8B76007" w14:textId="546A6CC8" w:rsidR="00DF623D" w:rsidRDefault="00DF623D" w:rsidP="00DF623D">
      <w:pPr>
        <w:pStyle w:val="Heading2"/>
      </w:pPr>
      <w:bookmarkStart w:id="8" w:name="_Toc470109622"/>
      <w:r>
        <w:rPr>
          <w:rFonts w:hint="eastAsia"/>
        </w:rPr>
        <w:lastRenderedPageBreak/>
        <w:t>예제4</w:t>
      </w:r>
      <w:r w:rsidR="00D30C56">
        <w:t xml:space="preserve"> - </w:t>
      </w:r>
      <w:r w:rsidR="00D30C56">
        <w:rPr>
          <w:rFonts w:hint="eastAsia"/>
        </w:rPr>
        <w:t>탐색 중 제거</w:t>
      </w:r>
      <w:bookmarkEnd w:id="8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F623D" w14:paraId="2C790EBD" w14:textId="77777777" w:rsidTr="006802A0">
        <w:tc>
          <w:tcPr>
            <w:tcW w:w="426" w:type="dxa"/>
          </w:tcPr>
          <w:p w14:paraId="0DEBC0B1" w14:textId="77777777" w:rsidR="00DF623D" w:rsidRPr="00185935" w:rsidRDefault="00DF623D" w:rsidP="00DF623D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84BF91B" w14:textId="77777777" w:rsidR="00DF623D" w:rsidRPr="00185935" w:rsidRDefault="00DF623D" w:rsidP="00DF623D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5A03A22" w14:textId="77777777" w:rsidR="00DF623D" w:rsidRPr="00185935" w:rsidRDefault="00DF623D" w:rsidP="00DF623D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EE2DC1A" w14:textId="77777777" w:rsidR="00DF623D" w:rsidRPr="00185935" w:rsidRDefault="00DF623D" w:rsidP="00DF623D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022C2AA" w14:textId="77777777" w:rsidR="00DF623D" w:rsidRPr="00185935" w:rsidRDefault="00DF623D" w:rsidP="00DF623D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092B8EB" w14:textId="77777777" w:rsidR="00DF623D" w:rsidRPr="00185935" w:rsidRDefault="00DF623D" w:rsidP="00DF623D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7CCDBF3" w14:textId="77777777" w:rsidR="00DF623D" w:rsidRPr="00185935" w:rsidRDefault="00DF623D" w:rsidP="00DF623D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91EC52E" w14:textId="77777777" w:rsidR="00DF623D" w:rsidRPr="00185935" w:rsidRDefault="00DF623D" w:rsidP="00DF623D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C7F4FA0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B1E85C3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CFE8578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B5341B5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40C92EC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16D3D3A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6D2BD93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DBF92A2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9692FB6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6358314E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9687585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77156A4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6215BDEC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723F999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A2B4DE1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2A578EC6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7C0D1A31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1DB2C8F5" w14:textId="77777777" w:rsidR="00DF623D" w:rsidRDefault="00DF623D" w:rsidP="00DF623D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6ED41BEB" w14:textId="77777777" w:rsidR="00DF623D" w:rsidRPr="00185935" w:rsidRDefault="00DF623D" w:rsidP="00DF623D">
            <w:pPr>
              <w:pStyle w:val="a1"/>
            </w:pPr>
          </w:p>
        </w:tc>
        <w:tc>
          <w:tcPr>
            <w:tcW w:w="10631" w:type="dxa"/>
          </w:tcPr>
          <w:p w14:paraId="5A3FFA0F" w14:textId="77777777" w:rsidR="00DF623D" w:rsidRDefault="00DF623D" w:rsidP="00DF623D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net.skhu.iterator;</w:t>
            </w:r>
          </w:p>
          <w:p w14:paraId="6368FCAB" w14:textId="77777777" w:rsidR="00DF623D" w:rsidRDefault="00DF623D" w:rsidP="00DF623D">
            <w:pPr>
              <w:pStyle w:val="a1"/>
            </w:pPr>
          </w:p>
          <w:p w14:paraId="4DB2298D" w14:textId="77777777" w:rsidR="00DF623D" w:rsidRDefault="00DF623D" w:rsidP="00DF623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46F0E29C" w14:textId="77777777" w:rsidR="00DF623D" w:rsidRDefault="00DF623D" w:rsidP="00DF623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java.util.Collection;</w:t>
            </w:r>
          </w:p>
          <w:p w14:paraId="22325317" w14:textId="77777777" w:rsidR="00DF623D" w:rsidRDefault="00DF623D" w:rsidP="00DF623D">
            <w:pPr>
              <w:pStyle w:val="a1"/>
            </w:pPr>
          </w:p>
          <w:p w14:paraId="7FAA59B7" w14:textId="77777777" w:rsidR="00DF623D" w:rsidRDefault="00DF623D" w:rsidP="00DF623D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Example4 {</w:t>
            </w:r>
          </w:p>
          <w:p w14:paraId="4540C2CF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07E4674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761C660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    Collection&lt;Integer&gt;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ArrayList&lt;Integer&gt;();</w:t>
            </w:r>
          </w:p>
          <w:p w14:paraId="2D0442D8" w14:textId="77777777" w:rsidR="00DF623D" w:rsidRDefault="00DF623D" w:rsidP="00DF623D">
            <w:pPr>
              <w:pStyle w:val="a1"/>
            </w:pPr>
          </w:p>
          <w:p w14:paraId="17851683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10;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67BD6259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6772EA77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E99B3EB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) </w:t>
            </w:r>
          </w:p>
          <w:p w14:paraId="29980C4C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>);</w:t>
            </w:r>
          </w:p>
          <w:p w14:paraId="491C95DA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68ADA8A8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692C146A" w14:textId="77777777" w:rsidR="00DF623D" w:rsidRDefault="00DF623D" w:rsidP="00DF623D">
            <w:pPr>
              <w:pStyle w:val="a1"/>
            </w:pPr>
          </w:p>
          <w:p w14:paraId="5B18091D" w14:textId="77777777" w:rsidR="00DF623D" w:rsidRDefault="00DF623D" w:rsidP="00DF623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</w:t>
            </w:r>
          </w:p>
          <w:p w14:paraId="442278DF" w14:textId="77777777" w:rsidR="00DF623D" w:rsidRDefault="00DF623D" w:rsidP="00DF623D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% 2 == 0)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.remove(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7983ECF5" w14:textId="77777777" w:rsidR="00DF623D" w:rsidRDefault="00DF623D" w:rsidP="00DF623D">
            <w:pPr>
              <w:pStyle w:val="a1"/>
            </w:pPr>
          </w:p>
          <w:p w14:paraId="55266D10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) </w:t>
            </w:r>
          </w:p>
          <w:p w14:paraId="3E32D49B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 xml:space="preserve">);        </w:t>
            </w:r>
          </w:p>
          <w:p w14:paraId="3F131753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A729CE6" w14:textId="77777777" w:rsidR="00DF623D" w:rsidRDefault="00DF623D" w:rsidP="00DF623D">
            <w:pPr>
              <w:pStyle w:val="a1"/>
            </w:pPr>
          </w:p>
          <w:p w14:paraId="79FA03E9" w14:textId="77777777" w:rsidR="00DF623D" w:rsidRDefault="00DF623D" w:rsidP="00DF623D">
            <w:pPr>
              <w:pStyle w:val="a1"/>
            </w:pPr>
            <w:r>
              <w:rPr>
                <w:color w:val="000000"/>
              </w:rPr>
              <w:t>}</w:t>
            </w:r>
          </w:p>
          <w:p w14:paraId="0774F21E" w14:textId="77777777" w:rsidR="00DF623D" w:rsidRDefault="00DF623D" w:rsidP="00DF623D">
            <w:pPr>
              <w:pStyle w:val="a1"/>
            </w:pPr>
          </w:p>
        </w:tc>
      </w:tr>
    </w:tbl>
    <w:p w14:paraId="3B373816" w14:textId="77777777" w:rsidR="00DF623D" w:rsidRDefault="00DF623D" w:rsidP="00DF623D"/>
    <w:p w14:paraId="506F6C26" w14:textId="77777777" w:rsidR="00DF623D" w:rsidRDefault="00DF623D" w:rsidP="00DF623D">
      <w:r>
        <w:rPr>
          <w:rFonts w:hint="eastAsia"/>
        </w:rPr>
        <w:t>(줄19~20</w:t>
      </w:r>
      <w:r>
        <w:t>)</w:t>
      </w:r>
    </w:p>
    <w:p w14:paraId="5D94C492" w14:textId="77777777" w:rsidR="00DF623D" w:rsidRDefault="00DF623D" w:rsidP="00DF623D">
      <w:r>
        <w:rPr>
          <w:rFonts w:hint="eastAsia"/>
        </w:rPr>
        <w:t>c 컬</w:t>
      </w:r>
      <w:r>
        <w:t>렉션</w:t>
      </w:r>
      <w:r>
        <w:rPr>
          <w:rFonts w:hint="eastAsia"/>
        </w:rPr>
        <w:t xml:space="preserve"> 객</w:t>
      </w:r>
      <w:r>
        <w:t>체에서</w:t>
      </w:r>
      <w:r>
        <w:rPr>
          <w:rFonts w:hint="eastAsia"/>
        </w:rPr>
        <w:t xml:space="preserve"> 짝</w:t>
      </w:r>
      <w:r>
        <w:t>수인</w:t>
      </w:r>
      <w:r>
        <w:rPr>
          <w:rFonts w:hint="eastAsia"/>
        </w:rPr>
        <w:t xml:space="preserve"> 값</w:t>
      </w:r>
      <w:r>
        <w:t>들을</w:t>
      </w:r>
      <w:r>
        <w:rPr>
          <w:rFonts w:hint="eastAsia"/>
        </w:rPr>
        <w:t xml:space="preserve"> 제</w:t>
      </w:r>
      <w:r>
        <w:t>거하는</w:t>
      </w:r>
      <w:r>
        <w:rPr>
          <w:rFonts w:hint="eastAsia"/>
        </w:rPr>
        <w:t xml:space="preserve"> 코</w:t>
      </w:r>
      <w:r>
        <w:t>드</w:t>
      </w:r>
      <w:r>
        <w:rPr>
          <w:rFonts w:hint="eastAsia"/>
        </w:rPr>
        <w:t>를 위</w:t>
      </w:r>
      <w:r>
        <w:t>와</w:t>
      </w:r>
      <w:r>
        <w:rPr>
          <w:rFonts w:hint="eastAsia"/>
        </w:rPr>
        <w:t xml:space="preserve"> 같</w:t>
      </w:r>
      <w:r>
        <w:t>이</w:t>
      </w:r>
      <w:r>
        <w:rPr>
          <w:rFonts w:hint="eastAsia"/>
        </w:rPr>
        <w:t xml:space="preserve"> 구</w:t>
      </w:r>
      <w:r>
        <w:t>현할</w:t>
      </w:r>
      <w:r>
        <w:rPr>
          <w:rFonts w:hint="eastAsia"/>
        </w:rPr>
        <w:t xml:space="preserve"> 수</w:t>
      </w:r>
      <w:r>
        <w:t>는</w:t>
      </w:r>
      <w:r>
        <w:rPr>
          <w:rFonts w:hint="eastAsia"/>
        </w:rPr>
        <w:t xml:space="preserve"> 없</w:t>
      </w:r>
      <w:r>
        <w:t>다</w:t>
      </w:r>
      <w:r>
        <w:rPr>
          <w:rFonts w:hint="eastAsia"/>
        </w:rPr>
        <w:t>.</w:t>
      </w:r>
    </w:p>
    <w:p w14:paraId="2F45FBEB" w14:textId="77777777" w:rsidR="00DF623D" w:rsidRDefault="00DF623D" w:rsidP="00DF623D"/>
    <w:p w14:paraId="2ADE28E9" w14:textId="77777777" w:rsidR="00DF623D" w:rsidRDefault="00DF623D" w:rsidP="00DF623D">
      <w:r>
        <w:rPr>
          <w:rFonts w:hint="eastAsia"/>
        </w:rPr>
        <w:t>컬</w:t>
      </w:r>
      <w:r>
        <w:t>렉션</w:t>
      </w:r>
      <w:r>
        <w:rPr>
          <w:rFonts w:hint="eastAsia"/>
        </w:rPr>
        <w:t xml:space="preserve"> 객</w:t>
      </w:r>
      <w:r>
        <w:t>체를</w:t>
      </w:r>
      <w:r>
        <w:rPr>
          <w:rFonts w:hint="eastAsia"/>
        </w:rPr>
        <w:t xml:space="preserve"> for 문으</w:t>
      </w:r>
      <w:r>
        <w:t>로</w:t>
      </w:r>
      <w:r>
        <w:rPr>
          <w:rFonts w:hint="eastAsia"/>
        </w:rPr>
        <w:t xml:space="preserve"> 탐</w:t>
      </w:r>
      <w:r>
        <w:t>색하는</w:t>
      </w:r>
      <w:r>
        <w:rPr>
          <w:rFonts w:hint="eastAsia"/>
        </w:rPr>
        <w:t xml:space="preserve"> 도</w:t>
      </w:r>
      <w:r>
        <w:t>중에</w:t>
      </w:r>
      <w:r>
        <w:rPr>
          <w:rFonts w:hint="eastAsia"/>
        </w:rPr>
        <w:t>, 그 컬</w:t>
      </w:r>
      <w:r>
        <w:t>렉션</w:t>
      </w:r>
      <w:r>
        <w:rPr>
          <w:rFonts w:hint="eastAsia"/>
        </w:rPr>
        <w:t xml:space="preserve"> 객</w:t>
      </w:r>
      <w:r>
        <w:t>체가</w:t>
      </w:r>
      <w:r>
        <w:rPr>
          <w:rFonts w:hint="eastAsia"/>
        </w:rPr>
        <w:t xml:space="preserve"> 수</w:t>
      </w:r>
      <w:r>
        <w:t>정되는</w:t>
      </w:r>
      <w:r>
        <w:rPr>
          <w:rFonts w:hint="eastAsia"/>
        </w:rPr>
        <w:t xml:space="preserve"> 메</w:t>
      </w:r>
      <w:r>
        <w:t>소드</w:t>
      </w:r>
      <w:r>
        <w:rPr>
          <w:rFonts w:hint="eastAsia"/>
        </w:rPr>
        <w:t>(add, remove</w:t>
      </w:r>
      <w:r>
        <w:t>, addAll, clear</w:t>
      </w:r>
      <w:r>
        <w:rPr>
          <w:rFonts w:hint="eastAsia"/>
        </w:rPr>
        <w:t xml:space="preserve"> 등)가 호</w:t>
      </w:r>
      <w:r>
        <w:t>출</w:t>
      </w:r>
      <w:r>
        <w:rPr>
          <w:rFonts w:hint="eastAsia"/>
        </w:rPr>
        <w:t>되면 에</w:t>
      </w:r>
      <w:r>
        <w:t>러가</w:t>
      </w:r>
      <w:r>
        <w:rPr>
          <w:rFonts w:hint="eastAsia"/>
        </w:rPr>
        <w:t xml:space="preserve"> 발</w:t>
      </w:r>
      <w:r>
        <w:t>생한다</w:t>
      </w:r>
      <w:r>
        <w:rPr>
          <w:rFonts w:hint="eastAsia"/>
        </w:rPr>
        <w:t>.</w:t>
      </w:r>
    </w:p>
    <w:p w14:paraId="27D43183" w14:textId="77777777" w:rsidR="00DF623D" w:rsidRPr="00DF623D" w:rsidRDefault="00DF623D" w:rsidP="00DF623D"/>
    <w:p w14:paraId="127C3147" w14:textId="77777777" w:rsidR="00DF623D" w:rsidRDefault="00DF623D" w:rsidP="00DF623D">
      <w:r>
        <w:rPr>
          <w:rFonts w:hint="eastAsia"/>
        </w:rPr>
        <w:t>컬렉</w:t>
      </w:r>
      <w:r>
        <w:t>션</w:t>
      </w:r>
      <w:r>
        <w:rPr>
          <w:rFonts w:hint="eastAsia"/>
        </w:rPr>
        <w:t xml:space="preserve"> 객</w:t>
      </w:r>
      <w:r>
        <w:t>체를</w:t>
      </w:r>
      <w:r>
        <w:rPr>
          <w:rFonts w:hint="eastAsia"/>
        </w:rPr>
        <w:t xml:space="preserve"> 탐</w:t>
      </w:r>
      <w:r>
        <w:t>색하는</w:t>
      </w:r>
      <w:r>
        <w:rPr>
          <w:rFonts w:hint="eastAsia"/>
        </w:rPr>
        <w:t xml:space="preserve"> 도</w:t>
      </w:r>
      <w:r>
        <w:t>중에</w:t>
      </w:r>
      <w:r>
        <w:rPr>
          <w:rFonts w:hint="eastAsia"/>
        </w:rPr>
        <w:t>,</w:t>
      </w:r>
      <w:r w:rsidR="00951169">
        <w:t xml:space="preserve"> </w:t>
      </w:r>
      <w:r w:rsidR="00951169">
        <w:rPr>
          <w:rFonts w:hint="eastAsia"/>
        </w:rPr>
        <w:t>이터레이터 객</w:t>
      </w:r>
      <w:r w:rsidR="00951169">
        <w:t>체의</w:t>
      </w:r>
      <w:r w:rsidR="00951169">
        <w:rPr>
          <w:rFonts w:hint="eastAsia"/>
        </w:rPr>
        <w:t xml:space="preserve"> remove 메</w:t>
      </w:r>
      <w:r w:rsidR="00951169">
        <w:t>소드를</w:t>
      </w:r>
      <w:r w:rsidR="00951169">
        <w:rPr>
          <w:rFonts w:hint="eastAsia"/>
        </w:rPr>
        <w:t xml:space="preserve"> 호</w:t>
      </w:r>
      <w:r w:rsidR="00951169">
        <w:t>출하</w:t>
      </w:r>
      <w:r w:rsidR="00951169">
        <w:rPr>
          <w:rFonts w:hint="eastAsia"/>
        </w:rPr>
        <w:t>는 것</w:t>
      </w:r>
      <w:r w:rsidR="00951169">
        <w:t>은</w:t>
      </w:r>
      <w:r w:rsidR="00951169">
        <w:rPr>
          <w:rFonts w:hint="eastAsia"/>
        </w:rPr>
        <w:t xml:space="preserve"> 허</w:t>
      </w:r>
      <w:r w:rsidR="00951169">
        <w:t>용된다</w:t>
      </w:r>
      <w:r w:rsidR="00951169">
        <w:rPr>
          <w:rFonts w:hint="eastAsia"/>
        </w:rPr>
        <w:t>.</w:t>
      </w:r>
    </w:p>
    <w:p w14:paraId="417B3D98" w14:textId="7E0E843C" w:rsidR="00951169" w:rsidRDefault="00951169" w:rsidP="00DF623D"/>
    <w:p w14:paraId="0DF3F66C" w14:textId="34BBA3CB" w:rsidR="00E7090A" w:rsidRDefault="00E7090A" w:rsidP="00DF623D"/>
    <w:p w14:paraId="1D876642" w14:textId="77777777" w:rsidR="00E7090A" w:rsidRDefault="00E7090A" w:rsidP="00DF623D"/>
    <w:p w14:paraId="76237B5A" w14:textId="65B49CA9" w:rsidR="00E7090A" w:rsidRDefault="00E7090A" w:rsidP="00DF623D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090A" w14:paraId="0DB95F25" w14:textId="77777777" w:rsidTr="00E7090A">
        <w:tc>
          <w:tcPr>
            <w:tcW w:w="10456" w:type="dxa"/>
          </w:tcPr>
          <w:p w14:paraId="04B93E05" w14:textId="77777777" w:rsidR="00E7090A" w:rsidRDefault="00E7090A" w:rsidP="00E7090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0 1 2 3 4 5 6 7 8 9 </w:t>
            </w:r>
          </w:p>
          <w:p w14:paraId="518D0B6D" w14:textId="77777777" w:rsidR="00E7090A" w:rsidRDefault="00E7090A" w:rsidP="00E7090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FF0000"/>
                <w:kern w:val="0"/>
                <w:szCs w:val="20"/>
              </w:rPr>
              <w:t xml:space="preserve">Exception in thread "main" </w:t>
            </w:r>
            <w:r>
              <w:rPr>
                <w:rFonts w:cs="굴림체"/>
                <w:color w:val="0066CC"/>
                <w:kern w:val="0"/>
                <w:szCs w:val="20"/>
                <w:u w:val="single"/>
              </w:rPr>
              <w:t>java.util.ConcurrentModificationException</w:t>
            </w:r>
          </w:p>
          <w:p w14:paraId="2AFC249F" w14:textId="77777777" w:rsidR="00E7090A" w:rsidRDefault="00E7090A" w:rsidP="00E7090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FF0000"/>
                <w:kern w:val="0"/>
                <w:szCs w:val="20"/>
              </w:rPr>
              <w:tab/>
              <w:t>at java.util.ArrayList$Itr.checkForComodification(Unknown Source)</w:t>
            </w:r>
          </w:p>
          <w:p w14:paraId="2615C14E" w14:textId="77777777" w:rsidR="00E7090A" w:rsidRDefault="00E7090A" w:rsidP="00E7090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FF0000"/>
                <w:kern w:val="0"/>
                <w:szCs w:val="20"/>
              </w:rPr>
              <w:tab/>
              <w:t>at java.util.ArrayList$Itr.next(Unknown Source)</w:t>
            </w:r>
          </w:p>
          <w:p w14:paraId="2BA58323" w14:textId="77777777" w:rsidR="00E7090A" w:rsidRDefault="00E7090A" w:rsidP="00E7090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FF0000"/>
                <w:kern w:val="0"/>
                <w:szCs w:val="20"/>
              </w:rPr>
              <w:tab/>
              <w:t>at net.skhu.iterator.Example4.main(</w:t>
            </w:r>
            <w:r>
              <w:rPr>
                <w:rFonts w:cs="굴림체"/>
                <w:color w:val="0066CC"/>
                <w:kern w:val="0"/>
                <w:szCs w:val="20"/>
                <w:u w:val="single"/>
              </w:rPr>
              <w:t>Example4.java:19</w:t>
            </w:r>
            <w:r>
              <w:rPr>
                <w:rFonts w:cs="굴림체"/>
                <w:color w:val="FF0000"/>
                <w:kern w:val="0"/>
                <w:szCs w:val="20"/>
              </w:rPr>
              <w:t>)</w:t>
            </w:r>
          </w:p>
          <w:p w14:paraId="6E09EC41" w14:textId="77777777" w:rsidR="00E7090A" w:rsidRDefault="00E7090A" w:rsidP="00DF623D"/>
        </w:tc>
      </w:tr>
    </w:tbl>
    <w:p w14:paraId="2FF6D107" w14:textId="77777777" w:rsidR="00951169" w:rsidRDefault="00951169" w:rsidP="00DF623D"/>
    <w:p w14:paraId="2ABDC718" w14:textId="77777777" w:rsidR="00951169" w:rsidRDefault="00951169" w:rsidP="00DF623D"/>
    <w:p w14:paraId="4D8BBD7B" w14:textId="77777777" w:rsidR="00951169" w:rsidRDefault="00951169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04F108C1" w14:textId="77777777" w:rsidR="00951169" w:rsidRDefault="00951169" w:rsidP="00951169">
      <w:pPr>
        <w:pStyle w:val="Heading1"/>
      </w:pPr>
      <w:bookmarkStart w:id="9" w:name="_Toc470109623"/>
      <w:r>
        <w:lastRenderedPageBreak/>
        <w:t>List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인터페이스</w:t>
      </w:r>
      <w:bookmarkEnd w:id="9"/>
    </w:p>
    <w:p w14:paraId="2DE98B43" w14:textId="77777777" w:rsidR="00DF623D" w:rsidRPr="00DF623D" w:rsidRDefault="00DF623D" w:rsidP="00DF623D"/>
    <w:p w14:paraId="73905730" w14:textId="4638DD8C" w:rsidR="00DF623D" w:rsidRDefault="00AE7353" w:rsidP="00AE7353">
      <w:pPr>
        <w:pStyle w:val="Heading2"/>
      </w:pPr>
      <w:bookmarkStart w:id="10" w:name="_Toc470109624"/>
      <w:r>
        <w:t xml:space="preserve">ListIterator </w:t>
      </w:r>
      <w:r>
        <w:rPr>
          <w:rFonts w:hint="eastAsia"/>
        </w:rPr>
        <w:t>인터페이스</w:t>
      </w:r>
      <w:r>
        <w:t xml:space="preserve"> </w:t>
      </w:r>
      <w:r>
        <w:rPr>
          <w:rFonts w:hint="eastAsia"/>
        </w:rPr>
        <w:t>메소드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7353" w14:paraId="2956CB7B" w14:textId="77777777" w:rsidTr="00AE7353">
        <w:tc>
          <w:tcPr>
            <w:tcW w:w="10456" w:type="dxa"/>
          </w:tcPr>
          <w:p w14:paraId="47E8F1F0" w14:textId="77777777" w:rsidR="00AE7353" w:rsidRPr="006802A0" w:rsidRDefault="00AE7353" w:rsidP="00AE7353">
            <w:pPr>
              <w:rPr>
                <w:b/>
              </w:rPr>
            </w:pPr>
            <w:r w:rsidRPr="006802A0">
              <w:rPr>
                <w:rFonts w:hint="eastAsia"/>
                <w:b/>
              </w:rPr>
              <w:t>v</w:t>
            </w:r>
            <w:r w:rsidRPr="006802A0">
              <w:rPr>
                <w:b/>
              </w:rPr>
              <w:t>oid add(E e)</w:t>
            </w:r>
          </w:p>
          <w:p w14:paraId="1F1F6936" w14:textId="77777777" w:rsidR="00AE7353" w:rsidRDefault="00AE7353" w:rsidP="00AE7353">
            <w:r>
              <w:rPr>
                <w:rFonts w:hint="eastAsia"/>
              </w:rPr>
              <w:t>현재 위치에</w:t>
            </w:r>
            <w:r w:rsidR="006802A0">
              <w:t xml:space="preserve"> </w:t>
            </w:r>
            <w:r w:rsidR="006802A0">
              <w:rPr>
                <w:rFonts w:hint="eastAsia"/>
              </w:rPr>
              <w:t>e를 끼워 넣는다.</w:t>
            </w:r>
          </w:p>
          <w:p w14:paraId="53CFFCE2" w14:textId="6BAEEB6A" w:rsidR="007D2E8D" w:rsidRDefault="00745AAA" w:rsidP="00AE7353">
            <w:r>
              <w:rPr>
                <w:rFonts w:hint="eastAsia"/>
              </w:rPr>
              <w:t xml:space="preserve">직전의 </w:t>
            </w:r>
            <w:r>
              <w:t xml:space="preserve">next() </w:t>
            </w:r>
            <w:r>
              <w:rPr>
                <w:rFonts w:hint="eastAsia"/>
              </w:rPr>
              <w:t>메소드 호출</w:t>
            </w:r>
            <w:r w:rsidR="007D2E8D">
              <w:rPr>
                <w:rFonts w:hint="eastAsia"/>
              </w:rPr>
              <w:t>로 리턴된 데이터 바로 뒤이거나,</w:t>
            </w:r>
          </w:p>
          <w:p w14:paraId="3DCAD4E9" w14:textId="0C71E35A" w:rsidR="00745AAA" w:rsidRDefault="007D2E8D" w:rsidP="00AE7353">
            <w:r>
              <w:rPr>
                <w:rFonts w:hint="eastAsia"/>
              </w:rPr>
              <w:t xml:space="preserve">직전의 </w:t>
            </w:r>
            <w:r w:rsidR="00745AAA">
              <w:t xml:space="preserve">previous() </w:t>
            </w:r>
            <w:r w:rsidR="00745AAA">
              <w:rPr>
                <w:rFonts w:hint="eastAsia"/>
              </w:rPr>
              <w:t xml:space="preserve">메소드 호출에서 리턴된 데이터의 바로 </w:t>
            </w:r>
            <w:r>
              <w:rPr>
                <w:rFonts w:hint="eastAsia"/>
              </w:rPr>
              <w:t>앞</w:t>
            </w:r>
            <w:r w:rsidR="00745AAA">
              <w:rPr>
                <w:rFonts w:hint="eastAsia"/>
              </w:rPr>
              <w:t>에 e가 삽입된다.</w:t>
            </w:r>
          </w:p>
        </w:tc>
      </w:tr>
      <w:tr w:rsidR="006802A0" w14:paraId="44BDAF12" w14:textId="77777777" w:rsidTr="00AE7353">
        <w:tc>
          <w:tcPr>
            <w:tcW w:w="10456" w:type="dxa"/>
          </w:tcPr>
          <w:p w14:paraId="5CA0F5E6" w14:textId="77777777" w:rsidR="006802A0" w:rsidRPr="0034216F" w:rsidRDefault="006802A0" w:rsidP="006802A0">
            <w:pPr>
              <w:rPr>
                <w:b/>
              </w:rPr>
            </w:pPr>
            <w:r w:rsidRPr="0034216F">
              <w:rPr>
                <w:rFonts w:hint="eastAsia"/>
                <w:b/>
              </w:rPr>
              <w:t>boolean hashNext</w:t>
            </w:r>
            <w:r w:rsidRPr="0034216F">
              <w:rPr>
                <w:b/>
              </w:rPr>
              <w:t>()</w:t>
            </w:r>
          </w:p>
          <w:p w14:paraId="26066547" w14:textId="4E3B2901" w:rsidR="006802A0" w:rsidRDefault="006802A0" w:rsidP="006802A0">
            <w:r>
              <w:rPr>
                <w:rFonts w:hint="eastAsia"/>
              </w:rPr>
              <w:t>순방향으로 컬렉션을 탐색 중일 때,</w:t>
            </w:r>
            <w:r>
              <w:t xml:space="preserve"> </w:t>
            </w:r>
            <w:r>
              <w:rPr>
                <w:rFonts w:hint="eastAsia"/>
              </w:rPr>
              <w:t xml:space="preserve">컬렉션에 아직 탐색할 데이터가 남아 있으면 </w:t>
            </w:r>
            <w:r>
              <w:t>true</w:t>
            </w:r>
            <w:r>
              <w:rPr>
                <w:rFonts w:hint="eastAsia"/>
              </w:rPr>
              <w:t>를 리턴한다.</w:t>
            </w:r>
          </w:p>
          <w:p w14:paraId="20C1C560" w14:textId="51B8E723" w:rsidR="006802A0" w:rsidRDefault="006802A0" w:rsidP="006802A0">
            <w:r>
              <w:rPr>
                <w:rFonts w:hint="eastAsia"/>
              </w:rPr>
              <w:t xml:space="preserve">즉 현재 위치의 뒤에 데이터 항목이 있으면 </w:t>
            </w:r>
            <w:r>
              <w:t>true</w:t>
            </w:r>
            <w:r>
              <w:rPr>
                <w:rFonts w:hint="eastAsia"/>
              </w:rPr>
              <w:t xml:space="preserve">를 리턴하고 없으면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</w:tc>
      </w:tr>
      <w:tr w:rsidR="006802A0" w14:paraId="3870D1AA" w14:textId="77777777" w:rsidTr="00AE7353">
        <w:tc>
          <w:tcPr>
            <w:tcW w:w="10456" w:type="dxa"/>
          </w:tcPr>
          <w:p w14:paraId="3EF41DAF" w14:textId="77777777" w:rsidR="006802A0" w:rsidRDefault="006802A0" w:rsidP="006802A0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oolean hashPrevious()</w:t>
            </w:r>
          </w:p>
          <w:p w14:paraId="01E2A38B" w14:textId="77777777" w:rsidR="006802A0" w:rsidRDefault="006802A0" w:rsidP="006802A0">
            <w:r>
              <w:rPr>
                <w:rFonts w:hint="eastAsia"/>
              </w:rPr>
              <w:t>역방향으로 컬렉션을 탐색 중일 때,</w:t>
            </w:r>
            <w:r>
              <w:t xml:space="preserve"> </w:t>
            </w:r>
            <w:r>
              <w:rPr>
                <w:rFonts w:hint="eastAsia"/>
              </w:rPr>
              <w:t xml:space="preserve">컬렉션에 아직 탐색할 데이터가 남아 있으면 </w:t>
            </w:r>
            <w:r>
              <w:t>true</w:t>
            </w:r>
            <w:r>
              <w:rPr>
                <w:rFonts w:hint="eastAsia"/>
              </w:rPr>
              <w:t>를 리턴한다.</w:t>
            </w:r>
          </w:p>
          <w:p w14:paraId="515EAF1D" w14:textId="1F87DA4B" w:rsidR="006802A0" w:rsidRPr="006802A0" w:rsidRDefault="006802A0" w:rsidP="006802A0">
            <w:r>
              <w:rPr>
                <w:rFonts w:hint="eastAsia"/>
              </w:rPr>
              <w:t xml:space="preserve">즉 현재 위치의 앞에 데이터 항목이 있으면 </w:t>
            </w:r>
            <w:r>
              <w:t>true</w:t>
            </w:r>
            <w:r>
              <w:rPr>
                <w:rFonts w:hint="eastAsia"/>
              </w:rPr>
              <w:t xml:space="preserve">를 리턴하고 없으면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</w:tc>
      </w:tr>
      <w:tr w:rsidR="006802A0" w14:paraId="1C0936C8" w14:textId="77777777" w:rsidTr="00AE7353">
        <w:tc>
          <w:tcPr>
            <w:tcW w:w="10456" w:type="dxa"/>
          </w:tcPr>
          <w:p w14:paraId="5B55C269" w14:textId="77777777" w:rsidR="006802A0" w:rsidRPr="0034216F" w:rsidRDefault="006802A0" w:rsidP="006802A0">
            <w:pPr>
              <w:rPr>
                <w:b/>
              </w:rPr>
            </w:pPr>
            <w:r w:rsidRPr="0034216F">
              <w:rPr>
                <w:rFonts w:hint="eastAsia"/>
                <w:b/>
              </w:rPr>
              <w:t>E</w:t>
            </w:r>
            <w:r w:rsidRPr="0034216F">
              <w:rPr>
                <w:b/>
              </w:rPr>
              <w:t xml:space="preserve"> </w:t>
            </w:r>
            <w:r w:rsidRPr="0034216F">
              <w:rPr>
                <w:rFonts w:hint="eastAsia"/>
                <w:b/>
              </w:rPr>
              <w:t>next()</w:t>
            </w:r>
          </w:p>
          <w:p w14:paraId="04102DA9" w14:textId="77777777" w:rsidR="006802A0" w:rsidRDefault="006802A0" w:rsidP="006802A0">
            <w:r>
              <w:rPr>
                <w:rFonts w:hint="eastAsia"/>
              </w:rPr>
              <w:t>다음 데이터 항목으로 현재 위치를 이동한 후,</w:t>
            </w:r>
            <w:r>
              <w:t xml:space="preserve"> </w:t>
            </w:r>
            <w:r>
              <w:rPr>
                <w:rFonts w:hint="eastAsia"/>
              </w:rPr>
              <w:t>그 데이터 항목을 리턴한다.</w:t>
            </w:r>
          </w:p>
          <w:p w14:paraId="45745C64" w14:textId="7BB45501" w:rsidR="006802A0" w:rsidRDefault="006802A0" w:rsidP="006802A0">
            <w:pPr>
              <w:rPr>
                <w:b/>
              </w:rPr>
            </w:pPr>
            <w:r>
              <w:rPr>
                <w:rFonts w:hint="eastAsia"/>
              </w:rPr>
              <w:t>이미 현재 위치가 목록의 끝이라서,</w:t>
            </w:r>
            <w:r>
              <w:t xml:space="preserve"> </w:t>
            </w:r>
            <w:r>
              <w:rPr>
                <w:rFonts w:hint="eastAsia"/>
              </w:rPr>
              <w:t>다음 데이터 항목이 없다면 예외(</w:t>
            </w:r>
            <w:r>
              <w:t>NoSuchElementException)</w:t>
            </w:r>
            <w:r>
              <w:rPr>
                <w:rFonts w:hint="eastAsia"/>
              </w:rPr>
              <w:t>가 발생한다.</w:t>
            </w:r>
          </w:p>
        </w:tc>
      </w:tr>
      <w:tr w:rsidR="006802A0" w14:paraId="439DB235" w14:textId="77777777" w:rsidTr="00AE7353">
        <w:tc>
          <w:tcPr>
            <w:tcW w:w="10456" w:type="dxa"/>
          </w:tcPr>
          <w:p w14:paraId="223D4E47" w14:textId="2723BD57" w:rsidR="006802A0" w:rsidRPr="0034216F" w:rsidRDefault="006802A0" w:rsidP="006802A0">
            <w:pPr>
              <w:rPr>
                <w:b/>
              </w:rPr>
            </w:pPr>
            <w:r>
              <w:rPr>
                <w:b/>
              </w:rPr>
              <w:t>int</w:t>
            </w:r>
            <w:r w:rsidRPr="0034216F">
              <w:rPr>
                <w:b/>
              </w:rPr>
              <w:t xml:space="preserve"> </w:t>
            </w:r>
            <w:r w:rsidRPr="0034216F">
              <w:rPr>
                <w:rFonts w:hint="eastAsia"/>
                <w:b/>
              </w:rPr>
              <w:t>next</w:t>
            </w:r>
            <w:r>
              <w:rPr>
                <w:b/>
              </w:rPr>
              <w:t>Index</w:t>
            </w:r>
            <w:r w:rsidRPr="0034216F">
              <w:rPr>
                <w:rFonts w:hint="eastAsia"/>
                <w:b/>
              </w:rPr>
              <w:t>()</w:t>
            </w:r>
          </w:p>
          <w:p w14:paraId="24F0B1EB" w14:textId="2C5E3D0F" w:rsidR="006802A0" w:rsidRDefault="006802A0" w:rsidP="006802A0">
            <w:r>
              <w:rPr>
                <w:rFonts w:hint="eastAsia"/>
              </w:rPr>
              <w:t>다음 데이터 항목으로 현재 위치를 이동한 후,</w:t>
            </w:r>
            <w:r>
              <w:t xml:space="preserve"> </w:t>
            </w:r>
            <w:r>
              <w:rPr>
                <w:rFonts w:hint="eastAsia"/>
              </w:rPr>
              <w:t>그 데이터 항목의 인덱스를 리턴한다.</w:t>
            </w:r>
          </w:p>
          <w:p w14:paraId="5ACB4833" w14:textId="40E639B8" w:rsidR="006802A0" w:rsidRPr="0034216F" w:rsidRDefault="006802A0" w:rsidP="006802A0">
            <w:pPr>
              <w:rPr>
                <w:b/>
              </w:rPr>
            </w:pPr>
            <w:r>
              <w:rPr>
                <w:rFonts w:hint="eastAsia"/>
              </w:rPr>
              <w:t>이미 현재 위치가 목록의 끝이라서,</w:t>
            </w:r>
            <w:r>
              <w:t xml:space="preserve"> </w:t>
            </w:r>
            <w:r>
              <w:rPr>
                <w:rFonts w:hint="eastAsia"/>
              </w:rPr>
              <w:t>다음 데이터 항목이 없다면 예외(</w:t>
            </w:r>
            <w:r>
              <w:t>NoSuchElementException)</w:t>
            </w:r>
            <w:r>
              <w:rPr>
                <w:rFonts w:hint="eastAsia"/>
              </w:rPr>
              <w:t>가 발생한다.</w:t>
            </w:r>
          </w:p>
        </w:tc>
      </w:tr>
      <w:tr w:rsidR="006802A0" w14:paraId="3B0A47B8" w14:textId="77777777" w:rsidTr="00AE7353">
        <w:tc>
          <w:tcPr>
            <w:tcW w:w="10456" w:type="dxa"/>
          </w:tcPr>
          <w:p w14:paraId="194E4608" w14:textId="006EF8BF" w:rsidR="006802A0" w:rsidRPr="0034216F" w:rsidRDefault="006802A0" w:rsidP="006802A0">
            <w:pPr>
              <w:rPr>
                <w:b/>
              </w:rPr>
            </w:pPr>
            <w:r w:rsidRPr="0034216F">
              <w:rPr>
                <w:rFonts w:hint="eastAsia"/>
                <w:b/>
              </w:rPr>
              <w:t>E</w:t>
            </w:r>
            <w:r w:rsidRPr="0034216F">
              <w:rPr>
                <w:b/>
              </w:rPr>
              <w:t xml:space="preserve"> </w:t>
            </w:r>
            <w:r>
              <w:rPr>
                <w:b/>
              </w:rPr>
              <w:t>previous</w:t>
            </w:r>
            <w:r w:rsidRPr="0034216F">
              <w:rPr>
                <w:rFonts w:hint="eastAsia"/>
                <w:b/>
              </w:rPr>
              <w:t>()</w:t>
            </w:r>
          </w:p>
          <w:p w14:paraId="60DFCB77" w14:textId="77777777" w:rsidR="006802A0" w:rsidRDefault="006802A0" w:rsidP="006802A0">
            <w:r>
              <w:rPr>
                <w:rFonts w:hint="eastAsia"/>
              </w:rPr>
              <w:t>이전 데이터 항목으로 현재 위치를 이동한 후,</w:t>
            </w:r>
            <w:r>
              <w:t xml:space="preserve"> </w:t>
            </w:r>
            <w:r>
              <w:rPr>
                <w:rFonts w:hint="eastAsia"/>
              </w:rPr>
              <w:t>그 데이터 항목을 리턴한다.</w:t>
            </w:r>
          </w:p>
          <w:p w14:paraId="0D0CB1B6" w14:textId="46C710CB" w:rsidR="006802A0" w:rsidRPr="006802A0" w:rsidRDefault="006802A0" w:rsidP="006802A0">
            <w:r>
              <w:rPr>
                <w:rFonts w:hint="eastAsia"/>
              </w:rPr>
              <w:t>현재 위치가 목록의 선두라서,</w:t>
            </w:r>
            <w:r>
              <w:t xml:space="preserve"> </w:t>
            </w:r>
            <w:r>
              <w:rPr>
                <w:rFonts w:hint="eastAsia"/>
              </w:rPr>
              <w:t>이전 데이터 항목이 없다면 예외(</w:t>
            </w:r>
            <w:r>
              <w:t>NoSuchElementException)</w:t>
            </w:r>
            <w:r>
              <w:rPr>
                <w:rFonts w:hint="eastAsia"/>
              </w:rPr>
              <w:t>가 발생한다.</w:t>
            </w:r>
          </w:p>
        </w:tc>
      </w:tr>
      <w:tr w:rsidR="006802A0" w14:paraId="1C0AB2BF" w14:textId="77777777" w:rsidTr="00AE7353">
        <w:tc>
          <w:tcPr>
            <w:tcW w:w="10456" w:type="dxa"/>
          </w:tcPr>
          <w:p w14:paraId="3899195A" w14:textId="2030564E" w:rsidR="006802A0" w:rsidRPr="0034216F" w:rsidRDefault="006802A0" w:rsidP="006802A0">
            <w:pPr>
              <w:rPr>
                <w:b/>
              </w:rPr>
            </w:pPr>
            <w:r>
              <w:rPr>
                <w:b/>
              </w:rPr>
              <w:t>int</w:t>
            </w:r>
            <w:r w:rsidRPr="0034216F">
              <w:rPr>
                <w:b/>
              </w:rPr>
              <w:t xml:space="preserve"> </w:t>
            </w:r>
            <w:r>
              <w:rPr>
                <w:b/>
              </w:rPr>
              <w:t>previousIndex</w:t>
            </w:r>
            <w:r w:rsidRPr="0034216F">
              <w:rPr>
                <w:rFonts w:hint="eastAsia"/>
                <w:b/>
              </w:rPr>
              <w:t>()</w:t>
            </w:r>
          </w:p>
          <w:p w14:paraId="646E50C8" w14:textId="2EC0A2B2" w:rsidR="006802A0" w:rsidRDefault="006802A0" w:rsidP="006802A0">
            <w:r>
              <w:rPr>
                <w:rFonts w:hint="eastAsia"/>
              </w:rPr>
              <w:t>이전 데이터 항목으로 현재 위치를 이동한 후,</w:t>
            </w:r>
            <w:r>
              <w:t xml:space="preserve"> </w:t>
            </w:r>
            <w:r>
              <w:rPr>
                <w:rFonts w:hint="eastAsia"/>
              </w:rPr>
              <w:t>그 데이터 항목의 인덱스를 리턴한다.</w:t>
            </w:r>
          </w:p>
          <w:p w14:paraId="6840E128" w14:textId="7D88EFB5" w:rsidR="006802A0" w:rsidRPr="0034216F" w:rsidRDefault="006802A0" w:rsidP="006802A0">
            <w:pPr>
              <w:rPr>
                <w:b/>
              </w:rPr>
            </w:pPr>
            <w:r>
              <w:rPr>
                <w:rFonts w:hint="eastAsia"/>
              </w:rPr>
              <w:t>이미 현재 위치가 목록의 선두라서,</w:t>
            </w:r>
            <w:r>
              <w:t xml:space="preserve"> </w:t>
            </w:r>
            <w:r>
              <w:rPr>
                <w:rFonts w:hint="eastAsia"/>
              </w:rPr>
              <w:t>이전 데이터 항목이 없다면 예외(</w:t>
            </w:r>
            <w:r>
              <w:t>NoSuchElementException)</w:t>
            </w:r>
            <w:r>
              <w:rPr>
                <w:rFonts w:hint="eastAsia"/>
              </w:rPr>
              <w:t>가 발생한다.</w:t>
            </w:r>
          </w:p>
        </w:tc>
      </w:tr>
      <w:tr w:rsidR="006802A0" w14:paraId="6C451EB1" w14:textId="77777777" w:rsidTr="00AE7353">
        <w:tc>
          <w:tcPr>
            <w:tcW w:w="10456" w:type="dxa"/>
          </w:tcPr>
          <w:p w14:paraId="6DEACF1F" w14:textId="77777777" w:rsidR="006802A0" w:rsidRDefault="006802A0" w:rsidP="006802A0">
            <w:pPr>
              <w:rPr>
                <w:b/>
              </w:rPr>
            </w:pPr>
            <w:r>
              <w:rPr>
                <w:rFonts w:hint="eastAsia"/>
                <w:b/>
              </w:rPr>
              <w:t>void remove()</w:t>
            </w:r>
          </w:p>
          <w:p w14:paraId="6418D3D1" w14:textId="77777777" w:rsidR="006802A0" w:rsidRDefault="006802A0" w:rsidP="006802A0">
            <w:r w:rsidRPr="0034216F">
              <w:rPr>
                <w:rFonts w:hint="eastAsia"/>
              </w:rPr>
              <w:t>컬렉션에서 현재</w:t>
            </w:r>
            <w:r>
              <w:rPr>
                <w:rFonts w:hint="eastAsia"/>
              </w:rPr>
              <w:t xml:space="preserve"> 위치의</w:t>
            </w:r>
            <w:r w:rsidRPr="0034216F">
              <w:rPr>
                <w:rFonts w:hint="eastAsia"/>
              </w:rPr>
              <w:t xml:space="preserve"> 데이터를 제거한다.</w:t>
            </w:r>
          </w:p>
          <w:p w14:paraId="0E7CFEBC" w14:textId="5A8AEF36" w:rsidR="006802A0" w:rsidRPr="006802A0" w:rsidRDefault="006802A0" w:rsidP="006802A0">
            <w:r>
              <w:rPr>
                <w:rFonts w:hint="eastAsia"/>
              </w:rPr>
              <w:t xml:space="preserve">직전의 </w:t>
            </w:r>
            <w:r>
              <w:t xml:space="preserve">next() </w:t>
            </w:r>
            <w:r>
              <w:rPr>
                <w:rFonts w:hint="eastAsia"/>
              </w:rPr>
              <w:t xml:space="preserve">메소드 호출이나 </w:t>
            </w:r>
            <w:r>
              <w:t xml:space="preserve">previous() </w:t>
            </w:r>
            <w:r>
              <w:rPr>
                <w:rFonts w:hint="eastAsia"/>
              </w:rPr>
              <w:t>메소드 호출에서 리턴된 데이터가 제거된다.</w:t>
            </w:r>
          </w:p>
        </w:tc>
      </w:tr>
      <w:tr w:rsidR="00D30C56" w14:paraId="70A3B851" w14:textId="77777777" w:rsidTr="00AE7353">
        <w:tc>
          <w:tcPr>
            <w:tcW w:w="10456" w:type="dxa"/>
          </w:tcPr>
          <w:p w14:paraId="518F1DA5" w14:textId="77777777" w:rsidR="00D30C56" w:rsidRDefault="00D30C56" w:rsidP="006802A0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oid set(E e)</w:t>
            </w:r>
          </w:p>
          <w:p w14:paraId="5B363664" w14:textId="77777777" w:rsidR="00D30C56" w:rsidRDefault="00D30C56" w:rsidP="006802A0">
            <w:r>
              <w:rPr>
                <w:rFonts w:hint="eastAsia"/>
              </w:rPr>
              <w:t xml:space="preserve">현재 위치에 데이터 </w:t>
            </w:r>
            <w:r>
              <w:t>e</w:t>
            </w:r>
            <w:r>
              <w:rPr>
                <w:rFonts w:hint="eastAsia"/>
              </w:rPr>
              <w:t>를 덥어쓴다.</w:t>
            </w:r>
          </w:p>
          <w:p w14:paraId="5FC055AD" w14:textId="28A5FEC6" w:rsidR="00D30C56" w:rsidRPr="00D30C56" w:rsidRDefault="00D30C56" w:rsidP="006802A0">
            <w:r>
              <w:rPr>
                <w:rFonts w:hint="eastAsia"/>
              </w:rPr>
              <w:t xml:space="preserve">직전의 </w:t>
            </w:r>
            <w:r>
              <w:t xml:space="preserve">next() </w:t>
            </w:r>
            <w:r>
              <w:rPr>
                <w:rFonts w:hint="eastAsia"/>
              </w:rPr>
              <w:t xml:space="preserve">메소드 호출이나 </w:t>
            </w:r>
            <w:r>
              <w:t xml:space="preserve">previous() </w:t>
            </w:r>
            <w:r>
              <w:rPr>
                <w:rFonts w:hint="eastAsia"/>
              </w:rPr>
              <w:t>메소드 호출에서 리턴된 데이터가 덥어써진다.</w:t>
            </w:r>
          </w:p>
        </w:tc>
      </w:tr>
    </w:tbl>
    <w:p w14:paraId="0E98280B" w14:textId="700D2371" w:rsidR="00AE7353" w:rsidRDefault="00AE7353" w:rsidP="00AE7353"/>
    <w:p w14:paraId="43159D56" w14:textId="74C9DB01" w:rsidR="00D30C56" w:rsidRDefault="00D30C56" w:rsidP="00AE7353"/>
    <w:p w14:paraId="0572648C" w14:textId="77777777" w:rsidR="00D30C56" w:rsidRDefault="00D30C56" w:rsidP="00D30C56"/>
    <w:p w14:paraId="10881093" w14:textId="4A568EAF" w:rsidR="00D30C56" w:rsidRDefault="00D30C56" w:rsidP="00D30C56">
      <w:pPr>
        <w:pStyle w:val="Heading2"/>
      </w:pPr>
      <w:bookmarkStart w:id="11" w:name="_Toc470109625"/>
      <w:r>
        <w:rPr>
          <w:rFonts w:hint="eastAsia"/>
        </w:rPr>
        <w:t>리스트 이터레이터 객체 생성</w:t>
      </w:r>
      <w:bookmarkEnd w:id="11"/>
    </w:p>
    <w:p w14:paraId="4EF09657" w14:textId="118C1063" w:rsidR="00D30C56" w:rsidRDefault="00D30C56" w:rsidP="00D30C56">
      <w:r>
        <w:t>List</w:t>
      </w:r>
      <w:r>
        <w:rPr>
          <w:rFonts w:hint="eastAsia"/>
        </w:rPr>
        <w:t xml:space="preserve"> 인터페이스의 </w:t>
      </w:r>
      <w:r>
        <w:t xml:space="preserve">listIterator() </w:t>
      </w:r>
      <w:r>
        <w:rPr>
          <w:rFonts w:hint="eastAsia"/>
        </w:rPr>
        <w:t>메소드를 호출하면,</w:t>
      </w:r>
    </w:p>
    <w:p w14:paraId="7EC4779F" w14:textId="39A2B788" w:rsidR="00D30C56" w:rsidRDefault="00D30C56" w:rsidP="00D30C56">
      <w:r>
        <w:rPr>
          <w:rFonts w:hint="eastAsia"/>
        </w:rPr>
        <w:t xml:space="preserve">현재 컬렉션 객체를 탐색하기 위한 </w:t>
      </w:r>
      <w:r w:rsidR="00B9407A">
        <w:rPr>
          <w:rFonts w:hint="eastAsia"/>
        </w:rPr>
        <w:t>이터레이터</w:t>
      </w:r>
      <w:r>
        <w:rPr>
          <w:rFonts w:hint="eastAsia"/>
        </w:rPr>
        <w:t xml:space="preserve"> 객체가 생성되어 리턴된다.</w:t>
      </w:r>
    </w:p>
    <w:p w14:paraId="522DFDCE" w14:textId="77777777" w:rsidR="00D30C56" w:rsidRDefault="00D30C56" w:rsidP="00D30C56"/>
    <w:p w14:paraId="496EA92B" w14:textId="013106E1" w:rsidR="00D30C56" w:rsidRDefault="00B9407A" w:rsidP="00D30C56">
      <w:r>
        <w:t>List</w:t>
      </w:r>
      <w:r w:rsidR="00D30C56">
        <w:t xml:space="preserve"> </w:t>
      </w:r>
      <w:r w:rsidR="00D30C56">
        <w:rPr>
          <w:rFonts w:hint="eastAsia"/>
        </w:rPr>
        <w:t>인터페이스를 구현(</w:t>
      </w:r>
      <w:r w:rsidR="00D30C56">
        <w:t>implements)</w:t>
      </w:r>
      <w:r w:rsidR="00D30C56">
        <w:rPr>
          <w:rFonts w:hint="eastAsia"/>
        </w:rPr>
        <w:t>한 클래스들은 모두</w:t>
      </w:r>
    </w:p>
    <w:p w14:paraId="7EE3A467" w14:textId="351F456D" w:rsidR="00D30C56" w:rsidRDefault="00B9407A" w:rsidP="00D30C56">
      <w:r>
        <w:t>listI</w:t>
      </w:r>
      <w:r w:rsidR="00D30C56">
        <w:rPr>
          <w:rFonts w:hint="eastAsia"/>
        </w:rPr>
        <w:t>terator</w:t>
      </w:r>
      <w:r w:rsidR="00D30C56">
        <w:t xml:space="preserve"> </w:t>
      </w:r>
      <w:r w:rsidR="00D30C56">
        <w:rPr>
          <w:rFonts w:hint="eastAsia"/>
        </w:rPr>
        <w:t>메소드를 구현했다.</w:t>
      </w:r>
    </w:p>
    <w:p w14:paraId="0BB72A30" w14:textId="7940554E" w:rsidR="00B9407A" w:rsidRDefault="00B9407A" w:rsidP="00D30C56"/>
    <w:p w14:paraId="3415840D" w14:textId="55FCFDC9" w:rsidR="00B9407A" w:rsidRDefault="00B9407A" w:rsidP="00D30C56">
      <w:r>
        <w:t xml:space="preserve">List </w:t>
      </w:r>
      <w:r>
        <w:rPr>
          <w:rFonts w:hint="eastAsia"/>
        </w:rPr>
        <w:t>인터페이스의 메소드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407A" w14:paraId="39CBF535" w14:textId="77777777" w:rsidTr="00B9407A">
        <w:tc>
          <w:tcPr>
            <w:tcW w:w="10456" w:type="dxa"/>
          </w:tcPr>
          <w:p w14:paraId="5B8E9DE9" w14:textId="77777777" w:rsidR="00B9407A" w:rsidRPr="00B9407A" w:rsidRDefault="00B9407A" w:rsidP="00D30C56">
            <w:pPr>
              <w:rPr>
                <w:b/>
              </w:rPr>
            </w:pPr>
            <w:r w:rsidRPr="00B9407A">
              <w:rPr>
                <w:rFonts w:hint="eastAsia"/>
                <w:b/>
              </w:rPr>
              <w:t>L</w:t>
            </w:r>
            <w:r w:rsidRPr="00B9407A">
              <w:rPr>
                <w:b/>
              </w:rPr>
              <w:t>istIterator listIterator()</w:t>
            </w:r>
          </w:p>
          <w:p w14:paraId="5DD6362F" w14:textId="77777777" w:rsidR="00B9407A" w:rsidRDefault="00B9407A" w:rsidP="00D30C56">
            <w:r w:rsidRPr="00B9407A"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리스트 객체를 탐색하기 위한 리스트이터레이터 객체가 생성되어 리턴된다.</w:t>
            </w:r>
          </w:p>
          <w:p w14:paraId="2544A1A5" w14:textId="3FC709D6" w:rsidR="00B9407A" w:rsidRDefault="00B9407A" w:rsidP="00B9407A">
            <w:r>
              <w:rPr>
                <w:rFonts w:hint="eastAsia"/>
              </w:rPr>
              <w:t>리턴된 리스트이터레이터</w:t>
            </w:r>
            <w:r>
              <w:t xml:space="preserve"> </w:t>
            </w:r>
            <w:r>
              <w:rPr>
                <w:rFonts w:hint="eastAsia"/>
              </w:rPr>
              <w:t>객체의 현재 위치는,</w:t>
            </w:r>
            <w:r>
              <w:t xml:space="preserve"> </w:t>
            </w:r>
            <w:r>
              <w:rPr>
                <w:rFonts w:hint="eastAsia"/>
              </w:rPr>
              <w:t>아직 아무 것도 가르키고 있지 않다.</w:t>
            </w:r>
          </w:p>
          <w:p w14:paraId="462FFB64" w14:textId="0EF0EE8F" w:rsidR="00B9407A" w:rsidRPr="00B9407A" w:rsidRDefault="00B9407A" w:rsidP="00B9407A">
            <w:r>
              <w:rPr>
                <w:rFonts w:hint="eastAsia"/>
              </w:rPr>
              <w:t>리스트이터레이터 객체를 생성한 후</w:t>
            </w:r>
            <w:r>
              <w:t xml:space="preserve">, next() </w:t>
            </w:r>
            <w:r>
              <w:rPr>
                <w:rFonts w:hint="eastAsia"/>
              </w:rPr>
              <w:t>메소드를 호출하면 목록에서 첫 데이터 항목을 가르킨다.</w:t>
            </w:r>
          </w:p>
        </w:tc>
      </w:tr>
      <w:tr w:rsidR="00B9407A" w14:paraId="72E8B5F1" w14:textId="77777777" w:rsidTr="00B9407A">
        <w:tc>
          <w:tcPr>
            <w:tcW w:w="10456" w:type="dxa"/>
          </w:tcPr>
          <w:p w14:paraId="006D9664" w14:textId="77777777" w:rsidR="00B9407A" w:rsidRPr="00B9407A" w:rsidRDefault="00B9407A" w:rsidP="00B9407A">
            <w:pPr>
              <w:rPr>
                <w:b/>
              </w:rPr>
            </w:pPr>
            <w:r w:rsidRPr="00B9407A">
              <w:rPr>
                <w:b/>
              </w:rPr>
              <w:t>ListIterator listIterator(int index)</w:t>
            </w:r>
          </w:p>
          <w:p w14:paraId="2783B2C8" w14:textId="77777777" w:rsidR="00B9407A" w:rsidRDefault="00B9407A" w:rsidP="00B9407A">
            <w:r w:rsidRPr="00B9407A"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리스트 객체를 탐색하기 위한 리스트이터레이터 객체가 생성되어 리턴된다.</w:t>
            </w:r>
          </w:p>
          <w:p w14:paraId="2C4F226F" w14:textId="3DE44914" w:rsidR="00B9407A" w:rsidRPr="00B9407A" w:rsidRDefault="00B9407A" w:rsidP="00B9407A">
            <w:pPr>
              <w:rPr>
                <w:b/>
              </w:rPr>
            </w:pPr>
            <w:r>
              <w:rPr>
                <w:rFonts w:hint="eastAsia"/>
              </w:rPr>
              <w:t>리턴된 리스트이터레이터</w:t>
            </w:r>
            <w:r>
              <w:t xml:space="preserve"> </w:t>
            </w:r>
            <w:r>
              <w:rPr>
                <w:rFonts w:hint="eastAsia"/>
              </w:rPr>
              <w:t>객체의 현재 위치는,</w:t>
            </w:r>
            <w:r>
              <w:t xml:space="preserve"> </w:t>
            </w:r>
            <w:r w:rsidRPr="00B9407A">
              <w:rPr>
                <w:rFonts w:hint="eastAsia"/>
                <w:b/>
              </w:rPr>
              <w:t>i</w:t>
            </w:r>
            <w:r w:rsidRPr="00B9407A">
              <w:rPr>
                <w:b/>
              </w:rPr>
              <w:t>ndex</w:t>
            </w:r>
            <w:r>
              <w:t xml:space="preserve"> </w:t>
            </w:r>
            <w:r>
              <w:rPr>
                <w:rFonts w:hint="eastAsia"/>
              </w:rPr>
              <w:t>위치의 데이터 항목을 가르킨다.</w:t>
            </w:r>
          </w:p>
        </w:tc>
      </w:tr>
    </w:tbl>
    <w:p w14:paraId="65A0FDBB" w14:textId="77777777" w:rsidR="00B9407A" w:rsidRPr="00B9407A" w:rsidRDefault="00B9407A" w:rsidP="00D30C56"/>
    <w:p w14:paraId="2BE10ADF" w14:textId="77777777" w:rsidR="00D30C56" w:rsidRDefault="00D30C56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E30B5A0" w14:textId="1E6FB522" w:rsidR="00D30C56" w:rsidRDefault="00D30C56" w:rsidP="00D30C56">
      <w:pPr>
        <w:pStyle w:val="Heading2"/>
      </w:pPr>
      <w:bookmarkStart w:id="12" w:name="_Toc470109626"/>
      <w:r>
        <w:rPr>
          <w:rFonts w:hint="eastAsia"/>
        </w:rPr>
        <w:lastRenderedPageBreak/>
        <w:t>예제</w:t>
      </w:r>
      <w:r w:rsidR="00B9407A">
        <w:rPr>
          <w:rFonts w:hint="eastAsia"/>
        </w:rPr>
        <w:t>5</w:t>
      </w:r>
      <w:r>
        <w:t xml:space="preserve"> - </w:t>
      </w:r>
      <w:r>
        <w:rPr>
          <w:rFonts w:hint="eastAsia"/>
        </w:rPr>
        <w:t>역방향 탐색</w:t>
      </w:r>
      <w:bookmarkEnd w:id="12"/>
    </w:p>
    <w:p w14:paraId="2BA89992" w14:textId="4B8B11E6" w:rsidR="00D30C56" w:rsidRDefault="00D30C56" w:rsidP="00D30C56">
      <w:r>
        <w:rPr>
          <w:rFonts w:hint="eastAsia"/>
        </w:rPr>
        <w:t>E</w:t>
      </w:r>
      <w:r>
        <w:t>xample5.java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30C56" w14:paraId="48CD219F" w14:textId="77777777" w:rsidTr="00CF3A88">
        <w:tc>
          <w:tcPr>
            <w:tcW w:w="426" w:type="dxa"/>
          </w:tcPr>
          <w:p w14:paraId="258DF1D4" w14:textId="77777777" w:rsidR="00D30C56" w:rsidRPr="00185935" w:rsidRDefault="00D30C56" w:rsidP="00B9407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18310F4" w14:textId="77777777" w:rsidR="00D30C56" w:rsidRPr="00185935" w:rsidRDefault="00D30C56" w:rsidP="00B9407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C2E50A9" w14:textId="77777777" w:rsidR="00D30C56" w:rsidRPr="00185935" w:rsidRDefault="00D30C56" w:rsidP="00B9407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7D92C14" w14:textId="77777777" w:rsidR="00D30C56" w:rsidRPr="00185935" w:rsidRDefault="00D30C56" w:rsidP="00B9407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17CB616" w14:textId="77777777" w:rsidR="00D30C56" w:rsidRPr="00185935" w:rsidRDefault="00D30C56" w:rsidP="00B9407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8623406" w14:textId="77777777" w:rsidR="00D30C56" w:rsidRPr="00185935" w:rsidRDefault="00D30C56" w:rsidP="00B9407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A728F58" w14:textId="77777777" w:rsidR="00D30C56" w:rsidRPr="00185935" w:rsidRDefault="00D30C56" w:rsidP="00B9407A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7F1C92E" w14:textId="77777777" w:rsidR="00D30C56" w:rsidRPr="00185935" w:rsidRDefault="00D30C56" w:rsidP="00B9407A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1BFDBFA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866DFBB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DA207F1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C175787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685D1F9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6D52814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A6F7351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0A79B0E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78F43D80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CE85A66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8E0E17C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6371123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999434E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7B7EE24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63796A6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0D9B214B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358FC90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57DDCA45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72A5AE7A" w14:textId="77777777" w:rsidR="00D30C56" w:rsidRDefault="00D30C56" w:rsidP="00B9407A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7BE1355" w14:textId="3C9509A4" w:rsidR="00D30C56" w:rsidRPr="00185935" w:rsidRDefault="00D30C56" w:rsidP="00B9407A">
            <w:pPr>
              <w:pStyle w:val="a1"/>
            </w:pPr>
          </w:p>
        </w:tc>
        <w:tc>
          <w:tcPr>
            <w:tcW w:w="10631" w:type="dxa"/>
          </w:tcPr>
          <w:p w14:paraId="5F2FD6FD" w14:textId="77777777" w:rsidR="00B9407A" w:rsidRDefault="00B9407A" w:rsidP="00B9407A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net.skhu.iterator;</w:t>
            </w:r>
          </w:p>
          <w:p w14:paraId="49579C6C" w14:textId="77777777" w:rsidR="00B9407A" w:rsidRDefault="00B9407A" w:rsidP="00B9407A">
            <w:pPr>
              <w:pStyle w:val="a1"/>
            </w:pPr>
          </w:p>
          <w:p w14:paraId="4118C662" w14:textId="77777777" w:rsidR="00B9407A" w:rsidRDefault="00B9407A" w:rsidP="00B940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6E7F6DB3" w14:textId="77777777" w:rsidR="00B9407A" w:rsidRDefault="00B9407A" w:rsidP="00B940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29A04C89" w14:textId="77777777" w:rsidR="00B9407A" w:rsidRDefault="00B9407A" w:rsidP="00B940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java.util.ListIterator;</w:t>
            </w:r>
          </w:p>
          <w:p w14:paraId="05A4FBD0" w14:textId="77777777" w:rsidR="00B9407A" w:rsidRDefault="00B9407A" w:rsidP="00B9407A">
            <w:pPr>
              <w:pStyle w:val="a1"/>
            </w:pPr>
          </w:p>
          <w:p w14:paraId="255D1E73" w14:textId="77777777" w:rsidR="00B9407A" w:rsidRDefault="00B9407A" w:rsidP="00B9407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Example5 {</w:t>
            </w:r>
          </w:p>
          <w:p w14:paraId="0065EAFD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0F48AC7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07CEE34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List&lt;Integer&gt;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ArrayList&lt;Integer&gt;();</w:t>
            </w:r>
          </w:p>
          <w:p w14:paraId="73CB170E" w14:textId="77777777" w:rsidR="00B9407A" w:rsidRDefault="00B9407A" w:rsidP="00B9407A">
            <w:pPr>
              <w:pStyle w:val="a1"/>
            </w:pPr>
          </w:p>
          <w:p w14:paraId="51406FF1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10;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30135422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708F5F2F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7438F2D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.size() - 1;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&gt;= 0; --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05D889FE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.get(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)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>);</w:t>
            </w:r>
          </w:p>
          <w:p w14:paraId="5F32842D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005A750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63F0704B" w14:textId="19C5B8BB" w:rsidR="00B9407A" w:rsidRDefault="00401900" w:rsidP="00B9407A">
            <w:pPr>
              <w:pStyle w:val="a1"/>
            </w:pPr>
            <w:r>
              <w:rPr>
                <w:rFonts w:hint="eastAsia"/>
              </w:rPr>
              <w:t>3</w:t>
            </w:r>
          </w:p>
          <w:p w14:paraId="1A10CAFC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ListIterator&lt;Integer&gt;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.listIterator(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.size());</w:t>
            </w:r>
          </w:p>
          <w:p w14:paraId="1147E1F1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.hasPrevious()) {</w:t>
            </w:r>
          </w:p>
          <w:p w14:paraId="0DB39D77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    Integer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.previous();</w:t>
            </w:r>
          </w:p>
          <w:p w14:paraId="3EAC9993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>);</w:t>
            </w:r>
          </w:p>
          <w:p w14:paraId="7E8C70D8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CD20381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FDD6193" w14:textId="77777777" w:rsidR="00B9407A" w:rsidRDefault="00B9407A" w:rsidP="00B9407A">
            <w:pPr>
              <w:pStyle w:val="a1"/>
            </w:pPr>
          </w:p>
          <w:p w14:paraId="7AF52C06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>}</w:t>
            </w:r>
          </w:p>
          <w:p w14:paraId="51F89731" w14:textId="77777777" w:rsidR="00D30C56" w:rsidRDefault="00D30C56" w:rsidP="00B9407A">
            <w:pPr>
              <w:pStyle w:val="a1"/>
            </w:pPr>
          </w:p>
        </w:tc>
      </w:tr>
    </w:tbl>
    <w:p w14:paraId="313A73D4" w14:textId="36A09592" w:rsidR="00D30C56" w:rsidRDefault="00D30C56" w:rsidP="00D30C56"/>
    <w:p w14:paraId="4996DDD3" w14:textId="05B7A188" w:rsidR="00D30C56" w:rsidRDefault="00E7090A" w:rsidP="00D30C56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090A" w14:paraId="70060EFE" w14:textId="77777777" w:rsidTr="00E7090A">
        <w:tc>
          <w:tcPr>
            <w:tcW w:w="10456" w:type="dxa"/>
          </w:tcPr>
          <w:p w14:paraId="044AE02D" w14:textId="77777777" w:rsidR="00E7090A" w:rsidRDefault="00E7090A" w:rsidP="00E7090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9 8 7 6 5 4 3 2 1 0 </w:t>
            </w:r>
          </w:p>
          <w:p w14:paraId="5B0F2B89" w14:textId="4786E24F" w:rsidR="00E7090A" w:rsidRDefault="00E7090A" w:rsidP="00E7090A">
            <w:r>
              <w:rPr>
                <w:rFonts w:cs="굴림체"/>
                <w:color w:val="000000"/>
                <w:kern w:val="0"/>
                <w:szCs w:val="20"/>
              </w:rPr>
              <w:t xml:space="preserve">9 8 7 6 5 4 3 2 1 0 </w:t>
            </w:r>
          </w:p>
        </w:tc>
      </w:tr>
    </w:tbl>
    <w:p w14:paraId="70BC879D" w14:textId="77777777" w:rsidR="00E7090A" w:rsidRDefault="00E7090A" w:rsidP="00D30C56"/>
    <w:p w14:paraId="3CE7DE63" w14:textId="397A690F" w:rsidR="00B9407A" w:rsidRDefault="00B9407A" w:rsidP="00D30C56"/>
    <w:p w14:paraId="281D29C2" w14:textId="0AE07002" w:rsidR="00B9407A" w:rsidRDefault="00B9407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2B1323C" w14:textId="6C02564D" w:rsidR="00D30C56" w:rsidRDefault="00B9407A" w:rsidP="00B9407A">
      <w:pPr>
        <w:pStyle w:val="Heading2"/>
      </w:pPr>
      <w:bookmarkStart w:id="13" w:name="_Toc470109627"/>
      <w:r>
        <w:rPr>
          <w:rFonts w:hint="eastAsia"/>
        </w:rPr>
        <w:lastRenderedPageBreak/>
        <w:t>예제6</w:t>
      </w:r>
      <w:r>
        <w:t xml:space="preserve"> - </w:t>
      </w:r>
      <w:r>
        <w:rPr>
          <w:rFonts w:hint="eastAsia"/>
        </w:rPr>
        <w:t>역방향 탐색</w:t>
      </w:r>
      <w:bookmarkEnd w:id="13"/>
    </w:p>
    <w:p w14:paraId="30B5A782" w14:textId="276EEE02" w:rsidR="00B9407A" w:rsidRDefault="00B9407A" w:rsidP="00B9407A">
      <w:r>
        <w:rPr>
          <w:rFonts w:hint="eastAsia"/>
        </w:rPr>
        <w:t>E</w:t>
      </w:r>
      <w:r>
        <w:t>xample6.java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9407A" w14:paraId="3DE2D5FB" w14:textId="77777777" w:rsidTr="00CF3A88">
        <w:tc>
          <w:tcPr>
            <w:tcW w:w="426" w:type="dxa"/>
          </w:tcPr>
          <w:p w14:paraId="465E2D99" w14:textId="77777777" w:rsidR="00B9407A" w:rsidRPr="00185935" w:rsidRDefault="00B9407A" w:rsidP="00B9407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60819D4" w14:textId="77777777" w:rsidR="00B9407A" w:rsidRPr="00185935" w:rsidRDefault="00B9407A" w:rsidP="00B9407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FD3AC4A" w14:textId="77777777" w:rsidR="00B9407A" w:rsidRPr="00185935" w:rsidRDefault="00B9407A" w:rsidP="00B9407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1685574C" w14:textId="77777777" w:rsidR="00B9407A" w:rsidRPr="00185935" w:rsidRDefault="00B9407A" w:rsidP="00B9407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472ABDE" w14:textId="77777777" w:rsidR="00B9407A" w:rsidRPr="00185935" w:rsidRDefault="00B9407A" w:rsidP="00B9407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E383267" w14:textId="77777777" w:rsidR="00B9407A" w:rsidRPr="00185935" w:rsidRDefault="00B9407A" w:rsidP="00B9407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CF2493A" w14:textId="77777777" w:rsidR="00B9407A" w:rsidRPr="00185935" w:rsidRDefault="00B9407A" w:rsidP="00B9407A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15EFE534" w14:textId="77777777" w:rsidR="00B9407A" w:rsidRPr="00185935" w:rsidRDefault="00B9407A" w:rsidP="00B9407A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F38B909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E1F4A23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16BFF94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7388298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DF6D30B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10B1976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61DC9889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66D4A359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68B7689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2F4F1A25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8AAD603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1CE0D907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8F2B443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11FA5C90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4CBDBB48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25C69120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DBA358B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7BA4E2D2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7F9E7D82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E41E1BA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407DA65D" w14:textId="77777777" w:rsidR="00B9407A" w:rsidRDefault="00B9407A" w:rsidP="00B9407A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7D3A5A7E" w14:textId="53DD8A59" w:rsidR="00B9407A" w:rsidRPr="00185935" w:rsidRDefault="00B9407A" w:rsidP="00B9407A">
            <w:pPr>
              <w:pStyle w:val="a1"/>
            </w:pPr>
          </w:p>
        </w:tc>
        <w:tc>
          <w:tcPr>
            <w:tcW w:w="10631" w:type="dxa"/>
          </w:tcPr>
          <w:p w14:paraId="40EF0BD7" w14:textId="77777777" w:rsidR="00B9407A" w:rsidRDefault="00B9407A" w:rsidP="00B9407A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net.skhu.iterator;</w:t>
            </w:r>
          </w:p>
          <w:p w14:paraId="2DA5FDFD" w14:textId="77777777" w:rsidR="00B9407A" w:rsidRDefault="00B9407A" w:rsidP="00B9407A">
            <w:pPr>
              <w:pStyle w:val="a1"/>
            </w:pPr>
          </w:p>
          <w:p w14:paraId="540DA64E" w14:textId="77777777" w:rsidR="00B9407A" w:rsidRDefault="00B9407A" w:rsidP="00B940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2AB1DE8C" w14:textId="77777777" w:rsidR="00B9407A" w:rsidRDefault="00B9407A" w:rsidP="00B940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04B35D08" w14:textId="77777777" w:rsidR="00B9407A" w:rsidRDefault="00B9407A" w:rsidP="00B9407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java.util.ListIterator;</w:t>
            </w:r>
          </w:p>
          <w:p w14:paraId="7004A9E9" w14:textId="77777777" w:rsidR="00B9407A" w:rsidRDefault="00B9407A" w:rsidP="00B9407A">
            <w:pPr>
              <w:pStyle w:val="a1"/>
            </w:pPr>
          </w:p>
          <w:p w14:paraId="7DF73DB6" w14:textId="77777777" w:rsidR="00B9407A" w:rsidRDefault="00B9407A" w:rsidP="00B9407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Example6 {</w:t>
            </w:r>
          </w:p>
          <w:p w14:paraId="110768E1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44F39A8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4E63CB88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6583F0A7" w14:textId="77777777" w:rsidR="00B9407A" w:rsidRDefault="00B9407A" w:rsidP="00B9407A">
            <w:pPr>
              <w:pStyle w:val="a1"/>
            </w:pPr>
          </w:p>
          <w:p w14:paraId="11B4251E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10;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47009955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String.format(</w:t>
            </w:r>
            <w:r>
              <w:rPr>
                <w:color w:val="2A00FF"/>
              </w:rPr>
              <w:t>"%02d"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7D073CE0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19B745E7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27017162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D67747F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.size() - 1;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&gt;= 0; --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04ED1950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.get(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)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>);</w:t>
            </w:r>
          </w:p>
          <w:p w14:paraId="16F0B834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BD767D4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01B6E7B1" w14:textId="77777777" w:rsidR="00B9407A" w:rsidRDefault="00B9407A" w:rsidP="00B9407A">
            <w:pPr>
              <w:pStyle w:val="a1"/>
            </w:pPr>
          </w:p>
          <w:p w14:paraId="60E32334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ListIterator&lt;String&gt;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.listIterator(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.size());</w:t>
            </w:r>
          </w:p>
          <w:p w14:paraId="04CA5AB0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.hasPrevious()) {</w:t>
            </w:r>
          </w:p>
          <w:p w14:paraId="6205BF6B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.previous();</w:t>
            </w:r>
          </w:p>
          <w:p w14:paraId="118D4F87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>);</w:t>
            </w:r>
          </w:p>
          <w:p w14:paraId="7530B7D8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909D672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974D2B8" w14:textId="77777777" w:rsidR="00B9407A" w:rsidRDefault="00B9407A" w:rsidP="00B9407A">
            <w:pPr>
              <w:pStyle w:val="a1"/>
            </w:pPr>
          </w:p>
          <w:p w14:paraId="51C4A79F" w14:textId="77777777" w:rsidR="00B9407A" w:rsidRDefault="00B9407A" w:rsidP="00B9407A">
            <w:pPr>
              <w:pStyle w:val="a1"/>
            </w:pPr>
            <w:r>
              <w:rPr>
                <w:color w:val="000000"/>
              </w:rPr>
              <w:t>}</w:t>
            </w:r>
          </w:p>
          <w:p w14:paraId="42AE904E" w14:textId="77777777" w:rsidR="00B9407A" w:rsidRDefault="00B9407A" w:rsidP="00B9407A">
            <w:pPr>
              <w:pStyle w:val="a1"/>
            </w:pPr>
          </w:p>
        </w:tc>
      </w:tr>
    </w:tbl>
    <w:p w14:paraId="65AD7B98" w14:textId="3278C0A1" w:rsidR="00B9407A" w:rsidRDefault="00B9407A" w:rsidP="00B9407A"/>
    <w:p w14:paraId="5D82B6CE" w14:textId="74289896" w:rsidR="00B9407A" w:rsidRDefault="00B9407A" w:rsidP="00B9407A"/>
    <w:p w14:paraId="5472B05F" w14:textId="488A1A59" w:rsidR="00B9407A" w:rsidRDefault="00E7090A" w:rsidP="00B9407A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090A" w14:paraId="2B54AF50" w14:textId="77777777" w:rsidTr="00E7090A">
        <w:tc>
          <w:tcPr>
            <w:tcW w:w="10456" w:type="dxa"/>
          </w:tcPr>
          <w:p w14:paraId="206D0440" w14:textId="77777777" w:rsidR="00E7090A" w:rsidRDefault="00E7090A" w:rsidP="00E7090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09 08 07 06 05 04 03 02 01 00 </w:t>
            </w:r>
          </w:p>
          <w:p w14:paraId="0B99EE39" w14:textId="1148C1BA" w:rsidR="00E7090A" w:rsidRDefault="00E7090A" w:rsidP="00E7090A">
            <w:r>
              <w:rPr>
                <w:rFonts w:cs="굴림체"/>
                <w:color w:val="000000"/>
                <w:kern w:val="0"/>
                <w:szCs w:val="20"/>
              </w:rPr>
              <w:t xml:space="preserve">09 08 07 06 05 04 03 02 01 00 </w:t>
            </w:r>
          </w:p>
        </w:tc>
      </w:tr>
    </w:tbl>
    <w:p w14:paraId="75219967" w14:textId="77777777" w:rsidR="00E7090A" w:rsidRDefault="00E7090A" w:rsidP="00B9407A"/>
    <w:p w14:paraId="61B48787" w14:textId="336C3331" w:rsidR="00B9407A" w:rsidRDefault="00B9407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8F4BC16" w14:textId="541F2A20" w:rsidR="00B9407A" w:rsidRDefault="00B9407A" w:rsidP="00B9407A">
      <w:pPr>
        <w:pStyle w:val="Heading2"/>
      </w:pPr>
      <w:bookmarkStart w:id="14" w:name="_Toc470109628"/>
      <w:r>
        <w:rPr>
          <w:rFonts w:hint="eastAsia"/>
        </w:rPr>
        <w:lastRenderedPageBreak/>
        <w:t>예제7</w:t>
      </w:r>
      <w:r>
        <w:t xml:space="preserve"> - </w:t>
      </w:r>
      <w:r>
        <w:rPr>
          <w:rFonts w:hint="eastAsia"/>
        </w:rPr>
        <w:t>탐색 중 삽입</w:t>
      </w:r>
      <w:bookmarkEnd w:id="14"/>
    </w:p>
    <w:p w14:paraId="4A9FFDB8" w14:textId="0EAD164D" w:rsidR="00B9407A" w:rsidRDefault="00B9407A" w:rsidP="00B9407A">
      <w:r>
        <w:rPr>
          <w:rFonts w:hint="eastAsia"/>
        </w:rPr>
        <w:t>E</w:t>
      </w:r>
      <w:r>
        <w:t>xample7.java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45AAA" w14:paraId="6D612450" w14:textId="77777777" w:rsidTr="00CF3A88">
        <w:tc>
          <w:tcPr>
            <w:tcW w:w="426" w:type="dxa"/>
          </w:tcPr>
          <w:p w14:paraId="79D74DAF" w14:textId="77777777" w:rsidR="00745AAA" w:rsidRPr="00185935" w:rsidRDefault="00745AAA" w:rsidP="00745AA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3CC26B6" w14:textId="77777777" w:rsidR="00745AAA" w:rsidRPr="00185935" w:rsidRDefault="00745AAA" w:rsidP="00745AA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9F602EF" w14:textId="77777777" w:rsidR="00745AAA" w:rsidRPr="00185935" w:rsidRDefault="00745AAA" w:rsidP="00745AA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4DDB7D77" w14:textId="77777777" w:rsidR="00745AAA" w:rsidRPr="00185935" w:rsidRDefault="00745AAA" w:rsidP="00745AA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869149F" w14:textId="77777777" w:rsidR="00745AAA" w:rsidRPr="00185935" w:rsidRDefault="00745AAA" w:rsidP="00745AA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2490228" w14:textId="77777777" w:rsidR="00745AAA" w:rsidRPr="00185935" w:rsidRDefault="00745AAA" w:rsidP="00745AA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5E4B608" w14:textId="77777777" w:rsidR="00745AAA" w:rsidRPr="00185935" w:rsidRDefault="00745AAA" w:rsidP="00745AAA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2285AB3" w14:textId="77777777" w:rsidR="00745AAA" w:rsidRPr="00185935" w:rsidRDefault="00745AAA" w:rsidP="00745AAA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12C605D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E79B9BB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7ED734FD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118C9FE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F09E752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9FC0AA8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6531AF03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E13FA14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F6DB200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E527095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BB5E203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1BAC7DC9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436242B0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2BA53C65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7D0ABC17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1FDEB08C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3D27BDCE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38A96499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5585167A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6DBC1870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640283E3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F8A7767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E137F64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1D0AD20F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43293BCD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1FE803B6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22E32799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7F72E12F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7535C8A6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2B5F7CD2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09444927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1BB70DE0" w14:textId="77777777" w:rsidR="00745AAA" w:rsidRDefault="00745AAA" w:rsidP="00745AAA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2526A071" w14:textId="1801AD65" w:rsidR="00745AAA" w:rsidRPr="00185935" w:rsidRDefault="00745AAA" w:rsidP="00745AAA">
            <w:pPr>
              <w:pStyle w:val="a1"/>
            </w:pPr>
            <w:r>
              <w:rPr>
                <w:rFonts w:hint="eastAsia"/>
              </w:rPr>
              <w:t>41</w:t>
            </w:r>
          </w:p>
        </w:tc>
        <w:tc>
          <w:tcPr>
            <w:tcW w:w="10631" w:type="dxa"/>
          </w:tcPr>
          <w:p w14:paraId="57F1E396" w14:textId="77777777" w:rsidR="00745AAA" w:rsidRDefault="00745AAA" w:rsidP="00745AAA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net.skhu.iterator;</w:t>
            </w:r>
          </w:p>
          <w:p w14:paraId="75B4D00C" w14:textId="77777777" w:rsidR="00745AAA" w:rsidRDefault="00745AAA" w:rsidP="00745AAA">
            <w:pPr>
              <w:pStyle w:val="a1"/>
            </w:pPr>
          </w:p>
          <w:p w14:paraId="349E6567" w14:textId="77777777" w:rsidR="00745AAA" w:rsidRDefault="00745AAA" w:rsidP="00745AA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3BA502CD" w14:textId="77777777" w:rsidR="00745AAA" w:rsidRDefault="00745AAA" w:rsidP="00745AA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446938E8" w14:textId="77777777" w:rsidR="00745AAA" w:rsidRDefault="00745AAA" w:rsidP="00745AA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java.util.ListIterator;</w:t>
            </w:r>
          </w:p>
          <w:p w14:paraId="13B8EC3C" w14:textId="77777777" w:rsidR="00745AAA" w:rsidRDefault="00745AAA" w:rsidP="00745AAA">
            <w:pPr>
              <w:pStyle w:val="a1"/>
            </w:pPr>
          </w:p>
          <w:p w14:paraId="384B6601" w14:textId="77777777" w:rsidR="00745AAA" w:rsidRDefault="00745AAA" w:rsidP="00745AA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Example7 {</w:t>
            </w:r>
          </w:p>
          <w:p w14:paraId="3F9514A6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5545E771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75CCAA4C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List&lt;Integer&gt;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ArrayList&lt;Integer&gt;();</w:t>
            </w:r>
          </w:p>
          <w:p w14:paraId="47AE140E" w14:textId="77777777" w:rsidR="00745AAA" w:rsidRDefault="00745AAA" w:rsidP="00745AAA">
            <w:pPr>
              <w:pStyle w:val="a1"/>
            </w:pPr>
          </w:p>
          <w:p w14:paraId="7C442D08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10;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5E8084D7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03750C8B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C6EDB35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) </w:t>
            </w:r>
          </w:p>
          <w:p w14:paraId="03DC4844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>);</w:t>
            </w:r>
          </w:p>
          <w:p w14:paraId="34CCFB2C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6CC8FBE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60B32DCF" w14:textId="77777777" w:rsidR="00745AAA" w:rsidRDefault="00745AAA" w:rsidP="00745AAA">
            <w:pPr>
              <w:pStyle w:val="a1"/>
            </w:pPr>
          </w:p>
          <w:p w14:paraId="54F14A78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ListIterator&lt;Integer&gt;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.listIterator();</w:t>
            </w:r>
          </w:p>
          <w:p w14:paraId="47C2C97E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.hasNext()) {</w:t>
            </w:r>
          </w:p>
          <w:p w14:paraId="16B8AFD5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.next();</w:t>
            </w:r>
          </w:p>
          <w:p w14:paraId="463E35AD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% 2 == 0)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.remove();</w:t>
            </w:r>
          </w:p>
          <w:p w14:paraId="5B9E09A2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58E4793F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00C4738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) </w:t>
            </w:r>
          </w:p>
          <w:p w14:paraId="02150750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>);</w:t>
            </w:r>
          </w:p>
          <w:p w14:paraId="7BC644FA" w14:textId="77777777" w:rsidR="00745AAA" w:rsidRDefault="00745AAA" w:rsidP="00745AAA">
            <w:pPr>
              <w:pStyle w:val="a1"/>
            </w:pPr>
          </w:p>
          <w:p w14:paraId="00511E84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430C6387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D530703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.listIterator();</w:t>
            </w:r>
          </w:p>
          <w:p w14:paraId="0540E592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.hasNext()) {</w:t>
            </w:r>
          </w:p>
          <w:p w14:paraId="25B3BF99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.next();</w:t>
            </w:r>
          </w:p>
          <w:p w14:paraId="7BCA14D7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% 2 == 1)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+ 1);</w:t>
            </w:r>
          </w:p>
          <w:p w14:paraId="128E6828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7C3E774E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373F50F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) </w:t>
            </w:r>
          </w:p>
          <w:p w14:paraId="128CEE89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 xml:space="preserve">);        </w:t>
            </w:r>
          </w:p>
          <w:p w14:paraId="43A7A615" w14:textId="77777777" w:rsidR="00745AAA" w:rsidRDefault="00745AAA" w:rsidP="00745AA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19B42D5" w14:textId="77777777" w:rsidR="00745AAA" w:rsidRDefault="00745AAA" w:rsidP="00745AAA">
            <w:pPr>
              <w:pStyle w:val="a1"/>
            </w:pPr>
          </w:p>
          <w:p w14:paraId="55E5D675" w14:textId="0BEA0E41" w:rsidR="00745AAA" w:rsidRDefault="00745AAA" w:rsidP="00745AAA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213D48B7" w14:textId="77777777" w:rsidR="00B9407A" w:rsidRPr="00B9407A" w:rsidRDefault="00B9407A" w:rsidP="00B9407A"/>
    <w:p w14:paraId="54BB117E" w14:textId="0321B722" w:rsidR="00B9407A" w:rsidRDefault="003B0B6A" w:rsidP="00B9407A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090A" w14:paraId="206F8E55" w14:textId="77777777" w:rsidTr="00E7090A">
        <w:tc>
          <w:tcPr>
            <w:tcW w:w="10456" w:type="dxa"/>
          </w:tcPr>
          <w:p w14:paraId="3F6687A7" w14:textId="77777777" w:rsidR="00E7090A" w:rsidRDefault="00E7090A" w:rsidP="00E7090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0 1 2 3 4 5 6 7 8 9 </w:t>
            </w:r>
          </w:p>
          <w:p w14:paraId="5B6EF4CC" w14:textId="77777777" w:rsidR="00E7090A" w:rsidRDefault="00E7090A" w:rsidP="00E7090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1 3 5 7 9 </w:t>
            </w:r>
          </w:p>
          <w:p w14:paraId="4285C1FB" w14:textId="4AB21BDD" w:rsidR="00E7090A" w:rsidRDefault="00E7090A" w:rsidP="00E7090A">
            <w:r>
              <w:rPr>
                <w:rFonts w:cs="굴림체"/>
                <w:color w:val="000000"/>
                <w:kern w:val="0"/>
                <w:szCs w:val="20"/>
              </w:rPr>
              <w:t xml:space="preserve">1 2 3 4 5 6 7 8 9 10 </w:t>
            </w:r>
          </w:p>
        </w:tc>
      </w:tr>
    </w:tbl>
    <w:p w14:paraId="1CC986B1" w14:textId="48FCC5B6" w:rsidR="003B0B6A" w:rsidRDefault="003B0B6A" w:rsidP="00B9407A"/>
    <w:p w14:paraId="17A8230F" w14:textId="77777777" w:rsidR="003B0B6A" w:rsidRDefault="003B0B6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439C603" w14:textId="2326385D" w:rsidR="003B0B6A" w:rsidRDefault="003B0B6A" w:rsidP="003B0B6A">
      <w:pPr>
        <w:pStyle w:val="Heading2"/>
      </w:pPr>
      <w:bookmarkStart w:id="15" w:name="_Toc470109629"/>
      <w:r>
        <w:rPr>
          <w:rFonts w:hint="eastAsia"/>
        </w:rPr>
        <w:lastRenderedPageBreak/>
        <w:t>예제8</w:t>
      </w:r>
      <w:r>
        <w:t xml:space="preserve"> - </w:t>
      </w:r>
      <w:r>
        <w:rPr>
          <w:rFonts w:hint="eastAsia"/>
        </w:rPr>
        <w:t>탐색 중 삽입</w:t>
      </w:r>
      <w:bookmarkEnd w:id="15"/>
    </w:p>
    <w:p w14:paraId="0C4D0EAC" w14:textId="3FD90D65" w:rsidR="003B0B6A" w:rsidRDefault="003B0B6A" w:rsidP="003B0B6A">
      <w:r>
        <w:rPr>
          <w:rFonts w:hint="eastAsia"/>
        </w:rPr>
        <w:t>E</w:t>
      </w:r>
      <w:r>
        <w:t>xample8.java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B0B6A" w14:paraId="688783ED" w14:textId="77777777" w:rsidTr="00CF3A88">
        <w:tc>
          <w:tcPr>
            <w:tcW w:w="426" w:type="dxa"/>
          </w:tcPr>
          <w:p w14:paraId="0B51C533" w14:textId="77777777" w:rsidR="003B0B6A" w:rsidRPr="00185935" w:rsidRDefault="003B0B6A" w:rsidP="003B0B6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B06E914" w14:textId="77777777" w:rsidR="003B0B6A" w:rsidRPr="00185935" w:rsidRDefault="003B0B6A" w:rsidP="003B0B6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3287CE8" w14:textId="77777777" w:rsidR="003B0B6A" w:rsidRPr="00185935" w:rsidRDefault="003B0B6A" w:rsidP="003B0B6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34CA58D" w14:textId="77777777" w:rsidR="003B0B6A" w:rsidRPr="00185935" w:rsidRDefault="003B0B6A" w:rsidP="003B0B6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E77E0D3" w14:textId="77777777" w:rsidR="003B0B6A" w:rsidRPr="00185935" w:rsidRDefault="003B0B6A" w:rsidP="003B0B6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7F8C6E1" w14:textId="77777777" w:rsidR="003B0B6A" w:rsidRPr="00185935" w:rsidRDefault="003B0B6A" w:rsidP="003B0B6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DF2A9D7" w14:textId="77777777" w:rsidR="003B0B6A" w:rsidRPr="00185935" w:rsidRDefault="003B0B6A" w:rsidP="003B0B6A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16A5994" w14:textId="77777777" w:rsidR="003B0B6A" w:rsidRPr="00185935" w:rsidRDefault="003B0B6A" w:rsidP="003B0B6A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7FB2648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8F875BF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EC9DA4E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0C8CBD7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240A0FE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46CF85A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380965D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7151AD1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FB2A423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34F8EE2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2E294879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00CE11AB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C887A13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1AC02A82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592B8921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763890E6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731BC68E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B9D314C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2878DFE4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4031F8E8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5826B645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602B54AC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795C41FE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635CA29C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73D725E4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1FD59943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60655583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2A8E68F2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345CC409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65D968FB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609D4B9C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0D6A8521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4A81F437" w14:textId="77777777" w:rsidR="003B0B6A" w:rsidRDefault="003B0B6A" w:rsidP="003B0B6A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709A2A2C" w14:textId="33B7F993" w:rsidR="003B0B6A" w:rsidRPr="00185935" w:rsidRDefault="003B0B6A" w:rsidP="003B0B6A">
            <w:pPr>
              <w:pStyle w:val="a1"/>
            </w:pPr>
          </w:p>
        </w:tc>
        <w:tc>
          <w:tcPr>
            <w:tcW w:w="10631" w:type="dxa"/>
          </w:tcPr>
          <w:p w14:paraId="17E3F3C0" w14:textId="77777777" w:rsidR="003B0B6A" w:rsidRDefault="003B0B6A" w:rsidP="003B0B6A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net.skhu.iterator;</w:t>
            </w:r>
          </w:p>
          <w:p w14:paraId="1F0ADE33" w14:textId="77777777" w:rsidR="003B0B6A" w:rsidRDefault="003B0B6A" w:rsidP="003B0B6A">
            <w:pPr>
              <w:pStyle w:val="a1"/>
            </w:pPr>
          </w:p>
          <w:p w14:paraId="7EFB0F02" w14:textId="77777777" w:rsidR="003B0B6A" w:rsidRDefault="003B0B6A" w:rsidP="003B0B6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007BC0AF" w14:textId="77777777" w:rsidR="003B0B6A" w:rsidRDefault="003B0B6A" w:rsidP="003B0B6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269B9DEB" w14:textId="77777777" w:rsidR="003B0B6A" w:rsidRDefault="003B0B6A" w:rsidP="003B0B6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java.util.ListIterator;</w:t>
            </w:r>
          </w:p>
          <w:p w14:paraId="3B05F785" w14:textId="77777777" w:rsidR="003B0B6A" w:rsidRDefault="003B0B6A" w:rsidP="003B0B6A">
            <w:pPr>
              <w:pStyle w:val="a1"/>
            </w:pPr>
          </w:p>
          <w:p w14:paraId="6EF582AA" w14:textId="77777777" w:rsidR="003B0B6A" w:rsidRDefault="003B0B6A" w:rsidP="003B0B6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Example8 {</w:t>
            </w:r>
          </w:p>
          <w:p w14:paraId="5BA2B814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C7CCF14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B20F6C0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List&lt;Integer&gt;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ArrayList&lt;Integer&gt;();</w:t>
            </w:r>
          </w:p>
          <w:p w14:paraId="2AA6FE57" w14:textId="77777777" w:rsidR="003B0B6A" w:rsidRDefault="003B0B6A" w:rsidP="003B0B6A">
            <w:pPr>
              <w:pStyle w:val="a1"/>
            </w:pPr>
          </w:p>
          <w:p w14:paraId="63781A3B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10;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11934658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59FE4993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B5981AB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) </w:t>
            </w:r>
          </w:p>
          <w:p w14:paraId="03D03ADE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>);</w:t>
            </w:r>
          </w:p>
          <w:p w14:paraId="666EFD89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B015506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0D27A25F" w14:textId="77777777" w:rsidR="003B0B6A" w:rsidRDefault="003B0B6A" w:rsidP="003B0B6A">
            <w:pPr>
              <w:pStyle w:val="a1"/>
            </w:pPr>
          </w:p>
          <w:p w14:paraId="448CCC29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ListIterator&lt;Integer&gt;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.listIterator();</w:t>
            </w:r>
          </w:p>
          <w:p w14:paraId="68811CD4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.hasNext()) {</w:t>
            </w:r>
          </w:p>
          <w:p w14:paraId="3C3BEC59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.next();</w:t>
            </w:r>
          </w:p>
          <w:p w14:paraId="61E6EB6C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% 2 == 0)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.remove();</w:t>
            </w:r>
          </w:p>
          <w:p w14:paraId="72E266F2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72945483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F7B1682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) </w:t>
            </w:r>
          </w:p>
          <w:p w14:paraId="701B48DF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>);</w:t>
            </w:r>
          </w:p>
          <w:p w14:paraId="61C7966F" w14:textId="77777777" w:rsidR="003B0B6A" w:rsidRDefault="003B0B6A" w:rsidP="003B0B6A">
            <w:pPr>
              <w:pStyle w:val="a1"/>
            </w:pPr>
          </w:p>
          <w:p w14:paraId="40E3113E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62194718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EC9602C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.listIterator(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.size());</w:t>
            </w:r>
          </w:p>
          <w:p w14:paraId="0E7B6CE0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.hasPrevious()) {</w:t>
            </w:r>
          </w:p>
          <w:p w14:paraId="300C8EA4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.previous();</w:t>
            </w:r>
          </w:p>
          <w:p w14:paraId="6CC8E512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% 2 == 1) </w:t>
            </w:r>
            <w:r>
              <w:rPr>
                <w:color w:val="6A3E3E"/>
              </w:rPr>
              <w:t>iterator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- 1);</w:t>
            </w:r>
          </w:p>
          <w:p w14:paraId="7208C5EB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559DB53E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E3EE284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) </w:t>
            </w:r>
          </w:p>
          <w:p w14:paraId="6D84B75E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 "</w:t>
            </w:r>
            <w:r>
              <w:rPr>
                <w:color w:val="000000"/>
              </w:rPr>
              <w:t xml:space="preserve">);        </w:t>
            </w:r>
          </w:p>
          <w:p w14:paraId="177B940D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AEB76C8" w14:textId="77777777" w:rsidR="003B0B6A" w:rsidRDefault="003B0B6A" w:rsidP="003B0B6A">
            <w:pPr>
              <w:pStyle w:val="a1"/>
            </w:pPr>
          </w:p>
          <w:p w14:paraId="3638E279" w14:textId="77777777" w:rsidR="003B0B6A" w:rsidRDefault="003B0B6A" w:rsidP="003B0B6A">
            <w:pPr>
              <w:pStyle w:val="a1"/>
            </w:pPr>
            <w:r>
              <w:rPr>
                <w:color w:val="000000"/>
              </w:rPr>
              <w:t>}</w:t>
            </w:r>
          </w:p>
          <w:p w14:paraId="6550D1A5" w14:textId="77777777" w:rsidR="003B0B6A" w:rsidRDefault="003B0B6A" w:rsidP="003B0B6A">
            <w:pPr>
              <w:pStyle w:val="a1"/>
            </w:pPr>
          </w:p>
        </w:tc>
      </w:tr>
    </w:tbl>
    <w:p w14:paraId="04E3B409" w14:textId="4CF5C83C" w:rsidR="003B0B6A" w:rsidRDefault="003B0B6A" w:rsidP="003B0B6A"/>
    <w:p w14:paraId="0C0F790C" w14:textId="3208EF08" w:rsidR="003B0B6A" w:rsidRDefault="003B0B6A" w:rsidP="003B0B6A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0B6A" w14:paraId="2B80B7A8" w14:textId="77777777" w:rsidTr="003B0B6A">
        <w:tc>
          <w:tcPr>
            <w:tcW w:w="10456" w:type="dxa"/>
          </w:tcPr>
          <w:p w14:paraId="4A64A155" w14:textId="77777777" w:rsidR="003B0B6A" w:rsidRDefault="003B0B6A" w:rsidP="003B0B6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0 1 2 3 4 5 6 7 8 9 </w:t>
            </w:r>
          </w:p>
          <w:p w14:paraId="118E04A9" w14:textId="77777777" w:rsidR="003B0B6A" w:rsidRDefault="003B0B6A" w:rsidP="003B0B6A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1 3 5 7 9 </w:t>
            </w:r>
          </w:p>
          <w:p w14:paraId="69A2F43D" w14:textId="10558583" w:rsidR="003B0B6A" w:rsidRDefault="003B0B6A" w:rsidP="003B0B6A">
            <w:r>
              <w:rPr>
                <w:rFonts w:cs="굴림체"/>
                <w:color w:val="000000"/>
                <w:kern w:val="0"/>
                <w:szCs w:val="20"/>
              </w:rPr>
              <w:t xml:space="preserve">0 1 2 3 4 5 6 7 8 9 </w:t>
            </w:r>
          </w:p>
        </w:tc>
      </w:tr>
    </w:tbl>
    <w:p w14:paraId="3B31A800" w14:textId="0BFDF347" w:rsidR="003B0B6A" w:rsidRDefault="003B0B6A" w:rsidP="003B0B6A"/>
    <w:p w14:paraId="286AA863" w14:textId="083F58B9" w:rsidR="00125533" w:rsidRDefault="00125533" w:rsidP="003B0B6A"/>
    <w:p w14:paraId="013B67E9" w14:textId="77777777" w:rsidR="00125533" w:rsidRPr="003B0B6A" w:rsidRDefault="00125533" w:rsidP="003B0B6A"/>
    <w:sectPr w:rsidR="00125533" w:rsidRPr="003B0B6A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152EB" w14:textId="77777777" w:rsidR="006802A0" w:rsidRDefault="006802A0" w:rsidP="00B12C18">
      <w:r>
        <w:separator/>
      </w:r>
    </w:p>
  </w:endnote>
  <w:endnote w:type="continuationSeparator" w:id="0">
    <w:p w14:paraId="61877D84" w14:textId="77777777" w:rsidR="006802A0" w:rsidRDefault="006802A0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88DA1" w14:textId="5BA70AA3" w:rsidR="006802A0" w:rsidRPr="00B12C18" w:rsidRDefault="006802A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DE79C5">
      <w:rPr>
        <w:noProof/>
        <w:color w:val="A6A6A6" w:themeColor="background1" w:themeShade="A6"/>
      </w:rPr>
      <w:t>2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DE79C5">
      <w:rPr>
        <w:noProof/>
        <w:color w:val="A6A6A6" w:themeColor="background1" w:themeShade="A6"/>
      </w:rPr>
      <w:t>11</w:t>
    </w:r>
    <w:r w:rsidRPr="00B12C18">
      <w:rPr>
        <w:color w:val="A6A6A6" w:themeColor="background1" w:themeShade="A6"/>
      </w:rPr>
      <w:fldChar w:fldCharType="end"/>
    </w:r>
  </w:p>
  <w:p w14:paraId="078E252B" w14:textId="77777777" w:rsidR="006802A0" w:rsidRDefault="00680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210E2" w14:textId="77777777" w:rsidR="006802A0" w:rsidRDefault="006802A0" w:rsidP="00B12C18">
      <w:r>
        <w:separator/>
      </w:r>
    </w:p>
  </w:footnote>
  <w:footnote w:type="continuationSeparator" w:id="0">
    <w:p w14:paraId="202FC865" w14:textId="77777777" w:rsidR="006802A0" w:rsidRDefault="006802A0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2E"/>
    <w:rsid w:val="000F25E2"/>
    <w:rsid w:val="00125533"/>
    <w:rsid w:val="002161B8"/>
    <w:rsid w:val="002B099B"/>
    <w:rsid w:val="002F238A"/>
    <w:rsid w:val="0034216F"/>
    <w:rsid w:val="003B0B6A"/>
    <w:rsid w:val="003C0DA0"/>
    <w:rsid w:val="00401900"/>
    <w:rsid w:val="004A7E37"/>
    <w:rsid w:val="004C5437"/>
    <w:rsid w:val="00530E33"/>
    <w:rsid w:val="006439E5"/>
    <w:rsid w:val="006802A0"/>
    <w:rsid w:val="00745AAA"/>
    <w:rsid w:val="007D2E8D"/>
    <w:rsid w:val="00843B17"/>
    <w:rsid w:val="00905752"/>
    <w:rsid w:val="00934C62"/>
    <w:rsid w:val="00951169"/>
    <w:rsid w:val="009879A8"/>
    <w:rsid w:val="009A30A4"/>
    <w:rsid w:val="009E264F"/>
    <w:rsid w:val="00A166C1"/>
    <w:rsid w:val="00A22275"/>
    <w:rsid w:val="00AE7353"/>
    <w:rsid w:val="00B12C18"/>
    <w:rsid w:val="00B16E53"/>
    <w:rsid w:val="00B9407A"/>
    <w:rsid w:val="00BD2BE7"/>
    <w:rsid w:val="00C352DD"/>
    <w:rsid w:val="00CA02AE"/>
    <w:rsid w:val="00D04837"/>
    <w:rsid w:val="00D30C56"/>
    <w:rsid w:val="00DE79C5"/>
    <w:rsid w:val="00DF623D"/>
    <w:rsid w:val="00E422CC"/>
    <w:rsid w:val="00E50655"/>
    <w:rsid w:val="00E7090A"/>
    <w:rsid w:val="00F579D5"/>
    <w:rsid w:val="00F8442E"/>
    <w:rsid w:val="00FA2C60"/>
    <w:rsid w:val="00FB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D4018A"/>
  <w15:chartTrackingRefBased/>
  <w15:docId w15:val="{7557EA7A-401F-4EA0-867B-2F77AD7A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22DE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F84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34216F"/>
    <w:pPr>
      <w:wordWrap/>
      <w:adjustRightInd w:val="0"/>
      <w:spacing w:line="220" w:lineRule="exac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34216F"/>
    <w:rPr>
      <w:rFonts w:ascii="굴림체" w:eastAsia="굴림체" w:cs="굴림체"/>
      <w:bCs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7353"/>
  </w:style>
  <w:style w:type="character" w:customStyle="1" w:styleId="DateChar">
    <w:name w:val="Date Char"/>
    <w:basedOn w:val="DefaultParagraphFont"/>
    <w:link w:val="Date"/>
    <w:uiPriority w:val="99"/>
    <w:semiHidden/>
    <w:rsid w:val="00AE735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E7090A"/>
  </w:style>
  <w:style w:type="paragraph" w:styleId="TOC2">
    <w:name w:val="toc 2"/>
    <w:basedOn w:val="Normal"/>
    <w:next w:val="Normal"/>
    <w:autoRedefine/>
    <w:uiPriority w:val="39"/>
    <w:unhideWhenUsed/>
    <w:rsid w:val="00E7090A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E70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0D223-6C6D-4482-BA62-7455633B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429</TotalTime>
  <Pages>11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9</cp:revision>
  <dcterms:created xsi:type="dcterms:W3CDTF">2016-11-07T06:22:00Z</dcterms:created>
  <dcterms:modified xsi:type="dcterms:W3CDTF">2016-12-22T02:15:00Z</dcterms:modified>
</cp:coreProperties>
</file>