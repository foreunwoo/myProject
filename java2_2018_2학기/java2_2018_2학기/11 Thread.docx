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0A8CA" w14:textId="7661896C" w:rsidR="00AD7F9E" w:rsidRPr="00AD7F9E" w:rsidRDefault="00AD7F9E" w:rsidP="0045738A">
      <w:pPr>
        <w:rPr>
          <w:sz w:val="48"/>
          <w:szCs w:val="48"/>
        </w:rPr>
      </w:pPr>
      <w:r w:rsidRPr="00AD7F9E">
        <w:rPr>
          <w:rFonts w:hint="eastAsia"/>
          <w:sz w:val="48"/>
          <w:szCs w:val="48"/>
        </w:rPr>
        <w:t>스레드</w:t>
      </w:r>
    </w:p>
    <w:p w14:paraId="16E1DB6A" w14:textId="428500F2" w:rsidR="00AD7F9E" w:rsidRDefault="00AD7F9E" w:rsidP="0045738A">
      <w:r>
        <w:t>2016-11-21</w:t>
      </w:r>
    </w:p>
    <w:p w14:paraId="03821D62" w14:textId="1AD2FA02" w:rsidR="00AD7F9E" w:rsidRDefault="00AD7F9E" w:rsidP="0045738A">
      <w:r>
        <w:rPr>
          <w:rFonts w:hint="eastAsia"/>
        </w:rPr>
        <w:t>이승진</w:t>
      </w:r>
    </w:p>
    <w:p w14:paraId="2ACDCD8F" w14:textId="1AC45BBD" w:rsidR="00AD7F9E" w:rsidRDefault="00AD7F9E" w:rsidP="0045738A"/>
    <w:p w14:paraId="7A0026D1" w14:textId="797E98C2" w:rsidR="00AD7F9E" w:rsidRDefault="00AD7F9E" w:rsidP="0045738A"/>
    <w:p w14:paraId="08B7443D" w14:textId="44FFD633" w:rsidR="00AD7F9E" w:rsidRDefault="00AD7F9E" w:rsidP="0045738A"/>
    <w:p w14:paraId="25C93F67" w14:textId="65654711" w:rsidR="00AD7F9E" w:rsidRPr="00AD7F9E" w:rsidRDefault="00AD7F9E" w:rsidP="0045738A">
      <w:pPr>
        <w:rPr>
          <w:b/>
          <w:sz w:val="28"/>
        </w:rPr>
      </w:pPr>
      <w:r w:rsidRPr="00AD7F9E">
        <w:rPr>
          <w:rFonts w:hint="eastAsia"/>
          <w:b/>
          <w:sz w:val="28"/>
        </w:rPr>
        <w:t>학습 목표</w:t>
      </w:r>
    </w:p>
    <w:p w14:paraId="41D1F189" w14:textId="7A24BF74" w:rsidR="00AD7F9E" w:rsidRDefault="00AD7F9E" w:rsidP="0045738A">
      <w:r>
        <w:rPr>
          <w:rFonts w:hint="eastAsia"/>
        </w:rPr>
        <w:t>스레드 생성</w:t>
      </w:r>
    </w:p>
    <w:p w14:paraId="6ED1ABB7" w14:textId="0479DB01" w:rsidR="00AD7F9E" w:rsidRDefault="00AD7F9E" w:rsidP="0045738A">
      <w:r>
        <w:rPr>
          <w:rFonts w:hint="eastAsia"/>
        </w:rPr>
        <w:t>공유 변수 잠금</w:t>
      </w:r>
    </w:p>
    <w:p w14:paraId="51D35CC6" w14:textId="0CF20D35" w:rsidR="00AD7F9E" w:rsidRDefault="00AD7F9E" w:rsidP="0045738A">
      <w:r>
        <w:rPr>
          <w:rFonts w:hint="eastAsia"/>
        </w:rPr>
        <w:t>공유 객체 잠금</w:t>
      </w:r>
    </w:p>
    <w:p w14:paraId="3CF169B8" w14:textId="5DF48B90" w:rsidR="00AD7F9E" w:rsidRDefault="00AD7F9E" w:rsidP="0045738A"/>
    <w:p w14:paraId="099AF3AD" w14:textId="4D679241" w:rsidR="00AD7F9E" w:rsidRDefault="00AD7F9E" w:rsidP="0045738A"/>
    <w:p w14:paraId="19629970" w14:textId="62DBCF52" w:rsidR="00AD7F9E" w:rsidRDefault="00AD7F9E" w:rsidP="0045738A"/>
    <w:p w14:paraId="25AD6ADC" w14:textId="7DFA23AA" w:rsidR="00AD7F9E" w:rsidRPr="00AD7F9E" w:rsidRDefault="00AD7F9E" w:rsidP="0045738A">
      <w:pPr>
        <w:rPr>
          <w:b/>
          <w:sz w:val="28"/>
        </w:rPr>
      </w:pPr>
      <w:r w:rsidRPr="00AD7F9E">
        <w:rPr>
          <w:rFonts w:hint="eastAsia"/>
          <w:b/>
          <w:sz w:val="28"/>
        </w:rPr>
        <w:t>목차</w:t>
      </w:r>
    </w:p>
    <w:p w14:paraId="1ABF3582" w14:textId="09E8A78C" w:rsidR="00AD7F9E" w:rsidRDefault="00AD7F9E">
      <w:pPr>
        <w:pStyle w:val="TOC1"/>
        <w:tabs>
          <w:tab w:val="right" w:leader="dot" w:pos="10456"/>
        </w:tabs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67535324" w:history="1">
        <w:r w:rsidRPr="00E41FBA">
          <w:rPr>
            <w:rStyle w:val="Hyperlink"/>
            <w:rFonts w:hAnsi="굴림체"/>
            <w:noProof/>
          </w:rPr>
          <w:t>1.</w:t>
        </w:r>
        <w:r w:rsidRPr="00E41FBA">
          <w:rPr>
            <w:rStyle w:val="Hyperlink"/>
            <w:noProof/>
          </w:rPr>
          <w:t xml:space="preserve"> 스레드 (thread)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_Toc467535324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47478D8" w14:textId="765487A1" w:rsidR="00AD7F9E" w:rsidRDefault="00763F9E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67535325" w:history="1">
        <w:r w:rsidR="00AD7F9E" w:rsidRPr="00E41FBA">
          <w:rPr>
            <w:rStyle w:val="Hyperlink"/>
            <w:noProof/>
          </w:rPr>
          <w:t>1) 스레드란?</w:t>
        </w:r>
        <w:r w:rsidR="00AD7F9E">
          <w:rPr>
            <w:noProof/>
            <w:webHidden/>
          </w:rPr>
          <w:tab/>
        </w:r>
        <w:r w:rsidR="00AD7F9E">
          <w:rPr>
            <w:noProof/>
            <w:webHidden/>
          </w:rPr>
          <w:fldChar w:fldCharType="begin"/>
        </w:r>
        <w:r w:rsidR="00AD7F9E">
          <w:rPr>
            <w:noProof/>
            <w:webHidden/>
          </w:rPr>
          <w:instrText xml:space="preserve"> PAGEREF _Toc467535325 \h </w:instrText>
        </w:r>
        <w:r w:rsidR="00AD7F9E">
          <w:rPr>
            <w:noProof/>
            <w:webHidden/>
          </w:rPr>
        </w:r>
        <w:r w:rsidR="00AD7F9E">
          <w:rPr>
            <w:noProof/>
            <w:webHidden/>
          </w:rPr>
          <w:fldChar w:fldCharType="separate"/>
        </w:r>
        <w:r w:rsidR="00AD7F9E">
          <w:rPr>
            <w:noProof/>
            <w:webHidden/>
          </w:rPr>
          <w:t>2</w:t>
        </w:r>
        <w:r w:rsidR="00AD7F9E">
          <w:rPr>
            <w:noProof/>
            <w:webHidden/>
          </w:rPr>
          <w:fldChar w:fldCharType="end"/>
        </w:r>
      </w:hyperlink>
    </w:p>
    <w:p w14:paraId="734CCE48" w14:textId="744BE47F" w:rsidR="00AD7F9E" w:rsidRDefault="00763F9E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67535326" w:history="1">
        <w:r w:rsidR="00AD7F9E" w:rsidRPr="00E41FBA">
          <w:rPr>
            <w:rStyle w:val="Hyperlink"/>
            <w:noProof/>
          </w:rPr>
          <w:t>2) 멀티 스레드 (multi thread)</w:t>
        </w:r>
        <w:r w:rsidR="00AD7F9E">
          <w:rPr>
            <w:noProof/>
            <w:webHidden/>
          </w:rPr>
          <w:tab/>
        </w:r>
        <w:r w:rsidR="00AD7F9E">
          <w:rPr>
            <w:noProof/>
            <w:webHidden/>
          </w:rPr>
          <w:fldChar w:fldCharType="begin"/>
        </w:r>
        <w:r w:rsidR="00AD7F9E">
          <w:rPr>
            <w:noProof/>
            <w:webHidden/>
          </w:rPr>
          <w:instrText xml:space="preserve"> PAGEREF _Toc467535326 \h </w:instrText>
        </w:r>
        <w:r w:rsidR="00AD7F9E">
          <w:rPr>
            <w:noProof/>
            <w:webHidden/>
          </w:rPr>
        </w:r>
        <w:r w:rsidR="00AD7F9E">
          <w:rPr>
            <w:noProof/>
            <w:webHidden/>
          </w:rPr>
          <w:fldChar w:fldCharType="separate"/>
        </w:r>
        <w:r w:rsidR="00AD7F9E">
          <w:rPr>
            <w:noProof/>
            <w:webHidden/>
          </w:rPr>
          <w:t>2</w:t>
        </w:r>
        <w:r w:rsidR="00AD7F9E">
          <w:rPr>
            <w:noProof/>
            <w:webHidden/>
          </w:rPr>
          <w:fldChar w:fldCharType="end"/>
        </w:r>
      </w:hyperlink>
    </w:p>
    <w:p w14:paraId="64929BDC" w14:textId="41A09348" w:rsidR="00AD7F9E" w:rsidRDefault="00763F9E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67535327" w:history="1">
        <w:r w:rsidR="00AD7F9E" w:rsidRPr="00E41FBA">
          <w:rPr>
            <w:rStyle w:val="Hyperlink"/>
            <w:noProof/>
          </w:rPr>
          <w:t>3) 스레드의 수</w:t>
        </w:r>
        <w:r w:rsidR="00AD7F9E">
          <w:rPr>
            <w:noProof/>
            <w:webHidden/>
          </w:rPr>
          <w:tab/>
        </w:r>
        <w:r w:rsidR="00AD7F9E">
          <w:rPr>
            <w:noProof/>
            <w:webHidden/>
          </w:rPr>
          <w:fldChar w:fldCharType="begin"/>
        </w:r>
        <w:r w:rsidR="00AD7F9E">
          <w:rPr>
            <w:noProof/>
            <w:webHidden/>
          </w:rPr>
          <w:instrText xml:space="preserve"> PAGEREF _Toc467535327 \h </w:instrText>
        </w:r>
        <w:r w:rsidR="00AD7F9E">
          <w:rPr>
            <w:noProof/>
            <w:webHidden/>
          </w:rPr>
        </w:r>
        <w:r w:rsidR="00AD7F9E">
          <w:rPr>
            <w:noProof/>
            <w:webHidden/>
          </w:rPr>
          <w:fldChar w:fldCharType="separate"/>
        </w:r>
        <w:r w:rsidR="00AD7F9E">
          <w:rPr>
            <w:noProof/>
            <w:webHidden/>
          </w:rPr>
          <w:t>2</w:t>
        </w:r>
        <w:r w:rsidR="00AD7F9E">
          <w:rPr>
            <w:noProof/>
            <w:webHidden/>
          </w:rPr>
          <w:fldChar w:fldCharType="end"/>
        </w:r>
      </w:hyperlink>
    </w:p>
    <w:p w14:paraId="677242ED" w14:textId="627AB882" w:rsidR="00AD7F9E" w:rsidRDefault="00763F9E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67535328" w:history="1">
        <w:r w:rsidR="00AD7F9E" w:rsidRPr="00E41FBA">
          <w:rPr>
            <w:rStyle w:val="Hyperlink"/>
            <w:noProof/>
          </w:rPr>
          <w:t>4) 메인 스레드(main thread)</w:t>
        </w:r>
        <w:r w:rsidR="00AD7F9E">
          <w:rPr>
            <w:noProof/>
            <w:webHidden/>
          </w:rPr>
          <w:tab/>
        </w:r>
        <w:r w:rsidR="00AD7F9E">
          <w:rPr>
            <w:noProof/>
            <w:webHidden/>
          </w:rPr>
          <w:fldChar w:fldCharType="begin"/>
        </w:r>
        <w:r w:rsidR="00AD7F9E">
          <w:rPr>
            <w:noProof/>
            <w:webHidden/>
          </w:rPr>
          <w:instrText xml:space="preserve"> PAGEREF _Toc467535328 \h </w:instrText>
        </w:r>
        <w:r w:rsidR="00AD7F9E">
          <w:rPr>
            <w:noProof/>
            <w:webHidden/>
          </w:rPr>
        </w:r>
        <w:r w:rsidR="00AD7F9E">
          <w:rPr>
            <w:noProof/>
            <w:webHidden/>
          </w:rPr>
          <w:fldChar w:fldCharType="separate"/>
        </w:r>
        <w:r w:rsidR="00AD7F9E">
          <w:rPr>
            <w:noProof/>
            <w:webHidden/>
          </w:rPr>
          <w:t>3</w:t>
        </w:r>
        <w:r w:rsidR="00AD7F9E">
          <w:rPr>
            <w:noProof/>
            <w:webHidden/>
          </w:rPr>
          <w:fldChar w:fldCharType="end"/>
        </w:r>
      </w:hyperlink>
    </w:p>
    <w:p w14:paraId="257E6F8B" w14:textId="0D38F1E4" w:rsidR="00AD7F9E" w:rsidRDefault="00763F9E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67535329" w:history="1">
        <w:r w:rsidR="00AD7F9E" w:rsidRPr="00E41FBA">
          <w:rPr>
            <w:rStyle w:val="Hyperlink"/>
            <w:noProof/>
          </w:rPr>
          <w:t>5) 실행 흐름 생성</w:t>
        </w:r>
        <w:r w:rsidR="00AD7F9E">
          <w:rPr>
            <w:noProof/>
            <w:webHidden/>
          </w:rPr>
          <w:tab/>
        </w:r>
        <w:r w:rsidR="00AD7F9E">
          <w:rPr>
            <w:noProof/>
            <w:webHidden/>
          </w:rPr>
          <w:fldChar w:fldCharType="begin"/>
        </w:r>
        <w:r w:rsidR="00AD7F9E">
          <w:rPr>
            <w:noProof/>
            <w:webHidden/>
          </w:rPr>
          <w:instrText xml:space="preserve"> PAGEREF _Toc467535329 \h </w:instrText>
        </w:r>
        <w:r w:rsidR="00AD7F9E">
          <w:rPr>
            <w:noProof/>
            <w:webHidden/>
          </w:rPr>
        </w:r>
        <w:r w:rsidR="00AD7F9E">
          <w:rPr>
            <w:noProof/>
            <w:webHidden/>
          </w:rPr>
          <w:fldChar w:fldCharType="separate"/>
        </w:r>
        <w:r w:rsidR="00AD7F9E">
          <w:rPr>
            <w:noProof/>
            <w:webHidden/>
          </w:rPr>
          <w:t>3</w:t>
        </w:r>
        <w:r w:rsidR="00AD7F9E">
          <w:rPr>
            <w:noProof/>
            <w:webHidden/>
          </w:rPr>
          <w:fldChar w:fldCharType="end"/>
        </w:r>
      </w:hyperlink>
    </w:p>
    <w:p w14:paraId="7E89DB1E" w14:textId="65BD4AA3" w:rsidR="00AD7F9E" w:rsidRDefault="00763F9E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67535330" w:history="1">
        <w:r w:rsidR="00AD7F9E" w:rsidRPr="00E41FBA">
          <w:rPr>
            <w:rStyle w:val="Hyperlink"/>
            <w:noProof/>
          </w:rPr>
          <w:t>6) 구현 방법1</w:t>
        </w:r>
        <w:r w:rsidR="00AD7F9E">
          <w:rPr>
            <w:noProof/>
            <w:webHidden/>
          </w:rPr>
          <w:tab/>
        </w:r>
        <w:r w:rsidR="00AD7F9E">
          <w:rPr>
            <w:noProof/>
            <w:webHidden/>
          </w:rPr>
          <w:fldChar w:fldCharType="begin"/>
        </w:r>
        <w:r w:rsidR="00AD7F9E">
          <w:rPr>
            <w:noProof/>
            <w:webHidden/>
          </w:rPr>
          <w:instrText xml:space="preserve"> PAGEREF _Toc467535330 \h </w:instrText>
        </w:r>
        <w:r w:rsidR="00AD7F9E">
          <w:rPr>
            <w:noProof/>
            <w:webHidden/>
          </w:rPr>
        </w:r>
        <w:r w:rsidR="00AD7F9E">
          <w:rPr>
            <w:noProof/>
            <w:webHidden/>
          </w:rPr>
          <w:fldChar w:fldCharType="separate"/>
        </w:r>
        <w:r w:rsidR="00AD7F9E">
          <w:rPr>
            <w:noProof/>
            <w:webHidden/>
          </w:rPr>
          <w:t>3</w:t>
        </w:r>
        <w:r w:rsidR="00AD7F9E">
          <w:rPr>
            <w:noProof/>
            <w:webHidden/>
          </w:rPr>
          <w:fldChar w:fldCharType="end"/>
        </w:r>
      </w:hyperlink>
    </w:p>
    <w:p w14:paraId="09A813E0" w14:textId="05B11410" w:rsidR="00AD7F9E" w:rsidRDefault="00763F9E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67535331" w:history="1">
        <w:r w:rsidR="00AD7F9E" w:rsidRPr="00E41FBA">
          <w:rPr>
            <w:rStyle w:val="Hyperlink"/>
            <w:noProof/>
          </w:rPr>
          <w:t>7) 구현 방법2</w:t>
        </w:r>
        <w:r w:rsidR="00AD7F9E">
          <w:rPr>
            <w:noProof/>
            <w:webHidden/>
          </w:rPr>
          <w:tab/>
        </w:r>
        <w:r w:rsidR="00AD7F9E">
          <w:rPr>
            <w:noProof/>
            <w:webHidden/>
          </w:rPr>
          <w:fldChar w:fldCharType="begin"/>
        </w:r>
        <w:r w:rsidR="00AD7F9E">
          <w:rPr>
            <w:noProof/>
            <w:webHidden/>
          </w:rPr>
          <w:instrText xml:space="preserve"> PAGEREF _Toc467535331 \h </w:instrText>
        </w:r>
        <w:r w:rsidR="00AD7F9E">
          <w:rPr>
            <w:noProof/>
            <w:webHidden/>
          </w:rPr>
        </w:r>
        <w:r w:rsidR="00AD7F9E">
          <w:rPr>
            <w:noProof/>
            <w:webHidden/>
          </w:rPr>
          <w:fldChar w:fldCharType="separate"/>
        </w:r>
        <w:r w:rsidR="00AD7F9E">
          <w:rPr>
            <w:noProof/>
            <w:webHidden/>
          </w:rPr>
          <w:t>3</w:t>
        </w:r>
        <w:r w:rsidR="00AD7F9E">
          <w:rPr>
            <w:noProof/>
            <w:webHidden/>
          </w:rPr>
          <w:fldChar w:fldCharType="end"/>
        </w:r>
      </w:hyperlink>
    </w:p>
    <w:p w14:paraId="100F232A" w14:textId="4B88ED4C" w:rsidR="00AD7F9E" w:rsidRDefault="00763F9E">
      <w:pPr>
        <w:pStyle w:val="TOC1"/>
        <w:tabs>
          <w:tab w:val="right" w:leader="dot" w:pos="10456"/>
        </w:tabs>
        <w:rPr>
          <w:noProof/>
        </w:rPr>
      </w:pPr>
      <w:hyperlink w:anchor="_Toc467535332" w:history="1">
        <w:r w:rsidR="00AD7F9E" w:rsidRPr="00E41FBA">
          <w:rPr>
            <w:rStyle w:val="Hyperlink"/>
            <w:rFonts w:hAnsi="굴림체"/>
            <w:noProof/>
          </w:rPr>
          <w:t>2.</w:t>
        </w:r>
        <w:r w:rsidR="00AD7F9E" w:rsidRPr="00E41FBA">
          <w:rPr>
            <w:rStyle w:val="Hyperlink"/>
            <w:noProof/>
          </w:rPr>
          <w:t xml:space="preserve"> 스레드 생성 예제</w:t>
        </w:r>
        <w:r w:rsidR="00AD7F9E">
          <w:rPr>
            <w:noProof/>
            <w:webHidden/>
          </w:rPr>
          <w:tab/>
        </w:r>
        <w:r w:rsidR="00AD7F9E">
          <w:rPr>
            <w:noProof/>
            <w:webHidden/>
          </w:rPr>
          <w:fldChar w:fldCharType="begin"/>
        </w:r>
        <w:r w:rsidR="00AD7F9E">
          <w:rPr>
            <w:noProof/>
            <w:webHidden/>
          </w:rPr>
          <w:instrText xml:space="preserve"> PAGEREF _Toc467535332 \h </w:instrText>
        </w:r>
        <w:r w:rsidR="00AD7F9E">
          <w:rPr>
            <w:noProof/>
            <w:webHidden/>
          </w:rPr>
        </w:r>
        <w:r w:rsidR="00AD7F9E">
          <w:rPr>
            <w:noProof/>
            <w:webHidden/>
          </w:rPr>
          <w:fldChar w:fldCharType="separate"/>
        </w:r>
        <w:r w:rsidR="00AD7F9E">
          <w:rPr>
            <w:noProof/>
            <w:webHidden/>
          </w:rPr>
          <w:t>4</w:t>
        </w:r>
        <w:r w:rsidR="00AD7F9E">
          <w:rPr>
            <w:noProof/>
            <w:webHidden/>
          </w:rPr>
          <w:fldChar w:fldCharType="end"/>
        </w:r>
      </w:hyperlink>
    </w:p>
    <w:p w14:paraId="2FC4AADF" w14:textId="2E156CE1" w:rsidR="00AD7F9E" w:rsidRDefault="00763F9E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67535333" w:history="1">
        <w:r w:rsidR="00AD7F9E" w:rsidRPr="00E41FBA">
          <w:rPr>
            <w:rStyle w:val="Hyperlink"/>
            <w:noProof/>
          </w:rPr>
          <w:t>1) 스레드 생성 방법1</w:t>
        </w:r>
        <w:r w:rsidR="00AD7F9E">
          <w:rPr>
            <w:noProof/>
            <w:webHidden/>
          </w:rPr>
          <w:tab/>
        </w:r>
        <w:r w:rsidR="00AD7F9E">
          <w:rPr>
            <w:noProof/>
            <w:webHidden/>
          </w:rPr>
          <w:fldChar w:fldCharType="begin"/>
        </w:r>
        <w:r w:rsidR="00AD7F9E">
          <w:rPr>
            <w:noProof/>
            <w:webHidden/>
          </w:rPr>
          <w:instrText xml:space="preserve"> PAGEREF _Toc467535333 \h </w:instrText>
        </w:r>
        <w:r w:rsidR="00AD7F9E">
          <w:rPr>
            <w:noProof/>
            <w:webHidden/>
          </w:rPr>
        </w:r>
        <w:r w:rsidR="00AD7F9E">
          <w:rPr>
            <w:noProof/>
            <w:webHidden/>
          </w:rPr>
          <w:fldChar w:fldCharType="separate"/>
        </w:r>
        <w:r w:rsidR="00AD7F9E">
          <w:rPr>
            <w:noProof/>
            <w:webHidden/>
          </w:rPr>
          <w:t>4</w:t>
        </w:r>
        <w:r w:rsidR="00AD7F9E">
          <w:rPr>
            <w:noProof/>
            <w:webHidden/>
          </w:rPr>
          <w:fldChar w:fldCharType="end"/>
        </w:r>
      </w:hyperlink>
    </w:p>
    <w:p w14:paraId="26DBF1B9" w14:textId="103F4F96" w:rsidR="00AD7F9E" w:rsidRDefault="00763F9E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67535334" w:history="1">
        <w:r w:rsidR="00AD7F9E" w:rsidRPr="00E41FBA">
          <w:rPr>
            <w:rStyle w:val="Hyperlink"/>
            <w:noProof/>
          </w:rPr>
          <w:t>2) 스레드 생성 방법2</w:t>
        </w:r>
        <w:r w:rsidR="00AD7F9E">
          <w:rPr>
            <w:noProof/>
            <w:webHidden/>
          </w:rPr>
          <w:tab/>
        </w:r>
        <w:r w:rsidR="00AD7F9E">
          <w:rPr>
            <w:noProof/>
            <w:webHidden/>
          </w:rPr>
          <w:fldChar w:fldCharType="begin"/>
        </w:r>
        <w:r w:rsidR="00AD7F9E">
          <w:rPr>
            <w:noProof/>
            <w:webHidden/>
          </w:rPr>
          <w:instrText xml:space="preserve"> PAGEREF _Toc467535334 \h </w:instrText>
        </w:r>
        <w:r w:rsidR="00AD7F9E">
          <w:rPr>
            <w:noProof/>
            <w:webHidden/>
          </w:rPr>
        </w:r>
        <w:r w:rsidR="00AD7F9E">
          <w:rPr>
            <w:noProof/>
            <w:webHidden/>
          </w:rPr>
          <w:fldChar w:fldCharType="separate"/>
        </w:r>
        <w:r w:rsidR="00AD7F9E">
          <w:rPr>
            <w:noProof/>
            <w:webHidden/>
          </w:rPr>
          <w:t>5</w:t>
        </w:r>
        <w:r w:rsidR="00AD7F9E">
          <w:rPr>
            <w:noProof/>
            <w:webHidden/>
          </w:rPr>
          <w:fldChar w:fldCharType="end"/>
        </w:r>
      </w:hyperlink>
    </w:p>
    <w:p w14:paraId="5ED50F56" w14:textId="1EAEDED2" w:rsidR="00AD7F9E" w:rsidRDefault="00763F9E">
      <w:pPr>
        <w:pStyle w:val="TOC1"/>
        <w:tabs>
          <w:tab w:val="right" w:leader="dot" w:pos="10456"/>
        </w:tabs>
        <w:rPr>
          <w:noProof/>
        </w:rPr>
      </w:pPr>
      <w:hyperlink w:anchor="_Toc467535335" w:history="1">
        <w:r w:rsidR="00AD7F9E" w:rsidRPr="00E41FBA">
          <w:rPr>
            <w:rStyle w:val="Hyperlink"/>
            <w:rFonts w:hAnsi="굴림체"/>
            <w:noProof/>
          </w:rPr>
          <w:t>3.</w:t>
        </w:r>
        <w:r w:rsidR="00AD7F9E" w:rsidRPr="00E41FBA">
          <w:rPr>
            <w:rStyle w:val="Hyperlink"/>
            <w:noProof/>
          </w:rPr>
          <w:t xml:space="preserve"> 스레드 종료 시점</w:t>
        </w:r>
        <w:r w:rsidR="00AD7F9E">
          <w:rPr>
            <w:noProof/>
            <w:webHidden/>
          </w:rPr>
          <w:tab/>
        </w:r>
        <w:r w:rsidR="00AD7F9E">
          <w:rPr>
            <w:noProof/>
            <w:webHidden/>
          </w:rPr>
          <w:fldChar w:fldCharType="begin"/>
        </w:r>
        <w:r w:rsidR="00AD7F9E">
          <w:rPr>
            <w:noProof/>
            <w:webHidden/>
          </w:rPr>
          <w:instrText xml:space="preserve"> PAGEREF _Toc467535335 \h </w:instrText>
        </w:r>
        <w:r w:rsidR="00AD7F9E">
          <w:rPr>
            <w:noProof/>
            <w:webHidden/>
          </w:rPr>
        </w:r>
        <w:r w:rsidR="00AD7F9E">
          <w:rPr>
            <w:noProof/>
            <w:webHidden/>
          </w:rPr>
          <w:fldChar w:fldCharType="separate"/>
        </w:r>
        <w:r w:rsidR="00AD7F9E">
          <w:rPr>
            <w:noProof/>
            <w:webHidden/>
          </w:rPr>
          <w:t>6</w:t>
        </w:r>
        <w:r w:rsidR="00AD7F9E">
          <w:rPr>
            <w:noProof/>
            <w:webHidden/>
          </w:rPr>
          <w:fldChar w:fldCharType="end"/>
        </w:r>
      </w:hyperlink>
    </w:p>
    <w:p w14:paraId="2EBA3ADF" w14:textId="52464790" w:rsidR="00AD7F9E" w:rsidRDefault="00763F9E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67535336" w:history="1">
        <w:r w:rsidR="00AD7F9E" w:rsidRPr="00E41FBA">
          <w:rPr>
            <w:rStyle w:val="Hyperlink"/>
            <w:noProof/>
          </w:rPr>
          <w:t>1) Example03.java</w:t>
        </w:r>
        <w:r w:rsidR="00AD7F9E">
          <w:rPr>
            <w:noProof/>
            <w:webHidden/>
          </w:rPr>
          <w:tab/>
        </w:r>
        <w:r w:rsidR="00AD7F9E">
          <w:rPr>
            <w:noProof/>
            <w:webHidden/>
          </w:rPr>
          <w:fldChar w:fldCharType="begin"/>
        </w:r>
        <w:r w:rsidR="00AD7F9E">
          <w:rPr>
            <w:noProof/>
            <w:webHidden/>
          </w:rPr>
          <w:instrText xml:space="preserve"> PAGEREF _Toc467535336 \h </w:instrText>
        </w:r>
        <w:r w:rsidR="00AD7F9E">
          <w:rPr>
            <w:noProof/>
            <w:webHidden/>
          </w:rPr>
        </w:r>
        <w:r w:rsidR="00AD7F9E">
          <w:rPr>
            <w:noProof/>
            <w:webHidden/>
          </w:rPr>
          <w:fldChar w:fldCharType="separate"/>
        </w:r>
        <w:r w:rsidR="00AD7F9E">
          <w:rPr>
            <w:noProof/>
            <w:webHidden/>
          </w:rPr>
          <w:t>6</w:t>
        </w:r>
        <w:r w:rsidR="00AD7F9E">
          <w:rPr>
            <w:noProof/>
            <w:webHidden/>
          </w:rPr>
          <w:fldChar w:fldCharType="end"/>
        </w:r>
      </w:hyperlink>
    </w:p>
    <w:p w14:paraId="397154AE" w14:textId="768BCE9C" w:rsidR="00AD7F9E" w:rsidRDefault="00763F9E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67535337" w:history="1">
        <w:r w:rsidR="00AD7F9E" w:rsidRPr="00E41FBA">
          <w:rPr>
            <w:rStyle w:val="Hyperlink"/>
            <w:noProof/>
          </w:rPr>
          <w:t>2) Example04.java</w:t>
        </w:r>
        <w:r w:rsidR="00AD7F9E">
          <w:rPr>
            <w:noProof/>
            <w:webHidden/>
          </w:rPr>
          <w:tab/>
        </w:r>
        <w:r w:rsidR="00AD7F9E">
          <w:rPr>
            <w:noProof/>
            <w:webHidden/>
          </w:rPr>
          <w:fldChar w:fldCharType="begin"/>
        </w:r>
        <w:r w:rsidR="00AD7F9E">
          <w:rPr>
            <w:noProof/>
            <w:webHidden/>
          </w:rPr>
          <w:instrText xml:space="preserve"> PAGEREF _Toc467535337 \h </w:instrText>
        </w:r>
        <w:r w:rsidR="00AD7F9E">
          <w:rPr>
            <w:noProof/>
            <w:webHidden/>
          </w:rPr>
        </w:r>
        <w:r w:rsidR="00AD7F9E">
          <w:rPr>
            <w:noProof/>
            <w:webHidden/>
          </w:rPr>
          <w:fldChar w:fldCharType="separate"/>
        </w:r>
        <w:r w:rsidR="00AD7F9E">
          <w:rPr>
            <w:noProof/>
            <w:webHidden/>
          </w:rPr>
          <w:t>8</w:t>
        </w:r>
        <w:r w:rsidR="00AD7F9E">
          <w:rPr>
            <w:noProof/>
            <w:webHidden/>
          </w:rPr>
          <w:fldChar w:fldCharType="end"/>
        </w:r>
      </w:hyperlink>
    </w:p>
    <w:p w14:paraId="4BCA5E9E" w14:textId="01BC1980" w:rsidR="00AD7F9E" w:rsidRDefault="00763F9E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67535338" w:history="1">
        <w:r w:rsidR="00AD7F9E" w:rsidRPr="00E41FBA">
          <w:rPr>
            <w:rStyle w:val="Hyperlink"/>
            <w:noProof/>
          </w:rPr>
          <w:t>3) Example05.java</w:t>
        </w:r>
        <w:r w:rsidR="00AD7F9E">
          <w:rPr>
            <w:noProof/>
            <w:webHidden/>
          </w:rPr>
          <w:tab/>
        </w:r>
        <w:r w:rsidR="00AD7F9E">
          <w:rPr>
            <w:noProof/>
            <w:webHidden/>
          </w:rPr>
          <w:fldChar w:fldCharType="begin"/>
        </w:r>
        <w:r w:rsidR="00AD7F9E">
          <w:rPr>
            <w:noProof/>
            <w:webHidden/>
          </w:rPr>
          <w:instrText xml:space="preserve"> PAGEREF _Toc467535338 \h </w:instrText>
        </w:r>
        <w:r w:rsidR="00AD7F9E">
          <w:rPr>
            <w:noProof/>
            <w:webHidden/>
          </w:rPr>
        </w:r>
        <w:r w:rsidR="00AD7F9E">
          <w:rPr>
            <w:noProof/>
            <w:webHidden/>
          </w:rPr>
          <w:fldChar w:fldCharType="separate"/>
        </w:r>
        <w:r w:rsidR="00AD7F9E">
          <w:rPr>
            <w:noProof/>
            <w:webHidden/>
          </w:rPr>
          <w:t>10</w:t>
        </w:r>
        <w:r w:rsidR="00AD7F9E">
          <w:rPr>
            <w:noProof/>
            <w:webHidden/>
          </w:rPr>
          <w:fldChar w:fldCharType="end"/>
        </w:r>
      </w:hyperlink>
    </w:p>
    <w:p w14:paraId="2D9CB136" w14:textId="3865E077" w:rsidR="00AD7F9E" w:rsidRDefault="00763F9E">
      <w:pPr>
        <w:pStyle w:val="TOC1"/>
        <w:tabs>
          <w:tab w:val="right" w:leader="dot" w:pos="10456"/>
        </w:tabs>
        <w:rPr>
          <w:noProof/>
        </w:rPr>
      </w:pPr>
      <w:hyperlink w:anchor="_Toc467535339" w:history="1">
        <w:r w:rsidR="00AD7F9E" w:rsidRPr="00E41FBA">
          <w:rPr>
            <w:rStyle w:val="Hyperlink"/>
            <w:rFonts w:hAnsi="굴림체"/>
            <w:noProof/>
          </w:rPr>
          <w:t>4.</w:t>
        </w:r>
        <w:r w:rsidR="00AD7F9E" w:rsidRPr="00E41FBA">
          <w:rPr>
            <w:rStyle w:val="Hyperlink"/>
            <w:noProof/>
          </w:rPr>
          <w:t xml:space="preserve"> 공유 변수</w:t>
        </w:r>
        <w:r w:rsidR="00AD7F9E">
          <w:rPr>
            <w:noProof/>
            <w:webHidden/>
          </w:rPr>
          <w:tab/>
        </w:r>
        <w:r w:rsidR="00AD7F9E">
          <w:rPr>
            <w:noProof/>
            <w:webHidden/>
          </w:rPr>
          <w:fldChar w:fldCharType="begin"/>
        </w:r>
        <w:r w:rsidR="00AD7F9E">
          <w:rPr>
            <w:noProof/>
            <w:webHidden/>
          </w:rPr>
          <w:instrText xml:space="preserve"> PAGEREF _Toc467535339 \h </w:instrText>
        </w:r>
        <w:r w:rsidR="00AD7F9E">
          <w:rPr>
            <w:noProof/>
            <w:webHidden/>
          </w:rPr>
        </w:r>
        <w:r w:rsidR="00AD7F9E">
          <w:rPr>
            <w:noProof/>
            <w:webHidden/>
          </w:rPr>
          <w:fldChar w:fldCharType="separate"/>
        </w:r>
        <w:r w:rsidR="00AD7F9E">
          <w:rPr>
            <w:noProof/>
            <w:webHidden/>
          </w:rPr>
          <w:t>12</w:t>
        </w:r>
        <w:r w:rsidR="00AD7F9E">
          <w:rPr>
            <w:noProof/>
            <w:webHidden/>
          </w:rPr>
          <w:fldChar w:fldCharType="end"/>
        </w:r>
      </w:hyperlink>
    </w:p>
    <w:p w14:paraId="6F4727FA" w14:textId="101F9C2B" w:rsidR="00AD7F9E" w:rsidRDefault="00763F9E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67535340" w:history="1">
        <w:r w:rsidR="00AD7F9E" w:rsidRPr="00E41FBA">
          <w:rPr>
            <w:rStyle w:val="Hyperlink"/>
            <w:noProof/>
          </w:rPr>
          <w:t>1) Example06.java</w:t>
        </w:r>
        <w:r w:rsidR="00AD7F9E">
          <w:rPr>
            <w:noProof/>
            <w:webHidden/>
          </w:rPr>
          <w:tab/>
        </w:r>
        <w:r w:rsidR="00AD7F9E">
          <w:rPr>
            <w:noProof/>
            <w:webHidden/>
          </w:rPr>
          <w:fldChar w:fldCharType="begin"/>
        </w:r>
        <w:r w:rsidR="00AD7F9E">
          <w:rPr>
            <w:noProof/>
            <w:webHidden/>
          </w:rPr>
          <w:instrText xml:space="preserve"> PAGEREF _Toc467535340 \h </w:instrText>
        </w:r>
        <w:r w:rsidR="00AD7F9E">
          <w:rPr>
            <w:noProof/>
            <w:webHidden/>
          </w:rPr>
        </w:r>
        <w:r w:rsidR="00AD7F9E">
          <w:rPr>
            <w:noProof/>
            <w:webHidden/>
          </w:rPr>
          <w:fldChar w:fldCharType="separate"/>
        </w:r>
        <w:r w:rsidR="00AD7F9E">
          <w:rPr>
            <w:noProof/>
            <w:webHidden/>
          </w:rPr>
          <w:t>12</w:t>
        </w:r>
        <w:r w:rsidR="00AD7F9E">
          <w:rPr>
            <w:noProof/>
            <w:webHidden/>
          </w:rPr>
          <w:fldChar w:fldCharType="end"/>
        </w:r>
      </w:hyperlink>
    </w:p>
    <w:p w14:paraId="17D586FA" w14:textId="43EB135B" w:rsidR="00AD7F9E" w:rsidRDefault="00763F9E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67535341" w:history="1">
        <w:r w:rsidR="00AD7F9E" w:rsidRPr="00E41FBA">
          <w:rPr>
            <w:rStyle w:val="Hyperlink"/>
            <w:noProof/>
          </w:rPr>
          <w:t>2) Example07.java</w:t>
        </w:r>
        <w:r w:rsidR="00AD7F9E">
          <w:rPr>
            <w:noProof/>
            <w:webHidden/>
          </w:rPr>
          <w:tab/>
        </w:r>
        <w:r w:rsidR="00AD7F9E">
          <w:rPr>
            <w:noProof/>
            <w:webHidden/>
          </w:rPr>
          <w:fldChar w:fldCharType="begin"/>
        </w:r>
        <w:r w:rsidR="00AD7F9E">
          <w:rPr>
            <w:noProof/>
            <w:webHidden/>
          </w:rPr>
          <w:instrText xml:space="preserve"> PAGEREF _Toc467535341 \h </w:instrText>
        </w:r>
        <w:r w:rsidR="00AD7F9E">
          <w:rPr>
            <w:noProof/>
            <w:webHidden/>
          </w:rPr>
        </w:r>
        <w:r w:rsidR="00AD7F9E">
          <w:rPr>
            <w:noProof/>
            <w:webHidden/>
          </w:rPr>
          <w:fldChar w:fldCharType="separate"/>
        </w:r>
        <w:r w:rsidR="00AD7F9E">
          <w:rPr>
            <w:noProof/>
            <w:webHidden/>
          </w:rPr>
          <w:t>13</w:t>
        </w:r>
        <w:r w:rsidR="00AD7F9E">
          <w:rPr>
            <w:noProof/>
            <w:webHidden/>
          </w:rPr>
          <w:fldChar w:fldCharType="end"/>
        </w:r>
      </w:hyperlink>
    </w:p>
    <w:p w14:paraId="75A7E0AF" w14:textId="517677B4" w:rsidR="00AD7F9E" w:rsidRDefault="00763F9E">
      <w:pPr>
        <w:pStyle w:val="TOC1"/>
        <w:tabs>
          <w:tab w:val="right" w:leader="dot" w:pos="10456"/>
        </w:tabs>
        <w:rPr>
          <w:noProof/>
        </w:rPr>
      </w:pPr>
      <w:hyperlink w:anchor="_Toc467535342" w:history="1">
        <w:r w:rsidR="00AD7F9E" w:rsidRPr="00E41FBA">
          <w:rPr>
            <w:rStyle w:val="Hyperlink"/>
            <w:rFonts w:hAnsi="굴림체"/>
            <w:noProof/>
          </w:rPr>
          <w:t>5.</w:t>
        </w:r>
        <w:r w:rsidR="00AD7F9E" w:rsidRPr="00E41FBA">
          <w:rPr>
            <w:rStyle w:val="Hyperlink"/>
            <w:noProof/>
          </w:rPr>
          <w:t xml:space="preserve"> 공유 객체</w:t>
        </w:r>
        <w:r w:rsidR="00AD7F9E">
          <w:rPr>
            <w:noProof/>
            <w:webHidden/>
          </w:rPr>
          <w:tab/>
        </w:r>
        <w:r w:rsidR="00AD7F9E">
          <w:rPr>
            <w:noProof/>
            <w:webHidden/>
          </w:rPr>
          <w:fldChar w:fldCharType="begin"/>
        </w:r>
        <w:r w:rsidR="00AD7F9E">
          <w:rPr>
            <w:noProof/>
            <w:webHidden/>
          </w:rPr>
          <w:instrText xml:space="preserve"> PAGEREF _Toc467535342 \h </w:instrText>
        </w:r>
        <w:r w:rsidR="00AD7F9E">
          <w:rPr>
            <w:noProof/>
            <w:webHidden/>
          </w:rPr>
        </w:r>
        <w:r w:rsidR="00AD7F9E">
          <w:rPr>
            <w:noProof/>
            <w:webHidden/>
          </w:rPr>
          <w:fldChar w:fldCharType="separate"/>
        </w:r>
        <w:r w:rsidR="00AD7F9E">
          <w:rPr>
            <w:noProof/>
            <w:webHidden/>
          </w:rPr>
          <w:t>14</w:t>
        </w:r>
        <w:r w:rsidR="00AD7F9E">
          <w:rPr>
            <w:noProof/>
            <w:webHidden/>
          </w:rPr>
          <w:fldChar w:fldCharType="end"/>
        </w:r>
      </w:hyperlink>
    </w:p>
    <w:p w14:paraId="44639ECC" w14:textId="5C8CF3A4" w:rsidR="00AD7F9E" w:rsidRDefault="00763F9E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67535343" w:history="1">
        <w:r w:rsidR="00AD7F9E" w:rsidRPr="00E41FBA">
          <w:rPr>
            <w:rStyle w:val="Hyperlink"/>
            <w:noProof/>
          </w:rPr>
          <w:t>1) Example08.java</w:t>
        </w:r>
        <w:r w:rsidR="00AD7F9E">
          <w:rPr>
            <w:noProof/>
            <w:webHidden/>
          </w:rPr>
          <w:tab/>
        </w:r>
        <w:r w:rsidR="00AD7F9E">
          <w:rPr>
            <w:noProof/>
            <w:webHidden/>
          </w:rPr>
          <w:fldChar w:fldCharType="begin"/>
        </w:r>
        <w:r w:rsidR="00AD7F9E">
          <w:rPr>
            <w:noProof/>
            <w:webHidden/>
          </w:rPr>
          <w:instrText xml:space="preserve"> PAGEREF _Toc467535343 \h </w:instrText>
        </w:r>
        <w:r w:rsidR="00AD7F9E">
          <w:rPr>
            <w:noProof/>
            <w:webHidden/>
          </w:rPr>
        </w:r>
        <w:r w:rsidR="00AD7F9E">
          <w:rPr>
            <w:noProof/>
            <w:webHidden/>
          </w:rPr>
          <w:fldChar w:fldCharType="separate"/>
        </w:r>
        <w:r w:rsidR="00AD7F9E">
          <w:rPr>
            <w:noProof/>
            <w:webHidden/>
          </w:rPr>
          <w:t>14</w:t>
        </w:r>
        <w:r w:rsidR="00AD7F9E">
          <w:rPr>
            <w:noProof/>
            <w:webHidden/>
          </w:rPr>
          <w:fldChar w:fldCharType="end"/>
        </w:r>
      </w:hyperlink>
    </w:p>
    <w:p w14:paraId="3CCFD073" w14:textId="75088C04" w:rsidR="00AD7F9E" w:rsidRDefault="00763F9E">
      <w:pPr>
        <w:pStyle w:val="TOC2"/>
        <w:tabs>
          <w:tab w:val="right" w:leader="dot" w:pos="10456"/>
        </w:tabs>
        <w:ind w:left="400"/>
        <w:rPr>
          <w:noProof/>
        </w:rPr>
      </w:pPr>
      <w:hyperlink w:anchor="_Toc467535344" w:history="1">
        <w:r w:rsidR="00AD7F9E" w:rsidRPr="00E41FBA">
          <w:rPr>
            <w:rStyle w:val="Hyperlink"/>
            <w:noProof/>
          </w:rPr>
          <w:t>2) Example09.java</w:t>
        </w:r>
        <w:r w:rsidR="00AD7F9E">
          <w:rPr>
            <w:noProof/>
            <w:webHidden/>
          </w:rPr>
          <w:tab/>
        </w:r>
        <w:r w:rsidR="00AD7F9E">
          <w:rPr>
            <w:noProof/>
            <w:webHidden/>
          </w:rPr>
          <w:fldChar w:fldCharType="begin"/>
        </w:r>
        <w:r w:rsidR="00AD7F9E">
          <w:rPr>
            <w:noProof/>
            <w:webHidden/>
          </w:rPr>
          <w:instrText xml:space="preserve"> PAGEREF _Toc467535344 \h </w:instrText>
        </w:r>
        <w:r w:rsidR="00AD7F9E">
          <w:rPr>
            <w:noProof/>
            <w:webHidden/>
          </w:rPr>
        </w:r>
        <w:r w:rsidR="00AD7F9E">
          <w:rPr>
            <w:noProof/>
            <w:webHidden/>
          </w:rPr>
          <w:fldChar w:fldCharType="separate"/>
        </w:r>
        <w:r w:rsidR="00AD7F9E">
          <w:rPr>
            <w:noProof/>
            <w:webHidden/>
          </w:rPr>
          <w:t>15</w:t>
        </w:r>
        <w:r w:rsidR="00AD7F9E">
          <w:rPr>
            <w:noProof/>
            <w:webHidden/>
          </w:rPr>
          <w:fldChar w:fldCharType="end"/>
        </w:r>
      </w:hyperlink>
    </w:p>
    <w:p w14:paraId="0B7CAB8A" w14:textId="798A4C38" w:rsidR="00AD7F9E" w:rsidRDefault="00763F9E">
      <w:pPr>
        <w:pStyle w:val="TOC1"/>
        <w:tabs>
          <w:tab w:val="right" w:leader="dot" w:pos="10456"/>
        </w:tabs>
        <w:rPr>
          <w:noProof/>
        </w:rPr>
      </w:pPr>
      <w:hyperlink w:anchor="_Toc467535345" w:history="1">
        <w:r w:rsidR="00AD7F9E" w:rsidRPr="00E41FBA">
          <w:rPr>
            <w:rStyle w:val="Hyperlink"/>
            <w:rFonts w:hAnsi="굴림체"/>
            <w:noProof/>
          </w:rPr>
          <w:t>6.</w:t>
        </w:r>
        <w:r w:rsidR="00AD7F9E" w:rsidRPr="00E41FBA">
          <w:rPr>
            <w:rStyle w:val="Hyperlink"/>
            <w:noProof/>
          </w:rPr>
          <w:t xml:space="preserve"> 실습</w:t>
        </w:r>
        <w:r w:rsidR="00AD7F9E">
          <w:rPr>
            <w:noProof/>
            <w:webHidden/>
          </w:rPr>
          <w:tab/>
        </w:r>
        <w:r w:rsidR="00AD7F9E">
          <w:rPr>
            <w:noProof/>
            <w:webHidden/>
          </w:rPr>
          <w:fldChar w:fldCharType="begin"/>
        </w:r>
        <w:r w:rsidR="00AD7F9E">
          <w:rPr>
            <w:noProof/>
            <w:webHidden/>
          </w:rPr>
          <w:instrText xml:space="preserve"> PAGEREF _Toc467535345 \h </w:instrText>
        </w:r>
        <w:r w:rsidR="00AD7F9E">
          <w:rPr>
            <w:noProof/>
            <w:webHidden/>
          </w:rPr>
        </w:r>
        <w:r w:rsidR="00AD7F9E">
          <w:rPr>
            <w:noProof/>
            <w:webHidden/>
          </w:rPr>
          <w:fldChar w:fldCharType="separate"/>
        </w:r>
        <w:r w:rsidR="00AD7F9E">
          <w:rPr>
            <w:noProof/>
            <w:webHidden/>
          </w:rPr>
          <w:t>16</w:t>
        </w:r>
        <w:r w:rsidR="00AD7F9E">
          <w:rPr>
            <w:noProof/>
            <w:webHidden/>
          </w:rPr>
          <w:fldChar w:fldCharType="end"/>
        </w:r>
      </w:hyperlink>
    </w:p>
    <w:p w14:paraId="00372CB2" w14:textId="199FC8AB" w:rsidR="00AD7F9E" w:rsidRDefault="00AD7F9E" w:rsidP="0045738A">
      <w:r>
        <w:fldChar w:fldCharType="end"/>
      </w:r>
    </w:p>
    <w:p w14:paraId="61F6E91B" w14:textId="4B7ECD37" w:rsidR="00AD7F9E" w:rsidRDefault="00AD7F9E" w:rsidP="0045738A"/>
    <w:p w14:paraId="5A9389ED" w14:textId="7286C189" w:rsidR="00AD7F9E" w:rsidRDefault="00AD7F9E" w:rsidP="0045738A"/>
    <w:p w14:paraId="36BBA798" w14:textId="407FF823" w:rsidR="00AD7F9E" w:rsidRDefault="00AD7F9E" w:rsidP="0045738A"/>
    <w:p w14:paraId="085F3FFE" w14:textId="5B6EC1A7" w:rsidR="00AD7F9E" w:rsidRDefault="00AD7F9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F320EE0" w14:textId="062D9CAF" w:rsidR="00B12C18" w:rsidRDefault="002B3BD8" w:rsidP="0045738A">
      <w:pPr>
        <w:pStyle w:val="Heading1"/>
      </w:pPr>
      <w:bookmarkStart w:id="0" w:name="_Toc467535324"/>
      <w:r>
        <w:rPr>
          <w:rFonts w:hint="eastAsia"/>
        </w:rPr>
        <w:lastRenderedPageBreak/>
        <w:t>스레드</w:t>
      </w:r>
      <w:r>
        <w:rPr>
          <w:rFonts w:hint="eastAsia"/>
        </w:rPr>
        <w:t xml:space="preserve"> </w:t>
      </w:r>
      <w:r>
        <w:t>(thread)</w:t>
      </w:r>
      <w:bookmarkEnd w:id="0"/>
    </w:p>
    <w:p w14:paraId="5E717466" w14:textId="77777777" w:rsidR="002B3BD8" w:rsidRDefault="002B3BD8" w:rsidP="002B3BD8"/>
    <w:p w14:paraId="418B62C4" w14:textId="77777777" w:rsidR="002B3BD8" w:rsidRPr="002B3BD8" w:rsidRDefault="002B3BD8" w:rsidP="002B3BD8">
      <w:pPr>
        <w:pStyle w:val="Heading2"/>
      </w:pPr>
      <w:bookmarkStart w:id="1" w:name="_Toc467535325"/>
      <w:r>
        <w:rPr>
          <w:rFonts w:hint="eastAsia"/>
        </w:rPr>
        <w:t>스레드란?</w:t>
      </w:r>
      <w:bookmarkEnd w:id="1"/>
    </w:p>
    <w:p w14:paraId="1B58E0C2" w14:textId="77777777" w:rsidR="0045738A" w:rsidRDefault="0009120A" w:rsidP="0045738A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 xml:space="preserve">컴파일러는 </w:t>
      </w:r>
      <w:r>
        <w:t xml:space="preserve">Java </w:t>
      </w:r>
      <w:r>
        <w:rPr>
          <w:rFonts w:hint="eastAsia"/>
        </w:rPr>
        <w:t>소스 코드를 바이트코드(</w:t>
      </w:r>
      <w:r>
        <w:t>bytecode)</w:t>
      </w:r>
      <w:r>
        <w:rPr>
          <w:rFonts w:hint="eastAsia"/>
        </w:rPr>
        <w:t>로 컴파일 한다.</w:t>
      </w:r>
    </w:p>
    <w:p w14:paraId="3BB32700" w14:textId="77777777" w:rsidR="0009120A" w:rsidRPr="002B3BD8" w:rsidRDefault="0009120A" w:rsidP="0045738A"/>
    <w:p w14:paraId="62EC1180" w14:textId="77777777" w:rsidR="0009120A" w:rsidRDefault="0009120A" w:rsidP="0045738A">
      <w:r w:rsidRPr="0009120A">
        <w:rPr>
          <w:noProof/>
        </w:rPr>
        <w:drawing>
          <wp:inline distT="0" distB="0" distL="0" distR="0" wp14:anchorId="6D468567" wp14:editId="4578AC51">
            <wp:extent cx="4076700" cy="660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847ED" w14:textId="77777777" w:rsidR="0009120A" w:rsidRDefault="0009120A" w:rsidP="0045738A"/>
    <w:p w14:paraId="5C9BFC34" w14:textId="77777777" w:rsidR="0009120A" w:rsidRDefault="0009120A" w:rsidP="0045738A">
      <w:r>
        <w:t xml:space="preserve">Java </w:t>
      </w:r>
      <w:r>
        <w:rPr>
          <w:rFonts w:hint="eastAsia"/>
        </w:rPr>
        <w:t>가상 기계(</w:t>
      </w:r>
      <w:r>
        <w:t>virtual machine)</w:t>
      </w:r>
      <w:r>
        <w:rPr>
          <w:rFonts w:hint="eastAsia"/>
        </w:rPr>
        <w:t>가</w:t>
      </w:r>
    </w:p>
    <w:p w14:paraId="67273E11" w14:textId="77777777" w:rsidR="0009120A" w:rsidRDefault="0009120A" w:rsidP="0045738A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바이트코드 파일을 메모리에 읽어들여서 실행한다.</w:t>
      </w:r>
    </w:p>
    <w:p w14:paraId="6784F095" w14:textId="77777777" w:rsidR="0009120A" w:rsidRDefault="0009120A" w:rsidP="0045738A"/>
    <w:p w14:paraId="720E7F3C" w14:textId="77777777" w:rsidR="0009120A" w:rsidRDefault="0009120A" w:rsidP="0045738A">
      <w:r>
        <w:rPr>
          <w:rFonts w:hint="eastAsia"/>
        </w:rPr>
        <w:t>메모리에 올라와 있는 바이트</w:t>
      </w:r>
      <w:r w:rsidR="00424C5D">
        <w:rPr>
          <w:rFonts w:hint="eastAsia"/>
        </w:rPr>
        <w:t xml:space="preserve"> 코</w:t>
      </w:r>
      <w:r>
        <w:rPr>
          <w:rFonts w:hint="eastAsia"/>
        </w:rPr>
        <w:t>드를</w:t>
      </w:r>
      <w:r w:rsidR="00424C5D">
        <w:t xml:space="preserve"> </w:t>
      </w:r>
      <w:r w:rsidR="00424C5D">
        <w:rPr>
          <w:rFonts w:hint="eastAsia"/>
        </w:rPr>
        <w:t>도로의 보도 블럭에 비유하자.</w:t>
      </w:r>
    </w:p>
    <w:p w14:paraId="31340B59" w14:textId="77777777" w:rsidR="00424C5D" w:rsidRDefault="00424C5D" w:rsidP="0045738A">
      <w:r>
        <w:rPr>
          <w:rFonts w:hint="eastAsia"/>
        </w:rPr>
        <w:t xml:space="preserve">보도 블럭 위를 걸어가는 사람을 </w:t>
      </w:r>
      <w:r>
        <w:t>CPU</w:t>
      </w:r>
      <w:r>
        <w:rPr>
          <w:rFonts w:hint="eastAsia"/>
        </w:rPr>
        <w:t>에 비유하자.</w:t>
      </w:r>
    </w:p>
    <w:p w14:paraId="34A41433" w14:textId="77777777" w:rsidR="00424C5D" w:rsidRDefault="00424C5D" w:rsidP="0045738A">
      <w:r>
        <w:rPr>
          <w:rFonts w:hint="eastAsia"/>
        </w:rPr>
        <w:t>사람이 보도 블럭 위를 걸어가는 것을,</w:t>
      </w:r>
      <w:r>
        <w:t xml:space="preserve"> CPU</w:t>
      </w:r>
      <w:r>
        <w:rPr>
          <w:rFonts w:hint="eastAsia"/>
        </w:rPr>
        <w:t>가 바이트 코드를 실행하는 것에 비유할 수 있다.</w:t>
      </w:r>
    </w:p>
    <w:p w14:paraId="15A7AB37" w14:textId="77777777" w:rsidR="00424C5D" w:rsidRDefault="00424C5D" w:rsidP="0045738A"/>
    <w:p w14:paraId="5C6029C8" w14:textId="689A3296" w:rsidR="00424C5D" w:rsidRDefault="00424C5D" w:rsidP="0045738A">
      <w:r>
        <w:t>CPU</w:t>
      </w:r>
      <w:r>
        <w:rPr>
          <w:rFonts w:hint="eastAsia"/>
        </w:rPr>
        <w:t>가 바이트 코드를 하나씩 순서대로 실행하고 있는 것을</w:t>
      </w:r>
      <w:r w:rsidR="00BD08FB">
        <w:rPr>
          <w:rFonts w:hint="eastAsia"/>
        </w:rPr>
        <w:t>, 그 실</w:t>
      </w:r>
      <w:r w:rsidR="00BD08FB">
        <w:t>행</w:t>
      </w:r>
      <w:r w:rsidR="00BD08FB">
        <w:rPr>
          <w:rFonts w:hint="eastAsia"/>
        </w:rPr>
        <w:t xml:space="preserve"> 흐</w:t>
      </w:r>
      <w:r w:rsidR="00BD08FB">
        <w:t xml:space="preserve">름을 </w:t>
      </w:r>
      <w:r>
        <w:rPr>
          <w:rFonts w:hint="eastAsia"/>
        </w:rPr>
        <w:t>스레드(</w:t>
      </w:r>
      <w:r>
        <w:t>thread)</w:t>
      </w:r>
      <w:r>
        <w:rPr>
          <w:rFonts w:hint="eastAsia"/>
        </w:rPr>
        <w:t>라고 부른다.</w:t>
      </w:r>
    </w:p>
    <w:p w14:paraId="702FBE76" w14:textId="77777777" w:rsidR="00135C49" w:rsidRDefault="00135C49" w:rsidP="00135C49">
      <w:r>
        <w:rPr>
          <w:rFonts w:hint="eastAsia"/>
        </w:rPr>
        <w:t>스레드란 사람이 보도 블럭 위를 걸어가고 있는 것에 비유할 수 있다.</w:t>
      </w:r>
    </w:p>
    <w:p w14:paraId="72AAA8C7" w14:textId="77777777" w:rsidR="003A015F" w:rsidRDefault="003A015F" w:rsidP="00135C49"/>
    <w:p w14:paraId="1819DA7F" w14:textId="77777777" w:rsidR="00424C5D" w:rsidRDefault="00424C5D" w:rsidP="0045738A"/>
    <w:p w14:paraId="32E00BE2" w14:textId="77777777" w:rsidR="002B3BD8" w:rsidRPr="00135C49" w:rsidRDefault="002B3BD8" w:rsidP="002B3BD8">
      <w:pPr>
        <w:pStyle w:val="Heading2"/>
      </w:pPr>
      <w:bookmarkStart w:id="2" w:name="_Toc467535326"/>
      <w:r>
        <w:rPr>
          <w:rFonts w:hint="eastAsia"/>
        </w:rPr>
        <w:t>멀티 스레드</w:t>
      </w:r>
      <w:r>
        <w:t xml:space="preserve"> (multi thread)</w:t>
      </w:r>
      <w:bookmarkEnd w:id="2"/>
    </w:p>
    <w:p w14:paraId="5834BD75" w14:textId="77777777" w:rsidR="00424C5D" w:rsidRDefault="00424C5D" w:rsidP="0045738A">
      <w:r>
        <w:rPr>
          <w:rFonts w:hint="eastAsia"/>
        </w:rPr>
        <w:t>요즘 CPU는 멀티 코어 형태이다.</w:t>
      </w:r>
    </w:p>
    <w:p w14:paraId="7A5521F8" w14:textId="77777777" w:rsidR="00424C5D" w:rsidRDefault="00424C5D" w:rsidP="0045738A">
      <w:r>
        <w:t>CPU</w:t>
      </w:r>
      <w:r>
        <w:rPr>
          <w:rFonts w:hint="eastAsia"/>
        </w:rPr>
        <w:t xml:space="preserve">의 코어는 하나의 독립적인 </w:t>
      </w:r>
      <w:r>
        <w:t xml:space="preserve">CPU </w:t>
      </w:r>
      <w:r>
        <w:rPr>
          <w:rFonts w:hint="eastAsia"/>
        </w:rPr>
        <w:t>이다.</w:t>
      </w:r>
    </w:p>
    <w:p w14:paraId="2F051996" w14:textId="77777777" w:rsidR="00424C5D" w:rsidRDefault="00424C5D" w:rsidP="0045738A">
      <w:r>
        <w:rPr>
          <w:rFonts w:hint="eastAsia"/>
        </w:rPr>
        <w:t xml:space="preserve">즉 요즘 </w:t>
      </w:r>
      <w:r>
        <w:t>CPU</w:t>
      </w:r>
      <w:r>
        <w:rPr>
          <w:rFonts w:hint="eastAsia"/>
        </w:rPr>
        <w:t xml:space="preserve">는 작은 </w:t>
      </w:r>
      <w:r>
        <w:t xml:space="preserve">CPU </w:t>
      </w:r>
      <w:r>
        <w:rPr>
          <w:rFonts w:hint="eastAsia"/>
        </w:rPr>
        <w:t>여러</w:t>
      </w:r>
      <w:r w:rsidR="00135C49">
        <w:rPr>
          <w:rFonts w:hint="eastAsia"/>
        </w:rPr>
        <w:t xml:space="preserve"> </w:t>
      </w:r>
      <w:r>
        <w:rPr>
          <w:rFonts w:hint="eastAsia"/>
        </w:rPr>
        <w:t>개가 결합</w:t>
      </w:r>
      <w:r w:rsidR="00135C49">
        <w:rPr>
          <w:rFonts w:hint="eastAsia"/>
        </w:rPr>
        <w:t>된 형태이다.</w:t>
      </w:r>
    </w:p>
    <w:p w14:paraId="71B357F2" w14:textId="77777777" w:rsidR="00135C49" w:rsidRDefault="00135C49" w:rsidP="0045738A"/>
    <w:p w14:paraId="0841D18F" w14:textId="77777777" w:rsidR="00424C5D" w:rsidRDefault="00135C49" w:rsidP="0045738A">
      <w:r>
        <w:rPr>
          <w:rFonts w:hint="eastAsia"/>
        </w:rPr>
        <w:t>CPU가 멀티 코어이기 때문에, 각각의 코어가 독립적으로 바이트 코드를 실행할 수 있다.</w:t>
      </w:r>
    </w:p>
    <w:p w14:paraId="60110B20" w14:textId="77777777" w:rsidR="00135C49" w:rsidRDefault="00135C49" w:rsidP="0045738A">
      <w:r>
        <w:rPr>
          <w:rFonts w:hint="eastAsia"/>
        </w:rPr>
        <w:t>즉 여러 개의 스레드가 동시에 실행될 수 있다.</w:t>
      </w:r>
    </w:p>
    <w:p w14:paraId="08E4C2F7" w14:textId="77777777" w:rsidR="00135C49" w:rsidRDefault="00135C49" w:rsidP="0045738A">
      <w:r>
        <w:rPr>
          <w:rFonts w:hint="eastAsia"/>
        </w:rPr>
        <w:t>이것을 멀티 스레드(</w:t>
      </w:r>
      <w:r>
        <w:t>multi thread)</w:t>
      </w:r>
      <w:r>
        <w:rPr>
          <w:rFonts w:hint="eastAsia"/>
        </w:rPr>
        <w:t>라고 부른다.</w:t>
      </w:r>
    </w:p>
    <w:p w14:paraId="4B182644" w14:textId="77777777" w:rsidR="00135C49" w:rsidRDefault="00135C49" w:rsidP="0045738A"/>
    <w:p w14:paraId="7880E2CE" w14:textId="77777777" w:rsidR="00135C49" w:rsidRDefault="00135C49" w:rsidP="0045738A">
      <w:r>
        <w:rPr>
          <w:rFonts w:hint="eastAsia"/>
        </w:rPr>
        <w:t>멀티 스레드는, 보도 블럭 위에서 사람 여러 명이 동시에 걸어가고 있는 것에 비유할 수 있다.</w:t>
      </w:r>
    </w:p>
    <w:p w14:paraId="0389EC74" w14:textId="77777777" w:rsidR="00135C49" w:rsidRDefault="00135C49" w:rsidP="0045738A"/>
    <w:p w14:paraId="5D40DC1B" w14:textId="77777777" w:rsidR="00135C49" w:rsidRDefault="00135C49" w:rsidP="0045738A">
      <w:r>
        <w:rPr>
          <w:rFonts w:hint="eastAsia"/>
        </w:rPr>
        <w:t>주의할 점은</w:t>
      </w:r>
      <w:r>
        <w:t xml:space="preserve"> </w:t>
      </w:r>
      <w:r>
        <w:rPr>
          <w:rFonts w:hint="eastAsia"/>
        </w:rPr>
        <w:t>보도 블럭이 스레드인 것이 아니고,</w:t>
      </w:r>
      <w:r>
        <w:t xml:space="preserve"> </w:t>
      </w:r>
      <w:r>
        <w:rPr>
          <w:rFonts w:hint="eastAsia"/>
        </w:rPr>
        <w:t>보도 블럭 위를 걸어가는 사람이 스레드이라는 점이다.</w:t>
      </w:r>
    </w:p>
    <w:p w14:paraId="1C48D9F8" w14:textId="77777777" w:rsidR="00135C49" w:rsidRDefault="00135C49" w:rsidP="0045738A">
      <w:r>
        <w:rPr>
          <w:rFonts w:hint="eastAsia"/>
        </w:rPr>
        <w:t>즉 바이트 코드가 스레드인 것이 아니고,</w:t>
      </w:r>
      <w:r>
        <w:t xml:space="preserve"> </w:t>
      </w:r>
      <w:r>
        <w:rPr>
          <w:rFonts w:hint="eastAsia"/>
        </w:rPr>
        <w:t xml:space="preserve">바이트 코드를 실행하는 </w:t>
      </w:r>
      <w:r>
        <w:t xml:space="preserve">CPU </w:t>
      </w:r>
      <w:r>
        <w:rPr>
          <w:rFonts w:hint="eastAsia"/>
        </w:rPr>
        <w:t>코어가 스레드이다.</w:t>
      </w:r>
    </w:p>
    <w:p w14:paraId="31DEB09F" w14:textId="7268A42E" w:rsidR="00135C49" w:rsidRDefault="00135C49" w:rsidP="0045738A"/>
    <w:p w14:paraId="336F6967" w14:textId="6A04207C" w:rsidR="00BD08FB" w:rsidRDefault="00BD08FB" w:rsidP="0045738A">
      <w:r>
        <w:rPr>
          <w:rFonts w:hint="eastAsia"/>
        </w:rPr>
        <w:t>실</w:t>
      </w:r>
      <w:r>
        <w:t>행</w:t>
      </w:r>
      <w:r>
        <w:rPr>
          <w:rFonts w:hint="eastAsia"/>
        </w:rPr>
        <w:t xml:space="preserve"> 흐</w:t>
      </w:r>
      <w:r>
        <w:t>름을</w:t>
      </w:r>
      <w:r>
        <w:rPr>
          <w:rFonts w:hint="eastAsia"/>
        </w:rPr>
        <w:t xml:space="preserve"> 선</w:t>
      </w:r>
      <w:r>
        <w:t>으로</w:t>
      </w:r>
      <w:r>
        <w:rPr>
          <w:rFonts w:hint="eastAsia"/>
        </w:rPr>
        <w:t xml:space="preserve"> 표</w:t>
      </w:r>
      <w:r>
        <w:t>현</w:t>
      </w:r>
      <w:r>
        <w:rPr>
          <w:rFonts w:hint="eastAsia"/>
        </w:rPr>
        <w:t xml:space="preserve"> 한</w:t>
      </w:r>
      <w:r>
        <w:t>다면</w:t>
      </w:r>
      <w:r>
        <w:rPr>
          <w:rFonts w:hint="eastAsia"/>
        </w:rPr>
        <w:t>, 싱</w:t>
      </w:r>
      <w:r>
        <w:t>글</w:t>
      </w:r>
      <w:r>
        <w:rPr>
          <w:rFonts w:hint="eastAsia"/>
        </w:rPr>
        <w:t xml:space="preserve"> 스</w:t>
      </w:r>
      <w:r>
        <w:t>레드는</w:t>
      </w:r>
      <w:r>
        <w:rPr>
          <w:rFonts w:hint="eastAsia"/>
        </w:rPr>
        <w:t xml:space="preserve"> 선</w:t>
      </w:r>
      <w:r>
        <w:t>이</w:t>
      </w:r>
      <w:r>
        <w:rPr>
          <w:rFonts w:hint="eastAsia"/>
        </w:rPr>
        <w:t xml:space="preserve"> 한 가</w:t>
      </w:r>
      <w:r>
        <w:t>닥인</w:t>
      </w:r>
      <w:r>
        <w:rPr>
          <w:rFonts w:hint="eastAsia"/>
        </w:rPr>
        <w:t xml:space="preserve"> 것</w:t>
      </w:r>
      <w:r>
        <w:t>이고</w:t>
      </w:r>
      <w:r>
        <w:rPr>
          <w:rFonts w:hint="eastAsia"/>
        </w:rPr>
        <w:t>, 멀티 스</w:t>
      </w:r>
      <w:r>
        <w:t>레드는</w:t>
      </w:r>
      <w:r>
        <w:rPr>
          <w:rFonts w:hint="eastAsia"/>
        </w:rPr>
        <w:t xml:space="preserve"> 선</w:t>
      </w:r>
      <w:r>
        <w:t>이</w:t>
      </w:r>
      <w:r>
        <w:rPr>
          <w:rFonts w:hint="eastAsia"/>
        </w:rPr>
        <w:t xml:space="preserve"> 여</w:t>
      </w:r>
      <w:r>
        <w:t>러</w:t>
      </w:r>
      <w:r>
        <w:rPr>
          <w:rFonts w:hint="eastAsia"/>
        </w:rPr>
        <w:t xml:space="preserve"> 가</w:t>
      </w:r>
      <w:r>
        <w:t>닥인</w:t>
      </w:r>
      <w:r>
        <w:rPr>
          <w:rFonts w:hint="eastAsia"/>
        </w:rPr>
        <w:t xml:space="preserve"> 것</w:t>
      </w:r>
      <w:r>
        <w:t>이다</w:t>
      </w:r>
      <w:r>
        <w:rPr>
          <w:rFonts w:hint="eastAsia"/>
        </w:rPr>
        <w:t>.</w:t>
      </w:r>
    </w:p>
    <w:p w14:paraId="3B5F30FB" w14:textId="77777777" w:rsidR="00BD08FB" w:rsidRDefault="00BD08FB" w:rsidP="0045738A"/>
    <w:p w14:paraId="472AA013" w14:textId="77777777" w:rsidR="003A015F" w:rsidRDefault="003A015F" w:rsidP="0045738A"/>
    <w:p w14:paraId="494BCA59" w14:textId="77777777" w:rsidR="003A015F" w:rsidRDefault="003A015F" w:rsidP="003A015F">
      <w:pPr>
        <w:pStyle w:val="Heading2"/>
      </w:pPr>
      <w:bookmarkStart w:id="3" w:name="_Toc467535327"/>
      <w:r>
        <w:rPr>
          <w:rFonts w:hint="eastAsia"/>
        </w:rPr>
        <w:t>스레드의 수</w:t>
      </w:r>
      <w:bookmarkEnd w:id="3"/>
    </w:p>
    <w:p w14:paraId="7B9EA32D" w14:textId="77777777" w:rsidR="003A015F" w:rsidRDefault="003A015F" w:rsidP="003A015F">
      <w:r>
        <w:rPr>
          <w:rFonts w:hint="eastAsia"/>
        </w:rPr>
        <w:t>메모리를 책에 비유하자.</w:t>
      </w:r>
    </w:p>
    <w:p w14:paraId="0FE6F64D" w14:textId="77777777" w:rsidR="003A015F" w:rsidRDefault="003A015F" w:rsidP="003A015F">
      <w:r>
        <w:rPr>
          <w:rFonts w:hint="eastAsia"/>
        </w:rPr>
        <w:t>책에 적힌 문장들을 바이트 코드에 비유할 수 있다.</w:t>
      </w:r>
    </w:p>
    <w:p w14:paraId="2A83B2AE" w14:textId="77777777" w:rsidR="003A015F" w:rsidRDefault="003A015F" w:rsidP="003A015F">
      <w:r>
        <w:rPr>
          <w:rFonts w:hint="eastAsia"/>
        </w:rPr>
        <w:t>C</w:t>
      </w:r>
      <w:r>
        <w:t>PU</w:t>
      </w:r>
      <w:r>
        <w:rPr>
          <w:rFonts w:hint="eastAsia"/>
        </w:rPr>
        <w:t>가 바이트 코드를 하나씩 실행하는 것을,</w:t>
      </w:r>
      <w:r>
        <w:t xml:space="preserve"> </w:t>
      </w:r>
      <w:r>
        <w:rPr>
          <w:rFonts w:hint="eastAsia"/>
        </w:rPr>
        <w:t>책에 적힌 문장들을 사람이 하나씩 읽는 것에 비유하자.</w:t>
      </w:r>
    </w:p>
    <w:p w14:paraId="196A745C" w14:textId="77777777" w:rsidR="003A015F" w:rsidRDefault="003A015F" w:rsidP="003A015F">
      <w:r>
        <w:rPr>
          <w:rFonts w:hint="eastAsia"/>
        </w:rPr>
        <w:t>스레드란 책에 적힌 문장들을 사람이 하나씩 읽어 나가는 것에 비유할 수 있다.</w:t>
      </w:r>
    </w:p>
    <w:p w14:paraId="23FEBB46" w14:textId="77777777" w:rsidR="003A015F" w:rsidRDefault="003A015F" w:rsidP="003A015F"/>
    <w:p w14:paraId="7E633BB3" w14:textId="77777777" w:rsidR="003A015F" w:rsidRDefault="003A015F" w:rsidP="003A015F">
      <w:r>
        <w:rPr>
          <w:rFonts w:hint="eastAsia"/>
        </w:rPr>
        <w:t xml:space="preserve">책을 읽는 사람의 수는 </w:t>
      </w:r>
      <w:r>
        <w:t xml:space="preserve">CPU </w:t>
      </w:r>
      <w:r>
        <w:rPr>
          <w:rFonts w:hint="eastAsia"/>
        </w:rPr>
        <w:t>코어 수에 비유할 수 있다.</w:t>
      </w:r>
    </w:p>
    <w:p w14:paraId="3FF648F9" w14:textId="77777777" w:rsidR="003A015F" w:rsidRDefault="003A015F" w:rsidP="003A015F">
      <w:r>
        <w:t xml:space="preserve">4 </w:t>
      </w:r>
      <w:r>
        <w:rPr>
          <w:rFonts w:hint="eastAsia"/>
        </w:rPr>
        <w:t xml:space="preserve">코어 </w:t>
      </w:r>
      <w:r>
        <w:t>CPU</w:t>
      </w:r>
      <w:r>
        <w:rPr>
          <w:rFonts w:hint="eastAsia"/>
        </w:rPr>
        <w:t xml:space="preserve">는 </w:t>
      </w:r>
      <w:r>
        <w:t>4</w:t>
      </w:r>
      <w:r>
        <w:rPr>
          <w:rFonts w:hint="eastAsia"/>
        </w:rPr>
        <w:t>명의 사람이 동시에 책을 읽을 수 있다는 말이다.</w:t>
      </w:r>
    </w:p>
    <w:p w14:paraId="665A578A" w14:textId="77777777" w:rsidR="003A015F" w:rsidRDefault="003A015F" w:rsidP="003A015F"/>
    <w:p w14:paraId="32DD363B" w14:textId="77777777" w:rsidR="003A015F" w:rsidRDefault="003A015F" w:rsidP="003A015F">
      <w:r>
        <w:rPr>
          <w:rFonts w:hint="eastAsia"/>
        </w:rPr>
        <w:t>그런데 사람들이 책을 한 권씩만 읽고 있는 것이 아니고,</w:t>
      </w:r>
    </w:p>
    <w:p w14:paraId="6B763AE4" w14:textId="77777777" w:rsidR="003A015F" w:rsidRDefault="003A015F" w:rsidP="003A015F">
      <w:r>
        <w:rPr>
          <w:rFonts w:hint="eastAsia"/>
        </w:rPr>
        <w:t>책을 여러 권 펼쳐 넣고,</w:t>
      </w:r>
      <w:r>
        <w:t xml:space="preserve"> </w:t>
      </w:r>
      <w:r>
        <w:rPr>
          <w:rFonts w:hint="eastAsia"/>
        </w:rPr>
        <w:t>잠시 이 책을 읽다가 중단하고 또 저 책을 읽고,</w:t>
      </w:r>
    </w:p>
    <w:p w14:paraId="31BE2548" w14:textId="77777777" w:rsidR="003A015F" w:rsidRDefault="003A015F" w:rsidP="003A015F">
      <w:r>
        <w:rPr>
          <w:rFonts w:hint="eastAsia"/>
        </w:rPr>
        <w:t>책 여러 권을 번갈아 읽는다고 생각해 보자.</w:t>
      </w:r>
    </w:p>
    <w:p w14:paraId="66A8F6B9" w14:textId="77777777" w:rsidR="003A015F" w:rsidRDefault="003A015F" w:rsidP="003A015F"/>
    <w:p w14:paraId="7B0E008E" w14:textId="77777777" w:rsidR="003A015F" w:rsidRDefault="003A015F" w:rsidP="003A015F">
      <w:r>
        <w:rPr>
          <w:rFonts w:hint="eastAsia"/>
        </w:rPr>
        <w:t>책에 적힌 문장들을 하나씩 순서대로 읽어 나가는 것이 스레드이다.</w:t>
      </w:r>
    </w:p>
    <w:p w14:paraId="63383042" w14:textId="77777777" w:rsidR="003A015F" w:rsidRDefault="003A015F" w:rsidP="003A015F"/>
    <w:p w14:paraId="7DA04ABC" w14:textId="77777777" w:rsidR="003A015F" w:rsidRDefault="003A015F" w:rsidP="003A015F">
      <w:r>
        <w:t>4</w:t>
      </w:r>
      <w:r>
        <w:rPr>
          <w:rFonts w:hint="eastAsia"/>
        </w:rPr>
        <w:t xml:space="preserve">명의 사람이 각각 책 </w:t>
      </w:r>
      <w:r>
        <w:t>3</w:t>
      </w:r>
      <w:r>
        <w:rPr>
          <w:rFonts w:hint="eastAsia"/>
        </w:rPr>
        <w:t>권씩 펼쳐 넣고,</w:t>
      </w:r>
      <w:r>
        <w:t xml:space="preserve"> </w:t>
      </w:r>
      <w:r>
        <w:rPr>
          <w:rFonts w:hint="eastAsia"/>
        </w:rPr>
        <w:t>책을 번갈아 읽는다면,</w:t>
      </w:r>
    </w:p>
    <w:p w14:paraId="09600AAE" w14:textId="77777777" w:rsidR="003A015F" w:rsidRDefault="003A015F" w:rsidP="003A015F">
      <w:r>
        <w:rPr>
          <w:rFonts w:hint="eastAsia"/>
        </w:rPr>
        <w:lastRenderedPageBreak/>
        <w:t xml:space="preserve">스레드의 수는 </w:t>
      </w:r>
      <w:r>
        <w:t>4</w:t>
      </w:r>
      <w:r>
        <w:rPr>
          <w:rFonts w:hint="eastAsia"/>
        </w:rPr>
        <w:t xml:space="preserve">명 </w:t>
      </w:r>
      <w:r>
        <w:t>x 3</w:t>
      </w:r>
      <w:r>
        <w:rPr>
          <w:rFonts w:hint="eastAsia"/>
        </w:rPr>
        <w:t xml:space="preserve">권 </w:t>
      </w:r>
      <w:r>
        <w:t xml:space="preserve">= 12 </w:t>
      </w:r>
      <w:r>
        <w:rPr>
          <w:rFonts w:hint="eastAsia"/>
        </w:rPr>
        <w:t>개 이다.</w:t>
      </w:r>
    </w:p>
    <w:p w14:paraId="44867CC4" w14:textId="77777777" w:rsidR="00E30BA7" w:rsidRDefault="00E30BA7" w:rsidP="003A015F">
      <w:r>
        <w:rPr>
          <w:rFonts w:hint="eastAsia"/>
        </w:rPr>
        <w:t xml:space="preserve">물론 어느 한 순간 실행 중인 스레드는 </w:t>
      </w:r>
      <w:r>
        <w:t>4</w:t>
      </w:r>
      <w:r>
        <w:rPr>
          <w:rFonts w:hint="eastAsia"/>
        </w:rPr>
        <w:t>개 뿐일 것이다.</w:t>
      </w:r>
      <w:r>
        <w:t xml:space="preserve"> (</w:t>
      </w:r>
      <w:r>
        <w:rPr>
          <w:rFonts w:hint="eastAsia"/>
        </w:rPr>
        <w:t xml:space="preserve">사람이 </w:t>
      </w:r>
      <w:r>
        <w:t>4</w:t>
      </w:r>
      <w:r>
        <w:rPr>
          <w:rFonts w:hint="eastAsia"/>
        </w:rPr>
        <w:t>명이므로)</w:t>
      </w:r>
    </w:p>
    <w:p w14:paraId="766D56F2" w14:textId="77777777" w:rsidR="00E30BA7" w:rsidRDefault="00E30BA7" w:rsidP="003A015F"/>
    <w:p w14:paraId="5BAD89C2" w14:textId="77777777" w:rsidR="00E30BA7" w:rsidRDefault="00E30BA7" w:rsidP="003A015F"/>
    <w:p w14:paraId="2B8ABD75" w14:textId="77777777" w:rsidR="00E30BA7" w:rsidRDefault="00E30BA7" w:rsidP="00E30BA7">
      <w:pPr>
        <w:pStyle w:val="Heading2"/>
      </w:pPr>
      <w:bookmarkStart w:id="4" w:name="_Toc467535328"/>
      <w:r>
        <w:rPr>
          <w:rFonts w:hint="eastAsia"/>
        </w:rPr>
        <w:t>메인 스레드(</w:t>
      </w:r>
      <w:r>
        <w:t>main thread)</w:t>
      </w:r>
      <w:bookmarkEnd w:id="4"/>
    </w:p>
    <w:p w14:paraId="0492ED27" w14:textId="77777777" w:rsidR="00E30BA7" w:rsidRDefault="00E30BA7" w:rsidP="00E30BA7"/>
    <w:p w14:paraId="13A094C3" w14:textId="77777777" w:rsidR="00E30BA7" w:rsidRDefault="00E30BA7" w:rsidP="00E30BA7"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 xml:space="preserve">프로그램을 실행하면 </w:t>
      </w:r>
      <w:r>
        <w:t xml:space="preserve">main </w:t>
      </w:r>
      <w:r>
        <w:rPr>
          <w:rFonts w:hint="eastAsia"/>
        </w:rPr>
        <w:t>메소드부터 실행이 시작된다.</w:t>
      </w:r>
    </w:p>
    <w:p w14:paraId="1277BB09" w14:textId="4FDAA026" w:rsidR="00E30BA7" w:rsidRDefault="00E30BA7" w:rsidP="00E30BA7">
      <w:r>
        <w:rPr>
          <w:rFonts w:hint="eastAsia"/>
        </w:rPr>
        <w:t>m</w:t>
      </w:r>
      <w:r>
        <w:t xml:space="preserve">ain </w:t>
      </w:r>
      <w:r>
        <w:rPr>
          <w:rFonts w:hint="eastAsia"/>
        </w:rPr>
        <w:t xml:space="preserve">메소드부터 실행이 시작되는 </w:t>
      </w:r>
      <w:r w:rsidR="00BD08FB">
        <w:rPr>
          <w:rFonts w:hint="eastAsia"/>
        </w:rPr>
        <w:t xml:space="preserve">실행 흐름을 </w:t>
      </w:r>
      <w:r>
        <w:rPr>
          <w:rFonts w:hint="eastAsia"/>
        </w:rPr>
        <w:t>메인 스레드라고 부른다.</w:t>
      </w:r>
    </w:p>
    <w:p w14:paraId="164EF29B" w14:textId="77777777" w:rsidR="00E30BA7" w:rsidRPr="00BD08FB" w:rsidRDefault="00E30BA7" w:rsidP="00E30BA7"/>
    <w:p w14:paraId="6DBDEFD5" w14:textId="77777777" w:rsidR="00E30BA7" w:rsidRDefault="00E30BA7" w:rsidP="00E30BA7"/>
    <w:p w14:paraId="2AA6C22E" w14:textId="27DEDF75" w:rsidR="00E30BA7" w:rsidRDefault="00E1310A" w:rsidP="00E30BA7">
      <w:pPr>
        <w:pStyle w:val="Heading2"/>
      </w:pPr>
      <w:bookmarkStart w:id="5" w:name="_Toc467535329"/>
      <w:r>
        <w:rPr>
          <w:rFonts w:hint="eastAsia"/>
        </w:rPr>
        <w:t xml:space="preserve">실행 흐름 </w:t>
      </w:r>
      <w:r w:rsidR="00E30BA7">
        <w:rPr>
          <w:rFonts w:hint="eastAsia"/>
        </w:rPr>
        <w:t>생성</w:t>
      </w:r>
      <w:bookmarkEnd w:id="5"/>
    </w:p>
    <w:p w14:paraId="5A7425AB" w14:textId="77777777" w:rsidR="00E30BA7" w:rsidRDefault="00E30BA7" w:rsidP="00E30BA7"/>
    <w:p w14:paraId="34D5EB7C" w14:textId="6E29DB53" w:rsidR="00E30BA7" w:rsidRDefault="00E30BA7" w:rsidP="00E30BA7">
      <w:r>
        <w:rPr>
          <w:rFonts w:hint="eastAsia"/>
        </w:rPr>
        <w:t>T</w:t>
      </w:r>
      <w:r>
        <w:t xml:space="preserve">hread </w:t>
      </w:r>
      <w:r>
        <w:rPr>
          <w:rFonts w:hint="eastAsia"/>
        </w:rPr>
        <w:t xml:space="preserve">클래스의 </w:t>
      </w:r>
      <w:r>
        <w:t xml:space="preserve">start </w:t>
      </w:r>
      <w:r>
        <w:rPr>
          <w:rFonts w:hint="eastAsia"/>
        </w:rPr>
        <w:t>메소드를 호출하면 새</w:t>
      </w:r>
      <w:r w:rsidR="00BD08FB">
        <w:t xml:space="preserve"> </w:t>
      </w:r>
      <w:r w:rsidR="00BD08FB">
        <w:rPr>
          <w:rFonts w:hint="eastAsia"/>
        </w:rPr>
        <w:t xml:space="preserve">실행 흐름이 생성된다. </w:t>
      </w:r>
    </w:p>
    <w:p w14:paraId="56CFF9E2" w14:textId="4F8E0096" w:rsidR="00BD08FB" w:rsidRDefault="00BD08FB" w:rsidP="00E30BA7">
      <w:r>
        <w:t xml:space="preserve">Thread </w:t>
      </w:r>
      <w:r>
        <w:rPr>
          <w:rFonts w:hint="eastAsia"/>
        </w:rPr>
        <w:t>객체를 생성하는 것은 객체만 생성할 뿐이고, 새 실행 흐름이 생성되는 것은 아니다.</w:t>
      </w:r>
    </w:p>
    <w:p w14:paraId="15B947D2" w14:textId="2F7132B4" w:rsidR="00BD08FB" w:rsidRDefault="00BD08FB" w:rsidP="00E30BA7">
      <w:r>
        <w:t xml:space="preserve">start </w:t>
      </w:r>
      <w:r>
        <w:rPr>
          <w:rFonts w:hint="eastAsia"/>
        </w:rPr>
        <w:t>메소드를 호출할 때 새 실행 흐름이 생성된다.</w:t>
      </w:r>
    </w:p>
    <w:p w14:paraId="24B2ECD3" w14:textId="58B2827A" w:rsidR="00BD08FB" w:rsidRDefault="00BD08FB" w:rsidP="00E30BA7"/>
    <w:p w14:paraId="53447615" w14:textId="77777777" w:rsidR="00BD08FB" w:rsidRDefault="00BD08FB" w:rsidP="00E30BA7"/>
    <w:p w14:paraId="0DB7D023" w14:textId="6FF821DF" w:rsidR="00E30BA7" w:rsidRDefault="00E1310A" w:rsidP="00E1310A">
      <w:pPr>
        <w:pStyle w:val="Heading2"/>
      </w:pPr>
      <w:bookmarkStart w:id="6" w:name="_Toc467535330"/>
      <w:r>
        <w:rPr>
          <w:rFonts w:hint="eastAsia"/>
        </w:rPr>
        <w:t>구현 방법1</w:t>
      </w:r>
      <w:bookmarkEnd w:id="6"/>
    </w:p>
    <w:p w14:paraId="1D384DFE" w14:textId="3C130E96" w:rsidR="00E1310A" w:rsidRDefault="00E1310A" w:rsidP="00E1310A"/>
    <w:p w14:paraId="42236A1B" w14:textId="34889C9D" w:rsidR="00E1310A" w:rsidRDefault="00E1310A" w:rsidP="00E1310A">
      <w:r>
        <w:rPr>
          <w:rFonts w:hint="eastAsia"/>
        </w:rPr>
        <w:t>Thread</w:t>
      </w:r>
      <w:r>
        <w:t xml:space="preserve"> </w:t>
      </w:r>
      <w:r>
        <w:rPr>
          <w:rFonts w:hint="eastAsia"/>
        </w:rPr>
        <w:t>클래스를 상속하여 자식 클래스 ChildThread</w:t>
      </w:r>
      <w:r>
        <w:t xml:space="preserve"> </w:t>
      </w:r>
      <w:r>
        <w:rPr>
          <w:rFonts w:hint="eastAsia"/>
        </w:rPr>
        <w:t>클래스를 구현한다.</w:t>
      </w:r>
    </w:p>
    <w:p w14:paraId="03935AAB" w14:textId="26F4EBFF" w:rsidR="00E1310A" w:rsidRDefault="00E1310A" w:rsidP="00E1310A">
      <w:r>
        <w:t xml:space="preserve">ChildThread </w:t>
      </w:r>
      <w:r>
        <w:rPr>
          <w:rFonts w:hint="eastAsia"/>
        </w:rPr>
        <w:t xml:space="preserve">클래스에서 </w:t>
      </w:r>
      <w:r>
        <w:t xml:space="preserve">run </w:t>
      </w:r>
      <w:r>
        <w:rPr>
          <w:rFonts w:hint="eastAsia"/>
        </w:rPr>
        <w:t>메소드를 재정의한다.</w:t>
      </w:r>
    </w:p>
    <w:p w14:paraId="1D0E6031" w14:textId="49667EAC" w:rsidR="00E1310A" w:rsidRDefault="00E1310A" w:rsidP="00E1310A">
      <w:r>
        <w:t xml:space="preserve">ChildThread </w:t>
      </w:r>
      <w:r>
        <w:rPr>
          <w:rFonts w:hint="eastAsia"/>
        </w:rPr>
        <w:t>클래스의 객체를 생성한다.</w:t>
      </w:r>
    </w:p>
    <w:p w14:paraId="7C165C34" w14:textId="6AA82250" w:rsidR="00E1310A" w:rsidRDefault="00E1310A" w:rsidP="00E1310A">
      <w:r>
        <w:t>Child</w:t>
      </w:r>
      <w:r>
        <w:rPr>
          <w:rFonts w:hint="eastAsia"/>
        </w:rPr>
        <w:t>Thread</w:t>
      </w:r>
      <w:r>
        <w:t xml:space="preserve"> </w:t>
      </w:r>
      <w:r>
        <w:rPr>
          <w:rFonts w:hint="eastAsia"/>
        </w:rPr>
        <w:t xml:space="preserve">객체의 </w:t>
      </w:r>
      <w:r>
        <w:t xml:space="preserve">start </w:t>
      </w:r>
      <w:r>
        <w:rPr>
          <w:rFonts w:hint="eastAsia"/>
        </w:rPr>
        <w:t xml:space="preserve">메소드를 호출하면 새 실행 흐름이 생성되어 </w:t>
      </w:r>
      <w:r>
        <w:t>Child</w:t>
      </w:r>
      <w:r>
        <w:rPr>
          <w:rFonts w:hint="eastAsia"/>
        </w:rPr>
        <w:t>Thread</w:t>
      </w:r>
      <w:r>
        <w:t xml:space="preserve"> </w:t>
      </w:r>
      <w:r>
        <w:rPr>
          <w:rFonts w:hint="eastAsia"/>
        </w:rPr>
        <w:t xml:space="preserve">객체의 </w:t>
      </w:r>
      <w:r>
        <w:t xml:space="preserve">run </w:t>
      </w:r>
      <w:r>
        <w:rPr>
          <w:rFonts w:hint="eastAsia"/>
        </w:rPr>
        <w:t>메소드를 실행하게 된다.</w:t>
      </w:r>
    </w:p>
    <w:p w14:paraId="36BE961B" w14:textId="38327D1D" w:rsidR="00E1310A" w:rsidRDefault="00E1310A" w:rsidP="00E1310A">
      <w:r>
        <w:rPr>
          <w:rFonts w:hint="eastAsia"/>
        </w:rPr>
        <w:t xml:space="preserve">메인 스레드는 </w:t>
      </w:r>
      <w:r>
        <w:t xml:space="preserve">start </w:t>
      </w:r>
      <w:r>
        <w:rPr>
          <w:rFonts w:hint="eastAsia"/>
        </w:rPr>
        <w:t>메소드 아래로 실행을 계속한다.</w:t>
      </w:r>
    </w:p>
    <w:p w14:paraId="03F69276" w14:textId="5F10C082" w:rsidR="00E1310A" w:rsidRDefault="00E1310A" w:rsidP="00E1310A"/>
    <w:p w14:paraId="20B61C90" w14:textId="58E7C511" w:rsidR="00E1310A" w:rsidRDefault="00E1310A" w:rsidP="00E1310A"/>
    <w:p w14:paraId="29CBFBDC" w14:textId="2D858758" w:rsidR="00E1310A" w:rsidRDefault="00E1310A" w:rsidP="00E1310A">
      <w:pPr>
        <w:pStyle w:val="Heading2"/>
      </w:pPr>
      <w:bookmarkStart w:id="7" w:name="_Toc467535331"/>
      <w:r>
        <w:rPr>
          <w:rFonts w:hint="eastAsia"/>
        </w:rPr>
        <w:t>구현 방법</w:t>
      </w:r>
      <w:r>
        <w:t>2</w:t>
      </w:r>
      <w:bookmarkEnd w:id="7"/>
    </w:p>
    <w:p w14:paraId="1189EF9B" w14:textId="77777777" w:rsidR="00E1310A" w:rsidRDefault="00E1310A" w:rsidP="00E1310A"/>
    <w:p w14:paraId="73B9C820" w14:textId="3EF47F20" w:rsidR="00E1310A" w:rsidRDefault="00E1310A" w:rsidP="00E1310A">
      <w:r>
        <w:t xml:space="preserve">Runnable </w:t>
      </w:r>
      <w:r>
        <w:rPr>
          <w:rFonts w:hint="eastAsia"/>
        </w:rPr>
        <w:t xml:space="preserve">인터페이스를 구현한 </w:t>
      </w:r>
      <w:r>
        <w:t xml:space="preserve">ChildRunnable </w:t>
      </w:r>
      <w:r>
        <w:rPr>
          <w:rFonts w:hint="eastAsia"/>
        </w:rPr>
        <w:t>클래스를 구현한다.</w:t>
      </w:r>
    </w:p>
    <w:p w14:paraId="393F6405" w14:textId="0AED2A1D" w:rsidR="00E1310A" w:rsidRDefault="00E1310A" w:rsidP="00E1310A">
      <w:r>
        <w:t xml:space="preserve">ChildRunnable </w:t>
      </w:r>
      <w:r>
        <w:rPr>
          <w:rFonts w:hint="eastAsia"/>
        </w:rPr>
        <w:t xml:space="preserve">클래스에서 </w:t>
      </w:r>
      <w:r>
        <w:t xml:space="preserve">run </w:t>
      </w:r>
      <w:r>
        <w:rPr>
          <w:rFonts w:hint="eastAsia"/>
        </w:rPr>
        <w:t>메소드를 재정의한다.</w:t>
      </w:r>
    </w:p>
    <w:p w14:paraId="477555F4" w14:textId="7E3B3655" w:rsidR="00E1310A" w:rsidRDefault="00E1310A" w:rsidP="00E1310A">
      <w:r>
        <w:t xml:space="preserve">ChildRunnable </w:t>
      </w:r>
      <w:r>
        <w:rPr>
          <w:rFonts w:hint="eastAsia"/>
        </w:rPr>
        <w:t>클래스 객체를 생성한다.</w:t>
      </w:r>
    </w:p>
    <w:p w14:paraId="40A055E9" w14:textId="56BD2C0C" w:rsidR="00E1310A" w:rsidRDefault="00E1310A" w:rsidP="00E1310A">
      <w:r>
        <w:t xml:space="preserve">ChildRunnable </w:t>
      </w:r>
      <w:r>
        <w:rPr>
          <w:rFonts w:hint="eastAsia"/>
        </w:rPr>
        <w:t xml:space="preserve">객체를 파라미터로 </w:t>
      </w:r>
      <w:r>
        <w:t xml:space="preserve">Thread </w:t>
      </w:r>
      <w:r>
        <w:rPr>
          <w:rFonts w:hint="eastAsia"/>
        </w:rPr>
        <w:t>객체를 생성한다.</w:t>
      </w:r>
    </w:p>
    <w:p w14:paraId="4C4CBB66" w14:textId="2F651116" w:rsidR="00E1310A" w:rsidRDefault="00E1310A" w:rsidP="00E1310A">
      <w:r>
        <w:rPr>
          <w:rFonts w:hint="eastAsia"/>
        </w:rPr>
        <w:t>Thread</w:t>
      </w:r>
      <w:r>
        <w:t xml:space="preserve"> </w:t>
      </w:r>
      <w:r>
        <w:rPr>
          <w:rFonts w:hint="eastAsia"/>
        </w:rPr>
        <w:t xml:space="preserve">객체의 </w:t>
      </w:r>
      <w:r>
        <w:t xml:space="preserve">start </w:t>
      </w:r>
      <w:r>
        <w:rPr>
          <w:rFonts w:hint="eastAsia"/>
        </w:rPr>
        <w:t xml:space="preserve">메소드를 호출하면 새 실행 흐름이 생성되어 </w:t>
      </w:r>
      <w:r>
        <w:t xml:space="preserve">ChildRunnable </w:t>
      </w:r>
      <w:r>
        <w:rPr>
          <w:rFonts w:hint="eastAsia"/>
        </w:rPr>
        <w:t xml:space="preserve">객체의 </w:t>
      </w:r>
      <w:r>
        <w:t xml:space="preserve">run </w:t>
      </w:r>
      <w:r>
        <w:rPr>
          <w:rFonts w:hint="eastAsia"/>
        </w:rPr>
        <w:t>메소드를 실행하게 된다.</w:t>
      </w:r>
    </w:p>
    <w:p w14:paraId="36BE03F5" w14:textId="77777777" w:rsidR="00E1310A" w:rsidRDefault="00E1310A" w:rsidP="00E1310A">
      <w:r>
        <w:rPr>
          <w:rFonts w:hint="eastAsia"/>
        </w:rPr>
        <w:t xml:space="preserve">메인 스레드는 </w:t>
      </w:r>
      <w:r>
        <w:t xml:space="preserve">start </w:t>
      </w:r>
      <w:r>
        <w:rPr>
          <w:rFonts w:hint="eastAsia"/>
        </w:rPr>
        <w:t>메소드 아래로 실행을 계속한다.</w:t>
      </w:r>
    </w:p>
    <w:p w14:paraId="32AAA7EB" w14:textId="77777777" w:rsidR="00E1310A" w:rsidRDefault="00E1310A" w:rsidP="00E1310A"/>
    <w:p w14:paraId="4E801164" w14:textId="77777777" w:rsidR="00E1310A" w:rsidRPr="00E1310A" w:rsidRDefault="00E1310A" w:rsidP="00E1310A"/>
    <w:p w14:paraId="47EC34B5" w14:textId="0A600C3E" w:rsidR="00E1310A" w:rsidRPr="00E1310A" w:rsidRDefault="00E1310A" w:rsidP="00E1310A"/>
    <w:p w14:paraId="5FB88B41" w14:textId="77777777" w:rsidR="00E30BA7" w:rsidRPr="00E30BA7" w:rsidRDefault="00E30BA7" w:rsidP="00E30BA7"/>
    <w:p w14:paraId="45C333D3" w14:textId="77777777" w:rsidR="00E30BA7" w:rsidRDefault="00E30BA7" w:rsidP="003A015F"/>
    <w:p w14:paraId="6CA7FF1D" w14:textId="77777777" w:rsidR="00E30BA7" w:rsidRDefault="00E30BA7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3F2F719" w14:textId="77777777" w:rsidR="00E30BA7" w:rsidRPr="003A015F" w:rsidRDefault="00E30BA7" w:rsidP="003A015F"/>
    <w:p w14:paraId="1AFE1B6D" w14:textId="7E91D20B" w:rsidR="00135C49" w:rsidRDefault="008A03AA" w:rsidP="008A03AA">
      <w:pPr>
        <w:pStyle w:val="Heading1"/>
      </w:pPr>
      <w:bookmarkStart w:id="8" w:name="_Toc467535332"/>
      <w:r>
        <w:rPr>
          <w:rFonts w:hint="eastAsia"/>
        </w:rPr>
        <w:t>스레드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예제</w:t>
      </w:r>
      <w:bookmarkEnd w:id="8"/>
    </w:p>
    <w:p w14:paraId="44F58865" w14:textId="77777777" w:rsidR="008A03AA" w:rsidRPr="008A03AA" w:rsidRDefault="008A03AA" w:rsidP="008A03AA"/>
    <w:p w14:paraId="597DD0B6" w14:textId="690394A4" w:rsidR="008A03AA" w:rsidRDefault="008A03AA" w:rsidP="00135C49">
      <w:pPr>
        <w:pStyle w:val="Heading2"/>
      </w:pPr>
      <w:bookmarkStart w:id="9" w:name="_Toc467535333"/>
      <w:r>
        <w:rPr>
          <w:rFonts w:hint="eastAsia"/>
        </w:rPr>
        <w:t>스레드 생성 방법1</w:t>
      </w:r>
      <w:bookmarkEnd w:id="9"/>
    </w:p>
    <w:p w14:paraId="216EF7EC" w14:textId="2FDA01A5" w:rsidR="00135C49" w:rsidRDefault="00135C49" w:rsidP="008A03AA">
      <w:r>
        <w:t>Example01.java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135C49" w:rsidRPr="00E5543B" w14:paraId="439F2F02" w14:textId="77777777" w:rsidTr="003A015F">
        <w:tc>
          <w:tcPr>
            <w:tcW w:w="426" w:type="dxa"/>
          </w:tcPr>
          <w:p w14:paraId="3929CB9D" w14:textId="77777777" w:rsidR="00135C49" w:rsidRPr="00E5543B" w:rsidRDefault="00135C49" w:rsidP="00135C49">
            <w:pPr>
              <w:pStyle w:val="a1"/>
            </w:pPr>
            <w:r w:rsidRPr="00E5543B">
              <w:rPr>
                <w:rFonts w:hint="eastAsia"/>
              </w:rPr>
              <w:t>1</w:t>
            </w:r>
          </w:p>
          <w:p w14:paraId="13750654" w14:textId="77777777" w:rsidR="00135C49" w:rsidRPr="00E5543B" w:rsidRDefault="00135C49" w:rsidP="00135C49">
            <w:pPr>
              <w:pStyle w:val="a1"/>
            </w:pPr>
            <w:r w:rsidRPr="00E5543B">
              <w:rPr>
                <w:rFonts w:hint="eastAsia"/>
              </w:rPr>
              <w:t>2</w:t>
            </w:r>
          </w:p>
          <w:p w14:paraId="0B807227" w14:textId="77777777" w:rsidR="00135C49" w:rsidRPr="00E5543B" w:rsidRDefault="00135C49" w:rsidP="00135C49">
            <w:pPr>
              <w:pStyle w:val="a1"/>
            </w:pPr>
            <w:r w:rsidRPr="00E5543B">
              <w:rPr>
                <w:rFonts w:hint="eastAsia"/>
              </w:rPr>
              <w:t>3</w:t>
            </w:r>
          </w:p>
          <w:p w14:paraId="59A7E708" w14:textId="77777777" w:rsidR="00135C49" w:rsidRPr="00E5543B" w:rsidRDefault="00135C49" w:rsidP="00135C49">
            <w:pPr>
              <w:pStyle w:val="a1"/>
            </w:pPr>
            <w:r w:rsidRPr="00E5543B">
              <w:rPr>
                <w:rFonts w:hint="eastAsia"/>
              </w:rPr>
              <w:t>4</w:t>
            </w:r>
          </w:p>
          <w:p w14:paraId="195705D6" w14:textId="77777777" w:rsidR="00135C49" w:rsidRPr="00E5543B" w:rsidRDefault="00135C49" w:rsidP="00135C49">
            <w:pPr>
              <w:pStyle w:val="a1"/>
            </w:pPr>
            <w:r w:rsidRPr="00E5543B">
              <w:rPr>
                <w:rFonts w:hint="eastAsia"/>
              </w:rPr>
              <w:t>5</w:t>
            </w:r>
          </w:p>
          <w:p w14:paraId="3A8793BF" w14:textId="77777777" w:rsidR="00135C49" w:rsidRPr="00E5543B" w:rsidRDefault="00135C49" w:rsidP="00135C49">
            <w:pPr>
              <w:pStyle w:val="a1"/>
            </w:pPr>
            <w:r w:rsidRPr="00E5543B">
              <w:rPr>
                <w:rFonts w:hint="eastAsia"/>
              </w:rPr>
              <w:t>6</w:t>
            </w:r>
          </w:p>
          <w:p w14:paraId="7E3BD848" w14:textId="77777777" w:rsidR="00135C49" w:rsidRPr="00E5543B" w:rsidRDefault="00135C49" w:rsidP="00135C49">
            <w:pPr>
              <w:pStyle w:val="a1"/>
            </w:pPr>
            <w:r w:rsidRPr="00E5543B">
              <w:rPr>
                <w:rFonts w:hint="eastAsia"/>
              </w:rPr>
              <w:t>7</w:t>
            </w:r>
          </w:p>
          <w:p w14:paraId="58E53073" w14:textId="77777777" w:rsidR="00135C49" w:rsidRPr="00E5543B" w:rsidRDefault="00135C49" w:rsidP="00135C49">
            <w:pPr>
              <w:pStyle w:val="a1"/>
            </w:pPr>
            <w:r w:rsidRPr="00E5543B">
              <w:rPr>
                <w:rFonts w:hint="eastAsia"/>
              </w:rPr>
              <w:t>8</w:t>
            </w:r>
          </w:p>
          <w:p w14:paraId="6B809400" w14:textId="77777777" w:rsidR="00135C49" w:rsidRPr="00E5543B" w:rsidRDefault="00135C49" w:rsidP="00135C49">
            <w:pPr>
              <w:pStyle w:val="a1"/>
            </w:pPr>
            <w:r w:rsidRPr="00E5543B">
              <w:rPr>
                <w:rFonts w:hint="eastAsia"/>
              </w:rPr>
              <w:t>9</w:t>
            </w:r>
          </w:p>
          <w:p w14:paraId="3EBAB73D" w14:textId="77777777" w:rsidR="00135C49" w:rsidRPr="00E5543B" w:rsidRDefault="00135C49" w:rsidP="00135C49">
            <w:pPr>
              <w:pStyle w:val="a1"/>
            </w:pPr>
            <w:r w:rsidRPr="00E5543B">
              <w:rPr>
                <w:rFonts w:hint="eastAsia"/>
              </w:rPr>
              <w:t>10</w:t>
            </w:r>
          </w:p>
          <w:p w14:paraId="1C148717" w14:textId="77777777" w:rsidR="00135C49" w:rsidRPr="00E5543B" w:rsidRDefault="00135C49" w:rsidP="00135C49">
            <w:pPr>
              <w:pStyle w:val="a1"/>
            </w:pPr>
            <w:r w:rsidRPr="00E5543B">
              <w:rPr>
                <w:rFonts w:hint="eastAsia"/>
              </w:rPr>
              <w:t>11</w:t>
            </w:r>
          </w:p>
          <w:p w14:paraId="5A8F2E5B" w14:textId="77777777" w:rsidR="00135C49" w:rsidRPr="00E5543B" w:rsidRDefault="00135C49" w:rsidP="00135C49">
            <w:pPr>
              <w:pStyle w:val="a1"/>
            </w:pPr>
            <w:r w:rsidRPr="00E5543B">
              <w:rPr>
                <w:rFonts w:hint="eastAsia"/>
              </w:rPr>
              <w:t>12</w:t>
            </w:r>
          </w:p>
          <w:p w14:paraId="41F25152" w14:textId="77777777" w:rsidR="00135C49" w:rsidRPr="00E5543B" w:rsidRDefault="00135C49" w:rsidP="00135C49">
            <w:pPr>
              <w:pStyle w:val="a1"/>
            </w:pPr>
            <w:r w:rsidRPr="00E5543B">
              <w:rPr>
                <w:rFonts w:hint="eastAsia"/>
              </w:rPr>
              <w:t>13</w:t>
            </w:r>
          </w:p>
          <w:p w14:paraId="08267EB9" w14:textId="77777777" w:rsidR="00135C49" w:rsidRPr="00E5543B" w:rsidRDefault="00135C49" w:rsidP="00135C49">
            <w:pPr>
              <w:pStyle w:val="a1"/>
            </w:pPr>
            <w:r w:rsidRPr="00E5543B">
              <w:rPr>
                <w:rFonts w:hint="eastAsia"/>
              </w:rPr>
              <w:t>14</w:t>
            </w:r>
          </w:p>
          <w:p w14:paraId="47D84112" w14:textId="77777777" w:rsidR="00135C49" w:rsidRPr="00E5543B" w:rsidRDefault="00135C49" w:rsidP="00135C49">
            <w:pPr>
              <w:pStyle w:val="a1"/>
            </w:pPr>
            <w:r w:rsidRPr="00E5543B">
              <w:rPr>
                <w:rFonts w:hint="eastAsia"/>
              </w:rPr>
              <w:t>15</w:t>
            </w:r>
          </w:p>
          <w:p w14:paraId="4E451C6A" w14:textId="77777777" w:rsidR="00135C49" w:rsidRPr="00E5543B" w:rsidRDefault="00135C49" w:rsidP="00135C49">
            <w:pPr>
              <w:pStyle w:val="a1"/>
            </w:pPr>
            <w:r w:rsidRPr="00E5543B">
              <w:rPr>
                <w:rFonts w:hint="eastAsia"/>
              </w:rPr>
              <w:t>16</w:t>
            </w:r>
          </w:p>
          <w:p w14:paraId="4C5FF648" w14:textId="77777777" w:rsidR="00135C49" w:rsidRPr="00E5543B" w:rsidRDefault="00135C49" w:rsidP="00135C49">
            <w:pPr>
              <w:pStyle w:val="a1"/>
            </w:pPr>
            <w:r w:rsidRPr="00E5543B">
              <w:rPr>
                <w:rFonts w:hint="eastAsia"/>
              </w:rPr>
              <w:t>17</w:t>
            </w:r>
          </w:p>
          <w:p w14:paraId="187817F4" w14:textId="77777777" w:rsidR="00135C49" w:rsidRPr="00E5543B" w:rsidRDefault="00135C49" w:rsidP="00135C49">
            <w:pPr>
              <w:pStyle w:val="a1"/>
            </w:pPr>
            <w:r w:rsidRPr="00E5543B">
              <w:rPr>
                <w:rFonts w:hint="eastAsia"/>
              </w:rPr>
              <w:t>18</w:t>
            </w:r>
          </w:p>
          <w:p w14:paraId="523B9F6A" w14:textId="77777777" w:rsidR="00135C49" w:rsidRPr="00E5543B" w:rsidRDefault="00135C49" w:rsidP="00135C49">
            <w:pPr>
              <w:pStyle w:val="a1"/>
            </w:pPr>
            <w:r w:rsidRPr="00E5543B">
              <w:rPr>
                <w:rFonts w:hint="eastAsia"/>
              </w:rPr>
              <w:t>19</w:t>
            </w:r>
          </w:p>
          <w:p w14:paraId="545F930D" w14:textId="77777777" w:rsidR="00135C49" w:rsidRPr="00E5543B" w:rsidRDefault="00135C49" w:rsidP="00135C49">
            <w:pPr>
              <w:pStyle w:val="a1"/>
            </w:pPr>
            <w:r w:rsidRPr="00E5543B">
              <w:rPr>
                <w:rFonts w:hint="eastAsia"/>
              </w:rPr>
              <w:t>20</w:t>
            </w:r>
          </w:p>
          <w:p w14:paraId="719948FD" w14:textId="77777777" w:rsidR="00135C49" w:rsidRPr="00E5543B" w:rsidRDefault="00135C49" w:rsidP="00135C49">
            <w:pPr>
              <w:pStyle w:val="a1"/>
            </w:pPr>
            <w:r w:rsidRPr="00E5543B">
              <w:rPr>
                <w:rFonts w:hint="eastAsia"/>
              </w:rPr>
              <w:t>21</w:t>
            </w:r>
          </w:p>
          <w:p w14:paraId="20920800" w14:textId="77777777" w:rsidR="00135C49" w:rsidRPr="00E5543B" w:rsidRDefault="00135C49" w:rsidP="00135C49">
            <w:pPr>
              <w:pStyle w:val="a1"/>
            </w:pPr>
            <w:r w:rsidRPr="00E5543B">
              <w:rPr>
                <w:rFonts w:hint="eastAsia"/>
              </w:rPr>
              <w:t>22</w:t>
            </w:r>
          </w:p>
          <w:p w14:paraId="1D49A5AB" w14:textId="77777777" w:rsidR="00135C49" w:rsidRPr="00E5543B" w:rsidRDefault="00135C49" w:rsidP="00135C49">
            <w:pPr>
              <w:pStyle w:val="a1"/>
            </w:pPr>
            <w:r w:rsidRPr="00E5543B">
              <w:rPr>
                <w:rFonts w:hint="eastAsia"/>
              </w:rPr>
              <w:t>23</w:t>
            </w:r>
          </w:p>
          <w:p w14:paraId="2D655768" w14:textId="77777777" w:rsidR="00135C49" w:rsidRPr="00E5543B" w:rsidRDefault="00135C49" w:rsidP="00135C49">
            <w:pPr>
              <w:pStyle w:val="a1"/>
            </w:pPr>
            <w:r w:rsidRPr="00E5543B">
              <w:rPr>
                <w:rFonts w:hint="eastAsia"/>
              </w:rPr>
              <w:t>24</w:t>
            </w:r>
          </w:p>
          <w:p w14:paraId="23D6F2CC" w14:textId="77777777" w:rsidR="00135C49" w:rsidRPr="00E5543B" w:rsidRDefault="00135C49" w:rsidP="00135C49">
            <w:pPr>
              <w:pStyle w:val="a1"/>
            </w:pPr>
            <w:r w:rsidRPr="00E5543B">
              <w:rPr>
                <w:rFonts w:hint="eastAsia"/>
              </w:rPr>
              <w:t>25</w:t>
            </w:r>
          </w:p>
          <w:p w14:paraId="082D3090" w14:textId="77777777" w:rsidR="00135C49" w:rsidRPr="00E5543B" w:rsidRDefault="00135C49" w:rsidP="00135C49">
            <w:pPr>
              <w:pStyle w:val="a1"/>
            </w:pPr>
            <w:r w:rsidRPr="00E5543B">
              <w:rPr>
                <w:rFonts w:hint="eastAsia"/>
              </w:rPr>
              <w:t>26</w:t>
            </w:r>
          </w:p>
          <w:p w14:paraId="48ACBD7C" w14:textId="77777777" w:rsidR="00135C49" w:rsidRPr="00E5543B" w:rsidRDefault="00135C49" w:rsidP="00135C49">
            <w:pPr>
              <w:pStyle w:val="a1"/>
            </w:pPr>
            <w:r w:rsidRPr="00E5543B">
              <w:rPr>
                <w:rFonts w:hint="eastAsia"/>
              </w:rPr>
              <w:t>27</w:t>
            </w:r>
          </w:p>
          <w:p w14:paraId="25EE083A" w14:textId="77777777" w:rsidR="00135C49" w:rsidRPr="00E5543B" w:rsidRDefault="00135C49" w:rsidP="00135C49">
            <w:pPr>
              <w:pStyle w:val="a1"/>
            </w:pPr>
            <w:r w:rsidRPr="00E5543B">
              <w:rPr>
                <w:rFonts w:hint="eastAsia"/>
              </w:rPr>
              <w:t>28</w:t>
            </w:r>
          </w:p>
          <w:p w14:paraId="37BE6C2B" w14:textId="77777777" w:rsidR="00135C49" w:rsidRPr="00E5543B" w:rsidRDefault="00135C49" w:rsidP="00135C49">
            <w:pPr>
              <w:pStyle w:val="a1"/>
            </w:pPr>
            <w:r w:rsidRPr="00E5543B">
              <w:rPr>
                <w:rFonts w:hint="eastAsia"/>
              </w:rPr>
              <w:t>29</w:t>
            </w:r>
          </w:p>
          <w:p w14:paraId="1F4871F5" w14:textId="77777777" w:rsidR="00135C49" w:rsidRPr="00E5543B" w:rsidRDefault="00135C49" w:rsidP="00135C49">
            <w:pPr>
              <w:pStyle w:val="a1"/>
            </w:pPr>
            <w:r w:rsidRPr="00E5543B">
              <w:rPr>
                <w:rFonts w:hint="eastAsia"/>
              </w:rPr>
              <w:t>30</w:t>
            </w:r>
          </w:p>
          <w:p w14:paraId="394890A8" w14:textId="77777777" w:rsidR="00135C49" w:rsidRPr="00E5543B" w:rsidRDefault="00135C49" w:rsidP="00135C49">
            <w:pPr>
              <w:pStyle w:val="a1"/>
            </w:pPr>
            <w:r w:rsidRPr="00E5543B">
              <w:rPr>
                <w:rFonts w:hint="eastAsia"/>
              </w:rPr>
              <w:t>31</w:t>
            </w:r>
          </w:p>
          <w:p w14:paraId="2FE24FE7" w14:textId="77777777" w:rsidR="00135C49" w:rsidRPr="00E5543B" w:rsidRDefault="00135C49" w:rsidP="00135C49">
            <w:pPr>
              <w:pStyle w:val="a1"/>
            </w:pPr>
            <w:r w:rsidRPr="00E5543B">
              <w:rPr>
                <w:rFonts w:hint="eastAsia"/>
              </w:rPr>
              <w:t>32</w:t>
            </w:r>
          </w:p>
          <w:p w14:paraId="182026B7" w14:textId="77777777" w:rsidR="00135C49" w:rsidRPr="00E5543B" w:rsidRDefault="00135C49" w:rsidP="00135C49">
            <w:pPr>
              <w:pStyle w:val="a1"/>
            </w:pPr>
            <w:r w:rsidRPr="00E5543B">
              <w:rPr>
                <w:rFonts w:hint="eastAsia"/>
              </w:rPr>
              <w:t>33</w:t>
            </w:r>
          </w:p>
          <w:p w14:paraId="2479ED22" w14:textId="77777777" w:rsidR="00135C49" w:rsidRPr="00E5543B" w:rsidRDefault="00135C49" w:rsidP="00135C49">
            <w:pPr>
              <w:pStyle w:val="a1"/>
            </w:pPr>
            <w:r w:rsidRPr="00E5543B">
              <w:rPr>
                <w:rFonts w:hint="eastAsia"/>
              </w:rPr>
              <w:t>34</w:t>
            </w:r>
          </w:p>
          <w:p w14:paraId="748B0318" w14:textId="77777777" w:rsidR="00135C49" w:rsidRPr="00E5543B" w:rsidRDefault="00135C49" w:rsidP="00135C49">
            <w:pPr>
              <w:pStyle w:val="a1"/>
            </w:pPr>
            <w:r w:rsidRPr="00E5543B">
              <w:rPr>
                <w:rFonts w:hint="eastAsia"/>
              </w:rPr>
              <w:t>35</w:t>
            </w:r>
          </w:p>
          <w:p w14:paraId="1402B671" w14:textId="77777777" w:rsidR="00135C49" w:rsidRPr="00E5543B" w:rsidRDefault="00135C49" w:rsidP="00135C49">
            <w:pPr>
              <w:pStyle w:val="a1"/>
            </w:pPr>
            <w:r w:rsidRPr="00E5543B">
              <w:rPr>
                <w:rFonts w:hint="eastAsia"/>
              </w:rPr>
              <w:t>36</w:t>
            </w:r>
          </w:p>
          <w:p w14:paraId="471DD74E" w14:textId="77777777" w:rsidR="00135C49" w:rsidRPr="00E5543B" w:rsidRDefault="00135C49" w:rsidP="00135C49">
            <w:pPr>
              <w:pStyle w:val="a1"/>
            </w:pPr>
            <w:r w:rsidRPr="00E5543B">
              <w:rPr>
                <w:rFonts w:hint="eastAsia"/>
              </w:rPr>
              <w:t>37</w:t>
            </w:r>
          </w:p>
          <w:p w14:paraId="5ED9A566" w14:textId="77777777" w:rsidR="00135C49" w:rsidRPr="00E5543B" w:rsidRDefault="00135C49" w:rsidP="00135C49">
            <w:pPr>
              <w:pStyle w:val="a1"/>
            </w:pPr>
            <w:r w:rsidRPr="00E5543B">
              <w:rPr>
                <w:rFonts w:hint="eastAsia"/>
              </w:rPr>
              <w:t>38</w:t>
            </w:r>
          </w:p>
          <w:p w14:paraId="5EAB20A1" w14:textId="77777777" w:rsidR="00135C49" w:rsidRPr="00E5543B" w:rsidRDefault="00135C49" w:rsidP="00135C49">
            <w:pPr>
              <w:pStyle w:val="a1"/>
            </w:pPr>
            <w:r w:rsidRPr="00E5543B">
              <w:rPr>
                <w:rFonts w:hint="eastAsia"/>
              </w:rPr>
              <w:t>39</w:t>
            </w:r>
          </w:p>
          <w:p w14:paraId="660FB3E0" w14:textId="77777777" w:rsidR="00135C49" w:rsidRPr="00E5543B" w:rsidRDefault="00135C49" w:rsidP="00135C49">
            <w:pPr>
              <w:pStyle w:val="a1"/>
            </w:pPr>
            <w:r w:rsidRPr="00E5543B">
              <w:rPr>
                <w:rFonts w:hint="eastAsia"/>
              </w:rPr>
              <w:t>40</w:t>
            </w:r>
          </w:p>
          <w:p w14:paraId="03748E17" w14:textId="77777777" w:rsidR="00135C49" w:rsidRPr="00E5543B" w:rsidRDefault="00135C49" w:rsidP="00135C49">
            <w:pPr>
              <w:pStyle w:val="a1"/>
            </w:pPr>
            <w:r w:rsidRPr="00E5543B">
              <w:rPr>
                <w:rFonts w:hint="eastAsia"/>
              </w:rPr>
              <w:t>41</w:t>
            </w:r>
          </w:p>
          <w:p w14:paraId="297BC98B" w14:textId="77777777" w:rsidR="00135C49" w:rsidRPr="00E5543B" w:rsidRDefault="00135C49" w:rsidP="00135C49">
            <w:pPr>
              <w:pStyle w:val="a1"/>
            </w:pPr>
          </w:p>
        </w:tc>
        <w:tc>
          <w:tcPr>
            <w:tcW w:w="10631" w:type="dxa"/>
          </w:tcPr>
          <w:p w14:paraId="0CEFB463" w14:textId="77777777" w:rsidR="00135C49" w:rsidRDefault="00135C49" w:rsidP="00135C49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net.skhu.thread1;</w:t>
            </w:r>
          </w:p>
          <w:p w14:paraId="62E7FA1A" w14:textId="77777777" w:rsidR="00135C49" w:rsidRDefault="00135C49" w:rsidP="00135C49">
            <w:pPr>
              <w:pStyle w:val="a1"/>
            </w:pPr>
          </w:p>
          <w:p w14:paraId="7872A3DD" w14:textId="77777777" w:rsidR="00135C49" w:rsidRDefault="00135C49" w:rsidP="00135C49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java.util.Random;</w:t>
            </w:r>
          </w:p>
          <w:p w14:paraId="61054F1E" w14:textId="77777777" w:rsidR="00135C49" w:rsidRDefault="00135C49" w:rsidP="00135C49">
            <w:pPr>
              <w:pStyle w:val="a1"/>
            </w:pPr>
          </w:p>
          <w:p w14:paraId="23B9193A" w14:textId="77777777" w:rsidR="00135C49" w:rsidRDefault="00135C49" w:rsidP="00135C49">
            <w:pPr>
              <w:pStyle w:val="a1"/>
            </w:pP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ThreadA </w:t>
            </w:r>
            <w:r>
              <w:rPr>
                <w:color w:val="7F0055"/>
              </w:rPr>
              <w:t>extends</w:t>
            </w:r>
            <w:r>
              <w:rPr>
                <w:color w:val="000000"/>
              </w:rPr>
              <w:t xml:space="preserve"> Thread {</w:t>
            </w:r>
          </w:p>
          <w:p w14:paraId="0F098C0F" w14:textId="77777777" w:rsidR="00135C49" w:rsidRDefault="00135C49" w:rsidP="00135C49">
            <w:pPr>
              <w:pStyle w:val="a1"/>
            </w:pPr>
          </w:p>
          <w:p w14:paraId="7C4EC196" w14:textId="77777777" w:rsidR="00135C49" w:rsidRDefault="00135C49" w:rsidP="00135C49">
            <w:pPr>
              <w:pStyle w:val="a1"/>
            </w:pPr>
            <w:r>
              <w:rPr>
                <w:color w:val="000000"/>
              </w:rPr>
              <w:t xml:space="preserve">    String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;</w:t>
            </w:r>
          </w:p>
          <w:p w14:paraId="746582C9" w14:textId="77777777" w:rsidR="00135C49" w:rsidRDefault="00135C49" w:rsidP="00135C49">
            <w:pPr>
              <w:pStyle w:val="a1"/>
            </w:pPr>
            <w:r>
              <w:rPr>
                <w:color w:val="000000"/>
              </w:rPr>
              <w:t xml:space="preserve">    Random </w:t>
            </w:r>
            <w:r>
              <w:rPr>
                <w:color w:val="0000C0"/>
              </w:rPr>
              <w:t>random</w:t>
            </w:r>
            <w:r>
              <w:rPr>
                <w:color w:val="000000"/>
              </w:rPr>
              <w:t>;</w:t>
            </w:r>
          </w:p>
          <w:p w14:paraId="75575D6A" w14:textId="77777777" w:rsidR="00135C49" w:rsidRDefault="00135C49" w:rsidP="00135C49">
            <w:pPr>
              <w:pStyle w:val="a1"/>
            </w:pPr>
          </w:p>
          <w:p w14:paraId="33A7AA36" w14:textId="77777777" w:rsidR="00135C49" w:rsidRDefault="00135C49" w:rsidP="00135C49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ThreadA(String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>) {</w:t>
            </w:r>
          </w:p>
          <w:p w14:paraId="4239B973" w14:textId="77777777" w:rsidR="00135C49" w:rsidRDefault="00135C49" w:rsidP="00135C4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>;</w:t>
            </w:r>
          </w:p>
          <w:p w14:paraId="3B8C56D5" w14:textId="77777777" w:rsidR="00135C49" w:rsidRDefault="00135C49" w:rsidP="00135C4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random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Random();</w:t>
            </w:r>
          </w:p>
          <w:p w14:paraId="11EBEBFE" w14:textId="77777777" w:rsidR="00135C49" w:rsidRDefault="00135C49" w:rsidP="00135C49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22C9351C" w14:textId="77777777" w:rsidR="00135C49" w:rsidRDefault="00135C49" w:rsidP="00135C49">
            <w:pPr>
              <w:pStyle w:val="a1"/>
            </w:pPr>
          </w:p>
          <w:p w14:paraId="1C0731BD" w14:textId="77777777" w:rsidR="00135C49" w:rsidRDefault="00135C49" w:rsidP="00135C49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14:paraId="5B0BECD6" w14:textId="77777777" w:rsidR="00135C49" w:rsidRDefault="00135C49" w:rsidP="00135C49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run() {</w:t>
            </w:r>
          </w:p>
          <w:p w14:paraId="7389AB06" w14:textId="77777777" w:rsidR="00135C49" w:rsidRDefault="00135C49" w:rsidP="00135C49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"%s: started\n"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);</w:t>
            </w:r>
          </w:p>
          <w:p w14:paraId="03730ADB" w14:textId="77777777" w:rsidR="00135C49" w:rsidRDefault="00135C49" w:rsidP="00135C4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try</w:t>
            </w:r>
            <w:r>
              <w:rPr>
                <w:color w:val="000000"/>
              </w:rPr>
              <w:t xml:space="preserve"> {</w:t>
            </w:r>
          </w:p>
          <w:p w14:paraId="6F7428D4" w14:textId="77777777" w:rsidR="00135C49" w:rsidRDefault="00135C49" w:rsidP="00135C49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= 0;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&lt; 100; ++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 {</w:t>
            </w:r>
          </w:p>
          <w:p w14:paraId="564F52D6" w14:textId="77777777" w:rsidR="00135C49" w:rsidRDefault="00135C49" w:rsidP="00135C49">
            <w:pPr>
              <w:pStyle w:val="a1"/>
            </w:pPr>
            <w:r>
              <w:rPr>
                <w:color w:val="000000"/>
              </w:rPr>
              <w:t xml:space="preserve">    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"%s: %d\n"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);</w:t>
            </w:r>
          </w:p>
          <w:p w14:paraId="3C29C577" w14:textId="77777777" w:rsidR="00135C49" w:rsidRDefault="00135C49" w:rsidP="00135C49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mili_second</w:t>
            </w:r>
            <w:r>
              <w:rPr>
                <w:color w:val="000000"/>
              </w:rPr>
              <w:t xml:space="preserve"> = </w:t>
            </w:r>
            <w:r>
              <w:rPr>
                <w:color w:val="0000C0"/>
              </w:rPr>
              <w:t>random</w:t>
            </w:r>
            <w:r>
              <w:rPr>
                <w:color w:val="000000"/>
              </w:rPr>
              <w:t>.nextInt(100);</w:t>
            </w:r>
          </w:p>
          <w:p w14:paraId="29894B63" w14:textId="77777777" w:rsidR="00135C49" w:rsidRDefault="00135C49" w:rsidP="00135C49">
            <w:pPr>
              <w:pStyle w:val="a1"/>
            </w:pPr>
            <w:r>
              <w:rPr>
                <w:color w:val="000000"/>
              </w:rPr>
              <w:t xml:space="preserve">                sleep(</w:t>
            </w:r>
            <w:r>
              <w:rPr>
                <w:color w:val="6A3E3E"/>
              </w:rPr>
              <w:t>mili_second</w:t>
            </w:r>
            <w:r>
              <w:rPr>
                <w:color w:val="000000"/>
              </w:rPr>
              <w:t>);</w:t>
            </w:r>
          </w:p>
          <w:p w14:paraId="131DD0B0" w14:textId="77777777" w:rsidR="00135C49" w:rsidRDefault="00135C49" w:rsidP="00135C49">
            <w:pPr>
              <w:pStyle w:val="a1"/>
            </w:pPr>
            <w:r>
              <w:rPr>
                <w:color w:val="000000"/>
              </w:rPr>
              <w:t xml:space="preserve">            }</w:t>
            </w:r>
          </w:p>
          <w:p w14:paraId="79DB9A7E" w14:textId="77777777" w:rsidR="00135C49" w:rsidRDefault="00135C49" w:rsidP="00135C49">
            <w:pPr>
              <w:pStyle w:val="a1"/>
            </w:pPr>
            <w:r>
              <w:rPr>
                <w:color w:val="000000"/>
              </w:rPr>
              <w:t xml:space="preserve">        } </w:t>
            </w:r>
            <w:r>
              <w:rPr>
                <w:color w:val="7F0055"/>
              </w:rPr>
              <w:t>catch</w:t>
            </w:r>
            <w:r>
              <w:rPr>
                <w:color w:val="000000"/>
              </w:rPr>
              <w:t xml:space="preserve"> (InterruptedException </w:t>
            </w:r>
            <w:r>
              <w:rPr>
                <w:color w:val="6A3E3E"/>
              </w:rPr>
              <w:t>e</w:t>
            </w:r>
            <w:r>
              <w:rPr>
                <w:color w:val="000000"/>
              </w:rPr>
              <w:t>) {</w:t>
            </w:r>
          </w:p>
          <w:p w14:paraId="78C2DA91" w14:textId="77777777" w:rsidR="00135C49" w:rsidRDefault="00135C49" w:rsidP="00135C49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"%s: interrupted\n"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);</w:t>
            </w:r>
          </w:p>
          <w:p w14:paraId="6647E42F" w14:textId="77777777" w:rsidR="00135C49" w:rsidRDefault="00135C49" w:rsidP="00135C49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6F09D47C" w14:textId="77777777" w:rsidR="00135C49" w:rsidRDefault="00135C49" w:rsidP="00135C49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"%s: stoped\n"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);</w:t>
            </w:r>
          </w:p>
          <w:p w14:paraId="67298B16" w14:textId="77777777" w:rsidR="00135C49" w:rsidRDefault="00135C49" w:rsidP="00135C49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3FC9B684" w14:textId="77777777" w:rsidR="00135C49" w:rsidRDefault="00135C49" w:rsidP="00135C49">
            <w:pPr>
              <w:pStyle w:val="a1"/>
            </w:pPr>
            <w:r>
              <w:rPr>
                <w:color w:val="000000"/>
              </w:rPr>
              <w:t>}</w:t>
            </w:r>
          </w:p>
          <w:p w14:paraId="386BB288" w14:textId="77777777" w:rsidR="00135C49" w:rsidRDefault="00135C49" w:rsidP="00135C49">
            <w:pPr>
              <w:pStyle w:val="a1"/>
            </w:pPr>
          </w:p>
          <w:p w14:paraId="16ACD750" w14:textId="77777777" w:rsidR="00135C49" w:rsidRDefault="00135C49" w:rsidP="00135C49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Example01 {</w:t>
            </w:r>
          </w:p>
          <w:p w14:paraId="7FCCCB9C" w14:textId="77777777" w:rsidR="00135C49" w:rsidRDefault="00135C49" w:rsidP="00135C49">
            <w:pPr>
              <w:pStyle w:val="a1"/>
            </w:pPr>
          </w:p>
          <w:p w14:paraId="6EAC1EAC" w14:textId="77777777" w:rsidR="00135C49" w:rsidRDefault="00135C49" w:rsidP="00135C49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[]) {</w:t>
            </w:r>
          </w:p>
          <w:p w14:paraId="5C21A831" w14:textId="77777777" w:rsidR="00135C49" w:rsidRDefault="00135C49" w:rsidP="00135C49">
            <w:pPr>
              <w:pStyle w:val="a1"/>
            </w:pPr>
            <w:r>
              <w:rPr>
                <w:color w:val="000000"/>
              </w:rPr>
              <w:t xml:space="preserve">        Thread </w:t>
            </w:r>
            <w:r>
              <w:rPr>
                <w:color w:val="6A3E3E"/>
              </w:rPr>
              <w:t>threadOne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ThreadA(</w:t>
            </w:r>
            <w:r>
              <w:rPr>
                <w:color w:val="2A00FF"/>
              </w:rPr>
              <w:t>"one"</w:t>
            </w:r>
            <w:r>
              <w:rPr>
                <w:color w:val="000000"/>
              </w:rPr>
              <w:t>);</w:t>
            </w:r>
          </w:p>
          <w:p w14:paraId="123E3572" w14:textId="77777777" w:rsidR="00135C49" w:rsidRDefault="00135C49" w:rsidP="00135C49">
            <w:pPr>
              <w:pStyle w:val="a1"/>
            </w:pPr>
            <w:r>
              <w:rPr>
                <w:color w:val="000000"/>
              </w:rPr>
              <w:t xml:space="preserve">        Thread </w:t>
            </w:r>
            <w:r>
              <w:rPr>
                <w:color w:val="6A3E3E"/>
              </w:rPr>
              <w:t>threadTwo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ThreadA(</w:t>
            </w:r>
            <w:r>
              <w:rPr>
                <w:color w:val="2A00FF"/>
              </w:rPr>
              <w:t>"two"</w:t>
            </w:r>
            <w:r>
              <w:rPr>
                <w:color w:val="000000"/>
              </w:rPr>
              <w:t>);</w:t>
            </w:r>
          </w:p>
          <w:p w14:paraId="7795217D" w14:textId="77777777" w:rsidR="00135C49" w:rsidRDefault="00135C49" w:rsidP="00135C49">
            <w:pPr>
              <w:pStyle w:val="a1"/>
            </w:pPr>
            <w:r>
              <w:rPr>
                <w:color w:val="000000"/>
              </w:rPr>
              <w:t xml:space="preserve">        Thread </w:t>
            </w:r>
            <w:r>
              <w:rPr>
                <w:color w:val="6A3E3E"/>
              </w:rPr>
              <w:t>threadThree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ThreadA(</w:t>
            </w:r>
            <w:r>
              <w:rPr>
                <w:color w:val="2A00FF"/>
              </w:rPr>
              <w:t>"three"</w:t>
            </w:r>
            <w:r>
              <w:rPr>
                <w:color w:val="000000"/>
              </w:rPr>
              <w:t>);</w:t>
            </w:r>
          </w:p>
          <w:p w14:paraId="2F32B8C4" w14:textId="77777777" w:rsidR="00135C49" w:rsidRDefault="00135C49" w:rsidP="00135C4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threadOne</w:t>
            </w:r>
            <w:r>
              <w:rPr>
                <w:color w:val="000000"/>
              </w:rPr>
              <w:t>.start();</w:t>
            </w:r>
          </w:p>
          <w:p w14:paraId="47E6F086" w14:textId="77777777" w:rsidR="00135C49" w:rsidRDefault="00135C49" w:rsidP="00135C4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threadTwo</w:t>
            </w:r>
            <w:r>
              <w:rPr>
                <w:color w:val="000000"/>
              </w:rPr>
              <w:t>.start();</w:t>
            </w:r>
          </w:p>
          <w:p w14:paraId="01A61CCD" w14:textId="77777777" w:rsidR="00135C49" w:rsidRDefault="00135C49" w:rsidP="00135C49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threadThree</w:t>
            </w:r>
            <w:r>
              <w:rPr>
                <w:color w:val="000000"/>
              </w:rPr>
              <w:t>.start();</w:t>
            </w:r>
          </w:p>
          <w:p w14:paraId="5CAB88F6" w14:textId="77777777" w:rsidR="00135C49" w:rsidRDefault="00135C49" w:rsidP="00135C49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3BB230D1" w14:textId="77777777" w:rsidR="00135C49" w:rsidRDefault="00135C49" w:rsidP="00135C49">
            <w:pPr>
              <w:pStyle w:val="a1"/>
            </w:pPr>
            <w:r>
              <w:rPr>
                <w:color w:val="000000"/>
              </w:rPr>
              <w:t>}</w:t>
            </w:r>
          </w:p>
          <w:p w14:paraId="3E079300" w14:textId="77777777" w:rsidR="00135C49" w:rsidRPr="00E5543B" w:rsidRDefault="00135C49" w:rsidP="00135C49">
            <w:pPr>
              <w:pStyle w:val="a1"/>
            </w:pPr>
          </w:p>
        </w:tc>
      </w:tr>
    </w:tbl>
    <w:p w14:paraId="4CDB288E" w14:textId="77777777" w:rsidR="00135C49" w:rsidRPr="00135C49" w:rsidRDefault="00135C49" w:rsidP="00135C49"/>
    <w:p w14:paraId="0EAFBEB5" w14:textId="7B0356E4" w:rsidR="0009120A" w:rsidRDefault="0009120A" w:rsidP="0045738A"/>
    <w:p w14:paraId="4A2968E1" w14:textId="27D57B2E" w:rsidR="00BD08FB" w:rsidRDefault="00BD08FB" w:rsidP="0045738A">
      <w:r>
        <w:rPr>
          <w:rFonts w:hint="eastAsia"/>
        </w:rPr>
        <w:t>줄3</w:t>
      </w:r>
      <w:r>
        <w:t>6</w:t>
      </w:r>
      <w:r>
        <w:rPr>
          <w:rFonts w:hint="eastAsia"/>
        </w:rPr>
        <w:t>까지 실행 흐름은 메인 스레드 하나 뿐이다.</w:t>
      </w:r>
    </w:p>
    <w:p w14:paraId="43E355A6" w14:textId="77777777" w:rsidR="00451959" w:rsidRDefault="00451959" w:rsidP="0045738A"/>
    <w:p w14:paraId="5CE28E70" w14:textId="6E710DB2" w:rsidR="00451959" w:rsidRDefault="00BD08FB" w:rsidP="0045738A">
      <w:r>
        <w:rPr>
          <w:rFonts w:hint="eastAsia"/>
        </w:rPr>
        <w:t xml:space="preserve">줄37에서 </w:t>
      </w:r>
      <w:r>
        <w:t xml:space="preserve">start </w:t>
      </w:r>
      <w:r>
        <w:rPr>
          <w:rFonts w:hint="eastAsia"/>
        </w:rPr>
        <w:t>메소드를 호출하면 실행 흐름이 하나</w:t>
      </w:r>
      <w:r w:rsidR="00451959">
        <w:rPr>
          <w:rFonts w:hint="eastAsia"/>
        </w:rPr>
        <w:t xml:space="preserve"> 더</w:t>
      </w:r>
      <w:r>
        <w:rPr>
          <w:rFonts w:hint="eastAsia"/>
        </w:rPr>
        <w:t xml:space="preserve"> 생성된다. 새로 생성된 실행</w:t>
      </w:r>
      <w:r w:rsidR="00451959">
        <w:rPr>
          <w:rFonts w:hint="eastAsia"/>
        </w:rPr>
        <w:t xml:space="preserve"> </w:t>
      </w:r>
      <w:r>
        <w:rPr>
          <w:rFonts w:hint="eastAsia"/>
        </w:rPr>
        <w:t xml:space="preserve">흐름은 </w:t>
      </w:r>
      <w:r>
        <w:t xml:space="preserve">threadOne </w:t>
      </w:r>
      <w:r>
        <w:rPr>
          <w:rFonts w:hint="eastAsia"/>
        </w:rPr>
        <w:t xml:space="preserve">객체의 </w:t>
      </w:r>
      <w:r>
        <w:t xml:space="preserve">run </w:t>
      </w:r>
      <w:r>
        <w:rPr>
          <w:rFonts w:hint="eastAsia"/>
        </w:rPr>
        <w:t>메소드를 실행한다.</w:t>
      </w:r>
      <w:r w:rsidR="00451959">
        <w:t xml:space="preserve"> run </w:t>
      </w:r>
      <w:r w:rsidR="00451959">
        <w:rPr>
          <w:rFonts w:hint="eastAsia"/>
        </w:rPr>
        <w:t>메소드에서 리턴되면 새 실행 흐름은 종료된다.</w:t>
      </w:r>
    </w:p>
    <w:p w14:paraId="3822AFD0" w14:textId="343D0857" w:rsidR="00451959" w:rsidRDefault="00451959" w:rsidP="0045738A">
      <w:r>
        <w:rPr>
          <w:rFonts w:hint="eastAsia"/>
        </w:rPr>
        <w:t xml:space="preserve">새 실행 흐름이 </w:t>
      </w:r>
      <w:r>
        <w:t xml:space="preserve">run </w:t>
      </w:r>
      <w:r>
        <w:rPr>
          <w:rFonts w:hint="eastAsia"/>
        </w:rPr>
        <w:t>메소드를 실행하고 있을 때, 메인 스레드는 그</w:t>
      </w:r>
      <w:r>
        <w:t xml:space="preserve"> </w:t>
      </w:r>
      <w:r>
        <w:rPr>
          <w:rFonts w:hint="eastAsia"/>
        </w:rPr>
        <w:t>다음</w:t>
      </w:r>
      <w:r>
        <w:t xml:space="preserve"> </w:t>
      </w:r>
      <w:r>
        <w:rPr>
          <w:rFonts w:hint="eastAsia"/>
        </w:rPr>
        <w:t>줄38로 넘어간다.</w:t>
      </w:r>
    </w:p>
    <w:p w14:paraId="2475CA8C" w14:textId="77777777" w:rsidR="00451959" w:rsidRPr="00451959" w:rsidRDefault="00451959" w:rsidP="0045738A"/>
    <w:p w14:paraId="55B48EB2" w14:textId="07C494D6" w:rsidR="00451959" w:rsidRDefault="00451959" w:rsidP="00451959">
      <w:r>
        <w:rPr>
          <w:rFonts w:hint="eastAsia"/>
        </w:rPr>
        <w:t xml:space="preserve">줄38에서 </w:t>
      </w:r>
      <w:r>
        <w:t xml:space="preserve">start </w:t>
      </w:r>
      <w:r>
        <w:rPr>
          <w:rFonts w:hint="eastAsia"/>
        </w:rPr>
        <w:t xml:space="preserve">메소드를 호출하면 실행 흐름이 하나 더 생성된다. 새로 생성된 실행 흐름은 </w:t>
      </w:r>
      <w:r>
        <w:t xml:space="preserve">threadTwo </w:t>
      </w:r>
      <w:r>
        <w:rPr>
          <w:rFonts w:hint="eastAsia"/>
        </w:rPr>
        <w:t xml:space="preserve">객체의 </w:t>
      </w:r>
      <w:r>
        <w:t xml:space="preserve">run </w:t>
      </w:r>
      <w:r>
        <w:rPr>
          <w:rFonts w:hint="eastAsia"/>
        </w:rPr>
        <w:t>메소드를 실행한다.</w:t>
      </w:r>
      <w:r>
        <w:t xml:space="preserve"> run </w:t>
      </w:r>
      <w:r>
        <w:rPr>
          <w:rFonts w:hint="eastAsia"/>
        </w:rPr>
        <w:t>메소드에서 리턴되면 새 실행 흐름은 종료된다.</w:t>
      </w:r>
    </w:p>
    <w:p w14:paraId="6E1AFA0B" w14:textId="440C856D" w:rsidR="00451959" w:rsidRDefault="00451959" w:rsidP="00451959">
      <w:r>
        <w:rPr>
          <w:rFonts w:hint="eastAsia"/>
        </w:rPr>
        <w:t xml:space="preserve">새 실행 흐름이 </w:t>
      </w:r>
      <w:r>
        <w:t xml:space="preserve">run </w:t>
      </w:r>
      <w:r>
        <w:rPr>
          <w:rFonts w:hint="eastAsia"/>
        </w:rPr>
        <w:t>메소드를 실행하고 있을 때, 메인 스레드는 그</w:t>
      </w:r>
      <w:r>
        <w:t xml:space="preserve"> </w:t>
      </w:r>
      <w:r>
        <w:rPr>
          <w:rFonts w:hint="eastAsia"/>
        </w:rPr>
        <w:t>다음</w:t>
      </w:r>
      <w:r>
        <w:t xml:space="preserve"> </w:t>
      </w:r>
      <w:r>
        <w:rPr>
          <w:rFonts w:hint="eastAsia"/>
        </w:rPr>
        <w:t>줄3</w:t>
      </w:r>
      <w:r>
        <w:t>9</w:t>
      </w:r>
      <w:r>
        <w:rPr>
          <w:rFonts w:hint="eastAsia"/>
        </w:rPr>
        <w:t>로 넘어간다.</w:t>
      </w:r>
    </w:p>
    <w:p w14:paraId="1BF76B17" w14:textId="77777777" w:rsidR="00451959" w:rsidRPr="00451959" w:rsidRDefault="00451959" w:rsidP="00451959"/>
    <w:p w14:paraId="7DD404D4" w14:textId="4EDFC437" w:rsidR="00451959" w:rsidRDefault="00451959" w:rsidP="00451959">
      <w:r>
        <w:rPr>
          <w:rFonts w:hint="eastAsia"/>
        </w:rPr>
        <w:t>줄3</w:t>
      </w:r>
      <w:r>
        <w:t>9</w:t>
      </w:r>
      <w:r>
        <w:rPr>
          <w:rFonts w:hint="eastAsia"/>
        </w:rPr>
        <w:t xml:space="preserve">에서 </w:t>
      </w:r>
      <w:r>
        <w:t xml:space="preserve">start </w:t>
      </w:r>
      <w:r>
        <w:rPr>
          <w:rFonts w:hint="eastAsia"/>
        </w:rPr>
        <w:t xml:space="preserve">메소드를 호출하면 실행 흐름이 하나 더 생성된다. 새로 생성된 실행 흐름은 </w:t>
      </w:r>
      <w:r>
        <w:t>threadT</w:t>
      </w:r>
      <w:r>
        <w:rPr>
          <w:rFonts w:hint="eastAsia"/>
        </w:rPr>
        <w:t>htree</w:t>
      </w:r>
      <w:r>
        <w:t xml:space="preserve"> </w:t>
      </w:r>
      <w:r>
        <w:rPr>
          <w:rFonts w:hint="eastAsia"/>
        </w:rPr>
        <w:t xml:space="preserve">객체의 </w:t>
      </w:r>
      <w:r>
        <w:t xml:space="preserve">run </w:t>
      </w:r>
      <w:r>
        <w:rPr>
          <w:rFonts w:hint="eastAsia"/>
        </w:rPr>
        <w:t>메소드를 실행한다.</w:t>
      </w:r>
      <w:r>
        <w:t xml:space="preserve"> run </w:t>
      </w:r>
      <w:r>
        <w:rPr>
          <w:rFonts w:hint="eastAsia"/>
        </w:rPr>
        <w:t>메소드에서 리턴되면 새 실행 흐름은 종료된다.</w:t>
      </w:r>
    </w:p>
    <w:p w14:paraId="670A887D" w14:textId="16198F9F" w:rsidR="00451959" w:rsidRDefault="00451959" w:rsidP="0045738A"/>
    <w:p w14:paraId="6DA79476" w14:textId="7009BA60" w:rsidR="00451959" w:rsidRDefault="00451959" w:rsidP="0045738A">
      <w:r>
        <w:rPr>
          <w:rFonts w:hint="eastAsia"/>
        </w:rPr>
        <w:t>줄40에서 메인 스레드는 종료된다.</w:t>
      </w:r>
    </w:p>
    <w:p w14:paraId="2464315A" w14:textId="77777777" w:rsidR="00BD08FB" w:rsidRDefault="00BD08FB" w:rsidP="0045738A"/>
    <w:p w14:paraId="0733E78B" w14:textId="58EE969F" w:rsidR="0009120A" w:rsidRDefault="008A03AA" w:rsidP="008A03AA">
      <w:pPr>
        <w:pStyle w:val="Heading2"/>
      </w:pPr>
      <w:bookmarkStart w:id="10" w:name="_Toc467535334"/>
      <w:r>
        <w:rPr>
          <w:rFonts w:hint="eastAsia"/>
        </w:rPr>
        <w:t>스레드 생성 방법2</w:t>
      </w:r>
      <w:bookmarkEnd w:id="10"/>
    </w:p>
    <w:p w14:paraId="768BD2EA" w14:textId="49412442" w:rsidR="00451959" w:rsidRDefault="00451959" w:rsidP="008A03AA">
      <w:r>
        <w:rPr>
          <w:rFonts w:hint="eastAsia"/>
        </w:rPr>
        <w:t>Example02.java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4932CD" w:rsidRPr="00E5543B" w14:paraId="7162AB04" w14:textId="77777777" w:rsidTr="008A03AA">
        <w:tc>
          <w:tcPr>
            <w:tcW w:w="426" w:type="dxa"/>
          </w:tcPr>
          <w:p w14:paraId="356122F5" w14:textId="77777777" w:rsidR="004932CD" w:rsidRPr="00E5543B" w:rsidRDefault="004932CD" w:rsidP="004932CD">
            <w:pPr>
              <w:pStyle w:val="a1"/>
            </w:pPr>
            <w:r w:rsidRPr="00E5543B">
              <w:rPr>
                <w:rFonts w:hint="eastAsia"/>
              </w:rPr>
              <w:t>1</w:t>
            </w:r>
          </w:p>
          <w:p w14:paraId="6A86F40F" w14:textId="77777777" w:rsidR="004932CD" w:rsidRPr="00E5543B" w:rsidRDefault="004932CD" w:rsidP="004932CD">
            <w:pPr>
              <w:pStyle w:val="a1"/>
            </w:pPr>
            <w:r w:rsidRPr="00E5543B">
              <w:rPr>
                <w:rFonts w:hint="eastAsia"/>
              </w:rPr>
              <w:t>2</w:t>
            </w:r>
          </w:p>
          <w:p w14:paraId="564DC23C" w14:textId="77777777" w:rsidR="004932CD" w:rsidRPr="00E5543B" w:rsidRDefault="004932CD" w:rsidP="004932CD">
            <w:pPr>
              <w:pStyle w:val="a1"/>
            </w:pPr>
            <w:r w:rsidRPr="00E5543B">
              <w:rPr>
                <w:rFonts w:hint="eastAsia"/>
              </w:rPr>
              <w:t>3</w:t>
            </w:r>
          </w:p>
          <w:p w14:paraId="00214906" w14:textId="77777777" w:rsidR="004932CD" w:rsidRPr="00E5543B" w:rsidRDefault="004932CD" w:rsidP="004932CD">
            <w:pPr>
              <w:pStyle w:val="a1"/>
            </w:pPr>
            <w:r w:rsidRPr="00E5543B">
              <w:rPr>
                <w:rFonts w:hint="eastAsia"/>
              </w:rPr>
              <w:t>4</w:t>
            </w:r>
          </w:p>
          <w:p w14:paraId="17FB1AC3" w14:textId="77777777" w:rsidR="004932CD" w:rsidRPr="00E5543B" w:rsidRDefault="004932CD" w:rsidP="004932CD">
            <w:pPr>
              <w:pStyle w:val="a1"/>
            </w:pPr>
            <w:r w:rsidRPr="00E5543B">
              <w:rPr>
                <w:rFonts w:hint="eastAsia"/>
              </w:rPr>
              <w:t>5</w:t>
            </w:r>
          </w:p>
          <w:p w14:paraId="173E6B6F" w14:textId="77777777" w:rsidR="004932CD" w:rsidRPr="00E5543B" w:rsidRDefault="004932CD" w:rsidP="004932CD">
            <w:pPr>
              <w:pStyle w:val="a1"/>
            </w:pPr>
            <w:r w:rsidRPr="00E5543B">
              <w:rPr>
                <w:rFonts w:hint="eastAsia"/>
              </w:rPr>
              <w:t>6</w:t>
            </w:r>
          </w:p>
          <w:p w14:paraId="50AC32D5" w14:textId="77777777" w:rsidR="004932CD" w:rsidRPr="00E5543B" w:rsidRDefault="004932CD" w:rsidP="004932CD">
            <w:pPr>
              <w:pStyle w:val="a1"/>
            </w:pPr>
            <w:r w:rsidRPr="00E5543B">
              <w:rPr>
                <w:rFonts w:hint="eastAsia"/>
              </w:rPr>
              <w:t>7</w:t>
            </w:r>
          </w:p>
          <w:p w14:paraId="7926F989" w14:textId="77777777" w:rsidR="004932CD" w:rsidRPr="00E5543B" w:rsidRDefault="004932CD" w:rsidP="004932CD">
            <w:pPr>
              <w:pStyle w:val="a1"/>
            </w:pPr>
            <w:r w:rsidRPr="00E5543B">
              <w:rPr>
                <w:rFonts w:hint="eastAsia"/>
              </w:rPr>
              <w:t>8</w:t>
            </w:r>
          </w:p>
          <w:p w14:paraId="673FFF38" w14:textId="77777777" w:rsidR="004932CD" w:rsidRPr="00E5543B" w:rsidRDefault="004932CD" w:rsidP="004932CD">
            <w:pPr>
              <w:pStyle w:val="a1"/>
            </w:pPr>
            <w:r w:rsidRPr="00E5543B">
              <w:rPr>
                <w:rFonts w:hint="eastAsia"/>
              </w:rPr>
              <w:t>9</w:t>
            </w:r>
          </w:p>
          <w:p w14:paraId="1D2EEA54" w14:textId="77777777" w:rsidR="004932CD" w:rsidRPr="00E5543B" w:rsidRDefault="004932CD" w:rsidP="004932CD">
            <w:pPr>
              <w:pStyle w:val="a1"/>
            </w:pPr>
            <w:r w:rsidRPr="00E5543B">
              <w:rPr>
                <w:rFonts w:hint="eastAsia"/>
              </w:rPr>
              <w:t>10</w:t>
            </w:r>
          </w:p>
          <w:p w14:paraId="2BE049F8" w14:textId="77777777" w:rsidR="004932CD" w:rsidRPr="00E5543B" w:rsidRDefault="004932CD" w:rsidP="004932CD">
            <w:pPr>
              <w:pStyle w:val="a1"/>
            </w:pPr>
            <w:r w:rsidRPr="00E5543B">
              <w:rPr>
                <w:rFonts w:hint="eastAsia"/>
              </w:rPr>
              <w:t>11</w:t>
            </w:r>
          </w:p>
          <w:p w14:paraId="56828470" w14:textId="77777777" w:rsidR="004932CD" w:rsidRPr="00E5543B" w:rsidRDefault="004932CD" w:rsidP="004932CD">
            <w:pPr>
              <w:pStyle w:val="a1"/>
            </w:pPr>
            <w:r w:rsidRPr="00E5543B">
              <w:rPr>
                <w:rFonts w:hint="eastAsia"/>
              </w:rPr>
              <w:t>12</w:t>
            </w:r>
          </w:p>
          <w:p w14:paraId="681F9241" w14:textId="77777777" w:rsidR="004932CD" w:rsidRPr="00E5543B" w:rsidRDefault="004932CD" w:rsidP="004932CD">
            <w:pPr>
              <w:pStyle w:val="a1"/>
            </w:pPr>
            <w:r w:rsidRPr="00E5543B">
              <w:rPr>
                <w:rFonts w:hint="eastAsia"/>
              </w:rPr>
              <w:t>13</w:t>
            </w:r>
          </w:p>
          <w:p w14:paraId="1E3AB217" w14:textId="77777777" w:rsidR="004932CD" w:rsidRPr="00E5543B" w:rsidRDefault="004932CD" w:rsidP="004932CD">
            <w:pPr>
              <w:pStyle w:val="a1"/>
            </w:pPr>
            <w:r w:rsidRPr="00E5543B">
              <w:rPr>
                <w:rFonts w:hint="eastAsia"/>
              </w:rPr>
              <w:t>14</w:t>
            </w:r>
          </w:p>
          <w:p w14:paraId="4CCED41A" w14:textId="77777777" w:rsidR="004932CD" w:rsidRPr="00E5543B" w:rsidRDefault="004932CD" w:rsidP="004932CD">
            <w:pPr>
              <w:pStyle w:val="a1"/>
            </w:pPr>
            <w:r w:rsidRPr="00E5543B">
              <w:rPr>
                <w:rFonts w:hint="eastAsia"/>
              </w:rPr>
              <w:t>15</w:t>
            </w:r>
          </w:p>
          <w:p w14:paraId="35ABC8AE" w14:textId="77777777" w:rsidR="004932CD" w:rsidRPr="00E5543B" w:rsidRDefault="004932CD" w:rsidP="004932CD">
            <w:pPr>
              <w:pStyle w:val="a1"/>
            </w:pPr>
            <w:r w:rsidRPr="00E5543B">
              <w:rPr>
                <w:rFonts w:hint="eastAsia"/>
              </w:rPr>
              <w:t>16</w:t>
            </w:r>
          </w:p>
          <w:p w14:paraId="1A3E8FE2" w14:textId="77777777" w:rsidR="004932CD" w:rsidRPr="00E5543B" w:rsidRDefault="004932CD" w:rsidP="004932CD">
            <w:pPr>
              <w:pStyle w:val="a1"/>
            </w:pPr>
            <w:r w:rsidRPr="00E5543B">
              <w:rPr>
                <w:rFonts w:hint="eastAsia"/>
              </w:rPr>
              <w:t>17</w:t>
            </w:r>
          </w:p>
          <w:p w14:paraId="6D228E51" w14:textId="77777777" w:rsidR="004932CD" w:rsidRPr="00E5543B" w:rsidRDefault="004932CD" w:rsidP="004932CD">
            <w:pPr>
              <w:pStyle w:val="a1"/>
            </w:pPr>
            <w:r w:rsidRPr="00E5543B">
              <w:rPr>
                <w:rFonts w:hint="eastAsia"/>
              </w:rPr>
              <w:t>18</w:t>
            </w:r>
          </w:p>
          <w:p w14:paraId="61BAA2A0" w14:textId="77777777" w:rsidR="004932CD" w:rsidRPr="00E5543B" w:rsidRDefault="004932CD" w:rsidP="004932CD">
            <w:pPr>
              <w:pStyle w:val="a1"/>
            </w:pPr>
            <w:r w:rsidRPr="00E5543B">
              <w:rPr>
                <w:rFonts w:hint="eastAsia"/>
              </w:rPr>
              <w:t>19</w:t>
            </w:r>
          </w:p>
          <w:p w14:paraId="4FFDAEDD" w14:textId="77777777" w:rsidR="004932CD" w:rsidRPr="00E5543B" w:rsidRDefault="004932CD" w:rsidP="004932CD">
            <w:pPr>
              <w:pStyle w:val="a1"/>
            </w:pPr>
            <w:r w:rsidRPr="00E5543B">
              <w:rPr>
                <w:rFonts w:hint="eastAsia"/>
              </w:rPr>
              <w:t>20</w:t>
            </w:r>
          </w:p>
          <w:p w14:paraId="522A2CDA" w14:textId="77777777" w:rsidR="004932CD" w:rsidRPr="00E5543B" w:rsidRDefault="004932CD" w:rsidP="004932CD">
            <w:pPr>
              <w:pStyle w:val="a1"/>
            </w:pPr>
            <w:r w:rsidRPr="00E5543B">
              <w:rPr>
                <w:rFonts w:hint="eastAsia"/>
              </w:rPr>
              <w:t>21</w:t>
            </w:r>
          </w:p>
          <w:p w14:paraId="3707757F" w14:textId="77777777" w:rsidR="004932CD" w:rsidRPr="00E5543B" w:rsidRDefault="004932CD" w:rsidP="004932CD">
            <w:pPr>
              <w:pStyle w:val="a1"/>
            </w:pPr>
            <w:r w:rsidRPr="00E5543B">
              <w:rPr>
                <w:rFonts w:hint="eastAsia"/>
              </w:rPr>
              <w:t>22</w:t>
            </w:r>
          </w:p>
          <w:p w14:paraId="34335BDC" w14:textId="77777777" w:rsidR="004932CD" w:rsidRPr="00E5543B" w:rsidRDefault="004932CD" w:rsidP="004932CD">
            <w:pPr>
              <w:pStyle w:val="a1"/>
            </w:pPr>
            <w:r w:rsidRPr="00E5543B">
              <w:rPr>
                <w:rFonts w:hint="eastAsia"/>
              </w:rPr>
              <w:t>23</w:t>
            </w:r>
          </w:p>
          <w:p w14:paraId="3157CEC8" w14:textId="77777777" w:rsidR="004932CD" w:rsidRPr="00E5543B" w:rsidRDefault="004932CD" w:rsidP="004932CD">
            <w:pPr>
              <w:pStyle w:val="a1"/>
            </w:pPr>
            <w:r w:rsidRPr="00E5543B">
              <w:rPr>
                <w:rFonts w:hint="eastAsia"/>
              </w:rPr>
              <w:t>24</w:t>
            </w:r>
          </w:p>
          <w:p w14:paraId="10A4898E" w14:textId="77777777" w:rsidR="004932CD" w:rsidRPr="00E5543B" w:rsidRDefault="004932CD" w:rsidP="004932CD">
            <w:pPr>
              <w:pStyle w:val="a1"/>
            </w:pPr>
            <w:r w:rsidRPr="00E5543B">
              <w:rPr>
                <w:rFonts w:hint="eastAsia"/>
              </w:rPr>
              <w:t>25</w:t>
            </w:r>
          </w:p>
          <w:p w14:paraId="133DB739" w14:textId="77777777" w:rsidR="004932CD" w:rsidRPr="00E5543B" w:rsidRDefault="004932CD" w:rsidP="004932CD">
            <w:pPr>
              <w:pStyle w:val="a1"/>
            </w:pPr>
            <w:r w:rsidRPr="00E5543B">
              <w:rPr>
                <w:rFonts w:hint="eastAsia"/>
              </w:rPr>
              <w:t>26</w:t>
            </w:r>
          </w:p>
          <w:p w14:paraId="41AAC6BF" w14:textId="77777777" w:rsidR="004932CD" w:rsidRPr="00E5543B" w:rsidRDefault="004932CD" w:rsidP="004932CD">
            <w:pPr>
              <w:pStyle w:val="a1"/>
            </w:pPr>
            <w:r w:rsidRPr="00E5543B">
              <w:rPr>
                <w:rFonts w:hint="eastAsia"/>
              </w:rPr>
              <w:t>27</w:t>
            </w:r>
          </w:p>
          <w:p w14:paraId="4F975A56" w14:textId="77777777" w:rsidR="004932CD" w:rsidRPr="00E5543B" w:rsidRDefault="004932CD" w:rsidP="004932CD">
            <w:pPr>
              <w:pStyle w:val="a1"/>
            </w:pPr>
            <w:r w:rsidRPr="00E5543B">
              <w:rPr>
                <w:rFonts w:hint="eastAsia"/>
              </w:rPr>
              <w:t>28</w:t>
            </w:r>
          </w:p>
          <w:p w14:paraId="7C7183FC" w14:textId="77777777" w:rsidR="004932CD" w:rsidRPr="00E5543B" w:rsidRDefault="004932CD" w:rsidP="004932CD">
            <w:pPr>
              <w:pStyle w:val="a1"/>
            </w:pPr>
            <w:r w:rsidRPr="00E5543B">
              <w:rPr>
                <w:rFonts w:hint="eastAsia"/>
              </w:rPr>
              <w:t>29</w:t>
            </w:r>
          </w:p>
          <w:p w14:paraId="29E14638" w14:textId="77777777" w:rsidR="004932CD" w:rsidRPr="00E5543B" w:rsidRDefault="004932CD" w:rsidP="004932CD">
            <w:pPr>
              <w:pStyle w:val="a1"/>
            </w:pPr>
            <w:r w:rsidRPr="00E5543B">
              <w:rPr>
                <w:rFonts w:hint="eastAsia"/>
              </w:rPr>
              <w:t>30</w:t>
            </w:r>
          </w:p>
          <w:p w14:paraId="424FACEF" w14:textId="77777777" w:rsidR="004932CD" w:rsidRPr="00E5543B" w:rsidRDefault="004932CD" w:rsidP="004932CD">
            <w:pPr>
              <w:pStyle w:val="a1"/>
            </w:pPr>
            <w:r w:rsidRPr="00E5543B">
              <w:rPr>
                <w:rFonts w:hint="eastAsia"/>
              </w:rPr>
              <w:t>31</w:t>
            </w:r>
          </w:p>
          <w:p w14:paraId="05AA1775" w14:textId="77777777" w:rsidR="004932CD" w:rsidRPr="00E5543B" w:rsidRDefault="004932CD" w:rsidP="004932CD">
            <w:pPr>
              <w:pStyle w:val="a1"/>
            </w:pPr>
            <w:r w:rsidRPr="00E5543B">
              <w:rPr>
                <w:rFonts w:hint="eastAsia"/>
              </w:rPr>
              <w:t>32</w:t>
            </w:r>
          </w:p>
          <w:p w14:paraId="695293AE" w14:textId="77777777" w:rsidR="004932CD" w:rsidRPr="00E5543B" w:rsidRDefault="004932CD" w:rsidP="004932CD">
            <w:pPr>
              <w:pStyle w:val="a1"/>
            </w:pPr>
            <w:r w:rsidRPr="00E5543B">
              <w:rPr>
                <w:rFonts w:hint="eastAsia"/>
              </w:rPr>
              <w:t>33</w:t>
            </w:r>
          </w:p>
          <w:p w14:paraId="1FF8728C" w14:textId="77777777" w:rsidR="004932CD" w:rsidRPr="00E5543B" w:rsidRDefault="004932CD" w:rsidP="004932CD">
            <w:pPr>
              <w:pStyle w:val="a1"/>
            </w:pPr>
            <w:r w:rsidRPr="00E5543B">
              <w:rPr>
                <w:rFonts w:hint="eastAsia"/>
              </w:rPr>
              <w:t>34</w:t>
            </w:r>
          </w:p>
          <w:p w14:paraId="194F33C3" w14:textId="77777777" w:rsidR="004932CD" w:rsidRPr="00E5543B" w:rsidRDefault="004932CD" w:rsidP="004932CD">
            <w:pPr>
              <w:pStyle w:val="a1"/>
            </w:pPr>
            <w:r w:rsidRPr="00E5543B">
              <w:rPr>
                <w:rFonts w:hint="eastAsia"/>
              </w:rPr>
              <w:t>35</w:t>
            </w:r>
          </w:p>
          <w:p w14:paraId="0E817D96" w14:textId="77777777" w:rsidR="004932CD" w:rsidRPr="00E5543B" w:rsidRDefault="004932CD" w:rsidP="004932CD">
            <w:pPr>
              <w:pStyle w:val="a1"/>
            </w:pPr>
            <w:r w:rsidRPr="00E5543B">
              <w:rPr>
                <w:rFonts w:hint="eastAsia"/>
              </w:rPr>
              <w:t>36</w:t>
            </w:r>
          </w:p>
          <w:p w14:paraId="18BB8A62" w14:textId="77777777" w:rsidR="004932CD" w:rsidRPr="00E5543B" w:rsidRDefault="004932CD" w:rsidP="004932CD">
            <w:pPr>
              <w:pStyle w:val="a1"/>
            </w:pPr>
            <w:r w:rsidRPr="00E5543B">
              <w:rPr>
                <w:rFonts w:hint="eastAsia"/>
              </w:rPr>
              <w:t>37</w:t>
            </w:r>
          </w:p>
          <w:p w14:paraId="6DB88F7D" w14:textId="77777777" w:rsidR="004932CD" w:rsidRPr="00E5543B" w:rsidRDefault="004932CD" w:rsidP="004932CD">
            <w:pPr>
              <w:pStyle w:val="a1"/>
            </w:pPr>
            <w:r w:rsidRPr="00E5543B">
              <w:rPr>
                <w:rFonts w:hint="eastAsia"/>
              </w:rPr>
              <w:t>38</w:t>
            </w:r>
          </w:p>
          <w:p w14:paraId="5C65AFF6" w14:textId="77777777" w:rsidR="004932CD" w:rsidRPr="00E5543B" w:rsidRDefault="004932CD" w:rsidP="004932CD">
            <w:pPr>
              <w:pStyle w:val="a1"/>
            </w:pPr>
            <w:r w:rsidRPr="00E5543B">
              <w:rPr>
                <w:rFonts w:hint="eastAsia"/>
              </w:rPr>
              <w:t>39</w:t>
            </w:r>
          </w:p>
          <w:p w14:paraId="441C4C74" w14:textId="77777777" w:rsidR="004932CD" w:rsidRPr="00E5543B" w:rsidRDefault="004932CD" w:rsidP="004932CD">
            <w:pPr>
              <w:pStyle w:val="a1"/>
            </w:pPr>
            <w:r w:rsidRPr="00E5543B">
              <w:rPr>
                <w:rFonts w:hint="eastAsia"/>
              </w:rPr>
              <w:t>40</w:t>
            </w:r>
          </w:p>
          <w:p w14:paraId="0CADE10D" w14:textId="77777777" w:rsidR="004932CD" w:rsidRPr="00E5543B" w:rsidRDefault="004932CD" w:rsidP="004932CD">
            <w:pPr>
              <w:pStyle w:val="a1"/>
            </w:pPr>
            <w:r w:rsidRPr="00E5543B">
              <w:rPr>
                <w:rFonts w:hint="eastAsia"/>
              </w:rPr>
              <w:t>41</w:t>
            </w:r>
          </w:p>
          <w:p w14:paraId="312A77C3" w14:textId="2ECDB498" w:rsidR="004932CD" w:rsidRPr="00E5543B" w:rsidRDefault="004932CD" w:rsidP="004932CD">
            <w:pPr>
              <w:pStyle w:val="a1"/>
            </w:pPr>
          </w:p>
        </w:tc>
        <w:tc>
          <w:tcPr>
            <w:tcW w:w="10631" w:type="dxa"/>
          </w:tcPr>
          <w:p w14:paraId="19A88DDF" w14:textId="77777777" w:rsidR="004932CD" w:rsidRDefault="004932CD" w:rsidP="004932CD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net.skhu.thread1;</w:t>
            </w:r>
          </w:p>
          <w:p w14:paraId="72575D67" w14:textId="77777777" w:rsidR="004932CD" w:rsidRDefault="004932CD" w:rsidP="004932CD">
            <w:pPr>
              <w:pStyle w:val="a1"/>
            </w:pPr>
          </w:p>
          <w:p w14:paraId="1CA73DDE" w14:textId="77777777" w:rsidR="004932CD" w:rsidRDefault="004932CD" w:rsidP="004932CD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java.util.Random;</w:t>
            </w:r>
          </w:p>
          <w:p w14:paraId="56FD3474" w14:textId="77777777" w:rsidR="004932CD" w:rsidRDefault="004932CD" w:rsidP="004932CD">
            <w:pPr>
              <w:pStyle w:val="a1"/>
            </w:pPr>
          </w:p>
          <w:p w14:paraId="4AD238EE" w14:textId="77777777" w:rsidR="004932CD" w:rsidRDefault="004932CD" w:rsidP="00605514">
            <w:pPr>
              <w:pStyle w:val="a1"/>
              <w:shd w:val="clear" w:color="auto" w:fill="FFFF99"/>
            </w:pPr>
            <w:r w:rsidRPr="00605514">
              <w:rPr>
                <w:color w:val="7F0055"/>
                <w:shd w:val="clear" w:color="auto" w:fill="FFFF99"/>
              </w:rPr>
              <w:t>class</w:t>
            </w:r>
            <w:r w:rsidRPr="00605514">
              <w:rPr>
                <w:color w:val="000000"/>
                <w:shd w:val="clear" w:color="auto" w:fill="FFFF99"/>
              </w:rPr>
              <w:t xml:space="preserve"> RunnableA </w:t>
            </w:r>
            <w:r w:rsidRPr="00605514">
              <w:rPr>
                <w:color w:val="7F0055"/>
                <w:shd w:val="clear" w:color="auto" w:fill="FFFF99"/>
              </w:rPr>
              <w:t>implements</w:t>
            </w:r>
            <w:r w:rsidRPr="00605514">
              <w:rPr>
                <w:color w:val="000000"/>
                <w:shd w:val="clear" w:color="auto" w:fill="FFFF99"/>
              </w:rPr>
              <w:t xml:space="preserve"> Runnable {</w:t>
            </w:r>
          </w:p>
          <w:p w14:paraId="7DDEE6C9" w14:textId="77777777" w:rsidR="004932CD" w:rsidRDefault="004932CD" w:rsidP="004932CD">
            <w:pPr>
              <w:pStyle w:val="a1"/>
            </w:pPr>
          </w:p>
          <w:p w14:paraId="6B48B589" w14:textId="77777777" w:rsidR="004932CD" w:rsidRDefault="004932CD" w:rsidP="004932CD">
            <w:pPr>
              <w:pStyle w:val="a1"/>
            </w:pPr>
            <w:r>
              <w:rPr>
                <w:color w:val="000000"/>
              </w:rPr>
              <w:t xml:space="preserve">    String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;</w:t>
            </w:r>
          </w:p>
          <w:p w14:paraId="5F69472C" w14:textId="77777777" w:rsidR="004932CD" w:rsidRDefault="004932CD" w:rsidP="004932CD">
            <w:pPr>
              <w:pStyle w:val="a1"/>
            </w:pPr>
            <w:r>
              <w:rPr>
                <w:color w:val="000000"/>
              </w:rPr>
              <w:t xml:space="preserve">    Random </w:t>
            </w:r>
            <w:r>
              <w:rPr>
                <w:color w:val="0000C0"/>
              </w:rPr>
              <w:t>random</w:t>
            </w:r>
            <w:r>
              <w:rPr>
                <w:color w:val="000000"/>
              </w:rPr>
              <w:t>;</w:t>
            </w:r>
          </w:p>
          <w:p w14:paraId="64DC4D4E" w14:textId="77777777" w:rsidR="004932CD" w:rsidRDefault="004932CD" w:rsidP="004932CD">
            <w:pPr>
              <w:pStyle w:val="a1"/>
            </w:pPr>
          </w:p>
          <w:p w14:paraId="728E9FDF" w14:textId="77777777" w:rsidR="004932CD" w:rsidRDefault="004932CD" w:rsidP="004932CD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RunnableA(String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>) {</w:t>
            </w:r>
          </w:p>
          <w:p w14:paraId="6498157C" w14:textId="77777777" w:rsidR="004932CD" w:rsidRDefault="004932CD" w:rsidP="004932CD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>;</w:t>
            </w:r>
          </w:p>
          <w:p w14:paraId="397D3068" w14:textId="77777777" w:rsidR="004932CD" w:rsidRDefault="004932CD" w:rsidP="004932CD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random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Random();</w:t>
            </w:r>
          </w:p>
          <w:p w14:paraId="12B6D103" w14:textId="77777777" w:rsidR="004932CD" w:rsidRDefault="004932CD" w:rsidP="004932CD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0A7D21A8" w14:textId="77777777" w:rsidR="004932CD" w:rsidRDefault="004932CD" w:rsidP="004932CD">
            <w:pPr>
              <w:pStyle w:val="a1"/>
            </w:pPr>
          </w:p>
          <w:p w14:paraId="7D80DB08" w14:textId="77777777" w:rsidR="004932CD" w:rsidRDefault="004932CD" w:rsidP="004932CD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14:paraId="535FBA2A" w14:textId="77777777" w:rsidR="004932CD" w:rsidRDefault="004932CD" w:rsidP="004932CD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run() {</w:t>
            </w:r>
          </w:p>
          <w:p w14:paraId="1A75CBA1" w14:textId="77777777" w:rsidR="004932CD" w:rsidRDefault="004932CD" w:rsidP="004932CD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"%s: started\n"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);</w:t>
            </w:r>
          </w:p>
          <w:p w14:paraId="3411A852" w14:textId="77777777" w:rsidR="004932CD" w:rsidRDefault="004932CD" w:rsidP="004932CD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try</w:t>
            </w:r>
            <w:r>
              <w:rPr>
                <w:color w:val="000000"/>
              </w:rPr>
              <w:t xml:space="preserve"> {</w:t>
            </w:r>
          </w:p>
          <w:p w14:paraId="24731A8C" w14:textId="77777777" w:rsidR="004932CD" w:rsidRDefault="004932CD" w:rsidP="004932CD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= 0;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&lt; 100; ++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 {</w:t>
            </w:r>
          </w:p>
          <w:p w14:paraId="6ECE2EA5" w14:textId="77777777" w:rsidR="004932CD" w:rsidRDefault="004932CD" w:rsidP="004932CD">
            <w:pPr>
              <w:pStyle w:val="a1"/>
            </w:pPr>
            <w:r>
              <w:rPr>
                <w:color w:val="000000"/>
              </w:rPr>
              <w:t xml:space="preserve">    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"%s: %d\n"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);</w:t>
            </w:r>
          </w:p>
          <w:p w14:paraId="76E05C36" w14:textId="77777777" w:rsidR="004932CD" w:rsidRDefault="004932CD" w:rsidP="004932CD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mili_second</w:t>
            </w:r>
            <w:r>
              <w:rPr>
                <w:color w:val="000000"/>
              </w:rPr>
              <w:t xml:space="preserve"> = </w:t>
            </w:r>
            <w:r>
              <w:rPr>
                <w:color w:val="0000C0"/>
              </w:rPr>
              <w:t>random</w:t>
            </w:r>
            <w:r>
              <w:rPr>
                <w:color w:val="000000"/>
              </w:rPr>
              <w:t>.nextInt(100);</w:t>
            </w:r>
          </w:p>
          <w:p w14:paraId="183E6F97" w14:textId="77777777" w:rsidR="004932CD" w:rsidRDefault="004932CD" w:rsidP="004932CD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 w:rsidRPr="00D14CFD">
              <w:rPr>
                <w:color w:val="000000"/>
                <w:shd w:val="clear" w:color="auto" w:fill="FFFF99"/>
              </w:rPr>
              <w:t>Thread.sleep</w:t>
            </w:r>
            <w:r>
              <w:rPr>
                <w:color w:val="000000"/>
              </w:rPr>
              <w:t>(</w:t>
            </w:r>
            <w:r>
              <w:rPr>
                <w:color w:val="6A3E3E"/>
              </w:rPr>
              <w:t>mili_second</w:t>
            </w:r>
            <w:r>
              <w:rPr>
                <w:color w:val="000000"/>
              </w:rPr>
              <w:t>);</w:t>
            </w:r>
          </w:p>
          <w:p w14:paraId="2E4BC3F5" w14:textId="77777777" w:rsidR="004932CD" w:rsidRDefault="004932CD" w:rsidP="004932CD">
            <w:pPr>
              <w:pStyle w:val="a1"/>
            </w:pPr>
            <w:r>
              <w:rPr>
                <w:color w:val="000000"/>
              </w:rPr>
              <w:t xml:space="preserve">            }</w:t>
            </w:r>
          </w:p>
          <w:p w14:paraId="2BA94826" w14:textId="77777777" w:rsidR="004932CD" w:rsidRDefault="004932CD" w:rsidP="004932CD">
            <w:pPr>
              <w:pStyle w:val="a1"/>
            </w:pPr>
            <w:r>
              <w:rPr>
                <w:color w:val="000000"/>
              </w:rPr>
              <w:t xml:space="preserve">        } </w:t>
            </w:r>
            <w:r>
              <w:rPr>
                <w:color w:val="7F0055"/>
              </w:rPr>
              <w:t>catch</w:t>
            </w:r>
            <w:r>
              <w:rPr>
                <w:color w:val="000000"/>
              </w:rPr>
              <w:t xml:space="preserve"> (InterruptedException </w:t>
            </w:r>
            <w:r>
              <w:rPr>
                <w:color w:val="6A3E3E"/>
              </w:rPr>
              <w:t>e</w:t>
            </w:r>
            <w:r>
              <w:rPr>
                <w:color w:val="000000"/>
              </w:rPr>
              <w:t>) {</w:t>
            </w:r>
          </w:p>
          <w:p w14:paraId="1841B1D9" w14:textId="77777777" w:rsidR="004932CD" w:rsidRDefault="004932CD" w:rsidP="004932CD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"%s: interrupted\n"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);</w:t>
            </w:r>
          </w:p>
          <w:p w14:paraId="2B5095B8" w14:textId="77777777" w:rsidR="004932CD" w:rsidRDefault="004932CD" w:rsidP="004932CD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4D8C7D0C" w14:textId="77777777" w:rsidR="004932CD" w:rsidRDefault="004932CD" w:rsidP="004932CD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"%s: stoped\n"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);</w:t>
            </w:r>
          </w:p>
          <w:p w14:paraId="21A620F5" w14:textId="77777777" w:rsidR="004932CD" w:rsidRDefault="004932CD" w:rsidP="004932CD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7D4B2A8C" w14:textId="77777777" w:rsidR="004932CD" w:rsidRDefault="004932CD" w:rsidP="004932CD">
            <w:pPr>
              <w:pStyle w:val="a1"/>
            </w:pPr>
            <w:r>
              <w:rPr>
                <w:color w:val="000000"/>
              </w:rPr>
              <w:t>}</w:t>
            </w:r>
          </w:p>
          <w:p w14:paraId="47AC2B01" w14:textId="77777777" w:rsidR="004932CD" w:rsidRDefault="004932CD" w:rsidP="004932CD">
            <w:pPr>
              <w:pStyle w:val="a1"/>
            </w:pPr>
          </w:p>
          <w:p w14:paraId="32FA9FCE" w14:textId="77777777" w:rsidR="004932CD" w:rsidRDefault="004932CD" w:rsidP="004932CD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Example02 {</w:t>
            </w:r>
          </w:p>
          <w:p w14:paraId="53D15E87" w14:textId="77777777" w:rsidR="004932CD" w:rsidRDefault="004932CD" w:rsidP="004932CD">
            <w:pPr>
              <w:pStyle w:val="a1"/>
            </w:pPr>
          </w:p>
          <w:p w14:paraId="22243FD4" w14:textId="77777777" w:rsidR="004932CD" w:rsidRDefault="004932CD" w:rsidP="004932CD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[]) {</w:t>
            </w:r>
          </w:p>
          <w:p w14:paraId="63B1793C" w14:textId="77777777" w:rsidR="004932CD" w:rsidRDefault="004932CD" w:rsidP="00605514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  Thread </w:t>
            </w:r>
            <w:r>
              <w:rPr>
                <w:color w:val="6A3E3E"/>
              </w:rPr>
              <w:t>threadOne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Thread(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RunnableA(</w:t>
            </w:r>
            <w:r>
              <w:rPr>
                <w:color w:val="2A00FF"/>
              </w:rPr>
              <w:t>"one"</w:t>
            </w:r>
            <w:r>
              <w:rPr>
                <w:color w:val="000000"/>
              </w:rPr>
              <w:t>));</w:t>
            </w:r>
          </w:p>
          <w:p w14:paraId="2A84EF1B" w14:textId="77777777" w:rsidR="004932CD" w:rsidRDefault="004932CD" w:rsidP="00605514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  Thread </w:t>
            </w:r>
            <w:r>
              <w:rPr>
                <w:color w:val="6A3E3E"/>
              </w:rPr>
              <w:t>threadTwo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Thread(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RunnableA(</w:t>
            </w:r>
            <w:r>
              <w:rPr>
                <w:color w:val="2A00FF"/>
              </w:rPr>
              <w:t>"two"</w:t>
            </w:r>
            <w:r>
              <w:rPr>
                <w:color w:val="000000"/>
              </w:rPr>
              <w:t>));</w:t>
            </w:r>
          </w:p>
          <w:p w14:paraId="48D59F66" w14:textId="77777777" w:rsidR="004932CD" w:rsidRDefault="004932CD" w:rsidP="00605514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  Thread </w:t>
            </w:r>
            <w:r>
              <w:rPr>
                <w:color w:val="6A3E3E"/>
              </w:rPr>
              <w:t>threadThree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Thread(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RunnableA(</w:t>
            </w:r>
            <w:r>
              <w:rPr>
                <w:color w:val="2A00FF"/>
              </w:rPr>
              <w:t>"three"</w:t>
            </w:r>
            <w:r>
              <w:rPr>
                <w:color w:val="000000"/>
              </w:rPr>
              <w:t>));</w:t>
            </w:r>
          </w:p>
          <w:p w14:paraId="4650D58F" w14:textId="77777777" w:rsidR="004932CD" w:rsidRDefault="004932CD" w:rsidP="004932CD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threadOne</w:t>
            </w:r>
            <w:r>
              <w:rPr>
                <w:color w:val="000000"/>
              </w:rPr>
              <w:t>.start();</w:t>
            </w:r>
          </w:p>
          <w:p w14:paraId="261DB00F" w14:textId="77777777" w:rsidR="004932CD" w:rsidRDefault="004932CD" w:rsidP="004932CD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threadTwo</w:t>
            </w:r>
            <w:r>
              <w:rPr>
                <w:color w:val="000000"/>
              </w:rPr>
              <w:t>.start();</w:t>
            </w:r>
          </w:p>
          <w:p w14:paraId="5BF7F282" w14:textId="77777777" w:rsidR="004932CD" w:rsidRDefault="004932CD" w:rsidP="004932CD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threadThree</w:t>
            </w:r>
            <w:r>
              <w:rPr>
                <w:color w:val="000000"/>
              </w:rPr>
              <w:t>.start();</w:t>
            </w:r>
          </w:p>
          <w:p w14:paraId="521F54DE" w14:textId="77777777" w:rsidR="004932CD" w:rsidRDefault="004932CD" w:rsidP="004932CD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1707BB37" w14:textId="77777777" w:rsidR="004932CD" w:rsidRDefault="004932CD" w:rsidP="004932CD">
            <w:pPr>
              <w:pStyle w:val="a1"/>
            </w:pPr>
            <w:r>
              <w:rPr>
                <w:color w:val="000000"/>
              </w:rPr>
              <w:t>}</w:t>
            </w:r>
          </w:p>
          <w:p w14:paraId="45413387" w14:textId="77777777" w:rsidR="004932CD" w:rsidRPr="00E5543B" w:rsidRDefault="004932CD" w:rsidP="004932CD">
            <w:pPr>
              <w:pStyle w:val="a1"/>
            </w:pPr>
          </w:p>
        </w:tc>
      </w:tr>
    </w:tbl>
    <w:p w14:paraId="6318E226" w14:textId="407E1DF2" w:rsidR="00451959" w:rsidRDefault="00451959" w:rsidP="00451959"/>
    <w:p w14:paraId="414F972B" w14:textId="71576A54" w:rsidR="00C83CBE" w:rsidRDefault="00C83CBE" w:rsidP="00451959"/>
    <w:p w14:paraId="4196FFEB" w14:textId="77777777" w:rsidR="00C83CBE" w:rsidRDefault="00C83CBE" w:rsidP="00451959"/>
    <w:p w14:paraId="05842FAE" w14:textId="02501E5D" w:rsidR="008A03AA" w:rsidRDefault="00E1310A" w:rsidP="00451959">
      <w:r>
        <w:rPr>
          <w:rFonts w:hint="eastAsia"/>
        </w:rPr>
        <w:t xml:space="preserve">Example01 </w:t>
      </w:r>
      <w:r w:rsidR="008A03AA">
        <w:rPr>
          <w:rFonts w:hint="eastAsia"/>
        </w:rPr>
        <w:t>과</w:t>
      </w:r>
      <w:r>
        <w:rPr>
          <w:rFonts w:hint="eastAsia"/>
        </w:rPr>
        <w:t xml:space="preserve"> </w:t>
      </w:r>
      <w:r>
        <w:t xml:space="preserve">Example02 </w:t>
      </w:r>
      <w:r w:rsidR="008A03AA">
        <w:rPr>
          <w:rFonts w:hint="eastAsia"/>
        </w:rPr>
        <w:t xml:space="preserve">의 구현은 </w:t>
      </w:r>
      <w:r w:rsidR="00C83CBE">
        <w:rPr>
          <w:rFonts w:hint="eastAsia"/>
        </w:rPr>
        <w:t>아무</w:t>
      </w:r>
      <w:r w:rsidR="008A03AA">
        <w:rPr>
          <w:rFonts w:hint="eastAsia"/>
        </w:rPr>
        <w:t xml:space="preserve"> 차이가 없다.</w:t>
      </w:r>
    </w:p>
    <w:p w14:paraId="56A97F5F" w14:textId="3BDA3C71" w:rsidR="00C83CBE" w:rsidRDefault="00C83CBE" w:rsidP="00451959">
      <w:r>
        <w:rPr>
          <w:rFonts w:hint="eastAsia"/>
        </w:rPr>
        <w:t>둘 중의 어떤 방식으로 구현해도 된다.</w:t>
      </w:r>
    </w:p>
    <w:p w14:paraId="0A0875E9" w14:textId="77777777" w:rsidR="00E1310A" w:rsidRDefault="00E1310A" w:rsidP="00451959"/>
    <w:p w14:paraId="0CE5673F" w14:textId="1DB6937D" w:rsidR="00E1310A" w:rsidRDefault="00E1310A" w:rsidP="00451959"/>
    <w:p w14:paraId="0044D3CB" w14:textId="21713FCF" w:rsidR="00E1310A" w:rsidRDefault="00E1310A" w:rsidP="00451959"/>
    <w:p w14:paraId="10A9AFFC" w14:textId="085846C4" w:rsidR="00E1310A" w:rsidRDefault="00E1310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AE449A0" w14:textId="46BF73FA" w:rsidR="008A03AA" w:rsidRDefault="008A03AA" w:rsidP="008A03AA">
      <w:pPr>
        <w:pStyle w:val="Heading1"/>
      </w:pPr>
      <w:bookmarkStart w:id="11" w:name="_Toc467535335"/>
      <w:r>
        <w:rPr>
          <w:rFonts w:hint="eastAsia"/>
        </w:rPr>
        <w:lastRenderedPageBreak/>
        <w:t>스레드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 xml:space="preserve"> </w:t>
      </w:r>
      <w:r w:rsidR="00C83CBE">
        <w:rPr>
          <w:rFonts w:hint="eastAsia"/>
        </w:rPr>
        <w:t>시점</w:t>
      </w:r>
      <w:bookmarkEnd w:id="11"/>
    </w:p>
    <w:p w14:paraId="3D9F81BA" w14:textId="7B007062" w:rsidR="00E1310A" w:rsidRDefault="00E1310A" w:rsidP="00E1310A">
      <w:pPr>
        <w:pStyle w:val="Heading2"/>
      </w:pPr>
      <w:bookmarkStart w:id="12" w:name="_Toc467535336"/>
      <w:r>
        <w:rPr>
          <w:rFonts w:hint="eastAsia"/>
        </w:rPr>
        <w:t>Example03.java</w:t>
      </w:r>
      <w:bookmarkEnd w:id="12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E1310A" w:rsidRPr="00E5543B" w14:paraId="1B87BCD2" w14:textId="77777777" w:rsidTr="008A03AA">
        <w:tc>
          <w:tcPr>
            <w:tcW w:w="426" w:type="dxa"/>
          </w:tcPr>
          <w:p w14:paraId="55DDF39F" w14:textId="77777777" w:rsidR="00E1310A" w:rsidRPr="00E5543B" w:rsidRDefault="00E1310A" w:rsidP="00C83CBE">
            <w:pPr>
              <w:pStyle w:val="a1"/>
            </w:pPr>
            <w:r w:rsidRPr="00E5543B">
              <w:rPr>
                <w:rFonts w:hint="eastAsia"/>
              </w:rPr>
              <w:t>1</w:t>
            </w:r>
          </w:p>
          <w:p w14:paraId="3ED80D8D" w14:textId="77777777" w:rsidR="00E1310A" w:rsidRPr="00E5543B" w:rsidRDefault="00E1310A" w:rsidP="00C83CBE">
            <w:pPr>
              <w:pStyle w:val="a1"/>
            </w:pPr>
            <w:r w:rsidRPr="00E5543B">
              <w:rPr>
                <w:rFonts w:hint="eastAsia"/>
              </w:rPr>
              <w:t>2</w:t>
            </w:r>
          </w:p>
          <w:p w14:paraId="018CBE8E" w14:textId="77777777" w:rsidR="00E1310A" w:rsidRPr="00E5543B" w:rsidRDefault="00E1310A" w:rsidP="00C83CBE">
            <w:pPr>
              <w:pStyle w:val="a1"/>
            </w:pPr>
            <w:r w:rsidRPr="00E5543B">
              <w:rPr>
                <w:rFonts w:hint="eastAsia"/>
              </w:rPr>
              <w:t>3</w:t>
            </w:r>
          </w:p>
          <w:p w14:paraId="0F770962" w14:textId="77777777" w:rsidR="00E1310A" w:rsidRPr="00E5543B" w:rsidRDefault="00E1310A" w:rsidP="00C83CBE">
            <w:pPr>
              <w:pStyle w:val="a1"/>
            </w:pPr>
            <w:r w:rsidRPr="00E5543B">
              <w:rPr>
                <w:rFonts w:hint="eastAsia"/>
              </w:rPr>
              <w:t>4</w:t>
            </w:r>
          </w:p>
          <w:p w14:paraId="64AFA621" w14:textId="77777777" w:rsidR="00E1310A" w:rsidRPr="00E5543B" w:rsidRDefault="00E1310A" w:rsidP="00C83CBE">
            <w:pPr>
              <w:pStyle w:val="a1"/>
            </w:pPr>
            <w:r w:rsidRPr="00E5543B">
              <w:rPr>
                <w:rFonts w:hint="eastAsia"/>
              </w:rPr>
              <w:t>5</w:t>
            </w:r>
          </w:p>
          <w:p w14:paraId="418527CD" w14:textId="77777777" w:rsidR="00E1310A" w:rsidRPr="00E5543B" w:rsidRDefault="00E1310A" w:rsidP="00C83CBE">
            <w:pPr>
              <w:pStyle w:val="a1"/>
            </w:pPr>
            <w:r w:rsidRPr="00E5543B">
              <w:rPr>
                <w:rFonts w:hint="eastAsia"/>
              </w:rPr>
              <w:t>6</w:t>
            </w:r>
          </w:p>
          <w:p w14:paraId="2C54C388" w14:textId="77777777" w:rsidR="00E1310A" w:rsidRPr="00E5543B" w:rsidRDefault="00E1310A" w:rsidP="00C83CBE">
            <w:pPr>
              <w:pStyle w:val="a1"/>
            </w:pPr>
            <w:r w:rsidRPr="00E5543B">
              <w:rPr>
                <w:rFonts w:hint="eastAsia"/>
              </w:rPr>
              <w:t>7</w:t>
            </w:r>
          </w:p>
          <w:p w14:paraId="4ADE0D00" w14:textId="77777777" w:rsidR="00E1310A" w:rsidRPr="00E5543B" w:rsidRDefault="00E1310A" w:rsidP="00C83CBE">
            <w:pPr>
              <w:pStyle w:val="a1"/>
            </w:pPr>
            <w:r w:rsidRPr="00E5543B">
              <w:rPr>
                <w:rFonts w:hint="eastAsia"/>
              </w:rPr>
              <w:t>8</w:t>
            </w:r>
          </w:p>
          <w:p w14:paraId="43A5959D" w14:textId="77777777" w:rsidR="00E1310A" w:rsidRPr="00E5543B" w:rsidRDefault="00E1310A" w:rsidP="00C83CBE">
            <w:pPr>
              <w:pStyle w:val="a1"/>
            </w:pPr>
            <w:r w:rsidRPr="00E5543B">
              <w:rPr>
                <w:rFonts w:hint="eastAsia"/>
              </w:rPr>
              <w:t>9</w:t>
            </w:r>
          </w:p>
          <w:p w14:paraId="42696EFE" w14:textId="77777777" w:rsidR="00E1310A" w:rsidRPr="00E5543B" w:rsidRDefault="00E1310A" w:rsidP="00C83CBE">
            <w:pPr>
              <w:pStyle w:val="a1"/>
            </w:pPr>
            <w:r w:rsidRPr="00E5543B">
              <w:rPr>
                <w:rFonts w:hint="eastAsia"/>
              </w:rPr>
              <w:t>10</w:t>
            </w:r>
          </w:p>
          <w:p w14:paraId="61D3E0A3" w14:textId="77777777" w:rsidR="00E1310A" w:rsidRPr="00E5543B" w:rsidRDefault="00E1310A" w:rsidP="00C83CBE">
            <w:pPr>
              <w:pStyle w:val="a1"/>
            </w:pPr>
            <w:r w:rsidRPr="00E5543B">
              <w:rPr>
                <w:rFonts w:hint="eastAsia"/>
              </w:rPr>
              <w:t>11</w:t>
            </w:r>
          </w:p>
          <w:p w14:paraId="185DA94E" w14:textId="77777777" w:rsidR="00E1310A" w:rsidRPr="00E5543B" w:rsidRDefault="00E1310A" w:rsidP="00C83CBE">
            <w:pPr>
              <w:pStyle w:val="a1"/>
            </w:pPr>
            <w:r w:rsidRPr="00E5543B">
              <w:rPr>
                <w:rFonts w:hint="eastAsia"/>
              </w:rPr>
              <w:t>12</w:t>
            </w:r>
          </w:p>
          <w:p w14:paraId="5C34D1E0" w14:textId="77777777" w:rsidR="00E1310A" w:rsidRPr="00E5543B" w:rsidRDefault="00E1310A" w:rsidP="00C83CBE">
            <w:pPr>
              <w:pStyle w:val="a1"/>
            </w:pPr>
            <w:r w:rsidRPr="00E5543B">
              <w:rPr>
                <w:rFonts w:hint="eastAsia"/>
              </w:rPr>
              <w:t>13</w:t>
            </w:r>
          </w:p>
          <w:p w14:paraId="71647595" w14:textId="77777777" w:rsidR="00E1310A" w:rsidRPr="00E5543B" w:rsidRDefault="00E1310A" w:rsidP="00C83CBE">
            <w:pPr>
              <w:pStyle w:val="a1"/>
            </w:pPr>
            <w:r w:rsidRPr="00E5543B">
              <w:rPr>
                <w:rFonts w:hint="eastAsia"/>
              </w:rPr>
              <w:t>14</w:t>
            </w:r>
          </w:p>
          <w:p w14:paraId="35FFD4F5" w14:textId="77777777" w:rsidR="00E1310A" w:rsidRPr="00E5543B" w:rsidRDefault="00E1310A" w:rsidP="00C83CBE">
            <w:pPr>
              <w:pStyle w:val="a1"/>
            </w:pPr>
            <w:r w:rsidRPr="00E5543B">
              <w:rPr>
                <w:rFonts w:hint="eastAsia"/>
              </w:rPr>
              <w:t>15</w:t>
            </w:r>
          </w:p>
          <w:p w14:paraId="32999059" w14:textId="77777777" w:rsidR="00E1310A" w:rsidRPr="00E5543B" w:rsidRDefault="00E1310A" w:rsidP="00C83CBE">
            <w:pPr>
              <w:pStyle w:val="a1"/>
            </w:pPr>
            <w:r w:rsidRPr="00E5543B">
              <w:rPr>
                <w:rFonts w:hint="eastAsia"/>
              </w:rPr>
              <w:t>16</w:t>
            </w:r>
          </w:p>
          <w:p w14:paraId="48437BE6" w14:textId="77777777" w:rsidR="00E1310A" w:rsidRPr="00E5543B" w:rsidRDefault="00E1310A" w:rsidP="00C83CBE">
            <w:pPr>
              <w:pStyle w:val="a1"/>
            </w:pPr>
            <w:r w:rsidRPr="00E5543B">
              <w:rPr>
                <w:rFonts w:hint="eastAsia"/>
              </w:rPr>
              <w:t>17</w:t>
            </w:r>
          </w:p>
          <w:p w14:paraId="5FF51107" w14:textId="77777777" w:rsidR="00E1310A" w:rsidRPr="00E5543B" w:rsidRDefault="00E1310A" w:rsidP="00C83CBE">
            <w:pPr>
              <w:pStyle w:val="a1"/>
            </w:pPr>
            <w:r w:rsidRPr="00E5543B">
              <w:rPr>
                <w:rFonts w:hint="eastAsia"/>
              </w:rPr>
              <w:t>18</w:t>
            </w:r>
          </w:p>
          <w:p w14:paraId="579B17A7" w14:textId="77777777" w:rsidR="00E1310A" w:rsidRPr="00E5543B" w:rsidRDefault="00E1310A" w:rsidP="00C83CBE">
            <w:pPr>
              <w:pStyle w:val="a1"/>
            </w:pPr>
            <w:r w:rsidRPr="00E5543B">
              <w:rPr>
                <w:rFonts w:hint="eastAsia"/>
              </w:rPr>
              <w:t>19</w:t>
            </w:r>
          </w:p>
          <w:p w14:paraId="73E740E6" w14:textId="77777777" w:rsidR="00E1310A" w:rsidRPr="00E5543B" w:rsidRDefault="00E1310A" w:rsidP="00C83CBE">
            <w:pPr>
              <w:pStyle w:val="a1"/>
            </w:pPr>
            <w:r w:rsidRPr="00E5543B">
              <w:rPr>
                <w:rFonts w:hint="eastAsia"/>
              </w:rPr>
              <w:t>20</w:t>
            </w:r>
          </w:p>
          <w:p w14:paraId="09B1B297" w14:textId="77777777" w:rsidR="00E1310A" w:rsidRPr="00E5543B" w:rsidRDefault="00E1310A" w:rsidP="00C83CBE">
            <w:pPr>
              <w:pStyle w:val="a1"/>
            </w:pPr>
            <w:r w:rsidRPr="00E5543B">
              <w:rPr>
                <w:rFonts w:hint="eastAsia"/>
              </w:rPr>
              <w:t>21</w:t>
            </w:r>
          </w:p>
          <w:p w14:paraId="011D083A" w14:textId="77777777" w:rsidR="00E1310A" w:rsidRPr="00E5543B" w:rsidRDefault="00E1310A" w:rsidP="00C83CBE">
            <w:pPr>
              <w:pStyle w:val="a1"/>
            </w:pPr>
            <w:r w:rsidRPr="00E5543B">
              <w:rPr>
                <w:rFonts w:hint="eastAsia"/>
              </w:rPr>
              <w:t>22</w:t>
            </w:r>
          </w:p>
          <w:p w14:paraId="51D1437B" w14:textId="77777777" w:rsidR="00E1310A" w:rsidRPr="00E5543B" w:rsidRDefault="00E1310A" w:rsidP="00C83CBE">
            <w:pPr>
              <w:pStyle w:val="a1"/>
            </w:pPr>
            <w:r w:rsidRPr="00E5543B">
              <w:rPr>
                <w:rFonts w:hint="eastAsia"/>
              </w:rPr>
              <w:t>23</w:t>
            </w:r>
          </w:p>
          <w:p w14:paraId="6416982E" w14:textId="77777777" w:rsidR="00E1310A" w:rsidRPr="00E5543B" w:rsidRDefault="00E1310A" w:rsidP="00C83CBE">
            <w:pPr>
              <w:pStyle w:val="a1"/>
            </w:pPr>
            <w:r w:rsidRPr="00E5543B">
              <w:rPr>
                <w:rFonts w:hint="eastAsia"/>
              </w:rPr>
              <w:t>24</w:t>
            </w:r>
          </w:p>
          <w:p w14:paraId="51D9017D" w14:textId="77777777" w:rsidR="00E1310A" w:rsidRPr="00E5543B" w:rsidRDefault="00E1310A" w:rsidP="00C83CBE">
            <w:pPr>
              <w:pStyle w:val="a1"/>
            </w:pPr>
            <w:r w:rsidRPr="00E5543B">
              <w:rPr>
                <w:rFonts w:hint="eastAsia"/>
              </w:rPr>
              <w:t>25</w:t>
            </w:r>
          </w:p>
          <w:p w14:paraId="0D1AFE04" w14:textId="77777777" w:rsidR="00E1310A" w:rsidRPr="00E5543B" w:rsidRDefault="00E1310A" w:rsidP="00C83CBE">
            <w:pPr>
              <w:pStyle w:val="a1"/>
            </w:pPr>
            <w:r w:rsidRPr="00E5543B">
              <w:rPr>
                <w:rFonts w:hint="eastAsia"/>
              </w:rPr>
              <w:t>26</w:t>
            </w:r>
          </w:p>
          <w:p w14:paraId="5F8F9E9E" w14:textId="77777777" w:rsidR="00E1310A" w:rsidRPr="00E5543B" w:rsidRDefault="00E1310A" w:rsidP="00C83CBE">
            <w:pPr>
              <w:pStyle w:val="a1"/>
            </w:pPr>
            <w:r w:rsidRPr="00E5543B">
              <w:rPr>
                <w:rFonts w:hint="eastAsia"/>
              </w:rPr>
              <w:t>27</w:t>
            </w:r>
          </w:p>
          <w:p w14:paraId="23C4F1F6" w14:textId="77777777" w:rsidR="00E1310A" w:rsidRPr="00E5543B" w:rsidRDefault="00E1310A" w:rsidP="00C83CBE">
            <w:pPr>
              <w:pStyle w:val="a1"/>
            </w:pPr>
            <w:r w:rsidRPr="00E5543B">
              <w:rPr>
                <w:rFonts w:hint="eastAsia"/>
              </w:rPr>
              <w:t>28</w:t>
            </w:r>
          </w:p>
          <w:p w14:paraId="558326AF" w14:textId="77777777" w:rsidR="00E1310A" w:rsidRPr="00E5543B" w:rsidRDefault="00E1310A" w:rsidP="00C83CBE">
            <w:pPr>
              <w:pStyle w:val="a1"/>
            </w:pPr>
            <w:r w:rsidRPr="00E5543B">
              <w:rPr>
                <w:rFonts w:hint="eastAsia"/>
              </w:rPr>
              <w:t>29</w:t>
            </w:r>
          </w:p>
          <w:p w14:paraId="236FE9E2" w14:textId="77777777" w:rsidR="00E1310A" w:rsidRPr="00E5543B" w:rsidRDefault="00E1310A" w:rsidP="00C83CBE">
            <w:pPr>
              <w:pStyle w:val="a1"/>
            </w:pPr>
            <w:r w:rsidRPr="00E5543B">
              <w:rPr>
                <w:rFonts w:hint="eastAsia"/>
              </w:rPr>
              <w:t>30</w:t>
            </w:r>
          </w:p>
          <w:p w14:paraId="176C4292" w14:textId="77777777" w:rsidR="00E1310A" w:rsidRPr="00E5543B" w:rsidRDefault="00E1310A" w:rsidP="00C83CBE">
            <w:pPr>
              <w:pStyle w:val="a1"/>
            </w:pPr>
            <w:r w:rsidRPr="00E5543B">
              <w:rPr>
                <w:rFonts w:hint="eastAsia"/>
              </w:rPr>
              <w:t>31</w:t>
            </w:r>
          </w:p>
          <w:p w14:paraId="2F4288BF" w14:textId="77777777" w:rsidR="00E1310A" w:rsidRPr="00E5543B" w:rsidRDefault="00E1310A" w:rsidP="00C83CBE">
            <w:pPr>
              <w:pStyle w:val="a1"/>
            </w:pPr>
            <w:r w:rsidRPr="00E5543B">
              <w:rPr>
                <w:rFonts w:hint="eastAsia"/>
              </w:rPr>
              <w:t>32</w:t>
            </w:r>
          </w:p>
          <w:p w14:paraId="2684D996" w14:textId="77777777" w:rsidR="00E1310A" w:rsidRPr="00E5543B" w:rsidRDefault="00E1310A" w:rsidP="00C83CBE">
            <w:pPr>
              <w:pStyle w:val="a1"/>
            </w:pPr>
            <w:r w:rsidRPr="00E5543B">
              <w:rPr>
                <w:rFonts w:hint="eastAsia"/>
              </w:rPr>
              <w:t>33</w:t>
            </w:r>
          </w:p>
          <w:p w14:paraId="519C0CEF" w14:textId="77777777" w:rsidR="00E1310A" w:rsidRPr="00E5543B" w:rsidRDefault="00E1310A" w:rsidP="00C83CBE">
            <w:pPr>
              <w:pStyle w:val="a1"/>
            </w:pPr>
            <w:r w:rsidRPr="00E5543B">
              <w:rPr>
                <w:rFonts w:hint="eastAsia"/>
              </w:rPr>
              <w:t>34</w:t>
            </w:r>
          </w:p>
          <w:p w14:paraId="6AA90490" w14:textId="77777777" w:rsidR="00E1310A" w:rsidRPr="00E5543B" w:rsidRDefault="00E1310A" w:rsidP="00C83CBE">
            <w:pPr>
              <w:pStyle w:val="a1"/>
            </w:pPr>
            <w:r w:rsidRPr="00E5543B">
              <w:rPr>
                <w:rFonts w:hint="eastAsia"/>
              </w:rPr>
              <w:t>35</w:t>
            </w:r>
          </w:p>
          <w:p w14:paraId="7120FD0C" w14:textId="77777777" w:rsidR="00E1310A" w:rsidRPr="00E5543B" w:rsidRDefault="00E1310A" w:rsidP="00C83CBE">
            <w:pPr>
              <w:pStyle w:val="a1"/>
            </w:pPr>
            <w:r w:rsidRPr="00E5543B">
              <w:rPr>
                <w:rFonts w:hint="eastAsia"/>
              </w:rPr>
              <w:t>36</w:t>
            </w:r>
          </w:p>
          <w:p w14:paraId="1998B56A" w14:textId="77777777" w:rsidR="00E1310A" w:rsidRPr="00E5543B" w:rsidRDefault="00E1310A" w:rsidP="00C83CBE">
            <w:pPr>
              <w:pStyle w:val="a1"/>
            </w:pPr>
            <w:r w:rsidRPr="00E5543B">
              <w:rPr>
                <w:rFonts w:hint="eastAsia"/>
              </w:rPr>
              <w:t>37</w:t>
            </w:r>
          </w:p>
          <w:p w14:paraId="12746752" w14:textId="77777777" w:rsidR="00E1310A" w:rsidRPr="00E5543B" w:rsidRDefault="00E1310A" w:rsidP="00C83CBE">
            <w:pPr>
              <w:pStyle w:val="a1"/>
            </w:pPr>
            <w:r w:rsidRPr="00E5543B">
              <w:rPr>
                <w:rFonts w:hint="eastAsia"/>
              </w:rPr>
              <w:t>38</w:t>
            </w:r>
          </w:p>
          <w:p w14:paraId="16AC7707" w14:textId="77777777" w:rsidR="00E1310A" w:rsidRPr="00E5543B" w:rsidRDefault="00E1310A" w:rsidP="00C83CBE">
            <w:pPr>
              <w:pStyle w:val="a1"/>
            </w:pPr>
            <w:r w:rsidRPr="00E5543B">
              <w:rPr>
                <w:rFonts w:hint="eastAsia"/>
              </w:rPr>
              <w:t>39</w:t>
            </w:r>
          </w:p>
          <w:p w14:paraId="715F10E5" w14:textId="77777777" w:rsidR="00E1310A" w:rsidRPr="00E5543B" w:rsidRDefault="00E1310A" w:rsidP="00C83CBE">
            <w:pPr>
              <w:pStyle w:val="a1"/>
            </w:pPr>
            <w:r w:rsidRPr="00E5543B">
              <w:rPr>
                <w:rFonts w:hint="eastAsia"/>
              </w:rPr>
              <w:t>40</w:t>
            </w:r>
          </w:p>
          <w:p w14:paraId="67181AB9" w14:textId="77777777" w:rsidR="00E1310A" w:rsidRPr="00E5543B" w:rsidRDefault="00E1310A" w:rsidP="00C83CBE">
            <w:pPr>
              <w:pStyle w:val="a1"/>
            </w:pPr>
            <w:r w:rsidRPr="00E5543B">
              <w:rPr>
                <w:rFonts w:hint="eastAsia"/>
              </w:rPr>
              <w:t>41</w:t>
            </w:r>
          </w:p>
          <w:p w14:paraId="22C61D06" w14:textId="77777777" w:rsidR="00E1310A" w:rsidRPr="00E5543B" w:rsidRDefault="00E1310A" w:rsidP="00C83CBE">
            <w:pPr>
              <w:pStyle w:val="a1"/>
            </w:pPr>
            <w:r w:rsidRPr="00E5543B">
              <w:rPr>
                <w:rFonts w:hint="eastAsia"/>
              </w:rPr>
              <w:t>42</w:t>
            </w:r>
          </w:p>
          <w:p w14:paraId="255445A6" w14:textId="77777777" w:rsidR="00E1310A" w:rsidRPr="00E5543B" w:rsidRDefault="00E1310A" w:rsidP="00C83CBE">
            <w:pPr>
              <w:pStyle w:val="a1"/>
            </w:pPr>
            <w:r w:rsidRPr="00E5543B">
              <w:rPr>
                <w:rFonts w:hint="eastAsia"/>
              </w:rPr>
              <w:t>43</w:t>
            </w:r>
          </w:p>
          <w:p w14:paraId="2D00BC4F" w14:textId="77777777" w:rsidR="00E1310A" w:rsidRPr="00E5543B" w:rsidRDefault="00E1310A" w:rsidP="00C83CBE">
            <w:pPr>
              <w:pStyle w:val="a1"/>
            </w:pPr>
            <w:r w:rsidRPr="00E5543B">
              <w:rPr>
                <w:rFonts w:hint="eastAsia"/>
              </w:rPr>
              <w:t>44</w:t>
            </w:r>
          </w:p>
          <w:p w14:paraId="1044F5B9" w14:textId="77777777" w:rsidR="00E1310A" w:rsidRPr="00E5543B" w:rsidRDefault="00E1310A" w:rsidP="00C83CBE">
            <w:pPr>
              <w:pStyle w:val="a1"/>
            </w:pPr>
            <w:r w:rsidRPr="00E5543B">
              <w:rPr>
                <w:rFonts w:hint="eastAsia"/>
              </w:rPr>
              <w:t>45</w:t>
            </w:r>
          </w:p>
          <w:p w14:paraId="40937793" w14:textId="4AEBBD90" w:rsidR="00E1310A" w:rsidRDefault="00E1310A" w:rsidP="00C83CBE">
            <w:pPr>
              <w:pStyle w:val="a1"/>
            </w:pPr>
            <w:r w:rsidRPr="00E5543B">
              <w:rPr>
                <w:rFonts w:hint="eastAsia"/>
              </w:rPr>
              <w:t>46</w:t>
            </w:r>
          </w:p>
          <w:p w14:paraId="50D40970" w14:textId="6B5C2A81" w:rsidR="00C83CBE" w:rsidRDefault="00C83CBE" w:rsidP="00C83CBE">
            <w:pPr>
              <w:pStyle w:val="a1"/>
            </w:pPr>
            <w:r>
              <w:t>47</w:t>
            </w:r>
          </w:p>
          <w:p w14:paraId="49D7903F" w14:textId="0B44699B" w:rsidR="00C83CBE" w:rsidRPr="00E5543B" w:rsidRDefault="00C83CBE" w:rsidP="00C83CBE">
            <w:pPr>
              <w:pStyle w:val="a1"/>
            </w:pPr>
            <w:r>
              <w:t>48</w:t>
            </w:r>
          </w:p>
          <w:p w14:paraId="0A24303A" w14:textId="2C2ED93F" w:rsidR="00E1310A" w:rsidRPr="00E5543B" w:rsidRDefault="00E1310A" w:rsidP="00C83CBE">
            <w:pPr>
              <w:pStyle w:val="a1"/>
            </w:pPr>
          </w:p>
        </w:tc>
        <w:tc>
          <w:tcPr>
            <w:tcW w:w="10631" w:type="dxa"/>
          </w:tcPr>
          <w:p w14:paraId="077CADFC" w14:textId="77777777" w:rsidR="00C83CBE" w:rsidRDefault="00C83CBE" w:rsidP="00C83CBE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net.skhu.thread1;</w:t>
            </w:r>
          </w:p>
          <w:p w14:paraId="552B56B1" w14:textId="77777777" w:rsidR="00C83CBE" w:rsidRDefault="00C83CBE" w:rsidP="00C83CBE">
            <w:pPr>
              <w:pStyle w:val="a1"/>
            </w:pPr>
          </w:p>
          <w:p w14:paraId="7AA99C57" w14:textId="77777777" w:rsidR="00C83CBE" w:rsidRDefault="00C83CBE" w:rsidP="00C83CBE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java.util.Random;</w:t>
            </w:r>
          </w:p>
          <w:p w14:paraId="57DF9FDA" w14:textId="77777777" w:rsidR="00C83CBE" w:rsidRDefault="00C83CBE" w:rsidP="00C83CBE">
            <w:pPr>
              <w:pStyle w:val="a1"/>
            </w:pPr>
          </w:p>
          <w:p w14:paraId="39045DEA" w14:textId="77777777" w:rsidR="00C83CBE" w:rsidRDefault="00C83CBE" w:rsidP="00C83CBE">
            <w:pPr>
              <w:pStyle w:val="a1"/>
            </w:pP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ThreadB </w:t>
            </w:r>
            <w:r>
              <w:rPr>
                <w:color w:val="7F0055"/>
              </w:rPr>
              <w:t>extends</w:t>
            </w:r>
            <w:r>
              <w:rPr>
                <w:color w:val="000000"/>
              </w:rPr>
              <w:t xml:space="preserve"> Thread {</w:t>
            </w:r>
          </w:p>
          <w:p w14:paraId="7793AD2D" w14:textId="77777777" w:rsidR="00C83CBE" w:rsidRDefault="00C83CBE" w:rsidP="00C83CBE">
            <w:pPr>
              <w:pStyle w:val="a1"/>
            </w:pPr>
          </w:p>
          <w:p w14:paraId="77678903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String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;</w:t>
            </w:r>
          </w:p>
          <w:p w14:paraId="5A00270F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count</w:t>
            </w:r>
            <w:r>
              <w:rPr>
                <w:color w:val="000000"/>
              </w:rPr>
              <w:t>;</w:t>
            </w:r>
          </w:p>
          <w:p w14:paraId="52E744BD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sum</w:t>
            </w:r>
            <w:r>
              <w:rPr>
                <w:color w:val="000000"/>
              </w:rPr>
              <w:t>;</w:t>
            </w:r>
          </w:p>
          <w:p w14:paraId="0D44DBC8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Random </w:t>
            </w:r>
            <w:r>
              <w:rPr>
                <w:color w:val="0000C0"/>
              </w:rPr>
              <w:t>random</w:t>
            </w:r>
            <w:r>
              <w:rPr>
                <w:color w:val="000000"/>
              </w:rPr>
              <w:t>;</w:t>
            </w:r>
          </w:p>
          <w:p w14:paraId="25B04852" w14:textId="77777777" w:rsidR="00C83CBE" w:rsidRDefault="00C83CBE" w:rsidP="00C83CBE">
            <w:pPr>
              <w:pStyle w:val="a1"/>
            </w:pPr>
          </w:p>
          <w:p w14:paraId="76D34242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ThreadB(String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 xml:space="preserve">,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count</w:t>
            </w:r>
            <w:r>
              <w:rPr>
                <w:color w:val="000000"/>
              </w:rPr>
              <w:t>) {</w:t>
            </w:r>
          </w:p>
          <w:p w14:paraId="21A1E154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>;</w:t>
            </w:r>
          </w:p>
          <w:p w14:paraId="5A4E1706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count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count</w:t>
            </w:r>
            <w:r>
              <w:rPr>
                <w:color w:val="000000"/>
              </w:rPr>
              <w:t>;</w:t>
            </w:r>
          </w:p>
          <w:p w14:paraId="00D63446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sum</w:t>
            </w:r>
            <w:r>
              <w:rPr>
                <w:color w:val="000000"/>
              </w:rPr>
              <w:t xml:space="preserve"> = 0;</w:t>
            </w:r>
          </w:p>
          <w:p w14:paraId="34A014E8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random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Random();</w:t>
            </w:r>
          </w:p>
          <w:p w14:paraId="7C4ED9F3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780C4A87" w14:textId="77777777" w:rsidR="00C83CBE" w:rsidRDefault="00C83CBE" w:rsidP="00C83CBE">
            <w:pPr>
              <w:pStyle w:val="a1"/>
            </w:pPr>
          </w:p>
          <w:p w14:paraId="0A942065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14:paraId="6FAB8633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run() {</w:t>
            </w:r>
          </w:p>
          <w:p w14:paraId="2248459F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"%s: started\n"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);</w:t>
            </w:r>
          </w:p>
          <w:p w14:paraId="49A3983D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try</w:t>
            </w:r>
            <w:r>
              <w:rPr>
                <w:color w:val="000000"/>
              </w:rPr>
              <w:t xml:space="preserve"> {</w:t>
            </w:r>
          </w:p>
          <w:p w14:paraId="24142DD6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= 1;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&lt;= </w:t>
            </w:r>
            <w:r>
              <w:rPr>
                <w:color w:val="0000C0"/>
              </w:rPr>
              <w:t>count</w:t>
            </w:r>
            <w:r>
              <w:rPr>
                <w:color w:val="000000"/>
              </w:rPr>
              <w:t>; ++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 {</w:t>
            </w:r>
          </w:p>
          <w:p w14:paraId="352F1DC5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00C0"/>
              </w:rPr>
              <w:t>sum</w:t>
            </w:r>
            <w:r>
              <w:rPr>
                <w:color w:val="000000"/>
              </w:rPr>
              <w:t xml:space="preserve"> = </w:t>
            </w:r>
            <w:r>
              <w:rPr>
                <w:color w:val="0000C0"/>
              </w:rPr>
              <w:t>sum</w:t>
            </w:r>
            <w:r>
              <w:rPr>
                <w:color w:val="000000"/>
              </w:rPr>
              <w:t xml:space="preserve"> +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;</w:t>
            </w:r>
          </w:p>
          <w:p w14:paraId="6B95DCCA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mili_second</w:t>
            </w:r>
            <w:r>
              <w:rPr>
                <w:color w:val="000000"/>
              </w:rPr>
              <w:t xml:space="preserve"> = </w:t>
            </w:r>
            <w:r>
              <w:rPr>
                <w:color w:val="0000C0"/>
              </w:rPr>
              <w:t>random</w:t>
            </w:r>
            <w:r>
              <w:rPr>
                <w:color w:val="000000"/>
              </w:rPr>
              <w:t>.nextInt(10);</w:t>
            </w:r>
          </w:p>
          <w:p w14:paraId="6F44237F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            sleep(</w:t>
            </w:r>
            <w:r>
              <w:rPr>
                <w:color w:val="6A3E3E"/>
              </w:rPr>
              <w:t>mili_second</w:t>
            </w:r>
            <w:r>
              <w:rPr>
                <w:color w:val="000000"/>
              </w:rPr>
              <w:t>);</w:t>
            </w:r>
          </w:p>
          <w:p w14:paraId="2412B18E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        }</w:t>
            </w:r>
          </w:p>
          <w:p w14:paraId="7C325625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    } </w:t>
            </w:r>
            <w:r>
              <w:rPr>
                <w:color w:val="7F0055"/>
              </w:rPr>
              <w:t>catch</w:t>
            </w:r>
            <w:r>
              <w:rPr>
                <w:color w:val="000000"/>
              </w:rPr>
              <w:t xml:space="preserve"> (InterruptedException </w:t>
            </w:r>
            <w:r>
              <w:rPr>
                <w:color w:val="6A3E3E"/>
              </w:rPr>
              <w:t>e</w:t>
            </w:r>
            <w:r>
              <w:rPr>
                <w:color w:val="000000"/>
              </w:rPr>
              <w:t>) {</w:t>
            </w:r>
          </w:p>
          <w:p w14:paraId="321FC72C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"%s: interrupted\n"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);</w:t>
            </w:r>
          </w:p>
          <w:p w14:paraId="0828B509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1CB5C9C7" w14:textId="77777777" w:rsidR="00C83CBE" w:rsidRDefault="00C83CBE" w:rsidP="00CA45D0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"%s: %d\n"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sum</w:t>
            </w:r>
            <w:r>
              <w:rPr>
                <w:color w:val="000000"/>
              </w:rPr>
              <w:t>);</w:t>
            </w:r>
          </w:p>
          <w:p w14:paraId="050A90EB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"%s: stoped\n"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);</w:t>
            </w:r>
          </w:p>
          <w:p w14:paraId="01662EA3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4817DD95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>}</w:t>
            </w:r>
          </w:p>
          <w:p w14:paraId="569C8A13" w14:textId="77777777" w:rsidR="00C83CBE" w:rsidRDefault="00C83CBE" w:rsidP="00C83CBE">
            <w:pPr>
              <w:pStyle w:val="a1"/>
            </w:pPr>
          </w:p>
          <w:p w14:paraId="4E69E440" w14:textId="77777777" w:rsidR="00C83CBE" w:rsidRDefault="00C83CBE" w:rsidP="00C83CBE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Example03 {</w:t>
            </w:r>
          </w:p>
          <w:p w14:paraId="4F6653ED" w14:textId="77777777" w:rsidR="00C83CBE" w:rsidRDefault="00C83CBE" w:rsidP="00C83CBE">
            <w:pPr>
              <w:pStyle w:val="a1"/>
            </w:pPr>
          </w:p>
          <w:p w14:paraId="23AE7B6C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[]) {</w:t>
            </w:r>
          </w:p>
          <w:p w14:paraId="77C1AD48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2A00FF"/>
              </w:rPr>
              <w:t>"main started"</w:t>
            </w:r>
            <w:r>
              <w:rPr>
                <w:color w:val="000000"/>
              </w:rPr>
              <w:t>);</w:t>
            </w:r>
          </w:p>
          <w:p w14:paraId="5C219532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    Thread </w:t>
            </w:r>
            <w:r>
              <w:rPr>
                <w:color w:val="6A3E3E"/>
              </w:rPr>
              <w:t>threadOne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ThreadB(</w:t>
            </w:r>
            <w:r>
              <w:rPr>
                <w:color w:val="2A00FF"/>
              </w:rPr>
              <w:t>"one"</w:t>
            </w:r>
            <w:r>
              <w:rPr>
                <w:color w:val="000000"/>
              </w:rPr>
              <w:t>, 100);</w:t>
            </w:r>
          </w:p>
          <w:p w14:paraId="0F658AB0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    Thread </w:t>
            </w:r>
            <w:r>
              <w:rPr>
                <w:color w:val="6A3E3E"/>
              </w:rPr>
              <w:t>threadTwo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ThreadB(</w:t>
            </w:r>
            <w:r>
              <w:rPr>
                <w:color w:val="2A00FF"/>
              </w:rPr>
              <w:t>"two"</w:t>
            </w:r>
            <w:r>
              <w:rPr>
                <w:color w:val="000000"/>
              </w:rPr>
              <w:t>, 100);</w:t>
            </w:r>
          </w:p>
          <w:p w14:paraId="45864E84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    Thread </w:t>
            </w:r>
            <w:r>
              <w:rPr>
                <w:color w:val="6A3E3E"/>
              </w:rPr>
              <w:t>threadThree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ThreadB(</w:t>
            </w:r>
            <w:r>
              <w:rPr>
                <w:color w:val="2A00FF"/>
              </w:rPr>
              <w:t>"three"</w:t>
            </w:r>
            <w:r>
              <w:rPr>
                <w:color w:val="000000"/>
              </w:rPr>
              <w:t>, 100);</w:t>
            </w:r>
          </w:p>
          <w:p w14:paraId="4C7EE9DB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threadOne</w:t>
            </w:r>
            <w:r>
              <w:rPr>
                <w:color w:val="000000"/>
              </w:rPr>
              <w:t>.start();</w:t>
            </w:r>
          </w:p>
          <w:p w14:paraId="3BDE5079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threadTwo</w:t>
            </w:r>
            <w:r>
              <w:rPr>
                <w:color w:val="000000"/>
              </w:rPr>
              <w:t>.start();</w:t>
            </w:r>
          </w:p>
          <w:p w14:paraId="5AC20A99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threadThree</w:t>
            </w:r>
            <w:r>
              <w:rPr>
                <w:color w:val="000000"/>
              </w:rPr>
              <w:t>.start();</w:t>
            </w:r>
          </w:p>
          <w:p w14:paraId="611D64D9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2A00FF"/>
              </w:rPr>
              <w:t>"main stoped"</w:t>
            </w:r>
            <w:r>
              <w:rPr>
                <w:color w:val="000000"/>
              </w:rPr>
              <w:t>);</w:t>
            </w:r>
          </w:p>
          <w:p w14:paraId="3FB2CDCC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498DD357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>}</w:t>
            </w:r>
          </w:p>
          <w:p w14:paraId="295ACD6E" w14:textId="233D734A" w:rsidR="00E1310A" w:rsidRPr="00E5543B" w:rsidRDefault="00E1310A" w:rsidP="00C83CBE">
            <w:pPr>
              <w:pStyle w:val="a1"/>
            </w:pPr>
          </w:p>
        </w:tc>
      </w:tr>
    </w:tbl>
    <w:p w14:paraId="6CFCD899" w14:textId="3E634556" w:rsidR="00E1310A" w:rsidRDefault="00E1310A" w:rsidP="00E1310A"/>
    <w:p w14:paraId="260914F7" w14:textId="77777777" w:rsidR="00C83CBE" w:rsidRDefault="00C83CBE" w:rsidP="00C83CBE">
      <w:r>
        <w:t>1</w:t>
      </w:r>
      <w:r>
        <w:rPr>
          <w:rFonts w:hint="eastAsia"/>
        </w:rPr>
        <w:t>에서 100까지 더하면 5050</w:t>
      </w:r>
      <w:r>
        <w:t xml:space="preserve"> </w:t>
      </w:r>
      <w:r>
        <w:rPr>
          <w:rFonts w:hint="eastAsia"/>
        </w:rPr>
        <w:t>이다.</w:t>
      </w:r>
    </w:p>
    <w:p w14:paraId="457607A5" w14:textId="70887181" w:rsidR="00C83CBE" w:rsidRDefault="00C83CBE" w:rsidP="00C83CBE">
      <w:r>
        <w:rPr>
          <w:rFonts w:hint="eastAsia"/>
        </w:rPr>
        <w:t xml:space="preserve">스레드 3 개를 만들어서 이 계산을 </w:t>
      </w:r>
      <w:r>
        <w:t>3</w:t>
      </w:r>
      <w:r>
        <w:rPr>
          <w:rFonts w:hint="eastAsia"/>
        </w:rPr>
        <w:t>번 반복하여 출력한다.</w:t>
      </w:r>
    </w:p>
    <w:p w14:paraId="5C101C75" w14:textId="77777777" w:rsidR="00C83CBE" w:rsidRDefault="00C83CBE" w:rsidP="00C83CBE"/>
    <w:p w14:paraId="29178D11" w14:textId="77777777" w:rsidR="00C83CBE" w:rsidRDefault="00C83CBE" w:rsidP="00E1310A"/>
    <w:p w14:paraId="0DA33BB5" w14:textId="77777777" w:rsidR="00C83CBE" w:rsidRDefault="00C83CB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93874AC" w14:textId="078B7F67" w:rsidR="00C83CBE" w:rsidRPr="00E1310A" w:rsidRDefault="00C83CBE" w:rsidP="00E1310A">
      <w:r>
        <w:rPr>
          <w:rFonts w:hint="eastAsia"/>
        </w:rPr>
        <w:lastRenderedPageBreak/>
        <w:t>실행 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3CBE" w14:paraId="55FA4468" w14:textId="77777777" w:rsidTr="00C83CBE">
        <w:tc>
          <w:tcPr>
            <w:tcW w:w="10456" w:type="dxa"/>
          </w:tcPr>
          <w:p w14:paraId="4A20B699" w14:textId="77777777" w:rsidR="00C83CBE" w:rsidRDefault="00C83CBE" w:rsidP="00C83CBE">
            <w:pPr>
              <w:pStyle w:val="a1"/>
            </w:pPr>
            <w:r>
              <w:t>main started</w:t>
            </w:r>
          </w:p>
          <w:p w14:paraId="6409E412" w14:textId="77777777" w:rsidR="00C83CBE" w:rsidRDefault="00C83CBE" w:rsidP="00C83CBE">
            <w:pPr>
              <w:pStyle w:val="a1"/>
            </w:pPr>
            <w:r>
              <w:t>main stoped</w:t>
            </w:r>
          </w:p>
          <w:p w14:paraId="6A7F743B" w14:textId="77777777" w:rsidR="00C83CBE" w:rsidRDefault="00C83CBE" w:rsidP="00C83CBE">
            <w:pPr>
              <w:pStyle w:val="a1"/>
            </w:pPr>
            <w:r>
              <w:t>three: started</w:t>
            </w:r>
          </w:p>
          <w:p w14:paraId="369AF8A4" w14:textId="77777777" w:rsidR="00C83CBE" w:rsidRDefault="00C83CBE" w:rsidP="00C83CBE">
            <w:pPr>
              <w:pStyle w:val="a1"/>
            </w:pPr>
            <w:r>
              <w:t>one: started</w:t>
            </w:r>
          </w:p>
          <w:p w14:paraId="7241730F" w14:textId="77777777" w:rsidR="00C83CBE" w:rsidRDefault="00C83CBE" w:rsidP="00C83CBE">
            <w:pPr>
              <w:pStyle w:val="a1"/>
            </w:pPr>
            <w:r>
              <w:t>two: started</w:t>
            </w:r>
          </w:p>
          <w:p w14:paraId="53E7EB3A" w14:textId="77777777" w:rsidR="00C83CBE" w:rsidRDefault="00C83CBE" w:rsidP="00C83CBE">
            <w:pPr>
              <w:pStyle w:val="a1"/>
            </w:pPr>
            <w:r>
              <w:t>one: 5050</w:t>
            </w:r>
          </w:p>
          <w:p w14:paraId="0337F5C1" w14:textId="77777777" w:rsidR="00C83CBE" w:rsidRDefault="00C83CBE" w:rsidP="00C83CBE">
            <w:pPr>
              <w:pStyle w:val="a1"/>
            </w:pPr>
            <w:r>
              <w:t>one: stoped</w:t>
            </w:r>
          </w:p>
          <w:p w14:paraId="14DB8CE3" w14:textId="77777777" w:rsidR="00C83CBE" w:rsidRDefault="00C83CBE" w:rsidP="00C83CBE">
            <w:pPr>
              <w:pStyle w:val="a1"/>
            </w:pPr>
            <w:r>
              <w:t>two: 5050</w:t>
            </w:r>
          </w:p>
          <w:p w14:paraId="45B8948B" w14:textId="77777777" w:rsidR="00C83CBE" w:rsidRDefault="00C83CBE" w:rsidP="00C83CBE">
            <w:pPr>
              <w:pStyle w:val="a1"/>
            </w:pPr>
            <w:r>
              <w:t>two: stoped</w:t>
            </w:r>
          </w:p>
          <w:p w14:paraId="55276C31" w14:textId="77777777" w:rsidR="00C83CBE" w:rsidRDefault="00C83CBE" w:rsidP="00C83CBE">
            <w:pPr>
              <w:pStyle w:val="a1"/>
            </w:pPr>
            <w:r>
              <w:t>three: 5050</w:t>
            </w:r>
          </w:p>
          <w:p w14:paraId="76EBFA9D" w14:textId="57E822B0" w:rsidR="00C83CBE" w:rsidRPr="00C83CBE" w:rsidRDefault="00C83CBE" w:rsidP="00C83CBE">
            <w:pPr>
              <w:pStyle w:val="a1"/>
            </w:pPr>
            <w:r>
              <w:t>three: stoped</w:t>
            </w:r>
          </w:p>
        </w:tc>
      </w:tr>
    </w:tbl>
    <w:p w14:paraId="156849EE" w14:textId="77B12990" w:rsidR="00E1310A" w:rsidRDefault="00E1310A" w:rsidP="00451959"/>
    <w:p w14:paraId="2E94D9E2" w14:textId="77777777" w:rsidR="00C83CBE" w:rsidRDefault="00C83CBE" w:rsidP="00451959"/>
    <w:p w14:paraId="45339015" w14:textId="77777777" w:rsidR="00C83CBE" w:rsidRDefault="00C83CBE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0176CAC" w14:textId="08F27D61" w:rsidR="00AE68A2" w:rsidRDefault="00AE68A2" w:rsidP="00AE68A2">
      <w:pPr>
        <w:pStyle w:val="Heading2"/>
      </w:pPr>
      <w:bookmarkStart w:id="13" w:name="_Toc467535337"/>
      <w:r>
        <w:rPr>
          <w:rFonts w:hint="eastAsia"/>
        </w:rPr>
        <w:lastRenderedPageBreak/>
        <w:t>Example04.java</w:t>
      </w:r>
      <w:bookmarkEnd w:id="13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AE68A2" w:rsidRPr="00E5543B" w14:paraId="4996623F" w14:textId="77777777" w:rsidTr="008A03AA">
        <w:tc>
          <w:tcPr>
            <w:tcW w:w="426" w:type="dxa"/>
          </w:tcPr>
          <w:p w14:paraId="63E1F686" w14:textId="77777777" w:rsidR="00AE68A2" w:rsidRPr="00E5543B" w:rsidRDefault="00AE68A2" w:rsidP="00C83CBE">
            <w:pPr>
              <w:pStyle w:val="a1"/>
            </w:pPr>
            <w:r w:rsidRPr="00E5543B">
              <w:rPr>
                <w:rFonts w:hint="eastAsia"/>
              </w:rPr>
              <w:t>1</w:t>
            </w:r>
          </w:p>
          <w:p w14:paraId="6EBB4C5E" w14:textId="77777777" w:rsidR="00AE68A2" w:rsidRPr="00E5543B" w:rsidRDefault="00AE68A2" w:rsidP="00C83CBE">
            <w:pPr>
              <w:pStyle w:val="a1"/>
            </w:pPr>
            <w:r w:rsidRPr="00E5543B">
              <w:rPr>
                <w:rFonts w:hint="eastAsia"/>
              </w:rPr>
              <w:t>2</w:t>
            </w:r>
          </w:p>
          <w:p w14:paraId="226D9C40" w14:textId="77777777" w:rsidR="00AE68A2" w:rsidRPr="00E5543B" w:rsidRDefault="00AE68A2" w:rsidP="00C83CBE">
            <w:pPr>
              <w:pStyle w:val="a1"/>
            </w:pPr>
            <w:r w:rsidRPr="00E5543B">
              <w:rPr>
                <w:rFonts w:hint="eastAsia"/>
              </w:rPr>
              <w:t>3</w:t>
            </w:r>
          </w:p>
          <w:p w14:paraId="620FFE84" w14:textId="77777777" w:rsidR="00AE68A2" w:rsidRPr="00E5543B" w:rsidRDefault="00AE68A2" w:rsidP="00C83CBE">
            <w:pPr>
              <w:pStyle w:val="a1"/>
            </w:pPr>
            <w:r w:rsidRPr="00E5543B">
              <w:rPr>
                <w:rFonts w:hint="eastAsia"/>
              </w:rPr>
              <w:t>4</w:t>
            </w:r>
          </w:p>
          <w:p w14:paraId="1AA401CB" w14:textId="77777777" w:rsidR="00AE68A2" w:rsidRPr="00E5543B" w:rsidRDefault="00AE68A2" w:rsidP="00C83CBE">
            <w:pPr>
              <w:pStyle w:val="a1"/>
            </w:pPr>
            <w:r w:rsidRPr="00E5543B">
              <w:rPr>
                <w:rFonts w:hint="eastAsia"/>
              </w:rPr>
              <w:t>5</w:t>
            </w:r>
          </w:p>
          <w:p w14:paraId="20E59B8B" w14:textId="77777777" w:rsidR="00AE68A2" w:rsidRPr="00E5543B" w:rsidRDefault="00AE68A2" w:rsidP="00C83CBE">
            <w:pPr>
              <w:pStyle w:val="a1"/>
            </w:pPr>
            <w:r w:rsidRPr="00E5543B">
              <w:rPr>
                <w:rFonts w:hint="eastAsia"/>
              </w:rPr>
              <w:t>6</w:t>
            </w:r>
          </w:p>
          <w:p w14:paraId="238CF253" w14:textId="77777777" w:rsidR="00AE68A2" w:rsidRPr="00E5543B" w:rsidRDefault="00AE68A2" w:rsidP="00C83CBE">
            <w:pPr>
              <w:pStyle w:val="a1"/>
            </w:pPr>
            <w:r w:rsidRPr="00E5543B">
              <w:rPr>
                <w:rFonts w:hint="eastAsia"/>
              </w:rPr>
              <w:t>7</w:t>
            </w:r>
          </w:p>
          <w:p w14:paraId="713910EC" w14:textId="77777777" w:rsidR="00AE68A2" w:rsidRPr="00E5543B" w:rsidRDefault="00AE68A2" w:rsidP="00C83CBE">
            <w:pPr>
              <w:pStyle w:val="a1"/>
            </w:pPr>
            <w:r w:rsidRPr="00E5543B">
              <w:rPr>
                <w:rFonts w:hint="eastAsia"/>
              </w:rPr>
              <w:t>8</w:t>
            </w:r>
          </w:p>
          <w:p w14:paraId="354B2579" w14:textId="77777777" w:rsidR="00AE68A2" w:rsidRPr="00E5543B" w:rsidRDefault="00AE68A2" w:rsidP="00C83CBE">
            <w:pPr>
              <w:pStyle w:val="a1"/>
            </w:pPr>
            <w:r w:rsidRPr="00E5543B">
              <w:rPr>
                <w:rFonts w:hint="eastAsia"/>
              </w:rPr>
              <w:t>9</w:t>
            </w:r>
          </w:p>
          <w:p w14:paraId="1EE950A0" w14:textId="77777777" w:rsidR="00AE68A2" w:rsidRPr="00E5543B" w:rsidRDefault="00AE68A2" w:rsidP="00C83CBE">
            <w:pPr>
              <w:pStyle w:val="a1"/>
            </w:pPr>
            <w:r w:rsidRPr="00E5543B">
              <w:rPr>
                <w:rFonts w:hint="eastAsia"/>
              </w:rPr>
              <w:t>10</w:t>
            </w:r>
          </w:p>
          <w:p w14:paraId="77C6D068" w14:textId="77777777" w:rsidR="00AE68A2" w:rsidRPr="00E5543B" w:rsidRDefault="00AE68A2" w:rsidP="00C83CBE">
            <w:pPr>
              <w:pStyle w:val="a1"/>
            </w:pPr>
            <w:r w:rsidRPr="00E5543B">
              <w:rPr>
                <w:rFonts w:hint="eastAsia"/>
              </w:rPr>
              <w:t>11</w:t>
            </w:r>
          </w:p>
          <w:p w14:paraId="21360E29" w14:textId="77777777" w:rsidR="00AE68A2" w:rsidRPr="00E5543B" w:rsidRDefault="00AE68A2" w:rsidP="00C83CBE">
            <w:pPr>
              <w:pStyle w:val="a1"/>
            </w:pPr>
            <w:r w:rsidRPr="00E5543B">
              <w:rPr>
                <w:rFonts w:hint="eastAsia"/>
              </w:rPr>
              <w:t>12</w:t>
            </w:r>
          </w:p>
          <w:p w14:paraId="31C9EF6C" w14:textId="77777777" w:rsidR="00AE68A2" w:rsidRPr="00E5543B" w:rsidRDefault="00AE68A2" w:rsidP="00C83CBE">
            <w:pPr>
              <w:pStyle w:val="a1"/>
            </w:pPr>
            <w:r w:rsidRPr="00E5543B">
              <w:rPr>
                <w:rFonts w:hint="eastAsia"/>
              </w:rPr>
              <w:t>13</w:t>
            </w:r>
          </w:p>
          <w:p w14:paraId="2AF2C260" w14:textId="77777777" w:rsidR="00AE68A2" w:rsidRPr="00E5543B" w:rsidRDefault="00AE68A2" w:rsidP="00C83CBE">
            <w:pPr>
              <w:pStyle w:val="a1"/>
            </w:pPr>
            <w:r w:rsidRPr="00E5543B">
              <w:rPr>
                <w:rFonts w:hint="eastAsia"/>
              </w:rPr>
              <w:t>14</w:t>
            </w:r>
          </w:p>
          <w:p w14:paraId="3E17A2EF" w14:textId="77777777" w:rsidR="00AE68A2" w:rsidRPr="00E5543B" w:rsidRDefault="00AE68A2" w:rsidP="00C83CBE">
            <w:pPr>
              <w:pStyle w:val="a1"/>
            </w:pPr>
            <w:r w:rsidRPr="00E5543B">
              <w:rPr>
                <w:rFonts w:hint="eastAsia"/>
              </w:rPr>
              <w:t>15</w:t>
            </w:r>
          </w:p>
          <w:p w14:paraId="2BD27E4C" w14:textId="77777777" w:rsidR="00AE68A2" w:rsidRPr="00E5543B" w:rsidRDefault="00AE68A2" w:rsidP="00C83CBE">
            <w:pPr>
              <w:pStyle w:val="a1"/>
            </w:pPr>
            <w:r w:rsidRPr="00E5543B">
              <w:rPr>
                <w:rFonts w:hint="eastAsia"/>
              </w:rPr>
              <w:t>16</w:t>
            </w:r>
          </w:p>
          <w:p w14:paraId="4543EA6C" w14:textId="77777777" w:rsidR="00AE68A2" w:rsidRPr="00E5543B" w:rsidRDefault="00AE68A2" w:rsidP="00C83CBE">
            <w:pPr>
              <w:pStyle w:val="a1"/>
            </w:pPr>
            <w:r w:rsidRPr="00E5543B">
              <w:rPr>
                <w:rFonts w:hint="eastAsia"/>
              </w:rPr>
              <w:t>17</w:t>
            </w:r>
          </w:p>
          <w:p w14:paraId="59850FA5" w14:textId="77777777" w:rsidR="00AE68A2" w:rsidRPr="00E5543B" w:rsidRDefault="00AE68A2" w:rsidP="00C83CBE">
            <w:pPr>
              <w:pStyle w:val="a1"/>
            </w:pPr>
            <w:r w:rsidRPr="00E5543B">
              <w:rPr>
                <w:rFonts w:hint="eastAsia"/>
              </w:rPr>
              <w:t>18</w:t>
            </w:r>
          </w:p>
          <w:p w14:paraId="60B601AF" w14:textId="77777777" w:rsidR="00AE68A2" w:rsidRPr="00E5543B" w:rsidRDefault="00AE68A2" w:rsidP="00C83CBE">
            <w:pPr>
              <w:pStyle w:val="a1"/>
            </w:pPr>
            <w:r w:rsidRPr="00E5543B">
              <w:rPr>
                <w:rFonts w:hint="eastAsia"/>
              </w:rPr>
              <w:t>19</w:t>
            </w:r>
          </w:p>
          <w:p w14:paraId="416B811F" w14:textId="77777777" w:rsidR="00AE68A2" w:rsidRPr="00E5543B" w:rsidRDefault="00AE68A2" w:rsidP="00C83CBE">
            <w:pPr>
              <w:pStyle w:val="a1"/>
            </w:pPr>
            <w:r w:rsidRPr="00E5543B">
              <w:rPr>
                <w:rFonts w:hint="eastAsia"/>
              </w:rPr>
              <w:t>20</w:t>
            </w:r>
          </w:p>
          <w:p w14:paraId="54456757" w14:textId="77777777" w:rsidR="00AE68A2" w:rsidRPr="00E5543B" w:rsidRDefault="00AE68A2" w:rsidP="00C83CBE">
            <w:pPr>
              <w:pStyle w:val="a1"/>
            </w:pPr>
            <w:r w:rsidRPr="00E5543B">
              <w:rPr>
                <w:rFonts w:hint="eastAsia"/>
              </w:rPr>
              <w:t>21</w:t>
            </w:r>
          </w:p>
          <w:p w14:paraId="059A4FB9" w14:textId="77777777" w:rsidR="00AE68A2" w:rsidRPr="00E5543B" w:rsidRDefault="00AE68A2" w:rsidP="00C83CBE">
            <w:pPr>
              <w:pStyle w:val="a1"/>
            </w:pPr>
            <w:r w:rsidRPr="00E5543B">
              <w:rPr>
                <w:rFonts w:hint="eastAsia"/>
              </w:rPr>
              <w:t>22</w:t>
            </w:r>
          </w:p>
          <w:p w14:paraId="0BF11AE4" w14:textId="77777777" w:rsidR="00AE68A2" w:rsidRPr="00E5543B" w:rsidRDefault="00AE68A2" w:rsidP="00C83CBE">
            <w:pPr>
              <w:pStyle w:val="a1"/>
            </w:pPr>
            <w:r w:rsidRPr="00E5543B">
              <w:rPr>
                <w:rFonts w:hint="eastAsia"/>
              </w:rPr>
              <w:t>23</w:t>
            </w:r>
          </w:p>
          <w:p w14:paraId="3BA15686" w14:textId="77777777" w:rsidR="00AE68A2" w:rsidRPr="00E5543B" w:rsidRDefault="00AE68A2" w:rsidP="00C83CBE">
            <w:pPr>
              <w:pStyle w:val="a1"/>
            </w:pPr>
            <w:r w:rsidRPr="00E5543B">
              <w:rPr>
                <w:rFonts w:hint="eastAsia"/>
              </w:rPr>
              <w:t>24</w:t>
            </w:r>
          </w:p>
          <w:p w14:paraId="37812746" w14:textId="77777777" w:rsidR="00AE68A2" w:rsidRPr="00E5543B" w:rsidRDefault="00AE68A2" w:rsidP="00C83CBE">
            <w:pPr>
              <w:pStyle w:val="a1"/>
            </w:pPr>
            <w:r w:rsidRPr="00E5543B">
              <w:rPr>
                <w:rFonts w:hint="eastAsia"/>
              </w:rPr>
              <w:t>25</w:t>
            </w:r>
          </w:p>
          <w:p w14:paraId="70CC850A" w14:textId="77777777" w:rsidR="00AE68A2" w:rsidRPr="00E5543B" w:rsidRDefault="00AE68A2" w:rsidP="00C83CBE">
            <w:pPr>
              <w:pStyle w:val="a1"/>
            </w:pPr>
            <w:r w:rsidRPr="00E5543B">
              <w:rPr>
                <w:rFonts w:hint="eastAsia"/>
              </w:rPr>
              <w:t>26</w:t>
            </w:r>
          </w:p>
          <w:p w14:paraId="7118BDF3" w14:textId="77777777" w:rsidR="00AE68A2" w:rsidRPr="00E5543B" w:rsidRDefault="00AE68A2" w:rsidP="00C83CBE">
            <w:pPr>
              <w:pStyle w:val="a1"/>
            </w:pPr>
            <w:r w:rsidRPr="00E5543B">
              <w:rPr>
                <w:rFonts w:hint="eastAsia"/>
              </w:rPr>
              <w:t>27</w:t>
            </w:r>
          </w:p>
          <w:p w14:paraId="5D3C1414" w14:textId="77777777" w:rsidR="00AE68A2" w:rsidRPr="00E5543B" w:rsidRDefault="00AE68A2" w:rsidP="00C83CBE">
            <w:pPr>
              <w:pStyle w:val="a1"/>
            </w:pPr>
            <w:r w:rsidRPr="00E5543B">
              <w:rPr>
                <w:rFonts w:hint="eastAsia"/>
              </w:rPr>
              <w:t>28</w:t>
            </w:r>
          </w:p>
          <w:p w14:paraId="64DB2665" w14:textId="77777777" w:rsidR="00AE68A2" w:rsidRPr="00E5543B" w:rsidRDefault="00AE68A2" w:rsidP="00C83CBE">
            <w:pPr>
              <w:pStyle w:val="a1"/>
            </w:pPr>
            <w:r w:rsidRPr="00E5543B">
              <w:rPr>
                <w:rFonts w:hint="eastAsia"/>
              </w:rPr>
              <w:t>29</w:t>
            </w:r>
          </w:p>
          <w:p w14:paraId="465CD672" w14:textId="77777777" w:rsidR="00AE68A2" w:rsidRPr="00E5543B" w:rsidRDefault="00AE68A2" w:rsidP="00C83CBE">
            <w:pPr>
              <w:pStyle w:val="a1"/>
            </w:pPr>
            <w:r w:rsidRPr="00E5543B">
              <w:rPr>
                <w:rFonts w:hint="eastAsia"/>
              </w:rPr>
              <w:t>30</w:t>
            </w:r>
          </w:p>
          <w:p w14:paraId="729BA083" w14:textId="77777777" w:rsidR="00AE68A2" w:rsidRPr="00E5543B" w:rsidRDefault="00AE68A2" w:rsidP="00C83CBE">
            <w:pPr>
              <w:pStyle w:val="a1"/>
            </w:pPr>
            <w:r w:rsidRPr="00E5543B">
              <w:rPr>
                <w:rFonts w:hint="eastAsia"/>
              </w:rPr>
              <w:t>31</w:t>
            </w:r>
          </w:p>
          <w:p w14:paraId="5769BE45" w14:textId="77777777" w:rsidR="00AE68A2" w:rsidRPr="00E5543B" w:rsidRDefault="00AE68A2" w:rsidP="00C83CBE">
            <w:pPr>
              <w:pStyle w:val="a1"/>
            </w:pPr>
            <w:r w:rsidRPr="00E5543B">
              <w:rPr>
                <w:rFonts w:hint="eastAsia"/>
              </w:rPr>
              <w:t>32</w:t>
            </w:r>
          </w:p>
          <w:p w14:paraId="0EB54080" w14:textId="77777777" w:rsidR="00AE68A2" w:rsidRPr="00E5543B" w:rsidRDefault="00AE68A2" w:rsidP="00C83CBE">
            <w:pPr>
              <w:pStyle w:val="a1"/>
            </w:pPr>
            <w:r w:rsidRPr="00E5543B">
              <w:rPr>
                <w:rFonts w:hint="eastAsia"/>
              </w:rPr>
              <w:t>33</w:t>
            </w:r>
          </w:p>
          <w:p w14:paraId="5A782366" w14:textId="77777777" w:rsidR="00AE68A2" w:rsidRPr="00E5543B" w:rsidRDefault="00AE68A2" w:rsidP="00C83CBE">
            <w:pPr>
              <w:pStyle w:val="a1"/>
            </w:pPr>
            <w:r w:rsidRPr="00E5543B">
              <w:rPr>
                <w:rFonts w:hint="eastAsia"/>
              </w:rPr>
              <w:t>34</w:t>
            </w:r>
          </w:p>
          <w:p w14:paraId="4DF2E309" w14:textId="77777777" w:rsidR="00AE68A2" w:rsidRPr="00E5543B" w:rsidRDefault="00AE68A2" w:rsidP="00C83CBE">
            <w:pPr>
              <w:pStyle w:val="a1"/>
            </w:pPr>
            <w:r w:rsidRPr="00E5543B">
              <w:rPr>
                <w:rFonts w:hint="eastAsia"/>
              </w:rPr>
              <w:t>35</w:t>
            </w:r>
          </w:p>
          <w:p w14:paraId="79FCA815" w14:textId="77777777" w:rsidR="00AE68A2" w:rsidRPr="00E5543B" w:rsidRDefault="00AE68A2" w:rsidP="00C83CBE">
            <w:pPr>
              <w:pStyle w:val="a1"/>
            </w:pPr>
            <w:r w:rsidRPr="00E5543B">
              <w:rPr>
                <w:rFonts w:hint="eastAsia"/>
              </w:rPr>
              <w:t>36</w:t>
            </w:r>
          </w:p>
          <w:p w14:paraId="6CC92955" w14:textId="77777777" w:rsidR="00AE68A2" w:rsidRPr="00E5543B" w:rsidRDefault="00AE68A2" w:rsidP="00C83CBE">
            <w:pPr>
              <w:pStyle w:val="a1"/>
            </w:pPr>
            <w:r w:rsidRPr="00E5543B">
              <w:rPr>
                <w:rFonts w:hint="eastAsia"/>
              </w:rPr>
              <w:t>37</w:t>
            </w:r>
          </w:p>
          <w:p w14:paraId="7C439DE2" w14:textId="77777777" w:rsidR="00AE68A2" w:rsidRPr="00E5543B" w:rsidRDefault="00AE68A2" w:rsidP="00C83CBE">
            <w:pPr>
              <w:pStyle w:val="a1"/>
            </w:pPr>
            <w:r w:rsidRPr="00E5543B">
              <w:rPr>
                <w:rFonts w:hint="eastAsia"/>
              </w:rPr>
              <w:t>38</w:t>
            </w:r>
          </w:p>
          <w:p w14:paraId="490CD89E" w14:textId="77777777" w:rsidR="00AE68A2" w:rsidRPr="00E5543B" w:rsidRDefault="00AE68A2" w:rsidP="00C83CBE">
            <w:pPr>
              <w:pStyle w:val="a1"/>
            </w:pPr>
            <w:r w:rsidRPr="00E5543B">
              <w:rPr>
                <w:rFonts w:hint="eastAsia"/>
              </w:rPr>
              <w:t>39</w:t>
            </w:r>
          </w:p>
          <w:p w14:paraId="0CDF066F" w14:textId="77777777" w:rsidR="00AE68A2" w:rsidRPr="00E5543B" w:rsidRDefault="00AE68A2" w:rsidP="00C83CBE">
            <w:pPr>
              <w:pStyle w:val="a1"/>
            </w:pPr>
            <w:r w:rsidRPr="00E5543B">
              <w:rPr>
                <w:rFonts w:hint="eastAsia"/>
              </w:rPr>
              <w:t>40</w:t>
            </w:r>
          </w:p>
          <w:p w14:paraId="63068C6A" w14:textId="77777777" w:rsidR="00AE68A2" w:rsidRPr="00E5543B" w:rsidRDefault="00AE68A2" w:rsidP="00C83CBE">
            <w:pPr>
              <w:pStyle w:val="a1"/>
            </w:pPr>
            <w:r w:rsidRPr="00E5543B">
              <w:rPr>
                <w:rFonts w:hint="eastAsia"/>
              </w:rPr>
              <w:t>41</w:t>
            </w:r>
          </w:p>
          <w:p w14:paraId="0D45B247" w14:textId="77777777" w:rsidR="00AE68A2" w:rsidRPr="00E5543B" w:rsidRDefault="00AE68A2" w:rsidP="00C83CBE">
            <w:pPr>
              <w:pStyle w:val="a1"/>
            </w:pPr>
            <w:r w:rsidRPr="00E5543B">
              <w:rPr>
                <w:rFonts w:hint="eastAsia"/>
              </w:rPr>
              <w:t>42</w:t>
            </w:r>
          </w:p>
          <w:p w14:paraId="45D4F342" w14:textId="77777777" w:rsidR="00AE68A2" w:rsidRPr="00E5543B" w:rsidRDefault="00AE68A2" w:rsidP="00C83CBE">
            <w:pPr>
              <w:pStyle w:val="a1"/>
            </w:pPr>
            <w:r w:rsidRPr="00E5543B">
              <w:rPr>
                <w:rFonts w:hint="eastAsia"/>
              </w:rPr>
              <w:t>43</w:t>
            </w:r>
          </w:p>
          <w:p w14:paraId="1584FDED" w14:textId="77777777" w:rsidR="00AE68A2" w:rsidRPr="00E5543B" w:rsidRDefault="00AE68A2" w:rsidP="00C83CBE">
            <w:pPr>
              <w:pStyle w:val="a1"/>
            </w:pPr>
            <w:r w:rsidRPr="00E5543B">
              <w:rPr>
                <w:rFonts w:hint="eastAsia"/>
              </w:rPr>
              <w:t>44</w:t>
            </w:r>
          </w:p>
          <w:p w14:paraId="2A0E237F" w14:textId="77777777" w:rsidR="00AE68A2" w:rsidRPr="00E5543B" w:rsidRDefault="00AE68A2" w:rsidP="00C83CBE">
            <w:pPr>
              <w:pStyle w:val="a1"/>
            </w:pPr>
            <w:r w:rsidRPr="00E5543B">
              <w:rPr>
                <w:rFonts w:hint="eastAsia"/>
              </w:rPr>
              <w:t>45</w:t>
            </w:r>
          </w:p>
          <w:p w14:paraId="7B749407" w14:textId="77777777" w:rsidR="00AE68A2" w:rsidRPr="00E5543B" w:rsidRDefault="00AE68A2" w:rsidP="00C83CBE">
            <w:pPr>
              <w:pStyle w:val="a1"/>
            </w:pPr>
            <w:r w:rsidRPr="00E5543B">
              <w:rPr>
                <w:rFonts w:hint="eastAsia"/>
              </w:rPr>
              <w:t>46</w:t>
            </w:r>
          </w:p>
          <w:p w14:paraId="425FC907" w14:textId="77777777" w:rsidR="00AE68A2" w:rsidRPr="00E5543B" w:rsidRDefault="00AE68A2" w:rsidP="00C83CBE">
            <w:pPr>
              <w:pStyle w:val="a1"/>
            </w:pPr>
            <w:r w:rsidRPr="00E5543B">
              <w:rPr>
                <w:rFonts w:hint="eastAsia"/>
              </w:rPr>
              <w:t>47</w:t>
            </w:r>
          </w:p>
          <w:p w14:paraId="6FAFEE60" w14:textId="4046ECB6" w:rsidR="00AE68A2" w:rsidRDefault="00AE68A2" w:rsidP="00C83CBE">
            <w:pPr>
              <w:pStyle w:val="a1"/>
            </w:pPr>
            <w:r w:rsidRPr="00E5543B">
              <w:rPr>
                <w:rFonts w:hint="eastAsia"/>
              </w:rPr>
              <w:t>48</w:t>
            </w:r>
          </w:p>
          <w:p w14:paraId="7BF3D177" w14:textId="6495365F" w:rsidR="00C83CBE" w:rsidRDefault="00C83CBE" w:rsidP="00C83CBE">
            <w:pPr>
              <w:pStyle w:val="a1"/>
            </w:pPr>
            <w:r>
              <w:t>49</w:t>
            </w:r>
          </w:p>
          <w:p w14:paraId="4B53B7CC" w14:textId="0B1BE008" w:rsidR="00C83CBE" w:rsidRPr="00E5543B" w:rsidRDefault="00C83CBE" w:rsidP="00C83CBE">
            <w:pPr>
              <w:pStyle w:val="a1"/>
            </w:pPr>
            <w:r>
              <w:t>50</w:t>
            </w:r>
          </w:p>
          <w:p w14:paraId="2ADA4299" w14:textId="54886E4A" w:rsidR="00AE68A2" w:rsidRPr="00E5543B" w:rsidRDefault="00AE68A2" w:rsidP="00C83CBE">
            <w:pPr>
              <w:pStyle w:val="a1"/>
            </w:pPr>
          </w:p>
        </w:tc>
        <w:tc>
          <w:tcPr>
            <w:tcW w:w="10631" w:type="dxa"/>
          </w:tcPr>
          <w:p w14:paraId="715ACE70" w14:textId="77777777" w:rsidR="00C83CBE" w:rsidRDefault="00C83CBE" w:rsidP="00C83CBE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net.skhu.thread1;</w:t>
            </w:r>
          </w:p>
          <w:p w14:paraId="43AE9C58" w14:textId="77777777" w:rsidR="00C83CBE" w:rsidRDefault="00C83CBE" w:rsidP="00C83CBE">
            <w:pPr>
              <w:pStyle w:val="a1"/>
            </w:pPr>
          </w:p>
          <w:p w14:paraId="1CB0A6F9" w14:textId="77777777" w:rsidR="00C83CBE" w:rsidRDefault="00C83CBE" w:rsidP="00C83CBE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java.util.Random;</w:t>
            </w:r>
          </w:p>
          <w:p w14:paraId="4002717A" w14:textId="77777777" w:rsidR="00C83CBE" w:rsidRDefault="00C83CBE" w:rsidP="00C83CBE">
            <w:pPr>
              <w:pStyle w:val="a1"/>
            </w:pPr>
          </w:p>
          <w:p w14:paraId="38C8390D" w14:textId="77777777" w:rsidR="00C83CBE" w:rsidRDefault="00C83CBE" w:rsidP="00C83CBE">
            <w:pPr>
              <w:pStyle w:val="a1"/>
            </w:pP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ThreadC </w:t>
            </w:r>
            <w:r>
              <w:rPr>
                <w:color w:val="7F0055"/>
              </w:rPr>
              <w:t>extends</w:t>
            </w:r>
            <w:r>
              <w:rPr>
                <w:color w:val="000000"/>
              </w:rPr>
              <w:t xml:space="preserve"> Thread {</w:t>
            </w:r>
          </w:p>
          <w:p w14:paraId="7441787E" w14:textId="77777777" w:rsidR="00C83CBE" w:rsidRDefault="00C83CBE" w:rsidP="00C83CBE">
            <w:pPr>
              <w:pStyle w:val="a1"/>
            </w:pPr>
          </w:p>
          <w:p w14:paraId="0EB872A3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String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;</w:t>
            </w:r>
          </w:p>
          <w:p w14:paraId="55128A3D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count</w:t>
            </w:r>
            <w:r>
              <w:rPr>
                <w:color w:val="000000"/>
              </w:rPr>
              <w:t>;</w:t>
            </w:r>
          </w:p>
          <w:p w14:paraId="434E3AC0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sum</w:t>
            </w:r>
            <w:r>
              <w:rPr>
                <w:color w:val="000000"/>
              </w:rPr>
              <w:t>;</w:t>
            </w:r>
          </w:p>
          <w:p w14:paraId="2B30A381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Random </w:t>
            </w:r>
            <w:r>
              <w:rPr>
                <w:color w:val="0000C0"/>
              </w:rPr>
              <w:t>random</w:t>
            </w:r>
            <w:r>
              <w:rPr>
                <w:color w:val="000000"/>
              </w:rPr>
              <w:t>;</w:t>
            </w:r>
          </w:p>
          <w:p w14:paraId="03FD57D8" w14:textId="77777777" w:rsidR="00C83CBE" w:rsidRDefault="00C83CBE" w:rsidP="00C83CBE">
            <w:pPr>
              <w:pStyle w:val="a1"/>
            </w:pPr>
          </w:p>
          <w:p w14:paraId="291FB3FD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ThreadC(String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 xml:space="preserve">,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count</w:t>
            </w:r>
            <w:r>
              <w:rPr>
                <w:color w:val="000000"/>
              </w:rPr>
              <w:t>) {</w:t>
            </w:r>
          </w:p>
          <w:p w14:paraId="4048C56E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>;</w:t>
            </w:r>
          </w:p>
          <w:p w14:paraId="42CAE29B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count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count</w:t>
            </w:r>
            <w:r>
              <w:rPr>
                <w:color w:val="000000"/>
              </w:rPr>
              <w:t>;</w:t>
            </w:r>
          </w:p>
          <w:p w14:paraId="7C641F62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sum</w:t>
            </w:r>
            <w:r>
              <w:rPr>
                <w:color w:val="000000"/>
              </w:rPr>
              <w:t xml:space="preserve"> = 0;</w:t>
            </w:r>
          </w:p>
          <w:p w14:paraId="2814F2F5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random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Random();</w:t>
            </w:r>
          </w:p>
          <w:p w14:paraId="46B95A53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4FCAFA44" w14:textId="77777777" w:rsidR="00C83CBE" w:rsidRDefault="00C83CBE" w:rsidP="00C83CBE">
            <w:pPr>
              <w:pStyle w:val="a1"/>
            </w:pPr>
          </w:p>
          <w:p w14:paraId="38EFF3EC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14:paraId="686D69D1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run() {</w:t>
            </w:r>
          </w:p>
          <w:p w14:paraId="488162E6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"%s: started\n"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);</w:t>
            </w:r>
          </w:p>
          <w:p w14:paraId="26BBE194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try</w:t>
            </w:r>
            <w:r>
              <w:rPr>
                <w:color w:val="000000"/>
              </w:rPr>
              <w:t xml:space="preserve"> {</w:t>
            </w:r>
          </w:p>
          <w:p w14:paraId="10C9C44F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= 1;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&lt;= </w:t>
            </w:r>
            <w:r>
              <w:rPr>
                <w:color w:val="0000C0"/>
              </w:rPr>
              <w:t>count</w:t>
            </w:r>
            <w:r>
              <w:rPr>
                <w:color w:val="000000"/>
              </w:rPr>
              <w:t>; ++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 {</w:t>
            </w:r>
          </w:p>
          <w:p w14:paraId="277CC080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00C0"/>
              </w:rPr>
              <w:t>sum</w:t>
            </w:r>
            <w:r>
              <w:rPr>
                <w:color w:val="000000"/>
              </w:rPr>
              <w:t xml:space="preserve"> = </w:t>
            </w:r>
            <w:r>
              <w:rPr>
                <w:color w:val="0000C0"/>
              </w:rPr>
              <w:t>sum</w:t>
            </w:r>
            <w:r>
              <w:rPr>
                <w:color w:val="000000"/>
              </w:rPr>
              <w:t xml:space="preserve"> +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;</w:t>
            </w:r>
          </w:p>
          <w:p w14:paraId="77F1B202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mili_second</w:t>
            </w:r>
            <w:r>
              <w:rPr>
                <w:color w:val="000000"/>
              </w:rPr>
              <w:t xml:space="preserve"> = </w:t>
            </w:r>
            <w:r>
              <w:rPr>
                <w:color w:val="0000C0"/>
              </w:rPr>
              <w:t>random</w:t>
            </w:r>
            <w:r>
              <w:rPr>
                <w:color w:val="000000"/>
              </w:rPr>
              <w:t>.nextInt(10);</w:t>
            </w:r>
          </w:p>
          <w:p w14:paraId="0E46E9D2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            sleep(</w:t>
            </w:r>
            <w:r>
              <w:rPr>
                <w:color w:val="6A3E3E"/>
              </w:rPr>
              <w:t>mili_second</w:t>
            </w:r>
            <w:r>
              <w:rPr>
                <w:color w:val="000000"/>
              </w:rPr>
              <w:t>);</w:t>
            </w:r>
          </w:p>
          <w:p w14:paraId="5184D0C4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        }</w:t>
            </w:r>
          </w:p>
          <w:p w14:paraId="6F49C0DF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    } </w:t>
            </w:r>
            <w:r>
              <w:rPr>
                <w:color w:val="7F0055"/>
              </w:rPr>
              <w:t>catch</w:t>
            </w:r>
            <w:r>
              <w:rPr>
                <w:color w:val="000000"/>
              </w:rPr>
              <w:t xml:space="preserve"> (InterruptedException </w:t>
            </w:r>
            <w:r>
              <w:rPr>
                <w:color w:val="6A3E3E"/>
              </w:rPr>
              <w:t>e</w:t>
            </w:r>
            <w:r>
              <w:rPr>
                <w:color w:val="000000"/>
              </w:rPr>
              <w:t>) {</w:t>
            </w:r>
          </w:p>
          <w:p w14:paraId="7B792AC3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"%s: interrupted\n"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);</w:t>
            </w:r>
          </w:p>
          <w:p w14:paraId="726A6F80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78447AA8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"%s: stoped\n"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);</w:t>
            </w:r>
          </w:p>
          <w:p w14:paraId="7622744B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22D4456D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>}</w:t>
            </w:r>
          </w:p>
          <w:p w14:paraId="44783AE4" w14:textId="77777777" w:rsidR="00C83CBE" w:rsidRDefault="00C83CBE" w:rsidP="00C83CBE">
            <w:pPr>
              <w:pStyle w:val="a1"/>
            </w:pPr>
          </w:p>
          <w:p w14:paraId="537823EE" w14:textId="77777777" w:rsidR="00C83CBE" w:rsidRDefault="00C83CBE" w:rsidP="00C83CBE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Example04 {</w:t>
            </w:r>
          </w:p>
          <w:p w14:paraId="430738E7" w14:textId="77777777" w:rsidR="00C83CBE" w:rsidRDefault="00C83CBE" w:rsidP="00C83CBE">
            <w:pPr>
              <w:pStyle w:val="a1"/>
            </w:pPr>
          </w:p>
          <w:p w14:paraId="071ECEC9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[]) {</w:t>
            </w:r>
          </w:p>
          <w:p w14:paraId="43EFB8D4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2A00FF"/>
              </w:rPr>
              <w:t>"main started"</w:t>
            </w:r>
            <w:r>
              <w:rPr>
                <w:color w:val="000000"/>
              </w:rPr>
              <w:t>);</w:t>
            </w:r>
          </w:p>
          <w:p w14:paraId="5E92859D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    ThreadC </w:t>
            </w:r>
            <w:r>
              <w:rPr>
                <w:color w:val="6A3E3E"/>
              </w:rPr>
              <w:t>threadOne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ThreadC(</w:t>
            </w:r>
            <w:r>
              <w:rPr>
                <w:color w:val="2A00FF"/>
              </w:rPr>
              <w:t>"one"</w:t>
            </w:r>
            <w:r>
              <w:rPr>
                <w:color w:val="000000"/>
              </w:rPr>
              <w:t>, 100);</w:t>
            </w:r>
          </w:p>
          <w:p w14:paraId="361CC7C1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    ThreadC </w:t>
            </w:r>
            <w:r>
              <w:rPr>
                <w:color w:val="6A3E3E"/>
              </w:rPr>
              <w:t>threadTwo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ThreadC(</w:t>
            </w:r>
            <w:r>
              <w:rPr>
                <w:color w:val="2A00FF"/>
              </w:rPr>
              <w:t>"two"</w:t>
            </w:r>
            <w:r>
              <w:rPr>
                <w:color w:val="000000"/>
              </w:rPr>
              <w:t>, 100);</w:t>
            </w:r>
          </w:p>
          <w:p w14:paraId="09280A4A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    ThreadC </w:t>
            </w:r>
            <w:r>
              <w:rPr>
                <w:color w:val="6A3E3E"/>
              </w:rPr>
              <w:t>threadThree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ThreadC(</w:t>
            </w:r>
            <w:r>
              <w:rPr>
                <w:color w:val="2A00FF"/>
              </w:rPr>
              <w:t>"three"</w:t>
            </w:r>
            <w:r>
              <w:rPr>
                <w:color w:val="000000"/>
              </w:rPr>
              <w:t>, 100);</w:t>
            </w:r>
          </w:p>
          <w:p w14:paraId="601F5DD2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threadOne</w:t>
            </w:r>
            <w:r>
              <w:rPr>
                <w:color w:val="000000"/>
              </w:rPr>
              <w:t>.start();</w:t>
            </w:r>
          </w:p>
          <w:p w14:paraId="2E5F302F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threadTwo</w:t>
            </w:r>
            <w:r>
              <w:rPr>
                <w:color w:val="000000"/>
              </w:rPr>
              <w:t>.start();</w:t>
            </w:r>
          </w:p>
          <w:p w14:paraId="14C84E53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threadThree</w:t>
            </w:r>
            <w:r>
              <w:rPr>
                <w:color w:val="000000"/>
              </w:rPr>
              <w:t>.start();</w:t>
            </w:r>
          </w:p>
          <w:p w14:paraId="6371720F" w14:textId="77777777" w:rsidR="00C83CBE" w:rsidRDefault="00C83CBE" w:rsidP="00CA45D0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"one: %d\n"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threadOne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sum</w:t>
            </w:r>
            <w:r>
              <w:rPr>
                <w:color w:val="000000"/>
              </w:rPr>
              <w:t>);</w:t>
            </w:r>
          </w:p>
          <w:p w14:paraId="1231943A" w14:textId="77777777" w:rsidR="00C83CBE" w:rsidRDefault="00C83CBE" w:rsidP="00CA45D0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"two: %d\n"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threadTwo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sum</w:t>
            </w:r>
            <w:r>
              <w:rPr>
                <w:color w:val="000000"/>
              </w:rPr>
              <w:t>);</w:t>
            </w:r>
          </w:p>
          <w:p w14:paraId="13102254" w14:textId="77777777" w:rsidR="00C83CBE" w:rsidRDefault="00C83CBE" w:rsidP="00CA45D0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"three: %d\n"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threadThree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sum</w:t>
            </w:r>
            <w:r>
              <w:rPr>
                <w:color w:val="000000"/>
              </w:rPr>
              <w:t>);</w:t>
            </w:r>
          </w:p>
          <w:p w14:paraId="6D01BF43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2A00FF"/>
              </w:rPr>
              <w:t>"main stoped"</w:t>
            </w:r>
            <w:r>
              <w:rPr>
                <w:color w:val="000000"/>
              </w:rPr>
              <w:t>);</w:t>
            </w:r>
          </w:p>
          <w:p w14:paraId="771369DE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3ED165A8" w14:textId="77777777" w:rsidR="00C83CBE" w:rsidRDefault="00C83CBE" w:rsidP="00C83CBE">
            <w:pPr>
              <w:pStyle w:val="a1"/>
            </w:pPr>
            <w:r>
              <w:rPr>
                <w:color w:val="000000"/>
              </w:rPr>
              <w:t>}</w:t>
            </w:r>
          </w:p>
          <w:p w14:paraId="1239AC5F" w14:textId="783DAE76" w:rsidR="00AE68A2" w:rsidRPr="00E5543B" w:rsidRDefault="00AE68A2" w:rsidP="00C83CBE">
            <w:pPr>
              <w:pStyle w:val="a1"/>
            </w:pPr>
          </w:p>
        </w:tc>
      </w:tr>
    </w:tbl>
    <w:p w14:paraId="59C0B97E" w14:textId="16BEA37C" w:rsidR="00AE68A2" w:rsidRDefault="00AE68A2" w:rsidP="00AE68A2"/>
    <w:p w14:paraId="492336A4" w14:textId="77777777" w:rsidR="00C83CBE" w:rsidRPr="00E1310A" w:rsidRDefault="00C83CBE" w:rsidP="00C83CBE">
      <w:r>
        <w:rPr>
          <w:rFonts w:hint="eastAsia"/>
        </w:rPr>
        <w:t>실행 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3CBE" w14:paraId="2732AFC0" w14:textId="77777777" w:rsidTr="00C83CBE">
        <w:tc>
          <w:tcPr>
            <w:tcW w:w="10456" w:type="dxa"/>
          </w:tcPr>
          <w:p w14:paraId="0E68BC70" w14:textId="77777777" w:rsidR="00C83CBE" w:rsidRDefault="00C83CBE" w:rsidP="00C83CBE">
            <w:pPr>
              <w:pStyle w:val="a1"/>
            </w:pPr>
            <w:r>
              <w:t>main started</w:t>
            </w:r>
          </w:p>
          <w:p w14:paraId="6311D25A" w14:textId="77777777" w:rsidR="00C83CBE" w:rsidRPr="00C83CBE" w:rsidRDefault="00C83CBE" w:rsidP="00C83CBE">
            <w:pPr>
              <w:pStyle w:val="a1"/>
              <w:rPr>
                <w:highlight w:val="yellow"/>
              </w:rPr>
            </w:pPr>
            <w:r w:rsidRPr="00C83CBE">
              <w:rPr>
                <w:highlight w:val="yellow"/>
              </w:rPr>
              <w:t>one: 0</w:t>
            </w:r>
          </w:p>
          <w:p w14:paraId="3DBFB358" w14:textId="77777777" w:rsidR="00C83CBE" w:rsidRPr="00C83CBE" w:rsidRDefault="00C83CBE" w:rsidP="00C83CBE">
            <w:pPr>
              <w:pStyle w:val="a1"/>
              <w:rPr>
                <w:highlight w:val="yellow"/>
              </w:rPr>
            </w:pPr>
            <w:r w:rsidRPr="00C83CBE">
              <w:rPr>
                <w:highlight w:val="yellow"/>
              </w:rPr>
              <w:t>two: 0</w:t>
            </w:r>
          </w:p>
          <w:p w14:paraId="7E4FF8FA" w14:textId="77777777" w:rsidR="00C83CBE" w:rsidRDefault="00C83CBE" w:rsidP="00C83CBE">
            <w:pPr>
              <w:pStyle w:val="a1"/>
            </w:pPr>
            <w:r w:rsidRPr="00C83CBE">
              <w:rPr>
                <w:highlight w:val="yellow"/>
              </w:rPr>
              <w:t>three: 0</w:t>
            </w:r>
          </w:p>
          <w:p w14:paraId="5D0F8FFF" w14:textId="77777777" w:rsidR="00C83CBE" w:rsidRDefault="00C83CBE" w:rsidP="00C83CBE">
            <w:pPr>
              <w:pStyle w:val="a1"/>
            </w:pPr>
            <w:r>
              <w:t>main stoped</w:t>
            </w:r>
          </w:p>
          <w:p w14:paraId="3914092C" w14:textId="77777777" w:rsidR="00C83CBE" w:rsidRDefault="00C83CBE" w:rsidP="00C83CBE">
            <w:pPr>
              <w:pStyle w:val="a1"/>
            </w:pPr>
            <w:r>
              <w:t>three: started</w:t>
            </w:r>
          </w:p>
          <w:p w14:paraId="50B0A72A" w14:textId="77777777" w:rsidR="00C83CBE" w:rsidRDefault="00C83CBE" w:rsidP="00C83CBE">
            <w:pPr>
              <w:pStyle w:val="a1"/>
            </w:pPr>
            <w:r>
              <w:t>two: started</w:t>
            </w:r>
          </w:p>
          <w:p w14:paraId="2409C95B" w14:textId="77777777" w:rsidR="00C83CBE" w:rsidRDefault="00C83CBE" w:rsidP="00C83CBE">
            <w:pPr>
              <w:pStyle w:val="a1"/>
            </w:pPr>
            <w:r>
              <w:t>one: started</w:t>
            </w:r>
          </w:p>
          <w:p w14:paraId="267E6C65" w14:textId="77777777" w:rsidR="00C83CBE" w:rsidRDefault="00C83CBE" w:rsidP="00C83CBE">
            <w:pPr>
              <w:pStyle w:val="a1"/>
            </w:pPr>
            <w:r>
              <w:t>three: stoped</w:t>
            </w:r>
          </w:p>
          <w:p w14:paraId="5B112B57" w14:textId="77777777" w:rsidR="00C83CBE" w:rsidRDefault="00C83CBE" w:rsidP="00C83CBE">
            <w:pPr>
              <w:pStyle w:val="a1"/>
            </w:pPr>
            <w:r>
              <w:t>one: stoped</w:t>
            </w:r>
          </w:p>
          <w:p w14:paraId="2E12ED9F" w14:textId="5A509863" w:rsidR="00C83CBE" w:rsidRDefault="00C83CBE" w:rsidP="00C83CBE">
            <w:pPr>
              <w:pStyle w:val="a1"/>
            </w:pPr>
            <w:r>
              <w:t>two: stoped</w:t>
            </w:r>
          </w:p>
        </w:tc>
      </w:tr>
    </w:tbl>
    <w:p w14:paraId="2A9291BB" w14:textId="3EBE5633" w:rsidR="00AE68A2" w:rsidRDefault="00AE68A2" w:rsidP="00AE68A2"/>
    <w:p w14:paraId="26FDA7FD" w14:textId="0E73A764" w:rsidR="00AE68A2" w:rsidRDefault="00C83CBE" w:rsidP="00AE68A2">
      <w:r>
        <w:rPr>
          <w:rFonts w:hint="eastAsia"/>
        </w:rPr>
        <w:t>메인 스레드가 줄45~</w:t>
      </w:r>
      <w:r>
        <w:t>47</w:t>
      </w:r>
      <w:r>
        <w:rPr>
          <w:rFonts w:hint="eastAsia"/>
        </w:rPr>
        <w:t>을 실행할 때, 계산 스레드는 아직 시작도 하지 않았다.</w:t>
      </w:r>
    </w:p>
    <w:p w14:paraId="05E95FC1" w14:textId="3CCC970A" w:rsidR="00C83CBE" w:rsidRDefault="00C83CBE" w:rsidP="00AE68A2">
      <w:r>
        <w:rPr>
          <w:rFonts w:hint="eastAsia"/>
        </w:rPr>
        <w:t xml:space="preserve">그래서 </w:t>
      </w:r>
      <w:r>
        <w:t xml:space="preserve">sum </w:t>
      </w:r>
      <w:r>
        <w:rPr>
          <w:rFonts w:hint="eastAsia"/>
        </w:rPr>
        <w:t>멤버 변수 값이 0 이다.</w:t>
      </w:r>
    </w:p>
    <w:p w14:paraId="0FCB2E7B" w14:textId="485E63DF" w:rsidR="00C83CBE" w:rsidRDefault="00C83CBE" w:rsidP="00AE68A2">
      <w:r>
        <w:rPr>
          <w:rFonts w:hint="eastAsia"/>
        </w:rPr>
        <w:lastRenderedPageBreak/>
        <w:t xml:space="preserve">계산 결과를 </w:t>
      </w:r>
      <w:r>
        <w:t xml:space="preserve">main </w:t>
      </w:r>
      <w:r>
        <w:rPr>
          <w:rFonts w:hint="eastAsia"/>
        </w:rPr>
        <w:t>스레드가 출력하려면, 계산 스레드가 종료될 때까지 기다렸다가 출력해야 한다.</w:t>
      </w:r>
    </w:p>
    <w:p w14:paraId="682A42AB" w14:textId="4537949C" w:rsidR="00C83CBE" w:rsidRDefault="00C83CBE" w:rsidP="00AE68A2"/>
    <w:p w14:paraId="004D0ACE" w14:textId="21771C16" w:rsidR="00C83CBE" w:rsidRDefault="00C83CBE" w:rsidP="00AE68A2"/>
    <w:p w14:paraId="717D3E0C" w14:textId="77777777" w:rsidR="00C83CBE" w:rsidRDefault="00C83CBE" w:rsidP="00AE68A2"/>
    <w:p w14:paraId="513ABEB5" w14:textId="77777777" w:rsidR="00C83CBE" w:rsidRDefault="00C83CBE" w:rsidP="00AE68A2"/>
    <w:p w14:paraId="6D994F29" w14:textId="77777777" w:rsidR="00AE68A2" w:rsidRDefault="00AE68A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AA4611E" w14:textId="3AF95608" w:rsidR="00AE68A2" w:rsidRDefault="006B771D" w:rsidP="00AE68A2">
      <w:pPr>
        <w:pStyle w:val="Heading2"/>
      </w:pPr>
      <w:bookmarkStart w:id="14" w:name="_Toc467535338"/>
      <w:r>
        <w:rPr>
          <w:rFonts w:hint="eastAsia"/>
        </w:rPr>
        <w:lastRenderedPageBreak/>
        <w:t>E</w:t>
      </w:r>
      <w:r>
        <w:t>xample05.java</w:t>
      </w:r>
      <w:bookmarkEnd w:id="14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6B771D" w:rsidRPr="00E5543B" w14:paraId="1078294C" w14:textId="77777777" w:rsidTr="008A03AA">
        <w:tc>
          <w:tcPr>
            <w:tcW w:w="426" w:type="dxa"/>
          </w:tcPr>
          <w:p w14:paraId="7888DD53" w14:textId="77777777" w:rsidR="006B771D" w:rsidRPr="00E5543B" w:rsidRDefault="006B771D" w:rsidP="00F54ADF">
            <w:pPr>
              <w:pStyle w:val="a1"/>
            </w:pPr>
            <w:r w:rsidRPr="00E5543B">
              <w:rPr>
                <w:rFonts w:hint="eastAsia"/>
              </w:rPr>
              <w:t>1</w:t>
            </w:r>
          </w:p>
          <w:p w14:paraId="359FA62D" w14:textId="77777777" w:rsidR="006B771D" w:rsidRPr="00E5543B" w:rsidRDefault="006B771D" w:rsidP="00F54ADF">
            <w:pPr>
              <w:pStyle w:val="a1"/>
            </w:pPr>
            <w:r w:rsidRPr="00E5543B">
              <w:rPr>
                <w:rFonts w:hint="eastAsia"/>
              </w:rPr>
              <w:t>2</w:t>
            </w:r>
          </w:p>
          <w:p w14:paraId="48B6CAEA" w14:textId="77777777" w:rsidR="006B771D" w:rsidRPr="00E5543B" w:rsidRDefault="006B771D" w:rsidP="00F54ADF">
            <w:pPr>
              <w:pStyle w:val="a1"/>
            </w:pPr>
            <w:r w:rsidRPr="00E5543B">
              <w:rPr>
                <w:rFonts w:hint="eastAsia"/>
              </w:rPr>
              <w:t>3</w:t>
            </w:r>
          </w:p>
          <w:p w14:paraId="27934030" w14:textId="77777777" w:rsidR="006B771D" w:rsidRPr="00E5543B" w:rsidRDefault="006B771D" w:rsidP="00F54ADF">
            <w:pPr>
              <w:pStyle w:val="a1"/>
            </w:pPr>
            <w:r w:rsidRPr="00E5543B">
              <w:rPr>
                <w:rFonts w:hint="eastAsia"/>
              </w:rPr>
              <w:t>4</w:t>
            </w:r>
          </w:p>
          <w:p w14:paraId="5712285C" w14:textId="77777777" w:rsidR="006B771D" w:rsidRPr="00E5543B" w:rsidRDefault="006B771D" w:rsidP="00F54ADF">
            <w:pPr>
              <w:pStyle w:val="a1"/>
            </w:pPr>
            <w:r w:rsidRPr="00E5543B">
              <w:rPr>
                <w:rFonts w:hint="eastAsia"/>
              </w:rPr>
              <w:t>5</w:t>
            </w:r>
          </w:p>
          <w:p w14:paraId="6EA330BA" w14:textId="77777777" w:rsidR="006B771D" w:rsidRPr="00E5543B" w:rsidRDefault="006B771D" w:rsidP="00F54ADF">
            <w:pPr>
              <w:pStyle w:val="a1"/>
            </w:pPr>
            <w:r w:rsidRPr="00E5543B">
              <w:rPr>
                <w:rFonts w:hint="eastAsia"/>
              </w:rPr>
              <w:t>6</w:t>
            </w:r>
          </w:p>
          <w:p w14:paraId="05915193" w14:textId="77777777" w:rsidR="006B771D" w:rsidRPr="00E5543B" w:rsidRDefault="006B771D" w:rsidP="00F54ADF">
            <w:pPr>
              <w:pStyle w:val="a1"/>
            </w:pPr>
            <w:r w:rsidRPr="00E5543B">
              <w:rPr>
                <w:rFonts w:hint="eastAsia"/>
              </w:rPr>
              <w:t>7</w:t>
            </w:r>
          </w:p>
          <w:p w14:paraId="32F32D93" w14:textId="77777777" w:rsidR="006B771D" w:rsidRPr="00E5543B" w:rsidRDefault="006B771D" w:rsidP="00F54ADF">
            <w:pPr>
              <w:pStyle w:val="a1"/>
            </w:pPr>
            <w:r w:rsidRPr="00E5543B">
              <w:rPr>
                <w:rFonts w:hint="eastAsia"/>
              </w:rPr>
              <w:t>8</w:t>
            </w:r>
          </w:p>
          <w:p w14:paraId="36282A95" w14:textId="77777777" w:rsidR="006B771D" w:rsidRPr="00E5543B" w:rsidRDefault="006B771D" w:rsidP="00F54ADF">
            <w:pPr>
              <w:pStyle w:val="a1"/>
            </w:pPr>
            <w:r w:rsidRPr="00E5543B">
              <w:rPr>
                <w:rFonts w:hint="eastAsia"/>
              </w:rPr>
              <w:t>9</w:t>
            </w:r>
          </w:p>
          <w:p w14:paraId="3DF6693A" w14:textId="77777777" w:rsidR="006B771D" w:rsidRPr="00E5543B" w:rsidRDefault="006B771D" w:rsidP="00F54ADF">
            <w:pPr>
              <w:pStyle w:val="a1"/>
            </w:pPr>
            <w:r w:rsidRPr="00E5543B">
              <w:rPr>
                <w:rFonts w:hint="eastAsia"/>
              </w:rPr>
              <w:t>10</w:t>
            </w:r>
          </w:p>
          <w:p w14:paraId="312F9A68" w14:textId="77777777" w:rsidR="006B771D" w:rsidRPr="00E5543B" w:rsidRDefault="006B771D" w:rsidP="00F54ADF">
            <w:pPr>
              <w:pStyle w:val="a1"/>
            </w:pPr>
            <w:r w:rsidRPr="00E5543B">
              <w:rPr>
                <w:rFonts w:hint="eastAsia"/>
              </w:rPr>
              <w:t>11</w:t>
            </w:r>
          </w:p>
          <w:p w14:paraId="0A435470" w14:textId="77777777" w:rsidR="006B771D" w:rsidRPr="00E5543B" w:rsidRDefault="006B771D" w:rsidP="00F54ADF">
            <w:pPr>
              <w:pStyle w:val="a1"/>
            </w:pPr>
            <w:r w:rsidRPr="00E5543B">
              <w:rPr>
                <w:rFonts w:hint="eastAsia"/>
              </w:rPr>
              <w:t>12</w:t>
            </w:r>
          </w:p>
          <w:p w14:paraId="540AF932" w14:textId="77777777" w:rsidR="006B771D" w:rsidRPr="00E5543B" w:rsidRDefault="006B771D" w:rsidP="00F54ADF">
            <w:pPr>
              <w:pStyle w:val="a1"/>
            </w:pPr>
            <w:r w:rsidRPr="00E5543B">
              <w:rPr>
                <w:rFonts w:hint="eastAsia"/>
              </w:rPr>
              <w:t>13</w:t>
            </w:r>
          </w:p>
          <w:p w14:paraId="4406C8F5" w14:textId="77777777" w:rsidR="006B771D" w:rsidRPr="00E5543B" w:rsidRDefault="006B771D" w:rsidP="00F54ADF">
            <w:pPr>
              <w:pStyle w:val="a1"/>
            </w:pPr>
            <w:r w:rsidRPr="00E5543B">
              <w:rPr>
                <w:rFonts w:hint="eastAsia"/>
              </w:rPr>
              <w:t>14</w:t>
            </w:r>
          </w:p>
          <w:p w14:paraId="53583805" w14:textId="77777777" w:rsidR="006B771D" w:rsidRPr="00E5543B" w:rsidRDefault="006B771D" w:rsidP="00F54ADF">
            <w:pPr>
              <w:pStyle w:val="a1"/>
            </w:pPr>
            <w:r w:rsidRPr="00E5543B">
              <w:rPr>
                <w:rFonts w:hint="eastAsia"/>
              </w:rPr>
              <w:t>15</w:t>
            </w:r>
          </w:p>
          <w:p w14:paraId="7A69E98F" w14:textId="77777777" w:rsidR="006B771D" w:rsidRPr="00E5543B" w:rsidRDefault="006B771D" w:rsidP="00F54ADF">
            <w:pPr>
              <w:pStyle w:val="a1"/>
            </w:pPr>
            <w:r w:rsidRPr="00E5543B">
              <w:rPr>
                <w:rFonts w:hint="eastAsia"/>
              </w:rPr>
              <w:t>16</w:t>
            </w:r>
          </w:p>
          <w:p w14:paraId="4C3219AB" w14:textId="77777777" w:rsidR="006B771D" w:rsidRPr="00E5543B" w:rsidRDefault="006B771D" w:rsidP="00F54ADF">
            <w:pPr>
              <w:pStyle w:val="a1"/>
            </w:pPr>
            <w:r w:rsidRPr="00E5543B">
              <w:rPr>
                <w:rFonts w:hint="eastAsia"/>
              </w:rPr>
              <w:t>17</w:t>
            </w:r>
          </w:p>
          <w:p w14:paraId="390FA5BD" w14:textId="77777777" w:rsidR="006B771D" w:rsidRPr="00E5543B" w:rsidRDefault="006B771D" w:rsidP="00F54ADF">
            <w:pPr>
              <w:pStyle w:val="a1"/>
            </w:pPr>
            <w:r w:rsidRPr="00E5543B">
              <w:rPr>
                <w:rFonts w:hint="eastAsia"/>
              </w:rPr>
              <w:t>18</w:t>
            </w:r>
          </w:p>
          <w:p w14:paraId="28561DBA" w14:textId="77777777" w:rsidR="006B771D" w:rsidRPr="00E5543B" w:rsidRDefault="006B771D" w:rsidP="00F54ADF">
            <w:pPr>
              <w:pStyle w:val="a1"/>
            </w:pPr>
            <w:r w:rsidRPr="00E5543B">
              <w:rPr>
                <w:rFonts w:hint="eastAsia"/>
              </w:rPr>
              <w:t>19</w:t>
            </w:r>
          </w:p>
          <w:p w14:paraId="0ABF28CA" w14:textId="77777777" w:rsidR="006B771D" w:rsidRPr="00E5543B" w:rsidRDefault="006B771D" w:rsidP="00F54ADF">
            <w:pPr>
              <w:pStyle w:val="a1"/>
            </w:pPr>
            <w:r w:rsidRPr="00E5543B">
              <w:rPr>
                <w:rFonts w:hint="eastAsia"/>
              </w:rPr>
              <w:t>20</w:t>
            </w:r>
          </w:p>
          <w:p w14:paraId="628C740B" w14:textId="77777777" w:rsidR="006B771D" w:rsidRPr="00E5543B" w:rsidRDefault="006B771D" w:rsidP="00F54ADF">
            <w:pPr>
              <w:pStyle w:val="a1"/>
            </w:pPr>
            <w:r w:rsidRPr="00E5543B">
              <w:rPr>
                <w:rFonts w:hint="eastAsia"/>
              </w:rPr>
              <w:t>21</w:t>
            </w:r>
          </w:p>
          <w:p w14:paraId="414CBFB5" w14:textId="77777777" w:rsidR="006B771D" w:rsidRPr="00E5543B" w:rsidRDefault="006B771D" w:rsidP="00F54ADF">
            <w:pPr>
              <w:pStyle w:val="a1"/>
            </w:pPr>
            <w:r w:rsidRPr="00E5543B">
              <w:rPr>
                <w:rFonts w:hint="eastAsia"/>
              </w:rPr>
              <w:t>22</w:t>
            </w:r>
          </w:p>
          <w:p w14:paraId="38636A4E" w14:textId="77777777" w:rsidR="006B771D" w:rsidRPr="00E5543B" w:rsidRDefault="006B771D" w:rsidP="00F54ADF">
            <w:pPr>
              <w:pStyle w:val="a1"/>
            </w:pPr>
            <w:r w:rsidRPr="00E5543B">
              <w:rPr>
                <w:rFonts w:hint="eastAsia"/>
              </w:rPr>
              <w:t>23</w:t>
            </w:r>
          </w:p>
          <w:p w14:paraId="58F20D39" w14:textId="77777777" w:rsidR="006B771D" w:rsidRPr="00E5543B" w:rsidRDefault="006B771D" w:rsidP="00F54ADF">
            <w:pPr>
              <w:pStyle w:val="a1"/>
            </w:pPr>
            <w:r w:rsidRPr="00E5543B">
              <w:rPr>
                <w:rFonts w:hint="eastAsia"/>
              </w:rPr>
              <w:t>24</w:t>
            </w:r>
          </w:p>
          <w:p w14:paraId="58F22A35" w14:textId="77777777" w:rsidR="006B771D" w:rsidRPr="00E5543B" w:rsidRDefault="006B771D" w:rsidP="00F54ADF">
            <w:pPr>
              <w:pStyle w:val="a1"/>
            </w:pPr>
            <w:r w:rsidRPr="00E5543B">
              <w:rPr>
                <w:rFonts w:hint="eastAsia"/>
              </w:rPr>
              <w:t>25</w:t>
            </w:r>
          </w:p>
          <w:p w14:paraId="5D4A1FAC" w14:textId="77777777" w:rsidR="006B771D" w:rsidRPr="00E5543B" w:rsidRDefault="006B771D" w:rsidP="00F54ADF">
            <w:pPr>
              <w:pStyle w:val="a1"/>
            </w:pPr>
            <w:r w:rsidRPr="00E5543B">
              <w:rPr>
                <w:rFonts w:hint="eastAsia"/>
              </w:rPr>
              <w:t>26</w:t>
            </w:r>
          </w:p>
          <w:p w14:paraId="7FAE0350" w14:textId="77777777" w:rsidR="006B771D" w:rsidRPr="00E5543B" w:rsidRDefault="006B771D" w:rsidP="00F54ADF">
            <w:pPr>
              <w:pStyle w:val="a1"/>
            </w:pPr>
            <w:r w:rsidRPr="00E5543B">
              <w:rPr>
                <w:rFonts w:hint="eastAsia"/>
              </w:rPr>
              <w:t>27</w:t>
            </w:r>
          </w:p>
          <w:p w14:paraId="51C2219A" w14:textId="77777777" w:rsidR="006B771D" w:rsidRPr="00E5543B" w:rsidRDefault="006B771D" w:rsidP="00F54ADF">
            <w:pPr>
              <w:pStyle w:val="a1"/>
            </w:pPr>
            <w:r w:rsidRPr="00E5543B">
              <w:rPr>
                <w:rFonts w:hint="eastAsia"/>
              </w:rPr>
              <w:t>28</w:t>
            </w:r>
          </w:p>
          <w:p w14:paraId="1F8FEF6F" w14:textId="77777777" w:rsidR="006B771D" w:rsidRPr="00E5543B" w:rsidRDefault="006B771D" w:rsidP="00F54ADF">
            <w:pPr>
              <w:pStyle w:val="a1"/>
            </w:pPr>
            <w:r w:rsidRPr="00E5543B">
              <w:rPr>
                <w:rFonts w:hint="eastAsia"/>
              </w:rPr>
              <w:t>29</w:t>
            </w:r>
          </w:p>
          <w:p w14:paraId="6FE12AAC" w14:textId="77777777" w:rsidR="006B771D" w:rsidRPr="00E5543B" w:rsidRDefault="006B771D" w:rsidP="00F54ADF">
            <w:pPr>
              <w:pStyle w:val="a1"/>
            </w:pPr>
            <w:r w:rsidRPr="00E5543B">
              <w:rPr>
                <w:rFonts w:hint="eastAsia"/>
              </w:rPr>
              <w:t>30</w:t>
            </w:r>
          </w:p>
          <w:p w14:paraId="2C2EEEEA" w14:textId="77777777" w:rsidR="006B771D" w:rsidRPr="00E5543B" w:rsidRDefault="006B771D" w:rsidP="00F54ADF">
            <w:pPr>
              <w:pStyle w:val="a1"/>
            </w:pPr>
            <w:r w:rsidRPr="00E5543B">
              <w:rPr>
                <w:rFonts w:hint="eastAsia"/>
              </w:rPr>
              <w:t>31</w:t>
            </w:r>
          </w:p>
          <w:p w14:paraId="1F90462D" w14:textId="77777777" w:rsidR="006B771D" w:rsidRPr="00E5543B" w:rsidRDefault="006B771D" w:rsidP="00F54ADF">
            <w:pPr>
              <w:pStyle w:val="a1"/>
            </w:pPr>
            <w:r w:rsidRPr="00E5543B">
              <w:rPr>
                <w:rFonts w:hint="eastAsia"/>
              </w:rPr>
              <w:t>32</w:t>
            </w:r>
          </w:p>
          <w:p w14:paraId="7CE0E48A" w14:textId="77777777" w:rsidR="006B771D" w:rsidRPr="00E5543B" w:rsidRDefault="006B771D" w:rsidP="00F54ADF">
            <w:pPr>
              <w:pStyle w:val="a1"/>
            </w:pPr>
            <w:r w:rsidRPr="00E5543B">
              <w:rPr>
                <w:rFonts w:hint="eastAsia"/>
              </w:rPr>
              <w:t>33</w:t>
            </w:r>
          </w:p>
          <w:p w14:paraId="5AAC8B2D" w14:textId="77777777" w:rsidR="006B771D" w:rsidRPr="00E5543B" w:rsidRDefault="006B771D" w:rsidP="00F54ADF">
            <w:pPr>
              <w:pStyle w:val="a1"/>
            </w:pPr>
            <w:r w:rsidRPr="00E5543B">
              <w:rPr>
                <w:rFonts w:hint="eastAsia"/>
              </w:rPr>
              <w:t>34</w:t>
            </w:r>
          </w:p>
          <w:p w14:paraId="28641FBB" w14:textId="77777777" w:rsidR="006B771D" w:rsidRPr="00E5543B" w:rsidRDefault="006B771D" w:rsidP="00F54ADF">
            <w:pPr>
              <w:pStyle w:val="a1"/>
            </w:pPr>
            <w:r w:rsidRPr="00E5543B">
              <w:rPr>
                <w:rFonts w:hint="eastAsia"/>
              </w:rPr>
              <w:t>35</w:t>
            </w:r>
          </w:p>
          <w:p w14:paraId="24220F5E" w14:textId="77777777" w:rsidR="006B771D" w:rsidRPr="00E5543B" w:rsidRDefault="006B771D" w:rsidP="00F54ADF">
            <w:pPr>
              <w:pStyle w:val="a1"/>
            </w:pPr>
            <w:r w:rsidRPr="00E5543B">
              <w:rPr>
                <w:rFonts w:hint="eastAsia"/>
              </w:rPr>
              <w:t>36</w:t>
            </w:r>
          </w:p>
          <w:p w14:paraId="49B45919" w14:textId="77777777" w:rsidR="006B771D" w:rsidRPr="00E5543B" w:rsidRDefault="006B771D" w:rsidP="00F54ADF">
            <w:pPr>
              <w:pStyle w:val="a1"/>
            </w:pPr>
            <w:r w:rsidRPr="00E5543B">
              <w:rPr>
                <w:rFonts w:hint="eastAsia"/>
              </w:rPr>
              <w:t>37</w:t>
            </w:r>
          </w:p>
          <w:p w14:paraId="26CAE6A8" w14:textId="77777777" w:rsidR="006B771D" w:rsidRPr="00E5543B" w:rsidRDefault="006B771D" w:rsidP="00F54ADF">
            <w:pPr>
              <w:pStyle w:val="a1"/>
            </w:pPr>
            <w:r w:rsidRPr="00E5543B">
              <w:rPr>
                <w:rFonts w:hint="eastAsia"/>
              </w:rPr>
              <w:t>38</w:t>
            </w:r>
          </w:p>
          <w:p w14:paraId="50FF74F3" w14:textId="77777777" w:rsidR="006B771D" w:rsidRPr="00E5543B" w:rsidRDefault="006B771D" w:rsidP="00F54ADF">
            <w:pPr>
              <w:pStyle w:val="a1"/>
            </w:pPr>
            <w:r w:rsidRPr="00E5543B">
              <w:rPr>
                <w:rFonts w:hint="eastAsia"/>
              </w:rPr>
              <w:t>39</w:t>
            </w:r>
          </w:p>
          <w:p w14:paraId="733677C6" w14:textId="77777777" w:rsidR="006B771D" w:rsidRPr="00E5543B" w:rsidRDefault="006B771D" w:rsidP="00F54ADF">
            <w:pPr>
              <w:pStyle w:val="a1"/>
            </w:pPr>
            <w:r w:rsidRPr="00E5543B">
              <w:rPr>
                <w:rFonts w:hint="eastAsia"/>
              </w:rPr>
              <w:t>40</w:t>
            </w:r>
          </w:p>
          <w:p w14:paraId="0B9DDD8B" w14:textId="77777777" w:rsidR="006B771D" w:rsidRPr="00E5543B" w:rsidRDefault="006B771D" w:rsidP="00F54ADF">
            <w:pPr>
              <w:pStyle w:val="a1"/>
            </w:pPr>
            <w:r w:rsidRPr="00E5543B">
              <w:rPr>
                <w:rFonts w:hint="eastAsia"/>
              </w:rPr>
              <w:t>41</w:t>
            </w:r>
          </w:p>
          <w:p w14:paraId="4248E5A7" w14:textId="77777777" w:rsidR="006B771D" w:rsidRPr="00E5543B" w:rsidRDefault="006B771D" w:rsidP="00F54ADF">
            <w:pPr>
              <w:pStyle w:val="a1"/>
            </w:pPr>
            <w:r w:rsidRPr="00E5543B">
              <w:rPr>
                <w:rFonts w:hint="eastAsia"/>
              </w:rPr>
              <w:t>42</w:t>
            </w:r>
          </w:p>
          <w:p w14:paraId="019F0E70" w14:textId="77777777" w:rsidR="006B771D" w:rsidRPr="00E5543B" w:rsidRDefault="006B771D" w:rsidP="00F54ADF">
            <w:pPr>
              <w:pStyle w:val="a1"/>
            </w:pPr>
            <w:r w:rsidRPr="00E5543B">
              <w:rPr>
                <w:rFonts w:hint="eastAsia"/>
              </w:rPr>
              <w:t>43</w:t>
            </w:r>
          </w:p>
          <w:p w14:paraId="4DF99F33" w14:textId="77777777" w:rsidR="006B771D" w:rsidRPr="00E5543B" w:rsidRDefault="006B771D" w:rsidP="00F54ADF">
            <w:pPr>
              <w:pStyle w:val="a1"/>
            </w:pPr>
            <w:r w:rsidRPr="00E5543B">
              <w:rPr>
                <w:rFonts w:hint="eastAsia"/>
              </w:rPr>
              <w:t>44</w:t>
            </w:r>
          </w:p>
          <w:p w14:paraId="7C5D506D" w14:textId="77777777" w:rsidR="006B771D" w:rsidRPr="00E5543B" w:rsidRDefault="006B771D" w:rsidP="00F54ADF">
            <w:pPr>
              <w:pStyle w:val="a1"/>
            </w:pPr>
            <w:r w:rsidRPr="00E5543B">
              <w:rPr>
                <w:rFonts w:hint="eastAsia"/>
              </w:rPr>
              <w:t>45</w:t>
            </w:r>
          </w:p>
          <w:p w14:paraId="22E3564B" w14:textId="77777777" w:rsidR="006B771D" w:rsidRPr="00E5543B" w:rsidRDefault="006B771D" w:rsidP="00F54ADF">
            <w:pPr>
              <w:pStyle w:val="a1"/>
            </w:pPr>
            <w:r w:rsidRPr="00E5543B">
              <w:rPr>
                <w:rFonts w:hint="eastAsia"/>
              </w:rPr>
              <w:t>46</w:t>
            </w:r>
          </w:p>
          <w:p w14:paraId="067235EB" w14:textId="77777777" w:rsidR="006B771D" w:rsidRPr="00E5543B" w:rsidRDefault="006B771D" w:rsidP="00F54ADF">
            <w:pPr>
              <w:pStyle w:val="a1"/>
            </w:pPr>
            <w:r w:rsidRPr="00E5543B">
              <w:rPr>
                <w:rFonts w:hint="eastAsia"/>
              </w:rPr>
              <w:t>47</w:t>
            </w:r>
          </w:p>
          <w:p w14:paraId="668B3476" w14:textId="77777777" w:rsidR="006B771D" w:rsidRPr="00E5543B" w:rsidRDefault="006B771D" w:rsidP="00F54ADF">
            <w:pPr>
              <w:pStyle w:val="a1"/>
            </w:pPr>
            <w:r w:rsidRPr="00E5543B">
              <w:rPr>
                <w:rFonts w:hint="eastAsia"/>
              </w:rPr>
              <w:t>48</w:t>
            </w:r>
          </w:p>
          <w:p w14:paraId="056886A3" w14:textId="77777777" w:rsidR="006B771D" w:rsidRPr="00E5543B" w:rsidRDefault="006B771D" w:rsidP="00F54ADF">
            <w:pPr>
              <w:pStyle w:val="a1"/>
            </w:pPr>
            <w:r w:rsidRPr="00E5543B">
              <w:rPr>
                <w:rFonts w:hint="eastAsia"/>
              </w:rPr>
              <w:t>49</w:t>
            </w:r>
          </w:p>
          <w:p w14:paraId="03217654" w14:textId="77777777" w:rsidR="006B771D" w:rsidRDefault="006B771D" w:rsidP="00F54ADF">
            <w:pPr>
              <w:pStyle w:val="a1"/>
            </w:pPr>
            <w:r w:rsidRPr="00E5543B">
              <w:rPr>
                <w:rFonts w:hint="eastAsia"/>
              </w:rPr>
              <w:t>50</w:t>
            </w:r>
          </w:p>
          <w:p w14:paraId="7D5ACF13" w14:textId="77777777" w:rsidR="006B771D" w:rsidRDefault="006B771D" w:rsidP="00F54ADF">
            <w:pPr>
              <w:pStyle w:val="a1"/>
            </w:pPr>
            <w:r>
              <w:t>51</w:t>
            </w:r>
          </w:p>
          <w:p w14:paraId="16628612" w14:textId="77777777" w:rsidR="006B771D" w:rsidRDefault="006B771D" w:rsidP="00F54ADF">
            <w:pPr>
              <w:pStyle w:val="a1"/>
            </w:pPr>
            <w:r>
              <w:t>52</w:t>
            </w:r>
          </w:p>
          <w:p w14:paraId="3C28489B" w14:textId="77777777" w:rsidR="006B771D" w:rsidRDefault="006B771D" w:rsidP="00F54ADF">
            <w:pPr>
              <w:pStyle w:val="a1"/>
            </w:pPr>
            <w:r>
              <w:t>53</w:t>
            </w:r>
          </w:p>
          <w:p w14:paraId="14413412" w14:textId="77777777" w:rsidR="006B771D" w:rsidRDefault="006B771D" w:rsidP="00F54ADF">
            <w:pPr>
              <w:pStyle w:val="a1"/>
            </w:pPr>
            <w:r>
              <w:t>54</w:t>
            </w:r>
          </w:p>
          <w:p w14:paraId="6BD9154C" w14:textId="77777777" w:rsidR="006B771D" w:rsidRDefault="006B771D" w:rsidP="00F54ADF">
            <w:pPr>
              <w:pStyle w:val="a1"/>
            </w:pPr>
            <w:r>
              <w:t>55</w:t>
            </w:r>
          </w:p>
          <w:p w14:paraId="17F4A8EF" w14:textId="77777777" w:rsidR="006B771D" w:rsidRDefault="006B771D" w:rsidP="00F54ADF">
            <w:pPr>
              <w:pStyle w:val="a1"/>
            </w:pPr>
            <w:r>
              <w:t>56</w:t>
            </w:r>
          </w:p>
          <w:p w14:paraId="72CC1D3A" w14:textId="77777777" w:rsidR="006B771D" w:rsidRDefault="006B771D" w:rsidP="00F54ADF">
            <w:pPr>
              <w:pStyle w:val="a1"/>
            </w:pPr>
            <w:r>
              <w:t>57</w:t>
            </w:r>
          </w:p>
          <w:p w14:paraId="33EA2A18" w14:textId="77777777" w:rsidR="00F54ADF" w:rsidRDefault="00F54ADF" w:rsidP="00F54ADF">
            <w:pPr>
              <w:pStyle w:val="a1"/>
            </w:pPr>
            <w:r>
              <w:t>58</w:t>
            </w:r>
          </w:p>
          <w:p w14:paraId="242C6AFF" w14:textId="77777777" w:rsidR="00F54ADF" w:rsidRDefault="00F54ADF" w:rsidP="00F54ADF">
            <w:pPr>
              <w:pStyle w:val="a1"/>
            </w:pPr>
            <w:r>
              <w:t>59</w:t>
            </w:r>
          </w:p>
          <w:p w14:paraId="1601C0AF" w14:textId="52535C7E" w:rsidR="00F54ADF" w:rsidRPr="00E5543B" w:rsidRDefault="00F54ADF" w:rsidP="00F54ADF">
            <w:pPr>
              <w:pStyle w:val="a1"/>
            </w:pPr>
            <w:r>
              <w:t>60</w:t>
            </w:r>
          </w:p>
        </w:tc>
        <w:tc>
          <w:tcPr>
            <w:tcW w:w="10631" w:type="dxa"/>
          </w:tcPr>
          <w:p w14:paraId="39AC8C4F" w14:textId="77777777" w:rsidR="00F54ADF" w:rsidRDefault="00F54ADF" w:rsidP="00F54ADF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net.skhu.thread1;</w:t>
            </w:r>
          </w:p>
          <w:p w14:paraId="2B8F7610" w14:textId="77777777" w:rsidR="00F54ADF" w:rsidRDefault="00F54ADF" w:rsidP="00F54ADF">
            <w:pPr>
              <w:pStyle w:val="a1"/>
            </w:pPr>
          </w:p>
          <w:p w14:paraId="39B1029A" w14:textId="77777777" w:rsidR="00F54ADF" w:rsidRDefault="00F54ADF" w:rsidP="00F54ADF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java.util.Random;</w:t>
            </w:r>
          </w:p>
          <w:p w14:paraId="56BDB006" w14:textId="77777777" w:rsidR="00F54ADF" w:rsidRDefault="00F54ADF" w:rsidP="00F54ADF">
            <w:pPr>
              <w:pStyle w:val="a1"/>
            </w:pPr>
          </w:p>
          <w:p w14:paraId="4616CD77" w14:textId="77777777" w:rsidR="00F54ADF" w:rsidRDefault="00F54ADF" w:rsidP="00F54ADF">
            <w:pPr>
              <w:pStyle w:val="a1"/>
            </w:pP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ThreadD </w:t>
            </w:r>
            <w:r>
              <w:rPr>
                <w:color w:val="7F0055"/>
              </w:rPr>
              <w:t>extends</w:t>
            </w:r>
            <w:r>
              <w:rPr>
                <w:color w:val="000000"/>
              </w:rPr>
              <w:t xml:space="preserve"> Thread {</w:t>
            </w:r>
          </w:p>
          <w:p w14:paraId="73D52EA9" w14:textId="77777777" w:rsidR="00F54ADF" w:rsidRDefault="00F54ADF" w:rsidP="00F54ADF">
            <w:pPr>
              <w:pStyle w:val="a1"/>
            </w:pPr>
          </w:p>
          <w:p w14:paraId="546C00D4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String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;</w:t>
            </w:r>
          </w:p>
          <w:p w14:paraId="4E68B389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count</w:t>
            </w:r>
            <w:r>
              <w:rPr>
                <w:color w:val="000000"/>
              </w:rPr>
              <w:t>;</w:t>
            </w:r>
          </w:p>
          <w:p w14:paraId="21BC658A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sum</w:t>
            </w:r>
            <w:r>
              <w:rPr>
                <w:color w:val="000000"/>
              </w:rPr>
              <w:t>;</w:t>
            </w:r>
          </w:p>
          <w:p w14:paraId="53901FA5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Random </w:t>
            </w:r>
            <w:r>
              <w:rPr>
                <w:color w:val="0000C0"/>
              </w:rPr>
              <w:t>random</w:t>
            </w:r>
            <w:r>
              <w:rPr>
                <w:color w:val="000000"/>
              </w:rPr>
              <w:t>;</w:t>
            </w:r>
          </w:p>
          <w:p w14:paraId="5B1AE5D7" w14:textId="77777777" w:rsidR="00F54ADF" w:rsidRDefault="00F54ADF" w:rsidP="00F54ADF">
            <w:pPr>
              <w:pStyle w:val="a1"/>
            </w:pPr>
          </w:p>
          <w:p w14:paraId="31F04E56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ThreadD(String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 xml:space="preserve">,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count</w:t>
            </w:r>
            <w:r>
              <w:rPr>
                <w:color w:val="000000"/>
              </w:rPr>
              <w:t>) {</w:t>
            </w:r>
          </w:p>
          <w:p w14:paraId="6AF9FBED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>;</w:t>
            </w:r>
          </w:p>
          <w:p w14:paraId="1342A644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count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count</w:t>
            </w:r>
            <w:r>
              <w:rPr>
                <w:color w:val="000000"/>
              </w:rPr>
              <w:t>;</w:t>
            </w:r>
          </w:p>
          <w:p w14:paraId="7EF13938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sum</w:t>
            </w:r>
            <w:r>
              <w:rPr>
                <w:color w:val="000000"/>
              </w:rPr>
              <w:t xml:space="preserve"> = 0;</w:t>
            </w:r>
          </w:p>
          <w:p w14:paraId="072D143B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random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Random();</w:t>
            </w:r>
          </w:p>
          <w:p w14:paraId="676DCAB6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7A06998E" w14:textId="77777777" w:rsidR="00F54ADF" w:rsidRDefault="00F54ADF" w:rsidP="00F54ADF">
            <w:pPr>
              <w:pStyle w:val="a1"/>
            </w:pPr>
          </w:p>
          <w:p w14:paraId="6A3DDCF0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14:paraId="6251C2DF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run() {</w:t>
            </w:r>
          </w:p>
          <w:p w14:paraId="75ADBD20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"%s: started\n"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);</w:t>
            </w:r>
          </w:p>
          <w:p w14:paraId="253D65D8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try</w:t>
            </w:r>
            <w:r>
              <w:rPr>
                <w:color w:val="000000"/>
              </w:rPr>
              <w:t xml:space="preserve"> {</w:t>
            </w:r>
          </w:p>
          <w:p w14:paraId="3F78D4A1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= 1;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&lt;= </w:t>
            </w:r>
            <w:r>
              <w:rPr>
                <w:color w:val="0000C0"/>
              </w:rPr>
              <w:t>count</w:t>
            </w:r>
            <w:r>
              <w:rPr>
                <w:color w:val="000000"/>
              </w:rPr>
              <w:t>; ++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 {</w:t>
            </w:r>
          </w:p>
          <w:p w14:paraId="1981F111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00C0"/>
              </w:rPr>
              <w:t>sum</w:t>
            </w:r>
            <w:r>
              <w:rPr>
                <w:color w:val="000000"/>
              </w:rPr>
              <w:t xml:space="preserve"> = </w:t>
            </w:r>
            <w:r>
              <w:rPr>
                <w:color w:val="0000C0"/>
              </w:rPr>
              <w:t>sum</w:t>
            </w:r>
            <w:r>
              <w:rPr>
                <w:color w:val="000000"/>
              </w:rPr>
              <w:t xml:space="preserve"> +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;</w:t>
            </w:r>
          </w:p>
          <w:p w14:paraId="2909E514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mili_second</w:t>
            </w:r>
            <w:r>
              <w:rPr>
                <w:color w:val="000000"/>
              </w:rPr>
              <w:t xml:space="preserve"> = </w:t>
            </w:r>
            <w:r>
              <w:rPr>
                <w:color w:val="0000C0"/>
              </w:rPr>
              <w:t>random</w:t>
            </w:r>
            <w:r>
              <w:rPr>
                <w:color w:val="000000"/>
              </w:rPr>
              <w:t>.nextInt(10);</w:t>
            </w:r>
          </w:p>
          <w:p w14:paraId="7BA60A2D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            sleep(</w:t>
            </w:r>
            <w:r>
              <w:rPr>
                <w:color w:val="6A3E3E"/>
              </w:rPr>
              <w:t>mili_second</w:t>
            </w:r>
            <w:r>
              <w:rPr>
                <w:color w:val="000000"/>
              </w:rPr>
              <w:t>);</w:t>
            </w:r>
          </w:p>
          <w:p w14:paraId="2BE15F5A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        }</w:t>
            </w:r>
          </w:p>
          <w:p w14:paraId="0013D50B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    } </w:t>
            </w:r>
            <w:r>
              <w:rPr>
                <w:color w:val="7F0055"/>
              </w:rPr>
              <w:t>catch</w:t>
            </w:r>
            <w:r>
              <w:rPr>
                <w:color w:val="000000"/>
              </w:rPr>
              <w:t xml:space="preserve"> (InterruptedException </w:t>
            </w:r>
            <w:r>
              <w:rPr>
                <w:color w:val="6A3E3E"/>
              </w:rPr>
              <w:t>e</w:t>
            </w:r>
            <w:r>
              <w:rPr>
                <w:color w:val="000000"/>
              </w:rPr>
              <w:t>) {</w:t>
            </w:r>
          </w:p>
          <w:p w14:paraId="13E0B634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"%s: interrupted\n"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);</w:t>
            </w:r>
          </w:p>
          <w:p w14:paraId="2EBAAD01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4A8BC4C4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"%s: stoped\n"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);</w:t>
            </w:r>
          </w:p>
          <w:p w14:paraId="6F086CD1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3143710F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>}</w:t>
            </w:r>
          </w:p>
          <w:p w14:paraId="03550BEB" w14:textId="77777777" w:rsidR="00F54ADF" w:rsidRDefault="00F54ADF" w:rsidP="00F54ADF">
            <w:pPr>
              <w:pStyle w:val="a1"/>
            </w:pPr>
          </w:p>
          <w:p w14:paraId="70B6E413" w14:textId="77777777" w:rsidR="00F54ADF" w:rsidRDefault="00F54ADF" w:rsidP="00F54ADF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Example05 {</w:t>
            </w:r>
          </w:p>
          <w:p w14:paraId="3358A577" w14:textId="77777777" w:rsidR="00F54ADF" w:rsidRDefault="00F54ADF" w:rsidP="00F54ADF">
            <w:pPr>
              <w:pStyle w:val="a1"/>
            </w:pPr>
          </w:p>
          <w:p w14:paraId="6AD09AAC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[]) {</w:t>
            </w:r>
          </w:p>
          <w:p w14:paraId="5FCAAD85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2A00FF"/>
              </w:rPr>
              <w:t>"main started"</w:t>
            </w:r>
            <w:r>
              <w:rPr>
                <w:color w:val="000000"/>
              </w:rPr>
              <w:t>);</w:t>
            </w:r>
          </w:p>
          <w:p w14:paraId="7D6FBD06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    ThreadD </w:t>
            </w:r>
            <w:r>
              <w:rPr>
                <w:color w:val="6A3E3E"/>
              </w:rPr>
              <w:t>threadOne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ThreadD(</w:t>
            </w:r>
            <w:r>
              <w:rPr>
                <w:color w:val="2A00FF"/>
              </w:rPr>
              <w:t>"one"</w:t>
            </w:r>
            <w:r>
              <w:rPr>
                <w:color w:val="000000"/>
              </w:rPr>
              <w:t>, 100);</w:t>
            </w:r>
          </w:p>
          <w:p w14:paraId="42B39D18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    ThreadD </w:t>
            </w:r>
            <w:r>
              <w:rPr>
                <w:color w:val="6A3E3E"/>
              </w:rPr>
              <w:t>threadTwo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ThreadD(</w:t>
            </w:r>
            <w:r>
              <w:rPr>
                <w:color w:val="2A00FF"/>
              </w:rPr>
              <w:t>"two"</w:t>
            </w:r>
            <w:r>
              <w:rPr>
                <w:color w:val="000000"/>
              </w:rPr>
              <w:t>, 100);</w:t>
            </w:r>
          </w:p>
          <w:p w14:paraId="7F9E7CC1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    ThreadD </w:t>
            </w:r>
            <w:r>
              <w:rPr>
                <w:color w:val="6A3E3E"/>
              </w:rPr>
              <w:t>threadThree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ThreadD(</w:t>
            </w:r>
            <w:r>
              <w:rPr>
                <w:color w:val="2A00FF"/>
              </w:rPr>
              <w:t>"three"</w:t>
            </w:r>
            <w:r>
              <w:rPr>
                <w:color w:val="000000"/>
              </w:rPr>
              <w:t>, 100);</w:t>
            </w:r>
          </w:p>
          <w:p w14:paraId="7E24EC8C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threadOne</w:t>
            </w:r>
            <w:r>
              <w:rPr>
                <w:color w:val="000000"/>
              </w:rPr>
              <w:t>.start();</w:t>
            </w:r>
          </w:p>
          <w:p w14:paraId="6993C18D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threadTwo</w:t>
            </w:r>
            <w:r>
              <w:rPr>
                <w:color w:val="000000"/>
              </w:rPr>
              <w:t>.start();</w:t>
            </w:r>
          </w:p>
          <w:p w14:paraId="64752074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threadThree</w:t>
            </w:r>
            <w:r>
              <w:rPr>
                <w:color w:val="000000"/>
              </w:rPr>
              <w:t>.start();</w:t>
            </w:r>
          </w:p>
          <w:p w14:paraId="7C6AE0FF" w14:textId="77777777" w:rsidR="00F54ADF" w:rsidRDefault="00F54ADF" w:rsidP="00F54ADF">
            <w:pPr>
              <w:pStyle w:val="a1"/>
            </w:pPr>
          </w:p>
          <w:p w14:paraId="2B469531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try</w:t>
            </w:r>
            <w:r>
              <w:rPr>
                <w:color w:val="000000"/>
              </w:rPr>
              <w:t xml:space="preserve"> {</w:t>
            </w:r>
          </w:p>
          <w:p w14:paraId="4DD64AB2" w14:textId="77777777" w:rsidR="00F54ADF" w:rsidRDefault="00F54ADF" w:rsidP="00F54ADF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threadOne</w:t>
            </w:r>
            <w:r>
              <w:rPr>
                <w:color w:val="000000"/>
              </w:rPr>
              <w:t>.join();</w:t>
            </w:r>
          </w:p>
          <w:p w14:paraId="30FC7CF6" w14:textId="77777777" w:rsidR="00F54ADF" w:rsidRDefault="00F54ADF" w:rsidP="00F54ADF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threadTwo</w:t>
            </w:r>
            <w:r>
              <w:rPr>
                <w:color w:val="000000"/>
              </w:rPr>
              <w:t>.join();</w:t>
            </w:r>
          </w:p>
          <w:p w14:paraId="6152AB3A" w14:textId="77777777" w:rsidR="00F54ADF" w:rsidRDefault="00F54ADF" w:rsidP="00F54ADF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6A3E3E"/>
              </w:rPr>
              <w:t>threadThree</w:t>
            </w:r>
            <w:r>
              <w:rPr>
                <w:color w:val="000000"/>
              </w:rPr>
              <w:t>.join();</w:t>
            </w:r>
          </w:p>
          <w:p w14:paraId="3B7FC350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    } </w:t>
            </w:r>
            <w:r>
              <w:rPr>
                <w:color w:val="7F0055"/>
              </w:rPr>
              <w:t>catch</w:t>
            </w:r>
            <w:r>
              <w:rPr>
                <w:color w:val="000000"/>
              </w:rPr>
              <w:t xml:space="preserve"> (InterruptedException </w:t>
            </w:r>
            <w:r>
              <w:rPr>
                <w:color w:val="6A3E3E"/>
              </w:rPr>
              <w:t>e</w:t>
            </w:r>
            <w:r>
              <w:rPr>
                <w:color w:val="000000"/>
              </w:rPr>
              <w:t>) {</w:t>
            </w:r>
          </w:p>
          <w:p w14:paraId="2F74957A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2A00FF"/>
              </w:rPr>
              <w:t>"interrupted"</w:t>
            </w:r>
            <w:r>
              <w:rPr>
                <w:color w:val="000000"/>
              </w:rPr>
              <w:t>);</w:t>
            </w:r>
          </w:p>
          <w:p w14:paraId="269732C0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1182C9E4" w14:textId="77777777" w:rsidR="00F54ADF" w:rsidRDefault="00F54ADF" w:rsidP="00F54ADF">
            <w:pPr>
              <w:pStyle w:val="a1"/>
            </w:pPr>
          </w:p>
          <w:p w14:paraId="6187F702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"one: %d\n"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threadOne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sum</w:t>
            </w:r>
            <w:r>
              <w:rPr>
                <w:color w:val="000000"/>
              </w:rPr>
              <w:t>);</w:t>
            </w:r>
          </w:p>
          <w:p w14:paraId="381BF6FF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"two: %d\n"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threadTwo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sum</w:t>
            </w:r>
            <w:r>
              <w:rPr>
                <w:color w:val="000000"/>
              </w:rPr>
              <w:t>);</w:t>
            </w:r>
          </w:p>
          <w:p w14:paraId="23DF645D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"three: %d\n"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threadThree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sum</w:t>
            </w:r>
            <w:r>
              <w:rPr>
                <w:color w:val="000000"/>
              </w:rPr>
              <w:t>);</w:t>
            </w:r>
          </w:p>
          <w:p w14:paraId="4C1A0173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.println(</w:t>
            </w:r>
            <w:r>
              <w:rPr>
                <w:color w:val="2A00FF"/>
              </w:rPr>
              <w:t>"main stoped"</w:t>
            </w:r>
            <w:r>
              <w:rPr>
                <w:color w:val="000000"/>
              </w:rPr>
              <w:t>);</w:t>
            </w:r>
          </w:p>
          <w:p w14:paraId="1CB6856D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2129689D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>}</w:t>
            </w:r>
          </w:p>
          <w:p w14:paraId="5C49A628" w14:textId="77777777" w:rsidR="006B771D" w:rsidRPr="00E5543B" w:rsidRDefault="006B771D" w:rsidP="00F54ADF">
            <w:pPr>
              <w:pStyle w:val="a1"/>
            </w:pPr>
          </w:p>
        </w:tc>
      </w:tr>
    </w:tbl>
    <w:p w14:paraId="0A66577D" w14:textId="623C01DD" w:rsidR="006B771D" w:rsidRDefault="006B771D" w:rsidP="006B771D"/>
    <w:p w14:paraId="3320787E" w14:textId="17970F37" w:rsidR="00F54ADF" w:rsidRPr="00F54ADF" w:rsidRDefault="00F54ADF" w:rsidP="006B771D">
      <w:pPr>
        <w:rPr>
          <w:b/>
        </w:rPr>
      </w:pPr>
      <w:r w:rsidRPr="00F54ADF">
        <w:rPr>
          <w:b/>
        </w:rPr>
        <w:t xml:space="preserve">Thread </w:t>
      </w:r>
      <w:r w:rsidRPr="00F54ADF">
        <w:rPr>
          <w:rFonts w:hint="eastAsia"/>
          <w:b/>
        </w:rPr>
        <w:t xml:space="preserve">클래스의 </w:t>
      </w:r>
      <w:r w:rsidRPr="00F54ADF">
        <w:rPr>
          <w:b/>
        </w:rPr>
        <w:t xml:space="preserve">join </w:t>
      </w:r>
      <w:r w:rsidRPr="00F54ADF">
        <w:rPr>
          <w:rFonts w:hint="eastAsia"/>
          <w:b/>
        </w:rPr>
        <w:t>메소드</w:t>
      </w:r>
    </w:p>
    <w:p w14:paraId="192F5F5D" w14:textId="0D01E173" w:rsidR="00F54ADF" w:rsidRDefault="00F54ADF" w:rsidP="006B771D">
      <w:r>
        <w:rPr>
          <w:rFonts w:hint="eastAsia"/>
        </w:rPr>
        <w:t xml:space="preserve">메인 스레드가 스레드 객체의 </w:t>
      </w:r>
      <w:r>
        <w:t xml:space="preserve">join </w:t>
      </w:r>
      <w:r>
        <w:rPr>
          <w:rFonts w:hint="eastAsia"/>
        </w:rPr>
        <w:t xml:space="preserve">메소드를 호출하면, 그 스레드의 실행흐름이 </w:t>
      </w:r>
      <w:r>
        <w:t xml:space="preserve">run </w:t>
      </w:r>
      <w:r>
        <w:rPr>
          <w:rFonts w:hint="eastAsia"/>
        </w:rPr>
        <w:t xml:space="preserve">메소드를 리턴하여 종료될 때까지 </w:t>
      </w:r>
      <w:r>
        <w:t xml:space="preserve">main </w:t>
      </w:r>
      <w:r>
        <w:rPr>
          <w:rFonts w:hint="eastAsia"/>
        </w:rPr>
        <w:t>메소드는 대기하다가 리턴한다.</w:t>
      </w:r>
    </w:p>
    <w:p w14:paraId="1C32B339" w14:textId="08C4722F" w:rsidR="00F54ADF" w:rsidRDefault="00F54ADF" w:rsidP="006B771D"/>
    <w:p w14:paraId="735D1B36" w14:textId="6DE29BE8" w:rsidR="00F54ADF" w:rsidRDefault="00F54ADF" w:rsidP="006B771D"/>
    <w:p w14:paraId="29840ACB" w14:textId="148F7E51" w:rsidR="00F54ADF" w:rsidRDefault="00F54ADF" w:rsidP="006B771D">
      <w:r>
        <w:rPr>
          <w:rFonts w:hint="eastAsia"/>
        </w:rPr>
        <w:lastRenderedPageBreak/>
        <w:t>실행 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4ADF" w14:paraId="00D11880" w14:textId="77777777" w:rsidTr="00F54ADF">
        <w:tc>
          <w:tcPr>
            <w:tcW w:w="10456" w:type="dxa"/>
          </w:tcPr>
          <w:p w14:paraId="21EC5B59" w14:textId="77777777" w:rsidR="00F54ADF" w:rsidRDefault="00F54ADF" w:rsidP="00F54AD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main started</w:t>
            </w:r>
          </w:p>
          <w:p w14:paraId="03793CC7" w14:textId="77777777" w:rsidR="00F54ADF" w:rsidRDefault="00F54ADF" w:rsidP="00F54AD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one: started</w:t>
            </w:r>
          </w:p>
          <w:p w14:paraId="5D1D50CB" w14:textId="77777777" w:rsidR="00F54ADF" w:rsidRDefault="00F54ADF" w:rsidP="00F54AD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three: started</w:t>
            </w:r>
          </w:p>
          <w:p w14:paraId="48B165EB" w14:textId="77777777" w:rsidR="00F54ADF" w:rsidRDefault="00F54ADF" w:rsidP="00F54AD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two: started</w:t>
            </w:r>
          </w:p>
          <w:p w14:paraId="589FD0F8" w14:textId="77777777" w:rsidR="00F54ADF" w:rsidRDefault="00F54ADF" w:rsidP="00F54AD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three: stoped</w:t>
            </w:r>
          </w:p>
          <w:p w14:paraId="0620A9D1" w14:textId="77777777" w:rsidR="00F54ADF" w:rsidRDefault="00F54ADF" w:rsidP="00F54AD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one: stoped</w:t>
            </w:r>
          </w:p>
          <w:p w14:paraId="2E1F63BC" w14:textId="77777777" w:rsidR="00F54ADF" w:rsidRDefault="00F54ADF" w:rsidP="00F54AD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two: stoped</w:t>
            </w:r>
          </w:p>
          <w:p w14:paraId="0541EE9B" w14:textId="77777777" w:rsidR="00F54ADF" w:rsidRDefault="00F54ADF" w:rsidP="00F54AD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one: 5050</w:t>
            </w:r>
          </w:p>
          <w:p w14:paraId="4D6B527A" w14:textId="77777777" w:rsidR="00F54ADF" w:rsidRDefault="00F54ADF" w:rsidP="00F54AD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two: 5050</w:t>
            </w:r>
          </w:p>
          <w:p w14:paraId="2947E591" w14:textId="77777777" w:rsidR="00F54ADF" w:rsidRDefault="00F54ADF" w:rsidP="00F54AD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three: 5050</w:t>
            </w:r>
          </w:p>
          <w:p w14:paraId="6D58C02B" w14:textId="7EF671BA" w:rsidR="00F54ADF" w:rsidRPr="00F54ADF" w:rsidRDefault="00F54ADF" w:rsidP="00F54ADF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main stoped</w:t>
            </w:r>
          </w:p>
        </w:tc>
      </w:tr>
    </w:tbl>
    <w:p w14:paraId="5FED9A9D" w14:textId="77777777" w:rsidR="00F54ADF" w:rsidRDefault="00F54ADF" w:rsidP="006B771D"/>
    <w:p w14:paraId="5E78F584" w14:textId="4E747239" w:rsidR="006B771D" w:rsidRDefault="006B771D" w:rsidP="006B771D"/>
    <w:p w14:paraId="04D54ABD" w14:textId="77777777" w:rsidR="00F54ADF" w:rsidRDefault="00F54ADF">
      <w:pPr>
        <w:widowControl/>
        <w:wordWrap/>
        <w:autoSpaceDE/>
        <w:autoSpaceDN/>
        <w:spacing w:after="160" w:line="259" w:lineRule="auto"/>
      </w:pPr>
    </w:p>
    <w:p w14:paraId="08D3D9F1" w14:textId="77777777" w:rsidR="00F54ADF" w:rsidRDefault="00F54AD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A7A9451" w14:textId="75B164FB" w:rsidR="00F54ADF" w:rsidRDefault="00F54ADF" w:rsidP="00F54ADF">
      <w:pPr>
        <w:pStyle w:val="Heading1"/>
      </w:pPr>
      <w:bookmarkStart w:id="15" w:name="_Toc467535339"/>
      <w:r>
        <w:rPr>
          <w:rFonts w:hint="eastAsia"/>
        </w:rPr>
        <w:lastRenderedPageBreak/>
        <w:t>공유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bookmarkEnd w:id="15"/>
    </w:p>
    <w:p w14:paraId="317BD61D" w14:textId="77777777" w:rsidR="00F54ADF" w:rsidRPr="00F54ADF" w:rsidRDefault="00F54ADF" w:rsidP="00F54ADF"/>
    <w:p w14:paraId="644ECA93" w14:textId="555F0B47" w:rsidR="006B771D" w:rsidRDefault="006B771D" w:rsidP="006B771D">
      <w:pPr>
        <w:pStyle w:val="Heading2"/>
      </w:pPr>
      <w:bookmarkStart w:id="16" w:name="_Toc467535340"/>
      <w:r>
        <w:rPr>
          <w:rFonts w:hint="eastAsia"/>
        </w:rPr>
        <w:t>Example06.java</w:t>
      </w:r>
      <w:bookmarkEnd w:id="16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6B771D" w:rsidRPr="00E5543B" w14:paraId="43C2CF4C" w14:textId="77777777" w:rsidTr="008A03AA">
        <w:tc>
          <w:tcPr>
            <w:tcW w:w="426" w:type="dxa"/>
          </w:tcPr>
          <w:p w14:paraId="77FD1F85" w14:textId="77777777" w:rsidR="006B771D" w:rsidRPr="00E5543B" w:rsidRDefault="006B771D" w:rsidP="006B771D">
            <w:pPr>
              <w:pStyle w:val="a1"/>
            </w:pPr>
            <w:r w:rsidRPr="00E5543B">
              <w:rPr>
                <w:rFonts w:hint="eastAsia"/>
              </w:rPr>
              <w:t>1</w:t>
            </w:r>
          </w:p>
          <w:p w14:paraId="44AF31AB" w14:textId="77777777" w:rsidR="006B771D" w:rsidRPr="00E5543B" w:rsidRDefault="006B771D" w:rsidP="006B771D">
            <w:pPr>
              <w:pStyle w:val="a1"/>
            </w:pPr>
            <w:r w:rsidRPr="00E5543B">
              <w:rPr>
                <w:rFonts w:hint="eastAsia"/>
              </w:rPr>
              <w:t>2</w:t>
            </w:r>
          </w:p>
          <w:p w14:paraId="10114CCF" w14:textId="77777777" w:rsidR="006B771D" w:rsidRPr="00E5543B" w:rsidRDefault="006B771D" w:rsidP="006B771D">
            <w:pPr>
              <w:pStyle w:val="a1"/>
            </w:pPr>
            <w:r w:rsidRPr="00E5543B">
              <w:rPr>
                <w:rFonts w:hint="eastAsia"/>
              </w:rPr>
              <w:t>3</w:t>
            </w:r>
          </w:p>
          <w:p w14:paraId="02BC52F5" w14:textId="77777777" w:rsidR="006B771D" w:rsidRPr="00E5543B" w:rsidRDefault="006B771D" w:rsidP="006B771D">
            <w:pPr>
              <w:pStyle w:val="a1"/>
            </w:pPr>
            <w:r w:rsidRPr="00E5543B">
              <w:rPr>
                <w:rFonts w:hint="eastAsia"/>
              </w:rPr>
              <w:t>4</w:t>
            </w:r>
          </w:p>
          <w:p w14:paraId="0DC7257F" w14:textId="77777777" w:rsidR="006B771D" w:rsidRPr="00E5543B" w:rsidRDefault="006B771D" w:rsidP="006B771D">
            <w:pPr>
              <w:pStyle w:val="a1"/>
            </w:pPr>
            <w:r w:rsidRPr="00E5543B">
              <w:rPr>
                <w:rFonts w:hint="eastAsia"/>
              </w:rPr>
              <w:t>5</w:t>
            </w:r>
          </w:p>
          <w:p w14:paraId="2BF63E39" w14:textId="77777777" w:rsidR="006B771D" w:rsidRPr="00E5543B" w:rsidRDefault="006B771D" w:rsidP="006B771D">
            <w:pPr>
              <w:pStyle w:val="a1"/>
            </w:pPr>
            <w:r w:rsidRPr="00E5543B">
              <w:rPr>
                <w:rFonts w:hint="eastAsia"/>
              </w:rPr>
              <w:t>6</w:t>
            </w:r>
          </w:p>
          <w:p w14:paraId="20BDED52" w14:textId="77777777" w:rsidR="006B771D" w:rsidRPr="00E5543B" w:rsidRDefault="006B771D" w:rsidP="006B771D">
            <w:pPr>
              <w:pStyle w:val="a1"/>
            </w:pPr>
            <w:r w:rsidRPr="00E5543B">
              <w:rPr>
                <w:rFonts w:hint="eastAsia"/>
              </w:rPr>
              <w:t>7</w:t>
            </w:r>
          </w:p>
          <w:p w14:paraId="314629BF" w14:textId="77777777" w:rsidR="006B771D" w:rsidRPr="00E5543B" w:rsidRDefault="006B771D" w:rsidP="006B771D">
            <w:pPr>
              <w:pStyle w:val="a1"/>
            </w:pPr>
            <w:r w:rsidRPr="00E5543B">
              <w:rPr>
                <w:rFonts w:hint="eastAsia"/>
              </w:rPr>
              <w:t>8</w:t>
            </w:r>
          </w:p>
          <w:p w14:paraId="6BBC5EBF" w14:textId="77777777" w:rsidR="006B771D" w:rsidRPr="00E5543B" w:rsidRDefault="006B771D" w:rsidP="006B771D">
            <w:pPr>
              <w:pStyle w:val="a1"/>
            </w:pPr>
            <w:r w:rsidRPr="00E5543B">
              <w:rPr>
                <w:rFonts w:hint="eastAsia"/>
              </w:rPr>
              <w:t>9</w:t>
            </w:r>
          </w:p>
          <w:p w14:paraId="348BC7D7" w14:textId="77777777" w:rsidR="006B771D" w:rsidRPr="00E5543B" w:rsidRDefault="006B771D" w:rsidP="006B771D">
            <w:pPr>
              <w:pStyle w:val="a1"/>
            </w:pPr>
            <w:r w:rsidRPr="00E5543B">
              <w:rPr>
                <w:rFonts w:hint="eastAsia"/>
              </w:rPr>
              <w:t>10</w:t>
            </w:r>
          </w:p>
          <w:p w14:paraId="717E3FB8" w14:textId="77777777" w:rsidR="006B771D" w:rsidRPr="00E5543B" w:rsidRDefault="006B771D" w:rsidP="006B771D">
            <w:pPr>
              <w:pStyle w:val="a1"/>
            </w:pPr>
            <w:r w:rsidRPr="00E5543B">
              <w:rPr>
                <w:rFonts w:hint="eastAsia"/>
              </w:rPr>
              <w:t>11</w:t>
            </w:r>
          </w:p>
          <w:p w14:paraId="135F7407" w14:textId="77777777" w:rsidR="006B771D" w:rsidRPr="00E5543B" w:rsidRDefault="006B771D" w:rsidP="006B771D">
            <w:pPr>
              <w:pStyle w:val="a1"/>
            </w:pPr>
            <w:r w:rsidRPr="00E5543B">
              <w:rPr>
                <w:rFonts w:hint="eastAsia"/>
              </w:rPr>
              <w:t>12</w:t>
            </w:r>
          </w:p>
          <w:p w14:paraId="4FF2DF86" w14:textId="77777777" w:rsidR="006B771D" w:rsidRPr="00E5543B" w:rsidRDefault="006B771D" w:rsidP="006B771D">
            <w:pPr>
              <w:pStyle w:val="a1"/>
            </w:pPr>
            <w:r w:rsidRPr="00E5543B">
              <w:rPr>
                <w:rFonts w:hint="eastAsia"/>
              </w:rPr>
              <w:t>13</w:t>
            </w:r>
          </w:p>
          <w:p w14:paraId="3375ED40" w14:textId="77777777" w:rsidR="006B771D" w:rsidRPr="00E5543B" w:rsidRDefault="006B771D" w:rsidP="006B771D">
            <w:pPr>
              <w:pStyle w:val="a1"/>
            </w:pPr>
            <w:r w:rsidRPr="00E5543B">
              <w:rPr>
                <w:rFonts w:hint="eastAsia"/>
              </w:rPr>
              <w:t>14</w:t>
            </w:r>
          </w:p>
          <w:p w14:paraId="4E1B745C" w14:textId="77777777" w:rsidR="006B771D" w:rsidRPr="00E5543B" w:rsidRDefault="006B771D" w:rsidP="006B771D">
            <w:pPr>
              <w:pStyle w:val="a1"/>
            </w:pPr>
            <w:r w:rsidRPr="00E5543B">
              <w:rPr>
                <w:rFonts w:hint="eastAsia"/>
              </w:rPr>
              <w:t>15</w:t>
            </w:r>
          </w:p>
          <w:p w14:paraId="0E4BCB89" w14:textId="77777777" w:rsidR="006B771D" w:rsidRPr="00E5543B" w:rsidRDefault="006B771D" w:rsidP="006B771D">
            <w:pPr>
              <w:pStyle w:val="a1"/>
            </w:pPr>
            <w:r w:rsidRPr="00E5543B">
              <w:rPr>
                <w:rFonts w:hint="eastAsia"/>
              </w:rPr>
              <w:t>16</w:t>
            </w:r>
          </w:p>
          <w:p w14:paraId="0CCBFFA5" w14:textId="77777777" w:rsidR="006B771D" w:rsidRPr="00E5543B" w:rsidRDefault="006B771D" w:rsidP="006B771D">
            <w:pPr>
              <w:pStyle w:val="a1"/>
            </w:pPr>
            <w:r w:rsidRPr="00E5543B">
              <w:rPr>
                <w:rFonts w:hint="eastAsia"/>
              </w:rPr>
              <w:t>17</w:t>
            </w:r>
          </w:p>
          <w:p w14:paraId="091B0B40" w14:textId="77777777" w:rsidR="006B771D" w:rsidRPr="00E5543B" w:rsidRDefault="006B771D" w:rsidP="006B771D">
            <w:pPr>
              <w:pStyle w:val="a1"/>
            </w:pPr>
            <w:r w:rsidRPr="00E5543B">
              <w:rPr>
                <w:rFonts w:hint="eastAsia"/>
              </w:rPr>
              <w:t>18</w:t>
            </w:r>
          </w:p>
          <w:p w14:paraId="6D8B5377" w14:textId="77777777" w:rsidR="006B771D" w:rsidRPr="00E5543B" w:rsidRDefault="006B771D" w:rsidP="006B771D">
            <w:pPr>
              <w:pStyle w:val="a1"/>
            </w:pPr>
            <w:r w:rsidRPr="00E5543B">
              <w:rPr>
                <w:rFonts w:hint="eastAsia"/>
              </w:rPr>
              <w:t>19</w:t>
            </w:r>
          </w:p>
          <w:p w14:paraId="150DE56F" w14:textId="77777777" w:rsidR="006B771D" w:rsidRPr="00E5543B" w:rsidRDefault="006B771D" w:rsidP="006B771D">
            <w:pPr>
              <w:pStyle w:val="a1"/>
            </w:pPr>
            <w:r w:rsidRPr="00E5543B">
              <w:rPr>
                <w:rFonts w:hint="eastAsia"/>
              </w:rPr>
              <w:t>20</w:t>
            </w:r>
          </w:p>
          <w:p w14:paraId="512787B3" w14:textId="77777777" w:rsidR="006B771D" w:rsidRPr="00E5543B" w:rsidRDefault="006B771D" w:rsidP="006B771D">
            <w:pPr>
              <w:pStyle w:val="a1"/>
            </w:pPr>
            <w:r w:rsidRPr="00E5543B">
              <w:rPr>
                <w:rFonts w:hint="eastAsia"/>
              </w:rPr>
              <w:t>21</w:t>
            </w:r>
          </w:p>
          <w:p w14:paraId="748DB697" w14:textId="77777777" w:rsidR="006B771D" w:rsidRPr="00E5543B" w:rsidRDefault="006B771D" w:rsidP="006B771D">
            <w:pPr>
              <w:pStyle w:val="a1"/>
            </w:pPr>
            <w:r w:rsidRPr="00E5543B">
              <w:rPr>
                <w:rFonts w:hint="eastAsia"/>
              </w:rPr>
              <w:t>22</w:t>
            </w:r>
          </w:p>
          <w:p w14:paraId="7BA2B384" w14:textId="77777777" w:rsidR="006B771D" w:rsidRPr="00E5543B" w:rsidRDefault="006B771D" w:rsidP="006B771D">
            <w:pPr>
              <w:pStyle w:val="a1"/>
            </w:pPr>
            <w:r w:rsidRPr="00E5543B">
              <w:rPr>
                <w:rFonts w:hint="eastAsia"/>
              </w:rPr>
              <w:t>23</w:t>
            </w:r>
          </w:p>
          <w:p w14:paraId="2BCDC81D" w14:textId="77777777" w:rsidR="006B771D" w:rsidRPr="00E5543B" w:rsidRDefault="006B771D" w:rsidP="006B771D">
            <w:pPr>
              <w:pStyle w:val="a1"/>
            </w:pPr>
            <w:r w:rsidRPr="00E5543B">
              <w:rPr>
                <w:rFonts w:hint="eastAsia"/>
              </w:rPr>
              <w:t>24</w:t>
            </w:r>
          </w:p>
          <w:p w14:paraId="1082CF70" w14:textId="77777777" w:rsidR="006B771D" w:rsidRPr="00E5543B" w:rsidRDefault="006B771D" w:rsidP="006B771D">
            <w:pPr>
              <w:pStyle w:val="a1"/>
            </w:pPr>
            <w:r w:rsidRPr="00E5543B">
              <w:rPr>
                <w:rFonts w:hint="eastAsia"/>
              </w:rPr>
              <w:t>25</w:t>
            </w:r>
          </w:p>
          <w:p w14:paraId="055CB96F" w14:textId="77777777" w:rsidR="006B771D" w:rsidRPr="00E5543B" w:rsidRDefault="006B771D" w:rsidP="006B771D">
            <w:pPr>
              <w:pStyle w:val="a1"/>
            </w:pPr>
            <w:r w:rsidRPr="00E5543B">
              <w:rPr>
                <w:rFonts w:hint="eastAsia"/>
              </w:rPr>
              <w:t>26</w:t>
            </w:r>
          </w:p>
          <w:p w14:paraId="51427E36" w14:textId="77777777" w:rsidR="006B771D" w:rsidRPr="00E5543B" w:rsidRDefault="006B771D" w:rsidP="006B771D">
            <w:pPr>
              <w:pStyle w:val="a1"/>
            </w:pPr>
            <w:r w:rsidRPr="00E5543B">
              <w:rPr>
                <w:rFonts w:hint="eastAsia"/>
              </w:rPr>
              <w:t>27</w:t>
            </w:r>
          </w:p>
          <w:p w14:paraId="7EF0C1DE" w14:textId="77777777" w:rsidR="006B771D" w:rsidRPr="00E5543B" w:rsidRDefault="006B771D" w:rsidP="006B771D">
            <w:pPr>
              <w:pStyle w:val="a1"/>
            </w:pPr>
            <w:r w:rsidRPr="00E5543B">
              <w:rPr>
                <w:rFonts w:hint="eastAsia"/>
              </w:rPr>
              <w:t>28</w:t>
            </w:r>
          </w:p>
          <w:p w14:paraId="754A6332" w14:textId="77777777" w:rsidR="006B771D" w:rsidRPr="00E5543B" w:rsidRDefault="006B771D" w:rsidP="006B771D">
            <w:pPr>
              <w:pStyle w:val="a1"/>
            </w:pPr>
            <w:r w:rsidRPr="00E5543B">
              <w:rPr>
                <w:rFonts w:hint="eastAsia"/>
              </w:rPr>
              <w:t>29</w:t>
            </w:r>
          </w:p>
          <w:p w14:paraId="41CC779D" w14:textId="77777777" w:rsidR="006B771D" w:rsidRPr="00E5543B" w:rsidRDefault="006B771D" w:rsidP="006B771D">
            <w:pPr>
              <w:pStyle w:val="a1"/>
            </w:pPr>
            <w:r w:rsidRPr="00E5543B">
              <w:rPr>
                <w:rFonts w:hint="eastAsia"/>
              </w:rPr>
              <w:t>30</w:t>
            </w:r>
          </w:p>
          <w:p w14:paraId="5C15A504" w14:textId="77777777" w:rsidR="006B771D" w:rsidRPr="00E5543B" w:rsidRDefault="006B771D" w:rsidP="006B771D">
            <w:pPr>
              <w:pStyle w:val="a1"/>
            </w:pPr>
            <w:r w:rsidRPr="00E5543B">
              <w:rPr>
                <w:rFonts w:hint="eastAsia"/>
              </w:rPr>
              <w:t>31</w:t>
            </w:r>
          </w:p>
          <w:p w14:paraId="45686245" w14:textId="77777777" w:rsidR="006B771D" w:rsidRPr="00E5543B" w:rsidRDefault="006B771D" w:rsidP="006B771D">
            <w:pPr>
              <w:pStyle w:val="a1"/>
            </w:pPr>
            <w:r w:rsidRPr="00E5543B">
              <w:rPr>
                <w:rFonts w:hint="eastAsia"/>
              </w:rPr>
              <w:t>32</w:t>
            </w:r>
          </w:p>
          <w:p w14:paraId="508EC669" w14:textId="77777777" w:rsidR="006B771D" w:rsidRPr="00E5543B" w:rsidRDefault="006B771D" w:rsidP="006B771D">
            <w:pPr>
              <w:pStyle w:val="a1"/>
            </w:pPr>
            <w:r w:rsidRPr="00E5543B">
              <w:rPr>
                <w:rFonts w:hint="eastAsia"/>
              </w:rPr>
              <w:t>33</w:t>
            </w:r>
          </w:p>
          <w:p w14:paraId="105E7FB7" w14:textId="77777777" w:rsidR="006B771D" w:rsidRPr="00E5543B" w:rsidRDefault="006B771D" w:rsidP="006B771D">
            <w:pPr>
              <w:pStyle w:val="a1"/>
            </w:pPr>
            <w:r w:rsidRPr="00E5543B">
              <w:rPr>
                <w:rFonts w:hint="eastAsia"/>
              </w:rPr>
              <w:t>34</w:t>
            </w:r>
          </w:p>
          <w:p w14:paraId="14565398" w14:textId="77777777" w:rsidR="006B771D" w:rsidRPr="00E5543B" w:rsidRDefault="006B771D" w:rsidP="006B771D">
            <w:pPr>
              <w:pStyle w:val="a1"/>
            </w:pPr>
            <w:r w:rsidRPr="00E5543B">
              <w:rPr>
                <w:rFonts w:hint="eastAsia"/>
              </w:rPr>
              <w:t>35</w:t>
            </w:r>
          </w:p>
          <w:p w14:paraId="4ED1A5F7" w14:textId="77777777" w:rsidR="006B771D" w:rsidRPr="00E5543B" w:rsidRDefault="006B771D" w:rsidP="006B771D">
            <w:pPr>
              <w:pStyle w:val="a1"/>
            </w:pPr>
            <w:r w:rsidRPr="00E5543B">
              <w:rPr>
                <w:rFonts w:hint="eastAsia"/>
              </w:rPr>
              <w:t>36</w:t>
            </w:r>
          </w:p>
          <w:p w14:paraId="5BD8D3F7" w14:textId="77777777" w:rsidR="006B771D" w:rsidRPr="00E5543B" w:rsidRDefault="006B771D" w:rsidP="006B771D">
            <w:pPr>
              <w:pStyle w:val="a1"/>
            </w:pPr>
            <w:r w:rsidRPr="00E5543B">
              <w:rPr>
                <w:rFonts w:hint="eastAsia"/>
              </w:rPr>
              <w:t>37</w:t>
            </w:r>
          </w:p>
          <w:p w14:paraId="28487F67" w14:textId="77777777" w:rsidR="006B771D" w:rsidRPr="00E5543B" w:rsidRDefault="006B771D" w:rsidP="006B771D">
            <w:pPr>
              <w:pStyle w:val="a1"/>
            </w:pPr>
            <w:r w:rsidRPr="00E5543B">
              <w:rPr>
                <w:rFonts w:hint="eastAsia"/>
              </w:rPr>
              <w:t>38</w:t>
            </w:r>
          </w:p>
          <w:p w14:paraId="004C4FA3" w14:textId="77777777" w:rsidR="006B771D" w:rsidRPr="00E5543B" w:rsidRDefault="006B771D" w:rsidP="006B771D">
            <w:pPr>
              <w:pStyle w:val="a1"/>
            </w:pPr>
            <w:r w:rsidRPr="00E5543B">
              <w:rPr>
                <w:rFonts w:hint="eastAsia"/>
              </w:rPr>
              <w:t>39</w:t>
            </w:r>
          </w:p>
          <w:p w14:paraId="0A97E30E" w14:textId="77777777" w:rsidR="006B771D" w:rsidRPr="00E5543B" w:rsidRDefault="006B771D" w:rsidP="006B771D">
            <w:pPr>
              <w:pStyle w:val="a1"/>
            </w:pPr>
            <w:r w:rsidRPr="00E5543B">
              <w:rPr>
                <w:rFonts w:hint="eastAsia"/>
              </w:rPr>
              <w:t>40</w:t>
            </w:r>
          </w:p>
          <w:p w14:paraId="7FEE4475" w14:textId="77777777" w:rsidR="006B771D" w:rsidRPr="00E5543B" w:rsidRDefault="006B771D" w:rsidP="006B771D">
            <w:pPr>
              <w:pStyle w:val="a1"/>
            </w:pPr>
            <w:r w:rsidRPr="00E5543B">
              <w:rPr>
                <w:rFonts w:hint="eastAsia"/>
              </w:rPr>
              <w:t>41</w:t>
            </w:r>
          </w:p>
          <w:p w14:paraId="72C549CE" w14:textId="77777777" w:rsidR="006B771D" w:rsidRPr="00E5543B" w:rsidRDefault="006B771D" w:rsidP="006B771D">
            <w:pPr>
              <w:pStyle w:val="a1"/>
            </w:pPr>
            <w:r w:rsidRPr="00E5543B">
              <w:rPr>
                <w:rFonts w:hint="eastAsia"/>
              </w:rPr>
              <w:t>42</w:t>
            </w:r>
          </w:p>
          <w:p w14:paraId="15AD6AEF" w14:textId="77777777" w:rsidR="006B771D" w:rsidRPr="00E5543B" w:rsidRDefault="006B771D" w:rsidP="006B771D">
            <w:pPr>
              <w:pStyle w:val="a1"/>
            </w:pPr>
            <w:r w:rsidRPr="00E5543B">
              <w:rPr>
                <w:rFonts w:hint="eastAsia"/>
              </w:rPr>
              <w:t>43</w:t>
            </w:r>
          </w:p>
          <w:p w14:paraId="38EC197B" w14:textId="77777777" w:rsidR="006B771D" w:rsidRPr="00E5543B" w:rsidRDefault="006B771D" w:rsidP="006B771D">
            <w:pPr>
              <w:pStyle w:val="a1"/>
            </w:pPr>
            <w:r w:rsidRPr="00E5543B">
              <w:rPr>
                <w:rFonts w:hint="eastAsia"/>
              </w:rPr>
              <w:t>44</w:t>
            </w:r>
          </w:p>
          <w:p w14:paraId="549A6889" w14:textId="77777777" w:rsidR="006B771D" w:rsidRPr="00E5543B" w:rsidRDefault="006B771D" w:rsidP="006B771D">
            <w:pPr>
              <w:pStyle w:val="a1"/>
            </w:pPr>
            <w:r w:rsidRPr="00E5543B">
              <w:rPr>
                <w:rFonts w:hint="eastAsia"/>
              </w:rPr>
              <w:t>45</w:t>
            </w:r>
          </w:p>
          <w:p w14:paraId="36C23D2D" w14:textId="7EAC9DAE" w:rsidR="006B771D" w:rsidRPr="00E5543B" w:rsidRDefault="006B771D" w:rsidP="006B771D">
            <w:pPr>
              <w:pStyle w:val="a1"/>
            </w:pPr>
          </w:p>
        </w:tc>
        <w:tc>
          <w:tcPr>
            <w:tcW w:w="10631" w:type="dxa"/>
          </w:tcPr>
          <w:p w14:paraId="2EF62EEB" w14:textId="77777777" w:rsidR="006B771D" w:rsidRDefault="006B771D" w:rsidP="006B771D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net.skhu.thread1;</w:t>
            </w:r>
          </w:p>
          <w:p w14:paraId="3572C051" w14:textId="77777777" w:rsidR="006B771D" w:rsidRDefault="006B771D" w:rsidP="006B771D">
            <w:pPr>
              <w:pStyle w:val="a1"/>
            </w:pPr>
          </w:p>
          <w:p w14:paraId="0E48C031" w14:textId="77777777" w:rsidR="006B771D" w:rsidRDefault="006B771D" w:rsidP="006B771D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java.util.Random;</w:t>
            </w:r>
          </w:p>
          <w:p w14:paraId="1801C656" w14:textId="77777777" w:rsidR="006B771D" w:rsidRDefault="006B771D" w:rsidP="006B771D">
            <w:pPr>
              <w:pStyle w:val="a1"/>
            </w:pPr>
          </w:p>
          <w:p w14:paraId="17227D01" w14:textId="77777777" w:rsidR="006B771D" w:rsidRDefault="006B771D" w:rsidP="006B771D">
            <w:pPr>
              <w:pStyle w:val="a1"/>
            </w:pP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ThreadE </w:t>
            </w:r>
            <w:r>
              <w:rPr>
                <w:color w:val="7F0055"/>
              </w:rPr>
              <w:t>extends</w:t>
            </w:r>
            <w:r>
              <w:rPr>
                <w:color w:val="000000"/>
              </w:rPr>
              <w:t xml:space="preserve"> Thread {</w:t>
            </w:r>
          </w:p>
          <w:p w14:paraId="212245D7" w14:textId="77777777" w:rsidR="006B771D" w:rsidRDefault="006B771D" w:rsidP="006B771D">
            <w:pPr>
              <w:pStyle w:val="a1"/>
            </w:pPr>
          </w:p>
          <w:p w14:paraId="3ADDFE9B" w14:textId="77777777" w:rsidR="006B771D" w:rsidRDefault="006B771D" w:rsidP="006B771D">
            <w:pPr>
              <w:pStyle w:val="a1"/>
            </w:pPr>
            <w:r>
              <w:rPr>
                <w:color w:val="000000"/>
              </w:rPr>
              <w:t xml:space="preserve">    String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;</w:t>
            </w:r>
          </w:p>
          <w:p w14:paraId="717D4E4E" w14:textId="77777777" w:rsidR="006B771D" w:rsidRDefault="006B771D" w:rsidP="006B771D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count</w:t>
            </w:r>
            <w:r>
              <w:rPr>
                <w:color w:val="000000"/>
              </w:rPr>
              <w:t>;</w:t>
            </w:r>
          </w:p>
          <w:p w14:paraId="6F3209E8" w14:textId="77777777" w:rsidR="006B771D" w:rsidRDefault="006B771D" w:rsidP="00F54ADF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sum</w:t>
            </w:r>
            <w:r>
              <w:rPr>
                <w:color w:val="000000"/>
              </w:rPr>
              <w:t xml:space="preserve"> = 0;</w:t>
            </w:r>
          </w:p>
          <w:p w14:paraId="6DB307FC" w14:textId="77777777" w:rsidR="006B771D" w:rsidRDefault="006B771D" w:rsidP="006B771D">
            <w:pPr>
              <w:pStyle w:val="a1"/>
            </w:pPr>
            <w:r>
              <w:rPr>
                <w:color w:val="000000"/>
              </w:rPr>
              <w:t xml:space="preserve">    Random </w:t>
            </w:r>
            <w:r>
              <w:rPr>
                <w:color w:val="0000C0"/>
              </w:rPr>
              <w:t>random</w:t>
            </w:r>
            <w:r>
              <w:rPr>
                <w:color w:val="000000"/>
              </w:rPr>
              <w:t>;</w:t>
            </w:r>
          </w:p>
          <w:p w14:paraId="08462E62" w14:textId="77777777" w:rsidR="006B771D" w:rsidRDefault="006B771D" w:rsidP="006B771D">
            <w:pPr>
              <w:pStyle w:val="a1"/>
            </w:pPr>
          </w:p>
          <w:p w14:paraId="076E255F" w14:textId="77777777" w:rsidR="006B771D" w:rsidRDefault="006B771D" w:rsidP="006B771D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ThreadE(String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 xml:space="preserve">,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count</w:t>
            </w:r>
            <w:r>
              <w:rPr>
                <w:color w:val="000000"/>
              </w:rPr>
              <w:t>) {</w:t>
            </w:r>
          </w:p>
          <w:p w14:paraId="279C50BB" w14:textId="77777777" w:rsidR="006B771D" w:rsidRDefault="006B771D" w:rsidP="006B771D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>;</w:t>
            </w:r>
          </w:p>
          <w:p w14:paraId="32D1D7A6" w14:textId="77777777" w:rsidR="006B771D" w:rsidRDefault="006B771D" w:rsidP="006B771D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count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count</w:t>
            </w:r>
            <w:r>
              <w:rPr>
                <w:color w:val="000000"/>
              </w:rPr>
              <w:t>;</w:t>
            </w:r>
          </w:p>
          <w:p w14:paraId="374ABA3F" w14:textId="77777777" w:rsidR="006B771D" w:rsidRDefault="006B771D" w:rsidP="006B771D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random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Random();</w:t>
            </w:r>
          </w:p>
          <w:p w14:paraId="48D7CC8B" w14:textId="77777777" w:rsidR="006B771D" w:rsidRDefault="006B771D" w:rsidP="006B771D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19CEB92E" w14:textId="77777777" w:rsidR="006B771D" w:rsidRDefault="006B771D" w:rsidP="006B771D">
            <w:pPr>
              <w:pStyle w:val="a1"/>
            </w:pPr>
          </w:p>
          <w:p w14:paraId="2AA2D488" w14:textId="77777777" w:rsidR="006B771D" w:rsidRDefault="006B771D" w:rsidP="006B771D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14:paraId="43C02F6F" w14:textId="77777777" w:rsidR="006B771D" w:rsidRDefault="006B771D" w:rsidP="006B771D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run() {</w:t>
            </w:r>
          </w:p>
          <w:p w14:paraId="3EE8A0D9" w14:textId="77777777" w:rsidR="006B771D" w:rsidRDefault="006B771D" w:rsidP="006B771D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"%s: started\n"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);</w:t>
            </w:r>
          </w:p>
          <w:p w14:paraId="7D6F7168" w14:textId="77777777" w:rsidR="006B771D" w:rsidRDefault="006B771D" w:rsidP="006B771D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try</w:t>
            </w:r>
            <w:r>
              <w:rPr>
                <w:color w:val="000000"/>
              </w:rPr>
              <w:t xml:space="preserve"> {</w:t>
            </w:r>
          </w:p>
          <w:p w14:paraId="375E950C" w14:textId="77777777" w:rsidR="006B771D" w:rsidRDefault="006B771D" w:rsidP="006B771D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= 1;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&lt;= </w:t>
            </w:r>
            <w:r>
              <w:rPr>
                <w:color w:val="0000C0"/>
              </w:rPr>
              <w:t>count</w:t>
            </w:r>
            <w:r>
              <w:rPr>
                <w:color w:val="000000"/>
              </w:rPr>
              <w:t>; ++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 {</w:t>
            </w:r>
          </w:p>
          <w:p w14:paraId="4288C759" w14:textId="77777777" w:rsidR="006B771D" w:rsidRDefault="006B771D" w:rsidP="00F54ADF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00C0"/>
              </w:rPr>
              <w:t>sum</w:t>
            </w:r>
            <w:r>
              <w:rPr>
                <w:color w:val="000000"/>
              </w:rPr>
              <w:t xml:space="preserve"> = </w:t>
            </w:r>
            <w:r>
              <w:rPr>
                <w:color w:val="0000C0"/>
              </w:rPr>
              <w:t>sum</w:t>
            </w:r>
            <w:r>
              <w:rPr>
                <w:color w:val="000000"/>
              </w:rPr>
              <w:t xml:space="preserve"> +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;</w:t>
            </w:r>
          </w:p>
          <w:p w14:paraId="145480F2" w14:textId="77777777" w:rsidR="006B771D" w:rsidRDefault="006B771D" w:rsidP="006B771D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mili_second</w:t>
            </w:r>
            <w:r>
              <w:rPr>
                <w:color w:val="000000"/>
              </w:rPr>
              <w:t xml:space="preserve"> = </w:t>
            </w:r>
            <w:r>
              <w:rPr>
                <w:color w:val="0000C0"/>
              </w:rPr>
              <w:t>random</w:t>
            </w:r>
            <w:r>
              <w:rPr>
                <w:color w:val="000000"/>
              </w:rPr>
              <w:t>.nextInt(10);</w:t>
            </w:r>
          </w:p>
          <w:p w14:paraId="08E36EB4" w14:textId="77777777" w:rsidR="006B771D" w:rsidRDefault="006B771D" w:rsidP="006B771D">
            <w:pPr>
              <w:pStyle w:val="a1"/>
            </w:pPr>
            <w:r>
              <w:rPr>
                <w:color w:val="000000"/>
              </w:rPr>
              <w:t xml:space="preserve">                sleep(</w:t>
            </w:r>
            <w:r>
              <w:rPr>
                <w:color w:val="6A3E3E"/>
              </w:rPr>
              <w:t>mili_second</w:t>
            </w:r>
            <w:r>
              <w:rPr>
                <w:color w:val="000000"/>
              </w:rPr>
              <w:t>);</w:t>
            </w:r>
          </w:p>
          <w:p w14:paraId="181A9801" w14:textId="77777777" w:rsidR="006B771D" w:rsidRDefault="006B771D" w:rsidP="006B771D">
            <w:pPr>
              <w:pStyle w:val="a1"/>
            </w:pPr>
            <w:r>
              <w:rPr>
                <w:color w:val="000000"/>
              </w:rPr>
              <w:t xml:space="preserve">            }</w:t>
            </w:r>
          </w:p>
          <w:p w14:paraId="4F462312" w14:textId="77777777" w:rsidR="006B771D" w:rsidRDefault="006B771D" w:rsidP="006B771D">
            <w:pPr>
              <w:pStyle w:val="a1"/>
            </w:pPr>
            <w:r>
              <w:rPr>
                <w:color w:val="000000"/>
              </w:rPr>
              <w:t xml:space="preserve">        } </w:t>
            </w:r>
            <w:r>
              <w:rPr>
                <w:color w:val="7F0055"/>
              </w:rPr>
              <w:t>catch</w:t>
            </w:r>
            <w:r>
              <w:rPr>
                <w:color w:val="000000"/>
              </w:rPr>
              <w:t xml:space="preserve"> (InterruptedException </w:t>
            </w:r>
            <w:r>
              <w:rPr>
                <w:color w:val="6A3E3E"/>
              </w:rPr>
              <w:t>e</w:t>
            </w:r>
            <w:r>
              <w:rPr>
                <w:color w:val="000000"/>
              </w:rPr>
              <w:t>) {</w:t>
            </w:r>
          </w:p>
          <w:p w14:paraId="50BC5908" w14:textId="77777777" w:rsidR="006B771D" w:rsidRDefault="006B771D" w:rsidP="006B771D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"%s: interrupted\n"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);</w:t>
            </w:r>
          </w:p>
          <w:p w14:paraId="64B06C88" w14:textId="77777777" w:rsidR="006B771D" w:rsidRDefault="006B771D" w:rsidP="006B771D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5F409B6F" w14:textId="77777777" w:rsidR="006B771D" w:rsidRDefault="006B771D" w:rsidP="006B771D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"%s: stoped\n"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);</w:t>
            </w:r>
          </w:p>
          <w:p w14:paraId="4C97DF18" w14:textId="77777777" w:rsidR="006B771D" w:rsidRDefault="006B771D" w:rsidP="006B771D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"%s: %d\n"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sum</w:t>
            </w:r>
            <w:r>
              <w:rPr>
                <w:color w:val="000000"/>
              </w:rPr>
              <w:t>);</w:t>
            </w:r>
          </w:p>
          <w:p w14:paraId="79567987" w14:textId="77777777" w:rsidR="006B771D" w:rsidRDefault="006B771D" w:rsidP="006B771D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058119C5" w14:textId="77777777" w:rsidR="006B771D" w:rsidRDefault="006B771D" w:rsidP="006B771D">
            <w:pPr>
              <w:pStyle w:val="a1"/>
            </w:pPr>
            <w:r>
              <w:rPr>
                <w:color w:val="000000"/>
              </w:rPr>
              <w:t>}</w:t>
            </w:r>
          </w:p>
          <w:p w14:paraId="44C6596E" w14:textId="77777777" w:rsidR="006B771D" w:rsidRDefault="006B771D" w:rsidP="006B771D">
            <w:pPr>
              <w:pStyle w:val="a1"/>
            </w:pPr>
          </w:p>
          <w:p w14:paraId="0861BA04" w14:textId="77777777" w:rsidR="006B771D" w:rsidRDefault="006B771D" w:rsidP="006B771D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Example06 {</w:t>
            </w:r>
          </w:p>
          <w:p w14:paraId="2829D1E5" w14:textId="77777777" w:rsidR="006B771D" w:rsidRDefault="006B771D" w:rsidP="006B771D">
            <w:pPr>
              <w:pStyle w:val="a1"/>
            </w:pPr>
          </w:p>
          <w:p w14:paraId="6765F8A2" w14:textId="77777777" w:rsidR="006B771D" w:rsidRDefault="006B771D" w:rsidP="006B771D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[]) {</w:t>
            </w:r>
          </w:p>
          <w:p w14:paraId="4E0052C4" w14:textId="77777777" w:rsidR="006B771D" w:rsidRDefault="006B771D" w:rsidP="006B771D">
            <w:pPr>
              <w:pStyle w:val="a1"/>
            </w:pPr>
            <w:r>
              <w:rPr>
                <w:color w:val="000000"/>
              </w:rPr>
              <w:t xml:space="preserve">        ThreadE </w:t>
            </w:r>
            <w:r>
              <w:rPr>
                <w:color w:val="6A3E3E"/>
              </w:rPr>
              <w:t>threadOne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ThreadE(</w:t>
            </w:r>
            <w:r>
              <w:rPr>
                <w:color w:val="2A00FF"/>
              </w:rPr>
              <w:t>"one"</w:t>
            </w:r>
            <w:r>
              <w:rPr>
                <w:color w:val="000000"/>
              </w:rPr>
              <w:t>, 100);</w:t>
            </w:r>
          </w:p>
          <w:p w14:paraId="7D7402F7" w14:textId="77777777" w:rsidR="006B771D" w:rsidRDefault="006B771D" w:rsidP="006B771D">
            <w:pPr>
              <w:pStyle w:val="a1"/>
            </w:pPr>
            <w:r>
              <w:rPr>
                <w:color w:val="000000"/>
              </w:rPr>
              <w:t xml:space="preserve">        ThreadE </w:t>
            </w:r>
            <w:r>
              <w:rPr>
                <w:color w:val="6A3E3E"/>
              </w:rPr>
              <w:t>threadTwo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ThreadE(</w:t>
            </w:r>
            <w:r>
              <w:rPr>
                <w:color w:val="2A00FF"/>
              </w:rPr>
              <w:t>"two"</w:t>
            </w:r>
            <w:r>
              <w:rPr>
                <w:color w:val="000000"/>
              </w:rPr>
              <w:t>, 100);</w:t>
            </w:r>
          </w:p>
          <w:p w14:paraId="66A2AECC" w14:textId="77777777" w:rsidR="006B771D" w:rsidRDefault="006B771D" w:rsidP="006B771D">
            <w:pPr>
              <w:pStyle w:val="a1"/>
            </w:pPr>
            <w:r>
              <w:rPr>
                <w:color w:val="000000"/>
              </w:rPr>
              <w:t xml:space="preserve">        ThreadE </w:t>
            </w:r>
            <w:r>
              <w:rPr>
                <w:color w:val="6A3E3E"/>
              </w:rPr>
              <w:t>threadThree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ThreadE(</w:t>
            </w:r>
            <w:r>
              <w:rPr>
                <w:color w:val="2A00FF"/>
              </w:rPr>
              <w:t>"three"</w:t>
            </w:r>
            <w:r>
              <w:rPr>
                <w:color w:val="000000"/>
              </w:rPr>
              <w:t>, 100);</w:t>
            </w:r>
          </w:p>
          <w:p w14:paraId="0A18A5B3" w14:textId="77777777" w:rsidR="006B771D" w:rsidRDefault="006B771D" w:rsidP="006B771D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threadOne</w:t>
            </w:r>
            <w:r>
              <w:rPr>
                <w:color w:val="000000"/>
              </w:rPr>
              <w:t>.start();</w:t>
            </w:r>
          </w:p>
          <w:p w14:paraId="6E99727B" w14:textId="77777777" w:rsidR="006B771D" w:rsidRDefault="006B771D" w:rsidP="006B771D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threadTwo</w:t>
            </w:r>
            <w:r>
              <w:rPr>
                <w:color w:val="000000"/>
              </w:rPr>
              <w:t>.start();</w:t>
            </w:r>
          </w:p>
          <w:p w14:paraId="0FC9CA34" w14:textId="77777777" w:rsidR="006B771D" w:rsidRDefault="006B771D" w:rsidP="006B771D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threadThree</w:t>
            </w:r>
            <w:r>
              <w:rPr>
                <w:color w:val="000000"/>
              </w:rPr>
              <w:t>.start();</w:t>
            </w:r>
          </w:p>
          <w:p w14:paraId="4B5EE78F" w14:textId="77777777" w:rsidR="006B771D" w:rsidRDefault="006B771D" w:rsidP="006B771D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12E63B68" w14:textId="77777777" w:rsidR="006B771D" w:rsidRDefault="006B771D" w:rsidP="006B771D">
            <w:pPr>
              <w:pStyle w:val="a1"/>
            </w:pPr>
            <w:r>
              <w:rPr>
                <w:color w:val="000000"/>
              </w:rPr>
              <w:t>}</w:t>
            </w:r>
          </w:p>
          <w:p w14:paraId="54B1CAED" w14:textId="77777777" w:rsidR="006B771D" w:rsidRPr="00E5543B" w:rsidRDefault="006B771D" w:rsidP="006B771D">
            <w:pPr>
              <w:pStyle w:val="a1"/>
            </w:pPr>
          </w:p>
        </w:tc>
      </w:tr>
    </w:tbl>
    <w:p w14:paraId="3A40755D" w14:textId="6354088B" w:rsidR="006B771D" w:rsidRDefault="006B771D" w:rsidP="006B771D"/>
    <w:p w14:paraId="7B248050" w14:textId="1BFF07D1" w:rsidR="006B771D" w:rsidRDefault="00F54ADF" w:rsidP="006B771D">
      <w:r>
        <w:t xml:space="preserve">sum </w:t>
      </w:r>
      <w:r>
        <w:rPr>
          <w:rFonts w:hint="eastAsia"/>
        </w:rPr>
        <w:t xml:space="preserve">변수는 </w:t>
      </w:r>
      <w:r>
        <w:t xml:space="preserve">static </w:t>
      </w:r>
      <w:r>
        <w:rPr>
          <w:rFonts w:hint="eastAsia"/>
        </w:rPr>
        <w:t>변수이다.</w:t>
      </w:r>
      <w:r>
        <w:t xml:space="preserve"> </w:t>
      </w:r>
      <w:r>
        <w:rPr>
          <w:rFonts w:hint="eastAsia"/>
        </w:rPr>
        <w:t xml:space="preserve">그래서 계산 스레드들이 </w:t>
      </w:r>
      <w:r>
        <w:t xml:space="preserve">sum </w:t>
      </w:r>
      <w:r>
        <w:rPr>
          <w:rFonts w:hint="eastAsia"/>
        </w:rPr>
        <w:t>변수를 공유한다.</w:t>
      </w:r>
    </w:p>
    <w:p w14:paraId="21DB94D3" w14:textId="271861D3" w:rsidR="00F54ADF" w:rsidRDefault="00F54ADF" w:rsidP="006B771D">
      <w:r>
        <w:rPr>
          <w:rFonts w:hint="eastAsia"/>
        </w:rPr>
        <w:t>여러 스레드가 공유 변수를 동시에 읽고 쓰는 것은 문제가 발생할 수 있다.</w:t>
      </w:r>
    </w:p>
    <w:p w14:paraId="7DCFBE82" w14:textId="499CA93C" w:rsidR="00F54ADF" w:rsidRDefault="00F54ADF" w:rsidP="006B771D">
      <w:r>
        <w:rPr>
          <w:rFonts w:hint="eastAsia"/>
        </w:rPr>
        <w:t xml:space="preserve">그래서 계산 결과 값이 </w:t>
      </w:r>
      <w:r>
        <w:t xml:space="preserve">5050 x 3 = 15150 </w:t>
      </w:r>
      <w:r>
        <w:rPr>
          <w:rFonts w:hint="eastAsia"/>
        </w:rPr>
        <w:t>이어야 하지만,</w:t>
      </w:r>
      <w:r>
        <w:t xml:space="preserve"> </w:t>
      </w:r>
      <w:r>
        <w:rPr>
          <w:rFonts w:hint="eastAsia"/>
        </w:rPr>
        <w:t>그보다 작은 값이 될 것이다.</w:t>
      </w:r>
    </w:p>
    <w:p w14:paraId="1A1544BB" w14:textId="6B154859" w:rsidR="00F54ADF" w:rsidRDefault="00F54AD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A856A01" w14:textId="109E5F98" w:rsidR="00F54ADF" w:rsidRDefault="00F54ADF" w:rsidP="00F54ADF">
      <w:pPr>
        <w:pStyle w:val="Heading2"/>
      </w:pPr>
      <w:bookmarkStart w:id="17" w:name="_Toc467535341"/>
      <w:r>
        <w:rPr>
          <w:rFonts w:hint="eastAsia"/>
        </w:rPr>
        <w:lastRenderedPageBreak/>
        <w:t>Example07.java</w:t>
      </w:r>
      <w:bookmarkEnd w:id="17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F54ADF" w:rsidRPr="00E5543B" w14:paraId="724579F6" w14:textId="77777777" w:rsidTr="00F54ADF">
        <w:tc>
          <w:tcPr>
            <w:tcW w:w="426" w:type="dxa"/>
          </w:tcPr>
          <w:p w14:paraId="394908BB" w14:textId="77777777" w:rsidR="00F54ADF" w:rsidRPr="00E5543B" w:rsidRDefault="00F54ADF" w:rsidP="00F54ADF">
            <w:pPr>
              <w:pStyle w:val="a1"/>
            </w:pPr>
            <w:r w:rsidRPr="00E5543B">
              <w:rPr>
                <w:rFonts w:hint="eastAsia"/>
              </w:rPr>
              <w:t>1</w:t>
            </w:r>
          </w:p>
          <w:p w14:paraId="41E0BBB6" w14:textId="77777777" w:rsidR="00F54ADF" w:rsidRPr="00E5543B" w:rsidRDefault="00F54ADF" w:rsidP="00F54ADF">
            <w:pPr>
              <w:pStyle w:val="a1"/>
            </w:pPr>
            <w:r w:rsidRPr="00E5543B">
              <w:rPr>
                <w:rFonts w:hint="eastAsia"/>
              </w:rPr>
              <w:t>2</w:t>
            </w:r>
          </w:p>
          <w:p w14:paraId="658DFD6C" w14:textId="77777777" w:rsidR="00F54ADF" w:rsidRPr="00E5543B" w:rsidRDefault="00F54ADF" w:rsidP="00F54ADF">
            <w:pPr>
              <w:pStyle w:val="a1"/>
            </w:pPr>
            <w:r w:rsidRPr="00E5543B">
              <w:rPr>
                <w:rFonts w:hint="eastAsia"/>
              </w:rPr>
              <w:t>3</w:t>
            </w:r>
          </w:p>
          <w:p w14:paraId="133FFCF1" w14:textId="77777777" w:rsidR="00F54ADF" w:rsidRPr="00E5543B" w:rsidRDefault="00F54ADF" w:rsidP="00F54ADF">
            <w:pPr>
              <w:pStyle w:val="a1"/>
            </w:pPr>
            <w:r w:rsidRPr="00E5543B">
              <w:rPr>
                <w:rFonts w:hint="eastAsia"/>
              </w:rPr>
              <w:t>4</w:t>
            </w:r>
          </w:p>
          <w:p w14:paraId="18D761D3" w14:textId="77777777" w:rsidR="00F54ADF" w:rsidRPr="00E5543B" w:rsidRDefault="00F54ADF" w:rsidP="00F54ADF">
            <w:pPr>
              <w:pStyle w:val="a1"/>
            </w:pPr>
            <w:r w:rsidRPr="00E5543B">
              <w:rPr>
                <w:rFonts w:hint="eastAsia"/>
              </w:rPr>
              <w:t>5</w:t>
            </w:r>
          </w:p>
          <w:p w14:paraId="19D09EF1" w14:textId="77777777" w:rsidR="00F54ADF" w:rsidRPr="00E5543B" w:rsidRDefault="00F54ADF" w:rsidP="00F54ADF">
            <w:pPr>
              <w:pStyle w:val="a1"/>
            </w:pPr>
            <w:r w:rsidRPr="00E5543B">
              <w:rPr>
                <w:rFonts w:hint="eastAsia"/>
              </w:rPr>
              <w:t>6</w:t>
            </w:r>
          </w:p>
          <w:p w14:paraId="736E3B5F" w14:textId="77777777" w:rsidR="00F54ADF" w:rsidRPr="00E5543B" w:rsidRDefault="00F54ADF" w:rsidP="00F54ADF">
            <w:pPr>
              <w:pStyle w:val="a1"/>
            </w:pPr>
            <w:r w:rsidRPr="00E5543B">
              <w:rPr>
                <w:rFonts w:hint="eastAsia"/>
              </w:rPr>
              <w:t>7</w:t>
            </w:r>
          </w:p>
          <w:p w14:paraId="66E891B6" w14:textId="77777777" w:rsidR="00F54ADF" w:rsidRPr="00E5543B" w:rsidRDefault="00F54ADF" w:rsidP="00F54ADF">
            <w:pPr>
              <w:pStyle w:val="a1"/>
            </w:pPr>
            <w:r w:rsidRPr="00E5543B">
              <w:rPr>
                <w:rFonts w:hint="eastAsia"/>
              </w:rPr>
              <w:t>8</w:t>
            </w:r>
          </w:p>
          <w:p w14:paraId="032AEA08" w14:textId="77777777" w:rsidR="00F54ADF" w:rsidRPr="00E5543B" w:rsidRDefault="00F54ADF" w:rsidP="00F54ADF">
            <w:pPr>
              <w:pStyle w:val="a1"/>
            </w:pPr>
            <w:r w:rsidRPr="00E5543B">
              <w:rPr>
                <w:rFonts w:hint="eastAsia"/>
              </w:rPr>
              <w:t>9</w:t>
            </w:r>
          </w:p>
          <w:p w14:paraId="2060F280" w14:textId="77777777" w:rsidR="00F54ADF" w:rsidRPr="00E5543B" w:rsidRDefault="00F54ADF" w:rsidP="00F54ADF">
            <w:pPr>
              <w:pStyle w:val="a1"/>
            </w:pPr>
            <w:r w:rsidRPr="00E5543B">
              <w:rPr>
                <w:rFonts w:hint="eastAsia"/>
              </w:rPr>
              <w:t>10</w:t>
            </w:r>
          </w:p>
          <w:p w14:paraId="4243D7D1" w14:textId="77777777" w:rsidR="00F54ADF" w:rsidRPr="00E5543B" w:rsidRDefault="00F54ADF" w:rsidP="00F54ADF">
            <w:pPr>
              <w:pStyle w:val="a1"/>
            </w:pPr>
            <w:r w:rsidRPr="00E5543B">
              <w:rPr>
                <w:rFonts w:hint="eastAsia"/>
              </w:rPr>
              <w:t>11</w:t>
            </w:r>
          </w:p>
          <w:p w14:paraId="3FBB4A10" w14:textId="77777777" w:rsidR="00F54ADF" w:rsidRPr="00E5543B" w:rsidRDefault="00F54ADF" w:rsidP="00F54ADF">
            <w:pPr>
              <w:pStyle w:val="a1"/>
            </w:pPr>
            <w:r w:rsidRPr="00E5543B">
              <w:rPr>
                <w:rFonts w:hint="eastAsia"/>
              </w:rPr>
              <w:t>12</w:t>
            </w:r>
          </w:p>
          <w:p w14:paraId="0F151930" w14:textId="77777777" w:rsidR="00F54ADF" w:rsidRPr="00E5543B" w:rsidRDefault="00F54ADF" w:rsidP="00F54ADF">
            <w:pPr>
              <w:pStyle w:val="a1"/>
            </w:pPr>
            <w:r w:rsidRPr="00E5543B">
              <w:rPr>
                <w:rFonts w:hint="eastAsia"/>
              </w:rPr>
              <w:t>13</w:t>
            </w:r>
          </w:p>
          <w:p w14:paraId="377403F4" w14:textId="77777777" w:rsidR="00F54ADF" w:rsidRPr="00E5543B" w:rsidRDefault="00F54ADF" w:rsidP="00F54ADF">
            <w:pPr>
              <w:pStyle w:val="a1"/>
            </w:pPr>
            <w:r w:rsidRPr="00E5543B">
              <w:rPr>
                <w:rFonts w:hint="eastAsia"/>
              </w:rPr>
              <w:t>14</w:t>
            </w:r>
          </w:p>
          <w:p w14:paraId="78C88659" w14:textId="77777777" w:rsidR="00F54ADF" w:rsidRPr="00E5543B" w:rsidRDefault="00F54ADF" w:rsidP="00F54ADF">
            <w:pPr>
              <w:pStyle w:val="a1"/>
            </w:pPr>
            <w:r w:rsidRPr="00E5543B">
              <w:rPr>
                <w:rFonts w:hint="eastAsia"/>
              </w:rPr>
              <w:t>15</w:t>
            </w:r>
          </w:p>
          <w:p w14:paraId="3FD6F4F3" w14:textId="77777777" w:rsidR="00F54ADF" w:rsidRPr="00E5543B" w:rsidRDefault="00F54ADF" w:rsidP="00F54ADF">
            <w:pPr>
              <w:pStyle w:val="a1"/>
            </w:pPr>
            <w:r w:rsidRPr="00E5543B">
              <w:rPr>
                <w:rFonts w:hint="eastAsia"/>
              </w:rPr>
              <w:t>16</w:t>
            </w:r>
          </w:p>
          <w:p w14:paraId="347FE86B" w14:textId="77777777" w:rsidR="00F54ADF" w:rsidRPr="00E5543B" w:rsidRDefault="00F54ADF" w:rsidP="00F54ADF">
            <w:pPr>
              <w:pStyle w:val="a1"/>
            </w:pPr>
            <w:r w:rsidRPr="00E5543B">
              <w:rPr>
                <w:rFonts w:hint="eastAsia"/>
              </w:rPr>
              <w:t>17</w:t>
            </w:r>
          </w:p>
          <w:p w14:paraId="2A04180E" w14:textId="77777777" w:rsidR="00F54ADF" w:rsidRPr="00E5543B" w:rsidRDefault="00F54ADF" w:rsidP="00F54ADF">
            <w:pPr>
              <w:pStyle w:val="a1"/>
            </w:pPr>
            <w:r w:rsidRPr="00E5543B">
              <w:rPr>
                <w:rFonts w:hint="eastAsia"/>
              </w:rPr>
              <w:t>18</w:t>
            </w:r>
          </w:p>
          <w:p w14:paraId="7A1B99FD" w14:textId="77777777" w:rsidR="00F54ADF" w:rsidRPr="00E5543B" w:rsidRDefault="00F54ADF" w:rsidP="00F54ADF">
            <w:pPr>
              <w:pStyle w:val="a1"/>
            </w:pPr>
            <w:r w:rsidRPr="00E5543B">
              <w:rPr>
                <w:rFonts w:hint="eastAsia"/>
              </w:rPr>
              <w:t>19</w:t>
            </w:r>
          </w:p>
          <w:p w14:paraId="0FEF7500" w14:textId="77777777" w:rsidR="00F54ADF" w:rsidRPr="00E5543B" w:rsidRDefault="00F54ADF" w:rsidP="00F54ADF">
            <w:pPr>
              <w:pStyle w:val="a1"/>
            </w:pPr>
            <w:r w:rsidRPr="00E5543B">
              <w:rPr>
                <w:rFonts w:hint="eastAsia"/>
              </w:rPr>
              <w:t>20</w:t>
            </w:r>
          </w:p>
          <w:p w14:paraId="70683EAA" w14:textId="77777777" w:rsidR="00F54ADF" w:rsidRPr="00E5543B" w:rsidRDefault="00F54ADF" w:rsidP="00F54ADF">
            <w:pPr>
              <w:pStyle w:val="a1"/>
            </w:pPr>
            <w:r w:rsidRPr="00E5543B">
              <w:rPr>
                <w:rFonts w:hint="eastAsia"/>
              </w:rPr>
              <w:t>21</w:t>
            </w:r>
          </w:p>
          <w:p w14:paraId="6A38EC67" w14:textId="77777777" w:rsidR="00F54ADF" w:rsidRPr="00E5543B" w:rsidRDefault="00F54ADF" w:rsidP="00F54ADF">
            <w:pPr>
              <w:pStyle w:val="a1"/>
            </w:pPr>
            <w:r w:rsidRPr="00E5543B">
              <w:rPr>
                <w:rFonts w:hint="eastAsia"/>
              </w:rPr>
              <w:t>22</w:t>
            </w:r>
          </w:p>
          <w:p w14:paraId="24D213F2" w14:textId="77777777" w:rsidR="00F54ADF" w:rsidRPr="00E5543B" w:rsidRDefault="00F54ADF" w:rsidP="00F54ADF">
            <w:pPr>
              <w:pStyle w:val="a1"/>
            </w:pPr>
            <w:r w:rsidRPr="00E5543B">
              <w:rPr>
                <w:rFonts w:hint="eastAsia"/>
              </w:rPr>
              <w:t>23</w:t>
            </w:r>
          </w:p>
          <w:p w14:paraId="2A53ED4D" w14:textId="77777777" w:rsidR="00F54ADF" w:rsidRPr="00E5543B" w:rsidRDefault="00F54ADF" w:rsidP="00F54ADF">
            <w:pPr>
              <w:pStyle w:val="a1"/>
            </w:pPr>
            <w:r w:rsidRPr="00E5543B">
              <w:rPr>
                <w:rFonts w:hint="eastAsia"/>
              </w:rPr>
              <w:t>24</w:t>
            </w:r>
          </w:p>
          <w:p w14:paraId="70C37A43" w14:textId="77777777" w:rsidR="00F54ADF" w:rsidRPr="00E5543B" w:rsidRDefault="00F54ADF" w:rsidP="00F54ADF">
            <w:pPr>
              <w:pStyle w:val="a1"/>
            </w:pPr>
            <w:r w:rsidRPr="00E5543B">
              <w:rPr>
                <w:rFonts w:hint="eastAsia"/>
              </w:rPr>
              <w:t>25</w:t>
            </w:r>
          </w:p>
          <w:p w14:paraId="16364DA2" w14:textId="77777777" w:rsidR="00F54ADF" w:rsidRPr="00E5543B" w:rsidRDefault="00F54ADF" w:rsidP="00F54ADF">
            <w:pPr>
              <w:pStyle w:val="a1"/>
            </w:pPr>
            <w:r w:rsidRPr="00E5543B">
              <w:rPr>
                <w:rFonts w:hint="eastAsia"/>
              </w:rPr>
              <w:t>26</w:t>
            </w:r>
          </w:p>
          <w:p w14:paraId="3C4D0BE8" w14:textId="77777777" w:rsidR="00F54ADF" w:rsidRPr="00E5543B" w:rsidRDefault="00F54ADF" w:rsidP="00F54ADF">
            <w:pPr>
              <w:pStyle w:val="a1"/>
            </w:pPr>
            <w:r w:rsidRPr="00E5543B">
              <w:rPr>
                <w:rFonts w:hint="eastAsia"/>
              </w:rPr>
              <w:t>27</w:t>
            </w:r>
          </w:p>
          <w:p w14:paraId="72CE84C4" w14:textId="77777777" w:rsidR="00F54ADF" w:rsidRPr="00E5543B" w:rsidRDefault="00F54ADF" w:rsidP="00F54ADF">
            <w:pPr>
              <w:pStyle w:val="a1"/>
            </w:pPr>
            <w:r w:rsidRPr="00E5543B">
              <w:rPr>
                <w:rFonts w:hint="eastAsia"/>
              </w:rPr>
              <w:t>28</w:t>
            </w:r>
          </w:p>
          <w:p w14:paraId="77C849F6" w14:textId="77777777" w:rsidR="00F54ADF" w:rsidRPr="00E5543B" w:rsidRDefault="00F54ADF" w:rsidP="00F54ADF">
            <w:pPr>
              <w:pStyle w:val="a1"/>
            </w:pPr>
            <w:r w:rsidRPr="00E5543B">
              <w:rPr>
                <w:rFonts w:hint="eastAsia"/>
              </w:rPr>
              <w:t>29</w:t>
            </w:r>
          </w:p>
          <w:p w14:paraId="59CA5ED2" w14:textId="77777777" w:rsidR="00F54ADF" w:rsidRPr="00E5543B" w:rsidRDefault="00F54ADF" w:rsidP="00F54ADF">
            <w:pPr>
              <w:pStyle w:val="a1"/>
            </w:pPr>
            <w:r w:rsidRPr="00E5543B">
              <w:rPr>
                <w:rFonts w:hint="eastAsia"/>
              </w:rPr>
              <w:t>30</w:t>
            </w:r>
          </w:p>
          <w:p w14:paraId="43A49341" w14:textId="77777777" w:rsidR="00F54ADF" w:rsidRPr="00E5543B" w:rsidRDefault="00F54ADF" w:rsidP="00F54ADF">
            <w:pPr>
              <w:pStyle w:val="a1"/>
            </w:pPr>
            <w:r w:rsidRPr="00E5543B">
              <w:rPr>
                <w:rFonts w:hint="eastAsia"/>
              </w:rPr>
              <w:t>31</w:t>
            </w:r>
          </w:p>
          <w:p w14:paraId="1BB1ECD9" w14:textId="77777777" w:rsidR="00F54ADF" w:rsidRPr="00E5543B" w:rsidRDefault="00F54ADF" w:rsidP="00F54ADF">
            <w:pPr>
              <w:pStyle w:val="a1"/>
            </w:pPr>
            <w:r w:rsidRPr="00E5543B">
              <w:rPr>
                <w:rFonts w:hint="eastAsia"/>
              </w:rPr>
              <w:t>32</w:t>
            </w:r>
          </w:p>
          <w:p w14:paraId="13D7F835" w14:textId="77777777" w:rsidR="00F54ADF" w:rsidRPr="00E5543B" w:rsidRDefault="00F54ADF" w:rsidP="00F54ADF">
            <w:pPr>
              <w:pStyle w:val="a1"/>
            </w:pPr>
            <w:r w:rsidRPr="00E5543B">
              <w:rPr>
                <w:rFonts w:hint="eastAsia"/>
              </w:rPr>
              <w:t>33</w:t>
            </w:r>
          </w:p>
          <w:p w14:paraId="5F59C5A5" w14:textId="77777777" w:rsidR="00F54ADF" w:rsidRPr="00E5543B" w:rsidRDefault="00F54ADF" w:rsidP="00F54ADF">
            <w:pPr>
              <w:pStyle w:val="a1"/>
            </w:pPr>
            <w:r w:rsidRPr="00E5543B">
              <w:rPr>
                <w:rFonts w:hint="eastAsia"/>
              </w:rPr>
              <w:t>34</w:t>
            </w:r>
          </w:p>
          <w:p w14:paraId="12003438" w14:textId="77777777" w:rsidR="00F54ADF" w:rsidRPr="00E5543B" w:rsidRDefault="00F54ADF" w:rsidP="00F54ADF">
            <w:pPr>
              <w:pStyle w:val="a1"/>
            </w:pPr>
            <w:r w:rsidRPr="00E5543B">
              <w:rPr>
                <w:rFonts w:hint="eastAsia"/>
              </w:rPr>
              <w:t>35</w:t>
            </w:r>
          </w:p>
          <w:p w14:paraId="2CE003B0" w14:textId="77777777" w:rsidR="00F54ADF" w:rsidRPr="00E5543B" w:rsidRDefault="00F54ADF" w:rsidP="00F54ADF">
            <w:pPr>
              <w:pStyle w:val="a1"/>
            </w:pPr>
            <w:r w:rsidRPr="00E5543B">
              <w:rPr>
                <w:rFonts w:hint="eastAsia"/>
              </w:rPr>
              <w:t>36</w:t>
            </w:r>
          </w:p>
          <w:p w14:paraId="28FA4B62" w14:textId="77777777" w:rsidR="00F54ADF" w:rsidRPr="00E5543B" w:rsidRDefault="00F54ADF" w:rsidP="00F54ADF">
            <w:pPr>
              <w:pStyle w:val="a1"/>
            </w:pPr>
            <w:r w:rsidRPr="00E5543B">
              <w:rPr>
                <w:rFonts w:hint="eastAsia"/>
              </w:rPr>
              <w:t>37</w:t>
            </w:r>
          </w:p>
          <w:p w14:paraId="252ABD47" w14:textId="77777777" w:rsidR="00F54ADF" w:rsidRPr="00E5543B" w:rsidRDefault="00F54ADF" w:rsidP="00F54ADF">
            <w:pPr>
              <w:pStyle w:val="a1"/>
            </w:pPr>
            <w:r w:rsidRPr="00E5543B">
              <w:rPr>
                <w:rFonts w:hint="eastAsia"/>
              </w:rPr>
              <w:t>38</w:t>
            </w:r>
          </w:p>
          <w:p w14:paraId="73AC1BFD" w14:textId="77777777" w:rsidR="00F54ADF" w:rsidRPr="00E5543B" w:rsidRDefault="00F54ADF" w:rsidP="00F54ADF">
            <w:pPr>
              <w:pStyle w:val="a1"/>
            </w:pPr>
            <w:r w:rsidRPr="00E5543B">
              <w:rPr>
                <w:rFonts w:hint="eastAsia"/>
              </w:rPr>
              <w:t>39</w:t>
            </w:r>
          </w:p>
          <w:p w14:paraId="2CBAB8E4" w14:textId="77777777" w:rsidR="00F54ADF" w:rsidRPr="00E5543B" w:rsidRDefault="00F54ADF" w:rsidP="00F54ADF">
            <w:pPr>
              <w:pStyle w:val="a1"/>
            </w:pPr>
            <w:r w:rsidRPr="00E5543B">
              <w:rPr>
                <w:rFonts w:hint="eastAsia"/>
              </w:rPr>
              <w:t>40</w:t>
            </w:r>
          </w:p>
          <w:p w14:paraId="1253BF99" w14:textId="77777777" w:rsidR="00F54ADF" w:rsidRPr="00E5543B" w:rsidRDefault="00F54ADF" w:rsidP="00F54ADF">
            <w:pPr>
              <w:pStyle w:val="a1"/>
            </w:pPr>
            <w:r w:rsidRPr="00E5543B">
              <w:rPr>
                <w:rFonts w:hint="eastAsia"/>
              </w:rPr>
              <w:t>41</w:t>
            </w:r>
          </w:p>
          <w:p w14:paraId="31EA0FF9" w14:textId="77777777" w:rsidR="00F54ADF" w:rsidRPr="00E5543B" w:rsidRDefault="00F54ADF" w:rsidP="00F54ADF">
            <w:pPr>
              <w:pStyle w:val="a1"/>
            </w:pPr>
            <w:r w:rsidRPr="00E5543B">
              <w:rPr>
                <w:rFonts w:hint="eastAsia"/>
              </w:rPr>
              <w:t>42</w:t>
            </w:r>
          </w:p>
          <w:p w14:paraId="7B73908E" w14:textId="77777777" w:rsidR="00F54ADF" w:rsidRPr="00E5543B" w:rsidRDefault="00F54ADF" w:rsidP="00F54ADF">
            <w:pPr>
              <w:pStyle w:val="a1"/>
            </w:pPr>
            <w:r w:rsidRPr="00E5543B">
              <w:rPr>
                <w:rFonts w:hint="eastAsia"/>
              </w:rPr>
              <w:t>43</w:t>
            </w:r>
          </w:p>
          <w:p w14:paraId="1B7D9445" w14:textId="77777777" w:rsidR="00F54ADF" w:rsidRPr="00E5543B" w:rsidRDefault="00F54ADF" w:rsidP="00F54ADF">
            <w:pPr>
              <w:pStyle w:val="a1"/>
            </w:pPr>
            <w:r w:rsidRPr="00E5543B">
              <w:rPr>
                <w:rFonts w:hint="eastAsia"/>
              </w:rPr>
              <w:t>44</w:t>
            </w:r>
          </w:p>
          <w:p w14:paraId="3BADD822" w14:textId="77777777" w:rsidR="00F54ADF" w:rsidRPr="00E5543B" w:rsidRDefault="00F54ADF" w:rsidP="00F54ADF">
            <w:pPr>
              <w:pStyle w:val="a1"/>
            </w:pPr>
            <w:r w:rsidRPr="00E5543B">
              <w:rPr>
                <w:rFonts w:hint="eastAsia"/>
              </w:rPr>
              <w:t>45</w:t>
            </w:r>
          </w:p>
          <w:p w14:paraId="17496B9E" w14:textId="77777777" w:rsidR="00F54ADF" w:rsidRPr="00E5543B" w:rsidRDefault="00F54ADF" w:rsidP="00F54ADF">
            <w:pPr>
              <w:pStyle w:val="a1"/>
            </w:pPr>
            <w:r w:rsidRPr="00E5543B">
              <w:rPr>
                <w:rFonts w:hint="eastAsia"/>
              </w:rPr>
              <w:t>46</w:t>
            </w:r>
          </w:p>
          <w:p w14:paraId="76B24903" w14:textId="77777777" w:rsidR="00F54ADF" w:rsidRPr="00E5543B" w:rsidRDefault="00F54ADF" w:rsidP="00F54ADF">
            <w:pPr>
              <w:pStyle w:val="a1"/>
            </w:pPr>
            <w:r w:rsidRPr="00E5543B">
              <w:rPr>
                <w:rFonts w:hint="eastAsia"/>
              </w:rPr>
              <w:t>47</w:t>
            </w:r>
          </w:p>
          <w:p w14:paraId="30A7F645" w14:textId="77777777" w:rsidR="00F54ADF" w:rsidRPr="00E5543B" w:rsidRDefault="00F54ADF" w:rsidP="00F54ADF">
            <w:pPr>
              <w:pStyle w:val="a1"/>
            </w:pPr>
            <w:r w:rsidRPr="00E5543B">
              <w:rPr>
                <w:rFonts w:hint="eastAsia"/>
              </w:rPr>
              <w:t>48</w:t>
            </w:r>
          </w:p>
          <w:p w14:paraId="218DB3B7" w14:textId="1F1D9151" w:rsidR="00F54ADF" w:rsidRPr="00E5543B" w:rsidRDefault="00F54ADF" w:rsidP="00F54ADF">
            <w:pPr>
              <w:pStyle w:val="a1"/>
            </w:pPr>
          </w:p>
        </w:tc>
        <w:tc>
          <w:tcPr>
            <w:tcW w:w="10631" w:type="dxa"/>
          </w:tcPr>
          <w:p w14:paraId="593BED63" w14:textId="77777777" w:rsidR="00F54ADF" w:rsidRDefault="00F54ADF" w:rsidP="00F54ADF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net.skhu.thread1;</w:t>
            </w:r>
          </w:p>
          <w:p w14:paraId="6B0ECFEB" w14:textId="77777777" w:rsidR="00F54ADF" w:rsidRDefault="00F54ADF" w:rsidP="00F54ADF">
            <w:pPr>
              <w:pStyle w:val="a1"/>
            </w:pPr>
          </w:p>
          <w:p w14:paraId="324B6C39" w14:textId="77777777" w:rsidR="00F54ADF" w:rsidRDefault="00F54ADF" w:rsidP="00F54ADF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java.util.Random;</w:t>
            </w:r>
          </w:p>
          <w:p w14:paraId="1283984F" w14:textId="77777777" w:rsidR="00F54ADF" w:rsidRDefault="00F54ADF" w:rsidP="00F54ADF">
            <w:pPr>
              <w:pStyle w:val="a1"/>
            </w:pPr>
          </w:p>
          <w:p w14:paraId="5D76BAC1" w14:textId="77777777" w:rsidR="00F54ADF" w:rsidRDefault="00F54ADF" w:rsidP="00F54ADF">
            <w:pPr>
              <w:pStyle w:val="a1"/>
            </w:pP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ThreadF </w:t>
            </w:r>
            <w:r>
              <w:rPr>
                <w:color w:val="7F0055"/>
              </w:rPr>
              <w:t>extends</w:t>
            </w:r>
            <w:r>
              <w:rPr>
                <w:color w:val="000000"/>
              </w:rPr>
              <w:t xml:space="preserve"> Thread {</w:t>
            </w:r>
          </w:p>
          <w:p w14:paraId="2EE776D3" w14:textId="77777777" w:rsidR="00F54ADF" w:rsidRDefault="00F54ADF" w:rsidP="00F54ADF">
            <w:pPr>
              <w:pStyle w:val="a1"/>
            </w:pPr>
          </w:p>
          <w:p w14:paraId="00C64809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String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;</w:t>
            </w:r>
          </w:p>
          <w:p w14:paraId="51C62A68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count</w:t>
            </w:r>
            <w:r>
              <w:rPr>
                <w:color w:val="000000"/>
              </w:rPr>
              <w:t>;</w:t>
            </w:r>
          </w:p>
          <w:p w14:paraId="3A55A6E8" w14:textId="77777777" w:rsidR="00F54ADF" w:rsidRDefault="00F54ADF" w:rsidP="00F54ADF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sum</w:t>
            </w:r>
            <w:r>
              <w:rPr>
                <w:color w:val="000000"/>
              </w:rPr>
              <w:t xml:space="preserve"> = 0;</w:t>
            </w:r>
          </w:p>
          <w:p w14:paraId="02F0F065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Random </w:t>
            </w:r>
            <w:r>
              <w:rPr>
                <w:color w:val="0000C0"/>
              </w:rPr>
              <w:t>random</w:t>
            </w:r>
            <w:r>
              <w:rPr>
                <w:color w:val="000000"/>
              </w:rPr>
              <w:t>;</w:t>
            </w:r>
          </w:p>
          <w:p w14:paraId="70430B8F" w14:textId="77777777" w:rsidR="00F54ADF" w:rsidRDefault="00F54ADF" w:rsidP="00F54ADF">
            <w:pPr>
              <w:pStyle w:val="a1"/>
            </w:pPr>
          </w:p>
          <w:p w14:paraId="571F67FC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ThreadF(String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 xml:space="preserve">,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count</w:t>
            </w:r>
            <w:r>
              <w:rPr>
                <w:color w:val="000000"/>
              </w:rPr>
              <w:t>) {</w:t>
            </w:r>
          </w:p>
          <w:p w14:paraId="6AE502D7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>;</w:t>
            </w:r>
          </w:p>
          <w:p w14:paraId="6EAAD934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count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count</w:t>
            </w:r>
            <w:r>
              <w:rPr>
                <w:color w:val="000000"/>
              </w:rPr>
              <w:t>;</w:t>
            </w:r>
          </w:p>
          <w:p w14:paraId="2B5B9DB2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random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Random();</w:t>
            </w:r>
          </w:p>
          <w:p w14:paraId="74BD8E9A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27149B17" w14:textId="77777777" w:rsidR="00F54ADF" w:rsidRDefault="00F54ADF" w:rsidP="00F54ADF">
            <w:pPr>
              <w:pStyle w:val="a1"/>
            </w:pPr>
          </w:p>
          <w:p w14:paraId="5C8E7F9F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14:paraId="61C2CE6D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run() {</w:t>
            </w:r>
          </w:p>
          <w:p w14:paraId="0976195F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"%s: started\n"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);</w:t>
            </w:r>
          </w:p>
          <w:p w14:paraId="12B808F6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try</w:t>
            </w:r>
            <w:r>
              <w:rPr>
                <w:color w:val="000000"/>
              </w:rPr>
              <w:t xml:space="preserve"> {</w:t>
            </w:r>
          </w:p>
          <w:p w14:paraId="393C88BA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= 1;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&lt;= </w:t>
            </w:r>
            <w:r>
              <w:rPr>
                <w:color w:val="0000C0"/>
              </w:rPr>
              <w:t>count</w:t>
            </w:r>
            <w:r>
              <w:rPr>
                <w:color w:val="000000"/>
              </w:rPr>
              <w:t>; ++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 {</w:t>
            </w:r>
          </w:p>
          <w:p w14:paraId="62562CB9" w14:textId="5C206314" w:rsidR="00F54ADF" w:rsidRDefault="00F54ADF" w:rsidP="00F54ADF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synchronized</w:t>
            </w:r>
            <w:r>
              <w:rPr>
                <w:color w:val="000000"/>
              </w:rPr>
              <w:t>(ThreadF.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>) {</w:t>
            </w:r>
          </w:p>
          <w:p w14:paraId="1EFE974A" w14:textId="77777777" w:rsidR="00F54ADF" w:rsidRDefault="00F54ADF" w:rsidP="00F54ADF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              </w:t>
            </w:r>
            <w:r>
              <w:rPr>
                <w:color w:val="0000C0"/>
              </w:rPr>
              <w:t>sum</w:t>
            </w:r>
            <w:r>
              <w:rPr>
                <w:color w:val="000000"/>
              </w:rPr>
              <w:t xml:space="preserve"> = </w:t>
            </w:r>
            <w:r>
              <w:rPr>
                <w:color w:val="0000C0"/>
              </w:rPr>
              <w:t>sum</w:t>
            </w:r>
            <w:r>
              <w:rPr>
                <w:color w:val="000000"/>
              </w:rPr>
              <w:t xml:space="preserve"> +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;</w:t>
            </w:r>
          </w:p>
          <w:p w14:paraId="27FEC2CF" w14:textId="77777777" w:rsidR="00F54ADF" w:rsidRDefault="00F54ADF" w:rsidP="00F54ADF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          }</w:t>
            </w:r>
          </w:p>
          <w:p w14:paraId="73843944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mili_second</w:t>
            </w:r>
            <w:r>
              <w:rPr>
                <w:color w:val="000000"/>
              </w:rPr>
              <w:t xml:space="preserve"> = </w:t>
            </w:r>
            <w:r>
              <w:rPr>
                <w:color w:val="0000C0"/>
              </w:rPr>
              <w:t>random</w:t>
            </w:r>
            <w:r>
              <w:rPr>
                <w:color w:val="000000"/>
              </w:rPr>
              <w:t>.nextInt(10);</w:t>
            </w:r>
          </w:p>
          <w:p w14:paraId="3295DD24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            sleep(</w:t>
            </w:r>
            <w:r>
              <w:rPr>
                <w:color w:val="6A3E3E"/>
              </w:rPr>
              <w:t>mili_second</w:t>
            </w:r>
            <w:r>
              <w:rPr>
                <w:color w:val="000000"/>
              </w:rPr>
              <w:t>);</w:t>
            </w:r>
          </w:p>
          <w:p w14:paraId="3A51763C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        }</w:t>
            </w:r>
          </w:p>
          <w:p w14:paraId="6231B290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    } </w:t>
            </w:r>
            <w:r>
              <w:rPr>
                <w:color w:val="7F0055"/>
              </w:rPr>
              <w:t>catch</w:t>
            </w:r>
            <w:r>
              <w:rPr>
                <w:color w:val="000000"/>
              </w:rPr>
              <w:t xml:space="preserve"> (InterruptedException </w:t>
            </w:r>
            <w:r>
              <w:rPr>
                <w:color w:val="6A3E3E"/>
              </w:rPr>
              <w:t>e</w:t>
            </w:r>
            <w:r>
              <w:rPr>
                <w:color w:val="000000"/>
              </w:rPr>
              <w:t>) {</w:t>
            </w:r>
          </w:p>
          <w:p w14:paraId="279C2531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"%s: interrupted\n"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);</w:t>
            </w:r>
          </w:p>
          <w:p w14:paraId="2C4B8B57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692D4778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"%s: stoped\n"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);</w:t>
            </w:r>
          </w:p>
          <w:p w14:paraId="091BAFA6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"%s: %d\n"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sum</w:t>
            </w:r>
            <w:r>
              <w:rPr>
                <w:color w:val="000000"/>
              </w:rPr>
              <w:t>);</w:t>
            </w:r>
          </w:p>
          <w:p w14:paraId="062E19BF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319E6ED5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>}</w:t>
            </w:r>
          </w:p>
          <w:p w14:paraId="260EAEEE" w14:textId="77777777" w:rsidR="00F54ADF" w:rsidRDefault="00F54ADF" w:rsidP="00F54ADF">
            <w:pPr>
              <w:pStyle w:val="a1"/>
            </w:pPr>
          </w:p>
          <w:p w14:paraId="1C59BA3A" w14:textId="77777777" w:rsidR="00F54ADF" w:rsidRDefault="00F54ADF" w:rsidP="00F54ADF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Example07 {</w:t>
            </w:r>
          </w:p>
          <w:p w14:paraId="394A0DC6" w14:textId="77777777" w:rsidR="00F54ADF" w:rsidRDefault="00F54ADF" w:rsidP="00F54ADF">
            <w:pPr>
              <w:pStyle w:val="a1"/>
            </w:pPr>
          </w:p>
          <w:p w14:paraId="68FF4270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[]) {</w:t>
            </w:r>
          </w:p>
          <w:p w14:paraId="23A4B6E7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    ThreadF </w:t>
            </w:r>
            <w:r>
              <w:rPr>
                <w:color w:val="6A3E3E"/>
              </w:rPr>
              <w:t>threadOne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ThreadF(</w:t>
            </w:r>
            <w:r>
              <w:rPr>
                <w:color w:val="2A00FF"/>
              </w:rPr>
              <w:t>"one"</w:t>
            </w:r>
            <w:r>
              <w:rPr>
                <w:color w:val="000000"/>
              </w:rPr>
              <w:t>, 100);</w:t>
            </w:r>
          </w:p>
          <w:p w14:paraId="01098B32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    ThreadF </w:t>
            </w:r>
            <w:r>
              <w:rPr>
                <w:color w:val="6A3E3E"/>
              </w:rPr>
              <w:t>threadTwo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ThreadF(</w:t>
            </w:r>
            <w:r>
              <w:rPr>
                <w:color w:val="2A00FF"/>
              </w:rPr>
              <w:t>"two"</w:t>
            </w:r>
            <w:r>
              <w:rPr>
                <w:color w:val="000000"/>
              </w:rPr>
              <w:t>, 100);</w:t>
            </w:r>
          </w:p>
          <w:p w14:paraId="662DB762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    ThreadF </w:t>
            </w:r>
            <w:r>
              <w:rPr>
                <w:color w:val="6A3E3E"/>
              </w:rPr>
              <w:t>threadThree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ThreadF(</w:t>
            </w:r>
            <w:r>
              <w:rPr>
                <w:color w:val="2A00FF"/>
              </w:rPr>
              <w:t>"three"</w:t>
            </w:r>
            <w:r>
              <w:rPr>
                <w:color w:val="000000"/>
              </w:rPr>
              <w:t>, 100);</w:t>
            </w:r>
          </w:p>
          <w:p w14:paraId="02E1099E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threadOne</w:t>
            </w:r>
            <w:r>
              <w:rPr>
                <w:color w:val="000000"/>
              </w:rPr>
              <w:t>.start();</w:t>
            </w:r>
          </w:p>
          <w:p w14:paraId="0E3A9744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threadTwo</w:t>
            </w:r>
            <w:r>
              <w:rPr>
                <w:color w:val="000000"/>
              </w:rPr>
              <w:t>.start();</w:t>
            </w:r>
          </w:p>
          <w:p w14:paraId="78C9CD44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threadThree</w:t>
            </w:r>
            <w:r>
              <w:rPr>
                <w:color w:val="000000"/>
              </w:rPr>
              <w:t>.start();</w:t>
            </w:r>
          </w:p>
          <w:p w14:paraId="70D49812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26DAD9CF" w14:textId="77777777" w:rsidR="00F54ADF" w:rsidRDefault="00F54ADF" w:rsidP="00F54ADF">
            <w:pPr>
              <w:pStyle w:val="a1"/>
            </w:pPr>
            <w:r>
              <w:rPr>
                <w:color w:val="000000"/>
              </w:rPr>
              <w:t>}</w:t>
            </w:r>
          </w:p>
          <w:p w14:paraId="54343797" w14:textId="77777777" w:rsidR="00F54ADF" w:rsidRPr="00E5543B" w:rsidRDefault="00F54ADF" w:rsidP="00F54ADF">
            <w:pPr>
              <w:pStyle w:val="a1"/>
            </w:pPr>
          </w:p>
        </w:tc>
      </w:tr>
    </w:tbl>
    <w:p w14:paraId="26C60B09" w14:textId="77777777" w:rsidR="00F54ADF" w:rsidRPr="00F54ADF" w:rsidRDefault="00F54ADF" w:rsidP="00F54ADF"/>
    <w:p w14:paraId="58A845F1" w14:textId="28B082BA" w:rsidR="00F54ADF" w:rsidRDefault="00F54ADF" w:rsidP="006B771D">
      <w:r>
        <w:rPr>
          <w:rFonts w:hint="eastAsia"/>
        </w:rPr>
        <w:t>여러 스레드가 공유하는 변수를 읽고 쓸 때에는 락(</w:t>
      </w:r>
      <w:r>
        <w:t>lock)</w:t>
      </w:r>
      <w:r>
        <w:rPr>
          <w:rFonts w:hint="eastAsia"/>
        </w:rPr>
        <w:t>이 필요하다.</w:t>
      </w:r>
    </w:p>
    <w:p w14:paraId="1693D6CA" w14:textId="09F4E058" w:rsidR="00F54ADF" w:rsidRDefault="00F54ADF" w:rsidP="006B771D">
      <w:r>
        <w:t>su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 xml:space="preserve">변수가 </w:t>
      </w:r>
      <w:r>
        <w:t xml:space="preserve">ThreadF </w:t>
      </w:r>
      <w:r>
        <w:rPr>
          <w:rFonts w:hint="eastAsia"/>
        </w:rPr>
        <w:t>클래스의 클래스 변수이기 때문에</w:t>
      </w:r>
      <w:r>
        <w:t xml:space="preserve"> </w:t>
      </w:r>
      <w:r>
        <w:rPr>
          <w:rFonts w:hint="eastAsia"/>
        </w:rPr>
        <w:t>아래의 코드로 락을 걸면 된다.</w:t>
      </w:r>
    </w:p>
    <w:p w14:paraId="5E0886D3" w14:textId="7C118892" w:rsidR="00F54ADF" w:rsidRDefault="00F54ADF" w:rsidP="00F54ADF">
      <w:pPr>
        <w:pStyle w:val="a"/>
      </w:pPr>
      <w:r>
        <w:t>synchronized (ThreadF.class) {</w:t>
      </w:r>
    </w:p>
    <w:p w14:paraId="47B1554F" w14:textId="51C53248" w:rsidR="00F54ADF" w:rsidRDefault="00F54ADF" w:rsidP="00F54ADF">
      <w:pPr>
        <w:pStyle w:val="a"/>
      </w:pPr>
      <w:r>
        <w:t xml:space="preserve">   . . .</w:t>
      </w:r>
    </w:p>
    <w:p w14:paraId="0EF787A5" w14:textId="62D6835A" w:rsidR="00F54ADF" w:rsidRDefault="00F54ADF" w:rsidP="00F54ADF">
      <w:pPr>
        <w:pStyle w:val="a"/>
      </w:pPr>
      <w:r>
        <w:t>}</w:t>
      </w:r>
    </w:p>
    <w:p w14:paraId="0F6354D2" w14:textId="6C8A574C" w:rsidR="006B771D" w:rsidRDefault="006B771D" w:rsidP="006B771D"/>
    <w:p w14:paraId="1243E0C5" w14:textId="14ABFE1E" w:rsidR="00B450AD" w:rsidRDefault="00B450AD" w:rsidP="006B771D">
      <w:r>
        <w:rPr>
          <w:rFonts w:hint="eastAsia"/>
        </w:rPr>
        <w:t>락이 걸리면 다른 스레드는 그 부분을 실행할 수 없기 때문에 안전하다.</w:t>
      </w:r>
    </w:p>
    <w:p w14:paraId="25408963" w14:textId="77777777" w:rsidR="00B450AD" w:rsidRDefault="00B450AD" w:rsidP="006B771D"/>
    <w:p w14:paraId="0F8316C4" w14:textId="61771941" w:rsidR="00B450AD" w:rsidRDefault="004236CA" w:rsidP="006B771D">
      <w:r>
        <w:rPr>
          <w:rFonts w:hint="eastAsia"/>
        </w:rPr>
        <w:t>클래스 멤버 변수는 인스턴스 객체에 들어있지 않고,</w:t>
      </w:r>
      <w:r>
        <w:t xml:space="preserve"> </w:t>
      </w:r>
      <w:r>
        <w:rPr>
          <w:rFonts w:hint="eastAsia"/>
        </w:rPr>
        <w:t>그 클래스 객체에 들어있다.</w:t>
      </w:r>
    </w:p>
    <w:p w14:paraId="3110CA6D" w14:textId="7DE3EA7B" w:rsidR="004236CA" w:rsidRDefault="004236CA" w:rsidP="006B771D">
      <w:r>
        <w:rPr>
          <w:rFonts w:hint="eastAsia"/>
        </w:rPr>
        <w:t>즉 ThreadF</w:t>
      </w:r>
      <w:r>
        <w:t>.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객체에 들어있다고 보면 된다.</w:t>
      </w:r>
    </w:p>
    <w:p w14:paraId="2BA77A41" w14:textId="51531BA1" w:rsidR="004236CA" w:rsidRDefault="004236CA" w:rsidP="006B771D">
      <w:r>
        <w:rPr>
          <w:rFonts w:hint="eastAsia"/>
        </w:rPr>
        <w:t xml:space="preserve">그래서 </w:t>
      </w:r>
      <w:r>
        <w:t xml:space="preserve">ThreadF.class </w:t>
      </w:r>
      <w:r>
        <w:rPr>
          <w:rFonts w:hint="eastAsia"/>
        </w:rPr>
        <w:t>객체에 락을 걸어야 한다.</w:t>
      </w:r>
    </w:p>
    <w:p w14:paraId="7C57BF22" w14:textId="48A63210" w:rsidR="004236CA" w:rsidRDefault="004236CA" w:rsidP="006B771D"/>
    <w:p w14:paraId="2ADB641C" w14:textId="08EAADDF" w:rsidR="00815128" w:rsidRDefault="0081512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E1CF398" w14:textId="0B587E57" w:rsidR="004236CA" w:rsidRDefault="00815128" w:rsidP="006B771D">
      <w:r>
        <w:rPr>
          <w:rFonts w:hint="eastAsia"/>
        </w:rPr>
        <w:lastRenderedPageBreak/>
        <w:t>실행결과 출력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15128" w14:paraId="2984B64B" w14:textId="77777777" w:rsidTr="00815128">
        <w:tc>
          <w:tcPr>
            <w:tcW w:w="10456" w:type="dxa"/>
          </w:tcPr>
          <w:p w14:paraId="5712E43A" w14:textId="77777777" w:rsidR="00815128" w:rsidRDefault="00815128" w:rsidP="00815128">
            <w:r>
              <w:t>one: started</w:t>
            </w:r>
          </w:p>
          <w:p w14:paraId="0ACA6A60" w14:textId="77777777" w:rsidR="00815128" w:rsidRDefault="00815128" w:rsidP="00815128">
            <w:r>
              <w:t>three: started</w:t>
            </w:r>
          </w:p>
          <w:p w14:paraId="125FAE88" w14:textId="77777777" w:rsidR="00815128" w:rsidRDefault="00815128" w:rsidP="00815128">
            <w:r>
              <w:t>two: started</w:t>
            </w:r>
          </w:p>
          <w:p w14:paraId="7BB76015" w14:textId="77777777" w:rsidR="00815128" w:rsidRDefault="00815128" w:rsidP="00815128">
            <w:r>
              <w:t>one: stoped</w:t>
            </w:r>
          </w:p>
          <w:p w14:paraId="44EE0D2D" w14:textId="77777777" w:rsidR="00815128" w:rsidRDefault="00815128" w:rsidP="00815128">
            <w:r>
              <w:t>one: 14286</w:t>
            </w:r>
          </w:p>
          <w:p w14:paraId="7B7C4173" w14:textId="77777777" w:rsidR="00815128" w:rsidRDefault="00815128" w:rsidP="00815128">
            <w:r>
              <w:t>three: stoped</w:t>
            </w:r>
          </w:p>
          <w:p w14:paraId="68E7CB44" w14:textId="77777777" w:rsidR="00815128" w:rsidRDefault="00815128" w:rsidP="00815128">
            <w:r>
              <w:t>three: 14378</w:t>
            </w:r>
          </w:p>
          <w:p w14:paraId="1F6DDE86" w14:textId="77777777" w:rsidR="00815128" w:rsidRDefault="00815128" w:rsidP="00815128">
            <w:r>
              <w:t>two: stoped</w:t>
            </w:r>
          </w:p>
          <w:p w14:paraId="4253F256" w14:textId="54FE86F5" w:rsidR="00815128" w:rsidRDefault="00815128" w:rsidP="00815128">
            <w:pPr>
              <w:rPr>
                <w:rFonts w:hint="eastAsia"/>
              </w:rPr>
            </w:pPr>
            <w:r>
              <w:t>two: 15150</w:t>
            </w:r>
          </w:p>
        </w:tc>
      </w:tr>
    </w:tbl>
    <w:p w14:paraId="5CF3901E" w14:textId="019D4E22" w:rsidR="00815128" w:rsidRDefault="00815128" w:rsidP="006B771D"/>
    <w:p w14:paraId="0ACB0EE0" w14:textId="3FC42A07" w:rsidR="005E4815" w:rsidRPr="00815128" w:rsidRDefault="005E4815" w:rsidP="006B771D">
      <w:pPr>
        <w:rPr>
          <w:rFonts w:hint="eastAsia"/>
        </w:rPr>
      </w:pPr>
      <w:r w:rsidRPr="005E4815">
        <w:rPr>
          <w:rFonts w:hint="eastAsia"/>
        </w:rPr>
        <w:drawing>
          <wp:inline distT="0" distB="0" distL="0" distR="0" wp14:anchorId="296C67A0" wp14:editId="6529E525">
            <wp:extent cx="6645910" cy="3736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9223C" w14:textId="19769475" w:rsidR="00B450AD" w:rsidRDefault="00B450AD" w:rsidP="006B771D"/>
    <w:p w14:paraId="60102AD8" w14:textId="77777777" w:rsidR="00B450AD" w:rsidRDefault="00B450A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52A15EE" w14:textId="3C1A549C" w:rsidR="00B450AD" w:rsidRDefault="00B450AD" w:rsidP="00B450AD">
      <w:pPr>
        <w:pStyle w:val="Heading1"/>
      </w:pPr>
      <w:bookmarkStart w:id="18" w:name="_Toc467535342"/>
      <w:r>
        <w:rPr>
          <w:rFonts w:hint="eastAsia"/>
        </w:rPr>
        <w:lastRenderedPageBreak/>
        <w:t>공유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bookmarkEnd w:id="18"/>
    </w:p>
    <w:p w14:paraId="592CC780" w14:textId="78AF0F40" w:rsidR="00B450AD" w:rsidRDefault="00B450AD" w:rsidP="00B450AD">
      <w:pPr>
        <w:pStyle w:val="Heading2"/>
      </w:pPr>
      <w:bookmarkStart w:id="19" w:name="_Toc467535343"/>
      <w:r>
        <w:rPr>
          <w:rFonts w:hint="eastAsia"/>
        </w:rPr>
        <w:t>Example08.java</w:t>
      </w:r>
      <w:bookmarkEnd w:id="19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B450AD" w:rsidRPr="00E5543B" w14:paraId="2FCC49E0" w14:textId="77777777" w:rsidTr="004236CA">
        <w:tc>
          <w:tcPr>
            <w:tcW w:w="426" w:type="dxa"/>
          </w:tcPr>
          <w:p w14:paraId="4934D970" w14:textId="77777777" w:rsidR="00B450AD" w:rsidRPr="00E5543B" w:rsidRDefault="00B450AD" w:rsidP="00B450AD">
            <w:pPr>
              <w:pStyle w:val="a1"/>
            </w:pPr>
            <w:r w:rsidRPr="00E5543B">
              <w:rPr>
                <w:rFonts w:hint="eastAsia"/>
              </w:rPr>
              <w:t>1</w:t>
            </w:r>
          </w:p>
          <w:p w14:paraId="0B867582" w14:textId="77777777" w:rsidR="00B450AD" w:rsidRPr="00E5543B" w:rsidRDefault="00B450AD" w:rsidP="00B450AD">
            <w:pPr>
              <w:pStyle w:val="a1"/>
            </w:pPr>
            <w:r w:rsidRPr="00E5543B">
              <w:rPr>
                <w:rFonts w:hint="eastAsia"/>
              </w:rPr>
              <w:t>2</w:t>
            </w:r>
          </w:p>
          <w:p w14:paraId="4056AB35" w14:textId="77777777" w:rsidR="00B450AD" w:rsidRPr="00E5543B" w:rsidRDefault="00B450AD" w:rsidP="00B450AD">
            <w:pPr>
              <w:pStyle w:val="a1"/>
            </w:pPr>
            <w:r w:rsidRPr="00E5543B">
              <w:rPr>
                <w:rFonts w:hint="eastAsia"/>
              </w:rPr>
              <w:t>3</w:t>
            </w:r>
          </w:p>
          <w:p w14:paraId="57F2E5D2" w14:textId="77777777" w:rsidR="00B450AD" w:rsidRPr="00E5543B" w:rsidRDefault="00B450AD" w:rsidP="00B450AD">
            <w:pPr>
              <w:pStyle w:val="a1"/>
            </w:pPr>
            <w:r w:rsidRPr="00E5543B">
              <w:rPr>
                <w:rFonts w:hint="eastAsia"/>
              </w:rPr>
              <w:t>4</w:t>
            </w:r>
          </w:p>
          <w:p w14:paraId="1C6793C4" w14:textId="77777777" w:rsidR="00B450AD" w:rsidRPr="00E5543B" w:rsidRDefault="00B450AD" w:rsidP="00B450AD">
            <w:pPr>
              <w:pStyle w:val="a1"/>
            </w:pPr>
            <w:r w:rsidRPr="00E5543B">
              <w:rPr>
                <w:rFonts w:hint="eastAsia"/>
              </w:rPr>
              <w:t>5</w:t>
            </w:r>
          </w:p>
          <w:p w14:paraId="4C9C7DF3" w14:textId="77777777" w:rsidR="00B450AD" w:rsidRPr="00E5543B" w:rsidRDefault="00B450AD" w:rsidP="00B450AD">
            <w:pPr>
              <w:pStyle w:val="a1"/>
            </w:pPr>
            <w:r w:rsidRPr="00E5543B">
              <w:rPr>
                <w:rFonts w:hint="eastAsia"/>
              </w:rPr>
              <w:t>6</w:t>
            </w:r>
          </w:p>
          <w:p w14:paraId="2A98B283" w14:textId="77777777" w:rsidR="00B450AD" w:rsidRPr="00E5543B" w:rsidRDefault="00B450AD" w:rsidP="00B450AD">
            <w:pPr>
              <w:pStyle w:val="a1"/>
            </w:pPr>
            <w:r w:rsidRPr="00E5543B">
              <w:rPr>
                <w:rFonts w:hint="eastAsia"/>
              </w:rPr>
              <w:t>7</w:t>
            </w:r>
          </w:p>
          <w:p w14:paraId="3F052042" w14:textId="77777777" w:rsidR="00B450AD" w:rsidRPr="00E5543B" w:rsidRDefault="00B450AD" w:rsidP="00B450AD">
            <w:pPr>
              <w:pStyle w:val="a1"/>
            </w:pPr>
            <w:r w:rsidRPr="00E5543B">
              <w:rPr>
                <w:rFonts w:hint="eastAsia"/>
              </w:rPr>
              <w:t>8</w:t>
            </w:r>
          </w:p>
          <w:p w14:paraId="42B3678E" w14:textId="77777777" w:rsidR="00B450AD" w:rsidRPr="00E5543B" w:rsidRDefault="00B450AD" w:rsidP="00B450AD">
            <w:pPr>
              <w:pStyle w:val="a1"/>
            </w:pPr>
            <w:r w:rsidRPr="00E5543B">
              <w:rPr>
                <w:rFonts w:hint="eastAsia"/>
              </w:rPr>
              <w:t>9</w:t>
            </w:r>
          </w:p>
          <w:p w14:paraId="77989BC8" w14:textId="77777777" w:rsidR="00B450AD" w:rsidRPr="00E5543B" w:rsidRDefault="00B450AD" w:rsidP="00B450AD">
            <w:pPr>
              <w:pStyle w:val="a1"/>
            </w:pPr>
            <w:r w:rsidRPr="00E5543B">
              <w:rPr>
                <w:rFonts w:hint="eastAsia"/>
              </w:rPr>
              <w:t>10</w:t>
            </w:r>
          </w:p>
          <w:p w14:paraId="349D48C2" w14:textId="77777777" w:rsidR="00B450AD" w:rsidRPr="00E5543B" w:rsidRDefault="00B450AD" w:rsidP="00B450AD">
            <w:pPr>
              <w:pStyle w:val="a1"/>
            </w:pPr>
            <w:r w:rsidRPr="00E5543B">
              <w:rPr>
                <w:rFonts w:hint="eastAsia"/>
              </w:rPr>
              <w:t>11</w:t>
            </w:r>
          </w:p>
          <w:p w14:paraId="10FD131F" w14:textId="77777777" w:rsidR="00B450AD" w:rsidRPr="00E5543B" w:rsidRDefault="00B450AD" w:rsidP="00B450AD">
            <w:pPr>
              <w:pStyle w:val="a1"/>
            </w:pPr>
            <w:r w:rsidRPr="00E5543B">
              <w:rPr>
                <w:rFonts w:hint="eastAsia"/>
              </w:rPr>
              <w:t>12</w:t>
            </w:r>
          </w:p>
          <w:p w14:paraId="57D33B2A" w14:textId="77777777" w:rsidR="00B450AD" w:rsidRPr="00E5543B" w:rsidRDefault="00B450AD" w:rsidP="00B450AD">
            <w:pPr>
              <w:pStyle w:val="a1"/>
            </w:pPr>
            <w:r w:rsidRPr="00E5543B">
              <w:rPr>
                <w:rFonts w:hint="eastAsia"/>
              </w:rPr>
              <w:t>13</w:t>
            </w:r>
          </w:p>
          <w:p w14:paraId="5D91AF38" w14:textId="77777777" w:rsidR="00B450AD" w:rsidRPr="00E5543B" w:rsidRDefault="00B450AD" w:rsidP="00B450AD">
            <w:pPr>
              <w:pStyle w:val="a1"/>
            </w:pPr>
            <w:r w:rsidRPr="00E5543B">
              <w:rPr>
                <w:rFonts w:hint="eastAsia"/>
              </w:rPr>
              <w:t>14</w:t>
            </w:r>
          </w:p>
          <w:p w14:paraId="38FBE5F0" w14:textId="77777777" w:rsidR="00B450AD" w:rsidRPr="00E5543B" w:rsidRDefault="00B450AD" w:rsidP="00B450AD">
            <w:pPr>
              <w:pStyle w:val="a1"/>
            </w:pPr>
            <w:r w:rsidRPr="00E5543B">
              <w:rPr>
                <w:rFonts w:hint="eastAsia"/>
              </w:rPr>
              <w:t>15</w:t>
            </w:r>
          </w:p>
          <w:p w14:paraId="32B105ED" w14:textId="77777777" w:rsidR="00B450AD" w:rsidRPr="00E5543B" w:rsidRDefault="00B450AD" w:rsidP="00B450AD">
            <w:pPr>
              <w:pStyle w:val="a1"/>
            </w:pPr>
            <w:r w:rsidRPr="00E5543B">
              <w:rPr>
                <w:rFonts w:hint="eastAsia"/>
              </w:rPr>
              <w:t>16</w:t>
            </w:r>
          </w:p>
          <w:p w14:paraId="4C3D117D" w14:textId="77777777" w:rsidR="00B450AD" w:rsidRPr="00E5543B" w:rsidRDefault="00B450AD" w:rsidP="00B450AD">
            <w:pPr>
              <w:pStyle w:val="a1"/>
            </w:pPr>
            <w:r w:rsidRPr="00E5543B">
              <w:rPr>
                <w:rFonts w:hint="eastAsia"/>
              </w:rPr>
              <w:t>17</w:t>
            </w:r>
          </w:p>
          <w:p w14:paraId="5DD4D1AF" w14:textId="77777777" w:rsidR="00B450AD" w:rsidRPr="00E5543B" w:rsidRDefault="00B450AD" w:rsidP="00B450AD">
            <w:pPr>
              <w:pStyle w:val="a1"/>
            </w:pPr>
            <w:r w:rsidRPr="00E5543B">
              <w:rPr>
                <w:rFonts w:hint="eastAsia"/>
              </w:rPr>
              <w:t>18</w:t>
            </w:r>
          </w:p>
          <w:p w14:paraId="487D0848" w14:textId="77777777" w:rsidR="00B450AD" w:rsidRPr="00E5543B" w:rsidRDefault="00B450AD" w:rsidP="00B450AD">
            <w:pPr>
              <w:pStyle w:val="a1"/>
            </w:pPr>
            <w:r w:rsidRPr="00E5543B">
              <w:rPr>
                <w:rFonts w:hint="eastAsia"/>
              </w:rPr>
              <w:t>19</w:t>
            </w:r>
          </w:p>
          <w:p w14:paraId="7FB38699" w14:textId="77777777" w:rsidR="00B450AD" w:rsidRPr="00E5543B" w:rsidRDefault="00B450AD" w:rsidP="00B450AD">
            <w:pPr>
              <w:pStyle w:val="a1"/>
            </w:pPr>
            <w:r w:rsidRPr="00E5543B">
              <w:rPr>
                <w:rFonts w:hint="eastAsia"/>
              </w:rPr>
              <w:t>20</w:t>
            </w:r>
          </w:p>
          <w:p w14:paraId="253F909F" w14:textId="77777777" w:rsidR="00B450AD" w:rsidRPr="00E5543B" w:rsidRDefault="00B450AD" w:rsidP="00B450AD">
            <w:pPr>
              <w:pStyle w:val="a1"/>
            </w:pPr>
            <w:r w:rsidRPr="00E5543B">
              <w:rPr>
                <w:rFonts w:hint="eastAsia"/>
              </w:rPr>
              <w:t>21</w:t>
            </w:r>
          </w:p>
          <w:p w14:paraId="129BF31D" w14:textId="77777777" w:rsidR="00B450AD" w:rsidRPr="00E5543B" w:rsidRDefault="00B450AD" w:rsidP="00B450AD">
            <w:pPr>
              <w:pStyle w:val="a1"/>
            </w:pPr>
            <w:r w:rsidRPr="00E5543B">
              <w:rPr>
                <w:rFonts w:hint="eastAsia"/>
              </w:rPr>
              <w:t>22</w:t>
            </w:r>
          </w:p>
          <w:p w14:paraId="03CA60BA" w14:textId="77777777" w:rsidR="00B450AD" w:rsidRPr="00E5543B" w:rsidRDefault="00B450AD" w:rsidP="00B450AD">
            <w:pPr>
              <w:pStyle w:val="a1"/>
            </w:pPr>
            <w:r w:rsidRPr="00E5543B">
              <w:rPr>
                <w:rFonts w:hint="eastAsia"/>
              </w:rPr>
              <w:t>23</w:t>
            </w:r>
          </w:p>
          <w:p w14:paraId="05ED7419" w14:textId="77777777" w:rsidR="00B450AD" w:rsidRPr="00E5543B" w:rsidRDefault="00B450AD" w:rsidP="00B450AD">
            <w:pPr>
              <w:pStyle w:val="a1"/>
            </w:pPr>
            <w:r w:rsidRPr="00E5543B">
              <w:rPr>
                <w:rFonts w:hint="eastAsia"/>
              </w:rPr>
              <w:t>24</w:t>
            </w:r>
          </w:p>
          <w:p w14:paraId="018BA33A" w14:textId="77777777" w:rsidR="00B450AD" w:rsidRPr="00E5543B" w:rsidRDefault="00B450AD" w:rsidP="00B450AD">
            <w:pPr>
              <w:pStyle w:val="a1"/>
            </w:pPr>
            <w:r w:rsidRPr="00E5543B">
              <w:rPr>
                <w:rFonts w:hint="eastAsia"/>
              </w:rPr>
              <w:t>25</w:t>
            </w:r>
          </w:p>
          <w:p w14:paraId="650187C3" w14:textId="77777777" w:rsidR="00B450AD" w:rsidRPr="00E5543B" w:rsidRDefault="00B450AD" w:rsidP="00B450AD">
            <w:pPr>
              <w:pStyle w:val="a1"/>
            </w:pPr>
            <w:r w:rsidRPr="00E5543B">
              <w:rPr>
                <w:rFonts w:hint="eastAsia"/>
              </w:rPr>
              <w:t>26</w:t>
            </w:r>
          </w:p>
          <w:p w14:paraId="06C23DAE" w14:textId="77777777" w:rsidR="00B450AD" w:rsidRPr="00E5543B" w:rsidRDefault="00B450AD" w:rsidP="00B450AD">
            <w:pPr>
              <w:pStyle w:val="a1"/>
            </w:pPr>
            <w:r w:rsidRPr="00E5543B">
              <w:rPr>
                <w:rFonts w:hint="eastAsia"/>
              </w:rPr>
              <w:t>27</w:t>
            </w:r>
          </w:p>
          <w:p w14:paraId="64C4E21F" w14:textId="77777777" w:rsidR="00B450AD" w:rsidRPr="00E5543B" w:rsidRDefault="00B450AD" w:rsidP="00B450AD">
            <w:pPr>
              <w:pStyle w:val="a1"/>
            </w:pPr>
            <w:r w:rsidRPr="00E5543B">
              <w:rPr>
                <w:rFonts w:hint="eastAsia"/>
              </w:rPr>
              <w:t>28</w:t>
            </w:r>
          </w:p>
          <w:p w14:paraId="7023BC04" w14:textId="77777777" w:rsidR="00B450AD" w:rsidRPr="00E5543B" w:rsidRDefault="00B450AD" w:rsidP="00B450AD">
            <w:pPr>
              <w:pStyle w:val="a1"/>
            </w:pPr>
            <w:r w:rsidRPr="00E5543B">
              <w:rPr>
                <w:rFonts w:hint="eastAsia"/>
              </w:rPr>
              <w:t>29</w:t>
            </w:r>
          </w:p>
          <w:p w14:paraId="25F0CFDA" w14:textId="77777777" w:rsidR="00B450AD" w:rsidRPr="00E5543B" w:rsidRDefault="00B450AD" w:rsidP="00B450AD">
            <w:pPr>
              <w:pStyle w:val="a1"/>
            </w:pPr>
            <w:r w:rsidRPr="00E5543B">
              <w:rPr>
                <w:rFonts w:hint="eastAsia"/>
              </w:rPr>
              <w:t>30</w:t>
            </w:r>
          </w:p>
          <w:p w14:paraId="2262B557" w14:textId="77777777" w:rsidR="00B450AD" w:rsidRPr="00E5543B" w:rsidRDefault="00B450AD" w:rsidP="00B450AD">
            <w:pPr>
              <w:pStyle w:val="a1"/>
            </w:pPr>
            <w:r w:rsidRPr="00E5543B">
              <w:rPr>
                <w:rFonts w:hint="eastAsia"/>
              </w:rPr>
              <w:t>31</w:t>
            </w:r>
          </w:p>
          <w:p w14:paraId="3FD38799" w14:textId="77777777" w:rsidR="00B450AD" w:rsidRPr="00E5543B" w:rsidRDefault="00B450AD" w:rsidP="00B450AD">
            <w:pPr>
              <w:pStyle w:val="a1"/>
            </w:pPr>
            <w:r w:rsidRPr="00E5543B">
              <w:rPr>
                <w:rFonts w:hint="eastAsia"/>
              </w:rPr>
              <w:t>32</w:t>
            </w:r>
          </w:p>
          <w:p w14:paraId="3105CCE1" w14:textId="77777777" w:rsidR="00B450AD" w:rsidRPr="00E5543B" w:rsidRDefault="00B450AD" w:rsidP="00B450AD">
            <w:pPr>
              <w:pStyle w:val="a1"/>
            </w:pPr>
            <w:r w:rsidRPr="00E5543B">
              <w:rPr>
                <w:rFonts w:hint="eastAsia"/>
              </w:rPr>
              <w:t>33</w:t>
            </w:r>
          </w:p>
          <w:p w14:paraId="4691947A" w14:textId="77777777" w:rsidR="00B450AD" w:rsidRPr="00E5543B" w:rsidRDefault="00B450AD" w:rsidP="00B450AD">
            <w:pPr>
              <w:pStyle w:val="a1"/>
            </w:pPr>
            <w:r w:rsidRPr="00E5543B">
              <w:rPr>
                <w:rFonts w:hint="eastAsia"/>
              </w:rPr>
              <w:t>34</w:t>
            </w:r>
          </w:p>
          <w:p w14:paraId="59F9E3C3" w14:textId="77777777" w:rsidR="00B450AD" w:rsidRPr="00E5543B" w:rsidRDefault="00B450AD" w:rsidP="00B450AD">
            <w:pPr>
              <w:pStyle w:val="a1"/>
            </w:pPr>
            <w:r w:rsidRPr="00E5543B">
              <w:rPr>
                <w:rFonts w:hint="eastAsia"/>
              </w:rPr>
              <w:t>35</w:t>
            </w:r>
          </w:p>
          <w:p w14:paraId="62A388B4" w14:textId="77777777" w:rsidR="00B450AD" w:rsidRPr="00E5543B" w:rsidRDefault="00B450AD" w:rsidP="00B450AD">
            <w:pPr>
              <w:pStyle w:val="a1"/>
            </w:pPr>
            <w:r w:rsidRPr="00E5543B">
              <w:rPr>
                <w:rFonts w:hint="eastAsia"/>
              </w:rPr>
              <w:t>36</w:t>
            </w:r>
          </w:p>
          <w:p w14:paraId="36C04B91" w14:textId="77777777" w:rsidR="00B450AD" w:rsidRPr="00E5543B" w:rsidRDefault="00B450AD" w:rsidP="00B450AD">
            <w:pPr>
              <w:pStyle w:val="a1"/>
            </w:pPr>
            <w:r w:rsidRPr="00E5543B">
              <w:rPr>
                <w:rFonts w:hint="eastAsia"/>
              </w:rPr>
              <w:t>37</w:t>
            </w:r>
          </w:p>
          <w:p w14:paraId="0A1FBBEA" w14:textId="77777777" w:rsidR="00B450AD" w:rsidRPr="00E5543B" w:rsidRDefault="00B450AD" w:rsidP="00B450AD">
            <w:pPr>
              <w:pStyle w:val="a1"/>
            </w:pPr>
            <w:r w:rsidRPr="00E5543B">
              <w:rPr>
                <w:rFonts w:hint="eastAsia"/>
              </w:rPr>
              <w:t>38</w:t>
            </w:r>
          </w:p>
          <w:p w14:paraId="7E78C95C" w14:textId="77777777" w:rsidR="00B450AD" w:rsidRPr="00E5543B" w:rsidRDefault="00B450AD" w:rsidP="00B450AD">
            <w:pPr>
              <w:pStyle w:val="a1"/>
            </w:pPr>
            <w:r w:rsidRPr="00E5543B">
              <w:rPr>
                <w:rFonts w:hint="eastAsia"/>
              </w:rPr>
              <w:t>39</w:t>
            </w:r>
          </w:p>
          <w:p w14:paraId="7AD1C7F4" w14:textId="77777777" w:rsidR="00B450AD" w:rsidRPr="00E5543B" w:rsidRDefault="00B450AD" w:rsidP="00B450AD">
            <w:pPr>
              <w:pStyle w:val="a1"/>
            </w:pPr>
            <w:r w:rsidRPr="00E5543B">
              <w:rPr>
                <w:rFonts w:hint="eastAsia"/>
              </w:rPr>
              <w:t>40</w:t>
            </w:r>
          </w:p>
          <w:p w14:paraId="5CF0CD75" w14:textId="77777777" w:rsidR="00B450AD" w:rsidRPr="00E5543B" w:rsidRDefault="00B450AD" w:rsidP="00B450AD">
            <w:pPr>
              <w:pStyle w:val="a1"/>
            </w:pPr>
            <w:r w:rsidRPr="00E5543B">
              <w:rPr>
                <w:rFonts w:hint="eastAsia"/>
              </w:rPr>
              <w:t>41</w:t>
            </w:r>
          </w:p>
          <w:p w14:paraId="1D06D80C" w14:textId="77777777" w:rsidR="00B450AD" w:rsidRPr="00E5543B" w:rsidRDefault="00B450AD" w:rsidP="00B450AD">
            <w:pPr>
              <w:pStyle w:val="a1"/>
            </w:pPr>
            <w:r w:rsidRPr="00E5543B">
              <w:rPr>
                <w:rFonts w:hint="eastAsia"/>
              </w:rPr>
              <w:t>42</w:t>
            </w:r>
          </w:p>
          <w:p w14:paraId="2A9B1655" w14:textId="77777777" w:rsidR="00B450AD" w:rsidRPr="00E5543B" w:rsidRDefault="00B450AD" w:rsidP="00B450AD">
            <w:pPr>
              <w:pStyle w:val="a1"/>
            </w:pPr>
            <w:r w:rsidRPr="00E5543B">
              <w:rPr>
                <w:rFonts w:hint="eastAsia"/>
              </w:rPr>
              <w:t>43</w:t>
            </w:r>
          </w:p>
          <w:p w14:paraId="1AB489C8" w14:textId="77777777" w:rsidR="00B450AD" w:rsidRPr="00E5543B" w:rsidRDefault="00B450AD" w:rsidP="00B450AD">
            <w:pPr>
              <w:pStyle w:val="a1"/>
            </w:pPr>
            <w:r w:rsidRPr="00E5543B">
              <w:rPr>
                <w:rFonts w:hint="eastAsia"/>
              </w:rPr>
              <w:t>44</w:t>
            </w:r>
          </w:p>
          <w:p w14:paraId="1B167B66" w14:textId="77777777" w:rsidR="00B450AD" w:rsidRPr="00E5543B" w:rsidRDefault="00B450AD" w:rsidP="00B450AD">
            <w:pPr>
              <w:pStyle w:val="a1"/>
            </w:pPr>
            <w:r w:rsidRPr="00E5543B">
              <w:rPr>
                <w:rFonts w:hint="eastAsia"/>
              </w:rPr>
              <w:t>45</w:t>
            </w:r>
          </w:p>
          <w:p w14:paraId="4888C54E" w14:textId="77777777" w:rsidR="00B450AD" w:rsidRPr="00E5543B" w:rsidRDefault="00B450AD" w:rsidP="00B450AD">
            <w:pPr>
              <w:pStyle w:val="a1"/>
            </w:pPr>
            <w:r w:rsidRPr="00E5543B">
              <w:rPr>
                <w:rFonts w:hint="eastAsia"/>
              </w:rPr>
              <w:t>46</w:t>
            </w:r>
          </w:p>
          <w:p w14:paraId="42062597" w14:textId="77777777" w:rsidR="00B450AD" w:rsidRPr="00E5543B" w:rsidRDefault="00B450AD" w:rsidP="00B450AD">
            <w:pPr>
              <w:pStyle w:val="a1"/>
            </w:pPr>
            <w:r w:rsidRPr="00E5543B">
              <w:rPr>
                <w:rFonts w:hint="eastAsia"/>
              </w:rPr>
              <w:t>47</w:t>
            </w:r>
          </w:p>
          <w:p w14:paraId="00DCED0C" w14:textId="77777777" w:rsidR="00B450AD" w:rsidRPr="00E5543B" w:rsidRDefault="00B450AD" w:rsidP="00B450AD">
            <w:pPr>
              <w:pStyle w:val="a1"/>
            </w:pPr>
            <w:r w:rsidRPr="00E5543B">
              <w:rPr>
                <w:rFonts w:hint="eastAsia"/>
              </w:rPr>
              <w:t>48</w:t>
            </w:r>
          </w:p>
          <w:p w14:paraId="367E9B02" w14:textId="77777777" w:rsidR="00B450AD" w:rsidRPr="00E5543B" w:rsidRDefault="00B450AD" w:rsidP="00B450AD">
            <w:pPr>
              <w:pStyle w:val="a1"/>
            </w:pPr>
            <w:r w:rsidRPr="00E5543B">
              <w:rPr>
                <w:rFonts w:hint="eastAsia"/>
              </w:rPr>
              <w:t>49</w:t>
            </w:r>
          </w:p>
          <w:p w14:paraId="59A2C160" w14:textId="77777777" w:rsidR="00B450AD" w:rsidRDefault="00B450AD" w:rsidP="00B450AD">
            <w:pPr>
              <w:pStyle w:val="a1"/>
            </w:pPr>
            <w:r w:rsidRPr="00E5543B">
              <w:rPr>
                <w:rFonts w:hint="eastAsia"/>
              </w:rPr>
              <w:t>50</w:t>
            </w:r>
          </w:p>
          <w:p w14:paraId="328A61A4" w14:textId="77777777" w:rsidR="00B450AD" w:rsidRDefault="00B450AD" w:rsidP="00B450AD">
            <w:pPr>
              <w:pStyle w:val="a1"/>
            </w:pPr>
            <w:r>
              <w:t>51</w:t>
            </w:r>
          </w:p>
          <w:p w14:paraId="01723F74" w14:textId="77777777" w:rsidR="00B450AD" w:rsidRDefault="00B450AD" w:rsidP="00B450AD">
            <w:pPr>
              <w:pStyle w:val="a1"/>
            </w:pPr>
            <w:r>
              <w:t>52</w:t>
            </w:r>
          </w:p>
          <w:p w14:paraId="03F7C484" w14:textId="77777777" w:rsidR="00B450AD" w:rsidRDefault="00B450AD" w:rsidP="00B450AD">
            <w:pPr>
              <w:pStyle w:val="a1"/>
            </w:pPr>
            <w:r>
              <w:t>53</w:t>
            </w:r>
          </w:p>
          <w:p w14:paraId="15C0FCEF" w14:textId="77777777" w:rsidR="00B450AD" w:rsidRDefault="00B450AD" w:rsidP="00B450AD">
            <w:pPr>
              <w:pStyle w:val="a1"/>
            </w:pPr>
            <w:r>
              <w:t>54</w:t>
            </w:r>
          </w:p>
          <w:p w14:paraId="320D77AA" w14:textId="75AAA282" w:rsidR="00B450AD" w:rsidRPr="00E5543B" w:rsidRDefault="00B450AD" w:rsidP="00B450AD">
            <w:pPr>
              <w:pStyle w:val="a1"/>
            </w:pPr>
            <w:r>
              <w:t>55</w:t>
            </w:r>
          </w:p>
        </w:tc>
        <w:tc>
          <w:tcPr>
            <w:tcW w:w="10631" w:type="dxa"/>
          </w:tcPr>
          <w:p w14:paraId="7FAE8F0F" w14:textId="77777777" w:rsidR="00B450AD" w:rsidRDefault="00B450AD" w:rsidP="00B450AD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net.skhu.thread1;</w:t>
            </w:r>
          </w:p>
          <w:p w14:paraId="66B31F8B" w14:textId="77777777" w:rsidR="00B450AD" w:rsidRDefault="00B450AD" w:rsidP="00B450AD">
            <w:pPr>
              <w:pStyle w:val="a1"/>
            </w:pPr>
          </w:p>
          <w:p w14:paraId="00CE0352" w14:textId="77777777" w:rsidR="00B450AD" w:rsidRDefault="00B450AD" w:rsidP="00B450AD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java.util.Random;</w:t>
            </w:r>
          </w:p>
          <w:p w14:paraId="7A6222DF" w14:textId="77777777" w:rsidR="00B450AD" w:rsidRDefault="00B450AD" w:rsidP="00B450AD">
            <w:pPr>
              <w:pStyle w:val="a1"/>
            </w:pPr>
          </w:p>
          <w:p w14:paraId="21E0CD29" w14:textId="77777777" w:rsidR="00B450AD" w:rsidRDefault="00B450AD" w:rsidP="00B450AD">
            <w:pPr>
              <w:pStyle w:val="a1"/>
            </w:pP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SharedObjA {</w:t>
            </w:r>
          </w:p>
          <w:p w14:paraId="482B5E8F" w14:textId="77777777" w:rsidR="00B450AD" w:rsidRDefault="00B450AD" w:rsidP="00B450AD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sum</w:t>
            </w:r>
            <w:r>
              <w:rPr>
                <w:color w:val="000000"/>
              </w:rPr>
              <w:t xml:space="preserve"> = 0;</w:t>
            </w:r>
          </w:p>
          <w:p w14:paraId="42D7646C" w14:textId="77777777" w:rsidR="00B450AD" w:rsidRDefault="00B450AD" w:rsidP="00B450AD">
            <w:pPr>
              <w:pStyle w:val="a1"/>
            </w:pPr>
          </w:p>
          <w:p w14:paraId="5C346038" w14:textId="77777777" w:rsidR="00B450AD" w:rsidRDefault="00B450AD" w:rsidP="00B450AD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add(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 {</w:t>
            </w:r>
          </w:p>
          <w:p w14:paraId="605C2E24" w14:textId="77777777" w:rsidR="00B450AD" w:rsidRDefault="00B450AD" w:rsidP="00B450AD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sum</w:t>
            </w:r>
            <w:r>
              <w:rPr>
                <w:color w:val="000000"/>
              </w:rPr>
              <w:t xml:space="preserve"> = </w:t>
            </w:r>
            <w:r>
              <w:rPr>
                <w:color w:val="0000C0"/>
              </w:rPr>
              <w:t>sum</w:t>
            </w:r>
            <w:r>
              <w:rPr>
                <w:color w:val="000000"/>
              </w:rPr>
              <w:t xml:space="preserve"> +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;</w:t>
            </w:r>
          </w:p>
          <w:p w14:paraId="4B630733" w14:textId="77777777" w:rsidR="00B450AD" w:rsidRDefault="00B450AD" w:rsidP="00B450AD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31180D7D" w14:textId="77777777" w:rsidR="00B450AD" w:rsidRDefault="00B450AD" w:rsidP="00B450AD">
            <w:pPr>
              <w:pStyle w:val="a1"/>
            </w:pPr>
            <w:r>
              <w:rPr>
                <w:color w:val="000000"/>
              </w:rPr>
              <w:t>}</w:t>
            </w:r>
          </w:p>
          <w:p w14:paraId="02CA45B6" w14:textId="77777777" w:rsidR="00B450AD" w:rsidRDefault="00B450AD" w:rsidP="00B450AD">
            <w:pPr>
              <w:pStyle w:val="a1"/>
            </w:pPr>
          </w:p>
          <w:p w14:paraId="24E10DAB" w14:textId="77777777" w:rsidR="00B450AD" w:rsidRDefault="00B450AD" w:rsidP="00B450AD">
            <w:pPr>
              <w:pStyle w:val="a1"/>
            </w:pP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ThreadH </w:t>
            </w:r>
            <w:r>
              <w:rPr>
                <w:color w:val="7F0055"/>
              </w:rPr>
              <w:t>extends</w:t>
            </w:r>
            <w:r>
              <w:rPr>
                <w:color w:val="000000"/>
              </w:rPr>
              <w:t xml:space="preserve"> Thread {</w:t>
            </w:r>
          </w:p>
          <w:p w14:paraId="68D61597" w14:textId="77777777" w:rsidR="00B450AD" w:rsidRDefault="00B450AD" w:rsidP="00B450AD">
            <w:pPr>
              <w:pStyle w:val="a1"/>
            </w:pPr>
          </w:p>
          <w:p w14:paraId="780722BC" w14:textId="77777777" w:rsidR="00B450AD" w:rsidRDefault="00B450AD" w:rsidP="00B450AD">
            <w:pPr>
              <w:pStyle w:val="a1"/>
            </w:pPr>
            <w:r>
              <w:rPr>
                <w:color w:val="000000"/>
              </w:rPr>
              <w:t xml:space="preserve">    String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;</w:t>
            </w:r>
          </w:p>
          <w:p w14:paraId="44CC812E" w14:textId="77777777" w:rsidR="00B450AD" w:rsidRDefault="00B450AD" w:rsidP="00B450AD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count</w:t>
            </w:r>
            <w:r>
              <w:rPr>
                <w:color w:val="000000"/>
              </w:rPr>
              <w:t>;</w:t>
            </w:r>
          </w:p>
          <w:p w14:paraId="7484975A" w14:textId="77777777" w:rsidR="00B450AD" w:rsidRDefault="00B450AD" w:rsidP="00B450AD">
            <w:pPr>
              <w:pStyle w:val="a1"/>
            </w:pPr>
            <w:r>
              <w:rPr>
                <w:color w:val="000000"/>
              </w:rPr>
              <w:t xml:space="preserve">    SharedObjA </w:t>
            </w:r>
            <w:r>
              <w:rPr>
                <w:color w:val="0000C0"/>
              </w:rPr>
              <w:t>sharedObj</w:t>
            </w:r>
            <w:r>
              <w:rPr>
                <w:color w:val="000000"/>
              </w:rPr>
              <w:t>;</w:t>
            </w:r>
          </w:p>
          <w:p w14:paraId="1DAF4924" w14:textId="77777777" w:rsidR="00B450AD" w:rsidRDefault="00B450AD" w:rsidP="00B450AD">
            <w:pPr>
              <w:pStyle w:val="a1"/>
            </w:pPr>
            <w:r>
              <w:rPr>
                <w:color w:val="000000"/>
              </w:rPr>
              <w:t xml:space="preserve">    Random </w:t>
            </w:r>
            <w:r>
              <w:rPr>
                <w:color w:val="0000C0"/>
              </w:rPr>
              <w:t>random</w:t>
            </w:r>
            <w:r>
              <w:rPr>
                <w:color w:val="000000"/>
              </w:rPr>
              <w:t>;</w:t>
            </w:r>
          </w:p>
          <w:p w14:paraId="68959DDA" w14:textId="77777777" w:rsidR="00B450AD" w:rsidRDefault="00B450AD" w:rsidP="00B450AD">
            <w:pPr>
              <w:pStyle w:val="a1"/>
            </w:pPr>
          </w:p>
          <w:p w14:paraId="4ED5A1BD" w14:textId="77777777" w:rsidR="00B450AD" w:rsidRDefault="00B450AD" w:rsidP="00B450AD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ThreadH(String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 xml:space="preserve">,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count</w:t>
            </w:r>
            <w:r>
              <w:rPr>
                <w:color w:val="000000"/>
              </w:rPr>
              <w:t xml:space="preserve">, SharedObjA </w:t>
            </w:r>
            <w:r>
              <w:rPr>
                <w:color w:val="6A3E3E"/>
              </w:rPr>
              <w:t>sharedObj</w:t>
            </w:r>
            <w:r>
              <w:rPr>
                <w:color w:val="000000"/>
              </w:rPr>
              <w:t>) {</w:t>
            </w:r>
          </w:p>
          <w:p w14:paraId="74AABEED" w14:textId="77777777" w:rsidR="00B450AD" w:rsidRDefault="00B450AD" w:rsidP="00B450AD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>;</w:t>
            </w:r>
          </w:p>
          <w:p w14:paraId="556B802F" w14:textId="77777777" w:rsidR="00B450AD" w:rsidRDefault="00B450AD" w:rsidP="00B450AD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count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count</w:t>
            </w:r>
            <w:r>
              <w:rPr>
                <w:color w:val="000000"/>
              </w:rPr>
              <w:t>;</w:t>
            </w:r>
          </w:p>
          <w:p w14:paraId="18216F1B" w14:textId="77777777" w:rsidR="00B450AD" w:rsidRDefault="00B450AD" w:rsidP="00B450AD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sharedObj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sharedObj</w:t>
            </w:r>
            <w:r>
              <w:rPr>
                <w:color w:val="000000"/>
              </w:rPr>
              <w:t>;</w:t>
            </w:r>
          </w:p>
          <w:p w14:paraId="55B02517" w14:textId="77777777" w:rsidR="00B450AD" w:rsidRDefault="00B450AD" w:rsidP="00B450AD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random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Random();</w:t>
            </w:r>
          </w:p>
          <w:p w14:paraId="618BCBBB" w14:textId="77777777" w:rsidR="00B450AD" w:rsidRDefault="00B450AD" w:rsidP="00B450AD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4B139FBF" w14:textId="77777777" w:rsidR="00B450AD" w:rsidRDefault="00B450AD" w:rsidP="00B450AD">
            <w:pPr>
              <w:pStyle w:val="a1"/>
            </w:pPr>
          </w:p>
          <w:p w14:paraId="4AE441EC" w14:textId="77777777" w:rsidR="00B450AD" w:rsidRDefault="00B450AD" w:rsidP="00B450AD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@Override</w:t>
            </w:r>
          </w:p>
          <w:p w14:paraId="31C1C4EA" w14:textId="77777777" w:rsidR="00B450AD" w:rsidRDefault="00B450AD" w:rsidP="00B450AD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run() {</w:t>
            </w:r>
          </w:p>
          <w:p w14:paraId="71AC181A" w14:textId="77777777" w:rsidR="00B450AD" w:rsidRDefault="00B450AD" w:rsidP="00B450AD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"%s: started\n"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);</w:t>
            </w:r>
          </w:p>
          <w:p w14:paraId="72258824" w14:textId="77777777" w:rsidR="00B450AD" w:rsidRDefault="00B450AD" w:rsidP="00B450AD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try</w:t>
            </w:r>
            <w:r>
              <w:rPr>
                <w:color w:val="000000"/>
              </w:rPr>
              <w:t xml:space="preserve"> {</w:t>
            </w:r>
          </w:p>
          <w:p w14:paraId="24E4C018" w14:textId="77777777" w:rsidR="00B450AD" w:rsidRDefault="00B450AD" w:rsidP="00B450AD">
            <w:pPr>
              <w:pStyle w:val="a1"/>
            </w:pPr>
            <w:r>
              <w:rPr>
                <w:color w:val="000000"/>
              </w:rPr>
              <w:t xml:space="preserve">            </w:t>
            </w:r>
            <w:r>
              <w:rPr>
                <w:color w:val="7F0055"/>
              </w:rPr>
              <w:t>for</w:t>
            </w:r>
            <w:r>
              <w:rPr>
                <w:color w:val="000000"/>
              </w:rPr>
              <w:t xml:space="preserve"> 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= 1; 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 xml:space="preserve"> &lt;= </w:t>
            </w:r>
            <w:r>
              <w:rPr>
                <w:color w:val="0000C0"/>
              </w:rPr>
              <w:t>count</w:t>
            </w:r>
            <w:r>
              <w:rPr>
                <w:color w:val="000000"/>
              </w:rPr>
              <w:t>; ++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 {</w:t>
            </w:r>
          </w:p>
          <w:p w14:paraId="76AA2BA9" w14:textId="77777777" w:rsidR="00B450AD" w:rsidRDefault="00B450AD" w:rsidP="00B450AD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00C0"/>
              </w:rPr>
              <w:t>sharedObj</w:t>
            </w:r>
            <w:r>
              <w:rPr>
                <w:color w:val="000000"/>
              </w:rPr>
              <w:t>.add(</w:t>
            </w:r>
            <w:r>
              <w:rPr>
                <w:color w:val="6A3E3E"/>
              </w:rPr>
              <w:t>i</w:t>
            </w:r>
            <w:r>
              <w:rPr>
                <w:color w:val="000000"/>
              </w:rPr>
              <w:t>);</w:t>
            </w:r>
          </w:p>
          <w:p w14:paraId="7959F584" w14:textId="77777777" w:rsidR="00B450AD" w:rsidRDefault="00B450AD" w:rsidP="00B450AD">
            <w:pPr>
              <w:pStyle w:val="a1"/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mili_second</w:t>
            </w:r>
            <w:r>
              <w:rPr>
                <w:color w:val="000000"/>
              </w:rPr>
              <w:t xml:space="preserve"> = </w:t>
            </w:r>
            <w:r>
              <w:rPr>
                <w:color w:val="0000C0"/>
              </w:rPr>
              <w:t>random</w:t>
            </w:r>
            <w:r>
              <w:rPr>
                <w:color w:val="000000"/>
              </w:rPr>
              <w:t>.nextInt(10);</w:t>
            </w:r>
          </w:p>
          <w:p w14:paraId="0B2CC45D" w14:textId="77777777" w:rsidR="00B450AD" w:rsidRDefault="00B450AD" w:rsidP="00B450AD">
            <w:pPr>
              <w:pStyle w:val="a1"/>
            </w:pPr>
            <w:r>
              <w:rPr>
                <w:color w:val="000000"/>
              </w:rPr>
              <w:t xml:space="preserve">                sleep(</w:t>
            </w:r>
            <w:r>
              <w:rPr>
                <w:color w:val="6A3E3E"/>
              </w:rPr>
              <w:t>mili_second</w:t>
            </w:r>
            <w:r>
              <w:rPr>
                <w:color w:val="000000"/>
              </w:rPr>
              <w:t>);</w:t>
            </w:r>
          </w:p>
          <w:p w14:paraId="4F75DD8E" w14:textId="77777777" w:rsidR="00B450AD" w:rsidRDefault="00B450AD" w:rsidP="00B450AD">
            <w:pPr>
              <w:pStyle w:val="a1"/>
            </w:pPr>
            <w:r>
              <w:rPr>
                <w:color w:val="000000"/>
              </w:rPr>
              <w:t xml:space="preserve">            }</w:t>
            </w:r>
          </w:p>
          <w:p w14:paraId="77C16C25" w14:textId="77777777" w:rsidR="00B450AD" w:rsidRDefault="00B450AD" w:rsidP="00B450AD">
            <w:pPr>
              <w:pStyle w:val="a1"/>
            </w:pPr>
            <w:r>
              <w:rPr>
                <w:color w:val="000000"/>
              </w:rPr>
              <w:t xml:space="preserve">        } </w:t>
            </w:r>
            <w:r>
              <w:rPr>
                <w:color w:val="7F0055"/>
              </w:rPr>
              <w:t>catch</w:t>
            </w:r>
            <w:r>
              <w:rPr>
                <w:color w:val="000000"/>
              </w:rPr>
              <w:t xml:space="preserve"> (InterruptedException </w:t>
            </w:r>
            <w:r>
              <w:rPr>
                <w:color w:val="6A3E3E"/>
              </w:rPr>
              <w:t>e</w:t>
            </w:r>
            <w:r>
              <w:rPr>
                <w:color w:val="000000"/>
              </w:rPr>
              <w:t>) {</w:t>
            </w:r>
          </w:p>
          <w:p w14:paraId="525EC64B" w14:textId="77777777" w:rsidR="00B450AD" w:rsidRDefault="00B450AD" w:rsidP="00B450AD">
            <w:pPr>
              <w:pStyle w:val="a1"/>
            </w:pPr>
            <w:r>
              <w:rPr>
                <w:color w:val="000000"/>
              </w:rPr>
              <w:t xml:space="preserve">    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"%s: interrupted\n"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);</w:t>
            </w:r>
          </w:p>
          <w:p w14:paraId="18EA1905" w14:textId="77777777" w:rsidR="00B450AD" w:rsidRDefault="00B450AD" w:rsidP="00B450AD">
            <w:pPr>
              <w:pStyle w:val="a1"/>
            </w:pPr>
            <w:r>
              <w:rPr>
                <w:color w:val="000000"/>
              </w:rPr>
              <w:t xml:space="preserve">        }</w:t>
            </w:r>
          </w:p>
          <w:p w14:paraId="67CE8C43" w14:textId="77777777" w:rsidR="00B450AD" w:rsidRDefault="00B450AD" w:rsidP="00B450AD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"%s: stoped\n"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);</w:t>
            </w:r>
          </w:p>
          <w:p w14:paraId="79E7D00F" w14:textId="77777777" w:rsidR="00B450AD" w:rsidRDefault="00B450AD" w:rsidP="00B450AD">
            <w:pPr>
              <w:pStyle w:val="a1"/>
            </w:pPr>
            <w:r>
              <w:rPr>
                <w:color w:val="000000"/>
              </w:rPr>
              <w:t xml:space="preserve">        System.</w:t>
            </w:r>
            <w:r>
              <w:rPr>
                <w:color w:val="0000C0"/>
              </w:rPr>
              <w:t>out</w:t>
            </w:r>
            <w:r>
              <w:rPr>
                <w:color w:val="000000"/>
              </w:rPr>
              <w:t>.printf(</w:t>
            </w:r>
            <w:r>
              <w:rPr>
                <w:color w:val="2A00FF"/>
              </w:rPr>
              <w:t>"%s: %d\n"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 xml:space="preserve">, </w:t>
            </w:r>
            <w:r>
              <w:rPr>
                <w:color w:val="0000C0"/>
              </w:rPr>
              <w:t>sharedObj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sum</w:t>
            </w:r>
            <w:r>
              <w:rPr>
                <w:color w:val="000000"/>
              </w:rPr>
              <w:t>);</w:t>
            </w:r>
          </w:p>
          <w:p w14:paraId="4D25DAF7" w14:textId="77777777" w:rsidR="00B450AD" w:rsidRDefault="00B450AD" w:rsidP="00B450AD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404E17F6" w14:textId="77777777" w:rsidR="00B450AD" w:rsidRDefault="00B450AD" w:rsidP="00B450AD">
            <w:pPr>
              <w:pStyle w:val="a1"/>
            </w:pPr>
            <w:r>
              <w:rPr>
                <w:color w:val="000000"/>
              </w:rPr>
              <w:t>}</w:t>
            </w:r>
          </w:p>
          <w:p w14:paraId="0EFA173B" w14:textId="77777777" w:rsidR="00B450AD" w:rsidRDefault="00B450AD" w:rsidP="00B450AD">
            <w:pPr>
              <w:pStyle w:val="a1"/>
            </w:pPr>
          </w:p>
          <w:p w14:paraId="2B59E443" w14:textId="77777777" w:rsidR="00B450AD" w:rsidRDefault="00B450AD" w:rsidP="00B450AD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Example08 {</w:t>
            </w:r>
          </w:p>
          <w:p w14:paraId="3296B02A" w14:textId="77777777" w:rsidR="00B450AD" w:rsidRDefault="00B450AD" w:rsidP="00B450AD">
            <w:pPr>
              <w:pStyle w:val="a1"/>
            </w:pPr>
          </w:p>
          <w:p w14:paraId="59F0FC38" w14:textId="77777777" w:rsidR="00B450AD" w:rsidRDefault="00B450AD" w:rsidP="00B450AD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static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main(String </w:t>
            </w:r>
            <w:r>
              <w:rPr>
                <w:color w:val="6A3E3E"/>
              </w:rPr>
              <w:t>args</w:t>
            </w:r>
            <w:r>
              <w:rPr>
                <w:color w:val="000000"/>
              </w:rPr>
              <w:t>[]) {</w:t>
            </w:r>
          </w:p>
          <w:p w14:paraId="0D08DCB2" w14:textId="77777777" w:rsidR="00B450AD" w:rsidRDefault="00B450AD" w:rsidP="00B450AD">
            <w:pPr>
              <w:pStyle w:val="a1"/>
            </w:pPr>
            <w:r>
              <w:rPr>
                <w:color w:val="000000"/>
              </w:rPr>
              <w:t xml:space="preserve">        SharedObjA </w:t>
            </w:r>
            <w:r>
              <w:rPr>
                <w:color w:val="6A3E3E"/>
              </w:rPr>
              <w:t>sharedObj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SharedObjA();</w:t>
            </w:r>
          </w:p>
          <w:p w14:paraId="28073ECE" w14:textId="77777777" w:rsidR="00B450AD" w:rsidRDefault="00B450AD" w:rsidP="00B450AD">
            <w:pPr>
              <w:pStyle w:val="a1"/>
            </w:pPr>
            <w:r>
              <w:rPr>
                <w:color w:val="000000"/>
              </w:rPr>
              <w:t xml:space="preserve">        ThreadH </w:t>
            </w:r>
            <w:r>
              <w:rPr>
                <w:color w:val="6A3E3E"/>
              </w:rPr>
              <w:t>threadOne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ThreadH(</w:t>
            </w:r>
            <w:r>
              <w:rPr>
                <w:color w:val="2A00FF"/>
              </w:rPr>
              <w:t>"one"</w:t>
            </w:r>
            <w:r>
              <w:rPr>
                <w:color w:val="000000"/>
              </w:rPr>
              <w:t xml:space="preserve">, 100, </w:t>
            </w:r>
            <w:r>
              <w:rPr>
                <w:color w:val="6A3E3E"/>
              </w:rPr>
              <w:t>sharedObj</w:t>
            </w:r>
            <w:r>
              <w:rPr>
                <w:color w:val="000000"/>
              </w:rPr>
              <w:t>);</w:t>
            </w:r>
          </w:p>
          <w:p w14:paraId="390129C5" w14:textId="77777777" w:rsidR="00B450AD" w:rsidRDefault="00B450AD" w:rsidP="00B450AD">
            <w:pPr>
              <w:pStyle w:val="a1"/>
            </w:pPr>
            <w:r>
              <w:rPr>
                <w:color w:val="000000"/>
              </w:rPr>
              <w:t xml:space="preserve">        ThreadH </w:t>
            </w:r>
            <w:r>
              <w:rPr>
                <w:color w:val="6A3E3E"/>
              </w:rPr>
              <w:t>threadTwo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ThreadH(</w:t>
            </w:r>
            <w:r>
              <w:rPr>
                <w:color w:val="2A00FF"/>
              </w:rPr>
              <w:t>"two"</w:t>
            </w:r>
            <w:r>
              <w:rPr>
                <w:color w:val="000000"/>
              </w:rPr>
              <w:t xml:space="preserve">, 100, </w:t>
            </w:r>
            <w:r>
              <w:rPr>
                <w:color w:val="6A3E3E"/>
              </w:rPr>
              <w:t>sharedObj</w:t>
            </w:r>
            <w:r>
              <w:rPr>
                <w:color w:val="000000"/>
              </w:rPr>
              <w:t>);</w:t>
            </w:r>
          </w:p>
          <w:p w14:paraId="7CAC4899" w14:textId="77777777" w:rsidR="00B450AD" w:rsidRDefault="00B450AD" w:rsidP="00B450AD">
            <w:pPr>
              <w:pStyle w:val="a1"/>
            </w:pPr>
            <w:r>
              <w:rPr>
                <w:color w:val="000000"/>
              </w:rPr>
              <w:t xml:space="preserve">        ThreadH </w:t>
            </w:r>
            <w:r>
              <w:rPr>
                <w:color w:val="6A3E3E"/>
              </w:rPr>
              <w:t>threadThree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ThreadH(</w:t>
            </w:r>
            <w:r>
              <w:rPr>
                <w:color w:val="2A00FF"/>
              </w:rPr>
              <w:t>"three"</w:t>
            </w:r>
            <w:r>
              <w:rPr>
                <w:color w:val="000000"/>
              </w:rPr>
              <w:t xml:space="preserve">, 100, </w:t>
            </w:r>
            <w:r>
              <w:rPr>
                <w:color w:val="6A3E3E"/>
              </w:rPr>
              <w:t>sharedObj</w:t>
            </w:r>
            <w:r>
              <w:rPr>
                <w:color w:val="000000"/>
              </w:rPr>
              <w:t>);</w:t>
            </w:r>
          </w:p>
          <w:p w14:paraId="786A1435" w14:textId="77777777" w:rsidR="00B450AD" w:rsidRDefault="00B450AD" w:rsidP="00B450AD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threadOne</w:t>
            </w:r>
            <w:r>
              <w:rPr>
                <w:color w:val="000000"/>
              </w:rPr>
              <w:t>.start();</w:t>
            </w:r>
          </w:p>
          <w:p w14:paraId="1896348F" w14:textId="77777777" w:rsidR="00B450AD" w:rsidRDefault="00B450AD" w:rsidP="00B450AD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threadTwo</w:t>
            </w:r>
            <w:r>
              <w:rPr>
                <w:color w:val="000000"/>
              </w:rPr>
              <w:t>.start();</w:t>
            </w:r>
          </w:p>
          <w:p w14:paraId="556B1CCD" w14:textId="77777777" w:rsidR="00B450AD" w:rsidRDefault="00B450AD" w:rsidP="00B450AD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threadThree</w:t>
            </w:r>
            <w:r>
              <w:rPr>
                <w:color w:val="000000"/>
              </w:rPr>
              <w:t>.start();</w:t>
            </w:r>
          </w:p>
          <w:p w14:paraId="093CCFEC" w14:textId="77777777" w:rsidR="00B450AD" w:rsidRDefault="00B450AD" w:rsidP="00B450AD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7D015657" w14:textId="77777777" w:rsidR="00B450AD" w:rsidRDefault="00B450AD" w:rsidP="00B450AD">
            <w:pPr>
              <w:pStyle w:val="a1"/>
            </w:pPr>
            <w:r>
              <w:rPr>
                <w:color w:val="000000"/>
              </w:rPr>
              <w:t>}</w:t>
            </w:r>
          </w:p>
          <w:p w14:paraId="49B49531" w14:textId="77777777" w:rsidR="00B450AD" w:rsidRPr="00E5543B" w:rsidRDefault="00B450AD" w:rsidP="00B450AD">
            <w:pPr>
              <w:pStyle w:val="a1"/>
            </w:pPr>
          </w:p>
        </w:tc>
      </w:tr>
    </w:tbl>
    <w:p w14:paraId="6EE8F8C9" w14:textId="66248C73" w:rsidR="00B450AD" w:rsidRDefault="00B450AD" w:rsidP="00B450AD"/>
    <w:p w14:paraId="232CFAD6" w14:textId="7D11BBFC" w:rsidR="00B450AD" w:rsidRDefault="00B450AD" w:rsidP="00B450AD">
      <w:r>
        <w:rPr>
          <w:rFonts w:hint="eastAsia"/>
        </w:rPr>
        <w:t xml:space="preserve">줄47에서 생성된 </w:t>
      </w:r>
      <w:r>
        <w:t xml:space="preserve">SharedObjA </w:t>
      </w:r>
      <w:r>
        <w:rPr>
          <w:rFonts w:hint="eastAsia"/>
        </w:rPr>
        <w:t>클래스 객체를 3 개의 계산 스레드가 공유한다.</w:t>
      </w:r>
    </w:p>
    <w:p w14:paraId="2C65A3D7" w14:textId="4F3A333B" w:rsidR="00B450AD" w:rsidRDefault="00B450AD" w:rsidP="00B450AD">
      <w:r>
        <w:rPr>
          <w:rFonts w:hint="eastAsia"/>
        </w:rPr>
        <w:t>공유되는 객체의 멤버 변수를 동시에 읽고 쓰는 것은 문제가 발생할 수 있다.</w:t>
      </w:r>
    </w:p>
    <w:p w14:paraId="06CC4F34" w14:textId="163ED124" w:rsidR="00B450AD" w:rsidRDefault="00B450AD" w:rsidP="00B450AD"/>
    <w:p w14:paraId="02EA166B" w14:textId="0938B1F1" w:rsidR="00B450AD" w:rsidRDefault="00B450AD" w:rsidP="00B450AD"/>
    <w:p w14:paraId="5F0F272B" w14:textId="1C071237" w:rsidR="00D70D54" w:rsidRDefault="001D396E" w:rsidP="00B450AD">
      <w:pPr>
        <w:rPr>
          <w:rFonts w:hint="eastAsia"/>
        </w:rPr>
      </w:pPr>
      <w:r w:rsidRPr="001D396E">
        <w:rPr>
          <w:rFonts w:hint="eastAsia"/>
        </w:rPr>
        <w:lastRenderedPageBreak/>
        <w:drawing>
          <wp:inline distT="0" distB="0" distL="0" distR="0" wp14:anchorId="0D345ED6" wp14:editId="3FC6E864">
            <wp:extent cx="6645910" cy="3818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B6C29" w14:textId="703AF2C8" w:rsidR="00B450AD" w:rsidRDefault="00B450A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2080CF9B" w14:textId="22D10282" w:rsidR="00B450AD" w:rsidRDefault="00B450AD" w:rsidP="00B450AD">
      <w:pPr>
        <w:pStyle w:val="Heading2"/>
      </w:pPr>
      <w:bookmarkStart w:id="20" w:name="_Toc467535344"/>
      <w:r>
        <w:rPr>
          <w:rFonts w:hint="eastAsia"/>
        </w:rPr>
        <w:lastRenderedPageBreak/>
        <w:t>Example09.java</w:t>
      </w:r>
      <w:bookmarkEnd w:id="20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B450AD" w:rsidRPr="00EA4234" w14:paraId="624E96F8" w14:textId="77777777" w:rsidTr="004236CA">
        <w:tc>
          <w:tcPr>
            <w:tcW w:w="426" w:type="dxa"/>
          </w:tcPr>
          <w:p w14:paraId="79B4D884" w14:textId="77777777" w:rsidR="00B450AD" w:rsidRPr="00EA4234" w:rsidRDefault="00B450AD" w:rsidP="00EA4234">
            <w:pPr>
              <w:pStyle w:val="a1"/>
            </w:pPr>
            <w:r w:rsidRPr="00EA4234">
              <w:rPr>
                <w:rFonts w:hint="eastAsia"/>
              </w:rPr>
              <w:t>1</w:t>
            </w:r>
          </w:p>
          <w:p w14:paraId="29E33751" w14:textId="77777777" w:rsidR="00B450AD" w:rsidRPr="00EA4234" w:rsidRDefault="00B450AD" w:rsidP="00EA4234">
            <w:pPr>
              <w:pStyle w:val="a1"/>
            </w:pPr>
            <w:r w:rsidRPr="00EA4234">
              <w:rPr>
                <w:rFonts w:hint="eastAsia"/>
              </w:rPr>
              <w:t>2</w:t>
            </w:r>
          </w:p>
          <w:p w14:paraId="0CCDDF8B" w14:textId="77777777" w:rsidR="00B450AD" w:rsidRPr="00EA4234" w:rsidRDefault="00B450AD" w:rsidP="00EA4234">
            <w:pPr>
              <w:pStyle w:val="a1"/>
            </w:pPr>
            <w:r w:rsidRPr="00EA4234">
              <w:rPr>
                <w:rFonts w:hint="eastAsia"/>
              </w:rPr>
              <w:t>3</w:t>
            </w:r>
          </w:p>
          <w:p w14:paraId="5105850D" w14:textId="77777777" w:rsidR="00B450AD" w:rsidRPr="00EA4234" w:rsidRDefault="00B450AD" w:rsidP="00EA4234">
            <w:pPr>
              <w:pStyle w:val="a1"/>
            </w:pPr>
            <w:r w:rsidRPr="00EA4234">
              <w:rPr>
                <w:rFonts w:hint="eastAsia"/>
              </w:rPr>
              <w:t>4</w:t>
            </w:r>
          </w:p>
          <w:p w14:paraId="5BCE2E58" w14:textId="77777777" w:rsidR="00B450AD" w:rsidRPr="00EA4234" w:rsidRDefault="00B450AD" w:rsidP="00EA4234">
            <w:pPr>
              <w:pStyle w:val="a1"/>
            </w:pPr>
            <w:r w:rsidRPr="00EA4234">
              <w:rPr>
                <w:rFonts w:hint="eastAsia"/>
              </w:rPr>
              <w:t>5</w:t>
            </w:r>
          </w:p>
          <w:p w14:paraId="0FD4D205" w14:textId="77777777" w:rsidR="00B450AD" w:rsidRPr="00EA4234" w:rsidRDefault="00B450AD" w:rsidP="00EA4234">
            <w:pPr>
              <w:pStyle w:val="a1"/>
            </w:pPr>
            <w:r w:rsidRPr="00EA4234">
              <w:rPr>
                <w:rFonts w:hint="eastAsia"/>
              </w:rPr>
              <w:t>6</w:t>
            </w:r>
          </w:p>
          <w:p w14:paraId="7289BA71" w14:textId="77777777" w:rsidR="00B450AD" w:rsidRPr="00EA4234" w:rsidRDefault="00B450AD" w:rsidP="00EA4234">
            <w:pPr>
              <w:pStyle w:val="a1"/>
            </w:pPr>
            <w:r w:rsidRPr="00EA4234">
              <w:rPr>
                <w:rFonts w:hint="eastAsia"/>
              </w:rPr>
              <w:t>7</w:t>
            </w:r>
          </w:p>
          <w:p w14:paraId="28C27CD6" w14:textId="77777777" w:rsidR="00B450AD" w:rsidRPr="00EA4234" w:rsidRDefault="00B450AD" w:rsidP="00EA4234">
            <w:pPr>
              <w:pStyle w:val="a1"/>
            </w:pPr>
            <w:r w:rsidRPr="00EA4234">
              <w:rPr>
                <w:rFonts w:hint="eastAsia"/>
              </w:rPr>
              <w:t>8</w:t>
            </w:r>
          </w:p>
          <w:p w14:paraId="483BD3EA" w14:textId="77777777" w:rsidR="00B450AD" w:rsidRPr="00EA4234" w:rsidRDefault="00B450AD" w:rsidP="00EA4234">
            <w:pPr>
              <w:pStyle w:val="a1"/>
            </w:pPr>
            <w:r w:rsidRPr="00EA4234">
              <w:rPr>
                <w:rFonts w:hint="eastAsia"/>
              </w:rPr>
              <w:t>9</w:t>
            </w:r>
          </w:p>
          <w:p w14:paraId="3A3D9E5C" w14:textId="77777777" w:rsidR="00B450AD" w:rsidRPr="00EA4234" w:rsidRDefault="00B450AD" w:rsidP="00EA4234">
            <w:pPr>
              <w:pStyle w:val="a1"/>
            </w:pPr>
            <w:r w:rsidRPr="00EA4234">
              <w:rPr>
                <w:rFonts w:hint="eastAsia"/>
              </w:rPr>
              <w:t>10</w:t>
            </w:r>
          </w:p>
          <w:p w14:paraId="68F10DE7" w14:textId="77777777" w:rsidR="00B450AD" w:rsidRPr="00EA4234" w:rsidRDefault="00B450AD" w:rsidP="00EA4234">
            <w:pPr>
              <w:pStyle w:val="a1"/>
            </w:pPr>
            <w:r w:rsidRPr="00EA4234">
              <w:rPr>
                <w:rFonts w:hint="eastAsia"/>
              </w:rPr>
              <w:t>11</w:t>
            </w:r>
          </w:p>
          <w:p w14:paraId="02AF58FF" w14:textId="77777777" w:rsidR="00B450AD" w:rsidRPr="00EA4234" w:rsidRDefault="00B450AD" w:rsidP="00EA4234">
            <w:pPr>
              <w:pStyle w:val="a1"/>
            </w:pPr>
            <w:r w:rsidRPr="00EA4234">
              <w:rPr>
                <w:rFonts w:hint="eastAsia"/>
              </w:rPr>
              <w:t>12</w:t>
            </w:r>
          </w:p>
          <w:p w14:paraId="1BF5EEB4" w14:textId="77777777" w:rsidR="00B450AD" w:rsidRPr="00EA4234" w:rsidRDefault="00B450AD" w:rsidP="00EA4234">
            <w:pPr>
              <w:pStyle w:val="a1"/>
            </w:pPr>
            <w:r w:rsidRPr="00EA4234">
              <w:rPr>
                <w:rFonts w:hint="eastAsia"/>
              </w:rPr>
              <w:t>13</w:t>
            </w:r>
          </w:p>
          <w:p w14:paraId="44D32E7C" w14:textId="77777777" w:rsidR="00B450AD" w:rsidRPr="00EA4234" w:rsidRDefault="00B450AD" w:rsidP="00EA4234">
            <w:pPr>
              <w:pStyle w:val="a1"/>
            </w:pPr>
            <w:r w:rsidRPr="00EA4234">
              <w:rPr>
                <w:rFonts w:hint="eastAsia"/>
              </w:rPr>
              <w:t>14</w:t>
            </w:r>
          </w:p>
          <w:p w14:paraId="74AB1346" w14:textId="77777777" w:rsidR="00B450AD" w:rsidRPr="00EA4234" w:rsidRDefault="00B450AD" w:rsidP="00EA4234">
            <w:pPr>
              <w:pStyle w:val="a1"/>
            </w:pPr>
            <w:r w:rsidRPr="00EA4234">
              <w:rPr>
                <w:rFonts w:hint="eastAsia"/>
              </w:rPr>
              <w:t>15</w:t>
            </w:r>
          </w:p>
          <w:p w14:paraId="620F6887" w14:textId="77777777" w:rsidR="00B450AD" w:rsidRPr="00EA4234" w:rsidRDefault="00B450AD" w:rsidP="00EA4234">
            <w:pPr>
              <w:pStyle w:val="a1"/>
            </w:pPr>
            <w:r w:rsidRPr="00EA4234">
              <w:rPr>
                <w:rFonts w:hint="eastAsia"/>
              </w:rPr>
              <w:t>16</w:t>
            </w:r>
          </w:p>
          <w:p w14:paraId="0429E5E1" w14:textId="77777777" w:rsidR="00B450AD" w:rsidRPr="00EA4234" w:rsidRDefault="00B450AD" w:rsidP="00EA4234">
            <w:pPr>
              <w:pStyle w:val="a1"/>
            </w:pPr>
            <w:r w:rsidRPr="00EA4234">
              <w:rPr>
                <w:rFonts w:hint="eastAsia"/>
              </w:rPr>
              <w:t>17</w:t>
            </w:r>
          </w:p>
          <w:p w14:paraId="56648C41" w14:textId="77777777" w:rsidR="00B450AD" w:rsidRPr="00EA4234" w:rsidRDefault="00B450AD" w:rsidP="00EA4234">
            <w:pPr>
              <w:pStyle w:val="a1"/>
            </w:pPr>
            <w:r w:rsidRPr="00EA4234">
              <w:rPr>
                <w:rFonts w:hint="eastAsia"/>
              </w:rPr>
              <w:t>18</w:t>
            </w:r>
          </w:p>
          <w:p w14:paraId="6A657732" w14:textId="77777777" w:rsidR="00B450AD" w:rsidRPr="00EA4234" w:rsidRDefault="00B450AD" w:rsidP="00EA4234">
            <w:pPr>
              <w:pStyle w:val="a1"/>
            </w:pPr>
            <w:r w:rsidRPr="00EA4234">
              <w:rPr>
                <w:rFonts w:hint="eastAsia"/>
              </w:rPr>
              <w:t>19</w:t>
            </w:r>
          </w:p>
          <w:p w14:paraId="519AB458" w14:textId="77777777" w:rsidR="00B450AD" w:rsidRPr="00EA4234" w:rsidRDefault="00B450AD" w:rsidP="00EA4234">
            <w:pPr>
              <w:pStyle w:val="a1"/>
            </w:pPr>
            <w:r w:rsidRPr="00EA4234">
              <w:rPr>
                <w:rFonts w:hint="eastAsia"/>
              </w:rPr>
              <w:t>20</w:t>
            </w:r>
          </w:p>
          <w:p w14:paraId="3705857C" w14:textId="77777777" w:rsidR="00B450AD" w:rsidRPr="00EA4234" w:rsidRDefault="00B450AD" w:rsidP="00EA4234">
            <w:pPr>
              <w:pStyle w:val="a1"/>
            </w:pPr>
            <w:r w:rsidRPr="00EA4234">
              <w:rPr>
                <w:rFonts w:hint="eastAsia"/>
              </w:rPr>
              <w:t>21</w:t>
            </w:r>
          </w:p>
          <w:p w14:paraId="69DEC700" w14:textId="77777777" w:rsidR="00B450AD" w:rsidRPr="00EA4234" w:rsidRDefault="00B450AD" w:rsidP="00EA4234">
            <w:pPr>
              <w:pStyle w:val="a1"/>
            </w:pPr>
            <w:r w:rsidRPr="00EA4234">
              <w:rPr>
                <w:rFonts w:hint="eastAsia"/>
              </w:rPr>
              <w:t>22</w:t>
            </w:r>
          </w:p>
          <w:p w14:paraId="22854CDA" w14:textId="77777777" w:rsidR="00B450AD" w:rsidRPr="00EA4234" w:rsidRDefault="00B450AD" w:rsidP="00EA4234">
            <w:pPr>
              <w:pStyle w:val="a1"/>
            </w:pPr>
            <w:r w:rsidRPr="00EA4234">
              <w:rPr>
                <w:rFonts w:hint="eastAsia"/>
              </w:rPr>
              <w:t>23</w:t>
            </w:r>
          </w:p>
          <w:p w14:paraId="6EE218B7" w14:textId="77777777" w:rsidR="00B450AD" w:rsidRPr="00EA4234" w:rsidRDefault="00B450AD" w:rsidP="00EA4234">
            <w:pPr>
              <w:pStyle w:val="a1"/>
            </w:pPr>
            <w:r w:rsidRPr="00EA4234">
              <w:rPr>
                <w:rFonts w:hint="eastAsia"/>
              </w:rPr>
              <w:t>24</w:t>
            </w:r>
          </w:p>
          <w:p w14:paraId="72DB164B" w14:textId="77777777" w:rsidR="00B450AD" w:rsidRPr="00EA4234" w:rsidRDefault="00B450AD" w:rsidP="00EA4234">
            <w:pPr>
              <w:pStyle w:val="a1"/>
            </w:pPr>
            <w:r w:rsidRPr="00EA4234">
              <w:rPr>
                <w:rFonts w:hint="eastAsia"/>
              </w:rPr>
              <w:t>25</w:t>
            </w:r>
          </w:p>
          <w:p w14:paraId="59F33826" w14:textId="77777777" w:rsidR="00B450AD" w:rsidRPr="00EA4234" w:rsidRDefault="00B450AD" w:rsidP="00EA4234">
            <w:pPr>
              <w:pStyle w:val="a1"/>
            </w:pPr>
            <w:r w:rsidRPr="00EA4234">
              <w:rPr>
                <w:rFonts w:hint="eastAsia"/>
              </w:rPr>
              <w:t>26</w:t>
            </w:r>
          </w:p>
          <w:p w14:paraId="62BE0236" w14:textId="77777777" w:rsidR="00B450AD" w:rsidRPr="00EA4234" w:rsidRDefault="00B450AD" w:rsidP="00EA4234">
            <w:pPr>
              <w:pStyle w:val="a1"/>
            </w:pPr>
            <w:r w:rsidRPr="00EA4234">
              <w:rPr>
                <w:rFonts w:hint="eastAsia"/>
              </w:rPr>
              <w:t>27</w:t>
            </w:r>
          </w:p>
          <w:p w14:paraId="2E67CDDA" w14:textId="77777777" w:rsidR="00B450AD" w:rsidRPr="00EA4234" w:rsidRDefault="00B450AD" w:rsidP="00EA4234">
            <w:pPr>
              <w:pStyle w:val="a1"/>
            </w:pPr>
            <w:r w:rsidRPr="00EA4234">
              <w:rPr>
                <w:rFonts w:hint="eastAsia"/>
              </w:rPr>
              <w:t>28</w:t>
            </w:r>
          </w:p>
          <w:p w14:paraId="5F50DDD0" w14:textId="77777777" w:rsidR="00B450AD" w:rsidRPr="00EA4234" w:rsidRDefault="00B450AD" w:rsidP="00EA4234">
            <w:pPr>
              <w:pStyle w:val="a1"/>
            </w:pPr>
            <w:r w:rsidRPr="00EA4234">
              <w:rPr>
                <w:rFonts w:hint="eastAsia"/>
              </w:rPr>
              <w:t>29</w:t>
            </w:r>
          </w:p>
          <w:p w14:paraId="3C5A688D" w14:textId="77777777" w:rsidR="00B450AD" w:rsidRPr="00EA4234" w:rsidRDefault="00B450AD" w:rsidP="00EA4234">
            <w:pPr>
              <w:pStyle w:val="a1"/>
            </w:pPr>
            <w:r w:rsidRPr="00EA4234">
              <w:rPr>
                <w:rFonts w:hint="eastAsia"/>
              </w:rPr>
              <w:t>30</w:t>
            </w:r>
          </w:p>
          <w:p w14:paraId="7369C9F4" w14:textId="77777777" w:rsidR="00B450AD" w:rsidRPr="00EA4234" w:rsidRDefault="00B450AD" w:rsidP="00EA4234">
            <w:pPr>
              <w:pStyle w:val="a1"/>
            </w:pPr>
            <w:r w:rsidRPr="00EA4234">
              <w:rPr>
                <w:rFonts w:hint="eastAsia"/>
              </w:rPr>
              <w:t>31</w:t>
            </w:r>
          </w:p>
          <w:p w14:paraId="3C758296" w14:textId="77777777" w:rsidR="00B450AD" w:rsidRPr="00EA4234" w:rsidRDefault="00B450AD" w:rsidP="00EA4234">
            <w:pPr>
              <w:pStyle w:val="a1"/>
            </w:pPr>
            <w:r w:rsidRPr="00EA4234">
              <w:rPr>
                <w:rFonts w:hint="eastAsia"/>
              </w:rPr>
              <w:t>32</w:t>
            </w:r>
          </w:p>
          <w:p w14:paraId="031F9288" w14:textId="77777777" w:rsidR="00B450AD" w:rsidRPr="00EA4234" w:rsidRDefault="00B450AD" w:rsidP="00EA4234">
            <w:pPr>
              <w:pStyle w:val="a1"/>
            </w:pPr>
            <w:r w:rsidRPr="00EA4234">
              <w:rPr>
                <w:rFonts w:hint="eastAsia"/>
              </w:rPr>
              <w:t>33</w:t>
            </w:r>
          </w:p>
          <w:p w14:paraId="6D451D4E" w14:textId="77777777" w:rsidR="00B450AD" w:rsidRPr="00EA4234" w:rsidRDefault="00B450AD" w:rsidP="00EA4234">
            <w:pPr>
              <w:pStyle w:val="a1"/>
            </w:pPr>
            <w:r w:rsidRPr="00EA4234">
              <w:rPr>
                <w:rFonts w:hint="eastAsia"/>
              </w:rPr>
              <w:t>34</w:t>
            </w:r>
          </w:p>
          <w:p w14:paraId="0F82387F" w14:textId="77777777" w:rsidR="00B450AD" w:rsidRPr="00EA4234" w:rsidRDefault="00B450AD" w:rsidP="00EA4234">
            <w:pPr>
              <w:pStyle w:val="a1"/>
            </w:pPr>
            <w:r w:rsidRPr="00EA4234">
              <w:rPr>
                <w:rFonts w:hint="eastAsia"/>
              </w:rPr>
              <w:t>35</w:t>
            </w:r>
          </w:p>
          <w:p w14:paraId="11BE0D9F" w14:textId="77777777" w:rsidR="00B450AD" w:rsidRPr="00EA4234" w:rsidRDefault="00B450AD" w:rsidP="00EA4234">
            <w:pPr>
              <w:pStyle w:val="a1"/>
            </w:pPr>
            <w:r w:rsidRPr="00EA4234">
              <w:rPr>
                <w:rFonts w:hint="eastAsia"/>
              </w:rPr>
              <w:t>36</w:t>
            </w:r>
          </w:p>
          <w:p w14:paraId="431D4A0E" w14:textId="77777777" w:rsidR="00B450AD" w:rsidRPr="00EA4234" w:rsidRDefault="00B450AD" w:rsidP="00EA4234">
            <w:pPr>
              <w:pStyle w:val="a1"/>
            </w:pPr>
            <w:r w:rsidRPr="00EA4234">
              <w:rPr>
                <w:rFonts w:hint="eastAsia"/>
              </w:rPr>
              <w:t>37</w:t>
            </w:r>
          </w:p>
          <w:p w14:paraId="55AEC4E4" w14:textId="77777777" w:rsidR="00B450AD" w:rsidRPr="00EA4234" w:rsidRDefault="00B450AD" w:rsidP="00EA4234">
            <w:pPr>
              <w:pStyle w:val="a1"/>
            </w:pPr>
            <w:r w:rsidRPr="00EA4234">
              <w:rPr>
                <w:rFonts w:hint="eastAsia"/>
              </w:rPr>
              <w:t>38</w:t>
            </w:r>
          </w:p>
          <w:p w14:paraId="2CC43572" w14:textId="77777777" w:rsidR="00B450AD" w:rsidRPr="00EA4234" w:rsidRDefault="00B450AD" w:rsidP="00EA4234">
            <w:pPr>
              <w:pStyle w:val="a1"/>
            </w:pPr>
            <w:r w:rsidRPr="00EA4234">
              <w:rPr>
                <w:rFonts w:hint="eastAsia"/>
              </w:rPr>
              <w:t>39</w:t>
            </w:r>
          </w:p>
          <w:p w14:paraId="7E432F5A" w14:textId="77777777" w:rsidR="00B450AD" w:rsidRPr="00EA4234" w:rsidRDefault="00B450AD" w:rsidP="00EA4234">
            <w:pPr>
              <w:pStyle w:val="a1"/>
            </w:pPr>
            <w:r w:rsidRPr="00EA4234">
              <w:rPr>
                <w:rFonts w:hint="eastAsia"/>
              </w:rPr>
              <w:t>40</w:t>
            </w:r>
          </w:p>
          <w:p w14:paraId="727C80D6" w14:textId="77777777" w:rsidR="00B450AD" w:rsidRPr="00EA4234" w:rsidRDefault="00B450AD" w:rsidP="00EA4234">
            <w:pPr>
              <w:pStyle w:val="a1"/>
            </w:pPr>
            <w:r w:rsidRPr="00EA4234">
              <w:rPr>
                <w:rFonts w:hint="eastAsia"/>
              </w:rPr>
              <w:t>41</w:t>
            </w:r>
          </w:p>
          <w:p w14:paraId="2D67765F" w14:textId="77777777" w:rsidR="00B450AD" w:rsidRPr="00EA4234" w:rsidRDefault="00B450AD" w:rsidP="00EA4234">
            <w:pPr>
              <w:pStyle w:val="a1"/>
            </w:pPr>
            <w:r w:rsidRPr="00EA4234">
              <w:rPr>
                <w:rFonts w:hint="eastAsia"/>
              </w:rPr>
              <w:t>42</w:t>
            </w:r>
          </w:p>
          <w:p w14:paraId="7534F240" w14:textId="77777777" w:rsidR="00B450AD" w:rsidRPr="00EA4234" w:rsidRDefault="00B450AD" w:rsidP="00EA4234">
            <w:pPr>
              <w:pStyle w:val="a1"/>
            </w:pPr>
            <w:r w:rsidRPr="00EA4234">
              <w:rPr>
                <w:rFonts w:hint="eastAsia"/>
              </w:rPr>
              <w:t>43</w:t>
            </w:r>
          </w:p>
          <w:p w14:paraId="0B3E75FE" w14:textId="77777777" w:rsidR="00B450AD" w:rsidRPr="00EA4234" w:rsidRDefault="00B450AD" w:rsidP="00EA4234">
            <w:pPr>
              <w:pStyle w:val="a1"/>
            </w:pPr>
            <w:r w:rsidRPr="00EA4234">
              <w:rPr>
                <w:rFonts w:hint="eastAsia"/>
              </w:rPr>
              <w:t>44</w:t>
            </w:r>
          </w:p>
          <w:p w14:paraId="764144BF" w14:textId="77777777" w:rsidR="00B450AD" w:rsidRPr="00EA4234" w:rsidRDefault="00B450AD" w:rsidP="00EA4234">
            <w:pPr>
              <w:pStyle w:val="a1"/>
            </w:pPr>
            <w:r w:rsidRPr="00EA4234">
              <w:rPr>
                <w:rFonts w:hint="eastAsia"/>
              </w:rPr>
              <w:t>45</w:t>
            </w:r>
          </w:p>
          <w:p w14:paraId="40F74B6C" w14:textId="77777777" w:rsidR="00B450AD" w:rsidRPr="00EA4234" w:rsidRDefault="00B450AD" w:rsidP="00EA4234">
            <w:pPr>
              <w:pStyle w:val="a1"/>
            </w:pPr>
            <w:r w:rsidRPr="00EA4234">
              <w:rPr>
                <w:rFonts w:hint="eastAsia"/>
              </w:rPr>
              <w:t>46</w:t>
            </w:r>
          </w:p>
          <w:p w14:paraId="6A1547C5" w14:textId="77777777" w:rsidR="00B450AD" w:rsidRPr="00EA4234" w:rsidRDefault="00B450AD" w:rsidP="00EA4234">
            <w:pPr>
              <w:pStyle w:val="a1"/>
            </w:pPr>
            <w:r w:rsidRPr="00EA4234">
              <w:rPr>
                <w:rFonts w:hint="eastAsia"/>
              </w:rPr>
              <w:t>47</w:t>
            </w:r>
          </w:p>
          <w:p w14:paraId="4D6F5317" w14:textId="77777777" w:rsidR="00B450AD" w:rsidRPr="00EA4234" w:rsidRDefault="00B450AD" w:rsidP="00EA4234">
            <w:pPr>
              <w:pStyle w:val="a1"/>
            </w:pPr>
            <w:r w:rsidRPr="00EA4234">
              <w:rPr>
                <w:rFonts w:hint="eastAsia"/>
              </w:rPr>
              <w:t>48</w:t>
            </w:r>
          </w:p>
          <w:p w14:paraId="42D3833B" w14:textId="77777777" w:rsidR="00B450AD" w:rsidRPr="00EA4234" w:rsidRDefault="00B450AD" w:rsidP="00EA4234">
            <w:pPr>
              <w:pStyle w:val="a1"/>
            </w:pPr>
            <w:r w:rsidRPr="00EA4234">
              <w:rPr>
                <w:rFonts w:hint="eastAsia"/>
              </w:rPr>
              <w:t>49</w:t>
            </w:r>
          </w:p>
          <w:p w14:paraId="2B5CDAEF" w14:textId="77777777" w:rsidR="00B450AD" w:rsidRPr="00EA4234" w:rsidRDefault="00B450AD" w:rsidP="00EA4234">
            <w:pPr>
              <w:pStyle w:val="a1"/>
            </w:pPr>
            <w:r w:rsidRPr="00EA4234">
              <w:rPr>
                <w:rFonts w:hint="eastAsia"/>
              </w:rPr>
              <w:t>50</w:t>
            </w:r>
          </w:p>
          <w:p w14:paraId="2D6F6110" w14:textId="77777777" w:rsidR="00B450AD" w:rsidRPr="00EA4234" w:rsidRDefault="00B450AD" w:rsidP="00EA4234">
            <w:pPr>
              <w:pStyle w:val="a1"/>
            </w:pPr>
            <w:r w:rsidRPr="00EA4234">
              <w:t>51</w:t>
            </w:r>
          </w:p>
          <w:p w14:paraId="35A48AA6" w14:textId="77777777" w:rsidR="00B450AD" w:rsidRPr="00EA4234" w:rsidRDefault="00B450AD" w:rsidP="00EA4234">
            <w:pPr>
              <w:pStyle w:val="a1"/>
            </w:pPr>
            <w:r w:rsidRPr="00EA4234">
              <w:t>52</w:t>
            </w:r>
          </w:p>
          <w:p w14:paraId="07E55BA0" w14:textId="77777777" w:rsidR="00B450AD" w:rsidRPr="00EA4234" w:rsidRDefault="00B450AD" w:rsidP="00EA4234">
            <w:pPr>
              <w:pStyle w:val="a1"/>
            </w:pPr>
            <w:r w:rsidRPr="00EA4234">
              <w:t>53</w:t>
            </w:r>
          </w:p>
          <w:p w14:paraId="6B0B9DBC" w14:textId="77777777" w:rsidR="00B450AD" w:rsidRPr="00EA4234" w:rsidRDefault="00B450AD" w:rsidP="00EA4234">
            <w:pPr>
              <w:pStyle w:val="a1"/>
            </w:pPr>
            <w:r w:rsidRPr="00EA4234">
              <w:t>54</w:t>
            </w:r>
          </w:p>
          <w:p w14:paraId="475E3B29" w14:textId="050EA863" w:rsidR="00B450AD" w:rsidRPr="00EA4234" w:rsidRDefault="00B450AD" w:rsidP="00EA4234">
            <w:pPr>
              <w:pStyle w:val="a1"/>
            </w:pPr>
            <w:r w:rsidRPr="00EA4234">
              <w:t>55</w:t>
            </w:r>
          </w:p>
        </w:tc>
        <w:tc>
          <w:tcPr>
            <w:tcW w:w="10631" w:type="dxa"/>
          </w:tcPr>
          <w:p w14:paraId="1A9AC714" w14:textId="77777777" w:rsidR="00EA4234" w:rsidRPr="00EA4234" w:rsidRDefault="00EA4234" w:rsidP="00EA4234">
            <w:pPr>
              <w:pStyle w:val="a1"/>
            </w:pPr>
            <w:r w:rsidRPr="00EA4234">
              <w:rPr>
                <w:color w:val="7F0055"/>
              </w:rPr>
              <w:t>package</w:t>
            </w:r>
            <w:r w:rsidRPr="00EA4234">
              <w:rPr>
                <w:color w:val="000000"/>
              </w:rPr>
              <w:t xml:space="preserve"> net.skhu.thread1;</w:t>
            </w:r>
          </w:p>
          <w:p w14:paraId="3ED40B27" w14:textId="77777777" w:rsidR="00EA4234" w:rsidRPr="00EA4234" w:rsidRDefault="00EA4234" w:rsidP="00EA4234">
            <w:pPr>
              <w:pStyle w:val="a1"/>
            </w:pPr>
          </w:p>
          <w:p w14:paraId="67BCBC8B" w14:textId="77777777" w:rsidR="00EA4234" w:rsidRPr="00EA4234" w:rsidRDefault="00EA4234" w:rsidP="00EA4234">
            <w:pPr>
              <w:pStyle w:val="a1"/>
            </w:pPr>
            <w:r w:rsidRPr="00EA4234">
              <w:rPr>
                <w:color w:val="7F0055"/>
              </w:rPr>
              <w:t>import</w:t>
            </w:r>
            <w:r w:rsidRPr="00EA4234">
              <w:rPr>
                <w:color w:val="000000"/>
              </w:rPr>
              <w:t xml:space="preserve"> java.util.Random;</w:t>
            </w:r>
          </w:p>
          <w:p w14:paraId="4E9A177B" w14:textId="77777777" w:rsidR="00EA4234" w:rsidRPr="00EA4234" w:rsidRDefault="00EA4234" w:rsidP="00EA4234">
            <w:pPr>
              <w:pStyle w:val="a1"/>
            </w:pPr>
          </w:p>
          <w:p w14:paraId="0883B49C" w14:textId="77777777" w:rsidR="00EA4234" w:rsidRPr="00EA4234" w:rsidRDefault="00EA4234" w:rsidP="00EA4234">
            <w:pPr>
              <w:pStyle w:val="a1"/>
            </w:pPr>
            <w:r w:rsidRPr="00EA4234">
              <w:rPr>
                <w:color w:val="7F0055"/>
              </w:rPr>
              <w:t>class</w:t>
            </w:r>
            <w:r w:rsidRPr="00EA4234">
              <w:rPr>
                <w:color w:val="000000"/>
              </w:rPr>
              <w:t xml:space="preserve"> SharedObjB {</w:t>
            </w:r>
          </w:p>
          <w:p w14:paraId="3FB47FDE" w14:textId="77777777" w:rsidR="00EA4234" w:rsidRPr="00EA4234" w:rsidRDefault="00EA4234" w:rsidP="00EA4234">
            <w:pPr>
              <w:pStyle w:val="a1"/>
            </w:pPr>
            <w:r w:rsidRPr="00EA4234">
              <w:rPr>
                <w:color w:val="000000"/>
              </w:rPr>
              <w:t xml:space="preserve">    </w:t>
            </w:r>
            <w:r w:rsidRPr="00EA4234">
              <w:rPr>
                <w:color w:val="7F0055"/>
              </w:rPr>
              <w:t>int</w:t>
            </w:r>
            <w:r w:rsidRPr="00EA4234">
              <w:rPr>
                <w:color w:val="000000"/>
              </w:rPr>
              <w:t xml:space="preserve"> </w:t>
            </w:r>
            <w:r w:rsidRPr="00EA4234">
              <w:rPr>
                <w:color w:val="0000C0"/>
              </w:rPr>
              <w:t>sum</w:t>
            </w:r>
            <w:r w:rsidRPr="00EA4234">
              <w:rPr>
                <w:color w:val="000000"/>
              </w:rPr>
              <w:t xml:space="preserve"> = 0;</w:t>
            </w:r>
          </w:p>
          <w:p w14:paraId="0A9A2E29" w14:textId="77777777" w:rsidR="00EA4234" w:rsidRPr="00EA4234" w:rsidRDefault="00EA4234" w:rsidP="00EA4234">
            <w:pPr>
              <w:pStyle w:val="a1"/>
            </w:pPr>
          </w:p>
          <w:p w14:paraId="57E98B72" w14:textId="77777777" w:rsidR="00EA4234" w:rsidRPr="00EA4234" w:rsidRDefault="00EA4234" w:rsidP="00EA4234">
            <w:pPr>
              <w:pStyle w:val="a1"/>
            </w:pPr>
            <w:r w:rsidRPr="00EA4234">
              <w:rPr>
                <w:color w:val="000000"/>
              </w:rPr>
              <w:t xml:space="preserve">    </w:t>
            </w:r>
            <w:r w:rsidRPr="00EA4234">
              <w:rPr>
                <w:color w:val="7F0055"/>
                <w:highlight w:val="yellow"/>
              </w:rPr>
              <w:t>synchronized</w:t>
            </w:r>
            <w:r w:rsidRPr="00EA4234">
              <w:rPr>
                <w:color w:val="000000"/>
              </w:rPr>
              <w:t xml:space="preserve"> </w:t>
            </w:r>
            <w:r w:rsidRPr="00EA4234">
              <w:rPr>
                <w:color w:val="7F0055"/>
              </w:rPr>
              <w:t>void</w:t>
            </w:r>
            <w:r w:rsidRPr="00EA4234">
              <w:rPr>
                <w:color w:val="000000"/>
              </w:rPr>
              <w:t xml:space="preserve"> add(</w:t>
            </w:r>
            <w:r w:rsidRPr="00EA4234">
              <w:rPr>
                <w:color w:val="7F0055"/>
              </w:rPr>
              <w:t>int</w:t>
            </w:r>
            <w:r w:rsidRPr="00EA4234">
              <w:rPr>
                <w:color w:val="000000"/>
              </w:rPr>
              <w:t xml:space="preserve"> </w:t>
            </w:r>
            <w:r w:rsidRPr="00EA4234">
              <w:rPr>
                <w:color w:val="6A3E3E"/>
              </w:rPr>
              <w:t>i</w:t>
            </w:r>
            <w:r w:rsidRPr="00EA4234">
              <w:rPr>
                <w:color w:val="000000"/>
              </w:rPr>
              <w:t>) {</w:t>
            </w:r>
          </w:p>
          <w:p w14:paraId="3597893A" w14:textId="77777777" w:rsidR="00EA4234" w:rsidRPr="00EA4234" w:rsidRDefault="00EA4234" w:rsidP="00EA4234">
            <w:pPr>
              <w:pStyle w:val="a1"/>
            </w:pPr>
            <w:r w:rsidRPr="00EA4234">
              <w:rPr>
                <w:color w:val="000000"/>
              </w:rPr>
              <w:t xml:space="preserve">        </w:t>
            </w:r>
            <w:r w:rsidRPr="00EA4234">
              <w:rPr>
                <w:color w:val="0000C0"/>
              </w:rPr>
              <w:t>sum</w:t>
            </w:r>
            <w:r w:rsidRPr="00EA4234">
              <w:rPr>
                <w:color w:val="000000"/>
              </w:rPr>
              <w:t xml:space="preserve"> = </w:t>
            </w:r>
            <w:r w:rsidRPr="00EA4234">
              <w:rPr>
                <w:color w:val="0000C0"/>
              </w:rPr>
              <w:t>sum</w:t>
            </w:r>
            <w:r w:rsidRPr="00EA4234">
              <w:rPr>
                <w:color w:val="000000"/>
              </w:rPr>
              <w:t xml:space="preserve"> + </w:t>
            </w:r>
            <w:r w:rsidRPr="00EA4234">
              <w:rPr>
                <w:color w:val="6A3E3E"/>
              </w:rPr>
              <w:t>i</w:t>
            </w:r>
            <w:r w:rsidRPr="00EA4234">
              <w:rPr>
                <w:color w:val="000000"/>
              </w:rPr>
              <w:t>;</w:t>
            </w:r>
          </w:p>
          <w:p w14:paraId="117856BB" w14:textId="77777777" w:rsidR="00EA4234" w:rsidRPr="00EA4234" w:rsidRDefault="00EA4234" w:rsidP="00EA4234">
            <w:pPr>
              <w:pStyle w:val="a1"/>
            </w:pPr>
            <w:r w:rsidRPr="00EA4234">
              <w:rPr>
                <w:color w:val="000000"/>
              </w:rPr>
              <w:t xml:space="preserve">    }</w:t>
            </w:r>
          </w:p>
          <w:p w14:paraId="50A4038C" w14:textId="77777777" w:rsidR="00EA4234" w:rsidRPr="00EA4234" w:rsidRDefault="00EA4234" w:rsidP="00EA4234">
            <w:pPr>
              <w:pStyle w:val="a1"/>
            </w:pPr>
            <w:r w:rsidRPr="00EA4234">
              <w:rPr>
                <w:color w:val="000000"/>
              </w:rPr>
              <w:t>}</w:t>
            </w:r>
          </w:p>
          <w:p w14:paraId="3F28F3DE" w14:textId="77777777" w:rsidR="00EA4234" w:rsidRPr="00EA4234" w:rsidRDefault="00EA4234" w:rsidP="00EA4234">
            <w:pPr>
              <w:pStyle w:val="a1"/>
            </w:pPr>
          </w:p>
          <w:p w14:paraId="2120559B" w14:textId="77777777" w:rsidR="00EA4234" w:rsidRPr="00EA4234" w:rsidRDefault="00EA4234" w:rsidP="00EA4234">
            <w:pPr>
              <w:pStyle w:val="a1"/>
            </w:pPr>
            <w:r w:rsidRPr="00EA4234">
              <w:rPr>
                <w:color w:val="7F0055"/>
              </w:rPr>
              <w:t>class</w:t>
            </w:r>
            <w:r w:rsidRPr="00EA4234">
              <w:rPr>
                <w:color w:val="000000"/>
              </w:rPr>
              <w:t xml:space="preserve"> ThreadJ </w:t>
            </w:r>
            <w:r w:rsidRPr="00EA4234">
              <w:rPr>
                <w:color w:val="7F0055"/>
              </w:rPr>
              <w:t>extends</w:t>
            </w:r>
            <w:r w:rsidRPr="00EA4234">
              <w:rPr>
                <w:color w:val="000000"/>
              </w:rPr>
              <w:t xml:space="preserve"> Thread {</w:t>
            </w:r>
          </w:p>
          <w:p w14:paraId="7080D97F" w14:textId="77777777" w:rsidR="00EA4234" w:rsidRPr="00EA4234" w:rsidRDefault="00EA4234" w:rsidP="00EA4234">
            <w:pPr>
              <w:pStyle w:val="a1"/>
            </w:pPr>
          </w:p>
          <w:p w14:paraId="1A24D433" w14:textId="77777777" w:rsidR="00EA4234" w:rsidRPr="00EA4234" w:rsidRDefault="00EA4234" w:rsidP="00EA4234">
            <w:pPr>
              <w:pStyle w:val="a1"/>
            </w:pPr>
            <w:r w:rsidRPr="00EA4234">
              <w:rPr>
                <w:color w:val="000000"/>
              </w:rPr>
              <w:t xml:space="preserve">    String </w:t>
            </w:r>
            <w:r w:rsidRPr="00EA4234">
              <w:rPr>
                <w:color w:val="0000C0"/>
              </w:rPr>
              <w:t>name</w:t>
            </w:r>
            <w:r w:rsidRPr="00EA4234">
              <w:rPr>
                <w:color w:val="000000"/>
              </w:rPr>
              <w:t>;</w:t>
            </w:r>
          </w:p>
          <w:p w14:paraId="11ED7422" w14:textId="77777777" w:rsidR="00EA4234" w:rsidRPr="00EA4234" w:rsidRDefault="00EA4234" w:rsidP="00EA4234">
            <w:pPr>
              <w:pStyle w:val="a1"/>
            </w:pPr>
            <w:r w:rsidRPr="00EA4234">
              <w:rPr>
                <w:color w:val="000000"/>
              </w:rPr>
              <w:t xml:space="preserve">    </w:t>
            </w:r>
            <w:r w:rsidRPr="00EA4234">
              <w:rPr>
                <w:color w:val="7F0055"/>
              </w:rPr>
              <w:t>int</w:t>
            </w:r>
            <w:r w:rsidRPr="00EA4234">
              <w:rPr>
                <w:color w:val="000000"/>
              </w:rPr>
              <w:t xml:space="preserve"> </w:t>
            </w:r>
            <w:r w:rsidRPr="00EA4234">
              <w:rPr>
                <w:color w:val="0000C0"/>
              </w:rPr>
              <w:t>count</w:t>
            </w:r>
            <w:r w:rsidRPr="00EA4234">
              <w:rPr>
                <w:color w:val="000000"/>
              </w:rPr>
              <w:t>;</w:t>
            </w:r>
          </w:p>
          <w:p w14:paraId="5D8CFA64" w14:textId="77777777" w:rsidR="00EA4234" w:rsidRPr="00EA4234" w:rsidRDefault="00EA4234" w:rsidP="00EA4234">
            <w:pPr>
              <w:pStyle w:val="a1"/>
            </w:pPr>
            <w:r w:rsidRPr="00EA4234">
              <w:rPr>
                <w:color w:val="000000"/>
              </w:rPr>
              <w:t xml:space="preserve">    SharedObjB </w:t>
            </w:r>
            <w:r w:rsidRPr="00EA4234">
              <w:rPr>
                <w:color w:val="0000C0"/>
              </w:rPr>
              <w:t>sharedObj</w:t>
            </w:r>
            <w:r w:rsidRPr="00EA4234">
              <w:rPr>
                <w:color w:val="000000"/>
              </w:rPr>
              <w:t>;</w:t>
            </w:r>
          </w:p>
          <w:p w14:paraId="046EB775" w14:textId="77777777" w:rsidR="00EA4234" w:rsidRPr="00EA4234" w:rsidRDefault="00EA4234" w:rsidP="00EA4234">
            <w:pPr>
              <w:pStyle w:val="a1"/>
            </w:pPr>
            <w:r w:rsidRPr="00EA4234">
              <w:rPr>
                <w:color w:val="000000"/>
              </w:rPr>
              <w:t xml:space="preserve">    Random </w:t>
            </w:r>
            <w:r w:rsidRPr="00EA4234">
              <w:rPr>
                <w:color w:val="0000C0"/>
              </w:rPr>
              <w:t>random</w:t>
            </w:r>
            <w:r w:rsidRPr="00EA4234">
              <w:rPr>
                <w:color w:val="000000"/>
              </w:rPr>
              <w:t>;</w:t>
            </w:r>
          </w:p>
          <w:p w14:paraId="2680B0EA" w14:textId="77777777" w:rsidR="00EA4234" w:rsidRPr="00EA4234" w:rsidRDefault="00EA4234" w:rsidP="00EA4234">
            <w:pPr>
              <w:pStyle w:val="a1"/>
            </w:pPr>
          </w:p>
          <w:p w14:paraId="320FB755" w14:textId="0D8D9288" w:rsidR="00EA4234" w:rsidRPr="00EA4234" w:rsidRDefault="00EA4234" w:rsidP="00EA4234">
            <w:pPr>
              <w:pStyle w:val="a1"/>
            </w:pPr>
            <w:r w:rsidRPr="00EA4234">
              <w:rPr>
                <w:color w:val="000000"/>
              </w:rPr>
              <w:t xml:space="preserve">    </w:t>
            </w:r>
            <w:r w:rsidRPr="00EA4234">
              <w:rPr>
                <w:color w:val="7F0055"/>
              </w:rPr>
              <w:t>public</w:t>
            </w:r>
            <w:r w:rsidRPr="00EA4234">
              <w:rPr>
                <w:color w:val="000000"/>
              </w:rPr>
              <w:t xml:space="preserve"> ThreadJ(String </w:t>
            </w:r>
            <w:r w:rsidRPr="00EA4234">
              <w:rPr>
                <w:color w:val="6A3E3E"/>
              </w:rPr>
              <w:t>name</w:t>
            </w:r>
            <w:r w:rsidRPr="00EA4234">
              <w:rPr>
                <w:color w:val="000000"/>
              </w:rPr>
              <w:t xml:space="preserve">, </w:t>
            </w:r>
            <w:r w:rsidRPr="00EA4234">
              <w:rPr>
                <w:color w:val="7F0055"/>
              </w:rPr>
              <w:t>int</w:t>
            </w:r>
            <w:r w:rsidRPr="00EA4234">
              <w:rPr>
                <w:color w:val="000000"/>
              </w:rPr>
              <w:t xml:space="preserve"> </w:t>
            </w:r>
            <w:r w:rsidRPr="00EA4234">
              <w:rPr>
                <w:color w:val="6A3E3E"/>
              </w:rPr>
              <w:t>count</w:t>
            </w:r>
            <w:r w:rsidRPr="00EA4234">
              <w:rPr>
                <w:color w:val="000000"/>
              </w:rPr>
              <w:t xml:space="preserve">, SharedObjB </w:t>
            </w:r>
            <w:r>
              <w:rPr>
                <w:rFonts w:hint="eastAsia"/>
                <w:color w:val="6A3E3E"/>
              </w:rPr>
              <w:t>s</w:t>
            </w:r>
            <w:r w:rsidRPr="00EA4234">
              <w:rPr>
                <w:color w:val="6A3E3E"/>
              </w:rPr>
              <w:t>haredObj</w:t>
            </w:r>
            <w:r w:rsidRPr="00EA4234">
              <w:rPr>
                <w:color w:val="000000"/>
              </w:rPr>
              <w:t>) {</w:t>
            </w:r>
          </w:p>
          <w:p w14:paraId="1FF905CE" w14:textId="77777777" w:rsidR="00EA4234" w:rsidRPr="00EA4234" w:rsidRDefault="00EA4234" w:rsidP="00EA4234">
            <w:pPr>
              <w:pStyle w:val="a1"/>
            </w:pPr>
            <w:r w:rsidRPr="00EA4234">
              <w:rPr>
                <w:color w:val="000000"/>
              </w:rPr>
              <w:t xml:space="preserve">        </w:t>
            </w:r>
            <w:r w:rsidRPr="00EA4234">
              <w:rPr>
                <w:color w:val="7F0055"/>
              </w:rPr>
              <w:t>this</w:t>
            </w:r>
            <w:r w:rsidRPr="00EA4234">
              <w:rPr>
                <w:color w:val="000000"/>
              </w:rPr>
              <w:t>.</w:t>
            </w:r>
            <w:r w:rsidRPr="00EA4234">
              <w:rPr>
                <w:color w:val="0000C0"/>
              </w:rPr>
              <w:t>name</w:t>
            </w:r>
            <w:r w:rsidRPr="00EA4234">
              <w:rPr>
                <w:color w:val="000000"/>
              </w:rPr>
              <w:t xml:space="preserve"> = </w:t>
            </w:r>
            <w:r w:rsidRPr="00EA4234">
              <w:rPr>
                <w:color w:val="6A3E3E"/>
              </w:rPr>
              <w:t>name</w:t>
            </w:r>
            <w:r w:rsidRPr="00EA4234">
              <w:rPr>
                <w:color w:val="000000"/>
              </w:rPr>
              <w:t>;</w:t>
            </w:r>
          </w:p>
          <w:p w14:paraId="2F608614" w14:textId="77777777" w:rsidR="00EA4234" w:rsidRPr="00EA4234" w:rsidRDefault="00EA4234" w:rsidP="00EA4234">
            <w:pPr>
              <w:pStyle w:val="a1"/>
            </w:pPr>
            <w:r w:rsidRPr="00EA4234">
              <w:rPr>
                <w:color w:val="000000"/>
              </w:rPr>
              <w:t xml:space="preserve">        </w:t>
            </w:r>
            <w:r w:rsidRPr="00EA4234">
              <w:rPr>
                <w:color w:val="7F0055"/>
              </w:rPr>
              <w:t>this</w:t>
            </w:r>
            <w:r w:rsidRPr="00EA4234">
              <w:rPr>
                <w:color w:val="000000"/>
              </w:rPr>
              <w:t>.</w:t>
            </w:r>
            <w:r w:rsidRPr="00EA4234">
              <w:rPr>
                <w:color w:val="0000C0"/>
              </w:rPr>
              <w:t>count</w:t>
            </w:r>
            <w:r w:rsidRPr="00EA4234">
              <w:rPr>
                <w:color w:val="000000"/>
              </w:rPr>
              <w:t xml:space="preserve"> = </w:t>
            </w:r>
            <w:r w:rsidRPr="00EA4234">
              <w:rPr>
                <w:color w:val="6A3E3E"/>
              </w:rPr>
              <w:t>count</w:t>
            </w:r>
            <w:r w:rsidRPr="00EA4234">
              <w:rPr>
                <w:color w:val="000000"/>
              </w:rPr>
              <w:t>;</w:t>
            </w:r>
          </w:p>
          <w:p w14:paraId="250489BB" w14:textId="3344827B" w:rsidR="00EA4234" w:rsidRPr="00EA4234" w:rsidRDefault="00EA4234" w:rsidP="00EA4234">
            <w:pPr>
              <w:pStyle w:val="a1"/>
            </w:pPr>
            <w:r w:rsidRPr="00EA4234">
              <w:rPr>
                <w:color w:val="000000"/>
              </w:rPr>
              <w:t xml:space="preserve">        </w:t>
            </w:r>
            <w:r w:rsidRPr="00EA4234">
              <w:rPr>
                <w:color w:val="7F0055"/>
              </w:rPr>
              <w:t>this</w:t>
            </w:r>
            <w:r w:rsidRPr="00EA4234">
              <w:rPr>
                <w:color w:val="000000"/>
              </w:rPr>
              <w:t>.</w:t>
            </w:r>
            <w:r w:rsidRPr="00EA4234">
              <w:rPr>
                <w:color w:val="0000C0"/>
              </w:rPr>
              <w:t>sharedObj</w:t>
            </w:r>
            <w:r w:rsidRPr="00EA4234"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s</w:t>
            </w:r>
            <w:r w:rsidRPr="00EA4234">
              <w:rPr>
                <w:color w:val="6A3E3E"/>
              </w:rPr>
              <w:t>haredObj</w:t>
            </w:r>
            <w:r w:rsidRPr="00EA4234">
              <w:rPr>
                <w:color w:val="000000"/>
              </w:rPr>
              <w:t>;</w:t>
            </w:r>
          </w:p>
          <w:p w14:paraId="3A2483F4" w14:textId="77777777" w:rsidR="00EA4234" w:rsidRPr="00EA4234" w:rsidRDefault="00EA4234" w:rsidP="00EA4234">
            <w:pPr>
              <w:pStyle w:val="a1"/>
            </w:pPr>
            <w:r w:rsidRPr="00EA4234">
              <w:rPr>
                <w:color w:val="000000"/>
              </w:rPr>
              <w:t xml:space="preserve">        </w:t>
            </w:r>
            <w:r w:rsidRPr="00EA4234">
              <w:rPr>
                <w:color w:val="7F0055"/>
              </w:rPr>
              <w:t>this</w:t>
            </w:r>
            <w:r w:rsidRPr="00EA4234">
              <w:rPr>
                <w:color w:val="000000"/>
              </w:rPr>
              <w:t>.</w:t>
            </w:r>
            <w:r w:rsidRPr="00EA4234">
              <w:rPr>
                <w:color w:val="0000C0"/>
              </w:rPr>
              <w:t>random</w:t>
            </w:r>
            <w:r w:rsidRPr="00EA4234">
              <w:rPr>
                <w:color w:val="000000"/>
              </w:rPr>
              <w:t xml:space="preserve"> = </w:t>
            </w:r>
            <w:r w:rsidRPr="00EA4234">
              <w:rPr>
                <w:color w:val="7F0055"/>
              </w:rPr>
              <w:t>new</w:t>
            </w:r>
            <w:r w:rsidRPr="00EA4234">
              <w:rPr>
                <w:color w:val="000000"/>
              </w:rPr>
              <w:t xml:space="preserve"> Random();</w:t>
            </w:r>
          </w:p>
          <w:p w14:paraId="25E70A40" w14:textId="77777777" w:rsidR="00EA4234" w:rsidRPr="00EA4234" w:rsidRDefault="00EA4234" w:rsidP="00EA4234">
            <w:pPr>
              <w:pStyle w:val="a1"/>
            </w:pPr>
            <w:r w:rsidRPr="00EA4234">
              <w:rPr>
                <w:color w:val="000000"/>
              </w:rPr>
              <w:t xml:space="preserve">    }</w:t>
            </w:r>
          </w:p>
          <w:p w14:paraId="2B80EE3A" w14:textId="77777777" w:rsidR="00EA4234" w:rsidRPr="00EA4234" w:rsidRDefault="00EA4234" w:rsidP="00EA4234">
            <w:pPr>
              <w:pStyle w:val="a1"/>
            </w:pPr>
          </w:p>
          <w:p w14:paraId="0C3FEAA9" w14:textId="77777777" w:rsidR="00EA4234" w:rsidRPr="00EA4234" w:rsidRDefault="00EA4234" w:rsidP="00EA4234">
            <w:pPr>
              <w:pStyle w:val="a1"/>
            </w:pPr>
            <w:r w:rsidRPr="00EA4234">
              <w:rPr>
                <w:color w:val="000000"/>
              </w:rPr>
              <w:t xml:space="preserve">    </w:t>
            </w:r>
            <w:r w:rsidRPr="00EA4234">
              <w:rPr>
                <w:color w:val="646464"/>
              </w:rPr>
              <w:t>@Override</w:t>
            </w:r>
          </w:p>
          <w:p w14:paraId="0B1A02BB" w14:textId="77777777" w:rsidR="00EA4234" w:rsidRPr="00EA4234" w:rsidRDefault="00EA4234" w:rsidP="00EA4234">
            <w:pPr>
              <w:pStyle w:val="a1"/>
            </w:pPr>
            <w:r w:rsidRPr="00EA4234">
              <w:rPr>
                <w:color w:val="000000"/>
              </w:rPr>
              <w:t xml:space="preserve">    </w:t>
            </w:r>
            <w:r w:rsidRPr="00EA4234">
              <w:rPr>
                <w:color w:val="7F0055"/>
              </w:rPr>
              <w:t>public</w:t>
            </w:r>
            <w:r w:rsidRPr="00EA4234">
              <w:rPr>
                <w:color w:val="000000"/>
              </w:rPr>
              <w:t xml:space="preserve"> </w:t>
            </w:r>
            <w:r w:rsidRPr="00EA4234">
              <w:rPr>
                <w:color w:val="7F0055"/>
              </w:rPr>
              <w:t>void</w:t>
            </w:r>
            <w:r w:rsidRPr="00EA4234">
              <w:rPr>
                <w:color w:val="000000"/>
              </w:rPr>
              <w:t xml:space="preserve"> run() {</w:t>
            </w:r>
          </w:p>
          <w:p w14:paraId="7FE76F49" w14:textId="77777777" w:rsidR="00EA4234" w:rsidRPr="00EA4234" w:rsidRDefault="00EA4234" w:rsidP="00EA4234">
            <w:pPr>
              <w:pStyle w:val="a1"/>
            </w:pPr>
            <w:r w:rsidRPr="00EA4234">
              <w:rPr>
                <w:color w:val="000000"/>
              </w:rPr>
              <w:t xml:space="preserve">        System.</w:t>
            </w:r>
            <w:r w:rsidRPr="00EA4234">
              <w:rPr>
                <w:color w:val="0000C0"/>
              </w:rPr>
              <w:t>out</w:t>
            </w:r>
            <w:r w:rsidRPr="00EA4234">
              <w:rPr>
                <w:color w:val="000000"/>
              </w:rPr>
              <w:t>.printf(</w:t>
            </w:r>
            <w:r w:rsidRPr="00EA4234">
              <w:rPr>
                <w:color w:val="2A00FF"/>
              </w:rPr>
              <w:t>"%s: started\n"</w:t>
            </w:r>
            <w:r w:rsidRPr="00EA4234">
              <w:rPr>
                <w:color w:val="000000"/>
              </w:rPr>
              <w:t xml:space="preserve">, </w:t>
            </w:r>
            <w:r w:rsidRPr="00EA4234">
              <w:rPr>
                <w:color w:val="0000C0"/>
              </w:rPr>
              <w:t>name</w:t>
            </w:r>
            <w:r w:rsidRPr="00EA4234">
              <w:rPr>
                <w:color w:val="000000"/>
              </w:rPr>
              <w:t>);</w:t>
            </w:r>
          </w:p>
          <w:p w14:paraId="6CA53BED" w14:textId="77777777" w:rsidR="00EA4234" w:rsidRPr="00EA4234" w:rsidRDefault="00EA4234" w:rsidP="00EA4234">
            <w:pPr>
              <w:pStyle w:val="a1"/>
            </w:pPr>
            <w:r w:rsidRPr="00EA4234">
              <w:rPr>
                <w:color w:val="000000"/>
              </w:rPr>
              <w:t xml:space="preserve">        </w:t>
            </w:r>
            <w:r w:rsidRPr="00EA4234">
              <w:rPr>
                <w:color w:val="7F0055"/>
              </w:rPr>
              <w:t>try</w:t>
            </w:r>
            <w:r w:rsidRPr="00EA4234">
              <w:rPr>
                <w:color w:val="000000"/>
              </w:rPr>
              <w:t xml:space="preserve"> {</w:t>
            </w:r>
          </w:p>
          <w:p w14:paraId="19F8EF68" w14:textId="77777777" w:rsidR="00EA4234" w:rsidRPr="00EA4234" w:rsidRDefault="00EA4234" w:rsidP="00EA4234">
            <w:pPr>
              <w:pStyle w:val="a1"/>
            </w:pPr>
            <w:r w:rsidRPr="00EA4234">
              <w:rPr>
                <w:color w:val="000000"/>
              </w:rPr>
              <w:t xml:space="preserve">            </w:t>
            </w:r>
            <w:r w:rsidRPr="00EA4234">
              <w:rPr>
                <w:color w:val="7F0055"/>
              </w:rPr>
              <w:t>for</w:t>
            </w:r>
            <w:r w:rsidRPr="00EA4234">
              <w:rPr>
                <w:color w:val="000000"/>
              </w:rPr>
              <w:t xml:space="preserve"> (</w:t>
            </w:r>
            <w:r w:rsidRPr="00EA4234">
              <w:rPr>
                <w:color w:val="7F0055"/>
              </w:rPr>
              <w:t>int</w:t>
            </w:r>
            <w:r w:rsidRPr="00EA4234">
              <w:rPr>
                <w:color w:val="000000"/>
              </w:rPr>
              <w:t xml:space="preserve"> </w:t>
            </w:r>
            <w:r w:rsidRPr="00EA4234">
              <w:rPr>
                <w:color w:val="6A3E3E"/>
              </w:rPr>
              <w:t>i</w:t>
            </w:r>
            <w:r w:rsidRPr="00EA4234">
              <w:rPr>
                <w:color w:val="000000"/>
              </w:rPr>
              <w:t xml:space="preserve"> = 1; </w:t>
            </w:r>
            <w:r w:rsidRPr="00EA4234">
              <w:rPr>
                <w:color w:val="6A3E3E"/>
              </w:rPr>
              <w:t>i</w:t>
            </w:r>
            <w:r w:rsidRPr="00EA4234">
              <w:rPr>
                <w:color w:val="000000"/>
              </w:rPr>
              <w:t xml:space="preserve"> &lt;= </w:t>
            </w:r>
            <w:r w:rsidRPr="00EA4234">
              <w:rPr>
                <w:color w:val="0000C0"/>
              </w:rPr>
              <w:t>count</w:t>
            </w:r>
            <w:r w:rsidRPr="00EA4234">
              <w:rPr>
                <w:color w:val="000000"/>
              </w:rPr>
              <w:t>; ++</w:t>
            </w:r>
            <w:r w:rsidRPr="00EA4234">
              <w:rPr>
                <w:color w:val="6A3E3E"/>
              </w:rPr>
              <w:t>i</w:t>
            </w:r>
            <w:r w:rsidRPr="00EA4234">
              <w:rPr>
                <w:color w:val="000000"/>
              </w:rPr>
              <w:t>) {</w:t>
            </w:r>
          </w:p>
          <w:p w14:paraId="7E052971" w14:textId="77777777" w:rsidR="00EA4234" w:rsidRPr="00EA4234" w:rsidRDefault="00EA4234" w:rsidP="00EA4234">
            <w:pPr>
              <w:pStyle w:val="a1"/>
            </w:pPr>
            <w:r w:rsidRPr="00EA4234">
              <w:rPr>
                <w:color w:val="000000"/>
              </w:rPr>
              <w:t xml:space="preserve">                </w:t>
            </w:r>
            <w:r w:rsidRPr="00EA4234">
              <w:rPr>
                <w:color w:val="0000C0"/>
              </w:rPr>
              <w:t>sharedObj</w:t>
            </w:r>
            <w:r w:rsidRPr="00EA4234">
              <w:rPr>
                <w:color w:val="000000"/>
              </w:rPr>
              <w:t>.add(</w:t>
            </w:r>
            <w:r w:rsidRPr="00EA4234">
              <w:rPr>
                <w:color w:val="6A3E3E"/>
              </w:rPr>
              <w:t>i</w:t>
            </w:r>
            <w:r w:rsidRPr="00EA4234">
              <w:rPr>
                <w:color w:val="000000"/>
              </w:rPr>
              <w:t>);</w:t>
            </w:r>
          </w:p>
          <w:p w14:paraId="2713CAE4" w14:textId="77777777" w:rsidR="00EA4234" w:rsidRPr="00EA4234" w:rsidRDefault="00EA4234" w:rsidP="00EA4234">
            <w:pPr>
              <w:pStyle w:val="a1"/>
            </w:pPr>
            <w:r w:rsidRPr="00EA4234">
              <w:rPr>
                <w:color w:val="000000"/>
              </w:rPr>
              <w:t xml:space="preserve">                </w:t>
            </w:r>
            <w:r w:rsidRPr="00EA4234">
              <w:rPr>
                <w:color w:val="7F0055"/>
              </w:rPr>
              <w:t>int</w:t>
            </w:r>
            <w:r w:rsidRPr="00EA4234">
              <w:rPr>
                <w:color w:val="000000"/>
              </w:rPr>
              <w:t xml:space="preserve"> </w:t>
            </w:r>
            <w:r w:rsidRPr="00EA4234">
              <w:rPr>
                <w:color w:val="6A3E3E"/>
              </w:rPr>
              <w:t>mili_second</w:t>
            </w:r>
            <w:r w:rsidRPr="00EA4234">
              <w:rPr>
                <w:color w:val="000000"/>
              </w:rPr>
              <w:t xml:space="preserve"> = </w:t>
            </w:r>
            <w:r w:rsidRPr="00EA4234">
              <w:rPr>
                <w:color w:val="0000C0"/>
              </w:rPr>
              <w:t>random</w:t>
            </w:r>
            <w:r w:rsidRPr="00EA4234">
              <w:rPr>
                <w:color w:val="000000"/>
              </w:rPr>
              <w:t>.nextInt(10);</w:t>
            </w:r>
          </w:p>
          <w:p w14:paraId="3D5B439A" w14:textId="77777777" w:rsidR="00EA4234" w:rsidRPr="00EA4234" w:rsidRDefault="00EA4234" w:rsidP="00EA4234">
            <w:pPr>
              <w:pStyle w:val="a1"/>
            </w:pPr>
            <w:r w:rsidRPr="00EA4234">
              <w:rPr>
                <w:color w:val="000000"/>
              </w:rPr>
              <w:t xml:space="preserve">                sleep(</w:t>
            </w:r>
            <w:r w:rsidRPr="00EA4234">
              <w:rPr>
                <w:color w:val="6A3E3E"/>
              </w:rPr>
              <w:t>mili_second</w:t>
            </w:r>
            <w:r w:rsidRPr="00EA4234">
              <w:rPr>
                <w:color w:val="000000"/>
              </w:rPr>
              <w:t>);</w:t>
            </w:r>
          </w:p>
          <w:p w14:paraId="713D3C51" w14:textId="77777777" w:rsidR="00EA4234" w:rsidRPr="00EA4234" w:rsidRDefault="00EA4234" w:rsidP="00EA4234">
            <w:pPr>
              <w:pStyle w:val="a1"/>
            </w:pPr>
            <w:r w:rsidRPr="00EA4234">
              <w:rPr>
                <w:color w:val="000000"/>
              </w:rPr>
              <w:t xml:space="preserve">            }</w:t>
            </w:r>
          </w:p>
          <w:p w14:paraId="553FD34E" w14:textId="77777777" w:rsidR="00EA4234" w:rsidRPr="00EA4234" w:rsidRDefault="00EA4234" w:rsidP="00EA4234">
            <w:pPr>
              <w:pStyle w:val="a1"/>
            </w:pPr>
            <w:r w:rsidRPr="00EA4234">
              <w:rPr>
                <w:color w:val="000000"/>
              </w:rPr>
              <w:t xml:space="preserve">        } </w:t>
            </w:r>
            <w:r w:rsidRPr="00EA4234">
              <w:rPr>
                <w:color w:val="7F0055"/>
              </w:rPr>
              <w:t>catch</w:t>
            </w:r>
            <w:r w:rsidRPr="00EA4234">
              <w:rPr>
                <w:color w:val="000000"/>
              </w:rPr>
              <w:t xml:space="preserve"> (InterruptedException </w:t>
            </w:r>
            <w:r w:rsidRPr="00EA4234">
              <w:rPr>
                <w:color w:val="6A3E3E"/>
              </w:rPr>
              <w:t>e</w:t>
            </w:r>
            <w:r w:rsidRPr="00EA4234">
              <w:rPr>
                <w:color w:val="000000"/>
              </w:rPr>
              <w:t>) {</w:t>
            </w:r>
          </w:p>
          <w:p w14:paraId="0C9A3620" w14:textId="77777777" w:rsidR="00EA4234" w:rsidRPr="00EA4234" w:rsidRDefault="00EA4234" w:rsidP="00EA4234">
            <w:pPr>
              <w:pStyle w:val="a1"/>
            </w:pPr>
            <w:r w:rsidRPr="00EA4234">
              <w:rPr>
                <w:color w:val="000000"/>
              </w:rPr>
              <w:t xml:space="preserve">            System.</w:t>
            </w:r>
            <w:r w:rsidRPr="00EA4234">
              <w:rPr>
                <w:color w:val="0000C0"/>
              </w:rPr>
              <w:t>out</w:t>
            </w:r>
            <w:r w:rsidRPr="00EA4234">
              <w:rPr>
                <w:color w:val="000000"/>
              </w:rPr>
              <w:t>.printf(</w:t>
            </w:r>
            <w:r w:rsidRPr="00EA4234">
              <w:rPr>
                <w:color w:val="2A00FF"/>
              </w:rPr>
              <w:t>"%s: interrupted\n"</w:t>
            </w:r>
            <w:r w:rsidRPr="00EA4234">
              <w:rPr>
                <w:color w:val="000000"/>
              </w:rPr>
              <w:t xml:space="preserve">, </w:t>
            </w:r>
            <w:r w:rsidRPr="00EA4234">
              <w:rPr>
                <w:color w:val="0000C0"/>
              </w:rPr>
              <w:t>name</w:t>
            </w:r>
            <w:r w:rsidRPr="00EA4234">
              <w:rPr>
                <w:color w:val="000000"/>
              </w:rPr>
              <w:t>);</w:t>
            </w:r>
          </w:p>
          <w:p w14:paraId="131B147D" w14:textId="77777777" w:rsidR="00EA4234" w:rsidRPr="00EA4234" w:rsidRDefault="00EA4234" w:rsidP="00EA4234">
            <w:pPr>
              <w:pStyle w:val="a1"/>
            </w:pPr>
            <w:r w:rsidRPr="00EA4234">
              <w:rPr>
                <w:color w:val="000000"/>
              </w:rPr>
              <w:t xml:space="preserve">        }</w:t>
            </w:r>
          </w:p>
          <w:p w14:paraId="10EDAEFE" w14:textId="77777777" w:rsidR="00EA4234" w:rsidRPr="00EA4234" w:rsidRDefault="00EA4234" w:rsidP="00EA4234">
            <w:pPr>
              <w:pStyle w:val="a1"/>
            </w:pPr>
            <w:r w:rsidRPr="00EA4234">
              <w:rPr>
                <w:color w:val="000000"/>
              </w:rPr>
              <w:t xml:space="preserve">        System.</w:t>
            </w:r>
            <w:r w:rsidRPr="00EA4234">
              <w:rPr>
                <w:color w:val="0000C0"/>
              </w:rPr>
              <w:t>out</w:t>
            </w:r>
            <w:r w:rsidRPr="00EA4234">
              <w:rPr>
                <w:color w:val="000000"/>
              </w:rPr>
              <w:t>.printf(</w:t>
            </w:r>
            <w:r w:rsidRPr="00EA4234">
              <w:rPr>
                <w:color w:val="2A00FF"/>
              </w:rPr>
              <w:t>"%s: stoped\n"</w:t>
            </w:r>
            <w:r w:rsidRPr="00EA4234">
              <w:rPr>
                <w:color w:val="000000"/>
              </w:rPr>
              <w:t xml:space="preserve">, </w:t>
            </w:r>
            <w:r w:rsidRPr="00EA4234">
              <w:rPr>
                <w:color w:val="0000C0"/>
              </w:rPr>
              <w:t>name</w:t>
            </w:r>
            <w:r w:rsidRPr="00EA4234">
              <w:rPr>
                <w:color w:val="000000"/>
              </w:rPr>
              <w:t>);</w:t>
            </w:r>
          </w:p>
          <w:p w14:paraId="095F06DE" w14:textId="77777777" w:rsidR="00EA4234" w:rsidRPr="00EA4234" w:rsidRDefault="00EA4234" w:rsidP="00EA4234">
            <w:pPr>
              <w:pStyle w:val="a1"/>
            </w:pPr>
            <w:r w:rsidRPr="00EA4234">
              <w:rPr>
                <w:color w:val="000000"/>
              </w:rPr>
              <w:t xml:space="preserve">        System.</w:t>
            </w:r>
            <w:r w:rsidRPr="00EA4234">
              <w:rPr>
                <w:color w:val="0000C0"/>
              </w:rPr>
              <w:t>out</w:t>
            </w:r>
            <w:r w:rsidRPr="00EA4234">
              <w:rPr>
                <w:color w:val="000000"/>
              </w:rPr>
              <w:t>.printf(</w:t>
            </w:r>
            <w:r w:rsidRPr="00EA4234">
              <w:rPr>
                <w:color w:val="2A00FF"/>
              </w:rPr>
              <w:t>"%s: %d\n"</w:t>
            </w:r>
            <w:r w:rsidRPr="00EA4234">
              <w:rPr>
                <w:color w:val="000000"/>
              </w:rPr>
              <w:t xml:space="preserve">, </w:t>
            </w:r>
            <w:r w:rsidRPr="00EA4234">
              <w:rPr>
                <w:color w:val="0000C0"/>
              </w:rPr>
              <w:t>name</w:t>
            </w:r>
            <w:r w:rsidRPr="00EA4234">
              <w:rPr>
                <w:color w:val="000000"/>
              </w:rPr>
              <w:t xml:space="preserve">, </w:t>
            </w:r>
            <w:r w:rsidRPr="00EA4234">
              <w:rPr>
                <w:color w:val="0000C0"/>
              </w:rPr>
              <w:t>sharedObj</w:t>
            </w:r>
            <w:r w:rsidRPr="00EA4234">
              <w:rPr>
                <w:color w:val="000000"/>
              </w:rPr>
              <w:t>.</w:t>
            </w:r>
            <w:r w:rsidRPr="00EA4234">
              <w:rPr>
                <w:color w:val="0000C0"/>
              </w:rPr>
              <w:t>sum</w:t>
            </w:r>
            <w:r w:rsidRPr="00EA4234">
              <w:rPr>
                <w:color w:val="000000"/>
              </w:rPr>
              <w:t>);</w:t>
            </w:r>
          </w:p>
          <w:p w14:paraId="1D9715CB" w14:textId="77777777" w:rsidR="00EA4234" w:rsidRPr="00EA4234" w:rsidRDefault="00EA4234" w:rsidP="00EA4234">
            <w:pPr>
              <w:pStyle w:val="a1"/>
            </w:pPr>
            <w:r w:rsidRPr="00EA4234">
              <w:rPr>
                <w:color w:val="000000"/>
              </w:rPr>
              <w:t xml:space="preserve">    }</w:t>
            </w:r>
          </w:p>
          <w:p w14:paraId="482BC77D" w14:textId="77777777" w:rsidR="00EA4234" w:rsidRPr="00EA4234" w:rsidRDefault="00EA4234" w:rsidP="00EA4234">
            <w:pPr>
              <w:pStyle w:val="a1"/>
            </w:pPr>
            <w:r w:rsidRPr="00EA4234">
              <w:rPr>
                <w:color w:val="000000"/>
              </w:rPr>
              <w:t>}</w:t>
            </w:r>
          </w:p>
          <w:p w14:paraId="5290EFD5" w14:textId="77777777" w:rsidR="00EA4234" w:rsidRPr="00EA4234" w:rsidRDefault="00EA4234" w:rsidP="00EA4234">
            <w:pPr>
              <w:pStyle w:val="a1"/>
            </w:pPr>
          </w:p>
          <w:p w14:paraId="1D4DAE06" w14:textId="77777777" w:rsidR="00EA4234" w:rsidRPr="00EA4234" w:rsidRDefault="00EA4234" w:rsidP="00EA4234">
            <w:pPr>
              <w:pStyle w:val="a1"/>
            </w:pPr>
            <w:r w:rsidRPr="00EA4234">
              <w:rPr>
                <w:color w:val="7F0055"/>
              </w:rPr>
              <w:t>public</w:t>
            </w:r>
            <w:r w:rsidRPr="00EA4234">
              <w:rPr>
                <w:color w:val="000000"/>
              </w:rPr>
              <w:t xml:space="preserve"> </w:t>
            </w:r>
            <w:r w:rsidRPr="00EA4234">
              <w:rPr>
                <w:color w:val="7F0055"/>
              </w:rPr>
              <w:t>class</w:t>
            </w:r>
            <w:r w:rsidRPr="00EA4234">
              <w:rPr>
                <w:color w:val="000000"/>
              </w:rPr>
              <w:t xml:space="preserve"> Example09 {</w:t>
            </w:r>
          </w:p>
          <w:p w14:paraId="4819E862" w14:textId="77777777" w:rsidR="00EA4234" w:rsidRPr="00EA4234" w:rsidRDefault="00EA4234" w:rsidP="00EA4234">
            <w:pPr>
              <w:pStyle w:val="a1"/>
            </w:pPr>
          </w:p>
          <w:p w14:paraId="24F4C707" w14:textId="77777777" w:rsidR="00EA4234" w:rsidRPr="00EA4234" w:rsidRDefault="00EA4234" w:rsidP="00EA4234">
            <w:pPr>
              <w:pStyle w:val="a1"/>
            </w:pPr>
            <w:r w:rsidRPr="00EA4234">
              <w:rPr>
                <w:color w:val="000000"/>
              </w:rPr>
              <w:t xml:space="preserve">    </w:t>
            </w:r>
            <w:r w:rsidRPr="00EA4234">
              <w:rPr>
                <w:color w:val="7F0055"/>
              </w:rPr>
              <w:t>public</w:t>
            </w:r>
            <w:r w:rsidRPr="00EA4234">
              <w:rPr>
                <w:color w:val="000000"/>
              </w:rPr>
              <w:t xml:space="preserve"> </w:t>
            </w:r>
            <w:r w:rsidRPr="00EA4234">
              <w:rPr>
                <w:color w:val="7F0055"/>
              </w:rPr>
              <w:t>static</w:t>
            </w:r>
            <w:r w:rsidRPr="00EA4234">
              <w:rPr>
                <w:color w:val="000000"/>
              </w:rPr>
              <w:t xml:space="preserve"> </w:t>
            </w:r>
            <w:r w:rsidRPr="00EA4234">
              <w:rPr>
                <w:color w:val="7F0055"/>
              </w:rPr>
              <w:t>void</w:t>
            </w:r>
            <w:r w:rsidRPr="00EA4234">
              <w:rPr>
                <w:color w:val="000000"/>
              </w:rPr>
              <w:t xml:space="preserve"> main(String </w:t>
            </w:r>
            <w:r w:rsidRPr="00EA4234">
              <w:rPr>
                <w:color w:val="6A3E3E"/>
              </w:rPr>
              <w:t>args</w:t>
            </w:r>
            <w:r w:rsidRPr="00EA4234">
              <w:rPr>
                <w:color w:val="000000"/>
              </w:rPr>
              <w:t>[]) {</w:t>
            </w:r>
          </w:p>
          <w:p w14:paraId="5D841FB3" w14:textId="77777777" w:rsidR="00EA4234" w:rsidRPr="00EA4234" w:rsidRDefault="00EA4234" w:rsidP="00EA4234">
            <w:pPr>
              <w:pStyle w:val="a1"/>
            </w:pPr>
            <w:r w:rsidRPr="00EA4234">
              <w:rPr>
                <w:color w:val="000000"/>
              </w:rPr>
              <w:t xml:space="preserve">        SharedObjB </w:t>
            </w:r>
            <w:r w:rsidRPr="00EA4234">
              <w:rPr>
                <w:color w:val="6A3E3E"/>
                <w:highlight w:val="yellow"/>
              </w:rPr>
              <w:t>sharedObj</w:t>
            </w:r>
            <w:r w:rsidRPr="00EA4234">
              <w:rPr>
                <w:color w:val="000000"/>
                <w:highlight w:val="yellow"/>
              </w:rPr>
              <w:t xml:space="preserve"> </w:t>
            </w:r>
            <w:r w:rsidRPr="00EA4234">
              <w:rPr>
                <w:color w:val="000000"/>
              </w:rPr>
              <w:t xml:space="preserve">= </w:t>
            </w:r>
            <w:r w:rsidRPr="00EA4234">
              <w:rPr>
                <w:color w:val="7F0055"/>
              </w:rPr>
              <w:t>new</w:t>
            </w:r>
            <w:r w:rsidRPr="00EA4234">
              <w:rPr>
                <w:color w:val="000000"/>
              </w:rPr>
              <w:t xml:space="preserve"> SharedObjB();</w:t>
            </w:r>
          </w:p>
          <w:p w14:paraId="30C0ECCC" w14:textId="77777777" w:rsidR="00EA4234" w:rsidRPr="00EA4234" w:rsidRDefault="00EA4234" w:rsidP="00EA4234">
            <w:pPr>
              <w:pStyle w:val="a1"/>
            </w:pPr>
            <w:r w:rsidRPr="00EA4234">
              <w:rPr>
                <w:color w:val="000000"/>
              </w:rPr>
              <w:t xml:space="preserve">        ThreadJ </w:t>
            </w:r>
            <w:r w:rsidRPr="00EA4234">
              <w:rPr>
                <w:color w:val="6A3E3E"/>
              </w:rPr>
              <w:t>threadOne</w:t>
            </w:r>
            <w:r w:rsidRPr="00EA4234">
              <w:rPr>
                <w:color w:val="000000"/>
              </w:rPr>
              <w:t xml:space="preserve"> = </w:t>
            </w:r>
            <w:r w:rsidRPr="00EA4234">
              <w:rPr>
                <w:color w:val="7F0055"/>
              </w:rPr>
              <w:t>new</w:t>
            </w:r>
            <w:r w:rsidRPr="00EA4234">
              <w:rPr>
                <w:color w:val="000000"/>
              </w:rPr>
              <w:t xml:space="preserve"> ThreadJ(</w:t>
            </w:r>
            <w:r w:rsidRPr="00EA4234">
              <w:rPr>
                <w:color w:val="2A00FF"/>
              </w:rPr>
              <w:t>"one"</w:t>
            </w:r>
            <w:r w:rsidRPr="00EA4234">
              <w:rPr>
                <w:color w:val="000000"/>
              </w:rPr>
              <w:t xml:space="preserve">, 100, </w:t>
            </w:r>
            <w:r w:rsidRPr="00EA4234">
              <w:rPr>
                <w:color w:val="6A3E3E"/>
              </w:rPr>
              <w:t>s</w:t>
            </w:r>
            <w:r w:rsidRPr="00EA4234">
              <w:rPr>
                <w:color w:val="6A3E3E"/>
                <w:highlight w:val="lightGray"/>
              </w:rPr>
              <w:t>haredObj</w:t>
            </w:r>
            <w:r w:rsidRPr="00EA4234">
              <w:rPr>
                <w:color w:val="000000"/>
                <w:highlight w:val="lightGray"/>
              </w:rPr>
              <w:t>);</w:t>
            </w:r>
          </w:p>
          <w:p w14:paraId="74490E9F" w14:textId="77777777" w:rsidR="00EA4234" w:rsidRPr="00EA4234" w:rsidRDefault="00EA4234" w:rsidP="00EA4234">
            <w:pPr>
              <w:pStyle w:val="a1"/>
            </w:pPr>
            <w:r w:rsidRPr="00EA4234">
              <w:rPr>
                <w:color w:val="000000"/>
              </w:rPr>
              <w:t xml:space="preserve">        ThreadJ </w:t>
            </w:r>
            <w:r w:rsidRPr="00EA4234">
              <w:rPr>
                <w:color w:val="6A3E3E"/>
              </w:rPr>
              <w:t>threadTwo</w:t>
            </w:r>
            <w:r w:rsidRPr="00EA4234">
              <w:rPr>
                <w:color w:val="000000"/>
              </w:rPr>
              <w:t xml:space="preserve"> = </w:t>
            </w:r>
            <w:r w:rsidRPr="00EA4234">
              <w:rPr>
                <w:color w:val="7F0055"/>
              </w:rPr>
              <w:t>new</w:t>
            </w:r>
            <w:r w:rsidRPr="00EA4234">
              <w:rPr>
                <w:color w:val="000000"/>
              </w:rPr>
              <w:t xml:space="preserve"> ThreadJ(</w:t>
            </w:r>
            <w:r w:rsidRPr="00EA4234">
              <w:rPr>
                <w:color w:val="2A00FF"/>
              </w:rPr>
              <w:t>"two"</w:t>
            </w:r>
            <w:r w:rsidRPr="00EA4234">
              <w:rPr>
                <w:color w:val="000000"/>
              </w:rPr>
              <w:t xml:space="preserve">, 100, </w:t>
            </w:r>
            <w:r w:rsidRPr="00EA4234">
              <w:rPr>
                <w:color w:val="6A3E3E"/>
              </w:rPr>
              <w:t>sh</w:t>
            </w:r>
            <w:r w:rsidRPr="00EA4234">
              <w:rPr>
                <w:color w:val="6A3E3E"/>
                <w:highlight w:val="lightGray"/>
              </w:rPr>
              <w:t>aredObj</w:t>
            </w:r>
            <w:r w:rsidRPr="00EA4234">
              <w:rPr>
                <w:color w:val="000000"/>
                <w:highlight w:val="lightGray"/>
              </w:rPr>
              <w:t>);</w:t>
            </w:r>
          </w:p>
          <w:p w14:paraId="31C2D2AA" w14:textId="77777777" w:rsidR="00EA4234" w:rsidRPr="00EA4234" w:rsidRDefault="00EA4234" w:rsidP="00EA4234">
            <w:pPr>
              <w:pStyle w:val="a1"/>
            </w:pPr>
            <w:r w:rsidRPr="00EA4234">
              <w:rPr>
                <w:color w:val="000000"/>
              </w:rPr>
              <w:t xml:space="preserve">        ThreadJ </w:t>
            </w:r>
            <w:r w:rsidRPr="00EA4234">
              <w:rPr>
                <w:color w:val="6A3E3E"/>
              </w:rPr>
              <w:t>threadThree</w:t>
            </w:r>
            <w:r w:rsidRPr="00EA4234">
              <w:rPr>
                <w:color w:val="000000"/>
              </w:rPr>
              <w:t xml:space="preserve"> = </w:t>
            </w:r>
            <w:r w:rsidRPr="00EA4234">
              <w:rPr>
                <w:color w:val="7F0055"/>
              </w:rPr>
              <w:t>new</w:t>
            </w:r>
            <w:r w:rsidRPr="00EA4234">
              <w:rPr>
                <w:color w:val="000000"/>
              </w:rPr>
              <w:t xml:space="preserve"> ThreadJ(</w:t>
            </w:r>
            <w:r w:rsidRPr="00EA4234">
              <w:rPr>
                <w:color w:val="2A00FF"/>
              </w:rPr>
              <w:t>"three"</w:t>
            </w:r>
            <w:r w:rsidRPr="00EA4234">
              <w:rPr>
                <w:color w:val="000000"/>
              </w:rPr>
              <w:t xml:space="preserve">, 100, </w:t>
            </w:r>
            <w:r w:rsidRPr="00EA4234">
              <w:rPr>
                <w:color w:val="6A3E3E"/>
              </w:rPr>
              <w:t>sha</w:t>
            </w:r>
            <w:r w:rsidRPr="00EA4234">
              <w:rPr>
                <w:color w:val="6A3E3E"/>
                <w:highlight w:val="lightGray"/>
              </w:rPr>
              <w:t>redObj</w:t>
            </w:r>
            <w:r w:rsidRPr="00EA4234">
              <w:rPr>
                <w:color w:val="000000"/>
                <w:highlight w:val="lightGray"/>
              </w:rPr>
              <w:t>);</w:t>
            </w:r>
          </w:p>
          <w:p w14:paraId="1A1882A0" w14:textId="77777777" w:rsidR="00EA4234" w:rsidRPr="00EA4234" w:rsidRDefault="00EA4234" w:rsidP="00EA4234">
            <w:pPr>
              <w:pStyle w:val="a1"/>
            </w:pPr>
            <w:r w:rsidRPr="00EA4234">
              <w:rPr>
                <w:color w:val="000000"/>
              </w:rPr>
              <w:t xml:space="preserve">        </w:t>
            </w:r>
            <w:r w:rsidRPr="00EA4234">
              <w:rPr>
                <w:color w:val="6A3E3E"/>
              </w:rPr>
              <w:t>threadOne</w:t>
            </w:r>
            <w:r w:rsidRPr="00EA4234">
              <w:rPr>
                <w:color w:val="000000"/>
              </w:rPr>
              <w:t>.start();</w:t>
            </w:r>
          </w:p>
          <w:p w14:paraId="3957F6D0" w14:textId="77777777" w:rsidR="00EA4234" w:rsidRPr="00EA4234" w:rsidRDefault="00EA4234" w:rsidP="00EA4234">
            <w:pPr>
              <w:pStyle w:val="a1"/>
            </w:pPr>
            <w:r w:rsidRPr="00EA4234">
              <w:rPr>
                <w:color w:val="000000"/>
              </w:rPr>
              <w:t xml:space="preserve">        </w:t>
            </w:r>
            <w:r w:rsidRPr="00EA4234">
              <w:rPr>
                <w:color w:val="6A3E3E"/>
              </w:rPr>
              <w:t>threadTwo</w:t>
            </w:r>
            <w:r w:rsidRPr="00EA4234">
              <w:rPr>
                <w:color w:val="000000"/>
              </w:rPr>
              <w:t>.start();</w:t>
            </w:r>
          </w:p>
          <w:p w14:paraId="7EA4565C" w14:textId="77777777" w:rsidR="00EA4234" w:rsidRPr="00EA4234" w:rsidRDefault="00EA4234" w:rsidP="00EA4234">
            <w:pPr>
              <w:pStyle w:val="a1"/>
            </w:pPr>
            <w:r w:rsidRPr="00EA4234">
              <w:rPr>
                <w:color w:val="000000"/>
              </w:rPr>
              <w:t xml:space="preserve">        </w:t>
            </w:r>
            <w:r w:rsidRPr="00EA4234">
              <w:rPr>
                <w:color w:val="6A3E3E"/>
              </w:rPr>
              <w:t>threadThree</w:t>
            </w:r>
            <w:r w:rsidRPr="00EA4234">
              <w:rPr>
                <w:color w:val="000000"/>
              </w:rPr>
              <w:t>.start();</w:t>
            </w:r>
          </w:p>
          <w:p w14:paraId="01920E99" w14:textId="77777777" w:rsidR="00EA4234" w:rsidRPr="00EA4234" w:rsidRDefault="00EA4234" w:rsidP="00EA4234">
            <w:pPr>
              <w:pStyle w:val="a1"/>
            </w:pPr>
            <w:r w:rsidRPr="00EA4234">
              <w:rPr>
                <w:color w:val="000000"/>
              </w:rPr>
              <w:t xml:space="preserve">    }</w:t>
            </w:r>
          </w:p>
          <w:p w14:paraId="5B46AAC5" w14:textId="77777777" w:rsidR="00EA4234" w:rsidRPr="00EA4234" w:rsidRDefault="00EA4234" w:rsidP="00EA4234">
            <w:pPr>
              <w:pStyle w:val="a1"/>
            </w:pPr>
            <w:r w:rsidRPr="00EA4234">
              <w:rPr>
                <w:color w:val="000000"/>
              </w:rPr>
              <w:t>}</w:t>
            </w:r>
          </w:p>
          <w:p w14:paraId="05106DBD" w14:textId="77777777" w:rsidR="00B450AD" w:rsidRPr="00EA4234" w:rsidRDefault="00B450AD" w:rsidP="00EA4234">
            <w:pPr>
              <w:pStyle w:val="a1"/>
            </w:pPr>
          </w:p>
        </w:tc>
      </w:tr>
    </w:tbl>
    <w:p w14:paraId="4759F810" w14:textId="77777777" w:rsidR="00B450AD" w:rsidRPr="00B450AD" w:rsidRDefault="00B450AD" w:rsidP="00B450AD"/>
    <w:p w14:paraId="726AADA8" w14:textId="3D7EC3BD" w:rsidR="00B450AD" w:rsidRDefault="00B450AD" w:rsidP="00B450AD">
      <w:r>
        <w:rPr>
          <w:rFonts w:hint="eastAsia"/>
        </w:rPr>
        <w:t xml:space="preserve">줄47에서 생성된 </w:t>
      </w:r>
      <w:r>
        <w:t>SharedObj</w:t>
      </w:r>
      <w:r w:rsidR="00E149CC">
        <w:t>B</w:t>
      </w:r>
      <w:r>
        <w:t xml:space="preserve"> </w:t>
      </w:r>
      <w:r>
        <w:rPr>
          <w:rFonts w:hint="eastAsia"/>
        </w:rPr>
        <w:t>클래스 객체를 3 개의 계산 스레드가 공유한다.</w:t>
      </w:r>
    </w:p>
    <w:p w14:paraId="0194F049" w14:textId="77777777" w:rsidR="00B450AD" w:rsidRDefault="00B450AD" w:rsidP="00B450AD">
      <w:r>
        <w:rPr>
          <w:rFonts w:hint="eastAsia"/>
        </w:rPr>
        <w:t>공유되는 객체의 멤버 변수를 동시에 읽고 쓰는 것은 문제가 발생할 수 있다.</w:t>
      </w:r>
    </w:p>
    <w:p w14:paraId="49D2C383" w14:textId="315AAA2E" w:rsidR="00B450AD" w:rsidRDefault="00B450AD" w:rsidP="00B450AD">
      <w:r>
        <w:rPr>
          <w:rFonts w:hint="eastAsia"/>
        </w:rPr>
        <w:t xml:space="preserve">공유되는 객체의 메소드에 </w:t>
      </w:r>
      <w:r>
        <w:t xml:space="preserve">synchronized </w:t>
      </w:r>
      <w:r>
        <w:rPr>
          <w:rFonts w:hint="eastAsia"/>
        </w:rPr>
        <w:t>키워드를 붙이면, 이 메소드를 호출할 때</w:t>
      </w:r>
      <w:r>
        <w:t xml:space="preserve">, </w:t>
      </w:r>
      <w:r>
        <w:rPr>
          <w:rFonts w:hint="eastAsia"/>
        </w:rPr>
        <w:t>이 객체에 락(</w:t>
      </w:r>
      <w:r>
        <w:t>lock)</w:t>
      </w:r>
      <w:r>
        <w:rPr>
          <w:rFonts w:hint="eastAsia"/>
        </w:rPr>
        <w:t>이 걸리게 된다. 그래서 어느 한 순간 하나의 스레드만 이 객체의 메소드를 호출할 수 있어서 안전하다.</w:t>
      </w:r>
    </w:p>
    <w:p w14:paraId="7E3F6C77" w14:textId="77777777" w:rsidR="00B450AD" w:rsidRPr="00B450AD" w:rsidRDefault="00B450AD" w:rsidP="00B450AD"/>
    <w:p w14:paraId="11A0846E" w14:textId="77777777" w:rsidR="00B450AD" w:rsidRDefault="00B450A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ED2C3DC" w14:textId="73C6029D" w:rsidR="00B450AD" w:rsidRDefault="00B450AD" w:rsidP="00B450AD">
      <w:pPr>
        <w:pStyle w:val="Heading1"/>
      </w:pPr>
      <w:bookmarkStart w:id="21" w:name="_Toc467535345"/>
      <w:r>
        <w:rPr>
          <w:rFonts w:hint="eastAsia"/>
        </w:rPr>
        <w:lastRenderedPageBreak/>
        <w:t>실습</w:t>
      </w:r>
      <w:bookmarkEnd w:id="21"/>
    </w:p>
    <w:p w14:paraId="0E5F43CA" w14:textId="4B25352C" w:rsidR="008B7811" w:rsidRDefault="008B7811" w:rsidP="008B7811"/>
    <w:p w14:paraId="563FACD1" w14:textId="0318DE45" w:rsidR="008B7811" w:rsidRDefault="008B7811" w:rsidP="008B7811">
      <w:r>
        <w:rPr>
          <w:rFonts w:hint="eastAsia"/>
        </w:rPr>
        <w:t>SharedObject</w:t>
      </w:r>
      <w:r>
        <w:t xml:space="preserve"> </w:t>
      </w:r>
      <w:r>
        <w:rPr>
          <w:rFonts w:hint="eastAsia"/>
        </w:rPr>
        <w:t>클래스를 구현하라.</w:t>
      </w:r>
    </w:p>
    <w:p w14:paraId="6C13B57C" w14:textId="001865CA" w:rsidR="008B7811" w:rsidRDefault="008B7811" w:rsidP="008B7811">
      <w:r>
        <w:t xml:space="preserve">   sum </w:t>
      </w:r>
      <w:r>
        <w:rPr>
          <w:rFonts w:hint="eastAsia"/>
        </w:rPr>
        <w:t>멤버 변수</w:t>
      </w:r>
    </w:p>
    <w:p w14:paraId="4305A177" w14:textId="37957547" w:rsidR="008B7811" w:rsidRDefault="008B7811" w:rsidP="008B7811">
      <w:r>
        <w:rPr>
          <w:rFonts w:hint="eastAsia"/>
        </w:rPr>
        <w:t xml:space="preserve">   </w:t>
      </w:r>
      <w:r>
        <w:t xml:space="preserve">add </w:t>
      </w:r>
      <w:r>
        <w:rPr>
          <w:rFonts w:hint="eastAsia"/>
        </w:rPr>
        <w:t xml:space="preserve">메소드: 파라미터 값을 </w:t>
      </w:r>
      <w:r>
        <w:t xml:space="preserve">sum </w:t>
      </w:r>
      <w:r>
        <w:rPr>
          <w:rFonts w:hint="eastAsia"/>
        </w:rPr>
        <w:t>변수에 더하기</w:t>
      </w:r>
    </w:p>
    <w:p w14:paraId="7BC0E66D" w14:textId="60508068" w:rsidR="008B7811" w:rsidRPr="008B7811" w:rsidRDefault="008B7811" w:rsidP="008B7811">
      <w:r>
        <w:rPr>
          <w:rFonts w:hint="eastAsia"/>
        </w:rPr>
        <w:t xml:space="preserve">   </w:t>
      </w:r>
      <w:r>
        <w:t xml:space="preserve">sub </w:t>
      </w:r>
      <w:r>
        <w:rPr>
          <w:rFonts w:hint="eastAsia"/>
        </w:rPr>
        <w:t xml:space="preserve">메소드: 파라미터 값을 </w:t>
      </w:r>
      <w:r>
        <w:t xml:space="preserve">sum </w:t>
      </w:r>
      <w:r>
        <w:rPr>
          <w:rFonts w:hint="eastAsia"/>
        </w:rPr>
        <w:t>변수에서 빼기</w:t>
      </w:r>
    </w:p>
    <w:p w14:paraId="65203424" w14:textId="0907BB27" w:rsidR="00B450AD" w:rsidRDefault="00B450AD" w:rsidP="00B450AD"/>
    <w:p w14:paraId="60B61A3D" w14:textId="2D4AF736" w:rsidR="00B450AD" w:rsidRDefault="00B450AD" w:rsidP="00B450AD">
      <w:r>
        <w:rPr>
          <w:rFonts w:hint="eastAsia"/>
        </w:rPr>
        <w:t>스레드를 두 개 만들라.</w:t>
      </w:r>
    </w:p>
    <w:p w14:paraId="2FFA9D3F" w14:textId="6813CCB5" w:rsidR="008B7811" w:rsidRDefault="008B7811" w:rsidP="00B450AD">
      <w:r>
        <w:rPr>
          <w:rFonts w:hint="eastAsia"/>
        </w:rPr>
        <w:t xml:space="preserve">두 스레드가 </w:t>
      </w:r>
      <w:r>
        <w:t xml:space="preserve">SharedObject </w:t>
      </w:r>
      <w:r>
        <w:rPr>
          <w:rFonts w:hint="eastAsia"/>
        </w:rPr>
        <w:t>객체 하나를 공유하라.</w:t>
      </w:r>
    </w:p>
    <w:p w14:paraId="7F7B1D74" w14:textId="77777777" w:rsidR="008B7811" w:rsidRDefault="008B7811" w:rsidP="00B450AD"/>
    <w:p w14:paraId="69017047" w14:textId="5724FE17" w:rsidR="00B450AD" w:rsidRDefault="00B450AD" w:rsidP="00B450AD">
      <w:r>
        <w:rPr>
          <w:rFonts w:hint="eastAsia"/>
        </w:rPr>
        <w:t xml:space="preserve">스레드 하나는 </w:t>
      </w:r>
      <w:r w:rsidR="008B7811">
        <w:t xml:space="preserve">SharedObject </w:t>
      </w:r>
      <w:r w:rsidR="008B7811">
        <w:rPr>
          <w:rFonts w:hint="eastAsia"/>
        </w:rPr>
        <w:t xml:space="preserve">객체의 </w:t>
      </w:r>
      <w:r w:rsidR="008B7811">
        <w:t xml:space="preserve">add </w:t>
      </w:r>
      <w:r w:rsidR="008B7811">
        <w:rPr>
          <w:rFonts w:hint="eastAsia"/>
        </w:rPr>
        <w:t xml:space="preserve">메소드를 호출하여 </w:t>
      </w:r>
      <w:r>
        <w:rPr>
          <w:rFonts w:hint="eastAsia"/>
        </w:rPr>
        <w:t>1부터 100까지 값을 더하라.</w:t>
      </w:r>
    </w:p>
    <w:p w14:paraId="5EB29B12" w14:textId="53F0E7F8" w:rsidR="00B450AD" w:rsidRDefault="00B450AD" w:rsidP="00B450AD">
      <w:r>
        <w:rPr>
          <w:rFonts w:hint="eastAsia"/>
        </w:rPr>
        <w:t xml:space="preserve">다른 스레드는 </w:t>
      </w:r>
      <w:r w:rsidR="008B7811">
        <w:t xml:space="preserve">SharedObject </w:t>
      </w:r>
      <w:r w:rsidR="008B7811">
        <w:rPr>
          <w:rFonts w:hint="eastAsia"/>
        </w:rPr>
        <w:t xml:space="preserve">객체의 </w:t>
      </w:r>
      <w:r w:rsidR="008B7811">
        <w:t xml:space="preserve">sub </w:t>
      </w:r>
      <w:r w:rsidR="008B7811">
        <w:rPr>
          <w:rFonts w:hint="eastAsia"/>
        </w:rPr>
        <w:t xml:space="preserve">메소드를 호출하여 </w:t>
      </w:r>
      <w:r>
        <w:t>1</w:t>
      </w:r>
      <w:r>
        <w:rPr>
          <w:rFonts w:hint="eastAsia"/>
        </w:rPr>
        <w:t>부터 100까지 값을 빼라.</w:t>
      </w:r>
    </w:p>
    <w:p w14:paraId="168A6CCE" w14:textId="5A9456AA" w:rsidR="00B450AD" w:rsidRPr="008B7811" w:rsidRDefault="00B450AD" w:rsidP="00B450AD"/>
    <w:p w14:paraId="07CD9C64" w14:textId="65796750" w:rsidR="00B450AD" w:rsidRDefault="00B450AD" w:rsidP="00B450AD">
      <w:r>
        <w:rPr>
          <w:rFonts w:hint="eastAsia"/>
        </w:rPr>
        <w:t xml:space="preserve">두 스레드가 종료한 뒤, </w:t>
      </w:r>
      <w:r w:rsidR="008B7811">
        <w:t xml:space="preserve">SharedObject </w:t>
      </w:r>
      <w:r w:rsidR="008B7811">
        <w:rPr>
          <w:rFonts w:hint="eastAsia"/>
        </w:rPr>
        <w:t xml:space="preserve">객체의 </w:t>
      </w:r>
      <w:r w:rsidR="008B7811">
        <w:t>sum</w:t>
      </w:r>
      <w:r>
        <w:rPr>
          <w:rFonts w:hint="eastAsia"/>
        </w:rPr>
        <w:t xml:space="preserve"> 변수 값이 0 임을 확인하라.</w:t>
      </w:r>
    </w:p>
    <w:p w14:paraId="32365EC6" w14:textId="00C4F9DE" w:rsidR="00B450AD" w:rsidRPr="008B7811" w:rsidRDefault="00B450AD" w:rsidP="00B450AD"/>
    <w:p w14:paraId="1FB263D6" w14:textId="5EAB5FB0" w:rsidR="00581875" w:rsidRDefault="0058187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26B69C7" w14:textId="18610FE4" w:rsidR="00581875" w:rsidRDefault="00581875" w:rsidP="00581875">
      <w:pPr>
        <w:pStyle w:val="Heading3"/>
      </w:pPr>
      <w:r>
        <w:rPr>
          <w:rFonts w:hint="eastAsia"/>
        </w:rPr>
        <w:lastRenderedPageBreak/>
        <w:t>구현</w:t>
      </w:r>
      <w:r>
        <w:rPr>
          <w:rFonts w:hint="eastAsia"/>
        </w:rPr>
        <w:t>#</w:t>
      </w:r>
      <w: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762E3" w14:paraId="606D0BB8" w14:textId="77777777" w:rsidTr="003762E3">
        <w:tc>
          <w:tcPr>
            <w:tcW w:w="10456" w:type="dxa"/>
          </w:tcPr>
          <w:p w14:paraId="5A88F0AC" w14:textId="77777777" w:rsidR="00581875" w:rsidRDefault="00581875" w:rsidP="00581875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net.skhu.thread.v2;</w:t>
            </w:r>
          </w:p>
          <w:p w14:paraId="5285D8DD" w14:textId="77777777" w:rsidR="00581875" w:rsidRDefault="00581875" w:rsidP="00581875">
            <w:pPr>
              <w:pStyle w:val="a0"/>
            </w:pPr>
          </w:p>
          <w:p w14:paraId="73DD8314" w14:textId="77777777" w:rsidR="00581875" w:rsidRDefault="00581875" w:rsidP="00581875">
            <w:pPr>
              <w:pStyle w:val="a0"/>
            </w:pPr>
            <w:r>
              <w:rPr>
                <w:color w:val="7F0055"/>
              </w:rPr>
              <w:t>class</w:t>
            </w:r>
            <w:r>
              <w:t xml:space="preserve"> SharedObjD {</w:t>
            </w:r>
          </w:p>
          <w:p w14:paraId="13FA8C95" w14:textId="77777777" w:rsidR="00581875" w:rsidRDefault="00581875" w:rsidP="00581875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0000C0"/>
              </w:rPr>
              <w:t>sum</w:t>
            </w:r>
            <w:r>
              <w:t xml:space="preserve"> = 0;</w:t>
            </w:r>
          </w:p>
          <w:p w14:paraId="0DEFDC6A" w14:textId="77777777" w:rsidR="00581875" w:rsidRDefault="00581875" w:rsidP="00581875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synchronized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add(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i</w:t>
            </w:r>
            <w:r>
              <w:t xml:space="preserve">) { </w:t>
            </w:r>
            <w:r>
              <w:rPr>
                <w:color w:val="0000C0"/>
              </w:rPr>
              <w:t>sum</w:t>
            </w:r>
            <w:r>
              <w:t xml:space="preserve"> = </w:t>
            </w:r>
            <w:r>
              <w:rPr>
                <w:color w:val="0000C0"/>
              </w:rPr>
              <w:t>sum</w:t>
            </w:r>
            <w:r>
              <w:t xml:space="preserve"> + </w:t>
            </w:r>
            <w:r>
              <w:rPr>
                <w:color w:val="6A3E3E"/>
              </w:rPr>
              <w:t>i</w:t>
            </w:r>
            <w:r>
              <w:t xml:space="preserve">; }    </w:t>
            </w:r>
          </w:p>
          <w:p w14:paraId="45E78F65" w14:textId="77777777" w:rsidR="00581875" w:rsidRDefault="00581875" w:rsidP="00581875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synchronized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sub(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i</w:t>
            </w:r>
            <w:r>
              <w:t xml:space="preserve">) { </w:t>
            </w:r>
            <w:r>
              <w:rPr>
                <w:color w:val="0000C0"/>
              </w:rPr>
              <w:t>sum</w:t>
            </w:r>
            <w:r>
              <w:t xml:space="preserve"> = </w:t>
            </w:r>
            <w:r>
              <w:rPr>
                <w:color w:val="0000C0"/>
              </w:rPr>
              <w:t>sum</w:t>
            </w:r>
            <w:r>
              <w:t xml:space="preserve"> - </w:t>
            </w:r>
            <w:r>
              <w:rPr>
                <w:color w:val="6A3E3E"/>
              </w:rPr>
              <w:t>i</w:t>
            </w:r>
            <w:r>
              <w:t>; }</w:t>
            </w:r>
          </w:p>
          <w:p w14:paraId="5F74FB11" w14:textId="77777777" w:rsidR="00581875" w:rsidRDefault="00581875" w:rsidP="00581875">
            <w:pPr>
              <w:pStyle w:val="a0"/>
            </w:pPr>
            <w:r>
              <w:t>}</w:t>
            </w:r>
          </w:p>
          <w:p w14:paraId="25D0B22A" w14:textId="77777777" w:rsidR="00581875" w:rsidRDefault="00581875" w:rsidP="00581875">
            <w:pPr>
              <w:pStyle w:val="a0"/>
            </w:pPr>
          </w:p>
          <w:p w14:paraId="524FB9D1" w14:textId="77777777" w:rsidR="00581875" w:rsidRDefault="00581875" w:rsidP="00581875">
            <w:pPr>
              <w:pStyle w:val="a0"/>
            </w:pPr>
            <w:r>
              <w:rPr>
                <w:color w:val="7F0055"/>
              </w:rPr>
              <w:t>class</w:t>
            </w:r>
            <w:r>
              <w:t xml:space="preserve"> ThreadK1 </w:t>
            </w:r>
            <w:r>
              <w:rPr>
                <w:color w:val="7F0055"/>
              </w:rPr>
              <w:t>extends</w:t>
            </w:r>
            <w:r>
              <w:t xml:space="preserve"> Thread {</w:t>
            </w:r>
          </w:p>
          <w:p w14:paraId="5798687B" w14:textId="77777777" w:rsidR="00581875" w:rsidRDefault="00581875" w:rsidP="00581875">
            <w:pPr>
              <w:pStyle w:val="a0"/>
            </w:pPr>
            <w:r>
              <w:t xml:space="preserve">    String </w:t>
            </w:r>
            <w:r>
              <w:rPr>
                <w:color w:val="0000C0"/>
              </w:rPr>
              <w:t>name</w:t>
            </w:r>
            <w:r>
              <w:t>;</w:t>
            </w:r>
          </w:p>
          <w:p w14:paraId="0CED238F" w14:textId="77777777" w:rsidR="00581875" w:rsidRDefault="00581875" w:rsidP="00581875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0000C0"/>
              </w:rPr>
              <w:t>count</w:t>
            </w:r>
            <w:r>
              <w:t>;</w:t>
            </w:r>
          </w:p>
          <w:p w14:paraId="0079D582" w14:textId="77777777" w:rsidR="00581875" w:rsidRDefault="00581875" w:rsidP="00581875">
            <w:pPr>
              <w:pStyle w:val="a0"/>
            </w:pPr>
            <w:r>
              <w:t xml:space="preserve">    SharedObjC </w:t>
            </w:r>
            <w:r>
              <w:rPr>
                <w:color w:val="0000C0"/>
              </w:rPr>
              <w:t>sharedObj</w:t>
            </w:r>
            <w:r>
              <w:t>;</w:t>
            </w:r>
          </w:p>
          <w:p w14:paraId="5D008450" w14:textId="77777777" w:rsidR="00581875" w:rsidRDefault="00581875" w:rsidP="00581875">
            <w:pPr>
              <w:pStyle w:val="a0"/>
            </w:pPr>
          </w:p>
          <w:p w14:paraId="77E0D1B8" w14:textId="77777777" w:rsidR="00581875" w:rsidRDefault="00581875" w:rsidP="00581875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ThreadK1(String </w:t>
            </w:r>
            <w:r>
              <w:rPr>
                <w:color w:val="6A3E3E"/>
              </w:rPr>
              <w:t>name</w:t>
            </w:r>
            <w:r>
              <w:t xml:space="preserve">,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count</w:t>
            </w:r>
            <w:r>
              <w:t xml:space="preserve">, SharedObjC </w:t>
            </w:r>
            <w:r>
              <w:rPr>
                <w:color w:val="6A3E3E"/>
              </w:rPr>
              <w:t>sharedObj</w:t>
            </w:r>
            <w:r>
              <w:t>) {</w:t>
            </w:r>
          </w:p>
          <w:p w14:paraId="06DA714A" w14:textId="77777777" w:rsidR="00581875" w:rsidRDefault="00581875" w:rsidP="00581875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name</w:t>
            </w:r>
            <w:r>
              <w:t xml:space="preserve"> = </w:t>
            </w:r>
            <w:r>
              <w:rPr>
                <w:color w:val="6A3E3E"/>
              </w:rPr>
              <w:t>name</w:t>
            </w:r>
            <w:r>
              <w:t>;</w:t>
            </w:r>
          </w:p>
          <w:p w14:paraId="0538D7AA" w14:textId="77777777" w:rsidR="00581875" w:rsidRDefault="00581875" w:rsidP="00581875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count</w:t>
            </w:r>
            <w:r>
              <w:t xml:space="preserve"> = </w:t>
            </w:r>
            <w:r>
              <w:rPr>
                <w:color w:val="6A3E3E"/>
              </w:rPr>
              <w:t>count</w:t>
            </w:r>
            <w:r>
              <w:t>;</w:t>
            </w:r>
          </w:p>
          <w:p w14:paraId="70B63593" w14:textId="77777777" w:rsidR="00581875" w:rsidRDefault="00581875" w:rsidP="00581875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sharedObj</w:t>
            </w:r>
            <w:r>
              <w:t xml:space="preserve"> = </w:t>
            </w:r>
            <w:r>
              <w:rPr>
                <w:color w:val="6A3E3E"/>
              </w:rPr>
              <w:t>sharedObj</w:t>
            </w:r>
            <w:r>
              <w:t>;</w:t>
            </w:r>
          </w:p>
          <w:p w14:paraId="193237AC" w14:textId="77777777" w:rsidR="00581875" w:rsidRDefault="00581875" w:rsidP="00581875">
            <w:pPr>
              <w:pStyle w:val="a0"/>
            </w:pPr>
            <w:r>
              <w:t xml:space="preserve">    }</w:t>
            </w:r>
          </w:p>
          <w:p w14:paraId="368E9149" w14:textId="77777777" w:rsidR="00581875" w:rsidRDefault="00581875" w:rsidP="00581875">
            <w:pPr>
              <w:pStyle w:val="a0"/>
            </w:pPr>
          </w:p>
          <w:p w14:paraId="16686228" w14:textId="77777777" w:rsidR="00581875" w:rsidRDefault="00581875" w:rsidP="00581875">
            <w:pPr>
              <w:pStyle w:val="a0"/>
            </w:pPr>
            <w:r>
              <w:t xml:space="preserve">    </w:t>
            </w:r>
            <w:r>
              <w:rPr>
                <w:color w:val="646464"/>
              </w:rPr>
              <w:t>@Override</w:t>
            </w:r>
          </w:p>
          <w:p w14:paraId="3D8A5AB2" w14:textId="77777777" w:rsidR="00581875" w:rsidRDefault="00581875" w:rsidP="00581875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run() {</w:t>
            </w:r>
          </w:p>
          <w:p w14:paraId="7FC6210C" w14:textId="77777777" w:rsidR="00581875" w:rsidRDefault="00581875" w:rsidP="00581875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for</w:t>
            </w:r>
            <w:r>
              <w:t xml:space="preserve"> (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i</w:t>
            </w:r>
            <w:r>
              <w:t xml:space="preserve"> = 1; </w:t>
            </w:r>
            <w:r>
              <w:rPr>
                <w:color w:val="6A3E3E"/>
              </w:rPr>
              <w:t>i</w:t>
            </w:r>
            <w:r>
              <w:t xml:space="preserve"> &lt;= </w:t>
            </w:r>
            <w:r>
              <w:rPr>
                <w:color w:val="0000C0"/>
              </w:rPr>
              <w:t>count</w:t>
            </w:r>
            <w:r>
              <w:t>; ++</w:t>
            </w:r>
            <w:r>
              <w:rPr>
                <w:color w:val="6A3E3E"/>
              </w:rPr>
              <w:t>i</w:t>
            </w:r>
            <w:r>
              <w:t>)</w:t>
            </w:r>
          </w:p>
          <w:p w14:paraId="6EEEC703" w14:textId="77777777" w:rsidR="00581875" w:rsidRDefault="00581875" w:rsidP="00581875">
            <w:pPr>
              <w:pStyle w:val="a0"/>
            </w:pPr>
            <w:r>
              <w:t xml:space="preserve">            </w:t>
            </w:r>
            <w:r>
              <w:rPr>
                <w:color w:val="0000C0"/>
              </w:rPr>
              <w:t>sharedObj</w:t>
            </w:r>
            <w:r>
              <w:t>.add(</w:t>
            </w:r>
            <w:r>
              <w:rPr>
                <w:color w:val="6A3E3E"/>
              </w:rPr>
              <w:t>i</w:t>
            </w:r>
            <w:r>
              <w:t>);</w:t>
            </w:r>
          </w:p>
          <w:p w14:paraId="5955AF75" w14:textId="77777777" w:rsidR="00581875" w:rsidRDefault="00581875" w:rsidP="00581875">
            <w:pPr>
              <w:pStyle w:val="a0"/>
            </w:pPr>
            <w:r>
              <w:t xml:space="preserve">    }</w:t>
            </w:r>
          </w:p>
          <w:p w14:paraId="4738EE99" w14:textId="77777777" w:rsidR="00581875" w:rsidRDefault="00581875" w:rsidP="00581875">
            <w:pPr>
              <w:pStyle w:val="a0"/>
            </w:pPr>
            <w:r>
              <w:t>}</w:t>
            </w:r>
          </w:p>
          <w:p w14:paraId="6E264E47" w14:textId="77777777" w:rsidR="00581875" w:rsidRDefault="00581875" w:rsidP="00581875">
            <w:pPr>
              <w:pStyle w:val="a0"/>
            </w:pPr>
          </w:p>
          <w:p w14:paraId="4E95ECCF" w14:textId="77777777" w:rsidR="00581875" w:rsidRDefault="00581875" w:rsidP="00581875">
            <w:pPr>
              <w:pStyle w:val="a0"/>
            </w:pPr>
            <w:r>
              <w:rPr>
                <w:color w:val="7F0055"/>
              </w:rPr>
              <w:t>class</w:t>
            </w:r>
            <w:r>
              <w:t xml:space="preserve"> ThreadK2 </w:t>
            </w:r>
            <w:r>
              <w:rPr>
                <w:color w:val="7F0055"/>
              </w:rPr>
              <w:t>extends</w:t>
            </w:r>
            <w:r>
              <w:t xml:space="preserve"> Thread {</w:t>
            </w:r>
          </w:p>
          <w:p w14:paraId="68AA9425" w14:textId="77777777" w:rsidR="00581875" w:rsidRDefault="00581875" w:rsidP="00581875">
            <w:pPr>
              <w:pStyle w:val="a0"/>
            </w:pPr>
            <w:r>
              <w:t xml:space="preserve">    String </w:t>
            </w:r>
            <w:r>
              <w:rPr>
                <w:color w:val="0000C0"/>
              </w:rPr>
              <w:t>name</w:t>
            </w:r>
            <w:r>
              <w:t>;</w:t>
            </w:r>
          </w:p>
          <w:p w14:paraId="73022C33" w14:textId="77777777" w:rsidR="00581875" w:rsidRDefault="00581875" w:rsidP="00581875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0000C0"/>
              </w:rPr>
              <w:t>count</w:t>
            </w:r>
            <w:r>
              <w:t>;</w:t>
            </w:r>
          </w:p>
          <w:p w14:paraId="35669BC9" w14:textId="77777777" w:rsidR="00581875" w:rsidRDefault="00581875" w:rsidP="00581875">
            <w:pPr>
              <w:pStyle w:val="a0"/>
            </w:pPr>
            <w:r>
              <w:t xml:space="preserve">    SharedObjC </w:t>
            </w:r>
            <w:r>
              <w:rPr>
                <w:color w:val="0000C0"/>
              </w:rPr>
              <w:t>sharedObj</w:t>
            </w:r>
            <w:r>
              <w:t>;</w:t>
            </w:r>
          </w:p>
          <w:p w14:paraId="3C734037" w14:textId="77777777" w:rsidR="00581875" w:rsidRDefault="00581875" w:rsidP="00581875">
            <w:pPr>
              <w:pStyle w:val="a0"/>
            </w:pPr>
          </w:p>
          <w:p w14:paraId="2C7361C9" w14:textId="77777777" w:rsidR="00581875" w:rsidRDefault="00581875" w:rsidP="00581875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ThreadK2(String </w:t>
            </w:r>
            <w:r>
              <w:rPr>
                <w:color w:val="6A3E3E"/>
              </w:rPr>
              <w:t>name</w:t>
            </w:r>
            <w:r>
              <w:t xml:space="preserve">,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count</w:t>
            </w:r>
            <w:r>
              <w:t xml:space="preserve">, SharedObjC </w:t>
            </w:r>
            <w:r>
              <w:rPr>
                <w:color w:val="6A3E3E"/>
              </w:rPr>
              <w:t>sharedObj</w:t>
            </w:r>
            <w:r>
              <w:t>) {</w:t>
            </w:r>
          </w:p>
          <w:p w14:paraId="617B33C2" w14:textId="77777777" w:rsidR="00581875" w:rsidRDefault="00581875" w:rsidP="00581875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name</w:t>
            </w:r>
            <w:r>
              <w:t xml:space="preserve"> = </w:t>
            </w:r>
            <w:r>
              <w:rPr>
                <w:color w:val="6A3E3E"/>
              </w:rPr>
              <w:t>name</w:t>
            </w:r>
            <w:r>
              <w:t>;</w:t>
            </w:r>
          </w:p>
          <w:p w14:paraId="4E7D8E37" w14:textId="77777777" w:rsidR="00581875" w:rsidRDefault="00581875" w:rsidP="00581875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count</w:t>
            </w:r>
            <w:r>
              <w:t xml:space="preserve"> = </w:t>
            </w:r>
            <w:r>
              <w:rPr>
                <w:color w:val="6A3E3E"/>
              </w:rPr>
              <w:t>count</w:t>
            </w:r>
            <w:r>
              <w:t>;</w:t>
            </w:r>
          </w:p>
          <w:p w14:paraId="41C5ADAB" w14:textId="77777777" w:rsidR="00581875" w:rsidRDefault="00581875" w:rsidP="00581875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sharedObj</w:t>
            </w:r>
            <w:r>
              <w:t xml:space="preserve"> = </w:t>
            </w:r>
            <w:r>
              <w:rPr>
                <w:color w:val="6A3E3E"/>
              </w:rPr>
              <w:t>sharedObj</w:t>
            </w:r>
            <w:r>
              <w:t>;</w:t>
            </w:r>
          </w:p>
          <w:p w14:paraId="57A46338" w14:textId="77777777" w:rsidR="00581875" w:rsidRDefault="00581875" w:rsidP="00581875">
            <w:pPr>
              <w:pStyle w:val="a0"/>
            </w:pPr>
            <w:r>
              <w:t xml:space="preserve">    }</w:t>
            </w:r>
          </w:p>
          <w:p w14:paraId="587F3CF9" w14:textId="77777777" w:rsidR="00581875" w:rsidRDefault="00581875" w:rsidP="00581875">
            <w:pPr>
              <w:pStyle w:val="a0"/>
            </w:pPr>
          </w:p>
          <w:p w14:paraId="2453104C" w14:textId="77777777" w:rsidR="00581875" w:rsidRDefault="00581875" w:rsidP="00581875">
            <w:pPr>
              <w:pStyle w:val="a0"/>
            </w:pPr>
            <w:r>
              <w:t xml:space="preserve">    </w:t>
            </w:r>
            <w:r>
              <w:rPr>
                <w:color w:val="646464"/>
              </w:rPr>
              <w:t>@Override</w:t>
            </w:r>
          </w:p>
          <w:p w14:paraId="21A50668" w14:textId="77777777" w:rsidR="00581875" w:rsidRDefault="00581875" w:rsidP="00581875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run() {</w:t>
            </w:r>
          </w:p>
          <w:p w14:paraId="52F3929B" w14:textId="77777777" w:rsidR="00581875" w:rsidRDefault="00581875" w:rsidP="00581875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for</w:t>
            </w:r>
            <w:r>
              <w:t xml:space="preserve"> (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i</w:t>
            </w:r>
            <w:r>
              <w:t xml:space="preserve"> = 1; </w:t>
            </w:r>
            <w:r>
              <w:rPr>
                <w:color w:val="6A3E3E"/>
              </w:rPr>
              <w:t>i</w:t>
            </w:r>
            <w:r>
              <w:t xml:space="preserve"> &lt;= </w:t>
            </w:r>
            <w:r>
              <w:rPr>
                <w:color w:val="0000C0"/>
              </w:rPr>
              <w:t>count</w:t>
            </w:r>
            <w:r>
              <w:t>; ++</w:t>
            </w:r>
            <w:r>
              <w:rPr>
                <w:color w:val="6A3E3E"/>
              </w:rPr>
              <w:t>i</w:t>
            </w:r>
            <w:r>
              <w:t>)</w:t>
            </w:r>
          </w:p>
          <w:p w14:paraId="654C2171" w14:textId="77777777" w:rsidR="00581875" w:rsidRDefault="00581875" w:rsidP="00581875">
            <w:pPr>
              <w:pStyle w:val="a0"/>
            </w:pPr>
            <w:r>
              <w:t xml:space="preserve">            </w:t>
            </w:r>
            <w:r>
              <w:rPr>
                <w:color w:val="0000C0"/>
              </w:rPr>
              <w:t>sharedObj</w:t>
            </w:r>
            <w:r>
              <w:t>.sub(</w:t>
            </w:r>
            <w:r>
              <w:rPr>
                <w:color w:val="6A3E3E"/>
              </w:rPr>
              <w:t>i</w:t>
            </w:r>
            <w:r>
              <w:t>);</w:t>
            </w:r>
          </w:p>
          <w:p w14:paraId="34ABE3CA" w14:textId="77777777" w:rsidR="00581875" w:rsidRDefault="00581875" w:rsidP="00581875">
            <w:pPr>
              <w:pStyle w:val="a0"/>
            </w:pPr>
            <w:r>
              <w:t xml:space="preserve">    }</w:t>
            </w:r>
          </w:p>
          <w:p w14:paraId="414E79E6" w14:textId="77777777" w:rsidR="00581875" w:rsidRDefault="00581875" w:rsidP="00581875">
            <w:pPr>
              <w:pStyle w:val="a0"/>
            </w:pPr>
            <w:r>
              <w:t>}</w:t>
            </w:r>
          </w:p>
          <w:p w14:paraId="7AA74B43" w14:textId="77777777" w:rsidR="00581875" w:rsidRDefault="00581875" w:rsidP="00581875">
            <w:pPr>
              <w:pStyle w:val="a0"/>
            </w:pPr>
          </w:p>
          <w:p w14:paraId="7EFF39F4" w14:textId="77777777" w:rsidR="00581875" w:rsidRDefault="00581875" w:rsidP="00581875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Example10 {</w:t>
            </w:r>
          </w:p>
          <w:p w14:paraId="205F4625" w14:textId="77777777" w:rsidR="00581875" w:rsidRDefault="00581875" w:rsidP="00581875">
            <w:pPr>
              <w:pStyle w:val="a0"/>
            </w:pPr>
          </w:p>
          <w:p w14:paraId="0212C0B4" w14:textId="77777777" w:rsidR="00581875" w:rsidRDefault="00581875" w:rsidP="00581875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main(String </w:t>
            </w:r>
            <w:r>
              <w:rPr>
                <w:color w:val="6A3E3E"/>
              </w:rPr>
              <w:t>args</w:t>
            </w:r>
            <w:r>
              <w:t>[]) {</w:t>
            </w:r>
          </w:p>
          <w:p w14:paraId="247762E7" w14:textId="77777777" w:rsidR="00581875" w:rsidRDefault="00581875" w:rsidP="00581875">
            <w:pPr>
              <w:pStyle w:val="a0"/>
            </w:pPr>
            <w:r>
              <w:t xml:space="preserve">        SharedObjC </w:t>
            </w:r>
            <w:r>
              <w:rPr>
                <w:color w:val="6A3E3E"/>
              </w:rPr>
              <w:t>sharedObj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SharedObjC();</w:t>
            </w:r>
          </w:p>
          <w:p w14:paraId="131A0387" w14:textId="77777777" w:rsidR="00581875" w:rsidRDefault="00581875" w:rsidP="00581875">
            <w:pPr>
              <w:pStyle w:val="a0"/>
            </w:pPr>
            <w:r>
              <w:t xml:space="preserve">        ThreadK1 </w:t>
            </w:r>
            <w:r>
              <w:rPr>
                <w:color w:val="6A3E3E"/>
              </w:rPr>
              <w:t>threadOne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ThreadK1(</w:t>
            </w:r>
            <w:r>
              <w:rPr>
                <w:color w:val="2A00FF"/>
              </w:rPr>
              <w:t>"one"</w:t>
            </w:r>
            <w:r>
              <w:t xml:space="preserve">, 100, </w:t>
            </w:r>
            <w:r>
              <w:rPr>
                <w:color w:val="6A3E3E"/>
              </w:rPr>
              <w:t>sharedObj</w:t>
            </w:r>
            <w:r>
              <w:t>);</w:t>
            </w:r>
          </w:p>
          <w:p w14:paraId="680600B9" w14:textId="77777777" w:rsidR="00581875" w:rsidRDefault="00581875" w:rsidP="00581875">
            <w:pPr>
              <w:pStyle w:val="a0"/>
            </w:pPr>
            <w:r>
              <w:t xml:space="preserve">        ThreadK2 </w:t>
            </w:r>
            <w:r>
              <w:rPr>
                <w:color w:val="6A3E3E"/>
              </w:rPr>
              <w:t>threadTwo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ThreadK2(</w:t>
            </w:r>
            <w:r>
              <w:rPr>
                <w:color w:val="2A00FF"/>
              </w:rPr>
              <w:t>"two"</w:t>
            </w:r>
            <w:r>
              <w:t xml:space="preserve">, 100, </w:t>
            </w:r>
            <w:r>
              <w:rPr>
                <w:color w:val="6A3E3E"/>
              </w:rPr>
              <w:t>sharedObj</w:t>
            </w:r>
            <w:r>
              <w:t>);</w:t>
            </w:r>
          </w:p>
          <w:p w14:paraId="49569944" w14:textId="77777777" w:rsidR="00581875" w:rsidRDefault="00581875" w:rsidP="00581875">
            <w:pPr>
              <w:pStyle w:val="a0"/>
            </w:pPr>
            <w:r>
              <w:t xml:space="preserve">        </w:t>
            </w:r>
            <w:r>
              <w:rPr>
                <w:color w:val="6A3E3E"/>
              </w:rPr>
              <w:t>threadOne</w:t>
            </w:r>
            <w:r>
              <w:t>.start();</w:t>
            </w:r>
          </w:p>
          <w:p w14:paraId="1A429A4D" w14:textId="77777777" w:rsidR="00581875" w:rsidRDefault="00581875" w:rsidP="00581875">
            <w:pPr>
              <w:pStyle w:val="a0"/>
            </w:pPr>
            <w:r>
              <w:t xml:space="preserve">        </w:t>
            </w:r>
            <w:r>
              <w:rPr>
                <w:color w:val="6A3E3E"/>
              </w:rPr>
              <w:t>threadTwo</w:t>
            </w:r>
            <w:r>
              <w:t>.start();</w:t>
            </w:r>
          </w:p>
          <w:p w14:paraId="08263239" w14:textId="77777777" w:rsidR="00581875" w:rsidRDefault="00581875" w:rsidP="00581875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try</w:t>
            </w:r>
            <w:r>
              <w:t xml:space="preserve"> {</w:t>
            </w:r>
          </w:p>
          <w:p w14:paraId="3C617BAA" w14:textId="77777777" w:rsidR="00581875" w:rsidRDefault="00581875" w:rsidP="00581875">
            <w:pPr>
              <w:pStyle w:val="a0"/>
            </w:pPr>
            <w:r>
              <w:t xml:space="preserve">            </w:t>
            </w:r>
            <w:r>
              <w:rPr>
                <w:color w:val="6A3E3E"/>
              </w:rPr>
              <w:t>threadOne</w:t>
            </w:r>
            <w:r>
              <w:t>.join();</w:t>
            </w:r>
          </w:p>
          <w:p w14:paraId="02D20320" w14:textId="77777777" w:rsidR="00581875" w:rsidRDefault="00581875" w:rsidP="00581875">
            <w:pPr>
              <w:pStyle w:val="a0"/>
            </w:pPr>
            <w:r>
              <w:t xml:space="preserve">            </w:t>
            </w:r>
            <w:r>
              <w:rPr>
                <w:color w:val="6A3E3E"/>
              </w:rPr>
              <w:t>threadTwo</w:t>
            </w:r>
            <w:r>
              <w:t>.join();</w:t>
            </w:r>
          </w:p>
          <w:p w14:paraId="4DCE9859" w14:textId="77777777" w:rsidR="00581875" w:rsidRDefault="00581875" w:rsidP="00581875">
            <w:pPr>
              <w:pStyle w:val="a0"/>
            </w:pPr>
            <w:r>
              <w:t xml:space="preserve">        } </w:t>
            </w:r>
            <w:r>
              <w:rPr>
                <w:color w:val="7F0055"/>
              </w:rPr>
              <w:t>catch</w:t>
            </w:r>
            <w:r>
              <w:t xml:space="preserve"> (InterruptedException </w:t>
            </w:r>
            <w:r>
              <w:rPr>
                <w:color w:val="6A3E3E"/>
              </w:rPr>
              <w:t>e</w:t>
            </w:r>
            <w:r>
              <w:t>) {</w:t>
            </w:r>
          </w:p>
          <w:p w14:paraId="09B7713E" w14:textId="77777777" w:rsidR="00581875" w:rsidRDefault="00581875" w:rsidP="00581875">
            <w:pPr>
              <w:pStyle w:val="a0"/>
            </w:pPr>
            <w:r>
              <w:t xml:space="preserve">        }</w:t>
            </w:r>
          </w:p>
          <w:p w14:paraId="5D801902" w14:textId="77777777" w:rsidR="00581875" w:rsidRDefault="00581875" w:rsidP="00581875">
            <w:pPr>
              <w:pStyle w:val="a0"/>
            </w:pPr>
            <w:r>
              <w:t xml:space="preserve">        System.</w:t>
            </w:r>
            <w:r>
              <w:rPr>
                <w:color w:val="0000C0"/>
              </w:rPr>
              <w:t>out</w:t>
            </w:r>
            <w:r>
              <w:t>.println(</w:t>
            </w:r>
            <w:r>
              <w:rPr>
                <w:color w:val="6A3E3E"/>
              </w:rPr>
              <w:t>sharedObj</w:t>
            </w:r>
            <w:r>
              <w:t>.</w:t>
            </w:r>
            <w:r>
              <w:rPr>
                <w:color w:val="0000C0"/>
              </w:rPr>
              <w:t>sum</w:t>
            </w:r>
            <w:r>
              <w:t>);</w:t>
            </w:r>
          </w:p>
          <w:p w14:paraId="164C587E" w14:textId="77777777" w:rsidR="00581875" w:rsidRDefault="00581875" w:rsidP="00581875">
            <w:pPr>
              <w:pStyle w:val="a0"/>
            </w:pPr>
            <w:r>
              <w:t xml:space="preserve">    }</w:t>
            </w:r>
          </w:p>
          <w:p w14:paraId="09EB896E" w14:textId="77777777" w:rsidR="00581875" w:rsidRDefault="00581875" w:rsidP="00581875">
            <w:pPr>
              <w:pStyle w:val="a0"/>
            </w:pPr>
            <w:r>
              <w:t>}</w:t>
            </w:r>
          </w:p>
          <w:p w14:paraId="3F4BF7C5" w14:textId="77777777" w:rsidR="003762E3" w:rsidRDefault="003762E3" w:rsidP="00581875">
            <w:pPr>
              <w:pStyle w:val="a0"/>
            </w:pPr>
          </w:p>
        </w:tc>
      </w:tr>
    </w:tbl>
    <w:p w14:paraId="0066DFAA" w14:textId="714C7818" w:rsidR="00B450AD" w:rsidRDefault="00B450AD" w:rsidP="00B450AD"/>
    <w:p w14:paraId="1DA81A25" w14:textId="54FFC6CC" w:rsidR="00581875" w:rsidRDefault="00581875" w:rsidP="00B450AD"/>
    <w:p w14:paraId="737A5347" w14:textId="36D9BC76" w:rsidR="00581875" w:rsidRDefault="00581875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A1FC379" w14:textId="40E802D0" w:rsidR="00581875" w:rsidRDefault="00581875" w:rsidP="00581875">
      <w:pPr>
        <w:pStyle w:val="Heading3"/>
      </w:pPr>
      <w:r>
        <w:rPr>
          <w:rFonts w:hint="eastAsia"/>
        </w:rPr>
        <w:lastRenderedPageBreak/>
        <w:t>구현</w:t>
      </w:r>
      <w:r>
        <w:rPr>
          <w:rFonts w:hint="eastAsia"/>
        </w:rPr>
        <w:t>#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1875" w14:paraId="16798002" w14:textId="77777777" w:rsidTr="00581875">
        <w:tc>
          <w:tcPr>
            <w:tcW w:w="10456" w:type="dxa"/>
          </w:tcPr>
          <w:p w14:paraId="47C09F03" w14:textId="77777777" w:rsidR="00763F9E" w:rsidRDefault="00763F9E" w:rsidP="00763F9E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net.skhu.thread.v2;</w:t>
            </w:r>
          </w:p>
          <w:p w14:paraId="43A11FE4" w14:textId="77777777" w:rsidR="00763F9E" w:rsidRDefault="00763F9E" w:rsidP="00763F9E">
            <w:pPr>
              <w:pStyle w:val="a0"/>
            </w:pPr>
          </w:p>
          <w:p w14:paraId="17513397" w14:textId="77777777" w:rsidR="00763F9E" w:rsidRDefault="00763F9E" w:rsidP="00763F9E">
            <w:pPr>
              <w:pStyle w:val="a0"/>
            </w:pPr>
            <w:r>
              <w:rPr>
                <w:color w:val="7F0055"/>
              </w:rPr>
              <w:t>class</w:t>
            </w:r>
            <w:r>
              <w:t xml:space="preserve"> SharedObjC {</w:t>
            </w:r>
          </w:p>
          <w:p w14:paraId="2134DF74" w14:textId="77777777" w:rsidR="00763F9E" w:rsidRDefault="00763F9E" w:rsidP="00763F9E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0000C0"/>
              </w:rPr>
              <w:t>sum</w:t>
            </w:r>
            <w:r>
              <w:t xml:space="preserve"> = 0;</w:t>
            </w:r>
          </w:p>
          <w:p w14:paraId="046D3671" w14:textId="77777777" w:rsidR="00763F9E" w:rsidRDefault="00763F9E" w:rsidP="00763F9E">
            <w:pPr>
              <w:pStyle w:val="a0"/>
            </w:pPr>
          </w:p>
          <w:p w14:paraId="6CCE4399" w14:textId="77777777" w:rsidR="00763F9E" w:rsidRDefault="00763F9E" w:rsidP="00763F9E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synchronized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add(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i</w:t>
            </w:r>
            <w:r>
              <w:t>) {</w:t>
            </w:r>
          </w:p>
          <w:p w14:paraId="4004276A" w14:textId="77777777" w:rsidR="00763F9E" w:rsidRDefault="00763F9E" w:rsidP="00763F9E">
            <w:pPr>
              <w:pStyle w:val="a0"/>
            </w:pPr>
            <w:r>
              <w:t xml:space="preserve">        </w:t>
            </w:r>
            <w:r>
              <w:rPr>
                <w:color w:val="0000C0"/>
              </w:rPr>
              <w:t>sum</w:t>
            </w:r>
            <w:r>
              <w:t xml:space="preserve"> = </w:t>
            </w:r>
            <w:r>
              <w:rPr>
                <w:color w:val="0000C0"/>
              </w:rPr>
              <w:t>sum</w:t>
            </w:r>
            <w:r>
              <w:t xml:space="preserve"> + </w:t>
            </w:r>
            <w:r>
              <w:rPr>
                <w:color w:val="6A3E3E"/>
              </w:rPr>
              <w:t>i</w:t>
            </w:r>
            <w:r>
              <w:t>;</w:t>
            </w:r>
          </w:p>
          <w:p w14:paraId="7A68D775" w14:textId="77777777" w:rsidR="00763F9E" w:rsidRDefault="00763F9E" w:rsidP="00763F9E">
            <w:pPr>
              <w:pStyle w:val="a0"/>
            </w:pPr>
            <w:r>
              <w:t xml:space="preserve">    }</w:t>
            </w:r>
          </w:p>
          <w:p w14:paraId="231EAE6C" w14:textId="77777777" w:rsidR="00763F9E" w:rsidRDefault="00763F9E" w:rsidP="00763F9E">
            <w:pPr>
              <w:pStyle w:val="a0"/>
            </w:pPr>
            <w:r>
              <w:t xml:space="preserve">    </w:t>
            </w:r>
          </w:p>
          <w:p w14:paraId="6B163614" w14:textId="77777777" w:rsidR="00763F9E" w:rsidRDefault="00763F9E" w:rsidP="00763F9E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synchronized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sub(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i</w:t>
            </w:r>
            <w:r>
              <w:t>) {</w:t>
            </w:r>
          </w:p>
          <w:p w14:paraId="4E259D18" w14:textId="77777777" w:rsidR="00763F9E" w:rsidRDefault="00763F9E" w:rsidP="00763F9E">
            <w:pPr>
              <w:pStyle w:val="a0"/>
            </w:pPr>
            <w:r>
              <w:t xml:space="preserve">        </w:t>
            </w:r>
            <w:r>
              <w:rPr>
                <w:color w:val="0000C0"/>
              </w:rPr>
              <w:t>sum</w:t>
            </w:r>
            <w:r>
              <w:t xml:space="preserve"> = </w:t>
            </w:r>
            <w:r>
              <w:rPr>
                <w:color w:val="0000C0"/>
              </w:rPr>
              <w:t>sum</w:t>
            </w:r>
            <w:r>
              <w:t xml:space="preserve"> - </w:t>
            </w:r>
            <w:r>
              <w:rPr>
                <w:color w:val="6A3E3E"/>
              </w:rPr>
              <w:t>i</w:t>
            </w:r>
            <w:r>
              <w:t>;</w:t>
            </w:r>
          </w:p>
          <w:p w14:paraId="14087711" w14:textId="77777777" w:rsidR="00763F9E" w:rsidRDefault="00763F9E" w:rsidP="00763F9E">
            <w:pPr>
              <w:pStyle w:val="a0"/>
            </w:pPr>
            <w:r>
              <w:t xml:space="preserve">    }</w:t>
            </w:r>
          </w:p>
          <w:p w14:paraId="23CC7662" w14:textId="77777777" w:rsidR="00763F9E" w:rsidRDefault="00763F9E" w:rsidP="00763F9E">
            <w:pPr>
              <w:pStyle w:val="a0"/>
            </w:pPr>
            <w:r>
              <w:t>}</w:t>
            </w:r>
          </w:p>
          <w:p w14:paraId="75E651B5" w14:textId="77777777" w:rsidR="00763F9E" w:rsidRDefault="00763F9E" w:rsidP="00763F9E">
            <w:pPr>
              <w:pStyle w:val="a0"/>
            </w:pPr>
          </w:p>
          <w:p w14:paraId="1FD9913B" w14:textId="77777777" w:rsidR="00763F9E" w:rsidRDefault="00763F9E" w:rsidP="00763F9E">
            <w:pPr>
              <w:pStyle w:val="a0"/>
            </w:pPr>
            <w:r>
              <w:rPr>
                <w:color w:val="7F0055"/>
              </w:rPr>
              <w:t>class</w:t>
            </w:r>
            <w:r>
              <w:t xml:space="preserve"> ThreadK </w:t>
            </w:r>
            <w:r>
              <w:rPr>
                <w:color w:val="7F0055"/>
              </w:rPr>
              <w:t>extends</w:t>
            </w:r>
            <w:r>
              <w:t xml:space="preserve"> Thread {</w:t>
            </w:r>
          </w:p>
          <w:p w14:paraId="78A53D4D" w14:textId="77777777" w:rsidR="00763F9E" w:rsidRDefault="00763F9E" w:rsidP="00763F9E">
            <w:pPr>
              <w:pStyle w:val="a0"/>
            </w:pPr>
          </w:p>
          <w:p w14:paraId="762DAE00" w14:textId="77777777" w:rsidR="00763F9E" w:rsidRDefault="00763F9E" w:rsidP="00763F9E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enum</w:t>
            </w:r>
            <w:r>
              <w:t xml:space="preserve"> Operation { </w:t>
            </w:r>
            <w:r>
              <w:rPr>
                <w:color w:val="0000C0"/>
              </w:rPr>
              <w:t>ADD</w:t>
            </w:r>
            <w:r>
              <w:t xml:space="preserve">, </w:t>
            </w:r>
            <w:r>
              <w:rPr>
                <w:color w:val="0000C0"/>
              </w:rPr>
              <w:t>SUB</w:t>
            </w:r>
            <w:r>
              <w:t xml:space="preserve"> };</w:t>
            </w:r>
          </w:p>
          <w:p w14:paraId="51794018" w14:textId="77777777" w:rsidR="00763F9E" w:rsidRDefault="00763F9E" w:rsidP="00763F9E">
            <w:pPr>
              <w:pStyle w:val="a0"/>
            </w:pPr>
          </w:p>
          <w:p w14:paraId="339CA991" w14:textId="77777777" w:rsidR="00763F9E" w:rsidRDefault="00763F9E" w:rsidP="00763F9E">
            <w:pPr>
              <w:pStyle w:val="a0"/>
            </w:pPr>
            <w:r>
              <w:t xml:space="preserve">    String </w:t>
            </w:r>
            <w:r>
              <w:rPr>
                <w:color w:val="0000C0"/>
              </w:rPr>
              <w:t>name</w:t>
            </w:r>
            <w:r>
              <w:t>;</w:t>
            </w:r>
            <w:bookmarkStart w:id="22" w:name="_GoBack"/>
            <w:bookmarkEnd w:id="22"/>
          </w:p>
          <w:p w14:paraId="1C21F925" w14:textId="77777777" w:rsidR="00763F9E" w:rsidRDefault="00763F9E" w:rsidP="00763F9E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0000C0"/>
              </w:rPr>
              <w:t>count</w:t>
            </w:r>
            <w:r>
              <w:t>;</w:t>
            </w:r>
          </w:p>
          <w:p w14:paraId="5E5FAF45" w14:textId="77777777" w:rsidR="00763F9E" w:rsidRDefault="00763F9E" w:rsidP="00763F9E">
            <w:pPr>
              <w:pStyle w:val="a0"/>
            </w:pPr>
            <w:r>
              <w:t xml:space="preserve">    SharedObjD </w:t>
            </w:r>
            <w:r>
              <w:rPr>
                <w:color w:val="0000C0"/>
              </w:rPr>
              <w:t>sharedObj</w:t>
            </w:r>
            <w:r>
              <w:t>;</w:t>
            </w:r>
          </w:p>
          <w:p w14:paraId="17D3D810" w14:textId="77777777" w:rsidR="00763F9E" w:rsidRDefault="00763F9E" w:rsidP="00763F9E">
            <w:pPr>
              <w:pStyle w:val="a0"/>
            </w:pPr>
            <w:r>
              <w:t xml:space="preserve">    Operation </w:t>
            </w:r>
            <w:r>
              <w:rPr>
                <w:color w:val="0000C0"/>
              </w:rPr>
              <w:t>operation</w:t>
            </w:r>
            <w:r>
              <w:t>;</w:t>
            </w:r>
          </w:p>
          <w:p w14:paraId="3514AA2A" w14:textId="77777777" w:rsidR="00763F9E" w:rsidRDefault="00763F9E" w:rsidP="00763F9E">
            <w:pPr>
              <w:pStyle w:val="a0"/>
            </w:pPr>
          </w:p>
          <w:p w14:paraId="74D0EA9E" w14:textId="77777777" w:rsidR="00763F9E" w:rsidRDefault="00763F9E" w:rsidP="00763F9E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ThreadK(String </w:t>
            </w:r>
            <w:r>
              <w:rPr>
                <w:color w:val="6A3E3E"/>
              </w:rPr>
              <w:t>name</w:t>
            </w:r>
            <w:r>
              <w:t xml:space="preserve">,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count</w:t>
            </w:r>
            <w:r>
              <w:t xml:space="preserve">, SharedObjD </w:t>
            </w:r>
            <w:r>
              <w:rPr>
                <w:color w:val="6A3E3E"/>
              </w:rPr>
              <w:t>sharedObj</w:t>
            </w:r>
            <w:r>
              <w:t xml:space="preserve">, Operation </w:t>
            </w:r>
            <w:r>
              <w:rPr>
                <w:color w:val="6A3E3E"/>
              </w:rPr>
              <w:t>operation</w:t>
            </w:r>
            <w:r>
              <w:t>) {</w:t>
            </w:r>
          </w:p>
          <w:p w14:paraId="0DC595AE" w14:textId="77777777" w:rsidR="00763F9E" w:rsidRDefault="00763F9E" w:rsidP="00763F9E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name</w:t>
            </w:r>
            <w:r>
              <w:t xml:space="preserve"> = </w:t>
            </w:r>
            <w:r>
              <w:rPr>
                <w:color w:val="6A3E3E"/>
              </w:rPr>
              <w:t>name</w:t>
            </w:r>
            <w:r>
              <w:t>;</w:t>
            </w:r>
          </w:p>
          <w:p w14:paraId="700BE570" w14:textId="77777777" w:rsidR="00763F9E" w:rsidRDefault="00763F9E" w:rsidP="00763F9E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count</w:t>
            </w:r>
            <w:r>
              <w:t xml:space="preserve"> = </w:t>
            </w:r>
            <w:r>
              <w:rPr>
                <w:color w:val="6A3E3E"/>
              </w:rPr>
              <w:t>count</w:t>
            </w:r>
            <w:r>
              <w:t xml:space="preserve">;        </w:t>
            </w:r>
          </w:p>
          <w:p w14:paraId="136DE07E" w14:textId="77777777" w:rsidR="00763F9E" w:rsidRDefault="00763F9E" w:rsidP="00763F9E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sharedObj</w:t>
            </w:r>
            <w:r>
              <w:t xml:space="preserve"> = </w:t>
            </w:r>
            <w:r>
              <w:rPr>
                <w:color w:val="6A3E3E"/>
              </w:rPr>
              <w:t>sharedObj</w:t>
            </w:r>
            <w:r>
              <w:t>;</w:t>
            </w:r>
          </w:p>
          <w:p w14:paraId="7949FD57" w14:textId="77777777" w:rsidR="00763F9E" w:rsidRDefault="00763F9E" w:rsidP="00763F9E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this</w:t>
            </w:r>
            <w:r>
              <w:t>.</w:t>
            </w:r>
            <w:r>
              <w:rPr>
                <w:color w:val="0000C0"/>
              </w:rPr>
              <w:t>operation</w:t>
            </w:r>
            <w:r>
              <w:t xml:space="preserve"> = </w:t>
            </w:r>
            <w:r>
              <w:rPr>
                <w:color w:val="6A3E3E"/>
              </w:rPr>
              <w:t>operation</w:t>
            </w:r>
            <w:r>
              <w:t>;</w:t>
            </w:r>
          </w:p>
          <w:p w14:paraId="2688DBF5" w14:textId="77777777" w:rsidR="00763F9E" w:rsidRDefault="00763F9E" w:rsidP="00763F9E">
            <w:pPr>
              <w:pStyle w:val="a0"/>
            </w:pPr>
            <w:r>
              <w:t xml:space="preserve">    }</w:t>
            </w:r>
          </w:p>
          <w:p w14:paraId="6B6B0877" w14:textId="77777777" w:rsidR="00763F9E" w:rsidRDefault="00763F9E" w:rsidP="00763F9E">
            <w:pPr>
              <w:pStyle w:val="a0"/>
            </w:pPr>
          </w:p>
          <w:p w14:paraId="04309B7F" w14:textId="77777777" w:rsidR="00763F9E" w:rsidRDefault="00763F9E" w:rsidP="00763F9E">
            <w:pPr>
              <w:pStyle w:val="a0"/>
            </w:pPr>
            <w:r>
              <w:t xml:space="preserve">    </w:t>
            </w:r>
            <w:r>
              <w:rPr>
                <w:color w:val="646464"/>
              </w:rPr>
              <w:t>@Override</w:t>
            </w:r>
          </w:p>
          <w:p w14:paraId="57C9F7BB" w14:textId="77777777" w:rsidR="00763F9E" w:rsidRDefault="00763F9E" w:rsidP="00763F9E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run() {</w:t>
            </w:r>
          </w:p>
          <w:p w14:paraId="7A319B4B" w14:textId="77777777" w:rsidR="00763F9E" w:rsidRDefault="00763F9E" w:rsidP="00763F9E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for</w:t>
            </w:r>
            <w:r>
              <w:t xml:space="preserve"> (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6A3E3E"/>
              </w:rPr>
              <w:t>i</w:t>
            </w:r>
            <w:r>
              <w:t xml:space="preserve"> = 1; </w:t>
            </w:r>
            <w:r>
              <w:rPr>
                <w:color w:val="6A3E3E"/>
              </w:rPr>
              <w:t>i</w:t>
            </w:r>
            <w:r>
              <w:t xml:space="preserve"> &lt;= </w:t>
            </w:r>
            <w:r>
              <w:rPr>
                <w:color w:val="0000C0"/>
              </w:rPr>
              <w:t>count</w:t>
            </w:r>
            <w:r>
              <w:t>; ++</w:t>
            </w:r>
            <w:r>
              <w:rPr>
                <w:color w:val="6A3E3E"/>
              </w:rPr>
              <w:t>i</w:t>
            </w:r>
            <w:r>
              <w:t>)</w:t>
            </w:r>
          </w:p>
          <w:p w14:paraId="5C1F8EB2" w14:textId="77777777" w:rsidR="00763F9E" w:rsidRDefault="00763F9E" w:rsidP="00763F9E">
            <w:pPr>
              <w:pStyle w:val="a0"/>
            </w:pPr>
            <w:r>
              <w:t xml:space="preserve">            </w:t>
            </w:r>
            <w:r>
              <w:rPr>
                <w:color w:val="7F0055"/>
              </w:rPr>
              <w:t>if</w:t>
            </w:r>
            <w:r>
              <w:t xml:space="preserve"> (</w:t>
            </w:r>
            <w:r>
              <w:rPr>
                <w:color w:val="0000C0"/>
              </w:rPr>
              <w:t>operation</w:t>
            </w:r>
            <w:r>
              <w:t xml:space="preserve"> == Operation.</w:t>
            </w:r>
            <w:r>
              <w:rPr>
                <w:color w:val="0000C0"/>
              </w:rPr>
              <w:t>ADD</w:t>
            </w:r>
            <w:r>
              <w:t>)</w:t>
            </w:r>
          </w:p>
          <w:p w14:paraId="41B225A5" w14:textId="77777777" w:rsidR="00763F9E" w:rsidRDefault="00763F9E" w:rsidP="00763F9E">
            <w:pPr>
              <w:pStyle w:val="a0"/>
            </w:pPr>
            <w:r>
              <w:t xml:space="preserve">                </w:t>
            </w:r>
            <w:r>
              <w:rPr>
                <w:color w:val="0000C0"/>
              </w:rPr>
              <w:t>sharedObj</w:t>
            </w:r>
            <w:r>
              <w:t>.add(</w:t>
            </w:r>
            <w:r>
              <w:rPr>
                <w:color w:val="6A3E3E"/>
              </w:rPr>
              <w:t>i</w:t>
            </w:r>
            <w:r>
              <w:t>);</w:t>
            </w:r>
          </w:p>
          <w:p w14:paraId="6A5B02C1" w14:textId="77777777" w:rsidR="00763F9E" w:rsidRDefault="00763F9E" w:rsidP="00763F9E">
            <w:pPr>
              <w:pStyle w:val="a0"/>
            </w:pPr>
            <w:r>
              <w:t xml:space="preserve">            </w:t>
            </w:r>
            <w:r>
              <w:rPr>
                <w:color w:val="7F0055"/>
              </w:rPr>
              <w:t>else</w:t>
            </w:r>
            <w:r>
              <w:t xml:space="preserve"> </w:t>
            </w:r>
          </w:p>
          <w:p w14:paraId="4085A1D2" w14:textId="77777777" w:rsidR="00763F9E" w:rsidRDefault="00763F9E" w:rsidP="00763F9E">
            <w:pPr>
              <w:pStyle w:val="a0"/>
            </w:pPr>
            <w:r>
              <w:t xml:space="preserve">                </w:t>
            </w:r>
            <w:r>
              <w:rPr>
                <w:color w:val="0000C0"/>
              </w:rPr>
              <w:t>sharedObj</w:t>
            </w:r>
            <w:r>
              <w:t>.sub(</w:t>
            </w:r>
            <w:r>
              <w:rPr>
                <w:color w:val="6A3E3E"/>
              </w:rPr>
              <w:t>i</w:t>
            </w:r>
            <w:r>
              <w:t>);</w:t>
            </w:r>
          </w:p>
          <w:p w14:paraId="619DCADB" w14:textId="77777777" w:rsidR="00763F9E" w:rsidRDefault="00763F9E" w:rsidP="00763F9E">
            <w:pPr>
              <w:pStyle w:val="a0"/>
            </w:pPr>
            <w:r>
              <w:t xml:space="preserve">    }</w:t>
            </w:r>
          </w:p>
          <w:p w14:paraId="7D7C1E07" w14:textId="77777777" w:rsidR="00763F9E" w:rsidRDefault="00763F9E" w:rsidP="00763F9E">
            <w:pPr>
              <w:pStyle w:val="a0"/>
            </w:pPr>
            <w:r>
              <w:t>}</w:t>
            </w:r>
          </w:p>
          <w:p w14:paraId="1D98F705" w14:textId="77777777" w:rsidR="00763F9E" w:rsidRDefault="00763F9E" w:rsidP="00763F9E">
            <w:pPr>
              <w:pStyle w:val="a0"/>
            </w:pPr>
          </w:p>
          <w:p w14:paraId="104933B1" w14:textId="77777777" w:rsidR="00763F9E" w:rsidRDefault="00763F9E" w:rsidP="00763F9E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Example11 {</w:t>
            </w:r>
          </w:p>
          <w:p w14:paraId="6350BB9B" w14:textId="77777777" w:rsidR="00763F9E" w:rsidRDefault="00763F9E" w:rsidP="00763F9E">
            <w:pPr>
              <w:pStyle w:val="a0"/>
            </w:pPr>
          </w:p>
          <w:p w14:paraId="2B3A0CE4" w14:textId="77777777" w:rsidR="00763F9E" w:rsidRDefault="00763F9E" w:rsidP="00763F9E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static</w:t>
            </w:r>
            <w:r>
              <w:t xml:space="preserve"> </w:t>
            </w:r>
            <w:r>
              <w:rPr>
                <w:color w:val="7F0055"/>
              </w:rPr>
              <w:t>void</w:t>
            </w:r>
            <w:r>
              <w:t xml:space="preserve"> main(String </w:t>
            </w:r>
            <w:r>
              <w:rPr>
                <w:color w:val="6A3E3E"/>
              </w:rPr>
              <w:t>args</w:t>
            </w:r>
            <w:r>
              <w:t>[]) {</w:t>
            </w:r>
          </w:p>
          <w:p w14:paraId="6D0D49A9" w14:textId="77777777" w:rsidR="00763F9E" w:rsidRDefault="00763F9E" w:rsidP="00763F9E">
            <w:pPr>
              <w:pStyle w:val="a0"/>
            </w:pPr>
            <w:r>
              <w:t xml:space="preserve">        SharedObjD </w:t>
            </w:r>
            <w:r>
              <w:rPr>
                <w:color w:val="6A3E3E"/>
              </w:rPr>
              <w:t>sharedObj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SharedObjD();</w:t>
            </w:r>
          </w:p>
          <w:p w14:paraId="31CFD97F" w14:textId="77777777" w:rsidR="00763F9E" w:rsidRDefault="00763F9E" w:rsidP="00763F9E">
            <w:pPr>
              <w:pStyle w:val="a0"/>
            </w:pPr>
            <w:r>
              <w:t xml:space="preserve">        ThreadK </w:t>
            </w:r>
            <w:r>
              <w:rPr>
                <w:color w:val="6A3E3E"/>
              </w:rPr>
              <w:t>threadOne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ThreadK(</w:t>
            </w:r>
            <w:r>
              <w:rPr>
                <w:color w:val="2A00FF"/>
              </w:rPr>
              <w:t>"one"</w:t>
            </w:r>
            <w:r>
              <w:t xml:space="preserve">, 100, </w:t>
            </w:r>
            <w:r>
              <w:rPr>
                <w:color w:val="6A3E3E"/>
              </w:rPr>
              <w:t>sharedObj</w:t>
            </w:r>
            <w:r>
              <w:t>, ThreadK.Operation.</w:t>
            </w:r>
            <w:r>
              <w:rPr>
                <w:color w:val="0000C0"/>
              </w:rPr>
              <w:t>ADD</w:t>
            </w:r>
            <w:r>
              <w:t>);</w:t>
            </w:r>
          </w:p>
          <w:p w14:paraId="0DD7B5C8" w14:textId="77777777" w:rsidR="00763F9E" w:rsidRDefault="00763F9E" w:rsidP="00763F9E">
            <w:pPr>
              <w:pStyle w:val="a0"/>
            </w:pPr>
            <w:r>
              <w:t xml:space="preserve">        ThreadK </w:t>
            </w:r>
            <w:r>
              <w:rPr>
                <w:color w:val="6A3E3E"/>
              </w:rPr>
              <w:t>threadTwo</w:t>
            </w:r>
            <w:r>
              <w:t xml:space="preserve"> = </w:t>
            </w:r>
            <w:r>
              <w:rPr>
                <w:color w:val="7F0055"/>
              </w:rPr>
              <w:t>new</w:t>
            </w:r>
            <w:r>
              <w:t xml:space="preserve"> ThreadK(</w:t>
            </w:r>
            <w:r>
              <w:rPr>
                <w:color w:val="2A00FF"/>
              </w:rPr>
              <w:t>"two"</w:t>
            </w:r>
            <w:r>
              <w:t xml:space="preserve">, 100, </w:t>
            </w:r>
            <w:r>
              <w:rPr>
                <w:color w:val="6A3E3E"/>
              </w:rPr>
              <w:t>sharedObj</w:t>
            </w:r>
            <w:r>
              <w:t>, ThreadK.Operation.</w:t>
            </w:r>
            <w:r>
              <w:rPr>
                <w:color w:val="0000C0"/>
              </w:rPr>
              <w:t>SUB</w:t>
            </w:r>
            <w:r>
              <w:t>);</w:t>
            </w:r>
          </w:p>
          <w:p w14:paraId="27656890" w14:textId="77777777" w:rsidR="00763F9E" w:rsidRDefault="00763F9E" w:rsidP="00763F9E">
            <w:pPr>
              <w:pStyle w:val="a0"/>
            </w:pPr>
            <w:r>
              <w:t xml:space="preserve">        </w:t>
            </w:r>
            <w:r>
              <w:rPr>
                <w:color w:val="6A3E3E"/>
              </w:rPr>
              <w:t>threadOne</w:t>
            </w:r>
            <w:r>
              <w:t>.start();</w:t>
            </w:r>
          </w:p>
          <w:p w14:paraId="78692AE9" w14:textId="77777777" w:rsidR="00763F9E" w:rsidRDefault="00763F9E" w:rsidP="00763F9E">
            <w:pPr>
              <w:pStyle w:val="a0"/>
            </w:pPr>
            <w:r>
              <w:t xml:space="preserve">        </w:t>
            </w:r>
            <w:r>
              <w:rPr>
                <w:color w:val="6A3E3E"/>
              </w:rPr>
              <w:t>threadTwo</w:t>
            </w:r>
            <w:r>
              <w:t>.start();</w:t>
            </w:r>
          </w:p>
          <w:p w14:paraId="75A01B3C" w14:textId="77777777" w:rsidR="00763F9E" w:rsidRDefault="00763F9E" w:rsidP="00763F9E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try</w:t>
            </w:r>
            <w:r>
              <w:t xml:space="preserve"> {</w:t>
            </w:r>
          </w:p>
          <w:p w14:paraId="1A41D0E6" w14:textId="77777777" w:rsidR="00763F9E" w:rsidRDefault="00763F9E" w:rsidP="00763F9E">
            <w:pPr>
              <w:pStyle w:val="a0"/>
            </w:pPr>
            <w:r>
              <w:t xml:space="preserve">            </w:t>
            </w:r>
            <w:r>
              <w:rPr>
                <w:color w:val="6A3E3E"/>
              </w:rPr>
              <w:t>threadOne</w:t>
            </w:r>
            <w:r>
              <w:t>.join();</w:t>
            </w:r>
          </w:p>
          <w:p w14:paraId="69F7C405" w14:textId="77777777" w:rsidR="00763F9E" w:rsidRDefault="00763F9E" w:rsidP="00763F9E">
            <w:pPr>
              <w:pStyle w:val="a0"/>
            </w:pPr>
            <w:r>
              <w:t xml:space="preserve">            </w:t>
            </w:r>
            <w:r>
              <w:rPr>
                <w:color w:val="6A3E3E"/>
              </w:rPr>
              <w:t>threadTwo</w:t>
            </w:r>
            <w:r>
              <w:t>.join();</w:t>
            </w:r>
          </w:p>
          <w:p w14:paraId="6127E40F" w14:textId="77777777" w:rsidR="00763F9E" w:rsidRDefault="00763F9E" w:rsidP="00763F9E">
            <w:pPr>
              <w:pStyle w:val="a0"/>
            </w:pPr>
            <w:r>
              <w:t xml:space="preserve">        } </w:t>
            </w:r>
            <w:r>
              <w:rPr>
                <w:color w:val="7F0055"/>
              </w:rPr>
              <w:t>catch</w:t>
            </w:r>
            <w:r>
              <w:t xml:space="preserve"> (InterruptedException </w:t>
            </w:r>
            <w:r>
              <w:rPr>
                <w:color w:val="6A3E3E"/>
              </w:rPr>
              <w:t>e</w:t>
            </w:r>
            <w:r>
              <w:t>) {</w:t>
            </w:r>
          </w:p>
          <w:p w14:paraId="5264F109" w14:textId="77777777" w:rsidR="00763F9E" w:rsidRDefault="00763F9E" w:rsidP="00763F9E">
            <w:pPr>
              <w:pStyle w:val="a0"/>
            </w:pPr>
            <w:r>
              <w:t xml:space="preserve">        }</w:t>
            </w:r>
          </w:p>
          <w:p w14:paraId="057FBB18" w14:textId="77777777" w:rsidR="00763F9E" w:rsidRDefault="00763F9E" w:rsidP="00763F9E">
            <w:pPr>
              <w:pStyle w:val="a0"/>
            </w:pPr>
            <w:r>
              <w:t xml:space="preserve">        System.</w:t>
            </w:r>
            <w:r>
              <w:rPr>
                <w:color w:val="0000C0"/>
              </w:rPr>
              <w:t>out</w:t>
            </w:r>
            <w:r>
              <w:t>.println(</w:t>
            </w:r>
            <w:r>
              <w:rPr>
                <w:color w:val="6A3E3E"/>
              </w:rPr>
              <w:t>sharedObj</w:t>
            </w:r>
            <w:r>
              <w:t>.</w:t>
            </w:r>
            <w:r>
              <w:rPr>
                <w:color w:val="0000C0"/>
              </w:rPr>
              <w:t>sum</w:t>
            </w:r>
            <w:r>
              <w:t>);</w:t>
            </w:r>
          </w:p>
          <w:p w14:paraId="10392C83" w14:textId="77777777" w:rsidR="00763F9E" w:rsidRDefault="00763F9E" w:rsidP="00763F9E">
            <w:pPr>
              <w:pStyle w:val="a0"/>
            </w:pPr>
            <w:r>
              <w:t xml:space="preserve">    }</w:t>
            </w:r>
          </w:p>
          <w:p w14:paraId="7C6D582E" w14:textId="77777777" w:rsidR="00763F9E" w:rsidRDefault="00763F9E" w:rsidP="00763F9E">
            <w:pPr>
              <w:pStyle w:val="a0"/>
            </w:pPr>
            <w:r>
              <w:t>}</w:t>
            </w:r>
          </w:p>
          <w:p w14:paraId="177FA213" w14:textId="77777777" w:rsidR="00581875" w:rsidRDefault="00581875" w:rsidP="00763F9E">
            <w:pPr>
              <w:pStyle w:val="a0"/>
              <w:rPr>
                <w:rFonts w:hint="eastAsia"/>
              </w:rPr>
            </w:pPr>
          </w:p>
        </w:tc>
      </w:tr>
    </w:tbl>
    <w:p w14:paraId="1FC0BF2E" w14:textId="77777777" w:rsidR="00581875" w:rsidRPr="00581875" w:rsidRDefault="00581875" w:rsidP="00581875">
      <w:pPr>
        <w:rPr>
          <w:rFonts w:hint="eastAsia"/>
        </w:rPr>
      </w:pPr>
    </w:p>
    <w:sectPr w:rsidR="00581875" w:rsidRPr="00581875" w:rsidSect="00B12C18">
      <w:footerReference w:type="default" r:id="rId11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4718C" w14:textId="77777777" w:rsidR="004236CA" w:rsidRDefault="004236CA" w:rsidP="00B12C18">
      <w:r>
        <w:separator/>
      </w:r>
    </w:p>
  </w:endnote>
  <w:endnote w:type="continuationSeparator" w:id="0">
    <w:p w14:paraId="1A43CF6D" w14:textId="77777777" w:rsidR="004236CA" w:rsidRDefault="004236CA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A323B" w14:textId="5B0A7EFD" w:rsidR="004236CA" w:rsidRPr="00B12C18" w:rsidRDefault="004236CA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A53FAD">
      <w:rPr>
        <w:noProof/>
        <w:color w:val="A6A6A6" w:themeColor="background1" w:themeShade="A6"/>
      </w:rPr>
      <w:t>13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A53FAD">
      <w:rPr>
        <w:noProof/>
        <w:color w:val="A6A6A6" w:themeColor="background1" w:themeShade="A6"/>
      </w:rPr>
      <w:t>16</w:t>
    </w:r>
    <w:r w:rsidRPr="00B12C18">
      <w:rPr>
        <w:color w:val="A6A6A6" w:themeColor="background1" w:themeShade="A6"/>
      </w:rPr>
      <w:fldChar w:fldCharType="end"/>
    </w:r>
  </w:p>
  <w:p w14:paraId="58D5FA11" w14:textId="77777777" w:rsidR="004236CA" w:rsidRDefault="004236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9B3FA" w14:textId="77777777" w:rsidR="004236CA" w:rsidRDefault="004236CA" w:rsidP="00B12C18">
      <w:r>
        <w:separator/>
      </w:r>
    </w:p>
  </w:footnote>
  <w:footnote w:type="continuationSeparator" w:id="0">
    <w:p w14:paraId="5BA9314E" w14:textId="77777777" w:rsidR="004236CA" w:rsidRDefault="004236CA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9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38A"/>
    <w:rsid w:val="0009120A"/>
    <w:rsid w:val="000F25E2"/>
    <w:rsid w:val="00135C49"/>
    <w:rsid w:val="001D396E"/>
    <w:rsid w:val="002161B8"/>
    <w:rsid w:val="002B3BD8"/>
    <w:rsid w:val="002F238A"/>
    <w:rsid w:val="003762E3"/>
    <w:rsid w:val="003A015F"/>
    <w:rsid w:val="004236CA"/>
    <w:rsid w:val="00424C5D"/>
    <w:rsid w:val="00451959"/>
    <w:rsid w:val="0045738A"/>
    <w:rsid w:val="004932CD"/>
    <w:rsid w:val="00530E33"/>
    <w:rsid w:val="00581875"/>
    <w:rsid w:val="005E4815"/>
    <w:rsid w:val="00605514"/>
    <w:rsid w:val="006B771D"/>
    <w:rsid w:val="00763F9E"/>
    <w:rsid w:val="00815128"/>
    <w:rsid w:val="008A03AA"/>
    <w:rsid w:val="008B7811"/>
    <w:rsid w:val="00905752"/>
    <w:rsid w:val="00934C62"/>
    <w:rsid w:val="009879A8"/>
    <w:rsid w:val="00A53FAD"/>
    <w:rsid w:val="00AD7F9E"/>
    <w:rsid w:val="00AE68A2"/>
    <w:rsid w:val="00B12C18"/>
    <w:rsid w:val="00B16E53"/>
    <w:rsid w:val="00B450AD"/>
    <w:rsid w:val="00BD08FB"/>
    <w:rsid w:val="00C352DD"/>
    <w:rsid w:val="00C83CBE"/>
    <w:rsid w:val="00CA45D0"/>
    <w:rsid w:val="00D14CFD"/>
    <w:rsid w:val="00D70D54"/>
    <w:rsid w:val="00E1310A"/>
    <w:rsid w:val="00E149CC"/>
    <w:rsid w:val="00E30BA7"/>
    <w:rsid w:val="00E422CC"/>
    <w:rsid w:val="00E50655"/>
    <w:rsid w:val="00EA4234"/>
    <w:rsid w:val="00F54ADF"/>
    <w:rsid w:val="00F5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372A7CD"/>
  <w15:chartTrackingRefBased/>
  <w15:docId w15:val="{5FAF7158-C643-4996-9724-DF25FDC24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59"/>
    <w:rsid w:val="00135C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코드표"/>
    <w:basedOn w:val="Normal"/>
    <w:link w:val="Char1"/>
    <w:qFormat/>
    <w:rsid w:val="00135C49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135C49"/>
    <w:rPr>
      <w:rFonts w:ascii="굴림체" w:eastAsia="굴림체" w:cs="굴림체"/>
      <w:bCs/>
      <w:kern w:val="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D7F9E"/>
  </w:style>
  <w:style w:type="character" w:customStyle="1" w:styleId="DateChar">
    <w:name w:val="Date Char"/>
    <w:basedOn w:val="DefaultParagraphFont"/>
    <w:link w:val="Date"/>
    <w:uiPriority w:val="99"/>
    <w:semiHidden/>
    <w:rsid w:val="00AD7F9E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AD7F9E"/>
  </w:style>
  <w:style w:type="paragraph" w:styleId="TOC2">
    <w:name w:val="toc 2"/>
    <w:basedOn w:val="Normal"/>
    <w:next w:val="Normal"/>
    <w:autoRedefine/>
    <w:uiPriority w:val="39"/>
    <w:unhideWhenUsed/>
    <w:rsid w:val="00AD7F9E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AD7F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\DesktopLink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D6BF2-CE3F-43C6-8C52-1D74CF32E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템플릿1.dotx</Template>
  <TotalTime>738</TotalTime>
  <Pages>20</Pages>
  <Words>3271</Words>
  <Characters>18646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Lee Seungjin</cp:lastModifiedBy>
  <cp:revision>22</cp:revision>
  <dcterms:created xsi:type="dcterms:W3CDTF">2016-11-21T12:41:00Z</dcterms:created>
  <dcterms:modified xsi:type="dcterms:W3CDTF">2018-10-22T11:25:00Z</dcterms:modified>
</cp:coreProperties>
</file>