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39177" w14:textId="5CB2589B" w:rsidR="00B12C18" w:rsidRPr="00C973D6" w:rsidRDefault="00C973D6" w:rsidP="005C0352">
      <w:pPr>
        <w:rPr>
          <w:b/>
          <w:sz w:val="48"/>
          <w:szCs w:val="48"/>
        </w:rPr>
      </w:pPr>
      <w:r w:rsidRPr="00C973D6">
        <w:rPr>
          <w:b/>
          <w:sz w:val="48"/>
          <w:szCs w:val="48"/>
        </w:rPr>
        <w:t xml:space="preserve">enum </w:t>
      </w:r>
      <w:r w:rsidRPr="00C973D6">
        <w:rPr>
          <w:rFonts w:hint="eastAsia"/>
          <w:b/>
          <w:sz w:val="48"/>
          <w:szCs w:val="48"/>
        </w:rPr>
        <w:t>타입</w:t>
      </w:r>
    </w:p>
    <w:p w14:paraId="404255F1" w14:textId="77777777" w:rsidR="00C973D6" w:rsidRDefault="00C973D6" w:rsidP="005C0352"/>
    <w:p w14:paraId="33D03269" w14:textId="1816DDA9" w:rsidR="009021CA" w:rsidRDefault="00C973D6" w:rsidP="005C0352">
      <w:r>
        <w:rPr>
          <w:rFonts w:hint="eastAsia"/>
        </w:rPr>
        <w:t>2</w:t>
      </w:r>
      <w:r>
        <w:t>016-09-04</w:t>
      </w:r>
    </w:p>
    <w:p w14:paraId="5AFC76E6" w14:textId="0293BEF9" w:rsidR="00C973D6" w:rsidRDefault="00C973D6" w:rsidP="005C0352">
      <w:r>
        <w:rPr>
          <w:rFonts w:hint="eastAsia"/>
        </w:rPr>
        <w:t>이승진</w:t>
      </w:r>
    </w:p>
    <w:p w14:paraId="7911FAF2" w14:textId="77777777" w:rsidR="00C973D6" w:rsidRDefault="00C973D6" w:rsidP="005C0352"/>
    <w:p w14:paraId="552AB81D" w14:textId="77777777" w:rsidR="009021CA" w:rsidRDefault="009021CA" w:rsidP="005C0352"/>
    <w:p w14:paraId="62E625CC" w14:textId="77777777" w:rsidR="009021CA" w:rsidRPr="00C973D6" w:rsidRDefault="009021CA" w:rsidP="005C0352">
      <w:pPr>
        <w:rPr>
          <w:b/>
          <w:sz w:val="28"/>
        </w:rPr>
      </w:pPr>
      <w:r w:rsidRPr="00C973D6">
        <w:rPr>
          <w:rFonts w:hint="eastAsia"/>
          <w:b/>
          <w:sz w:val="28"/>
        </w:rPr>
        <w:t>학습목표</w:t>
      </w:r>
    </w:p>
    <w:p w14:paraId="3244E737" w14:textId="77777777" w:rsidR="009021CA" w:rsidRDefault="009021CA" w:rsidP="005C0352">
      <w:r>
        <w:rPr>
          <w:rFonts w:hint="eastAsia"/>
        </w:rPr>
        <w:t>Java의</w:t>
      </w:r>
      <w:r>
        <w:t xml:space="preserve"> enum </w:t>
      </w:r>
      <w:r>
        <w:rPr>
          <w:rFonts w:hint="eastAsia"/>
        </w:rPr>
        <w:t>타입의 장점과 활용 방법을 학습한다.</w:t>
      </w:r>
    </w:p>
    <w:p w14:paraId="1866F63C" w14:textId="77777777" w:rsidR="009021CA" w:rsidRDefault="009021CA" w:rsidP="005C0352"/>
    <w:p w14:paraId="410119B0" w14:textId="77777777" w:rsidR="009021CA" w:rsidRDefault="009021CA" w:rsidP="005C0352"/>
    <w:p w14:paraId="62435020" w14:textId="77777777" w:rsidR="009021CA" w:rsidRDefault="009021CA" w:rsidP="005C0352"/>
    <w:p w14:paraId="4B65B7A3" w14:textId="7D41FA5B" w:rsidR="009021CA" w:rsidRPr="00C973D6" w:rsidRDefault="009021CA" w:rsidP="005C0352">
      <w:pPr>
        <w:rPr>
          <w:b/>
          <w:sz w:val="28"/>
        </w:rPr>
      </w:pPr>
      <w:r w:rsidRPr="00C973D6">
        <w:rPr>
          <w:rFonts w:hint="eastAsia"/>
          <w:b/>
          <w:sz w:val="28"/>
        </w:rPr>
        <w:t>목차</w:t>
      </w:r>
    </w:p>
    <w:p w14:paraId="15D82373" w14:textId="6427D3F2" w:rsidR="00345548" w:rsidRDefault="00C973D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68445408" w:history="1">
        <w:r w:rsidR="00345548" w:rsidRPr="001F319B">
          <w:rPr>
            <w:rStyle w:val="Hyperlink"/>
            <w:rFonts w:hAnsi="굴림체"/>
            <w:noProof/>
          </w:rPr>
          <w:t>1.</w:t>
        </w:r>
        <w:r w:rsidR="00345548" w:rsidRPr="001F319B">
          <w:rPr>
            <w:rStyle w:val="Hyperlink"/>
            <w:noProof/>
          </w:rPr>
          <w:t xml:space="preserve"> 혈액형 구현 #1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_Toc468445408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2</w:t>
        </w:r>
        <w:r w:rsidR="00345548">
          <w:rPr>
            <w:noProof/>
            <w:webHidden/>
          </w:rPr>
          <w:fldChar w:fldCharType="end"/>
        </w:r>
      </w:hyperlink>
    </w:p>
    <w:p w14:paraId="1FD4B94A" w14:textId="1AD946BF" w:rsidR="00345548" w:rsidRDefault="002277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445409" w:history="1">
        <w:r w:rsidR="00345548" w:rsidRPr="001F319B">
          <w:rPr>
            <w:rStyle w:val="Hyperlink"/>
            <w:noProof/>
          </w:rPr>
          <w:t>1) BloodType.java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_Toc468445409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2</w:t>
        </w:r>
        <w:r w:rsidR="00345548">
          <w:rPr>
            <w:noProof/>
            <w:webHidden/>
          </w:rPr>
          <w:fldChar w:fldCharType="end"/>
        </w:r>
      </w:hyperlink>
    </w:p>
    <w:p w14:paraId="3ED4FC70" w14:textId="27AD3C75" w:rsidR="00345548" w:rsidRDefault="002277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445410" w:history="1">
        <w:r w:rsidR="00345548" w:rsidRPr="001F319B">
          <w:rPr>
            <w:rStyle w:val="Hyperlink"/>
            <w:noProof/>
          </w:rPr>
          <w:t>2) Person.java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_Toc468445410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4</w:t>
        </w:r>
        <w:r w:rsidR="00345548">
          <w:rPr>
            <w:noProof/>
            <w:webHidden/>
          </w:rPr>
          <w:fldChar w:fldCharType="end"/>
        </w:r>
      </w:hyperlink>
    </w:p>
    <w:p w14:paraId="0BE52324" w14:textId="215815E6" w:rsidR="00345548" w:rsidRDefault="002277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445411" w:history="1">
        <w:r w:rsidR="00345548" w:rsidRPr="001F319B">
          <w:rPr>
            <w:rStyle w:val="Hyperlink"/>
            <w:noProof/>
          </w:rPr>
          <w:t>3) BloodTypeTest.java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_Toc468445411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5</w:t>
        </w:r>
        <w:r w:rsidR="00345548">
          <w:rPr>
            <w:noProof/>
            <w:webHidden/>
          </w:rPr>
          <w:fldChar w:fldCharType="end"/>
        </w:r>
      </w:hyperlink>
    </w:p>
    <w:p w14:paraId="7081D65F" w14:textId="291F7830" w:rsidR="00345548" w:rsidRDefault="0022773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8445412" w:history="1">
        <w:r w:rsidR="00345548" w:rsidRPr="001F319B">
          <w:rPr>
            <w:rStyle w:val="Hyperlink"/>
            <w:rFonts w:hAnsi="굴림체"/>
            <w:noProof/>
          </w:rPr>
          <w:t>2.</w:t>
        </w:r>
        <w:r w:rsidR="00345548" w:rsidRPr="001F319B">
          <w:rPr>
            <w:rStyle w:val="Hyperlink"/>
            <w:noProof/>
          </w:rPr>
          <w:t xml:space="preserve"> 혈액형 구현 #2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_Toc468445412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6</w:t>
        </w:r>
        <w:r w:rsidR="00345548">
          <w:rPr>
            <w:noProof/>
            <w:webHidden/>
          </w:rPr>
          <w:fldChar w:fldCharType="end"/>
        </w:r>
      </w:hyperlink>
    </w:p>
    <w:p w14:paraId="4009E07D" w14:textId="201B91EF" w:rsidR="00345548" w:rsidRDefault="002277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445413" w:history="1">
        <w:r w:rsidR="00345548" w:rsidRPr="001F319B">
          <w:rPr>
            <w:rStyle w:val="Hyperlink"/>
            <w:noProof/>
          </w:rPr>
          <w:t>1) BloodType.java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_Toc468445413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6</w:t>
        </w:r>
        <w:r w:rsidR="00345548">
          <w:rPr>
            <w:noProof/>
            <w:webHidden/>
          </w:rPr>
          <w:fldChar w:fldCharType="end"/>
        </w:r>
      </w:hyperlink>
    </w:p>
    <w:p w14:paraId="55F5FD7E" w14:textId="7BC6EFC8" w:rsidR="00345548" w:rsidRDefault="002277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445414" w:history="1">
        <w:r w:rsidR="00345548" w:rsidRPr="001F319B">
          <w:rPr>
            <w:rStyle w:val="Hyperlink"/>
            <w:noProof/>
          </w:rPr>
          <w:t>2) Person.java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_Toc468445414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7</w:t>
        </w:r>
        <w:r w:rsidR="00345548">
          <w:rPr>
            <w:noProof/>
            <w:webHidden/>
          </w:rPr>
          <w:fldChar w:fldCharType="end"/>
        </w:r>
      </w:hyperlink>
    </w:p>
    <w:p w14:paraId="590A9BB2" w14:textId="7C68E701" w:rsidR="00345548" w:rsidRDefault="002277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445415" w:history="1">
        <w:r w:rsidR="00345548" w:rsidRPr="001F319B">
          <w:rPr>
            <w:rStyle w:val="Hyperlink"/>
            <w:noProof/>
          </w:rPr>
          <w:t>3) BloodTypeTest.java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_Toc468445415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8</w:t>
        </w:r>
        <w:r w:rsidR="00345548">
          <w:rPr>
            <w:noProof/>
            <w:webHidden/>
          </w:rPr>
          <w:fldChar w:fldCharType="end"/>
        </w:r>
      </w:hyperlink>
    </w:p>
    <w:p w14:paraId="0703DC1A" w14:textId="477E4111" w:rsidR="00345548" w:rsidRDefault="002277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445416" w:history="1">
        <w:r w:rsidR="00345548" w:rsidRPr="001F319B">
          <w:rPr>
            <w:rStyle w:val="Hyperlink"/>
            <w:noProof/>
          </w:rPr>
          <w:t>4) 결론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_Toc468445416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8</w:t>
        </w:r>
        <w:r w:rsidR="00345548">
          <w:rPr>
            <w:noProof/>
            <w:webHidden/>
          </w:rPr>
          <w:fldChar w:fldCharType="end"/>
        </w:r>
      </w:hyperlink>
    </w:p>
    <w:p w14:paraId="3A1F7C28" w14:textId="13ED1B93" w:rsidR="00345548" w:rsidRDefault="0022773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8445417" w:history="1">
        <w:r w:rsidR="00345548" w:rsidRPr="001F319B">
          <w:rPr>
            <w:rStyle w:val="Hyperlink"/>
            <w:rFonts w:hAnsi="굴림체"/>
            <w:noProof/>
          </w:rPr>
          <w:t>3.</w:t>
        </w:r>
        <w:r w:rsidR="00345548" w:rsidRPr="001F319B">
          <w:rPr>
            <w:rStyle w:val="Hyperlink"/>
            <w:noProof/>
          </w:rPr>
          <w:t xml:space="preserve"> 학점 구현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_Toc468445417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9</w:t>
        </w:r>
        <w:r w:rsidR="00345548">
          <w:rPr>
            <w:noProof/>
            <w:webHidden/>
          </w:rPr>
          <w:fldChar w:fldCharType="end"/>
        </w:r>
      </w:hyperlink>
    </w:p>
    <w:p w14:paraId="64EAD289" w14:textId="24FD2A96" w:rsidR="00345548" w:rsidRDefault="002277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445418" w:history="1">
        <w:r w:rsidR="00345548" w:rsidRPr="001F319B">
          <w:rPr>
            <w:rStyle w:val="Hyperlink"/>
            <w:noProof/>
          </w:rPr>
          <w:t>1) Grade.java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_Toc468445418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9</w:t>
        </w:r>
        <w:r w:rsidR="00345548">
          <w:rPr>
            <w:noProof/>
            <w:webHidden/>
          </w:rPr>
          <w:fldChar w:fldCharType="end"/>
        </w:r>
      </w:hyperlink>
    </w:p>
    <w:p w14:paraId="1F9BC0F7" w14:textId="0AB56CC0" w:rsidR="00345548" w:rsidRDefault="0022773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445419" w:history="1">
        <w:r w:rsidR="00345548" w:rsidRPr="001F319B">
          <w:rPr>
            <w:rStyle w:val="Hyperlink"/>
            <w:noProof/>
          </w:rPr>
          <w:t>2) 과제</w:t>
        </w:r>
        <w:r w:rsidR="00345548">
          <w:rPr>
            <w:noProof/>
            <w:webHidden/>
          </w:rPr>
          <w:tab/>
        </w:r>
        <w:r w:rsidR="00345548">
          <w:rPr>
            <w:noProof/>
            <w:webHidden/>
          </w:rPr>
          <w:fldChar w:fldCharType="begin"/>
        </w:r>
        <w:r w:rsidR="00345548">
          <w:rPr>
            <w:noProof/>
            <w:webHidden/>
          </w:rPr>
          <w:instrText xml:space="preserve"> PAGEREF _Toc468445419 \h </w:instrText>
        </w:r>
        <w:r w:rsidR="00345548">
          <w:rPr>
            <w:noProof/>
            <w:webHidden/>
          </w:rPr>
        </w:r>
        <w:r w:rsidR="00345548">
          <w:rPr>
            <w:noProof/>
            <w:webHidden/>
          </w:rPr>
          <w:fldChar w:fldCharType="separate"/>
        </w:r>
        <w:r w:rsidR="00345548">
          <w:rPr>
            <w:noProof/>
            <w:webHidden/>
          </w:rPr>
          <w:t>10</w:t>
        </w:r>
        <w:r w:rsidR="00345548">
          <w:rPr>
            <w:noProof/>
            <w:webHidden/>
          </w:rPr>
          <w:fldChar w:fldCharType="end"/>
        </w:r>
      </w:hyperlink>
    </w:p>
    <w:p w14:paraId="672E7BDA" w14:textId="51CBE334" w:rsidR="00C973D6" w:rsidRDefault="00C973D6" w:rsidP="005C0352">
      <w:r>
        <w:fldChar w:fldCharType="end"/>
      </w:r>
    </w:p>
    <w:p w14:paraId="66145C00" w14:textId="6FAB51E1" w:rsidR="00C973D6" w:rsidRDefault="00C973D6" w:rsidP="005C0352"/>
    <w:p w14:paraId="1A7127B7" w14:textId="2F62F770" w:rsidR="00C973D6" w:rsidRDefault="00C973D6" w:rsidP="005C0352"/>
    <w:p w14:paraId="02BB6014" w14:textId="66B2B316" w:rsidR="00C973D6" w:rsidRDefault="00C973D6" w:rsidP="005C0352"/>
    <w:p w14:paraId="708D40AF" w14:textId="26683A09" w:rsidR="00C973D6" w:rsidRDefault="00C973D6" w:rsidP="005C0352"/>
    <w:p w14:paraId="078730CF" w14:textId="77777777" w:rsidR="00C973D6" w:rsidRDefault="00C973D6" w:rsidP="005C0352"/>
    <w:p w14:paraId="05DA95C8" w14:textId="77777777" w:rsidR="00C973D6" w:rsidRDefault="00C973D6" w:rsidP="005C0352"/>
    <w:p w14:paraId="1842C428" w14:textId="77777777" w:rsidR="009021CA" w:rsidRDefault="009021CA" w:rsidP="005C0352"/>
    <w:p w14:paraId="546BE123" w14:textId="77777777" w:rsidR="009021CA" w:rsidRDefault="009021CA" w:rsidP="005C0352"/>
    <w:p w14:paraId="49A8D4CE" w14:textId="77777777" w:rsidR="009021CA" w:rsidRDefault="009021CA" w:rsidP="005C0352"/>
    <w:p w14:paraId="6CF8BB8C" w14:textId="77777777" w:rsidR="009021CA" w:rsidRDefault="009021CA" w:rsidP="005C0352"/>
    <w:p w14:paraId="1D3FEC76" w14:textId="77777777" w:rsidR="009021CA" w:rsidRDefault="009021CA" w:rsidP="005C0352"/>
    <w:p w14:paraId="385F356C" w14:textId="77777777" w:rsidR="009021CA" w:rsidRDefault="009021CA" w:rsidP="005C0352"/>
    <w:p w14:paraId="37913FCF" w14:textId="77777777" w:rsidR="009021CA" w:rsidRDefault="009021CA" w:rsidP="005C0352"/>
    <w:p w14:paraId="5A49BE4A" w14:textId="77777777" w:rsidR="009021CA" w:rsidRDefault="009021CA" w:rsidP="005C0352"/>
    <w:p w14:paraId="5A1611C5" w14:textId="77777777" w:rsidR="009021CA" w:rsidRDefault="009021CA" w:rsidP="005C0352"/>
    <w:p w14:paraId="1BB49A32" w14:textId="77777777" w:rsidR="009021CA" w:rsidRDefault="009021CA" w:rsidP="005C0352"/>
    <w:p w14:paraId="7A8C2BA7" w14:textId="77777777" w:rsidR="009021CA" w:rsidRDefault="009021CA" w:rsidP="005C0352"/>
    <w:p w14:paraId="6E73AE69" w14:textId="77777777" w:rsidR="009021CA" w:rsidRDefault="009021CA" w:rsidP="005C0352"/>
    <w:p w14:paraId="66F6DF03" w14:textId="77777777" w:rsidR="009021CA" w:rsidRDefault="009021CA" w:rsidP="005C0352"/>
    <w:p w14:paraId="27D67372" w14:textId="77777777" w:rsidR="009021CA" w:rsidRDefault="009021CA" w:rsidP="005C0352"/>
    <w:p w14:paraId="6917B1D5" w14:textId="77777777" w:rsidR="009021CA" w:rsidRDefault="009021CA" w:rsidP="005C0352"/>
    <w:p w14:paraId="4D0E14EA" w14:textId="77777777" w:rsidR="009021CA" w:rsidRDefault="009021CA" w:rsidP="005C0352"/>
    <w:p w14:paraId="30453B5C" w14:textId="77777777" w:rsidR="009021CA" w:rsidRDefault="009021C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0316E7" w14:textId="77777777" w:rsidR="009021CA" w:rsidRDefault="009021CA" w:rsidP="009021CA">
      <w:pPr>
        <w:pStyle w:val="Heading1"/>
      </w:pPr>
      <w:bookmarkStart w:id="0" w:name="_Toc468445408"/>
      <w:r>
        <w:rPr>
          <w:rFonts w:hint="eastAsia"/>
        </w:rPr>
        <w:lastRenderedPageBreak/>
        <w:t xml:space="preserve">혈액형 구현 </w:t>
      </w:r>
      <w:r>
        <w:t>#1</w:t>
      </w:r>
      <w:bookmarkEnd w:id="0"/>
    </w:p>
    <w:p w14:paraId="70929DFE" w14:textId="77777777" w:rsidR="009021CA" w:rsidRDefault="009021CA" w:rsidP="009021CA"/>
    <w:p w14:paraId="43C3FFB3" w14:textId="77777777" w:rsidR="009021CA" w:rsidRDefault="009021CA" w:rsidP="009021CA">
      <w:r>
        <w:rPr>
          <w:rFonts w:hint="eastAsia"/>
        </w:rPr>
        <w:t>먼저 혈액형을 클래스로 구현한 코드를 살펴보자.</w:t>
      </w:r>
    </w:p>
    <w:p w14:paraId="51355B8E" w14:textId="77777777" w:rsidR="009021CA" w:rsidRDefault="009021CA" w:rsidP="009021CA"/>
    <w:p w14:paraId="07063526" w14:textId="77777777" w:rsidR="009021CA" w:rsidRDefault="009021CA" w:rsidP="009021CA">
      <w:pPr>
        <w:pStyle w:val="Heading2"/>
      </w:pPr>
      <w:bookmarkStart w:id="1" w:name="_Toc468445409"/>
      <w:r>
        <w:rPr>
          <w:rFonts w:hint="eastAsia"/>
        </w:rPr>
        <w:t>BloodType.java</w:t>
      </w:r>
      <w:bookmarkEnd w:id="1"/>
    </w:p>
    <w:p w14:paraId="1431AF20" w14:textId="77777777" w:rsidR="009021CA" w:rsidRPr="009021CA" w:rsidRDefault="009021CA" w:rsidP="009021CA">
      <w:r>
        <w:rPr>
          <w:rFonts w:hint="eastAsia"/>
        </w:rPr>
        <w:t>src/net/skhu/lecture03</w:t>
      </w:r>
      <w:r w:rsidR="003A578A">
        <w:t>/</w:t>
      </w:r>
      <w:r>
        <w:rPr>
          <w:rFonts w:hint="eastAsia"/>
        </w:rPr>
        <w:t>bloodType1/BloodType.java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021CA" w14:paraId="3EB6E544" w14:textId="77777777" w:rsidTr="00C973D6">
        <w:tc>
          <w:tcPr>
            <w:tcW w:w="426" w:type="dxa"/>
          </w:tcPr>
          <w:p w14:paraId="51181A91" w14:textId="77777777" w:rsidR="009021CA" w:rsidRPr="00185935" w:rsidRDefault="009021CA" w:rsidP="001D59B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4C01281" w14:textId="77777777" w:rsidR="009021CA" w:rsidRPr="00185935" w:rsidRDefault="009021CA" w:rsidP="001D59B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792B2EE" w14:textId="77777777" w:rsidR="009021CA" w:rsidRPr="00185935" w:rsidRDefault="009021CA" w:rsidP="001D59B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1E74D05" w14:textId="77777777" w:rsidR="009021CA" w:rsidRPr="00185935" w:rsidRDefault="009021CA" w:rsidP="001D59B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1829CB2" w14:textId="77777777" w:rsidR="009021CA" w:rsidRPr="00185935" w:rsidRDefault="009021CA" w:rsidP="001D59B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AC2375F" w14:textId="77777777" w:rsidR="009021CA" w:rsidRPr="00185935" w:rsidRDefault="009021CA" w:rsidP="001D59B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7D32822" w14:textId="77777777" w:rsidR="009021CA" w:rsidRPr="00185935" w:rsidRDefault="009021CA" w:rsidP="001D59B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AB75420" w14:textId="77777777" w:rsidR="009021CA" w:rsidRPr="00185935" w:rsidRDefault="009021CA" w:rsidP="001D59B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6233D2B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0EE89E4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A2CBFA1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1C0481F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89BB5CA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899C8C5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EB804DC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49F36DA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B081540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023F9BD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3F30980F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6464D78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216BC27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D3CE98E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74D8A7B4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6A68A4B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E143A49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90CD098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5BAB3B66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3128C46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099C3991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95924E0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BE87DDD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213174FB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01619808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18120C07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076426F7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2837761C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72BADDFB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05E2EB86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6D721CD0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1A857362" w14:textId="77777777" w:rsidR="009021CA" w:rsidRDefault="009021CA" w:rsidP="001D59B5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36BCC953" w14:textId="77777777" w:rsidR="001D59B5" w:rsidRDefault="001D59B5" w:rsidP="001D59B5">
            <w:pPr>
              <w:pStyle w:val="a1"/>
            </w:pPr>
            <w:r>
              <w:t>41</w:t>
            </w:r>
          </w:p>
          <w:p w14:paraId="5F742166" w14:textId="77777777" w:rsidR="001D59B5" w:rsidRDefault="001D59B5" w:rsidP="001D59B5">
            <w:pPr>
              <w:pStyle w:val="a1"/>
            </w:pPr>
            <w:r>
              <w:t>42</w:t>
            </w:r>
          </w:p>
          <w:p w14:paraId="21D82370" w14:textId="77777777" w:rsidR="001D59B5" w:rsidRDefault="001D59B5" w:rsidP="001D59B5">
            <w:pPr>
              <w:pStyle w:val="a1"/>
            </w:pPr>
            <w:r>
              <w:t>43</w:t>
            </w:r>
          </w:p>
          <w:p w14:paraId="4DC84D0D" w14:textId="59CD5E29" w:rsidR="001D59B5" w:rsidRPr="00185935" w:rsidRDefault="001D59B5" w:rsidP="001D59B5">
            <w:pPr>
              <w:pStyle w:val="a1"/>
            </w:pPr>
            <w:r>
              <w:t>44</w:t>
            </w:r>
          </w:p>
        </w:tc>
        <w:tc>
          <w:tcPr>
            <w:tcW w:w="10631" w:type="dxa"/>
          </w:tcPr>
          <w:p w14:paraId="5033525E" w14:textId="77777777" w:rsidR="001D59B5" w:rsidRDefault="001D59B5" w:rsidP="001D59B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net.skhu.lecture03.bloodType1;</w:t>
            </w:r>
          </w:p>
          <w:p w14:paraId="5BEBB843" w14:textId="77777777" w:rsidR="001D59B5" w:rsidRDefault="001D59B5" w:rsidP="001D59B5">
            <w:pPr>
              <w:pStyle w:val="a1"/>
            </w:pPr>
          </w:p>
          <w:p w14:paraId="7D08D38E" w14:textId="77777777" w:rsidR="001D59B5" w:rsidRDefault="001D59B5" w:rsidP="001D59B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java.util.NoSuchElementException;</w:t>
            </w:r>
          </w:p>
          <w:p w14:paraId="56A8DA08" w14:textId="77777777" w:rsidR="001D59B5" w:rsidRDefault="001D59B5" w:rsidP="001D59B5">
            <w:pPr>
              <w:pStyle w:val="a1"/>
            </w:pPr>
          </w:p>
          <w:p w14:paraId="26C15108" w14:textId="77777777" w:rsidR="001D59B5" w:rsidRDefault="001D59B5" w:rsidP="001D59B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BloodType {</w:t>
            </w:r>
          </w:p>
          <w:p w14:paraId="614E5780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57FC12A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BloodType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BloodType(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>);</w:t>
            </w:r>
          </w:p>
          <w:p w14:paraId="61221ECE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BloodType 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BloodType(</w:t>
            </w:r>
            <w:r>
              <w:rPr>
                <w:color w:val="2A00FF"/>
              </w:rPr>
              <w:t>"B"</w:t>
            </w:r>
            <w:r>
              <w:rPr>
                <w:color w:val="000000"/>
              </w:rPr>
              <w:t>);</w:t>
            </w:r>
          </w:p>
          <w:p w14:paraId="7504A7AA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BloodType 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BloodType(</w:t>
            </w:r>
            <w:r>
              <w:rPr>
                <w:color w:val="2A00FF"/>
              </w:rPr>
              <w:t>"O"</w:t>
            </w:r>
            <w:r>
              <w:rPr>
                <w:color w:val="000000"/>
              </w:rPr>
              <w:t>);</w:t>
            </w:r>
          </w:p>
          <w:p w14:paraId="4EA11500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BloodType 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BloodType(</w:t>
            </w:r>
            <w:r>
              <w:rPr>
                <w:color w:val="2A00FF"/>
              </w:rPr>
              <w:t>"AB"</w:t>
            </w:r>
            <w:r>
              <w:rPr>
                <w:color w:val="000000"/>
              </w:rPr>
              <w:t>);</w:t>
            </w:r>
          </w:p>
          <w:p w14:paraId="14AF7EBD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B9DD50E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61033CFF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447E458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BloodType(String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14:paraId="650FD869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2BEE292F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AAEBF45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CECBA0B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30AA1B21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toString() {</w:t>
            </w:r>
          </w:p>
          <w:p w14:paraId="08DF8062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014CD658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BC79DEB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4024A2B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BloodType valueOf(String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14:paraId="56E41422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switch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.toUpperCase()) {</w:t>
            </w:r>
          </w:p>
          <w:p w14:paraId="06E54541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 xml:space="preserve">: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>;</w:t>
            </w:r>
          </w:p>
          <w:p w14:paraId="249E8D7B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"B"</w:t>
            </w:r>
            <w:r>
              <w:rPr>
                <w:color w:val="000000"/>
              </w:rPr>
              <w:t xml:space="preserve">: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>;</w:t>
            </w:r>
          </w:p>
          <w:p w14:paraId="71A66A5E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"AB"</w:t>
            </w:r>
            <w:r>
              <w:rPr>
                <w:color w:val="000000"/>
              </w:rPr>
              <w:t xml:space="preserve"> :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>;</w:t>
            </w:r>
          </w:p>
          <w:p w14:paraId="184B8B51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"O"</w:t>
            </w:r>
            <w:r>
              <w:rPr>
                <w:color w:val="000000"/>
              </w:rPr>
              <w:t xml:space="preserve">: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>;</w:t>
            </w:r>
          </w:p>
          <w:p w14:paraId="252C5CF2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default</w:t>
            </w:r>
            <w:r>
              <w:rPr>
                <w:color w:val="000000"/>
              </w:rPr>
              <w:t xml:space="preserve">: </w:t>
            </w:r>
            <w:r>
              <w:rPr>
                <w:color w:val="7F0055"/>
              </w:rPr>
              <w:t>throw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NoSuchElementException(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); </w:t>
            </w:r>
          </w:p>
          <w:p w14:paraId="31F6846F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9436BF7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A91D42D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78575FA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canGiveTo(BloodType </w:t>
            </w:r>
            <w:r>
              <w:rPr>
                <w:color w:val="6A3E3E"/>
              </w:rPr>
              <w:t>recipient</w:t>
            </w:r>
            <w:r>
              <w:rPr>
                <w:color w:val="000000"/>
              </w:rPr>
              <w:t>) {</w:t>
            </w:r>
          </w:p>
          <w:p w14:paraId="760BB110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recipient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 xml:space="preserve">;        </w:t>
            </w:r>
          </w:p>
          <w:p w14:paraId="3994AA53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 xml:space="preserve"> == 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14:paraId="17570134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recipient</w:t>
            </w:r>
            <w:r>
              <w:rPr>
                <w:color w:val="000000"/>
              </w:rPr>
              <w:t xml:space="preserve"> == 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14:paraId="7FD5F391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;</w:t>
            </w:r>
          </w:p>
          <w:p w14:paraId="4DEDED0C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BABCA70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88205CD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BloodType[] values() {</w:t>
            </w:r>
          </w:p>
          <w:p w14:paraId="3F255E84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BloodType[] {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 xml:space="preserve"> };</w:t>
            </w:r>
          </w:p>
          <w:p w14:paraId="17A7CE04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B971DB0" w14:textId="77777777" w:rsidR="001D59B5" w:rsidRDefault="001D59B5" w:rsidP="001D59B5">
            <w:pPr>
              <w:pStyle w:val="a1"/>
            </w:pPr>
          </w:p>
          <w:p w14:paraId="0F5A9F30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>}</w:t>
            </w:r>
          </w:p>
          <w:p w14:paraId="7F38BCFB" w14:textId="179BD47C" w:rsidR="009021CA" w:rsidRDefault="009021CA" w:rsidP="001D59B5">
            <w:pPr>
              <w:pStyle w:val="a1"/>
            </w:pPr>
          </w:p>
        </w:tc>
      </w:tr>
    </w:tbl>
    <w:p w14:paraId="098633C1" w14:textId="77777777" w:rsidR="009021CA" w:rsidRPr="009021CA" w:rsidRDefault="009021CA" w:rsidP="009021CA"/>
    <w:p w14:paraId="7AC62D80" w14:textId="77777777" w:rsidR="00A6390D" w:rsidRDefault="009021CA" w:rsidP="009021CA">
      <w:r>
        <w:rPr>
          <w:rFonts w:hint="eastAsia"/>
        </w:rPr>
        <w:t>(줄1</w:t>
      </w:r>
      <w:r>
        <w:t xml:space="preserve">4) </w:t>
      </w:r>
    </w:p>
    <w:p w14:paraId="54358908" w14:textId="2242E133" w:rsidR="00A6390D" w:rsidRDefault="00A6390D" w:rsidP="00A6390D">
      <w:pPr>
        <w:pStyle w:val="a"/>
      </w:pPr>
      <w:r>
        <w:rPr>
          <w:color w:val="7F0055"/>
        </w:rPr>
        <w:t>private</w:t>
      </w:r>
      <w:r>
        <w:t xml:space="preserve"> BloodType(String </w:t>
      </w:r>
      <w:r>
        <w:rPr>
          <w:color w:val="6A3E3E"/>
        </w:rPr>
        <w:t>name</w:t>
      </w:r>
      <w:r>
        <w:t>) {</w:t>
      </w:r>
    </w:p>
    <w:p w14:paraId="7C7C229D" w14:textId="28D37B7F" w:rsidR="009021CA" w:rsidRDefault="009021CA" w:rsidP="009021CA"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이므로,</w:t>
      </w:r>
      <w:r>
        <w:t xml:space="preserve"> BloodType </w:t>
      </w:r>
      <w:r>
        <w:rPr>
          <w:rFonts w:hint="eastAsia"/>
        </w:rPr>
        <w:t>클래스 외부에서는 생성자를 호출할 수 없다.</w:t>
      </w:r>
    </w:p>
    <w:p w14:paraId="4148E762" w14:textId="77777777" w:rsidR="009021CA" w:rsidRDefault="009021CA" w:rsidP="009021CA">
      <w:r>
        <w:rPr>
          <w:rFonts w:hint="eastAsia"/>
        </w:rPr>
        <w:t xml:space="preserve">따라서 </w:t>
      </w:r>
      <w:r>
        <w:t xml:space="preserve">BloodType </w:t>
      </w:r>
      <w:r>
        <w:rPr>
          <w:rFonts w:hint="eastAsia"/>
        </w:rPr>
        <w:t xml:space="preserve">외부에서는 </w:t>
      </w:r>
      <w:r>
        <w:t xml:space="preserve">BloodType </w:t>
      </w:r>
      <w:r>
        <w:rPr>
          <w:rFonts w:hint="eastAsia"/>
        </w:rPr>
        <w:t>객체를 생성할 수 없다.</w:t>
      </w:r>
    </w:p>
    <w:p w14:paraId="24E1684E" w14:textId="77777777" w:rsidR="003A578A" w:rsidRDefault="003A578A" w:rsidP="009021CA"/>
    <w:p w14:paraId="766B39AC" w14:textId="17E3F0BA" w:rsidR="009021CA" w:rsidRDefault="009021CA" w:rsidP="009021CA">
      <w:r>
        <w:rPr>
          <w:rFonts w:hint="eastAsia"/>
        </w:rPr>
        <w:t>(줄7</w:t>
      </w:r>
      <w:r>
        <w:t>~10)</w:t>
      </w:r>
    </w:p>
    <w:p w14:paraId="2A077635" w14:textId="77777777" w:rsidR="00A6390D" w:rsidRDefault="00A6390D" w:rsidP="00A6390D">
      <w:pPr>
        <w:pStyle w:val="a"/>
      </w:pPr>
      <w:r>
        <w:t xml:space="preserve">  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</w:t>
      </w:r>
      <w:r>
        <w:rPr>
          <w:color w:val="7F0055"/>
        </w:rPr>
        <w:t>final</w:t>
      </w:r>
      <w:r>
        <w:t xml:space="preserve"> BloodType </w:t>
      </w:r>
      <w:r>
        <w:rPr>
          <w:color w:val="0000C0"/>
        </w:rPr>
        <w:t>A</w:t>
      </w:r>
      <w:r>
        <w:t xml:space="preserve"> = </w:t>
      </w:r>
      <w:r>
        <w:rPr>
          <w:color w:val="7F0055"/>
        </w:rPr>
        <w:t>new</w:t>
      </w:r>
      <w:r>
        <w:t xml:space="preserve"> BloodType(</w:t>
      </w:r>
      <w:r>
        <w:rPr>
          <w:color w:val="2A00FF"/>
        </w:rPr>
        <w:t>"A"</w:t>
      </w:r>
      <w:r>
        <w:t>);</w:t>
      </w:r>
    </w:p>
    <w:p w14:paraId="7B4EA019" w14:textId="77777777" w:rsidR="00A6390D" w:rsidRDefault="00A6390D" w:rsidP="00A6390D">
      <w:pPr>
        <w:pStyle w:val="a"/>
      </w:pPr>
      <w:r>
        <w:t xml:space="preserve">  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</w:t>
      </w:r>
      <w:r>
        <w:rPr>
          <w:color w:val="7F0055"/>
        </w:rPr>
        <w:t>final</w:t>
      </w:r>
      <w:r>
        <w:t xml:space="preserve"> BloodType </w:t>
      </w:r>
      <w:r>
        <w:rPr>
          <w:color w:val="0000C0"/>
        </w:rPr>
        <w:t>B</w:t>
      </w:r>
      <w:r>
        <w:t xml:space="preserve"> = </w:t>
      </w:r>
      <w:r>
        <w:rPr>
          <w:color w:val="7F0055"/>
        </w:rPr>
        <w:t>new</w:t>
      </w:r>
      <w:r>
        <w:t xml:space="preserve"> BloodType(</w:t>
      </w:r>
      <w:r>
        <w:rPr>
          <w:color w:val="2A00FF"/>
        </w:rPr>
        <w:t>"B"</w:t>
      </w:r>
      <w:r>
        <w:t>);</w:t>
      </w:r>
    </w:p>
    <w:p w14:paraId="1260DEEA" w14:textId="77777777" w:rsidR="00A6390D" w:rsidRDefault="00A6390D" w:rsidP="00A6390D">
      <w:pPr>
        <w:pStyle w:val="a"/>
      </w:pPr>
      <w:r>
        <w:t xml:space="preserve">  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</w:t>
      </w:r>
      <w:r>
        <w:rPr>
          <w:color w:val="7F0055"/>
        </w:rPr>
        <w:t>final</w:t>
      </w:r>
      <w:r>
        <w:t xml:space="preserve"> BloodType </w:t>
      </w:r>
      <w:r>
        <w:rPr>
          <w:color w:val="0000C0"/>
        </w:rPr>
        <w:t>O</w:t>
      </w:r>
      <w:r>
        <w:t xml:space="preserve"> = </w:t>
      </w:r>
      <w:r>
        <w:rPr>
          <w:color w:val="7F0055"/>
        </w:rPr>
        <w:t>new</w:t>
      </w:r>
      <w:r>
        <w:t xml:space="preserve"> BloodType(</w:t>
      </w:r>
      <w:r>
        <w:rPr>
          <w:color w:val="2A00FF"/>
        </w:rPr>
        <w:t>"O"</w:t>
      </w:r>
      <w:r>
        <w:t>);</w:t>
      </w:r>
    </w:p>
    <w:p w14:paraId="295465FD" w14:textId="77777777" w:rsidR="00A6390D" w:rsidRDefault="00A6390D" w:rsidP="00A6390D">
      <w:pPr>
        <w:pStyle w:val="a"/>
      </w:pPr>
      <w:r>
        <w:t xml:space="preserve">  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</w:t>
      </w:r>
      <w:r>
        <w:rPr>
          <w:color w:val="7F0055"/>
        </w:rPr>
        <w:t>final</w:t>
      </w:r>
      <w:r>
        <w:t xml:space="preserve"> BloodType </w:t>
      </w:r>
      <w:r>
        <w:rPr>
          <w:color w:val="0000C0"/>
        </w:rPr>
        <w:t>AB</w:t>
      </w:r>
      <w:r>
        <w:t xml:space="preserve"> = </w:t>
      </w:r>
      <w:r>
        <w:rPr>
          <w:color w:val="7F0055"/>
        </w:rPr>
        <w:t>new</w:t>
      </w:r>
      <w:r>
        <w:t xml:space="preserve"> BloodType(</w:t>
      </w:r>
      <w:r>
        <w:rPr>
          <w:color w:val="2A00FF"/>
        </w:rPr>
        <w:t>"AB"</w:t>
      </w:r>
      <w:r>
        <w:t>);</w:t>
      </w:r>
    </w:p>
    <w:p w14:paraId="0A906450" w14:textId="77777777" w:rsidR="009021CA" w:rsidRDefault="009021CA" w:rsidP="009021CA">
      <w:r>
        <w:t>Bloo</w:t>
      </w:r>
      <w:r>
        <w:rPr>
          <w:rFonts w:hint="eastAsia"/>
        </w:rPr>
        <w:t>dType</w:t>
      </w:r>
      <w:r>
        <w:t xml:space="preserve"> </w:t>
      </w:r>
      <w:r>
        <w:rPr>
          <w:rFonts w:hint="eastAsia"/>
        </w:rPr>
        <w:t xml:space="preserve">클래스 내부에서만 </w:t>
      </w:r>
      <w:r>
        <w:t xml:space="preserve">BloodType </w:t>
      </w:r>
      <w:r>
        <w:rPr>
          <w:rFonts w:hint="eastAsia"/>
        </w:rPr>
        <w:t>객체를 생성할 수 있기 때문에,</w:t>
      </w:r>
    </w:p>
    <w:p w14:paraId="60650908" w14:textId="77777777" w:rsidR="009021CA" w:rsidRDefault="009021CA" w:rsidP="009021CA">
      <w:r>
        <w:t xml:space="preserve">BloodType </w:t>
      </w:r>
      <w:r>
        <w:rPr>
          <w:rFonts w:hint="eastAsia"/>
        </w:rPr>
        <w:t>객체는 줄7</w:t>
      </w:r>
      <w:r>
        <w:t>~10</w:t>
      </w:r>
      <w:r>
        <w:rPr>
          <w:rFonts w:hint="eastAsia"/>
        </w:rPr>
        <w:t xml:space="preserve">에서 생성된 </w:t>
      </w:r>
      <w:r>
        <w:t>4</w:t>
      </w:r>
      <w:r>
        <w:rPr>
          <w:rFonts w:hint="eastAsia"/>
        </w:rPr>
        <w:t>개의 객체 뿐이다.</w:t>
      </w:r>
    </w:p>
    <w:p w14:paraId="1F186C0C" w14:textId="77777777" w:rsidR="00976E92" w:rsidRDefault="00976E92" w:rsidP="009021CA">
      <w:r>
        <w:rPr>
          <w:rFonts w:hint="eastAsia"/>
        </w:rPr>
        <w:lastRenderedPageBreak/>
        <w:t xml:space="preserve">이 </w:t>
      </w:r>
      <w:r>
        <w:t>4</w:t>
      </w:r>
      <w:r>
        <w:rPr>
          <w:rFonts w:hint="eastAsia"/>
        </w:rPr>
        <w:t xml:space="preserve">객의 객체를 </w:t>
      </w:r>
      <w:r>
        <w:t xml:space="preserve">constant </w:t>
      </w:r>
      <w:r>
        <w:rPr>
          <w:rFonts w:hint="eastAsia"/>
        </w:rPr>
        <w:t>처럼 사용하면 된다.</w:t>
      </w:r>
    </w:p>
    <w:p w14:paraId="06F5D0AB" w14:textId="77777777" w:rsidR="00976E92" w:rsidRDefault="00976E92" w:rsidP="009021CA"/>
    <w:p w14:paraId="1F52EE77" w14:textId="77777777" w:rsidR="003A578A" w:rsidRDefault="003A578A" w:rsidP="003A578A">
      <w:r>
        <w:t xml:space="preserve">BloodType </w:t>
      </w:r>
      <w:r>
        <w:rPr>
          <w:rFonts w:hint="eastAsia"/>
        </w:rPr>
        <w:t xml:space="preserve">클래스 외부에서는 </w:t>
      </w:r>
      <w:r>
        <w:t>BloodType.</w:t>
      </w:r>
      <w:r>
        <w:rPr>
          <w:rFonts w:hint="eastAsia"/>
        </w:rPr>
        <w:t xml:space="preserve">A, </w:t>
      </w:r>
      <w:r>
        <w:t xml:space="preserve">BloodType.B, BloodType.AB, BloodType.O </w:t>
      </w:r>
      <w:r>
        <w:rPr>
          <w:rFonts w:hint="eastAsia"/>
        </w:rPr>
        <w:t>객체만 사용할 수 있다.</w:t>
      </w:r>
    </w:p>
    <w:p w14:paraId="4B930380" w14:textId="77777777" w:rsidR="003A578A" w:rsidRDefault="003A578A" w:rsidP="009021CA"/>
    <w:p w14:paraId="2D87F068" w14:textId="77777777" w:rsidR="00772C47" w:rsidRDefault="00976E92" w:rsidP="009021CA">
      <w:r>
        <w:rPr>
          <w:rFonts w:hint="eastAsia"/>
        </w:rPr>
        <w:t xml:space="preserve">객체가 </w:t>
      </w:r>
      <w:r>
        <w:t>4</w:t>
      </w:r>
      <w:r>
        <w:rPr>
          <w:rFonts w:hint="eastAsia"/>
        </w:rPr>
        <w:t>개 뿐이기 때문에,</w:t>
      </w:r>
      <w:r>
        <w:t xml:space="preserve"> </w:t>
      </w:r>
      <w:r w:rsidR="00772C47">
        <w:rPr>
          <w:rFonts w:hint="eastAsia"/>
        </w:rPr>
        <w:t>즉 내부 멤버 변수 값이 같은 객체가 여러개 일 수 없기 때문에,</w:t>
      </w:r>
    </w:p>
    <w:p w14:paraId="61FA2F26" w14:textId="5EB3A9DA" w:rsidR="00976E92" w:rsidRDefault="00976E92" w:rsidP="009021CA">
      <w:r>
        <w:t>equality</w:t>
      </w:r>
      <w:r>
        <w:rPr>
          <w:rFonts w:hint="eastAsia"/>
        </w:rPr>
        <w:t xml:space="preserve">와 </w:t>
      </w:r>
      <w:r>
        <w:t>identity</w:t>
      </w:r>
      <w:r>
        <w:rPr>
          <w:rFonts w:hint="eastAsia"/>
        </w:rPr>
        <w:t>가 같다.</w:t>
      </w:r>
    </w:p>
    <w:p w14:paraId="55EFA2FD" w14:textId="3956CD8F" w:rsidR="00976E92" w:rsidRDefault="00976E92" w:rsidP="009021CA">
      <w:r>
        <w:rPr>
          <w:rFonts w:hint="eastAsia"/>
        </w:rPr>
        <w:t xml:space="preserve">즉 </w:t>
      </w:r>
      <w:r>
        <w:t>name</w:t>
      </w:r>
      <w:r w:rsidR="00772C47">
        <w:rPr>
          <w:rFonts w:hint="eastAsia"/>
        </w:rPr>
        <w:t xml:space="preserve"> 멤버 변수값이</w:t>
      </w:r>
      <w:r>
        <w:rPr>
          <w:rFonts w:hint="eastAsia"/>
        </w:rPr>
        <w:t xml:space="preserve"> "</w:t>
      </w:r>
      <w:r>
        <w:t>AB"</w:t>
      </w:r>
      <w:r>
        <w:rPr>
          <w:rFonts w:hint="eastAsia"/>
        </w:rPr>
        <w:t xml:space="preserve">인 </w:t>
      </w:r>
      <w:r>
        <w:t xml:space="preserve">BloodType </w:t>
      </w:r>
      <w:r>
        <w:rPr>
          <w:rFonts w:hint="eastAsia"/>
        </w:rPr>
        <w:t>객체는 줄1</w:t>
      </w:r>
      <w:r>
        <w:t>0</w:t>
      </w:r>
      <w:r>
        <w:rPr>
          <w:rFonts w:hint="eastAsia"/>
        </w:rPr>
        <w:t>에서 생성된 객체 한 개뿐이므로,</w:t>
      </w:r>
      <w:r>
        <w:t xml:space="preserve"> </w:t>
      </w:r>
    </w:p>
    <w:p w14:paraId="654CAA1C" w14:textId="77777777" w:rsidR="00976E92" w:rsidRDefault="00976E92" w:rsidP="009021CA">
      <w:r>
        <w:t xml:space="preserve">equality </w:t>
      </w:r>
      <w:r>
        <w:rPr>
          <w:rFonts w:hint="eastAsia"/>
        </w:rPr>
        <w:t xml:space="preserve">비교와 </w:t>
      </w:r>
      <w:r>
        <w:t xml:space="preserve">identity </w:t>
      </w:r>
      <w:r>
        <w:rPr>
          <w:rFonts w:hint="eastAsia"/>
        </w:rPr>
        <w:t>비교의 결과가 같다.</w:t>
      </w:r>
      <w:r>
        <w:t xml:space="preserve"> </w:t>
      </w:r>
    </w:p>
    <w:p w14:paraId="4926EB15" w14:textId="77777777" w:rsidR="00976E92" w:rsidRDefault="00976E92" w:rsidP="009021CA">
      <w:r>
        <w:rPr>
          <w:rFonts w:hint="eastAsia"/>
        </w:rPr>
        <w:t xml:space="preserve">그래서 </w:t>
      </w:r>
      <w:r>
        <w:t xml:space="preserve">equals </w:t>
      </w:r>
      <w:r>
        <w:rPr>
          <w:rFonts w:hint="eastAsia"/>
        </w:rPr>
        <w:t>메소드를 재정의 할 필요 없다.</w:t>
      </w:r>
    </w:p>
    <w:p w14:paraId="75156895" w14:textId="77777777" w:rsidR="009021CA" w:rsidRDefault="009021CA" w:rsidP="009021CA"/>
    <w:p w14:paraId="5055694B" w14:textId="77777777" w:rsidR="00A6390D" w:rsidRDefault="009021CA" w:rsidP="009021CA">
      <w:r>
        <w:t>(</w:t>
      </w:r>
      <w:r>
        <w:rPr>
          <w:rFonts w:hint="eastAsia"/>
        </w:rPr>
        <w:t>줄1</w:t>
      </w:r>
      <w:r w:rsidR="00A6390D">
        <w:t>8</w:t>
      </w:r>
      <w:r>
        <w:t>)</w:t>
      </w:r>
    </w:p>
    <w:p w14:paraId="3CD83703" w14:textId="77777777" w:rsidR="00A6390D" w:rsidRDefault="00A6390D" w:rsidP="00A6390D">
      <w:pPr>
        <w:pStyle w:val="a"/>
      </w:pPr>
      <w:r>
        <w:rPr>
          <w:color w:val="000000"/>
        </w:rPr>
        <w:t xml:space="preserve">    </w:t>
      </w:r>
      <w:r>
        <w:t>@Override</w:t>
      </w:r>
    </w:p>
    <w:p w14:paraId="4DC33067" w14:textId="77777777" w:rsidR="00A6390D" w:rsidRDefault="00A6390D" w:rsidP="00A6390D">
      <w:pPr>
        <w:pStyle w:val="a"/>
      </w:pPr>
      <w:r>
        <w:rPr>
          <w:color w:val="000000"/>
        </w:rPr>
        <w:t xml:space="preserve">    </w:t>
      </w:r>
      <w:r>
        <w:rPr>
          <w:color w:val="7F0055"/>
        </w:rPr>
        <w:t>public</w:t>
      </w:r>
      <w:r>
        <w:rPr>
          <w:color w:val="000000"/>
        </w:rPr>
        <w:t xml:space="preserve"> String toString() {</w:t>
      </w:r>
    </w:p>
    <w:p w14:paraId="5424AFBD" w14:textId="77777777" w:rsidR="00A6390D" w:rsidRDefault="00A6390D" w:rsidP="00A6390D">
      <w:pPr>
        <w:pStyle w:val="a"/>
      </w:pPr>
      <w:r>
        <w:rPr>
          <w:color w:val="000000"/>
        </w:rPr>
        <w:t xml:space="preserve">        </w:t>
      </w:r>
      <w:r>
        <w:rPr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>;</w:t>
      </w:r>
    </w:p>
    <w:p w14:paraId="1E76DB13" w14:textId="77777777" w:rsidR="00A6390D" w:rsidRDefault="00A6390D" w:rsidP="00A6390D">
      <w:pPr>
        <w:pStyle w:val="a"/>
      </w:pPr>
      <w:r>
        <w:rPr>
          <w:color w:val="000000"/>
        </w:rPr>
        <w:t xml:space="preserve">    }</w:t>
      </w:r>
    </w:p>
    <w:p w14:paraId="515A01CE" w14:textId="78D64D03" w:rsidR="009021CA" w:rsidRDefault="009021CA" w:rsidP="009021CA">
      <w:r>
        <w:t xml:space="preserve"> </w:t>
      </w:r>
      <w:r>
        <w:rPr>
          <w:rFonts w:hint="eastAsia"/>
        </w:rPr>
        <w:t xml:space="preserve">혈액형 객체에 해당하는 문자열을 리턴할 수 있도록 </w:t>
      </w:r>
      <w:r>
        <w:t xml:space="preserve">toString </w:t>
      </w:r>
      <w:r>
        <w:rPr>
          <w:rFonts w:hint="eastAsia"/>
        </w:rPr>
        <w:t>메소드를 재정의하였다.</w:t>
      </w:r>
    </w:p>
    <w:p w14:paraId="05042869" w14:textId="77777777" w:rsidR="009021CA" w:rsidRPr="009021CA" w:rsidRDefault="009021CA" w:rsidP="009021CA"/>
    <w:p w14:paraId="6072442A" w14:textId="77777777" w:rsidR="00A6390D" w:rsidRDefault="009021CA" w:rsidP="009021CA">
      <w:r>
        <w:t>(</w:t>
      </w:r>
      <w:r>
        <w:rPr>
          <w:rFonts w:hint="eastAsia"/>
        </w:rPr>
        <w:t>줄2</w:t>
      </w:r>
      <w:r w:rsidR="00772C47">
        <w:t>3</w:t>
      </w:r>
      <w:r>
        <w:t xml:space="preserve">) </w:t>
      </w:r>
    </w:p>
    <w:p w14:paraId="5F983BCE" w14:textId="77777777" w:rsidR="00A6390D" w:rsidRDefault="00A6390D" w:rsidP="00A6390D">
      <w:pPr>
        <w:pStyle w:val="a"/>
      </w:pPr>
      <w:r>
        <w:t xml:space="preserve">  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BloodType valueOf(String </w:t>
      </w:r>
      <w:r>
        <w:rPr>
          <w:color w:val="6A3E3E"/>
        </w:rPr>
        <w:t>name</w:t>
      </w:r>
      <w:r>
        <w:t>) {</w:t>
      </w:r>
    </w:p>
    <w:p w14:paraId="0B8EFF31" w14:textId="118618CE" w:rsidR="009021CA" w:rsidRDefault="009021CA" w:rsidP="009021CA">
      <w:r>
        <w:rPr>
          <w:rFonts w:hint="eastAsia"/>
        </w:rPr>
        <w:t xml:space="preserve">파라미터로 전달된 문자열에 해당하는 혈액형 객체를 리턴할 수 있도록 </w:t>
      </w:r>
      <w:r>
        <w:t xml:space="preserve">valueOf </w:t>
      </w:r>
      <w:r>
        <w:rPr>
          <w:rFonts w:hint="eastAsia"/>
        </w:rPr>
        <w:t>메소드를 구현하였다.</w:t>
      </w:r>
    </w:p>
    <w:p w14:paraId="07E0B360" w14:textId="77777777" w:rsidR="009021CA" w:rsidRDefault="00976E92" w:rsidP="009021CA">
      <w:r>
        <w:rPr>
          <w:rFonts w:hint="eastAsia"/>
        </w:rPr>
        <w:t xml:space="preserve">이런 종류의 메소드의 이름이 </w:t>
      </w:r>
      <w:r>
        <w:t xml:space="preserve">valueOf </w:t>
      </w:r>
      <w:r>
        <w:rPr>
          <w:rFonts w:hint="eastAsia"/>
        </w:rPr>
        <w:t>인 것이 관례이다.</w:t>
      </w:r>
    </w:p>
    <w:p w14:paraId="524E22AB" w14:textId="77777777" w:rsidR="00976E92" w:rsidRDefault="00976E92" w:rsidP="009021CA"/>
    <w:p w14:paraId="1FA520F4" w14:textId="77777777" w:rsidR="00A6390D" w:rsidRDefault="00976E92" w:rsidP="009021CA">
      <w:r>
        <w:t>(</w:t>
      </w:r>
      <w:r>
        <w:rPr>
          <w:rFonts w:hint="eastAsia"/>
        </w:rPr>
        <w:t>줄3</w:t>
      </w:r>
      <w:r>
        <w:t xml:space="preserve">3) </w:t>
      </w:r>
    </w:p>
    <w:p w14:paraId="015E8A13" w14:textId="77777777" w:rsidR="00A6390D" w:rsidRDefault="00A6390D" w:rsidP="00A6390D">
      <w:pPr>
        <w:pStyle w:val="a"/>
      </w:pPr>
      <w:r>
        <w:t xml:space="preserve">  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boolean</w:t>
      </w:r>
      <w:r>
        <w:t xml:space="preserve"> canGiveTo(BloodType </w:t>
      </w:r>
      <w:r>
        <w:rPr>
          <w:color w:val="6A3E3E"/>
        </w:rPr>
        <w:t>recipient</w:t>
      </w:r>
      <w:r>
        <w:t>) {</w:t>
      </w:r>
    </w:p>
    <w:p w14:paraId="1A94EE30" w14:textId="2D75EA2A" w:rsidR="00976E92" w:rsidRDefault="00976E92" w:rsidP="009021CA">
      <w:r>
        <w:rPr>
          <w:rFonts w:hint="eastAsia"/>
        </w:rPr>
        <w:t xml:space="preserve">this 혈액형을 </w:t>
      </w:r>
      <w:r>
        <w:t xml:space="preserve">recipient </w:t>
      </w:r>
      <w:r>
        <w:rPr>
          <w:rFonts w:hint="eastAsia"/>
        </w:rPr>
        <w:t xml:space="preserve">혈액형에 수혈할 수 있는지 </w:t>
      </w:r>
      <w:r>
        <w:t>true/false</w:t>
      </w:r>
      <w:r>
        <w:rPr>
          <w:rFonts w:hint="eastAsia"/>
        </w:rPr>
        <w:t>를 리턴하는 메소드이다.</w:t>
      </w:r>
    </w:p>
    <w:p w14:paraId="5E8268C6" w14:textId="77777777" w:rsidR="00976E92" w:rsidRDefault="00976E92" w:rsidP="009021CA">
      <w:r>
        <w:rPr>
          <w:rFonts w:hint="eastAsia"/>
        </w:rPr>
        <w:t>혈액형이 같으면 수혈 할 수 있다.</w:t>
      </w:r>
    </w:p>
    <w:p w14:paraId="4BFA5CC1" w14:textId="77777777" w:rsidR="00976E92" w:rsidRDefault="00976E92" w:rsidP="009021CA">
      <w:r>
        <w:rPr>
          <w:rFonts w:hint="eastAsia"/>
        </w:rPr>
        <w:t xml:space="preserve">주는 쪽이 </w:t>
      </w:r>
      <w:r>
        <w:t xml:space="preserve">O </w:t>
      </w:r>
      <w:r>
        <w:rPr>
          <w:rFonts w:hint="eastAsia"/>
        </w:rPr>
        <w:t>형이면 수혈 할 수 있다.</w:t>
      </w:r>
    </w:p>
    <w:p w14:paraId="5EC5365F" w14:textId="77777777" w:rsidR="00976E92" w:rsidRDefault="00976E92" w:rsidP="009021CA">
      <w:r>
        <w:rPr>
          <w:rFonts w:hint="eastAsia"/>
        </w:rPr>
        <w:t xml:space="preserve">받는 쪽이 </w:t>
      </w:r>
      <w:r>
        <w:t xml:space="preserve">AB </w:t>
      </w:r>
      <w:r>
        <w:rPr>
          <w:rFonts w:hint="eastAsia"/>
        </w:rPr>
        <w:t>형이면 수혈 할 수 있다.</w:t>
      </w:r>
    </w:p>
    <w:p w14:paraId="4EC3C7AF" w14:textId="31F51C05" w:rsidR="00976E92" w:rsidRDefault="00976E92" w:rsidP="009021CA"/>
    <w:p w14:paraId="299B2D23" w14:textId="77777777" w:rsidR="00A6390D" w:rsidRDefault="001D59B5" w:rsidP="009021CA">
      <w:r>
        <w:t>(</w:t>
      </w:r>
      <w:r>
        <w:rPr>
          <w:rFonts w:hint="eastAsia"/>
        </w:rPr>
        <w:t>줄4</w:t>
      </w:r>
      <w:r>
        <w:t xml:space="preserve">0) </w:t>
      </w:r>
    </w:p>
    <w:p w14:paraId="75936CB4" w14:textId="77777777" w:rsidR="00A6390D" w:rsidRDefault="00A6390D" w:rsidP="00A6390D">
      <w:pPr>
        <w:pStyle w:val="a"/>
      </w:pPr>
      <w:r>
        <w:t xml:space="preserve">  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BloodType[] values() {</w:t>
      </w:r>
    </w:p>
    <w:p w14:paraId="33BE196C" w14:textId="77777777" w:rsidR="00A6390D" w:rsidRDefault="00A6390D" w:rsidP="00A6390D">
      <w:pPr>
        <w:pStyle w:val="a"/>
      </w:pPr>
      <w:r>
        <w:t xml:space="preserve">        </w:t>
      </w:r>
      <w:r>
        <w:rPr>
          <w:color w:val="7F0055"/>
        </w:rPr>
        <w:t>return</w:t>
      </w:r>
      <w:r>
        <w:t xml:space="preserve"> </w:t>
      </w:r>
      <w:r>
        <w:rPr>
          <w:color w:val="7F0055"/>
        </w:rPr>
        <w:t>new</w:t>
      </w:r>
      <w:r>
        <w:t xml:space="preserve"> BloodType[] { </w:t>
      </w:r>
      <w:r>
        <w:rPr>
          <w:color w:val="0000C0"/>
        </w:rPr>
        <w:t>A</w:t>
      </w:r>
      <w:r>
        <w:t xml:space="preserve">, </w:t>
      </w:r>
      <w:r>
        <w:rPr>
          <w:color w:val="0000C0"/>
        </w:rPr>
        <w:t>B</w:t>
      </w:r>
      <w:r>
        <w:t xml:space="preserve">, </w:t>
      </w:r>
      <w:r>
        <w:rPr>
          <w:color w:val="0000C0"/>
        </w:rPr>
        <w:t>O</w:t>
      </w:r>
      <w:r>
        <w:t xml:space="preserve">, </w:t>
      </w:r>
      <w:r>
        <w:rPr>
          <w:color w:val="0000C0"/>
        </w:rPr>
        <w:t>AB</w:t>
      </w:r>
      <w:r>
        <w:t xml:space="preserve"> };</w:t>
      </w:r>
    </w:p>
    <w:p w14:paraId="1EE20A98" w14:textId="77777777" w:rsidR="00A6390D" w:rsidRDefault="00A6390D" w:rsidP="00A6390D">
      <w:pPr>
        <w:pStyle w:val="a"/>
      </w:pPr>
      <w:r>
        <w:t xml:space="preserve">    }</w:t>
      </w:r>
    </w:p>
    <w:p w14:paraId="2340B194" w14:textId="43A8463B" w:rsidR="001D59B5" w:rsidRDefault="001D59B5" w:rsidP="009021CA">
      <w:r>
        <w:rPr>
          <w:rFonts w:hint="eastAsia"/>
        </w:rPr>
        <w:t xml:space="preserve">모든 </w:t>
      </w:r>
      <w:r>
        <w:t xml:space="preserve">BloodType </w:t>
      </w:r>
      <w:r>
        <w:rPr>
          <w:rFonts w:hint="eastAsia"/>
        </w:rPr>
        <w:t>객체 인스턴스들이 들어있는 배열을 리턴한다.</w:t>
      </w:r>
    </w:p>
    <w:p w14:paraId="33F0F435" w14:textId="77777777" w:rsidR="001D59B5" w:rsidRDefault="001D59B5" w:rsidP="009021CA"/>
    <w:p w14:paraId="47D05100" w14:textId="5D33C84B" w:rsidR="00B5649C" w:rsidRDefault="00B5649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C05155" w14:textId="77777777" w:rsidR="009021CA" w:rsidRDefault="00976E92" w:rsidP="00976E92">
      <w:pPr>
        <w:pStyle w:val="Heading2"/>
      </w:pPr>
      <w:bookmarkStart w:id="2" w:name="_Toc468445410"/>
      <w:r>
        <w:rPr>
          <w:rFonts w:hint="eastAsia"/>
        </w:rPr>
        <w:lastRenderedPageBreak/>
        <w:t>Person.java</w:t>
      </w:r>
      <w:bookmarkEnd w:id="2"/>
    </w:p>
    <w:p w14:paraId="75FCE5AB" w14:textId="77777777" w:rsidR="00976E92" w:rsidRDefault="003A578A" w:rsidP="00976E92">
      <w:r>
        <w:rPr>
          <w:rFonts w:hint="eastAsia"/>
        </w:rPr>
        <w:t>src/net/skhu/lecture03/</w:t>
      </w:r>
      <w:r w:rsidR="00976E92">
        <w:rPr>
          <w:rFonts w:hint="eastAsia"/>
        </w:rPr>
        <w:t>bloodType1/</w:t>
      </w:r>
      <w:r w:rsidR="00976E92">
        <w:t>Person.java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76E92" w14:paraId="03689CF6" w14:textId="77777777" w:rsidTr="00C973D6">
        <w:tc>
          <w:tcPr>
            <w:tcW w:w="426" w:type="dxa"/>
          </w:tcPr>
          <w:p w14:paraId="0203CF61" w14:textId="77777777" w:rsidR="00976E92" w:rsidRPr="00185935" w:rsidRDefault="00976E92" w:rsidP="00123CED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7377242" w14:textId="77777777" w:rsidR="00976E92" w:rsidRPr="00185935" w:rsidRDefault="00976E92" w:rsidP="00123CED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5274CC2" w14:textId="77777777" w:rsidR="00976E92" w:rsidRPr="00185935" w:rsidRDefault="00976E92" w:rsidP="00123CED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FB885D7" w14:textId="77777777" w:rsidR="00976E92" w:rsidRPr="00185935" w:rsidRDefault="00976E92" w:rsidP="00123CED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4F3815E" w14:textId="77777777" w:rsidR="00976E92" w:rsidRPr="00185935" w:rsidRDefault="00976E92" w:rsidP="00123CED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CB6BB14" w14:textId="77777777" w:rsidR="00976E92" w:rsidRPr="00185935" w:rsidRDefault="00976E92" w:rsidP="00123CED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933D67E" w14:textId="77777777" w:rsidR="00976E92" w:rsidRPr="00185935" w:rsidRDefault="00976E92" w:rsidP="00123CED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4B86CA6" w14:textId="77777777" w:rsidR="00976E92" w:rsidRPr="00185935" w:rsidRDefault="00976E92" w:rsidP="00123CED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22D0414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4026321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AA1F076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192A1ED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15AF0BF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8D2753A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CE8017E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B8E38CB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A25A933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1D8E11F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84122B2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5DD0EF5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C93CD5B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D39FBBF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47B8025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0EFAFEF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63D28E8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3573842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415E5A3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171777C2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A5A0346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6A3C7E4D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33E828AE" w14:textId="77777777" w:rsidR="00976E92" w:rsidRDefault="00976E92" w:rsidP="00123CED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2BF32AF5" w14:textId="77777777" w:rsidR="00123CED" w:rsidRDefault="00123CED" w:rsidP="00123CED">
            <w:pPr>
              <w:pStyle w:val="a1"/>
            </w:pPr>
            <w:r>
              <w:t>32</w:t>
            </w:r>
          </w:p>
          <w:p w14:paraId="176E885B" w14:textId="77777777" w:rsidR="00123CED" w:rsidRDefault="00123CED" w:rsidP="00123CED">
            <w:pPr>
              <w:pStyle w:val="a1"/>
            </w:pPr>
            <w:r>
              <w:t>33</w:t>
            </w:r>
          </w:p>
          <w:p w14:paraId="6D92E3C2" w14:textId="77777777" w:rsidR="00123CED" w:rsidRDefault="00123CED" w:rsidP="00123CED">
            <w:pPr>
              <w:pStyle w:val="a1"/>
            </w:pPr>
            <w:r>
              <w:t>34</w:t>
            </w:r>
          </w:p>
          <w:p w14:paraId="3A9711F2" w14:textId="77777777" w:rsidR="00123CED" w:rsidRDefault="00123CED" w:rsidP="00123CED">
            <w:pPr>
              <w:pStyle w:val="a1"/>
            </w:pPr>
            <w:r>
              <w:t>35</w:t>
            </w:r>
          </w:p>
          <w:p w14:paraId="1BD4E194" w14:textId="77777777" w:rsidR="00123CED" w:rsidRDefault="00123CED" w:rsidP="00123CED">
            <w:pPr>
              <w:pStyle w:val="a1"/>
            </w:pPr>
            <w:r>
              <w:t>36</w:t>
            </w:r>
          </w:p>
          <w:p w14:paraId="3DD5A4EA" w14:textId="77777777" w:rsidR="00123CED" w:rsidRDefault="00123CED" w:rsidP="00123CED">
            <w:pPr>
              <w:pStyle w:val="a1"/>
            </w:pPr>
            <w:r>
              <w:t>37</w:t>
            </w:r>
          </w:p>
          <w:p w14:paraId="514843E8" w14:textId="77777777" w:rsidR="00123CED" w:rsidRDefault="00123CED" w:rsidP="00123CED">
            <w:pPr>
              <w:pStyle w:val="a1"/>
            </w:pPr>
            <w:r>
              <w:t>38</w:t>
            </w:r>
          </w:p>
          <w:p w14:paraId="2DC64324" w14:textId="11E68041" w:rsidR="00123CED" w:rsidRPr="00185935" w:rsidRDefault="00123CED" w:rsidP="00123CED">
            <w:pPr>
              <w:pStyle w:val="a1"/>
            </w:pPr>
            <w:r>
              <w:t>39</w:t>
            </w:r>
          </w:p>
        </w:tc>
        <w:tc>
          <w:tcPr>
            <w:tcW w:w="10631" w:type="dxa"/>
          </w:tcPr>
          <w:p w14:paraId="2D59EBBA" w14:textId="77777777" w:rsidR="00123CED" w:rsidRDefault="00123CED" w:rsidP="00123CE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net.skhu.lecture03.bloodType1;</w:t>
            </w:r>
          </w:p>
          <w:p w14:paraId="6DB51B54" w14:textId="77777777" w:rsidR="00123CED" w:rsidRDefault="00123CED" w:rsidP="00123CED">
            <w:pPr>
              <w:pStyle w:val="a1"/>
            </w:pPr>
          </w:p>
          <w:p w14:paraId="57E660C6" w14:textId="77777777" w:rsidR="00123CED" w:rsidRDefault="00123CED" w:rsidP="00123CE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Person {</w:t>
            </w:r>
          </w:p>
          <w:p w14:paraId="3C1B5E20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00F6D56F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1866B4B4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BloodType 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>;</w:t>
            </w:r>
          </w:p>
          <w:p w14:paraId="372F2BC5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7AEE365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Person(String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 xml:space="preserve">, BloodType </w:t>
            </w:r>
            <w:r>
              <w:rPr>
                <w:color w:val="6A3E3E"/>
              </w:rPr>
              <w:t>bloodType</w:t>
            </w:r>
            <w:r>
              <w:rPr>
                <w:color w:val="000000"/>
              </w:rPr>
              <w:t>) {</w:t>
            </w:r>
          </w:p>
          <w:p w14:paraId="7B566C1C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3D7E66E2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;</w:t>
            </w:r>
          </w:p>
          <w:p w14:paraId="353DB78E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bloodType</w:t>
            </w:r>
            <w:r>
              <w:rPr>
                <w:color w:val="000000"/>
              </w:rPr>
              <w:t>;</w:t>
            </w:r>
          </w:p>
          <w:p w14:paraId="1BB7990E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D777916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B6D3A61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getName() {</w:t>
            </w:r>
          </w:p>
          <w:p w14:paraId="4865589B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73050314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2540F21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DD51805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getAge() {</w:t>
            </w:r>
          </w:p>
          <w:p w14:paraId="43071FAE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035721F8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0BECCB5" w14:textId="77777777" w:rsidR="00123CED" w:rsidRDefault="00123CED" w:rsidP="00123CED">
            <w:pPr>
              <w:pStyle w:val="a1"/>
            </w:pPr>
          </w:p>
          <w:p w14:paraId="72C01CA2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BloodType getBloodType() {</w:t>
            </w:r>
          </w:p>
          <w:p w14:paraId="4F176DBC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>;</w:t>
            </w:r>
          </w:p>
          <w:p w14:paraId="50D99AF0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719DAA1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5E52C7A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03E823EF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equals(Object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) {</w:t>
            </w:r>
          </w:p>
          <w:p w14:paraId="7BB7329B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instanceof</w:t>
            </w:r>
            <w:r>
              <w:rPr>
                <w:color w:val="000000"/>
              </w:rPr>
              <w:t xml:space="preserve"> Person) ==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;</w:t>
            </w:r>
          </w:p>
          <w:p w14:paraId="3E1D59A6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Person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= (Person)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;</w:t>
            </w:r>
          </w:p>
          <w:p w14:paraId="0704FA2B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?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: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.equals(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)) &amp;&amp; </w:t>
            </w:r>
          </w:p>
          <w:p w14:paraId="64FDF453" w14:textId="59ADAA9B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       </w:t>
            </w:r>
            <w:r w:rsidR="004E4213">
              <w:rPr>
                <w:color w:val="7F0055"/>
              </w:rPr>
              <w:t>this</w:t>
            </w:r>
            <w:r w:rsidR="004E4213">
              <w:rPr>
                <w:color w:val="000000"/>
              </w:rPr>
              <w:t>.</w:t>
            </w:r>
            <w:r w:rsidR="004E4213">
              <w:rPr>
                <w:color w:val="0000C0"/>
              </w:rPr>
              <w:t>bloodType</w:t>
            </w:r>
            <w:r w:rsidR="004E4213">
              <w:rPr>
                <w:color w:val="0000C0"/>
              </w:rPr>
              <w:t xml:space="preserve"> </w:t>
            </w:r>
            <w:r w:rsidR="004E4213">
              <w:rPr>
                <w:color w:val="000000"/>
              </w:rPr>
              <w:t>==</w:t>
            </w:r>
            <w:r w:rsidR="004E4213"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 xml:space="preserve"> &amp;&amp;</w:t>
            </w:r>
          </w:p>
          <w:p w14:paraId="7D92F089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0922B68D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3C1FF97" w14:textId="77777777" w:rsidR="00123CED" w:rsidRDefault="00123CED" w:rsidP="00123CED">
            <w:pPr>
              <w:pStyle w:val="a1"/>
            </w:pPr>
          </w:p>
          <w:p w14:paraId="1476F875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3326679D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toString() {</w:t>
            </w:r>
          </w:p>
          <w:p w14:paraId="6361B3F8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String.format(</w:t>
            </w:r>
            <w:r>
              <w:rPr>
                <w:color w:val="2A00FF"/>
              </w:rPr>
              <w:t>"Person{name=\"%s\", age=%d, bloodType=%s}"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>);</w:t>
            </w:r>
          </w:p>
          <w:p w14:paraId="36422B4D" w14:textId="77777777" w:rsidR="00123CED" w:rsidRDefault="00123CED" w:rsidP="00123CE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6DACFF4" w14:textId="23840CA1" w:rsidR="00976E92" w:rsidRDefault="00123CED" w:rsidP="00123CED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5F5A2A42" w14:textId="77777777" w:rsidR="00976E92" w:rsidRPr="00976E92" w:rsidRDefault="00976E92" w:rsidP="00976E92"/>
    <w:p w14:paraId="1447A940" w14:textId="77777777" w:rsidR="00B5649C" w:rsidRDefault="00976E92" w:rsidP="009021CA">
      <w:pPr>
        <w:rPr>
          <w:color w:val="0000C0"/>
        </w:rPr>
      </w:pPr>
      <w:r>
        <w:rPr>
          <w:rFonts w:hint="eastAsia"/>
        </w:rPr>
        <w:t>(줄</w:t>
      </w:r>
      <w:r w:rsidR="00B5649C">
        <w:rPr>
          <w:rFonts w:hint="eastAsia"/>
        </w:rPr>
        <w:t>3</w:t>
      </w:r>
      <w:r w:rsidR="00B5649C">
        <w:t>1</w:t>
      </w:r>
      <w:r>
        <w:t xml:space="preserve">) </w:t>
      </w:r>
      <w:r w:rsidR="00B5649C">
        <w:rPr>
          <w:color w:val="7F0055"/>
        </w:rPr>
        <w:t>this</w:t>
      </w:r>
      <w:r w:rsidR="00B5649C">
        <w:rPr>
          <w:color w:val="000000"/>
        </w:rPr>
        <w:t>.</w:t>
      </w:r>
      <w:r w:rsidR="00B5649C">
        <w:rPr>
          <w:color w:val="0000C0"/>
        </w:rPr>
        <w:t>bloodType</w:t>
      </w:r>
      <w:r w:rsidR="00B5649C">
        <w:rPr>
          <w:color w:val="000000"/>
        </w:rPr>
        <w:t xml:space="preserve"> == </w:t>
      </w:r>
      <w:r w:rsidR="00B5649C">
        <w:rPr>
          <w:color w:val="6A3E3E"/>
        </w:rPr>
        <w:t>p</w:t>
      </w:r>
      <w:r w:rsidR="00B5649C">
        <w:rPr>
          <w:color w:val="000000"/>
        </w:rPr>
        <w:t>.</w:t>
      </w:r>
      <w:r w:rsidR="00B5649C">
        <w:rPr>
          <w:color w:val="0000C0"/>
        </w:rPr>
        <w:t>bloodType</w:t>
      </w:r>
    </w:p>
    <w:p w14:paraId="21141C37" w14:textId="51FA8EDE" w:rsidR="00976E92" w:rsidRDefault="00976E92" w:rsidP="009021CA">
      <w:r>
        <w:t xml:space="preserve">bloodType </w:t>
      </w:r>
      <w:r>
        <w:rPr>
          <w:rFonts w:hint="eastAsia"/>
        </w:rPr>
        <w:t>멤버 변수 값이 참조 변수이지만,</w:t>
      </w:r>
      <w:r>
        <w:t xml:space="preserve"> </w:t>
      </w:r>
    </w:p>
    <w:p w14:paraId="1B8B3596" w14:textId="77777777" w:rsidR="009021CA" w:rsidRDefault="00976E92" w:rsidP="009021CA">
      <w:r>
        <w:t xml:space="preserve">equality </w:t>
      </w:r>
      <w:r>
        <w:rPr>
          <w:rFonts w:hint="eastAsia"/>
        </w:rPr>
        <w:t xml:space="preserve">비교와 </w:t>
      </w:r>
      <w:r>
        <w:t xml:space="preserve">identity </w:t>
      </w:r>
      <w:r>
        <w:rPr>
          <w:rFonts w:hint="eastAsia"/>
        </w:rPr>
        <w:t>비교의 결과가 동일하기 때문에,</w:t>
      </w:r>
    </w:p>
    <w:p w14:paraId="46937988" w14:textId="77777777" w:rsidR="00976E92" w:rsidRDefault="00976E92" w:rsidP="009021CA">
      <w:r>
        <w:t xml:space="preserve">identity </w:t>
      </w:r>
      <w:r>
        <w:rPr>
          <w:rFonts w:hint="eastAsia"/>
        </w:rPr>
        <w:t>비교로 구현하였다.</w:t>
      </w:r>
    </w:p>
    <w:p w14:paraId="22AA3F88" w14:textId="77777777" w:rsidR="00976E92" w:rsidRDefault="00976E92" w:rsidP="009021CA"/>
    <w:p w14:paraId="4D305309" w14:textId="63BD51D2" w:rsidR="00976E92" w:rsidRDefault="00B5649C" w:rsidP="009021CA">
      <w:r>
        <w:rPr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bloodType</w:t>
      </w:r>
      <w:r>
        <w:rPr>
          <w:color w:val="000000"/>
        </w:rPr>
        <w:t xml:space="preserve"> == </w:t>
      </w:r>
      <w:r>
        <w:rPr>
          <w:color w:val="6A3E3E"/>
        </w:rPr>
        <w:t>p</w:t>
      </w:r>
      <w:r>
        <w:rPr>
          <w:color w:val="000000"/>
        </w:rPr>
        <w:t>.</w:t>
      </w:r>
      <w:r>
        <w:rPr>
          <w:color w:val="0000C0"/>
        </w:rPr>
        <w:t xml:space="preserve">bloodType </w:t>
      </w:r>
      <w:r w:rsidR="00976E92">
        <w:rPr>
          <w:rFonts w:hint="eastAsia"/>
        </w:rPr>
        <w:t xml:space="preserve">에서 </w:t>
      </w:r>
      <w:r w:rsidR="00976E92">
        <w:t xml:space="preserve">bloodType </w:t>
      </w:r>
      <w:r w:rsidR="00976E92">
        <w:rPr>
          <w:rFonts w:hint="eastAsia"/>
        </w:rPr>
        <w:t xml:space="preserve">멤버 변수 값이 </w:t>
      </w:r>
      <w:r w:rsidR="00976E92">
        <w:t>null</w:t>
      </w:r>
      <w:r w:rsidR="00976E92">
        <w:rPr>
          <w:rFonts w:hint="eastAsia"/>
        </w:rPr>
        <w:t xml:space="preserve">인 경우에도 </w:t>
      </w:r>
      <w:r w:rsidR="00976E92">
        <w:t xml:space="preserve">null exception </w:t>
      </w:r>
      <w:r w:rsidR="00976E92">
        <w:rPr>
          <w:rFonts w:hint="eastAsia"/>
        </w:rPr>
        <w:t>에러가 발생하지 않는다.</w:t>
      </w:r>
      <w:r>
        <w:t xml:space="preserve"> </w:t>
      </w:r>
      <w:r w:rsidR="00976E92">
        <w:t>this</w:t>
      </w:r>
      <w:r w:rsidR="00976E92">
        <w:rPr>
          <w:rFonts w:hint="eastAsia"/>
        </w:rPr>
        <w:t xml:space="preserve">의 </w:t>
      </w:r>
      <w:r w:rsidR="00976E92">
        <w:t xml:space="preserve">bloodType </w:t>
      </w:r>
      <w:r w:rsidR="00976E92">
        <w:rPr>
          <w:rFonts w:hint="eastAsia"/>
        </w:rPr>
        <w:t xml:space="preserve">값과 </w:t>
      </w:r>
      <w:r w:rsidR="00976E92">
        <w:t>p</w:t>
      </w:r>
      <w:r w:rsidR="00976E92">
        <w:rPr>
          <w:rFonts w:hint="eastAsia"/>
        </w:rPr>
        <w:t xml:space="preserve">의 </w:t>
      </w:r>
      <w:r w:rsidR="00976E92">
        <w:t xml:space="preserve">bloodType </w:t>
      </w:r>
      <w:r w:rsidR="00976E92">
        <w:rPr>
          <w:rFonts w:hint="eastAsia"/>
        </w:rPr>
        <w:t xml:space="preserve">값이 둘 다 </w:t>
      </w:r>
      <w:r w:rsidR="00976E92">
        <w:t xml:space="preserve">null </w:t>
      </w:r>
      <w:r w:rsidR="00976E92">
        <w:rPr>
          <w:rFonts w:hint="eastAsia"/>
        </w:rPr>
        <w:t xml:space="preserve">이면, </w:t>
      </w:r>
      <w:r w:rsidR="003A578A">
        <w:t xml:space="preserve">== </w:t>
      </w:r>
      <w:r w:rsidR="00976E92">
        <w:rPr>
          <w:rFonts w:hint="eastAsia"/>
        </w:rPr>
        <w:t>비교</w:t>
      </w:r>
      <w:r w:rsidR="003A578A">
        <w:rPr>
          <w:rFonts w:hint="eastAsia"/>
        </w:rPr>
        <w:t xml:space="preserve"> 결과는</w:t>
      </w:r>
      <w:r w:rsidR="00976E92">
        <w:rPr>
          <w:rFonts w:hint="eastAsia"/>
        </w:rPr>
        <w:t xml:space="preserve"> </w:t>
      </w:r>
      <w:r w:rsidR="00976E92">
        <w:t xml:space="preserve">true </w:t>
      </w:r>
      <w:r w:rsidR="00976E92">
        <w:rPr>
          <w:rFonts w:hint="eastAsia"/>
        </w:rPr>
        <w:t>이다.</w:t>
      </w:r>
    </w:p>
    <w:p w14:paraId="51EE4E45" w14:textId="77777777" w:rsidR="003A578A" w:rsidRDefault="003A578A" w:rsidP="009021CA"/>
    <w:p w14:paraId="3D5073E2" w14:textId="3EF12338" w:rsidR="00B5649C" w:rsidRDefault="003A578A" w:rsidP="009021CA">
      <w:pPr>
        <w:rPr>
          <w:color w:val="000000"/>
        </w:rPr>
      </w:pPr>
      <w:r>
        <w:t>(</w:t>
      </w:r>
      <w:r>
        <w:rPr>
          <w:rFonts w:hint="eastAsia"/>
        </w:rPr>
        <w:t>줄</w:t>
      </w:r>
      <w:r w:rsidR="00B5649C">
        <w:rPr>
          <w:rFonts w:hint="eastAsia"/>
        </w:rPr>
        <w:t>37</w:t>
      </w:r>
      <w:r>
        <w:t xml:space="preserve">) </w:t>
      </w:r>
      <w:r w:rsidR="00B5649C">
        <w:rPr>
          <w:color w:val="000000"/>
        </w:rPr>
        <w:t>String.format(</w:t>
      </w:r>
      <w:r w:rsidR="00B5649C">
        <w:rPr>
          <w:color w:val="2A00FF"/>
        </w:rPr>
        <w:t>"Person{name=\"%s\", age=%d, bloodType=</w:t>
      </w:r>
      <w:r w:rsidR="00B5649C" w:rsidRPr="00B5649C">
        <w:rPr>
          <w:color w:val="2A00FF"/>
          <w:highlight w:val="yellow"/>
        </w:rPr>
        <w:t>%s</w:t>
      </w:r>
      <w:r w:rsidR="00B5649C">
        <w:rPr>
          <w:color w:val="2A00FF"/>
        </w:rPr>
        <w:t>}"</w:t>
      </w:r>
      <w:r w:rsidR="00B5649C">
        <w:rPr>
          <w:color w:val="000000"/>
        </w:rPr>
        <w:t xml:space="preserve">, </w:t>
      </w:r>
      <w:r w:rsidR="00B5649C">
        <w:rPr>
          <w:color w:val="0000C0"/>
        </w:rPr>
        <w:t>name</w:t>
      </w:r>
      <w:r w:rsidR="00B5649C">
        <w:rPr>
          <w:color w:val="000000"/>
        </w:rPr>
        <w:t xml:space="preserve">, </w:t>
      </w:r>
      <w:r w:rsidR="00B5649C">
        <w:rPr>
          <w:color w:val="0000C0"/>
        </w:rPr>
        <w:t>age</w:t>
      </w:r>
      <w:r w:rsidR="00B5649C">
        <w:rPr>
          <w:color w:val="000000"/>
        </w:rPr>
        <w:t xml:space="preserve">, </w:t>
      </w:r>
      <w:r w:rsidR="00B5649C" w:rsidRPr="00B5649C">
        <w:rPr>
          <w:color w:val="0000C0"/>
          <w:highlight w:val="yellow"/>
        </w:rPr>
        <w:t>bloodType</w:t>
      </w:r>
      <w:r w:rsidR="00B5649C">
        <w:rPr>
          <w:color w:val="000000"/>
        </w:rPr>
        <w:t>);</w:t>
      </w:r>
    </w:p>
    <w:p w14:paraId="3E3D8A47" w14:textId="75D869CE" w:rsidR="003A578A" w:rsidRDefault="003A578A" w:rsidP="009021CA">
      <w:r>
        <w:t xml:space="preserve">bloodType </w:t>
      </w:r>
      <w:r>
        <w:rPr>
          <w:rFonts w:hint="eastAsia"/>
        </w:rPr>
        <w:t xml:space="preserve">객체의 </w:t>
      </w:r>
      <w:r>
        <w:t xml:space="preserve">toString </w:t>
      </w:r>
      <w:r>
        <w:rPr>
          <w:rFonts w:hint="eastAsia"/>
        </w:rPr>
        <w:t xml:space="preserve">메소드가 리턴하는 값이 </w:t>
      </w:r>
      <w:r w:rsidR="00A24F33">
        <w:rPr>
          <w:rFonts w:hint="eastAsia"/>
        </w:rPr>
        <w:t>출력된</w:t>
      </w:r>
      <w:r>
        <w:rPr>
          <w:rFonts w:hint="eastAsia"/>
        </w:rPr>
        <w:t>다.</w:t>
      </w:r>
    </w:p>
    <w:p w14:paraId="0A5FED6A" w14:textId="77777777" w:rsidR="00A6390D" w:rsidRDefault="00A6390D" w:rsidP="009021CA"/>
    <w:p w14:paraId="59EE9E22" w14:textId="77777777" w:rsidR="003A578A" w:rsidRDefault="003A578A" w:rsidP="009021CA"/>
    <w:p w14:paraId="32355E1C" w14:textId="77777777" w:rsidR="003A578A" w:rsidRDefault="003A578A" w:rsidP="009021CA"/>
    <w:p w14:paraId="44683742" w14:textId="77777777" w:rsidR="003A578A" w:rsidRDefault="003A578A" w:rsidP="009021CA"/>
    <w:p w14:paraId="6D1CA5B5" w14:textId="77777777" w:rsidR="003A578A" w:rsidRDefault="003A578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F0DFC92" w14:textId="77777777" w:rsidR="003A578A" w:rsidRDefault="003A578A" w:rsidP="003A578A">
      <w:pPr>
        <w:pStyle w:val="Heading2"/>
      </w:pPr>
      <w:bookmarkStart w:id="3" w:name="_Toc468445411"/>
      <w:r>
        <w:rPr>
          <w:rFonts w:hint="eastAsia"/>
        </w:rPr>
        <w:lastRenderedPageBreak/>
        <w:t>BloodTypeTest.java</w:t>
      </w:r>
      <w:bookmarkEnd w:id="3"/>
    </w:p>
    <w:p w14:paraId="569F7BED" w14:textId="77777777" w:rsidR="003A578A" w:rsidRDefault="003A578A" w:rsidP="003A578A">
      <w:r>
        <w:rPr>
          <w:rFonts w:hint="eastAsia"/>
        </w:rPr>
        <w:t>src/</w:t>
      </w:r>
      <w:r>
        <w:t>net/skhu/lecture03/bloodType1/BloodTypeTest.java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A578A" w14:paraId="2638D33C" w14:textId="77777777" w:rsidTr="00C973D6">
        <w:tc>
          <w:tcPr>
            <w:tcW w:w="426" w:type="dxa"/>
          </w:tcPr>
          <w:p w14:paraId="3F621BEC" w14:textId="77777777" w:rsidR="003A578A" w:rsidRPr="00185935" w:rsidRDefault="003A578A" w:rsidP="001D59B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1D60AFF" w14:textId="77777777" w:rsidR="003A578A" w:rsidRPr="00185935" w:rsidRDefault="003A578A" w:rsidP="001D59B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B709F71" w14:textId="77777777" w:rsidR="003A578A" w:rsidRPr="00185935" w:rsidRDefault="003A578A" w:rsidP="001D59B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AA1A4D8" w14:textId="77777777" w:rsidR="003A578A" w:rsidRPr="00185935" w:rsidRDefault="003A578A" w:rsidP="001D59B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63DB070" w14:textId="77777777" w:rsidR="003A578A" w:rsidRPr="00185935" w:rsidRDefault="003A578A" w:rsidP="001D59B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7A6747B" w14:textId="77777777" w:rsidR="003A578A" w:rsidRPr="00185935" w:rsidRDefault="003A578A" w:rsidP="001D59B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7CF6A94" w14:textId="77777777" w:rsidR="003A578A" w:rsidRPr="00185935" w:rsidRDefault="003A578A" w:rsidP="001D59B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B3865B6" w14:textId="77777777" w:rsidR="003A578A" w:rsidRPr="00185935" w:rsidRDefault="003A578A" w:rsidP="001D59B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DA2EEEE" w14:textId="77777777" w:rsidR="003A578A" w:rsidRDefault="003A578A" w:rsidP="001D59B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EB4E4F3" w14:textId="77777777" w:rsidR="003A578A" w:rsidRDefault="003A578A" w:rsidP="001D59B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CBFF280" w14:textId="77777777" w:rsidR="003A578A" w:rsidRDefault="003A578A" w:rsidP="001D59B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AC7097D" w14:textId="77777777" w:rsidR="003A578A" w:rsidRDefault="003A578A" w:rsidP="001D59B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0C3FD51" w14:textId="77777777" w:rsidR="003A578A" w:rsidRDefault="003A578A" w:rsidP="001D59B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9D9DE79" w14:textId="77777777" w:rsidR="003A578A" w:rsidRDefault="003A578A" w:rsidP="001D59B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6389DD2" w14:textId="77777777" w:rsidR="003A578A" w:rsidRDefault="003A578A" w:rsidP="001D59B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50B87A2" w14:textId="77777777" w:rsidR="003A578A" w:rsidRDefault="003A578A" w:rsidP="001D59B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65F45EA" w14:textId="77777777" w:rsidR="003A578A" w:rsidRDefault="003A578A" w:rsidP="001D59B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00A09C9" w14:textId="52B89B4B" w:rsidR="003A578A" w:rsidRDefault="003A578A" w:rsidP="001D59B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F2A7EF7" w14:textId="287285F4" w:rsidR="001D59B5" w:rsidRDefault="001D59B5" w:rsidP="001D59B5">
            <w:pPr>
              <w:pStyle w:val="a1"/>
            </w:pPr>
            <w:r>
              <w:t>19</w:t>
            </w:r>
          </w:p>
          <w:p w14:paraId="4C89BACE" w14:textId="64E06C97" w:rsidR="001D59B5" w:rsidRDefault="001D59B5" w:rsidP="001D59B5">
            <w:pPr>
              <w:pStyle w:val="a1"/>
            </w:pPr>
            <w:r>
              <w:t>20</w:t>
            </w:r>
          </w:p>
          <w:p w14:paraId="10B2D8CB" w14:textId="13376254" w:rsidR="001D59B5" w:rsidRDefault="001D59B5" w:rsidP="001D59B5">
            <w:pPr>
              <w:pStyle w:val="a1"/>
            </w:pPr>
            <w:r>
              <w:t>21</w:t>
            </w:r>
          </w:p>
          <w:p w14:paraId="4EC3E018" w14:textId="2C71085F" w:rsidR="001D59B5" w:rsidRDefault="001D59B5" w:rsidP="001D59B5">
            <w:pPr>
              <w:pStyle w:val="a1"/>
            </w:pPr>
            <w:r>
              <w:t>22</w:t>
            </w:r>
          </w:p>
          <w:p w14:paraId="075AE507" w14:textId="5841DF5D" w:rsidR="001D59B5" w:rsidRDefault="001D59B5" w:rsidP="001D59B5">
            <w:pPr>
              <w:pStyle w:val="a1"/>
            </w:pPr>
            <w:r>
              <w:t>23</w:t>
            </w:r>
          </w:p>
          <w:p w14:paraId="7222C820" w14:textId="6AE281E3" w:rsidR="001D59B5" w:rsidRDefault="001D59B5" w:rsidP="001D59B5">
            <w:pPr>
              <w:pStyle w:val="a1"/>
            </w:pPr>
            <w:r>
              <w:t>24</w:t>
            </w:r>
          </w:p>
          <w:p w14:paraId="0E9DE352" w14:textId="6F671F91" w:rsidR="001D59B5" w:rsidRDefault="001D59B5" w:rsidP="001D59B5">
            <w:pPr>
              <w:pStyle w:val="a1"/>
            </w:pPr>
            <w:r>
              <w:t>25</w:t>
            </w:r>
          </w:p>
          <w:p w14:paraId="6232E467" w14:textId="7882ED91" w:rsidR="001D59B5" w:rsidRDefault="001D59B5" w:rsidP="001D59B5">
            <w:pPr>
              <w:pStyle w:val="a1"/>
            </w:pPr>
            <w:r>
              <w:t>26</w:t>
            </w:r>
          </w:p>
          <w:p w14:paraId="51E0D18E" w14:textId="43D94236" w:rsidR="001D59B5" w:rsidRDefault="001D59B5" w:rsidP="001D59B5">
            <w:pPr>
              <w:pStyle w:val="a1"/>
            </w:pPr>
            <w:r>
              <w:t>27</w:t>
            </w:r>
          </w:p>
          <w:p w14:paraId="00CDDEA6" w14:textId="3EA6670A" w:rsidR="001D59B5" w:rsidRDefault="001D59B5" w:rsidP="001D59B5">
            <w:pPr>
              <w:pStyle w:val="a1"/>
            </w:pPr>
            <w:r>
              <w:t>28</w:t>
            </w:r>
          </w:p>
          <w:p w14:paraId="3C262D73" w14:textId="77777777" w:rsidR="003A578A" w:rsidRPr="00185935" w:rsidRDefault="003A578A" w:rsidP="001D59B5">
            <w:pPr>
              <w:pStyle w:val="a1"/>
            </w:pPr>
          </w:p>
        </w:tc>
        <w:tc>
          <w:tcPr>
            <w:tcW w:w="10631" w:type="dxa"/>
          </w:tcPr>
          <w:p w14:paraId="62089F3B" w14:textId="77777777" w:rsidR="001D59B5" w:rsidRDefault="001D59B5" w:rsidP="001D59B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net.skhu.lecture03.bloodType1;</w:t>
            </w:r>
          </w:p>
          <w:p w14:paraId="7FD17F5C" w14:textId="77777777" w:rsidR="001D59B5" w:rsidRDefault="001D59B5" w:rsidP="001D59B5">
            <w:pPr>
              <w:pStyle w:val="a1"/>
            </w:pPr>
          </w:p>
          <w:p w14:paraId="230FDFF7" w14:textId="77777777" w:rsidR="001D59B5" w:rsidRDefault="001D59B5" w:rsidP="001D59B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BloodTypeTest {</w:t>
            </w:r>
          </w:p>
          <w:p w14:paraId="330FBDCE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DF14EB7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D65BC3E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Person 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18, BloodType.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>);</w:t>
            </w:r>
          </w:p>
          <w:p w14:paraId="32F35072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Person 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전우치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24, BloodType.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>);</w:t>
            </w:r>
          </w:p>
          <w:p w14:paraId="3B61E88D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6233979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>);</w:t>
            </w:r>
          </w:p>
          <w:p w14:paraId="00609F0B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>);</w:t>
            </w:r>
          </w:p>
          <w:p w14:paraId="15C2126F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149F0F6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BloodType </w:t>
            </w:r>
            <w:r>
              <w:rPr>
                <w:color w:val="6A3E3E"/>
              </w:rPr>
              <w:t>blood1</w:t>
            </w:r>
            <w:r>
              <w:rPr>
                <w:color w:val="000000"/>
              </w:rPr>
              <w:t xml:space="preserve"> = BloodType.valueOf(</w:t>
            </w:r>
            <w:r>
              <w:rPr>
                <w:color w:val="2A00FF"/>
              </w:rPr>
              <w:t>"AB"</w:t>
            </w:r>
            <w:r>
              <w:rPr>
                <w:color w:val="000000"/>
              </w:rPr>
              <w:t xml:space="preserve">);        </w:t>
            </w:r>
          </w:p>
          <w:p w14:paraId="1CADDDE6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BloodType </w:t>
            </w:r>
            <w:r>
              <w:rPr>
                <w:color w:val="6A3E3E"/>
              </w:rPr>
              <w:t>blood2</w:t>
            </w:r>
            <w:r>
              <w:rPr>
                <w:color w:val="000000"/>
              </w:rPr>
              <w:t xml:space="preserve"> = BloodType.valueOf(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>);</w:t>
            </w:r>
          </w:p>
          <w:p w14:paraId="55268603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blood1</w:t>
            </w:r>
            <w:r>
              <w:rPr>
                <w:color w:val="000000"/>
              </w:rPr>
              <w:t>.canGiveTo(</w:t>
            </w:r>
            <w:r>
              <w:rPr>
                <w:color w:val="6A3E3E"/>
              </w:rPr>
              <w:t>blood2</w:t>
            </w:r>
            <w:r>
              <w:rPr>
                <w:color w:val="000000"/>
              </w:rPr>
              <w:t>));</w:t>
            </w:r>
          </w:p>
          <w:p w14:paraId="41F0098A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blood2</w:t>
            </w:r>
            <w:r>
              <w:rPr>
                <w:color w:val="000000"/>
              </w:rPr>
              <w:t>.canGiveTo(</w:t>
            </w:r>
            <w:r>
              <w:rPr>
                <w:color w:val="6A3E3E"/>
              </w:rPr>
              <w:t>blood1</w:t>
            </w:r>
            <w:r>
              <w:rPr>
                <w:color w:val="000000"/>
              </w:rPr>
              <w:t>));</w:t>
            </w:r>
          </w:p>
          <w:p w14:paraId="30AAD4EA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4B6F06C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(BloodType </w:t>
            </w:r>
            <w:r>
              <w:rPr>
                <w:color w:val="6A3E3E"/>
              </w:rPr>
              <w:t>blood</w:t>
            </w:r>
            <w:r>
              <w:rPr>
                <w:color w:val="000000"/>
              </w:rPr>
              <w:t xml:space="preserve"> : BloodType.values())</w:t>
            </w:r>
          </w:p>
          <w:p w14:paraId="193229CA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blood</w:t>
            </w:r>
            <w:r>
              <w:rPr>
                <w:color w:val="000000"/>
              </w:rPr>
              <w:t>);</w:t>
            </w:r>
          </w:p>
          <w:p w14:paraId="3479F9F5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6770219" w14:textId="1DA581AF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5E98479B" w14:textId="37324AA3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>.getBloodType() == BloodType.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)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"A</w:t>
            </w:r>
            <w:r w:rsidR="008B3984">
              <w:rPr>
                <w:rFonts w:hint="eastAsia"/>
                <w:color w:val="2A00FF"/>
              </w:rPr>
              <w:t>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; </w:t>
            </w:r>
          </w:p>
          <w:p w14:paraId="12FFECF0" w14:textId="6B922A19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>.getBloodType() == BloodType.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)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</w:t>
            </w:r>
            <w:r w:rsidR="008B3984">
              <w:rPr>
                <w:rFonts w:hint="eastAsia"/>
                <w:color w:val="2A00FF"/>
              </w:rPr>
              <w:t>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; </w:t>
            </w:r>
          </w:p>
          <w:p w14:paraId="7F316EAD" w14:textId="7AAC4EBD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>.getBloodType() == BloodType.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 xml:space="preserve">)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 w:rsidR="008B3984">
              <w:rPr>
                <w:color w:val="2A00FF"/>
              </w:rPr>
              <w:t>AB</w:t>
            </w:r>
            <w:r w:rsidR="008B3984">
              <w:rPr>
                <w:rFonts w:hint="eastAsia"/>
                <w:color w:val="2A00FF"/>
              </w:rPr>
              <w:t>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266FEB98" w14:textId="66F1F6B4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>.getBloodType() == BloodType.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 xml:space="preserve">)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 w:rsidR="008B3984">
              <w:rPr>
                <w:color w:val="2A00FF"/>
              </w:rPr>
              <w:t>O</w:t>
            </w:r>
            <w:r w:rsidR="008B3984">
              <w:rPr>
                <w:rFonts w:hint="eastAsia"/>
                <w:color w:val="2A00FF"/>
              </w:rPr>
              <w:t>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; </w:t>
            </w:r>
          </w:p>
          <w:p w14:paraId="2EADECBA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615F727C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5B7F3DD" w14:textId="77777777" w:rsidR="001D59B5" w:rsidRDefault="001D59B5" w:rsidP="001D59B5">
            <w:pPr>
              <w:pStyle w:val="a1"/>
            </w:pPr>
          </w:p>
          <w:p w14:paraId="1D131F95" w14:textId="77777777" w:rsidR="001D59B5" w:rsidRDefault="001D59B5" w:rsidP="001D59B5">
            <w:pPr>
              <w:pStyle w:val="a1"/>
            </w:pPr>
            <w:r>
              <w:rPr>
                <w:color w:val="000000"/>
              </w:rPr>
              <w:t>}</w:t>
            </w:r>
          </w:p>
          <w:p w14:paraId="793CA2A7" w14:textId="77777777" w:rsidR="003A578A" w:rsidRDefault="003A578A" w:rsidP="001D59B5">
            <w:pPr>
              <w:pStyle w:val="a1"/>
            </w:pPr>
          </w:p>
        </w:tc>
      </w:tr>
    </w:tbl>
    <w:p w14:paraId="6D0C744B" w14:textId="77777777" w:rsidR="003A578A" w:rsidRPr="003A578A" w:rsidRDefault="003A578A" w:rsidP="003A578A"/>
    <w:p w14:paraId="11D656BD" w14:textId="77777777" w:rsidR="00976E92" w:rsidRDefault="003A578A" w:rsidP="009021CA">
      <w:r>
        <w:rPr>
          <w:rFonts w:hint="eastAsia"/>
        </w:rPr>
        <w:t>(줄6</w:t>
      </w:r>
      <w:r>
        <w:t>,7)</w:t>
      </w:r>
    </w:p>
    <w:p w14:paraId="66CA3CF1" w14:textId="77777777" w:rsidR="003A578A" w:rsidRDefault="003A578A" w:rsidP="009021CA">
      <w:r>
        <w:rPr>
          <w:rFonts w:hint="eastAsia"/>
        </w:rPr>
        <w:t>B</w:t>
      </w:r>
      <w:r>
        <w:t xml:space="preserve">loodType </w:t>
      </w:r>
      <w:r>
        <w:rPr>
          <w:rFonts w:hint="eastAsia"/>
        </w:rPr>
        <w:t xml:space="preserve">클래스의 생성자가 </w:t>
      </w:r>
      <w:r>
        <w:t>privat</w:t>
      </w:r>
      <w:r>
        <w:rPr>
          <w:rFonts w:hint="eastAsia"/>
        </w:rPr>
        <w:t>e이기 때문에,</w:t>
      </w:r>
    </w:p>
    <w:p w14:paraId="7790D0CD" w14:textId="77777777" w:rsidR="003A578A" w:rsidRDefault="003A578A" w:rsidP="003A578A">
      <w:r>
        <w:t xml:space="preserve">BloodType </w:t>
      </w:r>
      <w:r>
        <w:rPr>
          <w:rFonts w:hint="eastAsia"/>
        </w:rPr>
        <w:t xml:space="preserve">클래스 외부에서는 </w:t>
      </w:r>
      <w:r>
        <w:t xml:space="preserve">BloodType </w:t>
      </w:r>
      <w:r>
        <w:rPr>
          <w:rFonts w:hint="eastAsia"/>
        </w:rPr>
        <w:t>클래스 객체를 생성할 수 없고,</w:t>
      </w:r>
    </w:p>
    <w:p w14:paraId="09A72DDB" w14:textId="77777777" w:rsidR="003A578A" w:rsidRDefault="003A578A" w:rsidP="003A578A">
      <w:r>
        <w:t>BloodType.</w:t>
      </w:r>
      <w:r>
        <w:rPr>
          <w:rFonts w:hint="eastAsia"/>
        </w:rPr>
        <w:t xml:space="preserve">A, </w:t>
      </w:r>
      <w:r>
        <w:t xml:space="preserve">BloodType.B, BloodType.AB, BloodType.O </w:t>
      </w:r>
      <w:r>
        <w:rPr>
          <w:rFonts w:hint="eastAsia"/>
        </w:rPr>
        <w:t>객체만 사용할 수 있다.</w:t>
      </w:r>
    </w:p>
    <w:p w14:paraId="6D96D4E4" w14:textId="77777777" w:rsidR="003A578A" w:rsidRDefault="003A578A" w:rsidP="009021CA"/>
    <w:p w14:paraId="4E7220B8" w14:textId="77777777" w:rsidR="003A578A" w:rsidRDefault="003A578A" w:rsidP="009021CA">
      <w:r>
        <w:rPr>
          <w:rFonts w:hint="eastAsia"/>
        </w:rPr>
        <w:t>(줄1</w:t>
      </w:r>
      <w:r>
        <w:t xml:space="preserve">2) BloodType.AB </w:t>
      </w:r>
      <w:r>
        <w:rPr>
          <w:rFonts w:hint="eastAsia"/>
        </w:rPr>
        <w:t>객체가 리턴된다.</w:t>
      </w:r>
    </w:p>
    <w:p w14:paraId="0B5E1048" w14:textId="77777777" w:rsidR="003A578A" w:rsidRDefault="003A578A" w:rsidP="009021CA">
      <w:r>
        <w:t>(</w:t>
      </w:r>
      <w:r>
        <w:rPr>
          <w:rFonts w:hint="eastAsia"/>
        </w:rPr>
        <w:t>줄1</w:t>
      </w:r>
      <w:r>
        <w:t xml:space="preserve">3) BloodType.A </w:t>
      </w:r>
      <w:r>
        <w:rPr>
          <w:rFonts w:hint="eastAsia"/>
        </w:rPr>
        <w:t>객체가 리턴된다.</w:t>
      </w:r>
    </w:p>
    <w:p w14:paraId="32A3610A" w14:textId="77777777" w:rsidR="003A578A" w:rsidRDefault="003A578A" w:rsidP="009021CA">
      <w:r>
        <w:t>(</w:t>
      </w:r>
      <w:r>
        <w:rPr>
          <w:rFonts w:hint="eastAsia"/>
        </w:rPr>
        <w:t>줄1</w:t>
      </w:r>
      <w:r>
        <w:t xml:space="preserve">4) </w:t>
      </w:r>
      <w:r>
        <w:rPr>
          <w:rFonts w:hint="eastAsia"/>
        </w:rPr>
        <w:t>AB</w:t>
      </w:r>
      <w:r>
        <w:t xml:space="preserve"> </w:t>
      </w:r>
      <w:r>
        <w:rPr>
          <w:rFonts w:hint="eastAsia"/>
        </w:rPr>
        <w:t xml:space="preserve">혈액을 </w:t>
      </w:r>
      <w:r>
        <w:t xml:space="preserve">A </w:t>
      </w:r>
      <w:r>
        <w:rPr>
          <w:rFonts w:hint="eastAsia"/>
        </w:rPr>
        <w:t xml:space="preserve">혈액에 수혈할 수 없으므로 </w:t>
      </w:r>
      <w:r>
        <w:t>false</w:t>
      </w:r>
      <w:r>
        <w:rPr>
          <w:rFonts w:hint="eastAsia"/>
        </w:rPr>
        <w:t>가 리턴되어야 한다.</w:t>
      </w:r>
    </w:p>
    <w:p w14:paraId="40CE9007" w14:textId="77777777" w:rsidR="003A578A" w:rsidRDefault="003A578A" w:rsidP="003A578A">
      <w:r>
        <w:t>(</w:t>
      </w:r>
      <w:r>
        <w:rPr>
          <w:rFonts w:hint="eastAsia"/>
        </w:rPr>
        <w:t>줄1</w:t>
      </w:r>
      <w:r>
        <w:t xml:space="preserve">5)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혈액을 </w:t>
      </w:r>
      <w:r>
        <w:t xml:space="preserve">AB </w:t>
      </w:r>
      <w:r>
        <w:rPr>
          <w:rFonts w:hint="eastAsia"/>
        </w:rPr>
        <w:t xml:space="preserve">혈액에 수혈할 수 있으므로 </w:t>
      </w:r>
      <w:r>
        <w:t>true</w:t>
      </w:r>
      <w:r>
        <w:rPr>
          <w:rFonts w:hint="eastAsia"/>
        </w:rPr>
        <w:t>가 리턴되어야 한다.</w:t>
      </w:r>
    </w:p>
    <w:p w14:paraId="4F783CC0" w14:textId="77777777" w:rsidR="003A578A" w:rsidRPr="003A578A" w:rsidRDefault="003A578A" w:rsidP="009021CA"/>
    <w:p w14:paraId="52BF7448" w14:textId="303C5931" w:rsidR="00976E92" w:rsidRDefault="001D59B5" w:rsidP="009021CA">
      <w:r>
        <w:rPr>
          <w:rFonts w:hint="eastAsia"/>
        </w:rPr>
        <w:t>(줄1</w:t>
      </w:r>
      <w:r>
        <w:t xml:space="preserve">7~18) </w:t>
      </w:r>
      <w:r>
        <w:rPr>
          <w:rFonts w:hint="eastAsia"/>
        </w:rPr>
        <w:t xml:space="preserve">모든 </w:t>
      </w:r>
      <w:r>
        <w:t xml:space="preserve">BloodType </w:t>
      </w:r>
      <w:r>
        <w:rPr>
          <w:rFonts w:hint="eastAsia"/>
        </w:rPr>
        <w:t>객체 인스턴스들</w:t>
      </w:r>
      <w:r w:rsidR="00505ED3">
        <w:rPr>
          <w:rFonts w:hint="eastAsia"/>
        </w:rPr>
        <w:t xml:space="preserve">의 </w:t>
      </w:r>
      <w:r w:rsidR="00505ED3">
        <w:t xml:space="preserve">toString </w:t>
      </w:r>
      <w:r w:rsidR="00505ED3">
        <w:rPr>
          <w:rFonts w:hint="eastAsia"/>
        </w:rPr>
        <w:t>메소드 리턴 값을 화면에 출력한다.</w:t>
      </w:r>
    </w:p>
    <w:p w14:paraId="163689CA" w14:textId="50DB0A9D" w:rsidR="00505ED3" w:rsidRDefault="00505ED3" w:rsidP="009021CA"/>
    <w:p w14:paraId="7E33142E" w14:textId="77777777" w:rsidR="00505ED3" w:rsidRDefault="00505ED3" w:rsidP="009021CA"/>
    <w:p w14:paraId="15DCC287" w14:textId="77777777" w:rsidR="003A578A" w:rsidRDefault="003A578A" w:rsidP="009021CA"/>
    <w:p w14:paraId="511F7CC0" w14:textId="77777777" w:rsidR="003A578A" w:rsidRDefault="003A578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001A512" w14:textId="77777777" w:rsidR="003A578A" w:rsidRDefault="003A578A" w:rsidP="003A578A">
      <w:pPr>
        <w:pStyle w:val="Heading1"/>
      </w:pPr>
      <w:bookmarkStart w:id="4" w:name="_Toc468445412"/>
      <w:r>
        <w:rPr>
          <w:rFonts w:hint="eastAsia"/>
        </w:rPr>
        <w:lastRenderedPageBreak/>
        <w:t xml:space="preserve">혈액형 구현 </w:t>
      </w:r>
      <w:r>
        <w:t>#2</w:t>
      </w:r>
      <w:bookmarkEnd w:id="4"/>
    </w:p>
    <w:p w14:paraId="1A267CC8" w14:textId="77777777" w:rsidR="003A578A" w:rsidRDefault="003A578A" w:rsidP="003A578A"/>
    <w:p w14:paraId="518DC4F2" w14:textId="1B501C6A" w:rsidR="003A578A" w:rsidRDefault="003A578A" w:rsidP="003A578A">
      <w:r>
        <w:rPr>
          <w:rFonts w:hint="eastAsia"/>
        </w:rPr>
        <w:t>enum 타입으로 혈액형을 구현하자.</w:t>
      </w:r>
    </w:p>
    <w:p w14:paraId="6794CE42" w14:textId="77777777" w:rsidR="00810466" w:rsidRDefault="00810466" w:rsidP="003A578A"/>
    <w:p w14:paraId="6B5ECDD2" w14:textId="40C884A0" w:rsidR="00810466" w:rsidRDefault="00810466" w:rsidP="003A578A">
      <w:r>
        <w:rPr>
          <w:rFonts w:hint="eastAsia"/>
        </w:rPr>
        <w:t>패키지 내에 이름이 같은 클래스가</w:t>
      </w:r>
      <w:r>
        <w:t xml:space="preserve"> </w:t>
      </w:r>
      <w:r>
        <w:rPr>
          <w:rFonts w:hint="eastAsia"/>
        </w:rPr>
        <w:t>두 개면 컴파일 에러가 발생한다.</w:t>
      </w:r>
    </w:p>
    <w:p w14:paraId="73E788FC" w14:textId="77777777" w:rsidR="00810466" w:rsidRDefault="00810466" w:rsidP="003A578A">
      <w:r>
        <w:rPr>
          <w:rFonts w:hint="eastAsia"/>
        </w:rPr>
        <w:t>정확히 얘기하자면,</w:t>
      </w:r>
      <w:r>
        <w:t xml:space="preserve"> </w:t>
      </w:r>
      <w:r>
        <w:rPr>
          <w:rFonts w:hint="eastAsia"/>
        </w:rPr>
        <w:t xml:space="preserve">패키지 내에서 class, interface, enum 들의 이름이 같은 것이 있으면 </w:t>
      </w:r>
    </w:p>
    <w:p w14:paraId="57312C85" w14:textId="50AD49D9" w:rsidR="00810466" w:rsidRDefault="00810466" w:rsidP="003A578A">
      <w:r>
        <w:rPr>
          <w:rFonts w:hint="eastAsia"/>
        </w:rPr>
        <w:t>컴파일 에러가 발생한다.</w:t>
      </w:r>
      <w:r>
        <w:t xml:space="preserve"> </w:t>
      </w:r>
    </w:p>
    <w:p w14:paraId="22F6F2E2" w14:textId="6011782E" w:rsidR="00810466" w:rsidRDefault="00810466" w:rsidP="003A578A"/>
    <w:p w14:paraId="30C36DD0" w14:textId="31219FFF" w:rsidR="00810466" w:rsidRDefault="00810466" w:rsidP="003A578A">
      <w:r>
        <w:rPr>
          <w:rFonts w:hint="eastAsia"/>
        </w:rPr>
        <w:t xml:space="preserve">혈액형 구현 </w:t>
      </w:r>
      <w:r>
        <w:t>#1</w:t>
      </w:r>
      <w:r>
        <w:rPr>
          <w:rFonts w:hint="eastAsia"/>
        </w:rPr>
        <w:t xml:space="preserve"> 예제와 혈액형 구현 </w:t>
      </w:r>
      <w:r>
        <w:t xml:space="preserve">#2 </w:t>
      </w:r>
      <w:r>
        <w:rPr>
          <w:rFonts w:hint="eastAsia"/>
        </w:rPr>
        <w:t>예제의 클래스들 이름이 같기 때문에,</w:t>
      </w:r>
      <w:r>
        <w:t xml:space="preserve"> </w:t>
      </w:r>
      <w:r>
        <w:rPr>
          <w:rFonts w:hint="eastAsia"/>
        </w:rPr>
        <w:t>서로 패키지가 달라야 한다.</w:t>
      </w:r>
    </w:p>
    <w:p w14:paraId="0CC4014B" w14:textId="5B0AD00A" w:rsidR="00810466" w:rsidRDefault="00810466" w:rsidP="003A578A">
      <w:r>
        <w:rPr>
          <w:rFonts w:hint="eastAsia"/>
        </w:rPr>
        <w:t xml:space="preserve">혈액형 구현 </w:t>
      </w:r>
      <w:r>
        <w:t xml:space="preserve">#1 </w:t>
      </w:r>
      <w:r>
        <w:rPr>
          <w:rFonts w:hint="eastAsia"/>
        </w:rPr>
        <w:t xml:space="preserve">예제의 패키지는 </w:t>
      </w:r>
      <w:r>
        <w:t xml:space="preserve">net.skhu.lecture03.bloodType1 </w:t>
      </w:r>
      <w:r>
        <w:rPr>
          <w:rFonts w:hint="eastAsia"/>
        </w:rPr>
        <w:t>이고,</w:t>
      </w:r>
    </w:p>
    <w:p w14:paraId="0E646B54" w14:textId="025F73A0" w:rsidR="00810466" w:rsidRDefault="00810466" w:rsidP="00810466">
      <w:r>
        <w:rPr>
          <w:rFonts w:hint="eastAsia"/>
        </w:rPr>
        <w:t xml:space="preserve">혈액형 구현 </w:t>
      </w:r>
      <w:r>
        <w:t xml:space="preserve">#2 </w:t>
      </w:r>
      <w:r>
        <w:rPr>
          <w:rFonts w:hint="eastAsia"/>
        </w:rPr>
        <w:t xml:space="preserve">예제의 패키지는 </w:t>
      </w:r>
      <w:r>
        <w:t xml:space="preserve">net.skhu.lecture03.bloodType2 </w:t>
      </w:r>
      <w:r>
        <w:rPr>
          <w:rFonts w:hint="eastAsia"/>
        </w:rPr>
        <w:t>이다.</w:t>
      </w:r>
    </w:p>
    <w:p w14:paraId="46C94BE9" w14:textId="77777777" w:rsidR="003A578A" w:rsidRDefault="003A578A" w:rsidP="003A578A"/>
    <w:p w14:paraId="3371F4E0" w14:textId="77777777" w:rsidR="003A578A" w:rsidRDefault="003A578A" w:rsidP="003A578A">
      <w:pPr>
        <w:pStyle w:val="Heading2"/>
      </w:pPr>
      <w:bookmarkStart w:id="5" w:name="_Toc468445413"/>
      <w:r>
        <w:rPr>
          <w:rFonts w:hint="eastAsia"/>
        </w:rPr>
        <w:t>BloodType.java</w:t>
      </w:r>
      <w:bookmarkEnd w:id="5"/>
    </w:p>
    <w:p w14:paraId="35CBF6F0" w14:textId="77777777" w:rsidR="003A578A" w:rsidRPr="009021CA" w:rsidRDefault="003A578A" w:rsidP="003A578A">
      <w:r>
        <w:rPr>
          <w:rFonts w:hint="eastAsia"/>
        </w:rPr>
        <w:t>src/net/skhu/lecture03</w:t>
      </w:r>
      <w:r>
        <w:t>/</w:t>
      </w:r>
      <w:r>
        <w:rPr>
          <w:rFonts w:hint="eastAsia"/>
        </w:rPr>
        <w:t>bloodType</w:t>
      </w:r>
      <w:r>
        <w:t>2</w:t>
      </w:r>
      <w:r>
        <w:rPr>
          <w:rFonts w:hint="eastAsia"/>
        </w:rPr>
        <w:t>/BloodType.java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A578A" w14:paraId="43E47A1B" w14:textId="77777777" w:rsidTr="00C973D6">
        <w:tc>
          <w:tcPr>
            <w:tcW w:w="426" w:type="dxa"/>
          </w:tcPr>
          <w:p w14:paraId="6CCD2C8D" w14:textId="77777777" w:rsidR="003A578A" w:rsidRPr="00185935" w:rsidRDefault="003A578A" w:rsidP="00C973D6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633157C" w14:textId="77777777" w:rsidR="003A578A" w:rsidRPr="00185935" w:rsidRDefault="003A578A" w:rsidP="00C973D6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0CBFE0E" w14:textId="77777777" w:rsidR="003A578A" w:rsidRPr="00185935" w:rsidRDefault="003A578A" w:rsidP="00C973D6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CDE27EA" w14:textId="77777777" w:rsidR="003A578A" w:rsidRPr="00185935" w:rsidRDefault="003A578A" w:rsidP="00C973D6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1AE2B21" w14:textId="77777777" w:rsidR="003A578A" w:rsidRPr="00185935" w:rsidRDefault="003A578A" w:rsidP="00C973D6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1B952DA" w14:textId="77777777" w:rsidR="003A578A" w:rsidRPr="00185935" w:rsidRDefault="003A578A" w:rsidP="00C973D6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DAC4213" w14:textId="77777777" w:rsidR="003A578A" w:rsidRPr="00185935" w:rsidRDefault="003A578A" w:rsidP="00C973D6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46F9451" w14:textId="77777777" w:rsidR="003A578A" w:rsidRPr="00185935" w:rsidRDefault="003A578A" w:rsidP="00C973D6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799B0DC" w14:textId="77777777" w:rsidR="003A578A" w:rsidRDefault="003A578A" w:rsidP="00C973D6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E229BB3" w14:textId="77777777" w:rsidR="003A578A" w:rsidRDefault="003A578A" w:rsidP="00C973D6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0BBE937" w14:textId="77777777" w:rsidR="003A578A" w:rsidRDefault="003A578A" w:rsidP="00C973D6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3EE8586" w14:textId="77777777" w:rsidR="003A578A" w:rsidRDefault="003A578A" w:rsidP="00C973D6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19DDAD3" w14:textId="0AB4DA21" w:rsidR="003A578A" w:rsidRPr="00185935" w:rsidRDefault="003A578A" w:rsidP="00C973D6">
            <w:pPr>
              <w:pStyle w:val="a1"/>
            </w:pPr>
            <w:r>
              <w:rPr>
                <w:rFonts w:hint="eastAsia"/>
              </w:rPr>
              <w:t>13</w:t>
            </w:r>
          </w:p>
        </w:tc>
        <w:tc>
          <w:tcPr>
            <w:tcW w:w="10631" w:type="dxa"/>
          </w:tcPr>
          <w:p w14:paraId="1AB12FF4" w14:textId="77777777" w:rsidR="00C973D6" w:rsidRDefault="00C973D6" w:rsidP="00C973D6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net.skhu.lecture03.bloodType2;</w:t>
            </w:r>
          </w:p>
          <w:p w14:paraId="1A896FB2" w14:textId="77777777" w:rsidR="00C973D6" w:rsidRDefault="00C973D6" w:rsidP="00C973D6">
            <w:pPr>
              <w:pStyle w:val="a1"/>
            </w:pPr>
          </w:p>
          <w:p w14:paraId="258EC127" w14:textId="77777777" w:rsidR="00C973D6" w:rsidRDefault="00C973D6" w:rsidP="00C973D6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enum</w:t>
            </w:r>
            <w:r>
              <w:rPr>
                <w:color w:val="000000"/>
              </w:rPr>
              <w:t xml:space="preserve"> BloodType {</w:t>
            </w:r>
          </w:p>
          <w:p w14:paraId="7094C590" w14:textId="77777777" w:rsidR="00C973D6" w:rsidRDefault="00C973D6" w:rsidP="00C973D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>;</w:t>
            </w:r>
          </w:p>
          <w:p w14:paraId="166C21B2" w14:textId="77777777" w:rsidR="00C973D6" w:rsidRDefault="00C973D6" w:rsidP="00C973D6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D557138" w14:textId="77777777" w:rsidR="00C973D6" w:rsidRDefault="00C973D6" w:rsidP="00C973D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canGiveTo(BloodType </w:t>
            </w:r>
            <w:r>
              <w:rPr>
                <w:color w:val="6A3E3E"/>
              </w:rPr>
              <w:t>recipient</w:t>
            </w:r>
            <w:r>
              <w:rPr>
                <w:color w:val="000000"/>
              </w:rPr>
              <w:t>) {</w:t>
            </w:r>
          </w:p>
          <w:p w14:paraId="61E55D17" w14:textId="77777777" w:rsidR="00C973D6" w:rsidRDefault="00C973D6" w:rsidP="00C973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recipient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 xml:space="preserve">;        </w:t>
            </w:r>
          </w:p>
          <w:p w14:paraId="37311CD7" w14:textId="77777777" w:rsidR="00C973D6" w:rsidRDefault="00C973D6" w:rsidP="00C973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 xml:space="preserve"> == 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14:paraId="722C23A4" w14:textId="77777777" w:rsidR="00C973D6" w:rsidRDefault="00C973D6" w:rsidP="00C973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recipient</w:t>
            </w:r>
            <w:r>
              <w:rPr>
                <w:color w:val="000000"/>
              </w:rPr>
              <w:t xml:space="preserve"> == 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14:paraId="22604BFB" w14:textId="77777777" w:rsidR="00C973D6" w:rsidRDefault="00C973D6" w:rsidP="00C973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;</w:t>
            </w:r>
          </w:p>
          <w:p w14:paraId="634FAA55" w14:textId="77777777" w:rsidR="00C973D6" w:rsidRDefault="00C973D6" w:rsidP="00C973D6">
            <w:pPr>
              <w:pStyle w:val="a1"/>
            </w:pPr>
            <w:r>
              <w:rPr>
                <w:color w:val="000000"/>
              </w:rPr>
              <w:t xml:space="preserve">    }   </w:t>
            </w:r>
          </w:p>
          <w:p w14:paraId="02466A08" w14:textId="77777777" w:rsidR="00C973D6" w:rsidRDefault="00C973D6" w:rsidP="00C973D6">
            <w:pPr>
              <w:pStyle w:val="a1"/>
            </w:pPr>
          </w:p>
          <w:p w14:paraId="5F470DAC" w14:textId="6263E750" w:rsidR="003A578A" w:rsidRDefault="00C973D6" w:rsidP="00C973D6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2F2D2E48" w14:textId="1E656F67" w:rsidR="003A578A" w:rsidRDefault="003A578A" w:rsidP="003A578A"/>
    <w:p w14:paraId="346F72AC" w14:textId="457B2ADC" w:rsidR="00C973D6" w:rsidRDefault="00C973D6" w:rsidP="003A578A"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>로 선언할 필요 없다.</w:t>
      </w:r>
    </w:p>
    <w:p w14:paraId="21280DB2" w14:textId="42E787BA" w:rsidR="00C973D6" w:rsidRDefault="00C973D6" w:rsidP="003A578A"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로 선언하지 않아도 외부에서는 </w:t>
      </w:r>
      <w:r>
        <w:t xml:space="preserve">BloodType enum </w:t>
      </w:r>
      <w:r>
        <w:rPr>
          <w:rFonts w:hint="eastAsia"/>
        </w:rPr>
        <w:t xml:space="preserve">타입의 </w:t>
      </w:r>
      <w:r w:rsidR="00772C47">
        <w:rPr>
          <w:rFonts w:hint="eastAsia"/>
        </w:rPr>
        <w:t xml:space="preserve">객체 </w:t>
      </w:r>
      <w:r>
        <w:rPr>
          <w:rFonts w:hint="eastAsia"/>
        </w:rPr>
        <w:t>인스턴스를 생성하지 못한다.</w:t>
      </w:r>
    </w:p>
    <w:p w14:paraId="71BDFE49" w14:textId="7649917B" w:rsidR="00C973D6" w:rsidRPr="00C973D6" w:rsidRDefault="00C973D6" w:rsidP="003A578A"/>
    <w:p w14:paraId="7F5F0BFF" w14:textId="03B93CFC" w:rsidR="00C973D6" w:rsidRDefault="00C973D6" w:rsidP="003A578A">
      <w:r>
        <w:rPr>
          <w:rFonts w:hint="eastAsia"/>
        </w:rPr>
        <w:t>(줄4) A, B, O, AB;</w:t>
      </w:r>
    </w:p>
    <w:p w14:paraId="74654C76" w14:textId="527E1CA5" w:rsidR="00C973D6" w:rsidRDefault="00C973D6" w:rsidP="003A578A">
      <w:r>
        <w:t xml:space="preserve">BloodType enum </w:t>
      </w:r>
      <w:r>
        <w:rPr>
          <w:rFonts w:hint="eastAsia"/>
        </w:rPr>
        <w:t>타입의</w:t>
      </w:r>
      <w:r w:rsidR="00772C47">
        <w:rPr>
          <w:rFonts w:hint="eastAsia"/>
        </w:rPr>
        <w:t xml:space="preserve"> 객체</w:t>
      </w:r>
      <w:r>
        <w:rPr>
          <w:rFonts w:hint="eastAsia"/>
        </w:rPr>
        <w:t xml:space="preserve"> 인스턴스는 </w:t>
      </w:r>
      <w:r w:rsidR="00772C47">
        <w:rPr>
          <w:rFonts w:hint="eastAsia"/>
        </w:rPr>
        <w:t xml:space="preserve">이것 </w:t>
      </w:r>
      <w:r w:rsidR="00772C47">
        <w:t>4</w:t>
      </w:r>
      <w:r w:rsidR="00772C47">
        <w:rPr>
          <w:rFonts w:hint="eastAsia"/>
        </w:rPr>
        <w:t>개 뿐이다.</w:t>
      </w:r>
    </w:p>
    <w:p w14:paraId="4B1DC2B4" w14:textId="74291378" w:rsidR="00772C47" w:rsidRPr="00772C47" w:rsidRDefault="00772C47" w:rsidP="003A578A"/>
    <w:p w14:paraId="66DCE172" w14:textId="59C43EB1" w:rsidR="00772C47" w:rsidRDefault="00772C47" w:rsidP="003A578A">
      <w:r>
        <w:t xml:space="preserve">enum </w:t>
      </w:r>
      <w:r>
        <w:rPr>
          <w:rFonts w:hint="eastAsia"/>
        </w:rPr>
        <w:t xml:space="preserve">타입에서 </w:t>
      </w:r>
      <w:r>
        <w:t xml:space="preserve">toString </w:t>
      </w:r>
      <w:r>
        <w:rPr>
          <w:rFonts w:hint="eastAsia"/>
        </w:rPr>
        <w:t>메소드를 재정의할 필요 없다.</w:t>
      </w:r>
    </w:p>
    <w:p w14:paraId="4D7804C2" w14:textId="77777777" w:rsidR="00772C47" w:rsidRDefault="00772C47" w:rsidP="003A578A">
      <w:r>
        <w:t xml:space="preserve">enum </w:t>
      </w:r>
      <w:r>
        <w:rPr>
          <w:rFonts w:hint="eastAsia"/>
        </w:rPr>
        <w:t>타입의 객체 인스턴스 이름</w:t>
      </w:r>
      <w:r>
        <w:t>("A", "B", "O", "AB")</w:t>
      </w:r>
      <w:r>
        <w:rPr>
          <w:rFonts w:hint="eastAsia"/>
        </w:rPr>
        <w:t xml:space="preserve">을 문자열로 리턴하는 </w:t>
      </w:r>
    </w:p>
    <w:p w14:paraId="2410DE9A" w14:textId="7726564C" w:rsidR="00772C47" w:rsidRDefault="00772C47" w:rsidP="003A578A">
      <w:r>
        <w:t xml:space="preserve">toString </w:t>
      </w:r>
      <w:r>
        <w:rPr>
          <w:rFonts w:hint="eastAsia"/>
        </w:rPr>
        <w:t>메소드가 자동으로 생성된다.</w:t>
      </w:r>
    </w:p>
    <w:p w14:paraId="14C997ED" w14:textId="38E9916B" w:rsidR="00772C47" w:rsidRDefault="00772C47" w:rsidP="003A578A"/>
    <w:p w14:paraId="737C8E82" w14:textId="1D4CEFA0" w:rsidR="00772C47" w:rsidRDefault="00772C47" w:rsidP="003A578A">
      <w:r>
        <w:t xml:space="preserve">enum </w:t>
      </w:r>
      <w:r>
        <w:rPr>
          <w:rFonts w:hint="eastAsia"/>
        </w:rPr>
        <w:t xml:space="preserve">타입의 객체 인스턴스는 </w:t>
      </w:r>
      <w:r>
        <w:t xml:space="preserve">identity </w:t>
      </w:r>
      <w:r>
        <w:rPr>
          <w:rFonts w:hint="eastAsia"/>
        </w:rPr>
        <w:t xml:space="preserve">비교와 </w:t>
      </w:r>
      <w:r>
        <w:t xml:space="preserve">equality </w:t>
      </w:r>
      <w:r>
        <w:rPr>
          <w:rFonts w:hint="eastAsia"/>
        </w:rPr>
        <w:t>비교의 결과가 같다.</w:t>
      </w:r>
    </w:p>
    <w:p w14:paraId="2B919283" w14:textId="47F01548" w:rsidR="00772C47" w:rsidRDefault="00772C47" w:rsidP="003A578A">
      <w:r>
        <w:rPr>
          <w:rFonts w:hint="eastAsia"/>
        </w:rPr>
        <w:t>값이 같은 객체 인스턴스가 여러개 일 수 없기 때문이다.</w:t>
      </w:r>
    </w:p>
    <w:p w14:paraId="606D5939" w14:textId="56991E42" w:rsidR="00772C47" w:rsidRDefault="00772C47" w:rsidP="003A578A">
      <w:r>
        <w:rPr>
          <w:rFonts w:hint="eastAsia"/>
        </w:rPr>
        <w:t xml:space="preserve">그래서 </w:t>
      </w:r>
      <w:r>
        <w:t xml:space="preserve">equals </w:t>
      </w:r>
      <w:r>
        <w:rPr>
          <w:rFonts w:hint="eastAsia"/>
        </w:rPr>
        <w:t>메소드를 재정의할 필요 없다.</w:t>
      </w:r>
    </w:p>
    <w:p w14:paraId="4B2ABBB8" w14:textId="21852AAF" w:rsidR="00772C47" w:rsidRDefault="00772C47" w:rsidP="003A578A"/>
    <w:p w14:paraId="0CC3442F" w14:textId="72B1A40D" w:rsidR="00772C47" w:rsidRDefault="00772C47" w:rsidP="00772C47">
      <w:pPr>
        <w:pStyle w:val="a"/>
      </w:pPr>
      <w:r>
        <w:rPr>
          <w:rFonts w:hint="eastAsia"/>
        </w:rPr>
        <w:t xml:space="preserve">public BloodType valueOf(String </w:t>
      </w:r>
      <w:r>
        <w:t>bloodTypeName</w:t>
      </w:r>
      <w:r>
        <w:rPr>
          <w:rFonts w:hint="eastAsia"/>
        </w:rPr>
        <w:t>);</w:t>
      </w:r>
    </w:p>
    <w:p w14:paraId="062B6072" w14:textId="4AED7585" w:rsidR="00772C47" w:rsidRDefault="00772C47" w:rsidP="00772C47">
      <w:r>
        <w:rPr>
          <w:rFonts w:hint="eastAsia"/>
        </w:rPr>
        <w:t xml:space="preserve">위 메소드의 파라미터로 </w:t>
      </w:r>
      <w:r>
        <w:t xml:space="preserve">"A", "B", "O", "AB" </w:t>
      </w:r>
      <w:r>
        <w:rPr>
          <w:rFonts w:hint="eastAsia"/>
        </w:rPr>
        <w:t>문자열을 전달하면,</w:t>
      </w:r>
    </w:p>
    <w:p w14:paraId="6067A076" w14:textId="598696F1" w:rsidR="00772C47" w:rsidRDefault="00772C47" w:rsidP="00772C47">
      <w:r>
        <w:t xml:space="preserve">BloodType.A, BloodType.B, BloodType.O, BloodType.AB </w:t>
      </w:r>
      <w:r>
        <w:rPr>
          <w:rFonts w:hint="eastAsia"/>
        </w:rPr>
        <w:t xml:space="preserve">를 리턴하는 </w:t>
      </w:r>
      <w:r>
        <w:t xml:space="preserve">valueOf </w:t>
      </w:r>
      <w:r>
        <w:rPr>
          <w:rFonts w:hint="eastAsia"/>
        </w:rPr>
        <w:t>메소드가 자동으로 생성된다.</w:t>
      </w:r>
    </w:p>
    <w:p w14:paraId="1B597697" w14:textId="3813B6AB" w:rsidR="00772C47" w:rsidRDefault="00772C47" w:rsidP="00772C47">
      <w:r>
        <w:rPr>
          <w:rFonts w:hint="eastAsia"/>
        </w:rPr>
        <w:t xml:space="preserve">따라서 </w:t>
      </w:r>
      <w:r>
        <w:t xml:space="preserve">enum </w:t>
      </w:r>
      <w:r>
        <w:rPr>
          <w:rFonts w:hint="eastAsia"/>
        </w:rPr>
        <w:t xml:space="preserve">을 구현할 때 </w:t>
      </w:r>
      <w:r>
        <w:t xml:space="preserve">valueOf </w:t>
      </w:r>
      <w:r>
        <w:rPr>
          <w:rFonts w:hint="eastAsia"/>
        </w:rPr>
        <w:t>메소드를 구현할 필요 없다.</w:t>
      </w:r>
    </w:p>
    <w:p w14:paraId="675386E0" w14:textId="700C9BE4" w:rsidR="00772C47" w:rsidRDefault="00772C47" w:rsidP="00772C47"/>
    <w:p w14:paraId="6869DE3E" w14:textId="672DABEF" w:rsidR="00505ED3" w:rsidRDefault="00505ED3" w:rsidP="00505ED3">
      <w:pPr>
        <w:pStyle w:val="a"/>
      </w:pP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BloodType[] values();</w:t>
      </w:r>
    </w:p>
    <w:p w14:paraId="3AEDC629" w14:textId="6C8D417C" w:rsidR="00505ED3" w:rsidRDefault="00505ED3" w:rsidP="00505ED3">
      <w:r>
        <w:rPr>
          <w:rFonts w:hint="eastAsia"/>
        </w:rPr>
        <w:t xml:space="preserve">모든 </w:t>
      </w:r>
      <w:r>
        <w:t xml:space="preserve">BloodType </w:t>
      </w:r>
      <w:r>
        <w:rPr>
          <w:rFonts w:hint="eastAsia"/>
        </w:rPr>
        <w:t xml:space="preserve">객체 인스턴스들이 들어있는 배열을 리턴하는 </w:t>
      </w:r>
      <w:r>
        <w:t xml:space="preserve">values </w:t>
      </w:r>
      <w:r>
        <w:rPr>
          <w:rFonts w:hint="eastAsia"/>
        </w:rPr>
        <w:t>메소드가 자동으로 생성된다.</w:t>
      </w:r>
    </w:p>
    <w:p w14:paraId="021623B8" w14:textId="65C3BE64" w:rsidR="00505ED3" w:rsidRDefault="00505ED3" w:rsidP="00505ED3">
      <w:r>
        <w:rPr>
          <w:rFonts w:hint="eastAsia"/>
        </w:rPr>
        <w:t xml:space="preserve">따라서 </w:t>
      </w:r>
      <w:r>
        <w:t xml:space="preserve">enum </w:t>
      </w:r>
      <w:r>
        <w:rPr>
          <w:rFonts w:hint="eastAsia"/>
        </w:rPr>
        <w:t xml:space="preserve">을 구현할 때 </w:t>
      </w:r>
      <w:r>
        <w:t xml:space="preserve">values </w:t>
      </w:r>
      <w:r>
        <w:rPr>
          <w:rFonts w:hint="eastAsia"/>
        </w:rPr>
        <w:t>메소드를 구현할 필요 없다.</w:t>
      </w:r>
    </w:p>
    <w:p w14:paraId="216BED8D" w14:textId="100911D2" w:rsidR="00505ED3" w:rsidRDefault="00505ED3" w:rsidP="00505ED3"/>
    <w:p w14:paraId="46FD6FD8" w14:textId="4BAAD231" w:rsidR="00505ED3" w:rsidRDefault="00505ED3" w:rsidP="00505ED3"/>
    <w:p w14:paraId="734E7CB0" w14:textId="77777777" w:rsidR="00505ED3" w:rsidRDefault="00505ED3" w:rsidP="00505ED3"/>
    <w:p w14:paraId="4ED7D86D" w14:textId="77777777" w:rsidR="00505ED3" w:rsidRDefault="00505ED3" w:rsidP="00505ED3"/>
    <w:p w14:paraId="53984C15" w14:textId="77777777" w:rsidR="00505ED3" w:rsidRPr="00505ED3" w:rsidRDefault="00505ED3" w:rsidP="00505ED3">
      <w:pPr>
        <w:pStyle w:val="a1"/>
        <w:rPr>
          <w:color w:val="000000"/>
        </w:rPr>
      </w:pPr>
    </w:p>
    <w:p w14:paraId="57162A54" w14:textId="156740F5" w:rsidR="001D59B5" w:rsidRDefault="001D59B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33A456" w14:textId="77777777" w:rsidR="003A578A" w:rsidRPr="009021CA" w:rsidRDefault="003A578A" w:rsidP="003A578A"/>
    <w:p w14:paraId="0862C5B1" w14:textId="77777777" w:rsidR="003A578A" w:rsidRDefault="003A578A" w:rsidP="003A578A">
      <w:pPr>
        <w:pStyle w:val="Heading2"/>
      </w:pPr>
      <w:bookmarkStart w:id="6" w:name="_Toc468445414"/>
      <w:r>
        <w:rPr>
          <w:rFonts w:hint="eastAsia"/>
        </w:rPr>
        <w:t>Person.java</w:t>
      </w:r>
      <w:bookmarkEnd w:id="6"/>
    </w:p>
    <w:p w14:paraId="5046BD5D" w14:textId="10BE7893" w:rsidR="003A578A" w:rsidRDefault="003A578A" w:rsidP="003A578A">
      <w:r>
        <w:rPr>
          <w:rFonts w:hint="eastAsia"/>
        </w:rPr>
        <w:t>src/net/skhu/lecture03/bloodType</w:t>
      </w:r>
      <w:r w:rsidR="001D59B5">
        <w:t>2</w:t>
      </w:r>
      <w:r>
        <w:rPr>
          <w:rFonts w:hint="eastAsia"/>
        </w:rPr>
        <w:t>/</w:t>
      </w:r>
      <w:r>
        <w:t>Person.java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A578A" w14:paraId="103E4350" w14:textId="77777777" w:rsidTr="00C973D6">
        <w:tc>
          <w:tcPr>
            <w:tcW w:w="426" w:type="dxa"/>
          </w:tcPr>
          <w:p w14:paraId="44DB7D1D" w14:textId="77777777" w:rsidR="003A578A" w:rsidRPr="00185935" w:rsidRDefault="003A578A" w:rsidP="0005532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35BA3B1" w14:textId="77777777" w:rsidR="003A578A" w:rsidRPr="00185935" w:rsidRDefault="003A578A" w:rsidP="0005532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DA39531" w14:textId="77777777" w:rsidR="003A578A" w:rsidRPr="00185935" w:rsidRDefault="003A578A" w:rsidP="0005532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79F551C" w14:textId="77777777" w:rsidR="003A578A" w:rsidRPr="00185935" w:rsidRDefault="003A578A" w:rsidP="0005532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6910AFB" w14:textId="77777777" w:rsidR="003A578A" w:rsidRPr="00185935" w:rsidRDefault="003A578A" w:rsidP="0005532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55F2A08" w14:textId="77777777" w:rsidR="003A578A" w:rsidRPr="00185935" w:rsidRDefault="003A578A" w:rsidP="0005532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EDC4F7F" w14:textId="77777777" w:rsidR="003A578A" w:rsidRPr="00185935" w:rsidRDefault="003A578A" w:rsidP="0005532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4E285C4" w14:textId="77777777" w:rsidR="003A578A" w:rsidRPr="00185935" w:rsidRDefault="003A578A" w:rsidP="0005532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13286BE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A681F5C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787DB79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1FB7CA3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7E93E39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A04F5B5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B531B43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E49B295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C54BE6A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A19E2DE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E2129E1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29505E4D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B3E8758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8DAE680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0C9AACC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3AA15F8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3F19BE56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9A7B61E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120284AD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05A8AA48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32993FEF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C367B02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5A58C8BC" w14:textId="77777777" w:rsidR="003A578A" w:rsidRDefault="003A578A" w:rsidP="0005532A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7C9EC47" w14:textId="77777777" w:rsidR="0005532A" w:rsidRDefault="0005532A" w:rsidP="0005532A">
            <w:pPr>
              <w:pStyle w:val="a1"/>
            </w:pPr>
            <w:r>
              <w:t>32</w:t>
            </w:r>
          </w:p>
          <w:p w14:paraId="6275D7FE" w14:textId="77777777" w:rsidR="0005532A" w:rsidRDefault="0005532A" w:rsidP="0005532A">
            <w:pPr>
              <w:pStyle w:val="a1"/>
            </w:pPr>
            <w:r>
              <w:t>33</w:t>
            </w:r>
          </w:p>
          <w:p w14:paraId="7D7A758C" w14:textId="77777777" w:rsidR="0005532A" w:rsidRDefault="0005532A" w:rsidP="0005532A">
            <w:pPr>
              <w:pStyle w:val="a1"/>
            </w:pPr>
            <w:r>
              <w:t>34</w:t>
            </w:r>
          </w:p>
          <w:p w14:paraId="3D57A2A4" w14:textId="77777777" w:rsidR="0005532A" w:rsidRDefault="0005532A" w:rsidP="0005532A">
            <w:pPr>
              <w:pStyle w:val="a1"/>
            </w:pPr>
            <w:r>
              <w:t>35</w:t>
            </w:r>
          </w:p>
          <w:p w14:paraId="0173F92B" w14:textId="77777777" w:rsidR="0005532A" w:rsidRDefault="0005532A" w:rsidP="0005532A">
            <w:pPr>
              <w:pStyle w:val="a1"/>
            </w:pPr>
            <w:r>
              <w:t>36</w:t>
            </w:r>
          </w:p>
          <w:p w14:paraId="3CE9913E" w14:textId="77777777" w:rsidR="0005532A" w:rsidRDefault="0005532A" w:rsidP="0005532A">
            <w:pPr>
              <w:pStyle w:val="a1"/>
            </w:pPr>
            <w:r>
              <w:t>37</w:t>
            </w:r>
          </w:p>
          <w:p w14:paraId="2783B376" w14:textId="77777777" w:rsidR="0005532A" w:rsidRDefault="0005532A" w:rsidP="0005532A">
            <w:pPr>
              <w:pStyle w:val="a1"/>
            </w:pPr>
            <w:r>
              <w:t>38</w:t>
            </w:r>
          </w:p>
          <w:p w14:paraId="1119C4A3" w14:textId="02DB104C" w:rsidR="0005532A" w:rsidRPr="00185935" w:rsidRDefault="0005532A" w:rsidP="0005532A">
            <w:pPr>
              <w:pStyle w:val="a1"/>
            </w:pPr>
            <w:r>
              <w:t>39</w:t>
            </w:r>
          </w:p>
        </w:tc>
        <w:tc>
          <w:tcPr>
            <w:tcW w:w="10631" w:type="dxa"/>
          </w:tcPr>
          <w:p w14:paraId="6933E02C" w14:textId="77777777" w:rsidR="0005532A" w:rsidRDefault="0005532A" w:rsidP="0005532A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net.skhu.lecture03.bloodType2;</w:t>
            </w:r>
          </w:p>
          <w:p w14:paraId="062BDE57" w14:textId="77777777" w:rsidR="0005532A" w:rsidRDefault="0005532A" w:rsidP="0005532A">
            <w:pPr>
              <w:pStyle w:val="a1"/>
            </w:pPr>
          </w:p>
          <w:p w14:paraId="5BFD67BA" w14:textId="77777777" w:rsidR="0005532A" w:rsidRDefault="0005532A" w:rsidP="0005532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Person {</w:t>
            </w:r>
          </w:p>
          <w:p w14:paraId="23812649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2CA67E96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0A52FF96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BloodType 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>;</w:t>
            </w:r>
          </w:p>
          <w:p w14:paraId="2D23CEB9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1BE4FA5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Person(String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 xml:space="preserve">, BloodType </w:t>
            </w:r>
            <w:r>
              <w:rPr>
                <w:color w:val="6A3E3E"/>
              </w:rPr>
              <w:t>bloodType</w:t>
            </w:r>
            <w:r>
              <w:rPr>
                <w:color w:val="000000"/>
              </w:rPr>
              <w:t>) {</w:t>
            </w:r>
          </w:p>
          <w:p w14:paraId="0D024EE0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2C98AA5D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;</w:t>
            </w:r>
          </w:p>
          <w:p w14:paraId="77CC7418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bloodType</w:t>
            </w:r>
            <w:r>
              <w:rPr>
                <w:color w:val="000000"/>
              </w:rPr>
              <w:t>;</w:t>
            </w:r>
          </w:p>
          <w:p w14:paraId="798EB367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2856BD4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3869623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getName() {</w:t>
            </w:r>
          </w:p>
          <w:p w14:paraId="5D3A6267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23DDF145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47DB478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5810F40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getAge() {</w:t>
            </w:r>
          </w:p>
          <w:p w14:paraId="3332D1CF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3FA7B795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03AB09D" w14:textId="77777777" w:rsidR="0005532A" w:rsidRDefault="0005532A" w:rsidP="0005532A">
            <w:pPr>
              <w:pStyle w:val="a1"/>
            </w:pPr>
          </w:p>
          <w:p w14:paraId="06963694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BloodType getBloodType() {</w:t>
            </w:r>
          </w:p>
          <w:p w14:paraId="4BB88071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>;</w:t>
            </w:r>
          </w:p>
          <w:p w14:paraId="00243D21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949D8CF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10F2B0E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6DF3A698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equals(Object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) {</w:t>
            </w:r>
          </w:p>
          <w:p w14:paraId="374B0324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instanceof</w:t>
            </w:r>
            <w:r>
              <w:rPr>
                <w:color w:val="000000"/>
              </w:rPr>
              <w:t xml:space="preserve"> Person) ==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;</w:t>
            </w:r>
          </w:p>
          <w:p w14:paraId="53C44189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Person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= (Person)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;</w:t>
            </w:r>
          </w:p>
          <w:p w14:paraId="2B130D39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?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 :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.equals(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)) &amp;&amp; </w:t>
            </w:r>
          </w:p>
          <w:p w14:paraId="14EEFF21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 xml:space="preserve"> &amp;&amp;</w:t>
            </w:r>
          </w:p>
          <w:p w14:paraId="2FBE4A0A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322B2C30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D4AFD03" w14:textId="77777777" w:rsidR="0005532A" w:rsidRDefault="0005532A" w:rsidP="0005532A">
            <w:pPr>
              <w:pStyle w:val="a1"/>
            </w:pPr>
          </w:p>
          <w:p w14:paraId="00D93230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2767039A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toString() {</w:t>
            </w:r>
          </w:p>
          <w:p w14:paraId="3601EC36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String.format(</w:t>
            </w:r>
            <w:r>
              <w:rPr>
                <w:color w:val="2A00FF"/>
              </w:rPr>
              <w:t>"Person{name=\"%s\", age=%d, bloodType=%s}"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bloodType</w:t>
            </w:r>
            <w:r>
              <w:rPr>
                <w:color w:val="000000"/>
              </w:rPr>
              <w:t>);</w:t>
            </w:r>
          </w:p>
          <w:p w14:paraId="02CF9A9E" w14:textId="77777777" w:rsidR="0005532A" w:rsidRDefault="0005532A" w:rsidP="0005532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F3C881B" w14:textId="716B43A9" w:rsidR="003A578A" w:rsidRDefault="0005532A" w:rsidP="0005532A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3FA8FCD3" w14:textId="0D926AFB" w:rsidR="003A578A" w:rsidRDefault="003A578A" w:rsidP="003A578A"/>
    <w:p w14:paraId="451ED4C2" w14:textId="1FD6856C" w:rsidR="001D59B5" w:rsidRDefault="001D59B5" w:rsidP="003A578A">
      <w:r>
        <w:t xml:space="preserve">Person </w:t>
      </w:r>
      <w:r>
        <w:rPr>
          <w:rFonts w:hint="eastAsia"/>
        </w:rPr>
        <w:t>클래스의 구현은</w:t>
      </w:r>
      <w:r>
        <w:t xml:space="preserve">, </w:t>
      </w:r>
      <w:r>
        <w:rPr>
          <w:rFonts w:hint="eastAsia"/>
        </w:rPr>
        <w:t>사례#</w:t>
      </w:r>
      <w:r>
        <w:t>1</w:t>
      </w:r>
      <w:r>
        <w:rPr>
          <w:rFonts w:hint="eastAsia"/>
        </w:rPr>
        <w:t>과 동일하다.</w:t>
      </w:r>
    </w:p>
    <w:p w14:paraId="03C9428D" w14:textId="56D5A3C5" w:rsidR="001D59B5" w:rsidRDefault="001D59B5" w:rsidP="003A578A"/>
    <w:p w14:paraId="5CF8B31A" w14:textId="2BF837DC" w:rsidR="001D59B5" w:rsidRDefault="001D59B5" w:rsidP="003A578A"/>
    <w:p w14:paraId="6C83AD70" w14:textId="77777777" w:rsidR="001D59B5" w:rsidRPr="00976E92" w:rsidRDefault="001D59B5" w:rsidP="003A578A"/>
    <w:p w14:paraId="4CC7BB13" w14:textId="77777777" w:rsidR="003A578A" w:rsidRDefault="003A578A" w:rsidP="003A578A"/>
    <w:p w14:paraId="2560A890" w14:textId="77777777" w:rsidR="003A578A" w:rsidRDefault="003A578A" w:rsidP="003A578A"/>
    <w:p w14:paraId="082F5BEE" w14:textId="77777777" w:rsidR="003A578A" w:rsidRDefault="003A578A" w:rsidP="003A578A"/>
    <w:p w14:paraId="1BE6751B" w14:textId="77777777" w:rsidR="003A578A" w:rsidRDefault="003A578A" w:rsidP="003A578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2756C3" w14:textId="77777777" w:rsidR="003A578A" w:rsidRDefault="003A578A" w:rsidP="003A578A">
      <w:pPr>
        <w:pStyle w:val="Heading2"/>
      </w:pPr>
      <w:bookmarkStart w:id="7" w:name="_Toc468445415"/>
      <w:r>
        <w:rPr>
          <w:rFonts w:hint="eastAsia"/>
        </w:rPr>
        <w:lastRenderedPageBreak/>
        <w:t>BloodTypeTest.java</w:t>
      </w:r>
      <w:bookmarkEnd w:id="7"/>
    </w:p>
    <w:p w14:paraId="47385B65" w14:textId="6D297209" w:rsidR="003A578A" w:rsidRDefault="003A578A" w:rsidP="003A578A">
      <w:r>
        <w:rPr>
          <w:rFonts w:hint="eastAsia"/>
        </w:rPr>
        <w:t>src/</w:t>
      </w:r>
      <w:r>
        <w:t>net/skhu/lecture03/bloodType</w:t>
      </w:r>
      <w:r w:rsidR="001D59B5">
        <w:t>2</w:t>
      </w:r>
      <w:r>
        <w:t>/BloodTypeTest.java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A578A" w14:paraId="6B9FE5F4" w14:textId="77777777" w:rsidTr="00C973D6">
        <w:tc>
          <w:tcPr>
            <w:tcW w:w="426" w:type="dxa"/>
          </w:tcPr>
          <w:p w14:paraId="5817028A" w14:textId="77777777" w:rsidR="003A578A" w:rsidRPr="00185935" w:rsidRDefault="003A578A" w:rsidP="00505ED3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5C9419A" w14:textId="77777777" w:rsidR="003A578A" w:rsidRPr="00185935" w:rsidRDefault="003A578A" w:rsidP="00505ED3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4E65FC7" w14:textId="77777777" w:rsidR="003A578A" w:rsidRPr="00185935" w:rsidRDefault="003A578A" w:rsidP="00505ED3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4F51CEC" w14:textId="77777777" w:rsidR="003A578A" w:rsidRPr="00185935" w:rsidRDefault="003A578A" w:rsidP="00505ED3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A637C74" w14:textId="77777777" w:rsidR="003A578A" w:rsidRPr="00185935" w:rsidRDefault="003A578A" w:rsidP="00505ED3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5AA2523" w14:textId="77777777" w:rsidR="003A578A" w:rsidRPr="00185935" w:rsidRDefault="003A578A" w:rsidP="00505ED3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B5F95FE" w14:textId="77777777" w:rsidR="003A578A" w:rsidRPr="00185935" w:rsidRDefault="003A578A" w:rsidP="00505ED3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D0A08CB" w14:textId="77777777" w:rsidR="003A578A" w:rsidRPr="00185935" w:rsidRDefault="003A578A" w:rsidP="00505ED3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5000D37" w14:textId="77777777" w:rsidR="003A578A" w:rsidRDefault="003A578A" w:rsidP="00505ED3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E07DD08" w14:textId="77777777" w:rsidR="003A578A" w:rsidRDefault="003A578A" w:rsidP="00505ED3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EB764E2" w14:textId="77777777" w:rsidR="003A578A" w:rsidRDefault="003A578A" w:rsidP="00505ED3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CA5F803" w14:textId="77777777" w:rsidR="003A578A" w:rsidRDefault="003A578A" w:rsidP="00505ED3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628509F" w14:textId="77777777" w:rsidR="003A578A" w:rsidRDefault="003A578A" w:rsidP="00505ED3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3A9D32F" w14:textId="77777777" w:rsidR="003A578A" w:rsidRDefault="003A578A" w:rsidP="00505ED3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5176973" w14:textId="77777777" w:rsidR="003A578A" w:rsidRDefault="003A578A" w:rsidP="00505ED3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0E351D2C" w14:textId="77777777" w:rsidR="003A578A" w:rsidRDefault="003A578A" w:rsidP="00505ED3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6ACE3E6" w14:textId="77777777" w:rsidR="003A578A" w:rsidRDefault="003A578A" w:rsidP="00505ED3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1AFA9E6" w14:textId="316D803F" w:rsidR="003A578A" w:rsidRDefault="003A578A" w:rsidP="00505ED3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50DDAC28" w14:textId="4FD90DF9" w:rsidR="00505ED3" w:rsidRDefault="00505ED3" w:rsidP="00505ED3">
            <w:pPr>
              <w:pStyle w:val="a1"/>
            </w:pPr>
            <w:r>
              <w:t>19</w:t>
            </w:r>
          </w:p>
          <w:p w14:paraId="54F9DCB4" w14:textId="387FAE02" w:rsidR="00505ED3" w:rsidRDefault="00505ED3" w:rsidP="00505ED3">
            <w:pPr>
              <w:pStyle w:val="a1"/>
            </w:pPr>
            <w:r>
              <w:t>20</w:t>
            </w:r>
          </w:p>
          <w:p w14:paraId="154356F3" w14:textId="3EF914D8" w:rsidR="00505ED3" w:rsidRDefault="00505ED3" w:rsidP="00505ED3">
            <w:pPr>
              <w:pStyle w:val="a1"/>
            </w:pPr>
            <w:r>
              <w:t>21</w:t>
            </w:r>
          </w:p>
          <w:p w14:paraId="74A1818D" w14:textId="74C6AEAB" w:rsidR="00505ED3" w:rsidRDefault="00505ED3" w:rsidP="00505ED3">
            <w:pPr>
              <w:pStyle w:val="a1"/>
            </w:pPr>
            <w:r>
              <w:t>22</w:t>
            </w:r>
          </w:p>
          <w:p w14:paraId="0527CC10" w14:textId="05FFEC2D" w:rsidR="00505ED3" w:rsidRDefault="00505ED3" w:rsidP="00505ED3">
            <w:pPr>
              <w:pStyle w:val="a1"/>
            </w:pPr>
            <w:r>
              <w:t>23</w:t>
            </w:r>
          </w:p>
          <w:p w14:paraId="46142AC0" w14:textId="4DAD076B" w:rsidR="00505ED3" w:rsidRDefault="00505ED3" w:rsidP="00505ED3">
            <w:pPr>
              <w:pStyle w:val="a1"/>
            </w:pPr>
            <w:r>
              <w:t>24</w:t>
            </w:r>
          </w:p>
          <w:p w14:paraId="02027967" w14:textId="5C1D2CD9" w:rsidR="00505ED3" w:rsidRDefault="00505ED3" w:rsidP="00505ED3">
            <w:pPr>
              <w:pStyle w:val="a1"/>
            </w:pPr>
            <w:r>
              <w:t>25</w:t>
            </w:r>
          </w:p>
          <w:p w14:paraId="664E6AA1" w14:textId="20A213C1" w:rsidR="00505ED3" w:rsidRDefault="00505ED3" w:rsidP="00505ED3">
            <w:pPr>
              <w:pStyle w:val="a1"/>
            </w:pPr>
            <w:r>
              <w:t>26</w:t>
            </w:r>
          </w:p>
          <w:p w14:paraId="04DC9760" w14:textId="17013CCA" w:rsidR="00505ED3" w:rsidRDefault="00505ED3" w:rsidP="00505ED3">
            <w:pPr>
              <w:pStyle w:val="a1"/>
            </w:pPr>
            <w:r>
              <w:t>27</w:t>
            </w:r>
          </w:p>
          <w:p w14:paraId="2585CB28" w14:textId="002697D2" w:rsidR="00505ED3" w:rsidRDefault="00505ED3" w:rsidP="00505ED3">
            <w:pPr>
              <w:pStyle w:val="a1"/>
            </w:pPr>
            <w:r>
              <w:t>28</w:t>
            </w:r>
          </w:p>
          <w:p w14:paraId="639B0171" w14:textId="2951858D" w:rsidR="00505ED3" w:rsidRDefault="00505ED3" w:rsidP="00505ED3">
            <w:pPr>
              <w:pStyle w:val="a1"/>
            </w:pPr>
            <w:r>
              <w:t>29</w:t>
            </w:r>
          </w:p>
          <w:p w14:paraId="377D404C" w14:textId="2A4E686A" w:rsidR="00505ED3" w:rsidRDefault="00505ED3" w:rsidP="00505ED3">
            <w:pPr>
              <w:pStyle w:val="a1"/>
            </w:pPr>
            <w:r>
              <w:t>30</w:t>
            </w:r>
          </w:p>
          <w:p w14:paraId="5B15B0FF" w14:textId="77777777" w:rsidR="003A578A" w:rsidRPr="00185935" w:rsidRDefault="003A578A" w:rsidP="00505ED3">
            <w:pPr>
              <w:pStyle w:val="a1"/>
            </w:pPr>
          </w:p>
        </w:tc>
        <w:tc>
          <w:tcPr>
            <w:tcW w:w="10631" w:type="dxa"/>
          </w:tcPr>
          <w:p w14:paraId="23D336E9" w14:textId="77777777" w:rsidR="00505ED3" w:rsidRDefault="00505ED3" w:rsidP="00505ED3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net.skhu.lecture03.bloodType2;</w:t>
            </w:r>
          </w:p>
          <w:p w14:paraId="78EE5179" w14:textId="77777777" w:rsidR="00505ED3" w:rsidRDefault="00505ED3" w:rsidP="00505ED3">
            <w:pPr>
              <w:pStyle w:val="a1"/>
            </w:pPr>
          </w:p>
          <w:p w14:paraId="69B87E13" w14:textId="77777777" w:rsidR="00505ED3" w:rsidRDefault="00505ED3" w:rsidP="00505ED3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BloodTypeTest {</w:t>
            </w:r>
          </w:p>
          <w:p w14:paraId="65C98720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F51C9DC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7FBA0B0F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Person 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18, BloodType.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>);</w:t>
            </w:r>
          </w:p>
          <w:p w14:paraId="1F472E52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Person 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전우치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24, BloodType.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>);</w:t>
            </w:r>
          </w:p>
          <w:p w14:paraId="08C8BA9D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7ABBCB4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>);</w:t>
            </w:r>
          </w:p>
          <w:p w14:paraId="32730A8D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p2</w:t>
            </w:r>
            <w:r>
              <w:rPr>
                <w:color w:val="000000"/>
              </w:rPr>
              <w:t>);</w:t>
            </w:r>
          </w:p>
          <w:p w14:paraId="02688FCE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0617761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BloodType </w:t>
            </w:r>
            <w:r>
              <w:rPr>
                <w:color w:val="6A3E3E"/>
              </w:rPr>
              <w:t>blood1</w:t>
            </w:r>
            <w:r>
              <w:rPr>
                <w:color w:val="000000"/>
              </w:rPr>
              <w:t xml:space="preserve"> = BloodType.valueOf(</w:t>
            </w:r>
            <w:r>
              <w:rPr>
                <w:color w:val="2A00FF"/>
              </w:rPr>
              <w:t>"AB"</w:t>
            </w:r>
            <w:r>
              <w:rPr>
                <w:color w:val="000000"/>
              </w:rPr>
              <w:t xml:space="preserve">);        </w:t>
            </w:r>
          </w:p>
          <w:p w14:paraId="362D77CB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BloodType </w:t>
            </w:r>
            <w:r>
              <w:rPr>
                <w:color w:val="6A3E3E"/>
              </w:rPr>
              <w:t>blood2</w:t>
            </w:r>
            <w:r>
              <w:rPr>
                <w:color w:val="000000"/>
              </w:rPr>
              <w:t xml:space="preserve"> = BloodType.valueOf(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>);</w:t>
            </w:r>
          </w:p>
          <w:p w14:paraId="09597006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blood1</w:t>
            </w:r>
            <w:r>
              <w:rPr>
                <w:color w:val="000000"/>
              </w:rPr>
              <w:t>.canGiveTo(</w:t>
            </w:r>
            <w:r>
              <w:rPr>
                <w:color w:val="6A3E3E"/>
              </w:rPr>
              <w:t>blood2</w:t>
            </w:r>
            <w:r>
              <w:rPr>
                <w:color w:val="000000"/>
              </w:rPr>
              <w:t>));</w:t>
            </w:r>
          </w:p>
          <w:p w14:paraId="472B521F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blood2</w:t>
            </w:r>
            <w:r>
              <w:rPr>
                <w:color w:val="000000"/>
              </w:rPr>
              <w:t>.canGiveTo(</w:t>
            </w:r>
            <w:r>
              <w:rPr>
                <w:color w:val="6A3E3E"/>
              </w:rPr>
              <w:t>blood1</w:t>
            </w:r>
            <w:r>
              <w:rPr>
                <w:color w:val="000000"/>
              </w:rPr>
              <w:t>));</w:t>
            </w:r>
          </w:p>
          <w:p w14:paraId="63FA5516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59F276E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(BloodType </w:t>
            </w:r>
            <w:r>
              <w:rPr>
                <w:color w:val="6A3E3E"/>
              </w:rPr>
              <w:t>blood</w:t>
            </w:r>
            <w:r>
              <w:rPr>
                <w:color w:val="000000"/>
              </w:rPr>
              <w:t xml:space="preserve"> : BloodType.values())</w:t>
            </w:r>
          </w:p>
          <w:p w14:paraId="15B852CC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blood</w:t>
            </w:r>
            <w:r>
              <w:rPr>
                <w:color w:val="000000"/>
              </w:rPr>
              <w:t>);</w:t>
            </w:r>
          </w:p>
          <w:p w14:paraId="5B4D198D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7DA0DF7" w14:textId="2E32CF52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;</w:t>
            </w:r>
          </w:p>
          <w:p w14:paraId="43568B1B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switch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p1</w:t>
            </w:r>
            <w:r>
              <w:rPr>
                <w:color w:val="000000"/>
              </w:rPr>
              <w:t>.getBloodType()) {</w:t>
            </w:r>
          </w:p>
          <w:p w14:paraId="6A23647F" w14:textId="3D218176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: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"A</w:t>
            </w:r>
            <w:r w:rsidR="002619A4">
              <w:rPr>
                <w:rFonts w:hint="eastAsia"/>
                <w:color w:val="2A00FF"/>
              </w:rPr>
              <w:t>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; </w:t>
            </w:r>
            <w:r>
              <w:rPr>
                <w:color w:val="7F0055"/>
              </w:rPr>
              <w:t>break</w:t>
            </w:r>
            <w:r>
              <w:rPr>
                <w:color w:val="000000"/>
              </w:rPr>
              <w:t>;</w:t>
            </w:r>
          </w:p>
          <w:p w14:paraId="6AD3463C" w14:textId="4DA2BE03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: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</w:t>
            </w:r>
            <w:r w:rsidR="002619A4">
              <w:rPr>
                <w:rFonts w:hint="eastAsia"/>
                <w:color w:val="2A00FF"/>
              </w:rPr>
              <w:t>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; </w:t>
            </w:r>
            <w:r>
              <w:rPr>
                <w:color w:val="7F0055"/>
              </w:rPr>
              <w:t>break</w:t>
            </w:r>
            <w:r>
              <w:rPr>
                <w:color w:val="000000"/>
              </w:rPr>
              <w:t>;</w:t>
            </w:r>
          </w:p>
          <w:p w14:paraId="463A4D6E" w14:textId="09B61956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AB</w:t>
            </w:r>
            <w:r>
              <w:rPr>
                <w:color w:val="000000"/>
              </w:rPr>
              <w:t xml:space="preserve">: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 w:rsidR="002619A4">
              <w:rPr>
                <w:color w:val="2A00FF"/>
              </w:rPr>
              <w:t>"AB</w:t>
            </w:r>
            <w:r w:rsidR="002619A4">
              <w:rPr>
                <w:rFonts w:hint="eastAsia"/>
                <w:color w:val="2A00FF"/>
              </w:rPr>
              <w:t>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; </w:t>
            </w:r>
            <w:r>
              <w:rPr>
                <w:color w:val="7F0055"/>
              </w:rPr>
              <w:t>break</w:t>
            </w:r>
            <w:r>
              <w:rPr>
                <w:color w:val="000000"/>
              </w:rPr>
              <w:t>;</w:t>
            </w:r>
          </w:p>
          <w:p w14:paraId="45B94283" w14:textId="1600304E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O</w:t>
            </w:r>
            <w:r>
              <w:rPr>
                <w:color w:val="000000"/>
              </w:rPr>
              <w:t xml:space="preserve">: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r w:rsidR="002619A4">
              <w:rPr>
                <w:color w:val="2A00FF"/>
              </w:rPr>
              <w:t>O</w:t>
            </w:r>
            <w:r w:rsidR="002619A4">
              <w:rPr>
                <w:rFonts w:hint="eastAsia"/>
                <w:color w:val="2A00FF"/>
              </w:rPr>
              <w:t>형</w:t>
            </w:r>
            <w:bookmarkStart w:id="8" w:name="_GoBack"/>
            <w:bookmarkEnd w:id="8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; </w:t>
            </w:r>
            <w:r>
              <w:rPr>
                <w:color w:val="7F0055"/>
              </w:rPr>
              <w:t>break</w:t>
            </w:r>
            <w:r>
              <w:rPr>
                <w:color w:val="000000"/>
              </w:rPr>
              <w:t>;</w:t>
            </w:r>
          </w:p>
          <w:p w14:paraId="6F39755A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A57EEC4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6A6F8C6C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46B066A" w14:textId="77777777" w:rsidR="00505ED3" w:rsidRDefault="00505ED3" w:rsidP="00505ED3">
            <w:pPr>
              <w:pStyle w:val="a1"/>
            </w:pPr>
          </w:p>
          <w:p w14:paraId="28E20207" w14:textId="77777777" w:rsidR="00505ED3" w:rsidRDefault="00505ED3" w:rsidP="00505ED3">
            <w:pPr>
              <w:pStyle w:val="a1"/>
            </w:pPr>
            <w:r>
              <w:rPr>
                <w:color w:val="000000"/>
              </w:rPr>
              <w:t>}</w:t>
            </w:r>
          </w:p>
          <w:p w14:paraId="3DBF36A3" w14:textId="77777777" w:rsidR="003A578A" w:rsidRDefault="003A578A" w:rsidP="00505ED3">
            <w:pPr>
              <w:pStyle w:val="a1"/>
            </w:pPr>
          </w:p>
        </w:tc>
      </w:tr>
    </w:tbl>
    <w:p w14:paraId="7045A5AB" w14:textId="79C2A926" w:rsidR="003A578A" w:rsidRDefault="003A578A" w:rsidP="003A578A"/>
    <w:p w14:paraId="3BE01549" w14:textId="2EEB6A70" w:rsidR="001D59B5" w:rsidRDefault="001D59B5" w:rsidP="003A578A"/>
    <w:p w14:paraId="0C7908A7" w14:textId="21A41640" w:rsidR="001D59B5" w:rsidRDefault="001D59B5" w:rsidP="003A578A">
      <w:r>
        <w:t xml:space="preserve">main </w:t>
      </w:r>
      <w:r>
        <w:rPr>
          <w:rFonts w:hint="eastAsia"/>
        </w:rPr>
        <w:t>메소드 구현도 사례#</w:t>
      </w:r>
      <w:r>
        <w:t>1</w:t>
      </w:r>
      <w:r>
        <w:rPr>
          <w:rFonts w:hint="eastAsia"/>
        </w:rPr>
        <w:t xml:space="preserve">과 </w:t>
      </w:r>
      <w:r w:rsidR="00505ED3">
        <w:rPr>
          <w:rFonts w:hint="eastAsia"/>
        </w:rPr>
        <w:t>거의 동일하다.</w:t>
      </w:r>
    </w:p>
    <w:p w14:paraId="2EF663C7" w14:textId="66E370D1" w:rsidR="00505ED3" w:rsidRDefault="00505ED3" w:rsidP="003A578A"/>
    <w:p w14:paraId="3E6C001B" w14:textId="06C9B9F7" w:rsidR="00505ED3" w:rsidRDefault="00505ED3" w:rsidP="003A578A">
      <w:r>
        <w:rPr>
          <w:rFonts w:hint="eastAsia"/>
        </w:rPr>
        <w:t>(줄2</w:t>
      </w:r>
      <w:r>
        <w:t>1~26)</w:t>
      </w:r>
    </w:p>
    <w:p w14:paraId="4D403B59" w14:textId="5514D1DC" w:rsidR="00505ED3" w:rsidRDefault="00505ED3" w:rsidP="003A578A">
      <w:r>
        <w:rPr>
          <w:rFonts w:hint="eastAsia"/>
        </w:rPr>
        <w:t>BloodType이 클래스일 경우에,</w:t>
      </w:r>
      <w:r>
        <w:t xml:space="preserve"> switch </w:t>
      </w:r>
      <w:r>
        <w:rPr>
          <w:rFonts w:hint="eastAsia"/>
        </w:rPr>
        <w:t xml:space="preserve">문을 사용할 수 없으므로 </w:t>
      </w:r>
      <w:r>
        <w:t xml:space="preserve">if </w:t>
      </w:r>
      <w:r>
        <w:rPr>
          <w:rFonts w:hint="eastAsia"/>
        </w:rPr>
        <w:t>문으로 구현했었다.</w:t>
      </w:r>
    </w:p>
    <w:p w14:paraId="1AC3BDB7" w14:textId="32D81AF3" w:rsidR="00505ED3" w:rsidRDefault="00505ED3" w:rsidP="003A578A">
      <w:r>
        <w:t>BloodType</w:t>
      </w:r>
      <w:r>
        <w:rPr>
          <w:rFonts w:hint="eastAsia"/>
        </w:rPr>
        <w:t>이 enum</w:t>
      </w:r>
      <w:r>
        <w:t xml:space="preserve"> </w:t>
      </w:r>
      <w:r>
        <w:rPr>
          <w:rFonts w:hint="eastAsia"/>
        </w:rPr>
        <w:t xml:space="preserve">타입일 경우에 </w:t>
      </w:r>
      <w:r>
        <w:t>switch</w:t>
      </w:r>
      <w:r>
        <w:rPr>
          <w:rFonts w:hint="eastAsia"/>
        </w:rPr>
        <w:t xml:space="preserve"> 문을 사용할 수 있다.</w:t>
      </w:r>
    </w:p>
    <w:p w14:paraId="278E9FCA" w14:textId="229764F4" w:rsidR="00505ED3" w:rsidRDefault="00505ED3" w:rsidP="003A578A"/>
    <w:p w14:paraId="25089BF1" w14:textId="0703BDA6" w:rsidR="00505ED3" w:rsidRDefault="00505ED3" w:rsidP="003A578A">
      <w:r>
        <w:t>Java</w:t>
      </w:r>
      <w:r>
        <w:rPr>
          <w:rFonts w:hint="eastAsia"/>
        </w:rPr>
        <w:t xml:space="preserve">의 </w:t>
      </w:r>
      <w:r>
        <w:t xml:space="preserve">switch </w:t>
      </w:r>
      <w:r>
        <w:rPr>
          <w:rFonts w:hint="eastAsia"/>
        </w:rPr>
        <w:t xml:space="preserve">문에는 </w:t>
      </w:r>
      <w:r>
        <w:t xml:space="preserve">int, String, enum </w:t>
      </w:r>
      <w:r>
        <w:rPr>
          <w:rFonts w:hint="eastAsia"/>
        </w:rPr>
        <w:t>타입을 사용할 수 있다.</w:t>
      </w:r>
    </w:p>
    <w:p w14:paraId="43E8537F" w14:textId="5F3DE922" w:rsidR="00505ED3" w:rsidRDefault="00505ED3" w:rsidP="003A578A"/>
    <w:p w14:paraId="6525B4DC" w14:textId="77777777" w:rsidR="00505ED3" w:rsidRDefault="00505ED3" w:rsidP="003A578A"/>
    <w:p w14:paraId="3ED2473E" w14:textId="3020FB57" w:rsidR="00505ED3" w:rsidRDefault="00505ED3" w:rsidP="00505ED3">
      <w:pPr>
        <w:pStyle w:val="Heading2"/>
      </w:pPr>
      <w:bookmarkStart w:id="9" w:name="_Toc468445416"/>
      <w:r>
        <w:rPr>
          <w:rFonts w:hint="eastAsia"/>
        </w:rPr>
        <w:t>결론</w:t>
      </w:r>
      <w:bookmarkEnd w:id="9"/>
    </w:p>
    <w:p w14:paraId="7C570AA6" w14:textId="4BBB9214" w:rsidR="00505ED3" w:rsidRDefault="00505ED3" w:rsidP="00505ED3"/>
    <w:p w14:paraId="402F6D0D" w14:textId="16213F66" w:rsidR="00505ED3" w:rsidRDefault="00505ED3" w:rsidP="00505ED3">
      <w:r>
        <w:t>Java</w:t>
      </w:r>
      <w:r>
        <w:rPr>
          <w:rFonts w:hint="eastAsia"/>
        </w:rPr>
        <w:t xml:space="preserve">의 </w:t>
      </w:r>
      <w:r>
        <w:t xml:space="preserve">enum </w:t>
      </w:r>
      <w:r>
        <w:rPr>
          <w:rFonts w:hint="eastAsia"/>
        </w:rPr>
        <w:t>타입은 참조형이고,</w:t>
      </w:r>
      <w:r>
        <w:t xml:space="preserve"> enum </w:t>
      </w:r>
      <w:r>
        <w:rPr>
          <w:rFonts w:hint="eastAsia"/>
        </w:rPr>
        <w:t>타입의 값</w:t>
      </w:r>
      <w:r w:rsidR="001702CD">
        <w:rPr>
          <w:rFonts w:hint="eastAsia"/>
        </w:rPr>
        <w:t>들</w:t>
      </w:r>
      <w:r>
        <w:rPr>
          <w:rFonts w:hint="eastAsia"/>
        </w:rPr>
        <w:t>은 객체이다.</w:t>
      </w:r>
    </w:p>
    <w:p w14:paraId="5DE81000" w14:textId="567877E4" w:rsidR="00505ED3" w:rsidRDefault="00505ED3" w:rsidP="003A578A">
      <w:r>
        <w:rPr>
          <w:rFonts w:hint="eastAsia"/>
        </w:rPr>
        <w:t xml:space="preserve">Java의 </w:t>
      </w:r>
      <w:r>
        <w:t xml:space="preserve">enum </w:t>
      </w:r>
      <w:r>
        <w:rPr>
          <w:rFonts w:hint="eastAsia"/>
        </w:rPr>
        <w:t xml:space="preserve">타입은 클래스 타입과 </w:t>
      </w:r>
      <w:r w:rsidR="001702CD">
        <w:rPr>
          <w:rFonts w:hint="eastAsia"/>
        </w:rPr>
        <w:t xml:space="preserve">매우 </w:t>
      </w:r>
      <w:r>
        <w:rPr>
          <w:rFonts w:hint="eastAsia"/>
        </w:rPr>
        <w:t>유사하다.</w:t>
      </w:r>
    </w:p>
    <w:p w14:paraId="669C534C" w14:textId="77777777" w:rsidR="001702CD" w:rsidRDefault="001702CD" w:rsidP="003A578A"/>
    <w:p w14:paraId="785F6A01" w14:textId="03B3BDD0" w:rsidR="00261AAA" w:rsidRDefault="001702CD" w:rsidP="003A578A">
      <w:r>
        <w:t xml:space="preserve">enum </w:t>
      </w:r>
      <w:r>
        <w:rPr>
          <w:rFonts w:hint="eastAsia"/>
        </w:rPr>
        <w:t>타입이 클래스 타입과 다른 점은</w:t>
      </w:r>
      <w:r>
        <w:t xml:space="preserve">, enum </w:t>
      </w:r>
      <w:r>
        <w:rPr>
          <w:rFonts w:hint="eastAsia"/>
        </w:rPr>
        <w:t>타입 내부에서 생성한 객체 인스턴스만</w:t>
      </w:r>
      <w:r>
        <w:t xml:space="preserve"> </w:t>
      </w:r>
      <w:r>
        <w:rPr>
          <w:rFonts w:hint="eastAsia"/>
        </w:rPr>
        <w:t>사용할 수 있고, 객체를 새로 만들 수는 없다는 점이다.</w:t>
      </w:r>
      <w:r>
        <w:t xml:space="preserve"> </w:t>
      </w:r>
      <w:r>
        <w:rPr>
          <w:rFonts w:hint="eastAsia"/>
        </w:rPr>
        <w:t xml:space="preserve">그리고 내부에서 </w:t>
      </w:r>
      <w:r w:rsidR="00261AAA">
        <w:rPr>
          <w:rFonts w:hint="eastAsia"/>
        </w:rPr>
        <w:t>생성</w:t>
      </w:r>
      <w:r>
        <w:rPr>
          <w:rFonts w:hint="eastAsia"/>
        </w:rPr>
        <w:t>한</w:t>
      </w:r>
      <w:r w:rsidR="00261AAA">
        <w:rPr>
          <w:rFonts w:hint="eastAsia"/>
        </w:rPr>
        <w:t xml:space="preserve"> 객체 인스턴스들을 </w:t>
      </w:r>
      <w:r w:rsidR="00261AAA">
        <w:t xml:space="preserve">constant </w:t>
      </w:r>
      <w:r w:rsidR="00261AAA">
        <w:rPr>
          <w:rFonts w:hint="eastAsia"/>
        </w:rPr>
        <w:t>처럼 사용한다.</w:t>
      </w:r>
    </w:p>
    <w:p w14:paraId="3CC1EC31" w14:textId="77777777" w:rsidR="00261AAA" w:rsidRPr="00261AAA" w:rsidRDefault="00261AAA" w:rsidP="003A578A"/>
    <w:p w14:paraId="3D194359" w14:textId="43126A98" w:rsidR="00505ED3" w:rsidRDefault="00505ED3" w:rsidP="003A578A">
      <w:r>
        <w:rPr>
          <w:rFonts w:hint="eastAsia"/>
        </w:rPr>
        <w:t xml:space="preserve">클래스로 구현하는 편 보다 </w:t>
      </w:r>
      <w:r>
        <w:t xml:space="preserve">enum </w:t>
      </w:r>
      <w:r>
        <w:rPr>
          <w:rFonts w:hint="eastAsia"/>
        </w:rPr>
        <w:t>타입으로 구현하는 편이 훨씬 간결하다.</w:t>
      </w:r>
    </w:p>
    <w:p w14:paraId="3490101A" w14:textId="0E9EB82A" w:rsidR="00261AAA" w:rsidRDefault="00261AAA" w:rsidP="003A578A"/>
    <w:p w14:paraId="67A6F7CD" w14:textId="77777777" w:rsidR="00261AAA" w:rsidRDefault="00261AAA" w:rsidP="003A578A"/>
    <w:p w14:paraId="1CF93458" w14:textId="77777777" w:rsidR="001D59B5" w:rsidRDefault="001D59B5" w:rsidP="003A578A"/>
    <w:p w14:paraId="58CC3ED1" w14:textId="77777777" w:rsidR="001D59B5" w:rsidRPr="003A578A" w:rsidRDefault="001D59B5" w:rsidP="003A578A"/>
    <w:p w14:paraId="42D0EA0C" w14:textId="77777777" w:rsidR="003A578A" w:rsidRPr="003A578A" w:rsidRDefault="003A578A" w:rsidP="003A578A"/>
    <w:p w14:paraId="63AF94F1" w14:textId="77777777" w:rsidR="003A578A" w:rsidRDefault="003A578A" w:rsidP="003A578A"/>
    <w:p w14:paraId="61F1BF6F" w14:textId="77777777" w:rsidR="003A578A" w:rsidRDefault="003A578A" w:rsidP="003A578A"/>
    <w:p w14:paraId="1249F605" w14:textId="77777777" w:rsidR="003A578A" w:rsidRDefault="003A578A" w:rsidP="003A578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A6FD87C" w14:textId="4F60457C" w:rsidR="003A578A" w:rsidRDefault="00E621D9" w:rsidP="00E621D9">
      <w:pPr>
        <w:pStyle w:val="Heading1"/>
      </w:pPr>
      <w:bookmarkStart w:id="10" w:name="_Toc468445417"/>
      <w:r>
        <w:rPr>
          <w:rFonts w:hint="eastAsia"/>
        </w:rPr>
        <w:lastRenderedPageBreak/>
        <w:t>학점 구현</w:t>
      </w:r>
      <w:bookmarkEnd w:id="10"/>
    </w:p>
    <w:p w14:paraId="3B568D73" w14:textId="77777777" w:rsidR="00810466" w:rsidRPr="00810466" w:rsidRDefault="00810466" w:rsidP="00810466"/>
    <w:p w14:paraId="2CD3B469" w14:textId="1D9BCA9F" w:rsidR="00810466" w:rsidRPr="00810466" w:rsidRDefault="00810466" w:rsidP="00810466">
      <w:pPr>
        <w:pStyle w:val="Heading2"/>
      </w:pPr>
      <w:bookmarkStart w:id="11" w:name="_Toc468445418"/>
      <w:r>
        <w:rPr>
          <w:rFonts w:hint="eastAsia"/>
        </w:rPr>
        <w:t>G</w:t>
      </w:r>
      <w:r>
        <w:t>rade.java</w:t>
      </w:r>
      <w:bookmarkEnd w:id="11"/>
    </w:p>
    <w:p w14:paraId="62AE52F1" w14:textId="3BB16D07" w:rsidR="00E621D9" w:rsidRDefault="00E621D9" w:rsidP="00E621D9">
      <w:r>
        <w:rPr>
          <w:rFonts w:hint="eastAsia"/>
        </w:rPr>
        <w:t>src/net/skhu/lecture03/Grade.java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621D9" w14:paraId="2A219E9A" w14:textId="77777777" w:rsidTr="00261AAA">
        <w:tc>
          <w:tcPr>
            <w:tcW w:w="426" w:type="dxa"/>
          </w:tcPr>
          <w:p w14:paraId="2B0A83F2" w14:textId="77777777" w:rsidR="00E621D9" w:rsidRPr="00185935" w:rsidRDefault="00E621D9" w:rsidP="00261AA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D74B50D" w14:textId="77777777" w:rsidR="00E621D9" w:rsidRPr="00185935" w:rsidRDefault="00E621D9" w:rsidP="00261AA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152A145" w14:textId="77777777" w:rsidR="00E621D9" w:rsidRPr="00185935" w:rsidRDefault="00E621D9" w:rsidP="00261AA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A019CF9" w14:textId="77777777" w:rsidR="00E621D9" w:rsidRPr="00185935" w:rsidRDefault="00E621D9" w:rsidP="00261AA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AEFCC2F" w14:textId="77777777" w:rsidR="00E621D9" w:rsidRPr="00185935" w:rsidRDefault="00E621D9" w:rsidP="00261AA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C78E4BD" w14:textId="77777777" w:rsidR="00E621D9" w:rsidRPr="00185935" w:rsidRDefault="00E621D9" w:rsidP="00261AA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4EC134E" w14:textId="77777777" w:rsidR="00E621D9" w:rsidRPr="00185935" w:rsidRDefault="00E621D9" w:rsidP="00261AA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FAD7FDD" w14:textId="77777777" w:rsidR="00E621D9" w:rsidRPr="00185935" w:rsidRDefault="00E621D9" w:rsidP="00261AA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E0F03AC" w14:textId="77777777" w:rsidR="00E621D9" w:rsidRDefault="00E621D9" w:rsidP="00261AA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10CB4C7" w14:textId="77777777" w:rsidR="00E621D9" w:rsidRDefault="00E621D9" w:rsidP="00261AA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F800139" w14:textId="77777777" w:rsidR="00E621D9" w:rsidRDefault="00E621D9" w:rsidP="00261AA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CBBB3C2" w14:textId="77777777" w:rsidR="00E621D9" w:rsidRDefault="00E621D9" w:rsidP="00261AA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7EC0154" w14:textId="77777777" w:rsidR="00E621D9" w:rsidRDefault="00E621D9" w:rsidP="00261AA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3FBC3EA" w14:textId="77777777" w:rsidR="00E621D9" w:rsidRDefault="00E621D9" w:rsidP="00261AA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5B6A81E" w14:textId="3C1A15F4" w:rsidR="00E621D9" w:rsidRPr="00185935" w:rsidRDefault="00E621D9" w:rsidP="00261AAA">
            <w:pPr>
              <w:pStyle w:val="a1"/>
            </w:pPr>
            <w:r>
              <w:rPr>
                <w:rFonts w:hint="eastAsia"/>
              </w:rPr>
              <w:t>15</w:t>
            </w:r>
          </w:p>
        </w:tc>
        <w:tc>
          <w:tcPr>
            <w:tcW w:w="10631" w:type="dxa"/>
          </w:tcPr>
          <w:p w14:paraId="3604325E" w14:textId="77777777" w:rsidR="00261AAA" w:rsidRDefault="00261AAA" w:rsidP="00261AAA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net.skhu.lecture03;</w:t>
            </w:r>
          </w:p>
          <w:p w14:paraId="5A0D2021" w14:textId="77777777" w:rsidR="00261AAA" w:rsidRDefault="00261AAA" w:rsidP="00261AAA">
            <w:pPr>
              <w:pStyle w:val="a1"/>
            </w:pPr>
          </w:p>
          <w:p w14:paraId="449685FA" w14:textId="77777777" w:rsidR="00261AAA" w:rsidRDefault="00261AAA" w:rsidP="00261AA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enum</w:t>
            </w:r>
            <w:r>
              <w:rPr>
                <w:color w:val="000000"/>
              </w:rPr>
              <w:t xml:space="preserve"> Grade {</w:t>
            </w:r>
          </w:p>
          <w:p w14:paraId="5D9EA88D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00C0"/>
              </w:rPr>
              <w:t>Ap</w:t>
            </w:r>
            <w:r>
              <w:rPr>
                <w:color w:val="000000"/>
              </w:rPr>
              <w:t xml:space="preserve">(4.5), 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(4), </w:t>
            </w:r>
            <w:r>
              <w:rPr>
                <w:color w:val="0000C0"/>
              </w:rPr>
              <w:t>Bp</w:t>
            </w:r>
            <w:r>
              <w:rPr>
                <w:color w:val="000000"/>
              </w:rPr>
              <w:t xml:space="preserve">(3.5), 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 xml:space="preserve">(3), </w:t>
            </w:r>
            <w:r>
              <w:rPr>
                <w:color w:val="0000C0"/>
              </w:rPr>
              <w:t>Cp</w:t>
            </w:r>
            <w:r>
              <w:rPr>
                <w:color w:val="000000"/>
              </w:rPr>
              <w:t xml:space="preserve">(2.5), </w:t>
            </w:r>
            <w:r>
              <w:rPr>
                <w:color w:val="0000C0"/>
              </w:rPr>
              <w:t>C</w:t>
            </w:r>
            <w:r>
              <w:rPr>
                <w:color w:val="000000"/>
              </w:rPr>
              <w:t xml:space="preserve">(2), </w:t>
            </w:r>
            <w:r>
              <w:rPr>
                <w:color w:val="0000C0"/>
              </w:rPr>
              <w:t>Dp</w:t>
            </w:r>
            <w:r>
              <w:rPr>
                <w:color w:val="000000"/>
              </w:rPr>
              <w:t xml:space="preserve">(1.5), </w:t>
            </w:r>
            <w:r>
              <w:rPr>
                <w:color w:val="0000C0"/>
              </w:rPr>
              <w:t>D</w:t>
            </w:r>
            <w:r>
              <w:rPr>
                <w:color w:val="000000"/>
              </w:rPr>
              <w:t xml:space="preserve">(1), </w:t>
            </w:r>
            <w:r>
              <w:rPr>
                <w:color w:val="0000C0"/>
              </w:rPr>
              <w:t>F</w:t>
            </w:r>
            <w:r>
              <w:rPr>
                <w:color w:val="000000"/>
              </w:rPr>
              <w:t>(0);</w:t>
            </w:r>
          </w:p>
          <w:p w14:paraId="2AB5162C" w14:textId="77777777" w:rsidR="00261AAA" w:rsidRDefault="00261AAA" w:rsidP="00261AAA">
            <w:pPr>
              <w:pStyle w:val="a1"/>
            </w:pPr>
          </w:p>
          <w:p w14:paraId="00204D83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double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value</w:t>
            </w:r>
            <w:r>
              <w:rPr>
                <w:color w:val="000000"/>
              </w:rPr>
              <w:t>;</w:t>
            </w:r>
          </w:p>
          <w:p w14:paraId="724A3E8D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54EAE9F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Grade(</w:t>
            </w:r>
            <w:r>
              <w:rPr>
                <w:color w:val="7F0055"/>
              </w:rPr>
              <w:t>double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value</w:t>
            </w:r>
            <w:r>
              <w:rPr>
                <w:color w:val="000000"/>
              </w:rPr>
              <w:t>) {</w:t>
            </w:r>
          </w:p>
          <w:p w14:paraId="568DD450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value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value</w:t>
            </w:r>
            <w:r>
              <w:rPr>
                <w:color w:val="000000"/>
              </w:rPr>
              <w:t>;</w:t>
            </w:r>
          </w:p>
          <w:p w14:paraId="1A16F701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E0E9117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FE1143F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double</w:t>
            </w:r>
            <w:r>
              <w:rPr>
                <w:color w:val="000000"/>
              </w:rPr>
              <w:t xml:space="preserve"> getValue() {</w:t>
            </w:r>
          </w:p>
          <w:p w14:paraId="48D27626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value</w:t>
            </w:r>
            <w:r>
              <w:rPr>
                <w:color w:val="000000"/>
              </w:rPr>
              <w:t>;</w:t>
            </w:r>
          </w:p>
          <w:p w14:paraId="4D0B71A9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B5C2C70" w14:textId="19012513" w:rsidR="00E621D9" w:rsidRDefault="00261AAA" w:rsidP="00261AAA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20B08740" w14:textId="7AACC752" w:rsidR="00E621D9" w:rsidRDefault="00E621D9" w:rsidP="00E621D9"/>
    <w:p w14:paraId="69423343" w14:textId="3CA50583" w:rsidR="00261AAA" w:rsidRDefault="00261AAA" w:rsidP="00E621D9">
      <w:r>
        <w:rPr>
          <w:rFonts w:hint="eastAsia"/>
        </w:rPr>
        <w:t>(줄4)</w:t>
      </w:r>
    </w:p>
    <w:p w14:paraId="0CDFBFF0" w14:textId="654DA536" w:rsidR="00261AAA" w:rsidRDefault="00261AAA" w:rsidP="00E621D9">
      <w:r>
        <w:t>A+, A, B+, B, C+, C</w:t>
      </w:r>
      <w:r>
        <w:rPr>
          <w:rFonts w:hint="eastAsia"/>
        </w:rPr>
        <w:t xml:space="preserve"> ...</w:t>
      </w:r>
    </w:p>
    <w:p w14:paraId="6EC7E6A6" w14:textId="565050A4" w:rsidR="00261AAA" w:rsidRDefault="00261AAA" w:rsidP="00E621D9">
      <w:r>
        <w:rPr>
          <w:rFonts w:hint="eastAsia"/>
        </w:rPr>
        <w:t xml:space="preserve">이렇게 </w:t>
      </w:r>
      <w:r>
        <w:t xml:space="preserve">enum </w:t>
      </w:r>
      <w:r>
        <w:rPr>
          <w:rFonts w:hint="eastAsia"/>
        </w:rPr>
        <w:t>항목 이름을 부여할 수 없다.</w:t>
      </w:r>
      <w:r>
        <w:t xml:space="preserve"> Java</w:t>
      </w:r>
      <w:r>
        <w:rPr>
          <w:rFonts w:hint="eastAsia"/>
        </w:rPr>
        <w:t xml:space="preserve">의 </w:t>
      </w:r>
      <w:r>
        <w:t>identifier</w:t>
      </w:r>
      <w:r>
        <w:rPr>
          <w:rFonts w:hint="eastAsia"/>
        </w:rPr>
        <w:t xml:space="preserve">에 </w:t>
      </w:r>
      <w:r>
        <w:t xml:space="preserve">+ </w:t>
      </w:r>
      <w:r>
        <w:rPr>
          <w:rFonts w:hint="eastAsia"/>
        </w:rPr>
        <w:t>문자를 사용할 수 없기 때문이다.</w:t>
      </w:r>
    </w:p>
    <w:p w14:paraId="62328DC0" w14:textId="79D04173" w:rsidR="001702CD" w:rsidRDefault="001702CD" w:rsidP="00E621D9">
      <w:r>
        <w:rPr>
          <w:rFonts w:hint="eastAsia"/>
        </w:rPr>
        <w:t xml:space="preserve">그래서 대신 </w:t>
      </w:r>
      <w:r>
        <w:t xml:space="preserve">Ap, A, Bp, B, Cp, C </w:t>
      </w:r>
      <w:r>
        <w:rPr>
          <w:rFonts w:hint="eastAsia"/>
        </w:rPr>
        <w:t>.</w:t>
      </w:r>
      <w:r>
        <w:t xml:space="preserve">.. </w:t>
      </w:r>
      <w:r>
        <w:rPr>
          <w:rFonts w:hint="eastAsia"/>
        </w:rPr>
        <w:t>이름을 부여하였다.</w:t>
      </w:r>
    </w:p>
    <w:p w14:paraId="456BC4E7" w14:textId="77777777" w:rsidR="001702CD" w:rsidRDefault="001702CD" w:rsidP="00E621D9"/>
    <w:p w14:paraId="1666B5BA" w14:textId="77777777" w:rsidR="00261AAA" w:rsidRDefault="00261AAA" w:rsidP="00261AAA">
      <w:r>
        <w:rPr>
          <w:rFonts w:hint="eastAsia"/>
        </w:rPr>
        <w:t>줄4에서 객체 인스턴스 이름 뒤에 괄호는 생성자 파라미터이다.</w:t>
      </w:r>
    </w:p>
    <w:p w14:paraId="5A32818C" w14:textId="00DA7499" w:rsidR="00261AAA" w:rsidRDefault="00261AAA" w:rsidP="00E621D9"/>
    <w:p w14:paraId="66ADD69B" w14:textId="77777777" w:rsidR="00261AAA" w:rsidRPr="00261AAA" w:rsidRDefault="00261AAA" w:rsidP="00261AAA">
      <w:r>
        <w:rPr>
          <w:rFonts w:hint="eastAsia"/>
        </w:rPr>
        <w:t>(줄4</w:t>
      </w:r>
      <w:r>
        <w:t>)</w:t>
      </w:r>
    </w:p>
    <w:p w14:paraId="360EE5EE" w14:textId="127007A6" w:rsidR="00261AAA" w:rsidRDefault="00261AAA" w:rsidP="00261AAA">
      <w:pPr>
        <w:pStyle w:val="a"/>
      </w:pPr>
      <w:r>
        <w:t>Ap(4.5), A(4)</w:t>
      </w:r>
      <w:r w:rsidR="001702CD">
        <w:t>, Bp(3.5)</w:t>
      </w:r>
    </w:p>
    <w:p w14:paraId="7497AB55" w14:textId="77777777" w:rsidR="00261AAA" w:rsidRDefault="00261AAA" w:rsidP="00261AAA">
      <w:r>
        <w:rPr>
          <w:rFonts w:hint="eastAsia"/>
        </w:rPr>
        <w:t>위 코드는 아래의 코드를 간결하게 구현한 것이라고 보면 된다.</w:t>
      </w:r>
    </w:p>
    <w:p w14:paraId="7994CDD7" w14:textId="77777777" w:rsidR="00261AAA" w:rsidRDefault="00261AAA" w:rsidP="00261AAA">
      <w:pPr>
        <w:pStyle w:val="a"/>
      </w:pPr>
      <w:r>
        <w:rPr>
          <w:rFonts w:hint="eastAsia"/>
        </w:rPr>
        <w:t xml:space="preserve">public static final </w:t>
      </w:r>
      <w:r>
        <w:t>Grade Ap = new Grade(4.5);</w:t>
      </w:r>
    </w:p>
    <w:p w14:paraId="5CA9BBF2" w14:textId="16D7368E" w:rsidR="00261AAA" w:rsidRDefault="00261AAA" w:rsidP="00261AAA">
      <w:pPr>
        <w:pStyle w:val="a"/>
      </w:pPr>
      <w:r>
        <w:t>public static final Grade A = new Grade(4);</w:t>
      </w:r>
    </w:p>
    <w:p w14:paraId="5954B41C" w14:textId="700097AC" w:rsidR="001702CD" w:rsidRDefault="001702CD" w:rsidP="00261AAA">
      <w:pPr>
        <w:pStyle w:val="a"/>
      </w:pPr>
      <w:r>
        <w:t>public static final Grade Bp = new Grade(3.5);</w:t>
      </w:r>
    </w:p>
    <w:p w14:paraId="25685026" w14:textId="00FE0E11" w:rsidR="0068500D" w:rsidRDefault="0068500D" w:rsidP="00E621D9"/>
    <w:p w14:paraId="06170F98" w14:textId="77777777" w:rsidR="001702CD" w:rsidRDefault="001702CD" w:rsidP="001702CD">
      <w:r>
        <w:rPr>
          <w:rFonts w:hint="eastAsia"/>
        </w:rPr>
        <w:t>enum</w:t>
      </w:r>
      <w:r>
        <w:t xml:space="preserve"> </w:t>
      </w:r>
      <w:r>
        <w:rPr>
          <w:rFonts w:hint="eastAsia"/>
        </w:rPr>
        <w:t>타입은 클래스와 유사하므로,</w:t>
      </w:r>
      <w:r>
        <w:t xml:space="preserve"> </w:t>
      </w:r>
      <w:r>
        <w:rPr>
          <w:rFonts w:hint="eastAsia"/>
        </w:rPr>
        <w:t>멤버 변수</w:t>
      </w:r>
      <w:r>
        <w:t>,</w:t>
      </w:r>
      <w:r>
        <w:rPr>
          <w:rFonts w:hint="eastAsia"/>
        </w:rPr>
        <w:t xml:space="preserve"> 메소드, 생성자를</w:t>
      </w:r>
      <w:r>
        <w:t xml:space="preserve"> </w:t>
      </w:r>
      <w:r>
        <w:rPr>
          <w:rFonts w:hint="eastAsia"/>
        </w:rPr>
        <w:t>포함할 수 있다.</w:t>
      </w:r>
    </w:p>
    <w:p w14:paraId="1FA39C93" w14:textId="53FAA604" w:rsidR="00261AAA" w:rsidRDefault="00261AAA" w:rsidP="00261AAA">
      <w:r>
        <w:rPr>
          <w:rFonts w:hint="eastAsia"/>
        </w:rPr>
        <w:t xml:space="preserve">Java의 </w:t>
      </w:r>
      <w:r>
        <w:t xml:space="preserve">enum </w:t>
      </w:r>
      <w:r>
        <w:rPr>
          <w:rFonts w:hint="eastAsia"/>
        </w:rPr>
        <w:t>타입을</w:t>
      </w:r>
      <w:r>
        <w:t xml:space="preserve">, </w:t>
      </w:r>
      <w:r w:rsidR="001702CD">
        <w:t xml:space="preserve">enum </w:t>
      </w:r>
      <w:r w:rsidR="001702CD">
        <w:rPr>
          <w:rFonts w:hint="eastAsia"/>
        </w:rPr>
        <w:t xml:space="preserve">타입 내부에서 </w:t>
      </w:r>
      <w:r>
        <w:rPr>
          <w:rFonts w:hint="eastAsia"/>
        </w:rPr>
        <w:t>생성</w:t>
      </w:r>
      <w:r w:rsidR="001702CD">
        <w:rPr>
          <w:rFonts w:hint="eastAsia"/>
        </w:rPr>
        <w:t>한</w:t>
      </w:r>
      <w:r>
        <w:rPr>
          <w:rFonts w:hint="eastAsia"/>
        </w:rPr>
        <w:t xml:space="preserve"> 객체 인스턴스만</w:t>
      </w:r>
      <w:r>
        <w:t xml:space="preserve"> </w:t>
      </w:r>
      <w:r>
        <w:rPr>
          <w:rFonts w:hint="eastAsia"/>
        </w:rPr>
        <w:t>사용할 수 있는</w:t>
      </w:r>
      <w:r w:rsidR="001702CD">
        <w:rPr>
          <w:rFonts w:hint="eastAsia"/>
        </w:rPr>
        <w:t>,</w:t>
      </w:r>
      <w:r>
        <w:rPr>
          <w:rFonts w:hint="eastAsia"/>
        </w:rPr>
        <w:t xml:space="preserve"> 클래스 타입이라고 생각하면 된다.</w:t>
      </w:r>
    </w:p>
    <w:p w14:paraId="1B52357C" w14:textId="351098EC" w:rsidR="00261AAA" w:rsidRDefault="00261AAA" w:rsidP="00261AAA">
      <w:r>
        <w:t xml:space="preserve">Grade </w:t>
      </w:r>
      <w:r>
        <w:rPr>
          <w:rFonts w:hint="eastAsia"/>
        </w:rPr>
        <w:t>클래스의 객체 인스턴스</w:t>
      </w:r>
      <w:r w:rsidR="001702CD">
        <w:rPr>
          <w:rFonts w:hint="eastAsia"/>
        </w:rPr>
        <w:t>의 수는,</w:t>
      </w:r>
      <w:r>
        <w:rPr>
          <w:rFonts w:hint="eastAsia"/>
        </w:rPr>
        <w:t xml:space="preserve"> 줄4에서 정의된 </w:t>
      </w:r>
      <w:r>
        <w:t>9</w:t>
      </w:r>
      <w:r>
        <w:rPr>
          <w:rFonts w:hint="eastAsia"/>
        </w:rPr>
        <w:t xml:space="preserve">개 </w:t>
      </w:r>
      <w:r w:rsidR="001702CD">
        <w:rPr>
          <w:rFonts w:hint="eastAsia"/>
        </w:rPr>
        <w:t>뿐이다. 더 생성할 수 없다.</w:t>
      </w:r>
    </w:p>
    <w:p w14:paraId="798673B0" w14:textId="3CBE56B8" w:rsidR="00261AAA" w:rsidRDefault="00261AAA" w:rsidP="00261AAA">
      <w:r>
        <w:rPr>
          <w:rFonts w:hint="eastAsia"/>
        </w:rPr>
        <w:t xml:space="preserve">이 객체 인스턴스들을 </w:t>
      </w:r>
      <w:r>
        <w:t xml:space="preserve">constant </w:t>
      </w:r>
      <w:r>
        <w:rPr>
          <w:rFonts w:hint="eastAsia"/>
        </w:rPr>
        <w:t>처럼 사용한다.</w:t>
      </w:r>
    </w:p>
    <w:p w14:paraId="1BF631D3" w14:textId="3119DD35" w:rsidR="00261AAA" w:rsidRDefault="00261AAA" w:rsidP="00261AAA"/>
    <w:p w14:paraId="57031DF0" w14:textId="5F752E09" w:rsidR="00261AAA" w:rsidRDefault="00261AAA" w:rsidP="00E621D9"/>
    <w:p w14:paraId="2D7408A8" w14:textId="6C4D2501" w:rsidR="00261AAA" w:rsidRDefault="00261AAA" w:rsidP="00E621D9">
      <w:r>
        <w:rPr>
          <w:rFonts w:hint="eastAsia"/>
        </w:rPr>
        <w:t>src/net/skhu/lecture03/GradeTest.java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61AAA" w14:paraId="5EDB7AE2" w14:textId="77777777" w:rsidTr="00261AAA">
        <w:tc>
          <w:tcPr>
            <w:tcW w:w="426" w:type="dxa"/>
          </w:tcPr>
          <w:p w14:paraId="5FF15945" w14:textId="77777777" w:rsidR="00261AAA" w:rsidRPr="00185935" w:rsidRDefault="00261AAA" w:rsidP="00261AA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8FA9EDB" w14:textId="77777777" w:rsidR="00261AAA" w:rsidRPr="00185935" w:rsidRDefault="00261AAA" w:rsidP="00261AA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1AD1BE3" w14:textId="77777777" w:rsidR="00261AAA" w:rsidRPr="00185935" w:rsidRDefault="00261AAA" w:rsidP="00261AA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913B59E" w14:textId="77777777" w:rsidR="00261AAA" w:rsidRPr="00185935" w:rsidRDefault="00261AAA" w:rsidP="00261AA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042B6CA8" w14:textId="77777777" w:rsidR="00261AAA" w:rsidRPr="00185935" w:rsidRDefault="00261AAA" w:rsidP="00261AA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0F41F0F" w14:textId="77777777" w:rsidR="00261AAA" w:rsidRPr="00185935" w:rsidRDefault="00261AAA" w:rsidP="00261AA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0583481" w14:textId="77777777" w:rsidR="00261AAA" w:rsidRPr="00185935" w:rsidRDefault="00261AAA" w:rsidP="00261AA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2E2F93A" w14:textId="77777777" w:rsidR="00261AAA" w:rsidRPr="00185935" w:rsidRDefault="00261AAA" w:rsidP="00261AA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8800108" w14:textId="77777777" w:rsidR="00261AAA" w:rsidRDefault="00261AAA" w:rsidP="00261AA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1B48BC4" w14:textId="77777777" w:rsidR="00261AAA" w:rsidRDefault="00261AAA" w:rsidP="00261AA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6629B58" w14:textId="77777777" w:rsidR="00261AAA" w:rsidRDefault="00261AAA" w:rsidP="00261AA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FEE6134" w14:textId="77777777" w:rsidR="00261AAA" w:rsidRDefault="00261AAA" w:rsidP="00261AA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1713C064" w14:textId="77777777" w:rsidR="00261AAA" w:rsidRDefault="00261AAA" w:rsidP="00261AA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BC86E27" w14:textId="77777777" w:rsidR="00261AAA" w:rsidRDefault="00261AAA" w:rsidP="00261AA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336C65B" w14:textId="77777777" w:rsidR="00261AAA" w:rsidRDefault="00261AAA" w:rsidP="00261AAA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F4745B1" w14:textId="40D64239" w:rsidR="00261AAA" w:rsidRPr="00185935" w:rsidRDefault="00261AAA" w:rsidP="00261AAA">
            <w:pPr>
              <w:pStyle w:val="a1"/>
            </w:pPr>
          </w:p>
        </w:tc>
        <w:tc>
          <w:tcPr>
            <w:tcW w:w="10631" w:type="dxa"/>
          </w:tcPr>
          <w:p w14:paraId="616C1F44" w14:textId="77777777" w:rsidR="00261AAA" w:rsidRDefault="00261AAA" w:rsidP="00261AAA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net.skhu.lecture03;</w:t>
            </w:r>
          </w:p>
          <w:p w14:paraId="0BF84F58" w14:textId="77777777" w:rsidR="00261AAA" w:rsidRDefault="00261AAA" w:rsidP="00261AAA">
            <w:pPr>
              <w:pStyle w:val="a1"/>
            </w:pPr>
          </w:p>
          <w:p w14:paraId="50089C10" w14:textId="77777777" w:rsidR="00261AAA" w:rsidRDefault="00261AAA" w:rsidP="00261AA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GradeTest {</w:t>
            </w:r>
          </w:p>
          <w:p w14:paraId="7557FB62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B53DC2E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B32BB08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43E1872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    Grade[] </w:t>
            </w:r>
            <w:r>
              <w:rPr>
                <w:color w:val="6A3E3E"/>
              </w:rPr>
              <w:t>myGrades</w:t>
            </w:r>
            <w:r>
              <w:rPr>
                <w:color w:val="000000"/>
              </w:rPr>
              <w:t xml:space="preserve"> = { Grade.</w:t>
            </w:r>
            <w:r>
              <w:rPr>
                <w:color w:val="0000C0"/>
              </w:rPr>
              <w:t>Ap</w:t>
            </w:r>
            <w:r>
              <w:rPr>
                <w:color w:val="000000"/>
              </w:rPr>
              <w:t>, Grade.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>, Grade.</w:t>
            </w:r>
            <w:r>
              <w:rPr>
                <w:color w:val="0000C0"/>
              </w:rPr>
              <w:t>Bp</w:t>
            </w:r>
            <w:r>
              <w:rPr>
                <w:color w:val="000000"/>
              </w:rPr>
              <w:t>, Grade.</w:t>
            </w:r>
            <w:r>
              <w:rPr>
                <w:color w:val="0000C0"/>
              </w:rPr>
              <w:t>B</w:t>
            </w:r>
            <w:r>
              <w:rPr>
                <w:color w:val="000000"/>
              </w:rPr>
              <w:t>, Grade.</w:t>
            </w:r>
            <w:r>
              <w:rPr>
                <w:color w:val="0000C0"/>
              </w:rPr>
              <w:t>A</w:t>
            </w:r>
            <w:r>
              <w:rPr>
                <w:color w:val="000000"/>
              </w:rPr>
              <w:t xml:space="preserve"> };</w:t>
            </w:r>
          </w:p>
          <w:p w14:paraId="2D3C8EAE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73A64B5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double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= 0;</w:t>
            </w:r>
          </w:p>
          <w:p w14:paraId="66362FC5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(Grade </w:t>
            </w:r>
            <w:r>
              <w:rPr>
                <w:color w:val="6A3E3E"/>
              </w:rPr>
              <w:t>grade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myGrades</w:t>
            </w:r>
            <w:r>
              <w:rPr>
                <w:color w:val="000000"/>
              </w:rPr>
              <w:t>)</w:t>
            </w:r>
          </w:p>
          <w:p w14:paraId="47D3855D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+= </w:t>
            </w:r>
            <w:r>
              <w:rPr>
                <w:color w:val="6A3E3E"/>
              </w:rPr>
              <w:t>grade</w:t>
            </w:r>
            <w:r>
              <w:rPr>
                <w:color w:val="000000"/>
              </w:rPr>
              <w:t>.getValue();</w:t>
            </w:r>
          </w:p>
          <w:p w14:paraId="18B010BD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"sum=%.2f  average=%.2f\n"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/ </w:t>
            </w:r>
            <w:r>
              <w:rPr>
                <w:color w:val="6A3E3E"/>
              </w:rPr>
              <w:t>myGrades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length</w:t>
            </w:r>
            <w:r>
              <w:rPr>
                <w:color w:val="000000"/>
              </w:rPr>
              <w:t>);</w:t>
            </w:r>
          </w:p>
          <w:p w14:paraId="357ECEDE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CD2FAEE" w14:textId="77777777" w:rsidR="00261AAA" w:rsidRDefault="00261AAA" w:rsidP="00261AAA">
            <w:pPr>
              <w:pStyle w:val="a1"/>
            </w:pPr>
          </w:p>
          <w:p w14:paraId="24F165F6" w14:textId="77777777" w:rsidR="00261AAA" w:rsidRDefault="00261AAA" w:rsidP="00261AAA">
            <w:pPr>
              <w:pStyle w:val="a1"/>
            </w:pPr>
            <w:r>
              <w:rPr>
                <w:color w:val="000000"/>
              </w:rPr>
              <w:t>}</w:t>
            </w:r>
          </w:p>
          <w:p w14:paraId="6C499B66" w14:textId="77777777" w:rsidR="00261AAA" w:rsidRDefault="00261AAA" w:rsidP="00261AAA">
            <w:pPr>
              <w:pStyle w:val="a1"/>
            </w:pPr>
          </w:p>
        </w:tc>
      </w:tr>
    </w:tbl>
    <w:p w14:paraId="669177B8" w14:textId="016086FF" w:rsidR="00261AAA" w:rsidRDefault="00261AAA" w:rsidP="00E621D9"/>
    <w:p w14:paraId="6F279051" w14:textId="2EEEB5DE" w:rsidR="00261AAA" w:rsidRDefault="00261AAA" w:rsidP="00E621D9"/>
    <w:p w14:paraId="5502AA88" w14:textId="77777777" w:rsidR="00261AAA" w:rsidRPr="00E621D9" w:rsidRDefault="00261AAA" w:rsidP="00E621D9"/>
    <w:p w14:paraId="6FD0EF80" w14:textId="77777777" w:rsidR="003A578A" w:rsidRPr="003A578A" w:rsidRDefault="003A578A" w:rsidP="003A578A"/>
    <w:p w14:paraId="3D80F544" w14:textId="77777777" w:rsidR="009021CA" w:rsidRPr="009021CA" w:rsidRDefault="009021CA" w:rsidP="009021CA"/>
    <w:p w14:paraId="174DFD9C" w14:textId="0538F298" w:rsidR="009021CA" w:rsidRDefault="00810466" w:rsidP="00810466">
      <w:pPr>
        <w:pStyle w:val="Heading2"/>
      </w:pPr>
      <w:bookmarkStart w:id="12" w:name="_Toc468445419"/>
      <w:r>
        <w:rPr>
          <w:rFonts w:hint="eastAsia"/>
        </w:rPr>
        <w:t>과제</w:t>
      </w:r>
      <w:bookmarkEnd w:id="12"/>
    </w:p>
    <w:p w14:paraId="74BF76C0" w14:textId="23E1481C" w:rsidR="00810466" w:rsidRDefault="00810466" w:rsidP="00810466"/>
    <w:p w14:paraId="149828B3" w14:textId="2BA95B21" w:rsidR="00810466" w:rsidRDefault="00810466" w:rsidP="00810466">
      <w:r>
        <w:rPr>
          <w:rFonts w:hint="eastAsia"/>
        </w:rPr>
        <w:t>혈액형 구현#</w:t>
      </w:r>
      <w:r>
        <w:t>1</w:t>
      </w:r>
      <w:r>
        <w:rPr>
          <w:rFonts w:hint="eastAsia"/>
        </w:rPr>
        <w:t>을 참고해서,</w:t>
      </w:r>
      <w:r>
        <w:t xml:space="preserve"> </w:t>
      </w:r>
      <w:r>
        <w:rPr>
          <w:rFonts w:hint="eastAsia"/>
        </w:rPr>
        <w:t>Grade</w:t>
      </w:r>
      <w:r>
        <w:t>.</w:t>
      </w:r>
      <w:r>
        <w:rPr>
          <w:rFonts w:hint="eastAsia"/>
        </w:rPr>
        <w:t xml:space="preserve">java를 </w:t>
      </w:r>
      <w:r>
        <w:t xml:space="preserve">class </w:t>
      </w:r>
      <w:r>
        <w:rPr>
          <w:rFonts w:hint="eastAsia"/>
        </w:rPr>
        <w:t>버전으로 구현하라.</w:t>
      </w:r>
    </w:p>
    <w:p w14:paraId="1B19C759" w14:textId="52EA2FA2" w:rsidR="00810466" w:rsidRDefault="00810466" w:rsidP="00810466"/>
    <w:p w14:paraId="5A0F5739" w14:textId="78D514E6" w:rsidR="00810466" w:rsidRDefault="00810466" w:rsidP="00810466"/>
    <w:p w14:paraId="07151D9F" w14:textId="23ADB445" w:rsidR="00810466" w:rsidRDefault="00810466" w:rsidP="00810466"/>
    <w:p w14:paraId="59E98026" w14:textId="77777777" w:rsidR="00810466" w:rsidRDefault="00810466" w:rsidP="00810466"/>
    <w:p w14:paraId="2E5617DA" w14:textId="77777777" w:rsidR="00810466" w:rsidRPr="00810466" w:rsidRDefault="00810466" w:rsidP="00810466"/>
    <w:sectPr w:rsidR="00810466" w:rsidRPr="00810466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F36D7" w14:textId="77777777" w:rsidR="00825876" w:rsidRDefault="00825876" w:rsidP="00B12C18">
      <w:r>
        <w:separator/>
      </w:r>
    </w:p>
  </w:endnote>
  <w:endnote w:type="continuationSeparator" w:id="0">
    <w:p w14:paraId="21455E2B" w14:textId="77777777" w:rsidR="00825876" w:rsidRDefault="00825876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906B2" w14:textId="593FAAD2" w:rsidR="00227732" w:rsidRPr="00B12C18" w:rsidRDefault="00227732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2619A4">
      <w:rPr>
        <w:noProof/>
        <w:color w:val="A6A6A6" w:themeColor="background1" w:themeShade="A6"/>
      </w:rPr>
      <w:t>8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2619A4">
      <w:rPr>
        <w:noProof/>
        <w:color w:val="A6A6A6" w:themeColor="background1" w:themeShade="A6"/>
      </w:rPr>
      <w:t>10</w:t>
    </w:r>
    <w:r w:rsidRPr="00B12C18">
      <w:rPr>
        <w:color w:val="A6A6A6" w:themeColor="background1" w:themeShade="A6"/>
      </w:rPr>
      <w:fldChar w:fldCharType="end"/>
    </w:r>
  </w:p>
  <w:p w14:paraId="29F2E642" w14:textId="77777777" w:rsidR="00227732" w:rsidRDefault="00227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2E544" w14:textId="77777777" w:rsidR="00825876" w:rsidRDefault="00825876" w:rsidP="00B12C18">
      <w:r>
        <w:separator/>
      </w:r>
    </w:p>
  </w:footnote>
  <w:footnote w:type="continuationSeparator" w:id="0">
    <w:p w14:paraId="79F9E28B" w14:textId="77777777" w:rsidR="00825876" w:rsidRDefault="00825876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52"/>
    <w:rsid w:val="0005532A"/>
    <w:rsid w:val="000F25E2"/>
    <w:rsid w:val="00123CED"/>
    <w:rsid w:val="001702CD"/>
    <w:rsid w:val="001D59B5"/>
    <w:rsid w:val="002161B8"/>
    <w:rsid w:val="00227732"/>
    <w:rsid w:val="002619A4"/>
    <w:rsid w:val="00261AAA"/>
    <w:rsid w:val="002B099B"/>
    <w:rsid w:val="002F238A"/>
    <w:rsid w:val="00345548"/>
    <w:rsid w:val="003A578A"/>
    <w:rsid w:val="003C0DA0"/>
    <w:rsid w:val="00412CC4"/>
    <w:rsid w:val="004751EB"/>
    <w:rsid w:val="004E4213"/>
    <w:rsid w:val="00505ED3"/>
    <w:rsid w:val="00530E33"/>
    <w:rsid w:val="005C0352"/>
    <w:rsid w:val="0068500D"/>
    <w:rsid w:val="006F5633"/>
    <w:rsid w:val="00772C47"/>
    <w:rsid w:val="00810466"/>
    <w:rsid w:val="00825876"/>
    <w:rsid w:val="008B3984"/>
    <w:rsid w:val="009021CA"/>
    <w:rsid w:val="00905752"/>
    <w:rsid w:val="00934C62"/>
    <w:rsid w:val="00976E92"/>
    <w:rsid w:val="009879A8"/>
    <w:rsid w:val="009A30A4"/>
    <w:rsid w:val="00A166C1"/>
    <w:rsid w:val="00A22275"/>
    <w:rsid w:val="00A24F33"/>
    <w:rsid w:val="00A6390D"/>
    <w:rsid w:val="00B12C18"/>
    <w:rsid w:val="00B16E53"/>
    <w:rsid w:val="00B5649C"/>
    <w:rsid w:val="00BA4F14"/>
    <w:rsid w:val="00C352DD"/>
    <w:rsid w:val="00C973D6"/>
    <w:rsid w:val="00E422CC"/>
    <w:rsid w:val="00E50655"/>
    <w:rsid w:val="00E621D9"/>
    <w:rsid w:val="00F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4803B"/>
  <w15:chartTrackingRefBased/>
  <w15:docId w15:val="{46F8A06F-261E-4BBE-9E6C-072BBC21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90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9021CA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9021CA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73D6"/>
  </w:style>
  <w:style w:type="character" w:customStyle="1" w:styleId="DateChar">
    <w:name w:val="Date Char"/>
    <w:basedOn w:val="DefaultParagraphFont"/>
    <w:link w:val="Date"/>
    <w:uiPriority w:val="99"/>
    <w:semiHidden/>
    <w:rsid w:val="00C973D6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C973D6"/>
  </w:style>
  <w:style w:type="paragraph" w:styleId="TOC2">
    <w:name w:val="toc 2"/>
    <w:basedOn w:val="Normal"/>
    <w:next w:val="Normal"/>
    <w:autoRedefine/>
    <w:uiPriority w:val="39"/>
    <w:unhideWhenUsed/>
    <w:rsid w:val="00C973D6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C97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82D3-C11B-428A-B9DC-8EFF4020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291</TotalTime>
  <Pages>10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16</cp:revision>
  <dcterms:created xsi:type="dcterms:W3CDTF">2016-09-06T08:14:00Z</dcterms:created>
  <dcterms:modified xsi:type="dcterms:W3CDTF">2017-09-11T05:00:00Z</dcterms:modified>
</cp:coreProperties>
</file>