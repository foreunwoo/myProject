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AC9B8" w14:textId="003B2298" w:rsidR="000E2194" w:rsidRPr="00F754CF" w:rsidRDefault="000E2194" w:rsidP="00F579D5">
      <w:pPr>
        <w:rPr>
          <w:b/>
          <w:sz w:val="48"/>
          <w:szCs w:val="48"/>
        </w:rPr>
      </w:pPr>
      <w:r w:rsidRPr="00F754CF">
        <w:rPr>
          <w:rFonts w:hint="eastAsia"/>
          <w:b/>
          <w:sz w:val="48"/>
          <w:szCs w:val="48"/>
        </w:rPr>
        <w:t>정규식</w:t>
      </w:r>
      <w:r w:rsidR="00F754CF">
        <w:rPr>
          <w:rFonts w:hint="eastAsia"/>
          <w:b/>
          <w:sz w:val="48"/>
          <w:szCs w:val="48"/>
        </w:rPr>
        <w:t xml:space="preserve"> (</w:t>
      </w:r>
      <w:r w:rsidR="00F754CF">
        <w:rPr>
          <w:b/>
          <w:sz w:val="48"/>
          <w:szCs w:val="48"/>
        </w:rPr>
        <w:t>Regular Expression)</w:t>
      </w:r>
    </w:p>
    <w:p w14:paraId="4CEC9217" w14:textId="149C37DD" w:rsidR="000E2194" w:rsidRDefault="000E2194" w:rsidP="00F579D5">
      <w:r>
        <w:t>2016-11-24</w:t>
      </w:r>
    </w:p>
    <w:p w14:paraId="4817E57D" w14:textId="73B03091" w:rsidR="000E2194" w:rsidRDefault="000E2194" w:rsidP="00F579D5">
      <w:r>
        <w:rPr>
          <w:rFonts w:hint="eastAsia"/>
        </w:rPr>
        <w:t>이승진</w:t>
      </w:r>
    </w:p>
    <w:p w14:paraId="49442914" w14:textId="46F7306F" w:rsidR="000E2194" w:rsidRDefault="000E2194" w:rsidP="00F579D5"/>
    <w:p w14:paraId="1409FD66" w14:textId="4BD4FFEC" w:rsidR="000E2194" w:rsidRDefault="000E2194" w:rsidP="00F579D5"/>
    <w:p w14:paraId="456ACF56" w14:textId="6B6FFEED" w:rsidR="000E2194" w:rsidRPr="00F754CF" w:rsidRDefault="000E2194" w:rsidP="00F579D5">
      <w:pPr>
        <w:rPr>
          <w:b/>
          <w:sz w:val="28"/>
        </w:rPr>
      </w:pPr>
      <w:r w:rsidRPr="00F754CF">
        <w:rPr>
          <w:rFonts w:hint="eastAsia"/>
          <w:b/>
          <w:sz w:val="28"/>
        </w:rPr>
        <w:t>학습목표</w:t>
      </w:r>
    </w:p>
    <w:p w14:paraId="4293CA9A" w14:textId="733A6ADE" w:rsidR="000E2194" w:rsidRDefault="000E2194" w:rsidP="00F579D5">
      <w:r>
        <w:rPr>
          <w:rFonts w:hint="eastAsia"/>
        </w:rPr>
        <w:t>정규식 문법을 이해한다.</w:t>
      </w:r>
    </w:p>
    <w:p w14:paraId="2322C7FA" w14:textId="53EB686F" w:rsidR="000E2194" w:rsidRDefault="000E2194" w:rsidP="00F579D5">
      <w:r>
        <w:rPr>
          <w:rFonts w:hint="eastAsia"/>
        </w:rPr>
        <w:t>정규식 특수문자의 의미를 이해한다.</w:t>
      </w:r>
    </w:p>
    <w:p w14:paraId="09123EEC" w14:textId="263F3572" w:rsidR="000E2194" w:rsidRDefault="000E2194" w:rsidP="00F579D5">
      <w:r>
        <w:t xml:space="preserve">String </w:t>
      </w:r>
      <w:r>
        <w:rPr>
          <w:rFonts w:hint="eastAsia"/>
        </w:rPr>
        <w:t>클래스의 정규식 메소드의 사용법을 학습한다.</w:t>
      </w:r>
    </w:p>
    <w:p w14:paraId="61F21B1F" w14:textId="677458F0" w:rsidR="000E2194" w:rsidRDefault="000E2194" w:rsidP="00F579D5"/>
    <w:p w14:paraId="7584E50C" w14:textId="5DD469B8" w:rsidR="000E2194" w:rsidRDefault="000E2194" w:rsidP="00F579D5"/>
    <w:p w14:paraId="38E8A2D8" w14:textId="68313388" w:rsidR="000E2194" w:rsidRPr="00F754CF" w:rsidRDefault="00F754CF" w:rsidP="00F579D5">
      <w:pPr>
        <w:rPr>
          <w:b/>
          <w:sz w:val="28"/>
        </w:rPr>
      </w:pPr>
      <w:r w:rsidRPr="00F754CF">
        <w:rPr>
          <w:rFonts w:hint="eastAsia"/>
          <w:b/>
          <w:sz w:val="28"/>
        </w:rPr>
        <w:t>목차</w:t>
      </w:r>
    </w:p>
    <w:p w14:paraId="6B71C83E" w14:textId="62EF2A9E" w:rsidR="001114FC" w:rsidRDefault="00F754C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8357418" w:history="1">
        <w:r w:rsidR="001114FC" w:rsidRPr="00B05BA9">
          <w:rPr>
            <w:rStyle w:val="Hyperlink"/>
            <w:rFonts w:hAnsi="굴림체"/>
            <w:noProof/>
          </w:rPr>
          <w:t>1.</w:t>
        </w:r>
        <w:r w:rsidR="001114FC" w:rsidRPr="00B05BA9">
          <w:rPr>
            <w:rStyle w:val="Hyperlink"/>
            <w:noProof/>
          </w:rPr>
          <w:t xml:space="preserve"> 정규식 (regular expression)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_Toc468357418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2</w:t>
        </w:r>
        <w:r w:rsidR="001114FC">
          <w:rPr>
            <w:noProof/>
            <w:webHidden/>
          </w:rPr>
          <w:fldChar w:fldCharType="end"/>
        </w:r>
      </w:hyperlink>
    </w:p>
    <w:p w14:paraId="071BE864" w14:textId="154DE1C7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19" w:history="1">
        <w:r w:rsidR="001114FC" w:rsidRPr="00B05BA9">
          <w:rPr>
            <w:rStyle w:val="Hyperlink"/>
            <w:noProof/>
          </w:rPr>
          <w:t>1) 정규식 특수 문자와 일반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_Toc468357419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2</w:t>
        </w:r>
        <w:r w:rsidR="001114FC">
          <w:rPr>
            <w:noProof/>
            <w:webHidden/>
          </w:rPr>
          <w:fldChar w:fldCharType="end"/>
        </w:r>
      </w:hyperlink>
    </w:p>
    <w:p w14:paraId="54AEED2A" w14:textId="51570192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20" w:history="1">
        <w:r w:rsidR="001114FC" w:rsidRPr="00B05BA9">
          <w:rPr>
            <w:rStyle w:val="Hyperlink"/>
            <w:noProof/>
          </w:rPr>
          <w:t>2) [ ] 특수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_Toc468357420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2</w:t>
        </w:r>
        <w:r w:rsidR="001114FC">
          <w:rPr>
            <w:noProof/>
            <w:webHidden/>
          </w:rPr>
          <w:fldChar w:fldCharType="end"/>
        </w:r>
      </w:hyperlink>
    </w:p>
    <w:p w14:paraId="55CD3DDF" w14:textId="7DFAEFB4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21" w:history="1">
        <w:r w:rsidR="001114FC" w:rsidRPr="00B05BA9">
          <w:rPr>
            <w:rStyle w:val="Hyperlink"/>
            <w:noProof/>
          </w:rPr>
          <w:t>3) . 특수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_Toc468357421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3</w:t>
        </w:r>
        <w:r w:rsidR="001114FC">
          <w:rPr>
            <w:noProof/>
            <w:webHidden/>
          </w:rPr>
          <w:fldChar w:fldCharType="end"/>
        </w:r>
      </w:hyperlink>
    </w:p>
    <w:p w14:paraId="3DCB7724" w14:textId="2484ADAE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22" w:history="1">
        <w:r w:rsidR="001114FC" w:rsidRPr="00B05BA9">
          <w:rPr>
            <w:rStyle w:val="Hyperlink"/>
            <w:noProof/>
          </w:rPr>
          <w:t>4) [^ ] 특수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_Toc468357422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3</w:t>
        </w:r>
        <w:r w:rsidR="001114FC">
          <w:rPr>
            <w:noProof/>
            <w:webHidden/>
          </w:rPr>
          <w:fldChar w:fldCharType="end"/>
        </w:r>
      </w:hyperlink>
    </w:p>
    <w:p w14:paraId="41A685D5" w14:textId="6DDF2027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23" w:history="1">
        <w:r w:rsidR="001114FC" w:rsidRPr="00B05BA9">
          <w:rPr>
            <w:rStyle w:val="Hyperlink"/>
            <w:noProof/>
          </w:rPr>
          <w:t>5) ? 특수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_Toc468357423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3</w:t>
        </w:r>
        <w:r w:rsidR="001114FC">
          <w:rPr>
            <w:noProof/>
            <w:webHidden/>
          </w:rPr>
          <w:fldChar w:fldCharType="end"/>
        </w:r>
      </w:hyperlink>
    </w:p>
    <w:p w14:paraId="2C69097B" w14:textId="1D2C3DF1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24" w:history="1">
        <w:r w:rsidR="001114FC" w:rsidRPr="00B05BA9">
          <w:rPr>
            <w:rStyle w:val="Hyperlink"/>
            <w:noProof/>
          </w:rPr>
          <w:t>6) * 특수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_Toc468357424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3</w:t>
        </w:r>
        <w:r w:rsidR="001114FC">
          <w:rPr>
            <w:noProof/>
            <w:webHidden/>
          </w:rPr>
          <w:fldChar w:fldCharType="end"/>
        </w:r>
      </w:hyperlink>
    </w:p>
    <w:p w14:paraId="549D8A00" w14:textId="7014BEC6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25" w:history="1">
        <w:r w:rsidR="001114FC" w:rsidRPr="00B05BA9">
          <w:rPr>
            <w:rStyle w:val="Hyperlink"/>
            <w:noProof/>
          </w:rPr>
          <w:t>7) + 특수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_Toc468357425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4</w:t>
        </w:r>
        <w:r w:rsidR="001114FC">
          <w:rPr>
            <w:noProof/>
            <w:webHidden/>
          </w:rPr>
          <w:fldChar w:fldCharType="end"/>
        </w:r>
      </w:hyperlink>
    </w:p>
    <w:p w14:paraId="3AC4056E" w14:textId="553F12FC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26" w:history="1">
        <w:r w:rsidR="001114FC" w:rsidRPr="00B05BA9">
          <w:rPr>
            <w:rStyle w:val="Hyperlink"/>
            <w:noProof/>
          </w:rPr>
          <w:t>8) ^ 특수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_Toc468357426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4</w:t>
        </w:r>
        <w:r w:rsidR="001114FC">
          <w:rPr>
            <w:noProof/>
            <w:webHidden/>
          </w:rPr>
          <w:fldChar w:fldCharType="end"/>
        </w:r>
      </w:hyperlink>
    </w:p>
    <w:p w14:paraId="0D11283A" w14:textId="52AC2467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27" w:history="1">
        <w:r w:rsidR="001114FC" w:rsidRPr="00B05BA9">
          <w:rPr>
            <w:rStyle w:val="Hyperlink"/>
            <w:noProof/>
          </w:rPr>
          <w:t>9) $ 특수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_Toc468357427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4</w:t>
        </w:r>
        <w:r w:rsidR="001114FC">
          <w:rPr>
            <w:noProof/>
            <w:webHidden/>
          </w:rPr>
          <w:fldChar w:fldCharType="end"/>
        </w:r>
      </w:hyperlink>
    </w:p>
    <w:p w14:paraId="6640F5AF" w14:textId="7ACFC580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28" w:history="1">
        <w:r w:rsidR="001114FC" w:rsidRPr="00B05BA9">
          <w:rPr>
            <w:rStyle w:val="Hyperlink"/>
            <w:noProof/>
          </w:rPr>
          <w:t>10) {n} 특수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_Toc468357428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4</w:t>
        </w:r>
        <w:r w:rsidR="001114FC">
          <w:rPr>
            <w:noProof/>
            <w:webHidden/>
          </w:rPr>
          <w:fldChar w:fldCharType="end"/>
        </w:r>
      </w:hyperlink>
    </w:p>
    <w:p w14:paraId="651E38C0" w14:textId="6FA41AB1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29" w:history="1">
        <w:r w:rsidR="001114FC" w:rsidRPr="00B05BA9">
          <w:rPr>
            <w:rStyle w:val="Hyperlink"/>
            <w:noProof/>
          </w:rPr>
          <w:t>11) {n,m} 특수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_Toc468357429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4</w:t>
        </w:r>
        <w:r w:rsidR="001114FC">
          <w:rPr>
            <w:noProof/>
            <w:webHidden/>
          </w:rPr>
          <w:fldChar w:fldCharType="end"/>
        </w:r>
      </w:hyperlink>
    </w:p>
    <w:p w14:paraId="53741975" w14:textId="1607BF0E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30" w:history="1">
        <w:r w:rsidR="001114FC" w:rsidRPr="00B05BA9">
          <w:rPr>
            <w:rStyle w:val="Hyperlink"/>
            <w:noProof/>
          </w:rPr>
          <w:t>12) ( ) 특수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_Toc468357430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5</w:t>
        </w:r>
        <w:r w:rsidR="001114FC">
          <w:rPr>
            <w:noProof/>
            <w:webHidden/>
          </w:rPr>
          <w:fldChar w:fldCharType="end"/>
        </w:r>
      </w:hyperlink>
    </w:p>
    <w:p w14:paraId="28017313" w14:textId="1C6E8DA6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31" w:history="1">
        <w:r w:rsidR="001114FC" w:rsidRPr="00B05BA9">
          <w:rPr>
            <w:rStyle w:val="Hyperlink"/>
            <w:noProof/>
          </w:rPr>
          <w:t>13) | 특수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_Toc468357431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5</w:t>
        </w:r>
        <w:r w:rsidR="001114FC">
          <w:rPr>
            <w:noProof/>
            <w:webHidden/>
          </w:rPr>
          <w:fldChar w:fldCharType="end"/>
        </w:r>
      </w:hyperlink>
    </w:p>
    <w:p w14:paraId="5AA86403" w14:textId="7A134C76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32" w:history="1">
        <w:r w:rsidR="001114FC" w:rsidRPr="00B05BA9">
          <w:rPr>
            <w:rStyle w:val="Hyperlink"/>
            <w:noProof/>
          </w:rPr>
          <w:t>14) \ 특수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_Toc468357432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5</w:t>
        </w:r>
        <w:r w:rsidR="001114FC">
          <w:rPr>
            <w:noProof/>
            <w:webHidden/>
          </w:rPr>
          <w:fldChar w:fldCharType="end"/>
        </w:r>
      </w:hyperlink>
    </w:p>
    <w:p w14:paraId="0911A534" w14:textId="6E3A64A1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33" w:history="1">
        <w:r w:rsidR="001114FC" w:rsidRPr="00B05BA9">
          <w:rPr>
            <w:rStyle w:val="Hyperlink"/>
            <w:noProof/>
          </w:rPr>
          <w:t>15) 연습문제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_Toc468357433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6</w:t>
        </w:r>
        <w:r w:rsidR="001114FC">
          <w:rPr>
            <w:noProof/>
            <w:webHidden/>
          </w:rPr>
          <w:fldChar w:fldCharType="end"/>
        </w:r>
      </w:hyperlink>
    </w:p>
    <w:p w14:paraId="04FB74C4" w14:textId="1C336306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34" w:history="1">
        <w:r w:rsidR="001114FC" w:rsidRPr="00B05BA9">
          <w:rPr>
            <w:rStyle w:val="Hyperlink"/>
            <w:noProof/>
          </w:rPr>
          <w:t>16) \ 특수 문자와 Java 문자열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_Toc468357434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6</w:t>
        </w:r>
        <w:r w:rsidR="001114FC">
          <w:rPr>
            <w:noProof/>
            <w:webHidden/>
          </w:rPr>
          <w:fldChar w:fldCharType="end"/>
        </w:r>
      </w:hyperlink>
    </w:p>
    <w:p w14:paraId="3DBB3182" w14:textId="2CFD2564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35" w:history="1">
        <w:r w:rsidR="001114FC" w:rsidRPr="00B05BA9">
          <w:rPr>
            <w:rStyle w:val="Hyperlink"/>
            <w:noProof/>
          </w:rPr>
          <w:t>17) \t \n 특수 문자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_Toc468357435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6</w:t>
        </w:r>
        <w:r w:rsidR="001114FC">
          <w:rPr>
            <w:noProof/>
            <w:webHidden/>
          </w:rPr>
          <w:fldChar w:fldCharType="end"/>
        </w:r>
      </w:hyperlink>
    </w:p>
    <w:p w14:paraId="51672BCE" w14:textId="4BD91B94" w:rsidR="001114FC" w:rsidRDefault="0040128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8357436" w:history="1">
        <w:r w:rsidR="001114FC" w:rsidRPr="00B05BA9">
          <w:rPr>
            <w:rStyle w:val="Hyperlink"/>
            <w:rFonts w:hAnsi="굴림체"/>
            <w:noProof/>
          </w:rPr>
          <w:t>2.</w:t>
        </w:r>
        <w:r w:rsidR="001114FC" w:rsidRPr="00B05BA9">
          <w:rPr>
            <w:rStyle w:val="Hyperlink"/>
            <w:noProof/>
          </w:rPr>
          <w:t xml:space="preserve"> String 클래스의 정규식 메소드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_Toc468357436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7</w:t>
        </w:r>
        <w:r w:rsidR="001114FC">
          <w:rPr>
            <w:noProof/>
            <w:webHidden/>
          </w:rPr>
          <w:fldChar w:fldCharType="end"/>
        </w:r>
      </w:hyperlink>
    </w:p>
    <w:p w14:paraId="7E086708" w14:textId="6738095D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37" w:history="1">
        <w:r w:rsidR="001114FC" w:rsidRPr="00B05BA9">
          <w:rPr>
            <w:rStyle w:val="Hyperlink"/>
            <w:noProof/>
          </w:rPr>
          <w:t>1) String 클래스의 match 메소드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_Toc468357437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7</w:t>
        </w:r>
        <w:r w:rsidR="001114FC">
          <w:rPr>
            <w:noProof/>
            <w:webHidden/>
          </w:rPr>
          <w:fldChar w:fldCharType="end"/>
        </w:r>
      </w:hyperlink>
    </w:p>
    <w:p w14:paraId="23659F03" w14:textId="5D32D1B7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38" w:history="1">
        <w:r w:rsidR="001114FC" w:rsidRPr="00B05BA9">
          <w:rPr>
            <w:rStyle w:val="Hyperlink"/>
            <w:noProof/>
          </w:rPr>
          <w:t>2) String 클래스의 replaceAll, replaceFirst 메소드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_Toc468357438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8</w:t>
        </w:r>
        <w:r w:rsidR="001114FC">
          <w:rPr>
            <w:noProof/>
            <w:webHidden/>
          </w:rPr>
          <w:fldChar w:fldCharType="end"/>
        </w:r>
      </w:hyperlink>
    </w:p>
    <w:p w14:paraId="0C91E85F" w14:textId="36C20E5A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39" w:history="1">
        <w:r w:rsidR="001114FC" w:rsidRPr="00B05BA9">
          <w:rPr>
            <w:rStyle w:val="Hyperlink"/>
            <w:noProof/>
          </w:rPr>
          <w:t>3) String 클래스의 split 메소드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_Toc468357439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11</w:t>
        </w:r>
        <w:r w:rsidR="001114FC">
          <w:rPr>
            <w:noProof/>
            <w:webHidden/>
          </w:rPr>
          <w:fldChar w:fldCharType="end"/>
        </w:r>
      </w:hyperlink>
    </w:p>
    <w:p w14:paraId="548C336A" w14:textId="452CAFF6" w:rsidR="001114FC" w:rsidRDefault="0040128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8357440" w:history="1">
        <w:r w:rsidR="001114FC" w:rsidRPr="00B05BA9">
          <w:rPr>
            <w:rStyle w:val="Hyperlink"/>
            <w:rFonts w:hAnsi="굴림체"/>
            <w:noProof/>
          </w:rPr>
          <w:t>3.</w:t>
        </w:r>
        <w:r w:rsidR="001114FC" w:rsidRPr="00B05BA9">
          <w:rPr>
            <w:rStyle w:val="Hyperlink"/>
            <w:noProof/>
          </w:rPr>
          <w:t xml:space="preserve"> Pattern, Matcher 클래스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_Toc468357440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12</w:t>
        </w:r>
        <w:r w:rsidR="001114FC">
          <w:rPr>
            <w:noProof/>
            <w:webHidden/>
          </w:rPr>
          <w:fldChar w:fldCharType="end"/>
        </w:r>
      </w:hyperlink>
    </w:p>
    <w:p w14:paraId="219D5E79" w14:textId="2AD68080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41" w:history="1">
        <w:r w:rsidR="001114FC" w:rsidRPr="00B05BA9">
          <w:rPr>
            <w:rStyle w:val="Hyperlink"/>
            <w:noProof/>
          </w:rPr>
          <w:t>1) 개요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_Toc468357441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12</w:t>
        </w:r>
        <w:r w:rsidR="001114FC">
          <w:rPr>
            <w:noProof/>
            <w:webHidden/>
          </w:rPr>
          <w:fldChar w:fldCharType="end"/>
        </w:r>
      </w:hyperlink>
    </w:p>
    <w:p w14:paraId="2D3E1030" w14:textId="211693EB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42" w:history="1">
        <w:r w:rsidR="001114FC" w:rsidRPr="00B05BA9">
          <w:rPr>
            <w:rStyle w:val="Hyperlink"/>
            <w:noProof/>
          </w:rPr>
          <w:t>2) 정규식과 일치하는 부분 찾기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_Toc468357442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12</w:t>
        </w:r>
        <w:r w:rsidR="001114FC">
          <w:rPr>
            <w:noProof/>
            <w:webHidden/>
          </w:rPr>
          <w:fldChar w:fldCharType="end"/>
        </w:r>
      </w:hyperlink>
    </w:p>
    <w:p w14:paraId="40FFDF2C" w14:textId="305ED7F7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43" w:history="1">
        <w:r w:rsidR="001114FC" w:rsidRPr="00B05BA9">
          <w:rPr>
            <w:rStyle w:val="Hyperlink"/>
            <w:noProof/>
          </w:rPr>
          <w:t>3) 계속 찾기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_Toc468357443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13</w:t>
        </w:r>
        <w:r w:rsidR="001114FC">
          <w:rPr>
            <w:noProof/>
            <w:webHidden/>
          </w:rPr>
          <w:fldChar w:fldCharType="end"/>
        </w:r>
      </w:hyperlink>
    </w:p>
    <w:p w14:paraId="33217DBE" w14:textId="3D5395F2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44" w:history="1">
        <w:r w:rsidR="001114FC" w:rsidRPr="00B05BA9">
          <w:rPr>
            <w:rStyle w:val="Hyperlink"/>
            <w:noProof/>
          </w:rPr>
          <w:t>4) 정규식의 일부와 일치하는 문자열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_Toc468357444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14</w:t>
        </w:r>
        <w:r w:rsidR="001114FC">
          <w:rPr>
            <w:noProof/>
            <w:webHidden/>
          </w:rPr>
          <w:fldChar w:fldCharType="end"/>
        </w:r>
      </w:hyperlink>
    </w:p>
    <w:p w14:paraId="26E1A4F0" w14:textId="67C9E83A" w:rsidR="001114FC" w:rsidRDefault="0040128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8357445" w:history="1">
        <w:r w:rsidR="001114FC" w:rsidRPr="00B05BA9">
          <w:rPr>
            <w:rStyle w:val="Hyperlink"/>
            <w:rFonts w:hAnsi="굴림체"/>
            <w:noProof/>
          </w:rPr>
          <w:t>4.</w:t>
        </w:r>
        <w:r w:rsidR="001114FC" w:rsidRPr="00B05BA9">
          <w:rPr>
            <w:rStyle w:val="Hyperlink"/>
            <w:noProof/>
          </w:rPr>
          <w:t xml:space="preserve"> 실습문제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_Toc468357445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19</w:t>
        </w:r>
        <w:r w:rsidR="001114FC">
          <w:rPr>
            <w:noProof/>
            <w:webHidden/>
          </w:rPr>
          <w:fldChar w:fldCharType="end"/>
        </w:r>
      </w:hyperlink>
    </w:p>
    <w:p w14:paraId="39814688" w14:textId="7AF6D07C" w:rsidR="001114FC" w:rsidRDefault="0040128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8357446" w:history="1">
        <w:r w:rsidR="001114FC" w:rsidRPr="00B05BA9">
          <w:rPr>
            <w:rStyle w:val="Hyperlink"/>
            <w:rFonts w:hAnsi="굴림체"/>
            <w:noProof/>
          </w:rPr>
          <w:t>5.</w:t>
        </w:r>
        <w:r w:rsidR="001114FC" w:rsidRPr="00B05BA9">
          <w:rPr>
            <w:rStyle w:val="Hyperlink"/>
            <w:noProof/>
          </w:rPr>
          <w:t xml:space="preserve"> 실습문제 답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_Toc468357446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23</w:t>
        </w:r>
        <w:r w:rsidR="001114FC">
          <w:rPr>
            <w:noProof/>
            <w:webHidden/>
          </w:rPr>
          <w:fldChar w:fldCharType="end"/>
        </w:r>
      </w:hyperlink>
    </w:p>
    <w:p w14:paraId="2F7BA3DA" w14:textId="408AA921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47" w:history="1">
        <w:r w:rsidR="001114FC" w:rsidRPr="00B05BA9">
          <w:rPr>
            <w:rStyle w:val="Hyperlink"/>
            <w:noProof/>
          </w:rPr>
          <w:t>1) 제목 찾기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_Toc468357447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23</w:t>
        </w:r>
        <w:r w:rsidR="001114FC">
          <w:rPr>
            <w:noProof/>
            <w:webHidden/>
          </w:rPr>
          <w:fldChar w:fldCharType="end"/>
        </w:r>
      </w:hyperlink>
    </w:p>
    <w:p w14:paraId="3549B0DF" w14:textId="6BBF6A93" w:rsidR="001114FC" w:rsidRDefault="0040128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357448" w:history="1">
        <w:r w:rsidR="001114FC" w:rsidRPr="00B05BA9">
          <w:rPr>
            <w:rStyle w:val="Hyperlink"/>
            <w:noProof/>
          </w:rPr>
          <w:t>2) idx 값과 제목 찾기</w:t>
        </w:r>
        <w:r w:rsidR="001114FC">
          <w:rPr>
            <w:noProof/>
            <w:webHidden/>
          </w:rPr>
          <w:tab/>
        </w:r>
        <w:r w:rsidR="001114FC">
          <w:rPr>
            <w:noProof/>
            <w:webHidden/>
          </w:rPr>
          <w:fldChar w:fldCharType="begin"/>
        </w:r>
        <w:r w:rsidR="001114FC">
          <w:rPr>
            <w:noProof/>
            <w:webHidden/>
          </w:rPr>
          <w:instrText xml:space="preserve"> PAGEREF _Toc468357448 \h </w:instrText>
        </w:r>
        <w:r w:rsidR="001114FC">
          <w:rPr>
            <w:noProof/>
            <w:webHidden/>
          </w:rPr>
        </w:r>
        <w:r w:rsidR="001114FC">
          <w:rPr>
            <w:noProof/>
            <w:webHidden/>
          </w:rPr>
          <w:fldChar w:fldCharType="separate"/>
        </w:r>
        <w:r w:rsidR="001114FC">
          <w:rPr>
            <w:noProof/>
            <w:webHidden/>
          </w:rPr>
          <w:t>24</w:t>
        </w:r>
        <w:r w:rsidR="001114FC">
          <w:rPr>
            <w:noProof/>
            <w:webHidden/>
          </w:rPr>
          <w:fldChar w:fldCharType="end"/>
        </w:r>
      </w:hyperlink>
    </w:p>
    <w:p w14:paraId="4292C910" w14:textId="580FA675" w:rsidR="00F754CF" w:rsidRDefault="00F754CF" w:rsidP="00F579D5">
      <w:r>
        <w:fldChar w:fldCharType="end"/>
      </w:r>
    </w:p>
    <w:p w14:paraId="7C950650" w14:textId="77777777" w:rsidR="000E2194" w:rsidRDefault="000E2194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A11A844" w14:textId="10C8BBD6" w:rsidR="00CE02E5" w:rsidRDefault="006D161B" w:rsidP="00F579D5">
      <w:pPr>
        <w:pStyle w:val="Heading1"/>
      </w:pPr>
      <w:bookmarkStart w:id="0" w:name="_Toc468357418"/>
      <w:r>
        <w:rPr>
          <w:rFonts w:hint="eastAsia"/>
        </w:rPr>
        <w:lastRenderedPageBreak/>
        <w:t>정규식 (</w:t>
      </w:r>
      <w:r>
        <w:t>regular expression)</w:t>
      </w:r>
      <w:bookmarkEnd w:id="0"/>
    </w:p>
    <w:p w14:paraId="32710954" w14:textId="77777777" w:rsidR="006D161B" w:rsidRDefault="006D161B" w:rsidP="006D161B"/>
    <w:p w14:paraId="357FA013" w14:textId="77777777" w:rsidR="006D161B" w:rsidRDefault="006D161B" w:rsidP="006D161B">
      <w:r>
        <w:rPr>
          <w:rFonts w:hint="eastAsia"/>
        </w:rPr>
        <w:t xml:space="preserve">텍스트 에디터에서 문자열을 찾기 </w:t>
      </w:r>
      <w:r>
        <w:t xml:space="preserve">&amp; </w:t>
      </w:r>
      <w:r>
        <w:rPr>
          <w:rFonts w:hint="eastAsia"/>
        </w:rPr>
        <w:t>바꾸기 기능을 생각해 보자.</w:t>
      </w:r>
      <w:r>
        <w:t xml:space="preserve"> (find &amp; replace </w:t>
      </w:r>
      <w:r>
        <w:rPr>
          <w:rFonts w:hint="eastAsia"/>
        </w:rPr>
        <w:t>기능)</w:t>
      </w:r>
    </w:p>
    <w:p w14:paraId="7C2CDA75" w14:textId="77777777" w:rsidR="006D161B" w:rsidRDefault="006D161B" w:rsidP="006D161B">
      <w:r>
        <w:t>Windodws</w:t>
      </w:r>
      <w:r>
        <w:rPr>
          <w:rFonts w:hint="eastAsia"/>
        </w:rPr>
        <w:t xml:space="preserve">의 메모장의 찾기 </w:t>
      </w:r>
      <w:r>
        <w:t xml:space="preserve">&amp; </w:t>
      </w:r>
      <w:r>
        <w:rPr>
          <w:rFonts w:hint="eastAsia"/>
        </w:rPr>
        <w:t>바꾸기 기능은, 찾을 문자열과 완전히 동일한 문자열만 찾을 수 있다.</w:t>
      </w:r>
    </w:p>
    <w:p w14:paraId="5FC5A760" w14:textId="77777777" w:rsidR="006D161B" w:rsidRDefault="006D161B" w:rsidP="006D161B">
      <w:r>
        <w:rPr>
          <w:rFonts w:hint="eastAsia"/>
        </w:rPr>
        <w:t xml:space="preserve">예를 들어 찾을 문자열이 </w:t>
      </w:r>
      <w:r w:rsidRPr="006D161B">
        <w:rPr>
          <w:b/>
        </w:rPr>
        <w:t>the</w:t>
      </w:r>
      <w:r>
        <w:t xml:space="preserve"> </w:t>
      </w:r>
      <w:r>
        <w:rPr>
          <w:rFonts w:hint="eastAsia"/>
        </w:rPr>
        <w:t xml:space="preserve">이면 정확히 </w:t>
      </w:r>
      <w:r w:rsidRPr="006D161B">
        <w:rPr>
          <w:b/>
        </w:rPr>
        <w:t>the</w:t>
      </w:r>
      <w:r>
        <w:t xml:space="preserve"> </w:t>
      </w:r>
      <w:r>
        <w:rPr>
          <w:rFonts w:hint="eastAsia"/>
        </w:rPr>
        <w:t xml:space="preserve">만 찾아지고 </w:t>
      </w:r>
      <w:r w:rsidRPr="006D161B">
        <w:rPr>
          <w:b/>
        </w:rPr>
        <w:t>The</w:t>
      </w:r>
      <w:r>
        <w:rPr>
          <w:rFonts w:hint="eastAsia"/>
        </w:rPr>
        <w:t xml:space="preserve"> 는 찾아지지 않는다.</w:t>
      </w:r>
    </w:p>
    <w:p w14:paraId="3CB2E4DE" w14:textId="77777777" w:rsidR="006D161B" w:rsidRDefault="006D161B" w:rsidP="006D161B"/>
    <w:p w14:paraId="3602EE11" w14:textId="77777777" w:rsidR="006D161B" w:rsidRDefault="006D161B" w:rsidP="006D161B">
      <w:r>
        <w:rPr>
          <w:rFonts w:hint="eastAsia"/>
        </w:rPr>
        <w:t>문자열을 찾을 때,</w:t>
      </w:r>
      <w:r>
        <w:t xml:space="preserve"> </w:t>
      </w:r>
      <w:r>
        <w:rPr>
          <w:rFonts w:hint="eastAsia"/>
        </w:rPr>
        <w:t>완전히 동일한 문자열만 찾는 것이 아니고,</w:t>
      </w:r>
      <w:r>
        <w:t xml:space="preserve"> </w:t>
      </w:r>
      <w:r>
        <w:rPr>
          <w:rFonts w:hint="eastAsia"/>
        </w:rPr>
        <w:t>어떤 패턴과 일치하는 문자열을 전부 다 찾을 수 있으면 편리할 것이다.</w:t>
      </w:r>
    </w:p>
    <w:p w14:paraId="2973DEB7" w14:textId="77777777" w:rsidR="006D161B" w:rsidRDefault="006D161B" w:rsidP="006D161B"/>
    <w:p w14:paraId="5D33D278" w14:textId="77777777" w:rsidR="006D161B" w:rsidRDefault="006D161B" w:rsidP="006D161B">
      <w:r>
        <w:rPr>
          <w:rFonts w:hint="eastAsia"/>
        </w:rPr>
        <w:t>찾을 문자열의 패턴을 지정하는 표현식(</w:t>
      </w:r>
      <w:r>
        <w:t>expression)</w:t>
      </w:r>
      <w:r>
        <w:rPr>
          <w:rFonts w:hint="eastAsia"/>
        </w:rPr>
        <w:t>이 정규식(</w:t>
      </w:r>
      <w:r>
        <w:t xml:space="preserve">regular expression) </w:t>
      </w:r>
      <w:r>
        <w:rPr>
          <w:rFonts w:hint="eastAsia"/>
        </w:rPr>
        <w:t>이다.</w:t>
      </w:r>
    </w:p>
    <w:p w14:paraId="281E2415" w14:textId="77777777" w:rsidR="006D161B" w:rsidRDefault="006D161B" w:rsidP="006D161B"/>
    <w:p w14:paraId="275AEEFB" w14:textId="77777777" w:rsidR="006D161B" w:rsidRDefault="006D161B" w:rsidP="006D161B">
      <w:r>
        <w:rPr>
          <w:rFonts w:hint="eastAsia"/>
        </w:rPr>
        <w:t xml:space="preserve">예를 들어서 </w:t>
      </w:r>
      <w:r w:rsidRPr="006D161B">
        <w:rPr>
          <w:b/>
        </w:rPr>
        <w:t>the</w:t>
      </w:r>
      <w:r>
        <w:t xml:space="preserve"> </w:t>
      </w:r>
      <w:r>
        <w:rPr>
          <w:rFonts w:hint="eastAsia"/>
        </w:rPr>
        <w:t xml:space="preserve">뿐만 아니라 </w:t>
      </w:r>
      <w:r w:rsidRPr="006D161B">
        <w:rPr>
          <w:b/>
        </w:rPr>
        <w:t>The</w:t>
      </w:r>
      <w:r>
        <w:t xml:space="preserve"> </w:t>
      </w:r>
      <w:r>
        <w:rPr>
          <w:rFonts w:hint="eastAsia"/>
        </w:rPr>
        <w:t xml:space="preserve">도 찾을 수 있기 위한 정규식은 </w:t>
      </w:r>
      <w:r w:rsidRPr="006D161B">
        <w:rPr>
          <w:b/>
        </w:rPr>
        <w:t>[tT]he</w:t>
      </w:r>
      <w:r>
        <w:t xml:space="preserve"> </w:t>
      </w:r>
      <w:r>
        <w:rPr>
          <w:rFonts w:hint="eastAsia"/>
        </w:rPr>
        <w:t>이다.</w:t>
      </w:r>
    </w:p>
    <w:p w14:paraId="668ED33F" w14:textId="77777777" w:rsidR="006D161B" w:rsidRDefault="006D161B" w:rsidP="006D161B">
      <w:r>
        <w:rPr>
          <w:rFonts w:hint="eastAsia"/>
        </w:rPr>
        <w:t>eclips</w:t>
      </w:r>
      <w:r>
        <w:t>e,</w:t>
      </w:r>
      <w:r>
        <w:rPr>
          <w:rFonts w:hint="eastAsia"/>
        </w:rPr>
        <w:t xml:space="preserve"> visual studio 등 대부분의 개발 도구는 정규식 찾기 기능을 지원한다.</w:t>
      </w:r>
    </w:p>
    <w:p w14:paraId="104AFD58" w14:textId="77777777" w:rsidR="006D161B" w:rsidRDefault="006D161B" w:rsidP="006D161B"/>
    <w:p w14:paraId="27E5CA33" w14:textId="77777777" w:rsidR="00F579D5" w:rsidRDefault="006D161B" w:rsidP="00F579D5">
      <w:pPr>
        <w:pStyle w:val="Heading2"/>
      </w:pPr>
      <w:bookmarkStart w:id="1" w:name="_Toc468357419"/>
      <w:r>
        <w:rPr>
          <w:rFonts w:hint="eastAsia"/>
        </w:rPr>
        <w:t>정규식 특수 문자</w:t>
      </w:r>
      <w:r w:rsidR="004A489F">
        <w:rPr>
          <w:rFonts w:hint="eastAsia"/>
        </w:rPr>
        <w:t>와 일반 문자</w:t>
      </w:r>
      <w:bookmarkEnd w:id="1"/>
    </w:p>
    <w:p w14:paraId="358AC6F7" w14:textId="77777777" w:rsidR="006D161B" w:rsidRDefault="006D161B" w:rsidP="006D161B"/>
    <w:p w14:paraId="27FFD3AA" w14:textId="77777777" w:rsidR="006D161B" w:rsidRDefault="006D161B" w:rsidP="006D161B">
      <w:r>
        <w:rPr>
          <w:rFonts w:hint="eastAsia"/>
        </w:rPr>
        <w:t>정규식에서 특수 문자가 아닌 평범한 문자는,</w:t>
      </w:r>
      <w:r>
        <w:t xml:space="preserve"> </w:t>
      </w:r>
      <w:r>
        <w:rPr>
          <w:rFonts w:hint="eastAsia"/>
        </w:rPr>
        <w:t>정확히 일치하는 것만 찾는다.</w:t>
      </w:r>
    </w:p>
    <w:p w14:paraId="1C67E3BF" w14:textId="77777777" w:rsidR="006D161B" w:rsidRDefault="006D161B" w:rsidP="006D161B">
      <w:r>
        <w:rPr>
          <w:rFonts w:hint="eastAsia"/>
        </w:rPr>
        <w:t xml:space="preserve">예를 들어 정규식 </w:t>
      </w:r>
      <w:r w:rsidRPr="006D161B">
        <w:rPr>
          <w:b/>
        </w:rPr>
        <w:t>[tT]he</w:t>
      </w:r>
      <w:r>
        <w:t xml:space="preserve"> </w:t>
      </w:r>
      <w:r>
        <w:rPr>
          <w:rFonts w:hint="eastAsia"/>
        </w:rPr>
        <w:t xml:space="preserve">에서 </w:t>
      </w:r>
      <w:r w:rsidRPr="006D161B">
        <w:rPr>
          <w:b/>
        </w:rPr>
        <w:t>he</w:t>
      </w:r>
      <w:r>
        <w:t xml:space="preserve"> </w:t>
      </w:r>
      <w:r>
        <w:rPr>
          <w:rFonts w:hint="eastAsia"/>
        </w:rPr>
        <w:t>부분은 평범한 문자이다.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he </w:t>
      </w:r>
      <w:r>
        <w:rPr>
          <w:rFonts w:hint="eastAsia"/>
        </w:rPr>
        <w:t>부분은 정확히 일치해야 한다.</w:t>
      </w:r>
    </w:p>
    <w:p w14:paraId="5898D8B2" w14:textId="77777777" w:rsidR="006D161B" w:rsidRDefault="006D161B" w:rsidP="006D161B"/>
    <w:p w14:paraId="7ABE1B59" w14:textId="77777777" w:rsidR="006D161B" w:rsidRDefault="006D161B" w:rsidP="006D161B">
      <w:r>
        <w:rPr>
          <w:rFonts w:hint="eastAsia"/>
        </w:rPr>
        <w:t>정규식에서 특수 문자는 찾을 패턴을 지정한다.</w:t>
      </w:r>
    </w:p>
    <w:p w14:paraId="6A2C1ABE" w14:textId="77777777" w:rsidR="006D161B" w:rsidRDefault="006D161B" w:rsidP="006D161B"/>
    <w:p w14:paraId="390ADD24" w14:textId="77777777" w:rsidR="006D161B" w:rsidRDefault="006D161B" w:rsidP="004A489F">
      <w:pPr>
        <w:pStyle w:val="Heading2"/>
      </w:pPr>
      <w:bookmarkStart w:id="2" w:name="_Toc468357420"/>
      <w:r>
        <w:rPr>
          <w:rFonts w:hint="eastAsia"/>
        </w:rPr>
        <w:t>[ ] 특수 문자</w:t>
      </w:r>
      <w:bookmarkEnd w:id="2"/>
    </w:p>
    <w:p w14:paraId="70D27A0E" w14:textId="77777777" w:rsidR="006D161B" w:rsidRDefault="006D161B" w:rsidP="006D161B">
      <w:r>
        <w:rPr>
          <w:rFonts w:hint="eastAsia"/>
        </w:rPr>
        <w:t>괄호 안의 문자들 중에서 아무 것이나 한 문자와 일치하는지 비교한다</w:t>
      </w:r>
    </w:p>
    <w:p w14:paraId="55A14BF8" w14:textId="77777777" w:rsidR="006D161B" w:rsidRDefault="006D161B" w:rsidP="006D161B"/>
    <w:p w14:paraId="27EC3DB1" w14:textId="77777777" w:rsidR="004A489F" w:rsidRDefault="006D161B" w:rsidP="006D161B">
      <w:r>
        <w:rPr>
          <w:rFonts w:hint="eastAsia"/>
        </w:rPr>
        <w:t>예</w:t>
      </w:r>
      <w:r w:rsidR="004A489F">
        <w:rPr>
          <w:rFonts w:hint="eastAsia"/>
        </w:rPr>
        <w:t>1</w:t>
      </w:r>
      <w:r>
        <w:rPr>
          <w:rFonts w:hint="eastAsia"/>
        </w:rPr>
        <w:t>)</w:t>
      </w:r>
      <w:r>
        <w:t xml:space="preserve"> </w:t>
      </w:r>
      <w:r w:rsidRPr="006D161B">
        <w:rPr>
          <w:b/>
        </w:rPr>
        <w:t>[tT]he</w:t>
      </w:r>
      <w:r>
        <w:t xml:space="preserve"> </w:t>
      </w:r>
    </w:p>
    <w:p w14:paraId="2D07658D" w14:textId="77777777" w:rsidR="006D161B" w:rsidRDefault="006D161B" w:rsidP="006D161B">
      <w:r w:rsidRPr="006D161B">
        <w:rPr>
          <w:b/>
        </w:rPr>
        <w:t>[tT]</w:t>
      </w:r>
      <w:r>
        <w:t xml:space="preserve"> </w:t>
      </w:r>
      <w:r>
        <w:rPr>
          <w:rFonts w:hint="eastAsia"/>
        </w:rPr>
        <w:t xml:space="preserve">부분은 </w:t>
      </w:r>
      <w:r w:rsidRPr="006D161B">
        <w:rPr>
          <w:b/>
        </w:rPr>
        <w:t>t</w:t>
      </w:r>
      <w:r>
        <w:t xml:space="preserve"> </w:t>
      </w:r>
      <w:r>
        <w:rPr>
          <w:rFonts w:hint="eastAsia"/>
        </w:rPr>
        <w:t xml:space="preserve">문자와도 일치하고 </w:t>
      </w:r>
      <w:r w:rsidRPr="006D161B">
        <w:rPr>
          <w:b/>
        </w:rPr>
        <w:t>T</w:t>
      </w:r>
      <w:r>
        <w:t xml:space="preserve"> </w:t>
      </w:r>
      <w:r>
        <w:rPr>
          <w:rFonts w:hint="eastAsia"/>
        </w:rPr>
        <w:t>문자와도 일치한다.</w:t>
      </w:r>
      <w:r w:rsidR="004A489F">
        <w:t xml:space="preserve"> </w:t>
      </w:r>
    </w:p>
    <w:p w14:paraId="0FCF992F" w14:textId="77777777" w:rsidR="004A489F" w:rsidRPr="004A489F" w:rsidRDefault="004A489F" w:rsidP="006D161B">
      <w:r w:rsidRPr="004A489F">
        <w:rPr>
          <w:rFonts w:hint="eastAsia"/>
          <w:b/>
          <w:bCs/>
        </w:rPr>
        <w:t>th</w:t>
      </w:r>
      <w:r>
        <w:rPr>
          <w:bCs/>
        </w:rPr>
        <w:t xml:space="preserve"> </w:t>
      </w:r>
      <w:r>
        <w:rPr>
          <w:rFonts w:hint="eastAsia"/>
          <w:bCs/>
        </w:rPr>
        <w:t>부분은 특수 문자가 아니기 때문에 정확히 일치해야 한다.</w:t>
      </w:r>
    </w:p>
    <w:p w14:paraId="2A345413" w14:textId="77777777" w:rsidR="006D161B" w:rsidRDefault="004A489F" w:rsidP="006D161B">
      <w:r>
        <w:rPr>
          <w:rFonts w:hint="eastAsia"/>
        </w:rPr>
        <w:t xml:space="preserve">그래서 </w:t>
      </w:r>
      <w:r>
        <w:rPr>
          <w:b/>
        </w:rPr>
        <w:t>[tT]he</w:t>
      </w:r>
      <w:r>
        <w:t xml:space="preserve"> </w:t>
      </w:r>
      <w:r>
        <w:rPr>
          <w:rFonts w:hint="eastAsia"/>
        </w:rPr>
        <w:t xml:space="preserve">정규식은 </w:t>
      </w:r>
      <w:r>
        <w:rPr>
          <w:b/>
        </w:rPr>
        <w:t>the</w:t>
      </w:r>
      <w:r>
        <w:t xml:space="preserve"> </w:t>
      </w:r>
      <w:r>
        <w:rPr>
          <w:rFonts w:hint="eastAsia"/>
        </w:rPr>
        <w:t xml:space="preserve">와도 일치하고 </w:t>
      </w:r>
      <w:r>
        <w:rPr>
          <w:b/>
        </w:rPr>
        <w:t>The</w:t>
      </w:r>
      <w:r>
        <w:t xml:space="preserve"> </w:t>
      </w:r>
      <w:r>
        <w:rPr>
          <w:rFonts w:hint="eastAsia"/>
        </w:rPr>
        <w:t>와도 일치한다.</w:t>
      </w:r>
    </w:p>
    <w:p w14:paraId="348A38FE" w14:textId="77777777" w:rsidR="004A489F" w:rsidRDefault="004A489F" w:rsidP="006D161B"/>
    <w:p w14:paraId="35B924D1" w14:textId="77777777" w:rsidR="004A489F" w:rsidRDefault="004A489F" w:rsidP="006D161B">
      <w:pPr>
        <w:rPr>
          <w:b/>
        </w:rPr>
      </w:pPr>
      <w:r>
        <w:rPr>
          <w:rFonts w:hint="eastAsia"/>
        </w:rPr>
        <w:t>예2</w:t>
      </w:r>
      <w:r>
        <w:t xml:space="preserve">) </w:t>
      </w:r>
      <w:r w:rsidR="00A01128">
        <w:rPr>
          <w:b/>
        </w:rPr>
        <w:t>9[</w:t>
      </w:r>
      <w:r w:rsidRPr="004A489F">
        <w:rPr>
          <w:b/>
        </w:rPr>
        <w:t>123][0123]</w:t>
      </w:r>
    </w:p>
    <w:p w14:paraId="1AC636C7" w14:textId="77777777" w:rsidR="00A01128" w:rsidRPr="00A01128" w:rsidRDefault="00A01128" w:rsidP="006D161B">
      <w:r w:rsidRPr="00A01128">
        <w:rPr>
          <w:b/>
        </w:rPr>
        <w:t>9</w:t>
      </w:r>
      <w:r w:rsidRPr="00A01128">
        <w:t xml:space="preserve"> </w:t>
      </w:r>
      <w:r w:rsidRPr="00A01128">
        <w:rPr>
          <w:rFonts w:hint="eastAsia"/>
        </w:rPr>
        <w:t>부분은</w:t>
      </w:r>
      <w:r>
        <w:rPr>
          <w:rFonts w:hint="eastAsia"/>
        </w:rPr>
        <w:t xml:space="preserve"> 특수 문자가 아니기 때문에</w:t>
      </w:r>
      <w:r w:rsidRPr="00A01128">
        <w:rPr>
          <w:rFonts w:hint="eastAsia"/>
        </w:rPr>
        <w:t xml:space="preserve"> 정확히 일치해야 한다.</w:t>
      </w:r>
    </w:p>
    <w:p w14:paraId="41302365" w14:textId="77777777" w:rsidR="00B12C18" w:rsidRDefault="004A489F" w:rsidP="00B12C18">
      <w:r>
        <w:rPr>
          <w:rFonts w:hint="eastAsia"/>
        </w:rPr>
        <w:t>일치하는 문자열들:</w:t>
      </w:r>
      <w:r>
        <w:t xml:space="preserve">    </w:t>
      </w:r>
      <w:r>
        <w:rPr>
          <w:rFonts w:hint="eastAsia"/>
        </w:rPr>
        <w:t xml:space="preserve"> </w:t>
      </w:r>
      <w:r>
        <w:t xml:space="preserve"> </w:t>
      </w:r>
      <w:r w:rsidR="00A01128">
        <w:t>9</w:t>
      </w:r>
      <w:r>
        <w:t xml:space="preserve">10 </w:t>
      </w:r>
      <w:r w:rsidR="00A01128">
        <w:t>9</w:t>
      </w:r>
      <w:r>
        <w:t xml:space="preserve">11 </w:t>
      </w:r>
      <w:r w:rsidR="00A01128">
        <w:t>9</w:t>
      </w:r>
      <w:r>
        <w:t xml:space="preserve">12 </w:t>
      </w:r>
      <w:r w:rsidR="00A01128">
        <w:t>9</w:t>
      </w:r>
      <w:r>
        <w:t xml:space="preserve">13 </w:t>
      </w:r>
      <w:r w:rsidR="00A01128">
        <w:t>9</w:t>
      </w:r>
      <w:r>
        <w:t xml:space="preserve">20 </w:t>
      </w:r>
      <w:r w:rsidR="00A01128">
        <w:t>9</w:t>
      </w:r>
      <w:r>
        <w:t xml:space="preserve">21 </w:t>
      </w:r>
      <w:r w:rsidR="00A01128">
        <w:t>9</w:t>
      </w:r>
      <w:r>
        <w:t xml:space="preserve">22 </w:t>
      </w:r>
      <w:r w:rsidR="00A01128">
        <w:t>9</w:t>
      </w:r>
      <w:r>
        <w:t xml:space="preserve">23 </w:t>
      </w:r>
      <w:r w:rsidR="00A01128">
        <w:t>9</w:t>
      </w:r>
      <w:r>
        <w:t xml:space="preserve">30 </w:t>
      </w:r>
      <w:r w:rsidR="00A01128">
        <w:t>9</w:t>
      </w:r>
      <w:r>
        <w:t xml:space="preserve">31 </w:t>
      </w:r>
      <w:r w:rsidR="00A01128">
        <w:t>9</w:t>
      </w:r>
      <w:r>
        <w:t xml:space="preserve">32 </w:t>
      </w:r>
      <w:r w:rsidR="00A01128">
        <w:t>9</w:t>
      </w:r>
      <w:r>
        <w:t>33</w:t>
      </w:r>
    </w:p>
    <w:p w14:paraId="6ECAAEE2" w14:textId="29A3054C" w:rsidR="004A489F" w:rsidRDefault="004A489F" w:rsidP="00B12C18">
      <w:r>
        <w:rPr>
          <w:rFonts w:hint="eastAsia"/>
        </w:rPr>
        <w:t>일치하지 않는 문자열들:</w:t>
      </w:r>
      <w:r>
        <w:t xml:space="preserve"> </w:t>
      </w:r>
      <w:r w:rsidR="00A01128">
        <w:t>9</w:t>
      </w:r>
      <w:r>
        <w:t xml:space="preserve">00 </w:t>
      </w:r>
      <w:r w:rsidR="00A01128">
        <w:t>9</w:t>
      </w:r>
      <w:r>
        <w:t xml:space="preserve">01 </w:t>
      </w:r>
      <w:r w:rsidR="00A01128">
        <w:t>9</w:t>
      </w:r>
      <w:r>
        <w:t xml:space="preserve">02 </w:t>
      </w:r>
      <w:r w:rsidR="00A01128">
        <w:t>9</w:t>
      </w:r>
      <w:r>
        <w:t xml:space="preserve">03 </w:t>
      </w:r>
      <w:r w:rsidR="00A01128">
        <w:t>9</w:t>
      </w:r>
      <w:r>
        <w:t xml:space="preserve">14 </w:t>
      </w:r>
      <w:r w:rsidR="00A01128">
        <w:t>9</w:t>
      </w:r>
      <w:r>
        <w:t xml:space="preserve">15 </w:t>
      </w:r>
      <w:r w:rsidR="00A01128">
        <w:t>9</w:t>
      </w:r>
      <w:r>
        <w:t xml:space="preserve">16 </w:t>
      </w:r>
      <w:r w:rsidR="00A01128">
        <w:t>833</w:t>
      </w:r>
    </w:p>
    <w:p w14:paraId="70A40218" w14:textId="77777777" w:rsidR="004A489F" w:rsidRDefault="004A489F" w:rsidP="00B12C18"/>
    <w:p w14:paraId="5EF1456F" w14:textId="77777777" w:rsidR="004A489F" w:rsidRDefault="004A489F" w:rsidP="00B12C18">
      <w:pPr>
        <w:rPr>
          <w:b/>
        </w:rPr>
      </w:pPr>
      <w:r>
        <w:rPr>
          <w:rFonts w:hint="eastAsia"/>
        </w:rPr>
        <w:t>예3</w:t>
      </w:r>
      <w:r>
        <w:t xml:space="preserve">) </w:t>
      </w:r>
      <w:r w:rsidRPr="004A489F">
        <w:rPr>
          <w:b/>
        </w:rPr>
        <w:t>[123][0-3]</w:t>
      </w:r>
      <w:r w:rsidR="00A01128">
        <w:rPr>
          <w:b/>
        </w:rPr>
        <w:t>8</w:t>
      </w:r>
    </w:p>
    <w:p w14:paraId="690190C2" w14:textId="77777777" w:rsidR="00A01128" w:rsidRPr="00A01128" w:rsidRDefault="00A01128" w:rsidP="00A01128">
      <w:r>
        <w:rPr>
          <w:b/>
        </w:rPr>
        <w:t>8</w:t>
      </w:r>
      <w:r w:rsidRPr="00A01128">
        <w:t xml:space="preserve"> </w:t>
      </w:r>
      <w:r w:rsidRPr="00A01128">
        <w:rPr>
          <w:rFonts w:hint="eastAsia"/>
        </w:rPr>
        <w:t>부분은</w:t>
      </w:r>
      <w:r>
        <w:rPr>
          <w:rFonts w:hint="eastAsia"/>
        </w:rPr>
        <w:t xml:space="preserve"> 특수 문자가 아니기 때문에</w:t>
      </w:r>
      <w:r w:rsidRPr="00A01128">
        <w:rPr>
          <w:rFonts w:hint="eastAsia"/>
        </w:rPr>
        <w:t xml:space="preserve"> 정확히 일치해야 한다.</w:t>
      </w:r>
    </w:p>
    <w:p w14:paraId="7C1B4FB8" w14:textId="77777777" w:rsidR="004A489F" w:rsidRDefault="004A489F" w:rsidP="00B12C18">
      <w:r>
        <w:rPr>
          <w:b/>
        </w:rPr>
        <w:t>[0-3]</w:t>
      </w:r>
      <w:r>
        <w:t xml:space="preserve"> </w:t>
      </w:r>
      <w:r>
        <w:rPr>
          <w:rFonts w:hint="eastAsia"/>
        </w:rPr>
        <w:t xml:space="preserve">부분은 </w:t>
      </w:r>
      <w:r w:rsidRPr="004A489F">
        <w:rPr>
          <w:b/>
        </w:rPr>
        <w:t>[0123]</w:t>
      </w:r>
      <w:r>
        <w:t xml:space="preserve"> </w:t>
      </w:r>
      <w:r>
        <w:rPr>
          <w:rFonts w:hint="eastAsia"/>
        </w:rPr>
        <w:t>과 동일하다.</w:t>
      </w:r>
    </w:p>
    <w:p w14:paraId="3ECE3F9A" w14:textId="77777777" w:rsidR="004A489F" w:rsidRPr="004A489F" w:rsidRDefault="004A489F" w:rsidP="00B12C18">
      <w:r>
        <w:rPr>
          <w:rFonts w:hint="eastAsia"/>
        </w:rPr>
        <w:t xml:space="preserve">따라서 일치하는 문자열들도 </w:t>
      </w:r>
      <w:r w:rsidRPr="004A489F">
        <w:rPr>
          <w:b/>
        </w:rPr>
        <w:t>[123][0123]</w:t>
      </w:r>
      <w:r w:rsidR="00A01128">
        <w:rPr>
          <w:b/>
        </w:rPr>
        <w:t>8</w:t>
      </w:r>
      <w:r>
        <w:t xml:space="preserve"> </w:t>
      </w:r>
      <w:r>
        <w:rPr>
          <w:rFonts w:hint="eastAsia"/>
        </w:rPr>
        <w:t>정규식과 동일하다.</w:t>
      </w:r>
    </w:p>
    <w:p w14:paraId="096AD73B" w14:textId="77777777" w:rsidR="004A489F" w:rsidRPr="00A01128" w:rsidRDefault="004A489F" w:rsidP="00B12C18"/>
    <w:p w14:paraId="62CFB591" w14:textId="77777777" w:rsidR="004A489F" w:rsidRPr="004A489F" w:rsidRDefault="004A489F" w:rsidP="00B12C18">
      <w:r>
        <w:rPr>
          <w:rFonts w:hint="eastAsia"/>
        </w:rPr>
        <w:t>예4</w:t>
      </w:r>
      <w:r>
        <w:t xml:space="preserve">) </w:t>
      </w:r>
      <w:r w:rsidRPr="004A489F">
        <w:rPr>
          <w:b/>
        </w:rPr>
        <w:t>[1-9][0-9]</w:t>
      </w:r>
      <w:r w:rsidR="00A01128">
        <w:rPr>
          <w:rFonts w:hint="eastAsia"/>
          <w:b/>
        </w:rPr>
        <w:t>a</w:t>
      </w:r>
    </w:p>
    <w:p w14:paraId="55757249" w14:textId="77777777" w:rsidR="00A01128" w:rsidRPr="00A01128" w:rsidRDefault="00A01128" w:rsidP="00A01128">
      <w:r>
        <w:rPr>
          <w:b/>
        </w:rPr>
        <w:t>a</w:t>
      </w:r>
      <w:r w:rsidRPr="00A01128">
        <w:t xml:space="preserve"> </w:t>
      </w:r>
      <w:r w:rsidRPr="00A01128">
        <w:rPr>
          <w:rFonts w:hint="eastAsia"/>
        </w:rPr>
        <w:t>부분은</w:t>
      </w:r>
      <w:r>
        <w:rPr>
          <w:rFonts w:hint="eastAsia"/>
        </w:rPr>
        <w:t xml:space="preserve"> 특수 문자가 아니기 때문에</w:t>
      </w:r>
      <w:r w:rsidRPr="00A01128">
        <w:rPr>
          <w:rFonts w:hint="eastAsia"/>
        </w:rPr>
        <w:t xml:space="preserve"> 정확히 일치해야 한다.</w:t>
      </w:r>
    </w:p>
    <w:p w14:paraId="15AE48F7" w14:textId="77777777" w:rsidR="004A489F" w:rsidRDefault="004A489F" w:rsidP="00B12C18">
      <w:r w:rsidRPr="004A489F">
        <w:rPr>
          <w:b/>
        </w:rPr>
        <w:t>[1-9][0-9]</w:t>
      </w:r>
      <w:r>
        <w:rPr>
          <w:rFonts w:hint="eastAsia"/>
        </w:rPr>
        <w:t xml:space="preserve"> 정규식은 </w:t>
      </w:r>
      <w:r w:rsidRPr="004A489F">
        <w:rPr>
          <w:b/>
        </w:rPr>
        <w:t>[123456789</w:t>
      </w:r>
      <w:r w:rsidRPr="004A489F">
        <w:rPr>
          <w:rFonts w:hint="eastAsia"/>
          <w:b/>
        </w:rPr>
        <w:t>][0123456789]</w:t>
      </w:r>
      <w:r>
        <w:t xml:space="preserve"> </w:t>
      </w:r>
      <w:r>
        <w:rPr>
          <w:rFonts w:hint="eastAsia"/>
        </w:rPr>
        <w:t>정규식과 동일하다.</w:t>
      </w:r>
    </w:p>
    <w:p w14:paraId="5A31FB87" w14:textId="77777777" w:rsidR="00B12C18" w:rsidRDefault="004A489F" w:rsidP="00B12C18">
      <w:r>
        <w:rPr>
          <w:rFonts w:hint="eastAsia"/>
        </w:rPr>
        <w:t xml:space="preserve">일치하는 문자열들:  </w:t>
      </w:r>
      <w:r>
        <w:t xml:space="preserve">    </w:t>
      </w:r>
      <w:r>
        <w:rPr>
          <w:rFonts w:hint="eastAsia"/>
        </w:rPr>
        <w:t>12</w:t>
      </w:r>
      <w:r w:rsidR="00A01128">
        <w:t>a</w:t>
      </w:r>
      <w:r>
        <w:rPr>
          <w:rFonts w:hint="eastAsia"/>
        </w:rPr>
        <w:t xml:space="preserve"> 23</w:t>
      </w:r>
      <w:r w:rsidR="00A01128">
        <w:t>a</w:t>
      </w:r>
      <w:r>
        <w:rPr>
          <w:rFonts w:hint="eastAsia"/>
        </w:rPr>
        <w:t xml:space="preserve"> 35</w:t>
      </w:r>
      <w:r w:rsidR="00A01128">
        <w:t>a</w:t>
      </w:r>
      <w:r>
        <w:rPr>
          <w:rFonts w:hint="eastAsia"/>
        </w:rPr>
        <w:t xml:space="preserve"> 78</w:t>
      </w:r>
      <w:r w:rsidR="00A01128">
        <w:t>a</w:t>
      </w:r>
      <w:r>
        <w:rPr>
          <w:rFonts w:hint="eastAsia"/>
        </w:rPr>
        <w:t xml:space="preserve"> 90</w:t>
      </w:r>
      <w:r w:rsidR="00A01128">
        <w:t>a</w:t>
      </w:r>
      <w:r>
        <w:rPr>
          <w:rFonts w:hint="eastAsia"/>
        </w:rPr>
        <w:t xml:space="preserve"> 23</w:t>
      </w:r>
      <w:r w:rsidR="00A01128">
        <w:t>a</w:t>
      </w:r>
      <w:r>
        <w:rPr>
          <w:rFonts w:hint="eastAsia"/>
        </w:rPr>
        <w:t xml:space="preserve"> 30</w:t>
      </w:r>
      <w:r w:rsidR="00A01128">
        <w:t>a</w:t>
      </w:r>
      <w:r>
        <w:t xml:space="preserve"> 98</w:t>
      </w:r>
      <w:r w:rsidR="00A01128">
        <w:t>a</w:t>
      </w:r>
      <w:r>
        <w:t xml:space="preserve"> 81</w:t>
      </w:r>
      <w:r w:rsidR="00A01128">
        <w:t>a</w:t>
      </w:r>
      <w:r>
        <w:t xml:space="preserve"> 74</w:t>
      </w:r>
      <w:r w:rsidR="00A01128">
        <w:t>a 99a</w:t>
      </w:r>
    </w:p>
    <w:p w14:paraId="4A8B550A" w14:textId="77777777" w:rsidR="004A489F" w:rsidRDefault="004A489F" w:rsidP="00B12C18">
      <w:r>
        <w:rPr>
          <w:rFonts w:hint="eastAsia"/>
        </w:rPr>
        <w:t>일치하지 않는 문자열들:</w:t>
      </w:r>
      <w:r>
        <w:t xml:space="preserve"> 00</w:t>
      </w:r>
      <w:r w:rsidR="00A01128">
        <w:t>a</w:t>
      </w:r>
      <w:r>
        <w:t xml:space="preserve"> 01</w:t>
      </w:r>
      <w:r w:rsidR="00A01128">
        <w:t>a</w:t>
      </w:r>
      <w:r>
        <w:t xml:space="preserve"> 02</w:t>
      </w:r>
      <w:r w:rsidR="00A01128">
        <w:t>a</w:t>
      </w:r>
      <w:r>
        <w:t xml:space="preserve"> 03</w:t>
      </w:r>
      <w:r w:rsidR="00A01128">
        <w:t>a</w:t>
      </w:r>
      <w:r>
        <w:t xml:space="preserve"> 04</w:t>
      </w:r>
      <w:r w:rsidR="00A01128">
        <w:t>a</w:t>
      </w:r>
      <w:r>
        <w:t xml:space="preserve"> 05</w:t>
      </w:r>
      <w:r w:rsidR="00A01128">
        <w:t>a</w:t>
      </w:r>
      <w:r>
        <w:t xml:space="preserve"> 06</w:t>
      </w:r>
      <w:r w:rsidR="00A01128">
        <w:t>a</w:t>
      </w:r>
      <w:r>
        <w:t xml:space="preserve"> 07</w:t>
      </w:r>
      <w:r w:rsidR="00A01128">
        <w:t>a</w:t>
      </w:r>
      <w:r>
        <w:t xml:space="preserve"> 08</w:t>
      </w:r>
      <w:r w:rsidR="00A01128">
        <w:t>a</w:t>
      </w:r>
      <w:r>
        <w:t xml:space="preserve"> 09</w:t>
      </w:r>
      <w:r w:rsidR="00A01128">
        <w:t>a 99b</w:t>
      </w:r>
    </w:p>
    <w:p w14:paraId="5E4A4928" w14:textId="77777777" w:rsidR="004A489F" w:rsidRPr="00A01128" w:rsidRDefault="004A489F" w:rsidP="00B12C18"/>
    <w:p w14:paraId="62E56C47" w14:textId="77777777" w:rsidR="004A489F" w:rsidRDefault="004A489F" w:rsidP="00B12C18">
      <w:r>
        <w:rPr>
          <w:rFonts w:hint="eastAsia"/>
        </w:rPr>
        <w:t xml:space="preserve">예5) </w:t>
      </w:r>
      <w:r w:rsidRPr="004A489F">
        <w:rPr>
          <w:b/>
        </w:rPr>
        <w:t>0x[0-9A-F][0-9A-F]</w:t>
      </w:r>
    </w:p>
    <w:p w14:paraId="1677DD73" w14:textId="77777777" w:rsidR="004A489F" w:rsidRDefault="004A489F" w:rsidP="00B12C18">
      <w:r w:rsidRPr="004A489F">
        <w:rPr>
          <w:b/>
        </w:rPr>
        <w:t>0x[0-9A-F][0-9A-F]</w:t>
      </w:r>
      <w:r>
        <w:rPr>
          <w:b/>
        </w:rPr>
        <w:t xml:space="preserve"> </w:t>
      </w:r>
      <w:r>
        <w:rPr>
          <w:rFonts w:hint="eastAsia"/>
        </w:rPr>
        <w:t xml:space="preserve">정규식은 </w:t>
      </w:r>
      <w:r w:rsidRPr="004A489F">
        <w:rPr>
          <w:b/>
        </w:rPr>
        <w:t>0x[0123456789ABCDEF][0123456789ABCDEF]</w:t>
      </w:r>
      <w:r>
        <w:t xml:space="preserve"> </w:t>
      </w:r>
      <w:r>
        <w:rPr>
          <w:rFonts w:hint="eastAsia"/>
        </w:rPr>
        <w:t>정규식과 동일하다.</w:t>
      </w:r>
    </w:p>
    <w:p w14:paraId="0F774FB5" w14:textId="77777777" w:rsidR="00CE02E5" w:rsidRDefault="00CE02E5" w:rsidP="00B12C18">
      <w:r w:rsidRPr="00CE02E5">
        <w:rPr>
          <w:b/>
        </w:rPr>
        <w:t>0</w:t>
      </w:r>
      <w:r w:rsidRPr="00CE02E5">
        <w:rPr>
          <w:rFonts w:hint="eastAsia"/>
          <w:b/>
        </w:rPr>
        <w:t>x</w:t>
      </w:r>
      <w:r>
        <w:t xml:space="preserve"> </w:t>
      </w:r>
      <w:r>
        <w:rPr>
          <w:rFonts w:hint="eastAsia"/>
        </w:rPr>
        <w:t>부분은 특수 문자가 아니기 때문에 정확히 일치해야 한다.</w:t>
      </w:r>
    </w:p>
    <w:p w14:paraId="6F399ECE" w14:textId="77777777" w:rsidR="00CE02E5" w:rsidRDefault="00CE02E5" w:rsidP="00CE02E5">
      <w:r>
        <w:rPr>
          <w:rFonts w:hint="eastAsia"/>
        </w:rPr>
        <w:t xml:space="preserve">일치하는 문자열들:  </w:t>
      </w:r>
      <w:r>
        <w:t xml:space="preserve">    0x2F 0x34 0xAB 0xEE</w:t>
      </w:r>
    </w:p>
    <w:p w14:paraId="108E2CB1" w14:textId="77777777" w:rsidR="00CE02E5" w:rsidRDefault="00CE02E5" w:rsidP="00B12C18">
      <w:r>
        <w:rPr>
          <w:rFonts w:hint="eastAsia"/>
        </w:rPr>
        <w:t>일치하지 않는 문자열들:</w:t>
      </w:r>
      <w:r>
        <w:t xml:space="preserve"> x2F  0x3f </w:t>
      </w:r>
    </w:p>
    <w:p w14:paraId="39552C7C" w14:textId="77777777" w:rsidR="00CE02E5" w:rsidRDefault="00CE02E5" w:rsidP="00B12C18"/>
    <w:p w14:paraId="13987501" w14:textId="77777777" w:rsidR="00CE02E5" w:rsidRDefault="00CE02E5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ACD66AD" w14:textId="77777777" w:rsidR="00FC26ED" w:rsidRDefault="00FC26ED" w:rsidP="00CE02E5">
      <w:pPr>
        <w:pStyle w:val="Heading2"/>
      </w:pPr>
      <w:bookmarkStart w:id="3" w:name="_Toc468357421"/>
      <w:r>
        <w:rPr>
          <w:rFonts w:hint="eastAsia"/>
        </w:rPr>
        <w:lastRenderedPageBreak/>
        <w:t>. 특수 문자</w:t>
      </w:r>
      <w:bookmarkEnd w:id="3"/>
    </w:p>
    <w:p w14:paraId="14E8E759" w14:textId="77777777" w:rsidR="00FC26ED" w:rsidRDefault="00FC26ED" w:rsidP="00FC26ED">
      <w:r>
        <w:rPr>
          <w:rFonts w:hint="eastAsia"/>
        </w:rPr>
        <w:t>아무 문자 한 개와 일치한다.</w:t>
      </w:r>
    </w:p>
    <w:p w14:paraId="45FFF568" w14:textId="77777777" w:rsidR="00FC26ED" w:rsidRPr="00FC26ED" w:rsidRDefault="00FC26ED" w:rsidP="00FC26ED"/>
    <w:p w14:paraId="077679D7" w14:textId="77777777" w:rsidR="00FC26ED" w:rsidRDefault="00FC26ED" w:rsidP="00FC26ED">
      <w:r>
        <w:rPr>
          <w:rFonts w:hint="eastAsia"/>
        </w:rPr>
        <w:t>예1</w:t>
      </w:r>
      <w:r>
        <w:t xml:space="preserve">) </w:t>
      </w:r>
      <w:r w:rsidRPr="006E3232">
        <w:rPr>
          <w:b/>
        </w:rPr>
        <w:t>A.B</w:t>
      </w:r>
    </w:p>
    <w:p w14:paraId="672CE586" w14:textId="77777777" w:rsidR="00FC26ED" w:rsidRDefault="00FC26ED" w:rsidP="00FC26ED">
      <w:r>
        <w:rPr>
          <w:rFonts w:hint="eastAsia"/>
        </w:rPr>
        <w:t>일치하는 문자열:</w:t>
      </w:r>
      <w:r>
        <w:t xml:space="preserve">        AaB AzB A3B A@B A#B</w:t>
      </w:r>
    </w:p>
    <w:p w14:paraId="406E3D44" w14:textId="77777777" w:rsidR="00FC26ED" w:rsidRDefault="00FC26ED" w:rsidP="00FC26ED">
      <w:r>
        <w:rPr>
          <w:rFonts w:hint="eastAsia"/>
        </w:rPr>
        <w:t>일치하지 않는 문자열:</w:t>
      </w:r>
      <w:r>
        <w:t xml:space="preserve">   AB AacB AxyzB </w:t>
      </w:r>
    </w:p>
    <w:p w14:paraId="60312FA5" w14:textId="77777777" w:rsidR="00FC26ED" w:rsidRPr="00FC26ED" w:rsidRDefault="00FC26ED" w:rsidP="00FC26ED"/>
    <w:p w14:paraId="59FDB3E4" w14:textId="77777777" w:rsidR="00FC26ED" w:rsidRDefault="00FC26ED" w:rsidP="00FC26ED">
      <w:r>
        <w:rPr>
          <w:rFonts w:hint="eastAsia"/>
        </w:rPr>
        <w:t>예1</w:t>
      </w:r>
      <w:r>
        <w:t xml:space="preserve">) </w:t>
      </w:r>
      <w:r w:rsidRPr="006E3232">
        <w:rPr>
          <w:b/>
        </w:rPr>
        <w:t>A..B</w:t>
      </w:r>
    </w:p>
    <w:p w14:paraId="74EB21B1" w14:textId="77777777" w:rsidR="00FC26ED" w:rsidRDefault="00FC26ED" w:rsidP="00FC26ED">
      <w:r>
        <w:rPr>
          <w:rFonts w:hint="eastAsia"/>
        </w:rPr>
        <w:t>일치하는 문자열:</w:t>
      </w:r>
      <w:r>
        <w:t xml:space="preserve">        AabB AxzB A3aB A4@B A!#B</w:t>
      </w:r>
    </w:p>
    <w:p w14:paraId="7B788AC5" w14:textId="77777777" w:rsidR="00FC26ED" w:rsidRDefault="00FC26ED" w:rsidP="00FC26ED">
      <w:r>
        <w:rPr>
          <w:rFonts w:hint="eastAsia"/>
        </w:rPr>
        <w:t>일치하지 않는 문자열:</w:t>
      </w:r>
      <w:r>
        <w:t xml:space="preserve">   AB AaB AxyzB</w:t>
      </w:r>
    </w:p>
    <w:p w14:paraId="5A7090FD" w14:textId="77777777" w:rsidR="00FC26ED" w:rsidRDefault="00FC26ED" w:rsidP="00FC26ED"/>
    <w:p w14:paraId="2B7729A1" w14:textId="77777777" w:rsidR="00FC26ED" w:rsidRPr="00FC26ED" w:rsidRDefault="00FC26ED" w:rsidP="00FC26ED"/>
    <w:p w14:paraId="1584D8A9" w14:textId="77777777" w:rsidR="00CE02E5" w:rsidRDefault="00CE02E5" w:rsidP="00CE02E5">
      <w:pPr>
        <w:pStyle w:val="Heading2"/>
      </w:pPr>
      <w:bookmarkStart w:id="4" w:name="_Toc468357422"/>
      <w:r>
        <w:rPr>
          <w:rFonts w:hint="eastAsia"/>
        </w:rPr>
        <w:t>[^ ] 특수 문자</w:t>
      </w:r>
      <w:bookmarkEnd w:id="4"/>
    </w:p>
    <w:p w14:paraId="247896B3" w14:textId="77777777" w:rsidR="00CE02E5" w:rsidRDefault="00CE02E5" w:rsidP="00CE02E5">
      <w:r>
        <w:rPr>
          <w:rFonts w:hint="eastAsia"/>
        </w:rPr>
        <w:t>괄호 안의 문자들을 제외한 다른 문자들 중에서 아무 것이나 한 문자와 일치하는지 비교한다</w:t>
      </w:r>
    </w:p>
    <w:p w14:paraId="413A198F" w14:textId="77777777" w:rsidR="00CE02E5" w:rsidRDefault="00CE02E5" w:rsidP="00CE02E5"/>
    <w:p w14:paraId="6CF35631" w14:textId="77777777" w:rsidR="00CE02E5" w:rsidRDefault="00CE02E5" w:rsidP="00CE02E5">
      <w:r>
        <w:rPr>
          <w:rFonts w:hint="eastAsia"/>
        </w:rPr>
        <w:t>예1</w:t>
      </w:r>
      <w:r>
        <w:t xml:space="preserve">) </w:t>
      </w:r>
      <w:r w:rsidRPr="006E3232">
        <w:rPr>
          <w:b/>
        </w:rPr>
        <w:t>[^tT]he</w:t>
      </w:r>
    </w:p>
    <w:p w14:paraId="4E3E8E6F" w14:textId="77777777" w:rsidR="00CE02E5" w:rsidRDefault="00CE02E5" w:rsidP="00CE02E5">
      <w:r>
        <w:rPr>
          <w:rFonts w:hint="eastAsia"/>
        </w:rPr>
        <w:t>일치하는 문자열:</w:t>
      </w:r>
      <w:r>
        <w:t xml:space="preserve">      ahe bhe che Ahe Bhe Che 3he #he @he</w:t>
      </w:r>
    </w:p>
    <w:p w14:paraId="50EB233F" w14:textId="77777777" w:rsidR="00CE02E5" w:rsidRDefault="00CE02E5" w:rsidP="00CE02E5">
      <w:r>
        <w:rPr>
          <w:rFonts w:hint="eastAsia"/>
        </w:rPr>
        <w:t>일치하지 않는 문자열:</w:t>
      </w:r>
      <w:r>
        <w:t xml:space="preserve"> the The</w:t>
      </w:r>
    </w:p>
    <w:p w14:paraId="67B40971" w14:textId="77777777" w:rsidR="00CE02E5" w:rsidRDefault="00CE02E5" w:rsidP="00CE02E5"/>
    <w:p w14:paraId="00DB20ED" w14:textId="77777777" w:rsidR="00CE02E5" w:rsidRDefault="00CE02E5" w:rsidP="00CE02E5"/>
    <w:p w14:paraId="718AD4A6" w14:textId="77777777" w:rsidR="00CE02E5" w:rsidRDefault="00CE02E5" w:rsidP="00CE02E5">
      <w:r>
        <w:rPr>
          <w:rFonts w:hint="eastAsia"/>
        </w:rPr>
        <w:t>예2</w:t>
      </w:r>
      <w:r>
        <w:t xml:space="preserve">) </w:t>
      </w:r>
      <w:r w:rsidRPr="006E3232">
        <w:rPr>
          <w:b/>
        </w:rPr>
        <w:t>[^0-9][A-F]</w:t>
      </w:r>
    </w:p>
    <w:p w14:paraId="760CD91E" w14:textId="77777777" w:rsidR="00CE02E5" w:rsidRDefault="00CE02E5" w:rsidP="00CE02E5">
      <w:r w:rsidRPr="006E3232">
        <w:rPr>
          <w:b/>
        </w:rPr>
        <w:t>[^0-5][A-F]</w:t>
      </w:r>
      <w:r>
        <w:rPr>
          <w:rFonts w:hint="eastAsia"/>
        </w:rPr>
        <w:t xml:space="preserve"> 정규식은 </w:t>
      </w:r>
      <w:r w:rsidRPr="006E3232">
        <w:rPr>
          <w:rFonts w:hint="eastAsia"/>
          <w:b/>
        </w:rPr>
        <w:t>[</w:t>
      </w:r>
      <w:r w:rsidRPr="006E3232">
        <w:rPr>
          <w:b/>
        </w:rPr>
        <w:t>^012345][ABCDEF]</w:t>
      </w:r>
      <w:r>
        <w:rPr>
          <w:rFonts w:hint="eastAsia"/>
        </w:rPr>
        <w:t xml:space="preserve"> 정규식과 동일하다.</w:t>
      </w:r>
    </w:p>
    <w:p w14:paraId="65F2402B" w14:textId="77777777" w:rsidR="00CE02E5" w:rsidRDefault="00CE02E5" w:rsidP="00CE02E5">
      <w:r>
        <w:rPr>
          <w:rFonts w:hint="eastAsia"/>
        </w:rPr>
        <w:t>일치하는 문자열:</w:t>
      </w:r>
      <w:r>
        <w:t xml:space="preserve">      6A 7B 8A 9F AC aB bF</w:t>
      </w:r>
    </w:p>
    <w:p w14:paraId="19949D98" w14:textId="77777777" w:rsidR="00CE02E5" w:rsidRDefault="00CE02E5" w:rsidP="00CE02E5">
      <w:r>
        <w:rPr>
          <w:rFonts w:hint="eastAsia"/>
        </w:rPr>
        <w:t>일치하지 않는 문자열:</w:t>
      </w:r>
      <w:r>
        <w:t xml:space="preserve"> 0</w:t>
      </w:r>
      <w:r>
        <w:rPr>
          <w:rFonts w:hint="eastAsia"/>
        </w:rPr>
        <w:t xml:space="preserve">A </w:t>
      </w:r>
      <w:r>
        <w:t>1B 2C 5F af bH 6Z</w:t>
      </w:r>
    </w:p>
    <w:p w14:paraId="756EA03D" w14:textId="77777777" w:rsidR="00CE02E5" w:rsidRDefault="00CE02E5" w:rsidP="00CE02E5"/>
    <w:p w14:paraId="30064410" w14:textId="77777777" w:rsidR="00CE02E5" w:rsidRDefault="00CE02E5" w:rsidP="00CE02E5"/>
    <w:p w14:paraId="7B6DF60C" w14:textId="77777777" w:rsidR="00CE02E5" w:rsidRDefault="00CE02E5" w:rsidP="00CE02E5">
      <w:pPr>
        <w:pStyle w:val="Heading2"/>
      </w:pPr>
      <w:bookmarkStart w:id="5" w:name="_Toc468357423"/>
      <w:r>
        <w:rPr>
          <w:rFonts w:hint="eastAsia"/>
        </w:rPr>
        <w:t>? 특수 문자</w:t>
      </w:r>
      <w:bookmarkEnd w:id="5"/>
    </w:p>
    <w:p w14:paraId="44851B34" w14:textId="77777777" w:rsidR="00A01128" w:rsidRDefault="00CE02E5" w:rsidP="00CE02E5">
      <w:r>
        <w:t>?</w:t>
      </w:r>
      <w:r>
        <w:rPr>
          <w:rFonts w:hint="eastAsia"/>
        </w:rPr>
        <w:t xml:space="preserve"> 특수 문자 바로 앞의 정규식과 일치하는 문자 </w:t>
      </w:r>
      <w:r>
        <w:t xml:space="preserve">0 </w:t>
      </w:r>
      <w:r w:rsidR="00A01128">
        <w:rPr>
          <w:rFonts w:hint="eastAsia"/>
        </w:rPr>
        <w:t xml:space="preserve">~ </w:t>
      </w:r>
      <w:r>
        <w:t xml:space="preserve">1 </w:t>
      </w:r>
      <w:r>
        <w:rPr>
          <w:rFonts w:hint="eastAsia"/>
        </w:rPr>
        <w:t>개</w:t>
      </w:r>
      <w:r w:rsidR="00A01128">
        <w:rPr>
          <w:rFonts w:hint="eastAsia"/>
        </w:rPr>
        <w:t xml:space="preserve"> 있는지 비교한다.</w:t>
      </w:r>
    </w:p>
    <w:p w14:paraId="417162A5" w14:textId="77777777" w:rsidR="00A01128" w:rsidRDefault="00A01128" w:rsidP="00CE02E5"/>
    <w:p w14:paraId="35E23C18" w14:textId="77777777" w:rsidR="00CE02E5" w:rsidRDefault="00CE02E5" w:rsidP="00CE02E5">
      <w:r>
        <w:rPr>
          <w:rFonts w:hint="eastAsia"/>
        </w:rPr>
        <w:t>예1</w:t>
      </w:r>
      <w:r>
        <w:t xml:space="preserve">) </w:t>
      </w:r>
      <w:r w:rsidRPr="006E3232">
        <w:rPr>
          <w:b/>
        </w:rPr>
        <w:t>AB?C</w:t>
      </w:r>
    </w:p>
    <w:p w14:paraId="43282AA1" w14:textId="77777777" w:rsidR="00CE02E5" w:rsidRDefault="00CE02E5" w:rsidP="00CE02E5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부분은 정확히 일치해야 한다.</w:t>
      </w:r>
    </w:p>
    <w:p w14:paraId="76F82805" w14:textId="77777777" w:rsidR="00CE02E5" w:rsidRDefault="00CE02E5" w:rsidP="00CE02E5">
      <w:r>
        <w:t xml:space="preserve">B? </w:t>
      </w:r>
      <w:r>
        <w:rPr>
          <w:rFonts w:hint="eastAsia"/>
        </w:rPr>
        <w:t xml:space="preserve">부분은 </w:t>
      </w:r>
      <w:r>
        <w:t xml:space="preserve">B </w:t>
      </w:r>
      <w:r>
        <w:rPr>
          <w:rFonts w:hint="eastAsia"/>
        </w:rPr>
        <w:t xml:space="preserve">문자가 </w:t>
      </w:r>
      <w:r>
        <w:t>0</w:t>
      </w:r>
      <w:r w:rsidR="00A01128">
        <w:t xml:space="preserve"> ~ 1 </w:t>
      </w:r>
      <w:r w:rsidR="00A01128">
        <w:rPr>
          <w:rFonts w:hint="eastAsia"/>
        </w:rPr>
        <w:t>개만 있는지 비교한다.</w:t>
      </w:r>
    </w:p>
    <w:p w14:paraId="2924373D" w14:textId="77777777" w:rsidR="00A01128" w:rsidRDefault="00A01128" w:rsidP="00CE02E5">
      <w:r>
        <w:rPr>
          <w:rFonts w:hint="eastAsia"/>
        </w:rPr>
        <w:t>일치하는 문자열:</w:t>
      </w:r>
      <w:r>
        <w:t xml:space="preserve">      AC  ABC</w:t>
      </w:r>
    </w:p>
    <w:p w14:paraId="6D67D688" w14:textId="77777777" w:rsidR="00A01128" w:rsidRDefault="00A01128" w:rsidP="00CE02E5">
      <w:r>
        <w:rPr>
          <w:rFonts w:hint="eastAsia"/>
        </w:rPr>
        <w:t>일치하지 않는 문자열:</w:t>
      </w:r>
      <w:r>
        <w:t xml:space="preserve"> ABBC ADC BBC</w:t>
      </w:r>
    </w:p>
    <w:p w14:paraId="439E0229" w14:textId="77777777" w:rsidR="00A01128" w:rsidRDefault="00A01128" w:rsidP="00CE02E5"/>
    <w:p w14:paraId="1FC5C852" w14:textId="77777777" w:rsidR="00A01128" w:rsidRDefault="00A01128" w:rsidP="00CE02E5">
      <w:r>
        <w:rPr>
          <w:rFonts w:hint="eastAsia"/>
        </w:rPr>
        <w:t>예2</w:t>
      </w:r>
      <w:r>
        <w:t xml:space="preserve">) </w:t>
      </w:r>
      <w:r w:rsidRPr="006E3232">
        <w:rPr>
          <w:b/>
        </w:rPr>
        <w:t>A[d-f]?C</w:t>
      </w:r>
    </w:p>
    <w:p w14:paraId="01A2BB13" w14:textId="77777777" w:rsidR="00A01128" w:rsidRDefault="00A01128" w:rsidP="00A01128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부분은 정확히 일치해야 한다.</w:t>
      </w:r>
    </w:p>
    <w:p w14:paraId="5AEF6DBD" w14:textId="77777777" w:rsidR="00A01128" w:rsidRPr="00A01128" w:rsidRDefault="00A01128" w:rsidP="00CE02E5">
      <w:r>
        <w:t>[d</w:t>
      </w:r>
      <w:r>
        <w:rPr>
          <w:rFonts w:hint="eastAsia"/>
        </w:rPr>
        <w:t>-</w:t>
      </w:r>
      <w:r>
        <w:t>f</w:t>
      </w:r>
      <w:r>
        <w:rPr>
          <w:rFonts w:hint="eastAsia"/>
        </w:rPr>
        <w:t xml:space="preserve">]? 부분은 </w:t>
      </w:r>
      <w:r>
        <w:t xml:space="preserve">[d-f] </w:t>
      </w:r>
      <w:r>
        <w:rPr>
          <w:rFonts w:hint="eastAsia"/>
        </w:rPr>
        <w:t xml:space="preserve">정규식과 일치하는 문자가 </w:t>
      </w:r>
      <w:r>
        <w:t xml:space="preserve">0 ~ 1 </w:t>
      </w:r>
      <w:r>
        <w:rPr>
          <w:rFonts w:hint="eastAsia"/>
        </w:rPr>
        <w:t>개만 있는지 비교한다.</w:t>
      </w:r>
    </w:p>
    <w:p w14:paraId="2E51E173" w14:textId="77777777" w:rsidR="00A01128" w:rsidRDefault="00A01128" w:rsidP="00CE02E5">
      <w:r>
        <w:rPr>
          <w:rFonts w:hint="eastAsia"/>
        </w:rPr>
        <w:t>일치하는 문자열:</w:t>
      </w:r>
      <w:r>
        <w:t xml:space="preserve">      AC AdC AeC AfC</w:t>
      </w:r>
    </w:p>
    <w:p w14:paraId="1642CC66" w14:textId="77777777" w:rsidR="00A01128" w:rsidRDefault="00A01128" w:rsidP="00CE02E5">
      <w:r>
        <w:rPr>
          <w:rFonts w:hint="eastAsia"/>
        </w:rPr>
        <w:t>일치하지 않는 문자열:</w:t>
      </w:r>
      <w:r>
        <w:t xml:space="preserve"> AddC AEC </w:t>
      </w:r>
    </w:p>
    <w:p w14:paraId="1BA833CF" w14:textId="77777777" w:rsidR="00A01128" w:rsidRDefault="00A01128" w:rsidP="00CE02E5"/>
    <w:p w14:paraId="1ED83C01" w14:textId="77777777" w:rsidR="00A01128" w:rsidRDefault="00A01128" w:rsidP="00CE02E5"/>
    <w:p w14:paraId="6882C7DB" w14:textId="77777777" w:rsidR="00A01128" w:rsidRDefault="00A01128" w:rsidP="00A01128">
      <w:pPr>
        <w:pStyle w:val="Heading2"/>
      </w:pPr>
      <w:bookmarkStart w:id="6" w:name="_Toc468357424"/>
      <w:r>
        <w:rPr>
          <w:rFonts w:hint="eastAsia"/>
        </w:rPr>
        <w:t>* 특수 문자</w:t>
      </w:r>
      <w:bookmarkEnd w:id="6"/>
    </w:p>
    <w:p w14:paraId="7C3A000F" w14:textId="760C968B" w:rsidR="00A01128" w:rsidRDefault="009B3AFC" w:rsidP="00A01128">
      <w:r>
        <w:t>*</w:t>
      </w:r>
      <w:r w:rsidR="00A01128">
        <w:rPr>
          <w:rFonts w:hint="eastAsia"/>
        </w:rPr>
        <w:t xml:space="preserve"> 특수 문자 바로 앞의 정규식과 일치하는 문자 </w:t>
      </w:r>
      <w:r w:rsidR="00A01128">
        <w:t xml:space="preserve">0 </w:t>
      </w:r>
      <w:r w:rsidR="00A01128">
        <w:rPr>
          <w:rFonts w:hint="eastAsia"/>
        </w:rPr>
        <w:t>~ 여러</w:t>
      </w:r>
      <w:r w:rsidR="00A01128">
        <w:t xml:space="preserve"> </w:t>
      </w:r>
      <w:r w:rsidR="00A01128">
        <w:rPr>
          <w:rFonts w:hint="eastAsia"/>
        </w:rPr>
        <w:t>개 있는지 비교한다.</w:t>
      </w:r>
    </w:p>
    <w:p w14:paraId="5821480B" w14:textId="77777777" w:rsidR="00A01128" w:rsidRPr="00A01128" w:rsidRDefault="00A01128" w:rsidP="00CE02E5"/>
    <w:p w14:paraId="0FD5ACEF" w14:textId="77777777" w:rsidR="00A01128" w:rsidRDefault="00A01128" w:rsidP="00A01128">
      <w:r>
        <w:rPr>
          <w:rFonts w:hint="eastAsia"/>
        </w:rPr>
        <w:t>예1</w:t>
      </w:r>
      <w:r>
        <w:t xml:space="preserve">) </w:t>
      </w:r>
      <w:r w:rsidRPr="006E3232">
        <w:rPr>
          <w:b/>
        </w:rPr>
        <w:t>AB*C</w:t>
      </w:r>
    </w:p>
    <w:p w14:paraId="1358059F" w14:textId="77777777" w:rsidR="00A01128" w:rsidRDefault="00A01128" w:rsidP="00A01128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부분은 정확히 일치해야 한다.</w:t>
      </w:r>
    </w:p>
    <w:p w14:paraId="32DC7277" w14:textId="77777777" w:rsidR="00A01128" w:rsidRDefault="00A01128" w:rsidP="00A01128">
      <w:r>
        <w:t xml:space="preserve">B* </w:t>
      </w:r>
      <w:r>
        <w:rPr>
          <w:rFonts w:hint="eastAsia"/>
        </w:rPr>
        <w:t xml:space="preserve">부분은 </w:t>
      </w:r>
      <w:r>
        <w:t xml:space="preserve">B </w:t>
      </w:r>
      <w:r>
        <w:rPr>
          <w:rFonts w:hint="eastAsia"/>
        </w:rPr>
        <w:t xml:space="preserve">문자가 </w:t>
      </w:r>
      <w:r>
        <w:t xml:space="preserve">0 ~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개 있는지 비교한다.</w:t>
      </w:r>
    </w:p>
    <w:p w14:paraId="4E200091" w14:textId="77777777" w:rsidR="00A01128" w:rsidRDefault="00A01128" w:rsidP="00A01128">
      <w:r>
        <w:rPr>
          <w:rFonts w:hint="eastAsia"/>
        </w:rPr>
        <w:t>일치하는 문자열:</w:t>
      </w:r>
      <w:r>
        <w:t xml:space="preserve">      AC  ABC ABBC ABBBC ABBBBC</w:t>
      </w:r>
    </w:p>
    <w:p w14:paraId="3CC2A380" w14:textId="77777777" w:rsidR="00A01128" w:rsidRDefault="00A01128" w:rsidP="00A01128">
      <w:r>
        <w:rPr>
          <w:rFonts w:hint="eastAsia"/>
        </w:rPr>
        <w:t>일치하지 않는 문자열:</w:t>
      </w:r>
      <w:r>
        <w:t xml:space="preserve"> ACC ADC BBC</w:t>
      </w:r>
    </w:p>
    <w:p w14:paraId="120743C3" w14:textId="77777777" w:rsidR="00A01128" w:rsidRPr="00A01128" w:rsidRDefault="00A01128" w:rsidP="00A01128"/>
    <w:p w14:paraId="3BBF56A6" w14:textId="77777777" w:rsidR="00A01128" w:rsidRDefault="00A01128" w:rsidP="00A01128">
      <w:r>
        <w:rPr>
          <w:rFonts w:hint="eastAsia"/>
        </w:rPr>
        <w:t>예2</w:t>
      </w:r>
      <w:r>
        <w:t xml:space="preserve">) </w:t>
      </w:r>
      <w:r w:rsidRPr="006E3232">
        <w:rPr>
          <w:b/>
        </w:rPr>
        <w:t>A[d-f]*C</w:t>
      </w:r>
    </w:p>
    <w:p w14:paraId="366BEABC" w14:textId="77777777" w:rsidR="00A01128" w:rsidRDefault="00A01128" w:rsidP="00A01128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부분은 정확히 일치해야 한다.</w:t>
      </w:r>
    </w:p>
    <w:p w14:paraId="6518EC43" w14:textId="2145D336" w:rsidR="00A01128" w:rsidRPr="00A01128" w:rsidRDefault="00A01128" w:rsidP="00A01128">
      <w:r>
        <w:t>[d</w:t>
      </w:r>
      <w:r>
        <w:rPr>
          <w:rFonts w:hint="eastAsia"/>
        </w:rPr>
        <w:t>-</w:t>
      </w:r>
      <w:r>
        <w:t>f</w:t>
      </w:r>
      <w:r>
        <w:rPr>
          <w:rFonts w:hint="eastAsia"/>
        </w:rPr>
        <w:t>]</w:t>
      </w:r>
      <w:r w:rsidR="0079551E">
        <w:t>*</w:t>
      </w:r>
      <w:r>
        <w:rPr>
          <w:rFonts w:hint="eastAsia"/>
        </w:rPr>
        <w:t xml:space="preserve"> 부분은 </w:t>
      </w:r>
      <w:r>
        <w:t xml:space="preserve">[d-f] </w:t>
      </w:r>
      <w:r>
        <w:rPr>
          <w:rFonts w:hint="eastAsia"/>
        </w:rPr>
        <w:t xml:space="preserve">정규식과 일치하는 문자가 </w:t>
      </w:r>
      <w:r>
        <w:t xml:space="preserve">0 ~ </w:t>
      </w:r>
      <w:r>
        <w:rPr>
          <w:rFonts w:hint="eastAsia"/>
        </w:rPr>
        <w:t>여러 개 있는지 비교한다.</w:t>
      </w:r>
    </w:p>
    <w:p w14:paraId="082CA880" w14:textId="7EA647AE" w:rsidR="00A01128" w:rsidRDefault="00A01128" w:rsidP="00A01128">
      <w:r>
        <w:rPr>
          <w:rFonts w:hint="eastAsia"/>
        </w:rPr>
        <w:t>일치하는 문자열:</w:t>
      </w:r>
      <w:r>
        <w:t xml:space="preserve">      AC AdC </w:t>
      </w:r>
      <w:r w:rsidR="003358B8">
        <w:t>A</w:t>
      </w:r>
      <w:r w:rsidR="0068624B">
        <w:t>f</w:t>
      </w:r>
      <w:r w:rsidR="003358B8">
        <w:t xml:space="preserve">eC </w:t>
      </w:r>
      <w:r>
        <w:t>A</w:t>
      </w:r>
      <w:r w:rsidR="00C47DEE">
        <w:t>dee</w:t>
      </w:r>
      <w:r>
        <w:t>C</w:t>
      </w:r>
    </w:p>
    <w:p w14:paraId="3448E807" w14:textId="06D7D374" w:rsidR="00A01128" w:rsidRDefault="00A01128" w:rsidP="00A01128">
      <w:r>
        <w:rPr>
          <w:rFonts w:hint="eastAsia"/>
        </w:rPr>
        <w:t>일치하지 않는 문자열:</w:t>
      </w:r>
      <w:r>
        <w:t xml:space="preserve"> Ad</w:t>
      </w:r>
      <w:r w:rsidR="00C47DEE">
        <w:rPr>
          <w:rFonts w:hint="eastAsia"/>
        </w:rPr>
        <w:t>g</w:t>
      </w:r>
      <w:r>
        <w:t xml:space="preserve">C </w:t>
      </w:r>
      <w:r w:rsidR="003358B8">
        <w:t xml:space="preserve">AbeC </w:t>
      </w:r>
      <w:r>
        <w:t xml:space="preserve">AEC </w:t>
      </w:r>
    </w:p>
    <w:p w14:paraId="6BFA30DA" w14:textId="77777777" w:rsidR="00A01128" w:rsidRDefault="00A01128" w:rsidP="00A01128">
      <w:pPr>
        <w:pStyle w:val="Heading2"/>
      </w:pPr>
      <w:bookmarkStart w:id="7" w:name="_Toc468357425"/>
      <w:r>
        <w:lastRenderedPageBreak/>
        <w:t>+</w:t>
      </w:r>
      <w:r>
        <w:rPr>
          <w:rFonts w:hint="eastAsia"/>
        </w:rPr>
        <w:t xml:space="preserve"> 특수 문자</w:t>
      </w:r>
      <w:bookmarkEnd w:id="7"/>
    </w:p>
    <w:p w14:paraId="78311301" w14:textId="77777777" w:rsidR="00A01128" w:rsidRDefault="00A01128" w:rsidP="00A01128">
      <w:r>
        <w:t>+</w:t>
      </w:r>
      <w:r>
        <w:rPr>
          <w:rFonts w:hint="eastAsia"/>
        </w:rPr>
        <w:t xml:space="preserve"> 특수 문자 바로 앞의 정규식과 일치하는 문자 </w:t>
      </w:r>
      <w:r>
        <w:t xml:space="preserve">1 </w:t>
      </w:r>
      <w:r>
        <w:rPr>
          <w:rFonts w:hint="eastAsia"/>
        </w:rPr>
        <w:t>~ 여러</w:t>
      </w:r>
      <w:r>
        <w:t xml:space="preserve"> </w:t>
      </w:r>
      <w:r>
        <w:rPr>
          <w:rFonts w:hint="eastAsia"/>
        </w:rPr>
        <w:t>개 있는지 비교한다.</w:t>
      </w:r>
    </w:p>
    <w:p w14:paraId="0DB2F84A" w14:textId="77777777" w:rsidR="00A01128" w:rsidRPr="00A01128" w:rsidRDefault="00A01128" w:rsidP="00A01128"/>
    <w:p w14:paraId="25EBEA27" w14:textId="77777777" w:rsidR="00A01128" w:rsidRDefault="00A01128" w:rsidP="00A01128">
      <w:r>
        <w:rPr>
          <w:rFonts w:hint="eastAsia"/>
        </w:rPr>
        <w:t>예1</w:t>
      </w:r>
      <w:r>
        <w:t>) AB+C</w:t>
      </w:r>
    </w:p>
    <w:p w14:paraId="6682A7A4" w14:textId="77777777" w:rsidR="00A01128" w:rsidRDefault="00A01128" w:rsidP="00A01128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부분은 정확히 일치해야 한다.</w:t>
      </w:r>
    </w:p>
    <w:p w14:paraId="3D6637BD" w14:textId="77777777" w:rsidR="00A01128" w:rsidRDefault="00A01128" w:rsidP="00A01128">
      <w:r>
        <w:t xml:space="preserve">B+ </w:t>
      </w:r>
      <w:r>
        <w:rPr>
          <w:rFonts w:hint="eastAsia"/>
        </w:rPr>
        <w:t xml:space="preserve">부분은 </w:t>
      </w:r>
      <w:r>
        <w:t xml:space="preserve">B </w:t>
      </w:r>
      <w:r>
        <w:rPr>
          <w:rFonts w:hint="eastAsia"/>
        </w:rPr>
        <w:t xml:space="preserve">문자가 </w:t>
      </w:r>
      <w:r>
        <w:t xml:space="preserve">1 ~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개 있는지 비교한다.</w:t>
      </w:r>
    </w:p>
    <w:p w14:paraId="15751C7D" w14:textId="77777777" w:rsidR="00A01128" w:rsidRDefault="00A01128" w:rsidP="00A01128">
      <w:r>
        <w:rPr>
          <w:rFonts w:hint="eastAsia"/>
        </w:rPr>
        <w:t>일치하는 문자열:</w:t>
      </w:r>
      <w:r>
        <w:t xml:space="preserve">      ABC ABBC ABBBC ABBBBC</w:t>
      </w:r>
    </w:p>
    <w:p w14:paraId="48D29E2F" w14:textId="77777777" w:rsidR="00A01128" w:rsidRDefault="00A01128" w:rsidP="00A01128">
      <w:r>
        <w:rPr>
          <w:rFonts w:hint="eastAsia"/>
        </w:rPr>
        <w:t>일치하지 않는 문자열:</w:t>
      </w:r>
      <w:r>
        <w:t xml:space="preserve"> AC CC ADC BBC</w:t>
      </w:r>
    </w:p>
    <w:p w14:paraId="530B4272" w14:textId="77777777" w:rsidR="00A01128" w:rsidRPr="00A01128" w:rsidRDefault="00A01128" w:rsidP="00A01128"/>
    <w:p w14:paraId="7200F34A" w14:textId="77777777" w:rsidR="00A01128" w:rsidRDefault="00A01128" w:rsidP="00A01128">
      <w:r>
        <w:rPr>
          <w:rFonts w:hint="eastAsia"/>
        </w:rPr>
        <w:t>예2</w:t>
      </w:r>
      <w:r>
        <w:t>) A[d-f]+C</w:t>
      </w:r>
    </w:p>
    <w:p w14:paraId="298262F5" w14:textId="77777777" w:rsidR="00A01128" w:rsidRDefault="00A01128" w:rsidP="00A01128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부분은 정확히 일치해야 한다.</w:t>
      </w:r>
    </w:p>
    <w:p w14:paraId="0A1B1B43" w14:textId="77777777" w:rsidR="00A01128" w:rsidRPr="00A01128" w:rsidRDefault="00A01128" w:rsidP="00A01128">
      <w:r>
        <w:t>[d</w:t>
      </w:r>
      <w:r>
        <w:rPr>
          <w:rFonts w:hint="eastAsia"/>
        </w:rPr>
        <w:t>-</w:t>
      </w:r>
      <w:r>
        <w:t>f</w:t>
      </w:r>
      <w:r>
        <w:rPr>
          <w:rFonts w:hint="eastAsia"/>
        </w:rPr>
        <w:t xml:space="preserve">]+ 부분은 </w:t>
      </w:r>
      <w:r>
        <w:t xml:space="preserve">[d-f] </w:t>
      </w:r>
      <w:r>
        <w:rPr>
          <w:rFonts w:hint="eastAsia"/>
        </w:rPr>
        <w:t xml:space="preserve">정규식과 일치하는 문자가 </w:t>
      </w:r>
      <w:r>
        <w:t xml:space="preserve">1 ~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개 있는지 비교한다.</w:t>
      </w:r>
    </w:p>
    <w:p w14:paraId="4CF18D0A" w14:textId="77777777" w:rsidR="00A01128" w:rsidRDefault="00A01128" w:rsidP="00A01128">
      <w:r>
        <w:rPr>
          <w:rFonts w:hint="eastAsia"/>
        </w:rPr>
        <w:t>일치하는 문자열:</w:t>
      </w:r>
      <w:r>
        <w:t xml:space="preserve">      AdC AeC AfC AdefC AeeffC</w:t>
      </w:r>
    </w:p>
    <w:p w14:paraId="69BC9F35" w14:textId="77777777" w:rsidR="00A01128" w:rsidRDefault="00A01128" w:rsidP="00A01128">
      <w:r>
        <w:rPr>
          <w:rFonts w:hint="eastAsia"/>
        </w:rPr>
        <w:t>일치하지 않는 문자열:</w:t>
      </w:r>
      <w:r>
        <w:t xml:space="preserve"> </w:t>
      </w:r>
      <w:r>
        <w:rPr>
          <w:rFonts w:hint="eastAsia"/>
        </w:rPr>
        <w:t xml:space="preserve">AC </w:t>
      </w:r>
      <w:r>
        <w:t>AEC  ADEC A3378C</w:t>
      </w:r>
    </w:p>
    <w:p w14:paraId="0434A7A6" w14:textId="77777777" w:rsidR="00A01128" w:rsidRDefault="00A01128" w:rsidP="00CE02E5"/>
    <w:p w14:paraId="7310344A" w14:textId="77777777" w:rsidR="00A01128" w:rsidRDefault="00A01128" w:rsidP="00CE02E5"/>
    <w:p w14:paraId="4FB2E26F" w14:textId="77777777" w:rsidR="00A01128" w:rsidRDefault="00A01128" w:rsidP="00A01128">
      <w:pPr>
        <w:pStyle w:val="Heading2"/>
      </w:pPr>
      <w:bookmarkStart w:id="8" w:name="_Toc468357426"/>
      <w:r>
        <w:rPr>
          <w:rFonts w:hint="eastAsia"/>
        </w:rPr>
        <w:t>^ 특수 문자</w:t>
      </w:r>
      <w:bookmarkEnd w:id="8"/>
    </w:p>
    <w:p w14:paraId="1CA5975D" w14:textId="77777777" w:rsidR="00A01128" w:rsidRDefault="00A01128" w:rsidP="00A01128">
      <w:r>
        <w:t xml:space="preserve">^ </w:t>
      </w:r>
      <w:r>
        <w:rPr>
          <w:rFonts w:hint="eastAsia"/>
        </w:rPr>
        <w:t xml:space="preserve">특수 문자는 </w:t>
      </w:r>
      <w:r w:rsidR="00AC37B2">
        <w:rPr>
          <w:rFonts w:hint="eastAsia"/>
        </w:rPr>
        <w:t xml:space="preserve">줄바꿈 문자로 구분되는 각 </w:t>
      </w:r>
      <w:r>
        <w:rPr>
          <w:rFonts w:hint="eastAsia"/>
        </w:rPr>
        <w:t>줄의 선두</w:t>
      </w:r>
      <w:r w:rsidR="00AC37B2">
        <w:rPr>
          <w:rFonts w:hint="eastAsia"/>
        </w:rPr>
        <w:t xml:space="preserve"> 부분에서 있는 문자열인지 검사한다.</w:t>
      </w:r>
    </w:p>
    <w:p w14:paraId="17AC98DD" w14:textId="77777777" w:rsidR="00A01128" w:rsidRPr="00AC37B2" w:rsidRDefault="00A01128" w:rsidP="00A01128"/>
    <w:p w14:paraId="5371141A" w14:textId="77777777" w:rsidR="00A01128" w:rsidRDefault="00A01128" w:rsidP="00A01128">
      <w:r>
        <w:rPr>
          <w:rFonts w:hint="eastAsia"/>
        </w:rPr>
        <w:t>예1</w:t>
      </w:r>
      <w:r>
        <w:t>) ^123</w:t>
      </w:r>
    </w:p>
    <w:p w14:paraId="341CFDAA" w14:textId="77777777" w:rsidR="00A01128" w:rsidRDefault="00AC37B2" w:rsidP="00A01128">
      <w:r>
        <w:rPr>
          <w:rFonts w:hint="eastAsia"/>
        </w:rPr>
        <w:t xml:space="preserve">줄의 선두 부분에 있는 </w:t>
      </w:r>
      <w:r>
        <w:t xml:space="preserve">123 </w:t>
      </w:r>
      <w:r>
        <w:rPr>
          <w:rFonts w:hint="eastAsia"/>
        </w:rPr>
        <w:t>문자열과 일치한다.</w:t>
      </w:r>
    </w:p>
    <w:p w14:paraId="573C42E4" w14:textId="77777777" w:rsidR="00AC37B2" w:rsidRDefault="00AC37B2" w:rsidP="00A01128">
      <w:r>
        <w:rPr>
          <w:rFonts w:hint="eastAsia"/>
        </w:rPr>
        <w:t>줄의 선두가 아니면 일치하지 않는다.</w:t>
      </w:r>
    </w:p>
    <w:p w14:paraId="3DDF0064" w14:textId="77777777" w:rsidR="00AC37B2" w:rsidRDefault="00AC37B2" w:rsidP="00A01128"/>
    <w:p w14:paraId="2F1ED4D2" w14:textId="77777777" w:rsidR="00AC37B2" w:rsidRPr="00A01128" w:rsidRDefault="00AC37B2" w:rsidP="00A01128"/>
    <w:p w14:paraId="4CD7439F" w14:textId="77777777" w:rsidR="00AC37B2" w:rsidRDefault="00AC37B2" w:rsidP="00AC37B2"/>
    <w:p w14:paraId="794A019A" w14:textId="77777777" w:rsidR="00AC37B2" w:rsidRDefault="00AC37B2" w:rsidP="00AC37B2">
      <w:pPr>
        <w:pStyle w:val="Heading2"/>
      </w:pPr>
      <w:bookmarkStart w:id="9" w:name="_Toc468357427"/>
      <w:r>
        <w:t>$</w:t>
      </w:r>
      <w:r>
        <w:rPr>
          <w:rFonts w:hint="eastAsia"/>
        </w:rPr>
        <w:t xml:space="preserve"> 특수 문자</w:t>
      </w:r>
      <w:bookmarkEnd w:id="9"/>
    </w:p>
    <w:p w14:paraId="272C5ECB" w14:textId="77777777" w:rsidR="00AC37B2" w:rsidRDefault="00AC37B2" w:rsidP="00AC37B2">
      <w:r>
        <w:t xml:space="preserve">$ </w:t>
      </w:r>
      <w:r>
        <w:rPr>
          <w:rFonts w:hint="eastAsia"/>
        </w:rPr>
        <w:t>특수 문자는 줄바꿈 문자로 구분되는 각 줄의 끝 부분에서 있는 문자열인지 검사한다.</w:t>
      </w:r>
    </w:p>
    <w:p w14:paraId="6C3D504F" w14:textId="77777777" w:rsidR="00AC37B2" w:rsidRPr="00AC37B2" w:rsidRDefault="00AC37B2" w:rsidP="00AC37B2"/>
    <w:p w14:paraId="073EDA3E" w14:textId="77777777" w:rsidR="00AC37B2" w:rsidRDefault="00AC37B2" w:rsidP="00AC37B2">
      <w:r>
        <w:rPr>
          <w:rFonts w:hint="eastAsia"/>
        </w:rPr>
        <w:t>예1</w:t>
      </w:r>
      <w:r>
        <w:t>) abc$</w:t>
      </w:r>
    </w:p>
    <w:p w14:paraId="11473399" w14:textId="77777777" w:rsidR="00AC37B2" w:rsidRDefault="00AC37B2" w:rsidP="00AC37B2">
      <w:r>
        <w:rPr>
          <w:rFonts w:hint="eastAsia"/>
        </w:rPr>
        <w:t xml:space="preserve">줄의 끝 부분에 있는 </w:t>
      </w:r>
      <w:r>
        <w:t xml:space="preserve">abc </w:t>
      </w:r>
      <w:r>
        <w:rPr>
          <w:rFonts w:hint="eastAsia"/>
        </w:rPr>
        <w:t>문자열과 일치한다.</w:t>
      </w:r>
    </w:p>
    <w:p w14:paraId="73933B76" w14:textId="77777777" w:rsidR="00AC37B2" w:rsidRDefault="00AC37B2" w:rsidP="00AC37B2">
      <w:r>
        <w:rPr>
          <w:rFonts w:hint="eastAsia"/>
        </w:rPr>
        <w:t>줄의 끝 부분이 아니면 일치하지 않는다.</w:t>
      </w:r>
    </w:p>
    <w:p w14:paraId="725D179F" w14:textId="77777777" w:rsidR="00AC37B2" w:rsidRDefault="00AC37B2" w:rsidP="00AC37B2"/>
    <w:p w14:paraId="78603568" w14:textId="77777777" w:rsidR="00AC37B2" w:rsidRDefault="00AC37B2" w:rsidP="00AC37B2"/>
    <w:p w14:paraId="1DEDC05C" w14:textId="77777777" w:rsidR="00AC37B2" w:rsidRDefault="00AC37B2" w:rsidP="00AC37B2">
      <w:pPr>
        <w:pStyle w:val="Heading2"/>
      </w:pPr>
      <w:bookmarkStart w:id="10" w:name="_Toc468357428"/>
      <w:r>
        <w:rPr>
          <w:rFonts w:hint="eastAsia"/>
        </w:rPr>
        <w:t>{</w:t>
      </w:r>
      <w:r w:rsidRPr="00AC37B2">
        <w:rPr>
          <w:i/>
        </w:rPr>
        <w:t>n</w:t>
      </w:r>
      <w:r>
        <w:rPr>
          <w:rFonts w:hint="eastAsia"/>
        </w:rPr>
        <w:t>} 특수 문자</w:t>
      </w:r>
      <w:bookmarkEnd w:id="10"/>
    </w:p>
    <w:p w14:paraId="44F93A5A" w14:textId="77777777" w:rsidR="00AC37B2" w:rsidRDefault="00AC37B2" w:rsidP="00AC37B2">
      <w:r>
        <w:rPr>
          <w:rFonts w:hint="eastAsia"/>
        </w:rPr>
        <w:t xml:space="preserve">{ } 괄호 안에는 숫자가 </w:t>
      </w:r>
      <w:r>
        <w:t>1</w:t>
      </w:r>
      <w:r>
        <w:rPr>
          <w:rFonts w:hint="eastAsia"/>
        </w:rPr>
        <w:t xml:space="preserve"> 개 들어 있어야 한다.</w:t>
      </w:r>
    </w:p>
    <w:p w14:paraId="284059A0" w14:textId="77777777" w:rsidR="00AC37B2" w:rsidRDefault="00AC37B2" w:rsidP="00AC37B2">
      <w:r>
        <w:t xml:space="preserve">{ } </w:t>
      </w:r>
      <w:r>
        <w:rPr>
          <w:rFonts w:hint="eastAsia"/>
        </w:rPr>
        <w:t>괄호 바로 앞의 정규식과 일치하는 문자가 반복되는 수가,</w:t>
      </w:r>
      <w:r>
        <w:t xml:space="preserve"> { } </w:t>
      </w:r>
      <w:r>
        <w:rPr>
          <w:rFonts w:hint="eastAsia"/>
        </w:rPr>
        <w:t>괄호 안의 숫자와 일치해야 한다.</w:t>
      </w:r>
    </w:p>
    <w:p w14:paraId="47BB1B2D" w14:textId="77777777" w:rsidR="00AC37B2" w:rsidRDefault="00AC37B2" w:rsidP="00AC37B2"/>
    <w:p w14:paraId="700E7532" w14:textId="77777777" w:rsidR="00AC37B2" w:rsidRDefault="00AC37B2" w:rsidP="00AC37B2">
      <w:r>
        <w:rPr>
          <w:rFonts w:hint="eastAsia"/>
        </w:rPr>
        <w:t>예1</w:t>
      </w:r>
      <w:r>
        <w:t>) AB{3}C</w:t>
      </w:r>
    </w:p>
    <w:p w14:paraId="75B2F5EC" w14:textId="77777777" w:rsidR="00AC37B2" w:rsidRDefault="00AC37B2" w:rsidP="00AC37B2">
      <w:r>
        <w:rPr>
          <w:rFonts w:hint="eastAsia"/>
        </w:rPr>
        <w:t xml:space="preserve">일치하는 문자열:  </w:t>
      </w:r>
      <w:r>
        <w:t>ABBBC</w:t>
      </w:r>
    </w:p>
    <w:p w14:paraId="6D915B30" w14:textId="77777777" w:rsidR="00AC37B2" w:rsidRDefault="00AC37B2" w:rsidP="00AC37B2"/>
    <w:p w14:paraId="7C643566" w14:textId="77777777" w:rsidR="00AC37B2" w:rsidRDefault="00AC37B2" w:rsidP="00AC37B2">
      <w:r>
        <w:rPr>
          <w:rFonts w:hint="eastAsia"/>
        </w:rPr>
        <w:t>예2</w:t>
      </w:r>
      <w:r>
        <w:t>) A[0-3]{4}C</w:t>
      </w:r>
    </w:p>
    <w:p w14:paraId="2B6178BA" w14:textId="77777777" w:rsidR="00AC37B2" w:rsidRDefault="00AC37B2" w:rsidP="00AC37B2">
      <w:r>
        <w:rPr>
          <w:rFonts w:hint="eastAsia"/>
        </w:rPr>
        <w:t>일치하는 문자열:</w:t>
      </w:r>
      <w:r>
        <w:t xml:space="preserve"> A0000C A0123C A0023C A1320C A3211C</w:t>
      </w:r>
    </w:p>
    <w:p w14:paraId="556135FC" w14:textId="77777777" w:rsidR="00AC37B2" w:rsidRDefault="00AC37B2" w:rsidP="00AC37B2"/>
    <w:p w14:paraId="0D60EA27" w14:textId="77777777" w:rsidR="00AC37B2" w:rsidRDefault="00AC37B2" w:rsidP="00AC37B2"/>
    <w:p w14:paraId="5A039955" w14:textId="77777777" w:rsidR="00AC37B2" w:rsidRDefault="00AC37B2" w:rsidP="00AC37B2">
      <w:pPr>
        <w:pStyle w:val="Heading2"/>
      </w:pPr>
      <w:bookmarkStart w:id="11" w:name="_Toc468357429"/>
      <w:r>
        <w:rPr>
          <w:rFonts w:hint="eastAsia"/>
        </w:rPr>
        <w:t>{</w:t>
      </w:r>
      <w:r w:rsidRPr="00AC37B2">
        <w:rPr>
          <w:i/>
        </w:rPr>
        <w:t>n</w:t>
      </w:r>
      <w:r>
        <w:rPr>
          <w:i/>
        </w:rPr>
        <w:t>,m</w:t>
      </w:r>
      <w:r>
        <w:rPr>
          <w:rFonts w:hint="eastAsia"/>
        </w:rPr>
        <w:t>} 특수 문자</w:t>
      </w:r>
      <w:bookmarkEnd w:id="11"/>
    </w:p>
    <w:p w14:paraId="571E3070" w14:textId="77777777" w:rsidR="00AC37B2" w:rsidRDefault="00AC37B2" w:rsidP="00AC37B2">
      <w:r>
        <w:rPr>
          <w:rFonts w:hint="eastAsia"/>
        </w:rPr>
        <w:t xml:space="preserve">{ } 괄호 안에는 숫자가 </w:t>
      </w:r>
      <w:r>
        <w:t>2</w:t>
      </w:r>
      <w:r>
        <w:rPr>
          <w:rFonts w:hint="eastAsia"/>
        </w:rPr>
        <w:t xml:space="preserve"> 개 들어 있어야 한다.</w:t>
      </w:r>
    </w:p>
    <w:p w14:paraId="3C351B5E" w14:textId="77777777" w:rsidR="00AC37B2" w:rsidRDefault="00AC37B2" w:rsidP="00AC37B2">
      <w:r>
        <w:t xml:space="preserve">{ } </w:t>
      </w:r>
      <w:r>
        <w:rPr>
          <w:rFonts w:hint="eastAsia"/>
        </w:rPr>
        <w:t>괄호 바로 앞의 정규식과 일치하는 문자가 반복되는 수가,</w:t>
      </w:r>
      <w:r>
        <w:t xml:space="preserve"> n </w:t>
      </w:r>
      <w:r>
        <w:rPr>
          <w:rFonts w:hint="eastAsia"/>
        </w:rPr>
        <w:t xml:space="preserve">보다 크거나 같고 </w:t>
      </w:r>
      <w:r>
        <w:t xml:space="preserve">m </w:t>
      </w:r>
      <w:r>
        <w:rPr>
          <w:rFonts w:hint="eastAsia"/>
        </w:rPr>
        <w:t>보다 작거나 같아야 한다.</w:t>
      </w:r>
    </w:p>
    <w:p w14:paraId="5C67C774" w14:textId="77777777" w:rsidR="00AC37B2" w:rsidRDefault="00AC37B2" w:rsidP="00AC37B2"/>
    <w:p w14:paraId="145B92F9" w14:textId="77777777" w:rsidR="00AC37B2" w:rsidRDefault="00AC37B2" w:rsidP="00AC37B2">
      <w:r>
        <w:rPr>
          <w:rFonts w:hint="eastAsia"/>
        </w:rPr>
        <w:t>예1</w:t>
      </w:r>
      <w:r>
        <w:t>) AB{2,3}C</w:t>
      </w:r>
    </w:p>
    <w:p w14:paraId="1822082B" w14:textId="77777777" w:rsidR="00AC37B2" w:rsidRDefault="00AC37B2" w:rsidP="00AC37B2">
      <w:r>
        <w:rPr>
          <w:rFonts w:hint="eastAsia"/>
        </w:rPr>
        <w:t xml:space="preserve">일치하는 문자열:  ABBC </w:t>
      </w:r>
      <w:r>
        <w:t>ABBBC</w:t>
      </w:r>
    </w:p>
    <w:p w14:paraId="6CA00574" w14:textId="77777777" w:rsidR="00AC37B2" w:rsidRPr="00AC37B2" w:rsidRDefault="00AC37B2" w:rsidP="00AC37B2"/>
    <w:p w14:paraId="51FE16F2" w14:textId="77777777" w:rsidR="00AC37B2" w:rsidRDefault="00AC37B2" w:rsidP="00AC37B2">
      <w:r>
        <w:rPr>
          <w:rFonts w:hint="eastAsia"/>
        </w:rPr>
        <w:t>예2</w:t>
      </w:r>
      <w:r>
        <w:t>) A[0-3]{2,4}C</w:t>
      </w:r>
    </w:p>
    <w:p w14:paraId="1BC319A8" w14:textId="41152F10" w:rsidR="00AC37B2" w:rsidRDefault="00AC37B2" w:rsidP="00AC37B2">
      <w:r>
        <w:rPr>
          <w:rFonts w:hint="eastAsia"/>
        </w:rPr>
        <w:t>일치하는 문자열:</w:t>
      </w:r>
      <w:r>
        <w:t xml:space="preserve"> A00C A013C A0023C A3211C</w:t>
      </w:r>
    </w:p>
    <w:p w14:paraId="26BC1068" w14:textId="77777777" w:rsidR="00AC37B2" w:rsidRPr="00AC37B2" w:rsidRDefault="00AC37B2" w:rsidP="00AC37B2"/>
    <w:p w14:paraId="17CE3F79" w14:textId="77777777" w:rsidR="00AC37B2" w:rsidRDefault="00AC37B2" w:rsidP="00AC37B2"/>
    <w:p w14:paraId="5E65C8B1" w14:textId="77777777" w:rsidR="00AC37B2" w:rsidRDefault="00AC37B2" w:rsidP="00AC37B2"/>
    <w:p w14:paraId="01D10FF0" w14:textId="77777777" w:rsidR="00AC37B2" w:rsidRDefault="00AC37B2" w:rsidP="00AC37B2">
      <w:pPr>
        <w:pStyle w:val="Heading2"/>
      </w:pPr>
      <w:bookmarkStart w:id="12" w:name="_Toc468357430"/>
      <w:r>
        <w:rPr>
          <w:rFonts w:hint="eastAsia"/>
        </w:rPr>
        <w:lastRenderedPageBreak/>
        <w:t>( ) 특수 문자</w:t>
      </w:r>
      <w:bookmarkEnd w:id="12"/>
    </w:p>
    <w:p w14:paraId="4C5D114D" w14:textId="77777777" w:rsidR="00AC37B2" w:rsidRDefault="00AC37B2" w:rsidP="00AC37B2">
      <w:r>
        <w:rPr>
          <w:rFonts w:hint="eastAsia"/>
        </w:rPr>
        <w:t>( ) 괄호 안의 정규식을 묶는 역할을 한다.</w:t>
      </w:r>
    </w:p>
    <w:p w14:paraId="296D89C6" w14:textId="77777777" w:rsidR="00AC37B2" w:rsidRDefault="00AC37B2" w:rsidP="00AC37B2"/>
    <w:p w14:paraId="6A4B3064" w14:textId="77777777" w:rsidR="00AC37B2" w:rsidRDefault="00AC37B2" w:rsidP="00AC37B2">
      <w:r>
        <w:rPr>
          <w:rFonts w:hint="eastAsia"/>
        </w:rPr>
        <w:t xml:space="preserve">예1) </w:t>
      </w:r>
      <w:r>
        <w:t>A(BC)?D</w:t>
      </w:r>
    </w:p>
    <w:p w14:paraId="618C66C2" w14:textId="77777777" w:rsidR="00AC37B2" w:rsidRDefault="00AC37B2" w:rsidP="00AC37B2">
      <w:r>
        <w:rPr>
          <w:rFonts w:hint="eastAsia"/>
        </w:rPr>
        <w:t xml:space="preserve">일치하는 문자열: </w:t>
      </w:r>
      <w:r>
        <w:t>AD ABCD</w:t>
      </w:r>
    </w:p>
    <w:p w14:paraId="624F1909" w14:textId="77777777" w:rsidR="00AC37B2" w:rsidRDefault="00AC37B2" w:rsidP="00AC37B2"/>
    <w:p w14:paraId="0F805214" w14:textId="77777777" w:rsidR="00AC37B2" w:rsidRDefault="00AC37B2" w:rsidP="00AC37B2">
      <w:r>
        <w:rPr>
          <w:rFonts w:hint="eastAsia"/>
        </w:rPr>
        <w:t>예2</w:t>
      </w:r>
      <w:r>
        <w:t>) A(BC){2,3}D</w:t>
      </w:r>
    </w:p>
    <w:p w14:paraId="48D97AA5" w14:textId="77777777" w:rsidR="00AC37B2" w:rsidRDefault="00AC37B2" w:rsidP="00AC37B2">
      <w:r>
        <w:rPr>
          <w:rFonts w:hint="eastAsia"/>
        </w:rPr>
        <w:t>일치하는 문자열:</w:t>
      </w:r>
      <w:r>
        <w:t xml:space="preserve"> ABCBCD ABCBCBCD</w:t>
      </w:r>
    </w:p>
    <w:p w14:paraId="5A42DA51" w14:textId="77777777" w:rsidR="00AC37B2" w:rsidRDefault="00AC37B2" w:rsidP="00AC37B2"/>
    <w:p w14:paraId="51BE2F1D" w14:textId="77777777" w:rsidR="00AC37B2" w:rsidRDefault="00AC37B2" w:rsidP="00AC37B2">
      <w:r>
        <w:rPr>
          <w:rFonts w:hint="eastAsia"/>
        </w:rPr>
        <w:t>예3</w:t>
      </w:r>
      <w:r>
        <w:t>) A([a-c][0-3]){2}D</w:t>
      </w:r>
    </w:p>
    <w:p w14:paraId="082255A3" w14:textId="77777777" w:rsidR="00AC37B2" w:rsidRDefault="00AC37B2" w:rsidP="00AC37B2">
      <w:r>
        <w:rPr>
          <w:rFonts w:hint="eastAsia"/>
        </w:rPr>
        <w:t xml:space="preserve">일치하는 문자열 </w:t>
      </w:r>
      <w:r>
        <w:t>Aa0b2D Ac2b0D Ab3c2D</w:t>
      </w:r>
    </w:p>
    <w:p w14:paraId="283C097C" w14:textId="3F629CEF" w:rsidR="00AC37B2" w:rsidRDefault="002D7F3A" w:rsidP="00AC37B2">
      <w:r>
        <w:rPr>
          <w:rFonts w:hint="eastAsia"/>
        </w:rPr>
        <w:t xml:space="preserve">일치하지 않는 문자열 </w:t>
      </w:r>
      <w:r>
        <w:t>Aba20D</w:t>
      </w:r>
    </w:p>
    <w:p w14:paraId="452B54DD" w14:textId="77777777" w:rsidR="002D7F3A" w:rsidRDefault="002D7F3A" w:rsidP="00AC37B2"/>
    <w:p w14:paraId="71C78659" w14:textId="392D461E" w:rsidR="001C19BB" w:rsidRDefault="001C19BB" w:rsidP="00AC37B2">
      <w:r>
        <w:rPr>
          <w:rFonts w:hint="eastAsia"/>
        </w:rPr>
        <w:t>예4</w:t>
      </w:r>
      <w:r>
        <w:t>) A(23)+D</w:t>
      </w:r>
    </w:p>
    <w:p w14:paraId="18E7B7E8" w14:textId="76511487" w:rsidR="001C19BB" w:rsidRDefault="001C19BB" w:rsidP="00AC37B2">
      <w:r>
        <w:rPr>
          <w:rFonts w:hint="eastAsia"/>
        </w:rPr>
        <w:t>일치하는 문자열:</w:t>
      </w:r>
      <w:r>
        <w:t xml:space="preserve"> A23D A2323D A232323D</w:t>
      </w:r>
    </w:p>
    <w:p w14:paraId="3461931A" w14:textId="7F1EC6E9" w:rsidR="001C19BB" w:rsidRDefault="001C19BB" w:rsidP="00AC37B2"/>
    <w:p w14:paraId="5AC1C1D8" w14:textId="77777777" w:rsidR="001C19BB" w:rsidRDefault="001C19BB" w:rsidP="00AC37B2"/>
    <w:p w14:paraId="13588089" w14:textId="228D6E96" w:rsidR="001C19BB" w:rsidRDefault="001C19BB" w:rsidP="001C19BB">
      <w:pPr>
        <w:pStyle w:val="Heading2"/>
      </w:pPr>
      <w:bookmarkStart w:id="13" w:name="_Toc468357431"/>
      <w:r>
        <w:rPr>
          <w:rFonts w:hint="eastAsia"/>
        </w:rPr>
        <w:t>| 특수 문자</w:t>
      </w:r>
      <w:bookmarkEnd w:id="13"/>
    </w:p>
    <w:p w14:paraId="50E16DD3" w14:textId="1D0B66F2" w:rsidR="001C19BB" w:rsidRDefault="001C19BB" w:rsidP="001C19BB"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특수 문자 앞 뒤의 정규식 둘 중의 하나와 문자열이 일치해야 한다.</w:t>
      </w:r>
    </w:p>
    <w:p w14:paraId="3F55733F" w14:textId="410585BF" w:rsidR="001C19BB" w:rsidRDefault="001C19BB" w:rsidP="001C19BB"/>
    <w:p w14:paraId="0BE8CB6E" w14:textId="0EDE138C" w:rsidR="001C19BB" w:rsidRDefault="001C19BB" w:rsidP="001C19BB">
      <w:r>
        <w:rPr>
          <w:rFonts w:hint="eastAsia"/>
        </w:rPr>
        <w:t>예1</w:t>
      </w:r>
      <w:r>
        <w:t>) Ab|cD</w:t>
      </w:r>
    </w:p>
    <w:p w14:paraId="1F9BC749" w14:textId="1E06954C" w:rsidR="001C19BB" w:rsidRDefault="001C19BB" w:rsidP="001C19BB">
      <w:r>
        <w:t xml:space="preserve">| </w:t>
      </w:r>
      <w:r>
        <w:rPr>
          <w:rFonts w:hint="eastAsia"/>
        </w:rPr>
        <w:t xml:space="preserve">특수 문자 앞의 정규식은 </w:t>
      </w:r>
      <w:r>
        <w:t xml:space="preserve">b </w:t>
      </w:r>
      <w:r>
        <w:rPr>
          <w:rFonts w:hint="eastAsia"/>
        </w:rPr>
        <w:t xml:space="preserve">이고 뒤의 정규식은 </w:t>
      </w:r>
      <w:r>
        <w:t xml:space="preserve">c </w:t>
      </w:r>
      <w:r>
        <w:rPr>
          <w:rFonts w:hint="eastAsia"/>
        </w:rPr>
        <w:t>이다.</w:t>
      </w:r>
    </w:p>
    <w:p w14:paraId="66DDF33A" w14:textId="1BA38ED3" w:rsidR="001C19BB" w:rsidRDefault="001C19BB" w:rsidP="001C19BB">
      <w:r>
        <w:rPr>
          <w:rFonts w:hint="eastAsia"/>
        </w:rPr>
        <w:t xml:space="preserve">위 정규식은 </w:t>
      </w:r>
      <w:r>
        <w:t xml:space="preserve">A[bc]D </w:t>
      </w:r>
      <w:r>
        <w:rPr>
          <w:rFonts w:hint="eastAsia"/>
        </w:rPr>
        <w:t>정규식과 동일하다.</w:t>
      </w:r>
    </w:p>
    <w:p w14:paraId="7A7A336E" w14:textId="48249C88" w:rsidR="001C19BB" w:rsidRDefault="001C19BB" w:rsidP="001C19BB">
      <w:r>
        <w:rPr>
          <w:rFonts w:hint="eastAsia"/>
        </w:rPr>
        <w:t>일치하는 문자열:</w:t>
      </w:r>
      <w:r>
        <w:t xml:space="preserve">      AbD AcD </w:t>
      </w:r>
    </w:p>
    <w:p w14:paraId="2C05EBA9" w14:textId="7E43787D" w:rsidR="001C19BB" w:rsidRPr="001C19BB" w:rsidRDefault="001C19BB" w:rsidP="001C19BB"/>
    <w:p w14:paraId="7D7248E5" w14:textId="42A5A7EA" w:rsidR="001C19BB" w:rsidRDefault="001C19BB" w:rsidP="001C19BB">
      <w:r>
        <w:rPr>
          <w:rFonts w:hint="eastAsia"/>
        </w:rPr>
        <w:t>예2</w:t>
      </w:r>
      <w:r>
        <w:t>) A(bc)|(def)G</w:t>
      </w:r>
    </w:p>
    <w:p w14:paraId="480AB683" w14:textId="3F0F8BF8" w:rsidR="001C19BB" w:rsidRDefault="001C19BB" w:rsidP="001C19BB">
      <w:r>
        <w:t xml:space="preserve">| </w:t>
      </w:r>
      <w:r>
        <w:rPr>
          <w:rFonts w:hint="eastAsia"/>
        </w:rPr>
        <w:t xml:space="preserve">특수 문자 앞의 정규식은 </w:t>
      </w:r>
      <w:r>
        <w:t xml:space="preserve">ac </w:t>
      </w:r>
      <w:r>
        <w:rPr>
          <w:rFonts w:hint="eastAsia"/>
        </w:rPr>
        <w:t xml:space="preserve">이고 뒤의 정규식은 </w:t>
      </w:r>
      <w:r>
        <w:t xml:space="preserve">def </w:t>
      </w:r>
      <w:r>
        <w:rPr>
          <w:rFonts w:hint="eastAsia"/>
        </w:rPr>
        <w:t>이다.</w:t>
      </w:r>
    </w:p>
    <w:p w14:paraId="52797E4A" w14:textId="63A092F7" w:rsidR="001C19BB" w:rsidRDefault="001C19BB" w:rsidP="001C19BB">
      <w:r>
        <w:rPr>
          <w:rFonts w:hint="eastAsia"/>
        </w:rPr>
        <w:t xml:space="preserve">일치하는 문자열: </w:t>
      </w:r>
      <w:r>
        <w:t>AbcG AdefG</w:t>
      </w:r>
    </w:p>
    <w:p w14:paraId="28B683E7" w14:textId="50D3D057" w:rsidR="001C19BB" w:rsidRDefault="001C19BB" w:rsidP="001C19BB"/>
    <w:p w14:paraId="68EC8520" w14:textId="1EF6223A" w:rsidR="001C19BB" w:rsidRDefault="001C19BB" w:rsidP="001C19BB"/>
    <w:p w14:paraId="638BDCBE" w14:textId="3BA280CB" w:rsidR="001C19BB" w:rsidRDefault="001C19BB" w:rsidP="001C19BB">
      <w:pPr>
        <w:pStyle w:val="Heading2"/>
      </w:pPr>
      <w:bookmarkStart w:id="14" w:name="_Toc468357432"/>
      <w:r>
        <w:rPr>
          <w:rFonts w:hint="eastAsia"/>
        </w:rPr>
        <w:t>\ 특수 문자</w:t>
      </w:r>
      <w:bookmarkEnd w:id="14"/>
    </w:p>
    <w:p w14:paraId="6433CD3A" w14:textId="7EE6213C" w:rsidR="001C19BB" w:rsidRDefault="001C19BB" w:rsidP="001C19BB">
      <w:r>
        <w:rPr>
          <w:rFonts w:hint="eastAsia"/>
        </w:rPr>
        <w:t>정규식 특수 문자를 보통의 문자처럼 비교할 때,</w:t>
      </w:r>
      <w:r>
        <w:t xml:space="preserve"> </w:t>
      </w:r>
      <w:r>
        <w:rPr>
          <w:rFonts w:hint="eastAsia"/>
        </w:rPr>
        <w:t xml:space="preserve">특수 문자 앞에 </w:t>
      </w:r>
      <w:r>
        <w:t xml:space="preserve">\ </w:t>
      </w:r>
      <w:r>
        <w:rPr>
          <w:rFonts w:hint="eastAsia"/>
        </w:rPr>
        <w:t>문자를 붙인다.</w:t>
      </w:r>
    </w:p>
    <w:p w14:paraId="5D95F082" w14:textId="15CFED75" w:rsidR="001C19BB" w:rsidRDefault="001C19BB" w:rsidP="001C19BB"/>
    <w:p w14:paraId="64D5696F" w14:textId="4969200B" w:rsidR="001C19BB" w:rsidRDefault="001C19BB" w:rsidP="001C19BB">
      <w:r>
        <w:rPr>
          <w:rFonts w:hint="eastAsia"/>
        </w:rPr>
        <w:t>예1</w:t>
      </w:r>
      <w:r>
        <w:t>) A</w:t>
      </w:r>
      <w:r>
        <w:rPr>
          <w:rFonts w:hint="eastAsia"/>
        </w:rPr>
        <w:t>b</w:t>
      </w:r>
      <w:r>
        <w:t>\?D</w:t>
      </w:r>
    </w:p>
    <w:p w14:paraId="406E2B99" w14:textId="3BC214CC" w:rsidR="001C19BB" w:rsidRDefault="001C19BB" w:rsidP="001C19BB">
      <w:r>
        <w:rPr>
          <w:rFonts w:hint="eastAsia"/>
        </w:rPr>
        <w:t xml:space="preserve">일치하는 문자열: </w:t>
      </w:r>
      <w:r>
        <w:t>Ab?D</w:t>
      </w:r>
    </w:p>
    <w:p w14:paraId="1FA4AC0E" w14:textId="0335C4C0" w:rsidR="001C19BB" w:rsidRDefault="001C19BB" w:rsidP="001C19BB"/>
    <w:p w14:paraId="40C9B1A6" w14:textId="6ACD6F17" w:rsidR="001C19BB" w:rsidRDefault="001C19BB" w:rsidP="001C19BB">
      <w:r>
        <w:rPr>
          <w:rFonts w:hint="eastAsia"/>
        </w:rPr>
        <w:t>예2</w:t>
      </w:r>
      <w:r>
        <w:t>) A[0-3]\+D</w:t>
      </w:r>
    </w:p>
    <w:p w14:paraId="631E5028" w14:textId="473E74D6" w:rsidR="001C19BB" w:rsidRDefault="001C19BB" w:rsidP="001C19BB">
      <w:r>
        <w:rPr>
          <w:rFonts w:hint="eastAsia"/>
        </w:rPr>
        <w:t>일치하는 문자열:</w:t>
      </w:r>
      <w:r>
        <w:t xml:space="preserve"> A0+D A1+D A2+D A3+D</w:t>
      </w:r>
    </w:p>
    <w:p w14:paraId="42150145" w14:textId="618D58B1" w:rsidR="001C19BB" w:rsidRDefault="001C19BB" w:rsidP="001C19BB"/>
    <w:p w14:paraId="06907BBC" w14:textId="37748F84" w:rsidR="001C19BB" w:rsidRDefault="001C19BB" w:rsidP="001C19BB">
      <w:r>
        <w:rPr>
          <w:rFonts w:hint="eastAsia"/>
        </w:rPr>
        <w:t>예3</w:t>
      </w:r>
      <w:r>
        <w:t>) \([1-9][0-9]*\)</w:t>
      </w:r>
    </w:p>
    <w:p w14:paraId="0DB29C4A" w14:textId="0D8FA473" w:rsidR="001C19BB" w:rsidRDefault="001C19BB" w:rsidP="001C19BB">
      <w:r>
        <w:rPr>
          <w:rFonts w:hint="eastAsia"/>
        </w:rPr>
        <w:t>일치하는 문자열:</w:t>
      </w:r>
      <w:r>
        <w:t xml:space="preserve"> (1) (2) (3) (10) (21) (34) (100) (235)</w:t>
      </w:r>
    </w:p>
    <w:p w14:paraId="618A5401" w14:textId="1D8BA041" w:rsidR="001C19BB" w:rsidRDefault="001C19BB" w:rsidP="001C19BB">
      <w:r>
        <w:rPr>
          <w:rFonts w:hint="eastAsia"/>
        </w:rPr>
        <w:t>일치하지 않는 문자열:</w:t>
      </w:r>
      <w:r>
        <w:t xml:space="preserve"> (0) (01) </w:t>
      </w:r>
      <w:r>
        <w:rPr>
          <w:rFonts w:hint="eastAsia"/>
        </w:rPr>
        <w:t>[10]</w:t>
      </w:r>
    </w:p>
    <w:p w14:paraId="2244A786" w14:textId="5956D95B" w:rsidR="00AC37B2" w:rsidRDefault="00AC37B2" w:rsidP="00AC37B2"/>
    <w:p w14:paraId="73DD70B1" w14:textId="71AAD7D6" w:rsidR="001C19BB" w:rsidRDefault="001C19BB" w:rsidP="00AC37B2">
      <w:r>
        <w:rPr>
          <w:rFonts w:hint="eastAsia"/>
        </w:rPr>
        <w:t>예4</w:t>
      </w:r>
      <w:r>
        <w:t>) \[1-9\]</w:t>
      </w:r>
    </w:p>
    <w:p w14:paraId="42271A4A" w14:textId="350BA826" w:rsidR="001C19BB" w:rsidRDefault="001C19BB" w:rsidP="00AC37B2">
      <w:r>
        <w:rPr>
          <w:rFonts w:hint="eastAsia"/>
        </w:rPr>
        <w:t>일치하는 문자열:</w:t>
      </w:r>
      <w:r>
        <w:t xml:space="preserve"> [1-9]</w:t>
      </w:r>
    </w:p>
    <w:p w14:paraId="1B3E85EF" w14:textId="77C5A66D" w:rsidR="001C19BB" w:rsidRDefault="001C19BB" w:rsidP="00AC37B2"/>
    <w:p w14:paraId="748EA24C" w14:textId="1E7EEFD4" w:rsidR="001C19BB" w:rsidRDefault="001C19BB" w:rsidP="00AC37B2">
      <w:r>
        <w:rPr>
          <w:rFonts w:hint="eastAsia"/>
        </w:rPr>
        <w:t>예5</w:t>
      </w:r>
      <w:r>
        <w:t>) [\t ]</w:t>
      </w:r>
    </w:p>
    <w:p w14:paraId="5A3DE532" w14:textId="01FB24A9" w:rsidR="001C19BB" w:rsidRDefault="001C19BB" w:rsidP="00AC37B2">
      <w:r>
        <w:rPr>
          <w:rFonts w:hint="eastAsia"/>
        </w:rPr>
        <w:t>탭 문자,</w:t>
      </w:r>
      <w:r>
        <w:t xml:space="preserve"> </w:t>
      </w:r>
      <w:r>
        <w:rPr>
          <w:rFonts w:hint="eastAsia"/>
        </w:rPr>
        <w:t>공백 문자 중의 한 문자와 일치한다.</w:t>
      </w:r>
    </w:p>
    <w:p w14:paraId="1ABA1986" w14:textId="3B4AB672" w:rsidR="001C19BB" w:rsidRDefault="001C19BB" w:rsidP="00AC37B2"/>
    <w:p w14:paraId="3C46047D" w14:textId="2266A3D1" w:rsidR="001C19BB" w:rsidRDefault="001C19BB" w:rsidP="00AC37B2">
      <w:r>
        <w:rPr>
          <w:rFonts w:hint="eastAsia"/>
        </w:rPr>
        <w:t>예6</w:t>
      </w:r>
      <w:r>
        <w:t>) [\t ]+</w:t>
      </w:r>
    </w:p>
    <w:p w14:paraId="56A749D0" w14:textId="3DF036D0" w:rsidR="001C19BB" w:rsidRDefault="001C19BB" w:rsidP="00AC37B2">
      <w:r>
        <w:rPr>
          <w:rFonts w:hint="eastAsia"/>
        </w:rPr>
        <w:t xml:space="preserve">탭 문자나 공백 문자가 </w:t>
      </w:r>
      <w:r>
        <w:t xml:space="preserve">1 </w:t>
      </w:r>
      <w:r>
        <w:rPr>
          <w:rFonts w:hint="eastAsia"/>
        </w:rPr>
        <w:t>개 이상 반복된 부분과 일치한다.</w:t>
      </w:r>
    </w:p>
    <w:p w14:paraId="43739C82" w14:textId="3B266819" w:rsidR="009C727C" w:rsidRDefault="009C727C" w:rsidP="00AC37B2">
      <w:r>
        <w:rPr>
          <w:rFonts w:hint="eastAsia"/>
        </w:rPr>
        <w:t>공백 문자 사이 사이에 탭 문자가 있어도 일치하고</w:t>
      </w:r>
    </w:p>
    <w:p w14:paraId="4B745C5A" w14:textId="5F7413FB" w:rsidR="009C727C" w:rsidRDefault="009C727C" w:rsidP="00AC37B2">
      <w:r>
        <w:rPr>
          <w:rFonts w:hint="eastAsia"/>
        </w:rPr>
        <w:t>탭 문자만 여러 개 반복되어도 일치하고</w:t>
      </w:r>
    </w:p>
    <w:p w14:paraId="032F7687" w14:textId="089D42F4" w:rsidR="009C727C" w:rsidRDefault="009C727C" w:rsidP="00AC37B2">
      <w:r>
        <w:rPr>
          <w:rFonts w:hint="eastAsia"/>
        </w:rPr>
        <w:t>탭 문자 한 개나 공백 문자 한 개와도 일치한다.</w:t>
      </w:r>
    </w:p>
    <w:p w14:paraId="141E3295" w14:textId="77777777" w:rsidR="009C727C" w:rsidRDefault="009C727C" w:rsidP="00AC37B2"/>
    <w:p w14:paraId="3BD3AAB0" w14:textId="77777777" w:rsidR="001C19BB" w:rsidRPr="00AC37B2" w:rsidRDefault="001C19BB" w:rsidP="00AC37B2"/>
    <w:p w14:paraId="3EDB927A" w14:textId="77777777" w:rsidR="00AC37B2" w:rsidRDefault="00AC37B2" w:rsidP="00AC37B2"/>
    <w:p w14:paraId="088F2126" w14:textId="77777777" w:rsidR="00FC26ED" w:rsidRDefault="00FC26ED" w:rsidP="00FC26ED">
      <w:pPr>
        <w:pStyle w:val="Heading2"/>
      </w:pPr>
      <w:bookmarkStart w:id="15" w:name="_Toc468357433"/>
      <w:r>
        <w:rPr>
          <w:rFonts w:hint="eastAsia"/>
        </w:rPr>
        <w:lastRenderedPageBreak/>
        <w:t>연습문제</w:t>
      </w:r>
      <w:bookmarkEnd w:id="15"/>
    </w:p>
    <w:p w14:paraId="75F76593" w14:textId="77777777" w:rsidR="00FC26ED" w:rsidRDefault="00FC26ED" w:rsidP="00FC26ED"/>
    <w:p w14:paraId="2F00B024" w14:textId="77777777" w:rsidR="00FC26ED" w:rsidRDefault="00FC26ED" w:rsidP="00FC26ED">
      <w:r>
        <w:rPr>
          <w:rFonts w:hint="eastAsia"/>
        </w:rPr>
        <w:t>다음 정규식과 일치하는 문자열의 예를 적어라.</w:t>
      </w:r>
    </w:p>
    <w:p w14:paraId="487212BE" w14:textId="77777777" w:rsidR="00FC26ED" w:rsidRDefault="00FC26ED" w:rsidP="00FC26ED"/>
    <w:p w14:paraId="5B45EFAB" w14:textId="77777777" w:rsidR="00FC26ED" w:rsidRDefault="00FC26ED" w:rsidP="00FC26ED">
      <w:r>
        <w:t>[a-zA-Z_][a-zA-Z0-9_]*</w:t>
      </w:r>
    </w:p>
    <w:p w14:paraId="25085B80" w14:textId="77777777" w:rsidR="00FC26ED" w:rsidRDefault="00FC26ED" w:rsidP="00FC26ED"/>
    <w:p w14:paraId="4CAAF1F3" w14:textId="20D67E96" w:rsidR="00FC26ED" w:rsidRDefault="00FC26ED" w:rsidP="00FC26ED">
      <w:r>
        <w:rPr>
          <w:rFonts w:hint="eastAsia"/>
        </w:rPr>
        <w:t>[0-9]{6}-[12</w:t>
      </w:r>
      <w:r w:rsidR="00063AD2">
        <w:t>34</w:t>
      </w:r>
      <w:r>
        <w:rPr>
          <w:rFonts w:hint="eastAsia"/>
        </w:rPr>
        <w:t>][0-9]{6}</w:t>
      </w:r>
    </w:p>
    <w:p w14:paraId="5510D6CF" w14:textId="77777777" w:rsidR="00FC26ED" w:rsidRDefault="00FC26ED" w:rsidP="00FC26ED"/>
    <w:p w14:paraId="020DB3BF" w14:textId="13A73DDF" w:rsidR="00FC26ED" w:rsidRDefault="00FC26ED" w:rsidP="00FC26ED">
      <w:r>
        <w:t>01</w:t>
      </w:r>
      <w:r w:rsidR="003A42FA">
        <w:t>[0-9]</w:t>
      </w:r>
      <w:r>
        <w:t>-[0-9]{3,4}-[0-9]{4}</w:t>
      </w:r>
    </w:p>
    <w:p w14:paraId="62B5531E" w14:textId="77777777" w:rsidR="00FC26ED" w:rsidRDefault="00FC26ED" w:rsidP="00FC26ED"/>
    <w:p w14:paraId="2B56E634" w14:textId="3C3BE65C" w:rsidR="006E3232" w:rsidRDefault="006E3232" w:rsidP="00CE02E5">
      <w:r>
        <w:t>\([1-9][0-9]*\)</w:t>
      </w:r>
    </w:p>
    <w:p w14:paraId="61011995" w14:textId="77253F48" w:rsidR="006E3232" w:rsidRDefault="006E3232" w:rsidP="00CE02E5"/>
    <w:p w14:paraId="6AF99AC6" w14:textId="118CE0F5" w:rsidR="006E3232" w:rsidRDefault="006E3232" w:rsidP="00CE02E5">
      <w:r>
        <w:t>0</w:t>
      </w:r>
      <w:r>
        <w:rPr>
          <w:rFonts w:hint="eastAsia"/>
        </w:rPr>
        <w:t>x[0-9A-F]{2}</w:t>
      </w:r>
    </w:p>
    <w:p w14:paraId="649EE1DB" w14:textId="1DD39D82" w:rsidR="006E3232" w:rsidRDefault="006E3232" w:rsidP="00CE02E5"/>
    <w:p w14:paraId="5A4E4CE8" w14:textId="4597A97C" w:rsidR="006E3232" w:rsidRDefault="006E3232" w:rsidP="00CE02E5">
      <w:r>
        <w:t>"%[0-9]*[dsfx]"</w:t>
      </w:r>
    </w:p>
    <w:p w14:paraId="664DCC04" w14:textId="208EF887" w:rsidR="006E3232" w:rsidRDefault="006E3232" w:rsidP="00CE02E5"/>
    <w:p w14:paraId="27E121A5" w14:textId="2FA313BF" w:rsidR="006E3232" w:rsidRDefault="006E3232" w:rsidP="00CE02E5">
      <w:r>
        <w:t>[a-zA-Z]+@[a-zA-Z]+\.com</w:t>
      </w:r>
    </w:p>
    <w:p w14:paraId="1E3951D8" w14:textId="5D75AE72" w:rsidR="006E3232" w:rsidRDefault="006E3232" w:rsidP="00CE02E5"/>
    <w:p w14:paraId="06B22E79" w14:textId="65706401" w:rsidR="00D43258" w:rsidRDefault="00D43258" w:rsidP="00CE02E5"/>
    <w:p w14:paraId="23B955DA" w14:textId="41B98826" w:rsidR="00D43258" w:rsidRDefault="00D43258" w:rsidP="00D43258">
      <w:pPr>
        <w:pStyle w:val="Heading2"/>
      </w:pPr>
      <w:bookmarkStart w:id="16" w:name="_Toc468357434"/>
      <w:r>
        <w:rPr>
          <w:rFonts w:hint="eastAsia"/>
        </w:rPr>
        <w:t xml:space="preserve">\ 특수 문자와 </w:t>
      </w:r>
      <w:r>
        <w:t xml:space="preserve">Java </w:t>
      </w:r>
      <w:r>
        <w:rPr>
          <w:rFonts w:hint="eastAsia"/>
        </w:rPr>
        <w:t>문자열</w:t>
      </w:r>
      <w:bookmarkEnd w:id="16"/>
    </w:p>
    <w:p w14:paraId="05A8EF3A" w14:textId="620583C5" w:rsidR="00D43258" w:rsidRDefault="00D43258" w:rsidP="00D43258"/>
    <w:p w14:paraId="089D08B1" w14:textId="76BB61F6" w:rsidR="00D43258" w:rsidRDefault="00D43258" w:rsidP="00D43258">
      <w:r>
        <w:rPr>
          <w:rFonts w:hint="eastAsia"/>
        </w:rPr>
        <w:t xml:space="preserve">\ 문자는 </w:t>
      </w:r>
      <w:r>
        <w:t xml:space="preserve">Java </w:t>
      </w:r>
      <w:r>
        <w:rPr>
          <w:rFonts w:hint="eastAsia"/>
        </w:rPr>
        <w:t>문자열에서도 특수 문자이다.</w:t>
      </w:r>
    </w:p>
    <w:p w14:paraId="0DAA0CDC" w14:textId="7EFB9E43" w:rsidR="00D43258" w:rsidRDefault="00D43258" w:rsidP="00D43258">
      <w:r>
        <w:rPr>
          <w:rFonts w:hint="eastAsia"/>
        </w:rPr>
        <w:t xml:space="preserve">그래서 </w:t>
      </w:r>
      <w:r>
        <w:t xml:space="preserve">Java </w:t>
      </w:r>
      <w:r>
        <w:rPr>
          <w:rFonts w:hint="eastAsia"/>
        </w:rPr>
        <w:t xml:space="preserve">문자열에서 </w:t>
      </w:r>
      <w:r>
        <w:t xml:space="preserve">\ </w:t>
      </w:r>
      <w:r>
        <w:rPr>
          <w:rFonts w:hint="eastAsia"/>
        </w:rPr>
        <w:t xml:space="preserve">문자는 </w:t>
      </w:r>
      <w:r>
        <w:t xml:space="preserve">\ </w:t>
      </w:r>
      <w:r>
        <w:rPr>
          <w:rFonts w:hint="eastAsia"/>
        </w:rPr>
        <w:t>문자로 해석되는 것이 아니고,</w:t>
      </w:r>
      <w:r>
        <w:t xml:space="preserve"> \ </w:t>
      </w:r>
      <w:r>
        <w:rPr>
          <w:rFonts w:hint="eastAsia"/>
        </w:rPr>
        <w:t>문자 다음 문자와 결합되어 해석된다.</w:t>
      </w:r>
    </w:p>
    <w:p w14:paraId="706D4187" w14:textId="77777777" w:rsidR="00D43258" w:rsidRDefault="00D43258" w:rsidP="00D43258">
      <w:r>
        <w:rPr>
          <w:rFonts w:hint="eastAsia"/>
        </w:rPr>
        <w:t>예)</w:t>
      </w:r>
      <w:r>
        <w:t xml:space="preserve"> "\n" Java </w:t>
      </w:r>
      <w:r>
        <w:rPr>
          <w:rFonts w:hint="eastAsia"/>
        </w:rPr>
        <w:t xml:space="preserve">문자열은 </w:t>
      </w:r>
      <w:r>
        <w:t xml:space="preserve">\ </w:t>
      </w:r>
      <w:r>
        <w:rPr>
          <w:rFonts w:hint="eastAsia"/>
        </w:rPr>
        <w:t xml:space="preserve">문자와 </w:t>
      </w:r>
      <w:r>
        <w:t xml:space="preserve">n </w:t>
      </w:r>
      <w:r>
        <w:rPr>
          <w:rFonts w:hint="eastAsia"/>
        </w:rPr>
        <w:t>문자로 해석되지 않고,</w:t>
      </w:r>
      <w:r>
        <w:t xml:space="preserve"> </w:t>
      </w:r>
      <w:r>
        <w:rPr>
          <w:rFonts w:hint="eastAsia"/>
        </w:rPr>
        <w:t>줄바꿈 문자로 해석된다.</w:t>
      </w:r>
    </w:p>
    <w:p w14:paraId="46964410" w14:textId="04B182F3" w:rsidR="00D43258" w:rsidRDefault="00D43258" w:rsidP="00D43258"/>
    <w:p w14:paraId="28F95715" w14:textId="03A19A99" w:rsidR="00D43258" w:rsidRDefault="00D43258" w:rsidP="00D43258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문자열에서 </w:t>
      </w:r>
      <w:r>
        <w:t xml:space="preserve">\ </w:t>
      </w:r>
      <w:r>
        <w:rPr>
          <w:rFonts w:hint="eastAsia"/>
        </w:rPr>
        <w:t xml:space="preserve">문자는 </w:t>
      </w:r>
      <w:r>
        <w:t xml:space="preserve">\\ </w:t>
      </w:r>
      <w:r>
        <w:rPr>
          <w:rFonts w:hint="eastAsia"/>
        </w:rPr>
        <w:t>으로 입력해야 한다.</w:t>
      </w:r>
    </w:p>
    <w:p w14:paraId="69B49D9F" w14:textId="6B27D7C2" w:rsidR="00D43258" w:rsidRDefault="00D43258" w:rsidP="00D43258"/>
    <w:p w14:paraId="2E4C6020" w14:textId="36D998DD" w:rsidR="00D43258" w:rsidRDefault="00D43258" w:rsidP="00D43258">
      <w:r>
        <w:rPr>
          <w:rFonts w:hint="eastAsia"/>
        </w:rPr>
        <w:t>예를 들어</w:t>
      </w:r>
      <w:r>
        <w:t xml:space="preserve"> </w:t>
      </w:r>
      <w:r w:rsidRPr="00D43258">
        <w:rPr>
          <w:b/>
        </w:rPr>
        <w:t>A</w:t>
      </w:r>
      <w:r w:rsidRPr="00D43258">
        <w:rPr>
          <w:rFonts w:hint="eastAsia"/>
          <w:b/>
        </w:rPr>
        <w:t>b</w:t>
      </w:r>
      <w:r w:rsidRPr="00D43258">
        <w:rPr>
          <w:b/>
        </w:rPr>
        <w:t>\?D</w:t>
      </w:r>
      <w:r>
        <w:t xml:space="preserve"> </w:t>
      </w:r>
      <w:r>
        <w:rPr>
          <w:rFonts w:hint="eastAsia"/>
        </w:rPr>
        <w:t xml:space="preserve">정규식을 </w:t>
      </w:r>
      <w:r>
        <w:t xml:space="preserve">Java </w:t>
      </w:r>
      <w:r>
        <w:rPr>
          <w:rFonts w:hint="eastAsia"/>
        </w:rPr>
        <w:t xml:space="preserve">문자열에 입력하려면 </w:t>
      </w:r>
      <w:r w:rsidRPr="00D43258">
        <w:rPr>
          <w:b/>
        </w:rPr>
        <w:t>"Ab\\?D"</w:t>
      </w:r>
      <w:r>
        <w:t xml:space="preserve"> </w:t>
      </w:r>
      <w:r>
        <w:rPr>
          <w:rFonts w:hint="eastAsia"/>
        </w:rPr>
        <w:t>으로 입력해야 한다.</w:t>
      </w:r>
    </w:p>
    <w:p w14:paraId="54CA25DC" w14:textId="70EC339D" w:rsidR="00D43258" w:rsidRDefault="00D43258" w:rsidP="00D43258">
      <w:r w:rsidRPr="00D43258">
        <w:rPr>
          <w:b/>
        </w:rPr>
        <w:t>\([1-9][0-9]*\)</w:t>
      </w:r>
      <w:r>
        <w:t xml:space="preserve"> </w:t>
      </w:r>
      <w:r>
        <w:rPr>
          <w:rFonts w:hint="eastAsia"/>
        </w:rPr>
        <w:t xml:space="preserve">정규식을 </w:t>
      </w:r>
      <w:r>
        <w:t xml:space="preserve">Java </w:t>
      </w:r>
      <w:r>
        <w:rPr>
          <w:rFonts w:hint="eastAsia"/>
        </w:rPr>
        <w:t xml:space="preserve">문자열에 입력하려면 </w:t>
      </w:r>
      <w:r w:rsidRPr="00D43258">
        <w:rPr>
          <w:b/>
        </w:rPr>
        <w:t>"\\([1-9][0-9]*\\)"</w:t>
      </w:r>
      <w:r>
        <w:t xml:space="preserve"> </w:t>
      </w:r>
      <w:r>
        <w:rPr>
          <w:rFonts w:hint="eastAsia"/>
        </w:rPr>
        <w:t>으로 입력해야 한다.</w:t>
      </w:r>
    </w:p>
    <w:p w14:paraId="30851189" w14:textId="34A3A217" w:rsidR="00D43258" w:rsidRDefault="00D43258" w:rsidP="00D43258"/>
    <w:p w14:paraId="048E247A" w14:textId="4AD969FF" w:rsidR="00D43258" w:rsidRDefault="00D43258" w:rsidP="00D43258"/>
    <w:p w14:paraId="11C44AAF" w14:textId="1312A611" w:rsidR="00D43258" w:rsidRDefault="00D43258" w:rsidP="00D43258">
      <w:pPr>
        <w:pStyle w:val="Heading2"/>
      </w:pPr>
      <w:bookmarkStart w:id="17" w:name="_Toc468357435"/>
      <w:r>
        <w:rPr>
          <w:rFonts w:hint="eastAsia"/>
        </w:rPr>
        <w:t>\t \n 특수 문자</w:t>
      </w:r>
      <w:bookmarkEnd w:id="17"/>
    </w:p>
    <w:p w14:paraId="4D799DFC" w14:textId="5239BEA4" w:rsidR="00D43258" w:rsidRDefault="00D43258" w:rsidP="00D43258">
      <w:r>
        <w:rPr>
          <w:rFonts w:hint="eastAsia"/>
        </w:rPr>
        <w:t xml:space="preserve">정규식에서도 </w:t>
      </w:r>
      <w:r>
        <w:t xml:space="preserve">\t \n </w:t>
      </w:r>
      <w:r>
        <w:rPr>
          <w:rFonts w:hint="eastAsia"/>
        </w:rPr>
        <w:t>문자는 각각 탭 문자와 줄바꿈 문자로 해석된다.</w:t>
      </w:r>
    </w:p>
    <w:p w14:paraId="0C537418" w14:textId="00DF1644" w:rsidR="00D43258" w:rsidRDefault="00D43258" w:rsidP="00D43258"/>
    <w:p w14:paraId="0965DB37" w14:textId="3626410C" w:rsidR="00D43258" w:rsidRDefault="00D43258" w:rsidP="00D43258"/>
    <w:p w14:paraId="749A2CA4" w14:textId="77777777" w:rsidR="00D43258" w:rsidRPr="00D43258" w:rsidRDefault="00D43258" w:rsidP="00D43258"/>
    <w:p w14:paraId="728D237C" w14:textId="7E758078" w:rsidR="00D43258" w:rsidRDefault="00D43258" w:rsidP="00D43258"/>
    <w:p w14:paraId="568DD8AB" w14:textId="77777777" w:rsidR="00D43258" w:rsidRPr="00D43258" w:rsidRDefault="00D43258" w:rsidP="00D43258"/>
    <w:p w14:paraId="10D803F8" w14:textId="77777777" w:rsidR="006E3232" w:rsidRDefault="006E3232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1AEC0F4" w14:textId="2AF18B12" w:rsidR="006E3232" w:rsidRDefault="006E3232" w:rsidP="006E3232">
      <w:pPr>
        <w:pStyle w:val="Heading1"/>
      </w:pPr>
      <w:r>
        <w:lastRenderedPageBreak/>
        <w:t xml:space="preserve"> </w:t>
      </w:r>
      <w:bookmarkStart w:id="18" w:name="_Toc468357436"/>
      <w:r w:rsidR="00415D57">
        <w:t xml:space="preserve">String </w:t>
      </w:r>
      <w:r w:rsidR="00415D57">
        <w:rPr>
          <w:rFonts w:hint="eastAsia"/>
        </w:rPr>
        <w:t>클래스의 정규식 메소드</w:t>
      </w:r>
      <w:bookmarkEnd w:id="18"/>
    </w:p>
    <w:p w14:paraId="1700C3F6" w14:textId="070273A9" w:rsidR="006E3232" w:rsidRDefault="006E3232" w:rsidP="006E3232"/>
    <w:p w14:paraId="388A0AE7" w14:textId="7CAA4D74" w:rsidR="006E3232" w:rsidRDefault="006E3232" w:rsidP="006E3232">
      <w:pPr>
        <w:pStyle w:val="Heading2"/>
      </w:pPr>
      <w:bookmarkStart w:id="19" w:name="_Toc468357437"/>
      <w:r>
        <w:rPr>
          <w:rFonts w:hint="eastAsia"/>
        </w:rPr>
        <w:t xml:space="preserve">String 클래스의 </w:t>
      </w:r>
      <w:r>
        <w:t xml:space="preserve">match </w:t>
      </w:r>
      <w:r>
        <w:rPr>
          <w:rFonts w:hint="eastAsia"/>
        </w:rPr>
        <w:t>메소드</w:t>
      </w:r>
      <w:bookmarkEnd w:id="19"/>
    </w:p>
    <w:p w14:paraId="4B0570C6" w14:textId="0DDE8577" w:rsidR="006E3232" w:rsidRDefault="006E3232" w:rsidP="006E3232">
      <w:r>
        <w:t xml:space="preserve">boolean match(String </w:t>
      </w:r>
      <w:r w:rsidR="00E7684B">
        <w:t>regex</w:t>
      </w:r>
      <w:r>
        <w:t>)</w:t>
      </w:r>
    </w:p>
    <w:p w14:paraId="2431B86D" w14:textId="33FE2B78" w:rsidR="006E3232" w:rsidRDefault="006E3232" w:rsidP="006E3232">
      <w:r>
        <w:t xml:space="preserve">   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 xml:space="preserve">문자열이 정규식 </w:t>
      </w:r>
      <w:r w:rsidR="00E7684B">
        <w:t>regex</w:t>
      </w:r>
      <w:r>
        <w:rPr>
          <w:rFonts w:hint="eastAsia"/>
        </w:rPr>
        <w:t>에 일치하는지</w:t>
      </w:r>
      <w:r>
        <w:t xml:space="preserve"> </w:t>
      </w:r>
      <w:r>
        <w:rPr>
          <w:rFonts w:hint="eastAsia"/>
        </w:rPr>
        <w:t xml:space="preserve">검사하여 </w:t>
      </w:r>
      <w:r>
        <w:t>true/f</w:t>
      </w:r>
      <w:r>
        <w:rPr>
          <w:rFonts w:hint="eastAsia"/>
        </w:rPr>
        <w:t>alse를 리턴한다.</w:t>
      </w:r>
    </w:p>
    <w:p w14:paraId="1BBA89C7" w14:textId="6EC51BC5" w:rsidR="006E3232" w:rsidRDefault="006E3232" w:rsidP="006E3232"/>
    <w:p w14:paraId="1AC7409E" w14:textId="7352DB72" w:rsidR="00E7684B" w:rsidRDefault="00E7684B" w:rsidP="00E7684B">
      <w:pPr>
        <w:pStyle w:val="Heading3"/>
      </w:pPr>
      <w:r>
        <w:t>Example1.java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E3232" w14:paraId="50A0D438" w14:textId="77777777" w:rsidTr="00713AC8">
        <w:tc>
          <w:tcPr>
            <w:tcW w:w="426" w:type="dxa"/>
          </w:tcPr>
          <w:p w14:paraId="4FD463C9" w14:textId="77777777" w:rsidR="006E3232" w:rsidRPr="00185935" w:rsidRDefault="006E3232" w:rsidP="00E7684B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204F568" w14:textId="77777777" w:rsidR="006E3232" w:rsidRPr="00185935" w:rsidRDefault="006E3232" w:rsidP="00E7684B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3475306" w14:textId="77777777" w:rsidR="006E3232" w:rsidRPr="00185935" w:rsidRDefault="006E3232" w:rsidP="00E7684B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248E884" w14:textId="77777777" w:rsidR="006E3232" w:rsidRPr="00185935" w:rsidRDefault="006E3232" w:rsidP="00E7684B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20CF9E7" w14:textId="77777777" w:rsidR="006E3232" w:rsidRPr="00185935" w:rsidRDefault="006E3232" w:rsidP="00E7684B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6DBE69D" w14:textId="77777777" w:rsidR="006E3232" w:rsidRPr="00185935" w:rsidRDefault="006E3232" w:rsidP="00E7684B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D2AEAC1" w14:textId="77777777" w:rsidR="006E3232" w:rsidRPr="00185935" w:rsidRDefault="006E3232" w:rsidP="00E7684B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27CC02A" w14:textId="77777777" w:rsidR="006E3232" w:rsidRPr="00185935" w:rsidRDefault="006E3232" w:rsidP="00E7684B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6E4BAC4" w14:textId="77777777" w:rsidR="006E3232" w:rsidRDefault="006E3232" w:rsidP="00E7684B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FDDAAD4" w14:textId="77777777" w:rsidR="006E3232" w:rsidRDefault="006E3232" w:rsidP="00E7684B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45EF4546" w14:textId="77777777" w:rsidR="006E3232" w:rsidRDefault="006E3232" w:rsidP="00E7684B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74156DA" w14:textId="77777777" w:rsidR="006E3232" w:rsidRDefault="006E3232" w:rsidP="00E7684B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0AD9ED7" w14:textId="77777777" w:rsidR="006E3232" w:rsidRDefault="006E3232" w:rsidP="00E7684B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4FB3A068" w14:textId="77777777" w:rsidR="006E3232" w:rsidRDefault="006E3232" w:rsidP="00E7684B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391D8AD3" w14:textId="77777777" w:rsidR="006E3232" w:rsidRDefault="006E3232" w:rsidP="00E7684B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D63A0B6" w14:textId="77777777" w:rsidR="006E3232" w:rsidRDefault="006E3232" w:rsidP="00E7684B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6141E23C" w14:textId="4A01541B" w:rsidR="006E3232" w:rsidRPr="00185935" w:rsidRDefault="006E3232" w:rsidP="00E7684B">
            <w:pPr>
              <w:pStyle w:val="a1"/>
            </w:pPr>
            <w:r>
              <w:rPr>
                <w:rFonts w:hint="eastAsia"/>
              </w:rPr>
              <w:t>17</w:t>
            </w:r>
          </w:p>
        </w:tc>
        <w:tc>
          <w:tcPr>
            <w:tcW w:w="10631" w:type="dxa"/>
          </w:tcPr>
          <w:p w14:paraId="2AD6D63B" w14:textId="77777777" w:rsidR="00E7684B" w:rsidRDefault="00E7684B" w:rsidP="00E7684B">
            <w:pPr>
              <w:pStyle w:val="a1"/>
            </w:pPr>
            <w:r>
              <w:rPr>
                <w:color w:val="7F0055"/>
              </w:rPr>
              <w:t>package</w:t>
            </w:r>
            <w:r>
              <w:t xml:space="preserve"> net.skhu.regex;</w:t>
            </w:r>
          </w:p>
          <w:p w14:paraId="0EE57113" w14:textId="77777777" w:rsidR="00E7684B" w:rsidRDefault="00E7684B" w:rsidP="00E7684B">
            <w:pPr>
              <w:pStyle w:val="a1"/>
            </w:pPr>
          </w:p>
          <w:p w14:paraId="132F9F00" w14:textId="77777777" w:rsidR="00E7684B" w:rsidRDefault="00E7684B" w:rsidP="00E7684B">
            <w:pPr>
              <w:pStyle w:val="a1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 {</w:t>
            </w:r>
          </w:p>
          <w:p w14:paraId="24F38636" w14:textId="77777777" w:rsidR="00E7684B" w:rsidRDefault="00E7684B" w:rsidP="00E7684B">
            <w:pPr>
              <w:pStyle w:val="a1"/>
            </w:pPr>
            <w:r>
              <w:t xml:space="preserve">    </w:t>
            </w:r>
          </w:p>
          <w:p w14:paraId="2D709CD6" w14:textId="77777777" w:rsidR="00E7684B" w:rsidRDefault="00E7684B" w:rsidP="00E7684B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543D81B4" w14:textId="77777777" w:rsidR="00E7684B" w:rsidRDefault="00E7684B" w:rsidP="00E7684B">
            <w:pPr>
              <w:pStyle w:val="a1"/>
            </w:pPr>
            <w:r>
              <w:t xml:space="preserve">        String[] </w:t>
            </w:r>
            <w:r>
              <w:rPr>
                <w:color w:val="6A3E3E"/>
              </w:rPr>
              <w:t>a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String[] { </w:t>
            </w:r>
            <w:r>
              <w:rPr>
                <w:color w:val="2A00FF"/>
              </w:rPr>
              <w:t>"010-323-1232"</w:t>
            </w:r>
            <w:r>
              <w:t xml:space="preserve">, </w:t>
            </w:r>
            <w:r>
              <w:rPr>
                <w:color w:val="2A00FF"/>
              </w:rPr>
              <w:t>"02-542-3322"</w:t>
            </w:r>
            <w:r>
              <w:t xml:space="preserve">, </w:t>
            </w:r>
            <w:r>
              <w:rPr>
                <w:color w:val="2A00FF"/>
              </w:rPr>
              <w:t>"010-9930-1123"</w:t>
            </w:r>
            <w:r>
              <w:t xml:space="preserve">, </w:t>
            </w:r>
            <w:r>
              <w:rPr>
                <w:color w:val="2A00FF"/>
              </w:rPr>
              <w:t>"032-431-2323"</w:t>
            </w:r>
            <w:r>
              <w:t xml:space="preserve"> };</w:t>
            </w:r>
          </w:p>
          <w:p w14:paraId="56A5A690" w14:textId="77777777" w:rsidR="00E7684B" w:rsidRDefault="00E7684B" w:rsidP="00E7684B">
            <w:pPr>
              <w:pStyle w:val="a1"/>
            </w:pPr>
            <w:r>
              <w:t xml:space="preserve">        String </w:t>
            </w:r>
            <w:r>
              <w:rPr>
                <w:color w:val="6A3E3E"/>
              </w:rPr>
              <w:t>regex</w:t>
            </w:r>
            <w:r>
              <w:t xml:space="preserve"> = </w:t>
            </w:r>
            <w:r>
              <w:rPr>
                <w:color w:val="2A00FF"/>
              </w:rPr>
              <w:t>"0(2|[1-9]{2})-[0-9]{3}-[0-9]{4}"</w:t>
            </w:r>
            <w:r>
              <w:t>;</w:t>
            </w:r>
          </w:p>
          <w:p w14:paraId="2BF3C9CA" w14:textId="77777777" w:rsidR="00E7684B" w:rsidRDefault="00E7684B" w:rsidP="00E7684B">
            <w:pPr>
              <w:pStyle w:val="a1"/>
            </w:pPr>
          </w:p>
          <w:p w14:paraId="42911E4D" w14:textId="77777777" w:rsidR="00E7684B" w:rsidRDefault="00E7684B" w:rsidP="00E7684B">
            <w:pPr>
              <w:pStyle w:val="a1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(String </w:t>
            </w:r>
            <w:r>
              <w:rPr>
                <w:color w:val="6A3E3E"/>
              </w:rPr>
              <w:t>s</w:t>
            </w:r>
            <w:r>
              <w:t xml:space="preserve"> : </w:t>
            </w:r>
            <w:r>
              <w:rPr>
                <w:color w:val="6A3E3E"/>
              </w:rPr>
              <w:t>a</w:t>
            </w:r>
            <w:r>
              <w:t>) {</w:t>
            </w:r>
          </w:p>
          <w:p w14:paraId="54445A98" w14:textId="77777777" w:rsidR="00E7684B" w:rsidRDefault="00E7684B" w:rsidP="00E7684B">
            <w:pPr>
              <w:pStyle w:val="a1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s</w:t>
            </w:r>
            <w:r>
              <w:t>.matches(</w:t>
            </w:r>
            <w:r>
              <w:rPr>
                <w:color w:val="6A3E3E"/>
              </w:rPr>
              <w:t>regex</w:t>
            </w:r>
            <w:r>
              <w:t>))</w:t>
            </w:r>
          </w:p>
          <w:p w14:paraId="5D546544" w14:textId="77777777" w:rsidR="00E7684B" w:rsidRDefault="00E7684B" w:rsidP="00E7684B">
            <w:pPr>
              <w:pStyle w:val="a1"/>
            </w:pPr>
            <w: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t>.printf(</w:t>
            </w:r>
            <w:r>
              <w:rPr>
                <w:color w:val="2A00FF"/>
              </w:rPr>
              <w:t>"\"%s\" matches \"%s\"\n"</w:t>
            </w:r>
            <w:r>
              <w:t xml:space="preserve">, </w:t>
            </w:r>
            <w:r>
              <w:rPr>
                <w:color w:val="6A3E3E"/>
              </w:rPr>
              <w:t>s</w:t>
            </w:r>
            <w:r>
              <w:t xml:space="preserve">, </w:t>
            </w:r>
            <w:r>
              <w:rPr>
                <w:color w:val="6A3E3E"/>
              </w:rPr>
              <w:t>regex</w:t>
            </w:r>
            <w:r>
              <w:t>);</w:t>
            </w:r>
          </w:p>
          <w:p w14:paraId="09BDB8B3" w14:textId="77777777" w:rsidR="00E7684B" w:rsidRDefault="00E7684B" w:rsidP="00E7684B">
            <w:pPr>
              <w:pStyle w:val="a1"/>
            </w:pPr>
            <w:r>
              <w:t xml:space="preserve">            </w:t>
            </w:r>
            <w:r>
              <w:rPr>
                <w:color w:val="7F0055"/>
              </w:rPr>
              <w:t>else</w:t>
            </w:r>
          </w:p>
          <w:p w14:paraId="4E635A15" w14:textId="77777777" w:rsidR="00E7684B" w:rsidRDefault="00E7684B" w:rsidP="00E7684B">
            <w:pPr>
              <w:pStyle w:val="a1"/>
            </w:pPr>
            <w: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t>.printf(</w:t>
            </w:r>
            <w:r>
              <w:rPr>
                <w:color w:val="2A00FF"/>
              </w:rPr>
              <w:t>"\"%s\" doesn't match \"%s\"\n"</w:t>
            </w:r>
            <w:r>
              <w:t xml:space="preserve">, </w:t>
            </w:r>
            <w:r>
              <w:rPr>
                <w:color w:val="6A3E3E"/>
              </w:rPr>
              <w:t>s</w:t>
            </w:r>
            <w:r>
              <w:t xml:space="preserve">, </w:t>
            </w:r>
            <w:r>
              <w:rPr>
                <w:color w:val="6A3E3E"/>
              </w:rPr>
              <w:t>regex</w:t>
            </w:r>
            <w:r>
              <w:t>);</w:t>
            </w:r>
          </w:p>
          <w:p w14:paraId="5483B42A" w14:textId="77777777" w:rsidR="00E7684B" w:rsidRDefault="00E7684B" w:rsidP="00E7684B">
            <w:pPr>
              <w:pStyle w:val="a1"/>
            </w:pPr>
            <w:r>
              <w:t xml:space="preserve">        }</w:t>
            </w:r>
          </w:p>
          <w:p w14:paraId="5BA3959C" w14:textId="77777777" w:rsidR="00E7684B" w:rsidRDefault="00E7684B" w:rsidP="00E7684B">
            <w:pPr>
              <w:pStyle w:val="a1"/>
            </w:pPr>
            <w:r>
              <w:t xml:space="preserve">    }</w:t>
            </w:r>
          </w:p>
          <w:p w14:paraId="2DAF6028" w14:textId="77777777" w:rsidR="00E7684B" w:rsidRDefault="00E7684B" w:rsidP="00E7684B">
            <w:pPr>
              <w:pStyle w:val="a1"/>
            </w:pPr>
          </w:p>
          <w:p w14:paraId="3790FF59" w14:textId="36D20287" w:rsidR="006E3232" w:rsidRDefault="00E7684B" w:rsidP="00E7684B">
            <w:pPr>
              <w:pStyle w:val="a1"/>
            </w:pPr>
            <w:r>
              <w:t>}</w:t>
            </w:r>
          </w:p>
        </w:tc>
      </w:tr>
    </w:tbl>
    <w:p w14:paraId="5ED20102" w14:textId="77777777" w:rsidR="006E3232" w:rsidRDefault="006E3232" w:rsidP="006E3232"/>
    <w:p w14:paraId="652384BB" w14:textId="19E98DDD" w:rsidR="006E3232" w:rsidRDefault="006E3232" w:rsidP="006E3232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3232" w14:paraId="415C78F2" w14:textId="77777777" w:rsidTr="006E3232">
        <w:tc>
          <w:tcPr>
            <w:tcW w:w="10456" w:type="dxa"/>
          </w:tcPr>
          <w:p w14:paraId="2124E0A7" w14:textId="77777777" w:rsidR="00E7684B" w:rsidRDefault="00E7684B" w:rsidP="00E7684B">
            <w:pPr>
              <w:pStyle w:val="a1"/>
            </w:pPr>
            <w:r>
              <w:t>"010-323-1232" doesn't match "0(2|[1-9]{2})-[0-9]{3}-[0-9]{4}"</w:t>
            </w:r>
          </w:p>
          <w:p w14:paraId="1ECB38A4" w14:textId="77777777" w:rsidR="00E7684B" w:rsidRDefault="00E7684B" w:rsidP="00E7684B">
            <w:pPr>
              <w:pStyle w:val="a1"/>
            </w:pPr>
            <w:r>
              <w:t>"02-542-3322" matches "0(2|[1-9]{2})-[0-9]{3}-[0-9]{4}"</w:t>
            </w:r>
          </w:p>
          <w:p w14:paraId="7548BA7A" w14:textId="77777777" w:rsidR="00E7684B" w:rsidRDefault="00E7684B" w:rsidP="00E7684B">
            <w:pPr>
              <w:pStyle w:val="a1"/>
            </w:pPr>
            <w:r>
              <w:t>"010-9930-1123" doesn't match "0(2|[1-9]{2})-[0-9]{3}-[0-9]{4}"</w:t>
            </w:r>
          </w:p>
          <w:p w14:paraId="00CFDCF6" w14:textId="7EE00DC5" w:rsidR="006E3232" w:rsidRPr="00E7684B" w:rsidRDefault="00E7684B" w:rsidP="00E7684B">
            <w:pPr>
              <w:pStyle w:val="a1"/>
            </w:pPr>
            <w:r>
              <w:t>"032-431-2323" matches "0(2|[1-9]{2})-[0-9]{3}-[0-9]{4}"</w:t>
            </w:r>
          </w:p>
        </w:tc>
      </w:tr>
    </w:tbl>
    <w:p w14:paraId="2FF42955" w14:textId="7F1CCB15" w:rsidR="006E3232" w:rsidRDefault="006E3232" w:rsidP="006E3232"/>
    <w:p w14:paraId="0EA7DE9E" w14:textId="1C2AE777" w:rsidR="006E3232" w:rsidRDefault="006E3232" w:rsidP="006E3232"/>
    <w:p w14:paraId="44917F3F" w14:textId="69A63555" w:rsidR="00E7684B" w:rsidRDefault="00E7684B" w:rsidP="00E7684B">
      <w:pPr>
        <w:pStyle w:val="Heading3"/>
      </w:pPr>
      <w:r>
        <w:t>Example2.java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7684B" w14:paraId="2D060BAE" w14:textId="77777777" w:rsidTr="00713AC8">
        <w:tc>
          <w:tcPr>
            <w:tcW w:w="426" w:type="dxa"/>
          </w:tcPr>
          <w:p w14:paraId="1CCB748C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442DE79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45DA9F6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84E32B0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AFB4820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50AEAAF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EDA2D77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30F0BAA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33F6602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23907C2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0EB7DB0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5419C1B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10EA979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A8875ED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020DF63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826AE15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5896F781" w14:textId="7FD57A31" w:rsidR="00E7684B" w:rsidRPr="00185935" w:rsidRDefault="00E7684B" w:rsidP="00E7684B">
            <w:pPr>
              <w:pStyle w:val="a1"/>
            </w:pPr>
            <w:r>
              <w:rPr>
                <w:rFonts w:hint="eastAsia"/>
              </w:rPr>
              <w:t>17</w:t>
            </w:r>
          </w:p>
        </w:tc>
        <w:tc>
          <w:tcPr>
            <w:tcW w:w="10631" w:type="dxa"/>
          </w:tcPr>
          <w:p w14:paraId="36198CDC" w14:textId="77777777" w:rsidR="00E7684B" w:rsidRDefault="00E7684B" w:rsidP="00E7684B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net.skhu.regex;</w:t>
            </w:r>
          </w:p>
          <w:p w14:paraId="0D3D98EF" w14:textId="77777777" w:rsidR="00E7684B" w:rsidRDefault="00E7684B" w:rsidP="00E7684B">
            <w:pPr>
              <w:pStyle w:val="a1"/>
            </w:pPr>
          </w:p>
          <w:p w14:paraId="0F20C778" w14:textId="77777777" w:rsidR="00E7684B" w:rsidRDefault="00E7684B" w:rsidP="00E7684B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Example2 {</w:t>
            </w:r>
          </w:p>
          <w:p w14:paraId="7790F45F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EFBE00B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6FCEBF77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  <w:r>
              <w:rPr>
                <w:color w:val="2A00FF"/>
              </w:rPr>
              <w:t>"010-323-1232"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"02-542-3322"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"010-9930-1123"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"032-431-2323"</w:t>
            </w:r>
            <w:r>
              <w:rPr>
                <w:color w:val="000000"/>
              </w:rPr>
              <w:t xml:space="preserve"> };</w:t>
            </w:r>
          </w:p>
          <w:p w14:paraId="69941E48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"010-[0-9]{3,4}-[0-9]{4}"</w:t>
            </w:r>
            <w:r>
              <w:rPr>
                <w:color w:val="000000"/>
              </w:rPr>
              <w:t>;</w:t>
            </w:r>
          </w:p>
          <w:p w14:paraId="725A9947" w14:textId="77777777" w:rsidR="00E7684B" w:rsidRDefault="00E7684B" w:rsidP="00E7684B">
            <w:pPr>
              <w:pStyle w:val="a1"/>
            </w:pPr>
          </w:p>
          <w:p w14:paraId="18B732EE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 {</w:t>
            </w:r>
          </w:p>
          <w:p w14:paraId="47298AEF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.matches(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))</w:t>
            </w:r>
          </w:p>
          <w:p w14:paraId="1FC3CEB0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"\"%s\" matches \"%s\"\n"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35DD03F0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else</w:t>
            </w:r>
          </w:p>
          <w:p w14:paraId="7AECEB65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"\"%s\" doesn't match \"%s\"\n"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6E0F8065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3BD8286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84534CE" w14:textId="77777777" w:rsidR="00E7684B" w:rsidRDefault="00E7684B" w:rsidP="00E7684B">
            <w:pPr>
              <w:pStyle w:val="a1"/>
            </w:pPr>
          </w:p>
          <w:p w14:paraId="6322117E" w14:textId="65CC440A" w:rsidR="00E7684B" w:rsidRDefault="00E7684B" w:rsidP="00E7684B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5BFAE42E" w14:textId="77777777" w:rsidR="00E7684B" w:rsidRDefault="00E7684B" w:rsidP="00E7684B"/>
    <w:p w14:paraId="4310ADF9" w14:textId="77777777" w:rsidR="00E7684B" w:rsidRDefault="00E7684B" w:rsidP="00E7684B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684B" w14:paraId="55E977CF" w14:textId="77777777" w:rsidTr="00713AC8">
        <w:tc>
          <w:tcPr>
            <w:tcW w:w="10456" w:type="dxa"/>
          </w:tcPr>
          <w:p w14:paraId="4C2B2DE1" w14:textId="77777777" w:rsidR="00E7684B" w:rsidRDefault="00E7684B" w:rsidP="00E7684B">
            <w:pPr>
              <w:pStyle w:val="a1"/>
            </w:pPr>
            <w:r>
              <w:t>"010-323-1232" matches "010-[0-9]{3,4}-[0-9]{4}"</w:t>
            </w:r>
          </w:p>
          <w:p w14:paraId="2F8BDE37" w14:textId="77777777" w:rsidR="00E7684B" w:rsidRDefault="00E7684B" w:rsidP="00E7684B">
            <w:pPr>
              <w:pStyle w:val="a1"/>
            </w:pPr>
            <w:r>
              <w:t>"02-542-3322" doesn't match "010-[0-9]{3,4}-[0-9]{4}"</w:t>
            </w:r>
          </w:p>
          <w:p w14:paraId="23D8B6C7" w14:textId="77777777" w:rsidR="00E7684B" w:rsidRDefault="00E7684B" w:rsidP="00E7684B">
            <w:pPr>
              <w:pStyle w:val="a1"/>
            </w:pPr>
            <w:r>
              <w:t>"010-9930-1123" matches "010-[0-9]{3,4}-[0-9]{4}"</w:t>
            </w:r>
          </w:p>
          <w:p w14:paraId="354FEAA4" w14:textId="3D8189C9" w:rsidR="00E7684B" w:rsidRPr="00E7684B" w:rsidRDefault="00E7684B" w:rsidP="00E7684B">
            <w:pPr>
              <w:pStyle w:val="a1"/>
            </w:pPr>
            <w:r>
              <w:t>"032-431-2323" doesn't match "010-[0-9]{3,4}-[0-9]{4}"</w:t>
            </w:r>
          </w:p>
        </w:tc>
      </w:tr>
    </w:tbl>
    <w:p w14:paraId="78A61F0E" w14:textId="1B468D9C" w:rsidR="00E7684B" w:rsidRDefault="00E7684B" w:rsidP="00E7684B"/>
    <w:p w14:paraId="7CB36186" w14:textId="77777777" w:rsidR="00E7684B" w:rsidRDefault="00E7684B" w:rsidP="00E7684B"/>
    <w:p w14:paraId="6538FE3A" w14:textId="6C9F0726" w:rsidR="00E7684B" w:rsidRDefault="00E7684B" w:rsidP="00E7684B"/>
    <w:p w14:paraId="2BE2409B" w14:textId="1B670513" w:rsidR="00E7684B" w:rsidRDefault="00E7684B" w:rsidP="00E7684B"/>
    <w:p w14:paraId="4D860D17" w14:textId="77777777" w:rsidR="00E7684B" w:rsidRDefault="00E7684B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A3A7547" w14:textId="253E69C0" w:rsidR="00E7684B" w:rsidRDefault="00E7684B" w:rsidP="00E7684B">
      <w:pPr>
        <w:pStyle w:val="Heading2"/>
      </w:pPr>
      <w:bookmarkStart w:id="20" w:name="_Toc468357438"/>
      <w:r>
        <w:rPr>
          <w:rFonts w:hint="eastAsia"/>
        </w:rPr>
        <w:lastRenderedPageBreak/>
        <w:t>String</w:t>
      </w:r>
      <w:r>
        <w:t xml:space="preserve"> </w:t>
      </w:r>
      <w:r>
        <w:rPr>
          <w:rFonts w:hint="eastAsia"/>
        </w:rPr>
        <w:t xml:space="preserve">클래스의 </w:t>
      </w:r>
      <w:r>
        <w:t>replaceAll</w:t>
      </w:r>
      <w:r w:rsidR="00415D57">
        <w:t>, replaceFirst</w:t>
      </w:r>
      <w:r>
        <w:t xml:space="preserve"> </w:t>
      </w:r>
      <w:r>
        <w:rPr>
          <w:rFonts w:hint="eastAsia"/>
        </w:rPr>
        <w:t>메소드</w:t>
      </w:r>
      <w:bookmarkEnd w:id="20"/>
    </w:p>
    <w:p w14:paraId="4184AB4D" w14:textId="50848C57" w:rsidR="00E7684B" w:rsidRDefault="00E7684B" w:rsidP="00E7684B">
      <w:r>
        <w:rPr>
          <w:rFonts w:hint="eastAsia"/>
        </w:rPr>
        <w:t>String replaceAll(String regex, String replacement)</w:t>
      </w:r>
    </w:p>
    <w:p w14:paraId="0808C7D7" w14:textId="73C583C2" w:rsidR="00E7684B" w:rsidRDefault="00E7684B" w:rsidP="00E7684B">
      <w:r>
        <w:t xml:space="preserve">   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 xml:space="preserve">문자열에서 정규식 </w:t>
      </w:r>
      <w:r>
        <w:t>regex</w:t>
      </w:r>
      <w:r>
        <w:rPr>
          <w:rFonts w:hint="eastAsia"/>
        </w:rPr>
        <w:t xml:space="preserve">와 일치하는 부분을 찾아서 </w:t>
      </w:r>
      <w:r>
        <w:t>replacement</w:t>
      </w:r>
      <w:r>
        <w:rPr>
          <w:rFonts w:hint="eastAsia"/>
        </w:rPr>
        <w:t>로 치환한 새 문자열을 리턴한다.</w:t>
      </w:r>
    </w:p>
    <w:p w14:paraId="168ACF11" w14:textId="77777777" w:rsidR="00415D57" w:rsidRDefault="00415D57" w:rsidP="00415D57">
      <w:r>
        <w:t xml:space="preserve">    </w:t>
      </w:r>
      <w:r>
        <w:rPr>
          <w:rFonts w:hint="eastAsia"/>
        </w:rPr>
        <w:t xml:space="preserve">정규식과 일치하는 부분들을 전부 </w:t>
      </w:r>
      <w:r>
        <w:t>replacement</w:t>
      </w:r>
      <w:r>
        <w:rPr>
          <w:rFonts w:hint="eastAsia"/>
        </w:rPr>
        <w:t>로 치환한다.</w:t>
      </w:r>
    </w:p>
    <w:p w14:paraId="1DD5C8B6" w14:textId="0DE4CF4D" w:rsidR="00E7684B" w:rsidRDefault="00E7684B" w:rsidP="00E7684B">
      <w:r>
        <w:t xml:space="preserve">    </w:t>
      </w:r>
      <w:r>
        <w:rPr>
          <w:rFonts w:hint="eastAsia"/>
        </w:rPr>
        <w:t xml:space="preserve">새 문자열을 생성해서 리턴할 뿐 </w:t>
      </w:r>
      <w:r>
        <w:t xml:space="preserve">this </w:t>
      </w:r>
      <w:r>
        <w:rPr>
          <w:rFonts w:hint="eastAsia"/>
        </w:rPr>
        <w:t>문자열은 변경되지 않는다.</w:t>
      </w:r>
      <w:r>
        <w:t xml:space="preserve"> </w:t>
      </w:r>
    </w:p>
    <w:p w14:paraId="656EDC43" w14:textId="60ABDAF6" w:rsidR="00E7684B" w:rsidRPr="00415D57" w:rsidRDefault="00E7684B" w:rsidP="00E7684B"/>
    <w:p w14:paraId="740121F7" w14:textId="0F41C501" w:rsidR="00415D57" w:rsidRDefault="00415D57" w:rsidP="00415D57">
      <w:r>
        <w:rPr>
          <w:rFonts w:hint="eastAsia"/>
        </w:rPr>
        <w:t>String replace</w:t>
      </w:r>
      <w:r>
        <w:t>First</w:t>
      </w:r>
      <w:r>
        <w:rPr>
          <w:rFonts w:hint="eastAsia"/>
        </w:rPr>
        <w:t>(String regex, String replacement)</w:t>
      </w:r>
    </w:p>
    <w:p w14:paraId="6A80FCF6" w14:textId="77777777" w:rsidR="00415D57" w:rsidRDefault="00415D57" w:rsidP="00415D57">
      <w:r>
        <w:t xml:space="preserve">   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 xml:space="preserve">문자열에서 정규식 </w:t>
      </w:r>
      <w:r>
        <w:t>regex</w:t>
      </w:r>
      <w:r>
        <w:rPr>
          <w:rFonts w:hint="eastAsia"/>
        </w:rPr>
        <w:t xml:space="preserve">와 일치하는 부분을 찾아서 </w:t>
      </w:r>
      <w:r>
        <w:t>replacement</w:t>
      </w:r>
      <w:r>
        <w:rPr>
          <w:rFonts w:hint="eastAsia"/>
        </w:rPr>
        <w:t>로 치환한 새 문자열을 리턴한다.</w:t>
      </w:r>
    </w:p>
    <w:p w14:paraId="47D20F51" w14:textId="6D383C3B" w:rsidR="00415D57" w:rsidRDefault="00415D57" w:rsidP="00415D57">
      <w:r>
        <w:t xml:space="preserve">    </w:t>
      </w:r>
      <w:r>
        <w:rPr>
          <w:rFonts w:hint="eastAsia"/>
        </w:rPr>
        <w:t xml:space="preserve">정규식과 일치하는 </w:t>
      </w:r>
      <w:r w:rsidRPr="00415D57">
        <w:rPr>
          <w:rFonts w:hint="eastAsia"/>
          <w:u w:val="single"/>
        </w:rPr>
        <w:t>첫 부분만</w:t>
      </w:r>
      <w:r>
        <w:rPr>
          <w:rFonts w:hint="eastAsia"/>
        </w:rPr>
        <w:t xml:space="preserve"> </w:t>
      </w:r>
      <w:r>
        <w:t>replacement</w:t>
      </w:r>
      <w:r>
        <w:rPr>
          <w:rFonts w:hint="eastAsia"/>
        </w:rPr>
        <w:t>로 치환한다.</w:t>
      </w:r>
    </w:p>
    <w:p w14:paraId="7175497F" w14:textId="77777777" w:rsidR="00415D57" w:rsidRDefault="00415D57" w:rsidP="00415D57">
      <w:r>
        <w:t xml:space="preserve">    </w:t>
      </w:r>
      <w:r>
        <w:rPr>
          <w:rFonts w:hint="eastAsia"/>
        </w:rPr>
        <w:t xml:space="preserve">새 문자열을 생성해서 리턴할 뿐 </w:t>
      </w:r>
      <w:r>
        <w:t xml:space="preserve">this </w:t>
      </w:r>
      <w:r>
        <w:rPr>
          <w:rFonts w:hint="eastAsia"/>
        </w:rPr>
        <w:t>문자열은 변경되지 않는다.</w:t>
      </w:r>
      <w:r>
        <w:t xml:space="preserve"> </w:t>
      </w:r>
    </w:p>
    <w:p w14:paraId="3BFBF45F" w14:textId="1721606F" w:rsidR="00415D57" w:rsidRDefault="00415D57" w:rsidP="00E7684B"/>
    <w:p w14:paraId="767D3E7D" w14:textId="77777777" w:rsidR="00A26C28" w:rsidRDefault="00A26C28" w:rsidP="00E7684B"/>
    <w:p w14:paraId="6904DABE" w14:textId="3F5E2940" w:rsidR="00E7684B" w:rsidRDefault="00E7684B" w:rsidP="00E7684B">
      <w:pPr>
        <w:pStyle w:val="Heading3"/>
      </w:pPr>
      <w:r>
        <w:t>Example3.java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7684B" w14:paraId="6DD0844F" w14:textId="77777777" w:rsidTr="00713AC8">
        <w:tc>
          <w:tcPr>
            <w:tcW w:w="426" w:type="dxa"/>
          </w:tcPr>
          <w:p w14:paraId="7A489425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D684993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4DB693D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0612505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09D6252F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75D32EB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D776013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7AD98BC" w14:textId="77777777" w:rsidR="00E7684B" w:rsidRPr="00185935" w:rsidRDefault="00E7684B" w:rsidP="00E7684B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9C94A59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A362176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9AE5947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0A3AF1E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281DFD3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B7477E6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E2868A8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F43AE0D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886102D" w14:textId="77777777" w:rsidR="00E7684B" w:rsidRDefault="00E7684B" w:rsidP="00E7684B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106D8BD8" w14:textId="77777777" w:rsidR="00E7684B" w:rsidRDefault="00E7684B" w:rsidP="00E7684B">
            <w:pPr>
              <w:pStyle w:val="a1"/>
            </w:pPr>
            <w:r>
              <w:t>18</w:t>
            </w:r>
          </w:p>
          <w:p w14:paraId="22790B55" w14:textId="22A3DE38" w:rsidR="00E7684B" w:rsidRPr="00185935" w:rsidRDefault="00E7684B" w:rsidP="00E7684B">
            <w:pPr>
              <w:pStyle w:val="a1"/>
            </w:pPr>
            <w:r>
              <w:t>19</w:t>
            </w:r>
          </w:p>
        </w:tc>
        <w:tc>
          <w:tcPr>
            <w:tcW w:w="10631" w:type="dxa"/>
          </w:tcPr>
          <w:p w14:paraId="12EBC536" w14:textId="77777777" w:rsidR="00E7684B" w:rsidRDefault="00E7684B" w:rsidP="00E7684B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net.skhu.regex;</w:t>
            </w:r>
          </w:p>
          <w:p w14:paraId="79F9744B" w14:textId="77777777" w:rsidR="00E7684B" w:rsidRDefault="00E7684B" w:rsidP="00E7684B">
            <w:pPr>
              <w:pStyle w:val="a1"/>
            </w:pPr>
          </w:p>
          <w:p w14:paraId="71EF4C9E" w14:textId="77777777" w:rsidR="00E7684B" w:rsidRDefault="00E7684B" w:rsidP="00E7684B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Example3 {</w:t>
            </w:r>
          </w:p>
          <w:p w14:paraId="045B2E7B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912D982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32F2C3E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</w:p>
          <w:p w14:paraId="63C0FC18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"http://localhost:8080/test/list.jsp?pg=3&amp;sz=15"</w:t>
            </w:r>
            <w:r>
              <w:rPr>
                <w:color w:val="000000"/>
              </w:rPr>
              <w:t>,</w:t>
            </w:r>
          </w:p>
          <w:p w14:paraId="7D94200C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"http://localhost:8080/test/list.jsp?pg=9&amp;sz=10"</w:t>
            </w:r>
            <w:r>
              <w:rPr>
                <w:color w:val="000000"/>
              </w:rPr>
              <w:t>,</w:t>
            </w:r>
          </w:p>
          <w:p w14:paraId="369E6BD0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"http://localhost:8080/test/list.jsp?pg=25&amp;sz=20"</w:t>
            </w:r>
          </w:p>
          <w:p w14:paraId="769AE359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};</w:t>
            </w:r>
          </w:p>
          <w:p w14:paraId="2F10D6E7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"pg=[0-9]+"</w:t>
            </w:r>
            <w:r>
              <w:rPr>
                <w:color w:val="000000"/>
              </w:rPr>
              <w:t>;</w:t>
            </w:r>
          </w:p>
          <w:p w14:paraId="34112247" w14:textId="77777777" w:rsidR="00E7684B" w:rsidRDefault="00E7684B" w:rsidP="00E7684B">
            <w:pPr>
              <w:pStyle w:val="a1"/>
            </w:pPr>
          </w:p>
          <w:p w14:paraId="105CC6C7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 {</w:t>
            </w:r>
          </w:p>
          <w:p w14:paraId="5242709F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.replaceAll(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"pg=1"</w:t>
            </w:r>
            <w:r>
              <w:rPr>
                <w:color w:val="000000"/>
              </w:rPr>
              <w:t>);</w:t>
            </w:r>
          </w:p>
          <w:p w14:paraId="59E763AB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=&gt;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>);</w:t>
            </w:r>
          </w:p>
          <w:p w14:paraId="1CE78425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78C53DEE" w14:textId="77777777" w:rsidR="00E7684B" w:rsidRDefault="00E7684B" w:rsidP="00E7684B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1E5C008" w14:textId="77777777" w:rsidR="00E7684B" w:rsidRDefault="00E7684B" w:rsidP="00E7684B">
            <w:pPr>
              <w:pStyle w:val="a1"/>
            </w:pPr>
          </w:p>
          <w:p w14:paraId="6305BA7F" w14:textId="53070E38" w:rsidR="00E7684B" w:rsidRDefault="00E7684B" w:rsidP="00E7684B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7370B34C" w14:textId="77777777" w:rsidR="00E7684B" w:rsidRDefault="00E7684B" w:rsidP="00E7684B"/>
    <w:p w14:paraId="459B5A54" w14:textId="77777777" w:rsidR="00E7684B" w:rsidRDefault="00E7684B" w:rsidP="00E7684B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684B" w14:paraId="055AC374" w14:textId="77777777" w:rsidTr="00713AC8">
        <w:tc>
          <w:tcPr>
            <w:tcW w:w="10456" w:type="dxa"/>
          </w:tcPr>
          <w:p w14:paraId="1035E721" w14:textId="77777777" w:rsidR="00E7684B" w:rsidRDefault="00E7684B" w:rsidP="00E7684B">
            <w:pPr>
              <w:pStyle w:val="a1"/>
            </w:pPr>
            <w:r>
              <w:t>http://localhost:8080/test/list.jsp?pg=3&amp;sz=15 =&gt; http://localhost:8080/test/list.jsp?pg=1&amp;sz=15</w:t>
            </w:r>
          </w:p>
          <w:p w14:paraId="7EF0A4FE" w14:textId="77777777" w:rsidR="00E7684B" w:rsidRDefault="00E7684B" w:rsidP="00E7684B">
            <w:pPr>
              <w:pStyle w:val="a1"/>
            </w:pPr>
            <w:r>
              <w:t>http://localhost:8080/test/list.jsp?pg=9&amp;sz=10 =&gt; http://localhost:8080/test/list.jsp?pg=1&amp;sz=10</w:t>
            </w:r>
          </w:p>
          <w:p w14:paraId="0F492D47" w14:textId="52A6CB00" w:rsidR="00E7684B" w:rsidRPr="00E7684B" w:rsidRDefault="00E7684B" w:rsidP="00E7684B">
            <w:pPr>
              <w:pStyle w:val="a1"/>
            </w:pPr>
            <w:r>
              <w:t>http://localhost:8080/test/list.jsp?pg=25&amp;sz=20 =&gt; http://localhost:8080/test/list.jsp?pg=1&amp;sz=20</w:t>
            </w:r>
          </w:p>
        </w:tc>
      </w:tr>
    </w:tbl>
    <w:p w14:paraId="0608F7A2" w14:textId="6F079C22" w:rsidR="00E7684B" w:rsidRDefault="00E7684B" w:rsidP="00E7684B"/>
    <w:p w14:paraId="361001E5" w14:textId="77777777" w:rsidR="00A26C28" w:rsidRDefault="00A26C28" w:rsidP="00E7684B"/>
    <w:p w14:paraId="79E9BA3A" w14:textId="77777777" w:rsidR="00A26C28" w:rsidRDefault="00A26C28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344C2F7" w14:textId="5B772C0D" w:rsidR="00A26C28" w:rsidRDefault="00A26C28" w:rsidP="00A26C28">
      <w:pPr>
        <w:pStyle w:val="Heading3"/>
      </w:pPr>
      <w:r>
        <w:lastRenderedPageBreak/>
        <w:t>Example4.java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26C28" w14:paraId="5581365E" w14:textId="77777777" w:rsidTr="00677A4C">
        <w:tc>
          <w:tcPr>
            <w:tcW w:w="426" w:type="dxa"/>
          </w:tcPr>
          <w:p w14:paraId="2FF86BA7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846AB20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A1FD312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1F161AF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43D5211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F820156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97A0BB3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2A1F8222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5D01D5C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C02FF14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4A0085FF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1121587D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74C6683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90584C8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3C3DAA7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BA80505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7D56E2E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21F09AA0" w14:textId="77777777" w:rsidR="00A26C28" w:rsidRDefault="00A26C28" w:rsidP="00A26C28">
            <w:pPr>
              <w:pStyle w:val="a1"/>
            </w:pPr>
            <w:r>
              <w:t>18</w:t>
            </w:r>
          </w:p>
          <w:p w14:paraId="2668C3A5" w14:textId="77777777" w:rsidR="00A26C28" w:rsidRPr="00185935" w:rsidRDefault="00A26C28" w:rsidP="00A26C28">
            <w:pPr>
              <w:pStyle w:val="a1"/>
            </w:pPr>
            <w:r>
              <w:t>19</w:t>
            </w:r>
          </w:p>
        </w:tc>
        <w:tc>
          <w:tcPr>
            <w:tcW w:w="10631" w:type="dxa"/>
          </w:tcPr>
          <w:p w14:paraId="0AA0AF12" w14:textId="77777777" w:rsidR="00A26C28" w:rsidRDefault="00A26C28" w:rsidP="00A26C28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net.skhu.regex;</w:t>
            </w:r>
          </w:p>
          <w:p w14:paraId="516906F3" w14:textId="77777777" w:rsidR="00A26C28" w:rsidRDefault="00A26C28" w:rsidP="00A26C28">
            <w:pPr>
              <w:pStyle w:val="a1"/>
            </w:pPr>
          </w:p>
          <w:p w14:paraId="453C8812" w14:textId="77777777" w:rsidR="00A26C28" w:rsidRDefault="00A26C28" w:rsidP="00A26C28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Example4 {</w:t>
            </w:r>
          </w:p>
          <w:p w14:paraId="3E3CF4AE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3837E65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694B199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</w:p>
          <w:p w14:paraId="316E0A4F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"http://localhost:8080/test/list.jsp?pg=3&amp;sz=15"</w:t>
            </w:r>
            <w:r>
              <w:rPr>
                <w:color w:val="000000"/>
              </w:rPr>
              <w:t>,</w:t>
            </w:r>
          </w:p>
          <w:p w14:paraId="658E365D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"http://localhost:8080/test/list.jsp?pg=9&amp;sz=10"</w:t>
            </w:r>
            <w:r>
              <w:rPr>
                <w:color w:val="000000"/>
              </w:rPr>
              <w:t>,</w:t>
            </w:r>
          </w:p>
          <w:p w14:paraId="1BC87A6F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"http://localhost:8080/test/list.jsp?pg=25&amp;sz=20"</w:t>
            </w:r>
          </w:p>
          <w:p w14:paraId="750DB655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};</w:t>
            </w:r>
          </w:p>
          <w:p w14:paraId="2A18DC0F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"(\\?|&amp;)[a-z]+=[0-9]+"</w:t>
            </w:r>
            <w:r>
              <w:rPr>
                <w:color w:val="000000"/>
              </w:rPr>
              <w:t>;</w:t>
            </w:r>
          </w:p>
          <w:p w14:paraId="16BEE49F" w14:textId="77777777" w:rsidR="00A26C28" w:rsidRDefault="00A26C28" w:rsidP="00A26C28">
            <w:pPr>
              <w:pStyle w:val="a1"/>
            </w:pPr>
          </w:p>
          <w:p w14:paraId="345571F1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 {</w:t>
            </w:r>
          </w:p>
          <w:p w14:paraId="4D00FDA5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.replaceAll(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);</w:t>
            </w:r>
          </w:p>
          <w:p w14:paraId="3A0F8DA4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=&gt;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>);</w:t>
            </w:r>
          </w:p>
          <w:p w14:paraId="01B9993C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48383F4E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0E16922" w14:textId="77777777" w:rsidR="00A26C28" w:rsidRDefault="00A26C28" w:rsidP="00A26C28">
            <w:pPr>
              <w:pStyle w:val="a1"/>
            </w:pPr>
          </w:p>
          <w:p w14:paraId="13203440" w14:textId="16FE00EB" w:rsidR="00A26C28" w:rsidRDefault="00A26C28" w:rsidP="00A26C28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590F9A0D" w14:textId="77777777" w:rsidR="00A26C28" w:rsidRDefault="00A26C28" w:rsidP="00A26C28"/>
    <w:p w14:paraId="4695BFC3" w14:textId="77777777" w:rsidR="00A26C28" w:rsidRDefault="00A26C28" w:rsidP="00A26C28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C28" w14:paraId="0451280A" w14:textId="77777777" w:rsidTr="00677A4C">
        <w:tc>
          <w:tcPr>
            <w:tcW w:w="10456" w:type="dxa"/>
          </w:tcPr>
          <w:p w14:paraId="133F5752" w14:textId="77777777" w:rsidR="00A26C28" w:rsidRDefault="00A26C28" w:rsidP="00A26C28">
            <w:pPr>
              <w:pStyle w:val="a1"/>
            </w:pPr>
            <w:r>
              <w:t>http://localhost:8080/test/list.jsp?pg=3&amp;sz=15 =&gt; http://localhost:8080/test/list.jsp</w:t>
            </w:r>
          </w:p>
          <w:p w14:paraId="0005ACCD" w14:textId="77777777" w:rsidR="00A26C28" w:rsidRDefault="00A26C28" w:rsidP="00A26C28">
            <w:pPr>
              <w:pStyle w:val="a1"/>
            </w:pPr>
            <w:r>
              <w:t>http://localhost:8080/test/list.jsp?pg=9&amp;sz=10 =&gt; http://localhost:8080/test/list.jsp</w:t>
            </w:r>
          </w:p>
          <w:p w14:paraId="396F77BC" w14:textId="7BCD330D" w:rsidR="00A26C28" w:rsidRPr="00A26C28" w:rsidRDefault="00A26C28" w:rsidP="00A26C28">
            <w:pPr>
              <w:pStyle w:val="a1"/>
            </w:pPr>
            <w:r>
              <w:t>http://localhost:8080/test/list.jsp?pg=25&amp;sz=20 =&gt; http://localhost:8080/test/list.jsp</w:t>
            </w:r>
          </w:p>
        </w:tc>
      </w:tr>
    </w:tbl>
    <w:p w14:paraId="3879B8B6" w14:textId="77777777" w:rsidR="00A26C28" w:rsidRDefault="00A26C28" w:rsidP="00A26C28"/>
    <w:p w14:paraId="788DC6C6" w14:textId="77777777" w:rsidR="00A26C28" w:rsidRDefault="00A26C28" w:rsidP="00E7684B"/>
    <w:p w14:paraId="06D34D84" w14:textId="35C82DC8" w:rsidR="00A26C28" w:rsidRDefault="00A26C28" w:rsidP="00A26C28">
      <w:pPr>
        <w:pStyle w:val="Heading3"/>
      </w:pPr>
      <w:r>
        <w:t>Example5.java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26C28" w14:paraId="2885E7AA" w14:textId="77777777" w:rsidTr="00677A4C">
        <w:tc>
          <w:tcPr>
            <w:tcW w:w="426" w:type="dxa"/>
          </w:tcPr>
          <w:p w14:paraId="73517DA4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84E01BA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3A50DDF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E11DA8F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DFA82C8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E77FC9C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C22D139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EC16EC5" w14:textId="77777777" w:rsidR="00A26C28" w:rsidRPr="00185935" w:rsidRDefault="00A26C28" w:rsidP="00A26C28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DC3472C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78E2107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295CC4D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7CBA01C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9CA087F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6B4BE0F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3EEC420E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08AEEF8D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A28AD3E" w14:textId="77777777" w:rsidR="00A26C28" w:rsidRDefault="00A26C28" w:rsidP="00A26C28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58B0621" w14:textId="77777777" w:rsidR="00A26C28" w:rsidRDefault="00A26C28" w:rsidP="00A26C28">
            <w:pPr>
              <w:pStyle w:val="a1"/>
            </w:pPr>
            <w:r>
              <w:t>18</w:t>
            </w:r>
          </w:p>
          <w:p w14:paraId="0176FB54" w14:textId="77777777" w:rsidR="00A26C28" w:rsidRPr="00185935" w:rsidRDefault="00A26C28" w:rsidP="00A26C28">
            <w:pPr>
              <w:pStyle w:val="a1"/>
            </w:pPr>
            <w:r>
              <w:t>19</w:t>
            </w:r>
          </w:p>
        </w:tc>
        <w:tc>
          <w:tcPr>
            <w:tcW w:w="10631" w:type="dxa"/>
          </w:tcPr>
          <w:p w14:paraId="119DC9C7" w14:textId="77777777" w:rsidR="00A26C28" w:rsidRDefault="00A26C28" w:rsidP="00A26C28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net.skhu.regex;</w:t>
            </w:r>
          </w:p>
          <w:p w14:paraId="6D5282AD" w14:textId="77777777" w:rsidR="00A26C28" w:rsidRDefault="00A26C28" w:rsidP="00A26C28">
            <w:pPr>
              <w:pStyle w:val="a1"/>
            </w:pPr>
          </w:p>
          <w:p w14:paraId="116C0735" w14:textId="77777777" w:rsidR="00A26C28" w:rsidRDefault="00A26C28" w:rsidP="00A26C28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Example5 {</w:t>
            </w:r>
          </w:p>
          <w:p w14:paraId="785D4681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D66C34B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5A5ED49C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</w:p>
          <w:p w14:paraId="030F3FA4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"http://localhost:8080/test/list.jsp?pg=3&amp;sz=15"</w:t>
            </w:r>
            <w:r>
              <w:rPr>
                <w:color w:val="000000"/>
              </w:rPr>
              <w:t>,</w:t>
            </w:r>
          </w:p>
          <w:p w14:paraId="7B091752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"http://localhost:8080/test/list.jsp?pg=9&amp;sz=10"</w:t>
            </w:r>
            <w:r>
              <w:rPr>
                <w:color w:val="000000"/>
              </w:rPr>
              <w:t>,</w:t>
            </w:r>
          </w:p>
          <w:p w14:paraId="26D08D18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"http://localhost:8080/test/list.jsp?pg=25&amp;sz=20"</w:t>
            </w:r>
          </w:p>
          <w:p w14:paraId="29C19648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};</w:t>
            </w:r>
          </w:p>
          <w:p w14:paraId="02AF035B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"(</w:t>
            </w:r>
            <w:r w:rsidRPr="0007210D">
              <w:rPr>
                <w:color w:val="2A00FF"/>
                <w:highlight w:val="yellow"/>
              </w:rPr>
              <w:t>\\</w:t>
            </w:r>
            <w:r>
              <w:rPr>
                <w:color w:val="2A00FF"/>
              </w:rPr>
              <w:t>?|&amp;)[a-z]+=[0-9]+"</w:t>
            </w:r>
            <w:r>
              <w:rPr>
                <w:color w:val="000000"/>
              </w:rPr>
              <w:t>;</w:t>
            </w:r>
          </w:p>
          <w:p w14:paraId="0F205A35" w14:textId="77777777" w:rsidR="00A26C28" w:rsidRDefault="00A26C28" w:rsidP="00A26C28">
            <w:pPr>
              <w:pStyle w:val="a1"/>
            </w:pPr>
          </w:p>
          <w:p w14:paraId="673153CF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 {</w:t>
            </w:r>
          </w:p>
          <w:p w14:paraId="6A6911A6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.replaceFirst(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);</w:t>
            </w:r>
          </w:p>
          <w:p w14:paraId="5BD70B42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=&gt;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>);</w:t>
            </w:r>
          </w:p>
          <w:p w14:paraId="63D7C9C7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864B939" w14:textId="77777777" w:rsidR="00A26C28" w:rsidRDefault="00A26C28" w:rsidP="00A26C2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B22A90E" w14:textId="77777777" w:rsidR="00A26C28" w:rsidRDefault="00A26C28" w:rsidP="00A26C28">
            <w:pPr>
              <w:pStyle w:val="a1"/>
            </w:pPr>
          </w:p>
          <w:p w14:paraId="35F58F44" w14:textId="531C9656" w:rsidR="00A26C28" w:rsidRDefault="00A26C28" w:rsidP="00A26C28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341534EF" w14:textId="77777777" w:rsidR="00A26C28" w:rsidRDefault="00A26C28" w:rsidP="00A26C28"/>
    <w:p w14:paraId="2C9C75F0" w14:textId="77777777" w:rsidR="00A26C28" w:rsidRDefault="00A26C28" w:rsidP="00A26C28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C28" w14:paraId="18758DB9" w14:textId="77777777" w:rsidTr="00677A4C">
        <w:tc>
          <w:tcPr>
            <w:tcW w:w="10456" w:type="dxa"/>
          </w:tcPr>
          <w:p w14:paraId="603EA888" w14:textId="77777777" w:rsidR="00F76D97" w:rsidRDefault="00F76D97" w:rsidP="00F76D97">
            <w:pPr>
              <w:pStyle w:val="a1"/>
            </w:pPr>
            <w:r>
              <w:t>http://localhost:8080/test/list.jsp?pg=3&amp;sz=15 =&gt; http://localhost:8080/test/list.jsp&amp;sz=15</w:t>
            </w:r>
          </w:p>
          <w:p w14:paraId="5ED4639D" w14:textId="77777777" w:rsidR="00F76D97" w:rsidRDefault="00F76D97" w:rsidP="00F76D97">
            <w:pPr>
              <w:pStyle w:val="a1"/>
            </w:pPr>
            <w:r>
              <w:t>http://localhost:8080/test/list.jsp?pg=9&amp;sz=10 =&gt; http://localhost:8080/test/list.jsp&amp;sz=10</w:t>
            </w:r>
          </w:p>
          <w:p w14:paraId="526F7202" w14:textId="13959C6A" w:rsidR="00A26C28" w:rsidRPr="00F76D97" w:rsidRDefault="00F76D97" w:rsidP="00F76D97">
            <w:pPr>
              <w:pStyle w:val="a1"/>
            </w:pPr>
            <w:r>
              <w:t>http://localhost:8080/test/list.jsp?pg=25&amp;sz=20 =&gt; http://localhost:8080/test/list.jsp&amp;sz=20</w:t>
            </w:r>
          </w:p>
        </w:tc>
      </w:tr>
    </w:tbl>
    <w:p w14:paraId="70CAA142" w14:textId="5A2A7610" w:rsidR="00A26C28" w:rsidRDefault="00A26C28" w:rsidP="00A26C28"/>
    <w:p w14:paraId="554FCEAB" w14:textId="4F1AC2BE" w:rsidR="00713AC8" w:rsidRDefault="00713AC8" w:rsidP="00E7684B"/>
    <w:p w14:paraId="50ADCAC4" w14:textId="1007BC2F" w:rsidR="0007210D" w:rsidRDefault="0007210D" w:rsidP="00E7684B">
      <w:pPr>
        <w:rPr>
          <w:color w:val="2A00FF"/>
        </w:rPr>
      </w:pPr>
      <w:r>
        <w:rPr>
          <w:color w:val="2A00FF"/>
        </w:rPr>
        <w:t>"(</w:t>
      </w:r>
      <w:r w:rsidRPr="0007210D">
        <w:rPr>
          <w:color w:val="2A00FF"/>
          <w:highlight w:val="yellow"/>
        </w:rPr>
        <w:t>\\</w:t>
      </w:r>
      <w:r>
        <w:rPr>
          <w:color w:val="2A00FF"/>
        </w:rPr>
        <w:t>?|&amp;)[a-z]+=[0-9]+"</w:t>
      </w:r>
    </w:p>
    <w:p w14:paraId="4E0C954F" w14:textId="2B2AF708" w:rsidR="0007210D" w:rsidRPr="0007210D" w:rsidRDefault="0007210D" w:rsidP="00E7684B">
      <w:r w:rsidRPr="0007210D">
        <w:t>Java에서</w:t>
      </w:r>
      <w:r w:rsidRPr="0007210D">
        <w:rPr>
          <w:rFonts w:hint="eastAsia"/>
        </w:rPr>
        <w:t xml:space="preserve"> 정규식 </w:t>
      </w:r>
      <w:r w:rsidRPr="0007210D">
        <w:t>\ 특수문자를</w:t>
      </w:r>
      <w:r w:rsidRPr="0007210D">
        <w:rPr>
          <w:rFonts w:hint="eastAsia"/>
        </w:rPr>
        <w:t xml:space="preserve"> </w:t>
      </w:r>
      <w:r w:rsidRPr="0007210D">
        <w:t>\\ 으로</w:t>
      </w:r>
      <w:r w:rsidRPr="0007210D">
        <w:rPr>
          <w:rFonts w:hint="eastAsia"/>
        </w:rPr>
        <w:t xml:space="preserve"> 입력해야 함에 주의하자.</w:t>
      </w:r>
    </w:p>
    <w:p w14:paraId="3E62C142" w14:textId="77777777" w:rsidR="00713AC8" w:rsidRDefault="00713AC8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7083E8E" w14:textId="08F11C16" w:rsidR="00E7684B" w:rsidRDefault="00E7684B" w:rsidP="00E7684B">
      <w:pPr>
        <w:pStyle w:val="Heading3"/>
      </w:pPr>
      <w:r>
        <w:lastRenderedPageBreak/>
        <w:t>Example</w:t>
      </w:r>
      <w:r w:rsidR="00400478">
        <w:t>6</w:t>
      </w:r>
      <w: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7684B" w14:paraId="3E60FB76" w14:textId="77777777" w:rsidTr="00713AC8">
        <w:tc>
          <w:tcPr>
            <w:tcW w:w="426" w:type="dxa"/>
          </w:tcPr>
          <w:p w14:paraId="1254C15A" w14:textId="77777777" w:rsidR="00E7684B" w:rsidRPr="00185935" w:rsidRDefault="00E7684B" w:rsidP="000E2194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88A6599" w14:textId="77777777" w:rsidR="00E7684B" w:rsidRPr="00185935" w:rsidRDefault="00E7684B" w:rsidP="000E2194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068787F" w14:textId="77777777" w:rsidR="00E7684B" w:rsidRPr="00185935" w:rsidRDefault="00E7684B" w:rsidP="000E2194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2E378C7" w14:textId="77777777" w:rsidR="00E7684B" w:rsidRPr="00185935" w:rsidRDefault="00E7684B" w:rsidP="000E2194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B9D3F8F" w14:textId="77777777" w:rsidR="00E7684B" w:rsidRPr="00185935" w:rsidRDefault="00E7684B" w:rsidP="000E2194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A9C45E9" w14:textId="77777777" w:rsidR="00E7684B" w:rsidRPr="00185935" w:rsidRDefault="00E7684B" w:rsidP="000E2194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832EA50" w14:textId="77777777" w:rsidR="00E7684B" w:rsidRPr="00185935" w:rsidRDefault="00E7684B" w:rsidP="000E2194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1453E3C5" w14:textId="77777777" w:rsidR="00E7684B" w:rsidRPr="00185935" w:rsidRDefault="00E7684B" w:rsidP="000E2194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7155B4D6" w14:textId="77777777" w:rsidR="00E7684B" w:rsidRDefault="00E7684B" w:rsidP="000E2194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0075F65" w14:textId="77777777" w:rsidR="00E7684B" w:rsidRDefault="00E7684B" w:rsidP="000E2194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5E35DAA" w14:textId="77777777" w:rsidR="00E7684B" w:rsidRDefault="00E7684B" w:rsidP="000E2194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E8D1088" w14:textId="77777777" w:rsidR="00E7684B" w:rsidRDefault="00E7684B" w:rsidP="000E2194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4C02DB7" w14:textId="77777777" w:rsidR="00E7684B" w:rsidRDefault="00E7684B" w:rsidP="000E2194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4BA68625" w14:textId="77777777" w:rsidR="00E7684B" w:rsidRDefault="00E7684B" w:rsidP="000E2194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E7509EA" w14:textId="77777777" w:rsidR="00E7684B" w:rsidRDefault="00E7684B" w:rsidP="000E2194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B0A32FE" w14:textId="77777777" w:rsidR="00E7684B" w:rsidRDefault="00E7684B" w:rsidP="000E2194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51532412" w14:textId="77777777" w:rsidR="00E7684B" w:rsidRDefault="00E7684B" w:rsidP="000E2194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D9BB2A8" w14:textId="77777777" w:rsidR="00E7684B" w:rsidRDefault="00E7684B" w:rsidP="000E2194">
            <w:pPr>
              <w:pStyle w:val="a1"/>
            </w:pPr>
            <w:r>
              <w:t>18</w:t>
            </w:r>
          </w:p>
          <w:p w14:paraId="357C55BA" w14:textId="77777777" w:rsidR="00E7684B" w:rsidRDefault="00E7684B" w:rsidP="000E2194">
            <w:pPr>
              <w:pStyle w:val="a1"/>
            </w:pPr>
            <w:r>
              <w:t>19</w:t>
            </w:r>
          </w:p>
          <w:p w14:paraId="55BE5BF0" w14:textId="77777777" w:rsidR="00713AC8" w:rsidRDefault="00713AC8" w:rsidP="000E2194">
            <w:pPr>
              <w:pStyle w:val="a1"/>
            </w:pPr>
            <w:r>
              <w:t>20</w:t>
            </w:r>
          </w:p>
          <w:p w14:paraId="68AAD321" w14:textId="77777777" w:rsidR="00713AC8" w:rsidRDefault="00713AC8" w:rsidP="000E2194">
            <w:pPr>
              <w:pStyle w:val="a1"/>
            </w:pPr>
            <w:r>
              <w:t>21</w:t>
            </w:r>
          </w:p>
          <w:p w14:paraId="08F535A0" w14:textId="77777777" w:rsidR="00713AC8" w:rsidRDefault="00713AC8" w:rsidP="000E2194">
            <w:pPr>
              <w:pStyle w:val="a1"/>
            </w:pPr>
            <w:r>
              <w:t>22</w:t>
            </w:r>
          </w:p>
          <w:p w14:paraId="28F70B37" w14:textId="77777777" w:rsidR="00713AC8" w:rsidRDefault="00713AC8" w:rsidP="000E2194">
            <w:pPr>
              <w:pStyle w:val="a1"/>
            </w:pPr>
            <w:r>
              <w:t>23</w:t>
            </w:r>
          </w:p>
          <w:p w14:paraId="025F4C68" w14:textId="77777777" w:rsidR="00713AC8" w:rsidRDefault="00713AC8" w:rsidP="000E2194">
            <w:pPr>
              <w:pStyle w:val="a1"/>
            </w:pPr>
            <w:r>
              <w:t>24</w:t>
            </w:r>
          </w:p>
          <w:p w14:paraId="5921DB5A" w14:textId="698C7526" w:rsidR="00713AC8" w:rsidRPr="00185935" w:rsidRDefault="00713AC8" w:rsidP="000E2194">
            <w:pPr>
              <w:pStyle w:val="a1"/>
            </w:pPr>
            <w:r>
              <w:t>25</w:t>
            </w:r>
          </w:p>
        </w:tc>
        <w:tc>
          <w:tcPr>
            <w:tcW w:w="10631" w:type="dxa"/>
          </w:tcPr>
          <w:p w14:paraId="6A2524DB" w14:textId="77777777" w:rsidR="000E2194" w:rsidRDefault="000E2194" w:rsidP="000E2194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net.skhu.regex;</w:t>
            </w:r>
          </w:p>
          <w:p w14:paraId="2E03CDC9" w14:textId="77777777" w:rsidR="000E2194" w:rsidRDefault="000E2194" w:rsidP="000E2194">
            <w:pPr>
              <w:pStyle w:val="a1"/>
            </w:pPr>
          </w:p>
          <w:p w14:paraId="62FA64E5" w14:textId="5BD87966" w:rsidR="000E2194" w:rsidRDefault="000E2194" w:rsidP="000E2194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</w:t>
            </w:r>
            <w:r w:rsidR="00400478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{</w:t>
            </w:r>
          </w:p>
          <w:p w14:paraId="3AFD8CF8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C15CF86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5BC721D1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"&lt;table&gt;\n"</w:t>
            </w:r>
            <w:r>
              <w:rPr>
                <w:color w:val="000000"/>
              </w:rPr>
              <w:t xml:space="preserve"> +</w:t>
            </w:r>
          </w:p>
          <w:p w14:paraId="01693C7A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                 </w:t>
            </w:r>
            <w:r>
              <w:rPr>
                <w:color w:val="2A00FF"/>
              </w:rPr>
              <w:t>"\t&lt;tr&gt;\n\t\t &lt;td&gt;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&lt;/td&gt;\n\t\t &lt;td&gt;18&lt;/td&gt;\n\t&lt;/tr&gt;\n"</w:t>
            </w:r>
            <w:r>
              <w:rPr>
                <w:color w:val="000000"/>
              </w:rPr>
              <w:t xml:space="preserve"> + </w:t>
            </w:r>
          </w:p>
          <w:p w14:paraId="3D41B6DD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                 </w:t>
            </w:r>
            <w:r>
              <w:rPr>
                <w:color w:val="2A00FF"/>
              </w:rPr>
              <w:t>"\t&lt;tr&gt;\n\t\t &lt;td&gt;</w:t>
            </w:r>
            <w:r>
              <w:rPr>
                <w:rFonts w:hint="eastAsia"/>
                <w:color w:val="2A00FF"/>
              </w:rPr>
              <w:t>전우치</w:t>
            </w:r>
            <w:r>
              <w:rPr>
                <w:color w:val="2A00FF"/>
              </w:rPr>
              <w:t>&lt;/td&gt;\n\t\t &lt;td&gt;20&lt;/td&gt;\n\t&lt;/tr&gt;\n"</w:t>
            </w:r>
            <w:r>
              <w:rPr>
                <w:color w:val="000000"/>
              </w:rPr>
              <w:t xml:space="preserve"> +</w:t>
            </w:r>
          </w:p>
          <w:p w14:paraId="1D110C03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               </w:t>
            </w:r>
            <w:r>
              <w:rPr>
                <w:color w:val="2A00FF"/>
              </w:rPr>
              <w:t>"&lt;/table&gt;\n"</w:t>
            </w:r>
            <w:r>
              <w:rPr>
                <w:color w:val="000000"/>
              </w:rPr>
              <w:t>;</w:t>
            </w:r>
          </w:p>
          <w:p w14:paraId="32069839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"-------- (0)\n%s\n\n"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420A80F9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2802A820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.replaceAll(</w:t>
            </w:r>
            <w:r>
              <w:rPr>
                <w:color w:val="2A00FF"/>
              </w:rPr>
              <w:t>"[ \t\n]+"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);</w:t>
            </w:r>
          </w:p>
          <w:p w14:paraId="08F89B09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"-------- (1)\n%s\n\n"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44605FB7" w14:textId="77777777" w:rsidR="000E2194" w:rsidRDefault="000E2194" w:rsidP="000E2194">
            <w:pPr>
              <w:pStyle w:val="a1"/>
            </w:pPr>
          </w:p>
          <w:p w14:paraId="4044D934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.replaceAll(</w:t>
            </w:r>
            <w:r>
              <w:rPr>
                <w:color w:val="2A00FF"/>
              </w:rPr>
              <w:t>"&lt;/tr&gt;"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"\n"</w:t>
            </w:r>
            <w:r>
              <w:rPr>
                <w:color w:val="000000"/>
              </w:rPr>
              <w:t>);</w:t>
            </w:r>
          </w:p>
          <w:p w14:paraId="2C4D850C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"-------- (2)\n%s\n\n"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34F5D914" w14:textId="77777777" w:rsidR="000E2194" w:rsidRDefault="000E2194" w:rsidP="000E2194">
            <w:pPr>
              <w:pStyle w:val="a1"/>
            </w:pPr>
          </w:p>
          <w:p w14:paraId="5695A530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.replaceAll(</w:t>
            </w:r>
            <w:r>
              <w:rPr>
                <w:color w:val="2A00FF"/>
              </w:rPr>
              <w:t>"&lt;/td&gt;&lt;td&gt;"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", "</w:t>
            </w:r>
            <w:r>
              <w:rPr>
                <w:color w:val="000000"/>
              </w:rPr>
              <w:t>);</w:t>
            </w:r>
          </w:p>
          <w:p w14:paraId="45EF02DF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"-------- (3)\n%s\n\n"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7D4DF615" w14:textId="77777777" w:rsidR="000E2194" w:rsidRDefault="000E2194" w:rsidP="000E2194">
            <w:pPr>
              <w:pStyle w:val="a1"/>
            </w:pPr>
          </w:p>
          <w:p w14:paraId="32E67200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.replaceAll(</w:t>
            </w:r>
            <w:r>
              <w:rPr>
                <w:color w:val="2A00FF"/>
              </w:rPr>
              <w:t>"&lt;/?[a-zA-Z]+&gt;"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);</w:t>
            </w:r>
          </w:p>
          <w:p w14:paraId="4DB032E8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"-------- (4)\n%s\n\n"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7B9DBE00" w14:textId="77777777" w:rsidR="000E2194" w:rsidRDefault="000E2194" w:rsidP="000E219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D8F1064" w14:textId="77777777" w:rsidR="000E2194" w:rsidRDefault="000E2194" w:rsidP="000E2194">
            <w:pPr>
              <w:pStyle w:val="a1"/>
            </w:pPr>
          </w:p>
          <w:p w14:paraId="45508DE9" w14:textId="672F2A3D" w:rsidR="00E7684B" w:rsidRDefault="000E2194" w:rsidP="000E2194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299BB336" w14:textId="77777777" w:rsidR="00E7684B" w:rsidRDefault="00E7684B" w:rsidP="00E7684B"/>
    <w:p w14:paraId="5536F42F" w14:textId="77777777" w:rsidR="00E7684B" w:rsidRDefault="00E7684B" w:rsidP="00E7684B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684B" w14:paraId="177C4543" w14:textId="77777777" w:rsidTr="00713AC8">
        <w:tc>
          <w:tcPr>
            <w:tcW w:w="10456" w:type="dxa"/>
          </w:tcPr>
          <w:p w14:paraId="6BFB3EC1" w14:textId="77777777" w:rsidR="000E2194" w:rsidRDefault="000E2194" w:rsidP="000E2194">
            <w:pPr>
              <w:pStyle w:val="a1"/>
            </w:pPr>
            <w:r>
              <w:t>-------- (0)</w:t>
            </w:r>
          </w:p>
          <w:p w14:paraId="20A364E8" w14:textId="77777777" w:rsidR="000E2194" w:rsidRDefault="000E2194" w:rsidP="000E2194">
            <w:pPr>
              <w:pStyle w:val="a1"/>
            </w:pPr>
            <w:r>
              <w:t>&lt;table&gt;</w:t>
            </w:r>
          </w:p>
          <w:p w14:paraId="3762D63F" w14:textId="77777777" w:rsidR="000E2194" w:rsidRDefault="000E2194" w:rsidP="000E2194">
            <w:pPr>
              <w:pStyle w:val="a1"/>
            </w:pPr>
            <w:r>
              <w:tab/>
              <w:t>&lt;tr&gt;</w:t>
            </w:r>
          </w:p>
          <w:p w14:paraId="65C2110A" w14:textId="77777777" w:rsidR="000E2194" w:rsidRDefault="000E2194" w:rsidP="000E2194">
            <w:pPr>
              <w:pStyle w:val="a1"/>
            </w:pPr>
            <w:r>
              <w:tab/>
            </w:r>
            <w:r>
              <w:tab/>
              <w:t xml:space="preserve"> &lt;td&gt;</w:t>
            </w:r>
            <w:r>
              <w:rPr>
                <w:rFonts w:hint="eastAsia"/>
              </w:rPr>
              <w:t>홍길동</w:t>
            </w:r>
            <w:r>
              <w:t>&lt;/td&gt;</w:t>
            </w:r>
          </w:p>
          <w:p w14:paraId="6114AAE3" w14:textId="77777777" w:rsidR="000E2194" w:rsidRDefault="000E2194" w:rsidP="000E2194">
            <w:pPr>
              <w:pStyle w:val="a1"/>
            </w:pPr>
            <w:r>
              <w:tab/>
            </w:r>
            <w:r>
              <w:tab/>
              <w:t xml:space="preserve"> &lt;td&gt;18&lt;/td&gt;</w:t>
            </w:r>
          </w:p>
          <w:p w14:paraId="70ECA2C6" w14:textId="77777777" w:rsidR="000E2194" w:rsidRDefault="000E2194" w:rsidP="000E2194">
            <w:pPr>
              <w:pStyle w:val="a1"/>
            </w:pPr>
            <w:r>
              <w:tab/>
              <w:t>&lt;/tr&gt;</w:t>
            </w:r>
          </w:p>
          <w:p w14:paraId="412D7DBE" w14:textId="77777777" w:rsidR="000E2194" w:rsidRDefault="000E2194" w:rsidP="000E2194">
            <w:pPr>
              <w:pStyle w:val="a1"/>
            </w:pPr>
            <w:r>
              <w:tab/>
              <w:t>&lt;tr&gt;</w:t>
            </w:r>
          </w:p>
          <w:p w14:paraId="093DA696" w14:textId="77777777" w:rsidR="000E2194" w:rsidRDefault="000E2194" w:rsidP="000E2194">
            <w:pPr>
              <w:pStyle w:val="a1"/>
            </w:pPr>
            <w:r>
              <w:tab/>
            </w:r>
            <w:r>
              <w:tab/>
              <w:t xml:space="preserve"> &lt;td&gt;</w:t>
            </w:r>
            <w:r>
              <w:rPr>
                <w:rFonts w:hint="eastAsia"/>
              </w:rPr>
              <w:t>전우치</w:t>
            </w:r>
            <w:r>
              <w:t>&lt;/td&gt;</w:t>
            </w:r>
          </w:p>
          <w:p w14:paraId="1D2C83B0" w14:textId="77777777" w:rsidR="000E2194" w:rsidRDefault="000E2194" w:rsidP="000E2194">
            <w:pPr>
              <w:pStyle w:val="a1"/>
            </w:pPr>
            <w:r>
              <w:tab/>
            </w:r>
            <w:r>
              <w:tab/>
              <w:t xml:space="preserve"> &lt;td&gt;20&lt;/td&gt;</w:t>
            </w:r>
          </w:p>
          <w:p w14:paraId="4FC4BD72" w14:textId="77777777" w:rsidR="000E2194" w:rsidRDefault="000E2194" w:rsidP="000E2194">
            <w:pPr>
              <w:pStyle w:val="a1"/>
            </w:pPr>
            <w:r>
              <w:tab/>
              <w:t>&lt;/tr&gt;</w:t>
            </w:r>
          </w:p>
          <w:p w14:paraId="49A49555" w14:textId="77777777" w:rsidR="000E2194" w:rsidRDefault="000E2194" w:rsidP="000E2194">
            <w:pPr>
              <w:pStyle w:val="a1"/>
            </w:pPr>
            <w:r>
              <w:t>&lt;/table&gt;</w:t>
            </w:r>
          </w:p>
          <w:p w14:paraId="4A01AC54" w14:textId="77777777" w:rsidR="000E2194" w:rsidRDefault="000E2194" w:rsidP="000E2194">
            <w:pPr>
              <w:pStyle w:val="a1"/>
            </w:pPr>
          </w:p>
          <w:p w14:paraId="3D3CF32C" w14:textId="77777777" w:rsidR="000E2194" w:rsidRDefault="000E2194" w:rsidP="000E2194">
            <w:pPr>
              <w:pStyle w:val="a1"/>
            </w:pPr>
          </w:p>
          <w:p w14:paraId="6649C4F6" w14:textId="77777777" w:rsidR="000E2194" w:rsidRDefault="000E2194" w:rsidP="000E2194">
            <w:pPr>
              <w:pStyle w:val="a1"/>
            </w:pPr>
            <w:r>
              <w:t>-------- (1)</w:t>
            </w:r>
          </w:p>
          <w:p w14:paraId="3715F360" w14:textId="77777777" w:rsidR="000E2194" w:rsidRDefault="000E2194" w:rsidP="000E2194">
            <w:pPr>
              <w:pStyle w:val="a1"/>
            </w:pPr>
            <w:r>
              <w:t>&lt;table&gt;&lt;tr&gt;&lt;td&gt;</w:t>
            </w:r>
            <w:r>
              <w:rPr>
                <w:rFonts w:hint="eastAsia"/>
              </w:rPr>
              <w:t>홍길동</w:t>
            </w:r>
            <w:r>
              <w:t>&lt;/td&gt;&lt;td&gt;18&lt;/td&gt;&lt;/tr&gt;&lt;tr&gt;&lt;td&gt;</w:t>
            </w:r>
            <w:r>
              <w:rPr>
                <w:rFonts w:hint="eastAsia"/>
              </w:rPr>
              <w:t>전우치</w:t>
            </w:r>
            <w:r>
              <w:t>&lt;/td&gt;&lt;td&gt;20&lt;/td&gt;&lt;/tr&gt;&lt;/table&gt;</w:t>
            </w:r>
          </w:p>
          <w:p w14:paraId="602673D4" w14:textId="77777777" w:rsidR="000E2194" w:rsidRDefault="000E2194" w:rsidP="000E2194">
            <w:pPr>
              <w:pStyle w:val="a1"/>
            </w:pPr>
          </w:p>
          <w:p w14:paraId="3E367092" w14:textId="77777777" w:rsidR="000E2194" w:rsidRDefault="000E2194" w:rsidP="000E2194">
            <w:pPr>
              <w:pStyle w:val="a1"/>
            </w:pPr>
            <w:r>
              <w:t>-------- (2)</w:t>
            </w:r>
          </w:p>
          <w:p w14:paraId="498961BD" w14:textId="77777777" w:rsidR="000E2194" w:rsidRDefault="000E2194" w:rsidP="000E2194">
            <w:pPr>
              <w:pStyle w:val="a1"/>
            </w:pPr>
            <w:r>
              <w:t>&lt;table&gt;&lt;tr&gt;&lt;td&gt;</w:t>
            </w:r>
            <w:r>
              <w:rPr>
                <w:rFonts w:hint="eastAsia"/>
              </w:rPr>
              <w:t>홍길동</w:t>
            </w:r>
            <w:r>
              <w:t>&lt;/td&gt;&lt;td&gt;18&lt;/td&gt;</w:t>
            </w:r>
          </w:p>
          <w:p w14:paraId="36775B30" w14:textId="77777777" w:rsidR="000E2194" w:rsidRDefault="000E2194" w:rsidP="000E2194">
            <w:pPr>
              <w:pStyle w:val="a1"/>
            </w:pPr>
            <w:r>
              <w:t>&lt;tr&gt;&lt;td&gt;</w:t>
            </w:r>
            <w:r>
              <w:rPr>
                <w:rFonts w:hint="eastAsia"/>
              </w:rPr>
              <w:t>전우치</w:t>
            </w:r>
            <w:r>
              <w:t>&lt;/td&gt;&lt;td&gt;20&lt;/td&gt;</w:t>
            </w:r>
          </w:p>
          <w:p w14:paraId="1BF21DE0" w14:textId="77777777" w:rsidR="000E2194" w:rsidRDefault="000E2194" w:rsidP="000E2194">
            <w:pPr>
              <w:pStyle w:val="a1"/>
            </w:pPr>
            <w:r>
              <w:t>&lt;/table&gt;</w:t>
            </w:r>
          </w:p>
          <w:p w14:paraId="3270E142" w14:textId="77777777" w:rsidR="000E2194" w:rsidRDefault="000E2194" w:rsidP="000E2194">
            <w:pPr>
              <w:pStyle w:val="a1"/>
            </w:pPr>
          </w:p>
          <w:p w14:paraId="2F7E7460" w14:textId="77777777" w:rsidR="000E2194" w:rsidRDefault="000E2194" w:rsidP="000E2194">
            <w:pPr>
              <w:pStyle w:val="a1"/>
            </w:pPr>
            <w:r>
              <w:t>-------- (3)</w:t>
            </w:r>
          </w:p>
          <w:p w14:paraId="214340B9" w14:textId="77777777" w:rsidR="000E2194" w:rsidRDefault="000E2194" w:rsidP="000E2194">
            <w:pPr>
              <w:pStyle w:val="a1"/>
            </w:pPr>
            <w:r>
              <w:t>&lt;table&gt;&lt;tr&gt;&lt;td&gt;</w:t>
            </w:r>
            <w:r>
              <w:rPr>
                <w:rFonts w:hint="eastAsia"/>
              </w:rPr>
              <w:t>홍길동</w:t>
            </w:r>
            <w:r>
              <w:t>, 18&lt;/td&gt;</w:t>
            </w:r>
          </w:p>
          <w:p w14:paraId="2C16B560" w14:textId="77777777" w:rsidR="000E2194" w:rsidRDefault="000E2194" w:rsidP="000E2194">
            <w:pPr>
              <w:pStyle w:val="a1"/>
            </w:pPr>
            <w:r>
              <w:t>&lt;tr&gt;&lt;td&gt;</w:t>
            </w:r>
            <w:r>
              <w:rPr>
                <w:rFonts w:hint="eastAsia"/>
              </w:rPr>
              <w:t>전우치</w:t>
            </w:r>
            <w:r>
              <w:t>, 20&lt;/td&gt;</w:t>
            </w:r>
          </w:p>
          <w:p w14:paraId="7E38F83E" w14:textId="77777777" w:rsidR="000E2194" w:rsidRDefault="000E2194" w:rsidP="000E2194">
            <w:pPr>
              <w:pStyle w:val="a1"/>
            </w:pPr>
            <w:r>
              <w:t>&lt;/table&gt;</w:t>
            </w:r>
          </w:p>
          <w:p w14:paraId="6A985097" w14:textId="77777777" w:rsidR="000E2194" w:rsidRDefault="000E2194" w:rsidP="000E2194">
            <w:pPr>
              <w:pStyle w:val="a1"/>
            </w:pPr>
          </w:p>
          <w:p w14:paraId="7058AA9C" w14:textId="77777777" w:rsidR="000E2194" w:rsidRDefault="000E2194" w:rsidP="000E2194">
            <w:pPr>
              <w:pStyle w:val="a1"/>
            </w:pPr>
            <w:r>
              <w:t>-------- (4)</w:t>
            </w:r>
          </w:p>
          <w:p w14:paraId="1496293F" w14:textId="77777777" w:rsidR="000E2194" w:rsidRDefault="000E2194" w:rsidP="000E2194">
            <w:pPr>
              <w:pStyle w:val="a1"/>
            </w:pPr>
            <w:r>
              <w:rPr>
                <w:rFonts w:hint="eastAsia"/>
              </w:rPr>
              <w:t>홍길동</w:t>
            </w:r>
            <w:r>
              <w:t>, 18</w:t>
            </w:r>
          </w:p>
          <w:p w14:paraId="7ACCA253" w14:textId="5CD7DC17" w:rsidR="00E7684B" w:rsidRPr="000E2194" w:rsidRDefault="000E2194" w:rsidP="000E2194">
            <w:pPr>
              <w:pStyle w:val="a1"/>
            </w:pPr>
            <w:r>
              <w:rPr>
                <w:rFonts w:hint="eastAsia"/>
              </w:rPr>
              <w:t>전우치</w:t>
            </w:r>
            <w:r>
              <w:t>, 20</w:t>
            </w:r>
          </w:p>
        </w:tc>
      </w:tr>
    </w:tbl>
    <w:p w14:paraId="1579DF9A" w14:textId="2D1879CD" w:rsidR="00E7684B" w:rsidRDefault="00E7684B" w:rsidP="00E7684B"/>
    <w:p w14:paraId="7F83DCA0" w14:textId="77777777" w:rsidR="00E7684B" w:rsidRPr="00E7684B" w:rsidRDefault="00E7684B" w:rsidP="00E7684B"/>
    <w:p w14:paraId="00B3E37C" w14:textId="77777777" w:rsidR="00E7684B" w:rsidRDefault="00E7684B" w:rsidP="00E7684B"/>
    <w:p w14:paraId="74B456B4" w14:textId="69F2CEF8" w:rsidR="0007210D" w:rsidRDefault="0007210D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2FAECF7" w14:textId="25519402" w:rsidR="00E7684B" w:rsidRDefault="0007210D" w:rsidP="0007210D">
      <w:pPr>
        <w:pStyle w:val="Heading2"/>
      </w:pPr>
      <w:bookmarkStart w:id="21" w:name="_Toc468357439"/>
      <w:r>
        <w:rPr>
          <w:rFonts w:hint="eastAsia"/>
        </w:rPr>
        <w:lastRenderedPageBreak/>
        <w:t xml:space="preserve">String 클래스의 </w:t>
      </w:r>
      <w:r>
        <w:t>split</w:t>
      </w:r>
      <w:r>
        <w:rPr>
          <w:rFonts w:hint="eastAsia"/>
        </w:rPr>
        <w:t xml:space="preserve"> 메소드</w:t>
      </w:r>
      <w:bookmarkEnd w:id="21"/>
    </w:p>
    <w:p w14:paraId="45A7E4DF" w14:textId="4D8102F6" w:rsidR="0007210D" w:rsidRDefault="0007210D" w:rsidP="0007210D">
      <w:r>
        <w:rPr>
          <w:rFonts w:hint="eastAsia"/>
        </w:rPr>
        <w:t>String[] split(String regex)</w:t>
      </w:r>
    </w:p>
    <w:p w14:paraId="2B7A930A" w14:textId="77777777" w:rsidR="0007210D" w:rsidRDefault="0007210D" w:rsidP="0007210D">
      <w:r>
        <w:t xml:space="preserve">     this </w:t>
      </w:r>
      <w:r>
        <w:rPr>
          <w:rFonts w:hint="eastAsia"/>
        </w:rPr>
        <w:t xml:space="preserve">문자열에서 </w:t>
      </w:r>
      <w:r>
        <w:t xml:space="preserve">regex </w:t>
      </w:r>
      <w:r>
        <w:rPr>
          <w:rFonts w:hint="eastAsia"/>
        </w:rPr>
        <w:t xml:space="preserve">정규식과 일치하는 부분을 기준으로 문자열을 잘라서 </w:t>
      </w:r>
    </w:p>
    <w:p w14:paraId="695B6990" w14:textId="62E7D316" w:rsidR="0007210D" w:rsidRDefault="0007210D" w:rsidP="0007210D">
      <w:r>
        <w:t xml:space="preserve">     </w:t>
      </w:r>
      <w:r>
        <w:rPr>
          <w:rFonts w:hint="eastAsia"/>
        </w:rPr>
        <w:t>문자열 배열을 만들어 리턴한다.</w:t>
      </w:r>
    </w:p>
    <w:p w14:paraId="7299D9CB" w14:textId="6A21870A" w:rsidR="0007210D" w:rsidRDefault="0007210D" w:rsidP="0007210D">
      <w:r>
        <w:t xml:space="preserve">     this </w:t>
      </w:r>
      <w:r>
        <w:rPr>
          <w:rFonts w:hint="eastAsia"/>
        </w:rPr>
        <w:t>문자열은 변경되지 않는다.</w:t>
      </w:r>
    </w:p>
    <w:p w14:paraId="23466AB1" w14:textId="099BCEF9" w:rsidR="0007210D" w:rsidRDefault="0007210D" w:rsidP="0007210D"/>
    <w:p w14:paraId="395FDAFC" w14:textId="77777777" w:rsidR="0007210D" w:rsidRPr="0007210D" w:rsidRDefault="0007210D" w:rsidP="0007210D"/>
    <w:p w14:paraId="5DF04445" w14:textId="637F318E" w:rsidR="0007210D" w:rsidRDefault="0007210D" w:rsidP="0007210D">
      <w:pPr>
        <w:pStyle w:val="Heading3"/>
      </w:pPr>
      <w:r>
        <w:t>Example7.java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7210D" w14:paraId="36754E0E" w14:textId="77777777" w:rsidTr="00677A4C">
        <w:tc>
          <w:tcPr>
            <w:tcW w:w="426" w:type="dxa"/>
          </w:tcPr>
          <w:p w14:paraId="6577FD2E" w14:textId="77777777" w:rsidR="0007210D" w:rsidRPr="00185935" w:rsidRDefault="0007210D" w:rsidP="0007210D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738C00D" w14:textId="77777777" w:rsidR="0007210D" w:rsidRPr="00185935" w:rsidRDefault="0007210D" w:rsidP="0007210D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672C939A" w14:textId="77777777" w:rsidR="0007210D" w:rsidRPr="00185935" w:rsidRDefault="0007210D" w:rsidP="0007210D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42775D4" w14:textId="77777777" w:rsidR="0007210D" w:rsidRPr="00185935" w:rsidRDefault="0007210D" w:rsidP="0007210D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68E01BA8" w14:textId="77777777" w:rsidR="0007210D" w:rsidRPr="00185935" w:rsidRDefault="0007210D" w:rsidP="0007210D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891ED78" w14:textId="77777777" w:rsidR="0007210D" w:rsidRPr="00185935" w:rsidRDefault="0007210D" w:rsidP="0007210D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15014F3" w14:textId="77777777" w:rsidR="0007210D" w:rsidRPr="00185935" w:rsidRDefault="0007210D" w:rsidP="0007210D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8406799" w14:textId="77777777" w:rsidR="0007210D" w:rsidRPr="00185935" w:rsidRDefault="0007210D" w:rsidP="0007210D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9D330B2" w14:textId="77777777" w:rsidR="0007210D" w:rsidRDefault="0007210D" w:rsidP="0007210D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6000DE1" w14:textId="77777777" w:rsidR="0007210D" w:rsidRDefault="0007210D" w:rsidP="0007210D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B215C30" w14:textId="77777777" w:rsidR="0007210D" w:rsidRDefault="0007210D" w:rsidP="0007210D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9DA630C" w14:textId="77777777" w:rsidR="0007210D" w:rsidRDefault="0007210D" w:rsidP="0007210D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BA27DFE" w14:textId="0F0BD2C4" w:rsidR="0007210D" w:rsidRPr="00185935" w:rsidRDefault="0007210D" w:rsidP="0007210D">
            <w:pPr>
              <w:pStyle w:val="a1"/>
            </w:pPr>
            <w:r>
              <w:rPr>
                <w:rFonts w:hint="eastAsia"/>
              </w:rPr>
              <w:t>13</w:t>
            </w:r>
          </w:p>
        </w:tc>
        <w:tc>
          <w:tcPr>
            <w:tcW w:w="10631" w:type="dxa"/>
          </w:tcPr>
          <w:p w14:paraId="0325B140" w14:textId="77777777" w:rsidR="0007210D" w:rsidRDefault="0007210D" w:rsidP="0007210D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net.skhu.regex;</w:t>
            </w:r>
          </w:p>
          <w:p w14:paraId="580D9627" w14:textId="77777777" w:rsidR="0007210D" w:rsidRDefault="0007210D" w:rsidP="0007210D">
            <w:pPr>
              <w:pStyle w:val="a1"/>
            </w:pPr>
          </w:p>
          <w:p w14:paraId="1C462EF6" w14:textId="77777777" w:rsidR="0007210D" w:rsidRDefault="0007210D" w:rsidP="0007210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java.util.Arrays;</w:t>
            </w:r>
          </w:p>
          <w:p w14:paraId="4B846736" w14:textId="77777777" w:rsidR="0007210D" w:rsidRDefault="0007210D" w:rsidP="0007210D">
            <w:pPr>
              <w:pStyle w:val="a1"/>
            </w:pPr>
          </w:p>
          <w:p w14:paraId="31786646" w14:textId="77777777" w:rsidR="0007210D" w:rsidRDefault="0007210D" w:rsidP="0007210D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Example7 {</w:t>
            </w:r>
          </w:p>
          <w:p w14:paraId="72F8553B" w14:textId="77777777" w:rsidR="0007210D" w:rsidRDefault="0007210D" w:rsidP="0007210D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BEAB56A" w14:textId="77777777" w:rsidR="0007210D" w:rsidRDefault="0007210D" w:rsidP="0007210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363E7C73" w14:textId="77777777" w:rsidR="0007210D" w:rsidRDefault="0007210D" w:rsidP="0007210D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"one two, three,\t four; \t\nfive..,six"</w:t>
            </w:r>
            <w:r>
              <w:rPr>
                <w:color w:val="000000"/>
              </w:rPr>
              <w:t xml:space="preserve">;        </w:t>
            </w:r>
          </w:p>
          <w:p w14:paraId="1639128F" w14:textId="77777777" w:rsidR="0007210D" w:rsidRDefault="0007210D" w:rsidP="0007210D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.split(</w:t>
            </w:r>
            <w:r>
              <w:rPr>
                <w:color w:val="2A00FF"/>
              </w:rPr>
              <w:t>"[ ,.;\t\n]+"</w:t>
            </w:r>
            <w:r>
              <w:rPr>
                <w:color w:val="000000"/>
              </w:rPr>
              <w:t>);</w:t>
            </w:r>
          </w:p>
          <w:p w14:paraId="2689B611" w14:textId="77777777" w:rsidR="0007210D" w:rsidRDefault="0007210D" w:rsidP="0007210D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.println(Arrays.toString(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0C1A73E9" w14:textId="77777777" w:rsidR="0007210D" w:rsidRDefault="0007210D" w:rsidP="0007210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DDD5AED" w14:textId="77777777" w:rsidR="0007210D" w:rsidRDefault="0007210D" w:rsidP="0007210D">
            <w:pPr>
              <w:pStyle w:val="a1"/>
            </w:pPr>
          </w:p>
          <w:p w14:paraId="17807781" w14:textId="4D72F854" w:rsidR="0007210D" w:rsidRDefault="0007210D" w:rsidP="0007210D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4D403FC9" w14:textId="77777777" w:rsidR="0007210D" w:rsidRDefault="0007210D" w:rsidP="0007210D"/>
    <w:p w14:paraId="34DBCD8C" w14:textId="77777777" w:rsidR="0007210D" w:rsidRDefault="0007210D" w:rsidP="0007210D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210D" w14:paraId="54CD6192" w14:textId="77777777" w:rsidTr="00677A4C">
        <w:tc>
          <w:tcPr>
            <w:tcW w:w="10456" w:type="dxa"/>
          </w:tcPr>
          <w:p w14:paraId="32A09052" w14:textId="61570BD0" w:rsidR="0007210D" w:rsidRPr="0007210D" w:rsidRDefault="0007210D" w:rsidP="0007210D">
            <w:pPr>
              <w:pStyle w:val="a1"/>
            </w:pPr>
            <w:r>
              <w:t>[one, two, three, four, five, six]</w:t>
            </w:r>
          </w:p>
        </w:tc>
      </w:tr>
    </w:tbl>
    <w:p w14:paraId="6624F853" w14:textId="77777777" w:rsidR="0007210D" w:rsidRDefault="0007210D" w:rsidP="0007210D"/>
    <w:p w14:paraId="5E64E0A6" w14:textId="346F1A3D" w:rsidR="00E7684B" w:rsidRDefault="00E7684B" w:rsidP="00E7684B"/>
    <w:p w14:paraId="254E686F" w14:textId="3307297B" w:rsidR="0007210D" w:rsidRDefault="0007210D" w:rsidP="00E7684B"/>
    <w:p w14:paraId="34CF1360" w14:textId="2676AD18" w:rsidR="00677A4C" w:rsidRDefault="00677A4C" w:rsidP="00E7684B"/>
    <w:p w14:paraId="31DB4989" w14:textId="77777777" w:rsidR="00677A4C" w:rsidRDefault="00677A4C" w:rsidP="00E7684B"/>
    <w:p w14:paraId="38381B99" w14:textId="4C9D6D70" w:rsidR="0007210D" w:rsidRDefault="0007210D" w:rsidP="00E7684B"/>
    <w:p w14:paraId="4E7C5035" w14:textId="09665A79" w:rsidR="0007210D" w:rsidRDefault="0007210D" w:rsidP="00E7684B"/>
    <w:p w14:paraId="36A989FB" w14:textId="12E279CF" w:rsidR="002266A2" w:rsidRDefault="002266A2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3EFCF73" w14:textId="6E404319" w:rsidR="00D93DD9" w:rsidRDefault="00D93DD9" w:rsidP="002266A2">
      <w:pPr>
        <w:pStyle w:val="Heading1"/>
      </w:pPr>
      <w:bookmarkStart w:id="22" w:name="_Toc468357440"/>
      <w:r>
        <w:lastRenderedPageBreak/>
        <w:t xml:space="preserve">Pattern, Matcher </w:t>
      </w:r>
      <w:r>
        <w:rPr>
          <w:rFonts w:hint="eastAsia"/>
        </w:rPr>
        <w:t>클래스</w:t>
      </w:r>
      <w:bookmarkEnd w:id="22"/>
    </w:p>
    <w:p w14:paraId="5066F20D" w14:textId="1F0E15AB" w:rsidR="00D93DD9" w:rsidRDefault="00D93DD9" w:rsidP="00D93DD9"/>
    <w:p w14:paraId="2C54EC5E" w14:textId="77777777" w:rsidR="00D93DD9" w:rsidRDefault="00D93DD9" w:rsidP="00D93DD9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 xml:space="preserve">클래스에도 정규식 찾기 </w:t>
      </w:r>
      <w:r>
        <w:t xml:space="preserve">&amp; </w:t>
      </w:r>
      <w:r>
        <w:rPr>
          <w:rFonts w:hint="eastAsia"/>
        </w:rPr>
        <w:t>바꾸기 메소드가 있지만,</w:t>
      </w:r>
    </w:p>
    <w:p w14:paraId="7A6202FB" w14:textId="50FC9F79" w:rsidR="00D93DD9" w:rsidRPr="00D93DD9" w:rsidRDefault="00D93DD9" w:rsidP="00D93DD9">
      <w:r>
        <w:rPr>
          <w:rFonts w:hint="eastAsia"/>
        </w:rPr>
        <w:t xml:space="preserve">좀 더 정교하게 정규식 찾기 &amp; 바꾸기를 수행하기 위한 클래스들이 </w:t>
      </w:r>
      <w:r>
        <w:t xml:space="preserve">Pattern, Matcher </w:t>
      </w:r>
      <w:r>
        <w:rPr>
          <w:rFonts w:hint="eastAsia"/>
        </w:rPr>
        <w:t>클래스이다.</w:t>
      </w:r>
    </w:p>
    <w:p w14:paraId="552C5A97" w14:textId="0EF4D561" w:rsidR="00D93DD9" w:rsidRDefault="00D93DD9" w:rsidP="00D93DD9"/>
    <w:p w14:paraId="61AAA4C1" w14:textId="1F0EB477" w:rsidR="00D93DD9" w:rsidRDefault="00D93DD9" w:rsidP="00D93DD9"/>
    <w:p w14:paraId="122E0DFA" w14:textId="030AC5CB" w:rsidR="00D93DD9" w:rsidRDefault="00D93DD9" w:rsidP="00D93DD9">
      <w:pPr>
        <w:pStyle w:val="Heading2"/>
      </w:pPr>
      <w:bookmarkStart w:id="23" w:name="_Toc468357441"/>
      <w:r>
        <w:rPr>
          <w:rFonts w:hint="eastAsia"/>
        </w:rPr>
        <w:t>개요</w:t>
      </w:r>
      <w:bookmarkEnd w:id="23"/>
    </w:p>
    <w:p w14:paraId="4F52B012" w14:textId="77777777" w:rsidR="00D93DD9" w:rsidRPr="00D93DD9" w:rsidRDefault="00D93DD9" w:rsidP="00D93DD9"/>
    <w:p w14:paraId="7B98A28E" w14:textId="77777777" w:rsidR="00D93DD9" w:rsidRPr="0022701E" w:rsidRDefault="00D93DD9" w:rsidP="00D93DD9">
      <w:pPr>
        <w:pStyle w:val="Heading3"/>
      </w:pPr>
      <w:r>
        <w:rPr>
          <w:rFonts w:hint="eastAsia"/>
        </w:rPr>
        <w:t>Pattern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29A1277C" w14:textId="77777777" w:rsidR="00D93DD9" w:rsidRDefault="00D93DD9" w:rsidP="00D93DD9">
      <w:pPr>
        <w:pStyle w:val="a"/>
      </w:pPr>
      <w:r>
        <w:rPr>
          <w:rFonts w:hint="eastAsia"/>
        </w:rPr>
        <w:t>Pattern pattern = Pattern.compile("</w:t>
      </w:r>
      <w:r w:rsidRPr="0022701E">
        <w:rPr>
          <w:rFonts w:hint="eastAsia"/>
          <w:b/>
        </w:rPr>
        <w:t>정규식</w:t>
      </w:r>
      <w:r>
        <w:rPr>
          <w:rFonts w:hint="eastAsia"/>
        </w:rPr>
        <w:t>"</w:t>
      </w:r>
      <w:r>
        <w:t>);</w:t>
      </w:r>
    </w:p>
    <w:p w14:paraId="26748A4D" w14:textId="77777777" w:rsidR="00D93DD9" w:rsidRDefault="00D93DD9" w:rsidP="00D93DD9">
      <w:r w:rsidRPr="0022701E">
        <w:rPr>
          <w:rFonts w:hint="eastAsia"/>
          <w:b/>
        </w:rPr>
        <w:t>정규식</w:t>
      </w:r>
      <w:r>
        <w:rPr>
          <w:rFonts w:hint="eastAsia"/>
        </w:rPr>
        <w:t xml:space="preserve">을 찾기 위한 </w:t>
      </w:r>
      <w:r>
        <w:t xml:space="preserve">Pattern </w:t>
      </w:r>
      <w:r>
        <w:rPr>
          <w:rFonts w:hint="eastAsia"/>
        </w:rPr>
        <w:t>객체를 생성한다.</w:t>
      </w:r>
    </w:p>
    <w:p w14:paraId="712CF889" w14:textId="77777777" w:rsidR="00D93DD9" w:rsidRPr="00D93DD9" w:rsidRDefault="00D93DD9" w:rsidP="00D93DD9"/>
    <w:p w14:paraId="3B9EE0A4" w14:textId="609964EA" w:rsidR="00D93DD9" w:rsidRDefault="00D93DD9" w:rsidP="00D93DD9">
      <w:pPr>
        <w:pStyle w:val="Heading3"/>
      </w:pPr>
      <w:r>
        <w:rPr>
          <w:rFonts w:hint="eastAsia"/>
        </w:rPr>
        <w:t>Matcher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591CCA45" w14:textId="77777777" w:rsidR="00D93DD9" w:rsidRDefault="00D93DD9" w:rsidP="00D93DD9">
      <w:pPr>
        <w:pStyle w:val="a"/>
      </w:pPr>
      <w:r>
        <w:rPr>
          <w:rFonts w:hint="eastAsia"/>
        </w:rPr>
        <w:t>Matcher matcher = pattern.matcher("</w:t>
      </w:r>
      <w:r w:rsidRPr="0022701E">
        <w:rPr>
          <w:rFonts w:hint="eastAsia"/>
          <w:b/>
        </w:rPr>
        <w:t>비교할 문자열</w:t>
      </w:r>
      <w:r>
        <w:rPr>
          <w:rFonts w:hint="eastAsia"/>
        </w:rPr>
        <w:t>"</w:t>
      </w:r>
      <w:r>
        <w:t>);</w:t>
      </w:r>
    </w:p>
    <w:p w14:paraId="6B721562" w14:textId="7A8101BE" w:rsidR="00D93DD9" w:rsidRDefault="00B72173" w:rsidP="00D93DD9">
      <w:r w:rsidRPr="00D93DD9">
        <w:rPr>
          <w:rFonts w:hint="eastAsia"/>
          <w:b/>
        </w:rPr>
        <w:t>비교할 문자열</w:t>
      </w:r>
      <w:r>
        <w:rPr>
          <w:rFonts w:hint="eastAsia"/>
        </w:rPr>
        <w:t xml:space="preserve">에서 </w:t>
      </w:r>
      <w:r w:rsidRPr="00D93DD9">
        <w:rPr>
          <w:rFonts w:hint="eastAsia"/>
          <w:b/>
        </w:rPr>
        <w:t>정규식</w:t>
      </w:r>
      <w:r>
        <w:rPr>
          <w:rFonts w:hint="eastAsia"/>
        </w:rPr>
        <w:t>과 일치하는 부분을 찾</w:t>
      </w:r>
      <w:r w:rsidR="00D93DD9">
        <w:rPr>
          <w:rFonts w:hint="eastAsia"/>
        </w:rPr>
        <w:t xml:space="preserve">기 위한 </w:t>
      </w:r>
      <w:r w:rsidR="00D93DD9">
        <w:t xml:space="preserve">Matcher </w:t>
      </w:r>
      <w:r w:rsidR="00D93DD9">
        <w:rPr>
          <w:rFonts w:hint="eastAsia"/>
        </w:rPr>
        <w:t>객체를 생성한다.</w:t>
      </w:r>
    </w:p>
    <w:p w14:paraId="5CE4AE2C" w14:textId="77777777" w:rsidR="00D93DD9" w:rsidRDefault="00D93DD9" w:rsidP="00D93DD9"/>
    <w:p w14:paraId="3606F332" w14:textId="7D76934F" w:rsidR="00D93DD9" w:rsidRDefault="00D93DD9" w:rsidP="00D93DD9">
      <w:pPr>
        <w:pStyle w:val="Heading3"/>
      </w:pPr>
      <w:r>
        <w:rPr>
          <w:rFonts w:hint="eastAsia"/>
        </w:rPr>
        <w:t>찾기</w:t>
      </w:r>
    </w:p>
    <w:p w14:paraId="48FE48B1" w14:textId="406BCE16" w:rsidR="00D93DD9" w:rsidRDefault="00D93DD9" w:rsidP="00D93DD9">
      <w:pPr>
        <w:pStyle w:val="a"/>
      </w:pPr>
      <w:r w:rsidRPr="00D93DD9">
        <w:t>matcher.find()</w:t>
      </w:r>
    </w:p>
    <w:p w14:paraId="028452EA" w14:textId="72848052" w:rsidR="00D93DD9" w:rsidRDefault="00D93DD9" w:rsidP="00D93DD9">
      <w:r w:rsidRPr="00D93DD9">
        <w:rPr>
          <w:rFonts w:hint="eastAsia"/>
          <w:b/>
        </w:rPr>
        <w:t>비교할 문자열</w:t>
      </w:r>
      <w:r>
        <w:rPr>
          <w:rFonts w:hint="eastAsia"/>
        </w:rPr>
        <w:t xml:space="preserve">에서 </w:t>
      </w:r>
      <w:r w:rsidRPr="00D93DD9">
        <w:rPr>
          <w:rFonts w:hint="eastAsia"/>
          <w:b/>
        </w:rPr>
        <w:t>정규식</w:t>
      </w:r>
      <w:r w:rsidR="00B72173">
        <w:rPr>
          <w:rFonts w:hint="eastAsia"/>
        </w:rPr>
        <w:t>과 일치하는 부분을</w:t>
      </w:r>
      <w:r>
        <w:rPr>
          <w:rFonts w:hint="eastAsia"/>
        </w:rPr>
        <w:t xml:space="preserve"> 찾는다.</w:t>
      </w:r>
      <w:r>
        <w:t xml:space="preserve"> </w:t>
      </w:r>
      <w:r>
        <w:rPr>
          <w:rFonts w:hint="eastAsia"/>
        </w:rPr>
        <w:t xml:space="preserve">찾았으면 </w:t>
      </w:r>
      <w:r>
        <w:t>true</w:t>
      </w:r>
      <w:r>
        <w:rPr>
          <w:rFonts w:hint="eastAsia"/>
        </w:rPr>
        <w:t xml:space="preserve">를, 못찾았으면 </w:t>
      </w:r>
      <w:r>
        <w:t>false</w:t>
      </w:r>
      <w:r>
        <w:rPr>
          <w:rFonts w:hint="eastAsia"/>
        </w:rPr>
        <w:t>를 리턴한다.</w:t>
      </w:r>
    </w:p>
    <w:p w14:paraId="02CDE954" w14:textId="00F43CEF" w:rsidR="00D93DD9" w:rsidRDefault="00D93DD9" w:rsidP="00D93DD9"/>
    <w:p w14:paraId="31E665E6" w14:textId="68996E78" w:rsidR="00B72173" w:rsidRDefault="00B72173" w:rsidP="00B72173">
      <w:pPr>
        <w:pStyle w:val="Heading3"/>
      </w:pPr>
      <w:r>
        <w:rPr>
          <w:rFonts w:hint="eastAsia"/>
        </w:rPr>
        <w:t>String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matches </w:t>
      </w:r>
      <w:r>
        <w:rPr>
          <w:rFonts w:hint="eastAsia"/>
        </w:rPr>
        <w:t>메소드와</w:t>
      </w:r>
      <w:r>
        <w:rPr>
          <w:rFonts w:hint="eastAsia"/>
        </w:rPr>
        <w:t xml:space="preserve"> </w:t>
      </w:r>
      <w:r>
        <w:t xml:space="preserve"> Matcher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find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차이점</w:t>
      </w:r>
    </w:p>
    <w:p w14:paraId="6EDFEA57" w14:textId="77777777" w:rsidR="00B72173" w:rsidRDefault="00B72173" w:rsidP="00B72173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matches </w:t>
      </w:r>
      <w:r>
        <w:rPr>
          <w:rFonts w:hint="eastAsia"/>
        </w:rPr>
        <w:t xml:space="preserve">메소드는 </w:t>
      </w:r>
      <w:r w:rsidRPr="00B72173">
        <w:rPr>
          <w:rFonts w:hint="eastAsia"/>
          <w:u w:val="single"/>
        </w:rPr>
        <w:t>입력 문자열 전체</w:t>
      </w:r>
      <w:r>
        <w:rPr>
          <w:rFonts w:hint="eastAsia"/>
        </w:rPr>
        <w:t xml:space="preserve">가 정규식과 일치해야 </w:t>
      </w:r>
      <w:r>
        <w:t>true</w:t>
      </w:r>
      <w:r>
        <w:rPr>
          <w:rFonts w:hint="eastAsia"/>
        </w:rPr>
        <w:t>를 리턴한다.</w:t>
      </w:r>
    </w:p>
    <w:p w14:paraId="1F2DF7E1" w14:textId="77777777" w:rsidR="00B72173" w:rsidRDefault="00B72173" w:rsidP="00B72173">
      <w:r>
        <w:t xml:space="preserve">Matcher </w:t>
      </w:r>
      <w:r>
        <w:rPr>
          <w:rFonts w:hint="eastAsia"/>
        </w:rPr>
        <w:t xml:space="preserve">클래스의 </w:t>
      </w:r>
      <w:r>
        <w:t xml:space="preserve">find </w:t>
      </w:r>
      <w:r>
        <w:rPr>
          <w:rFonts w:hint="eastAsia"/>
        </w:rPr>
        <w:t xml:space="preserve">메소드는 정규식과 일치하는 부분이 입력 문자열에 포함되어 있으면 </w:t>
      </w:r>
      <w:r>
        <w:t>true</w:t>
      </w:r>
      <w:r>
        <w:rPr>
          <w:rFonts w:hint="eastAsia"/>
        </w:rPr>
        <w:t>를 리턴한다.</w:t>
      </w:r>
    </w:p>
    <w:p w14:paraId="34D23B79" w14:textId="77777777" w:rsidR="00B72173" w:rsidRDefault="00B72173" w:rsidP="00D93DD9"/>
    <w:p w14:paraId="57138729" w14:textId="06AEE299" w:rsidR="00B72173" w:rsidRDefault="00B72173" w:rsidP="00B72173">
      <w:pPr>
        <w:pStyle w:val="Heading3"/>
      </w:pP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7E37C206" w14:textId="0E5CA7CE" w:rsidR="00B72173" w:rsidRDefault="00B72173" w:rsidP="00B72173">
      <w:pPr>
        <w:pStyle w:val="a"/>
      </w:pPr>
      <w:r>
        <w:rPr>
          <w:rFonts w:hint="eastAsia"/>
        </w:rPr>
        <w:t>matcher.group(0)</w:t>
      </w:r>
    </w:p>
    <w:p w14:paraId="19148A96" w14:textId="77777777" w:rsidR="00B72173" w:rsidRDefault="00B72173" w:rsidP="00B72173">
      <w:r w:rsidRPr="00D93DD9">
        <w:rPr>
          <w:rFonts w:hint="eastAsia"/>
          <w:b/>
        </w:rPr>
        <w:t>비교할 문자열</w:t>
      </w:r>
      <w:r>
        <w:rPr>
          <w:rFonts w:hint="eastAsia"/>
        </w:rPr>
        <w:t xml:space="preserve">에서 </w:t>
      </w:r>
      <w:r w:rsidRPr="00D93DD9">
        <w:rPr>
          <w:rFonts w:hint="eastAsia"/>
          <w:b/>
        </w:rPr>
        <w:t>정규식</w:t>
      </w:r>
      <w:r>
        <w:rPr>
          <w:rFonts w:hint="eastAsia"/>
        </w:rPr>
        <w:t>과 일치하는 부분을 리턴한다.</w:t>
      </w:r>
    </w:p>
    <w:p w14:paraId="2E412A12" w14:textId="1D647FFF" w:rsidR="00B72173" w:rsidRPr="00B72173" w:rsidRDefault="00B72173" w:rsidP="00B72173"/>
    <w:p w14:paraId="640B09DD" w14:textId="77777777" w:rsidR="00B72173" w:rsidRPr="00B72173" w:rsidRDefault="00B72173" w:rsidP="00B72173"/>
    <w:p w14:paraId="6A85F9E9" w14:textId="37ADB080" w:rsidR="00D93DD9" w:rsidRDefault="00D93DD9" w:rsidP="00D93DD9"/>
    <w:p w14:paraId="1D590262" w14:textId="2B02F925" w:rsidR="00E85D2A" w:rsidRDefault="00E85D2A" w:rsidP="00E85D2A">
      <w:pPr>
        <w:pStyle w:val="Heading2"/>
      </w:pPr>
      <w:bookmarkStart w:id="24" w:name="_Toc468357442"/>
      <w:r>
        <w:rPr>
          <w:rFonts w:hint="eastAsia"/>
        </w:rPr>
        <w:t>정규식</w:t>
      </w:r>
      <w:r w:rsidR="00B72173">
        <w:rPr>
          <w:rFonts w:hint="eastAsia"/>
        </w:rPr>
        <w:t>과 일치하는 부분 찾기</w:t>
      </w:r>
      <w:bookmarkEnd w:id="24"/>
    </w:p>
    <w:p w14:paraId="2C1CC933" w14:textId="343316AC" w:rsidR="000A5FC4" w:rsidRPr="000A5FC4" w:rsidRDefault="000A5FC4" w:rsidP="000A5FC4">
      <w:pPr>
        <w:pStyle w:val="Heading3"/>
      </w:pPr>
      <w:r>
        <w:rPr>
          <w:rFonts w:hint="eastAsia"/>
        </w:rPr>
        <w:t>Example1a.java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85D2A" w14:paraId="5F0EFF5B" w14:textId="77777777" w:rsidTr="00B72173">
        <w:tc>
          <w:tcPr>
            <w:tcW w:w="426" w:type="dxa"/>
          </w:tcPr>
          <w:p w14:paraId="1789A7B7" w14:textId="77777777" w:rsidR="00E85D2A" w:rsidRPr="00185935" w:rsidRDefault="00E85D2A" w:rsidP="00E85D2A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6F3C9E9" w14:textId="77777777" w:rsidR="00E85D2A" w:rsidRPr="00185935" w:rsidRDefault="00E85D2A" w:rsidP="00E85D2A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2195AC7D" w14:textId="77777777" w:rsidR="00E85D2A" w:rsidRPr="00185935" w:rsidRDefault="00E85D2A" w:rsidP="00E85D2A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606FDC6" w14:textId="77777777" w:rsidR="00E85D2A" w:rsidRPr="00185935" w:rsidRDefault="00E85D2A" w:rsidP="00E85D2A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542378C" w14:textId="77777777" w:rsidR="00E85D2A" w:rsidRPr="00185935" w:rsidRDefault="00E85D2A" w:rsidP="00E85D2A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859CC8D" w14:textId="77777777" w:rsidR="00E85D2A" w:rsidRPr="00185935" w:rsidRDefault="00E85D2A" w:rsidP="00E85D2A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8091D21" w14:textId="77777777" w:rsidR="00E85D2A" w:rsidRPr="00185935" w:rsidRDefault="00E85D2A" w:rsidP="00E85D2A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0AF6802" w14:textId="77777777" w:rsidR="00E85D2A" w:rsidRPr="00185935" w:rsidRDefault="00E85D2A" w:rsidP="00E85D2A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435F995" w14:textId="77777777" w:rsidR="00E85D2A" w:rsidRDefault="00E85D2A" w:rsidP="00E85D2A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5B48F7C" w14:textId="77777777" w:rsidR="00E85D2A" w:rsidRDefault="00E85D2A" w:rsidP="00E85D2A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AF17764" w14:textId="77777777" w:rsidR="00E85D2A" w:rsidRDefault="00E85D2A" w:rsidP="00E85D2A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C7E0E2C" w14:textId="77777777" w:rsidR="00E85D2A" w:rsidRDefault="00E85D2A" w:rsidP="00E85D2A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AF27577" w14:textId="77777777" w:rsidR="00E85D2A" w:rsidRDefault="00E85D2A" w:rsidP="00E85D2A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2913B03" w14:textId="77777777" w:rsidR="00E85D2A" w:rsidRDefault="00E85D2A" w:rsidP="00E85D2A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3891A155" w14:textId="77777777" w:rsidR="00E85D2A" w:rsidRDefault="00E85D2A" w:rsidP="00E85D2A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5E6F90B" w14:textId="77777777" w:rsidR="00E85D2A" w:rsidRDefault="00E85D2A" w:rsidP="00E85D2A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8ECF98E" w14:textId="77777777" w:rsidR="00E85D2A" w:rsidRDefault="00E85D2A" w:rsidP="00E85D2A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0589A2E9" w14:textId="0B654F58" w:rsidR="00E85D2A" w:rsidRPr="00185935" w:rsidRDefault="00E85D2A" w:rsidP="00E85D2A">
            <w:pPr>
              <w:pStyle w:val="a1"/>
            </w:pPr>
            <w:r>
              <w:rPr>
                <w:rFonts w:hint="eastAsia"/>
              </w:rPr>
              <w:t>18</w:t>
            </w:r>
          </w:p>
        </w:tc>
        <w:tc>
          <w:tcPr>
            <w:tcW w:w="10631" w:type="dxa"/>
          </w:tcPr>
          <w:p w14:paraId="34EB8E78" w14:textId="77777777" w:rsidR="00E85D2A" w:rsidRDefault="00E85D2A" w:rsidP="00E85D2A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net.skhu.regex2;</w:t>
            </w:r>
          </w:p>
          <w:p w14:paraId="4BC5545B" w14:textId="77777777" w:rsidR="00E85D2A" w:rsidRDefault="00E85D2A" w:rsidP="00E85D2A">
            <w:pPr>
              <w:pStyle w:val="a1"/>
            </w:pPr>
          </w:p>
          <w:p w14:paraId="6C41FAD3" w14:textId="77777777" w:rsidR="00E85D2A" w:rsidRDefault="00E85D2A" w:rsidP="00E85D2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3A4073B4" w14:textId="77777777" w:rsidR="00E85D2A" w:rsidRDefault="00E85D2A" w:rsidP="00E85D2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55A38E64" w14:textId="77777777" w:rsidR="00E85D2A" w:rsidRDefault="00E85D2A" w:rsidP="00E85D2A">
            <w:pPr>
              <w:pStyle w:val="a1"/>
            </w:pPr>
          </w:p>
          <w:p w14:paraId="7E9A6F89" w14:textId="77777777" w:rsidR="00E85D2A" w:rsidRDefault="00E85D2A" w:rsidP="00E85D2A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Example1a {</w:t>
            </w:r>
          </w:p>
          <w:p w14:paraId="05B5D97A" w14:textId="77777777" w:rsidR="00E85D2A" w:rsidRDefault="00E85D2A" w:rsidP="00E85D2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C64D6CB" w14:textId="77777777" w:rsidR="00E85D2A" w:rsidRDefault="00E85D2A" w:rsidP="00E85D2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3390E970" w14:textId="77777777" w:rsidR="00E85D2A" w:rsidRDefault="00E85D2A" w:rsidP="00E85D2A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 xml:space="preserve">"Telephone: 032-431-2323 </w:t>
            </w:r>
            <w:r w:rsidRPr="00B72173">
              <w:rPr>
                <w:color w:val="2A00FF"/>
                <w:highlight w:val="yellow"/>
              </w:rPr>
              <w:t>010-5533-2299</w:t>
            </w:r>
            <w:r>
              <w:rPr>
                <w:color w:val="2A00FF"/>
              </w:rPr>
              <w:t xml:space="preserve"> 02-555-3388 010-222-5678"</w:t>
            </w:r>
            <w:r>
              <w:rPr>
                <w:color w:val="000000"/>
              </w:rPr>
              <w:t xml:space="preserve">; </w:t>
            </w:r>
          </w:p>
          <w:p w14:paraId="5958304C" w14:textId="77777777" w:rsidR="00E85D2A" w:rsidRDefault="00E85D2A" w:rsidP="00E85D2A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"010-[0-9]{3,4}-[0-9]{4}"</w:t>
            </w:r>
            <w:r>
              <w:rPr>
                <w:color w:val="000000"/>
              </w:rPr>
              <w:t>;</w:t>
            </w:r>
          </w:p>
          <w:p w14:paraId="2741BFCF" w14:textId="77777777" w:rsidR="00E85D2A" w:rsidRDefault="00E85D2A" w:rsidP="00E85D2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206826C4" w14:textId="77777777" w:rsidR="00E85D2A" w:rsidRDefault="00E85D2A" w:rsidP="00E85D2A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56A3FA61" w14:textId="77777777" w:rsidR="00E85D2A" w:rsidRDefault="00E85D2A" w:rsidP="00E85D2A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6BC93886" w14:textId="77777777" w:rsidR="00E85D2A" w:rsidRDefault="00E85D2A" w:rsidP="00E85D2A">
            <w:pPr>
              <w:pStyle w:val="a1"/>
            </w:pPr>
          </w:p>
          <w:p w14:paraId="218A4BFE" w14:textId="77777777" w:rsidR="00E85D2A" w:rsidRDefault="00E85D2A" w:rsidP="00E85D2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.find())</w:t>
            </w:r>
          </w:p>
          <w:p w14:paraId="5192048C" w14:textId="77777777" w:rsidR="00E85D2A" w:rsidRDefault="00E85D2A" w:rsidP="00E85D2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.group(0));</w:t>
            </w:r>
          </w:p>
          <w:p w14:paraId="69C54E51" w14:textId="77777777" w:rsidR="00E85D2A" w:rsidRDefault="00E85D2A" w:rsidP="00E85D2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C3B6E9C" w14:textId="6A4FCD5F" w:rsidR="00E85D2A" w:rsidRDefault="00E85D2A" w:rsidP="00E85D2A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362FA8C0" w14:textId="6A2224A8" w:rsidR="00E85D2A" w:rsidRDefault="00E85D2A" w:rsidP="00E85D2A"/>
    <w:p w14:paraId="37BC6104" w14:textId="2041EB14" w:rsidR="00E85D2A" w:rsidRDefault="00E85D2A" w:rsidP="00E85D2A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2173" w14:paraId="180E84F0" w14:textId="77777777" w:rsidTr="00B72173">
        <w:tc>
          <w:tcPr>
            <w:tcW w:w="10456" w:type="dxa"/>
          </w:tcPr>
          <w:p w14:paraId="359B0B55" w14:textId="2B0DAF0D" w:rsidR="00B72173" w:rsidRPr="00B72173" w:rsidRDefault="00B72173" w:rsidP="00B72173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 w:rsidRPr="00B72173">
              <w:rPr>
                <w:rFonts w:cs="굴림체"/>
                <w:color w:val="000000"/>
                <w:kern w:val="0"/>
                <w:szCs w:val="20"/>
                <w:highlight w:val="yellow"/>
              </w:rPr>
              <w:t>010-5533-2299</w:t>
            </w:r>
          </w:p>
        </w:tc>
      </w:tr>
    </w:tbl>
    <w:p w14:paraId="1BE411D2" w14:textId="103CDE63" w:rsidR="00E85D2A" w:rsidRDefault="00E85D2A" w:rsidP="00E85D2A"/>
    <w:p w14:paraId="0A2C301E" w14:textId="64508EBF" w:rsidR="00B72173" w:rsidRDefault="00B72173" w:rsidP="00E85D2A"/>
    <w:p w14:paraId="018117D9" w14:textId="796E11D6" w:rsidR="00B72173" w:rsidRDefault="00B72173" w:rsidP="00E85D2A"/>
    <w:p w14:paraId="0EAF397A" w14:textId="4D3F01E0" w:rsidR="00B72173" w:rsidRDefault="00B72173" w:rsidP="00E85D2A"/>
    <w:p w14:paraId="0537C645" w14:textId="67284AD5" w:rsidR="00B72173" w:rsidRDefault="00B72173" w:rsidP="00B72173">
      <w:pPr>
        <w:pStyle w:val="Heading2"/>
      </w:pPr>
      <w:bookmarkStart w:id="25" w:name="_Toc468357443"/>
      <w:r>
        <w:rPr>
          <w:rFonts w:hint="eastAsia"/>
        </w:rPr>
        <w:t>계속 찾기</w:t>
      </w:r>
      <w:bookmarkEnd w:id="25"/>
    </w:p>
    <w:p w14:paraId="2BCE6B49" w14:textId="4105F13D" w:rsidR="000A5FC4" w:rsidRPr="000A5FC4" w:rsidRDefault="000A5FC4" w:rsidP="000A5FC4">
      <w:pPr>
        <w:pStyle w:val="Heading3"/>
      </w:pPr>
      <w:r>
        <w:rPr>
          <w:rFonts w:hint="eastAsia"/>
        </w:rPr>
        <w:t>Example1</w:t>
      </w:r>
      <w:r>
        <w:t>b</w:t>
      </w:r>
      <w:r>
        <w:rPr>
          <w:rFonts w:hint="eastAsia"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A5FC4" w14:paraId="366EAD5D" w14:textId="77777777" w:rsidTr="00BA04B2">
        <w:tc>
          <w:tcPr>
            <w:tcW w:w="426" w:type="dxa"/>
          </w:tcPr>
          <w:p w14:paraId="28F69E92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82E12B8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A90E1DA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3354D32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0EDF71AD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D18ACA7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6A43BFD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59E3108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0CBA466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F6EA224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24F04B1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C73A3F5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B65EDE7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1064B985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32DEDE0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40B5397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1927797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B029B05" w14:textId="77777777" w:rsidR="000A5FC4" w:rsidRPr="00185935" w:rsidRDefault="000A5FC4" w:rsidP="000A5FC4">
            <w:pPr>
              <w:pStyle w:val="a1"/>
            </w:pPr>
            <w:r>
              <w:rPr>
                <w:rFonts w:hint="eastAsia"/>
              </w:rPr>
              <w:t>18</w:t>
            </w:r>
          </w:p>
        </w:tc>
        <w:tc>
          <w:tcPr>
            <w:tcW w:w="10631" w:type="dxa"/>
          </w:tcPr>
          <w:p w14:paraId="622465AE" w14:textId="77777777" w:rsidR="000A5FC4" w:rsidRDefault="000A5FC4" w:rsidP="000A5FC4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net.skhu.regex2;</w:t>
            </w:r>
          </w:p>
          <w:p w14:paraId="295DB162" w14:textId="77777777" w:rsidR="000A5FC4" w:rsidRDefault="000A5FC4" w:rsidP="000A5FC4">
            <w:pPr>
              <w:pStyle w:val="a1"/>
            </w:pPr>
          </w:p>
          <w:p w14:paraId="0A6AC908" w14:textId="77777777" w:rsidR="000A5FC4" w:rsidRDefault="000A5FC4" w:rsidP="000A5FC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3DAEF5DF" w14:textId="77777777" w:rsidR="000A5FC4" w:rsidRDefault="000A5FC4" w:rsidP="000A5FC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7C1B4E2A" w14:textId="77777777" w:rsidR="000A5FC4" w:rsidRDefault="000A5FC4" w:rsidP="000A5FC4">
            <w:pPr>
              <w:pStyle w:val="a1"/>
            </w:pPr>
          </w:p>
          <w:p w14:paraId="3E929F83" w14:textId="77777777" w:rsidR="000A5FC4" w:rsidRDefault="000A5FC4" w:rsidP="000A5FC4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Example1b {</w:t>
            </w:r>
          </w:p>
          <w:p w14:paraId="19FE40FB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A0F8F3C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51F6D786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 xml:space="preserve">"Telephone: 032-431-2323 </w:t>
            </w:r>
            <w:r w:rsidRPr="000A5FC4">
              <w:rPr>
                <w:color w:val="2A00FF"/>
                <w:highlight w:val="yellow"/>
              </w:rPr>
              <w:t>010-5533-2299</w:t>
            </w:r>
            <w:r>
              <w:rPr>
                <w:color w:val="2A00FF"/>
              </w:rPr>
              <w:t xml:space="preserve"> 02-555-3388 </w:t>
            </w:r>
            <w:r w:rsidRPr="000A5FC4">
              <w:rPr>
                <w:color w:val="2A00FF"/>
                <w:highlight w:val="yellow"/>
              </w:rPr>
              <w:t>010-222-5678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; </w:t>
            </w:r>
          </w:p>
          <w:p w14:paraId="05B70AA6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"010-[0-9]{3,4}-[0-9]{4}"</w:t>
            </w:r>
            <w:r>
              <w:rPr>
                <w:color w:val="000000"/>
              </w:rPr>
              <w:t>;</w:t>
            </w:r>
          </w:p>
          <w:p w14:paraId="5A20230C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DED6BA9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3848063D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3E2435D1" w14:textId="77777777" w:rsidR="000A5FC4" w:rsidRDefault="000A5FC4" w:rsidP="000A5FC4">
            <w:pPr>
              <w:pStyle w:val="a1"/>
            </w:pPr>
          </w:p>
          <w:p w14:paraId="0E315CBC" w14:textId="77777777" w:rsidR="000A5FC4" w:rsidRDefault="000A5FC4" w:rsidP="000A5FC4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.find())</w:t>
            </w:r>
          </w:p>
          <w:p w14:paraId="16BF488E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.group(0));</w:t>
            </w:r>
          </w:p>
          <w:p w14:paraId="434F222A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90F2E43" w14:textId="25A46E55" w:rsidR="000A5FC4" w:rsidRDefault="000A5FC4" w:rsidP="000A5FC4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4EFD8746" w14:textId="0BD7EB36" w:rsidR="000A5FC4" w:rsidRDefault="000A5FC4" w:rsidP="000A5FC4"/>
    <w:p w14:paraId="6F3B7500" w14:textId="77777777" w:rsidR="000A5FC4" w:rsidRDefault="000A5FC4" w:rsidP="000A5FC4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5FC4" w14:paraId="5E400EB7" w14:textId="77777777" w:rsidTr="00BA04B2">
        <w:tc>
          <w:tcPr>
            <w:tcW w:w="10456" w:type="dxa"/>
          </w:tcPr>
          <w:p w14:paraId="4665B68F" w14:textId="77777777" w:rsidR="000A5FC4" w:rsidRDefault="000A5FC4" w:rsidP="000A5FC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010-5533-2299</w:t>
            </w:r>
          </w:p>
          <w:p w14:paraId="57046268" w14:textId="0FCB2BEF" w:rsidR="000A5FC4" w:rsidRPr="00B72173" w:rsidRDefault="000A5FC4" w:rsidP="00BA04B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010-222-5678</w:t>
            </w:r>
          </w:p>
        </w:tc>
      </w:tr>
    </w:tbl>
    <w:p w14:paraId="5A8161A3" w14:textId="0ED30368" w:rsidR="000A5FC4" w:rsidRDefault="000A5FC4" w:rsidP="000A5FC4"/>
    <w:p w14:paraId="503659D0" w14:textId="3C5BE0AB" w:rsidR="000A5FC4" w:rsidRDefault="000A5FC4" w:rsidP="000A5FC4"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메소드를 반복해서 호출하면,</w:t>
      </w:r>
      <w:r>
        <w:t xml:space="preserve"> </w:t>
      </w:r>
      <w:r>
        <w:rPr>
          <w:rFonts w:hint="eastAsia"/>
        </w:rPr>
        <w:t>입력 문자열에서 정규식과 일치하는 부분을 계속 찾는다.</w:t>
      </w:r>
    </w:p>
    <w:p w14:paraId="2BC6E760" w14:textId="7F295A1D" w:rsidR="000A5FC4" w:rsidRDefault="000A5FC4" w:rsidP="000A5FC4"/>
    <w:p w14:paraId="7072FB73" w14:textId="624303F1" w:rsidR="000A5FC4" w:rsidRDefault="000A5FC4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08B9E48" w14:textId="0599ADC4" w:rsidR="000A5FC4" w:rsidRDefault="000A5FC4" w:rsidP="000A5FC4">
      <w:pPr>
        <w:pStyle w:val="Heading2"/>
      </w:pPr>
      <w:bookmarkStart w:id="26" w:name="_Toc468357444"/>
      <w:r>
        <w:rPr>
          <w:rFonts w:hint="eastAsia"/>
        </w:rPr>
        <w:lastRenderedPageBreak/>
        <w:t>정규식의 일부와 일치</w:t>
      </w:r>
      <w:r w:rsidR="00824A39">
        <w:rPr>
          <w:rFonts w:hint="eastAsia"/>
        </w:rPr>
        <w:t>하는 문자열</w:t>
      </w:r>
      <w:bookmarkEnd w:id="26"/>
    </w:p>
    <w:p w14:paraId="5D6A7991" w14:textId="1FFE8D03" w:rsidR="000A5FC4" w:rsidRPr="000A5FC4" w:rsidRDefault="000A5FC4" w:rsidP="000A5FC4">
      <w:pPr>
        <w:pStyle w:val="Heading3"/>
      </w:pPr>
      <w:r>
        <w:rPr>
          <w:rFonts w:hint="eastAsia"/>
        </w:rPr>
        <w:t>Example1c.java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A5FC4" w14:paraId="20042826" w14:textId="77777777" w:rsidTr="00BA04B2">
        <w:tc>
          <w:tcPr>
            <w:tcW w:w="426" w:type="dxa"/>
          </w:tcPr>
          <w:p w14:paraId="58C68C49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400B9D7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AE64778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F50A2AF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37DD01E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CA5DFBF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2857BDB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25ED2F64" w14:textId="77777777" w:rsidR="000A5FC4" w:rsidRPr="00185935" w:rsidRDefault="000A5FC4" w:rsidP="000A5FC4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73FD6F6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72667B9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765DB34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4997402B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A858923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FEAE38B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12857E9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3C16EC5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EC34F6A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67106E7" w14:textId="77777777" w:rsidR="000A5FC4" w:rsidRDefault="000A5FC4" w:rsidP="000A5FC4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303C09CA" w14:textId="77777777" w:rsidR="000A5FC4" w:rsidRDefault="000A5FC4" w:rsidP="000A5FC4">
            <w:pPr>
              <w:pStyle w:val="a1"/>
            </w:pPr>
            <w:r>
              <w:t>19</w:t>
            </w:r>
          </w:p>
          <w:p w14:paraId="38D2DC9B" w14:textId="77777777" w:rsidR="000A5FC4" w:rsidRDefault="000A5FC4" w:rsidP="000A5FC4">
            <w:pPr>
              <w:pStyle w:val="a1"/>
            </w:pPr>
            <w:r>
              <w:t>20</w:t>
            </w:r>
          </w:p>
          <w:p w14:paraId="45CA52CD" w14:textId="7C92CEC9" w:rsidR="000A5FC4" w:rsidRPr="00185935" w:rsidRDefault="000A5FC4" w:rsidP="000A5FC4">
            <w:pPr>
              <w:pStyle w:val="a1"/>
            </w:pPr>
            <w:r>
              <w:t>21</w:t>
            </w:r>
          </w:p>
        </w:tc>
        <w:tc>
          <w:tcPr>
            <w:tcW w:w="10631" w:type="dxa"/>
          </w:tcPr>
          <w:p w14:paraId="77B30D11" w14:textId="77777777" w:rsidR="000A5FC4" w:rsidRDefault="000A5FC4" w:rsidP="000A5FC4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net.skhu.regex2;</w:t>
            </w:r>
          </w:p>
          <w:p w14:paraId="2B0934E5" w14:textId="77777777" w:rsidR="000A5FC4" w:rsidRDefault="000A5FC4" w:rsidP="000A5FC4">
            <w:pPr>
              <w:pStyle w:val="a1"/>
            </w:pPr>
          </w:p>
          <w:p w14:paraId="1B3F0870" w14:textId="77777777" w:rsidR="000A5FC4" w:rsidRDefault="000A5FC4" w:rsidP="000A5FC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5C3382F5" w14:textId="77777777" w:rsidR="000A5FC4" w:rsidRDefault="000A5FC4" w:rsidP="000A5FC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3F33DBC7" w14:textId="77777777" w:rsidR="000A5FC4" w:rsidRDefault="000A5FC4" w:rsidP="000A5FC4">
            <w:pPr>
              <w:pStyle w:val="a1"/>
            </w:pPr>
          </w:p>
          <w:p w14:paraId="438334EA" w14:textId="77777777" w:rsidR="000A5FC4" w:rsidRDefault="000A5FC4" w:rsidP="000A5FC4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Example1c {</w:t>
            </w:r>
          </w:p>
          <w:p w14:paraId="1B91C3C3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20FBFA5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7137F26F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"Telephone: 032-431-2323 010-5533-2299 02-555-3388 010-222-5678"</w:t>
            </w:r>
            <w:r>
              <w:rPr>
                <w:color w:val="000000"/>
              </w:rPr>
              <w:t xml:space="preserve">; </w:t>
            </w:r>
          </w:p>
          <w:p w14:paraId="0A5C6FD5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"010-</w:t>
            </w:r>
            <w:r w:rsidRPr="000A5FC4">
              <w:rPr>
                <w:color w:val="2A00FF"/>
                <w:highlight w:val="yellow"/>
              </w:rPr>
              <w:t>([0-9]{3,4})</w:t>
            </w:r>
            <w:r>
              <w:rPr>
                <w:color w:val="2A00FF"/>
              </w:rPr>
              <w:t>-</w:t>
            </w:r>
            <w:r w:rsidRPr="000A5FC4">
              <w:rPr>
                <w:color w:val="2A00FF"/>
                <w:highlight w:val="cyan"/>
              </w:rPr>
              <w:t>([0-9]{4})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173AFA40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4C9F21BF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0FDE7495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642B2396" w14:textId="77777777" w:rsidR="000A5FC4" w:rsidRDefault="000A5FC4" w:rsidP="000A5FC4">
            <w:pPr>
              <w:pStyle w:val="a1"/>
            </w:pPr>
          </w:p>
          <w:p w14:paraId="660118D1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.find()) {</w:t>
            </w:r>
          </w:p>
          <w:p w14:paraId="5321F645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전체</w:t>
            </w:r>
            <w:r>
              <w:rPr>
                <w:color w:val="2A00FF"/>
              </w:rPr>
              <w:t>:%s 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.group(0));</w:t>
            </w:r>
          </w:p>
          <w:p w14:paraId="58F1A7EE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국번</w:t>
            </w:r>
            <w:r>
              <w:rPr>
                <w:color w:val="2A00FF"/>
              </w:rPr>
              <w:t>:%s  "</w:t>
            </w:r>
            <w:r>
              <w:rPr>
                <w:color w:val="000000"/>
              </w:rPr>
              <w:t xml:space="preserve">, </w:t>
            </w:r>
            <w:r w:rsidRPr="000A5FC4">
              <w:rPr>
                <w:color w:val="6A3E3E"/>
                <w:highlight w:val="yellow"/>
              </w:rPr>
              <w:t>matcher</w:t>
            </w:r>
            <w:r w:rsidRPr="000A5FC4">
              <w:rPr>
                <w:color w:val="000000"/>
                <w:highlight w:val="yellow"/>
              </w:rPr>
              <w:t>.group(1)</w:t>
            </w:r>
            <w:r>
              <w:rPr>
                <w:color w:val="000000"/>
              </w:rPr>
              <w:t>);</w:t>
            </w:r>
          </w:p>
          <w:p w14:paraId="49C440C2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번호</w:t>
            </w:r>
            <w:r>
              <w:rPr>
                <w:color w:val="2A00FF"/>
              </w:rPr>
              <w:t>:%s\n"</w:t>
            </w:r>
            <w:r>
              <w:rPr>
                <w:color w:val="000000"/>
              </w:rPr>
              <w:t xml:space="preserve">, </w:t>
            </w:r>
            <w:r w:rsidRPr="000A5FC4">
              <w:rPr>
                <w:color w:val="6A3E3E"/>
                <w:highlight w:val="cyan"/>
              </w:rPr>
              <w:t>matcher</w:t>
            </w:r>
            <w:r w:rsidRPr="000A5FC4">
              <w:rPr>
                <w:color w:val="000000"/>
                <w:highlight w:val="cyan"/>
              </w:rPr>
              <w:t>.group(2)</w:t>
            </w:r>
            <w:r>
              <w:rPr>
                <w:color w:val="000000"/>
              </w:rPr>
              <w:t>);</w:t>
            </w:r>
          </w:p>
          <w:p w14:paraId="08F53084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4152E9DB" w14:textId="77777777" w:rsidR="000A5FC4" w:rsidRDefault="000A5FC4" w:rsidP="000A5FC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EB9266D" w14:textId="2EC0BCD2" w:rsidR="000A5FC4" w:rsidRDefault="000A5FC4" w:rsidP="000A5FC4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5A84F9B8" w14:textId="77777777" w:rsidR="000A5FC4" w:rsidRDefault="000A5FC4" w:rsidP="000A5FC4"/>
    <w:p w14:paraId="3A6CDF5C" w14:textId="77777777" w:rsidR="000A5FC4" w:rsidRDefault="000A5FC4" w:rsidP="000A5FC4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5FC4" w14:paraId="5B9DA5E1" w14:textId="77777777" w:rsidTr="00BA04B2">
        <w:tc>
          <w:tcPr>
            <w:tcW w:w="10456" w:type="dxa"/>
          </w:tcPr>
          <w:p w14:paraId="772BFD83" w14:textId="77777777" w:rsidR="000A5FC4" w:rsidRDefault="000A5FC4" w:rsidP="000A5FC4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전체</w:t>
            </w:r>
            <w:r>
              <w:rPr>
                <w:rFonts w:cs="굴림체"/>
                <w:color w:val="000000"/>
                <w:kern w:val="0"/>
                <w:szCs w:val="20"/>
              </w:rPr>
              <w:t>:010-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yellow"/>
              </w:rPr>
              <w:t>5533</w:t>
            </w:r>
            <w:r>
              <w:rPr>
                <w:rFonts w:cs="굴림체"/>
                <w:color w:val="000000"/>
                <w:kern w:val="0"/>
                <w:szCs w:val="20"/>
              </w:rPr>
              <w:t>-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cyan"/>
              </w:rPr>
              <w:t>2299</w:t>
            </w:r>
            <w:r w:rsidRPr="000A5FC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국번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yellow"/>
              </w:rPr>
              <w:t>5533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번호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cyan"/>
              </w:rPr>
              <w:t>2299</w:t>
            </w:r>
          </w:p>
          <w:p w14:paraId="09FA1FAB" w14:textId="23DE7FE3" w:rsidR="000A5FC4" w:rsidRPr="000A5FC4" w:rsidRDefault="000A5FC4" w:rsidP="00BA04B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전체</w:t>
            </w:r>
            <w:r>
              <w:rPr>
                <w:rFonts w:cs="굴림체"/>
                <w:color w:val="000000"/>
                <w:kern w:val="0"/>
                <w:szCs w:val="20"/>
              </w:rPr>
              <w:t>:010-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yellow"/>
              </w:rPr>
              <w:t>222</w:t>
            </w:r>
            <w:r>
              <w:rPr>
                <w:rFonts w:cs="굴림체"/>
                <w:color w:val="000000"/>
                <w:kern w:val="0"/>
                <w:szCs w:val="20"/>
              </w:rPr>
              <w:t>-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cyan"/>
              </w:rPr>
              <w:t>5678</w:t>
            </w:r>
            <w:r w:rsidRPr="000A5FC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국번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yellow"/>
              </w:rPr>
              <w:t>222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번호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cyan"/>
              </w:rPr>
              <w:t>5678</w:t>
            </w:r>
          </w:p>
        </w:tc>
      </w:tr>
    </w:tbl>
    <w:p w14:paraId="49F1A2DF" w14:textId="1F40ABB2" w:rsidR="000A5FC4" w:rsidRDefault="000A5FC4" w:rsidP="000A5FC4"/>
    <w:p w14:paraId="0F079E50" w14:textId="0E3E4356" w:rsidR="000A5FC4" w:rsidRDefault="000A5FC4" w:rsidP="000A5FC4"/>
    <w:p w14:paraId="05A9F4C4" w14:textId="18B8AFB7" w:rsidR="000A5FC4" w:rsidRDefault="000A5FC4" w:rsidP="000A5FC4">
      <w:pPr>
        <w:pStyle w:val="Heading3"/>
      </w:pPr>
      <w:r>
        <w:rPr>
          <w:rFonts w:hint="eastAsia"/>
        </w:rPr>
        <w:t>정규식의</w:t>
      </w:r>
      <w:r>
        <w:rPr>
          <w:rFonts w:hint="eastAsia"/>
        </w:rPr>
        <w:t xml:space="preserve"> </w:t>
      </w:r>
      <w:r>
        <w:rPr>
          <w:rFonts w:hint="eastAsia"/>
        </w:rPr>
        <w:t>일부분</w:t>
      </w:r>
    </w:p>
    <w:p w14:paraId="0039B80E" w14:textId="0542191A" w:rsidR="000A5FC4" w:rsidRDefault="000A5FC4" w:rsidP="000A5FC4">
      <w:pPr>
        <w:spacing w:line="360" w:lineRule="auto"/>
        <w:rPr>
          <w:color w:val="2A00FF"/>
        </w:rPr>
      </w:pPr>
      <w:r>
        <w:rPr>
          <w:color w:val="2A00FF"/>
        </w:rPr>
        <w:t>"010-[0-9]{3,4}-[0-9]{4}"</w:t>
      </w:r>
    </w:p>
    <w:p w14:paraId="42EEDE08" w14:textId="3757FF82" w:rsidR="000A5FC4" w:rsidRDefault="000A5FC4" w:rsidP="000A5FC4">
      <w:pPr>
        <w:spacing w:line="360" w:lineRule="auto"/>
      </w:pPr>
      <w:r>
        <w:rPr>
          <w:rFonts w:hint="eastAsia"/>
        </w:rPr>
        <w:t xml:space="preserve">위 정규식와 아래의 정규식의 차이는 </w:t>
      </w:r>
      <w:r>
        <w:t xml:space="preserve">( ) </w:t>
      </w:r>
      <w:r>
        <w:rPr>
          <w:rFonts w:hint="eastAsia"/>
        </w:rPr>
        <w:t>괄호의 유무이다.</w:t>
      </w:r>
    </w:p>
    <w:p w14:paraId="71B81B2D" w14:textId="109BBA2F" w:rsidR="000A5FC4" w:rsidRPr="000A5FC4" w:rsidRDefault="000A5FC4" w:rsidP="000A5FC4">
      <w:pPr>
        <w:spacing w:line="360" w:lineRule="auto"/>
      </w:pPr>
      <w:r w:rsidRPr="000A5FC4">
        <w:rPr>
          <w:color w:val="2A00FF"/>
        </w:rPr>
        <w:t>"010-([0-9]{3,4})-([0-9]{4})"</w:t>
      </w:r>
    </w:p>
    <w:p w14:paraId="5D595D19" w14:textId="40FCF2FE" w:rsidR="000A5FC4" w:rsidRDefault="000A5FC4" w:rsidP="000A5FC4">
      <w:r>
        <w:rPr>
          <w:rFonts w:hint="eastAsia"/>
        </w:rPr>
        <w:t xml:space="preserve">정규식에서 </w:t>
      </w:r>
      <w:r>
        <w:t xml:space="preserve">( ) </w:t>
      </w:r>
      <w:r>
        <w:rPr>
          <w:rFonts w:hint="eastAsia"/>
        </w:rPr>
        <w:t>괄호는 정규식의 일부분을 묶을 때 사용한다.</w:t>
      </w:r>
    </w:p>
    <w:p w14:paraId="4302D204" w14:textId="7403E115" w:rsidR="00824A39" w:rsidRDefault="00824A39" w:rsidP="000A5FC4">
      <w:r>
        <w:rPr>
          <w:rFonts w:hint="eastAsia"/>
        </w:rPr>
        <w:t xml:space="preserve">정규식에서 </w:t>
      </w:r>
      <w:r>
        <w:t xml:space="preserve">( ) </w:t>
      </w:r>
      <w:r>
        <w:rPr>
          <w:rFonts w:hint="eastAsia"/>
        </w:rPr>
        <w:t xml:space="preserve">괄호와 일치하는 부분만 알고 싶을 때 </w:t>
      </w:r>
      <w:r>
        <w:t>group(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순서)</w:t>
      </w:r>
      <w:r>
        <w:t xml:space="preserve"> </w:t>
      </w:r>
      <w:r>
        <w:rPr>
          <w:rFonts w:hint="eastAsia"/>
        </w:rPr>
        <w:t>메소드를 사용한다.</w:t>
      </w:r>
    </w:p>
    <w:p w14:paraId="6E394D03" w14:textId="4B8D7020" w:rsidR="000A5FC4" w:rsidRPr="000A5FC4" w:rsidRDefault="000A5FC4" w:rsidP="000A5FC4"/>
    <w:p w14:paraId="0C134C67" w14:textId="154402AD" w:rsidR="000A5FC4" w:rsidRDefault="000A5FC4" w:rsidP="000A5FC4">
      <w:r>
        <w:t>Matcher</w:t>
      </w:r>
      <w:r>
        <w:rPr>
          <w:rFonts w:hint="eastAsia"/>
        </w:rPr>
        <w:t xml:space="preserve">의 </w:t>
      </w:r>
      <w:r>
        <w:t xml:space="preserve">group(0) </w:t>
      </w:r>
      <w:r>
        <w:rPr>
          <w:rFonts w:hint="eastAsia"/>
        </w:rPr>
        <w:t>메소드는 정규식과 일치하는 부분 전체를 리턴한다.</w:t>
      </w:r>
    </w:p>
    <w:p w14:paraId="2EAC3F84" w14:textId="605AD77D" w:rsidR="000A5FC4" w:rsidRDefault="000A5FC4" w:rsidP="000A5FC4">
      <w:r>
        <w:t>Matcher</w:t>
      </w:r>
      <w:r>
        <w:rPr>
          <w:rFonts w:hint="eastAsia"/>
        </w:rPr>
        <w:t xml:space="preserve">의 </w:t>
      </w:r>
      <w:r>
        <w:t xml:space="preserve">group(1) </w:t>
      </w:r>
      <w:r>
        <w:rPr>
          <w:rFonts w:hint="eastAsia"/>
        </w:rPr>
        <w:t xml:space="preserve">메소드는 정규식과 일치하는 부분 중에서 첫 번째 </w:t>
      </w:r>
      <w:r>
        <w:t xml:space="preserve">( ) </w:t>
      </w:r>
      <w:r>
        <w:rPr>
          <w:rFonts w:hint="eastAsia"/>
        </w:rPr>
        <w:t>괄호에 해당하는 부분을 리턴한다.</w:t>
      </w:r>
    </w:p>
    <w:p w14:paraId="2F287A58" w14:textId="1304781D" w:rsidR="000A5FC4" w:rsidRDefault="000A5FC4" w:rsidP="000A5FC4">
      <w:r>
        <w:t>Matcher</w:t>
      </w:r>
      <w:r>
        <w:rPr>
          <w:rFonts w:hint="eastAsia"/>
        </w:rPr>
        <w:t xml:space="preserve">의 </w:t>
      </w:r>
      <w:r>
        <w:t xml:space="preserve">group(2) </w:t>
      </w:r>
      <w:r>
        <w:rPr>
          <w:rFonts w:hint="eastAsia"/>
        </w:rPr>
        <w:t xml:space="preserve">메소드는 정규식과 일치하는 부분 중에서 두 번째 </w:t>
      </w:r>
      <w:r>
        <w:t xml:space="preserve">( ) </w:t>
      </w:r>
      <w:r>
        <w:rPr>
          <w:rFonts w:hint="eastAsia"/>
        </w:rPr>
        <w:t>괄호에 해당하는 부분을 리턴한다.</w:t>
      </w:r>
    </w:p>
    <w:p w14:paraId="6D276290" w14:textId="54A0185E" w:rsidR="000A5FC4" w:rsidRDefault="000A5FC4" w:rsidP="000A5FC4"/>
    <w:p w14:paraId="1CD3B088" w14:textId="5792ECD8" w:rsidR="000A5FC4" w:rsidRDefault="000A5FC4" w:rsidP="000A5FC4"/>
    <w:p w14:paraId="318F64D8" w14:textId="77777777" w:rsidR="00824A39" w:rsidRDefault="00824A39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33D95B5" w14:textId="32BCDB95" w:rsidR="00824A39" w:rsidRPr="000A5FC4" w:rsidRDefault="00824A39" w:rsidP="00824A39">
      <w:pPr>
        <w:pStyle w:val="Heading3"/>
      </w:pPr>
      <w:r>
        <w:rPr>
          <w:rFonts w:hint="eastAsia"/>
        </w:rPr>
        <w:lastRenderedPageBreak/>
        <w:t>Example1</w:t>
      </w:r>
      <w:r>
        <w:t>d</w:t>
      </w:r>
      <w:r>
        <w:rPr>
          <w:rFonts w:hint="eastAsia"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24A39" w14:paraId="7B7CFFCF" w14:textId="77777777" w:rsidTr="00BA04B2">
        <w:tc>
          <w:tcPr>
            <w:tcW w:w="426" w:type="dxa"/>
          </w:tcPr>
          <w:p w14:paraId="2CA51E1E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58124D0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66E1714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8783A19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759B723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7D37C53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755685A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2910342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7036EE83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6691B3E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946D28C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D080119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71F1DC9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3FC66BAE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3A1DCCE0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4497EF9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298E8E1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2F2AD216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18CA615F" w14:textId="77777777" w:rsidR="00824A39" w:rsidRDefault="00824A39" w:rsidP="00824A39">
            <w:pPr>
              <w:pStyle w:val="a1"/>
            </w:pPr>
            <w:r>
              <w:t>19</w:t>
            </w:r>
          </w:p>
          <w:p w14:paraId="27064903" w14:textId="77777777" w:rsidR="00824A39" w:rsidRDefault="00824A39" w:rsidP="00824A39">
            <w:pPr>
              <w:pStyle w:val="a1"/>
            </w:pPr>
            <w:r>
              <w:t>20</w:t>
            </w:r>
          </w:p>
          <w:p w14:paraId="372BC737" w14:textId="77777777" w:rsidR="00824A39" w:rsidRPr="00185935" w:rsidRDefault="00824A39" w:rsidP="00824A39">
            <w:pPr>
              <w:pStyle w:val="a1"/>
            </w:pPr>
            <w:r>
              <w:t>21</w:t>
            </w:r>
          </w:p>
        </w:tc>
        <w:tc>
          <w:tcPr>
            <w:tcW w:w="10631" w:type="dxa"/>
          </w:tcPr>
          <w:p w14:paraId="543BF461" w14:textId="77777777" w:rsidR="00824A39" w:rsidRDefault="00824A39" w:rsidP="00824A39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net.skhu.regex2;</w:t>
            </w:r>
          </w:p>
          <w:p w14:paraId="1B1B0EA6" w14:textId="77777777" w:rsidR="00824A39" w:rsidRDefault="00824A39" w:rsidP="00824A39">
            <w:pPr>
              <w:pStyle w:val="a1"/>
            </w:pPr>
          </w:p>
          <w:p w14:paraId="780DAEDF" w14:textId="77777777" w:rsidR="00824A39" w:rsidRDefault="00824A39" w:rsidP="00824A3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3FFAA689" w14:textId="77777777" w:rsidR="00824A39" w:rsidRDefault="00824A39" w:rsidP="00824A3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0DD3A3A0" w14:textId="77777777" w:rsidR="00824A39" w:rsidRDefault="00824A39" w:rsidP="00824A39">
            <w:pPr>
              <w:pStyle w:val="a1"/>
            </w:pPr>
          </w:p>
          <w:p w14:paraId="0B38DA0A" w14:textId="77777777" w:rsidR="00824A39" w:rsidRDefault="00824A39" w:rsidP="00824A39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Example1d {</w:t>
            </w:r>
          </w:p>
          <w:p w14:paraId="1F116BDB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A636933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52C7D604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"Telephone: 032-431-2323 010-5533-2299 02-555-3388 010-222-5678"</w:t>
            </w:r>
            <w:r>
              <w:rPr>
                <w:color w:val="000000"/>
              </w:rPr>
              <w:t xml:space="preserve">; </w:t>
            </w:r>
          </w:p>
          <w:p w14:paraId="576A4778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"010-(</w:t>
            </w:r>
            <w:r w:rsidRPr="00824A39">
              <w:rPr>
                <w:color w:val="2A00FF"/>
                <w:highlight w:val="yellow"/>
              </w:rPr>
              <w:t>?&lt;a&gt;</w:t>
            </w:r>
            <w:r>
              <w:rPr>
                <w:color w:val="2A00FF"/>
              </w:rPr>
              <w:t>[0-9]{3,4})-(</w:t>
            </w:r>
            <w:r w:rsidRPr="00824A39">
              <w:rPr>
                <w:color w:val="2A00FF"/>
                <w:highlight w:val="cyan"/>
              </w:rPr>
              <w:t>?&lt;b&gt;</w:t>
            </w:r>
            <w:r>
              <w:rPr>
                <w:color w:val="2A00FF"/>
              </w:rPr>
              <w:t>[0-9]{4})"</w:t>
            </w:r>
            <w:r>
              <w:rPr>
                <w:color w:val="000000"/>
              </w:rPr>
              <w:t>;</w:t>
            </w:r>
          </w:p>
          <w:p w14:paraId="2344B5A4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DF90F66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76D08615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38B4BF27" w14:textId="77777777" w:rsidR="00824A39" w:rsidRDefault="00824A39" w:rsidP="00824A39">
            <w:pPr>
              <w:pStyle w:val="a1"/>
            </w:pPr>
          </w:p>
          <w:p w14:paraId="091607D3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.find()) {</w:t>
            </w:r>
          </w:p>
          <w:p w14:paraId="2D36D629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전체</w:t>
            </w:r>
            <w:r>
              <w:rPr>
                <w:color w:val="2A00FF"/>
              </w:rPr>
              <w:t>:%s 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.group(0));</w:t>
            </w:r>
          </w:p>
          <w:p w14:paraId="2BC2B8B0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국번</w:t>
            </w:r>
            <w:r>
              <w:rPr>
                <w:color w:val="2A00FF"/>
              </w:rPr>
              <w:t>:%s 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</w:t>
            </w:r>
            <w:r>
              <w:rPr>
                <w:color w:val="2A00FF"/>
              </w:rPr>
              <w:t>"</w:t>
            </w:r>
            <w:r w:rsidRPr="00824A39">
              <w:rPr>
                <w:color w:val="2A00FF"/>
                <w:highlight w:val="yellow"/>
              </w:rPr>
              <w:t>a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));</w:t>
            </w:r>
          </w:p>
          <w:p w14:paraId="683410F3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번호</w:t>
            </w:r>
            <w:r>
              <w:rPr>
                <w:color w:val="2A00FF"/>
              </w:rPr>
              <w:t>:%s\n"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</w:t>
            </w:r>
            <w:r>
              <w:rPr>
                <w:color w:val="2A00FF"/>
              </w:rPr>
              <w:t>"</w:t>
            </w:r>
            <w:r w:rsidRPr="00824A39">
              <w:rPr>
                <w:color w:val="2A00FF"/>
                <w:highlight w:val="cyan"/>
              </w:rPr>
              <w:t>b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));</w:t>
            </w:r>
          </w:p>
          <w:p w14:paraId="307B3263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0148E054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EA3C302" w14:textId="2F00C09C" w:rsidR="00824A39" w:rsidRDefault="00824A39" w:rsidP="00824A39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056EB179" w14:textId="77777777" w:rsidR="00824A39" w:rsidRDefault="00824A39" w:rsidP="00824A39"/>
    <w:p w14:paraId="029B1972" w14:textId="77777777" w:rsidR="00824A39" w:rsidRDefault="00824A39" w:rsidP="00824A39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4A39" w14:paraId="1FD31E71" w14:textId="77777777" w:rsidTr="00BA04B2">
        <w:tc>
          <w:tcPr>
            <w:tcW w:w="10456" w:type="dxa"/>
          </w:tcPr>
          <w:p w14:paraId="132BDD85" w14:textId="77777777" w:rsidR="00824A39" w:rsidRDefault="00824A39" w:rsidP="00BA04B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전체</w:t>
            </w:r>
            <w:r>
              <w:rPr>
                <w:rFonts w:cs="굴림체"/>
                <w:color w:val="000000"/>
                <w:kern w:val="0"/>
                <w:szCs w:val="20"/>
              </w:rPr>
              <w:t>:010-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yellow"/>
              </w:rPr>
              <w:t>5533</w:t>
            </w:r>
            <w:r>
              <w:rPr>
                <w:rFonts w:cs="굴림체"/>
                <w:color w:val="000000"/>
                <w:kern w:val="0"/>
                <w:szCs w:val="20"/>
              </w:rPr>
              <w:t>-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cyan"/>
              </w:rPr>
              <w:t>2299</w:t>
            </w:r>
            <w:r w:rsidRPr="000A5FC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국번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yellow"/>
              </w:rPr>
              <w:t>5533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번호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cyan"/>
              </w:rPr>
              <w:t>2299</w:t>
            </w:r>
          </w:p>
          <w:p w14:paraId="14DDE627" w14:textId="77777777" w:rsidR="00824A39" w:rsidRPr="000A5FC4" w:rsidRDefault="00824A39" w:rsidP="00BA04B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전체</w:t>
            </w:r>
            <w:r>
              <w:rPr>
                <w:rFonts w:cs="굴림체"/>
                <w:color w:val="000000"/>
                <w:kern w:val="0"/>
                <w:szCs w:val="20"/>
              </w:rPr>
              <w:t>:010-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yellow"/>
              </w:rPr>
              <w:t>222</w:t>
            </w:r>
            <w:r>
              <w:rPr>
                <w:rFonts w:cs="굴림체"/>
                <w:color w:val="000000"/>
                <w:kern w:val="0"/>
                <w:szCs w:val="20"/>
              </w:rPr>
              <w:t>-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cyan"/>
              </w:rPr>
              <w:t>5678</w:t>
            </w:r>
            <w:r w:rsidRPr="000A5FC4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국번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yellow"/>
              </w:rPr>
              <w:t>222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번호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 w:rsidRPr="000A5FC4">
              <w:rPr>
                <w:rFonts w:cs="굴림체"/>
                <w:color w:val="000000"/>
                <w:kern w:val="0"/>
                <w:szCs w:val="20"/>
                <w:highlight w:val="cyan"/>
              </w:rPr>
              <w:t>5678</w:t>
            </w:r>
          </w:p>
        </w:tc>
      </w:tr>
    </w:tbl>
    <w:p w14:paraId="01439857" w14:textId="77777777" w:rsidR="00824A39" w:rsidRDefault="00824A39" w:rsidP="00824A39"/>
    <w:p w14:paraId="1937F96E" w14:textId="77777777" w:rsidR="00824A39" w:rsidRDefault="00824A39" w:rsidP="00824A39"/>
    <w:p w14:paraId="6B2CF8BD" w14:textId="77777777" w:rsidR="00824A39" w:rsidRDefault="00824A39" w:rsidP="00824A39">
      <w:pPr>
        <w:pStyle w:val="Heading3"/>
      </w:pPr>
      <w:r>
        <w:rPr>
          <w:rFonts w:hint="eastAsia"/>
        </w:rPr>
        <w:t>정규식의</w:t>
      </w:r>
      <w:r>
        <w:rPr>
          <w:rFonts w:hint="eastAsia"/>
        </w:rPr>
        <w:t xml:space="preserve"> </w:t>
      </w:r>
      <w:r>
        <w:rPr>
          <w:rFonts w:hint="eastAsia"/>
        </w:rPr>
        <w:t>일부분</w:t>
      </w:r>
    </w:p>
    <w:p w14:paraId="374F659E" w14:textId="5294FE7C" w:rsidR="00824A39" w:rsidRDefault="00824A39" w:rsidP="00824A39">
      <w:pPr>
        <w:spacing w:line="360" w:lineRule="auto"/>
        <w:rPr>
          <w:color w:val="2A00FF"/>
        </w:rPr>
      </w:pPr>
      <w:r>
        <w:rPr>
          <w:color w:val="2A00FF"/>
        </w:rPr>
        <w:t>"010-([0-9]{3,4})-([0-9]{4})"</w:t>
      </w:r>
    </w:p>
    <w:p w14:paraId="7BFA3B15" w14:textId="2B8082EA" w:rsidR="00824A39" w:rsidRDefault="00824A39" w:rsidP="00824A39">
      <w:pPr>
        <w:spacing w:line="360" w:lineRule="auto"/>
      </w:pPr>
      <w:r>
        <w:rPr>
          <w:rFonts w:hint="eastAsia"/>
        </w:rPr>
        <w:t xml:space="preserve">위 정규식와 아래의 정규식의 차이는 </w:t>
      </w:r>
      <w:r w:rsidRPr="00824A39">
        <w:rPr>
          <w:b/>
        </w:rPr>
        <w:t>?&lt;</w:t>
      </w:r>
      <w:r>
        <w:rPr>
          <w:rFonts w:hint="eastAsia"/>
          <w:b/>
        </w:rPr>
        <w:t>이름</w:t>
      </w:r>
      <w:r w:rsidRPr="00824A39">
        <w:rPr>
          <w:b/>
        </w:rPr>
        <w:t>&gt;</w:t>
      </w:r>
      <w:r>
        <w:t xml:space="preserve"> </w:t>
      </w:r>
      <w:r>
        <w:rPr>
          <w:rFonts w:hint="eastAsia"/>
        </w:rPr>
        <w:t>부분의 유무이다.</w:t>
      </w:r>
    </w:p>
    <w:p w14:paraId="49B988EB" w14:textId="77596C8A" w:rsidR="00824A39" w:rsidRPr="000A5FC4" w:rsidRDefault="00824A39" w:rsidP="00824A39">
      <w:pPr>
        <w:spacing w:line="360" w:lineRule="auto"/>
      </w:pPr>
      <w:r w:rsidRPr="000A5FC4">
        <w:rPr>
          <w:color w:val="2A00FF"/>
        </w:rPr>
        <w:t>"010-(</w:t>
      </w:r>
      <w:r>
        <w:rPr>
          <w:color w:val="2A00FF"/>
        </w:rPr>
        <w:t>?&lt;a&gt;</w:t>
      </w:r>
      <w:r w:rsidRPr="000A5FC4">
        <w:rPr>
          <w:color w:val="2A00FF"/>
        </w:rPr>
        <w:t>[0-9]{3,4})-(</w:t>
      </w:r>
      <w:r>
        <w:rPr>
          <w:color w:val="2A00FF"/>
        </w:rPr>
        <w:t>?&lt;b&gt;</w:t>
      </w:r>
      <w:r w:rsidRPr="000A5FC4">
        <w:rPr>
          <w:color w:val="2A00FF"/>
        </w:rPr>
        <w:t>[0-9]{4})"</w:t>
      </w:r>
    </w:p>
    <w:p w14:paraId="09513416" w14:textId="77777777" w:rsidR="00824A39" w:rsidRDefault="00824A39" w:rsidP="00824A39">
      <w:pPr>
        <w:rPr>
          <w:color w:val="0000FF"/>
        </w:rPr>
      </w:pPr>
    </w:p>
    <w:p w14:paraId="5E3CBBAB" w14:textId="0A235A70" w:rsidR="00824A39" w:rsidRPr="00824A39" w:rsidRDefault="00824A39" w:rsidP="00824A39">
      <w:pPr>
        <w:rPr>
          <w:color w:val="0000FF"/>
        </w:rPr>
      </w:pPr>
      <w:r w:rsidRPr="00824A39">
        <w:rPr>
          <w:rFonts w:hint="eastAsia"/>
          <w:color w:val="0000FF"/>
        </w:rPr>
        <w:t>(</w:t>
      </w:r>
      <w:r w:rsidRPr="00824A39">
        <w:rPr>
          <w:rFonts w:hint="eastAsia"/>
          <w:b/>
          <w:color w:val="0000FF"/>
        </w:rPr>
        <w:t>?&lt;이름&gt;</w:t>
      </w:r>
      <w:r w:rsidRPr="00824A39">
        <w:rPr>
          <w:rFonts w:hint="eastAsia"/>
          <w:color w:val="0000FF"/>
        </w:rPr>
        <w:t>정규식</w:t>
      </w:r>
      <w:r w:rsidRPr="00824A39">
        <w:rPr>
          <w:color w:val="0000FF"/>
        </w:rPr>
        <w:t>)</w:t>
      </w:r>
    </w:p>
    <w:p w14:paraId="5C58A9A3" w14:textId="30D33720" w:rsidR="00824A39" w:rsidRDefault="00824A39" w:rsidP="00824A39">
      <w:r>
        <w:rPr>
          <w:rFonts w:hint="eastAsia"/>
        </w:rPr>
        <w:t xml:space="preserve">위 정규식에서 </w:t>
      </w:r>
      <w:r w:rsidRPr="00824A39">
        <w:rPr>
          <w:b/>
        </w:rPr>
        <w:t>?&lt;</w:t>
      </w:r>
      <w:r w:rsidRPr="00824A39">
        <w:rPr>
          <w:rFonts w:hint="eastAsia"/>
          <w:b/>
        </w:rPr>
        <w:t>이름&gt;</w:t>
      </w:r>
      <w:r w:rsidRPr="00824A39">
        <w:t xml:space="preserve"> 부분은</w:t>
      </w:r>
      <w:r>
        <w:rPr>
          <w:rFonts w:hint="eastAsia"/>
        </w:rPr>
        <w:t xml:space="preserve"> 괄호로 묶인 정규식에 이름을 부여한다.</w:t>
      </w:r>
    </w:p>
    <w:p w14:paraId="04DDF0B4" w14:textId="7CD2E560" w:rsidR="00824A39" w:rsidRDefault="00824A39" w:rsidP="00824A39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괄호와 일치하는 부분만 알고 싶을 때 </w:t>
      </w:r>
      <w:r>
        <w:t xml:space="preserve">group(String </w:t>
      </w:r>
      <w:r>
        <w:rPr>
          <w:rFonts w:hint="eastAsia"/>
        </w:rPr>
        <w:t>이름)</w:t>
      </w:r>
      <w:r>
        <w:t xml:space="preserve"> </w:t>
      </w:r>
      <w:r>
        <w:rPr>
          <w:rFonts w:hint="eastAsia"/>
        </w:rPr>
        <w:t>메소드를 사용한다.</w:t>
      </w:r>
    </w:p>
    <w:p w14:paraId="31F68DBC" w14:textId="77777777" w:rsidR="00824A39" w:rsidRPr="00824A39" w:rsidRDefault="00824A39" w:rsidP="00824A39"/>
    <w:p w14:paraId="0AC1F24E" w14:textId="10EB1BE8" w:rsidR="00824A39" w:rsidRDefault="00824A39" w:rsidP="00824A39"/>
    <w:p w14:paraId="269A5419" w14:textId="1590F10B" w:rsidR="00824A39" w:rsidRDefault="00824A39" w:rsidP="00824A39"/>
    <w:p w14:paraId="681CDFA9" w14:textId="77777777" w:rsidR="00824A39" w:rsidRDefault="00824A39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0D154E1" w14:textId="5107C708" w:rsidR="00824A39" w:rsidRPr="000A5FC4" w:rsidRDefault="00824A39" w:rsidP="00824A39">
      <w:pPr>
        <w:pStyle w:val="Heading3"/>
      </w:pPr>
      <w:r>
        <w:rPr>
          <w:rFonts w:hint="eastAsia"/>
        </w:rPr>
        <w:lastRenderedPageBreak/>
        <w:t>Example</w:t>
      </w:r>
      <w:r>
        <w:t>2</w:t>
      </w:r>
      <w:r>
        <w:rPr>
          <w:rFonts w:hint="eastAsia"/>
        </w:rPr>
        <w:t>a.java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24A39" w14:paraId="4D287F28" w14:textId="77777777" w:rsidTr="00BA04B2">
        <w:tc>
          <w:tcPr>
            <w:tcW w:w="426" w:type="dxa"/>
          </w:tcPr>
          <w:p w14:paraId="09B21462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FC4A283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59B23D5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BBA4440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3D902A0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7467084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457613A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739CFC6" w14:textId="77777777" w:rsidR="00824A39" w:rsidRPr="00185935" w:rsidRDefault="00824A39" w:rsidP="00824A39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FE4D9BD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981F655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9D41072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78798BE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17FB74C3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4BB181C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3898B7A6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5CA2E19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8576A45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C94B633" w14:textId="77777777" w:rsidR="00824A39" w:rsidRDefault="00824A39" w:rsidP="00824A39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501EBA43" w14:textId="77777777" w:rsidR="00824A39" w:rsidRDefault="00824A39" w:rsidP="00824A39">
            <w:pPr>
              <w:pStyle w:val="a1"/>
            </w:pPr>
            <w:r>
              <w:t>19</w:t>
            </w:r>
          </w:p>
          <w:p w14:paraId="45DC8038" w14:textId="77777777" w:rsidR="00824A39" w:rsidRDefault="00824A39" w:rsidP="00824A39">
            <w:pPr>
              <w:pStyle w:val="a1"/>
            </w:pPr>
            <w:r>
              <w:t>20</w:t>
            </w:r>
          </w:p>
          <w:p w14:paraId="279ADD8A" w14:textId="77777777" w:rsidR="00824A39" w:rsidRDefault="00824A39" w:rsidP="00824A39">
            <w:pPr>
              <w:pStyle w:val="a1"/>
            </w:pPr>
            <w:r>
              <w:t>21</w:t>
            </w:r>
          </w:p>
          <w:p w14:paraId="0645F669" w14:textId="77777777" w:rsidR="00824A39" w:rsidRDefault="00824A39" w:rsidP="00824A39">
            <w:pPr>
              <w:pStyle w:val="a1"/>
            </w:pPr>
            <w:r>
              <w:t>22</w:t>
            </w:r>
          </w:p>
          <w:p w14:paraId="33B794EC" w14:textId="77777777" w:rsidR="00824A39" w:rsidRDefault="00824A39" w:rsidP="00824A39">
            <w:pPr>
              <w:pStyle w:val="a1"/>
            </w:pPr>
            <w:r>
              <w:t>23</w:t>
            </w:r>
          </w:p>
          <w:p w14:paraId="1E94A19D" w14:textId="77777777" w:rsidR="00824A39" w:rsidRDefault="00824A39" w:rsidP="00824A39">
            <w:pPr>
              <w:pStyle w:val="a1"/>
            </w:pPr>
            <w:r>
              <w:t>24</w:t>
            </w:r>
          </w:p>
          <w:p w14:paraId="34B83D03" w14:textId="77777777" w:rsidR="00824A39" w:rsidRDefault="00824A39" w:rsidP="00824A39">
            <w:pPr>
              <w:pStyle w:val="a1"/>
            </w:pPr>
            <w:r>
              <w:t>25</w:t>
            </w:r>
          </w:p>
          <w:p w14:paraId="372FC30E" w14:textId="7C9928CF" w:rsidR="00824A39" w:rsidRPr="00185935" w:rsidRDefault="00824A39" w:rsidP="00824A39">
            <w:pPr>
              <w:pStyle w:val="a1"/>
            </w:pPr>
            <w:r>
              <w:t>26</w:t>
            </w:r>
          </w:p>
        </w:tc>
        <w:tc>
          <w:tcPr>
            <w:tcW w:w="10631" w:type="dxa"/>
          </w:tcPr>
          <w:p w14:paraId="4C829377" w14:textId="77777777" w:rsidR="00824A39" w:rsidRDefault="00824A39" w:rsidP="00824A39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net.skhu.regex2;</w:t>
            </w:r>
          </w:p>
          <w:p w14:paraId="48601E50" w14:textId="77777777" w:rsidR="00824A39" w:rsidRDefault="00824A39" w:rsidP="00824A39">
            <w:pPr>
              <w:pStyle w:val="a1"/>
            </w:pPr>
          </w:p>
          <w:p w14:paraId="2A77B3FD" w14:textId="77777777" w:rsidR="00824A39" w:rsidRDefault="00824A39" w:rsidP="00824A3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4D40AAFB" w14:textId="77777777" w:rsidR="00824A39" w:rsidRDefault="00824A39" w:rsidP="00824A3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44EC3042" w14:textId="77777777" w:rsidR="00824A39" w:rsidRDefault="00824A39" w:rsidP="00824A39">
            <w:pPr>
              <w:pStyle w:val="a1"/>
            </w:pPr>
          </w:p>
          <w:p w14:paraId="34041BFC" w14:textId="77777777" w:rsidR="00824A39" w:rsidRDefault="00824A39" w:rsidP="00824A39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Example2a {</w:t>
            </w:r>
          </w:p>
          <w:p w14:paraId="1CB25B61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16860FF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C5DD86D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</w:p>
          <w:p w14:paraId="57449381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"http://localhost:8080/test/list.jsp?pg=3&amp;sz=15"</w:t>
            </w:r>
            <w:r>
              <w:rPr>
                <w:color w:val="000000"/>
              </w:rPr>
              <w:t>,</w:t>
            </w:r>
          </w:p>
          <w:p w14:paraId="7CDBB342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"http://localhost:8080/test/list.jsp?pg=9&amp;sz=10"</w:t>
            </w:r>
            <w:r>
              <w:rPr>
                <w:color w:val="000000"/>
              </w:rPr>
              <w:t>,</w:t>
            </w:r>
          </w:p>
          <w:p w14:paraId="1378E902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"http://localhost:8080/test/list.jsp?pg=25&amp;sz=20&amp;od=1"</w:t>
            </w:r>
          </w:p>
          <w:p w14:paraId="208FB949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};</w:t>
            </w:r>
          </w:p>
          <w:p w14:paraId="44C3EAE7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"(\\?|&amp;)[a-z]+=[0-9]+"</w:t>
            </w:r>
            <w:r>
              <w:rPr>
                <w:color w:val="000000"/>
              </w:rPr>
              <w:t>;</w:t>
            </w:r>
          </w:p>
          <w:p w14:paraId="2B178167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3FCC0BF5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1F3910B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 {</w:t>
            </w:r>
          </w:p>
          <w:p w14:paraId="48102112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"\n%s 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2DD193B8" w14:textId="77777777" w:rsidR="00824A39" w:rsidRDefault="00824A39" w:rsidP="00824A39">
            <w:pPr>
              <w:pStyle w:val="a1"/>
            </w:pPr>
          </w:p>
          <w:p w14:paraId="5C1CCE10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581A1BF2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.find())</w:t>
            </w:r>
          </w:p>
          <w:p w14:paraId="7CAEEE79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.group(0));</w:t>
            </w:r>
          </w:p>
          <w:p w14:paraId="5DFF96CF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314970F8" w14:textId="77777777" w:rsidR="00824A39" w:rsidRDefault="00824A39" w:rsidP="00824A3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8F03F73" w14:textId="77777777" w:rsidR="00824A39" w:rsidRDefault="00824A39" w:rsidP="00824A39">
            <w:pPr>
              <w:pStyle w:val="a1"/>
              <w:rPr>
                <w:color w:val="000000"/>
              </w:rPr>
            </w:pPr>
          </w:p>
          <w:p w14:paraId="45118BAF" w14:textId="0E4B956B" w:rsidR="00824A39" w:rsidRDefault="00824A39" w:rsidP="00824A39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25A2FF6B" w14:textId="77777777" w:rsidR="00824A39" w:rsidRDefault="00824A39" w:rsidP="00824A39"/>
    <w:p w14:paraId="792D7632" w14:textId="77777777" w:rsidR="00824A39" w:rsidRDefault="00824A39" w:rsidP="00824A39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4A39" w14:paraId="56D70E0D" w14:textId="77777777" w:rsidTr="00BA04B2">
        <w:tc>
          <w:tcPr>
            <w:tcW w:w="10456" w:type="dxa"/>
          </w:tcPr>
          <w:p w14:paraId="18413E69" w14:textId="77777777" w:rsidR="00824A39" w:rsidRDefault="00824A39" w:rsidP="00824A39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http://localhost:8080/test/list.jsp?pg=3&amp;sz=15  ?pg=3  &amp;sz=15  </w:t>
            </w:r>
          </w:p>
          <w:p w14:paraId="1A03F433" w14:textId="77777777" w:rsidR="00824A39" w:rsidRDefault="00824A39" w:rsidP="00824A39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http://localhost:8080/test/list.jsp?pg=9&amp;sz=10  ?pg=9  &amp;sz=10  </w:t>
            </w:r>
          </w:p>
          <w:p w14:paraId="3C24477B" w14:textId="24BC08E5" w:rsidR="00824A39" w:rsidRPr="000A5FC4" w:rsidRDefault="00824A39" w:rsidP="00824A39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http://localhost:8080/test/list.jsp?pg=25&amp;sz=20&amp;od=1  ?pg=25  &amp;sz=20  &amp;od=1  </w:t>
            </w:r>
          </w:p>
        </w:tc>
      </w:tr>
    </w:tbl>
    <w:p w14:paraId="1342F6CC" w14:textId="77777777" w:rsidR="00824A39" w:rsidRDefault="00824A39" w:rsidP="00824A39"/>
    <w:p w14:paraId="6886C246" w14:textId="2A5626AF" w:rsidR="00E85D2A" w:rsidRPr="00824A39" w:rsidRDefault="00E85D2A" w:rsidP="00D93DD9"/>
    <w:p w14:paraId="4616E409" w14:textId="66D1E21E" w:rsidR="00824A39" w:rsidRDefault="00824A39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B43B61E" w14:textId="58938447" w:rsidR="00824A39" w:rsidRPr="000A5FC4" w:rsidRDefault="00824A39" w:rsidP="00824A39">
      <w:pPr>
        <w:pStyle w:val="Heading3"/>
      </w:pPr>
      <w:r>
        <w:rPr>
          <w:rFonts w:hint="eastAsia"/>
        </w:rPr>
        <w:lastRenderedPageBreak/>
        <w:t>Example</w:t>
      </w:r>
      <w:r>
        <w:t>2b</w:t>
      </w:r>
      <w:r>
        <w:rPr>
          <w:rFonts w:hint="eastAsia"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24A39" w14:paraId="030586B6" w14:textId="77777777" w:rsidTr="00BA04B2">
        <w:tc>
          <w:tcPr>
            <w:tcW w:w="426" w:type="dxa"/>
          </w:tcPr>
          <w:p w14:paraId="6FAE9049" w14:textId="77777777" w:rsidR="00824A39" w:rsidRPr="00185935" w:rsidRDefault="00824A39" w:rsidP="00A73191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6E2363C" w14:textId="77777777" w:rsidR="00824A39" w:rsidRPr="00185935" w:rsidRDefault="00824A39" w:rsidP="00A73191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F475D0E" w14:textId="77777777" w:rsidR="00824A39" w:rsidRPr="00185935" w:rsidRDefault="00824A39" w:rsidP="00A73191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FC9EA4E" w14:textId="77777777" w:rsidR="00824A39" w:rsidRPr="00185935" w:rsidRDefault="00824A39" w:rsidP="00A73191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02E94DE" w14:textId="77777777" w:rsidR="00824A39" w:rsidRPr="00185935" w:rsidRDefault="00824A39" w:rsidP="00A73191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611DD19" w14:textId="77777777" w:rsidR="00824A39" w:rsidRPr="00185935" w:rsidRDefault="00824A39" w:rsidP="00A73191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65BB064" w14:textId="77777777" w:rsidR="00824A39" w:rsidRPr="00185935" w:rsidRDefault="00824A39" w:rsidP="00A73191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68AE1E4" w14:textId="77777777" w:rsidR="00824A39" w:rsidRPr="00185935" w:rsidRDefault="00824A39" w:rsidP="00A73191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908C185" w14:textId="77777777" w:rsidR="00824A39" w:rsidRDefault="00824A39" w:rsidP="00A73191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2FF4CF0E" w14:textId="77777777" w:rsidR="00824A39" w:rsidRDefault="00824A39" w:rsidP="00A73191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DB8075A" w14:textId="77777777" w:rsidR="00824A39" w:rsidRDefault="00824A39" w:rsidP="00A73191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7FEFB88" w14:textId="77777777" w:rsidR="00824A39" w:rsidRDefault="00824A39" w:rsidP="00A73191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C048992" w14:textId="77777777" w:rsidR="00824A39" w:rsidRDefault="00824A39" w:rsidP="00A73191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51E4E94" w14:textId="77777777" w:rsidR="00824A39" w:rsidRDefault="00824A39" w:rsidP="00A73191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6B94182" w14:textId="77777777" w:rsidR="00824A39" w:rsidRDefault="00824A39" w:rsidP="00A73191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C12E57A" w14:textId="77777777" w:rsidR="00824A39" w:rsidRDefault="00824A39" w:rsidP="00A73191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5BFA5D93" w14:textId="77777777" w:rsidR="00824A39" w:rsidRDefault="00824A39" w:rsidP="00A73191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2EE4AB97" w14:textId="77777777" w:rsidR="00824A39" w:rsidRDefault="00824A39" w:rsidP="00A73191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15979BDF" w14:textId="77777777" w:rsidR="00824A39" w:rsidRDefault="00824A39" w:rsidP="00A73191">
            <w:pPr>
              <w:pStyle w:val="a1"/>
            </w:pPr>
            <w:r>
              <w:t>19</w:t>
            </w:r>
          </w:p>
          <w:p w14:paraId="74436F95" w14:textId="77777777" w:rsidR="00824A39" w:rsidRDefault="00824A39" w:rsidP="00A73191">
            <w:pPr>
              <w:pStyle w:val="a1"/>
            </w:pPr>
            <w:r>
              <w:t>20</w:t>
            </w:r>
          </w:p>
          <w:p w14:paraId="5A1CA276" w14:textId="77777777" w:rsidR="00824A39" w:rsidRDefault="00824A39" w:rsidP="00A73191">
            <w:pPr>
              <w:pStyle w:val="a1"/>
            </w:pPr>
            <w:r>
              <w:t>21</w:t>
            </w:r>
          </w:p>
          <w:p w14:paraId="1791621C" w14:textId="77777777" w:rsidR="00824A39" w:rsidRDefault="00824A39" w:rsidP="00A73191">
            <w:pPr>
              <w:pStyle w:val="a1"/>
            </w:pPr>
            <w:r>
              <w:t>22</w:t>
            </w:r>
          </w:p>
          <w:p w14:paraId="3F6D8C76" w14:textId="77777777" w:rsidR="00824A39" w:rsidRDefault="00824A39" w:rsidP="00A73191">
            <w:pPr>
              <w:pStyle w:val="a1"/>
            </w:pPr>
            <w:r>
              <w:t>23</w:t>
            </w:r>
          </w:p>
          <w:p w14:paraId="68B25EDC" w14:textId="77777777" w:rsidR="00824A39" w:rsidRDefault="00824A39" w:rsidP="00A73191">
            <w:pPr>
              <w:pStyle w:val="a1"/>
            </w:pPr>
            <w:r>
              <w:t>24</w:t>
            </w:r>
          </w:p>
          <w:p w14:paraId="1DEE0F84" w14:textId="77777777" w:rsidR="00824A39" w:rsidRDefault="00824A39" w:rsidP="00A73191">
            <w:pPr>
              <w:pStyle w:val="a1"/>
            </w:pPr>
            <w:r>
              <w:t>25</w:t>
            </w:r>
          </w:p>
          <w:p w14:paraId="566850BD" w14:textId="77777777" w:rsidR="00824A39" w:rsidRDefault="00824A39" w:rsidP="00A73191">
            <w:pPr>
              <w:pStyle w:val="a1"/>
            </w:pPr>
            <w:r>
              <w:t>26</w:t>
            </w:r>
          </w:p>
          <w:p w14:paraId="50D5FC84" w14:textId="54F6EFC8" w:rsidR="00A73191" w:rsidRPr="00185935" w:rsidRDefault="00A73191" w:rsidP="00A73191">
            <w:pPr>
              <w:pStyle w:val="a1"/>
            </w:pPr>
            <w:r>
              <w:t>27</w:t>
            </w:r>
          </w:p>
        </w:tc>
        <w:tc>
          <w:tcPr>
            <w:tcW w:w="10631" w:type="dxa"/>
          </w:tcPr>
          <w:p w14:paraId="37C33253" w14:textId="77777777" w:rsidR="00A73191" w:rsidRDefault="00A73191" w:rsidP="00A73191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net.skhu.regex2;</w:t>
            </w:r>
          </w:p>
          <w:p w14:paraId="566E600F" w14:textId="77777777" w:rsidR="00A73191" w:rsidRDefault="00A73191" w:rsidP="00A73191">
            <w:pPr>
              <w:pStyle w:val="a1"/>
            </w:pPr>
          </w:p>
          <w:p w14:paraId="63680B58" w14:textId="77777777" w:rsidR="00A73191" w:rsidRDefault="00A73191" w:rsidP="00A7319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29881E64" w14:textId="77777777" w:rsidR="00A73191" w:rsidRDefault="00A73191" w:rsidP="00A7319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660299A0" w14:textId="77777777" w:rsidR="00A73191" w:rsidRDefault="00A73191" w:rsidP="00A73191">
            <w:pPr>
              <w:pStyle w:val="a1"/>
            </w:pPr>
          </w:p>
          <w:p w14:paraId="0CCC6AEA" w14:textId="77777777" w:rsidR="00A73191" w:rsidRDefault="00A73191" w:rsidP="00A73191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Example2b {</w:t>
            </w:r>
          </w:p>
          <w:p w14:paraId="192E5A0B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24112F8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358165B2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</w:p>
          <w:p w14:paraId="402740F2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"http://localhost:8080/test/list.jsp?pg=3&amp;sz=15"</w:t>
            </w:r>
            <w:r>
              <w:rPr>
                <w:color w:val="000000"/>
              </w:rPr>
              <w:t>,</w:t>
            </w:r>
          </w:p>
          <w:p w14:paraId="3CF3513E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"http://localhost:8080/test/list.jsp?pg=9&amp;sz=10"</w:t>
            </w:r>
            <w:r>
              <w:rPr>
                <w:color w:val="000000"/>
              </w:rPr>
              <w:t>,</w:t>
            </w:r>
          </w:p>
          <w:p w14:paraId="5D807C62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"http://localhost:8080/test/list.jsp?pg=25&amp;sz=20&amp;od=1"</w:t>
            </w:r>
          </w:p>
          <w:p w14:paraId="253092AC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};</w:t>
            </w:r>
          </w:p>
          <w:p w14:paraId="53778682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 w:rsidRPr="007728FD">
              <w:rPr>
                <w:color w:val="2A00FF"/>
                <w:highlight w:val="yellow"/>
              </w:rPr>
              <w:t>(\\?|&amp;)</w:t>
            </w:r>
            <w:r w:rsidRPr="007728FD">
              <w:rPr>
                <w:color w:val="2A00FF"/>
                <w:highlight w:val="cyan"/>
              </w:rPr>
              <w:t>([a-z]+)</w:t>
            </w:r>
            <w:r>
              <w:rPr>
                <w:color w:val="2A00FF"/>
              </w:rPr>
              <w:t>=</w:t>
            </w:r>
            <w:r w:rsidRPr="007728FD">
              <w:rPr>
                <w:color w:val="2A00FF"/>
                <w:highlight w:val="green"/>
              </w:rPr>
              <w:t>([0-9]+)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2B7001A5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02FBD74F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27FA64D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 {</w:t>
            </w:r>
          </w:p>
          <w:p w14:paraId="461B9F15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"\n\n%s\n"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2CB2C192" w14:textId="77777777" w:rsidR="00A73191" w:rsidRDefault="00A73191" w:rsidP="00A73191">
            <w:pPr>
              <w:pStyle w:val="a1"/>
            </w:pPr>
          </w:p>
          <w:p w14:paraId="60B8C8D1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2BFCDE68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.find())</w:t>
            </w:r>
          </w:p>
          <w:p w14:paraId="1EED0583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"group1:%s  group2:%s  group3:%s\n"</w:t>
            </w:r>
            <w:r>
              <w:rPr>
                <w:color w:val="000000"/>
              </w:rPr>
              <w:t xml:space="preserve">, </w:t>
            </w:r>
          </w:p>
          <w:p w14:paraId="05F9423E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                </w:t>
            </w:r>
            <w:r w:rsidRPr="007728FD">
              <w:rPr>
                <w:color w:val="6A3E3E"/>
                <w:highlight w:val="yellow"/>
              </w:rPr>
              <w:t>matcher</w:t>
            </w:r>
            <w:r w:rsidRPr="007728FD">
              <w:rPr>
                <w:color w:val="000000"/>
                <w:highlight w:val="yellow"/>
              </w:rPr>
              <w:t>.group(1)</w:t>
            </w:r>
            <w:r>
              <w:rPr>
                <w:color w:val="000000"/>
              </w:rPr>
              <w:t xml:space="preserve">, </w:t>
            </w:r>
            <w:r w:rsidRPr="007728FD">
              <w:rPr>
                <w:color w:val="6A3E3E"/>
                <w:highlight w:val="cyan"/>
              </w:rPr>
              <w:t>matcher</w:t>
            </w:r>
            <w:r w:rsidRPr="007728FD">
              <w:rPr>
                <w:color w:val="000000"/>
                <w:highlight w:val="cyan"/>
              </w:rPr>
              <w:t>.group(2)</w:t>
            </w:r>
            <w:r>
              <w:rPr>
                <w:color w:val="000000"/>
              </w:rPr>
              <w:t xml:space="preserve">, </w:t>
            </w:r>
            <w:r w:rsidRPr="007728FD">
              <w:rPr>
                <w:color w:val="6A3E3E"/>
                <w:highlight w:val="green"/>
              </w:rPr>
              <w:t>matcher</w:t>
            </w:r>
            <w:r w:rsidRPr="007728FD">
              <w:rPr>
                <w:color w:val="000000"/>
                <w:highlight w:val="green"/>
              </w:rPr>
              <w:t>.group(3)</w:t>
            </w:r>
            <w:r>
              <w:rPr>
                <w:color w:val="000000"/>
              </w:rPr>
              <w:t>);</w:t>
            </w:r>
          </w:p>
          <w:p w14:paraId="466EFB39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2AA8841D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DE10E2D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5DE98C51" w14:textId="77777777" w:rsidR="00A73191" w:rsidRDefault="00A73191" w:rsidP="00A73191">
            <w:pPr>
              <w:pStyle w:val="a1"/>
            </w:pPr>
            <w:r>
              <w:rPr>
                <w:color w:val="000000"/>
              </w:rPr>
              <w:t>}</w:t>
            </w:r>
          </w:p>
          <w:p w14:paraId="0EA8F682" w14:textId="4D28F81C" w:rsidR="00824A39" w:rsidRDefault="00824A39" w:rsidP="00A73191">
            <w:pPr>
              <w:pStyle w:val="a1"/>
            </w:pPr>
          </w:p>
        </w:tc>
      </w:tr>
    </w:tbl>
    <w:p w14:paraId="060DB16A" w14:textId="77777777" w:rsidR="00824A39" w:rsidRDefault="00824A39" w:rsidP="00824A39"/>
    <w:p w14:paraId="565BD2F3" w14:textId="77777777" w:rsidR="00824A39" w:rsidRDefault="00824A39" w:rsidP="00824A39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4A39" w14:paraId="077835FC" w14:textId="77777777" w:rsidTr="00BA04B2">
        <w:tc>
          <w:tcPr>
            <w:tcW w:w="10456" w:type="dxa"/>
          </w:tcPr>
          <w:p w14:paraId="3AA252B4" w14:textId="77777777" w:rsidR="00470499" w:rsidRDefault="00470499" w:rsidP="00470499">
            <w:pPr>
              <w:pStyle w:val="a1"/>
            </w:pPr>
            <w:r>
              <w:rPr>
                <w:color w:val="000000"/>
              </w:rPr>
              <w:t>http://localhost:8080/test/list.jsp?pg=3&amp;sz=15</w:t>
            </w:r>
          </w:p>
          <w:p w14:paraId="004BA52D" w14:textId="77777777" w:rsidR="00470499" w:rsidRDefault="00470499" w:rsidP="00470499">
            <w:pPr>
              <w:pStyle w:val="a1"/>
            </w:pPr>
            <w:r>
              <w:rPr>
                <w:color w:val="000000"/>
              </w:rPr>
              <w:t>group1:</w:t>
            </w:r>
            <w:r w:rsidRPr="007728FD">
              <w:rPr>
                <w:color w:val="000000"/>
                <w:highlight w:val="yellow"/>
              </w:rPr>
              <w:t>?</w:t>
            </w:r>
            <w:r>
              <w:rPr>
                <w:color w:val="000000"/>
              </w:rPr>
              <w:t xml:space="preserve">  group2:</w:t>
            </w:r>
            <w:r w:rsidRPr="007728FD">
              <w:rPr>
                <w:color w:val="000000"/>
                <w:highlight w:val="cyan"/>
              </w:rPr>
              <w:t>pg</w:t>
            </w:r>
            <w:r>
              <w:rPr>
                <w:color w:val="000000"/>
              </w:rPr>
              <w:t xml:space="preserve">  group3:</w:t>
            </w:r>
            <w:r w:rsidRPr="007728FD">
              <w:rPr>
                <w:color w:val="000000"/>
                <w:highlight w:val="green"/>
              </w:rPr>
              <w:t>3</w:t>
            </w:r>
          </w:p>
          <w:p w14:paraId="710C6465" w14:textId="77777777" w:rsidR="00470499" w:rsidRDefault="00470499" w:rsidP="00470499">
            <w:pPr>
              <w:pStyle w:val="a1"/>
            </w:pPr>
            <w:r>
              <w:rPr>
                <w:color w:val="000000"/>
              </w:rPr>
              <w:t>group1:</w:t>
            </w:r>
            <w:r w:rsidRPr="007728FD">
              <w:rPr>
                <w:color w:val="000000"/>
                <w:highlight w:val="yellow"/>
              </w:rPr>
              <w:t>&amp;</w:t>
            </w:r>
            <w:r>
              <w:rPr>
                <w:color w:val="000000"/>
              </w:rPr>
              <w:t xml:space="preserve">  group2:</w:t>
            </w:r>
            <w:r w:rsidRPr="007728FD">
              <w:rPr>
                <w:color w:val="000000"/>
                <w:highlight w:val="cyan"/>
              </w:rPr>
              <w:t>sz</w:t>
            </w:r>
            <w:r>
              <w:rPr>
                <w:color w:val="000000"/>
              </w:rPr>
              <w:t xml:space="preserve">  group3:</w:t>
            </w:r>
            <w:r w:rsidRPr="007728FD">
              <w:rPr>
                <w:color w:val="000000"/>
                <w:highlight w:val="green"/>
              </w:rPr>
              <w:t>15</w:t>
            </w:r>
          </w:p>
          <w:p w14:paraId="0374679D" w14:textId="77777777" w:rsidR="00470499" w:rsidRDefault="00470499" w:rsidP="00470499">
            <w:pPr>
              <w:pStyle w:val="a1"/>
            </w:pPr>
          </w:p>
          <w:p w14:paraId="23B7A9B5" w14:textId="77777777" w:rsidR="00470499" w:rsidRDefault="00470499" w:rsidP="00470499">
            <w:pPr>
              <w:pStyle w:val="a1"/>
            </w:pPr>
          </w:p>
          <w:p w14:paraId="57F65D05" w14:textId="77777777" w:rsidR="00470499" w:rsidRDefault="00470499" w:rsidP="00470499">
            <w:pPr>
              <w:pStyle w:val="a1"/>
            </w:pPr>
            <w:r>
              <w:rPr>
                <w:color w:val="000000"/>
              </w:rPr>
              <w:t>http://localhost:8080/test/list.jsp?pg=9&amp;sz=10</w:t>
            </w:r>
          </w:p>
          <w:p w14:paraId="215B619C" w14:textId="77777777" w:rsidR="00470499" w:rsidRDefault="00470499" w:rsidP="00470499">
            <w:pPr>
              <w:pStyle w:val="a1"/>
            </w:pPr>
            <w:r>
              <w:rPr>
                <w:color w:val="000000"/>
              </w:rPr>
              <w:t>group1:</w:t>
            </w:r>
            <w:r w:rsidRPr="007728FD">
              <w:rPr>
                <w:color w:val="000000"/>
                <w:highlight w:val="yellow"/>
              </w:rPr>
              <w:t>?</w:t>
            </w:r>
            <w:r>
              <w:rPr>
                <w:color w:val="000000"/>
              </w:rPr>
              <w:t xml:space="preserve">  group2:</w:t>
            </w:r>
            <w:r w:rsidRPr="007728FD">
              <w:rPr>
                <w:color w:val="000000"/>
                <w:highlight w:val="cyan"/>
              </w:rPr>
              <w:t>pg</w:t>
            </w:r>
            <w:r>
              <w:rPr>
                <w:color w:val="000000"/>
              </w:rPr>
              <w:t xml:space="preserve">  group3:</w:t>
            </w:r>
            <w:r w:rsidRPr="007728FD">
              <w:rPr>
                <w:color w:val="000000"/>
                <w:highlight w:val="green"/>
              </w:rPr>
              <w:t>9</w:t>
            </w:r>
          </w:p>
          <w:p w14:paraId="49BC5A83" w14:textId="77777777" w:rsidR="00470499" w:rsidRDefault="00470499" w:rsidP="00470499">
            <w:pPr>
              <w:pStyle w:val="a1"/>
            </w:pPr>
            <w:r>
              <w:rPr>
                <w:color w:val="000000"/>
              </w:rPr>
              <w:t>group1:</w:t>
            </w:r>
            <w:r w:rsidRPr="007728FD">
              <w:rPr>
                <w:color w:val="000000"/>
                <w:highlight w:val="yellow"/>
              </w:rPr>
              <w:t>&amp;</w:t>
            </w:r>
            <w:r>
              <w:rPr>
                <w:color w:val="000000"/>
              </w:rPr>
              <w:t xml:space="preserve">  group2:</w:t>
            </w:r>
            <w:r w:rsidRPr="007728FD">
              <w:rPr>
                <w:color w:val="000000"/>
                <w:highlight w:val="cyan"/>
              </w:rPr>
              <w:t>sz</w:t>
            </w:r>
            <w:r>
              <w:rPr>
                <w:color w:val="000000"/>
              </w:rPr>
              <w:t xml:space="preserve">  group3:</w:t>
            </w:r>
            <w:r w:rsidRPr="007728FD">
              <w:rPr>
                <w:color w:val="000000"/>
                <w:highlight w:val="green"/>
              </w:rPr>
              <w:t>10</w:t>
            </w:r>
          </w:p>
          <w:p w14:paraId="59E9404F" w14:textId="77777777" w:rsidR="00470499" w:rsidRDefault="00470499" w:rsidP="00470499">
            <w:pPr>
              <w:pStyle w:val="a1"/>
            </w:pPr>
          </w:p>
          <w:p w14:paraId="6455060A" w14:textId="77777777" w:rsidR="00470499" w:rsidRDefault="00470499" w:rsidP="00470499">
            <w:pPr>
              <w:pStyle w:val="a1"/>
            </w:pPr>
          </w:p>
          <w:p w14:paraId="2CD5AAB1" w14:textId="77777777" w:rsidR="00470499" w:rsidRDefault="00470499" w:rsidP="00470499">
            <w:pPr>
              <w:pStyle w:val="a1"/>
            </w:pPr>
            <w:r>
              <w:rPr>
                <w:color w:val="000000"/>
              </w:rPr>
              <w:t>http://localhost:8080/test/list.jsp?pg=25&amp;sz=20&amp;od=1</w:t>
            </w:r>
          </w:p>
          <w:p w14:paraId="1C0201D9" w14:textId="77777777" w:rsidR="00470499" w:rsidRDefault="00470499" w:rsidP="00470499">
            <w:pPr>
              <w:pStyle w:val="a1"/>
            </w:pPr>
            <w:r>
              <w:rPr>
                <w:color w:val="000000"/>
              </w:rPr>
              <w:t>group1:</w:t>
            </w:r>
            <w:r w:rsidRPr="007728FD">
              <w:rPr>
                <w:color w:val="000000"/>
                <w:highlight w:val="yellow"/>
              </w:rPr>
              <w:t>?</w:t>
            </w:r>
            <w:r>
              <w:rPr>
                <w:color w:val="000000"/>
              </w:rPr>
              <w:t xml:space="preserve">  group2:</w:t>
            </w:r>
            <w:r w:rsidRPr="007728FD">
              <w:rPr>
                <w:color w:val="000000"/>
                <w:highlight w:val="cyan"/>
              </w:rPr>
              <w:t>pg</w:t>
            </w:r>
            <w:r w:rsidRPr="007728FD">
              <w:rPr>
                <w:color w:val="000000"/>
              </w:rPr>
              <w:t xml:space="preserve">  gro</w:t>
            </w:r>
            <w:r>
              <w:rPr>
                <w:color w:val="000000"/>
              </w:rPr>
              <w:t>up3:</w:t>
            </w:r>
            <w:r w:rsidRPr="007728FD">
              <w:rPr>
                <w:color w:val="000000"/>
                <w:highlight w:val="green"/>
              </w:rPr>
              <w:t>25</w:t>
            </w:r>
          </w:p>
          <w:p w14:paraId="140DA87E" w14:textId="77777777" w:rsidR="00470499" w:rsidRDefault="00470499" w:rsidP="00470499">
            <w:pPr>
              <w:pStyle w:val="a1"/>
            </w:pPr>
            <w:r>
              <w:rPr>
                <w:color w:val="000000"/>
              </w:rPr>
              <w:t>group1:</w:t>
            </w:r>
            <w:r w:rsidRPr="007728FD">
              <w:rPr>
                <w:color w:val="000000"/>
                <w:highlight w:val="yellow"/>
              </w:rPr>
              <w:t>&amp;</w:t>
            </w:r>
            <w:r>
              <w:rPr>
                <w:color w:val="000000"/>
              </w:rPr>
              <w:t xml:space="preserve">  group2:</w:t>
            </w:r>
            <w:r w:rsidRPr="007728FD">
              <w:rPr>
                <w:color w:val="000000"/>
                <w:highlight w:val="cyan"/>
              </w:rPr>
              <w:t>sz</w:t>
            </w:r>
            <w:r>
              <w:rPr>
                <w:color w:val="000000"/>
              </w:rPr>
              <w:t xml:space="preserve">  group3:</w:t>
            </w:r>
            <w:r w:rsidRPr="007728FD">
              <w:rPr>
                <w:color w:val="000000"/>
                <w:highlight w:val="green"/>
              </w:rPr>
              <w:t>20</w:t>
            </w:r>
          </w:p>
          <w:p w14:paraId="6B05A843" w14:textId="77777777" w:rsidR="00470499" w:rsidRDefault="00470499" w:rsidP="00470499">
            <w:pPr>
              <w:pStyle w:val="a1"/>
            </w:pPr>
            <w:r>
              <w:rPr>
                <w:color w:val="000000"/>
              </w:rPr>
              <w:t>group1:</w:t>
            </w:r>
            <w:r w:rsidRPr="007728FD">
              <w:rPr>
                <w:color w:val="000000"/>
                <w:highlight w:val="yellow"/>
              </w:rPr>
              <w:t>&amp;</w:t>
            </w:r>
            <w:r>
              <w:rPr>
                <w:color w:val="000000"/>
              </w:rPr>
              <w:t xml:space="preserve">  group2:</w:t>
            </w:r>
            <w:r w:rsidRPr="007728FD">
              <w:rPr>
                <w:color w:val="000000"/>
                <w:highlight w:val="cyan"/>
              </w:rPr>
              <w:t>od</w:t>
            </w:r>
            <w:r>
              <w:rPr>
                <w:color w:val="000000"/>
              </w:rPr>
              <w:t xml:space="preserve">  group3:</w:t>
            </w:r>
            <w:r w:rsidRPr="007728FD">
              <w:rPr>
                <w:color w:val="000000"/>
                <w:highlight w:val="green"/>
              </w:rPr>
              <w:t>1</w:t>
            </w:r>
          </w:p>
          <w:p w14:paraId="23DD9A61" w14:textId="3580283A" w:rsidR="00824A39" w:rsidRPr="000A5FC4" w:rsidRDefault="00824A39" w:rsidP="00470499">
            <w:pPr>
              <w:pStyle w:val="a1"/>
            </w:pPr>
          </w:p>
        </w:tc>
      </w:tr>
    </w:tbl>
    <w:p w14:paraId="29BBC79C" w14:textId="77777777" w:rsidR="00824A39" w:rsidRDefault="00824A39" w:rsidP="00824A39"/>
    <w:p w14:paraId="1CDC962E" w14:textId="3CAEFCAB" w:rsidR="00E85D2A" w:rsidRDefault="00E85D2A" w:rsidP="00D93DD9"/>
    <w:p w14:paraId="48231941" w14:textId="77777777" w:rsidR="000C1FD7" w:rsidRDefault="000C1FD7" w:rsidP="00D93DD9"/>
    <w:p w14:paraId="031F3487" w14:textId="77777777" w:rsidR="000C1FD7" w:rsidRDefault="000C1FD7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0D737D03" w14:textId="64AAB88A" w:rsidR="000C1FD7" w:rsidRPr="000A5FC4" w:rsidRDefault="000C1FD7" w:rsidP="000C1FD7">
      <w:pPr>
        <w:pStyle w:val="Heading3"/>
      </w:pPr>
      <w:r>
        <w:rPr>
          <w:rFonts w:hint="eastAsia"/>
        </w:rPr>
        <w:lastRenderedPageBreak/>
        <w:t>Example</w:t>
      </w:r>
      <w:r>
        <w:t>2c</w:t>
      </w:r>
      <w:r>
        <w:rPr>
          <w:rFonts w:hint="eastAsia"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2757E" w14:paraId="72722995" w14:textId="77777777" w:rsidTr="00BA04B2">
        <w:tc>
          <w:tcPr>
            <w:tcW w:w="426" w:type="dxa"/>
          </w:tcPr>
          <w:p w14:paraId="228F8D52" w14:textId="77777777" w:rsidR="000C1FD7" w:rsidRPr="00185935" w:rsidRDefault="000C1FD7" w:rsidP="0042757E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82D4339" w14:textId="77777777" w:rsidR="000C1FD7" w:rsidRPr="00185935" w:rsidRDefault="000C1FD7" w:rsidP="0042757E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B78EA00" w14:textId="77777777" w:rsidR="000C1FD7" w:rsidRPr="00185935" w:rsidRDefault="000C1FD7" w:rsidP="0042757E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8B5EB6C" w14:textId="77777777" w:rsidR="000C1FD7" w:rsidRPr="00185935" w:rsidRDefault="000C1FD7" w:rsidP="0042757E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6157DF4" w14:textId="77777777" w:rsidR="000C1FD7" w:rsidRPr="00185935" w:rsidRDefault="000C1FD7" w:rsidP="0042757E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18DCCD0" w14:textId="77777777" w:rsidR="000C1FD7" w:rsidRPr="00185935" w:rsidRDefault="000C1FD7" w:rsidP="0042757E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7F712DD" w14:textId="77777777" w:rsidR="000C1FD7" w:rsidRPr="00185935" w:rsidRDefault="000C1FD7" w:rsidP="0042757E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C9B972E" w14:textId="77777777" w:rsidR="000C1FD7" w:rsidRPr="00185935" w:rsidRDefault="000C1FD7" w:rsidP="0042757E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80392F5" w14:textId="77777777" w:rsidR="000C1FD7" w:rsidRDefault="000C1FD7" w:rsidP="0042757E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C299346" w14:textId="77777777" w:rsidR="000C1FD7" w:rsidRDefault="000C1FD7" w:rsidP="0042757E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203CF33" w14:textId="77777777" w:rsidR="000C1FD7" w:rsidRDefault="000C1FD7" w:rsidP="0042757E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4730D196" w14:textId="77777777" w:rsidR="000C1FD7" w:rsidRDefault="000C1FD7" w:rsidP="0042757E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6E53D36" w14:textId="77777777" w:rsidR="000C1FD7" w:rsidRDefault="000C1FD7" w:rsidP="0042757E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136A12AB" w14:textId="77777777" w:rsidR="000C1FD7" w:rsidRDefault="000C1FD7" w:rsidP="0042757E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675AD9A0" w14:textId="77777777" w:rsidR="000C1FD7" w:rsidRDefault="000C1FD7" w:rsidP="0042757E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35BAF1C" w14:textId="77777777" w:rsidR="000C1FD7" w:rsidRDefault="000C1FD7" w:rsidP="0042757E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F5992CD" w14:textId="77777777" w:rsidR="000C1FD7" w:rsidRDefault="000C1FD7" w:rsidP="0042757E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A617CD7" w14:textId="77777777" w:rsidR="000C1FD7" w:rsidRDefault="000C1FD7" w:rsidP="0042757E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8FF310E" w14:textId="77777777" w:rsidR="000C1FD7" w:rsidRDefault="000C1FD7" w:rsidP="0042757E">
            <w:pPr>
              <w:pStyle w:val="a1"/>
            </w:pPr>
            <w:r>
              <w:t>19</w:t>
            </w:r>
          </w:p>
          <w:p w14:paraId="41099DC2" w14:textId="77777777" w:rsidR="000C1FD7" w:rsidRDefault="000C1FD7" w:rsidP="0042757E">
            <w:pPr>
              <w:pStyle w:val="a1"/>
            </w:pPr>
            <w:r>
              <w:t>20</w:t>
            </w:r>
          </w:p>
          <w:p w14:paraId="28F5F3BE" w14:textId="77777777" w:rsidR="000C1FD7" w:rsidRDefault="000C1FD7" w:rsidP="0042757E">
            <w:pPr>
              <w:pStyle w:val="a1"/>
            </w:pPr>
            <w:r>
              <w:t>21</w:t>
            </w:r>
          </w:p>
          <w:p w14:paraId="7E9498CF" w14:textId="77777777" w:rsidR="000C1FD7" w:rsidRDefault="000C1FD7" w:rsidP="0042757E">
            <w:pPr>
              <w:pStyle w:val="a1"/>
            </w:pPr>
            <w:r>
              <w:t>22</w:t>
            </w:r>
          </w:p>
          <w:p w14:paraId="25B746C5" w14:textId="77777777" w:rsidR="000C1FD7" w:rsidRDefault="000C1FD7" w:rsidP="0042757E">
            <w:pPr>
              <w:pStyle w:val="a1"/>
            </w:pPr>
            <w:r>
              <w:t>23</w:t>
            </w:r>
          </w:p>
          <w:p w14:paraId="0322B9EE" w14:textId="77777777" w:rsidR="000C1FD7" w:rsidRDefault="000C1FD7" w:rsidP="0042757E">
            <w:pPr>
              <w:pStyle w:val="a1"/>
            </w:pPr>
            <w:r>
              <w:t>24</w:t>
            </w:r>
          </w:p>
          <w:p w14:paraId="66438213" w14:textId="77777777" w:rsidR="000C1FD7" w:rsidRDefault="000C1FD7" w:rsidP="0042757E">
            <w:pPr>
              <w:pStyle w:val="a1"/>
            </w:pPr>
            <w:r>
              <w:t>25</w:t>
            </w:r>
          </w:p>
          <w:p w14:paraId="698B20EA" w14:textId="572915E7" w:rsidR="000C1FD7" w:rsidRPr="00185935" w:rsidRDefault="000C1FD7" w:rsidP="0042757E">
            <w:pPr>
              <w:pStyle w:val="a1"/>
            </w:pPr>
            <w:r>
              <w:t>26</w:t>
            </w:r>
          </w:p>
        </w:tc>
        <w:tc>
          <w:tcPr>
            <w:tcW w:w="10631" w:type="dxa"/>
          </w:tcPr>
          <w:p w14:paraId="6ECBB3BC" w14:textId="77777777" w:rsidR="0042757E" w:rsidRDefault="0042757E" w:rsidP="0042757E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net.skhu.regex2;</w:t>
            </w:r>
          </w:p>
          <w:p w14:paraId="17BB281D" w14:textId="77777777" w:rsidR="0042757E" w:rsidRDefault="0042757E" w:rsidP="0042757E">
            <w:pPr>
              <w:pStyle w:val="a1"/>
            </w:pPr>
          </w:p>
          <w:p w14:paraId="01FE9AE9" w14:textId="77777777" w:rsidR="0042757E" w:rsidRDefault="0042757E" w:rsidP="0042757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1F897CDE" w14:textId="77777777" w:rsidR="0042757E" w:rsidRDefault="0042757E" w:rsidP="0042757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7888082B" w14:textId="77777777" w:rsidR="0042757E" w:rsidRDefault="0042757E" w:rsidP="0042757E">
            <w:pPr>
              <w:pStyle w:val="a1"/>
            </w:pPr>
          </w:p>
          <w:p w14:paraId="15AE6152" w14:textId="77777777" w:rsidR="0042757E" w:rsidRDefault="0042757E" w:rsidP="0042757E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Example2c {</w:t>
            </w:r>
          </w:p>
          <w:p w14:paraId="5DD83877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AFB177A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DC092E4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</w:p>
          <w:p w14:paraId="7FCFFA0F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"http://localhost:8080/test/list.jsp?pg=3&amp;sz=15"</w:t>
            </w:r>
            <w:r>
              <w:rPr>
                <w:color w:val="000000"/>
              </w:rPr>
              <w:t>,</w:t>
            </w:r>
          </w:p>
          <w:p w14:paraId="68B90B5B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"http://localhost:8080/test/list.jsp?pg=9&amp;sz=10"</w:t>
            </w:r>
            <w:r>
              <w:rPr>
                <w:color w:val="000000"/>
              </w:rPr>
              <w:t>,</w:t>
            </w:r>
          </w:p>
          <w:p w14:paraId="1DF59048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2A00FF"/>
              </w:rPr>
              <w:t>"http://localhost:8080/test/list.jsp?pg=25&amp;sz=20&amp;od=1"</w:t>
            </w:r>
          </w:p>
          <w:p w14:paraId="70ACD50C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    };</w:t>
            </w:r>
          </w:p>
          <w:p w14:paraId="317624B9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"(\\?|&amp;)</w:t>
            </w:r>
            <w:r w:rsidRPr="0042757E">
              <w:rPr>
                <w:color w:val="2A00FF"/>
                <w:highlight w:val="yellow"/>
              </w:rPr>
              <w:t>(?&lt;</w:t>
            </w:r>
            <w:r w:rsidRPr="0042757E">
              <w:rPr>
                <w:b/>
                <w:color w:val="2A00FF"/>
                <w:highlight w:val="yellow"/>
              </w:rPr>
              <w:t>name</w:t>
            </w:r>
            <w:r w:rsidRPr="0042757E">
              <w:rPr>
                <w:color w:val="2A00FF"/>
                <w:highlight w:val="yellow"/>
              </w:rPr>
              <w:t>&gt;[a-z]+)</w:t>
            </w:r>
            <w:r>
              <w:rPr>
                <w:color w:val="2A00FF"/>
              </w:rPr>
              <w:t>=</w:t>
            </w:r>
            <w:r w:rsidRPr="0042757E">
              <w:rPr>
                <w:color w:val="2A00FF"/>
                <w:highlight w:val="cyan"/>
              </w:rPr>
              <w:t>(?&lt;</w:t>
            </w:r>
            <w:r w:rsidRPr="0042757E">
              <w:rPr>
                <w:b/>
                <w:color w:val="2A00FF"/>
                <w:highlight w:val="cyan"/>
              </w:rPr>
              <w:t>value</w:t>
            </w:r>
            <w:r w:rsidRPr="0042757E">
              <w:rPr>
                <w:color w:val="2A00FF"/>
                <w:highlight w:val="cyan"/>
              </w:rPr>
              <w:t>&gt;[0-9]+)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1C6B8E52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653FB3B5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57DE1160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 {</w:t>
            </w:r>
          </w:p>
          <w:p w14:paraId="7D4D7BEB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"\n\n%s\n"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2097E3BA" w14:textId="77777777" w:rsidR="0042757E" w:rsidRDefault="0042757E" w:rsidP="0042757E">
            <w:pPr>
              <w:pStyle w:val="a1"/>
            </w:pPr>
          </w:p>
          <w:p w14:paraId="7E082C0F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1A8F4552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.find())</w:t>
            </w:r>
          </w:p>
          <w:p w14:paraId="056316A9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"name:%s  value:%s\n"</w:t>
            </w:r>
            <w:r>
              <w:rPr>
                <w:color w:val="000000"/>
              </w:rPr>
              <w:t xml:space="preserve">, </w:t>
            </w:r>
            <w:r w:rsidRPr="0042757E">
              <w:rPr>
                <w:color w:val="6A3E3E"/>
                <w:highlight w:val="yellow"/>
              </w:rPr>
              <w:t>matcher</w:t>
            </w:r>
            <w:r w:rsidRPr="0042757E">
              <w:rPr>
                <w:color w:val="000000"/>
                <w:highlight w:val="yellow"/>
              </w:rPr>
              <w:t>.group(</w:t>
            </w:r>
            <w:r w:rsidRPr="0042757E">
              <w:rPr>
                <w:color w:val="2A00FF"/>
                <w:highlight w:val="yellow"/>
              </w:rPr>
              <w:t>"</w:t>
            </w:r>
            <w:r w:rsidRPr="0042757E">
              <w:rPr>
                <w:b/>
                <w:color w:val="2A00FF"/>
                <w:highlight w:val="yellow"/>
              </w:rPr>
              <w:t>name</w:t>
            </w:r>
            <w:r w:rsidRPr="0042757E">
              <w:rPr>
                <w:color w:val="2A00FF"/>
                <w:highlight w:val="yellow"/>
              </w:rPr>
              <w:t>"</w:t>
            </w:r>
            <w:r w:rsidRPr="0042757E">
              <w:rPr>
                <w:color w:val="000000"/>
                <w:highlight w:val="yellow"/>
              </w:rPr>
              <w:t>)</w:t>
            </w:r>
            <w:r>
              <w:rPr>
                <w:color w:val="000000"/>
              </w:rPr>
              <w:t xml:space="preserve">, </w:t>
            </w:r>
            <w:r w:rsidRPr="0042757E">
              <w:rPr>
                <w:color w:val="6A3E3E"/>
                <w:highlight w:val="cyan"/>
              </w:rPr>
              <w:t>matcher</w:t>
            </w:r>
            <w:r w:rsidRPr="0042757E">
              <w:rPr>
                <w:color w:val="000000"/>
                <w:highlight w:val="cyan"/>
              </w:rPr>
              <w:t>.group(</w:t>
            </w:r>
            <w:r w:rsidRPr="0042757E">
              <w:rPr>
                <w:color w:val="2A00FF"/>
                <w:highlight w:val="cyan"/>
              </w:rPr>
              <w:t>"</w:t>
            </w:r>
            <w:r w:rsidRPr="0042757E">
              <w:rPr>
                <w:b/>
                <w:color w:val="2A00FF"/>
                <w:highlight w:val="cyan"/>
              </w:rPr>
              <w:t>value</w:t>
            </w:r>
            <w:r w:rsidRPr="0042757E">
              <w:rPr>
                <w:color w:val="2A00FF"/>
                <w:highlight w:val="cyan"/>
              </w:rPr>
              <w:t>"</w:t>
            </w:r>
            <w:r w:rsidRPr="0042757E">
              <w:rPr>
                <w:color w:val="000000"/>
                <w:highlight w:val="cyan"/>
              </w:rPr>
              <w:t>)</w:t>
            </w:r>
            <w:r>
              <w:rPr>
                <w:color w:val="000000"/>
              </w:rPr>
              <w:t>);</w:t>
            </w:r>
          </w:p>
          <w:p w14:paraId="456909E4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9AD4804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7B0B9A4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0BFA037" w14:textId="053E9676" w:rsidR="000C1FD7" w:rsidRDefault="0042757E" w:rsidP="0042757E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  <w:tr w:rsidR="006869E0" w14:paraId="3B82537A" w14:textId="77777777" w:rsidTr="00BA04B2">
        <w:tc>
          <w:tcPr>
            <w:tcW w:w="426" w:type="dxa"/>
          </w:tcPr>
          <w:p w14:paraId="65CF0796" w14:textId="77777777" w:rsidR="006869E0" w:rsidRPr="00185935" w:rsidRDefault="006869E0" w:rsidP="0042757E">
            <w:pPr>
              <w:pStyle w:val="a1"/>
            </w:pPr>
          </w:p>
        </w:tc>
        <w:tc>
          <w:tcPr>
            <w:tcW w:w="10631" w:type="dxa"/>
          </w:tcPr>
          <w:p w14:paraId="5263034C" w14:textId="77777777" w:rsidR="006869E0" w:rsidRDefault="006869E0" w:rsidP="0042757E">
            <w:pPr>
              <w:pStyle w:val="a1"/>
              <w:rPr>
                <w:color w:val="7F0055"/>
              </w:rPr>
            </w:pPr>
          </w:p>
        </w:tc>
      </w:tr>
    </w:tbl>
    <w:p w14:paraId="20B21D89" w14:textId="77777777" w:rsidR="000C1FD7" w:rsidRDefault="000C1FD7" w:rsidP="000C1FD7"/>
    <w:p w14:paraId="6C23D387" w14:textId="77777777" w:rsidR="000C1FD7" w:rsidRDefault="000C1FD7" w:rsidP="000C1FD7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1FD7" w14:paraId="1CFD3BA1" w14:textId="77777777" w:rsidTr="00BA04B2">
        <w:tc>
          <w:tcPr>
            <w:tcW w:w="10456" w:type="dxa"/>
          </w:tcPr>
          <w:p w14:paraId="1DA7B081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>http://localhost:8080/test/list.jsp?pg=3&amp;sz=15</w:t>
            </w:r>
          </w:p>
          <w:p w14:paraId="452B0AFF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>name:pg  value:3</w:t>
            </w:r>
          </w:p>
          <w:p w14:paraId="1F51B314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>name:sz  value:15</w:t>
            </w:r>
          </w:p>
          <w:p w14:paraId="1C4FC2F6" w14:textId="77777777" w:rsidR="0042757E" w:rsidRDefault="0042757E" w:rsidP="0042757E">
            <w:pPr>
              <w:pStyle w:val="a1"/>
            </w:pPr>
          </w:p>
          <w:p w14:paraId="3AF70FCA" w14:textId="77777777" w:rsidR="0042757E" w:rsidRDefault="0042757E" w:rsidP="0042757E">
            <w:pPr>
              <w:pStyle w:val="a1"/>
            </w:pPr>
          </w:p>
          <w:p w14:paraId="3325899B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>http://localhost:8080/test/list.jsp?pg=9&amp;sz=10</w:t>
            </w:r>
          </w:p>
          <w:p w14:paraId="421CD540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>name:pg  value:9</w:t>
            </w:r>
          </w:p>
          <w:p w14:paraId="672DDF33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>name:sz  value:10</w:t>
            </w:r>
          </w:p>
          <w:p w14:paraId="65D89765" w14:textId="77777777" w:rsidR="0042757E" w:rsidRDefault="0042757E" w:rsidP="0042757E">
            <w:pPr>
              <w:pStyle w:val="a1"/>
            </w:pPr>
          </w:p>
          <w:p w14:paraId="4134DECC" w14:textId="77777777" w:rsidR="0042757E" w:rsidRDefault="0042757E" w:rsidP="0042757E">
            <w:pPr>
              <w:pStyle w:val="a1"/>
            </w:pPr>
          </w:p>
          <w:p w14:paraId="24542189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>http://localhost:8080/test/list.jsp?pg=25&amp;sz=20&amp;od=1</w:t>
            </w:r>
          </w:p>
          <w:p w14:paraId="4A974E0D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>name:pg  value:25</w:t>
            </w:r>
          </w:p>
          <w:p w14:paraId="299A14ED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>name:sz  value:20</w:t>
            </w:r>
          </w:p>
          <w:p w14:paraId="17219786" w14:textId="77777777" w:rsidR="0042757E" w:rsidRDefault="0042757E" w:rsidP="0042757E">
            <w:pPr>
              <w:pStyle w:val="a1"/>
            </w:pPr>
            <w:r>
              <w:rPr>
                <w:color w:val="000000"/>
              </w:rPr>
              <w:t>name:od  value:1</w:t>
            </w:r>
          </w:p>
          <w:p w14:paraId="63CF264D" w14:textId="77777777" w:rsidR="000C1FD7" w:rsidRPr="000A5FC4" w:rsidRDefault="000C1FD7" w:rsidP="0042757E">
            <w:pPr>
              <w:pStyle w:val="a1"/>
            </w:pPr>
          </w:p>
        </w:tc>
      </w:tr>
    </w:tbl>
    <w:p w14:paraId="39E5594B" w14:textId="77777777" w:rsidR="000C1FD7" w:rsidRDefault="000C1FD7" w:rsidP="000C1FD7"/>
    <w:p w14:paraId="2E9F68DD" w14:textId="77777777" w:rsidR="000C1FD7" w:rsidRDefault="000C1FD7" w:rsidP="000C1FD7"/>
    <w:p w14:paraId="202003F0" w14:textId="058CBC44" w:rsidR="000C1FD7" w:rsidRDefault="000C1FD7" w:rsidP="000C1FD7">
      <w:pPr>
        <w:pStyle w:val="Heading3"/>
      </w:pPr>
    </w:p>
    <w:p w14:paraId="14686A17" w14:textId="77777777" w:rsidR="00E85D2A" w:rsidRDefault="00E85D2A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AE44620" w14:textId="01E6F598" w:rsidR="00E85D2A" w:rsidRPr="00D93DD9" w:rsidRDefault="00E85D2A" w:rsidP="00D93DD9"/>
    <w:p w14:paraId="1567C62E" w14:textId="4D4B57F6" w:rsidR="0007210D" w:rsidRDefault="00862A4D" w:rsidP="002266A2">
      <w:pPr>
        <w:pStyle w:val="Heading1"/>
      </w:pPr>
      <w:bookmarkStart w:id="27" w:name="_Toc468357445"/>
      <w:r>
        <w:rPr>
          <w:rFonts w:hint="eastAsia"/>
        </w:rPr>
        <w:t>실</w:t>
      </w:r>
      <w:r w:rsidR="002266A2">
        <w:rPr>
          <w:rFonts w:hint="eastAsia"/>
        </w:rPr>
        <w:t>습문제</w:t>
      </w:r>
      <w:bookmarkEnd w:id="27"/>
    </w:p>
    <w:p w14:paraId="4C1AE863" w14:textId="6231113D" w:rsidR="002266A2" w:rsidRDefault="002266A2" w:rsidP="002266A2"/>
    <w:p w14:paraId="0F6F41A1" w14:textId="0521F2F2" w:rsidR="002266A2" w:rsidRDefault="002266A2" w:rsidP="002266A2">
      <w:r>
        <w:rPr>
          <w:rFonts w:hint="eastAsia"/>
        </w:rPr>
        <w:t>성공회대 홈페이지 게시판</w:t>
      </w:r>
    </w:p>
    <w:p w14:paraId="0271DACD" w14:textId="1698C8B9" w:rsidR="002266A2" w:rsidRDefault="002266A2" w:rsidP="002266A2">
      <w:r w:rsidRPr="002266A2">
        <w:t>http://www.skhu.ac.kr/board/boardlist.aspx?bsid=10004&amp;searchBun=51</w:t>
      </w:r>
    </w:p>
    <w:p w14:paraId="7E591893" w14:textId="61F6E536" w:rsidR="002266A2" w:rsidRDefault="002266A2" w:rsidP="002266A2"/>
    <w:p w14:paraId="57C4290C" w14:textId="015793B4" w:rsidR="002266A2" w:rsidRDefault="002266A2" w:rsidP="002266A2">
      <w:r>
        <w:rPr>
          <w:rFonts w:hint="eastAsia"/>
          <w:noProof/>
        </w:rPr>
        <w:drawing>
          <wp:inline distT="0" distB="0" distL="0" distR="0" wp14:anchorId="42956386" wp14:editId="79356F8F">
            <wp:extent cx="5593796" cy="502522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165" cy="502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0795" w14:textId="575516BF" w:rsidR="002266A2" w:rsidRDefault="002266A2" w:rsidP="002266A2"/>
    <w:p w14:paraId="7656944C" w14:textId="55DE51E8" w:rsidR="002266A2" w:rsidRDefault="002266A2" w:rsidP="002266A2">
      <w:r>
        <w:rPr>
          <w:rFonts w:hint="eastAsia"/>
        </w:rPr>
        <w:t>"소스 보기"</w:t>
      </w:r>
      <w:r>
        <w:t xml:space="preserve"> </w:t>
      </w:r>
      <w:r>
        <w:rPr>
          <w:rFonts w:hint="eastAsia"/>
        </w:rPr>
        <w:t xml:space="preserve">메뉴를 클릭하면 다음과 같은 </w:t>
      </w:r>
      <w:r>
        <w:t xml:space="preserve">HTML </w:t>
      </w:r>
      <w:r>
        <w:rPr>
          <w:rFonts w:hint="eastAsia"/>
        </w:rPr>
        <w:t>소스를 볼 수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66A2" w:rsidRPr="002266A2" w14:paraId="0C492313" w14:textId="77777777" w:rsidTr="002266A2">
        <w:tc>
          <w:tcPr>
            <w:tcW w:w="10456" w:type="dxa"/>
          </w:tcPr>
          <w:p w14:paraId="367EBE09" w14:textId="77777777" w:rsidR="002266A2" w:rsidRPr="002266A2" w:rsidRDefault="002266A2" w:rsidP="002266A2">
            <w:pPr>
              <w:pStyle w:val="a1"/>
              <w:spacing w:line="180" w:lineRule="atLeast"/>
              <w:rPr>
                <w:b/>
                <w:sz w:val="18"/>
                <w:szCs w:val="18"/>
              </w:rPr>
            </w:pPr>
            <w:r w:rsidRPr="002266A2">
              <w:rPr>
                <w:b/>
                <w:sz w:val="18"/>
                <w:szCs w:val="18"/>
              </w:rPr>
              <w:t xml:space="preserve">. . . </w:t>
            </w:r>
            <w:r w:rsidRPr="002266A2">
              <w:rPr>
                <w:rFonts w:hint="eastAsia"/>
                <w:b/>
                <w:sz w:val="18"/>
                <w:szCs w:val="18"/>
              </w:rPr>
              <w:t xml:space="preserve">생략 </w:t>
            </w:r>
            <w:r w:rsidRPr="002266A2">
              <w:rPr>
                <w:b/>
                <w:sz w:val="18"/>
                <w:szCs w:val="18"/>
              </w:rPr>
              <w:t>. . .</w:t>
            </w:r>
          </w:p>
          <w:p w14:paraId="5CBD6A07" w14:textId="54E37EA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>&lt;table summary="NO, 제목, 첨부파일, 작성자, 작성일, 조회수 구분한 일반 게시판 목록 입니다." class="board_list"&gt;</w:t>
            </w:r>
          </w:p>
          <w:p w14:paraId="699979D7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&lt;caption&gt;공지사항 게시판 목록&lt;/caption&gt;</w:t>
            </w:r>
          </w:p>
          <w:p w14:paraId="3FE40B24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&lt;colgroup&gt;</w:t>
            </w:r>
          </w:p>
          <w:p w14:paraId="2A8C3C58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&lt;col width="55px" /&gt;</w:t>
            </w:r>
          </w:p>
          <w:p w14:paraId="60F3D4C2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</w:t>
            </w:r>
          </w:p>
          <w:p w14:paraId="0535F9AF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&lt;col width="" /&gt;</w:t>
            </w:r>
          </w:p>
          <w:p w14:paraId="02B874F0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&lt;col width="75px" /&gt;</w:t>
            </w:r>
          </w:p>
          <w:p w14:paraId="796ABDCD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&lt;col width="90px" /&gt;</w:t>
            </w:r>
          </w:p>
          <w:p w14:paraId="0F005E89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&lt;col width="90px" /&gt;</w:t>
            </w:r>
          </w:p>
          <w:p w14:paraId="1C3757F5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&lt;col width="65px" /&gt;</w:t>
            </w:r>
          </w:p>
          <w:p w14:paraId="12360F99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&lt;/colgroup&gt;</w:t>
            </w:r>
          </w:p>
          <w:p w14:paraId="3F011FE6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&lt;thead&gt;</w:t>
            </w:r>
          </w:p>
          <w:p w14:paraId="293180B0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&lt;tr&gt;</w:t>
            </w:r>
          </w:p>
          <w:p w14:paraId="6B22BA60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&lt;th scope="col" abbr="NO"&gt;&lt;img src="/common/images/txt/txt_board_list_th_no.gif" alt="NO" /&gt;&lt;/th&gt;</w:t>
            </w:r>
          </w:p>
          <w:p w14:paraId="2E54D7EE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</w:t>
            </w:r>
          </w:p>
          <w:p w14:paraId="07ECA466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&lt;th scope="col" abbr="제목"&gt;&lt;img src="/common/images/txt/txt_board_list_th_title.gif" alt="제목" /&gt;&lt;/th&gt;</w:t>
            </w:r>
          </w:p>
          <w:p w14:paraId="1C6B95DA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&lt;th scope="col" abbr="첨부파일"&gt;&lt;img src="/common/images/txt/txt_board_list_th_file.gif" alt="첨부파일" /&gt;&lt;/th&gt;</w:t>
            </w:r>
          </w:p>
          <w:p w14:paraId="666099E5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&lt;th scope="col" abbr="작성자"&gt;&lt;img src="/common/images/txt/txt_board_list_th_write.gif" alt="작성자" </w:t>
            </w:r>
            <w:r w:rsidRPr="002266A2">
              <w:rPr>
                <w:sz w:val="18"/>
                <w:szCs w:val="18"/>
              </w:rPr>
              <w:lastRenderedPageBreak/>
              <w:t>/&gt;&lt;/th&gt;</w:t>
            </w:r>
          </w:p>
          <w:p w14:paraId="22FCCDE5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&lt;th scope="col" abbr="작성일"&gt;&lt;img src="/common/images/txt/txt_board_list_th_date.gif" alt="작성일" /&gt;&lt;/th&gt;</w:t>
            </w:r>
          </w:p>
          <w:p w14:paraId="57738CA7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&lt;th scope="col" abbr="조회수" class="last"&gt;&lt;img src="/common/images/txt/txt_board_list_th_inquiry.gif" alt="조회수" /&gt;&lt;/th&gt;</w:t>
            </w:r>
          </w:p>
          <w:p w14:paraId="06E7C0EE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&lt;/tr&gt;</w:t>
            </w:r>
          </w:p>
          <w:p w14:paraId="03E13146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&lt;/thead&gt;</w:t>
            </w:r>
          </w:p>
          <w:p w14:paraId="712BF07E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&lt;tbody&gt;</w:t>
            </w:r>
          </w:p>
          <w:p w14:paraId="3DB5F61A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</w:t>
            </w:r>
          </w:p>
          <w:p w14:paraId="08AF25AE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&lt;tr&gt;</w:t>
            </w:r>
          </w:p>
          <w:p w14:paraId="42453CB5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&lt;td&gt;공지&lt;/td&gt;</w:t>
            </w:r>
          </w:p>
          <w:p w14:paraId="7536C3F1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</w:t>
            </w:r>
          </w:p>
          <w:p w14:paraId="5107ECBC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 class="left15"&gt;&lt;span id="ctl00_ContentPlaceHolder1_ctl00_rptList2_ctl00_lblTitle"&gt;&lt;a href='boardread.aspx?idx=27461&amp;amp;curpage=1&amp;amp;bsid=10004&amp;amp;searchBun=51'&gt;</w:t>
            </w:r>
            <w:r w:rsidRPr="002266A2">
              <w:rPr>
                <w:sz w:val="18"/>
                <w:szCs w:val="18"/>
                <w:highlight w:val="yellow"/>
              </w:rPr>
              <w:t>[교무처] 8학기 이상 재학생 중 취업자에 대한 공...</w:t>
            </w:r>
            <w:r w:rsidRPr="002266A2">
              <w:rPr>
                <w:sz w:val="18"/>
                <w:szCs w:val="18"/>
              </w:rPr>
              <w:t>&lt;/a&gt;&lt;/span&gt;&lt;/td&gt;</w:t>
            </w:r>
          </w:p>
          <w:p w14:paraId="3811CFA0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&lt;td&gt;&lt;a href='/common/Handler/BoardDownload.aspx?idx=27461&amp;amp;bsid=10004&amp;amp;threadsid=2743&amp;amp;fsid=9097' title='파일 다운로드'&gt;&lt;img src="/common/images/common/btn/btn_file_Adobe.gif" alt="pdf" /&gt;&lt;/a&gt;&lt;/td&gt;</w:t>
            </w:r>
          </w:p>
          <w:p w14:paraId="1E56F31C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&lt;td&gt;교무처(교무팀...&lt;/td&gt;</w:t>
            </w:r>
          </w:p>
          <w:p w14:paraId="08B945AD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&lt;td&gt;2016-11-09&lt;/td&gt;</w:t>
            </w:r>
          </w:p>
          <w:p w14:paraId="46B2C2C8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&lt;td&gt;1292&lt;/td&gt;</w:t>
            </w:r>
          </w:p>
          <w:p w14:paraId="52E750B1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&lt;/tr&gt;</w:t>
            </w:r>
          </w:p>
          <w:p w14:paraId="0F0F6E92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</w:t>
            </w:r>
          </w:p>
          <w:p w14:paraId="5E118977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</w:t>
            </w:r>
          </w:p>
          <w:p w14:paraId="61D37D6F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&lt;tr&gt;</w:t>
            </w:r>
          </w:p>
          <w:p w14:paraId="097FF80C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&lt;td&gt;&lt;span id="ctl00_ContentPlaceHolder1_ctl00_rptList_ctl00_lblNum"&gt;643&lt;/span&gt;&lt;/td&gt;</w:t>
            </w:r>
          </w:p>
          <w:p w14:paraId="0D5BAD58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</w:t>
            </w:r>
          </w:p>
          <w:p w14:paraId="1115B94D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 class="left15"&gt;&lt;span id="ctl00_ContentPlaceHolder1_ctl00_rptList_ctl00_lblTitle"&gt;&lt;a href='boardread.aspx?idx=27536&amp;amp;curpage=1&amp;amp;bsid=10004&amp;amp;searchBun=51'&gt;</w:t>
            </w:r>
            <w:r w:rsidRPr="002266A2">
              <w:rPr>
                <w:sz w:val="18"/>
                <w:szCs w:val="18"/>
                <w:highlight w:val="yellow"/>
              </w:rPr>
              <w:t>[교무처] 군복무기간 중 군e-러닝 취득학점 인정안...</w:t>
            </w:r>
            <w:r w:rsidRPr="002266A2">
              <w:rPr>
                <w:sz w:val="18"/>
                <w:szCs w:val="18"/>
              </w:rPr>
              <w:t>&lt;/a&gt;&lt;/span&gt;&lt;/td&gt;</w:t>
            </w:r>
          </w:p>
          <w:p w14:paraId="09727885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&lt;td&gt;&lt;a href='/common/Handler/BoardDownload.aspx?idx=27536&amp;amp;bsid=10004&amp;amp;threadsid=2752&amp;amp;fsid=9146' title='파일 다운로드'&gt;&lt;img src="/common/images/common/btn/btn_file_hwp.gif" alt="한글" /&gt;&lt;/a&gt;&lt;/td&gt;</w:t>
            </w:r>
          </w:p>
          <w:p w14:paraId="07864CFA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&lt;td&gt;교무처(교무팀...&lt;/td&gt;</w:t>
            </w:r>
          </w:p>
          <w:p w14:paraId="4643D14F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&lt;td&gt;2016-11-18&lt;/td&gt;</w:t>
            </w:r>
          </w:p>
          <w:p w14:paraId="32C1B045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&lt;td&gt;169&lt;/td&gt;</w:t>
            </w:r>
          </w:p>
          <w:p w14:paraId="4B942879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&lt;/tr&gt;</w:t>
            </w:r>
          </w:p>
          <w:p w14:paraId="0DE188E5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</w:t>
            </w:r>
          </w:p>
          <w:p w14:paraId="204D71FD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&lt;tr&gt;</w:t>
            </w:r>
          </w:p>
          <w:p w14:paraId="561AC49C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&lt;td&gt;&lt;span id="ctl00_ContentPlaceHolder1_ctl00_rptList_ctl01_lblNum"&gt;642&lt;/span&gt;&lt;/td&gt;</w:t>
            </w:r>
          </w:p>
          <w:p w14:paraId="5BF57C5F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</w:t>
            </w:r>
          </w:p>
          <w:p w14:paraId="73B13155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 class="left15"&gt;&lt;span id="ctl00_ContentPlaceHolder1_ctl00_rptList_ctl01_lblTitle"&gt;&lt;a href='boardread.aspx?idx=27516&amp;amp;curpage=1&amp;amp;bsid=10004&amp;amp;searchBun=51'&gt;</w:t>
            </w:r>
            <w:r w:rsidRPr="002266A2">
              <w:rPr>
                <w:sz w:val="18"/>
                <w:szCs w:val="18"/>
                <w:highlight w:val="yellow"/>
              </w:rPr>
              <w:t>[사회복지학과] 졸업시험 장소 공지</w:t>
            </w:r>
            <w:r w:rsidRPr="002266A2">
              <w:rPr>
                <w:sz w:val="18"/>
                <w:szCs w:val="18"/>
              </w:rPr>
              <w:t>&lt;/a&gt;&lt;/span&gt;&lt;/td&gt;</w:t>
            </w:r>
          </w:p>
          <w:p w14:paraId="6FBE8E80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&lt;td&gt;&lt;/td&gt;</w:t>
            </w:r>
          </w:p>
          <w:p w14:paraId="7C6DB1D1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&lt;td&gt;교무처(학과지...&lt;/td&gt;</w:t>
            </w:r>
          </w:p>
          <w:p w14:paraId="174B9FBB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&lt;td&gt;2016-11-17&lt;/td&gt;</w:t>
            </w:r>
          </w:p>
          <w:p w14:paraId="4B3B85B3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&lt;td&gt;152&lt;/td&gt;</w:t>
            </w:r>
          </w:p>
          <w:p w14:paraId="458509C8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&lt;/tr&gt;</w:t>
            </w:r>
          </w:p>
          <w:p w14:paraId="1BD50AC3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</w:t>
            </w:r>
          </w:p>
          <w:p w14:paraId="570A8ACB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&lt;tr&gt;</w:t>
            </w:r>
          </w:p>
          <w:p w14:paraId="4A7B712D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&lt;td&gt;&lt;span id="ctl00_ContentPlaceHolder1_ctl00_rptList_ctl02_lblNum"&gt;641&lt;/span&gt;&lt;/td&gt;</w:t>
            </w:r>
          </w:p>
          <w:p w14:paraId="7CB1A69B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</w:t>
            </w:r>
          </w:p>
          <w:p w14:paraId="465191A7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 class="left15"&gt;&lt;span id="ctl00_ContentPlaceHolder1_ctl00_rptList_ctl02_lblTitle"&gt;&lt;a href='boardread.aspx?idx=27496&amp;amp;curpage=1&amp;amp;bsid=10004&amp;amp;searchBun=51'&gt;</w:t>
            </w:r>
            <w:r w:rsidRPr="002266A2">
              <w:rPr>
                <w:sz w:val="18"/>
                <w:szCs w:val="18"/>
                <w:highlight w:val="yellow"/>
              </w:rPr>
              <w:t>학점포기 일정 안내(2016학년도 2학기)</w:t>
            </w:r>
            <w:r w:rsidRPr="002266A2">
              <w:rPr>
                <w:sz w:val="18"/>
                <w:szCs w:val="18"/>
              </w:rPr>
              <w:t xml:space="preserve"> &lt;/a&gt;&lt;/span&gt;&lt;/td&gt;</w:t>
            </w:r>
          </w:p>
          <w:p w14:paraId="424D8B8F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&lt;td&gt;&lt;/td&gt;</w:t>
            </w:r>
          </w:p>
          <w:p w14:paraId="33EFC943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&lt;td&gt;교무처(교무팀...&lt;/td&gt;</w:t>
            </w:r>
          </w:p>
          <w:p w14:paraId="1108E0CA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&lt;td&gt;2016-11-15&lt;/td&gt;</w:t>
            </w:r>
          </w:p>
          <w:p w14:paraId="1CA469DF" w14:textId="77777777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 w:rsidRPr="002266A2">
              <w:rPr>
                <w:sz w:val="18"/>
                <w:szCs w:val="18"/>
              </w:rPr>
              <w:t xml:space="preserve">          &lt;td&gt;350&lt;/td&gt;</w:t>
            </w:r>
          </w:p>
          <w:p w14:paraId="3D8E0456" w14:textId="6B909221" w:rsidR="002266A2" w:rsidRPr="002266A2" w:rsidRDefault="002266A2" w:rsidP="002266A2">
            <w:pPr>
              <w:pStyle w:val="a1"/>
              <w:spacing w:line="18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&lt;/tr&gt;</w:t>
            </w:r>
          </w:p>
        </w:tc>
      </w:tr>
    </w:tbl>
    <w:p w14:paraId="1973D1B5" w14:textId="73873191" w:rsidR="002266A2" w:rsidRDefault="002266A2" w:rsidP="002266A2">
      <w:r>
        <w:rPr>
          <w:rFonts w:hint="eastAsia"/>
        </w:rPr>
        <w:lastRenderedPageBreak/>
        <w:t>노란색 형광색으로 표시한 부분이 게시글 제목이다.</w:t>
      </w:r>
    </w:p>
    <w:p w14:paraId="24857466" w14:textId="298B11EC" w:rsidR="001238A2" w:rsidRDefault="001238A2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410B3D0" w14:textId="032A8475" w:rsidR="001238A2" w:rsidRDefault="001238A2" w:rsidP="002266A2">
      <w:r>
        <w:rPr>
          <w:rFonts w:hint="eastAsia"/>
        </w:rPr>
        <w:lastRenderedPageBreak/>
        <w:t>작업 절차</w:t>
      </w:r>
    </w:p>
    <w:p w14:paraId="0F4DE67B" w14:textId="77777777" w:rsidR="001238A2" w:rsidRDefault="001238A2" w:rsidP="001238A2">
      <w:pPr>
        <w:rPr>
          <w:rFonts w:hAnsi="굴림"/>
        </w:rPr>
      </w:pPr>
    </w:p>
    <w:p w14:paraId="50F0AADC" w14:textId="3F0DCBBD" w:rsidR="001238A2" w:rsidRDefault="001238A2" w:rsidP="001238A2">
      <w:r>
        <w:rPr>
          <w:rFonts w:hAnsi="굴림" w:hint="eastAsia"/>
        </w:rPr>
        <w:t xml:space="preserve">① </w:t>
      </w:r>
      <w:r>
        <w:rPr>
          <w:rFonts w:hAnsi="굴림"/>
        </w:rPr>
        <w:t xml:space="preserve"> </w:t>
      </w:r>
      <w:r w:rsidRPr="002266A2">
        <w:t>http://www.skhu.ac.kr/board/boardlist.aspx?bsid=10004&amp;searchBun=51</w:t>
      </w:r>
    </w:p>
    <w:p w14:paraId="0ADD86FE" w14:textId="0B8E3340" w:rsidR="0042757E" w:rsidRDefault="001238A2" w:rsidP="002E3DF4">
      <w:pPr>
        <w:rPr>
          <w:rFonts w:hAnsi="굴림"/>
        </w:rPr>
      </w:pPr>
      <w:r>
        <w:rPr>
          <w:rFonts w:hAnsi="굴림" w:hint="eastAsia"/>
        </w:rPr>
        <w:t xml:space="preserve">페이지의 </w:t>
      </w:r>
      <w:r>
        <w:rPr>
          <w:rFonts w:hAnsi="굴림"/>
        </w:rPr>
        <w:t xml:space="preserve">HTML </w:t>
      </w:r>
      <w:r>
        <w:rPr>
          <w:rFonts w:hAnsi="굴림" w:hint="eastAsia"/>
        </w:rPr>
        <w:t xml:space="preserve">소스를 </w:t>
      </w:r>
      <w:r w:rsidR="0042757E" w:rsidRPr="0042757E">
        <w:rPr>
          <w:rFonts w:hAnsi="굴림" w:hint="eastAsia"/>
          <w:b/>
        </w:rPr>
        <w:t>홈페이지_게시판.</w:t>
      </w:r>
      <w:r w:rsidR="0042757E" w:rsidRPr="0042757E">
        <w:rPr>
          <w:rFonts w:hAnsi="굴림"/>
          <w:b/>
        </w:rPr>
        <w:t>html</w:t>
      </w:r>
      <w:r w:rsidR="0042757E">
        <w:rPr>
          <w:rFonts w:hAnsi="굴림"/>
        </w:rPr>
        <w:t xml:space="preserve"> </w:t>
      </w:r>
      <w:r w:rsidR="0042757E">
        <w:rPr>
          <w:rFonts w:hAnsi="굴림" w:hint="eastAsia"/>
        </w:rPr>
        <w:t>파일에 저장하여 강의자료 웹폴더에 업로드했음.</w:t>
      </w:r>
    </w:p>
    <w:p w14:paraId="6950D997" w14:textId="15FCEB59" w:rsidR="0042757E" w:rsidRDefault="0042757E" w:rsidP="002E3DF4">
      <w:pPr>
        <w:rPr>
          <w:rFonts w:hAnsi="굴림"/>
        </w:rPr>
      </w:pPr>
      <w:r>
        <w:rPr>
          <w:rFonts w:hAnsi="굴림" w:hint="eastAsia"/>
        </w:rPr>
        <w:t>이 파일을 다운로드 하라.</w:t>
      </w:r>
    </w:p>
    <w:p w14:paraId="3FA9D314" w14:textId="77777777" w:rsidR="001238A2" w:rsidRPr="001238A2" w:rsidRDefault="001238A2" w:rsidP="002E3DF4">
      <w:pPr>
        <w:rPr>
          <w:rFonts w:hAnsi="굴림"/>
        </w:rPr>
      </w:pPr>
    </w:p>
    <w:p w14:paraId="625E13A4" w14:textId="71C9D6A7" w:rsidR="001238A2" w:rsidRDefault="001238A2" w:rsidP="002E3DF4">
      <w:pPr>
        <w:rPr>
          <w:rFonts w:hAnsi="굴림"/>
        </w:rPr>
      </w:pPr>
      <w:r>
        <w:rPr>
          <w:rFonts w:hAnsi="굴림" w:hint="eastAsia"/>
        </w:rPr>
        <w:t xml:space="preserve">② </w:t>
      </w:r>
      <w:r w:rsidR="0042757E" w:rsidRPr="0042757E">
        <w:rPr>
          <w:rFonts w:hAnsi="굴림" w:hint="eastAsia"/>
          <w:b/>
        </w:rPr>
        <w:t>홈페이지_게시판.</w:t>
      </w:r>
      <w:r w:rsidR="0042757E" w:rsidRPr="0042757E">
        <w:rPr>
          <w:rFonts w:hAnsi="굴림"/>
          <w:b/>
        </w:rPr>
        <w:t>html</w:t>
      </w:r>
      <w:r w:rsidR="0042757E">
        <w:rPr>
          <w:rFonts w:hAnsi="굴림"/>
          <w:b/>
        </w:rPr>
        <w:t xml:space="preserve"> </w:t>
      </w:r>
      <w:r>
        <w:rPr>
          <w:rFonts w:hAnsi="굴림" w:hint="eastAsia"/>
        </w:rPr>
        <w:t xml:space="preserve">텍스트 파일의 전체 내용을 읽어서 </w:t>
      </w:r>
      <w:r>
        <w:rPr>
          <w:rFonts w:hAnsi="굴림"/>
        </w:rPr>
        <w:t xml:space="preserve">String </w:t>
      </w:r>
      <w:r>
        <w:rPr>
          <w:rFonts w:hAnsi="굴림" w:hint="eastAsia"/>
        </w:rPr>
        <w:t>변수에 대입하라.</w:t>
      </w:r>
    </w:p>
    <w:p w14:paraId="5889A927" w14:textId="77777777" w:rsidR="001238A2" w:rsidRPr="001238A2" w:rsidRDefault="001238A2" w:rsidP="002E3DF4">
      <w:pPr>
        <w:rPr>
          <w:rFonts w:hAnsi="굴림"/>
        </w:rPr>
      </w:pPr>
    </w:p>
    <w:p w14:paraId="07CC22CD" w14:textId="474FD092" w:rsidR="001238A2" w:rsidRDefault="001238A2" w:rsidP="001238A2">
      <w:r>
        <w:rPr>
          <w:rFonts w:hAnsi="굴림" w:hint="eastAsia"/>
        </w:rPr>
        <w:t xml:space="preserve">③ </w:t>
      </w:r>
      <w:r w:rsidR="0042757E">
        <w:rPr>
          <w:rFonts w:hint="eastAsia"/>
        </w:rPr>
        <w:t xml:space="preserve">정규식 찾기 기능을 활용하여 </w:t>
      </w:r>
      <w:r>
        <w:rPr>
          <w:rFonts w:hint="eastAsia"/>
        </w:rPr>
        <w:t>게시글 제목만 추출하라.</w:t>
      </w:r>
    </w:p>
    <w:p w14:paraId="4E247097" w14:textId="032CE6D1" w:rsidR="001238A2" w:rsidRPr="0042757E" w:rsidRDefault="001238A2" w:rsidP="002E3DF4">
      <w:pPr>
        <w:rPr>
          <w:rFonts w:hAnsi="굴림"/>
        </w:rPr>
      </w:pPr>
    </w:p>
    <w:p w14:paraId="67002DEA" w14:textId="6F0A5444" w:rsidR="001238A2" w:rsidRDefault="001238A2" w:rsidP="002E3DF4">
      <w:pPr>
        <w:rPr>
          <w:rFonts w:hAnsi="굴림"/>
        </w:rPr>
      </w:pPr>
      <w:r>
        <w:rPr>
          <w:rFonts w:hAnsi="굴림" w:hint="eastAsia"/>
        </w:rPr>
        <w:t>④ 게시글 제목</w:t>
      </w:r>
      <w:r w:rsidR="0042757E">
        <w:rPr>
          <w:rFonts w:hAnsi="굴림" w:hint="eastAsia"/>
        </w:rPr>
        <w:t xml:space="preserve"> 목록</w:t>
      </w:r>
      <w:r>
        <w:rPr>
          <w:rFonts w:hAnsi="굴림" w:hint="eastAsia"/>
        </w:rPr>
        <w:t>을 화면에 출력하라.</w:t>
      </w:r>
    </w:p>
    <w:p w14:paraId="11282079" w14:textId="0D2FAB6C" w:rsidR="001238A2" w:rsidRPr="0042757E" w:rsidRDefault="001238A2" w:rsidP="002266A2"/>
    <w:p w14:paraId="78CFF7AB" w14:textId="718CB940" w:rsidR="0042757E" w:rsidRDefault="0042757E" w:rsidP="002266A2"/>
    <w:p w14:paraId="7F63B899" w14:textId="6B5039EC" w:rsidR="001238A2" w:rsidRDefault="001238A2" w:rsidP="002266A2"/>
    <w:p w14:paraId="7FCAF257" w14:textId="35764A6E" w:rsidR="001238A2" w:rsidRDefault="00BA04B2" w:rsidP="00BA04B2">
      <w:pPr>
        <w:pStyle w:val="Heading3"/>
      </w:pPr>
      <w:r>
        <w:rPr>
          <w:rFonts w:hint="eastAsia"/>
        </w:rPr>
        <w:t>참고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A04B2" w14:paraId="5B5F375D" w14:textId="77777777" w:rsidTr="00BA04B2">
        <w:tc>
          <w:tcPr>
            <w:tcW w:w="426" w:type="dxa"/>
          </w:tcPr>
          <w:p w14:paraId="7ADDF11C" w14:textId="77777777" w:rsidR="00BA04B2" w:rsidRPr="00185935" w:rsidRDefault="00BA04B2" w:rsidP="00BA04B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F77C06D" w14:textId="77777777" w:rsidR="00BA04B2" w:rsidRPr="00185935" w:rsidRDefault="00BA04B2" w:rsidP="00BA04B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201DD5D0" w14:textId="77777777" w:rsidR="00BA04B2" w:rsidRPr="00185935" w:rsidRDefault="00BA04B2" w:rsidP="00BA04B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3A05997" w14:textId="77777777" w:rsidR="00BA04B2" w:rsidRPr="00185935" w:rsidRDefault="00BA04B2" w:rsidP="00BA04B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999C535" w14:textId="77777777" w:rsidR="00BA04B2" w:rsidRPr="00185935" w:rsidRDefault="00BA04B2" w:rsidP="00BA04B2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B2F4372" w14:textId="77777777" w:rsidR="00BA04B2" w:rsidRPr="00185935" w:rsidRDefault="00BA04B2" w:rsidP="00BA04B2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F3B20F1" w14:textId="77777777" w:rsidR="00BA04B2" w:rsidRPr="00185935" w:rsidRDefault="00BA04B2" w:rsidP="00BA04B2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A6B7DB1" w14:textId="77777777" w:rsidR="00BA04B2" w:rsidRPr="00185935" w:rsidRDefault="00BA04B2" w:rsidP="00BA04B2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8C1B55C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A575DE5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4B9DB02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91393C7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F18E7AC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97C9C09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C7AC3FD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CBD75A9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6B57A970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1D0C0DBF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72782D21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0768358A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43DAADFF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3751F8B0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5EBE44BD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45FE778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2E3FB425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5CEEC934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4FA9C0F5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3E5C5484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772319CD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18A1C31D" w14:textId="77777777" w:rsidR="00BA04B2" w:rsidRDefault="00BA04B2" w:rsidP="00BA04B2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57D9491D" w14:textId="6605FB5A" w:rsidR="00BA04B2" w:rsidRPr="00185935" w:rsidRDefault="00BA04B2" w:rsidP="00BA04B2">
            <w:pPr>
              <w:pStyle w:val="a1"/>
            </w:pPr>
            <w:r>
              <w:rPr>
                <w:rFonts w:hint="eastAsia"/>
              </w:rPr>
              <w:t>31</w:t>
            </w:r>
          </w:p>
        </w:tc>
        <w:tc>
          <w:tcPr>
            <w:tcW w:w="10631" w:type="dxa"/>
          </w:tcPr>
          <w:p w14:paraId="26BB65DE" w14:textId="77777777" w:rsidR="00BA04B2" w:rsidRDefault="00BA04B2" w:rsidP="00BA04B2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net.skhu.file;</w:t>
            </w:r>
          </w:p>
          <w:p w14:paraId="7E3FC5F8" w14:textId="77777777" w:rsidR="00BA04B2" w:rsidRDefault="00BA04B2" w:rsidP="00BA04B2">
            <w:pPr>
              <w:pStyle w:val="a1"/>
            </w:pPr>
          </w:p>
          <w:p w14:paraId="6F9AB081" w14:textId="77777777" w:rsidR="00BA04B2" w:rsidRDefault="00BA04B2" w:rsidP="00BA04B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java.io.BufferedReader;</w:t>
            </w:r>
          </w:p>
          <w:p w14:paraId="1C7236FB" w14:textId="77777777" w:rsidR="00BA04B2" w:rsidRDefault="00BA04B2" w:rsidP="00BA04B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java.io.FileInputStream;</w:t>
            </w:r>
          </w:p>
          <w:p w14:paraId="64B4073C" w14:textId="77777777" w:rsidR="00BA04B2" w:rsidRDefault="00BA04B2" w:rsidP="00BA04B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698670A5" w14:textId="77777777" w:rsidR="00BA04B2" w:rsidRDefault="00BA04B2" w:rsidP="00BA04B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java.io.InputStreamReader;</w:t>
            </w:r>
          </w:p>
          <w:p w14:paraId="659C60B3" w14:textId="77777777" w:rsidR="00BA04B2" w:rsidRDefault="00BA04B2" w:rsidP="00BA04B2">
            <w:pPr>
              <w:pStyle w:val="a1"/>
            </w:pPr>
          </w:p>
          <w:p w14:paraId="3B36AF69" w14:textId="77777777" w:rsidR="00BA04B2" w:rsidRDefault="00BA04B2" w:rsidP="00BA04B2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Example1 {</w:t>
            </w:r>
          </w:p>
          <w:p w14:paraId="3BF416B4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E17BCC7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readTextFile(String </w:t>
            </w:r>
            <w:r>
              <w:rPr>
                <w:color w:val="6A3E3E"/>
              </w:rPr>
              <w:t>path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0FB1D96A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(BufferedReader </w:t>
            </w:r>
            <w:r>
              <w:rPr>
                <w:color w:val="6A3E3E"/>
              </w:rPr>
              <w:t>reader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BufferedReader(</w:t>
            </w:r>
          </w:p>
          <w:p w14:paraId="34EE770C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InputStreamReader(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FileInputStream(</w:t>
            </w:r>
            <w:r>
              <w:rPr>
                <w:color w:val="6A3E3E"/>
              </w:rPr>
              <w:t>path</w:t>
            </w:r>
            <w:r>
              <w:rPr>
                <w:color w:val="000000"/>
              </w:rPr>
              <w:t xml:space="preserve">), </w:t>
            </w:r>
            <w:r>
              <w:rPr>
                <w:color w:val="2A00FF"/>
              </w:rPr>
              <w:t>"</w:t>
            </w:r>
            <w:r w:rsidRPr="00BA04B2">
              <w:rPr>
                <w:color w:val="2A00FF"/>
                <w:highlight w:val="yellow"/>
              </w:rPr>
              <w:t>EUC-KR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))) {</w:t>
            </w:r>
          </w:p>
          <w:p w14:paraId="3B59E266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        StringBuilder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StringBuilder();</w:t>
            </w:r>
          </w:p>
          <w:p w14:paraId="024F3122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reader</w:t>
            </w:r>
            <w:r>
              <w:rPr>
                <w:color w:val="000000"/>
              </w:rPr>
              <w:t>.readLine();</w:t>
            </w:r>
          </w:p>
          <w:p w14:paraId="331CA32B" w14:textId="77777777" w:rsidR="00BA04B2" w:rsidRDefault="00BA04B2" w:rsidP="00BA04B2">
            <w:pPr>
              <w:pStyle w:val="a1"/>
            </w:pPr>
          </w:p>
          <w:p w14:paraId="6CAC7CD7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14:paraId="303E3B3E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5E738C2B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"\n"</w:t>
            </w:r>
            <w:r>
              <w:rPr>
                <w:color w:val="000000"/>
              </w:rPr>
              <w:t>);</w:t>
            </w:r>
          </w:p>
          <w:p w14:paraId="11D534E0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reader</w:t>
            </w:r>
            <w:r>
              <w:rPr>
                <w:color w:val="000000"/>
              </w:rPr>
              <w:t>.readLine();</w:t>
            </w:r>
          </w:p>
          <w:p w14:paraId="3B5A3464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0E98B0F4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.toString();</w:t>
            </w:r>
          </w:p>
          <w:p w14:paraId="12C94534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    }        </w:t>
            </w:r>
          </w:p>
          <w:p w14:paraId="4E709715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060ED80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1841E6B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348FBD52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path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 w:rsidRPr="00BA04B2">
              <w:rPr>
                <w:color w:val="2A00FF"/>
                <w:highlight w:val="yellow"/>
              </w:rPr>
              <w:t>d:/temp/</w:t>
            </w:r>
            <w:r w:rsidRPr="00BA04B2">
              <w:rPr>
                <w:rFonts w:hint="eastAsia"/>
                <w:color w:val="2A00FF"/>
                <w:highlight w:val="yellow"/>
              </w:rPr>
              <w:t>홈페이지</w:t>
            </w:r>
            <w:r w:rsidRPr="00BA04B2">
              <w:rPr>
                <w:color w:val="2A00FF"/>
                <w:highlight w:val="yellow"/>
              </w:rPr>
              <w:t>_</w:t>
            </w:r>
            <w:r w:rsidRPr="00BA04B2">
              <w:rPr>
                <w:rFonts w:hint="eastAsia"/>
                <w:color w:val="2A00FF"/>
                <w:highlight w:val="yellow"/>
              </w:rPr>
              <w:t>게시판</w:t>
            </w:r>
            <w:r w:rsidRPr="00BA04B2">
              <w:rPr>
                <w:color w:val="2A00FF"/>
                <w:highlight w:val="yellow"/>
              </w:rPr>
              <w:t>.html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095ED373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readTextFile(</w:t>
            </w:r>
            <w:r>
              <w:rPr>
                <w:color w:val="6A3E3E"/>
              </w:rPr>
              <w:t>path</w:t>
            </w:r>
            <w:r>
              <w:rPr>
                <w:color w:val="000000"/>
              </w:rPr>
              <w:t>);</w:t>
            </w:r>
          </w:p>
          <w:p w14:paraId="15E2A265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327CB856" w14:textId="77777777" w:rsidR="00BA04B2" w:rsidRDefault="00BA04B2" w:rsidP="00BA04B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5B88532" w14:textId="77777777" w:rsidR="00BA04B2" w:rsidRDefault="00BA04B2" w:rsidP="00BA04B2">
            <w:pPr>
              <w:pStyle w:val="a1"/>
            </w:pPr>
          </w:p>
          <w:p w14:paraId="45D6C563" w14:textId="412C728D" w:rsidR="00BA04B2" w:rsidRDefault="00BA04B2" w:rsidP="00BA04B2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16124058" w14:textId="77777777" w:rsidR="00BA04B2" w:rsidRPr="00BA04B2" w:rsidRDefault="00BA04B2" w:rsidP="00BA04B2"/>
    <w:p w14:paraId="4E52711F" w14:textId="74341673" w:rsidR="001238A2" w:rsidRDefault="00BA04B2" w:rsidP="002266A2">
      <w:r>
        <w:rPr>
          <w:rFonts w:hint="eastAsia"/>
        </w:rPr>
        <w:t>위 예제에서 수정할 부분은 텍스트 파일 경로명과,</w:t>
      </w:r>
      <w:r>
        <w:t xml:space="preserve"> </w:t>
      </w:r>
      <w:r>
        <w:rPr>
          <w:rFonts w:hint="eastAsia"/>
        </w:rPr>
        <w:t>텍스트 파일의 인코딩이다.</w:t>
      </w:r>
    </w:p>
    <w:p w14:paraId="0D4E1EEF" w14:textId="77777777" w:rsidR="00A90FD8" w:rsidRDefault="00A90FD8" w:rsidP="002266A2"/>
    <w:p w14:paraId="6C685895" w14:textId="0FDFF9BF" w:rsidR="00BA04B2" w:rsidRDefault="00A90FD8" w:rsidP="002266A2">
      <w:r w:rsidRPr="00A90FD8">
        <w:rPr>
          <w:rFonts w:hint="eastAsia"/>
        </w:rPr>
        <w:t>홈페이지</w:t>
      </w:r>
      <w:r w:rsidRPr="00A90FD8">
        <w:t>_게시판.html</w:t>
      </w:r>
      <w:r>
        <w:t xml:space="preserve"> </w:t>
      </w:r>
      <w:r>
        <w:rPr>
          <w:rFonts w:hint="eastAsia"/>
        </w:rPr>
        <w:t xml:space="preserve">텍스트 파일의 인코딩은 </w:t>
      </w:r>
      <w:r>
        <w:t xml:space="preserve">"EUC-KR" </w:t>
      </w:r>
      <w:r>
        <w:rPr>
          <w:rFonts w:hint="eastAsia"/>
        </w:rPr>
        <w:t>이다.</w:t>
      </w:r>
    </w:p>
    <w:p w14:paraId="1E7CD248" w14:textId="1D870F7A" w:rsidR="00A90FD8" w:rsidRDefault="00A90FD8" w:rsidP="002266A2">
      <w:r>
        <w:rPr>
          <w:rFonts w:hint="eastAsia"/>
        </w:rPr>
        <w:t xml:space="preserve">만약 읽어야할 텍스트 파일의 인코딩이 </w:t>
      </w:r>
      <w:r>
        <w:t xml:space="preserve">"UTF-8" </w:t>
      </w:r>
      <w:r>
        <w:rPr>
          <w:rFonts w:hint="eastAsia"/>
        </w:rPr>
        <w:t>이면,</w:t>
      </w:r>
      <w:r>
        <w:t xml:space="preserve"> </w:t>
      </w:r>
      <w:r>
        <w:rPr>
          <w:color w:val="000000"/>
        </w:rPr>
        <w:t xml:space="preserve">InputStreamReader </w:t>
      </w:r>
      <w:r>
        <w:rPr>
          <w:rFonts w:hint="eastAsia"/>
          <w:color w:val="000000"/>
        </w:rPr>
        <w:t xml:space="preserve">생성자의 두 번째 파라미터를 </w:t>
      </w:r>
      <w:r>
        <w:rPr>
          <w:rFonts w:hint="eastAsia"/>
        </w:rPr>
        <w:t>그렇게 수정해 주어야 한다.</w:t>
      </w:r>
    </w:p>
    <w:p w14:paraId="650FC905" w14:textId="73EF5CBC" w:rsidR="00455350" w:rsidRDefault="00455350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EC2F87D" w14:textId="34313833" w:rsidR="00455350" w:rsidRDefault="00455350" w:rsidP="00455350">
      <w:pPr>
        <w:pStyle w:val="Heading3"/>
      </w:pPr>
      <w:r>
        <w:rPr>
          <w:rFonts w:hint="eastAsia"/>
        </w:rPr>
        <w:lastRenderedPageBreak/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간결한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55350" w:rsidRPr="00455350" w14:paraId="708A7168" w14:textId="77777777" w:rsidTr="0098533A">
        <w:tc>
          <w:tcPr>
            <w:tcW w:w="426" w:type="dxa"/>
          </w:tcPr>
          <w:p w14:paraId="4D63BEF5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1</w:t>
            </w:r>
          </w:p>
          <w:p w14:paraId="06A1A8D4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2</w:t>
            </w:r>
          </w:p>
          <w:p w14:paraId="02D68F1B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3</w:t>
            </w:r>
          </w:p>
          <w:p w14:paraId="7C3CBA39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4</w:t>
            </w:r>
          </w:p>
          <w:p w14:paraId="40C11E7C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5</w:t>
            </w:r>
          </w:p>
          <w:p w14:paraId="4BBB5CAE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6</w:t>
            </w:r>
          </w:p>
          <w:p w14:paraId="6DDF4CAF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7</w:t>
            </w:r>
          </w:p>
          <w:p w14:paraId="2A8DCEBC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8</w:t>
            </w:r>
          </w:p>
          <w:p w14:paraId="1D40D133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9</w:t>
            </w:r>
          </w:p>
          <w:p w14:paraId="5AA64F44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10</w:t>
            </w:r>
          </w:p>
          <w:p w14:paraId="393BD751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11</w:t>
            </w:r>
          </w:p>
          <w:p w14:paraId="47C022AE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12</w:t>
            </w:r>
          </w:p>
          <w:p w14:paraId="30FF4866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13</w:t>
            </w:r>
          </w:p>
          <w:p w14:paraId="4C894D11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14</w:t>
            </w:r>
          </w:p>
          <w:p w14:paraId="4A5E611D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15</w:t>
            </w:r>
          </w:p>
          <w:p w14:paraId="21C06A82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16</w:t>
            </w:r>
          </w:p>
          <w:p w14:paraId="6DC2AFF3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17</w:t>
            </w:r>
          </w:p>
          <w:p w14:paraId="60E4FC5B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18</w:t>
            </w:r>
          </w:p>
          <w:p w14:paraId="4BB20B4C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19</w:t>
            </w:r>
          </w:p>
          <w:p w14:paraId="08682D18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20</w:t>
            </w:r>
          </w:p>
          <w:p w14:paraId="1F9693F7" w14:textId="77777777" w:rsidR="00455350" w:rsidRPr="00455350" w:rsidRDefault="00455350" w:rsidP="00455350">
            <w:pPr>
              <w:pStyle w:val="a0"/>
            </w:pPr>
            <w:r w:rsidRPr="00455350">
              <w:rPr>
                <w:rFonts w:hint="eastAsia"/>
              </w:rPr>
              <w:t>21</w:t>
            </w:r>
          </w:p>
          <w:p w14:paraId="16113C3A" w14:textId="7D45A59C" w:rsidR="00455350" w:rsidRPr="00455350" w:rsidRDefault="00455350" w:rsidP="00455350">
            <w:pPr>
              <w:pStyle w:val="a0"/>
            </w:pPr>
          </w:p>
        </w:tc>
        <w:tc>
          <w:tcPr>
            <w:tcW w:w="10631" w:type="dxa"/>
          </w:tcPr>
          <w:p w14:paraId="1880B110" w14:textId="77777777" w:rsidR="000947FE" w:rsidRDefault="000947FE" w:rsidP="000947FE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net.skhu.file2;</w:t>
            </w:r>
          </w:p>
          <w:p w14:paraId="1C15647E" w14:textId="77777777" w:rsidR="000947FE" w:rsidRDefault="000947FE" w:rsidP="000947FE">
            <w:pPr>
              <w:pStyle w:val="a0"/>
            </w:pPr>
          </w:p>
          <w:p w14:paraId="7BBCF9A8" w14:textId="77777777" w:rsidR="000947FE" w:rsidRDefault="000947FE" w:rsidP="000947FE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java.io.IOException;</w:t>
            </w:r>
          </w:p>
          <w:p w14:paraId="1BC2919A" w14:textId="77777777" w:rsidR="000947FE" w:rsidRDefault="000947FE" w:rsidP="000947FE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java.nio.charset.Charset;</w:t>
            </w:r>
          </w:p>
          <w:p w14:paraId="12588642" w14:textId="77777777" w:rsidR="000947FE" w:rsidRDefault="000947FE" w:rsidP="000947FE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java.nio.file.Files;</w:t>
            </w:r>
          </w:p>
          <w:p w14:paraId="69234620" w14:textId="77777777" w:rsidR="000947FE" w:rsidRDefault="000947FE" w:rsidP="000947FE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java.nio.file.Paths;</w:t>
            </w:r>
          </w:p>
          <w:p w14:paraId="094623A7" w14:textId="77777777" w:rsidR="000947FE" w:rsidRDefault="000947FE" w:rsidP="000947FE">
            <w:pPr>
              <w:pStyle w:val="a0"/>
            </w:pPr>
          </w:p>
          <w:p w14:paraId="62D271F7" w14:textId="77777777" w:rsidR="000947FE" w:rsidRDefault="000947FE" w:rsidP="000947FE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 {</w:t>
            </w:r>
          </w:p>
          <w:p w14:paraId="3E6B08B1" w14:textId="77777777" w:rsidR="000947FE" w:rsidRDefault="000947FE" w:rsidP="000947FE">
            <w:pPr>
              <w:pStyle w:val="a0"/>
            </w:pPr>
          </w:p>
          <w:p w14:paraId="2B3940B9" w14:textId="77777777" w:rsidR="000947FE" w:rsidRDefault="000947FE" w:rsidP="000947FE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String readTextFile(String </w:t>
            </w:r>
            <w:r>
              <w:rPr>
                <w:color w:val="6A3E3E"/>
              </w:rPr>
              <w:t>path</w:t>
            </w:r>
            <w:r>
              <w:t xml:space="preserve">, Charset </w:t>
            </w:r>
            <w:r>
              <w:rPr>
                <w:color w:val="6A3E3E"/>
              </w:rPr>
              <w:t>encoding</w:t>
            </w:r>
            <w:r>
              <w:t xml:space="preserve">) </w:t>
            </w:r>
            <w:r>
              <w:rPr>
                <w:color w:val="7F0055"/>
              </w:rPr>
              <w:t>throws</w:t>
            </w:r>
            <w:r>
              <w:t xml:space="preserve"> IOException {</w:t>
            </w:r>
          </w:p>
          <w:p w14:paraId="4E74CB8D" w14:textId="77777777" w:rsidR="000947FE" w:rsidRDefault="000947FE" w:rsidP="000947FE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byte</w:t>
            </w:r>
            <w:r>
              <w:t xml:space="preserve">[] </w:t>
            </w:r>
            <w:r>
              <w:rPr>
                <w:color w:val="6A3E3E"/>
              </w:rPr>
              <w:t>encoded</w:t>
            </w:r>
            <w:r>
              <w:t xml:space="preserve"> = Files.readAllBytes(Paths.get(</w:t>
            </w:r>
            <w:r>
              <w:rPr>
                <w:color w:val="6A3E3E"/>
              </w:rPr>
              <w:t>path</w:t>
            </w:r>
            <w:r>
              <w:t>));</w:t>
            </w:r>
          </w:p>
          <w:p w14:paraId="71B1D1F6" w14:textId="77777777" w:rsidR="000947FE" w:rsidRDefault="000947FE" w:rsidP="000947FE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new</w:t>
            </w:r>
            <w:r>
              <w:t xml:space="preserve"> String(</w:t>
            </w:r>
            <w:r>
              <w:rPr>
                <w:color w:val="6A3E3E"/>
              </w:rPr>
              <w:t>encoded</w:t>
            </w:r>
            <w:r>
              <w:t xml:space="preserve">, </w:t>
            </w:r>
            <w:r>
              <w:rPr>
                <w:color w:val="6A3E3E"/>
              </w:rPr>
              <w:t>encoding</w:t>
            </w:r>
            <w:r>
              <w:t>);</w:t>
            </w:r>
          </w:p>
          <w:p w14:paraId="4DD0C03B" w14:textId="77777777" w:rsidR="000947FE" w:rsidRDefault="000947FE" w:rsidP="000947FE">
            <w:pPr>
              <w:pStyle w:val="a0"/>
            </w:pPr>
            <w:r>
              <w:t xml:space="preserve">    }</w:t>
            </w:r>
          </w:p>
          <w:p w14:paraId="5C6B66A2" w14:textId="77777777" w:rsidR="000947FE" w:rsidRDefault="000947FE" w:rsidP="000947FE">
            <w:pPr>
              <w:pStyle w:val="a0"/>
            </w:pPr>
          </w:p>
          <w:p w14:paraId="1F4D2E78" w14:textId="77777777" w:rsidR="000947FE" w:rsidRDefault="000947FE" w:rsidP="000947FE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 xml:space="preserve">) </w:t>
            </w:r>
            <w:r>
              <w:rPr>
                <w:color w:val="7F0055"/>
              </w:rPr>
              <w:t>throws</w:t>
            </w:r>
            <w:r>
              <w:t xml:space="preserve"> IOException {</w:t>
            </w:r>
          </w:p>
          <w:p w14:paraId="6EFC6E5C" w14:textId="77777777" w:rsidR="000947FE" w:rsidRDefault="000947FE" w:rsidP="000947FE">
            <w:pPr>
              <w:pStyle w:val="a0"/>
            </w:pPr>
            <w:r>
              <w:t xml:space="preserve">        String </w:t>
            </w:r>
            <w:r>
              <w:rPr>
                <w:color w:val="6A3E3E"/>
              </w:rPr>
              <w:t>path</w:t>
            </w:r>
            <w:r>
              <w:t xml:space="preserve"> = </w:t>
            </w:r>
            <w:r>
              <w:rPr>
                <w:color w:val="2A00FF"/>
              </w:rPr>
              <w:t>"d:/temp/</w:t>
            </w:r>
            <w:r>
              <w:rPr>
                <w:rFonts w:hint="eastAsia"/>
                <w:color w:val="2A00FF"/>
              </w:rPr>
              <w:t>홈페이지</w:t>
            </w:r>
            <w:r>
              <w:rPr>
                <w:color w:val="2A00FF"/>
              </w:rPr>
              <w:t>_</w:t>
            </w:r>
            <w:r>
              <w:rPr>
                <w:rFonts w:hint="eastAsia"/>
                <w:color w:val="2A00FF"/>
              </w:rPr>
              <w:t>게시판</w:t>
            </w:r>
            <w:r>
              <w:rPr>
                <w:color w:val="2A00FF"/>
              </w:rPr>
              <w:t>.html"</w:t>
            </w:r>
            <w:r>
              <w:t>;</w:t>
            </w:r>
          </w:p>
          <w:p w14:paraId="6522A52C" w14:textId="77777777" w:rsidR="000947FE" w:rsidRDefault="000947FE" w:rsidP="000947FE">
            <w:pPr>
              <w:pStyle w:val="a0"/>
            </w:pPr>
            <w:r>
              <w:t xml:space="preserve">        String </w:t>
            </w:r>
            <w:r>
              <w:rPr>
                <w:color w:val="6A3E3E"/>
              </w:rPr>
              <w:t>s</w:t>
            </w:r>
            <w:r>
              <w:t xml:space="preserve"> = readTextFile(</w:t>
            </w:r>
            <w:r>
              <w:rPr>
                <w:color w:val="6A3E3E"/>
              </w:rPr>
              <w:t>path</w:t>
            </w:r>
            <w:r>
              <w:t>, Charset.forName(</w:t>
            </w:r>
            <w:r>
              <w:rPr>
                <w:color w:val="2A00FF"/>
              </w:rPr>
              <w:t>"EUC-KR"</w:t>
            </w:r>
            <w:r>
              <w:t>));</w:t>
            </w:r>
          </w:p>
          <w:p w14:paraId="7D277C98" w14:textId="77777777" w:rsidR="000947FE" w:rsidRDefault="000947FE" w:rsidP="000947FE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6EE3DDD5" w14:textId="77777777" w:rsidR="000947FE" w:rsidRDefault="000947FE" w:rsidP="000947FE">
            <w:pPr>
              <w:pStyle w:val="a0"/>
            </w:pPr>
            <w:r>
              <w:t xml:space="preserve">    }</w:t>
            </w:r>
          </w:p>
          <w:p w14:paraId="36C23615" w14:textId="77777777" w:rsidR="000947FE" w:rsidRDefault="000947FE" w:rsidP="000947FE">
            <w:pPr>
              <w:pStyle w:val="a0"/>
            </w:pPr>
          </w:p>
          <w:p w14:paraId="53A1874A" w14:textId="77777777" w:rsidR="000947FE" w:rsidRDefault="000947FE" w:rsidP="000947FE">
            <w:pPr>
              <w:pStyle w:val="a0"/>
            </w:pPr>
            <w:r>
              <w:t>}</w:t>
            </w:r>
          </w:p>
          <w:p w14:paraId="2E4036FE" w14:textId="77777777" w:rsidR="00455350" w:rsidRPr="00455350" w:rsidRDefault="00455350" w:rsidP="000947FE">
            <w:pPr>
              <w:pStyle w:val="a0"/>
            </w:pPr>
          </w:p>
        </w:tc>
      </w:tr>
    </w:tbl>
    <w:p w14:paraId="5F45CAD3" w14:textId="77777777" w:rsidR="00455350" w:rsidRPr="00455350" w:rsidRDefault="00455350" w:rsidP="00455350">
      <w:pPr>
        <w:rPr>
          <w:rFonts w:hint="eastAsia"/>
        </w:rPr>
      </w:pPr>
    </w:p>
    <w:p w14:paraId="6C694AAF" w14:textId="2D6D0CCC" w:rsidR="00A90FD8" w:rsidRDefault="00A90FD8" w:rsidP="002266A2"/>
    <w:p w14:paraId="4B90C4CD" w14:textId="77777777" w:rsidR="00A90FD8" w:rsidRPr="00A90FD8" w:rsidRDefault="00A90FD8" w:rsidP="002266A2"/>
    <w:p w14:paraId="1EE975D4" w14:textId="0628CDC0" w:rsidR="00A90FD8" w:rsidRDefault="00A90FD8" w:rsidP="002266A2"/>
    <w:p w14:paraId="422C66B4" w14:textId="46895CE6" w:rsidR="002266A2" w:rsidRDefault="002266A2" w:rsidP="002266A2"/>
    <w:p w14:paraId="1EBDC257" w14:textId="0E661AA1" w:rsidR="006B4517" w:rsidRDefault="006B4517" w:rsidP="002266A2"/>
    <w:p w14:paraId="351B50A2" w14:textId="77777777" w:rsidR="006B4517" w:rsidRDefault="006B4517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6F6C66D" w14:textId="74E77F6B" w:rsidR="00052E27" w:rsidRDefault="00052E27" w:rsidP="00052E27">
      <w:pPr>
        <w:pStyle w:val="Heading3"/>
      </w:pPr>
      <w:r>
        <w:rPr>
          <w:rFonts w:hint="eastAsia"/>
        </w:rPr>
        <w:lastRenderedPageBreak/>
        <w:t>힌트</w:t>
      </w:r>
    </w:p>
    <w:p w14:paraId="313A28AE" w14:textId="2D497ABF" w:rsidR="006B4517" w:rsidRDefault="006B4517" w:rsidP="006B4517">
      <w:r>
        <w:t>&lt;a href='boardread.aspx</w:t>
      </w:r>
      <w:r w:rsidRPr="00402176">
        <w:rPr>
          <w:highlight w:val="yellow"/>
        </w:rPr>
        <w:t>.+</w:t>
      </w:r>
      <w:r>
        <w:t>&gt;</w:t>
      </w:r>
    </w:p>
    <w:p w14:paraId="1F376BC3" w14:textId="77777777" w:rsidR="006B4517" w:rsidRDefault="006B4517" w:rsidP="006B4517">
      <w:r>
        <w:rPr>
          <w:rFonts w:hint="eastAsia"/>
        </w:rPr>
        <w:t>위 패턴으로 찾을 때의 문제점은 아래와 같다.</w:t>
      </w:r>
    </w:p>
    <w:p w14:paraId="2C2DD56F" w14:textId="77777777" w:rsidR="006B4517" w:rsidRDefault="006B4517" w:rsidP="006B4517"/>
    <w:p w14:paraId="7561C2A3" w14:textId="77777777" w:rsidR="006B4517" w:rsidRDefault="006B4517" w:rsidP="006B4517">
      <w:r>
        <w:t>&lt;a href='boardread.aspx</w:t>
      </w:r>
      <w:r w:rsidRPr="00402176">
        <w:rPr>
          <w:highlight w:val="yellow"/>
        </w:rPr>
        <w:t>?idx=27461&amp;amp;curpage=1&amp;amp;bsid=10004&amp;amp;searchBun=51'</w:t>
      </w:r>
      <w:r>
        <w:t>&gt;a&lt;/a&gt;</w:t>
      </w:r>
    </w:p>
    <w:p w14:paraId="4274D3B6" w14:textId="77777777" w:rsidR="006B4517" w:rsidRDefault="006B4517" w:rsidP="006B4517">
      <w:r>
        <w:rPr>
          <w:rFonts w:hint="eastAsia"/>
        </w:rPr>
        <w:t>위와 같이 찾을 수도 있고</w:t>
      </w:r>
    </w:p>
    <w:p w14:paraId="16EAC78F" w14:textId="77777777" w:rsidR="006B4517" w:rsidRDefault="006B4517" w:rsidP="006B4517"/>
    <w:p w14:paraId="47F675A4" w14:textId="77777777" w:rsidR="006B4517" w:rsidRDefault="006B4517" w:rsidP="006B4517">
      <w:r>
        <w:t>&lt;a href='boardread.aspx</w:t>
      </w:r>
      <w:r w:rsidRPr="00402176">
        <w:rPr>
          <w:highlight w:val="yellow"/>
        </w:rPr>
        <w:t>?idx=27599&amp;amp;curpage=1&amp;amp;bsid=10004&amp;amp;searchBun=51'&gt;b&lt;/a</w:t>
      </w:r>
      <w:r>
        <w:t>&gt;</w:t>
      </w:r>
    </w:p>
    <w:p w14:paraId="550BF35D" w14:textId="77777777" w:rsidR="006B4517" w:rsidRDefault="006B4517" w:rsidP="006B4517">
      <w:r>
        <w:rPr>
          <w:rFonts w:hint="eastAsia"/>
        </w:rPr>
        <w:t>위와 같이 찾을 수도 있다.</w:t>
      </w:r>
    </w:p>
    <w:p w14:paraId="46840802" w14:textId="77777777" w:rsidR="006B4517" w:rsidRDefault="006B4517" w:rsidP="006B4517"/>
    <w:p w14:paraId="52340AAB" w14:textId="77777777" w:rsidR="006B4517" w:rsidRDefault="006B4517" w:rsidP="006B4517">
      <w:r>
        <w:t>&lt;a href='boardread.aspx</w:t>
      </w:r>
      <w:r w:rsidRPr="00402176">
        <w:rPr>
          <w:highlight w:val="cyan"/>
        </w:rPr>
        <w:t>[^&gt;]+</w:t>
      </w:r>
      <w:r>
        <w:t>&gt;</w:t>
      </w:r>
    </w:p>
    <w:p w14:paraId="318A2913" w14:textId="77777777" w:rsidR="006B4517" w:rsidRDefault="006B4517" w:rsidP="006B4517">
      <w:r>
        <w:rPr>
          <w:rFonts w:hint="eastAsia"/>
        </w:rPr>
        <w:t>위 패턴으로 찾으면</w:t>
      </w:r>
    </w:p>
    <w:p w14:paraId="1C568769" w14:textId="77777777" w:rsidR="006B4517" w:rsidRDefault="006B4517" w:rsidP="006B4517">
      <w:r>
        <w:t>&lt;a href='boardread.aspx</w:t>
      </w:r>
      <w:r w:rsidRPr="00402176">
        <w:rPr>
          <w:highlight w:val="cyan"/>
        </w:rPr>
        <w:t>?idx=27590&amp;amp;curpage=1&amp;amp;bsid=10004&amp;amp;searchBun=51'</w:t>
      </w:r>
      <w:r>
        <w:t>&gt;c&lt;/a&gt;</w:t>
      </w:r>
    </w:p>
    <w:p w14:paraId="3E9581E4" w14:textId="77777777" w:rsidR="006B4517" w:rsidRPr="00F00B0C" w:rsidRDefault="006B4517" w:rsidP="006B4517">
      <w:r>
        <w:rPr>
          <w:rFonts w:hint="eastAsia"/>
        </w:rPr>
        <w:t>위와 같이 찾을 수만 있다.</w:t>
      </w:r>
    </w:p>
    <w:p w14:paraId="08A4CAE5" w14:textId="77777777" w:rsidR="006B4517" w:rsidRDefault="006B4517" w:rsidP="006B4517"/>
    <w:p w14:paraId="3508561C" w14:textId="77777777" w:rsidR="006B4517" w:rsidRDefault="006B4517" w:rsidP="006B4517"/>
    <w:p w14:paraId="1BDC3C60" w14:textId="5AE8D937" w:rsidR="006B4517" w:rsidRDefault="006B4517" w:rsidP="006B4517">
      <w:r>
        <w:rPr>
          <w:rFonts w:hint="eastAsia"/>
        </w:rPr>
        <w:t>제목을 찾기</w:t>
      </w:r>
      <w:r w:rsidR="001C1048">
        <w:rPr>
          <w:rFonts w:hint="eastAsia"/>
        </w:rPr>
        <w:t xml:space="preserve"> </w:t>
      </w:r>
      <w:r>
        <w:rPr>
          <w:rFonts w:hint="eastAsia"/>
        </w:rPr>
        <w:t>위한 정규식</w:t>
      </w:r>
    </w:p>
    <w:p w14:paraId="6B04FE4C" w14:textId="77777777" w:rsidR="006B4517" w:rsidRDefault="006B4517" w:rsidP="006B4517">
      <w:r>
        <w:t>&lt;a href='boardread.aspx</w:t>
      </w:r>
      <w:r w:rsidRPr="00402176">
        <w:rPr>
          <w:highlight w:val="cyan"/>
        </w:rPr>
        <w:t>[^&gt;]+</w:t>
      </w:r>
      <w:r>
        <w:t>&gt;</w:t>
      </w:r>
      <w:r w:rsidRPr="00402176">
        <w:rPr>
          <w:highlight w:val="green"/>
        </w:rPr>
        <w:t>([^&lt;]+)</w:t>
      </w:r>
      <w:r>
        <w:t>&lt;/a&gt;</w:t>
      </w:r>
    </w:p>
    <w:p w14:paraId="399C9821" w14:textId="77777777" w:rsidR="006B4517" w:rsidRDefault="006B4517" w:rsidP="006B4517">
      <w:r>
        <w:t>&lt;a href='boardread.aspx</w:t>
      </w:r>
      <w:r w:rsidRPr="00402176">
        <w:rPr>
          <w:highlight w:val="cyan"/>
        </w:rPr>
        <w:t>?idx=27590&amp;amp;curpage=1&amp;amp;bsid=10004&amp;amp;searchBun=51'</w:t>
      </w:r>
      <w:r>
        <w:t>&gt;</w:t>
      </w:r>
      <w:r w:rsidRPr="00402176">
        <w:rPr>
          <w:highlight w:val="green"/>
        </w:rPr>
        <w:t>c</w:t>
      </w:r>
      <w:r>
        <w:t>&lt;/a&gt;</w:t>
      </w:r>
    </w:p>
    <w:p w14:paraId="478500D4" w14:textId="77777777" w:rsidR="006B4517" w:rsidRPr="00F00B0C" w:rsidRDefault="006B4517" w:rsidP="00730711"/>
    <w:p w14:paraId="547DB2DC" w14:textId="33B3DFDE" w:rsidR="006B4517" w:rsidRDefault="006B4517" w:rsidP="00730711"/>
    <w:p w14:paraId="16A01640" w14:textId="24F07BA3" w:rsidR="00730711" w:rsidRDefault="00730711" w:rsidP="00730711"/>
    <w:p w14:paraId="38C3D4B6" w14:textId="77777777" w:rsidR="00730711" w:rsidRDefault="00730711" w:rsidP="00730711"/>
    <w:p w14:paraId="754386B3" w14:textId="0D8419FE" w:rsidR="006B4517" w:rsidRDefault="0052524F" w:rsidP="00730711">
      <w:r>
        <w:rPr>
          <w:rFonts w:hint="eastAsia"/>
        </w:rPr>
        <w:t>제목과 i</w:t>
      </w:r>
      <w:r>
        <w:t xml:space="preserve">dx </w:t>
      </w:r>
      <w:r>
        <w:rPr>
          <w:rFonts w:hint="eastAsia"/>
        </w:rPr>
        <w:t>값을 찾기 위한 정규식</w:t>
      </w:r>
    </w:p>
    <w:p w14:paraId="0393D9AE" w14:textId="722043E0" w:rsidR="00730711" w:rsidRDefault="00730711" w:rsidP="00730711">
      <w:r w:rsidRPr="00730711">
        <w:t>&lt;a href='boardread.aspx\\?idx=</w:t>
      </w:r>
      <w:r w:rsidRPr="00730711">
        <w:rPr>
          <w:highlight w:val="yellow"/>
        </w:rPr>
        <w:t>([0-9]+)</w:t>
      </w:r>
      <w:r w:rsidRPr="00730711">
        <w:rPr>
          <w:highlight w:val="cyan"/>
        </w:rPr>
        <w:t>[^&gt;]+</w:t>
      </w:r>
      <w:r w:rsidRPr="00730711">
        <w:t>&gt;</w:t>
      </w:r>
      <w:r w:rsidRPr="00730711">
        <w:rPr>
          <w:highlight w:val="green"/>
        </w:rPr>
        <w:t>([^&lt;]+)</w:t>
      </w:r>
      <w:r w:rsidRPr="00730711">
        <w:t>&lt;/a&gt;</w:t>
      </w:r>
    </w:p>
    <w:p w14:paraId="0192CB59" w14:textId="00D54A4B" w:rsidR="00730711" w:rsidRPr="00730711" w:rsidRDefault="00730711" w:rsidP="00730711">
      <w:r w:rsidRPr="00730711">
        <w:t>&lt;a href='boardread.aspx?idx=</w:t>
      </w:r>
      <w:r w:rsidRPr="00730711">
        <w:rPr>
          <w:highlight w:val="yellow"/>
        </w:rPr>
        <w:t>27590</w:t>
      </w:r>
      <w:r w:rsidRPr="00730711">
        <w:rPr>
          <w:highlight w:val="cyan"/>
        </w:rPr>
        <w:t>&amp;amp;curpage=1&amp;amp;bsid=10004&amp;amp;searchBun=51'</w:t>
      </w:r>
      <w:r w:rsidRPr="00730711">
        <w:t>&gt;</w:t>
      </w:r>
      <w:r w:rsidRPr="00730711">
        <w:rPr>
          <w:highlight w:val="green"/>
        </w:rPr>
        <w:t>c</w:t>
      </w:r>
      <w:r w:rsidRPr="00730711">
        <w:t>&lt;/a&gt;</w:t>
      </w:r>
    </w:p>
    <w:p w14:paraId="3A9366A1" w14:textId="7F3DDEA8" w:rsidR="006B4517" w:rsidRPr="00730711" w:rsidRDefault="006B4517">
      <w:pPr>
        <w:widowControl/>
        <w:wordWrap/>
        <w:autoSpaceDE/>
        <w:autoSpaceDN/>
        <w:spacing w:after="160" w:line="259" w:lineRule="auto"/>
        <w:jc w:val="both"/>
      </w:pPr>
      <w:r w:rsidRPr="00730711">
        <w:br w:type="page"/>
      </w:r>
    </w:p>
    <w:p w14:paraId="33C21460" w14:textId="77777777" w:rsidR="00730711" w:rsidRDefault="00730711">
      <w:pPr>
        <w:widowControl/>
        <w:wordWrap/>
        <w:autoSpaceDE/>
        <w:autoSpaceDN/>
        <w:spacing w:after="160" w:line="259" w:lineRule="auto"/>
        <w:jc w:val="both"/>
      </w:pPr>
    </w:p>
    <w:p w14:paraId="0BDBC16E" w14:textId="5A3B33F3" w:rsidR="00052E27" w:rsidRDefault="00862A4D" w:rsidP="00052E27">
      <w:pPr>
        <w:pStyle w:val="Heading1"/>
      </w:pPr>
      <w:bookmarkStart w:id="28" w:name="_Toc468357446"/>
      <w:r>
        <w:rPr>
          <w:rFonts w:hint="eastAsia"/>
        </w:rPr>
        <w:t>실</w:t>
      </w:r>
      <w:r w:rsidR="00052E27">
        <w:rPr>
          <w:rFonts w:hint="eastAsia"/>
        </w:rPr>
        <w:t>습문제 답</w:t>
      </w:r>
      <w:bookmarkEnd w:id="28"/>
    </w:p>
    <w:p w14:paraId="56A1BDFA" w14:textId="77777777" w:rsidR="00052E27" w:rsidRPr="00052E27" w:rsidRDefault="00052E27" w:rsidP="00052E27"/>
    <w:p w14:paraId="7E18565F" w14:textId="558FE1F1" w:rsidR="006B4517" w:rsidRDefault="006B4517" w:rsidP="006B4517">
      <w:pPr>
        <w:pStyle w:val="Heading2"/>
      </w:pPr>
      <w:bookmarkStart w:id="29" w:name="_Toc468357447"/>
      <w:r>
        <w:rPr>
          <w:rFonts w:hint="eastAsia"/>
        </w:rPr>
        <w:t>제목 찾기</w:t>
      </w:r>
      <w:bookmarkEnd w:id="29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B4517" w:rsidRPr="006B4517" w14:paraId="33D22C5F" w14:textId="77777777" w:rsidTr="002D7F3A">
        <w:tc>
          <w:tcPr>
            <w:tcW w:w="426" w:type="dxa"/>
          </w:tcPr>
          <w:p w14:paraId="7913728C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1</w:t>
            </w:r>
          </w:p>
          <w:p w14:paraId="7A1E6728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2</w:t>
            </w:r>
          </w:p>
          <w:p w14:paraId="7B6864EF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3</w:t>
            </w:r>
          </w:p>
          <w:p w14:paraId="6EF52B51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4</w:t>
            </w:r>
          </w:p>
          <w:p w14:paraId="4E8BC46D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5</w:t>
            </w:r>
          </w:p>
          <w:p w14:paraId="62FB6921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6</w:t>
            </w:r>
          </w:p>
          <w:p w14:paraId="61FD0787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7</w:t>
            </w:r>
          </w:p>
          <w:p w14:paraId="4316BF80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8</w:t>
            </w:r>
          </w:p>
          <w:p w14:paraId="5ABD7C32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9</w:t>
            </w:r>
          </w:p>
          <w:p w14:paraId="32527D2E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10</w:t>
            </w:r>
          </w:p>
          <w:p w14:paraId="21992095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11</w:t>
            </w:r>
          </w:p>
          <w:p w14:paraId="0A83C9ED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12</w:t>
            </w:r>
          </w:p>
          <w:p w14:paraId="7CE63BBF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13</w:t>
            </w:r>
          </w:p>
          <w:p w14:paraId="278F0680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14</w:t>
            </w:r>
          </w:p>
          <w:p w14:paraId="34F91692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15</w:t>
            </w:r>
          </w:p>
          <w:p w14:paraId="52E3B01C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16</w:t>
            </w:r>
          </w:p>
          <w:p w14:paraId="03E8108C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17</w:t>
            </w:r>
          </w:p>
          <w:p w14:paraId="78CF6D53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18</w:t>
            </w:r>
          </w:p>
          <w:p w14:paraId="48A1F845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19</w:t>
            </w:r>
          </w:p>
          <w:p w14:paraId="08BE574C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20</w:t>
            </w:r>
          </w:p>
          <w:p w14:paraId="0927A520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21</w:t>
            </w:r>
          </w:p>
          <w:p w14:paraId="50F67E09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22</w:t>
            </w:r>
          </w:p>
          <w:p w14:paraId="1B4E0F11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23</w:t>
            </w:r>
          </w:p>
          <w:p w14:paraId="1CA4B2F4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24</w:t>
            </w:r>
          </w:p>
          <w:p w14:paraId="757201D2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25</w:t>
            </w:r>
          </w:p>
          <w:p w14:paraId="31BCC48F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26</w:t>
            </w:r>
          </w:p>
          <w:p w14:paraId="31CD71C0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27</w:t>
            </w:r>
          </w:p>
          <w:p w14:paraId="31919763" w14:textId="77777777" w:rsidR="006B4517" w:rsidRPr="006B4517" w:rsidRDefault="006B4517" w:rsidP="00CE3770">
            <w:pPr>
              <w:pStyle w:val="a0"/>
            </w:pPr>
            <w:r w:rsidRPr="006B4517">
              <w:rPr>
                <w:rFonts w:hint="eastAsia"/>
              </w:rPr>
              <w:t>28</w:t>
            </w:r>
          </w:p>
          <w:p w14:paraId="2E32E91E" w14:textId="02284846" w:rsidR="006B4517" w:rsidRPr="006B4517" w:rsidRDefault="006B4517" w:rsidP="00CE3770">
            <w:pPr>
              <w:pStyle w:val="a0"/>
              <w:rPr>
                <w:rFonts w:hint="eastAsia"/>
              </w:rPr>
            </w:pPr>
            <w:r w:rsidRPr="006B4517">
              <w:rPr>
                <w:rFonts w:hint="eastAsia"/>
              </w:rPr>
              <w:t>29</w:t>
            </w:r>
          </w:p>
        </w:tc>
        <w:tc>
          <w:tcPr>
            <w:tcW w:w="10631" w:type="dxa"/>
          </w:tcPr>
          <w:p w14:paraId="2855AAC7" w14:textId="0CDB4CE8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 w:rsidRPr="00680BC9">
              <w:rPr>
                <w:rFonts w:cs="굴림체"/>
                <w:color w:val="7F0055"/>
                <w:kern w:val="0"/>
                <w:szCs w:val="20"/>
              </w:rPr>
              <w:t>package</w:t>
            </w:r>
            <w:r w:rsidRPr="00680BC9">
              <w:rPr>
                <w:rFonts w:cs="굴림체"/>
                <w:color w:val="000000"/>
                <w:kern w:val="0"/>
                <w:szCs w:val="20"/>
              </w:rPr>
              <w:t xml:space="preserve"> net.skhu.file</w:t>
            </w:r>
            <w:r w:rsidR="00680BC9" w:rsidRPr="00680BC9">
              <w:rPr>
                <w:rFonts w:cs="굴림체"/>
                <w:color w:val="000000"/>
                <w:kern w:val="0"/>
                <w:szCs w:val="20"/>
              </w:rPr>
              <w:t>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985545A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B020C84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java.io.IOException;</w:t>
            </w:r>
          </w:p>
          <w:p w14:paraId="68A6D554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java.nio.charset.Charset;</w:t>
            </w:r>
          </w:p>
          <w:p w14:paraId="6352EC41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java.nio.file.Files;</w:t>
            </w:r>
          </w:p>
          <w:p w14:paraId="7F3E534D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java.nio.file.Paths;</w:t>
            </w:r>
          </w:p>
          <w:p w14:paraId="150E9B13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java.util.regex.Matcher;</w:t>
            </w:r>
          </w:p>
          <w:p w14:paraId="6C5FE32B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java.util.regex.Pattern;</w:t>
            </w:r>
          </w:p>
          <w:p w14:paraId="359ADC76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1086DD1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Example2 {</w:t>
            </w:r>
          </w:p>
          <w:p w14:paraId="0B69A154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E5EC20B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readTextFile(String 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Charset </w:t>
            </w:r>
            <w:r>
              <w:rPr>
                <w:rFonts w:cs="굴림체"/>
                <w:color w:val="6A3E3E"/>
                <w:kern w:val="0"/>
                <w:szCs w:val="20"/>
              </w:rPr>
              <w:t>encoding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IOException {</w:t>
            </w:r>
          </w:p>
          <w:p w14:paraId="4447187B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byte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encoded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Files.readAllBytes(Paths.get(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6830384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String(</w:t>
            </w:r>
            <w:r>
              <w:rPr>
                <w:rFonts w:cs="굴림체"/>
                <w:color w:val="6A3E3E"/>
                <w:kern w:val="0"/>
                <w:szCs w:val="20"/>
              </w:rPr>
              <w:t>encoded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encoding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B2AE12E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70D6FDC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9893612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IOException {</w:t>
            </w:r>
          </w:p>
          <w:p w14:paraId="5FEC20A3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"d:/temp/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홈페이지</w:t>
            </w:r>
            <w:r>
              <w:rPr>
                <w:rFonts w:cs="굴림체"/>
                <w:color w:val="2A00FF"/>
                <w:kern w:val="0"/>
                <w:szCs w:val="20"/>
              </w:rPr>
              <w:t>_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게시판</w:t>
            </w:r>
            <w:r>
              <w:rPr>
                <w:rFonts w:cs="굴림체"/>
                <w:color w:val="2A00FF"/>
                <w:kern w:val="0"/>
                <w:szCs w:val="20"/>
              </w:rPr>
              <w:t>.html"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0ACEDBA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readTextFile(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, Charset.forName(</w:t>
            </w:r>
            <w:r>
              <w:rPr>
                <w:rFonts w:cs="굴림체"/>
                <w:color w:val="2A00FF"/>
                <w:kern w:val="0"/>
                <w:szCs w:val="20"/>
              </w:rPr>
              <w:t>"EUC-KR"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528AA40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4181D24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regex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"&lt;a href='boardread.aspx[^&gt;]+&gt;([^&lt;]+)&lt;/a&gt;"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C229C6B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Pattern </w:t>
            </w:r>
            <w:r>
              <w:rPr>
                <w:rFonts w:cs="굴림체"/>
                <w:color w:val="6A3E3E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Pattern.compile(</w:t>
            </w:r>
            <w:r>
              <w:rPr>
                <w:rFonts w:cs="굴림체"/>
                <w:color w:val="6A3E3E"/>
                <w:kern w:val="0"/>
                <w:szCs w:val="20"/>
              </w:rPr>
              <w:t>regex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6D78120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Matcher </w:t>
            </w:r>
            <w:r>
              <w:rPr>
                <w:rFonts w:cs="굴림체"/>
                <w:color w:val="6A3E3E"/>
                <w:kern w:val="0"/>
                <w:szCs w:val="20"/>
              </w:rPr>
              <w:t>matcher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.matcher(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4817F3E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matcher</w:t>
            </w:r>
            <w:r>
              <w:rPr>
                <w:rFonts w:cs="굴림체"/>
                <w:color w:val="000000"/>
                <w:kern w:val="0"/>
                <w:szCs w:val="20"/>
              </w:rPr>
              <w:t>.find())</w:t>
            </w:r>
          </w:p>
          <w:p w14:paraId="06FB4678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matcher</w:t>
            </w:r>
            <w:r>
              <w:rPr>
                <w:rFonts w:cs="굴림체"/>
                <w:color w:val="000000"/>
                <w:kern w:val="0"/>
                <w:szCs w:val="20"/>
              </w:rPr>
              <w:t>.group(1));</w:t>
            </w:r>
          </w:p>
          <w:p w14:paraId="70CB0E02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8E54735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EE9860F" w14:textId="77777777" w:rsidR="00CE3770" w:rsidRDefault="00CE3770" w:rsidP="00CE377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225EBC0" w14:textId="2B91A107" w:rsidR="006B4517" w:rsidRPr="006B4517" w:rsidRDefault="00CE3770" w:rsidP="00680BC9">
            <w:pPr>
              <w:pStyle w:val="a0"/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40A8A129" w14:textId="46A950FF" w:rsidR="006B4517" w:rsidRDefault="006B4517" w:rsidP="002266A2"/>
    <w:p w14:paraId="689522B9" w14:textId="5DF3466C" w:rsidR="006B4517" w:rsidRDefault="006B4517" w:rsidP="002266A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4517" w:rsidRPr="006B4517" w14:paraId="6ED4ACFA" w14:textId="77777777" w:rsidTr="006B4517">
        <w:tc>
          <w:tcPr>
            <w:tcW w:w="10456" w:type="dxa"/>
          </w:tcPr>
          <w:p w14:paraId="076F5C9C" w14:textId="77777777" w:rsidR="006B4517" w:rsidRPr="006B4517" w:rsidRDefault="006B4517" w:rsidP="006B4517">
            <w:pPr>
              <w:pStyle w:val="a1"/>
            </w:pPr>
            <w:r w:rsidRPr="006B4517">
              <w:t>[</w:t>
            </w:r>
            <w:r w:rsidRPr="006B4517">
              <w:rPr>
                <w:rFonts w:hint="eastAsia"/>
              </w:rPr>
              <w:t>교무처</w:t>
            </w:r>
            <w:r w:rsidRPr="006B4517">
              <w:t>] 8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이상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재학생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중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취업자에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대한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공</w:t>
            </w:r>
            <w:r w:rsidRPr="006B4517">
              <w:t>...</w:t>
            </w:r>
          </w:p>
          <w:p w14:paraId="56408E9C" w14:textId="77777777" w:rsidR="006B4517" w:rsidRPr="006B4517" w:rsidRDefault="006B4517" w:rsidP="006B4517">
            <w:pPr>
              <w:pStyle w:val="a1"/>
            </w:pPr>
            <w:r w:rsidRPr="006B4517">
              <w:t>[</w:t>
            </w:r>
            <w:r w:rsidRPr="006B4517">
              <w:rPr>
                <w:rFonts w:hint="eastAsia"/>
              </w:rPr>
              <w:t>교무처</w:t>
            </w:r>
            <w:r w:rsidRPr="006B4517">
              <w:t xml:space="preserve">] </w:t>
            </w:r>
            <w:r w:rsidRPr="006B4517">
              <w:rPr>
                <w:rFonts w:hint="eastAsia"/>
              </w:rPr>
              <w:t>군복무기간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중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군</w:t>
            </w:r>
            <w:r w:rsidRPr="006B4517">
              <w:t>e-</w:t>
            </w:r>
            <w:r w:rsidRPr="006B4517">
              <w:rPr>
                <w:rFonts w:hint="eastAsia"/>
              </w:rPr>
              <w:t>러닝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취득학점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인정안</w:t>
            </w:r>
            <w:r w:rsidRPr="006B4517">
              <w:t>...</w:t>
            </w:r>
          </w:p>
          <w:p w14:paraId="05ABCA85" w14:textId="77777777" w:rsidR="006B4517" w:rsidRPr="006B4517" w:rsidRDefault="006B4517" w:rsidP="006B4517">
            <w:pPr>
              <w:pStyle w:val="a1"/>
            </w:pPr>
            <w:r w:rsidRPr="006B4517">
              <w:t>[</w:t>
            </w:r>
            <w:r w:rsidRPr="006B4517">
              <w:rPr>
                <w:rFonts w:hint="eastAsia"/>
              </w:rPr>
              <w:t>사회복지학과</w:t>
            </w:r>
            <w:r w:rsidRPr="006B4517">
              <w:t xml:space="preserve">] </w:t>
            </w:r>
            <w:r w:rsidRPr="006B4517">
              <w:rPr>
                <w:rFonts w:hint="eastAsia"/>
              </w:rPr>
              <w:t>졸업시험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장소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공지</w:t>
            </w:r>
          </w:p>
          <w:p w14:paraId="2A850D9C" w14:textId="77777777" w:rsidR="006B4517" w:rsidRPr="006B4517" w:rsidRDefault="006B4517" w:rsidP="006B4517">
            <w:pPr>
              <w:pStyle w:val="a1"/>
            </w:pPr>
            <w:r w:rsidRPr="006B4517">
              <w:rPr>
                <w:rFonts w:hint="eastAsia"/>
              </w:rPr>
              <w:t>학점포기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일정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안내</w:t>
            </w:r>
            <w:r w:rsidRPr="006B4517">
              <w:t>(2016</w:t>
            </w:r>
            <w:r w:rsidRPr="006B4517">
              <w:rPr>
                <w:rFonts w:hint="eastAsia"/>
              </w:rPr>
              <w:t>학년도</w:t>
            </w:r>
            <w:r w:rsidRPr="006B4517">
              <w:t xml:space="preserve"> 2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) </w:t>
            </w:r>
          </w:p>
          <w:p w14:paraId="4D67E37A" w14:textId="77777777" w:rsidR="006B4517" w:rsidRPr="006B4517" w:rsidRDefault="006B4517" w:rsidP="006B4517">
            <w:pPr>
              <w:pStyle w:val="a1"/>
            </w:pPr>
            <w:r w:rsidRPr="006B4517">
              <w:t>2017</w:t>
            </w:r>
            <w:r w:rsidRPr="006B4517">
              <w:rPr>
                <w:rFonts w:hint="eastAsia"/>
              </w:rPr>
              <w:t>학년도</w:t>
            </w:r>
            <w:r w:rsidRPr="006B4517">
              <w:t xml:space="preserve"> 1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재입학생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모집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공고</w:t>
            </w:r>
          </w:p>
          <w:p w14:paraId="258E95F0" w14:textId="77777777" w:rsidR="006B4517" w:rsidRPr="006B4517" w:rsidRDefault="006B4517" w:rsidP="006B4517">
            <w:pPr>
              <w:pStyle w:val="a1"/>
            </w:pPr>
            <w:r w:rsidRPr="006B4517">
              <w:t>[</w:t>
            </w:r>
            <w:r w:rsidRPr="006B4517">
              <w:rPr>
                <w:rFonts w:hint="eastAsia"/>
              </w:rPr>
              <w:t>교무처</w:t>
            </w:r>
            <w:r w:rsidRPr="006B4517">
              <w:t>] 2016</w:t>
            </w:r>
            <w:r w:rsidRPr="006B4517">
              <w:rPr>
                <w:rFonts w:hint="eastAsia"/>
              </w:rPr>
              <w:t>학년도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겨울계절학기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수강신청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안내</w:t>
            </w:r>
            <w:r w:rsidRPr="006B4517">
              <w:t>...</w:t>
            </w:r>
          </w:p>
          <w:p w14:paraId="6A1AF120" w14:textId="77777777" w:rsidR="006B4517" w:rsidRPr="006B4517" w:rsidRDefault="006B4517" w:rsidP="006B4517">
            <w:pPr>
              <w:pStyle w:val="a1"/>
            </w:pPr>
            <w:r w:rsidRPr="006B4517">
              <w:rPr>
                <w:rFonts w:hint="eastAsia"/>
              </w:rPr>
              <w:t>타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대학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학점교류는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학점교류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게시판을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참고하세요</w:t>
            </w:r>
          </w:p>
          <w:p w14:paraId="26A149C5" w14:textId="77777777" w:rsidR="006B4517" w:rsidRPr="006B4517" w:rsidRDefault="006B4517" w:rsidP="006B4517">
            <w:pPr>
              <w:pStyle w:val="a1"/>
            </w:pPr>
            <w:r w:rsidRPr="006B4517">
              <w:t>[</w:t>
            </w:r>
            <w:r w:rsidRPr="006B4517">
              <w:rPr>
                <w:rFonts w:hint="eastAsia"/>
              </w:rPr>
              <w:t>사회복지학과</w:t>
            </w:r>
            <w:r w:rsidRPr="006B4517">
              <w:t xml:space="preserve">] </w:t>
            </w:r>
            <w:r w:rsidRPr="006B4517">
              <w:rPr>
                <w:rFonts w:hint="eastAsia"/>
              </w:rPr>
              <w:t>사회복지학과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졸업시험</w:t>
            </w:r>
            <w:r w:rsidRPr="006B4517">
              <w:t xml:space="preserve"> (</w:t>
            </w:r>
            <w:r w:rsidRPr="006B4517">
              <w:rPr>
                <w:rFonts w:hint="eastAsia"/>
              </w:rPr>
              <w:t>필독</w:t>
            </w:r>
            <w:r w:rsidRPr="006B4517">
              <w:t>)</w:t>
            </w:r>
          </w:p>
          <w:p w14:paraId="1497C8AF" w14:textId="77777777" w:rsidR="006B4517" w:rsidRPr="006B4517" w:rsidRDefault="006B4517" w:rsidP="006B4517">
            <w:pPr>
              <w:pStyle w:val="a1"/>
            </w:pPr>
            <w:r w:rsidRPr="006B4517">
              <w:t>[</w:t>
            </w:r>
            <w:r w:rsidRPr="006B4517">
              <w:rPr>
                <w:rFonts w:hint="eastAsia"/>
              </w:rPr>
              <w:t>학부</w:t>
            </w:r>
            <w:r w:rsidRPr="006B4517">
              <w:t>]2016-2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'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중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강의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의견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수렴</w:t>
            </w:r>
            <w:r w:rsidRPr="006B4517">
              <w:t>'...</w:t>
            </w:r>
          </w:p>
          <w:p w14:paraId="1DFAAB4E" w14:textId="77777777" w:rsidR="006B4517" w:rsidRPr="006B4517" w:rsidRDefault="006B4517" w:rsidP="006B4517">
            <w:pPr>
              <w:pStyle w:val="a1"/>
            </w:pPr>
            <w:r w:rsidRPr="006B4517">
              <w:t>[</w:t>
            </w:r>
            <w:r w:rsidRPr="006B4517">
              <w:rPr>
                <w:rFonts w:hint="eastAsia"/>
              </w:rPr>
              <w:t>학부</w:t>
            </w:r>
            <w:r w:rsidRPr="006B4517">
              <w:t>] 2016</w:t>
            </w:r>
            <w:r w:rsidRPr="006B4517">
              <w:rPr>
                <w:rFonts w:hint="eastAsia"/>
              </w:rPr>
              <w:t>학년도</w:t>
            </w:r>
            <w:r w:rsidRPr="006B4517">
              <w:t xml:space="preserve"> 2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수강과목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철회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안내</w:t>
            </w:r>
            <w:r w:rsidRPr="006B4517">
              <w:t xml:space="preserve"> </w:t>
            </w:r>
          </w:p>
          <w:p w14:paraId="348A9EFC" w14:textId="77777777" w:rsidR="006B4517" w:rsidRPr="006B4517" w:rsidRDefault="006B4517" w:rsidP="006B4517">
            <w:pPr>
              <w:pStyle w:val="a1"/>
            </w:pPr>
            <w:r w:rsidRPr="006B4517">
              <w:t>[</w:t>
            </w:r>
            <w:r w:rsidRPr="006B4517">
              <w:rPr>
                <w:rFonts w:hint="eastAsia"/>
              </w:rPr>
              <w:t>교무처</w:t>
            </w:r>
            <w:r w:rsidRPr="006B4517">
              <w:t>]2016-2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최종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폐강과목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안내</w:t>
            </w:r>
            <w:r w:rsidRPr="006B4517">
              <w:t xml:space="preserve"> : </w:t>
            </w:r>
            <w:r w:rsidRPr="006B4517">
              <w:rPr>
                <w:rFonts w:hint="eastAsia"/>
              </w:rPr>
              <w:t>추</w:t>
            </w:r>
            <w:r w:rsidRPr="006B4517">
              <w:t>...</w:t>
            </w:r>
          </w:p>
          <w:p w14:paraId="4502069C" w14:textId="77777777" w:rsidR="006B4517" w:rsidRPr="006B4517" w:rsidRDefault="006B4517" w:rsidP="006B4517">
            <w:pPr>
              <w:pStyle w:val="a1"/>
            </w:pPr>
            <w:r w:rsidRPr="006B4517">
              <w:t>[</w:t>
            </w:r>
            <w:r w:rsidRPr="006B4517">
              <w:rPr>
                <w:rFonts w:hint="eastAsia"/>
              </w:rPr>
              <w:t>교무처</w:t>
            </w:r>
            <w:r w:rsidRPr="006B4517">
              <w:t>] 2016-2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수강신청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변경기간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안내</w:t>
            </w:r>
            <w:r w:rsidRPr="006B4517">
              <w:t xml:space="preserve"> </w:t>
            </w:r>
          </w:p>
          <w:p w14:paraId="79C45913" w14:textId="77777777" w:rsidR="006B4517" w:rsidRPr="006B4517" w:rsidRDefault="006B4517" w:rsidP="006B4517">
            <w:pPr>
              <w:pStyle w:val="a1"/>
            </w:pPr>
            <w:r w:rsidRPr="006B4517">
              <w:t>[</w:t>
            </w:r>
            <w:r w:rsidRPr="006B4517">
              <w:rPr>
                <w:rFonts w:hint="eastAsia"/>
              </w:rPr>
              <w:t>교무처</w:t>
            </w:r>
            <w:r w:rsidRPr="006B4517">
              <w:t>] 2016-2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(1</w:t>
            </w:r>
            <w:r w:rsidRPr="006B4517">
              <w:rPr>
                <w:rFonts w:hint="eastAsia"/>
              </w:rPr>
              <w:t>차</w:t>
            </w:r>
            <w:r w:rsidRPr="006B4517">
              <w:t>)</w:t>
            </w:r>
            <w:r w:rsidRPr="006B4517">
              <w:rPr>
                <w:rFonts w:hint="eastAsia"/>
              </w:rPr>
              <w:t>폐강과목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안내</w:t>
            </w:r>
            <w:r w:rsidRPr="006B4517">
              <w:t xml:space="preserve"> </w:t>
            </w:r>
          </w:p>
          <w:p w14:paraId="7C9A15E6" w14:textId="77777777" w:rsidR="006B4517" w:rsidRPr="006B4517" w:rsidRDefault="006B4517" w:rsidP="006B4517">
            <w:pPr>
              <w:pStyle w:val="a1"/>
            </w:pPr>
            <w:r w:rsidRPr="006B4517">
              <w:t>[</w:t>
            </w:r>
            <w:r w:rsidRPr="006B4517">
              <w:rPr>
                <w:rFonts w:hint="eastAsia"/>
              </w:rPr>
              <w:t>학부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필독</w:t>
            </w:r>
            <w:r w:rsidRPr="006B4517">
              <w:t>] 2016</w:t>
            </w:r>
            <w:r w:rsidRPr="006B4517">
              <w:rPr>
                <w:rFonts w:hint="eastAsia"/>
              </w:rPr>
              <w:t>학년도</w:t>
            </w:r>
            <w:r w:rsidRPr="006B4517">
              <w:t xml:space="preserve"> 2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제한수업신청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</w:t>
            </w:r>
            <w:r w:rsidRPr="006B4517">
              <w:t>...</w:t>
            </w:r>
          </w:p>
          <w:p w14:paraId="3E471D41" w14:textId="77777777" w:rsidR="006B4517" w:rsidRPr="006B4517" w:rsidRDefault="006B4517" w:rsidP="006B4517">
            <w:pPr>
              <w:pStyle w:val="a1"/>
            </w:pPr>
            <w:r w:rsidRPr="006B4517">
              <w:t>[</w:t>
            </w:r>
            <w:r w:rsidRPr="006B4517">
              <w:rPr>
                <w:rFonts w:hint="eastAsia"/>
              </w:rPr>
              <w:t>수정</w:t>
            </w:r>
            <w:r w:rsidRPr="006B4517">
              <w:t>]</w:t>
            </w:r>
            <w:r w:rsidRPr="006B4517">
              <w:rPr>
                <w:rFonts w:hint="eastAsia"/>
              </w:rPr>
              <w:t>학위수여식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안내</w:t>
            </w:r>
            <w:r w:rsidRPr="006B4517">
              <w:t xml:space="preserve"> - 2016</w:t>
            </w:r>
            <w:r w:rsidRPr="006B4517">
              <w:rPr>
                <w:rFonts w:hint="eastAsia"/>
              </w:rPr>
              <w:t>년</w:t>
            </w:r>
            <w:r w:rsidRPr="006B4517">
              <w:t xml:space="preserve"> 8</w:t>
            </w:r>
            <w:r w:rsidRPr="006B4517">
              <w:rPr>
                <w:rFonts w:hint="eastAsia"/>
              </w:rPr>
              <w:t>월</w:t>
            </w:r>
            <w:r w:rsidRPr="006B4517">
              <w:t>18</w:t>
            </w:r>
            <w:r w:rsidRPr="006B4517">
              <w:rPr>
                <w:rFonts w:hint="eastAsia"/>
              </w:rPr>
              <w:t>일</w:t>
            </w:r>
            <w:r w:rsidRPr="006B4517">
              <w:t>(</w:t>
            </w:r>
            <w:r w:rsidRPr="006B4517">
              <w:rPr>
                <w:rFonts w:hint="eastAsia"/>
              </w:rPr>
              <w:t>목</w:t>
            </w:r>
            <w:r w:rsidRPr="006B4517">
              <w:t>...</w:t>
            </w:r>
          </w:p>
          <w:p w14:paraId="493A1477" w14:textId="77777777" w:rsidR="006B4517" w:rsidRPr="006B4517" w:rsidRDefault="006B4517" w:rsidP="006B4517">
            <w:pPr>
              <w:pStyle w:val="a1"/>
            </w:pPr>
            <w:r w:rsidRPr="006B4517">
              <w:t>[</w:t>
            </w:r>
            <w:r w:rsidRPr="006B4517">
              <w:rPr>
                <w:rFonts w:hint="eastAsia"/>
              </w:rPr>
              <w:t>경영학부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필독</w:t>
            </w:r>
            <w:r w:rsidRPr="006B4517">
              <w:t xml:space="preserve">] </w:t>
            </w:r>
            <w:r w:rsidRPr="006B4517">
              <w:rPr>
                <w:rFonts w:hint="eastAsia"/>
              </w:rPr>
              <w:t>복학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학년과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교과과정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학년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불일치</w:t>
            </w:r>
            <w:r w:rsidRPr="006B4517">
              <w:t>...</w:t>
            </w:r>
          </w:p>
          <w:p w14:paraId="3E3E15BC" w14:textId="77777777" w:rsidR="006B4517" w:rsidRPr="006B4517" w:rsidRDefault="006B4517" w:rsidP="006B4517">
            <w:pPr>
              <w:pStyle w:val="a1"/>
            </w:pPr>
          </w:p>
        </w:tc>
      </w:tr>
    </w:tbl>
    <w:p w14:paraId="45A92DB7" w14:textId="1A770E27" w:rsidR="006B4517" w:rsidRDefault="006B4517" w:rsidP="002266A2"/>
    <w:p w14:paraId="6466B32D" w14:textId="783886CC" w:rsidR="00726D2F" w:rsidRDefault="00726D2F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B982EA1" w14:textId="77777777" w:rsidR="006B4517" w:rsidRDefault="006B4517" w:rsidP="002266A2"/>
    <w:p w14:paraId="3F3AAB64" w14:textId="68F58146" w:rsidR="006B4517" w:rsidRDefault="006B4517" w:rsidP="006B4517">
      <w:pPr>
        <w:pStyle w:val="Heading2"/>
      </w:pPr>
      <w:bookmarkStart w:id="30" w:name="_Toc468357448"/>
      <w:r>
        <w:rPr>
          <w:rFonts w:hint="eastAsia"/>
        </w:rPr>
        <w:t>idx</w:t>
      </w:r>
      <w:r>
        <w:t xml:space="preserve"> </w:t>
      </w:r>
      <w:r>
        <w:rPr>
          <w:rFonts w:hint="eastAsia"/>
        </w:rPr>
        <w:t>값과 제목 찾기</w:t>
      </w:r>
      <w:bookmarkEnd w:id="30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B4517" w:rsidRPr="006B4517" w14:paraId="4CD03BA6" w14:textId="77777777" w:rsidTr="002D7F3A">
        <w:tc>
          <w:tcPr>
            <w:tcW w:w="426" w:type="dxa"/>
          </w:tcPr>
          <w:p w14:paraId="7959203F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1</w:t>
            </w:r>
          </w:p>
          <w:p w14:paraId="6B370A6B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2</w:t>
            </w:r>
          </w:p>
          <w:p w14:paraId="39979CB0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3</w:t>
            </w:r>
          </w:p>
          <w:p w14:paraId="0862E27C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4</w:t>
            </w:r>
          </w:p>
          <w:p w14:paraId="54975AA7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5</w:t>
            </w:r>
          </w:p>
          <w:p w14:paraId="4D7DADEE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6</w:t>
            </w:r>
          </w:p>
          <w:p w14:paraId="69866790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7</w:t>
            </w:r>
          </w:p>
          <w:p w14:paraId="643FF2ED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8</w:t>
            </w:r>
          </w:p>
          <w:p w14:paraId="0457525B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9</w:t>
            </w:r>
          </w:p>
          <w:p w14:paraId="24FF21E3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10</w:t>
            </w:r>
          </w:p>
          <w:p w14:paraId="6AC3B71C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11</w:t>
            </w:r>
          </w:p>
          <w:p w14:paraId="7154AF78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12</w:t>
            </w:r>
          </w:p>
          <w:p w14:paraId="58DC89ED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13</w:t>
            </w:r>
          </w:p>
          <w:p w14:paraId="1FA42257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14</w:t>
            </w:r>
          </w:p>
          <w:p w14:paraId="76C623E4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15</w:t>
            </w:r>
          </w:p>
          <w:p w14:paraId="2A5BDC30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16</w:t>
            </w:r>
          </w:p>
          <w:p w14:paraId="211AE8BE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17</w:t>
            </w:r>
          </w:p>
          <w:p w14:paraId="205F898E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18</w:t>
            </w:r>
          </w:p>
          <w:p w14:paraId="0C2CDFD6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19</w:t>
            </w:r>
          </w:p>
          <w:p w14:paraId="3093C0A7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20</w:t>
            </w:r>
          </w:p>
          <w:p w14:paraId="2F528B14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21</w:t>
            </w:r>
          </w:p>
          <w:p w14:paraId="0CAE51E4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22</w:t>
            </w:r>
          </w:p>
          <w:p w14:paraId="16884038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23</w:t>
            </w:r>
          </w:p>
          <w:p w14:paraId="04145427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24</w:t>
            </w:r>
          </w:p>
          <w:p w14:paraId="1AED0B4D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25</w:t>
            </w:r>
          </w:p>
          <w:p w14:paraId="12D7461E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26</w:t>
            </w:r>
          </w:p>
          <w:p w14:paraId="67A9A8C4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27</w:t>
            </w:r>
          </w:p>
          <w:p w14:paraId="72BC460F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28</w:t>
            </w:r>
          </w:p>
          <w:p w14:paraId="3BD8AC01" w14:textId="77777777" w:rsidR="006B4517" w:rsidRPr="006B4517" w:rsidRDefault="006B4517" w:rsidP="00401286">
            <w:pPr>
              <w:pStyle w:val="a0"/>
            </w:pPr>
            <w:r w:rsidRPr="006B4517">
              <w:rPr>
                <w:rFonts w:hint="eastAsia"/>
              </w:rPr>
              <w:t>29</w:t>
            </w:r>
          </w:p>
          <w:p w14:paraId="125A356C" w14:textId="2D3D3132" w:rsidR="006B4517" w:rsidRPr="006B4517" w:rsidRDefault="006B4517" w:rsidP="00401286">
            <w:pPr>
              <w:pStyle w:val="a0"/>
            </w:pPr>
            <w:bookmarkStart w:id="31" w:name="_GoBack"/>
            <w:bookmarkEnd w:id="31"/>
          </w:p>
        </w:tc>
        <w:tc>
          <w:tcPr>
            <w:tcW w:w="10631" w:type="dxa"/>
          </w:tcPr>
          <w:p w14:paraId="1BA7EFFB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net.skhu.file2;</w:t>
            </w:r>
          </w:p>
          <w:p w14:paraId="14AE1ECB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6E00478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java.io.IOException;</w:t>
            </w:r>
          </w:p>
          <w:p w14:paraId="0B186EAD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java.nio.charset.Charset;</w:t>
            </w:r>
          </w:p>
          <w:p w14:paraId="435A98B9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java.nio.file.Files;</w:t>
            </w:r>
          </w:p>
          <w:p w14:paraId="05A1BBB1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java.nio.file.Paths;</w:t>
            </w:r>
          </w:p>
          <w:p w14:paraId="28AA178B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java.util.regex.Matcher;</w:t>
            </w:r>
          </w:p>
          <w:p w14:paraId="205609B6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java.util.regex.Pattern;</w:t>
            </w:r>
          </w:p>
          <w:p w14:paraId="1FBF5945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AD070DB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Example3 {</w:t>
            </w:r>
          </w:p>
          <w:p w14:paraId="79862B4A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B37BCC1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readTextFile(String 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Charset </w:t>
            </w:r>
            <w:r>
              <w:rPr>
                <w:rFonts w:cs="굴림체"/>
                <w:color w:val="6A3E3E"/>
                <w:kern w:val="0"/>
                <w:szCs w:val="20"/>
              </w:rPr>
              <w:t>encoding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IOException {</w:t>
            </w:r>
          </w:p>
          <w:p w14:paraId="14511028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byte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encoded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Files.readAllBytes(Paths.get(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4E5926C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String(</w:t>
            </w:r>
            <w:r>
              <w:rPr>
                <w:rFonts w:cs="굴림체"/>
                <w:color w:val="6A3E3E"/>
                <w:kern w:val="0"/>
                <w:szCs w:val="20"/>
              </w:rPr>
              <w:t>encoded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encoding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62EDC13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EBDB07F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E28F20B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IOException {</w:t>
            </w:r>
          </w:p>
          <w:p w14:paraId="13DA7E38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"d:/temp/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홈페이지</w:t>
            </w:r>
            <w:r>
              <w:rPr>
                <w:rFonts w:cs="굴림체"/>
                <w:color w:val="2A00FF"/>
                <w:kern w:val="0"/>
                <w:szCs w:val="20"/>
              </w:rPr>
              <w:t>_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게시판</w:t>
            </w:r>
            <w:r>
              <w:rPr>
                <w:rFonts w:cs="굴림체"/>
                <w:color w:val="2A00FF"/>
                <w:kern w:val="0"/>
                <w:szCs w:val="20"/>
              </w:rPr>
              <w:t>.html"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028E53D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readTextFile(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, Charset.forName(</w:t>
            </w:r>
            <w:r>
              <w:rPr>
                <w:rFonts w:cs="굴림체"/>
                <w:color w:val="2A00FF"/>
                <w:kern w:val="0"/>
                <w:szCs w:val="20"/>
              </w:rPr>
              <w:t>"EUC-KR"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BEF2628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097B3EF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regex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"&lt;a href='boardread.aspx\\?idx=([0-9]+)[^&gt;]+&gt;([^&lt;]+)&lt;/a&gt;"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6DEA4C6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Pattern </w:t>
            </w:r>
            <w:r>
              <w:rPr>
                <w:rFonts w:cs="굴림체"/>
                <w:color w:val="6A3E3E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Pattern.compile(</w:t>
            </w:r>
            <w:r>
              <w:rPr>
                <w:rFonts w:cs="굴림체"/>
                <w:color w:val="6A3E3E"/>
                <w:kern w:val="0"/>
                <w:szCs w:val="20"/>
              </w:rPr>
              <w:t>regex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6642EAC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Matcher </w:t>
            </w:r>
            <w:r>
              <w:rPr>
                <w:rFonts w:cs="굴림체"/>
                <w:color w:val="6A3E3E"/>
                <w:kern w:val="0"/>
                <w:szCs w:val="20"/>
              </w:rPr>
              <w:t>matcher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.matcher(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C5F684E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matcher</w:t>
            </w:r>
            <w:r>
              <w:rPr>
                <w:rFonts w:cs="굴림체"/>
                <w:color w:val="000000"/>
                <w:kern w:val="0"/>
                <w:szCs w:val="20"/>
              </w:rPr>
              <w:t>.find())</w:t>
            </w:r>
          </w:p>
          <w:p w14:paraId="533160C9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.printf(</w:t>
            </w:r>
            <w:r>
              <w:rPr>
                <w:rFonts w:cs="굴림체"/>
                <w:color w:val="2A00FF"/>
                <w:kern w:val="0"/>
                <w:szCs w:val="20"/>
              </w:rPr>
              <w:t>"%s %s\n"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matcher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.group(1), </w:t>
            </w:r>
            <w:r>
              <w:rPr>
                <w:rFonts w:cs="굴림체"/>
                <w:color w:val="6A3E3E"/>
                <w:kern w:val="0"/>
                <w:szCs w:val="20"/>
              </w:rPr>
              <w:t>matcher</w:t>
            </w:r>
            <w:r>
              <w:rPr>
                <w:rFonts w:cs="굴림체"/>
                <w:color w:val="000000"/>
                <w:kern w:val="0"/>
                <w:szCs w:val="20"/>
              </w:rPr>
              <w:t>.group(2));</w:t>
            </w:r>
          </w:p>
          <w:p w14:paraId="285AE0CD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16EF3E3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88F1604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44C8D65" w14:textId="77777777" w:rsidR="00401286" w:rsidRDefault="00401286" w:rsidP="0040128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9C02ECD" w14:textId="30F5E018" w:rsidR="006B4517" w:rsidRPr="006B4517" w:rsidRDefault="006B4517" w:rsidP="00401286">
            <w:pPr>
              <w:pStyle w:val="a0"/>
            </w:pPr>
          </w:p>
        </w:tc>
      </w:tr>
    </w:tbl>
    <w:p w14:paraId="2D6D58D6" w14:textId="38BF5E8C" w:rsidR="006B4517" w:rsidRDefault="006B4517" w:rsidP="006B4517"/>
    <w:p w14:paraId="209B0424" w14:textId="015DABA2" w:rsidR="006B4517" w:rsidRDefault="006B4517" w:rsidP="006B4517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4517" w:rsidRPr="006B4517" w14:paraId="4CBEB539" w14:textId="77777777" w:rsidTr="006B4517">
        <w:tc>
          <w:tcPr>
            <w:tcW w:w="10456" w:type="dxa"/>
          </w:tcPr>
          <w:p w14:paraId="2DBB61E2" w14:textId="77777777" w:rsidR="006B4517" w:rsidRPr="006B4517" w:rsidRDefault="006B4517" w:rsidP="006B4517">
            <w:pPr>
              <w:pStyle w:val="a1"/>
            </w:pPr>
            <w:r w:rsidRPr="006B4517">
              <w:t>27461 [</w:t>
            </w:r>
            <w:r w:rsidRPr="006B4517">
              <w:rPr>
                <w:rFonts w:hint="eastAsia"/>
              </w:rPr>
              <w:t>교무처</w:t>
            </w:r>
            <w:r w:rsidRPr="006B4517">
              <w:t>] 8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이상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재학생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중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취업자에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대한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공</w:t>
            </w:r>
            <w:r w:rsidRPr="006B4517">
              <w:t>...</w:t>
            </w:r>
          </w:p>
          <w:p w14:paraId="08A6E6DC" w14:textId="77777777" w:rsidR="006B4517" w:rsidRPr="006B4517" w:rsidRDefault="006B4517" w:rsidP="006B4517">
            <w:pPr>
              <w:pStyle w:val="a1"/>
            </w:pPr>
            <w:r w:rsidRPr="006B4517">
              <w:t>27536 [</w:t>
            </w:r>
            <w:r w:rsidRPr="006B4517">
              <w:rPr>
                <w:rFonts w:hint="eastAsia"/>
              </w:rPr>
              <w:t>교무처</w:t>
            </w:r>
            <w:r w:rsidRPr="006B4517">
              <w:t xml:space="preserve">] </w:t>
            </w:r>
            <w:r w:rsidRPr="006B4517">
              <w:rPr>
                <w:rFonts w:hint="eastAsia"/>
              </w:rPr>
              <w:t>군복무기간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중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군</w:t>
            </w:r>
            <w:r w:rsidRPr="006B4517">
              <w:t>e-</w:t>
            </w:r>
            <w:r w:rsidRPr="006B4517">
              <w:rPr>
                <w:rFonts w:hint="eastAsia"/>
              </w:rPr>
              <w:t>러닝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취득학점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인정안</w:t>
            </w:r>
            <w:r w:rsidRPr="006B4517">
              <w:t>...</w:t>
            </w:r>
          </w:p>
          <w:p w14:paraId="05F32B8A" w14:textId="77777777" w:rsidR="006B4517" w:rsidRPr="006B4517" w:rsidRDefault="006B4517" w:rsidP="006B4517">
            <w:pPr>
              <w:pStyle w:val="a1"/>
            </w:pPr>
            <w:r w:rsidRPr="006B4517">
              <w:t>27516 [</w:t>
            </w:r>
            <w:r w:rsidRPr="006B4517">
              <w:rPr>
                <w:rFonts w:hint="eastAsia"/>
              </w:rPr>
              <w:t>사회복지학과</w:t>
            </w:r>
            <w:r w:rsidRPr="006B4517">
              <w:t xml:space="preserve">] </w:t>
            </w:r>
            <w:r w:rsidRPr="006B4517">
              <w:rPr>
                <w:rFonts w:hint="eastAsia"/>
              </w:rPr>
              <w:t>졸업시험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장소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공지</w:t>
            </w:r>
          </w:p>
          <w:p w14:paraId="5CDA07A6" w14:textId="77777777" w:rsidR="006B4517" w:rsidRPr="006B4517" w:rsidRDefault="006B4517" w:rsidP="006B4517">
            <w:pPr>
              <w:pStyle w:val="a1"/>
            </w:pPr>
            <w:r w:rsidRPr="006B4517">
              <w:t xml:space="preserve">27496 </w:t>
            </w:r>
            <w:r w:rsidRPr="006B4517">
              <w:rPr>
                <w:rFonts w:hint="eastAsia"/>
              </w:rPr>
              <w:t>학점포기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일정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안내</w:t>
            </w:r>
            <w:r w:rsidRPr="006B4517">
              <w:t>(2016</w:t>
            </w:r>
            <w:r w:rsidRPr="006B4517">
              <w:rPr>
                <w:rFonts w:hint="eastAsia"/>
              </w:rPr>
              <w:t>학년도</w:t>
            </w:r>
            <w:r w:rsidRPr="006B4517">
              <w:t xml:space="preserve"> 2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) </w:t>
            </w:r>
          </w:p>
          <w:p w14:paraId="33646630" w14:textId="77777777" w:rsidR="006B4517" w:rsidRPr="006B4517" w:rsidRDefault="006B4517" w:rsidP="006B4517">
            <w:pPr>
              <w:pStyle w:val="a1"/>
            </w:pPr>
            <w:r w:rsidRPr="006B4517">
              <w:t>27462 2017</w:t>
            </w:r>
            <w:r w:rsidRPr="006B4517">
              <w:rPr>
                <w:rFonts w:hint="eastAsia"/>
              </w:rPr>
              <w:t>학년도</w:t>
            </w:r>
            <w:r w:rsidRPr="006B4517">
              <w:t xml:space="preserve"> 1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재입학생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모집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공고</w:t>
            </w:r>
          </w:p>
          <w:p w14:paraId="2DB11515" w14:textId="77777777" w:rsidR="006B4517" w:rsidRPr="006B4517" w:rsidRDefault="006B4517" w:rsidP="006B4517">
            <w:pPr>
              <w:pStyle w:val="a1"/>
            </w:pPr>
            <w:r w:rsidRPr="006B4517">
              <w:t>27457 [</w:t>
            </w:r>
            <w:r w:rsidRPr="006B4517">
              <w:rPr>
                <w:rFonts w:hint="eastAsia"/>
              </w:rPr>
              <w:t>교무처</w:t>
            </w:r>
            <w:r w:rsidRPr="006B4517">
              <w:t>] 2016</w:t>
            </w:r>
            <w:r w:rsidRPr="006B4517">
              <w:rPr>
                <w:rFonts w:hint="eastAsia"/>
              </w:rPr>
              <w:t>학년도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겨울계절학기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수강신청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안내</w:t>
            </w:r>
            <w:r w:rsidRPr="006B4517">
              <w:t>...</w:t>
            </w:r>
          </w:p>
          <w:p w14:paraId="7D8291B4" w14:textId="77777777" w:rsidR="006B4517" w:rsidRPr="006B4517" w:rsidRDefault="006B4517" w:rsidP="006B4517">
            <w:pPr>
              <w:pStyle w:val="a1"/>
            </w:pPr>
            <w:r w:rsidRPr="006B4517">
              <w:t xml:space="preserve">27404 </w:t>
            </w:r>
            <w:r w:rsidRPr="006B4517">
              <w:rPr>
                <w:rFonts w:hint="eastAsia"/>
              </w:rPr>
              <w:t>타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대학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학점교류는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학점교류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게시판을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참고하세요</w:t>
            </w:r>
          </w:p>
          <w:p w14:paraId="151CA6BF" w14:textId="77777777" w:rsidR="006B4517" w:rsidRPr="006B4517" w:rsidRDefault="006B4517" w:rsidP="006B4517">
            <w:pPr>
              <w:pStyle w:val="a1"/>
            </w:pPr>
            <w:r w:rsidRPr="006B4517">
              <w:t>27228 [</w:t>
            </w:r>
            <w:r w:rsidRPr="006B4517">
              <w:rPr>
                <w:rFonts w:hint="eastAsia"/>
              </w:rPr>
              <w:t>사회복지학과</w:t>
            </w:r>
            <w:r w:rsidRPr="006B4517">
              <w:t xml:space="preserve">] </w:t>
            </w:r>
            <w:r w:rsidRPr="006B4517">
              <w:rPr>
                <w:rFonts w:hint="eastAsia"/>
              </w:rPr>
              <w:t>사회복지학과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졸업시험</w:t>
            </w:r>
            <w:r w:rsidRPr="006B4517">
              <w:t xml:space="preserve"> (</w:t>
            </w:r>
            <w:r w:rsidRPr="006B4517">
              <w:rPr>
                <w:rFonts w:hint="eastAsia"/>
              </w:rPr>
              <w:t>필독</w:t>
            </w:r>
            <w:r w:rsidRPr="006B4517">
              <w:t>)</w:t>
            </w:r>
          </w:p>
          <w:p w14:paraId="0735A6B6" w14:textId="77777777" w:rsidR="006B4517" w:rsidRPr="006B4517" w:rsidRDefault="006B4517" w:rsidP="006B4517">
            <w:pPr>
              <w:pStyle w:val="a1"/>
            </w:pPr>
            <w:r w:rsidRPr="006B4517">
              <w:t>27218 [</w:t>
            </w:r>
            <w:r w:rsidRPr="006B4517">
              <w:rPr>
                <w:rFonts w:hint="eastAsia"/>
              </w:rPr>
              <w:t>학부</w:t>
            </w:r>
            <w:r w:rsidRPr="006B4517">
              <w:t>]2016-2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'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중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강의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의견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수렴</w:t>
            </w:r>
            <w:r w:rsidRPr="006B4517">
              <w:t>'...</w:t>
            </w:r>
          </w:p>
          <w:p w14:paraId="304945DF" w14:textId="77777777" w:rsidR="006B4517" w:rsidRPr="006B4517" w:rsidRDefault="006B4517" w:rsidP="006B4517">
            <w:pPr>
              <w:pStyle w:val="a1"/>
            </w:pPr>
            <w:r w:rsidRPr="006B4517">
              <w:t>27066 [</w:t>
            </w:r>
            <w:r w:rsidRPr="006B4517">
              <w:rPr>
                <w:rFonts w:hint="eastAsia"/>
              </w:rPr>
              <w:t>학부</w:t>
            </w:r>
            <w:r w:rsidRPr="006B4517">
              <w:t>] 2016</w:t>
            </w:r>
            <w:r w:rsidRPr="006B4517">
              <w:rPr>
                <w:rFonts w:hint="eastAsia"/>
              </w:rPr>
              <w:t>학년도</w:t>
            </w:r>
            <w:r w:rsidRPr="006B4517">
              <w:t xml:space="preserve"> 2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수강과목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철회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안내</w:t>
            </w:r>
            <w:r w:rsidRPr="006B4517">
              <w:t xml:space="preserve"> </w:t>
            </w:r>
          </w:p>
          <w:p w14:paraId="060A46DE" w14:textId="77777777" w:rsidR="006B4517" w:rsidRPr="006B4517" w:rsidRDefault="006B4517" w:rsidP="006B4517">
            <w:pPr>
              <w:pStyle w:val="a1"/>
            </w:pPr>
            <w:r w:rsidRPr="006B4517">
              <w:t>26979 [</w:t>
            </w:r>
            <w:r w:rsidRPr="006B4517">
              <w:rPr>
                <w:rFonts w:hint="eastAsia"/>
              </w:rPr>
              <w:t>교무처</w:t>
            </w:r>
            <w:r w:rsidRPr="006B4517">
              <w:t>]2016-2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최종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폐강과목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안내</w:t>
            </w:r>
            <w:r w:rsidRPr="006B4517">
              <w:t xml:space="preserve"> : </w:t>
            </w:r>
            <w:r w:rsidRPr="006B4517">
              <w:rPr>
                <w:rFonts w:hint="eastAsia"/>
              </w:rPr>
              <w:t>추</w:t>
            </w:r>
            <w:r w:rsidRPr="006B4517">
              <w:t>...</w:t>
            </w:r>
          </w:p>
          <w:p w14:paraId="534D77BB" w14:textId="77777777" w:rsidR="006B4517" w:rsidRPr="006B4517" w:rsidRDefault="006B4517" w:rsidP="006B4517">
            <w:pPr>
              <w:pStyle w:val="a1"/>
            </w:pPr>
            <w:r w:rsidRPr="006B4517">
              <w:t>26876 [</w:t>
            </w:r>
            <w:r w:rsidRPr="006B4517">
              <w:rPr>
                <w:rFonts w:hint="eastAsia"/>
              </w:rPr>
              <w:t>교무처</w:t>
            </w:r>
            <w:r w:rsidRPr="006B4517">
              <w:t>] 2016-2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수강신청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변경기간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안내</w:t>
            </w:r>
            <w:r w:rsidRPr="006B4517">
              <w:t xml:space="preserve"> </w:t>
            </w:r>
          </w:p>
          <w:p w14:paraId="5DF72CE7" w14:textId="77777777" w:rsidR="006B4517" w:rsidRPr="006B4517" w:rsidRDefault="006B4517" w:rsidP="006B4517">
            <w:pPr>
              <w:pStyle w:val="a1"/>
            </w:pPr>
            <w:r w:rsidRPr="006B4517">
              <w:t>26844 [</w:t>
            </w:r>
            <w:r w:rsidRPr="006B4517">
              <w:rPr>
                <w:rFonts w:hint="eastAsia"/>
              </w:rPr>
              <w:t>교무처</w:t>
            </w:r>
            <w:r w:rsidRPr="006B4517">
              <w:t>] 2016-2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(1</w:t>
            </w:r>
            <w:r w:rsidRPr="006B4517">
              <w:rPr>
                <w:rFonts w:hint="eastAsia"/>
              </w:rPr>
              <w:t>차</w:t>
            </w:r>
            <w:r w:rsidRPr="006B4517">
              <w:t>)</w:t>
            </w:r>
            <w:r w:rsidRPr="006B4517">
              <w:rPr>
                <w:rFonts w:hint="eastAsia"/>
              </w:rPr>
              <w:t>폐강과목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안내</w:t>
            </w:r>
            <w:r w:rsidRPr="006B4517">
              <w:t xml:space="preserve"> </w:t>
            </w:r>
          </w:p>
          <w:p w14:paraId="6E82904D" w14:textId="77777777" w:rsidR="006B4517" w:rsidRPr="006B4517" w:rsidRDefault="006B4517" w:rsidP="006B4517">
            <w:pPr>
              <w:pStyle w:val="a1"/>
            </w:pPr>
            <w:r w:rsidRPr="006B4517">
              <w:t>26745 [</w:t>
            </w:r>
            <w:r w:rsidRPr="006B4517">
              <w:rPr>
                <w:rFonts w:hint="eastAsia"/>
              </w:rPr>
              <w:t>학부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필독</w:t>
            </w:r>
            <w:r w:rsidRPr="006B4517">
              <w:t>] 2016</w:t>
            </w:r>
            <w:r w:rsidRPr="006B4517">
              <w:rPr>
                <w:rFonts w:hint="eastAsia"/>
              </w:rPr>
              <w:t>학년도</w:t>
            </w:r>
            <w:r w:rsidRPr="006B4517">
              <w:t xml:space="preserve"> 2</w:t>
            </w:r>
            <w:r w:rsidRPr="006B4517">
              <w:rPr>
                <w:rFonts w:hint="eastAsia"/>
              </w:rPr>
              <w:t>학기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제한수업신청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</w:t>
            </w:r>
            <w:r w:rsidRPr="006B4517">
              <w:t>...</w:t>
            </w:r>
          </w:p>
          <w:p w14:paraId="21E6D9E1" w14:textId="77777777" w:rsidR="006B4517" w:rsidRPr="006B4517" w:rsidRDefault="006B4517" w:rsidP="006B4517">
            <w:pPr>
              <w:pStyle w:val="a1"/>
            </w:pPr>
            <w:r w:rsidRPr="006B4517">
              <w:t>26717 [</w:t>
            </w:r>
            <w:r w:rsidRPr="006B4517">
              <w:rPr>
                <w:rFonts w:hint="eastAsia"/>
              </w:rPr>
              <w:t>수정</w:t>
            </w:r>
            <w:r w:rsidRPr="006B4517">
              <w:t>]</w:t>
            </w:r>
            <w:r w:rsidRPr="006B4517">
              <w:rPr>
                <w:rFonts w:hint="eastAsia"/>
              </w:rPr>
              <w:t>학위수여식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안내</w:t>
            </w:r>
            <w:r w:rsidRPr="006B4517">
              <w:t xml:space="preserve"> - 2016</w:t>
            </w:r>
            <w:r w:rsidRPr="006B4517">
              <w:rPr>
                <w:rFonts w:hint="eastAsia"/>
              </w:rPr>
              <w:t>년</w:t>
            </w:r>
            <w:r w:rsidRPr="006B4517">
              <w:t xml:space="preserve"> 8</w:t>
            </w:r>
            <w:r w:rsidRPr="006B4517">
              <w:rPr>
                <w:rFonts w:hint="eastAsia"/>
              </w:rPr>
              <w:t>월</w:t>
            </w:r>
            <w:r w:rsidRPr="006B4517">
              <w:t>18</w:t>
            </w:r>
            <w:r w:rsidRPr="006B4517">
              <w:rPr>
                <w:rFonts w:hint="eastAsia"/>
              </w:rPr>
              <w:t>일</w:t>
            </w:r>
            <w:r w:rsidRPr="006B4517">
              <w:t>(</w:t>
            </w:r>
            <w:r w:rsidRPr="006B4517">
              <w:rPr>
                <w:rFonts w:hint="eastAsia"/>
              </w:rPr>
              <w:t>목</w:t>
            </w:r>
            <w:r w:rsidRPr="006B4517">
              <w:t>...</w:t>
            </w:r>
          </w:p>
          <w:p w14:paraId="3041429D" w14:textId="77777777" w:rsidR="006B4517" w:rsidRPr="006B4517" w:rsidRDefault="006B4517" w:rsidP="006B4517">
            <w:pPr>
              <w:pStyle w:val="a1"/>
            </w:pPr>
            <w:r w:rsidRPr="006B4517">
              <w:t>26700 [</w:t>
            </w:r>
            <w:r w:rsidRPr="006B4517">
              <w:rPr>
                <w:rFonts w:hint="eastAsia"/>
              </w:rPr>
              <w:t>경영학부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필독</w:t>
            </w:r>
            <w:r w:rsidRPr="006B4517">
              <w:t xml:space="preserve">] </w:t>
            </w:r>
            <w:r w:rsidRPr="006B4517">
              <w:rPr>
                <w:rFonts w:hint="eastAsia"/>
              </w:rPr>
              <w:t>복학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학년과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교과과정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학년</w:t>
            </w:r>
            <w:r w:rsidRPr="006B4517">
              <w:t xml:space="preserve"> </w:t>
            </w:r>
            <w:r w:rsidRPr="006B4517">
              <w:rPr>
                <w:rFonts w:hint="eastAsia"/>
              </w:rPr>
              <w:t>불일치</w:t>
            </w:r>
            <w:r w:rsidRPr="006B4517">
              <w:t>...</w:t>
            </w:r>
          </w:p>
          <w:p w14:paraId="00A4C8F9" w14:textId="77777777" w:rsidR="006B4517" w:rsidRPr="006B4517" w:rsidRDefault="006B4517" w:rsidP="006B4517">
            <w:pPr>
              <w:pStyle w:val="a1"/>
            </w:pPr>
          </w:p>
        </w:tc>
      </w:tr>
    </w:tbl>
    <w:p w14:paraId="018E1356" w14:textId="4ADE5375" w:rsidR="006B4517" w:rsidRPr="006B4517" w:rsidRDefault="006B4517" w:rsidP="006B4517"/>
    <w:sectPr w:rsidR="006B4517" w:rsidRPr="006B4517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15FCC" w14:textId="77777777" w:rsidR="00A40E19" w:rsidRDefault="00A40E19" w:rsidP="00B12C18">
      <w:r>
        <w:separator/>
      </w:r>
    </w:p>
  </w:endnote>
  <w:endnote w:type="continuationSeparator" w:id="0">
    <w:p w14:paraId="6AAFEC30" w14:textId="77777777" w:rsidR="00A40E19" w:rsidRDefault="00A40E19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77116" w14:textId="695DB036" w:rsidR="002D7F3A" w:rsidRPr="00B12C18" w:rsidRDefault="002D7F3A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DE12D8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DE12D8">
      <w:rPr>
        <w:noProof/>
        <w:color w:val="A6A6A6" w:themeColor="background1" w:themeShade="A6"/>
      </w:rPr>
      <w:t>24</w:t>
    </w:r>
    <w:r w:rsidRPr="00B12C18">
      <w:rPr>
        <w:color w:val="A6A6A6" w:themeColor="background1" w:themeShade="A6"/>
      </w:rPr>
      <w:fldChar w:fldCharType="end"/>
    </w:r>
  </w:p>
  <w:p w14:paraId="57BA3946" w14:textId="77777777" w:rsidR="002D7F3A" w:rsidRDefault="002D7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36142" w14:textId="77777777" w:rsidR="00A40E19" w:rsidRDefault="00A40E19" w:rsidP="00B12C18">
      <w:r>
        <w:separator/>
      </w:r>
    </w:p>
  </w:footnote>
  <w:footnote w:type="continuationSeparator" w:id="0">
    <w:p w14:paraId="266E4D8B" w14:textId="77777777" w:rsidR="00A40E19" w:rsidRDefault="00A40E19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1B"/>
    <w:rsid w:val="00046149"/>
    <w:rsid w:val="00052E27"/>
    <w:rsid w:val="00063AD2"/>
    <w:rsid w:val="0007210D"/>
    <w:rsid w:val="000947FE"/>
    <w:rsid w:val="000A5FC4"/>
    <w:rsid w:val="000C1FD7"/>
    <w:rsid w:val="000E2194"/>
    <w:rsid w:val="000F25E2"/>
    <w:rsid w:val="001114FC"/>
    <w:rsid w:val="0011497C"/>
    <w:rsid w:val="001238A2"/>
    <w:rsid w:val="00154FCE"/>
    <w:rsid w:val="001C1048"/>
    <w:rsid w:val="001C19BB"/>
    <w:rsid w:val="002161B8"/>
    <w:rsid w:val="002266A2"/>
    <w:rsid w:val="002B099B"/>
    <w:rsid w:val="002D7F3A"/>
    <w:rsid w:val="002E3DF4"/>
    <w:rsid w:val="002F238A"/>
    <w:rsid w:val="003358B8"/>
    <w:rsid w:val="003932E9"/>
    <w:rsid w:val="003A42FA"/>
    <w:rsid w:val="003C0DA0"/>
    <w:rsid w:val="00400478"/>
    <w:rsid w:val="00401286"/>
    <w:rsid w:val="00415D57"/>
    <w:rsid w:val="0042757E"/>
    <w:rsid w:val="00436B77"/>
    <w:rsid w:val="00455350"/>
    <w:rsid w:val="00470499"/>
    <w:rsid w:val="004A489F"/>
    <w:rsid w:val="004A7549"/>
    <w:rsid w:val="004A7E37"/>
    <w:rsid w:val="004B60A2"/>
    <w:rsid w:val="004C5437"/>
    <w:rsid w:val="0052524F"/>
    <w:rsid w:val="00530E33"/>
    <w:rsid w:val="00585E89"/>
    <w:rsid w:val="005A16FD"/>
    <w:rsid w:val="00627177"/>
    <w:rsid w:val="006439E5"/>
    <w:rsid w:val="00677A4C"/>
    <w:rsid w:val="00680BC9"/>
    <w:rsid w:val="0068624B"/>
    <w:rsid w:val="006869E0"/>
    <w:rsid w:val="006B4517"/>
    <w:rsid w:val="006D161B"/>
    <w:rsid w:val="006E3232"/>
    <w:rsid w:val="00713AC8"/>
    <w:rsid w:val="00726D2F"/>
    <w:rsid w:val="00730711"/>
    <w:rsid w:val="00733897"/>
    <w:rsid w:val="007728FD"/>
    <w:rsid w:val="0079551E"/>
    <w:rsid w:val="00796E21"/>
    <w:rsid w:val="007B0839"/>
    <w:rsid w:val="007F0D90"/>
    <w:rsid w:val="00824A39"/>
    <w:rsid w:val="00862A4D"/>
    <w:rsid w:val="00905752"/>
    <w:rsid w:val="009101B4"/>
    <w:rsid w:val="00934C62"/>
    <w:rsid w:val="009879A8"/>
    <w:rsid w:val="009A30A4"/>
    <w:rsid w:val="009B3AFC"/>
    <w:rsid w:val="009C727C"/>
    <w:rsid w:val="00A01128"/>
    <w:rsid w:val="00A166C1"/>
    <w:rsid w:val="00A22275"/>
    <w:rsid w:val="00A26C28"/>
    <w:rsid w:val="00A40E19"/>
    <w:rsid w:val="00A73191"/>
    <w:rsid w:val="00A90FD8"/>
    <w:rsid w:val="00AB0B04"/>
    <w:rsid w:val="00AC37B2"/>
    <w:rsid w:val="00B12C18"/>
    <w:rsid w:val="00B16E53"/>
    <w:rsid w:val="00B60BD5"/>
    <w:rsid w:val="00B72173"/>
    <w:rsid w:val="00BA04B2"/>
    <w:rsid w:val="00BD2BE7"/>
    <w:rsid w:val="00BD5CF0"/>
    <w:rsid w:val="00C352DD"/>
    <w:rsid w:val="00C46FA6"/>
    <w:rsid w:val="00C47DEE"/>
    <w:rsid w:val="00C93BDC"/>
    <w:rsid w:val="00CA02AE"/>
    <w:rsid w:val="00CE02E5"/>
    <w:rsid w:val="00CE3770"/>
    <w:rsid w:val="00D0675E"/>
    <w:rsid w:val="00D43258"/>
    <w:rsid w:val="00D93DD9"/>
    <w:rsid w:val="00DE12D8"/>
    <w:rsid w:val="00DE43FF"/>
    <w:rsid w:val="00E422CC"/>
    <w:rsid w:val="00E50655"/>
    <w:rsid w:val="00E6711D"/>
    <w:rsid w:val="00E7684B"/>
    <w:rsid w:val="00E85D2A"/>
    <w:rsid w:val="00F579D5"/>
    <w:rsid w:val="00F754CF"/>
    <w:rsid w:val="00F76D97"/>
    <w:rsid w:val="00FA2C60"/>
    <w:rsid w:val="00FB22DE"/>
    <w:rsid w:val="00FC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F3DB54"/>
  <w15:chartTrackingRefBased/>
  <w15:docId w15:val="{23153B01-470E-49B6-9E4F-5A313732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2DE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character" w:styleId="Strong">
    <w:name w:val="Strong"/>
    <w:basedOn w:val="DefaultParagraphFont"/>
    <w:uiPriority w:val="22"/>
    <w:qFormat/>
    <w:rsid w:val="004A489F"/>
    <w:rPr>
      <w:b/>
      <w:bCs/>
    </w:rPr>
  </w:style>
  <w:style w:type="table" w:styleId="TableGrid">
    <w:name w:val="Table Grid"/>
    <w:basedOn w:val="TableNormal"/>
    <w:uiPriority w:val="59"/>
    <w:rsid w:val="006E3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6E3232"/>
    <w:pPr>
      <w:wordWrap/>
      <w:adjustRightInd w:val="0"/>
      <w:spacing w:line="220" w:lineRule="exac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6E3232"/>
    <w:rPr>
      <w:rFonts w:ascii="굴림체" w:eastAsia="굴림체" w:cs="굴림체"/>
      <w:bCs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E2194"/>
  </w:style>
  <w:style w:type="character" w:customStyle="1" w:styleId="DateChar">
    <w:name w:val="Date Char"/>
    <w:basedOn w:val="DefaultParagraphFont"/>
    <w:link w:val="Date"/>
    <w:uiPriority w:val="99"/>
    <w:semiHidden/>
    <w:rsid w:val="000E2194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754CF"/>
  </w:style>
  <w:style w:type="paragraph" w:styleId="TOC2">
    <w:name w:val="toc 2"/>
    <w:basedOn w:val="Normal"/>
    <w:next w:val="Normal"/>
    <w:autoRedefine/>
    <w:uiPriority w:val="39"/>
    <w:unhideWhenUsed/>
    <w:rsid w:val="00F754CF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4CF"/>
    <w:rPr>
      <w:color w:val="0563C1" w:themeColor="hyperlink"/>
      <w:u w:val="single"/>
    </w:rPr>
  </w:style>
  <w:style w:type="character" w:customStyle="1" w:styleId="html-tag">
    <w:name w:val="html-tag"/>
    <w:basedOn w:val="DefaultParagraphFont"/>
    <w:rsid w:val="002266A2"/>
  </w:style>
  <w:style w:type="character" w:customStyle="1" w:styleId="html-attribute-name">
    <w:name w:val="html-attribute-name"/>
    <w:basedOn w:val="DefaultParagraphFont"/>
    <w:rsid w:val="002266A2"/>
  </w:style>
  <w:style w:type="character" w:customStyle="1" w:styleId="html-attribute-value">
    <w:name w:val="html-attribute-value"/>
    <w:basedOn w:val="DefaultParagraphFont"/>
    <w:rsid w:val="00226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A\office%20templates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7615B-7819-451B-B977-70F96674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773</TotalTime>
  <Pages>25</Pages>
  <Words>4688</Words>
  <Characters>26725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65</cp:revision>
  <dcterms:created xsi:type="dcterms:W3CDTF">2016-11-23T11:12:00Z</dcterms:created>
  <dcterms:modified xsi:type="dcterms:W3CDTF">2018-11-19T05:09:00Z</dcterms:modified>
</cp:coreProperties>
</file>