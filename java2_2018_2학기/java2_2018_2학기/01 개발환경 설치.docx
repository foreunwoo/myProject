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021ED" w14:textId="77777777" w:rsidR="00F26E87" w:rsidRPr="00314706" w:rsidRDefault="00F26E87" w:rsidP="00F26E87">
      <w:pPr>
        <w:rPr>
          <w:sz w:val="48"/>
          <w:szCs w:val="48"/>
        </w:rPr>
      </w:pPr>
      <w:bookmarkStart w:id="0" w:name="_Toc393719138"/>
      <w:bookmarkStart w:id="1" w:name="_Toc397183982"/>
      <w:r w:rsidRPr="00314706">
        <w:rPr>
          <w:rFonts w:hint="eastAsia"/>
          <w:sz w:val="48"/>
          <w:szCs w:val="48"/>
        </w:rPr>
        <w:t>개발환경 설치</w:t>
      </w:r>
      <w:bookmarkEnd w:id="0"/>
      <w:bookmarkEnd w:id="1"/>
    </w:p>
    <w:p w14:paraId="53E26EA4" w14:textId="1A07D4B9" w:rsidR="00F26E87" w:rsidRDefault="00F26E87" w:rsidP="00F26E87"/>
    <w:p w14:paraId="39787747" w14:textId="1EBB1D6E" w:rsidR="00F82CF5" w:rsidRPr="001B13B8" w:rsidRDefault="00F82CF5" w:rsidP="00F26E87">
      <w:r>
        <w:rPr>
          <w:rFonts w:hint="eastAsia"/>
        </w:rPr>
        <w:t>2</w:t>
      </w:r>
      <w:r>
        <w:t>01</w:t>
      </w:r>
      <w:r w:rsidR="000362F9">
        <w:t>8</w:t>
      </w:r>
      <w:r>
        <w:t>-08-</w:t>
      </w:r>
      <w:r w:rsidR="000362F9">
        <w:t>27</w:t>
      </w:r>
    </w:p>
    <w:p w14:paraId="2317EC8F" w14:textId="77777777" w:rsidR="00F26E87" w:rsidRDefault="00F26E87" w:rsidP="00F26E87">
      <w:r>
        <w:rPr>
          <w:rFonts w:hint="eastAsia"/>
        </w:rPr>
        <w:t>이승진</w:t>
      </w:r>
    </w:p>
    <w:p w14:paraId="67DAE79D" w14:textId="77777777" w:rsidR="00F26E87" w:rsidRDefault="00F26E87" w:rsidP="00F26E87"/>
    <w:p w14:paraId="53F45EAE" w14:textId="77777777" w:rsidR="00F26E87" w:rsidRDefault="00F26E87" w:rsidP="00F26E87"/>
    <w:p w14:paraId="60E12196" w14:textId="77777777" w:rsidR="00F26E87" w:rsidRPr="00E2321A" w:rsidRDefault="00F26E87" w:rsidP="00F26E87">
      <w:pPr>
        <w:rPr>
          <w:b/>
          <w:sz w:val="28"/>
        </w:rPr>
      </w:pPr>
      <w:r w:rsidRPr="00E2321A">
        <w:rPr>
          <w:rFonts w:hint="eastAsia"/>
          <w:b/>
          <w:sz w:val="28"/>
        </w:rPr>
        <w:t>학습목표</w:t>
      </w:r>
    </w:p>
    <w:p w14:paraId="37D2524E" w14:textId="77777777" w:rsidR="00F26E87" w:rsidRDefault="00F26E87" w:rsidP="00F26E87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 개발환경을 설치한다</w:t>
      </w:r>
    </w:p>
    <w:p w14:paraId="1AAC59DF" w14:textId="77777777" w:rsidR="00F26E87" w:rsidRDefault="00F26E87" w:rsidP="00F26E87"/>
    <w:p w14:paraId="61008A30" w14:textId="77777777" w:rsidR="00F26E87" w:rsidRDefault="00F26E87" w:rsidP="00F26E87"/>
    <w:p w14:paraId="6CC24CE5" w14:textId="77777777" w:rsidR="00F26E87" w:rsidRPr="00B6008A" w:rsidRDefault="00F26E87" w:rsidP="00F26E87"/>
    <w:p w14:paraId="750CD7E3" w14:textId="77777777" w:rsidR="00F26E87" w:rsidRPr="00E2321A" w:rsidRDefault="00F26E87" w:rsidP="00F26E87">
      <w:pPr>
        <w:rPr>
          <w:b/>
          <w:sz w:val="28"/>
        </w:rPr>
      </w:pPr>
      <w:r w:rsidRPr="00E2321A">
        <w:rPr>
          <w:rFonts w:hint="eastAsia"/>
          <w:b/>
          <w:sz w:val="28"/>
        </w:rPr>
        <w:t>목차</w:t>
      </w:r>
    </w:p>
    <w:p w14:paraId="6F01F590" w14:textId="3AF092C6" w:rsidR="00BE5849" w:rsidRDefault="00F26E87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0235050" w:history="1">
        <w:r w:rsidR="00BE5849" w:rsidRPr="008D3B48">
          <w:rPr>
            <w:rStyle w:val="Hyperlink"/>
            <w:rFonts w:hAnsi="굴림체"/>
            <w:noProof/>
          </w:rPr>
          <w:t>1.</w:t>
        </w:r>
        <w:r w:rsidR="00BE5849" w:rsidRPr="008D3B48">
          <w:rPr>
            <w:rStyle w:val="Hyperlink"/>
            <w:noProof/>
          </w:rPr>
          <w:t xml:space="preserve"> JDK 다운로드 &amp; 설치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_Toc460235050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2</w:t>
        </w:r>
        <w:r w:rsidR="00BE5849">
          <w:rPr>
            <w:noProof/>
            <w:webHidden/>
          </w:rPr>
          <w:fldChar w:fldCharType="end"/>
        </w:r>
      </w:hyperlink>
    </w:p>
    <w:p w14:paraId="39367E10" w14:textId="1EC201BC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1" w:history="1">
        <w:r w:rsidR="00BE5849" w:rsidRPr="008D3B48">
          <w:rPr>
            <w:rStyle w:val="Hyperlink"/>
            <w:noProof/>
          </w:rPr>
          <w:t>1) JDK란?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_Toc460235051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2</w:t>
        </w:r>
        <w:r w:rsidR="00BE5849">
          <w:rPr>
            <w:noProof/>
            <w:webHidden/>
          </w:rPr>
          <w:fldChar w:fldCharType="end"/>
        </w:r>
      </w:hyperlink>
    </w:p>
    <w:p w14:paraId="7A8F0340" w14:textId="069E1DB1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2" w:history="1">
        <w:r w:rsidR="00BE5849" w:rsidRPr="008D3B48">
          <w:rPr>
            <w:rStyle w:val="Hyperlink"/>
            <w:noProof/>
          </w:rPr>
          <w:t>2) 설치된 JDK 버전 확인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_Toc460235052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2</w:t>
        </w:r>
        <w:r w:rsidR="00BE5849">
          <w:rPr>
            <w:noProof/>
            <w:webHidden/>
          </w:rPr>
          <w:fldChar w:fldCharType="end"/>
        </w:r>
      </w:hyperlink>
    </w:p>
    <w:p w14:paraId="5B7CAD7A" w14:textId="13C6FA6E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3" w:history="1">
        <w:r w:rsidR="00BE5849" w:rsidRPr="008D3B48">
          <w:rPr>
            <w:rStyle w:val="Hyperlink"/>
            <w:noProof/>
          </w:rPr>
          <w:t>3) JDK 다운로드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_Toc460235053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2</w:t>
        </w:r>
        <w:r w:rsidR="00BE5849">
          <w:rPr>
            <w:noProof/>
            <w:webHidden/>
          </w:rPr>
          <w:fldChar w:fldCharType="end"/>
        </w:r>
      </w:hyperlink>
    </w:p>
    <w:p w14:paraId="59180BA4" w14:textId="098DF950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4" w:history="1">
        <w:r w:rsidR="00BE5849" w:rsidRPr="008D3B48">
          <w:rPr>
            <w:rStyle w:val="Hyperlink"/>
            <w:noProof/>
          </w:rPr>
          <w:t>4) JDK 설치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_Toc460235054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3</w:t>
        </w:r>
        <w:r w:rsidR="00BE5849">
          <w:rPr>
            <w:noProof/>
            <w:webHidden/>
          </w:rPr>
          <w:fldChar w:fldCharType="end"/>
        </w:r>
      </w:hyperlink>
    </w:p>
    <w:p w14:paraId="0A83891E" w14:textId="1CB7FBFD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5" w:history="1">
        <w:r w:rsidR="00BE5849" w:rsidRPr="008D3B48">
          <w:rPr>
            <w:rStyle w:val="Hyperlink"/>
            <w:noProof/>
          </w:rPr>
          <w:t>5) JAVA_HOME 환경변수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_Toc460235055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4</w:t>
        </w:r>
        <w:r w:rsidR="00BE5849">
          <w:rPr>
            <w:noProof/>
            <w:webHidden/>
          </w:rPr>
          <w:fldChar w:fldCharType="end"/>
        </w:r>
      </w:hyperlink>
    </w:p>
    <w:p w14:paraId="73300502" w14:textId="3EB787B1" w:rsidR="00BE5849" w:rsidRDefault="001C4C48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6" w:history="1">
        <w:r w:rsidR="00BE5849" w:rsidRPr="008D3B48">
          <w:rPr>
            <w:rStyle w:val="Hyperlink"/>
            <w:rFonts w:hAnsi="굴림체"/>
            <w:noProof/>
          </w:rPr>
          <w:t>2.</w:t>
        </w:r>
        <w:r w:rsidR="00BE5849" w:rsidRPr="008D3B48">
          <w:rPr>
            <w:rStyle w:val="Hyperlink"/>
            <w:noProof/>
          </w:rPr>
          <w:t xml:space="preserve"> Eclipse 다운로드 &amp; 설치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_Toc460235056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6</w:t>
        </w:r>
        <w:r w:rsidR="00BE5849">
          <w:rPr>
            <w:noProof/>
            <w:webHidden/>
          </w:rPr>
          <w:fldChar w:fldCharType="end"/>
        </w:r>
      </w:hyperlink>
    </w:p>
    <w:p w14:paraId="143D1803" w14:textId="4ED6D927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7" w:history="1">
        <w:r w:rsidR="00BE5849" w:rsidRPr="008D3B48">
          <w:rPr>
            <w:rStyle w:val="Hyperlink"/>
            <w:noProof/>
          </w:rPr>
          <w:t>1) 홈페이지에서 다운로드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_Toc460235057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6</w:t>
        </w:r>
        <w:r w:rsidR="00BE5849">
          <w:rPr>
            <w:noProof/>
            <w:webHidden/>
          </w:rPr>
          <w:fldChar w:fldCharType="end"/>
        </w:r>
      </w:hyperlink>
    </w:p>
    <w:p w14:paraId="06CEEF5A" w14:textId="6EB7B68C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8" w:history="1">
        <w:r w:rsidR="00BE5849" w:rsidRPr="008D3B48">
          <w:rPr>
            <w:rStyle w:val="Hyperlink"/>
            <w:noProof/>
          </w:rPr>
          <w:t>2) 설치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_Toc460235058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7</w:t>
        </w:r>
        <w:r w:rsidR="00BE5849">
          <w:rPr>
            <w:noProof/>
            <w:webHidden/>
          </w:rPr>
          <w:fldChar w:fldCharType="end"/>
        </w:r>
      </w:hyperlink>
    </w:p>
    <w:p w14:paraId="4BC11561" w14:textId="4AA82392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59" w:history="1">
        <w:r w:rsidR="00BE5849" w:rsidRPr="008D3B48">
          <w:rPr>
            <w:rStyle w:val="Hyperlink"/>
            <w:noProof/>
          </w:rPr>
          <w:t>3) 이클립스 실행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_Toc460235059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9</w:t>
        </w:r>
        <w:r w:rsidR="00BE5849">
          <w:rPr>
            <w:noProof/>
            <w:webHidden/>
          </w:rPr>
          <w:fldChar w:fldCharType="end"/>
        </w:r>
      </w:hyperlink>
    </w:p>
    <w:p w14:paraId="495E013B" w14:textId="21620BD0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60" w:history="1">
        <w:r w:rsidR="00BE5849" w:rsidRPr="008D3B48">
          <w:rPr>
            <w:rStyle w:val="Hyperlink"/>
            <w:noProof/>
          </w:rPr>
          <w:t>4) 주의할 점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_Toc460235060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10</w:t>
        </w:r>
        <w:r w:rsidR="00BE5849">
          <w:rPr>
            <w:noProof/>
            <w:webHidden/>
          </w:rPr>
          <w:fldChar w:fldCharType="end"/>
        </w:r>
      </w:hyperlink>
    </w:p>
    <w:p w14:paraId="366209DA" w14:textId="298DBC94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61" w:history="1">
        <w:r w:rsidR="00BE5849" w:rsidRPr="008D3B48">
          <w:rPr>
            <w:rStyle w:val="Hyperlink"/>
            <w:noProof/>
          </w:rPr>
          <w:t>5) 소스 파일 인코딩 설정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_Toc460235061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10</w:t>
        </w:r>
        <w:r w:rsidR="00BE5849">
          <w:rPr>
            <w:noProof/>
            <w:webHidden/>
          </w:rPr>
          <w:fldChar w:fldCharType="end"/>
        </w:r>
      </w:hyperlink>
    </w:p>
    <w:p w14:paraId="6A20CCBB" w14:textId="2315C7DC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62" w:history="1">
        <w:r w:rsidR="00BE5849" w:rsidRPr="008D3B48">
          <w:rPr>
            <w:rStyle w:val="Hyperlink"/>
            <w:noProof/>
          </w:rPr>
          <w:t>6) 폰트 설정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_Toc460235062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11</w:t>
        </w:r>
        <w:r w:rsidR="00BE5849">
          <w:rPr>
            <w:noProof/>
            <w:webHidden/>
          </w:rPr>
          <w:fldChar w:fldCharType="end"/>
        </w:r>
      </w:hyperlink>
    </w:p>
    <w:p w14:paraId="075B084A" w14:textId="7B81D8F2" w:rsidR="00BE5849" w:rsidRDefault="001C4C48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63" w:history="1">
        <w:r w:rsidR="00BE5849" w:rsidRPr="008D3B48">
          <w:rPr>
            <w:rStyle w:val="Hyperlink"/>
            <w:rFonts w:hAnsi="굴림체"/>
            <w:noProof/>
          </w:rPr>
          <w:t>3.</w:t>
        </w:r>
        <w:r w:rsidR="00BE5849" w:rsidRPr="008D3B48">
          <w:rPr>
            <w:rStyle w:val="Hyperlink"/>
            <w:noProof/>
          </w:rPr>
          <w:t xml:space="preserve"> hello World 예제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_Toc460235063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12</w:t>
        </w:r>
        <w:r w:rsidR="00BE5849">
          <w:rPr>
            <w:noProof/>
            <w:webHidden/>
          </w:rPr>
          <w:fldChar w:fldCharType="end"/>
        </w:r>
      </w:hyperlink>
    </w:p>
    <w:p w14:paraId="4A59B701" w14:textId="44194CA2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64" w:history="1">
        <w:r w:rsidR="00BE5849" w:rsidRPr="008D3B48">
          <w:rPr>
            <w:rStyle w:val="Hyperlink"/>
            <w:noProof/>
          </w:rPr>
          <w:t>1) 프로젝트 생성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_Toc460235064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12</w:t>
        </w:r>
        <w:r w:rsidR="00BE5849">
          <w:rPr>
            <w:noProof/>
            <w:webHidden/>
          </w:rPr>
          <w:fldChar w:fldCharType="end"/>
        </w:r>
      </w:hyperlink>
    </w:p>
    <w:p w14:paraId="6ECE7D13" w14:textId="51009EA9" w:rsidR="00BE5849" w:rsidRDefault="001C4C48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60235065" w:history="1">
        <w:r w:rsidR="00BE5849" w:rsidRPr="008D3B48">
          <w:rPr>
            <w:rStyle w:val="Hyperlink"/>
            <w:noProof/>
          </w:rPr>
          <w:t>2) 클래스 생성</w:t>
        </w:r>
        <w:r w:rsidR="00BE5849">
          <w:rPr>
            <w:noProof/>
            <w:webHidden/>
          </w:rPr>
          <w:tab/>
        </w:r>
        <w:r w:rsidR="00BE5849">
          <w:rPr>
            <w:noProof/>
            <w:webHidden/>
          </w:rPr>
          <w:fldChar w:fldCharType="begin"/>
        </w:r>
        <w:r w:rsidR="00BE5849">
          <w:rPr>
            <w:noProof/>
            <w:webHidden/>
          </w:rPr>
          <w:instrText xml:space="preserve"> PAGEREF _Toc460235065 \h </w:instrText>
        </w:r>
        <w:r w:rsidR="00BE5849">
          <w:rPr>
            <w:noProof/>
            <w:webHidden/>
          </w:rPr>
        </w:r>
        <w:r w:rsidR="00BE5849">
          <w:rPr>
            <w:noProof/>
            <w:webHidden/>
          </w:rPr>
          <w:fldChar w:fldCharType="separate"/>
        </w:r>
        <w:r w:rsidR="00BE5849">
          <w:rPr>
            <w:noProof/>
            <w:webHidden/>
          </w:rPr>
          <w:t>13</w:t>
        </w:r>
        <w:r w:rsidR="00BE5849">
          <w:rPr>
            <w:noProof/>
            <w:webHidden/>
          </w:rPr>
          <w:fldChar w:fldCharType="end"/>
        </w:r>
      </w:hyperlink>
    </w:p>
    <w:p w14:paraId="4477A397" w14:textId="19911C93" w:rsidR="00F26E87" w:rsidRDefault="00F26E87" w:rsidP="00F26E87">
      <w:r>
        <w:fldChar w:fldCharType="end"/>
      </w:r>
    </w:p>
    <w:p w14:paraId="3CCBBE82" w14:textId="77777777" w:rsidR="00F26E87" w:rsidRDefault="00F26E87" w:rsidP="00F26E87"/>
    <w:p w14:paraId="6F585538" w14:textId="77777777" w:rsidR="00F26E87" w:rsidRDefault="00F26E87" w:rsidP="00F26E87"/>
    <w:p w14:paraId="2ACA36F0" w14:textId="77777777" w:rsidR="00F26E87" w:rsidRDefault="00F26E87" w:rsidP="00F26E87"/>
    <w:p w14:paraId="2AAA56C0" w14:textId="77777777" w:rsidR="00F26E87" w:rsidRDefault="00F26E87" w:rsidP="00F26E87"/>
    <w:p w14:paraId="63CEDB1D" w14:textId="77777777" w:rsidR="00F26E87" w:rsidRDefault="00F26E87" w:rsidP="00F26E87">
      <w:r>
        <w:rPr>
          <w:rFonts w:hint="eastAsia"/>
        </w:rPr>
        <w:t>.</w:t>
      </w:r>
    </w:p>
    <w:p w14:paraId="11B8DFCC" w14:textId="77777777" w:rsidR="00F26E87" w:rsidRDefault="00F26E87" w:rsidP="00F26E8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C6E5D0A" w14:textId="77777777" w:rsidR="00F26E87" w:rsidRDefault="00F26E87" w:rsidP="00F26E87">
      <w:pPr>
        <w:pStyle w:val="Heading1"/>
      </w:pPr>
      <w:bookmarkStart w:id="2" w:name="_Toc444194030"/>
      <w:bookmarkStart w:id="3" w:name="_Toc460235050"/>
      <w:r>
        <w:rPr>
          <w:rFonts w:hint="eastAsia"/>
        </w:rPr>
        <w:lastRenderedPageBreak/>
        <w:t>JDK 다운로드 &amp; 설치</w:t>
      </w:r>
      <w:bookmarkEnd w:id="2"/>
      <w:bookmarkEnd w:id="3"/>
    </w:p>
    <w:p w14:paraId="30F430DC" w14:textId="77777777" w:rsidR="00F26E87" w:rsidRDefault="00F26E87" w:rsidP="00F26E87"/>
    <w:p w14:paraId="230334E0" w14:textId="77777777" w:rsidR="00F26E87" w:rsidRPr="00F4736E" w:rsidRDefault="00F26E87" w:rsidP="001E4801">
      <w:pPr>
        <w:pStyle w:val="Heading2"/>
      </w:pPr>
      <w:bookmarkStart w:id="4" w:name="_Toc396491801"/>
      <w:bookmarkStart w:id="5" w:name="_Toc444194031"/>
      <w:bookmarkStart w:id="6" w:name="_Toc460235051"/>
      <w:r>
        <w:rPr>
          <w:rFonts w:hint="eastAsia"/>
        </w:rPr>
        <w:t>JDK란?</w:t>
      </w:r>
      <w:bookmarkEnd w:id="4"/>
      <w:bookmarkEnd w:id="5"/>
      <w:bookmarkEnd w:id="6"/>
    </w:p>
    <w:p w14:paraId="4D103DC1" w14:textId="77777777" w:rsidR="00F26E87" w:rsidRDefault="00F26E87" w:rsidP="00F26E87">
      <w:r>
        <w:rPr>
          <w:rFonts w:hint="eastAsia"/>
        </w:rPr>
        <w:t>JDK란 Java SDK를 줄여서 부르는 말이다.</w:t>
      </w:r>
    </w:p>
    <w:p w14:paraId="031E00CA" w14:textId="77777777" w:rsidR="00F26E87" w:rsidRDefault="00F26E87" w:rsidP="00F26E87">
      <w:r>
        <w:rPr>
          <w:rFonts w:hint="eastAsia"/>
        </w:rPr>
        <w:t>SDK는 SW Development Kit 즉 SW 개발 도구를 줄여서 부르는 말이다.</w:t>
      </w:r>
    </w:p>
    <w:p w14:paraId="3110F989" w14:textId="77777777" w:rsidR="00F26E87" w:rsidRDefault="00F26E87" w:rsidP="00F26E87">
      <w:r>
        <w:rPr>
          <w:rFonts w:hint="eastAsia"/>
        </w:rPr>
        <w:t>즉 JDK란 Java SW 개발 도구이다.</w:t>
      </w:r>
    </w:p>
    <w:p w14:paraId="7341C06E" w14:textId="77777777" w:rsidR="00F26E87" w:rsidRDefault="00F26E87" w:rsidP="00F26E87"/>
    <w:p w14:paraId="3C802DA1" w14:textId="77777777" w:rsidR="00F26E87" w:rsidRDefault="00F26E87" w:rsidP="00F26E87">
      <w:r>
        <w:rPr>
          <w:rFonts w:hint="eastAsia"/>
        </w:rPr>
        <w:t>JDK는 Java 언어를 만든 Sun 회사가 만들어서 배포했었으나,</w:t>
      </w:r>
    </w:p>
    <w:p w14:paraId="1C634219" w14:textId="77777777" w:rsidR="00F26E87" w:rsidRDefault="00F26E87" w:rsidP="00F26E87">
      <w:r>
        <w:rPr>
          <w:rFonts w:hint="eastAsia"/>
        </w:rPr>
        <w:t>Sun이 Oracle에 인수 합병된 뒤로는 Oracle이 JDK를 배포한다.</w:t>
      </w:r>
    </w:p>
    <w:p w14:paraId="26EB6CEF" w14:textId="77777777" w:rsidR="00F26E87" w:rsidRDefault="00F26E87" w:rsidP="00F26E87"/>
    <w:p w14:paraId="30BEDAFA" w14:textId="77777777" w:rsidR="00F26E87" w:rsidRDefault="00F26E87" w:rsidP="00F26E87">
      <w:r>
        <w:rPr>
          <w:rFonts w:hint="eastAsia"/>
        </w:rPr>
        <w:t>아무튼 Java SW를 개발하는데 JDK는 반드시 필요한 필수 개발 도구이다.</w:t>
      </w:r>
    </w:p>
    <w:p w14:paraId="24E36D9B" w14:textId="77777777" w:rsidR="00F26E87" w:rsidRDefault="00F26E87" w:rsidP="00F26E87"/>
    <w:p w14:paraId="43F0A368" w14:textId="77777777" w:rsidR="00F26E87" w:rsidRPr="004B182B" w:rsidRDefault="00F26E87" w:rsidP="001E4801">
      <w:pPr>
        <w:pStyle w:val="Heading2"/>
      </w:pPr>
      <w:bookmarkStart w:id="7" w:name="_Toc396491802"/>
      <w:bookmarkStart w:id="8" w:name="_Toc444194032"/>
      <w:bookmarkStart w:id="9" w:name="_Toc460235052"/>
      <w:r w:rsidRPr="004B182B">
        <w:rPr>
          <w:rFonts w:hint="eastAsia"/>
        </w:rPr>
        <w:t>설치된 JDK 버전 확인</w:t>
      </w:r>
      <w:bookmarkEnd w:id="7"/>
      <w:bookmarkEnd w:id="8"/>
      <w:bookmarkEnd w:id="9"/>
      <w:r w:rsidRPr="004B182B">
        <w:rPr>
          <w:rFonts w:hint="eastAsia"/>
        </w:rPr>
        <w:t xml:space="preserve"> </w:t>
      </w:r>
    </w:p>
    <w:p w14:paraId="01B9AD4B" w14:textId="77777777" w:rsidR="00F26E87" w:rsidRDefault="00F26E87" w:rsidP="00F26E87">
      <w:r>
        <w:rPr>
          <w:rFonts w:hint="eastAsia"/>
        </w:rPr>
        <w:t>컴퓨터에 JDK가 설치되어 있는지 확인해 보자.</w:t>
      </w:r>
    </w:p>
    <w:p w14:paraId="4B39C7EC" w14:textId="77777777" w:rsidR="00F26E87" w:rsidRDefault="00F26E87" w:rsidP="00F26E87">
      <w:r>
        <w:rPr>
          <w:rFonts w:hint="eastAsia"/>
        </w:rPr>
        <w:t>[제어판]의 [프로그램 제거] 화면에 가서 [Java SE Development Kit] 프로그램이 이미 설치되어 있는지 찾아보자.</w:t>
      </w:r>
    </w:p>
    <w:p w14:paraId="02B792FD" w14:textId="77777777" w:rsidR="00F26E87" w:rsidRDefault="00F26E87" w:rsidP="00F26E87"/>
    <w:p w14:paraId="578EADC1" w14:textId="77777777" w:rsidR="00F26E87" w:rsidRDefault="00F26E87" w:rsidP="00F26E87">
      <w:r>
        <w:rPr>
          <w:rFonts w:hint="eastAsia"/>
          <w:noProof/>
        </w:rPr>
        <w:drawing>
          <wp:inline distT="0" distB="0" distL="0" distR="0" wp14:anchorId="4EFF2350" wp14:editId="2CFA99E4">
            <wp:extent cx="5311471" cy="2260946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46" cy="22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A7A6" w14:textId="77777777" w:rsidR="00F26E87" w:rsidRDefault="00F26E87" w:rsidP="00F26E87"/>
    <w:p w14:paraId="55A85050" w14:textId="77777777" w:rsidR="00F26E87" w:rsidRDefault="00F26E87" w:rsidP="00F26E87">
      <w:r>
        <w:rPr>
          <w:rFonts w:hint="eastAsia"/>
        </w:rPr>
        <w:t>위 화면은 버전 8 update 5 JDK가 이미 설치되어 있음을 뜻한다.</w:t>
      </w:r>
    </w:p>
    <w:p w14:paraId="351DF211" w14:textId="77777777" w:rsidR="00F26E87" w:rsidRDefault="00F26E87" w:rsidP="00F26E87">
      <w:r>
        <w:rPr>
          <w:rFonts w:hint="eastAsia"/>
        </w:rPr>
        <w:t>꽤 이전 버전의 JDK가 설치되어 있다면, 먼저 제거하고 새로 다운로드 받아 설치하자.</w:t>
      </w:r>
    </w:p>
    <w:p w14:paraId="58DC4A52" w14:textId="77777777" w:rsidR="00F26E87" w:rsidRDefault="00F26E87" w:rsidP="00F26E87">
      <w:r>
        <w:rPr>
          <w:rFonts w:hint="eastAsia"/>
        </w:rPr>
        <w:t xml:space="preserve">가장 최신 버전의 </w:t>
      </w:r>
      <w:r>
        <w:t>JDK</w:t>
      </w:r>
      <w:r>
        <w:rPr>
          <w:rFonts w:hint="eastAsia"/>
        </w:rPr>
        <w:t>를 설치해야만 하는 것은 아니다.</w:t>
      </w:r>
    </w:p>
    <w:p w14:paraId="161C04F5" w14:textId="77777777" w:rsidR="00F26E87" w:rsidRPr="00AE6BFE" w:rsidRDefault="00F26E87" w:rsidP="00F26E87"/>
    <w:p w14:paraId="4BF6E453" w14:textId="77777777" w:rsidR="00F26E87" w:rsidRDefault="00F26E87" w:rsidP="00F26E87">
      <w:pPr>
        <w:pStyle w:val="Heading2"/>
      </w:pPr>
      <w:bookmarkStart w:id="10" w:name="_Toc396491803"/>
      <w:bookmarkStart w:id="11" w:name="_Toc444194033"/>
      <w:bookmarkStart w:id="12" w:name="_Toc460235053"/>
      <w:r>
        <w:rPr>
          <w:rFonts w:hint="eastAsia"/>
        </w:rPr>
        <w:t>JDK 다운로드</w:t>
      </w:r>
      <w:bookmarkEnd w:id="10"/>
      <w:bookmarkEnd w:id="11"/>
      <w:bookmarkEnd w:id="12"/>
    </w:p>
    <w:p w14:paraId="59A21C44" w14:textId="77777777" w:rsidR="00F26E87" w:rsidRPr="00AE6BFE" w:rsidRDefault="00F26E87" w:rsidP="00F26E87"/>
    <w:p w14:paraId="3B234DEC" w14:textId="77777777" w:rsidR="00F26E87" w:rsidRDefault="00F26E87" w:rsidP="00F26E87">
      <w:r>
        <w:rPr>
          <w:rFonts w:hint="eastAsia"/>
        </w:rPr>
        <w:t>http://java.oracle.com 에서</w:t>
      </w:r>
    </w:p>
    <w:p w14:paraId="12450CE7" w14:textId="4FDD9CD9" w:rsidR="00F26E87" w:rsidRDefault="00DC4AEB" w:rsidP="00F26E87">
      <w:pPr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 xml:space="preserve">ava SE 8u181 </w:t>
      </w:r>
      <w:r>
        <w:rPr>
          <w:rFonts w:hint="eastAsia"/>
          <w:noProof/>
        </w:rPr>
        <w:t>다운로드 클릭</w:t>
      </w:r>
    </w:p>
    <w:p w14:paraId="03D70A13" w14:textId="77777777" w:rsidR="00DC4AEB" w:rsidRDefault="00DC4AEB" w:rsidP="00F26E87">
      <w:pPr>
        <w:rPr>
          <w:rFonts w:hint="eastAsia"/>
          <w:noProof/>
        </w:rPr>
      </w:pPr>
    </w:p>
    <w:p w14:paraId="7E0CA393" w14:textId="6BAA3B30" w:rsidR="00F26E87" w:rsidRDefault="00F26E87" w:rsidP="00F26E87"/>
    <w:p w14:paraId="45EC3E4E" w14:textId="7CAD9ACB" w:rsidR="00DC4AEB" w:rsidRDefault="00DC4AE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31F1293" w14:textId="77777777" w:rsidR="00F26E87" w:rsidRDefault="00F26E87" w:rsidP="00F26E87">
      <w:r>
        <w:rPr>
          <w:rFonts w:hint="eastAsia"/>
        </w:rPr>
        <w:lastRenderedPageBreak/>
        <w:t>그 다음 화면에서 [Accept License Agreement]를 클릭하고,</w:t>
      </w:r>
    </w:p>
    <w:p w14:paraId="2A185BE2" w14:textId="0090B391" w:rsidR="00F26E87" w:rsidRDefault="00042579" w:rsidP="00F26E87">
      <w:r>
        <w:rPr>
          <w:noProof/>
        </w:rPr>
        <w:drawing>
          <wp:inline distT="0" distB="0" distL="0" distR="0" wp14:anchorId="350481D7" wp14:editId="3BC49B90">
            <wp:extent cx="4797425" cy="26244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B5B6" w14:textId="77777777" w:rsidR="00F26E87" w:rsidRDefault="00F26E87" w:rsidP="00F26E87"/>
    <w:p w14:paraId="550CBAF7" w14:textId="0B668EFA" w:rsidR="00F26E87" w:rsidRDefault="00F26E87" w:rsidP="00F26E87">
      <w:r>
        <w:rPr>
          <w:rFonts w:hint="eastAsia"/>
        </w:rPr>
        <w:t>자신의 운영체제가 32bit 이라면 jdk-8u</w:t>
      </w:r>
      <w:r w:rsidR="00CD3AAD">
        <w:t>181</w:t>
      </w:r>
      <w:r>
        <w:rPr>
          <w:rFonts w:hint="eastAsia"/>
        </w:rPr>
        <w:t>-windows-i586.exe을 클릭하여 다운로드하고,</w:t>
      </w:r>
    </w:p>
    <w:p w14:paraId="646D8A3E" w14:textId="08FD6B66" w:rsidR="00F26E87" w:rsidRDefault="00F26E87" w:rsidP="00F26E87">
      <w:r>
        <w:rPr>
          <w:rFonts w:hint="eastAsia"/>
        </w:rPr>
        <w:t>64bit 이라면 jdk-8u</w:t>
      </w:r>
      <w:r w:rsidR="00CD3AAD">
        <w:t>181</w:t>
      </w:r>
      <w:r>
        <w:rPr>
          <w:rFonts w:hint="eastAsia"/>
        </w:rPr>
        <w:t>-windows-x64.exe을 다운로드 한다.</w:t>
      </w:r>
    </w:p>
    <w:p w14:paraId="595D57AB" w14:textId="77777777" w:rsidR="00F26E87" w:rsidRDefault="00F26E87" w:rsidP="00F26E87"/>
    <w:p w14:paraId="6CF93195" w14:textId="77777777" w:rsidR="00F26E87" w:rsidRDefault="00F26E87" w:rsidP="00F26E87">
      <w:r>
        <w:rPr>
          <w:rFonts w:hint="eastAsia"/>
        </w:rPr>
        <w:t>자신의 운영체제가 64bit인지 아닌지 모른다면,</w:t>
      </w:r>
    </w:p>
    <w:p w14:paraId="2EF001A3" w14:textId="77777777" w:rsidR="00F26E87" w:rsidRDefault="00F26E87" w:rsidP="00F26E87">
      <w:r>
        <w:rPr>
          <w:rFonts w:hint="eastAsia"/>
        </w:rPr>
        <w:t xml:space="preserve">[제어판] </w:t>
      </w:r>
      <w:r>
        <w:t>–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시스템 및 보안] </w:t>
      </w:r>
      <w:r>
        <w:t>–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시스템] 화면에 들어가 보면 몇 비트 운영 체제인지 나와있다.</w:t>
      </w:r>
    </w:p>
    <w:p w14:paraId="487BA241" w14:textId="77777777" w:rsidR="00F26E87" w:rsidRPr="00FE38B4" w:rsidRDefault="00F26E87" w:rsidP="00F26E87"/>
    <w:p w14:paraId="4A0C81DC" w14:textId="77777777" w:rsidR="00F26E87" w:rsidRDefault="00F26E87" w:rsidP="00F26E87"/>
    <w:p w14:paraId="5CDEC47D" w14:textId="77777777" w:rsidR="00F26E87" w:rsidRDefault="00F26E87" w:rsidP="00F26E87">
      <w:pPr>
        <w:pStyle w:val="Heading2"/>
      </w:pPr>
      <w:bookmarkStart w:id="13" w:name="_Toc396491804"/>
      <w:bookmarkStart w:id="14" w:name="_Toc444194034"/>
      <w:bookmarkStart w:id="15" w:name="_Toc460235054"/>
      <w:r>
        <w:rPr>
          <w:rFonts w:hint="eastAsia"/>
        </w:rPr>
        <w:t>JDK 설치</w:t>
      </w:r>
      <w:bookmarkEnd w:id="13"/>
      <w:bookmarkEnd w:id="14"/>
      <w:bookmarkEnd w:id="15"/>
    </w:p>
    <w:p w14:paraId="6924DB01" w14:textId="77777777" w:rsidR="00F26E87" w:rsidRDefault="00F26E87" w:rsidP="00F26E87">
      <w:r>
        <w:rPr>
          <w:rFonts w:hint="eastAsia"/>
        </w:rPr>
        <w:t>다운로드 받은 JDK 설치 실행파일 클릭하여 설치한다.</w:t>
      </w:r>
    </w:p>
    <w:p w14:paraId="45F2AF46" w14:textId="77777777" w:rsidR="00F26E87" w:rsidRDefault="00F26E87" w:rsidP="00F26E87">
      <w:r>
        <w:rPr>
          <w:rFonts w:hint="eastAsia"/>
        </w:rPr>
        <w:t>디폴트 옵션으로 다음 진행 버튼만 계속 클릭하다보면 JDK 설치가 완료된다.</w:t>
      </w:r>
    </w:p>
    <w:p w14:paraId="0A3AD837" w14:textId="77777777" w:rsidR="00F26E87" w:rsidRDefault="00F26E87" w:rsidP="00F26E87"/>
    <w:p w14:paraId="0E8569E9" w14:textId="77777777" w:rsidR="00F26E87" w:rsidRDefault="00F26E87" w:rsidP="00F26E87">
      <w:pPr>
        <w:pStyle w:val="Heading3"/>
      </w:pPr>
      <w:r>
        <w:rPr>
          <w:rFonts w:hint="eastAsia"/>
        </w:rPr>
        <w:t>JDK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2F3CBE67" w14:textId="2BC14805" w:rsidR="00F26E87" w:rsidRDefault="000B6F40" w:rsidP="00F26E87">
      <w:r>
        <w:rPr>
          <w:noProof/>
        </w:rPr>
        <w:drawing>
          <wp:inline distT="0" distB="0" distL="0" distR="0" wp14:anchorId="1D20E5BE" wp14:editId="77B9BE2A">
            <wp:extent cx="6650355" cy="4180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615" w14:textId="77777777" w:rsidR="00F26E87" w:rsidRDefault="00F26E87" w:rsidP="00F26E87">
      <w:r>
        <w:t>JDK</w:t>
      </w:r>
      <w:r>
        <w:rPr>
          <w:rFonts w:hint="eastAsia"/>
        </w:rPr>
        <w:t>가 설치된 폴더를 탐색기에서 찾아서,</w:t>
      </w:r>
      <w:r>
        <w:t xml:space="preserve"> </w:t>
      </w:r>
      <w:r>
        <w:rPr>
          <w:rFonts w:hint="eastAsia"/>
        </w:rPr>
        <w:t xml:space="preserve">주소창의 경로명을 선택하고, </w:t>
      </w:r>
      <w:r>
        <w:t xml:space="preserve">Ctrl+C </w:t>
      </w:r>
      <w:r>
        <w:rPr>
          <w:rFonts w:hint="eastAsia"/>
        </w:rPr>
        <w:t>키를 눌러 클립보드에 복사하자.</w:t>
      </w:r>
    </w:p>
    <w:p w14:paraId="5464941A" w14:textId="19DC0CEB" w:rsidR="00F26E87" w:rsidRDefault="00F26E87" w:rsidP="00F26E87"/>
    <w:p w14:paraId="77187442" w14:textId="4C7B6E2D" w:rsidR="0058073D" w:rsidRDefault="0058073D" w:rsidP="00F26E87"/>
    <w:p w14:paraId="363E8366" w14:textId="77777777" w:rsidR="0058073D" w:rsidRDefault="0058073D" w:rsidP="00F26E87"/>
    <w:p w14:paraId="3192866F" w14:textId="77777777" w:rsidR="00F26E87" w:rsidRDefault="00F26E87" w:rsidP="00F26E87">
      <w:pPr>
        <w:pStyle w:val="Heading2"/>
      </w:pPr>
      <w:bookmarkStart w:id="16" w:name="_Toc444194035"/>
      <w:bookmarkStart w:id="17" w:name="_Toc460235055"/>
      <w:r>
        <w:t xml:space="preserve">JAVA_HOME </w:t>
      </w:r>
      <w:r>
        <w:rPr>
          <w:rFonts w:hint="eastAsia"/>
        </w:rPr>
        <w:t>환경변수</w:t>
      </w:r>
      <w:bookmarkEnd w:id="16"/>
      <w:bookmarkEnd w:id="17"/>
      <w:r>
        <w:rPr>
          <w:rFonts w:hint="eastAsia"/>
        </w:rPr>
        <w:t xml:space="preserve"> </w:t>
      </w:r>
    </w:p>
    <w:p w14:paraId="5D3C13C2" w14:textId="77777777" w:rsidR="00F26E87" w:rsidRDefault="00F26E87" w:rsidP="00F26E87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제어판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>고급 시스템 설정</w:t>
      </w:r>
    </w:p>
    <w:p w14:paraId="64CEE599" w14:textId="77777777" w:rsidR="00F26E87" w:rsidRDefault="00F26E87" w:rsidP="00F26E87">
      <w:r>
        <w:rPr>
          <w:noProof/>
        </w:rPr>
        <w:drawing>
          <wp:inline distT="0" distB="0" distL="0" distR="0" wp14:anchorId="38942E0D" wp14:editId="27B78A5B">
            <wp:extent cx="3810000" cy="417820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28" cy="41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FC8A" w14:textId="77777777" w:rsidR="00F26E87" w:rsidRDefault="00F26E87" w:rsidP="00F26E87"/>
    <w:p w14:paraId="07C731CC" w14:textId="57250A9E" w:rsidR="00F26E87" w:rsidRDefault="0058073D" w:rsidP="00F26E87">
      <w:r>
        <w:rPr>
          <w:noProof/>
        </w:rPr>
        <w:drawing>
          <wp:inline distT="0" distB="0" distL="0" distR="0" wp14:anchorId="49D59619" wp14:editId="03C113C9">
            <wp:extent cx="3790950" cy="41227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20" cy="41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15BB" w14:textId="77777777" w:rsidR="00F26E87" w:rsidRPr="007774A6" w:rsidRDefault="00F26E87" w:rsidP="00F26E87"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 변수가 없다면,</w:t>
      </w:r>
      <w:r>
        <w:t xml:space="preserve"> "</w:t>
      </w:r>
      <w:r>
        <w:rPr>
          <w:rFonts w:hint="eastAsia"/>
        </w:rPr>
        <w:t>새로 만들기(</w:t>
      </w:r>
      <w:r>
        <w:t xml:space="preserve">N)..." </w:t>
      </w:r>
      <w:r>
        <w:rPr>
          <w:rFonts w:hint="eastAsia"/>
        </w:rPr>
        <w:t>버튼을 클릭한다.</w:t>
      </w:r>
    </w:p>
    <w:p w14:paraId="202490BC" w14:textId="77777777" w:rsidR="00F26E87" w:rsidRDefault="00F26E87" w:rsidP="00F26E87"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 변수가 이미 있다면,</w:t>
      </w:r>
      <w:r>
        <w:t xml:space="preserve"> </w:t>
      </w:r>
      <w:r>
        <w:rPr>
          <w:rFonts w:hint="eastAsia"/>
        </w:rPr>
        <w:t xml:space="preserve">그 항목을 선택하고 </w:t>
      </w:r>
      <w:r>
        <w:t>"</w:t>
      </w:r>
      <w:r>
        <w:rPr>
          <w:rFonts w:hint="eastAsia"/>
        </w:rPr>
        <w:t>편집(</w:t>
      </w:r>
      <w:r>
        <w:t xml:space="preserve">E)" </w:t>
      </w:r>
      <w:r>
        <w:rPr>
          <w:rFonts w:hint="eastAsia"/>
        </w:rPr>
        <w:t>버튼을 클릭한다.</w:t>
      </w:r>
    </w:p>
    <w:p w14:paraId="35D1420E" w14:textId="77777777" w:rsidR="00F26E87" w:rsidRPr="00694E6B" w:rsidRDefault="00F26E87" w:rsidP="00F26E87"/>
    <w:p w14:paraId="37DFF10C" w14:textId="77777777" w:rsidR="00F26E87" w:rsidRPr="00694E6B" w:rsidRDefault="00F26E87" w:rsidP="00F26E87"/>
    <w:p w14:paraId="252F2AA9" w14:textId="66DE97F7" w:rsidR="00F26E87" w:rsidRDefault="001C4C48" w:rsidP="00F26E87">
      <w:r>
        <w:rPr>
          <w:noProof/>
        </w:rPr>
        <w:drawing>
          <wp:inline distT="0" distB="0" distL="0" distR="0" wp14:anchorId="0478C191" wp14:editId="27A67B32">
            <wp:extent cx="6219825" cy="1571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1D844BF2" w14:textId="77777777" w:rsidR="00F26E87" w:rsidRDefault="00F26E87" w:rsidP="00F26E87"/>
    <w:p w14:paraId="77623F61" w14:textId="77777777" w:rsidR="00F26E87" w:rsidRDefault="00F26E87" w:rsidP="00F26E87">
      <w:r>
        <w:rPr>
          <w:rFonts w:hint="eastAsia"/>
        </w:rPr>
        <w:t>JDK가 설치된 폴더 경로명을 정확하게 입력한다.</w:t>
      </w:r>
    </w:p>
    <w:p w14:paraId="0F265C7C" w14:textId="77777777" w:rsidR="00F26E87" w:rsidRDefault="00F26E87" w:rsidP="00F26E87"/>
    <w:p w14:paraId="4DB6B86B" w14:textId="77777777" w:rsidR="00F26E87" w:rsidRDefault="00F26E87" w:rsidP="00F26E87"/>
    <w:p w14:paraId="75CDC3A0" w14:textId="77777777" w:rsidR="00F26E87" w:rsidRDefault="00F26E87" w:rsidP="00F26E8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1D6BA66" w14:textId="77777777" w:rsidR="00F26E87" w:rsidRPr="00C4220A" w:rsidRDefault="00F26E87" w:rsidP="00F26E87">
      <w:pPr>
        <w:pStyle w:val="Heading1"/>
      </w:pPr>
      <w:bookmarkStart w:id="19" w:name="_Toc393719141"/>
      <w:bookmarkStart w:id="20" w:name="_Toc397183985"/>
      <w:bookmarkStart w:id="21" w:name="_Toc460235056"/>
      <w:r>
        <w:rPr>
          <w:rFonts w:hint="eastAsia"/>
        </w:rPr>
        <w:lastRenderedPageBreak/>
        <w:t>Eclipse 다운로드 &amp; 설치</w:t>
      </w:r>
      <w:bookmarkEnd w:id="19"/>
      <w:bookmarkEnd w:id="20"/>
      <w:bookmarkEnd w:id="21"/>
    </w:p>
    <w:p w14:paraId="55B9BCD6" w14:textId="77777777" w:rsidR="00F26E87" w:rsidRDefault="00F26E87" w:rsidP="00F26E87">
      <w:r>
        <w:rPr>
          <w:rFonts w:hint="eastAsia"/>
        </w:rPr>
        <w:t>이클립스는 Java 통합 개발 환경이다.</w:t>
      </w:r>
    </w:p>
    <w:p w14:paraId="518E393B" w14:textId="77777777" w:rsidR="00F26E87" w:rsidRDefault="00F26E87" w:rsidP="00F26E87">
      <w:r>
        <w:rPr>
          <w:rFonts w:hint="eastAsia"/>
        </w:rPr>
        <w:t xml:space="preserve">통합 개발 환경을 약자로 줄여서 </w:t>
      </w:r>
      <w:r>
        <w:t>IDE (Integrated Development Environment)</w:t>
      </w:r>
      <w:r>
        <w:rPr>
          <w:rFonts w:hint="eastAsia"/>
        </w:rPr>
        <w:t>라고 한다.</w:t>
      </w:r>
    </w:p>
    <w:p w14:paraId="58365DF4" w14:textId="77777777" w:rsidR="00F26E87" w:rsidRDefault="00F26E87" w:rsidP="00F26E87"/>
    <w:p w14:paraId="38BF4B75" w14:textId="77777777" w:rsidR="00F26E87" w:rsidRDefault="00F26E87" w:rsidP="00F26E87">
      <w:pPr>
        <w:pStyle w:val="Heading3"/>
      </w:pP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환경이란</w:t>
      </w:r>
    </w:p>
    <w:p w14:paraId="1DBE9DF9" w14:textId="77777777" w:rsidR="00F26E87" w:rsidRDefault="00F26E87" w:rsidP="00F26E87">
      <w:r>
        <w:rPr>
          <w:rFonts w:hint="eastAsia"/>
        </w:rPr>
        <w:t>소스 코드 에디터, 컴파일러, 디버거를 개발자가 쉽게 사용할 수 있도록 통합된 사용자 인터페이스(</w:t>
      </w:r>
      <w:r>
        <w:t>UI)</w:t>
      </w:r>
      <w:r>
        <w:rPr>
          <w:rFonts w:hint="eastAsia"/>
        </w:rPr>
        <w:t>를 제공해 주는 도구를 말한다.</w:t>
      </w:r>
    </w:p>
    <w:p w14:paraId="34BF2476" w14:textId="77777777" w:rsidR="00F26E87" w:rsidRDefault="00F26E87" w:rsidP="00F26E87"/>
    <w:p w14:paraId="23E695E4" w14:textId="77777777" w:rsidR="00F26E87" w:rsidRDefault="00F26E87" w:rsidP="00F26E87">
      <w:r>
        <w:rPr>
          <w:rFonts w:hint="eastAsia"/>
        </w:rPr>
        <w:t xml:space="preserve">이클립스는 </w:t>
      </w:r>
      <w:r>
        <w:t>JDK</w:t>
      </w:r>
      <w:r>
        <w:rPr>
          <w:rFonts w:hint="eastAsia"/>
        </w:rPr>
        <w:t>나 T</w:t>
      </w:r>
      <w:r>
        <w:t xml:space="preserve">omcat </w:t>
      </w:r>
      <w:r>
        <w:rPr>
          <w:rFonts w:hint="eastAsia"/>
        </w:rPr>
        <w:t>같은 여러 J</w:t>
      </w:r>
      <w:r>
        <w:t xml:space="preserve">ava </w:t>
      </w:r>
      <w:r>
        <w:rPr>
          <w:rFonts w:hint="eastAsia"/>
        </w:rPr>
        <w:t>개발 도구를 사용하기 쉽도록 통합해 준다.</w:t>
      </w:r>
    </w:p>
    <w:p w14:paraId="60110931" w14:textId="77777777" w:rsidR="00F26E87" w:rsidRDefault="00F26E87" w:rsidP="00F26E87">
      <w:r>
        <w:rPr>
          <w:rFonts w:hint="eastAsia"/>
        </w:rPr>
        <w:t xml:space="preserve">JDK에 들어있는 </w:t>
      </w:r>
      <w:r>
        <w:t xml:space="preserve">Java </w:t>
      </w:r>
      <w:r>
        <w:rPr>
          <w:rFonts w:hint="eastAsia"/>
        </w:rPr>
        <w:t>컴파일러와 디버거를 직접 사용하여 컴파일하고 디버깅 하는 것 보다</w:t>
      </w:r>
    </w:p>
    <w:p w14:paraId="089A93F1" w14:textId="77777777" w:rsidR="00F26E87" w:rsidRDefault="00F26E87" w:rsidP="00F26E87">
      <w:r>
        <w:rPr>
          <w:rFonts w:hint="eastAsia"/>
        </w:rPr>
        <w:t>이클립스의 메뉴를 통하여 컴파일하고 디버깅하는 것이 훨씬 쉽고 간단하다.</w:t>
      </w:r>
    </w:p>
    <w:p w14:paraId="2D2A30AF" w14:textId="77777777" w:rsidR="00F26E87" w:rsidRPr="001146E1" w:rsidRDefault="00F26E87" w:rsidP="00F26E87"/>
    <w:p w14:paraId="469A82E3" w14:textId="77777777" w:rsidR="00F26E87" w:rsidRPr="00DF3CF8" w:rsidRDefault="00F26E87" w:rsidP="00F26E87"/>
    <w:p w14:paraId="309C2C16" w14:textId="77777777" w:rsidR="00F26E87" w:rsidRDefault="00F26E87" w:rsidP="00F26E87"/>
    <w:p w14:paraId="725417DD" w14:textId="77777777" w:rsidR="00F26E87" w:rsidRDefault="00F26E87" w:rsidP="00F26E87">
      <w:pPr>
        <w:pStyle w:val="Heading2"/>
      </w:pPr>
      <w:bookmarkStart w:id="22" w:name="_Toc460235057"/>
      <w:r>
        <w:rPr>
          <w:rFonts w:hint="eastAsia"/>
        </w:rPr>
        <w:t>홈페이지에서 다운로드</w:t>
      </w:r>
      <w:bookmarkEnd w:id="22"/>
    </w:p>
    <w:p w14:paraId="1F246B41" w14:textId="058FDBE9" w:rsidR="00F26E87" w:rsidRDefault="00F26E87" w:rsidP="00F26E87">
      <w:r>
        <w:rPr>
          <w:rFonts w:hint="eastAsia"/>
        </w:rPr>
        <w:t xml:space="preserve">이클립스 홈페이지 </w:t>
      </w:r>
      <w:r w:rsidRPr="00320AC3">
        <w:t>http://www.eclipse.org/</w:t>
      </w:r>
      <w:r>
        <w:rPr>
          <w:rFonts w:hint="eastAsia"/>
        </w:rPr>
        <w:t xml:space="preserve"> 에서 화면 상단의 [</w:t>
      </w:r>
      <w:r w:rsidR="0058073D">
        <w:t>Download</w:t>
      </w:r>
      <w:r>
        <w:rPr>
          <w:rFonts w:hint="eastAsia"/>
        </w:rPr>
        <w:t>] 버튼을 클릭한다.</w:t>
      </w:r>
    </w:p>
    <w:p w14:paraId="53335ABA" w14:textId="77777777" w:rsidR="00F26E87" w:rsidRDefault="00F26E87" w:rsidP="00F26E87"/>
    <w:p w14:paraId="42BD0C32" w14:textId="77777777" w:rsidR="00D638FE" w:rsidRDefault="0058073D" w:rsidP="00F26E87">
      <w:r>
        <w:rPr>
          <w:noProof/>
        </w:rPr>
        <w:drawing>
          <wp:inline distT="0" distB="0" distL="0" distR="0" wp14:anchorId="3825DCA1" wp14:editId="6E0EFBD3">
            <wp:extent cx="2616370" cy="1470356"/>
            <wp:effectExtent l="57150" t="57150" r="107950" b="1111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017" cy="14740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9950E" w14:textId="77777777" w:rsidR="00D638FE" w:rsidRDefault="00D638FE" w:rsidP="00F26E87"/>
    <w:p w14:paraId="18D9E063" w14:textId="77777777" w:rsidR="00D638FE" w:rsidRDefault="00D638FE" w:rsidP="00F26E87"/>
    <w:p w14:paraId="6A772668" w14:textId="26D6C896" w:rsidR="00F26E87" w:rsidRDefault="0058073D" w:rsidP="00F26E87">
      <w:r>
        <w:rPr>
          <w:noProof/>
        </w:rPr>
        <w:drawing>
          <wp:inline distT="0" distB="0" distL="0" distR="0" wp14:anchorId="6865EEE8" wp14:editId="7CCF28CD">
            <wp:extent cx="4150363" cy="1031444"/>
            <wp:effectExtent l="57150" t="57150" r="116840" b="1117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849" cy="1040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940EA" w14:textId="53F80FAC" w:rsidR="00F26E87" w:rsidRDefault="00F26E87" w:rsidP="00F26E87"/>
    <w:p w14:paraId="160C48BF" w14:textId="77777777" w:rsidR="00F26E87" w:rsidRDefault="00F26E87" w:rsidP="00F26E87"/>
    <w:p w14:paraId="704F850D" w14:textId="315C93B7" w:rsidR="00F26E87" w:rsidRDefault="00F26E87" w:rsidP="00F26E87"/>
    <w:p w14:paraId="35B0305F" w14:textId="77777777" w:rsidR="00F26E87" w:rsidRDefault="00F26E87" w:rsidP="00F26E87"/>
    <w:p w14:paraId="433C6EAC" w14:textId="77777777" w:rsidR="00F26E87" w:rsidRDefault="00F26E87" w:rsidP="00F26E8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06EA53D" w14:textId="7A4796F7" w:rsidR="00F26E87" w:rsidRDefault="00F26E87" w:rsidP="00F26E87">
      <w:pPr>
        <w:pStyle w:val="Heading2"/>
      </w:pPr>
      <w:bookmarkStart w:id="23" w:name="_Toc460235058"/>
      <w:r>
        <w:rPr>
          <w:rFonts w:hint="eastAsia"/>
        </w:rPr>
        <w:lastRenderedPageBreak/>
        <w:t>설치</w:t>
      </w:r>
      <w:bookmarkEnd w:id="23"/>
    </w:p>
    <w:p w14:paraId="2FC5C617" w14:textId="77777777" w:rsidR="00F26E87" w:rsidRPr="005707EF" w:rsidRDefault="00F26E87" w:rsidP="00F26E87"/>
    <w:p w14:paraId="514D2B49" w14:textId="77777777" w:rsidR="00F26E87" w:rsidRDefault="00F26E87" w:rsidP="00F26E87">
      <w:r>
        <w:rPr>
          <w:rFonts w:hint="eastAsia"/>
        </w:rPr>
        <w:t xml:space="preserve">다운로드 받은 </w:t>
      </w:r>
      <w:r w:rsidRPr="005707EF">
        <w:t>eclipse-inst-win64.exe</w:t>
      </w:r>
      <w:r>
        <w:t xml:space="preserve"> </w:t>
      </w:r>
      <w:r>
        <w:rPr>
          <w:rFonts w:hint="eastAsia"/>
        </w:rPr>
        <w:t>파일을 실행한다.</w:t>
      </w:r>
    </w:p>
    <w:p w14:paraId="18826713" w14:textId="77777777" w:rsidR="00F26E87" w:rsidRDefault="00F26E87" w:rsidP="00F26E87"/>
    <w:p w14:paraId="5DB91413" w14:textId="76076E7B" w:rsidR="00F26E87" w:rsidRDefault="00D638FE" w:rsidP="00F26E87">
      <w:r>
        <w:rPr>
          <w:noProof/>
        </w:rPr>
        <w:drawing>
          <wp:inline distT="0" distB="0" distL="0" distR="0" wp14:anchorId="16265F92" wp14:editId="394EA286">
            <wp:extent cx="3482998" cy="3577133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364" cy="35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128" w14:textId="20E4DC00" w:rsidR="00F26E87" w:rsidRDefault="00F26E87" w:rsidP="00F26E87">
      <w:r>
        <w:t>"</w:t>
      </w:r>
      <w:r>
        <w:rPr>
          <w:rFonts w:hint="eastAsia"/>
        </w:rPr>
        <w:t>Eclip</w:t>
      </w:r>
      <w:r>
        <w:t xml:space="preserve">se IDE for Java EE Developers" </w:t>
      </w:r>
      <w:r>
        <w:rPr>
          <w:rFonts w:hint="eastAsia"/>
        </w:rPr>
        <w:t>클릭</w:t>
      </w:r>
    </w:p>
    <w:p w14:paraId="06D8C252" w14:textId="77777777" w:rsidR="00D638FE" w:rsidRDefault="00D638FE" w:rsidP="00F26E87"/>
    <w:p w14:paraId="0C2CD628" w14:textId="3AA3462E" w:rsidR="00F26E87" w:rsidRDefault="00D638FE" w:rsidP="00F26E87">
      <w:r>
        <w:rPr>
          <w:noProof/>
        </w:rPr>
        <w:drawing>
          <wp:inline distT="0" distB="0" distL="0" distR="0" wp14:anchorId="24C814A6" wp14:editId="36D20782">
            <wp:extent cx="3482997" cy="3577132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503" cy="35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24A" w14:textId="77777777" w:rsidR="00F26E87" w:rsidRDefault="00F26E87" w:rsidP="00F26E87"/>
    <w:p w14:paraId="0D332ED9" w14:textId="77777777" w:rsidR="00F26E87" w:rsidRDefault="00F26E87" w:rsidP="00F26E87">
      <w:r>
        <w:rPr>
          <w:rFonts w:hint="eastAsia"/>
        </w:rPr>
        <w:t xml:space="preserve">eclipse를 설치할 폴더를 지정하고 </w:t>
      </w:r>
      <w:r>
        <w:t xml:space="preserve">INSTALL </w:t>
      </w:r>
      <w:r>
        <w:rPr>
          <w:rFonts w:hint="eastAsia"/>
        </w:rPr>
        <w:t>버튼 클릭.</w:t>
      </w:r>
    </w:p>
    <w:p w14:paraId="7F98E5C3" w14:textId="77777777" w:rsidR="00F26E87" w:rsidRPr="00AC6916" w:rsidRDefault="00F26E87" w:rsidP="00F26E87">
      <w:pPr>
        <w:rPr>
          <w:u w:val="single"/>
        </w:rPr>
      </w:pPr>
      <w:r w:rsidRPr="00AC6916">
        <w:rPr>
          <w:rFonts w:hint="eastAsia"/>
          <w:u w:val="single"/>
        </w:rPr>
        <w:t>경로명에 한글이나 공백이 없는 곳에 설치해야 한다.</w:t>
      </w:r>
    </w:p>
    <w:p w14:paraId="27B36D1E" w14:textId="77777777" w:rsidR="00F26E87" w:rsidRDefault="00F26E87" w:rsidP="00F26E87"/>
    <w:p w14:paraId="296DD45E" w14:textId="77777777" w:rsidR="00F26E87" w:rsidRDefault="00F26E87" w:rsidP="00F26E87"/>
    <w:p w14:paraId="7578E406" w14:textId="77777777" w:rsidR="00F26E87" w:rsidRDefault="00F26E87" w:rsidP="00F26E87">
      <w:r>
        <w:rPr>
          <w:rFonts w:hint="eastAsia"/>
        </w:rPr>
        <w:t xml:space="preserve">중간에 라이센스를 묻는 화면이 나오면 </w:t>
      </w:r>
      <w:r>
        <w:t>"Accept"</w:t>
      </w:r>
      <w:r>
        <w:rPr>
          <w:rFonts w:hint="eastAsia"/>
        </w:rPr>
        <w:t>를 선택한다.</w:t>
      </w:r>
    </w:p>
    <w:p w14:paraId="39D0BE21" w14:textId="77777777" w:rsidR="00F26E87" w:rsidRDefault="00F26E87" w:rsidP="00F26E87"/>
    <w:p w14:paraId="181ACCE3" w14:textId="77777777" w:rsidR="00F26E87" w:rsidRDefault="00F26E87" w:rsidP="00F26E87">
      <w:r>
        <w:rPr>
          <w:noProof/>
        </w:rPr>
        <w:lastRenderedPageBreak/>
        <w:drawing>
          <wp:inline distT="0" distB="0" distL="0" distR="0" wp14:anchorId="759319B2" wp14:editId="274DB1D5">
            <wp:extent cx="4470233" cy="459105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431" cy="45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C39" w14:textId="77777777" w:rsidR="00F26E87" w:rsidRDefault="00F26E87" w:rsidP="00F26E87"/>
    <w:p w14:paraId="52D1838B" w14:textId="77777777" w:rsidR="00F26E87" w:rsidRDefault="00F26E87" w:rsidP="00F26E87">
      <w:r>
        <w:rPr>
          <w:rFonts w:hint="eastAsia"/>
        </w:rPr>
        <w:t xml:space="preserve">다 설치되었으면 </w:t>
      </w:r>
      <w:r>
        <w:t xml:space="preserve">LAUNCH </w:t>
      </w:r>
      <w:r>
        <w:rPr>
          <w:rFonts w:hint="eastAsia"/>
        </w:rPr>
        <w:t>버튼 클릭.</w:t>
      </w:r>
    </w:p>
    <w:p w14:paraId="4AB0475C" w14:textId="77777777" w:rsidR="00F26E87" w:rsidRDefault="00F26E87" w:rsidP="00F26E87"/>
    <w:p w14:paraId="67AE626C" w14:textId="77777777" w:rsidR="00F26E87" w:rsidRDefault="00F26E87" w:rsidP="00F26E87">
      <w:r>
        <w:rPr>
          <w:noProof/>
        </w:rPr>
        <w:drawing>
          <wp:inline distT="0" distB="0" distL="0" distR="0" wp14:anchorId="6AAC0F12" wp14:editId="65CB0572">
            <wp:extent cx="4469765" cy="2074484"/>
            <wp:effectExtent l="0" t="0" r="698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951" cy="20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672" w14:textId="77777777" w:rsidR="00F26E87" w:rsidRDefault="00F26E87" w:rsidP="00F26E87">
      <w:r>
        <w:rPr>
          <w:rFonts w:hint="eastAsia"/>
        </w:rPr>
        <w:t>개발 프로젝트를 저장할 폴더를 묻는 대화상자이다.</w:t>
      </w:r>
    </w:p>
    <w:p w14:paraId="08B83BC2" w14:textId="77777777" w:rsidR="00F26E87" w:rsidRDefault="00F26E87" w:rsidP="00F26E87">
      <w:pPr>
        <w:rPr>
          <w:u w:val="single"/>
        </w:rPr>
      </w:pPr>
      <w:r>
        <w:rPr>
          <w:rFonts w:hint="eastAsia"/>
        </w:rPr>
        <w:t>적당한 폴더를 지정하자.</w:t>
      </w:r>
      <w:r>
        <w:t xml:space="preserve"> </w:t>
      </w:r>
      <w:r w:rsidRPr="00AC6916">
        <w:rPr>
          <w:rFonts w:hint="eastAsia"/>
          <w:u w:val="single"/>
        </w:rPr>
        <w:t xml:space="preserve">경로명에 한글이나 공백이 없는 </w:t>
      </w:r>
      <w:r>
        <w:rPr>
          <w:rFonts w:hint="eastAsia"/>
          <w:u w:val="single"/>
        </w:rPr>
        <w:t>폴더이어야 한다.</w:t>
      </w:r>
    </w:p>
    <w:p w14:paraId="1ED93AE0" w14:textId="77777777" w:rsidR="00F26E87" w:rsidRDefault="00F26E87" w:rsidP="00F26E87"/>
    <w:p w14:paraId="0EB45C19" w14:textId="77777777" w:rsidR="00F26E87" w:rsidRDefault="00F26E87" w:rsidP="00F26E87">
      <w:r>
        <w:rPr>
          <w:rFonts w:hint="eastAsia"/>
        </w:rPr>
        <w:t>"</w:t>
      </w:r>
      <w:r>
        <w:t xml:space="preserve">Use this as the default and do not ask again" </w:t>
      </w:r>
      <w:r>
        <w:rPr>
          <w:rFonts w:hint="eastAsia"/>
        </w:rPr>
        <w:t>항목을 선택하면, 지정한 폴더가 앞으로도 쭉 기본 폴더가 되어 더 이상 귀찮게 계속 묻지 않는다.</w:t>
      </w:r>
    </w:p>
    <w:p w14:paraId="383DF1D1" w14:textId="77777777" w:rsidR="00F26E87" w:rsidRPr="00B2404C" w:rsidRDefault="00F26E87" w:rsidP="00F26E87"/>
    <w:p w14:paraId="3B72A463" w14:textId="77777777" w:rsidR="00F26E87" w:rsidRDefault="00F26E87" w:rsidP="00F26E87">
      <w:r>
        <w:rPr>
          <w:rFonts w:hint="eastAsia"/>
        </w:rPr>
        <w:t xml:space="preserve"> </w:t>
      </w:r>
      <w:r>
        <w:t xml:space="preserve">OK </w:t>
      </w:r>
      <w:r>
        <w:rPr>
          <w:rFonts w:hint="eastAsia"/>
        </w:rPr>
        <w:t>버튼 클릭.</w:t>
      </w:r>
    </w:p>
    <w:p w14:paraId="38192C0D" w14:textId="77777777" w:rsidR="00F26E87" w:rsidRDefault="00F26E87" w:rsidP="00F26E87"/>
    <w:p w14:paraId="38BBD081" w14:textId="77777777" w:rsidR="00F26E87" w:rsidRDefault="00F26E87" w:rsidP="00F26E87"/>
    <w:p w14:paraId="183AC047" w14:textId="77777777" w:rsidR="00F26E87" w:rsidRDefault="00F26E87" w:rsidP="00F26E8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0EF2E59" w14:textId="77777777" w:rsidR="00F26E87" w:rsidRDefault="00F26E87" w:rsidP="00F26E87">
      <w:pPr>
        <w:pStyle w:val="Heading2"/>
      </w:pPr>
      <w:bookmarkStart w:id="24" w:name="_Toc460235059"/>
      <w:r>
        <w:rPr>
          <w:rFonts w:hint="eastAsia"/>
        </w:rPr>
        <w:lastRenderedPageBreak/>
        <w:t>이클립스 실행</w:t>
      </w:r>
      <w:bookmarkEnd w:id="24"/>
    </w:p>
    <w:p w14:paraId="12D1DBE9" w14:textId="77777777" w:rsidR="00F26E87" w:rsidRPr="001146E1" w:rsidRDefault="00F26E87" w:rsidP="00F26E87"/>
    <w:p w14:paraId="17EE2960" w14:textId="77777777" w:rsidR="00F26E87" w:rsidRDefault="00F26E87" w:rsidP="00F26E87">
      <w:r>
        <w:rPr>
          <w:rFonts w:hint="eastAsia"/>
        </w:rPr>
        <w:t>다음과 같이 Welcome 화면이 출력된다.</w:t>
      </w:r>
    </w:p>
    <w:p w14:paraId="26B61667" w14:textId="77777777" w:rsidR="00F26E87" w:rsidRDefault="00F26E87" w:rsidP="00F26E87">
      <w:r>
        <w:rPr>
          <w:noProof/>
        </w:rPr>
        <w:drawing>
          <wp:inline distT="0" distB="0" distL="0" distR="0" wp14:anchorId="389CD36F" wp14:editId="73682E2D">
            <wp:extent cx="4905375" cy="396230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21" cy="39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2EAF" w14:textId="77777777" w:rsidR="00F26E87" w:rsidRDefault="00F26E87" w:rsidP="00F26E87"/>
    <w:p w14:paraId="60B9AB11" w14:textId="77777777" w:rsidR="00F26E87" w:rsidRDefault="00F26E87" w:rsidP="00F26E87">
      <w:r>
        <w:rPr>
          <w:rFonts w:hint="eastAsia"/>
        </w:rPr>
        <w:t>[x] 버튼을 클릭하여 이 [Welcome] 화면을 닫으면 주 화면이 나타난다.</w:t>
      </w:r>
    </w:p>
    <w:p w14:paraId="4DE48D8E" w14:textId="77777777" w:rsidR="00F26E87" w:rsidRDefault="00F26E87" w:rsidP="00F26E87">
      <w:r>
        <w:rPr>
          <w:noProof/>
        </w:rPr>
        <w:drawing>
          <wp:inline distT="0" distB="0" distL="0" distR="0" wp14:anchorId="7EC060EA" wp14:editId="3552F8DB">
            <wp:extent cx="4929594" cy="3981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599" cy="39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6D62" w14:textId="77777777" w:rsidR="00F26E87" w:rsidRDefault="00F26E87" w:rsidP="00F26E87"/>
    <w:p w14:paraId="21CC188D" w14:textId="77777777" w:rsidR="00F26E87" w:rsidRPr="006524D2" w:rsidRDefault="00F26E87" w:rsidP="00F26E87"/>
    <w:p w14:paraId="2DD6ABCC" w14:textId="77777777" w:rsidR="00F26E87" w:rsidRDefault="00F26E87" w:rsidP="00F26E87"/>
    <w:p w14:paraId="1F896B08" w14:textId="1695E85D" w:rsidR="00F26E87" w:rsidRDefault="00F26E87" w:rsidP="00F26E87">
      <w:pPr>
        <w:pStyle w:val="Heading2"/>
      </w:pPr>
      <w:bookmarkStart w:id="25" w:name="_Toc460235060"/>
      <w:r>
        <w:rPr>
          <w:rFonts w:hint="eastAsia"/>
        </w:rPr>
        <w:lastRenderedPageBreak/>
        <w:t>주의할 점</w:t>
      </w:r>
      <w:bookmarkEnd w:id="25"/>
    </w:p>
    <w:p w14:paraId="75DBD50A" w14:textId="77777777" w:rsidR="00F26E87" w:rsidRDefault="00F26E87" w:rsidP="00F26E87">
      <w:r>
        <w:rPr>
          <w:rFonts w:hint="eastAsia"/>
        </w:rPr>
        <w:t xml:space="preserve">Java 개발 도구들은 </w:t>
      </w:r>
      <w:r w:rsidRPr="007511F1">
        <w:rPr>
          <w:rFonts w:hint="eastAsia"/>
          <w:highlight w:val="yellow"/>
        </w:rPr>
        <w:t>한글 파일명이나 폴더명</w:t>
      </w:r>
      <w:r>
        <w:rPr>
          <w:rFonts w:hint="eastAsia"/>
        </w:rPr>
        <w:t>을 인식하지 못하는 경우가 많다.</w:t>
      </w:r>
    </w:p>
    <w:p w14:paraId="0D88D73F" w14:textId="77777777" w:rsidR="00F26E87" w:rsidRDefault="00F26E87" w:rsidP="00F26E87">
      <w:r>
        <w:rPr>
          <w:rFonts w:hint="eastAsia"/>
        </w:rPr>
        <w:t>경로명에 한글이 포함된 폴더에 Java 개발 프로젝트를 저장하면 나중에 이상한 문제가 발생하여 고생하게 된다.</w:t>
      </w:r>
    </w:p>
    <w:p w14:paraId="55B6540B" w14:textId="77777777" w:rsidR="00F26E87" w:rsidRDefault="00F26E87" w:rsidP="00F26E87"/>
    <w:p w14:paraId="4EC300C3" w14:textId="77777777" w:rsidR="00F26E87" w:rsidRDefault="00F26E87" w:rsidP="00F26E87">
      <w:r>
        <w:rPr>
          <w:rFonts w:hint="eastAsia"/>
        </w:rPr>
        <w:t xml:space="preserve">Windows 운영체제 </w:t>
      </w:r>
      <w:r w:rsidRPr="007511F1">
        <w:rPr>
          <w:rFonts w:hint="eastAsia"/>
          <w:highlight w:val="yellow"/>
        </w:rPr>
        <w:t>계정 로그인 아이디</w:t>
      </w:r>
      <w:r>
        <w:rPr>
          <w:rFonts w:hint="eastAsia"/>
        </w:rPr>
        <w:t>에서도 한글을 사용하지 않는 것이 안전하다.</w:t>
      </w:r>
    </w:p>
    <w:p w14:paraId="2A011FB8" w14:textId="77777777" w:rsidR="00F26E87" w:rsidRDefault="00F26E87" w:rsidP="00F26E87">
      <w:r>
        <w:rPr>
          <w:rFonts w:hint="eastAsia"/>
        </w:rPr>
        <w:t xml:space="preserve">Windows 운영체제는 계정의 기본 작업 폴더를 'C:/Users/로그인아이디' 로 생성하기 때문이다. </w:t>
      </w:r>
    </w:p>
    <w:p w14:paraId="082A9862" w14:textId="77777777" w:rsidR="00F26E87" w:rsidRDefault="00F26E87" w:rsidP="00F26E87">
      <w:r>
        <w:rPr>
          <w:rFonts w:hint="eastAsia"/>
        </w:rPr>
        <w:t>이 폴더 아래에 각종 설정 파일이나 임시 파일이 생성되기도 한다.</w:t>
      </w:r>
    </w:p>
    <w:p w14:paraId="6524A677" w14:textId="77777777" w:rsidR="00F26E87" w:rsidRDefault="00F26E87" w:rsidP="00F26E87"/>
    <w:p w14:paraId="4A130C48" w14:textId="77777777" w:rsidR="00F26E87" w:rsidRPr="00F44128" w:rsidRDefault="00F26E87" w:rsidP="00F26E87"/>
    <w:p w14:paraId="57CAF2F5" w14:textId="77777777" w:rsidR="00F26E87" w:rsidRDefault="00F26E87" w:rsidP="00F26E87">
      <w:pPr>
        <w:pStyle w:val="Heading2"/>
      </w:pPr>
      <w:bookmarkStart w:id="26" w:name="_Toc460235061"/>
      <w:r>
        <w:rPr>
          <w:rFonts w:hint="eastAsia"/>
        </w:rPr>
        <w:t>소스 파일 인코딩 설정</w:t>
      </w:r>
      <w:bookmarkEnd w:id="26"/>
    </w:p>
    <w:p w14:paraId="1FD781D0" w14:textId="77777777" w:rsidR="00F26E87" w:rsidRDefault="00F26E87" w:rsidP="00F26E87">
      <w:pPr>
        <w:pStyle w:val="a1"/>
        <w:ind w:left="100" w:right="100"/>
      </w:pPr>
      <w:r>
        <w:t xml:space="preserve">Java </w:t>
      </w:r>
      <w:r>
        <w:rPr>
          <w:rFonts w:hint="eastAsia"/>
        </w:rPr>
        <w:t>언어에서 한글 문자열을 다룰 때,</w:t>
      </w:r>
      <w:r>
        <w:t xml:space="preserve"> </w:t>
      </w:r>
      <w:r>
        <w:rPr>
          <w:rFonts w:hint="eastAsia"/>
        </w:rPr>
        <w:t>한글이 제대로 표시되지 않고 이상한 형태로 깨져서 표시되기 쉽다.</w:t>
      </w:r>
    </w:p>
    <w:p w14:paraId="299BD61D" w14:textId="77777777" w:rsidR="00F26E87" w:rsidRDefault="00F26E87" w:rsidP="00F26E87">
      <w:pPr>
        <w:pStyle w:val="a1"/>
        <w:ind w:left="100" w:right="100"/>
      </w:pPr>
      <w:r>
        <w:rPr>
          <w:rFonts w:hint="eastAsia"/>
        </w:rPr>
        <w:t>그 이유는 문자 인코딩 불일치 때문이다.</w:t>
      </w:r>
    </w:p>
    <w:p w14:paraId="5A71F04C" w14:textId="77777777" w:rsidR="00F26E87" w:rsidRDefault="00F26E87" w:rsidP="00F26E87">
      <w:pPr>
        <w:pStyle w:val="a1"/>
        <w:ind w:left="100" w:right="100"/>
      </w:pPr>
      <w:r>
        <w:rPr>
          <w:rFonts w:hint="eastAsia"/>
        </w:rPr>
        <w:t xml:space="preserve">그렇기 때문에 </w:t>
      </w:r>
      <w:r>
        <w:t xml:space="preserve">Java </w:t>
      </w:r>
      <w:r>
        <w:rPr>
          <w:rFonts w:hint="eastAsia"/>
        </w:rPr>
        <w:t>언어에서 한글 문자열을 다룰 때는 문자 인코딩 방식을 일관되게 하나로 통일하는 것이 바람직하다.</w:t>
      </w:r>
      <w:r>
        <w:t xml:space="preserve"> </w:t>
      </w:r>
      <w:r w:rsidRPr="007D2D8D">
        <w:rPr>
          <w:rFonts w:hint="eastAsia"/>
          <w:highlight w:val="yellow"/>
        </w:rPr>
        <w:t>U</w:t>
      </w:r>
      <w:r w:rsidRPr="007D2D8D">
        <w:rPr>
          <w:highlight w:val="yellow"/>
        </w:rPr>
        <w:t xml:space="preserve">TF-8 </w:t>
      </w:r>
      <w:r w:rsidRPr="007D2D8D">
        <w:rPr>
          <w:rFonts w:hint="eastAsia"/>
          <w:highlight w:val="yellow"/>
        </w:rPr>
        <w:t>인코딩</w:t>
      </w:r>
      <w:r>
        <w:rPr>
          <w:rFonts w:hint="eastAsia"/>
        </w:rPr>
        <w:t>으로 통일하자.</w:t>
      </w:r>
    </w:p>
    <w:p w14:paraId="601C84AD" w14:textId="77777777" w:rsidR="00F26E87" w:rsidRDefault="00F26E87" w:rsidP="00F26E87">
      <w:pPr>
        <w:pStyle w:val="a1"/>
        <w:ind w:left="100" w:right="100"/>
      </w:pPr>
    </w:p>
    <w:p w14:paraId="411ABE5C" w14:textId="77777777" w:rsidR="00F26E87" w:rsidRDefault="00F26E87" w:rsidP="00F26E87">
      <w:pPr>
        <w:pStyle w:val="a1"/>
        <w:ind w:left="100" w:right="100"/>
      </w:pPr>
      <w:r>
        <w:rPr>
          <w:rFonts w:hint="eastAsia"/>
        </w:rPr>
        <w:t>이클립스 메뉴:</w:t>
      </w:r>
      <w:r>
        <w:t xml:space="preserve"> Window - Preferences </w:t>
      </w:r>
    </w:p>
    <w:p w14:paraId="3A059D46" w14:textId="77777777" w:rsidR="00F26E87" w:rsidRDefault="00F26E87" w:rsidP="00F26E87">
      <w:r>
        <w:rPr>
          <w:noProof/>
        </w:rPr>
        <w:drawing>
          <wp:inline distT="0" distB="0" distL="0" distR="0" wp14:anchorId="4B21A92C" wp14:editId="6563DEFD">
            <wp:extent cx="5186476" cy="468369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41" cy="46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55B5" w14:textId="77777777" w:rsidR="00F26E87" w:rsidRDefault="00F26E87" w:rsidP="00F26E87"/>
    <w:p w14:paraId="3E37BAF9" w14:textId="77777777" w:rsidR="00F26E87" w:rsidRDefault="00F26E87" w:rsidP="00F26E87">
      <w:pPr>
        <w:pStyle w:val="a1"/>
        <w:ind w:left="100" w:right="100"/>
      </w:pPr>
      <w:r>
        <w:t xml:space="preserve">General - Workspace - Text file encoding - Other: UTF-8 - Apply </w:t>
      </w:r>
      <w:r>
        <w:rPr>
          <w:rFonts w:hint="eastAsia"/>
        </w:rPr>
        <w:t>버튼 클릭</w:t>
      </w:r>
    </w:p>
    <w:p w14:paraId="7B0CC176" w14:textId="77777777" w:rsidR="00F26E87" w:rsidRDefault="00F26E87" w:rsidP="00F26E87"/>
    <w:p w14:paraId="3366D85C" w14:textId="77777777" w:rsidR="00F26E87" w:rsidRDefault="00F26E87" w:rsidP="00F26E87"/>
    <w:p w14:paraId="0B870B14" w14:textId="77777777" w:rsidR="00F26E87" w:rsidRDefault="00F26E87" w:rsidP="00F26E8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6C0C6F2" w14:textId="77777777" w:rsidR="00F26E87" w:rsidRDefault="00F26E87" w:rsidP="00F26E87">
      <w:pPr>
        <w:pStyle w:val="Heading2"/>
      </w:pPr>
      <w:bookmarkStart w:id="27" w:name="_Toc460235062"/>
      <w:r>
        <w:rPr>
          <w:rFonts w:hint="eastAsia"/>
        </w:rPr>
        <w:lastRenderedPageBreak/>
        <w:t>폰트 설정</w:t>
      </w:r>
      <w:bookmarkEnd w:id="27"/>
    </w:p>
    <w:p w14:paraId="3C9D1319" w14:textId="77777777" w:rsidR="00F26E87" w:rsidRDefault="00F26E87" w:rsidP="00F26E87">
      <w:r>
        <w:rPr>
          <w:rFonts w:hint="eastAsia"/>
        </w:rPr>
        <w:t xml:space="preserve">기본 폰트은 </w:t>
      </w:r>
      <w:r>
        <w:t>"Courier New" 10pt</w:t>
      </w:r>
      <w:r>
        <w:rPr>
          <w:rFonts w:hint="eastAsia"/>
        </w:rPr>
        <w:t>에서, 한글이 상대적으로 너무 작게 표시되는 단점이 있다.</w:t>
      </w:r>
    </w:p>
    <w:p w14:paraId="70F2701C" w14:textId="77777777" w:rsidR="00F26E87" w:rsidRDefault="00F26E87" w:rsidP="00F26E87">
      <w:r>
        <w:rPr>
          <w:noProof/>
        </w:rPr>
        <w:drawing>
          <wp:inline distT="0" distB="0" distL="0" distR="0" wp14:anchorId="436E803A" wp14:editId="013A15A1">
            <wp:extent cx="1238250" cy="4000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0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3CDB2" w14:textId="77777777" w:rsidR="00F26E87" w:rsidRDefault="00F26E87" w:rsidP="00F26E87">
      <w:r>
        <w:rPr>
          <w:rFonts w:hint="eastAsia"/>
        </w:rPr>
        <w:t>이것이 거슬린다면 폰트를 변경할 수 있다.</w:t>
      </w:r>
    </w:p>
    <w:p w14:paraId="35B6F251" w14:textId="77777777" w:rsidR="00F26E87" w:rsidRPr="008712AA" w:rsidRDefault="00F26E87" w:rsidP="00F26E87"/>
    <w:p w14:paraId="467AE04C" w14:textId="77777777" w:rsidR="00F26E87" w:rsidRDefault="00F26E87" w:rsidP="00F26E87">
      <w:r>
        <w:rPr>
          <w:rFonts w:hint="eastAsia"/>
        </w:rPr>
        <w:t>이클립스 메뉴:</w:t>
      </w:r>
      <w:r>
        <w:t xml:space="preserve"> Window - Preferences</w:t>
      </w:r>
    </w:p>
    <w:p w14:paraId="72FB9966" w14:textId="77777777" w:rsidR="00F26E87" w:rsidRDefault="00F26E87" w:rsidP="00F26E87">
      <w:r>
        <w:rPr>
          <w:noProof/>
        </w:rPr>
        <w:drawing>
          <wp:inline distT="0" distB="0" distL="0" distR="0" wp14:anchorId="2C5C6BD3" wp14:editId="70A1492E">
            <wp:extent cx="4878963" cy="461589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63" cy="461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DD6F" w14:textId="77777777" w:rsidR="00F26E87" w:rsidRDefault="00F26E87" w:rsidP="00F26E87"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버튼을 클릭하여</w:t>
      </w:r>
      <w:r>
        <w:t xml:space="preserve">, </w:t>
      </w:r>
      <w:r>
        <w:rPr>
          <w:rFonts w:hint="eastAsia"/>
        </w:rPr>
        <w:t>폰트를 선택</w:t>
      </w:r>
    </w:p>
    <w:p w14:paraId="5593BD12" w14:textId="77777777" w:rsidR="00F26E87" w:rsidRDefault="00F26E87" w:rsidP="00F26E87"/>
    <w:p w14:paraId="1FC93BE6" w14:textId="77777777" w:rsidR="00F26E87" w:rsidRDefault="00F26E87" w:rsidP="00F26E87"/>
    <w:p w14:paraId="060BB0AA" w14:textId="77777777" w:rsidR="00F26E87" w:rsidRDefault="00F26E87" w:rsidP="00F26E87">
      <w:r>
        <w:t xml:space="preserve">Consolas </w:t>
      </w:r>
      <w:r>
        <w:rPr>
          <w:rFonts w:hint="eastAsia"/>
        </w:rPr>
        <w:t>폰트에서는 글자 크기 균형이 맞다.</w:t>
      </w:r>
    </w:p>
    <w:p w14:paraId="09850F86" w14:textId="77777777" w:rsidR="00F26E87" w:rsidRDefault="00F26E87" w:rsidP="00F26E87">
      <w:r>
        <w:rPr>
          <w:noProof/>
        </w:rPr>
        <w:drawing>
          <wp:inline distT="0" distB="0" distL="0" distR="0" wp14:anchorId="768152A5" wp14:editId="5A4C7FF2">
            <wp:extent cx="1285875" cy="41910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B15022" w14:textId="77777777" w:rsidR="00F26E87" w:rsidRPr="008712AA" w:rsidRDefault="00F26E87" w:rsidP="00F26E87"/>
    <w:p w14:paraId="3D5C1AFE" w14:textId="77777777" w:rsidR="00F26E87" w:rsidRPr="007D2D8D" w:rsidRDefault="00F26E87" w:rsidP="00F26E87"/>
    <w:p w14:paraId="118458AB" w14:textId="77777777" w:rsidR="00F26E87" w:rsidRPr="004F3CBA" w:rsidRDefault="00F26E87" w:rsidP="00F26E87"/>
    <w:p w14:paraId="1D4A5C29" w14:textId="77777777" w:rsidR="00F26E87" w:rsidRDefault="00F26E87" w:rsidP="00F26E87">
      <w:pPr>
        <w:pStyle w:val="Heading1"/>
      </w:pPr>
      <w:r>
        <w:br w:type="page"/>
      </w:r>
      <w:bookmarkStart w:id="28" w:name="_Toc460235063"/>
      <w:r>
        <w:rPr>
          <w:rFonts w:hint="eastAsia"/>
        </w:rPr>
        <w:lastRenderedPageBreak/>
        <w:t>hello World</w:t>
      </w:r>
      <w:r>
        <w:t xml:space="preserve"> </w:t>
      </w:r>
      <w:r>
        <w:rPr>
          <w:rFonts w:hint="eastAsia"/>
        </w:rPr>
        <w:t>예제</w:t>
      </w:r>
      <w:bookmarkEnd w:id="28"/>
    </w:p>
    <w:p w14:paraId="48BE41AC" w14:textId="77777777" w:rsidR="00F26E87" w:rsidRDefault="00F26E87" w:rsidP="00F26E87"/>
    <w:p w14:paraId="45EA46D7" w14:textId="77777777" w:rsidR="00F26E87" w:rsidRDefault="00F26E87" w:rsidP="00F26E87">
      <w:pPr>
        <w:pStyle w:val="Heading2"/>
      </w:pPr>
      <w:bookmarkStart w:id="29" w:name="_Toc460235064"/>
      <w:r>
        <w:rPr>
          <w:rFonts w:hint="eastAsia"/>
        </w:rPr>
        <w:t>프로젝트 생성</w:t>
      </w:r>
      <w:bookmarkEnd w:id="29"/>
    </w:p>
    <w:p w14:paraId="47AC7A66" w14:textId="77777777" w:rsidR="00F26E87" w:rsidRDefault="00F26E87" w:rsidP="00F26E87">
      <w:r>
        <w:rPr>
          <w:rFonts w:hint="eastAsia"/>
        </w:rPr>
        <w:t xml:space="preserve">메뉴: </w:t>
      </w:r>
      <w:r>
        <w:t>File - New - Project - Java Project</w:t>
      </w:r>
    </w:p>
    <w:p w14:paraId="3EE08228" w14:textId="77777777" w:rsidR="00F26E87" w:rsidRDefault="00F26E87" w:rsidP="00F26E87">
      <w:r>
        <w:rPr>
          <w:noProof/>
        </w:rPr>
        <w:drawing>
          <wp:inline distT="0" distB="0" distL="0" distR="0" wp14:anchorId="43D5586E" wp14:editId="6AAE54EA">
            <wp:extent cx="4095750" cy="3317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1232" cy="33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FF9" w14:textId="77777777" w:rsidR="00F26E87" w:rsidRDefault="00F26E87" w:rsidP="00F26E87">
      <w:r>
        <w:rPr>
          <w:rFonts w:hint="eastAsia"/>
        </w:rPr>
        <w:t>Next 버튼 클릭</w:t>
      </w:r>
    </w:p>
    <w:p w14:paraId="58E79C52" w14:textId="77777777" w:rsidR="00F26E87" w:rsidRDefault="00F26E87" w:rsidP="00F26E87"/>
    <w:p w14:paraId="4864DFF6" w14:textId="77777777" w:rsidR="00F26E87" w:rsidRDefault="00F26E87" w:rsidP="00F26E87">
      <w:r>
        <w:rPr>
          <w:noProof/>
        </w:rPr>
        <w:drawing>
          <wp:inline distT="0" distB="0" distL="0" distR="0" wp14:anchorId="3CFC96DC" wp14:editId="41344772">
            <wp:extent cx="4068423" cy="32956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4809" cy="33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C8F7" w14:textId="77777777" w:rsidR="00F26E87" w:rsidRDefault="00F26E87" w:rsidP="00F26E87">
      <w:r>
        <w:rPr>
          <w:rFonts w:hint="eastAsia"/>
        </w:rPr>
        <w:t>Project name: hello</w:t>
      </w:r>
    </w:p>
    <w:p w14:paraId="105A9B74" w14:textId="77777777" w:rsidR="00F26E87" w:rsidRDefault="00F26E87" w:rsidP="00F26E87">
      <w:r>
        <w:rPr>
          <w:rFonts w:hint="eastAsia"/>
        </w:rPr>
        <w:t>Finish 버튼 클릭</w:t>
      </w:r>
    </w:p>
    <w:p w14:paraId="7F0A5DF2" w14:textId="77777777" w:rsidR="00F26E87" w:rsidRDefault="00F26E87" w:rsidP="00F26E87"/>
    <w:p w14:paraId="4BC2FE94" w14:textId="77777777" w:rsidR="00F26E87" w:rsidRDefault="00F26E87" w:rsidP="00F26E8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2AD62BD" w14:textId="77777777" w:rsidR="00F26E87" w:rsidRDefault="00F26E87" w:rsidP="00F26E87">
      <w:pPr>
        <w:pStyle w:val="Heading2"/>
      </w:pPr>
      <w:bookmarkStart w:id="30" w:name="_Toc460235065"/>
      <w:r>
        <w:rPr>
          <w:rFonts w:hint="eastAsia"/>
        </w:rPr>
        <w:lastRenderedPageBreak/>
        <w:t>클래스 생성</w:t>
      </w:r>
      <w:bookmarkEnd w:id="30"/>
    </w:p>
    <w:p w14:paraId="20B1A083" w14:textId="77777777" w:rsidR="00F26E87" w:rsidRDefault="00F26E87" w:rsidP="00F26E87">
      <w:r>
        <w:rPr>
          <w:rFonts w:hint="eastAsia"/>
        </w:rPr>
        <w:t xml:space="preserve">Package Explorer에서 </w:t>
      </w:r>
      <w:r>
        <w:t xml:space="preserve">hello </w:t>
      </w:r>
      <w:r>
        <w:rPr>
          <w:rFonts w:hint="eastAsia"/>
        </w:rPr>
        <w:t xml:space="preserve">프로젝트를 우클릭하고 </w:t>
      </w:r>
    </w:p>
    <w:p w14:paraId="59678FBD" w14:textId="77777777" w:rsidR="00F26E87" w:rsidRDefault="00F26E87" w:rsidP="00F26E87">
      <w:r>
        <w:rPr>
          <w:rFonts w:hint="eastAsia"/>
        </w:rPr>
        <w:t>메뉴:</w:t>
      </w:r>
      <w:r>
        <w:t xml:space="preserve"> New - Class</w:t>
      </w:r>
    </w:p>
    <w:p w14:paraId="750230CE" w14:textId="77777777" w:rsidR="00F26E87" w:rsidRDefault="00F26E87" w:rsidP="00F26E87">
      <w:r>
        <w:rPr>
          <w:noProof/>
        </w:rPr>
        <w:drawing>
          <wp:inline distT="0" distB="0" distL="0" distR="0" wp14:anchorId="0DA5ABDF" wp14:editId="27BF3A1E">
            <wp:extent cx="5229225" cy="2514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5" cy="25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454C" w14:textId="77777777" w:rsidR="00F26E87" w:rsidRDefault="00F26E87" w:rsidP="00F26E87"/>
    <w:p w14:paraId="47CA5531" w14:textId="77777777" w:rsidR="00F26E87" w:rsidRDefault="00F26E87" w:rsidP="00F26E87"/>
    <w:p w14:paraId="383317E3" w14:textId="77777777" w:rsidR="00F26E87" w:rsidRDefault="00F26E87" w:rsidP="00F26E87">
      <w:r>
        <w:rPr>
          <w:noProof/>
        </w:rPr>
        <w:drawing>
          <wp:inline distT="0" distB="0" distL="0" distR="0" wp14:anchorId="6E255BE6" wp14:editId="2A437FF1">
            <wp:extent cx="4126311" cy="48482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7608" cy="48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2633" w14:textId="77777777" w:rsidR="00F26E87" w:rsidRDefault="00F26E87" w:rsidP="00F26E87">
      <w:r>
        <w:rPr>
          <w:rFonts w:hint="eastAsia"/>
        </w:rPr>
        <w:t>Package: hello</w:t>
      </w:r>
    </w:p>
    <w:p w14:paraId="6E4E37FC" w14:textId="77777777" w:rsidR="00F26E87" w:rsidRDefault="00F26E87" w:rsidP="00F26E87">
      <w:r>
        <w:t>Name:    Hello</w:t>
      </w:r>
    </w:p>
    <w:p w14:paraId="49C6A6FF" w14:textId="77777777" w:rsidR="00F26E87" w:rsidRDefault="00F26E87" w:rsidP="00F26E87">
      <w:pPr>
        <w:pStyle w:val="a1"/>
      </w:pPr>
    </w:p>
    <w:p w14:paraId="65016691" w14:textId="77777777" w:rsidR="00F26E87" w:rsidRDefault="00F26E87" w:rsidP="00F26E87">
      <w:pPr>
        <w:pStyle w:val="a1"/>
      </w:pPr>
    </w:p>
    <w:p w14:paraId="01C8B207" w14:textId="77777777" w:rsidR="00F26E87" w:rsidRDefault="00F26E87" w:rsidP="00F26E87">
      <w:pPr>
        <w:pStyle w:val="a1"/>
      </w:pPr>
    </w:p>
    <w:p w14:paraId="0B6278DC" w14:textId="73A8A09A" w:rsidR="006C2AC8" w:rsidRDefault="006C2AC8">
      <w:pPr>
        <w:widowControl/>
        <w:wordWrap/>
        <w:autoSpaceDE/>
        <w:autoSpaceDN/>
        <w:spacing w:after="160" w:line="259" w:lineRule="auto"/>
        <w:rPr>
          <w:rFonts w:hAnsi="Arial" w:cs="굴림체"/>
          <w:bCs/>
          <w:color w:val="404040" w:themeColor="text1" w:themeTint="BF"/>
          <w:kern w:val="0"/>
          <w:sz w:val="22"/>
          <w:lang w:eastAsia="en-US"/>
        </w:rPr>
      </w:pPr>
      <w:r>
        <w:br w:type="page"/>
      </w:r>
    </w:p>
    <w:p w14:paraId="272617D4" w14:textId="0D0FD13E" w:rsidR="00F26E87" w:rsidRDefault="006C2AC8" w:rsidP="006C2AC8">
      <w:pPr>
        <w:pStyle w:val="Heading3"/>
      </w:pPr>
      <w:r>
        <w:rPr>
          <w:rFonts w:hint="eastAsia"/>
        </w:rPr>
        <w:lastRenderedPageBreak/>
        <w:t>Hello.java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8686B" w14:paraId="3B69EE53" w14:textId="77777777" w:rsidTr="00CF3A88">
        <w:tc>
          <w:tcPr>
            <w:tcW w:w="426" w:type="dxa"/>
          </w:tcPr>
          <w:p w14:paraId="0547E6EB" w14:textId="77777777" w:rsidR="0018686B" w:rsidRPr="002F25E5" w:rsidRDefault="00F26E87" w:rsidP="002F25E5">
            <w:pPr>
              <w:pStyle w:val="a0"/>
            </w:pPr>
            <w:r w:rsidRPr="002F25E5">
              <w:br w:type="page"/>
            </w:r>
            <w:r w:rsidR="0018686B" w:rsidRPr="002F25E5">
              <w:t>1</w:t>
            </w:r>
          </w:p>
          <w:p w14:paraId="327266B7" w14:textId="77777777" w:rsidR="0018686B" w:rsidRPr="002F25E5" w:rsidRDefault="0018686B" w:rsidP="002F25E5">
            <w:pPr>
              <w:pStyle w:val="a0"/>
            </w:pPr>
            <w:r w:rsidRPr="002F25E5">
              <w:t>2</w:t>
            </w:r>
          </w:p>
          <w:p w14:paraId="69DB4DCC" w14:textId="77777777" w:rsidR="0018686B" w:rsidRPr="002F25E5" w:rsidRDefault="0018686B" w:rsidP="002F25E5">
            <w:pPr>
              <w:pStyle w:val="a0"/>
            </w:pPr>
            <w:r w:rsidRPr="002F25E5">
              <w:t>3</w:t>
            </w:r>
          </w:p>
          <w:p w14:paraId="1D448AB7" w14:textId="77777777" w:rsidR="0018686B" w:rsidRPr="002F25E5" w:rsidRDefault="0018686B" w:rsidP="002F25E5">
            <w:pPr>
              <w:pStyle w:val="a0"/>
            </w:pPr>
            <w:r w:rsidRPr="002F25E5">
              <w:t>4</w:t>
            </w:r>
          </w:p>
          <w:p w14:paraId="698A4EC4" w14:textId="77777777" w:rsidR="0018686B" w:rsidRPr="002F25E5" w:rsidRDefault="0018686B" w:rsidP="002F25E5">
            <w:pPr>
              <w:pStyle w:val="a0"/>
            </w:pPr>
            <w:r w:rsidRPr="002F25E5">
              <w:t>5</w:t>
            </w:r>
          </w:p>
          <w:p w14:paraId="79FCAF8F" w14:textId="77777777" w:rsidR="0018686B" w:rsidRPr="002F25E5" w:rsidRDefault="0018686B" w:rsidP="002F25E5">
            <w:pPr>
              <w:pStyle w:val="a0"/>
            </w:pPr>
            <w:r w:rsidRPr="002F25E5">
              <w:t>6</w:t>
            </w:r>
          </w:p>
          <w:p w14:paraId="6DE7F28A" w14:textId="77777777" w:rsidR="0018686B" w:rsidRPr="002F25E5" w:rsidRDefault="0018686B" w:rsidP="002F25E5">
            <w:pPr>
              <w:pStyle w:val="a0"/>
            </w:pPr>
            <w:r w:rsidRPr="002F25E5">
              <w:t>7</w:t>
            </w:r>
          </w:p>
          <w:p w14:paraId="7650800E" w14:textId="77777777" w:rsidR="0018686B" w:rsidRPr="002F25E5" w:rsidRDefault="0018686B" w:rsidP="002F25E5">
            <w:pPr>
              <w:pStyle w:val="a0"/>
            </w:pPr>
            <w:r w:rsidRPr="002F25E5">
              <w:t>8</w:t>
            </w:r>
          </w:p>
          <w:p w14:paraId="29F3EFCB" w14:textId="2CCA2111" w:rsidR="0018686B" w:rsidRPr="002F25E5" w:rsidRDefault="0018686B" w:rsidP="002F25E5">
            <w:pPr>
              <w:pStyle w:val="a0"/>
            </w:pPr>
            <w:r w:rsidRPr="002F25E5">
              <w:t>9</w:t>
            </w:r>
          </w:p>
        </w:tc>
        <w:tc>
          <w:tcPr>
            <w:tcW w:w="10631" w:type="dxa"/>
          </w:tcPr>
          <w:p w14:paraId="28C2685D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  <w:r>
              <w:rPr>
                <w:rFonts w:cs="굴림체"/>
                <w:color w:val="7F0055"/>
                <w:kern w:val="0"/>
              </w:rPr>
              <w:t>package</w:t>
            </w:r>
            <w:r>
              <w:rPr>
                <w:rFonts w:cs="굴림체"/>
                <w:color w:val="000000"/>
                <w:kern w:val="0"/>
              </w:rPr>
              <w:t xml:space="preserve"> hello;</w:t>
            </w:r>
          </w:p>
          <w:p w14:paraId="452A91C6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</w:p>
          <w:p w14:paraId="0D27388B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  <w:r>
              <w:rPr>
                <w:rFonts w:cs="굴림체"/>
                <w:color w:val="7F0055"/>
                <w:kern w:val="0"/>
              </w:rPr>
              <w:t>public</w:t>
            </w:r>
            <w:r>
              <w:rPr>
                <w:rFonts w:cs="굴림체"/>
                <w:color w:val="000000"/>
                <w:kern w:val="0"/>
              </w:rPr>
              <w:t xml:space="preserve"> </w:t>
            </w:r>
            <w:r>
              <w:rPr>
                <w:rFonts w:cs="굴림체"/>
                <w:color w:val="7F0055"/>
                <w:kern w:val="0"/>
              </w:rPr>
              <w:t>class</w:t>
            </w:r>
            <w:r>
              <w:rPr>
                <w:rFonts w:cs="굴림체"/>
                <w:color w:val="000000"/>
                <w:kern w:val="0"/>
              </w:rPr>
              <w:t xml:space="preserve"> Hello {</w:t>
            </w:r>
          </w:p>
          <w:p w14:paraId="34B0D748" w14:textId="1993994C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</w:p>
          <w:p w14:paraId="7F3FB421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  <w:r>
              <w:rPr>
                <w:rFonts w:cs="굴림체"/>
                <w:color w:val="000000"/>
                <w:kern w:val="0"/>
              </w:rPr>
              <w:t xml:space="preserve">    </w:t>
            </w:r>
            <w:r>
              <w:rPr>
                <w:rFonts w:cs="굴림체"/>
                <w:color w:val="7F0055"/>
                <w:kern w:val="0"/>
              </w:rPr>
              <w:t>public</w:t>
            </w:r>
            <w:r>
              <w:rPr>
                <w:rFonts w:cs="굴림체"/>
                <w:color w:val="000000"/>
                <w:kern w:val="0"/>
              </w:rPr>
              <w:t xml:space="preserve"> </w:t>
            </w:r>
            <w:r>
              <w:rPr>
                <w:rFonts w:cs="굴림체"/>
                <w:color w:val="7F0055"/>
                <w:kern w:val="0"/>
              </w:rPr>
              <w:t>static</w:t>
            </w:r>
            <w:r>
              <w:rPr>
                <w:rFonts w:cs="굴림체"/>
                <w:color w:val="000000"/>
                <w:kern w:val="0"/>
              </w:rPr>
              <w:t xml:space="preserve"> </w:t>
            </w:r>
            <w:r>
              <w:rPr>
                <w:rFonts w:cs="굴림체"/>
                <w:color w:val="7F0055"/>
                <w:kern w:val="0"/>
              </w:rPr>
              <w:t>void</w:t>
            </w:r>
            <w:r>
              <w:rPr>
                <w:rFonts w:cs="굴림체"/>
                <w:color w:val="000000"/>
                <w:kern w:val="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</w:rPr>
              <w:t>args</w:t>
            </w:r>
            <w:r>
              <w:rPr>
                <w:rFonts w:cs="굴림체"/>
                <w:color w:val="000000"/>
                <w:kern w:val="0"/>
              </w:rPr>
              <w:t>) {</w:t>
            </w:r>
          </w:p>
          <w:p w14:paraId="49EE410F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  <w:r>
              <w:rPr>
                <w:rFonts w:cs="굴림체"/>
                <w:color w:val="000000"/>
                <w:kern w:val="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</w:rPr>
              <w:t>out</w:t>
            </w:r>
            <w:r>
              <w:rPr>
                <w:rFonts w:cs="굴림체"/>
                <w:color w:val="000000"/>
                <w:kern w:val="0"/>
              </w:rPr>
              <w:t>.println(</w:t>
            </w:r>
            <w:r>
              <w:rPr>
                <w:rFonts w:cs="굴림체"/>
                <w:color w:val="2A00FF"/>
                <w:kern w:val="0"/>
              </w:rPr>
              <w:t>"Hello World"</w:t>
            </w:r>
            <w:r>
              <w:rPr>
                <w:rFonts w:cs="굴림체"/>
                <w:color w:val="000000"/>
                <w:kern w:val="0"/>
              </w:rPr>
              <w:t>);</w:t>
            </w:r>
          </w:p>
          <w:p w14:paraId="5442CC04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  <w:r>
              <w:rPr>
                <w:rFonts w:cs="굴림체"/>
                <w:color w:val="000000"/>
                <w:kern w:val="0"/>
              </w:rPr>
              <w:t xml:space="preserve">    }</w:t>
            </w:r>
          </w:p>
          <w:p w14:paraId="2199A10D" w14:textId="77777777" w:rsidR="002F25E5" w:rsidRDefault="002F25E5" w:rsidP="002F25E5">
            <w:pPr>
              <w:pStyle w:val="a0"/>
              <w:rPr>
                <w:rFonts w:cs="굴림체"/>
                <w:kern w:val="0"/>
              </w:rPr>
            </w:pPr>
          </w:p>
          <w:p w14:paraId="0E430029" w14:textId="1DC44345" w:rsidR="007C672D" w:rsidRPr="007C672D" w:rsidRDefault="002F25E5" w:rsidP="002F25E5">
            <w:pPr>
              <w:pStyle w:val="a0"/>
              <w:rPr>
                <w:rFonts w:ascii="Consolas" w:eastAsiaTheme="minorEastAsia" w:hAnsi="Consolas" w:cs="Consolas"/>
                <w:color w:val="000000"/>
                <w:kern w:val="0"/>
              </w:rPr>
            </w:pPr>
            <w:r>
              <w:rPr>
                <w:rFonts w:cs="굴림체"/>
                <w:color w:val="000000"/>
                <w:kern w:val="0"/>
              </w:rPr>
              <w:t>}</w:t>
            </w:r>
          </w:p>
        </w:tc>
      </w:tr>
    </w:tbl>
    <w:p w14:paraId="5BC339E2" w14:textId="7D26F26D" w:rsidR="00F26E87" w:rsidRDefault="00F26E87" w:rsidP="006C2AC8"/>
    <w:p w14:paraId="5A2F4591" w14:textId="5EBA7DE7" w:rsidR="006C2AC8" w:rsidRDefault="006C2AC8" w:rsidP="006C2AC8"/>
    <w:p w14:paraId="337CEC4C" w14:textId="15E17AE8" w:rsidR="006C2AC8" w:rsidRDefault="00871A78" w:rsidP="00871A78">
      <w:pPr>
        <w:pStyle w:val="Heading3"/>
      </w:pPr>
      <w:r>
        <w:rPr>
          <w:rFonts w:hint="eastAsia"/>
        </w:rPr>
        <w:t>실행</w:t>
      </w:r>
    </w:p>
    <w:p w14:paraId="0634C8C9" w14:textId="2056870F" w:rsidR="00871A78" w:rsidRDefault="00871A78" w:rsidP="00871A78">
      <w:r w:rsidRPr="00871A78">
        <w:t xml:space="preserve">메뉴: </w:t>
      </w:r>
      <w:r w:rsidRPr="00871A78">
        <w:rPr>
          <w:rFonts w:hint="eastAsia"/>
        </w:rPr>
        <w:t xml:space="preserve">Run - Run </w:t>
      </w:r>
    </w:p>
    <w:p w14:paraId="3287FD07" w14:textId="77777777" w:rsidR="00871A78" w:rsidRPr="00871A78" w:rsidRDefault="00871A78" w:rsidP="00871A78"/>
    <w:p w14:paraId="5D65562F" w14:textId="70266507" w:rsidR="00871A78" w:rsidRPr="00871A78" w:rsidRDefault="00871A78" w:rsidP="00871A78">
      <w:r w:rsidRPr="00871A78">
        <w:rPr>
          <w:noProof/>
        </w:rPr>
        <w:drawing>
          <wp:inline distT="0" distB="0" distL="0" distR="0" wp14:anchorId="581189F3" wp14:editId="164722E7">
            <wp:extent cx="6645910" cy="4650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DEF1" w14:textId="11F65943" w:rsidR="00871A78" w:rsidRPr="00871A78" w:rsidRDefault="00871A78" w:rsidP="00871A78"/>
    <w:p w14:paraId="32CB1ACC" w14:textId="77777777" w:rsidR="00871A78" w:rsidRPr="00871A78" w:rsidRDefault="00871A78" w:rsidP="00871A78"/>
    <w:sectPr w:rsidR="00871A78" w:rsidRPr="00871A78" w:rsidSect="00E30904">
      <w:footerReference w:type="default" r:id="rId30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91CC2" w14:textId="77777777" w:rsidR="006246A7" w:rsidRDefault="006246A7">
      <w:r>
        <w:separator/>
      </w:r>
    </w:p>
  </w:endnote>
  <w:endnote w:type="continuationSeparator" w:id="0">
    <w:p w14:paraId="2BE54664" w14:textId="77777777" w:rsidR="006246A7" w:rsidRDefault="0062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65101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A8FFDEA" w14:textId="4CAC04D2" w:rsidR="00E52AD3" w:rsidRDefault="007C672D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563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563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0CF126" w14:textId="77777777" w:rsidR="00E52AD3" w:rsidRDefault="001C4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6D59D" w14:textId="77777777" w:rsidR="006246A7" w:rsidRDefault="006246A7">
      <w:r>
        <w:separator/>
      </w:r>
    </w:p>
  </w:footnote>
  <w:footnote w:type="continuationSeparator" w:id="0">
    <w:p w14:paraId="79F743DE" w14:textId="77777777" w:rsidR="006246A7" w:rsidRDefault="0062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1F0B2B"/>
    <w:multiLevelType w:val="multilevel"/>
    <w:tmpl w:val="235E3D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3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E9D3D6A"/>
    <w:multiLevelType w:val="multilevel"/>
    <w:tmpl w:val="7422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7B4F65A2"/>
    <w:multiLevelType w:val="multilevel"/>
    <w:tmpl w:val="EE7E17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26"/>
  </w:num>
  <w:num w:numId="5">
    <w:abstractNumId w:val="22"/>
  </w:num>
  <w:num w:numId="6">
    <w:abstractNumId w:val="14"/>
  </w:num>
  <w:num w:numId="7">
    <w:abstractNumId w:val="12"/>
  </w:num>
  <w:num w:numId="8">
    <w:abstractNumId w:val="11"/>
  </w:num>
  <w:num w:numId="9">
    <w:abstractNumId w:val="25"/>
  </w:num>
  <w:num w:numId="10">
    <w:abstractNumId w:val="23"/>
  </w:num>
  <w:num w:numId="11">
    <w:abstractNumId w:val="13"/>
  </w:num>
  <w:num w:numId="12">
    <w:abstractNumId w:val="18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"/>
  </w:num>
  <w:num w:numId="17">
    <w:abstractNumId w:val="4"/>
  </w:num>
  <w:num w:numId="18">
    <w:abstractNumId w:val="19"/>
  </w:num>
  <w:num w:numId="19">
    <w:abstractNumId w:val="15"/>
  </w:num>
  <w:num w:numId="20">
    <w:abstractNumId w:val="10"/>
  </w:num>
  <w:num w:numId="21">
    <w:abstractNumId w:val="17"/>
  </w:num>
  <w:num w:numId="22">
    <w:abstractNumId w:val="5"/>
  </w:num>
  <w:num w:numId="23">
    <w:abstractNumId w:val="3"/>
  </w:num>
  <w:num w:numId="24">
    <w:abstractNumId w:val="24"/>
  </w:num>
  <w:num w:numId="25">
    <w:abstractNumId w:val="20"/>
  </w:num>
  <w:num w:numId="26">
    <w:abstractNumId w:val="7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E87"/>
    <w:rsid w:val="00001AE0"/>
    <w:rsid w:val="000362F9"/>
    <w:rsid w:val="00042579"/>
    <w:rsid w:val="000819AA"/>
    <w:rsid w:val="000B5A3F"/>
    <w:rsid w:val="000B6F40"/>
    <w:rsid w:val="000F25E2"/>
    <w:rsid w:val="0013257D"/>
    <w:rsid w:val="0018686B"/>
    <w:rsid w:val="001C4C48"/>
    <w:rsid w:val="001E4801"/>
    <w:rsid w:val="00216547"/>
    <w:rsid w:val="002F25E5"/>
    <w:rsid w:val="00345636"/>
    <w:rsid w:val="00417181"/>
    <w:rsid w:val="004E73A3"/>
    <w:rsid w:val="0058073D"/>
    <w:rsid w:val="005B4F37"/>
    <w:rsid w:val="006246A7"/>
    <w:rsid w:val="006C2AC8"/>
    <w:rsid w:val="006C5655"/>
    <w:rsid w:val="00725DEA"/>
    <w:rsid w:val="007A43DB"/>
    <w:rsid w:val="007C672D"/>
    <w:rsid w:val="00871A78"/>
    <w:rsid w:val="009879A8"/>
    <w:rsid w:val="00BB65FF"/>
    <w:rsid w:val="00BE5849"/>
    <w:rsid w:val="00CD3AAD"/>
    <w:rsid w:val="00D004C9"/>
    <w:rsid w:val="00D638FE"/>
    <w:rsid w:val="00DC4AEB"/>
    <w:rsid w:val="00EC5078"/>
    <w:rsid w:val="00EE0920"/>
    <w:rsid w:val="00EE51DF"/>
    <w:rsid w:val="00F26E87"/>
    <w:rsid w:val="00F31ADE"/>
    <w:rsid w:val="00F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A2EFC2"/>
  <w15:chartTrackingRefBased/>
  <w15:docId w15:val="{F2A83EFA-0DA9-4280-A8B8-DBE7DDA4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801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801"/>
    <w:pPr>
      <w:keepNext/>
      <w:numPr>
        <w:numId w:val="1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801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4801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1DF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1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51DF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51DF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4801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4801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801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1E48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1E4801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1E4801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1E48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4801"/>
    <w:rPr>
      <w:rFonts w:ascii="굴림체" w:eastAsia="굴림체"/>
    </w:rPr>
  </w:style>
  <w:style w:type="character" w:customStyle="1" w:styleId="Char0">
    <w:name w:val="소스코드 Char"/>
    <w:basedOn w:val="DefaultParagraphFont"/>
    <w:link w:val="a0"/>
    <w:rsid w:val="001E4801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E48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4801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E4801"/>
    <w:pPr>
      <w:numPr>
        <w:numId w:val="6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E4801"/>
    <w:rPr>
      <w:rFonts w:ascii="굴림체" w:eastAsia="굴림체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4801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E51D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51DF"/>
    <w:pPr>
      <w:widowControl/>
      <w:wordWrap/>
      <w:autoSpaceDE/>
      <w:autoSpaceDN/>
      <w:ind w:left="221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E51DF"/>
    <w:pPr>
      <w:widowControl/>
      <w:wordWrap/>
      <w:autoSpaceDE/>
      <w:autoSpaceDN/>
    </w:pPr>
    <w:rPr>
      <w:kern w:val="0"/>
    </w:rPr>
  </w:style>
  <w:style w:type="paragraph" w:customStyle="1" w:styleId="a1">
    <w:name w:val="코드표"/>
    <w:basedOn w:val="Normal"/>
    <w:link w:val="Char1"/>
    <w:qFormat/>
    <w:rsid w:val="00EE51DF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1">
    <w:name w:val="코드표 Char"/>
    <w:basedOn w:val="DefaultParagraphFont"/>
    <w:link w:val="a1"/>
    <w:rsid w:val="00EE51DF"/>
    <w:rPr>
      <w:rFonts w:ascii="굴림체" w:eastAsia="굴림체" w:cs="굴림체"/>
      <w:bCs/>
      <w:kern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51DF"/>
    <w:rPr>
      <w:rFonts w:ascii="굴림체" w:eastAsia="돋움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E51D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51DF"/>
    <w:rPr>
      <w:rFonts w:ascii="굴림체" w:eastAsia="굴림체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E51DF"/>
    <w:rPr>
      <w:rFonts w:ascii="굴림체" w:eastAsia="굴림체"/>
      <w:szCs w:val="20"/>
    </w:rPr>
  </w:style>
  <w:style w:type="paragraph" w:customStyle="1" w:styleId="a2">
    <w:name w:val="코드"/>
    <w:basedOn w:val="Normal"/>
    <w:qFormat/>
    <w:rsid w:val="00EE5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51DF"/>
  </w:style>
  <w:style w:type="character" w:customStyle="1" w:styleId="DateChar">
    <w:name w:val="Date Char"/>
    <w:basedOn w:val="DefaultParagraphFont"/>
    <w:link w:val="Date"/>
    <w:uiPriority w:val="99"/>
    <w:semiHidden/>
    <w:rsid w:val="00EE51DF"/>
    <w:rPr>
      <w:rFonts w:ascii="굴림체" w:eastAsia="굴림체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D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DF"/>
    <w:rPr>
      <w:rFonts w:asciiTheme="majorHAnsi" w:eastAsiaTheme="majorEastAsia" w:hAnsiTheme="majorHAnsi" w:cstheme="majorBidi"/>
      <w:sz w:val="18"/>
      <w:szCs w:val="18"/>
    </w:rPr>
  </w:style>
  <w:style w:type="paragraph" w:customStyle="1" w:styleId="2">
    <w:name w:val="목록2"/>
    <w:basedOn w:val="1"/>
    <w:link w:val="2Char"/>
    <w:qFormat/>
    <w:rsid w:val="00EE51DF"/>
    <w:pPr>
      <w:numPr>
        <w:numId w:val="7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E51DF"/>
    <w:rPr>
      <w:rFonts w:ascii="굴림체" w:eastAsia="굴림체"/>
    </w:rPr>
  </w:style>
  <w:style w:type="character" w:customStyle="1" w:styleId="2Char">
    <w:name w:val="목록2 Char"/>
    <w:basedOn w:val="1Char"/>
    <w:link w:val="2"/>
    <w:rsid w:val="00EE51DF"/>
    <w:rPr>
      <w:rFonts w:ascii="굴림체" w:eastAsia="굴림체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51DF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51DF"/>
    <w:rPr>
      <w:rFonts w:ascii="굴림체" w:eastAsia="굴림체" w:hAnsiTheme="majorHAnsi" w:cstheme="majorBidi"/>
      <w:b/>
      <w:bCs/>
      <w:sz w:val="40"/>
      <w:szCs w:val="32"/>
    </w:rPr>
  </w:style>
  <w:style w:type="character" w:customStyle="1" w:styleId="a3">
    <w:name w:val="코드문자"/>
    <w:uiPriority w:val="1"/>
    <w:qFormat/>
    <w:rsid w:val="00EE51DF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E51DF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51DF"/>
    <w:rPr>
      <w:rFonts w:ascii="굴림체" w:eastAsia="굴림체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51DF"/>
    <w:pPr>
      <w:widowControl/>
      <w:wordWrap/>
      <w:autoSpaceDE/>
      <w:autoSpaceDN/>
      <w:ind w:left="442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202</TotalTime>
  <Pages>14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이승진</dc:creator>
  <cp:keywords/>
  <dc:description/>
  <cp:lastModifiedBy> </cp:lastModifiedBy>
  <cp:revision>32</cp:revision>
  <dcterms:created xsi:type="dcterms:W3CDTF">2016-07-21T04:25:00Z</dcterms:created>
  <dcterms:modified xsi:type="dcterms:W3CDTF">2018-08-27T03:04:00Z</dcterms:modified>
</cp:coreProperties>
</file>