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E0626" w14:textId="77777777" w:rsidR="00F01AE8" w:rsidRPr="00F67E33" w:rsidRDefault="00F01AE8" w:rsidP="00F579D5">
      <w:pPr>
        <w:rPr>
          <w:b/>
          <w:sz w:val="48"/>
          <w:szCs w:val="48"/>
        </w:rPr>
      </w:pPr>
      <w:r w:rsidRPr="00F67E33">
        <w:rPr>
          <w:rFonts w:hint="eastAsia"/>
          <w:b/>
          <w:sz w:val="48"/>
          <w:szCs w:val="48"/>
        </w:rPr>
        <w:t>Arrays</w:t>
      </w:r>
      <w:r w:rsidRPr="00F67E33">
        <w:rPr>
          <w:b/>
          <w:sz w:val="48"/>
          <w:szCs w:val="48"/>
        </w:rPr>
        <w:t xml:space="preserve"> </w:t>
      </w:r>
      <w:r w:rsidRPr="00F67E33">
        <w:rPr>
          <w:rFonts w:hint="eastAsia"/>
          <w:b/>
          <w:sz w:val="48"/>
          <w:szCs w:val="48"/>
        </w:rPr>
        <w:t>클래스</w:t>
      </w:r>
    </w:p>
    <w:p w14:paraId="727ECA5A" w14:textId="77777777" w:rsidR="00F01AE8" w:rsidRDefault="00F01AE8" w:rsidP="00F579D5"/>
    <w:p w14:paraId="0525C3ED" w14:textId="2FCE42D6" w:rsidR="00F01AE8" w:rsidRDefault="00F01AE8" w:rsidP="00F579D5">
      <w:r>
        <w:t>201</w:t>
      </w:r>
      <w:r w:rsidR="005111F4">
        <w:t>7-09-13</w:t>
      </w:r>
    </w:p>
    <w:p w14:paraId="14DA1DDD" w14:textId="77777777" w:rsidR="00F01AE8" w:rsidRDefault="00F01AE8" w:rsidP="00F579D5">
      <w:r>
        <w:rPr>
          <w:rFonts w:hint="eastAsia"/>
        </w:rPr>
        <w:t>이승진</w:t>
      </w:r>
    </w:p>
    <w:p w14:paraId="0EB854B2" w14:textId="77777777" w:rsidR="00F01AE8" w:rsidRDefault="00F01AE8" w:rsidP="00F579D5"/>
    <w:p w14:paraId="5095E6FD" w14:textId="77777777" w:rsidR="00F01AE8" w:rsidRDefault="00F01AE8" w:rsidP="00F579D5"/>
    <w:p w14:paraId="21CB45D6" w14:textId="13213154" w:rsidR="00F01AE8" w:rsidRPr="00F67E33" w:rsidRDefault="00F01AE8" w:rsidP="00F579D5">
      <w:pPr>
        <w:rPr>
          <w:b/>
          <w:sz w:val="28"/>
        </w:rPr>
      </w:pPr>
      <w:r w:rsidRPr="00F67E33">
        <w:rPr>
          <w:rFonts w:hint="eastAsia"/>
          <w:b/>
          <w:sz w:val="28"/>
        </w:rPr>
        <w:t>학습목표</w:t>
      </w:r>
    </w:p>
    <w:p w14:paraId="7B6E0ED2" w14:textId="794541F3" w:rsidR="00AE7DB4" w:rsidRDefault="00AE7DB4" w:rsidP="00F579D5">
      <w:r>
        <w:rPr>
          <w:rFonts w:hint="eastAsia"/>
        </w:rPr>
        <w:t>가변 파라미터 메소드 문법</w:t>
      </w:r>
    </w:p>
    <w:p w14:paraId="70FFFA5D" w14:textId="3CA6EC7B" w:rsidR="00F67E33" w:rsidRDefault="00F67E33" w:rsidP="00F579D5">
      <w:r>
        <w:t xml:space="preserve">Arrays </w:t>
      </w:r>
      <w:r>
        <w:rPr>
          <w:rFonts w:hint="eastAsia"/>
        </w:rPr>
        <w:t>클래스 메소드 목록</w:t>
      </w:r>
    </w:p>
    <w:p w14:paraId="0E42F8FD" w14:textId="77777777" w:rsidR="00F01AE8" w:rsidRDefault="00F01AE8" w:rsidP="00F579D5">
      <w:r>
        <w:rPr>
          <w:rFonts w:hint="eastAsia"/>
        </w:rPr>
        <w:t>Arrays</w:t>
      </w:r>
      <w:r>
        <w:t xml:space="preserve"> </w:t>
      </w:r>
      <w:r>
        <w:rPr>
          <w:rFonts w:hint="eastAsia"/>
        </w:rPr>
        <w:t>클래스를 활용하여 배열의 정렬 구현</w:t>
      </w:r>
    </w:p>
    <w:p w14:paraId="3A56B802" w14:textId="77777777" w:rsidR="00F01AE8" w:rsidRDefault="00F01AE8" w:rsidP="00F579D5">
      <w:r>
        <w:rPr>
          <w:rFonts w:hint="eastAsia"/>
        </w:rPr>
        <w:t>Arrays</w:t>
      </w:r>
      <w:r>
        <w:t xml:space="preserve"> </w:t>
      </w:r>
      <w:r>
        <w:rPr>
          <w:rFonts w:hint="eastAsia"/>
        </w:rPr>
        <w:t>클래스를 활용하여 배열의 이진 탐색 구현</w:t>
      </w:r>
    </w:p>
    <w:p w14:paraId="2BDE041D" w14:textId="77777777" w:rsidR="00F01AE8" w:rsidRDefault="00F01AE8" w:rsidP="00F579D5">
      <w:r>
        <w:rPr>
          <w:rFonts w:hint="eastAsia"/>
        </w:rPr>
        <w:t>Comparator</w:t>
      </w:r>
      <w:r>
        <w:t xml:space="preserve"> </w:t>
      </w:r>
      <w:r>
        <w:rPr>
          <w:rFonts w:hint="eastAsia"/>
        </w:rPr>
        <w:t>인터페이스 활용</w:t>
      </w:r>
    </w:p>
    <w:p w14:paraId="7F5088C6" w14:textId="77777777" w:rsidR="00F01AE8" w:rsidRDefault="00F01AE8" w:rsidP="00F579D5"/>
    <w:p w14:paraId="4F9C15A1" w14:textId="6C1D3130" w:rsidR="00F01AE8" w:rsidRDefault="00F01AE8" w:rsidP="00F579D5"/>
    <w:p w14:paraId="36F4EC6F" w14:textId="76A0FFD3" w:rsidR="00F67E33" w:rsidRDefault="00F67E33" w:rsidP="00F579D5"/>
    <w:p w14:paraId="198337AB" w14:textId="4D777B78" w:rsidR="00F67E33" w:rsidRPr="00E87790" w:rsidRDefault="00F67E33" w:rsidP="00F579D5">
      <w:pPr>
        <w:rPr>
          <w:b/>
          <w:sz w:val="28"/>
        </w:rPr>
      </w:pPr>
      <w:r w:rsidRPr="00E87790">
        <w:rPr>
          <w:rFonts w:hint="eastAsia"/>
          <w:b/>
          <w:sz w:val="28"/>
        </w:rPr>
        <w:t>목차</w:t>
      </w:r>
    </w:p>
    <w:p w14:paraId="5D5A1FE1" w14:textId="21954BEA" w:rsidR="008D72E4" w:rsidRDefault="00F67E33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493592976" w:history="1">
        <w:r w:rsidR="008D72E4" w:rsidRPr="00B66EBD">
          <w:rPr>
            <w:rStyle w:val="ab"/>
            <w:rFonts w:hAnsi="굴림체"/>
            <w:noProof/>
          </w:rPr>
          <w:t>1.</w:t>
        </w:r>
        <w:r w:rsidR="008D72E4" w:rsidRPr="00B66EBD">
          <w:rPr>
            <w:rStyle w:val="ab"/>
            <w:noProof/>
          </w:rPr>
          <w:t xml:space="preserve"> 가변 파라미터 메소드</w:t>
        </w:r>
        <w:r w:rsidR="008D72E4">
          <w:rPr>
            <w:noProof/>
            <w:webHidden/>
          </w:rPr>
          <w:tab/>
        </w:r>
        <w:r w:rsidR="008D72E4">
          <w:rPr>
            <w:noProof/>
            <w:webHidden/>
          </w:rPr>
          <w:fldChar w:fldCharType="begin"/>
        </w:r>
        <w:r w:rsidR="008D72E4">
          <w:rPr>
            <w:noProof/>
            <w:webHidden/>
          </w:rPr>
          <w:instrText xml:space="preserve"> PAGEREF _Toc493592976 \h </w:instrText>
        </w:r>
        <w:r w:rsidR="008D72E4">
          <w:rPr>
            <w:noProof/>
            <w:webHidden/>
          </w:rPr>
        </w:r>
        <w:r w:rsidR="008D72E4">
          <w:rPr>
            <w:noProof/>
            <w:webHidden/>
          </w:rPr>
          <w:fldChar w:fldCharType="separate"/>
        </w:r>
        <w:r w:rsidR="008D72E4">
          <w:rPr>
            <w:noProof/>
            <w:webHidden/>
          </w:rPr>
          <w:t>2</w:t>
        </w:r>
        <w:r w:rsidR="008D72E4">
          <w:rPr>
            <w:noProof/>
            <w:webHidden/>
          </w:rPr>
          <w:fldChar w:fldCharType="end"/>
        </w:r>
      </w:hyperlink>
    </w:p>
    <w:p w14:paraId="6585E968" w14:textId="102260E1" w:rsidR="008D72E4" w:rsidRDefault="00B551CD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92977" w:history="1">
        <w:r w:rsidR="008D72E4" w:rsidRPr="00B66EBD">
          <w:rPr>
            <w:rStyle w:val="ab"/>
            <w:noProof/>
          </w:rPr>
          <w:t>1) 가변 파라미터 메소드란?</w:t>
        </w:r>
        <w:r w:rsidR="008D72E4">
          <w:rPr>
            <w:noProof/>
            <w:webHidden/>
          </w:rPr>
          <w:tab/>
        </w:r>
        <w:r w:rsidR="008D72E4">
          <w:rPr>
            <w:noProof/>
            <w:webHidden/>
          </w:rPr>
          <w:fldChar w:fldCharType="begin"/>
        </w:r>
        <w:r w:rsidR="008D72E4">
          <w:rPr>
            <w:noProof/>
            <w:webHidden/>
          </w:rPr>
          <w:instrText xml:space="preserve"> PAGEREF _Toc493592977 \h </w:instrText>
        </w:r>
        <w:r w:rsidR="008D72E4">
          <w:rPr>
            <w:noProof/>
            <w:webHidden/>
          </w:rPr>
        </w:r>
        <w:r w:rsidR="008D72E4">
          <w:rPr>
            <w:noProof/>
            <w:webHidden/>
          </w:rPr>
          <w:fldChar w:fldCharType="separate"/>
        </w:r>
        <w:r w:rsidR="008D72E4">
          <w:rPr>
            <w:noProof/>
            <w:webHidden/>
          </w:rPr>
          <w:t>2</w:t>
        </w:r>
        <w:r w:rsidR="008D72E4">
          <w:rPr>
            <w:noProof/>
            <w:webHidden/>
          </w:rPr>
          <w:fldChar w:fldCharType="end"/>
        </w:r>
      </w:hyperlink>
    </w:p>
    <w:p w14:paraId="5D581F7C" w14:textId="597C364F" w:rsidR="008D72E4" w:rsidRDefault="00B551CD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92978" w:history="1">
        <w:r w:rsidR="008D72E4" w:rsidRPr="00B66EBD">
          <w:rPr>
            <w:rStyle w:val="ab"/>
            <w:noProof/>
          </w:rPr>
          <w:t>2) 예제 코드</w:t>
        </w:r>
        <w:r w:rsidR="008D72E4">
          <w:rPr>
            <w:noProof/>
            <w:webHidden/>
          </w:rPr>
          <w:tab/>
        </w:r>
        <w:r w:rsidR="008D72E4">
          <w:rPr>
            <w:noProof/>
            <w:webHidden/>
          </w:rPr>
          <w:fldChar w:fldCharType="begin"/>
        </w:r>
        <w:r w:rsidR="008D72E4">
          <w:rPr>
            <w:noProof/>
            <w:webHidden/>
          </w:rPr>
          <w:instrText xml:space="preserve"> PAGEREF _Toc493592978 \h </w:instrText>
        </w:r>
        <w:r w:rsidR="008D72E4">
          <w:rPr>
            <w:noProof/>
            <w:webHidden/>
          </w:rPr>
        </w:r>
        <w:r w:rsidR="008D72E4">
          <w:rPr>
            <w:noProof/>
            <w:webHidden/>
          </w:rPr>
          <w:fldChar w:fldCharType="separate"/>
        </w:r>
        <w:r w:rsidR="008D72E4">
          <w:rPr>
            <w:noProof/>
            <w:webHidden/>
          </w:rPr>
          <w:t>3</w:t>
        </w:r>
        <w:r w:rsidR="008D72E4">
          <w:rPr>
            <w:noProof/>
            <w:webHidden/>
          </w:rPr>
          <w:fldChar w:fldCharType="end"/>
        </w:r>
      </w:hyperlink>
    </w:p>
    <w:p w14:paraId="18BCB6AF" w14:textId="352B8230" w:rsidR="008D72E4" w:rsidRDefault="00B551CD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3592979" w:history="1">
        <w:r w:rsidR="008D72E4" w:rsidRPr="00B66EBD">
          <w:rPr>
            <w:rStyle w:val="ab"/>
            <w:rFonts w:hAnsi="굴림체"/>
            <w:noProof/>
          </w:rPr>
          <w:t>2.</w:t>
        </w:r>
        <w:r w:rsidR="008D72E4" w:rsidRPr="00B66EBD">
          <w:rPr>
            <w:rStyle w:val="ab"/>
            <w:noProof/>
          </w:rPr>
          <w:t xml:space="preserve"> 유틸러티 클래스, 헬퍼 클래스</w:t>
        </w:r>
        <w:r w:rsidR="008D72E4">
          <w:rPr>
            <w:noProof/>
            <w:webHidden/>
          </w:rPr>
          <w:tab/>
        </w:r>
        <w:r w:rsidR="008D72E4">
          <w:rPr>
            <w:noProof/>
            <w:webHidden/>
          </w:rPr>
          <w:fldChar w:fldCharType="begin"/>
        </w:r>
        <w:r w:rsidR="008D72E4">
          <w:rPr>
            <w:noProof/>
            <w:webHidden/>
          </w:rPr>
          <w:instrText xml:space="preserve"> PAGEREF _Toc493592979 \h </w:instrText>
        </w:r>
        <w:r w:rsidR="008D72E4">
          <w:rPr>
            <w:noProof/>
            <w:webHidden/>
          </w:rPr>
        </w:r>
        <w:r w:rsidR="008D72E4">
          <w:rPr>
            <w:noProof/>
            <w:webHidden/>
          </w:rPr>
          <w:fldChar w:fldCharType="separate"/>
        </w:r>
        <w:r w:rsidR="008D72E4">
          <w:rPr>
            <w:noProof/>
            <w:webHidden/>
          </w:rPr>
          <w:t>6</w:t>
        </w:r>
        <w:r w:rsidR="008D72E4">
          <w:rPr>
            <w:noProof/>
            <w:webHidden/>
          </w:rPr>
          <w:fldChar w:fldCharType="end"/>
        </w:r>
      </w:hyperlink>
    </w:p>
    <w:p w14:paraId="1AB91ADD" w14:textId="06D99F47" w:rsidR="008D72E4" w:rsidRDefault="00B551CD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92980" w:history="1">
        <w:r w:rsidR="008D72E4" w:rsidRPr="00B66EBD">
          <w:rPr>
            <w:rStyle w:val="ab"/>
            <w:noProof/>
          </w:rPr>
          <w:t>1) 자식 클래스</w:t>
        </w:r>
        <w:r w:rsidR="008D72E4">
          <w:rPr>
            <w:noProof/>
            <w:webHidden/>
          </w:rPr>
          <w:tab/>
        </w:r>
        <w:r w:rsidR="008D72E4">
          <w:rPr>
            <w:noProof/>
            <w:webHidden/>
          </w:rPr>
          <w:fldChar w:fldCharType="begin"/>
        </w:r>
        <w:r w:rsidR="008D72E4">
          <w:rPr>
            <w:noProof/>
            <w:webHidden/>
          </w:rPr>
          <w:instrText xml:space="preserve"> PAGEREF _Toc493592980 \h </w:instrText>
        </w:r>
        <w:r w:rsidR="008D72E4">
          <w:rPr>
            <w:noProof/>
            <w:webHidden/>
          </w:rPr>
        </w:r>
        <w:r w:rsidR="008D72E4">
          <w:rPr>
            <w:noProof/>
            <w:webHidden/>
          </w:rPr>
          <w:fldChar w:fldCharType="separate"/>
        </w:r>
        <w:r w:rsidR="008D72E4">
          <w:rPr>
            <w:noProof/>
            <w:webHidden/>
          </w:rPr>
          <w:t>6</w:t>
        </w:r>
        <w:r w:rsidR="008D72E4">
          <w:rPr>
            <w:noProof/>
            <w:webHidden/>
          </w:rPr>
          <w:fldChar w:fldCharType="end"/>
        </w:r>
      </w:hyperlink>
    </w:p>
    <w:p w14:paraId="4A48481B" w14:textId="62A929CD" w:rsidR="008D72E4" w:rsidRDefault="00B551CD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92981" w:history="1">
        <w:r w:rsidR="008D72E4" w:rsidRPr="00B66EBD">
          <w:rPr>
            <w:rStyle w:val="ab"/>
            <w:noProof/>
          </w:rPr>
          <w:t>2) 유틸러티 클래스</w:t>
        </w:r>
        <w:r w:rsidR="008D72E4">
          <w:rPr>
            <w:noProof/>
            <w:webHidden/>
          </w:rPr>
          <w:tab/>
        </w:r>
        <w:r w:rsidR="008D72E4">
          <w:rPr>
            <w:noProof/>
            <w:webHidden/>
          </w:rPr>
          <w:fldChar w:fldCharType="begin"/>
        </w:r>
        <w:r w:rsidR="008D72E4">
          <w:rPr>
            <w:noProof/>
            <w:webHidden/>
          </w:rPr>
          <w:instrText xml:space="preserve"> PAGEREF _Toc493592981 \h </w:instrText>
        </w:r>
        <w:r w:rsidR="008D72E4">
          <w:rPr>
            <w:noProof/>
            <w:webHidden/>
          </w:rPr>
        </w:r>
        <w:r w:rsidR="008D72E4">
          <w:rPr>
            <w:noProof/>
            <w:webHidden/>
          </w:rPr>
          <w:fldChar w:fldCharType="separate"/>
        </w:r>
        <w:r w:rsidR="008D72E4">
          <w:rPr>
            <w:noProof/>
            <w:webHidden/>
          </w:rPr>
          <w:t>7</w:t>
        </w:r>
        <w:r w:rsidR="008D72E4">
          <w:rPr>
            <w:noProof/>
            <w:webHidden/>
          </w:rPr>
          <w:fldChar w:fldCharType="end"/>
        </w:r>
      </w:hyperlink>
    </w:p>
    <w:p w14:paraId="52031A03" w14:textId="6C35CB94" w:rsidR="008D72E4" w:rsidRDefault="00B551CD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3592982" w:history="1">
        <w:r w:rsidR="008D72E4" w:rsidRPr="00B66EBD">
          <w:rPr>
            <w:rStyle w:val="ab"/>
            <w:rFonts w:hAnsi="굴림체"/>
            <w:noProof/>
          </w:rPr>
          <w:t>3.</w:t>
        </w:r>
        <w:r w:rsidR="008D72E4" w:rsidRPr="00B66EBD">
          <w:rPr>
            <w:rStyle w:val="ab"/>
            <w:noProof/>
          </w:rPr>
          <w:t xml:space="preserve"> Arrays 클래스</w:t>
        </w:r>
        <w:r w:rsidR="008D72E4">
          <w:rPr>
            <w:noProof/>
            <w:webHidden/>
          </w:rPr>
          <w:tab/>
        </w:r>
        <w:r w:rsidR="008D72E4">
          <w:rPr>
            <w:noProof/>
            <w:webHidden/>
          </w:rPr>
          <w:fldChar w:fldCharType="begin"/>
        </w:r>
        <w:r w:rsidR="008D72E4">
          <w:rPr>
            <w:noProof/>
            <w:webHidden/>
          </w:rPr>
          <w:instrText xml:space="preserve"> PAGEREF _Toc493592982 \h </w:instrText>
        </w:r>
        <w:r w:rsidR="008D72E4">
          <w:rPr>
            <w:noProof/>
            <w:webHidden/>
          </w:rPr>
        </w:r>
        <w:r w:rsidR="008D72E4">
          <w:rPr>
            <w:noProof/>
            <w:webHidden/>
          </w:rPr>
          <w:fldChar w:fldCharType="separate"/>
        </w:r>
        <w:r w:rsidR="008D72E4">
          <w:rPr>
            <w:noProof/>
            <w:webHidden/>
          </w:rPr>
          <w:t>8</w:t>
        </w:r>
        <w:r w:rsidR="008D72E4">
          <w:rPr>
            <w:noProof/>
            <w:webHidden/>
          </w:rPr>
          <w:fldChar w:fldCharType="end"/>
        </w:r>
      </w:hyperlink>
    </w:p>
    <w:p w14:paraId="5C09B5A3" w14:textId="4C1A4DBB" w:rsidR="008D72E4" w:rsidRDefault="00B551CD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92983" w:history="1">
        <w:r w:rsidR="008D72E4" w:rsidRPr="00B66EBD">
          <w:rPr>
            <w:rStyle w:val="ab"/>
            <w:noProof/>
          </w:rPr>
          <w:t>1) Arrays 클래스</w:t>
        </w:r>
        <w:r w:rsidR="008D72E4">
          <w:rPr>
            <w:noProof/>
            <w:webHidden/>
          </w:rPr>
          <w:tab/>
        </w:r>
        <w:r w:rsidR="008D72E4">
          <w:rPr>
            <w:noProof/>
            <w:webHidden/>
          </w:rPr>
          <w:fldChar w:fldCharType="begin"/>
        </w:r>
        <w:r w:rsidR="008D72E4">
          <w:rPr>
            <w:noProof/>
            <w:webHidden/>
          </w:rPr>
          <w:instrText xml:space="preserve"> PAGEREF _Toc493592983 \h </w:instrText>
        </w:r>
        <w:r w:rsidR="008D72E4">
          <w:rPr>
            <w:noProof/>
            <w:webHidden/>
          </w:rPr>
        </w:r>
        <w:r w:rsidR="008D72E4">
          <w:rPr>
            <w:noProof/>
            <w:webHidden/>
          </w:rPr>
          <w:fldChar w:fldCharType="separate"/>
        </w:r>
        <w:r w:rsidR="008D72E4">
          <w:rPr>
            <w:noProof/>
            <w:webHidden/>
          </w:rPr>
          <w:t>8</w:t>
        </w:r>
        <w:r w:rsidR="008D72E4">
          <w:rPr>
            <w:noProof/>
            <w:webHidden/>
          </w:rPr>
          <w:fldChar w:fldCharType="end"/>
        </w:r>
      </w:hyperlink>
    </w:p>
    <w:p w14:paraId="7B8A122A" w14:textId="304FFF0E" w:rsidR="008D72E4" w:rsidRDefault="00B551CD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92984" w:history="1">
        <w:r w:rsidR="008D72E4" w:rsidRPr="00B66EBD">
          <w:rPr>
            <w:rStyle w:val="ab"/>
            <w:noProof/>
          </w:rPr>
          <w:t>2) Arrays 클래스의 메소드</w:t>
        </w:r>
        <w:r w:rsidR="008D72E4">
          <w:rPr>
            <w:noProof/>
            <w:webHidden/>
          </w:rPr>
          <w:tab/>
        </w:r>
        <w:r w:rsidR="008D72E4">
          <w:rPr>
            <w:noProof/>
            <w:webHidden/>
          </w:rPr>
          <w:fldChar w:fldCharType="begin"/>
        </w:r>
        <w:r w:rsidR="008D72E4">
          <w:rPr>
            <w:noProof/>
            <w:webHidden/>
          </w:rPr>
          <w:instrText xml:space="preserve"> PAGEREF _Toc493592984 \h </w:instrText>
        </w:r>
        <w:r w:rsidR="008D72E4">
          <w:rPr>
            <w:noProof/>
            <w:webHidden/>
          </w:rPr>
        </w:r>
        <w:r w:rsidR="008D72E4">
          <w:rPr>
            <w:noProof/>
            <w:webHidden/>
          </w:rPr>
          <w:fldChar w:fldCharType="separate"/>
        </w:r>
        <w:r w:rsidR="008D72E4">
          <w:rPr>
            <w:noProof/>
            <w:webHidden/>
          </w:rPr>
          <w:t>9</w:t>
        </w:r>
        <w:r w:rsidR="008D72E4">
          <w:rPr>
            <w:noProof/>
            <w:webHidden/>
          </w:rPr>
          <w:fldChar w:fldCharType="end"/>
        </w:r>
      </w:hyperlink>
    </w:p>
    <w:p w14:paraId="7AE7E14C" w14:textId="21292C1D" w:rsidR="008D72E4" w:rsidRDefault="00B551CD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92985" w:history="1">
        <w:r w:rsidR="008D72E4" w:rsidRPr="00B66EBD">
          <w:rPr>
            <w:rStyle w:val="ab"/>
            <w:noProof/>
          </w:rPr>
          <w:t>3) 예제 #1</w:t>
        </w:r>
        <w:r w:rsidR="008D72E4">
          <w:rPr>
            <w:noProof/>
            <w:webHidden/>
          </w:rPr>
          <w:tab/>
        </w:r>
        <w:r w:rsidR="008D72E4">
          <w:rPr>
            <w:noProof/>
            <w:webHidden/>
          </w:rPr>
          <w:fldChar w:fldCharType="begin"/>
        </w:r>
        <w:r w:rsidR="008D72E4">
          <w:rPr>
            <w:noProof/>
            <w:webHidden/>
          </w:rPr>
          <w:instrText xml:space="preserve"> PAGEREF _Toc493592985 \h </w:instrText>
        </w:r>
        <w:r w:rsidR="008D72E4">
          <w:rPr>
            <w:noProof/>
            <w:webHidden/>
          </w:rPr>
        </w:r>
        <w:r w:rsidR="008D72E4">
          <w:rPr>
            <w:noProof/>
            <w:webHidden/>
          </w:rPr>
          <w:fldChar w:fldCharType="separate"/>
        </w:r>
        <w:r w:rsidR="008D72E4">
          <w:rPr>
            <w:noProof/>
            <w:webHidden/>
          </w:rPr>
          <w:t>10</w:t>
        </w:r>
        <w:r w:rsidR="008D72E4">
          <w:rPr>
            <w:noProof/>
            <w:webHidden/>
          </w:rPr>
          <w:fldChar w:fldCharType="end"/>
        </w:r>
      </w:hyperlink>
    </w:p>
    <w:p w14:paraId="2CBB0D2F" w14:textId="3242062C" w:rsidR="008D72E4" w:rsidRDefault="00B551CD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92986" w:history="1">
        <w:r w:rsidR="008D72E4" w:rsidRPr="00B66EBD">
          <w:rPr>
            <w:rStyle w:val="ab"/>
            <w:noProof/>
          </w:rPr>
          <w:t>4) 예제 #2</w:t>
        </w:r>
        <w:r w:rsidR="008D72E4">
          <w:rPr>
            <w:noProof/>
            <w:webHidden/>
          </w:rPr>
          <w:tab/>
        </w:r>
        <w:r w:rsidR="008D72E4">
          <w:rPr>
            <w:noProof/>
            <w:webHidden/>
          </w:rPr>
          <w:fldChar w:fldCharType="begin"/>
        </w:r>
        <w:r w:rsidR="008D72E4">
          <w:rPr>
            <w:noProof/>
            <w:webHidden/>
          </w:rPr>
          <w:instrText xml:space="preserve"> PAGEREF _Toc493592986 \h </w:instrText>
        </w:r>
        <w:r w:rsidR="008D72E4">
          <w:rPr>
            <w:noProof/>
            <w:webHidden/>
          </w:rPr>
        </w:r>
        <w:r w:rsidR="008D72E4">
          <w:rPr>
            <w:noProof/>
            <w:webHidden/>
          </w:rPr>
          <w:fldChar w:fldCharType="separate"/>
        </w:r>
        <w:r w:rsidR="008D72E4">
          <w:rPr>
            <w:noProof/>
            <w:webHidden/>
          </w:rPr>
          <w:t>11</w:t>
        </w:r>
        <w:r w:rsidR="008D72E4">
          <w:rPr>
            <w:noProof/>
            <w:webHidden/>
          </w:rPr>
          <w:fldChar w:fldCharType="end"/>
        </w:r>
      </w:hyperlink>
    </w:p>
    <w:p w14:paraId="1EF57F32" w14:textId="57411FF2" w:rsidR="008D72E4" w:rsidRDefault="00B551CD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92987" w:history="1">
        <w:r w:rsidR="008D72E4" w:rsidRPr="00B66EBD">
          <w:rPr>
            <w:rStyle w:val="ab"/>
            <w:noProof/>
          </w:rPr>
          <w:t>5) 예제 #3</w:t>
        </w:r>
        <w:r w:rsidR="008D72E4">
          <w:rPr>
            <w:noProof/>
            <w:webHidden/>
          </w:rPr>
          <w:tab/>
        </w:r>
        <w:r w:rsidR="008D72E4">
          <w:rPr>
            <w:noProof/>
            <w:webHidden/>
          </w:rPr>
          <w:fldChar w:fldCharType="begin"/>
        </w:r>
        <w:r w:rsidR="008D72E4">
          <w:rPr>
            <w:noProof/>
            <w:webHidden/>
          </w:rPr>
          <w:instrText xml:space="preserve"> PAGEREF _Toc493592987 \h </w:instrText>
        </w:r>
        <w:r w:rsidR="008D72E4">
          <w:rPr>
            <w:noProof/>
            <w:webHidden/>
          </w:rPr>
        </w:r>
        <w:r w:rsidR="008D72E4">
          <w:rPr>
            <w:noProof/>
            <w:webHidden/>
          </w:rPr>
          <w:fldChar w:fldCharType="separate"/>
        </w:r>
        <w:r w:rsidR="008D72E4">
          <w:rPr>
            <w:noProof/>
            <w:webHidden/>
          </w:rPr>
          <w:t>13</w:t>
        </w:r>
        <w:r w:rsidR="008D72E4">
          <w:rPr>
            <w:noProof/>
            <w:webHidden/>
          </w:rPr>
          <w:fldChar w:fldCharType="end"/>
        </w:r>
      </w:hyperlink>
    </w:p>
    <w:p w14:paraId="4B1D60B4" w14:textId="2A4EB2B1" w:rsidR="008D72E4" w:rsidRDefault="00B551CD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92988" w:history="1">
        <w:r w:rsidR="008D72E4" w:rsidRPr="00B66EBD">
          <w:rPr>
            <w:rStyle w:val="ab"/>
            <w:noProof/>
          </w:rPr>
          <w:t>6) 예제 #4</w:t>
        </w:r>
        <w:r w:rsidR="008D72E4">
          <w:rPr>
            <w:noProof/>
            <w:webHidden/>
          </w:rPr>
          <w:tab/>
        </w:r>
        <w:r w:rsidR="008D72E4">
          <w:rPr>
            <w:noProof/>
            <w:webHidden/>
          </w:rPr>
          <w:fldChar w:fldCharType="begin"/>
        </w:r>
        <w:r w:rsidR="008D72E4">
          <w:rPr>
            <w:noProof/>
            <w:webHidden/>
          </w:rPr>
          <w:instrText xml:space="preserve"> PAGEREF _Toc493592988 \h </w:instrText>
        </w:r>
        <w:r w:rsidR="008D72E4">
          <w:rPr>
            <w:noProof/>
            <w:webHidden/>
          </w:rPr>
        </w:r>
        <w:r w:rsidR="008D72E4">
          <w:rPr>
            <w:noProof/>
            <w:webHidden/>
          </w:rPr>
          <w:fldChar w:fldCharType="separate"/>
        </w:r>
        <w:r w:rsidR="008D72E4">
          <w:rPr>
            <w:noProof/>
            <w:webHidden/>
          </w:rPr>
          <w:t>16</w:t>
        </w:r>
        <w:r w:rsidR="008D72E4">
          <w:rPr>
            <w:noProof/>
            <w:webHidden/>
          </w:rPr>
          <w:fldChar w:fldCharType="end"/>
        </w:r>
      </w:hyperlink>
    </w:p>
    <w:p w14:paraId="4113B46E" w14:textId="4230BBE1" w:rsidR="008D72E4" w:rsidRDefault="00B551CD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3592989" w:history="1">
        <w:r w:rsidR="008D72E4" w:rsidRPr="00B66EBD">
          <w:rPr>
            <w:rStyle w:val="ab"/>
            <w:rFonts w:hAnsi="굴림체"/>
            <w:noProof/>
          </w:rPr>
          <w:t>4.</w:t>
        </w:r>
        <w:r w:rsidR="008D72E4" w:rsidRPr="00B66EBD">
          <w:rPr>
            <w:rStyle w:val="ab"/>
            <w:noProof/>
          </w:rPr>
          <w:t xml:space="preserve"> 과제</w:t>
        </w:r>
        <w:r w:rsidR="008D72E4">
          <w:rPr>
            <w:noProof/>
            <w:webHidden/>
          </w:rPr>
          <w:tab/>
        </w:r>
        <w:r w:rsidR="008D72E4">
          <w:rPr>
            <w:noProof/>
            <w:webHidden/>
          </w:rPr>
          <w:fldChar w:fldCharType="begin"/>
        </w:r>
        <w:r w:rsidR="008D72E4">
          <w:rPr>
            <w:noProof/>
            <w:webHidden/>
          </w:rPr>
          <w:instrText xml:space="preserve"> PAGEREF _Toc493592989 \h </w:instrText>
        </w:r>
        <w:r w:rsidR="008D72E4">
          <w:rPr>
            <w:noProof/>
            <w:webHidden/>
          </w:rPr>
        </w:r>
        <w:r w:rsidR="008D72E4">
          <w:rPr>
            <w:noProof/>
            <w:webHidden/>
          </w:rPr>
          <w:fldChar w:fldCharType="separate"/>
        </w:r>
        <w:r w:rsidR="008D72E4">
          <w:rPr>
            <w:noProof/>
            <w:webHidden/>
          </w:rPr>
          <w:t>17</w:t>
        </w:r>
        <w:r w:rsidR="008D72E4">
          <w:rPr>
            <w:noProof/>
            <w:webHidden/>
          </w:rPr>
          <w:fldChar w:fldCharType="end"/>
        </w:r>
      </w:hyperlink>
    </w:p>
    <w:p w14:paraId="7BC87A64" w14:textId="7B71F1E7" w:rsidR="00F67E33" w:rsidRDefault="00F67E33" w:rsidP="00F579D5">
      <w:r>
        <w:fldChar w:fldCharType="end"/>
      </w:r>
    </w:p>
    <w:p w14:paraId="31F6AB83" w14:textId="77777777" w:rsidR="00F01AE8" w:rsidRDefault="00F01AE8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71D2CCD4" w14:textId="79DAD4BC" w:rsidR="00613AE2" w:rsidRDefault="005501A8" w:rsidP="00613AE2">
      <w:pPr>
        <w:pStyle w:val="1"/>
      </w:pPr>
      <w:bookmarkStart w:id="0" w:name="_Toc493592976"/>
      <w:r>
        <w:rPr>
          <w:rFonts w:hint="eastAsia"/>
        </w:rPr>
        <w:lastRenderedPageBreak/>
        <w:t>가변 파라미터</w:t>
      </w:r>
      <w:r w:rsidR="00613AE2">
        <w:rPr>
          <w:rFonts w:hint="eastAsia"/>
        </w:rPr>
        <w:t xml:space="preserve"> 메소드</w:t>
      </w:r>
      <w:bookmarkEnd w:id="0"/>
    </w:p>
    <w:p w14:paraId="3F08C2F3" w14:textId="77777777" w:rsidR="00613AE2" w:rsidRPr="00613AE2" w:rsidRDefault="00613AE2" w:rsidP="00613AE2"/>
    <w:p w14:paraId="4E2BA756" w14:textId="7A0611DE" w:rsidR="00613AE2" w:rsidRDefault="005501A8" w:rsidP="00613AE2">
      <w:pPr>
        <w:pStyle w:val="2"/>
      </w:pPr>
      <w:bookmarkStart w:id="1" w:name="_Toc493592977"/>
      <w:r>
        <w:rPr>
          <w:rFonts w:hint="eastAsia"/>
        </w:rPr>
        <w:t>가변 파라미터</w:t>
      </w:r>
      <w:r w:rsidR="00613AE2">
        <w:rPr>
          <w:rFonts w:hint="eastAsia"/>
        </w:rPr>
        <w:t xml:space="preserve"> 메소드란?</w:t>
      </w:r>
      <w:bookmarkEnd w:id="1"/>
    </w:p>
    <w:p w14:paraId="7BBF7DE2" w14:textId="77777777" w:rsidR="00613AE2" w:rsidRPr="00613AE2" w:rsidRDefault="00613AE2" w:rsidP="00613AE2"/>
    <w:p w14:paraId="7C4D39AA" w14:textId="77777777" w:rsidR="00613AE2" w:rsidRDefault="00613AE2" w:rsidP="00613AE2">
      <w:r>
        <w:rPr>
          <w:rFonts w:hint="eastAsia"/>
        </w:rPr>
        <w:t xml:space="preserve">C언어의 </w:t>
      </w:r>
      <w:r>
        <w:t xml:space="preserve">printf </w:t>
      </w:r>
      <w:r>
        <w:rPr>
          <w:rFonts w:hint="eastAsia"/>
        </w:rPr>
        <w:t xml:space="preserve">함수와 </w:t>
      </w:r>
      <w:r>
        <w:t xml:space="preserve">Java </w:t>
      </w:r>
      <w:r>
        <w:rPr>
          <w:rFonts w:hint="eastAsia"/>
        </w:rPr>
        <w:t xml:space="preserve">언어의 </w:t>
      </w:r>
      <w:r>
        <w:t xml:space="preserve">System.out.printf </w:t>
      </w:r>
      <w:r>
        <w:rPr>
          <w:rFonts w:hint="eastAsia"/>
        </w:rPr>
        <w:t>메소드의 파라미터 수는 고정되어 있지 않다.</w:t>
      </w:r>
    </w:p>
    <w:p w14:paraId="39AA249F" w14:textId="51F7236C" w:rsidR="00613AE2" w:rsidRPr="00613AE2" w:rsidRDefault="00613AE2" w:rsidP="00613AE2">
      <w:r>
        <w:rPr>
          <w:rFonts w:hint="eastAsia"/>
        </w:rPr>
        <w:t xml:space="preserve">이렇게 파라미터 수가 고정되어 있지 않은 메소드를 </w:t>
      </w:r>
      <w:r w:rsidR="005501A8">
        <w:rPr>
          <w:rFonts w:hint="eastAsia"/>
        </w:rPr>
        <w:t>가변 파라미터</w:t>
      </w:r>
      <w:r>
        <w:rPr>
          <w:rFonts w:hint="eastAsia"/>
        </w:rPr>
        <w:t xml:space="preserve"> 메소드라고 부른다.</w:t>
      </w:r>
    </w:p>
    <w:p w14:paraId="4F4BB6F6" w14:textId="3FD7A7BC" w:rsidR="00613AE2" w:rsidRDefault="00900FBB" w:rsidP="00613AE2">
      <w:r>
        <w:rPr>
          <w:rFonts w:hint="eastAsia"/>
        </w:rPr>
        <w:t>혹은 가변 인자 메소드라고 부른다.</w:t>
      </w:r>
    </w:p>
    <w:p w14:paraId="4F4AA333" w14:textId="77777777" w:rsidR="00900FBB" w:rsidRDefault="00900FBB" w:rsidP="00613AE2"/>
    <w:p w14:paraId="26B6D4FC" w14:textId="5F31A5FA" w:rsidR="00613AE2" w:rsidRDefault="005501A8" w:rsidP="00613AE2">
      <w:r>
        <w:rPr>
          <w:rFonts w:hint="eastAsia"/>
        </w:rPr>
        <w:t xml:space="preserve">가변 </w:t>
      </w:r>
      <w:r w:rsidR="00B413DA">
        <w:rPr>
          <w:rFonts w:hint="eastAsia"/>
        </w:rPr>
        <w:t>파라미터</w:t>
      </w:r>
      <w:r w:rsidR="00613AE2">
        <w:rPr>
          <w:rFonts w:hint="eastAsia"/>
        </w:rPr>
        <w:t xml:space="preserve"> 메소드의 규칙은 다음과 같다.</w:t>
      </w:r>
    </w:p>
    <w:p w14:paraId="006F2FF5" w14:textId="6A36B1C9" w:rsidR="005501A8" w:rsidRDefault="005501A8" w:rsidP="005501A8">
      <w:r>
        <w:t xml:space="preserve">* </w:t>
      </w:r>
      <w:r>
        <w:rPr>
          <w:rFonts w:hint="eastAsia"/>
        </w:rPr>
        <w:t>가변 파라미터를 전달할 때,</w:t>
      </w:r>
      <w:r>
        <w:t xml:space="preserve"> </w:t>
      </w:r>
      <w:r>
        <w:rPr>
          <w:rFonts w:hint="eastAsia"/>
        </w:rPr>
        <w:t xml:space="preserve">파라미터를 </w:t>
      </w:r>
      <w:r>
        <w:t>0</w:t>
      </w:r>
      <w:r w:rsidR="00F82274">
        <w:t xml:space="preserve"> </w:t>
      </w:r>
      <w:r>
        <w:rPr>
          <w:rFonts w:hint="eastAsia"/>
        </w:rPr>
        <w:t>개,</w:t>
      </w:r>
      <w:r>
        <w:t xml:space="preserve"> 1</w:t>
      </w:r>
      <w:r w:rsidR="00F82274">
        <w:t xml:space="preserve"> </w:t>
      </w:r>
      <w:r>
        <w:rPr>
          <w:rFonts w:hint="eastAsia"/>
        </w:rPr>
        <w:t>개,</w:t>
      </w:r>
      <w:r>
        <w:t xml:space="preserve"> 2</w:t>
      </w:r>
      <w:r w:rsidR="00F82274">
        <w:t xml:space="preserve"> </w:t>
      </w:r>
      <w:r>
        <w:rPr>
          <w:rFonts w:hint="eastAsia"/>
        </w:rPr>
        <w:t>개.</w:t>
      </w:r>
      <w:r>
        <w:t xml:space="preserve">.. </w:t>
      </w:r>
      <w:r>
        <w:rPr>
          <w:rFonts w:hint="eastAsia"/>
        </w:rPr>
        <w:t>여러 개 전달 가능하다.</w:t>
      </w:r>
    </w:p>
    <w:p w14:paraId="6CFD1E56" w14:textId="0539764F" w:rsidR="00900FBB" w:rsidRDefault="00900FBB" w:rsidP="00900FBB">
      <w:r>
        <w:t xml:space="preserve">* </w:t>
      </w:r>
      <w:r>
        <w:rPr>
          <w:rFonts w:hint="eastAsia"/>
        </w:rPr>
        <w:t>가변 파라미터 변수의 실제 타입은 배열이다.</w:t>
      </w:r>
      <w:r w:rsidR="00F82274">
        <w:t xml:space="preserve"> </w:t>
      </w:r>
      <w:r w:rsidR="00F82274">
        <w:rPr>
          <w:rFonts w:hint="eastAsia"/>
        </w:rPr>
        <w:t>그 배열에 여러 개의 파라미터를 담아서 전달한다.</w:t>
      </w:r>
    </w:p>
    <w:p w14:paraId="04756686" w14:textId="53F6E1D0" w:rsidR="00900FBB" w:rsidRDefault="00900FBB" w:rsidP="005501A8">
      <w:r>
        <w:t xml:space="preserve">* </w:t>
      </w:r>
      <w:r w:rsidR="00F82274">
        <w:rPr>
          <w:rFonts w:hint="eastAsia"/>
        </w:rPr>
        <w:t xml:space="preserve">그렇기 때문에, </w:t>
      </w:r>
      <w:r>
        <w:rPr>
          <w:rFonts w:hint="eastAsia"/>
        </w:rPr>
        <w:t>가변 파라미터를 전달할 때</w:t>
      </w:r>
      <w:r>
        <w:t xml:space="preserve">, </w:t>
      </w:r>
      <w:r>
        <w:rPr>
          <w:rFonts w:hint="eastAsia"/>
        </w:rPr>
        <w:t>배열 1개를 전달해도 된다.</w:t>
      </w:r>
    </w:p>
    <w:p w14:paraId="4CEDDAEC" w14:textId="62AEE034" w:rsidR="00900FBB" w:rsidRDefault="00900FBB" w:rsidP="00900FBB">
      <w:r>
        <w:t xml:space="preserve">* </w:t>
      </w:r>
      <w:r>
        <w:rPr>
          <w:rFonts w:hint="eastAsia"/>
        </w:rPr>
        <w:t>가변 파라미터는 그 메소드의 마지막 파라미터이어야 한다.</w:t>
      </w:r>
    </w:p>
    <w:p w14:paraId="69DC0D32" w14:textId="021A1244" w:rsidR="00F82274" w:rsidRDefault="00F82274" w:rsidP="00900FBB">
      <w:r>
        <w:t xml:space="preserve">  </w:t>
      </w:r>
      <w:r>
        <w:rPr>
          <w:rFonts w:hint="eastAsia"/>
        </w:rPr>
        <w:t>즉 고정 파라미터가 가변 파라미터 보다 앞에 있어야 한다.</w:t>
      </w:r>
    </w:p>
    <w:p w14:paraId="13C257EB" w14:textId="1AF54280" w:rsidR="00900FBB" w:rsidRDefault="00900FBB" w:rsidP="00900FBB"/>
    <w:p w14:paraId="1471CBFC" w14:textId="77777777" w:rsidR="00F82274" w:rsidRPr="00AE7DB4" w:rsidRDefault="00F82274" w:rsidP="00F82274"/>
    <w:p w14:paraId="6CAB3B44" w14:textId="7716AE3C" w:rsidR="00F82274" w:rsidRDefault="00F82274" w:rsidP="00F82274">
      <w:r>
        <w:rPr>
          <w:rFonts w:hint="eastAsia"/>
        </w:rPr>
        <w:t>가변 파라미터 전달 #</w:t>
      </w:r>
      <w:r>
        <w:t>1</w:t>
      </w:r>
    </w:p>
    <w:p w14:paraId="000D8CCE" w14:textId="77777777" w:rsidR="00F82274" w:rsidRDefault="00F82274" w:rsidP="00F82274">
      <w:pPr>
        <w:pStyle w:val="a3"/>
      </w:pPr>
      <w:r>
        <w:rPr>
          <w:rFonts w:hint="eastAsia"/>
        </w:rPr>
        <w:t>void print1(</w:t>
      </w:r>
      <w:r>
        <w:t>int... param1);</w:t>
      </w:r>
    </w:p>
    <w:p w14:paraId="22DF59EF" w14:textId="77777777" w:rsidR="00F82274" w:rsidRDefault="00F82274" w:rsidP="00F82274">
      <w:pPr>
        <w:pStyle w:val="a3"/>
      </w:pPr>
    </w:p>
    <w:p w14:paraId="6D89E7E9" w14:textId="00BB611F" w:rsidR="00F82274" w:rsidRDefault="00F82274" w:rsidP="00F82274">
      <w:pPr>
        <w:pStyle w:val="a3"/>
      </w:pPr>
      <w:r>
        <w:t xml:space="preserve">print1(1);        // param1 </w:t>
      </w:r>
      <w:r>
        <w:rPr>
          <w:rFonts w:hint="eastAsia"/>
        </w:rPr>
        <w:t xml:space="preserve">변수에 </w:t>
      </w:r>
      <w:r>
        <w:t xml:space="preserve">new int[] {1} </w:t>
      </w:r>
      <w:r>
        <w:rPr>
          <w:rFonts w:hint="eastAsia"/>
        </w:rPr>
        <w:t>배열이 전달됨</w:t>
      </w:r>
    </w:p>
    <w:p w14:paraId="5E92C510" w14:textId="061E7D5B" w:rsidR="00F82274" w:rsidRDefault="00F82274" w:rsidP="00F82274">
      <w:pPr>
        <w:pStyle w:val="a3"/>
      </w:pPr>
      <w:r>
        <w:t xml:space="preserve">print1(1, 2, 3);  // param1 </w:t>
      </w:r>
      <w:r>
        <w:rPr>
          <w:rFonts w:hint="eastAsia"/>
        </w:rPr>
        <w:t xml:space="preserve">변수에 </w:t>
      </w:r>
      <w:r>
        <w:t xml:space="preserve">new int[] {1, 2, 3} </w:t>
      </w:r>
      <w:r>
        <w:rPr>
          <w:rFonts w:hint="eastAsia"/>
        </w:rPr>
        <w:t>배열이 전달됨</w:t>
      </w:r>
    </w:p>
    <w:p w14:paraId="3F9ED48C" w14:textId="55A0D73A" w:rsidR="00F82274" w:rsidRDefault="00F82274" w:rsidP="00F82274">
      <w:pPr>
        <w:pStyle w:val="a3"/>
      </w:pPr>
      <w:r>
        <w:rPr>
          <w:rFonts w:hint="eastAsia"/>
        </w:rPr>
        <w:t>print1();         // param1</w:t>
      </w:r>
      <w:r>
        <w:t xml:space="preserve"> </w:t>
      </w:r>
      <w:r>
        <w:rPr>
          <w:rFonts w:hint="eastAsia"/>
        </w:rPr>
        <w:t xml:space="preserve">변수에 빈 배열이 전달됨. </w:t>
      </w:r>
      <w:r>
        <w:t>new int[0]</w:t>
      </w:r>
    </w:p>
    <w:p w14:paraId="4B4CE19D" w14:textId="77777777" w:rsidR="00F82274" w:rsidRDefault="00F82274" w:rsidP="00F82274"/>
    <w:p w14:paraId="4B291F8E" w14:textId="3FB3002A" w:rsidR="00900FBB" w:rsidRDefault="00900FBB" w:rsidP="00900FBB">
      <w:r>
        <w:rPr>
          <w:rFonts w:hint="eastAsia"/>
        </w:rPr>
        <w:t>가변 파라미터 전달</w:t>
      </w:r>
      <w:r w:rsidR="00F82274">
        <w:rPr>
          <w:rFonts w:hint="eastAsia"/>
        </w:rPr>
        <w:t xml:space="preserve"> #2</w:t>
      </w:r>
    </w:p>
    <w:p w14:paraId="2824E714" w14:textId="3F33F290" w:rsidR="00900FBB" w:rsidRDefault="00900FBB" w:rsidP="00AE7DB4">
      <w:pPr>
        <w:pStyle w:val="a3"/>
      </w:pPr>
      <w:r>
        <w:rPr>
          <w:rFonts w:hint="eastAsia"/>
        </w:rPr>
        <w:t>void print1(</w:t>
      </w:r>
      <w:r w:rsidR="00AE7DB4">
        <w:t>int param1, int... param2);</w:t>
      </w:r>
    </w:p>
    <w:p w14:paraId="46ED53CE" w14:textId="47FBF9B7" w:rsidR="00AE7DB4" w:rsidRDefault="00AE7DB4" w:rsidP="00AE7DB4">
      <w:pPr>
        <w:pStyle w:val="a3"/>
      </w:pPr>
    </w:p>
    <w:p w14:paraId="28A7B64D" w14:textId="6537F87A" w:rsidR="00AE7DB4" w:rsidRDefault="00AE7DB4" w:rsidP="00AE7DB4">
      <w:pPr>
        <w:pStyle w:val="a3"/>
      </w:pPr>
      <w:r>
        <w:t xml:space="preserve">print1(1);        // param1 </w:t>
      </w:r>
      <w:r w:rsidR="00F82274">
        <w:rPr>
          <w:rFonts w:hint="eastAsia"/>
        </w:rPr>
        <w:t xml:space="preserve">변수에 </w:t>
      </w:r>
      <w:r>
        <w:t>1</w:t>
      </w:r>
      <w:r w:rsidR="00F82274">
        <w:t xml:space="preserve"> </w:t>
      </w:r>
      <w:r>
        <w:rPr>
          <w:rFonts w:hint="eastAsia"/>
        </w:rPr>
        <w:t>이 전달되고,</w:t>
      </w:r>
      <w:r>
        <w:t xml:space="preserve"> param2</w:t>
      </w:r>
      <w:r w:rsidR="00F82274">
        <w:t xml:space="preserve"> </w:t>
      </w:r>
      <w:r w:rsidR="00F82274">
        <w:rPr>
          <w:rFonts w:hint="eastAsia"/>
        </w:rPr>
        <w:t>변수</w:t>
      </w:r>
      <w:r>
        <w:rPr>
          <w:rFonts w:hint="eastAsia"/>
        </w:rPr>
        <w:t>에 빈 배열이 전달됨</w:t>
      </w:r>
    </w:p>
    <w:p w14:paraId="7DBC6BE5" w14:textId="71DE3EED" w:rsidR="00AE7DB4" w:rsidRDefault="00AE7DB4" w:rsidP="00AE7DB4">
      <w:pPr>
        <w:pStyle w:val="a3"/>
      </w:pPr>
      <w:r>
        <w:t xml:space="preserve">print1(1, 2, 3);  // param1 </w:t>
      </w:r>
      <w:r w:rsidR="00F82274">
        <w:rPr>
          <w:rFonts w:hint="eastAsia"/>
        </w:rPr>
        <w:t xml:space="preserve">변수에 </w:t>
      </w:r>
      <w:r>
        <w:t>1</w:t>
      </w:r>
      <w:r w:rsidR="00F82274">
        <w:t xml:space="preserve"> </w:t>
      </w:r>
      <w:r>
        <w:rPr>
          <w:rFonts w:hint="eastAsia"/>
        </w:rPr>
        <w:t>이 전달되고,</w:t>
      </w:r>
      <w:r>
        <w:t xml:space="preserve"> param2</w:t>
      </w:r>
      <w:r w:rsidR="00F82274">
        <w:t xml:space="preserve"> </w:t>
      </w:r>
      <w:r w:rsidR="00F82274">
        <w:rPr>
          <w:rFonts w:hint="eastAsia"/>
        </w:rPr>
        <w:t>변수</w:t>
      </w:r>
      <w:r>
        <w:rPr>
          <w:rFonts w:hint="eastAsia"/>
        </w:rPr>
        <w:t xml:space="preserve">에 </w:t>
      </w:r>
      <w:r w:rsidR="00F82274">
        <w:t>new int[] {</w:t>
      </w:r>
      <w:r>
        <w:t>2, 3</w:t>
      </w:r>
      <w:r w:rsidR="00F82274">
        <w:t>}</w:t>
      </w:r>
      <w:r>
        <w:t xml:space="preserve"> </w:t>
      </w:r>
      <w:r>
        <w:rPr>
          <w:rFonts w:hint="eastAsia"/>
        </w:rPr>
        <w:t>배열이 전달됨</w:t>
      </w:r>
    </w:p>
    <w:p w14:paraId="26F52DAC" w14:textId="7D18DEB5" w:rsidR="00AE7DB4" w:rsidRDefault="00AE7DB4" w:rsidP="00AE7DB4">
      <w:pPr>
        <w:pStyle w:val="a3"/>
      </w:pPr>
      <w:r>
        <w:rPr>
          <w:rFonts w:hint="eastAsia"/>
        </w:rPr>
        <w:t>print1();         // 컴파일 에러</w:t>
      </w:r>
      <w:r>
        <w:t xml:space="preserve">. </w:t>
      </w:r>
      <w:r w:rsidR="00F82274">
        <w:rPr>
          <w:rFonts w:hint="eastAsia"/>
        </w:rPr>
        <w:t xml:space="preserve">고정 파라미터인 </w:t>
      </w:r>
      <w:r>
        <w:t>param1</w:t>
      </w:r>
      <w:r>
        <w:rPr>
          <w:rFonts w:hint="eastAsia"/>
        </w:rPr>
        <w:t>은 생략</w:t>
      </w:r>
      <w:r w:rsidR="00F82274">
        <w:rPr>
          <w:rFonts w:hint="eastAsia"/>
        </w:rPr>
        <w:t>할 수 없기 때문.</w:t>
      </w:r>
    </w:p>
    <w:p w14:paraId="48AA0C3A" w14:textId="77777777" w:rsidR="00F82274" w:rsidRDefault="00F82274" w:rsidP="00F82274"/>
    <w:p w14:paraId="06208144" w14:textId="51BFDDBA" w:rsidR="00F82274" w:rsidRDefault="00F82274" w:rsidP="00F82274">
      <w:r>
        <w:rPr>
          <w:rFonts w:hint="eastAsia"/>
        </w:rPr>
        <w:t>가변 파라미터는 메소드의 마지막 파라미터이어야 한다.</w:t>
      </w:r>
    </w:p>
    <w:p w14:paraId="280BB006" w14:textId="77777777" w:rsidR="00F82274" w:rsidRDefault="00F82274" w:rsidP="00F82274">
      <w:r>
        <w:rPr>
          <w:rFonts w:hint="eastAsia"/>
        </w:rPr>
        <w:t>예:</w:t>
      </w:r>
    </w:p>
    <w:p w14:paraId="636C90FF" w14:textId="77777777" w:rsidR="00F82274" w:rsidRDefault="00F82274" w:rsidP="00F82274">
      <w:pPr>
        <w:pStyle w:val="a3"/>
      </w:pPr>
      <w:r>
        <w:t>void print1(String param1, String... param2);  // param2</w:t>
      </w:r>
      <w:r>
        <w:rPr>
          <w:rFonts w:hint="eastAsia"/>
        </w:rPr>
        <w:t xml:space="preserve">가 마지막 파라미터이므로 </w:t>
      </w:r>
      <w:r>
        <w:t>ok</w:t>
      </w:r>
    </w:p>
    <w:p w14:paraId="57037707" w14:textId="77777777" w:rsidR="00F82274" w:rsidRDefault="00F82274" w:rsidP="00F82274">
      <w:pPr>
        <w:pStyle w:val="a3"/>
      </w:pPr>
      <w:r>
        <w:t>void print2(String... param1);                 // param1</w:t>
      </w:r>
      <w:r>
        <w:rPr>
          <w:rFonts w:hint="eastAsia"/>
        </w:rPr>
        <w:t xml:space="preserve">이 마지막 파라미터이므로 </w:t>
      </w:r>
      <w:r>
        <w:t>ok</w:t>
      </w:r>
    </w:p>
    <w:p w14:paraId="3AFA3311" w14:textId="77777777" w:rsidR="00F82274" w:rsidRDefault="00F82274" w:rsidP="00F82274">
      <w:pPr>
        <w:pStyle w:val="a3"/>
      </w:pPr>
      <w:r>
        <w:t>void print3(String... param1, String param2);  // param1</w:t>
      </w:r>
      <w:r>
        <w:rPr>
          <w:rFonts w:hint="eastAsia"/>
        </w:rPr>
        <w:t>이 마지막 파라미터가 아니므로 컴파일 에러</w:t>
      </w:r>
    </w:p>
    <w:p w14:paraId="2B85DFC1" w14:textId="77777777" w:rsidR="00F82274" w:rsidRDefault="00F82274" w:rsidP="00F82274">
      <w:pPr>
        <w:pStyle w:val="a3"/>
      </w:pPr>
      <w:r>
        <w:rPr>
          <w:rFonts w:hint="eastAsia"/>
        </w:rPr>
        <w:t xml:space="preserve">void print4(int param1, String... </w:t>
      </w:r>
      <w:r>
        <w:t>param2);     // param2</w:t>
      </w:r>
      <w:r>
        <w:rPr>
          <w:rFonts w:hint="eastAsia"/>
        </w:rPr>
        <w:t xml:space="preserve">가 마지막 파라미터이므로 </w:t>
      </w:r>
      <w:r>
        <w:t>ok</w:t>
      </w:r>
    </w:p>
    <w:p w14:paraId="49E5BB04" w14:textId="77777777" w:rsidR="00F82274" w:rsidRDefault="00F82274" w:rsidP="00F82274">
      <w:pPr>
        <w:pStyle w:val="a3"/>
      </w:pPr>
      <w:r>
        <w:t>void print5(int... param1);                    // param1</w:t>
      </w:r>
      <w:r>
        <w:rPr>
          <w:rFonts w:hint="eastAsia"/>
        </w:rPr>
        <w:t xml:space="preserve">이 마지막 파라미터이므로 </w:t>
      </w:r>
      <w:r>
        <w:t>ok</w:t>
      </w:r>
    </w:p>
    <w:p w14:paraId="0D44625F" w14:textId="77777777" w:rsidR="00F82274" w:rsidRDefault="00F82274" w:rsidP="00F82274"/>
    <w:p w14:paraId="2B31A884" w14:textId="77777777" w:rsidR="00F82274" w:rsidRPr="00AE7DB4" w:rsidRDefault="00F82274" w:rsidP="00AE7DB4"/>
    <w:p w14:paraId="1183C0A9" w14:textId="77777777" w:rsidR="00AE7DB4" w:rsidRPr="00AE7DB4" w:rsidRDefault="00AE7DB4" w:rsidP="00900FBB"/>
    <w:p w14:paraId="4645D1E5" w14:textId="77777777" w:rsidR="00900FBB" w:rsidRDefault="00900FBB" w:rsidP="00900FBB"/>
    <w:p w14:paraId="4F158450" w14:textId="7084D3C3" w:rsidR="00AE7DB4" w:rsidRDefault="00AE7DB4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6C5C963B" w14:textId="0CB908C0" w:rsidR="005501A8" w:rsidRPr="00613AE2" w:rsidRDefault="005501A8" w:rsidP="005501A8">
      <w:pPr>
        <w:pStyle w:val="2"/>
      </w:pPr>
      <w:bookmarkStart w:id="2" w:name="_Toc493592978"/>
      <w:r>
        <w:rPr>
          <w:rFonts w:hint="eastAsia"/>
        </w:rPr>
        <w:lastRenderedPageBreak/>
        <w:t>예제 코드</w:t>
      </w:r>
      <w:bookmarkEnd w:id="2"/>
    </w:p>
    <w:p w14:paraId="0781D6D2" w14:textId="77777777" w:rsidR="00613AE2" w:rsidRDefault="00613AE2" w:rsidP="00613AE2">
      <w:pPr>
        <w:pStyle w:val="3"/>
      </w:pPr>
      <w:r>
        <w:rPr>
          <w:rFonts w:hint="eastAsia"/>
        </w:rPr>
        <w:t>VarArgs1.java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13AE2" w14:paraId="0050CA65" w14:textId="77777777" w:rsidTr="00C84C8C">
        <w:tc>
          <w:tcPr>
            <w:tcW w:w="426" w:type="dxa"/>
          </w:tcPr>
          <w:p w14:paraId="1B1ADD08" w14:textId="77777777" w:rsidR="00613AE2" w:rsidRPr="00185935" w:rsidRDefault="00613AE2" w:rsidP="00C84C8C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14:paraId="709E2BDC" w14:textId="77777777" w:rsidR="00613AE2" w:rsidRPr="00185935" w:rsidRDefault="00613AE2" w:rsidP="00C84C8C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14:paraId="7F057A59" w14:textId="77777777" w:rsidR="00613AE2" w:rsidRPr="00185935" w:rsidRDefault="00613AE2" w:rsidP="00C84C8C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14:paraId="1033AA09" w14:textId="77777777" w:rsidR="00613AE2" w:rsidRPr="00185935" w:rsidRDefault="00613AE2" w:rsidP="00C84C8C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14:paraId="290EDEEE" w14:textId="77777777" w:rsidR="00613AE2" w:rsidRPr="00185935" w:rsidRDefault="00613AE2" w:rsidP="00C84C8C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14:paraId="3A8B2B20" w14:textId="77777777" w:rsidR="00613AE2" w:rsidRPr="00185935" w:rsidRDefault="00613AE2" w:rsidP="00C84C8C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14:paraId="08023C3A" w14:textId="77777777" w:rsidR="00613AE2" w:rsidRPr="00185935" w:rsidRDefault="00613AE2" w:rsidP="00C84C8C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14:paraId="58CD2921" w14:textId="77777777" w:rsidR="00613AE2" w:rsidRPr="00185935" w:rsidRDefault="00613AE2" w:rsidP="00C84C8C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14:paraId="51AFA955" w14:textId="77777777" w:rsidR="00613AE2" w:rsidRDefault="00613AE2" w:rsidP="00C84C8C">
            <w:pPr>
              <w:pStyle w:val="aa"/>
            </w:pPr>
            <w:r>
              <w:rPr>
                <w:rFonts w:hint="eastAsia"/>
              </w:rPr>
              <w:t>9</w:t>
            </w:r>
          </w:p>
          <w:p w14:paraId="5B00139E" w14:textId="77777777" w:rsidR="00613AE2" w:rsidRDefault="00613AE2" w:rsidP="00C84C8C">
            <w:pPr>
              <w:pStyle w:val="aa"/>
            </w:pPr>
            <w:r>
              <w:rPr>
                <w:rFonts w:hint="eastAsia"/>
              </w:rPr>
              <w:t>10</w:t>
            </w:r>
          </w:p>
          <w:p w14:paraId="2CFD8A43" w14:textId="77777777" w:rsidR="00613AE2" w:rsidRDefault="00613AE2" w:rsidP="00C84C8C">
            <w:pPr>
              <w:pStyle w:val="aa"/>
            </w:pPr>
            <w:r>
              <w:rPr>
                <w:rFonts w:hint="eastAsia"/>
              </w:rPr>
              <w:t>11</w:t>
            </w:r>
          </w:p>
          <w:p w14:paraId="15ADFB78" w14:textId="77777777" w:rsidR="00613AE2" w:rsidRDefault="00613AE2" w:rsidP="00C84C8C">
            <w:pPr>
              <w:pStyle w:val="aa"/>
            </w:pPr>
            <w:r>
              <w:rPr>
                <w:rFonts w:hint="eastAsia"/>
              </w:rPr>
              <w:t>12</w:t>
            </w:r>
          </w:p>
          <w:p w14:paraId="4E94D6E0" w14:textId="77777777" w:rsidR="00613AE2" w:rsidRDefault="00613AE2" w:rsidP="00C84C8C">
            <w:pPr>
              <w:pStyle w:val="aa"/>
            </w:pPr>
            <w:r>
              <w:rPr>
                <w:rFonts w:hint="eastAsia"/>
              </w:rPr>
              <w:t>13</w:t>
            </w:r>
          </w:p>
          <w:p w14:paraId="3F0436A0" w14:textId="77777777" w:rsidR="00613AE2" w:rsidRDefault="00613AE2" w:rsidP="00C84C8C">
            <w:pPr>
              <w:pStyle w:val="aa"/>
            </w:pPr>
            <w:r>
              <w:rPr>
                <w:rFonts w:hint="eastAsia"/>
              </w:rPr>
              <w:t>14</w:t>
            </w:r>
          </w:p>
          <w:p w14:paraId="1FB07D81" w14:textId="77777777" w:rsidR="00613AE2" w:rsidRDefault="00613AE2" w:rsidP="00C84C8C">
            <w:pPr>
              <w:pStyle w:val="aa"/>
            </w:pPr>
            <w:r>
              <w:rPr>
                <w:rFonts w:hint="eastAsia"/>
              </w:rPr>
              <w:t>15</w:t>
            </w:r>
          </w:p>
          <w:p w14:paraId="50CB8E7C" w14:textId="77777777" w:rsidR="00613AE2" w:rsidRDefault="00613AE2" w:rsidP="00C84C8C">
            <w:pPr>
              <w:pStyle w:val="aa"/>
            </w:pPr>
            <w:r>
              <w:rPr>
                <w:rFonts w:hint="eastAsia"/>
              </w:rPr>
              <w:t>16</w:t>
            </w:r>
          </w:p>
          <w:p w14:paraId="2C2615F9" w14:textId="77777777" w:rsidR="00613AE2" w:rsidRDefault="00613AE2" w:rsidP="00C84C8C">
            <w:pPr>
              <w:pStyle w:val="aa"/>
            </w:pPr>
            <w:r>
              <w:rPr>
                <w:rFonts w:hint="eastAsia"/>
              </w:rPr>
              <w:t>17</w:t>
            </w:r>
          </w:p>
          <w:p w14:paraId="4C25ACA6" w14:textId="77777777" w:rsidR="00613AE2" w:rsidRDefault="00613AE2" w:rsidP="00C84C8C">
            <w:pPr>
              <w:pStyle w:val="aa"/>
            </w:pPr>
            <w:r>
              <w:t>18</w:t>
            </w:r>
          </w:p>
          <w:p w14:paraId="5C5D492D" w14:textId="77777777" w:rsidR="00613AE2" w:rsidRDefault="00613AE2" w:rsidP="00C84C8C">
            <w:pPr>
              <w:pStyle w:val="aa"/>
            </w:pPr>
            <w:r>
              <w:t>19</w:t>
            </w:r>
          </w:p>
          <w:p w14:paraId="01CD1A45" w14:textId="77777777" w:rsidR="00613AE2" w:rsidRDefault="00613AE2" w:rsidP="00C84C8C">
            <w:pPr>
              <w:pStyle w:val="aa"/>
            </w:pPr>
            <w:r>
              <w:t>20</w:t>
            </w:r>
          </w:p>
          <w:p w14:paraId="34757127" w14:textId="77777777" w:rsidR="00613AE2" w:rsidRDefault="00613AE2" w:rsidP="00C84C8C">
            <w:pPr>
              <w:pStyle w:val="aa"/>
            </w:pPr>
            <w:r>
              <w:t>21</w:t>
            </w:r>
          </w:p>
          <w:p w14:paraId="1882C5D5" w14:textId="77777777" w:rsidR="00613AE2" w:rsidRPr="00185935" w:rsidRDefault="00613AE2" w:rsidP="00C84C8C">
            <w:pPr>
              <w:pStyle w:val="aa"/>
            </w:pPr>
          </w:p>
        </w:tc>
        <w:tc>
          <w:tcPr>
            <w:tcW w:w="10631" w:type="dxa"/>
          </w:tcPr>
          <w:p w14:paraId="6BEC2CA1" w14:textId="77777777" w:rsidR="00613AE2" w:rsidRDefault="00613AE2" w:rsidP="00C84C8C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net.skhu.lecture04;</w:t>
            </w:r>
          </w:p>
          <w:p w14:paraId="5E791BCA" w14:textId="77777777" w:rsidR="00613AE2" w:rsidRDefault="00613AE2" w:rsidP="00C84C8C">
            <w:pPr>
              <w:pStyle w:val="aa"/>
            </w:pPr>
          </w:p>
          <w:p w14:paraId="672C0599" w14:textId="77777777" w:rsidR="00613AE2" w:rsidRDefault="00613AE2" w:rsidP="00C84C8C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VarArgs1 {</w:t>
            </w:r>
          </w:p>
          <w:p w14:paraId="1EDFAA08" w14:textId="77777777" w:rsidR="00613AE2" w:rsidRDefault="00613AE2" w:rsidP="00C84C8C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058ABA85" w14:textId="77777777" w:rsidR="00613AE2" w:rsidRDefault="00613AE2" w:rsidP="00C84C8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print(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...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 {</w:t>
            </w:r>
          </w:p>
          <w:p w14:paraId="362229FA" w14:textId="77777777" w:rsidR="00613AE2" w:rsidRDefault="00613AE2" w:rsidP="00C84C8C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"\nlength=%d :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length</w:t>
            </w:r>
            <w:r>
              <w:rPr>
                <w:color w:val="000000"/>
              </w:rPr>
              <w:t>);</w:t>
            </w:r>
          </w:p>
          <w:p w14:paraId="57B1355C" w14:textId="77777777" w:rsidR="00613AE2" w:rsidRDefault="00613AE2" w:rsidP="00C84C8C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</w:t>
            </w:r>
          </w:p>
          <w:p w14:paraId="4458E695" w14:textId="77777777" w:rsidR="00613AE2" w:rsidRDefault="00613AE2" w:rsidP="00C84C8C">
            <w:pPr>
              <w:pStyle w:val="aa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"%d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17A90F18" w14:textId="17794B9E" w:rsidR="00613AE2" w:rsidRDefault="00613AE2" w:rsidP="00C84C8C">
            <w:pPr>
              <w:pStyle w:val="aa"/>
            </w:pPr>
            <w:r>
              <w:rPr>
                <w:color w:val="000000"/>
              </w:rPr>
              <w:t xml:space="preserve">    }        </w:t>
            </w:r>
          </w:p>
          <w:p w14:paraId="4BB4BF32" w14:textId="77777777" w:rsidR="00613AE2" w:rsidRDefault="00613AE2" w:rsidP="00C84C8C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7017B2D5" w14:textId="77777777" w:rsidR="00613AE2" w:rsidRDefault="00613AE2" w:rsidP="00C84C8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58349521" w14:textId="77777777" w:rsidR="00613AE2" w:rsidRDefault="00613AE2" w:rsidP="00C84C8C">
            <w:pPr>
              <w:pStyle w:val="aa"/>
            </w:pPr>
            <w:r>
              <w:rPr>
                <w:color w:val="000000"/>
              </w:rPr>
              <w:t xml:space="preserve">        print(11, 2, 31, 44);</w:t>
            </w:r>
          </w:p>
          <w:p w14:paraId="744A07A6" w14:textId="77777777" w:rsidR="00613AE2" w:rsidRDefault="00613AE2" w:rsidP="00C84C8C">
            <w:pPr>
              <w:pStyle w:val="aa"/>
            </w:pPr>
            <w:r>
              <w:rPr>
                <w:color w:val="000000"/>
              </w:rPr>
              <w:t xml:space="preserve">        print(51, 35);</w:t>
            </w:r>
          </w:p>
          <w:p w14:paraId="57146463" w14:textId="77777777" w:rsidR="00613AE2" w:rsidRDefault="00613AE2" w:rsidP="00C84C8C">
            <w:pPr>
              <w:pStyle w:val="aa"/>
            </w:pPr>
            <w:r>
              <w:rPr>
                <w:color w:val="000000"/>
              </w:rPr>
              <w:t xml:space="preserve">        print(64);</w:t>
            </w:r>
          </w:p>
          <w:p w14:paraId="445C182F" w14:textId="77777777" w:rsidR="00613AE2" w:rsidRDefault="00613AE2" w:rsidP="00C84C8C">
            <w:pPr>
              <w:pStyle w:val="aa"/>
            </w:pPr>
            <w:r>
              <w:rPr>
                <w:color w:val="000000"/>
              </w:rPr>
              <w:t xml:space="preserve">        print();</w:t>
            </w:r>
          </w:p>
          <w:p w14:paraId="1C18A455" w14:textId="77777777" w:rsidR="00613AE2" w:rsidRDefault="00613AE2" w:rsidP="00C84C8C">
            <w:pPr>
              <w:pStyle w:val="aa"/>
              <w:rPr>
                <w:color w:val="000000"/>
              </w:rPr>
            </w:pPr>
          </w:p>
          <w:p w14:paraId="786521E0" w14:textId="77777777" w:rsidR="00613AE2" w:rsidRDefault="00613AE2" w:rsidP="00C84C8C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>[] { 11, 2, 31, 44 };</w:t>
            </w:r>
          </w:p>
          <w:p w14:paraId="5AD175C6" w14:textId="77777777" w:rsidR="00613AE2" w:rsidRDefault="00613AE2" w:rsidP="00C84C8C">
            <w:pPr>
              <w:pStyle w:val="aa"/>
            </w:pPr>
            <w:r>
              <w:rPr>
                <w:color w:val="000000"/>
              </w:rPr>
              <w:t xml:space="preserve">        print(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);</w:t>
            </w:r>
          </w:p>
          <w:p w14:paraId="30A0203F" w14:textId="77777777" w:rsidR="00613AE2" w:rsidRDefault="00613AE2" w:rsidP="00C84C8C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0A01D945" w14:textId="77777777" w:rsidR="00613AE2" w:rsidRDefault="00613AE2" w:rsidP="00C84C8C">
            <w:pPr>
              <w:pStyle w:val="aa"/>
            </w:pPr>
            <w:r>
              <w:rPr>
                <w:color w:val="000000"/>
              </w:rPr>
              <w:t>}</w:t>
            </w:r>
          </w:p>
          <w:p w14:paraId="03F8F161" w14:textId="77777777" w:rsidR="00613AE2" w:rsidRDefault="00613AE2" w:rsidP="00C84C8C">
            <w:pPr>
              <w:pStyle w:val="aa"/>
            </w:pPr>
          </w:p>
        </w:tc>
      </w:tr>
    </w:tbl>
    <w:p w14:paraId="367121FD" w14:textId="77777777" w:rsidR="00613AE2" w:rsidRDefault="00613AE2" w:rsidP="00613AE2"/>
    <w:p w14:paraId="2D31C194" w14:textId="77777777" w:rsidR="00613AE2" w:rsidRDefault="00613AE2" w:rsidP="00613AE2"/>
    <w:p w14:paraId="68DC0462" w14:textId="77777777" w:rsidR="00613AE2" w:rsidRDefault="00613AE2" w:rsidP="00613AE2">
      <w:r>
        <w:rPr>
          <w:rFonts w:hint="eastAsia"/>
        </w:rPr>
        <w:t>(줄5</w:t>
      </w:r>
      <w:r>
        <w:t>) void print(int... a)</w:t>
      </w:r>
    </w:p>
    <w:p w14:paraId="74C1D840" w14:textId="7C25D16C" w:rsidR="00900FBB" w:rsidRDefault="00613AE2" w:rsidP="00613AE2">
      <w:r>
        <w:t xml:space="preserve">print </w:t>
      </w:r>
      <w:r>
        <w:rPr>
          <w:rFonts w:hint="eastAsia"/>
        </w:rPr>
        <w:t>메소드</w:t>
      </w:r>
      <w:r w:rsidR="00900FBB">
        <w:rPr>
          <w:rFonts w:hint="eastAsia"/>
        </w:rPr>
        <w:t>의 파라미터 a는 가변 파라미터이다.</w:t>
      </w:r>
    </w:p>
    <w:p w14:paraId="51E01A30" w14:textId="00281C19" w:rsidR="00900FBB" w:rsidRDefault="00900FBB" w:rsidP="00613AE2">
      <w:r>
        <w:rPr>
          <w:rFonts w:hint="eastAsia"/>
        </w:rPr>
        <w:t xml:space="preserve">파라미터 변수 a의 실제 타입은 </w:t>
      </w:r>
      <w:r>
        <w:t xml:space="preserve">int[] </w:t>
      </w:r>
      <w:r>
        <w:rPr>
          <w:rFonts w:hint="eastAsia"/>
        </w:rPr>
        <w:t>이다.</w:t>
      </w:r>
    </w:p>
    <w:p w14:paraId="4E12DC96" w14:textId="00FC1F13" w:rsidR="00613AE2" w:rsidRDefault="00900FBB" w:rsidP="00900FBB">
      <w:r>
        <w:t xml:space="preserve">print </w:t>
      </w:r>
      <w:r>
        <w:rPr>
          <w:rFonts w:hint="eastAsia"/>
        </w:rPr>
        <w:t xml:space="preserve">메소드를 </w:t>
      </w:r>
      <w:r w:rsidR="00613AE2">
        <w:rPr>
          <w:rFonts w:hint="eastAsia"/>
        </w:rPr>
        <w:t xml:space="preserve">호출 할 때 파라미터를 </w:t>
      </w:r>
      <w:r>
        <w:t>0</w:t>
      </w:r>
      <w:r w:rsidR="00F82274">
        <w:t xml:space="preserve"> </w:t>
      </w:r>
      <w:r>
        <w:rPr>
          <w:rFonts w:hint="eastAsia"/>
        </w:rPr>
        <w:t>개,</w:t>
      </w:r>
      <w:r>
        <w:t xml:space="preserve"> </w:t>
      </w:r>
      <w:r w:rsidR="00613AE2">
        <w:t>1</w:t>
      </w:r>
      <w:r w:rsidR="00F82274">
        <w:t xml:space="preserve"> </w:t>
      </w:r>
      <w:r w:rsidR="00613AE2">
        <w:rPr>
          <w:rFonts w:hint="eastAsia"/>
        </w:rPr>
        <w:t>개,</w:t>
      </w:r>
      <w:r w:rsidR="00613AE2">
        <w:t xml:space="preserve"> 2</w:t>
      </w:r>
      <w:r w:rsidR="00F82274">
        <w:t xml:space="preserve"> </w:t>
      </w:r>
      <w:r w:rsidR="00613AE2">
        <w:rPr>
          <w:rFonts w:hint="eastAsia"/>
        </w:rPr>
        <w:t>개,</w:t>
      </w:r>
      <w:r w:rsidR="00613AE2">
        <w:t xml:space="preserve"> 3</w:t>
      </w:r>
      <w:r w:rsidR="00F82274">
        <w:t xml:space="preserve"> </w:t>
      </w:r>
      <w:r w:rsidR="00613AE2">
        <w:rPr>
          <w:rFonts w:hint="eastAsia"/>
        </w:rPr>
        <w:t>개.</w:t>
      </w:r>
      <w:r w:rsidR="00613AE2">
        <w:t xml:space="preserve">.. </w:t>
      </w:r>
      <w:r w:rsidR="00613AE2">
        <w:rPr>
          <w:rFonts w:hint="eastAsia"/>
        </w:rPr>
        <w:t>여러 개로 호출해도 된다.</w:t>
      </w:r>
    </w:p>
    <w:p w14:paraId="6F768E2F" w14:textId="77777777" w:rsidR="00613AE2" w:rsidRDefault="00613AE2" w:rsidP="00613AE2"/>
    <w:p w14:paraId="323994D7" w14:textId="2B0C2771" w:rsidR="00613AE2" w:rsidRDefault="00613AE2" w:rsidP="00613AE2">
      <w:r>
        <w:rPr>
          <w:rFonts w:hint="eastAsia"/>
        </w:rPr>
        <w:t>(줄1</w:t>
      </w:r>
      <w:r w:rsidR="00900FBB">
        <w:t>7</w:t>
      </w:r>
      <w:r>
        <w:t>~1</w:t>
      </w:r>
      <w:r w:rsidR="00900FBB">
        <w:t>8</w:t>
      </w:r>
      <w:r>
        <w:t>)</w:t>
      </w:r>
    </w:p>
    <w:p w14:paraId="558C2901" w14:textId="77777777" w:rsidR="00F82274" w:rsidRDefault="00900FBB" w:rsidP="00613AE2">
      <w:r>
        <w:t xml:space="preserve">print </w:t>
      </w:r>
      <w:r>
        <w:rPr>
          <w:rFonts w:hint="eastAsia"/>
        </w:rPr>
        <w:t xml:space="preserve">메소드의 파라미터는 </w:t>
      </w:r>
      <w:r w:rsidR="00613AE2">
        <w:rPr>
          <w:rFonts w:hint="eastAsia"/>
        </w:rPr>
        <w:t>가변 파라미터 변수</w:t>
      </w:r>
      <w:r>
        <w:rPr>
          <w:rFonts w:hint="eastAsia"/>
        </w:rPr>
        <w:t xml:space="preserve"> </w:t>
      </w:r>
      <w:r>
        <w:t>a</w:t>
      </w:r>
      <w:r w:rsidR="00F82274">
        <w:t xml:space="preserve"> </w:t>
      </w:r>
      <w:r>
        <w:rPr>
          <w:rFonts w:hint="eastAsia"/>
        </w:rPr>
        <w:t>이고,</w:t>
      </w:r>
      <w:r>
        <w:t xml:space="preserve"> </w:t>
      </w:r>
    </w:p>
    <w:p w14:paraId="660FC801" w14:textId="63A53FC4" w:rsidR="00613AE2" w:rsidRDefault="00900FBB" w:rsidP="00613AE2">
      <w:r>
        <w:t>a</w:t>
      </w:r>
      <w:r w:rsidR="00F82274">
        <w:t xml:space="preserve"> </w:t>
      </w:r>
      <w:r>
        <w:rPr>
          <w:rFonts w:hint="eastAsia"/>
        </w:rPr>
        <w:t>의</w:t>
      </w:r>
      <w:r w:rsidR="00613AE2">
        <w:rPr>
          <w:rFonts w:hint="eastAsia"/>
        </w:rPr>
        <w:t xml:space="preserve"> 실제 타입이 배열이기 때문에,</w:t>
      </w:r>
    </w:p>
    <w:p w14:paraId="0678CEA5" w14:textId="37AD3945" w:rsidR="00613AE2" w:rsidRDefault="00900FBB" w:rsidP="00613AE2">
      <w:r>
        <w:rPr>
          <w:rFonts w:hint="eastAsia"/>
        </w:rPr>
        <w:t>p</w:t>
      </w:r>
      <w:r>
        <w:t xml:space="preserve">rint </w:t>
      </w:r>
      <w:r w:rsidR="00613AE2">
        <w:rPr>
          <w:rFonts w:hint="eastAsia"/>
        </w:rPr>
        <w:t>메소드를 호출할 때,</w:t>
      </w:r>
      <w:r w:rsidR="00613AE2">
        <w:t xml:space="preserve"> </w:t>
      </w:r>
      <w:r w:rsidR="00613AE2">
        <w:rPr>
          <w:rFonts w:hint="eastAsia"/>
        </w:rPr>
        <w:t>파라미터로 배열을 전달해도 된다.</w:t>
      </w:r>
    </w:p>
    <w:p w14:paraId="7CA5339C" w14:textId="372EEE30" w:rsidR="00613AE2" w:rsidRDefault="00613AE2" w:rsidP="00613AE2"/>
    <w:p w14:paraId="1E7485A0" w14:textId="6FC4C43E" w:rsidR="00900FBB" w:rsidRDefault="00900FBB" w:rsidP="00613AE2"/>
    <w:p w14:paraId="6AA95FC7" w14:textId="4A50C891" w:rsidR="00F82274" w:rsidRDefault="00F82274" w:rsidP="00613AE2">
      <w:r>
        <w:rPr>
          <w:rFonts w:hint="eastAsia"/>
        </w:rPr>
        <w:t>실행 결과 출력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2274" w14:paraId="018A85BF" w14:textId="77777777" w:rsidTr="00F82274">
        <w:tc>
          <w:tcPr>
            <w:tcW w:w="10456" w:type="dxa"/>
          </w:tcPr>
          <w:p w14:paraId="5C9A934F" w14:textId="77777777" w:rsidR="00F82274" w:rsidRDefault="00F82274" w:rsidP="00F82274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</w:p>
          <w:p w14:paraId="31123164" w14:textId="77777777" w:rsidR="00F82274" w:rsidRDefault="00F82274" w:rsidP="00F82274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length=4 : 11 2 31 44 </w:t>
            </w:r>
          </w:p>
          <w:p w14:paraId="21FD8E30" w14:textId="77777777" w:rsidR="00F82274" w:rsidRDefault="00F82274" w:rsidP="00F82274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length=2 : 51 35 </w:t>
            </w:r>
          </w:p>
          <w:p w14:paraId="17449E82" w14:textId="77777777" w:rsidR="00F82274" w:rsidRDefault="00F82274" w:rsidP="00F82274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length=1 : 64 </w:t>
            </w:r>
          </w:p>
          <w:p w14:paraId="3E819740" w14:textId="77777777" w:rsidR="00F82274" w:rsidRDefault="00F82274" w:rsidP="00F82274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length=0 : </w:t>
            </w:r>
          </w:p>
          <w:p w14:paraId="619E7DF0" w14:textId="77777777" w:rsidR="00F82274" w:rsidRDefault="00F82274" w:rsidP="00F82274">
            <w:pPr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length=4 : 11 2 31 44 </w:t>
            </w:r>
          </w:p>
          <w:p w14:paraId="68D2FEEC" w14:textId="20F7E87B" w:rsidR="00F82274" w:rsidRDefault="00F82274" w:rsidP="00F82274"/>
        </w:tc>
      </w:tr>
    </w:tbl>
    <w:p w14:paraId="182B42F6" w14:textId="77777777" w:rsidR="00F82274" w:rsidRDefault="00F82274" w:rsidP="00613AE2"/>
    <w:p w14:paraId="4B5040B7" w14:textId="77777777" w:rsidR="00900FBB" w:rsidRDefault="00900FBB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7F27A0B" w14:textId="494EE1C4" w:rsidR="00900FBB" w:rsidRDefault="00900FBB" w:rsidP="00900FBB">
      <w:pPr>
        <w:pStyle w:val="3"/>
      </w:pPr>
      <w:r>
        <w:rPr>
          <w:rFonts w:hint="eastAsia"/>
        </w:rPr>
        <w:t>VarArgs2.java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00FBB" w14:paraId="2AA66FBC" w14:textId="77777777" w:rsidTr="00C84C8C">
        <w:tc>
          <w:tcPr>
            <w:tcW w:w="426" w:type="dxa"/>
          </w:tcPr>
          <w:p w14:paraId="226E7327" w14:textId="77777777" w:rsidR="00900FBB" w:rsidRPr="00185935" w:rsidRDefault="00900FBB" w:rsidP="00F82274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14:paraId="02445EA3" w14:textId="77777777" w:rsidR="00900FBB" w:rsidRPr="00185935" w:rsidRDefault="00900FBB" w:rsidP="00F82274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14:paraId="13EF40ED" w14:textId="77777777" w:rsidR="00900FBB" w:rsidRPr="00185935" w:rsidRDefault="00900FBB" w:rsidP="00F82274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14:paraId="5C9A6FEE" w14:textId="77777777" w:rsidR="00900FBB" w:rsidRPr="00185935" w:rsidRDefault="00900FBB" w:rsidP="00F82274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14:paraId="2BC4F845" w14:textId="77777777" w:rsidR="00900FBB" w:rsidRPr="00185935" w:rsidRDefault="00900FBB" w:rsidP="00F82274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14:paraId="3E753DBE" w14:textId="77777777" w:rsidR="00900FBB" w:rsidRPr="00185935" w:rsidRDefault="00900FBB" w:rsidP="00F82274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14:paraId="32CE7139" w14:textId="77777777" w:rsidR="00900FBB" w:rsidRPr="00185935" w:rsidRDefault="00900FBB" w:rsidP="00F82274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14:paraId="34DA7153" w14:textId="77777777" w:rsidR="00900FBB" w:rsidRPr="00185935" w:rsidRDefault="00900FBB" w:rsidP="00F82274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14:paraId="3B3A39EB" w14:textId="77777777" w:rsidR="00900FBB" w:rsidRDefault="00900FBB" w:rsidP="00F82274">
            <w:pPr>
              <w:pStyle w:val="aa"/>
            </w:pPr>
            <w:r>
              <w:rPr>
                <w:rFonts w:hint="eastAsia"/>
              </w:rPr>
              <w:t>9</w:t>
            </w:r>
          </w:p>
          <w:p w14:paraId="43CCD220" w14:textId="77777777" w:rsidR="00900FBB" w:rsidRDefault="00900FBB" w:rsidP="00F82274">
            <w:pPr>
              <w:pStyle w:val="aa"/>
            </w:pPr>
            <w:r>
              <w:rPr>
                <w:rFonts w:hint="eastAsia"/>
              </w:rPr>
              <w:t>10</w:t>
            </w:r>
          </w:p>
          <w:p w14:paraId="23A5E2BA" w14:textId="77777777" w:rsidR="00900FBB" w:rsidRDefault="00900FBB" w:rsidP="00F82274">
            <w:pPr>
              <w:pStyle w:val="aa"/>
            </w:pPr>
            <w:r>
              <w:rPr>
                <w:rFonts w:hint="eastAsia"/>
              </w:rPr>
              <w:t>11</w:t>
            </w:r>
          </w:p>
          <w:p w14:paraId="2DF7CFE4" w14:textId="77777777" w:rsidR="00900FBB" w:rsidRDefault="00900FBB" w:rsidP="00F82274">
            <w:pPr>
              <w:pStyle w:val="aa"/>
            </w:pPr>
            <w:r>
              <w:rPr>
                <w:rFonts w:hint="eastAsia"/>
              </w:rPr>
              <w:t>12</w:t>
            </w:r>
          </w:p>
          <w:p w14:paraId="16EF1AE6" w14:textId="77777777" w:rsidR="00900FBB" w:rsidRDefault="00900FBB" w:rsidP="00F82274">
            <w:pPr>
              <w:pStyle w:val="aa"/>
            </w:pPr>
            <w:r>
              <w:rPr>
                <w:rFonts w:hint="eastAsia"/>
              </w:rPr>
              <w:t>13</w:t>
            </w:r>
          </w:p>
          <w:p w14:paraId="6DE79E74" w14:textId="77777777" w:rsidR="00900FBB" w:rsidRDefault="00900FBB" w:rsidP="00F82274">
            <w:pPr>
              <w:pStyle w:val="aa"/>
            </w:pPr>
            <w:r>
              <w:rPr>
                <w:rFonts w:hint="eastAsia"/>
              </w:rPr>
              <w:t>14</w:t>
            </w:r>
          </w:p>
          <w:p w14:paraId="69B6AB1E" w14:textId="77777777" w:rsidR="00900FBB" w:rsidRDefault="00900FBB" w:rsidP="00F82274">
            <w:pPr>
              <w:pStyle w:val="aa"/>
            </w:pPr>
            <w:r>
              <w:rPr>
                <w:rFonts w:hint="eastAsia"/>
              </w:rPr>
              <w:t>15</w:t>
            </w:r>
          </w:p>
          <w:p w14:paraId="1FCF9C28" w14:textId="77777777" w:rsidR="00900FBB" w:rsidRDefault="00900FBB" w:rsidP="00F82274">
            <w:pPr>
              <w:pStyle w:val="aa"/>
            </w:pPr>
            <w:r>
              <w:rPr>
                <w:rFonts w:hint="eastAsia"/>
              </w:rPr>
              <w:t>16</w:t>
            </w:r>
          </w:p>
          <w:p w14:paraId="7AA6607A" w14:textId="77777777" w:rsidR="00900FBB" w:rsidRDefault="00900FBB" w:rsidP="00F82274">
            <w:pPr>
              <w:pStyle w:val="aa"/>
            </w:pPr>
            <w:r>
              <w:rPr>
                <w:rFonts w:hint="eastAsia"/>
              </w:rPr>
              <w:t>17</w:t>
            </w:r>
          </w:p>
          <w:p w14:paraId="5BD02021" w14:textId="77777777" w:rsidR="00900FBB" w:rsidRDefault="00900FBB" w:rsidP="00F82274">
            <w:pPr>
              <w:pStyle w:val="aa"/>
            </w:pPr>
            <w:r>
              <w:rPr>
                <w:rFonts w:hint="eastAsia"/>
              </w:rPr>
              <w:t>18</w:t>
            </w:r>
          </w:p>
          <w:p w14:paraId="5A6D7CE9" w14:textId="77777777" w:rsidR="00900FBB" w:rsidRDefault="00900FBB" w:rsidP="00F82274">
            <w:pPr>
              <w:pStyle w:val="aa"/>
            </w:pPr>
            <w:r>
              <w:rPr>
                <w:rFonts w:hint="eastAsia"/>
              </w:rPr>
              <w:t>19</w:t>
            </w:r>
          </w:p>
          <w:p w14:paraId="355DD834" w14:textId="77777777" w:rsidR="00900FBB" w:rsidRDefault="00900FBB" w:rsidP="00F82274">
            <w:pPr>
              <w:pStyle w:val="aa"/>
            </w:pPr>
            <w:r>
              <w:rPr>
                <w:rFonts w:hint="eastAsia"/>
              </w:rPr>
              <w:t>20</w:t>
            </w:r>
          </w:p>
          <w:p w14:paraId="6C3C0965" w14:textId="77777777" w:rsidR="00900FBB" w:rsidRDefault="00900FBB" w:rsidP="00F82274">
            <w:pPr>
              <w:pStyle w:val="aa"/>
            </w:pPr>
            <w:r>
              <w:rPr>
                <w:rFonts w:hint="eastAsia"/>
              </w:rPr>
              <w:t>21</w:t>
            </w:r>
          </w:p>
          <w:p w14:paraId="564164F8" w14:textId="77777777" w:rsidR="00900FBB" w:rsidRDefault="00900FBB" w:rsidP="00F82274">
            <w:pPr>
              <w:pStyle w:val="aa"/>
            </w:pPr>
            <w:r>
              <w:rPr>
                <w:rFonts w:hint="eastAsia"/>
              </w:rPr>
              <w:t>22</w:t>
            </w:r>
          </w:p>
          <w:p w14:paraId="1D75D2CA" w14:textId="6DC3BF6B" w:rsidR="00900FBB" w:rsidRPr="00185935" w:rsidRDefault="00900FBB" w:rsidP="00F82274">
            <w:pPr>
              <w:pStyle w:val="aa"/>
            </w:pPr>
          </w:p>
        </w:tc>
        <w:tc>
          <w:tcPr>
            <w:tcW w:w="10631" w:type="dxa"/>
          </w:tcPr>
          <w:p w14:paraId="19CD4C27" w14:textId="77777777" w:rsidR="00F82274" w:rsidRDefault="00F82274" w:rsidP="00F82274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net.skhu.lecture04;</w:t>
            </w:r>
          </w:p>
          <w:p w14:paraId="73EF46D0" w14:textId="77777777" w:rsidR="00F82274" w:rsidRDefault="00F82274" w:rsidP="00F82274">
            <w:pPr>
              <w:pStyle w:val="aa"/>
            </w:pPr>
          </w:p>
          <w:p w14:paraId="3D7C80D0" w14:textId="77777777" w:rsidR="00F82274" w:rsidRDefault="00F82274" w:rsidP="00F82274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VarArgs2 {</w:t>
            </w:r>
          </w:p>
          <w:p w14:paraId="6C669117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35D8FDEA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print(String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... 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>) {</w:t>
            </w:r>
          </w:p>
          <w:p w14:paraId="6091DCD6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"\na=%s, b.length=%d :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length</w:t>
            </w:r>
            <w:r>
              <w:rPr>
                <w:color w:val="000000"/>
              </w:rPr>
              <w:t>);</w:t>
            </w:r>
          </w:p>
          <w:p w14:paraId="56D1EDFC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>)</w:t>
            </w:r>
          </w:p>
          <w:p w14:paraId="4EA3BA22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"%d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7A287F2B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7EA38622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14:paraId="625DCDBF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43AAFAEB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1168DDBE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print(</w:t>
            </w:r>
            <w:r>
              <w:rPr>
                <w:color w:val="2A00FF"/>
              </w:rPr>
              <w:t>"A"</w:t>
            </w:r>
            <w:r>
              <w:rPr>
                <w:color w:val="000000"/>
              </w:rPr>
              <w:t>, 11, 2, 31, 44);</w:t>
            </w:r>
          </w:p>
          <w:p w14:paraId="7F0F89BA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print(</w:t>
            </w:r>
            <w:r>
              <w:rPr>
                <w:color w:val="2A00FF"/>
              </w:rPr>
              <w:t>"B"</w:t>
            </w:r>
            <w:r>
              <w:rPr>
                <w:color w:val="000000"/>
              </w:rPr>
              <w:t>, 51, 35);</w:t>
            </w:r>
          </w:p>
          <w:p w14:paraId="12239E42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print(</w:t>
            </w:r>
            <w:r>
              <w:rPr>
                <w:color w:val="2A00FF"/>
              </w:rPr>
              <w:t>"C"</w:t>
            </w:r>
            <w:r>
              <w:rPr>
                <w:color w:val="000000"/>
              </w:rPr>
              <w:t>, 64);</w:t>
            </w:r>
          </w:p>
          <w:p w14:paraId="7B7AFCD9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print(</w:t>
            </w:r>
            <w:r>
              <w:rPr>
                <w:color w:val="2A00FF"/>
              </w:rPr>
              <w:t>"D"</w:t>
            </w:r>
            <w:r>
              <w:rPr>
                <w:color w:val="000000"/>
              </w:rPr>
              <w:t>);</w:t>
            </w:r>
          </w:p>
          <w:p w14:paraId="38431DD9" w14:textId="77777777" w:rsidR="00F82274" w:rsidRDefault="00F82274" w:rsidP="00F82274">
            <w:pPr>
              <w:pStyle w:val="aa"/>
            </w:pPr>
          </w:p>
          <w:p w14:paraId="01DCE1FB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>[] { 11, 2, 31, 44 };</w:t>
            </w:r>
          </w:p>
          <w:p w14:paraId="11D60CFD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print(</w:t>
            </w:r>
            <w:r>
              <w:rPr>
                <w:color w:val="2A00FF"/>
              </w:rPr>
              <w:t>"E"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);</w:t>
            </w:r>
          </w:p>
          <w:p w14:paraId="5BBCFF3B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7C98698D" w14:textId="77777777" w:rsidR="00F82274" w:rsidRDefault="00F82274" w:rsidP="00F82274">
            <w:pPr>
              <w:pStyle w:val="aa"/>
            </w:pPr>
          </w:p>
          <w:p w14:paraId="7E162E5F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>}</w:t>
            </w:r>
          </w:p>
          <w:p w14:paraId="4C2460E8" w14:textId="77777777" w:rsidR="00900FBB" w:rsidRPr="00900FBB" w:rsidRDefault="00900FBB" w:rsidP="00F82274">
            <w:pPr>
              <w:pStyle w:val="aa"/>
            </w:pPr>
          </w:p>
        </w:tc>
      </w:tr>
    </w:tbl>
    <w:p w14:paraId="7237FB96" w14:textId="77777777" w:rsidR="00900FBB" w:rsidRPr="00900FBB" w:rsidRDefault="00900FBB" w:rsidP="00900FBB"/>
    <w:p w14:paraId="5664E94F" w14:textId="661A069A" w:rsidR="00613AE2" w:rsidRDefault="00613AE2" w:rsidP="00613AE2"/>
    <w:p w14:paraId="0F7C2813" w14:textId="4EF323E4" w:rsidR="00AE7DB4" w:rsidRDefault="00F82274" w:rsidP="00613AE2">
      <w:r>
        <w:rPr>
          <w:rFonts w:hint="eastAsia"/>
        </w:rPr>
        <w:t>실행 결과 출력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2274" w14:paraId="21417E7D" w14:textId="77777777" w:rsidTr="00F82274">
        <w:tc>
          <w:tcPr>
            <w:tcW w:w="10456" w:type="dxa"/>
          </w:tcPr>
          <w:p w14:paraId="33F13D02" w14:textId="77777777" w:rsidR="00F82274" w:rsidRDefault="00F82274" w:rsidP="00F82274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</w:p>
          <w:p w14:paraId="48BE56E9" w14:textId="77777777" w:rsidR="00F82274" w:rsidRDefault="00F82274" w:rsidP="00F82274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a=A, b.length=4 : 11 2 31 44 </w:t>
            </w:r>
          </w:p>
          <w:p w14:paraId="4918F2AC" w14:textId="77777777" w:rsidR="00F82274" w:rsidRDefault="00F82274" w:rsidP="00F82274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a=B, b.length=2 : 51 35 </w:t>
            </w:r>
          </w:p>
          <w:p w14:paraId="5D229C01" w14:textId="77777777" w:rsidR="00F82274" w:rsidRDefault="00F82274" w:rsidP="00F82274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a=C, b.length=1 : 64 </w:t>
            </w:r>
          </w:p>
          <w:p w14:paraId="13C7C54E" w14:textId="77777777" w:rsidR="00F82274" w:rsidRDefault="00F82274" w:rsidP="00F82274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a=D, b.length=0 : </w:t>
            </w:r>
          </w:p>
          <w:p w14:paraId="6FE5CFDA" w14:textId="77777777" w:rsidR="00F82274" w:rsidRDefault="00F82274" w:rsidP="00F82274">
            <w:pPr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a=E, b.length=4 : 11 2 31 44 </w:t>
            </w:r>
          </w:p>
          <w:p w14:paraId="325FD37F" w14:textId="25FCD78C" w:rsidR="00F82274" w:rsidRDefault="00F82274" w:rsidP="00F82274"/>
        </w:tc>
      </w:tr>
    </w:tbl>
    <w:p w14:paraId="60B4C2A2" w14:textId="77777777" w:rsidR="00F82274" w:rsidRDefault="00F82274" w:rsidP="00613AE2"/>
    <w:p w14:paraId="1E9DCFA9" w14:textId="77777777" w:rsidR="00AE7DB4" w:rsidRDefault="00AE7DB4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7AE637CA" w14:textId="1FAD9FDE" w:rsidR="00AE7DB4" w:rsidRDefault="00AE7DB4" w:rsidP="00AE7DB4">
      <w:pPr>
        <w:pStyle w:val="3"/>
      </w:pPr>
      <w:r>
        <w:rPr>
          <w:rFonts w:hint="eastAsia"/>
        </w:rPr>
        <w:t>VarArgs3.java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E7DB4" w14:paraId="29BBB56C" w14:textId="77777777" w:rsidTr="00C84C8C">
        <w:tc>
          <w:tcPr>
            <w:tcW w:w="426" w:type="dxa"/>
          </w:tcPr>
          <w:p w14:paraId="2907D7A9" w14:textId="77777777" w:rsidR="00AE7DB4" w:rsidRPr="00185935" w:rsidRDefault="00AE7DB4" w:rsidP="00F82274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14:paraId="2CE938CD" w14:textId="77777777" w:rsidR="00AE7DB4" w:rsidRPr="00185935" w:rsidRDefault="00AE7DB4" w:rsidP="00F82274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14:paraId="0A34D21D" w14:textId="77777777" w:rsidR="00AE7DB4" w:rsidRPr="00185935" w:rsidRDefault="00AE7DB4" w:rsidP="00F82274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14:paraId="276D5A82" w14:textId="77777777" w:rsidR="00AE7DB4" w:rsidRPr="00185935" w:rsidRDefault="00AE7DB4" w:rsidP="00F82274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14:paraId="2935FB01" w14:textId="77777777" w:rsidR="00AE7DB4" w:rsidRPr="00185935" w:rsidRDefault="00AE7DB4" w:rsidP="00F82274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14:paraId="16EB1DAC" w14:textId="77777777" w:rsidR="00AE7DB4" w:rsidRPr="00185935" w:rsidRDefault="00AE7DB4" w:rsidP="00F82274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14:paraId="54DE0DD3" w14:textId="77777777" w:rsidR="00AE7DB4" w:rsidRPr="00185935" w:rsidRDefault="00AE7DB4" w:rsidP="00F82274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14:paraId="65C53649" w14:textId="77777777" w:rsidR="00AE7DB4" w:rsidRPr="00185935" w:rsidRDefault="00AE7DB4" w:rsidP="00F82274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14:paraId="59C0782B" w14:textId="77777777" w:rsidR="00AE7DB4" w:rsidRDefault="00AE7DB4" w:rsidP="00F82274">
            <w:pPr>
              <w:pStyle w:val="aa"/>
            </w:pPr>
            <w:r>
              <w:rPr>
                <w:rFonts w:hint="eastAsia"/>
              </w:rPr>
              <w:t>9</w:t>
            </w:r>
          </w:p>
          <w:p w14:paraId="47CEE7CE" w14:textId="77777777" w:rsidR="00AE7DB4" w:rsidRDefault="00AE7DB4" w:rsidP="00F82274">
            <w:pPr>
              <w:pStyle w:val="aa"/>
            </w:pPr>
            <w:r>
              <w:rPr>
                <w:rFonts w:hint="eastAsia"/>
              </w:rPr>
              <w:t>10</w:t>
            </w:r>
          </w:p>
          <w:p w14:paraId="679FB009" w14:textId="77777777" w:rsidR="00AE7DB4" w:rsidRDefault="00AE7DB4" w:rsidP="00F82274">
            <w:pPr>
              <w:pStyle w:val="aa"/>
            </w:pPr>
            <w:r>
              <w:rPr>
                <w:rFonts w:hint="eastAsia"/>
              </w:rPr>
              <w:t>11</w:t>
            </w:r>
          </w:p>
          <w:p w14:paraId="7431402E" w14:textId="77777777" w:rsidR="00AE7DB4" w:rsidRDefault="00AE7DB4" w:rsidP="00F82274">
            <w:pPr>
              <w:pStyle w:val="aa"/>
            </w:pPr>
            <w:r>
              <w:rPr>
                <w:rFonts w:hint="eastAsia"/>
              </w:rPr>
              <w:t>12</w:t>
            </w:r>
          </w:p>
          <w:p w14:paraId="207808AB" w14:textId="77777777" w:rsidR="00AE7DB4" w:rsidRDefault="00AE7DB4" w:rsidP="00F82274">
            <w:pPr>
              <w:pStyle w:val="aa"/>
            </w:pPr>
            <w:r>
              <w:rPr>
                <w:rFonts w:hint="eastAsia"/>
              </w:rPr>
              <w:t>13</w:t>
            </w:r>
          </w:p>
          <w:p w14:paraId="37F14796" w14:textId="77777777" w:rsidR="00AE7DB4" w:rsidRDefault="00AE7DB4" w:rsidP="00F82274">
            <w:pPr>
              <w:pStyle w:val="aa"/>
            </w:pPr>
            <w:r>
              <w:rPr>
                <w:rFonts w:hint="eastAsia"/>
              </w:rPr>
              <w:t>14</w:t>
            </w:r>
          </w:p>
          <w:p w14:paraId="3E541990" w14:textId="77777777" w:rsidR="00AE7DB4" w:rsidRDefault="00AE7DB4" w:rsidP="00F82274">
            <w:pPr>
              <w:pStyle w:val="aa"/>
            </w:pPr>
            <w:r>
              <w:rPr>
                <w:rFonts w:hint="eastAsia"/>
              </w:rPr>
              <w:t>15</w:t>
            </w:r>
          </w:p>
          <w:p w14:paraId="3B657B82" w14:textId="77777777" w:rsidR="00AE7DB4" w:rsidRDefault="00AE7DB4" w:rsidP="00F82274">
            <w:pPr>
              <w:pStyle w:val="aa"/>
            </w:pPr>
            <w:r>
              <w:rPr>
                <w:rFonts w:hint="eastAsia"/>
              </w:rPr>
              <w:t>16</w:t>
            </w:r>
          </w:p>
          <w:p w14:paraId="3F400E08" w14:textId="77777777" w:rsidR="00AE7DB4" w:rsidRDefault="00AE7DB4" w:rsidP="00F82274">
            <w:pPr>
              <w:pStyle w:val="aa"/>
            </w:pPr>
            <w:r>
              <w:rPr>
                <w:rFonts w:hint="eastAsia"/>
              </w:rPr>
              <w:t>17</w:t>
            </w:r>
          </w:p>
          <w:p w14:paraId="176720A6" w14:textId="77777777" w:rsidR="00AE7DB4" w:rsidRDefault="00AE7DB4" w:rsidP="00F82274">
            <w:pPr>
              <w:pStyle w:val="aa"/>
            </w:pPr>
            <w:r>
              <w:rPr>
                <w:rFonts w:hint="eastAsia"/>
              </w:rPr>
              <w:t>18</w:t>
            </w:r>
          </w:p>
          <w:p w14:paraId="6A5C4EAD" w14:textId="77777777" w:rsidR="00AE7DB4" w:rsidRDefault="00AE7DB4" w:rsidP="00F82274">
            <w:pPr>
              <w:pStyle w:val="aa"/>
            </w:pPr>
            <w:r>
              <w:rPr>
                <w:rFonts w:hint="eastAsia"/>
              </w:rPr>
              <w:t>19</w:t>
            </w:r>
          </w:p>
          <w:p w14:paraId="724342E6" w14:textId="77777777" w:rsidR="00AE7DB4" w:rsidRDefault="00AE7DB4" w:rsidP="00F82274">
            <w:pPr>
              <w:pStyle w:val="aa"/>
            </w:pPr>
            <w:r>
              <w:rPr>
                <w:rFonts w:hint="eastAsia"/>
              </w:rPr>
              <w:t>20</w:t>
            </w:r>
          </w:p>
          <w:p w14:paraId="196A5BA8" w14:textId="77777777" w:rsidR="00AE7DB4" w:rsidRDefault="00AE7DB4" w:rsidP="00F82274">
            <w:pPr>
              <w:pStyle w:val="aa"/>
            </w:pPr>
            <w:r>
              <w:rPr>
                <w:rFonts w:hint="eastAsia"/>
              </w:rPr>
              <w:t>21</w:t>
            </w:r>
          </w:p>
          <w:p w14:paraId="204AF74D" w14:textId="77777777" w:rsidR="00AE7DB4" w:rsidRDefault="00AE7DB4" w:rsidP="00F82274">
            <w:pPr>
              <w:pStyle w:val="aa"/>
            </w:pPr>
            <w:r>
              <w:rPr>
                <w:rFonts w:hint="eastAsia"/>
              </w:rPr>
              <w:t>22</w:t>
            </w:r>
          </w:p>
          <w:p w14:paraId="105AD387" w14:textId="706F480F" w:rsidR="00AE7DB4" w:rsidRPr="00185935" w:rsidRDefault="00AE7DB4" w:rsidP="00F82274">
            <w:pPr>
              <w:pStyle w:val="aa"/>
            </w:pPr>
          </w:p>
        </w:tc>
        <w:tc>
          <w:tcPr>
            <w:tcW w:w="10631" w:type="dxa"/>
          </w:tcPr>
          <w:p w14:paraId="6085673A" w14:textId="77777777" w:rsidR="00F82274" w:rsidRDefault="00F82274" w:rsidP="00F82274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net.skhu.lecture04;</w:t>
            </w:r>
          </w:p>
          <w:p w14:paraId="78D5F814" w14:textId="77777777" w:rsidR="00F82274" w:rsidRDefault="00F82274" w:rsidP="00F82274">
            <w:pPr>
              <w:pStyle w:val="aa"/>
            </w:pPr>
          </w:p>
          <w:p w14:paraId="439B1991" w14:textId="77777777" w:rsidR="00F82274" w:rsidRDefault="00F82274" w:rsidP="00F82274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VarArgs3 {</w:t>
            </w:r>
          </w:p>
          <w:p w14:paraId="3030A4B8" w14:textId="77777777" w:rsidR="00F82274" w:rsidRDefault="00F82274" w:rsidP="00F82274">
            <w:pPr>
              <w:pStyle w:val="aa"/>
            </w:pPr>
          </w:p>
          <w:p w14:paraId="552C06E7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print(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, String... 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>) {</w:t>
            </w:r>
          </w:p>
          <w:p w14:paraId="1511A084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"\na=%d, b.length=%d :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length</w:t>
            </w:r>
            <w:r>
              <w:rPr>
                <w:color w:val="000000"/>
              </w:rPr>
              <w:t>);</w:t>
            </w:r>
          </w:p>
          <w:p w14:paraId="60479E33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>)</w:t>
            </w:r>
          </w:p>
          <w:p w14:paraId="368CF7D9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590D1A32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66B2CC40" w14:textId="77777777" w:rsidR="00F82274" w:rsidRDefault="00F82274" w:rsidP="00F82274">
            <w:pPr>
              <w:pStyle w:val="aa"/>
            </w:pPr>
          </w:p>
          <w:p w14:paraId="74529627" w14:textId="77777777" w:rsidR="00F82274" w:rsidRDefault="00F82274" w:rsidP="00F82274">
            <w:pPr>
              <w:pStyle w:val="aa"/>
            </w:pPr>
          </w:p>
          <w:p w14:paraId="1F574D62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73405BC6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print(1, </w:t>
            </w:r>
            <w:r>
              <w:rPr>
                <w:color w:val="2A00FF"/>
              </w:rPr>
              <w:t>"a"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"bb"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"c"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"ddd"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"ee"</w:t>
            </w:r>
            <w:r>
              <w:rPr>
                <w:color w:val="000000"/>
              </w:rPr>
              <w:t>);</w:t>
            </w:r>
          </w:p>
          <w:p w14:paraId="070DBD75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print(2, </w:t>
            </w:r>
            <w:r>
              <w:rPr>
                <w:color w:val="2A00FF"/>
              </w:rPr>
              <w:t>"bb"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"c"</w:t>
            </w:r>
            <w:r>
              <w:rPr>
                <w:color w:val="000000"/>
              </w:rPr>
              <w:t>);</w:t>
            </w:r>
          </w:p>
          <w:p w14:paraId="3529F52A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print(3, </w:t>
            </w:r>
            <w:r>
              <w:rPr>
                <w:color w:val="2A00FF"/>
              </w:rPr>
              <w:t>"ddd"</w:t>
            </w:r>
            <w:r>
              <w:rPr>
                <w:color w:val="000000"/>
              </w:rPr>
              <w:t>);</w:t>
            </w:r>
          </w:p>
          <w:p w14:paraId="25AF26EC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print(4);</w:t>
            </w:r>
          </w:p>
          <w:p w14:paraId="4B74FD55" w14:textId="77777777" w:rsidR="00F82274" w:rsidRDefault="00F82274" w:rsidP="00F82274">
            <w:pPr>
              <w:pStyle w:val="aa"/>
            </w:pPr>
          </w:p>
          <w:p w14:paraId="6227784C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  <w:r>
              <w:rPr>
                <w:color w:val="2A00FF"/>
              </w:rPr>
              <w:t>"a"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"bb"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"c"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"ddd"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"ee"</w:t>
            </w:r>
            <w:r>
              <w:rPr>
                <w:color w:val="000000"/>
              </w:rPr>
              <w:t xml:space="preserve"> };</w:t>
            </w:r>
          </w:p>
          <w:p w14:paraId="1F3EF452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    print(5,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);</w:t>
            </w:r>
          </w:p>
          <w:p w14:paraId="4D2FB92B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3ADF761F" w14:textId="77777777" w:rsidR="00F82274" w:rsidRDefault="00F82274" w:rsidP="00F82274">
            <w:pPr>
              <w:pStyle w:val="aa"/>
            </w:pPr>
            <w:r>
              <w:rPr>
                <w:color w:val="000000"/>
              </w:rPr>
              <w:t>}</w:t>
            </w:r>
          </w:p>
          <w:p w14:paraId="077189AF" w14:textId="77777777" w:rsidR="00AE7DB4" w:rsidRDefault="00AE7DB4" w:rsidP="00F82274">
            <w:pPr>
              <w:pStyle w:val="aa"/>
            </w:pPr>
          </w:p>
        </w:tc>
      </w:tr>
    </w:tbl>
    <w:p w14:paraId="62DACE9B" w14:textId="3AF4FD6D" w:rsidR="00AE7DB4" w:rsidRDefault="00AE7DB4" w:rsidP="00AE7DB4"/>
    <w:p w14:paraId="63AB0FE5" w14:textId="1EBBF0F6" w:rsidR="00AE7DB4" w:rsidRDefault="00AE7DB4" w:rsidP="00AE7DB4"/>
    <w:p w14:paraId="2B17E1F6" w14:textId="118CB37A" w:rsidR="00AE7DB4" w:rsidRDefault="00F82274" w:rsidP="00AE7DB4">
      <w:r>
        <w:rPr>
          <w:rFonts w:hint="eastAsia"/>
        </w:rPr>
        <w:t>실행 결과 출력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2274" w14:paraId="2D890746" w14:textId="77777777" w:rsidTr="00F82274">
        <w:tc>
          <w:tcPr>
            <w:tcW w:w="10456" w:type="dxa"/>
          </w:tcPr>
          <w:p w14:paraId="72383901" w14:textId="77777777" w:rsidR="00F82274" w:rsidRDefault="00F82274" w:rsidP="00F82274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</w:p>
          <w:p w14:paraId="71EFDBA3" w14:textId="77777777" w:rsidR="00F82274" w:rsidRDefault="00F82274" w:rsidP="00F82274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a=1, b.length=5 : a bb c ddd ee </w:t>
            </w:r>
          </w:p>
          <w:p w14:paraId="19C9FB39" w14:textId="77777777" w:rsidR="00F82274" w:rsidRDefault="00F82274" w:rsidP="00F82274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a=2, b.length=2 : bb c </w:t>
            </w:r>
          </w:p>
          <w:p w14:paraId="74B768AF" w14:textId="77777777" w:rsidR="00F82274" w:rsidRDefault="00F82274" w:rsidP="00F82274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a=3, b.length=1 : ddd </w:t>
            </w:r>
          </w:p>
          <w:p w14:paraId="3B37FD82" w14:textId="77777777" w:rsidR="00F82274" w:rsidRDefault="00F82274" w:rsidP="00F82274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a=4, b.length=0 : </w:t>
            </w:r>
          </w:p>
          <w:p w14:paraId="29A80308" w14:textId="328BD3C0" w:rsidR="00F82274" w:rsidRDefault="00F82274" w:rsidP="00F82274">
            <w:pPr>
              <w:widowControl/>
              <w:wordWrap/>
              <w:autoSpaceDE/>
              <w:autoSpaceDN/>
              <w:spacing w:after="160" w:line="259" w:lineRule="auto"/>
              <w:jc w:val="both"/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a=5, b.length=5 : a bb c ddd ee </w:t>
            </w:r>
          </w:p>
        </w:tc>
      </w:tr>
    </w:tbl>
    <w:p w14:paraId="0D3FCB3A" w14:textId="77777777" w:rsidR="00AE7DB4" w:rsidRDefault="00AE7DB4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48E6143B" w14:textId="22717B6A" w:rsidR="0021156E" w:rsidRDefault="0021156E" w:rsidP="00F579D5">
      <w:pPr>
        <w:pStyle w:val="1"/>
      </w:pPr>
      <w:bookmarkStart w:id="3" w:name="_Toc493592979"/>
      <w:r>
        <w:rPr>
          <w:rFonts w:hint="eastAsia"/>
        </w:rPr>
        <w:t>유틸러티 클래스, 헬퍼 클래스</w:t>
      </w:r>
      <w:bookmarkEnd w:id="3"/>
    </w:p>
    <w:p w14:paraId="76986340" w14:textId="55375AE8" w:rsidR="0021156E" w:rsidRDefault="0021156E" w:rsidP="0021156E"/>
    <w:p w14:paraId="47A75F55" w14:textId="494E469F" w:rsidR="0021156E" w:rsidRDefault="0021156E" w:rsidP="0021156E">
      <w:r>
        <w:rPr>
          <w:rFonts w:hint="eastAsia"/>
        </w:rPr>
        <w:t>프로젝트를 구현할 때,</w:t>
      </w:r>
    </w:p>
    <w:p w14:paraId="5AF80DBD" w14:textId="796A54BB" w:rsidR="0021156E" w:rsidRDefault="0021156E" w:rsidP="0021156E">
      <w:r>
        <w:rPr>
          <w:rFonts w:hint="eastAsia"/>
        </w:rPr>
        <w:t>필수 입력 항목이 입력되었는지 검사할 일이 종종 있다.</w:t>
      </w:r>
    </w:p>
    <w:p w14:paraId="6D4513DC" w14:textId="77777777" w:rsidR="0021156E" w:rsidRDefault="0021156E" w:rsidP="0021156E"/>
    <w:p w14:paraId="7F419080" w14:textId="653C080A" w:rsidR="0021156E" w:rsidRDefault="0021156E" w:rsidP="0021156E">
      <w:r>
        <w:rPr>
          <w:rFonts w:hint="eastAsia"/>
        </w:rPr>
        <w:t>예: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156E" w14:paraId="6CA2CD38" w14:textId="77777777" w:rsidTr="0021156E">
        <w:tc>
          <w:tcPr>
            <w:tcW w:w="10456" w:type="dxa"/>
          </w:tcPr>
          <w:p w14:paraId="19D59248" w14:textId="77777777" w:rsidR="0021156E" w:rsidRDefault="0021156E" w:rsidP="0021156E">
            <w:r>
              <w:rPr>
                <w:rFonts w:hint="eastAsia"/>
              </w:rPr>
              <w:t>String s = textField.getText();</w:t>
            </w:r>
          </w:p>
          <w:p w14:paraId="4D8A707B" w14:textId="77777777" w:rsidR="0021156E" w:rsidRDefault="0021156E" w:rsidP="0021156E">
            <w:r>
              <w:t>if (s == null || s.trim().length() == 0)</w:t>
            </w:r>
          </w:p>
          <w:p w14:paraId="28D41E80" w14:textId="73621448" w:rsidR="0021156E" w:rsidRDefault="0021156E" w:rsidP="0021156E">
            <w:r>
              <w:t xml:space="preserve">   errorMessage = "</w:t>
            </w:r>
            <w:r>
              <w:rPr>
                <w:rFonts w:hint="eastAsia"/>
              </w:rPr>
              <w:t>내용을 입력하세요"</w:t>
            </w:r>
            <w:r>
              <w:t>;</w:t>
            </w:r>
          </w:p>
        </w:tc>
      </w:tr>
    </w:tbl>
    <w:p w14:paraId="5B337E53" w14:textId="0322CEB6" w:rsidR="0021156E" w:rsidRDefault="0021156E" w:rsidP="0021156E"/>
    <w:p w14:paraId="6453BC15" w14:textId="325278D2" w:rsidR="0021156E" w:rsidRDefault="0021156E" w:rsidP="0021156E">
      <w:r>
        <w:rPr>
          <w:rFonts w:hint="eastAsia"/>
        </w:rPr>
        <w:t>위와 같이 검사하기 위한 메소드들이 String 클래스에 있다면 편리할 것이다.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156E" w14:paraId="6C792A2B" w14:textId="77777777" w:rsidTr="0021156E">
        <w:tc>
          <w:tcPr>
            <w:tcW w:w="10456" w:type="dxa"/>
          </w:tcPr>
          <w:p w14:paraId="3BF58C51" w14:textId="6EEC28E8" w:rsidR="0021156E" w:rsidRDefault="0021156E" w:rsidP="0021156E">
            <w:r>
              <w:rPr>
                <w:rFonts w:hint="eastAsia"/>
              </w:rPr>
              <w:t xml:space="preserve">public static boolean isNullOrEmpty(String s);  // s가 </w:t>
            </w:r>
            <w:r>
              <w:t xml:space="preserve">null </w:t>
            </w:r>
            <w:r>
              <w:rPr>
                <w:rFonts w:hint="eastAsia"/>
              </w:rPr>
              <w:t xml:space="preserve">이거나, 빈 문자열이면 </w:t>
            </w:r>
            <w:r>
              <w:t>true</w:t>
            </w:r>
            <w:r>
              <w:rPr>
                <w:rFonts w:hint="eastAsia"/>
              </w:rPr>
              <w:t>를 리턴</w:t>
            </w:r>
          </w:p>
          <w:p w14:paraId="398F1249" w14:textId="77777777" w:rsidR="0021156E" w:rsidRDefault="0021156E" w:rsidP="0021156E">
            <w:r>
              <w:rPr>
                <w:rFonts w:hint="eastAsia"/>
              </w:rPr>
              <w:t xml:space="preserve">public static boolean isNullOrBlank(Stirng s);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t xml:space="preserve"> s</w:t>
            </w:r>
            <w:r>
              <w:rPr>
                <w:rFonts w:hint="eastAsia"/>
              </w:rPr>
              <w:t xml:space="preserve">가 </w:t>
            </w:r>
            <w:r>
              <w:t xml:space="preserve">null </w:t>
            </w:r>
            <w:r>
              <w:rPr>
                <w:rFonts w:hint="eastAsia"/>
              </w:rPr>
              <w:t>이거나,</w:t>
            </w:r>
            <w:r>
              <w:t xml:space="preserve"> </w:t>
            </w:r>
            <w:r>
              <w:rPr>
                <w:rFonts w:hint="eastAsia"/>
              </w:rPr>
              <w:t>빈 문자열이거나,</w:t>
            </w:r>
            <w:r>
              <w:t xml:space="preserve"> </w:t>
            </w:r>
          </w:p>
          <w:p w14:paraId="5F76BE36" w14:textId="77777777" w:rsidR="0021156E" w:rsidRDefault="0021156E" w:rsidP="0021156E">
            <w:r>
              <w:t xml:space="preserve">                                                // </w:t>
            </w:r>
            <w:r>
              <w:rPr>
                <w:rFonts w:hint="eastAsia"/>
              </w:rPr>
              <w:t>공백이면 true를 리턴</w:t>
            </w:r>
          </w:p>
          <w:p w14:paraId="610D256A" w14:textId="46E859E9" w:rsidR="0021156E" w:rsidRDefault="0021156E" w:rsidP="0021156E">
            <w:r>
              <w:rPr>
                <w:rFonts w:hint="eastAsia"/>
              </w:rPr>
              <w:t>public boolean isEmpty(Stirng s); // this</w:t>
            </w:r>
            <w:r>
              <w:t xml:space="preserve"> </w:t>
            </w:r>
            <w:r>
              <w:rPr>
                <w:rFonts w:hint="eastAsia"/>
              </w:rPr>
              <w:t xml:space="preserve">문자열이 빈 문자열이면 </w:t>
            </w:r>
            <w:r>
              <w:t>true</w:t>
            </w:r>
            <w:r>
              <w:rPr>
                <w:rFonts w:hint="eastAsia"/>
              </w:rPr>
              <w:t>를 리턴</w:t>
            </w:r>
          </w:p>
          <w:p w14:paraId="3C24D7D7" w14:textId="11BF5343" w:rsidR="0021156E" w:rsidRDefault="0021156E" w:rsidP="0021156E">
            <w:r>
              <w:rPr>
                <w:rFonts w:hint="eastAsia"/>
              </w:rPr>
              <w:t>public boolean isBlank(String s); // this</w:t>
            </w:r>
            <w:r>
              <w:t xml:space="preserve"> </w:t>
            </w:r>
            <w:r>
              <w:rPr>
                <w:rFonts w:hint="eastAsia"/>
              </w:rPr>
              <w:t>문자열이 빈 문자열이거나,</w:t>
            </w:r>
            <w:r>
              <w:t xml:space="preserve"> </w:t>
            </w:r>
            <w:r>
              <w:rPr>
                <w:rFonts w:hint="eastAsia"/>
              </w:rPr>
              <w:t xml:space="preserve">공백이면 </w:t>
            </w:r>
            <w:r>
              <w:t>true</w:t>
            </w:r>
            <w:r>
              <w:rPr>
                <w:rFonts w:hint="eastAsia"/>
              </w:rPr>
              <w:t>를 리턴</w:t>
            </w:r>
          </w:p>
        </w:tc>
      </w:tr>
    </w:tbl>
    <w:p w14:paraId="20F1DA18" w14:textId="28355FD3" w:rsidR="0021156E" w:rsidRDefault="0021156E" w:rsidP="0021156E"/>
    <w:p w14:paraId="22A9D6EE" w14:textId="7FC605CC" w:rsidR="0021156E" w:rsidRDefault="0021156E" w:rsidP="0021156E">
      <w:r>
        <w:rPr>
          <w:rFonts w:hint="eastAsia"/>
        </w:rPr>
        <w:t xml:space="preserve">그런데 아쉽게도 위 메소들이 </w:t>
      </w:r>
      <w:r>
        <w:t xml:space="preserve">String </w:t>
      </w:r>
      <w:r>
        <w:rPr>
          <w:rFonts w:hint="eastAsia"/>
        </w:rPr>
        <w:t>클래스에 없다.</w:t>
      </w:r>
    </w:p>
    <w:p w14:paraId="66B9CC60" w14:textId="1DB479F6" w:rsidR="0021156E" w:rsidRDefault="0021156E" w:rsidP="0021156E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클래스를 수정할 수도 없다.</w:t>
      </w:r>
    </w:p>
    <w:p w14:paraId="2FB796A1" w14:textId="7A624768" w:rsidR="0021156E" w:rsidRDefault="0021156E" w:rsidP="0021156E"/>
    <w:p w14:paraId="275A596B" w14:textId="2A66895B" w:rsidR="0021156E" w:rsidRDefault="0021156E" w:rsidP="0021156E">
      <w:pPr>
        <w:pStyle w:val="2"/>
      </w:pPr>
      <w:bookmarkStart w:id="4" w:name="_Toc493592980"/>
      <w:r>
        <w:rPr>
          <w:rFonts w:hint="eastAsia"/>
        </w:rPr>
        <w:t>자식 클래스</w:t>
      </w:r>
      <w:bookmarkEnd w:id="4"/>
    </w:p>
    <w:p w14:paraId="3AB02760" w14:textId="461D3B79" w:rsidR="0021156E" w:rsidRDefault="0021156E" w:rsidP="0021156E">
      <w:r>
        <w:rPr>
          <w:rFonts w:hint="eastAsia"/>
        </w:rPr>
        <w:t>어떤 클래스에 메소드를 추가로 구현하려고 할 때,</w:t>
      </w:r>
    </w:p>
    <w:p w14:paraId="6A7F6074" w14:textId="478E99C8" w:rsidR="0021156E" w:rsidRDefault="0021156E" w:rsidP="0021156E">
      <w:r>
        <w:rPr>
          <w:rFonts w:hint="eastAsia"/>
        </w:rPr>
        <w:t>만약 그 클래스를 수정할 수 없다면, 자식 클래스를 만들어서 메소드를 추가로 구현하면 된다.</w:t>
      </w:r>
    </w:p>
    <w:p w14:paraId="44AE7693" w14:textId="087F97B2" w:rsidR="0021156E" w:rsidRDefault="0021156E" w:rsidP="0021156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156E" w14:paraId="3CA2B90F" w14:textId="77777777" w:rsidTr="0021156E">
        <w:tc>
          <w:tcPr>
            <w:tcW w:w="10456" w:type="dxa"/>
          </w:tcPr>
          <w:p w14:paraId="3ED86911" w14:textId="23AA9655" w:rsidR="0021156E" w:rsidRDefault="0021156E" w:rsidP="0021156E">
            <w:r>
              <w:rPr>
                <w:rFonts w:hint="eastAsia"/>
              </w:rPr>
              <w:t>class MyString extends String {</w:t>
            </w:r>
          </w:p>
          <w:p w14:paraId="4703DC0E" w14:textId="30EFD296" w:rsidR="0021156E" w:rsidRDefault="0021156E" w:rsidP="0021156E">
            <w:r>
              <w:t xml:space="preserve">   </w:t>
            </w:r>
            <w:r>
              <w:rPr>
                <w:rFonts w:hint="eastAsia"/>
              </w:rPr>
              <w:t xml:space="preserve">public static boolean isNullOrEmpty(String s)  </w:t>
            </w:r>
            <w:r>
              <w:t>{</w:t>
            </w:r>
          </w:p>
          <w:p w14:paraId="7B6E8155" w14:textId="198CD4F5" w:rsidR="0021156E" w:rsidRDefault="0021156E" w:rsidP="0021156E">
            <w:r>
              <w:t xml:space="preserve">     return s == null || s.length() == 0;</w:t>
            </w:r>
          </w:p>
          <w:p w14:paraId="4BCA8E13" w14:textId="5D0A0088" w:rsidR="0021156E" w:rsidRDefault="0021156E" w:rsidP="0021156E">
            <w:r>
              <w:t xml:space="preserve">   }</w:t>
            </w:r>
          </w:p>
          <w:p w14:paraId="63C34BA7" w14:textId="77777777" w:rsidR="0021156E" w:rsidRDefault="0021156E" w:rsidP="0021156E"/>
          <w:p w14:paraId="28941F11" w14:textId="1CBBB780" w:rsidR="0021156E" w:rsidRDefault="0021156E" w:rsidP="0021156E">
            <w:r>
              <w:t xml:space="preserve">  </w:t>
            </w:r>
            <w:r>
              <w:rPr>
                <w:rFonts w:hint="eastAsia"/>
              </w:rPr>
              <w:t>public static boolean isNullOrBlank(St</w:t>
            </w:r>
            <w:r w:rsidR="00834E5E">
              <w:t>r</w:t>
            </w:r>
            <w:r>
              <w:rPr>
                <w:rFonts w:hint="eastAsia"/>
              </w:rPr>
              <w:t>ing s)</w:t>
            </w:r>
            <w:r>
              <w:t xml:space="preserve"> {</w:t>
            </w:r>
          </w:p>
          <w:p w14:paraId="704FC20C" w14:textId="1C176378" w:rsidR="0021156E" w:rsidRDefault="0021156E" w:rsidP="0021156E">
            <w:r>
              <w:t xml:space="preserve">    return s == null || s.trim().length() == 0;</w:t>
            </w:r>
          </w:p>
          <w:p w14:paraId="484FB940" w14:textId="4143F3E1" w:rsidR="0021156E" w:rsidRDefault="0021156E" w:rsidP="0021156E">
            <w:r>
              <w:t xml:space="preserve">  }</w:t>
            </w:r>
          </w:p>
          <w:p w14:paraId="66EFCBD6" w14:textId="4711507C" w:rsidR="0021156E" w:rsidRDefault="0021156E" w:rsidP="0021156E"/>
          <w:p w14:paraId="1932D460" w14:textId="40BDDE38" w:rsidR="0021156E" w:rsidRDefault="0021156E" w:rsidP="0021156E">
            <w:r>
              <w:t xml:space="preserve">  </w:t>
            </w:r>
            <w:r>
              <w:rPr>
                <w:rFonts w:hint="eastAsia"/>
              </w:rPr>
              <w:t>public boolean isEmpty()</w:t>
            </w:r>
            <w:r>
              <w:t xml:space="preserve"> {</w:t>
            </w:r>
          </w:p>
          <w:p w14:paraId="38BF3B63" w14:textId="4A0B3775" w:rsidR="0021156E" w:rsidRDefault="00D056A3" w:rsidP="0021156E">
            <w:r>
              <w:t xml:space="preserve">    return this</w:t>
            </w:r>
            <w:r w:rsidR="0021156E">
              <w:t>.length() == 0;</w:t>
            </w:r>
          </w:p>
          <w:p w14:paraId="6AB1AEE9" w14:textId="3B3654CE" w:rsidR="0021156E" w:rsidRDefault="0021156E" w:rsidP="0021156E">
            <w:r>
              <w:t xml:space="preserve">  }</w:t>
            </w:r>
          </w:p>
          <w:p w14:paraId="2E6026CC" w14:textId="77777777" w:rsidR="0021156E" w:rsidRDefault="0021156E" w:rsidP="0021156E"/>
          <w:p w14:paraId="62560415" w14:textId="66A6E942" w:rsidR="0021156E" w:rsidRDefault="0021156E" w:rsidP="0021156E">
            <w:r>
              <w:t xml:space="preserve">  </w:t>
            </w:r>
            <w:r>
              <w:rPr>
                <w:rFonts w:hint="eastAsia"/>
              </w:rPr>
              <w:t>public boolean isBlank()</w:t>
            </w:r>
            <w:r>
              <w:t xml:space="preserve"> {</w:t>
            </w:r>
          </w:p>
          <w:p w14:paraId="370D45D0" w14:textId="27DDB597" w:rsidR="0021156E" w:rsidRDefault="0021156E" w:rsidP="0021156E">
            <w:r>
              <w:t xml:space="preserve">    retu</w:t>
            </w:r>
            <w:r w:rsidR="008963A6">
              <w:t>r</w:t>
            </w:r>
            <w:r>
              <w:t xml:space="preserve">n </w:t>
            </w:r>
            <w:r w:rsidR="00D056A3">
              <w:t>this</w:t>
            </w:r>
            <w:r>
              <w:t>.trim().length() == 0;</w:t>
            </w:r>
          </w:p>
          <w:p w14:paraId="41ED89A9" w14:textId="7E02912A" w:rsidR="0021156E" w:rsidRDefault="0021156E" w:rsidP="0021156E">
            <w:r>
              <w:t xml:space="preserve">  }</w:t>
            </w:r>
          </w:p>
          <w:p w14:paraId="2E70E8E1" w14:textId="49439A5F" w:rsidR="0021156E" w:rsidRDefault="0021156E" w:rsidP="0021156E">
            <w:r>
              <w:t>}</w:t>
            </w:r>
          </w:p>
        </w:tc>
      </w:tr>
    </w:tbl>
    <w:p w14:paraId="21EB2C75" w14:textId="500F522A" w:rsidR="0021156E" w:rsidRDefault="0021156E" w:rsidP="0021156E"/>
    <w:p w14:paraId="76CFF709" w14:textId="694B2DA9" w:rsidR="0021156E" w:rsidRDefault="0021156E" w:rsidP="0021156E"/>
    <w:p w14:paraId="04238E1B" w14:textId="3C8A79F0" w:rsidR="00D056A3" w:rsidRDefault="00D056A3" w:rsidP="0021156E">
      <w:r>
        <w:rPr>
          <w:rFonts w:hint="eastAsia"/>
        </w:rPr>
        <w:t xml:space="preserve">그런데, </w:t>
      </w:r>
      <w:r>
        <w:t xml:space="preserve">String </w:t>
      </w:r>
      <w:r>
        <w:rPr>
          <w:rFonts w:hint="eastAsia"/>
        </w:rPr>
        <w:t xml:space="preserve">클래스 대신 </w:t>
      </w:r>
      <w:r>
        <w:t xml:space="preserve">MyString </w:t>
      </w:r>
      <w:r>
        <w:rPr>
          <w:rFonts w:hint="eastAsia"/>
        </w:rPr>
        <w:t>클래스를 사용하는 것은 불편하다.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56A3" w14:paraId="780F1404" w14:textId="77777777" w:rsidTr="00D056A3">
        <w:tc>
          <w:tcPr>
            <w:tcW w:w="10456" w:type="dxa"/>
          </w:tcPr>
          <w:p w14:paraId="311E722E" w14:textId="49C917DF" w:rsidR="00D056A3" w:rsidRDefault="00D056A3" w:rsidP="0021156E">
            <w:r>
              <w:rPr>
                <w:rFonts w:hint="eastAsia"/>
              </w:rPr>
              <w:t>MyString s = new MyString("hello");</w:t>
            </w:r>
          </w:p>
        </w:tc>
      </w:tr>
    </w:tbl>
    <w:p w14:paraId="2774CE58" w14:textId="161E2A08" w:rsidR="00D056A3" w:rsidRDefault="00D056A3" w:rsidP="0021156E">
      <w:r>
        <w:rPr>
          <w:rFonts w:hint="eastAsia"/>
        </w:rPr>
        <w:t>언제나 위와 같이 MyString</w:t>
      </w:r>
      <w:r>
        <w:t xml:space="preserve"> </w:t>
      </w:r>
      <w:r>
        <w:rPr>
          <w:rFonts w:hint="eastAsia"/>
        </w:rPr>
        <w:t>객체를 생성해야 한다.</w:t>
      </w:r>
    </w:p>
    <w:p w14:paraId="1E3F27DC" w14:textId="0064A328" w:rsidR="00D056A3" w:rsidRDefault="00D056A3" w:rsidP="0021156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56A3" w14:paraId="43C13C40" w14:textId="77777777" w:rsidTr="00D056A3">
        <w:tc>
          <w:tcPr>
            <w:tcW w:w="10456" w:type="dxa"/>
          </w:tcPr>
          <w:p w14:paraId="41CF2B69" w14:textId="0D14448B" w:rsidR="00D056A3" w:rsidRDefault="00D056A3" w:rsidP="0021156E">
            <w:r>
              <w:rPr>
                <w:rFonts w:hint="eastAsia"/>
              </w:rPr>
              <w:t xml:space="preserve">MyString s = </w:t>
            </w:r>
            <w:r>
              <w:t>"hello";</w:t>
            </w:r>
          </w:p>
        </w:tc>
      </w:tr>
    </w:tbl>
    <w:p w14:paraId="2FD3EF01" w14:textId="1EF7737E" w:rsidR="00D056A3" w:rsidRDefault="00D056A3" w:rsidP="0021156E">
      <w:r>
        <w:rPr>
          <w:rFonts w:hint="eastAsia"/>
        </w:rPr>
        <w:t xml:space="preserve">위와 같이 구현할 수 없다. </w:t>
      </w:r>
      <w:r>
        <w:t xml:space="preserve">"hello" </w:t>
      </w:r>
      <w:r>
        <w:rPr>
          <w:rFonts w:hint="eastAsia"/>
        </w:rPr>
        <w:t xml:space="preserve">문자열은 </w:t>
      </w:r>
      <w:r>
        <w:t xml:space="preserve">String </w:t>
      </w:r>
      <w:r>
        <w:rPr>
          <w:rFonts w:hint="eastAsia"/>
        </w:rPr>
        <w:t>클래스 객체이기 때문이다.</w:t>
      </w:r>
    </w:p>
    <w:p w14:paraId="16165E80" w14:textId="55D11F8A" w:rsidR="00D056A3" w:rsidRDefault="00D056A3" w:rsidP="0021156E"/>
    <w:p w14:paraId="52B3CBDF" w14:textId="3E9FB16F" w:rsidR="00D056A3" w:rsidRDefault="00D056A3" w:rsidP="0021156E"/>
    <w:p w14:paraId="0F66C499" w14:textId="68CF6746" w:rsidR="00D056A3" w:rsidRDefault="00D056A3" w:rsidP="0021156E"/>
    <w:p w14:paraId="77B9CF61" w14:textId="1CB05ACD" w:rsidR="00D056A3" w:rsidRDefault="00D056A3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4981D6D" w14:textId="098C7230" w:rsidR="00D056A3" w:rsidRDefault="00D056A3" w:rsidP="00D056A3">
      <w:pPr>
        <w:pStyle w:val="2"/>
      </w:pPr>
      <w:bookmarkStart w:id="5" w:name="_Toc493592981"/>
      <w:r>
        <w:rPr>
          <w:rFonts w:hint="eastAsia"/>
        </w:rPr>
        <w:t>유틸러티 클래스</w:t>
      </w:r>
      <w:bookmarkEnd w:id="5"/>
    </w:p>
    <w:p w14:paraId="6C055009" w14:textId="1DB97D72" w:rsidR="00D056A3" w:rsidRDefault="00D056A3" w:rsidP="00D056A3">
      <w:r>
        <w:rPr>
          <w:rFonts w:hint="eastAsia"/>
        </w:rPr>
        <w:t>자식 클래스를 만들어서 메소드를 추가로 구현하는 것이, 어떤 이유 때문에 적절하지 않다면,</w:t>
      </w:r>
    </w:p>
    <w:p w14:paraId="700E4B96" w14:textId="0E126921" w:rsidR="00D056A3" w:rsidRDefault="00D056A3" w:rsidP="00D056A3">
      <w:r>
        <w:rPr>
          <w:rFonts w:hint="eastAsia"/>
        </w:rPr>
        <w:t>유틸러티 클래스를 만들어서 메소드를 추가로 구현한다.</w:t>
      </w:r>
    </w:p>
    <w:p w14:paraId="7357D759" w14:textId="07B831FA" w:rsidR="00D056A3" w:rsidRDefault="00D056A3" w:rsidP="00D056A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56A3" w14:paraId="7911A4F8" w14:textId="77777777" w:rsidTr="00D056A3">
        <w:tc>
          <w:tcPr>
            <w:tcW w:w="10456" w:type="dxa"/>
          </w:tcPr>
          <w:p w14:paraId="5C0FD1D5" w14:textId="7FA11AD2" w:rsidR="00D056A3" w:rsidRDefault="00D056A3" w:rsidP="00D056A3">
            <w:r>
              <w:rPr>
                <w:rFonts w:hint="eastAsia"/>
              </w:rPr>
              <w:t>class StringUtils {</w:t>
            </w:r>
          </w:p>
          <w:p w14:paraId="4DC1ECF5" w14:textId="77777777" w:rsidR="00D056A3" w:rsidRDefault="00D056A3" w:rsidP="00D056A3">
            <w:r>
              <w:t xml:space="preserve">   </w:t>
            </w:r>
            <w:r>
              <w:rPr>
                <w:rFonts w:hint="eastAsia"/>
              </w:rPr>
              <w:t xml:space="preserve">public static boolean isNullOrEmpty(String s)  </w:t>
            </w:r>
            <w:r>
              <w:t>{</w:t>
            </w:r>
          </w:p>
          <w:p w14:paraId="23AC408F" w14:textId="77777777" w:rsidR="00D056A3" w:rsidRDefault="00D056A3" w:rsidP="00D056A3">
            <w:r>
              <w:t xml:space="preserve">     return s == null || s.length() == 0;</w:t>
            </w:r>
          </w:p>
          <w:p w14:paraId="2235615A" w14:textId="77777777" w:rsidR="00D056A3" w:rsidRDefault="00D056A3" w:rsidP="00D056A3">
            <w:r>
              <w:t xml:space="preserve">   }</w:t>
            </w:r>
          </w:p>
          <w:p w14:paraId="74E48465" w14:textId="77777777" w:rsidR="00D056A3" w:rsidRDefault="00D056A3" w:rsidP="00D056A3"/>
          <w:p w14:paraId="7DB81A90" w14:textId="78DADC20" w:rsidR="00D056A3" w:rsidRDefault="00D056A3" w:rsidP="00D056A3">
            <w:r>
              <w:t xml:space="preserve">  </w:t>
            </w:r>
            <w:r>
              <w:rPr>
                <w:rFonts w:hint="eastAsia"/>
              </w:rPr>
              <w:t>public static boolean isNullOrBlank(Str</w:t>
            </w:r>
            <w:r w:rsidR="00B06037">
              <w:t>i</w:t>
            </w:r>
            <w:r>
              <w:rPr>
                <w:rFonts w:hint="eastAsia"/>
              </w:rPr>
              <w:t>ng s)</w:t>
            </w:r>
            <w:r>
              <w:t xml:space="preserve"> {</w:t>
            </w:r>
          </w:p>
          <w:p w14:paraId="1ADFFA87" w14:textId="77777777" w:rsidR="00D056A3" w:rsidRDefault="00D056A3" w:rsidP="00D056A3">
            <w:r>
              <w:t xml:space="preserve">    return s == null || s.trim().length() == 0;</w:t>
            </w:r>
          </w:p>
          <w:p w14:paraId="1D9ADC65" w14:textId="77777777" w:rsidR="00D056A3" w:rsidRDefault="00D056A3" w:rsidP="00D056A3">
            <w:r>
              <w:t xml:space="preserve">  }</w:t>
            </w:r>
          </w:p>
          <w:p w14:paraId="5905CFE1" w14:textId="77777777" w:rsidR="00D056A3" w:rsidRDefault="00D056A3" w:rsidP="00D056A3"/>
          <w:p w14:paraId="4F04C5A0" w14:textId="0EB4C5AD" w:rsidR="00D056A3" w:rsidRDefault="00D056A3" w:rsidP="00D056A3">
            <w:r>
              <w:t xml:space="preserve">  </w:t>
            </w:r>
            <w:r>
              <w:rPr>
                <w:rFonts w:hint="eastAsia"/>
              </w:rPr>
              <w:t xml:space="preserve">public </w:t>
            </w:r>
            <w:r>
              <w:t xml:space="preserve">static </w:t>
            </w:r>
            <w:r>
              <w:rPr>
                <w:rFonts w:hint="eastAsia"/>
              </w:rPr>
              <w:t>boolean isEmpty(Str</w:t>
            </w:r>
            <w:r w:rsidR="00B06037">
              <w:t>i</w:t>
            </w:r>
            <w:r>
              <w:rPr>
                <w:rFonts w:hint="eastAsia"/>
              </w:rPr>
              <w:t>ng s)</w:t>
            </w:r>
            <w:r>
              <w:t xml:space="preserve"> {</w:t>
            </w:r>
          </w:p>
          <w:p w14:paraId="051E71A1" w14:textId="77777777" w:rsidR="00D056A3" w:rsidRDefault="00D056A3" w:rsidP="00D056A3">
            <w:r>
              <w:t xml:space="preserve">    return s.length() == 0;</w:t>
            </w:r>
          </w:p>
          <w:p w14:paraId="7BF9F38B" w14:textId="77777777" w:rsidR="00D056A3" w:rsidRDefault="00D056A3" w:rsidP="00D056A3">
            <w:r>
              <w:t xml:space="preserve">  }</w:t>
            </w:r>
          </w:p>
          <w:p w14:paraId="3F011554" w14:textId="77777777" w:rsidR="00D056A3" w:rsidRDefault="00D056A3" w:rsidP="00D056A3"/>
          <w:p w14:paraId="279C1ED8" w14:textId="623263E2" w:rsidR="00D056A3" w:rsidRDefault="00D056A3" w:rsidP="00D056A3">
            <w:r>
              <w:t xml:space="preserve">  </w:t>
            </w:r>
            <w:r>
              <w:rPr>
                <w:rFonts w:hint="eastAsia"/>
              </w:rPr>
              <w:t xml:space="preserve">public </w:t>
            </w:r>
            <w:r>
              <w:t xml:space="preserve">static </w:t>
            </w:r>
            <w:r>
              <w:rPr>
                <w:rFonts w:hint="eastAsia"/>
              </w:rPr>
              <w:t>boolean isBlank(String s)</w:t>
            </w:r>
            <w:r>
              <w:t xml:space="preserve"> {</w:t>
            </w:r>
          </w:p>
          <w:p w14:paraId="2B580A74" w14:textId="77777777" w:rsidR="00D056A3" w:rsidRDefault="00D056A3" w:rsidP="00D056A3">
            <w:r>
              <w:t xml:space="preserve">    retusn s.trim().length() == 0;</w:t>
            </w:r>
          </w:p>
          <w:p w14:paraId="628EDC1A" w14:textId="6B95D0A4" w:rsidR="00D056A3" w:rsidRDefault="00D056A3" w:rsidP="00D056A3">
            <w:r>
              <w:t xml:space="preserve">  }</w:t>
            </w:r>
          </w:p>
          <w:p w14:paraId="6ED1936D" w14:textId="1C8A1CA4" w:rsidR="00D056A3" w:rsidRDefault="00D056A3" w:rsidP="00D056A3">
            <w:r>
              <w:t>}</w:t>
            </w:r>
          </w:p>
        </w:tc>
      </w:tr>
    </w:tbl>
    <w:p w14:paraId="4061F6C6" w14:textId="73647084" w:rsidR="00D056A3" w:rsidRDefault="00D056A3" w:rsidP="00D056A3">
      <w:r>
        <w:rPr>
          <w:rFonts w:hint="eastAsia"/>
        </w:rPr>
        <w:t>StringUtils</w:t>
      </w:r>
      <w:r>
        <w:t xml:space="preserve"> </w:t>
      </w:r>
      <w:r>
        <w:rPr>
          <w:rFonts w:hint="eastAsia"/>
        </w:rPr>
        <w:t xml:space="preserve">클래스의 모든 메소드는 </w:t>
      </w:r>
      <w:r>
        <w:t xml:space="preserve">static </w:t>
      </w:r>
      <w:r>
        <w:rPr>
          <w:rFonts w:hint="eastAsia"/>
        </w:rPr>
        <w:t>메소드임에 주목하자.</w:t>
      </w:r>
    </w:p>
    <w:p w14:paraId="466E9FCB" w14:textId="45C72C47" w:rsidR="00D056A3" w:rsidRDefault="00D056A3" w:rsidP="00D056A3">
      <w:r>
        <w:rPr>
          <w:rFonts w:hint="eastAsia"/>
        </w:rPr>
        <w:t>StringUtils</w:t>
      </w:r>
      <w:r>
        <w:t xml:space="preserve"> </w:t>
      </w:r>
      <w:r>
        <w:rPr>
          <w:rFonts w:hint="eastAsia"/>
        </w:rPr>
        <w:t xml:space="preserve">클래스의 메소드는, </w:t>
      </w:r>
      <w:r>
        <w:t xml:space="preserve">StringUtils </w:t>
      </w:r>
      <w:r>
        <w:rPr>
          <w:rFonts w:hint="eastAsia"/>
        </w:rPr>
        <w:t>클래스의 멤버 변수를 사용할 일이 없기 때문이다.</w:t>
      </w:r>
    </w:p>
    <w:p w14:paraId="0B98D7AA" w14:textId="77777777" w:rsidR="00D056A3" w:rsidRPr="00D056A3" w:rsidRDefault="00D056A3" w:rsidP="00D056A3"/>
    <w:p w14:paraId="0AADAD58" w14:textId="59D42B2C" w:rsidR="00D056A3" w:rsidRDefault="00D056A3" w:rsidP="00D056A3">
      <w:r>
        <w:rPr>
          <w:rFonts w:hint="eastAsia"/>
        </w:rPr>
        <w:t>다음과 같이 사용한다.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56A3" w14:paraId="5DDB2DB2" w14:textId="77777777" w:rsidTr="00D056A3">
        <w:tc>
          <w:tcPr>
            <w:tcW w:w="10456" w:type="dxa"/>
          </w:tcPr>
          <w:p w14:paraId="4E444915" w14:textId="77777777" w:rsidR="00D056A3" w:rsidRDefault="00D056A3" w:rsidP="00D056A3">
            <w:r>
              <w:rPr>
                <w:rFonts w:hint="eastAsia"/>
              </w:rPr>
              <w:t>String s = "hello";</w:t>
            </w:r>
          </w:p>
          <w:p w14:paraId="70CB9892" w14:textId="4BB34400" w:rsidR="00D056A3" w:rsidRDefault="00D056A3" w:rsidP="00D056A3">
            <w:r>
              <w:t>if (StringUtils.isNullOrBlank(s) == false)</w:t>
            </w:r>
          </w:p>
          <w:p w14:paraId="0F417967" w14:textId="4A7E9B2B" w:rsidR="00D056A3" w:rsidRDefault="00D056A3" w:rsidP="00D056A3">
            <w:r>
              <w:t xml:space="preserve">   errorMessage = "</w:t>
            </w:r>
            <w:r>
              <w:rPr>
                <w:rFonts w:hint="eastAsia"/>
              </w:rPr>
              <w:t>내용을 입력하세요"</w:t>
            </w:r>
            <w:r>
              <w:t>;</w:t>
            </w:r>
          </w:p>
        </w:tc>
      </w:tr>
    </w:tbl>
    <w:p w14:paraId="3B892A3A" w14:textId="2FA4741C" w:rsidR="00D056A3" w:rsidRDefault="00D056A3" w:rsidP="00D056A3"/>
    <w:p w14:paraId="5307309C" w14:textId="219A4B57" w:rsidR="00D056A3" w:rsidRDefault="00D056A3" w:rsidP="00D056A3"/>
    <w:p w14:paraId="3748FDE1" w14:textId="0757162A" w:rsidR="00D056A3" w:rsidRDefault="00D056A3" w:rsidP="00D056A3">
      <w:r>
        <w:rPr>
          <w:rFonts w:hint="eastAsia"/>
        </w:rPr>
        <w:t>StringUtils</w:t>
      </w:r>
      <w:r>
        <w:t xml:space="preserve"> </w:t>
      </w:r>
      <w:r>
        <w:rPr>
          <w:rFonts w:hint="eastAsia"/>
        </w:rPr>
        <w:t>클래스와 같은 것들을, 유틸러티 클래스 혹은 헬퍼 클래스라고 부른다.</w:t>
      </w:r>
    </w:p>
    <w:p w14:paraId="79BB5FE5" w14:textId="77777777" w:rsidR="00D056A3" w:rsidRDefault="00D056A3" w:rsidP="00D056A3"/>
    <w:p w14:paraId="57952EDE" w14:textId="77777777" w:rsidR="00D056A3" w:rsidRDefault="00D056A3" w:rsidP="00D056A3">
      <w:r>
        <w:rPr>
          <w:rFonts w:hint="eastAsia"/>
        </w:rPr>
        <w:t>유틸러티 클래스의 이름은,</w:t>
      </w:r>
    </w:p>
    <w:p w14:paraId="46A7E610" w14:textId="43315BA2" w:rsidR="00D056A3" w:rsidRPr="00D056A3" w:rsidRDefault="00D056A3" w:rsidP="00D056A3">
      <w:r>
        <w:t xml:space="preserve">Strings </w:t>
      </w:r>
      <w:r>
        <w:rPr>
          <w:rFonts w:hint="eastAsia"/>
        </w:rPr>
        <w:t xml:space="preserve">이거나 </w:t>
      </w:r>
      <w:r>
        <w:t xml:space="preserve">StringUtils </w:t>
      </w:r>
      <w:r>
        <w:rPr>
          <w:rFonts w:hint="eastAsia"/>
        </w:rPr>
        <w:t>형태인 것이 관례이다.</w:t>
      </w:r>
    </w:p>
    <w:p w14:paraId="13C25C71" w14:textId="363B2B20" w:rsidR="0021156E" w:rsidRDefault="0021156E" w:rsidP="0021156E"/>
    <w:p w14:paraId="16F23E06" w14:textId="36314019" w:rsidR="00D056A3" w:rsidRDefault="00D056A3" w:rsidP="0021156E">
      <w:r>
        <w:rPr>
          <w:rFonts w:hint="eastAsia"/>
        </w:rPr>
        <w:t xml:space="preserve">유틸러티 클래스의 메소드는 거의 전부 </w:t>
      </w:r>
      <w:r>
        <w:t xml:space="preserve">static </w:t>
      </w:r>
      <w:r>
        <w:rPr>
          <w:rFonts w:hint="eastAsia"/>
        </w:rPr>
        <w:t>메소드이다.</w:t>
      </w:r>
    </w:p>
    <w:p w14:paraId="1A74DF84" w14:textId="77777777" w:rsidR="00D056A3" w:rsidRPr="0021156E" w:rsidRDefault="00D056A3" w:rsidP="0021156E"/>
    <w:p w14:paraId="407B0E58" w14:textId="5CC37AF2" w:rsidR="0021156E" w:rsidRDefault="0021156E" w:rsidP="0021156E"/>
    <w:p w14:paraId="5250827C" w14:textId="1D388EDF" w:rsidR="00D056A3" w:rsidRDefault="00D056A3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F1E9B40" w14:textId="6FDF4D05" w:rsidR="00943B56" w:rsidRDefault="00C92709" w:rsidP="00F579D5">
      <w:pPr>
        <w:pStyle w:val="1"/>
      </w:pPr>
      <w:bookmarkStart w:id="6" w:name="_Toc493592982"/>
      <w:r>
        <w:rPr>
          <w:rFonts w:hint="eastAsia"/>
        </w:rPr>
        <w:t>Arrays</w:t>
      </w:r>
      <w:r>
        <w:t xml:space="preserve"> </w:t>
      </w:r>
      <w:r>
        <w:rPr>
          <w:rFonts w:hint="eastAsia"/>
        </w:rPr>
        <w:t>클래스</w:t>
      </w:r>
      <w:bookmarkEnd w:id="6"/>
    </w:p>
    <w:p w14:paraId="649A9E0B" w14:textId="77777777" w:rsidR="00D056A3" w:rsidRPr="00D056A3" w:rsidRDefault="00D056A3" w:rsidP="00D056A3"/>
    <w:p w14:paraId="37F7900A" w14:textId="77777777" w:rsidR="00FC2358" w:rsidRDefault="00FC2358" w:rsidP="00FC2358">
      <w:pPr>
        <w:pStyle w:val="2"/>
      </w:pPr>
      <w:bookmarkStart w:id="7" w:name="_Toc493592983"/>
      <w:r>
        <w:rPr>
          <w:rFonts w:hint="eastAsia"/>
        </w:rPr>
        <w:t>A</w:t>
      </w:r>
      <w:r>
        <w:t xml:space="preserve">rrays </w:t>
      </w:r>
      <w:r>
        <w:rPr>
          <w:rFonts w:hint="eastAsia"/>
        </w:rPr>
        <w:t>클래스</w:t>
      </w:r>
      <w:bookmarkEnd w:id="7"/>
    </w:p>
    <w:p w14:paraId="192294A9" w14:textId="77777777" w:rsidR="00D056A3" w:rsidRDefault="00D056A3" w:rsidP="00D056A3">
      <w:r>
        <w:rPr>
          <w:rFonts w:hint="eastAsia"/>
        </w:rPr>
        <w:t>A</w:t>
      </w:r>
      <w:r>
        <w:t xml:space="preserve">rrays </w:t>
      </w:r>
      <w:r>
        <w:rPr>
          <w:rFonts w:hint="eastAsia"/>
        </w:rPr>
        <w:t>클래스는 유틸러티 클래스이다.</w:t>
      </w:r>
    </w:p>
    <w:p w14:paraId="72CFF522" w14:textId="77777777" w:rsidR="00D056A3" w:rsidRDefault="00D056A3" w:rsidP="00FC2358"/>
    <w:p w14:paraId="361BE590" w14:textId="2E5AF75A" w:rsidR="00FC2358" w:rsidRDefault="00FC2358" w:rsidP="00FC2358">
      <w:r>
        <w:rPr>
          <w:rFonts w:hint="eastAsia"/>
        </w:rPr>
        <w:t xml:space="preserve">배열을 다룰 때 유용한 메소드들이 </w:t>
      </w:r>
      <w:r>
        <w:t xml:space="preserve">Arrays </w:t>
      </w:r>
      <w:r>
        <w:rPr>
          <w:rFonts w:hint="eastAsia"/>
        </w:rPr>
        <w:t>클래스에 구현되어 있다.</w:t>
      </w:r>
    </w:p>
    <w:p w14:paraId="0053BEB1" w14:textId="77777777" w:rsidR="00FC7E96" w:rsidRDefault="00FC2358" w:rsidP="00FC2358">
      <w:r>
        <w:rPr>
          <w:rFonts w:hint="eastAsia"/>
        </w:rPr>
        <w:t>Arrays</w:t>
      </w:r>
      <w:r>
        <w:t xml:space="preserve"> </w:t>
      </w:r>
      <w:r>
        <w:rPr>
          <w:rFonts w:hint="eastAsia"/>
        </w:rPr>
        <w:t xml:space="preserve">클래스의 메소드는 대부분 </w:t>
      </w:r>
      <w:r>
        <w:t xml:space="preserve">static </w:t>
      </w:r>
      <w:r>
        <w:rPr>
          <w:rFonts w:hint="eastAsia"/>
        </w:rPr>
        <w:t>메소드</w:t>
      </w:r>
      <w:r w:rsidR="00FC7E96">
        <w:rPr>
          <w:rFonts w:hint="eastAsia"/>
        </w:rPr>
        <w:t>이다.</w:t>
      </w:r>
    </w:p>
    <w:p w14:paraId="27C73896" w14:textId="77777777" w:rsidR="00FC7E96" w:rsidRDefault="00FC7E96" w:rsidP="00FC2358">
      <w:r>
        <w:rPr>
          <w:rFonts w:hint="eastAsia"/>
        </w:rPr>
        <w:t>Arrays</w:t>
      </w:r>
      <w:r>
        <w:t xml:space="preserve"> </w:t>
      </w:r>
      <w:r>
        <w:rPr>
          <w:rFonts w:hint="eastAsia"/>
        </w:rPr>
        <w:t>클래스의 메소드는 this</w:t>
      </w:r>
      <w:r>
        <w:t xml:space="preserve"> </w:t>
      </w:r>
      <w:r>
        <w:rPr>
          <w:rFonts w:hint="eastAsia"/>
        </w:rPr>
        <w:t>객체에 어떤 작업을 하는 메소드가 아니고,</w:t>
      </w:r>
      <w:r>
        <w:t xml:space="preserve"> </w:t>
      </w:r>
    </w:p>
    <w:p w14:paraId="20D29362" w14:textId="77777777" w:rsidR="00FC7E96" w:rsidRDefault="00FC7E96" w:rsidP="00FC2358">
      <w:r>
        <w:rPr>
          <w:rFonts w:hint="eastAsia"/>
        </w:rPr>
        <w:t>첫째 파라미터로 받은 배열에 대해서 어떤 작업을 하는 메소드이다.</w:t>
      </w:r>
    </w:p>
    <w:p w14:paraId="496CE401" w14:textId="77777777" w:rsidR="00FC7E96" w:rsidRDefault="00FC7E96" w:rsidP="00FC2358">
      <w:r>
        <w:rPr>
          <w:rFonts w:hint="eastAsia"/>
        </w:rPr>
        <w:t>그래서 Arrays</w:t>
      </w:r>
      <w:r>
        <w:t xml:space="preserve"> </w:t>
      </w:r>
      <w:r>
        <w:rPr>
          <w:rFonts w:hint="eastAsia"/>
        </w:rPr>
        <w:t xml:space="preserve">클래스의 메소드는 </w:t>
      </w:r>
      <w:r>
        <w:t xml:space="preserve">this </w:t>
      </w:r>
      <w:r>
        <w:rPr>
          <w:rFonts w:hint="eastAsia"/>
        </w:rPr>
        <w:t xml:space="preserve">객체를 사용하지 않기 때문에 </w:t>
      </w:r>
      <w:r>
        <w:t xml:space="preserve">static </w:t>
      </w:r>
      <w:r>
        <w:rPr>
          <w:rFonts w:hint="eastAsia"/>
        </w:rPr>
        <w:t>메소드이다.</w:t>
      </w:r>
    </w:p>
    <w:p w14:paraId="018718C0" w14:textId="382AA608" w:rsidR="00FC2358" w:rsidRDefault="00FC2358" w:rsidP="00FC2358"/>
    <w:p w14:paraId="2A9DD56F" w14:textId="77777777" w:rsidR="005D239A" w:rsidRDefault="005D239A" w:rsidP="005D239A">
      <w:r>
        <w:t xml:space="preserve">Java </w:t>
      </w:r>
      <w:r>
        <w:rPr>
          <w:rFonts w:hint="eastAsia"/>
        </w:rPr>
        <w:t>언어의 배열은 어떤 클래스 객체이고,</w:t>
      </w:r>
    </w:p>
    <w:p w14:paraId="0411C6B0" w14:textId="77777777" w:rsidR="005D239A" w:rsidRDefault="005D239A" w:rsidP="005D239A">
      <w:r>
        <w:rPr>
          <w:rFonts w:hint="eastAsia"/>
        </w:rPr>
        <w:t xml:space="preserve">그 클래스는 </w:t>
      </w:r>
      <w:r>
        <w:t xml:space="preserve">Object </w:t>
      </w:r>
      <w:r>
        <w:rPr>
          <w:rFonts w:hint="eastAsia"/>
        </w:rPr>
        <w:t xml:space="preserve">클래스로부터 </w:t>
      </w:r>
      <w:r>
        <w:t xml:space="preserve">equals </w:t>
      </w:r>
      <w:r>
        <w:rPr>
          <w:rFonts w:hint="eastAsia"/>
        </w:rPr>
        <w:t xml:space="preserve">메소드, </w:t>
      </w:r>
      <w:r>
        <w:t xml:space="preserve">hashCode </w:t>
      </w:r>
      <w:r>
        <w:rPr>
          <w:rFonts w:hint="eastAsia"/>
        </w:rPr>
        <w:t xml:space="preserve">메소드, </w:t>
      </w:r>
      <w:r>
        <w:t xml:space="preserve">toString </w:t>
      </w:r>
      <w:r>
        <w:rPr>
          <w:rFonts w:hint="eastAsia"/>
        </w:rPr>
        <w:t>메소드를 상속 받았기 때문에,</w:t>
      </w:r>
    </w:p>
    <w:p w14:paraId="39000CBA" w14:textId="2DC33E4D" w:rsidR="005D239A" w:rsidRDefault="005D239A" w:rsidP="005D239A">
      <w:r>
        <w:rPr>
          <w:rFonts w:hint="eastAsia"/>
        </w:rPr>
        <w:t>배열에 대해서 위 메소드들을 사용할 수 있다.</w:t>
      </w:r>
    </w:p>
    <w:p w14:paraId="7B8D10CC" w14:textId="77777777" w:rsidR="005D239A" w:rsidRDefault="005D239A" w:rsidP="005D239A"/>
    <w:p w14:paraId="3639D5CF" w14:textId="4C2CFB39" w:rsidR="005D239A" w:rsidRDefault="005D239A" w:rsidP="005D239A">
      <w:r>
        <w:rPr>
          <w:rFonts w:hint="eastAsia"/>
        </w:rPr>
        <w:t xml:space="preserve">그렇지만 </w:t>
      </w:r>
      <w:r>
        <w:t xml:space="preserve">Object </w:t>
      </w:r>
      <w:r>
        <w:rPr>
          <w:rFonts w:hint="eastAsia"/>
        </w:rPr>
        <w:t>클래스로부터 상속 받은 메소드들을 사용하는 것은 바람직하지 않다.</w:t>
      </w:r>
    </w:p>
    <w:p w14:paraId="74AE9A36" w14:textId="1F05D90A" w:rsidR="005D239A" w:rsidRDefault="005D239A" w:rsidP="005D239A">
      <w:r>
        <w:rPr>
          <w:rFonts w:hint="eastAsia"/>
        </w:rPr>
        <w:t xml:space="preserve">예를 들어 </w:t>
      </w:r>
      <w:r>
        <w:t xml:space="preserve">Object </w:t>
      </w:r>
      <w:r>
        <w:rPr>
          <w:rFonts w:hint="eastAsia"/>
        </w:rPr>
        <w:t xml:space="preserve">클래스의 </w:t>
      </w:r>
      <w:r>
        <w:t xml:space="preserve">equals </w:t>
      </w:r>
      <w:r>
        <w:rPr>
          <w:rFonts w:hint="eastAsia"/>
        </w:rPr>
        <w:t xml:space="preserve">메소드는 </w:t>
      </w:r>
      <w:r>
        <w:t>equality</w:t>
      </w:r>
      <w:r>
        <w:rPr>
          <w:rFonts w:hint="eastAsia"/>
        </w:rPr>
        <w:t xml:space="preserve">를 비교하지 않고 </w:t>
      </w:r>
      <w:r>
        <w:t>identity</w:t>
      </w:r>
      <w:r>
        <w:rPr>
          <w:rFonts w:hint="eastAsia"/>
        </w:rPr>
        <w:t>를 비교하기 때문이다.</w:t>
      </w:r>
    </w:p>
    <w:p w14:paraId="3E640C28" w14:textId="7633FB33" w:rsidR="005D239A" w:rsidRDefault="005D239A" w:rsidP="005D239A"/>
    <w:p w14:paraId="4338D454" w14:textId="694E82CB" w:rsidR="005D239A" w:rsidRDefault="005D239A" w:rsidP="005D239A">
      <w:r>
        <w:rPr>
          <w:rFonts w:hint="eastAsia"/>
        </w:rPr>
        <w:t>예: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239A" w14:paraId="3D9B8759" w14:textId="77777777" w:rsidTr="005D239A">
        <w:tc>
          <w:tcPr>
            <w:tcW w:w="10456" w:type="dxa"/>
          </w:tcPr>
          <w:p w14:paraId="4431B6D5" w14:textId="77777777" w:rsidR="005D239A" w:rsidRDefault="005D239A" w:rsidP="005D239A">
            <w:r>
              <w:rPr>
                <w:rFonts w:hint="eastAsia"/>
              </w:rPr>
              <w:t>int[] a = new int[] { 3, 4, 5 };</w:t>
            </w:r>
          </w:p>
          <w:p w14:paraId="733FC665" w14:textId="77777777" w:rsidR="005D239A" w:rsidRDefault="005D239A" w:rsidP="005D239A">
            <w:r>
              <w:t>int[] b = new int[] { 3, 4, 5 };</w:t>
            </w:r>
          </w:p>
          <w:p w14:paraId="0D883665" w14:textId="5B043DCE" w:rsidR="005D239A" w:rsidRDefault="005D239A" w:rsidP="005D239A">
            <w:r>
              <w:t>System.out.println( a.equals(b) );</w:t>
            </w:r>
          </w:p>
        </w:tc>
      </w:tr>
    </w:tbl>
    <w:p w14:paraId="03FCA4AE" w14:textId="03FE2450" w:rsidR="005D239A" w:rsidRDefault="005D239A" w:rsidP="005D239A">
      <w:r>
        <w:rPr>
          <w:rFonts w:hint="eastAsia"/>
        </w:rPr>
        <w:t xml:space="preserve">위 코드는 </w:t>
      </w:r>
      <w:r>
        <w:t>false</w:t>
      </w:r>
      <w:r>
        <w:rPr>
          <w:rFonts w:hint="eastAsia"/>
        </w:rPr>
        <w:t>를 출력한다.</w:t>
      </w:r>
    </w:p>
    <w:p w14:paraId="47C3D420" w14:textId="335B5F9F" w:rsidR="005D239A" w:rsidRDefault="005D239A" w:rsidP="005D239A"/>
    <w:p w14:paraId="53701C12" w14:textId="60C28034" w:rsidR="005D239A" w:rsidRPr="005D239A" w:rsidRDefault="005D239A" w:rsidP="005D239A">
      <w:r>
        <w:rPr>
          <w:rFonts w:hint="eastAsia"/>
        </w:rPr>
        <w:t xml:space="preserve">그래서 배열 객체에 사용할 </w:t>
      </w:r>
      <w:r>
        <w:t xml:space="preserve">equals, hashCode, toString </w:t>
      </w:r>
      <w:r>
        <w:rPr>
          <w:rFonts w:hint="eastAsia"/>
        </w:rPr>
        <w:t>메소드를 재정의 해야하지만,</w:t>
      </w:r>
    </w:p>
    <w:p w14:paraId="429F938E" w14:textId="2071755D" w:rsidR="005D239A" w:rsidRDefault="00D056A3" w:rsidP="00FC2358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언어의 배열</w:t>
      </w:r>
      <w:r w:rsidR="005D239A">
        <w:rPr>
          <w:rFonts w:hint="eastAsia"/>
        </w:rPr>
        <w:t>이</w:t>
      </w:r>
      <w:r>
        <w:rPr>
          <w:rFonts w:hint="eastAsia"/>
        </w:rPr>
        <w:t xml:space="preserve"> 어떤 클래스의 객체</w:t>
      </w:r>
      <w:r w:rsidR="005D239A">
        <w:rPr>
          <w:rFonts w:hint="eastAsia"/>
        </w:rPr>
        <w:t>인지, 그 클래스 이름이 감춰져 있어서,</w:t>
      </w:r>
    </w:p>
    <w:p w14:paraId="3BB02BD4" w14:textId="5E4DC5A7" w:rsidR="005D239A" w:rsidRDefault="005D239A" w:rsidP="00FC2358">
      <w:r>
        <w:rPr>
          <w:rFonts w:hint="eastAsia"/>
        </w:rPr>
        <w:t>그 클래스의 자식 클래스를 구현할 수 없다.</w:t>
      </w:r>
    </w:p>
    <w:p w14:paraId="68A46EF5" w14:textId="5CACD863" w:rsidR="005D239A" w:rsidRDefault="005D239A" w:rsidP="00FC2358"/>
    <w:p w14:paraId="6DF63391" w14:textId="69D9297F" w:rsidR="005D239A" w:rsidRDefault="005D239A" w:rsidP="00FC2358">
      <w:r>
        <w:rPr>
          <w:rFonts w:hint="eastAsia"/>
        </w:rPr>
        <w:t xml:space="preserve">그래서 할 수 없이, </w:t>
      </w:r>
      <w:r>
        <w:t xml:space="preserve">Arrays </w:t>
      </w:r>
      <w:r>
        <w:rPr>
          <w:rFonts w:hint="eastAsia"/>
        </w:rPr>
        <w:t>유틸러티 클래스에 위 메소드들을 구현해야 한다.</w:t>
      </w:r>
    </w:p>
    <w:p w14:paraId="3C8DA1AF" w14:textId="77777777" w:rsidR="00D056A3" w:rsidRDefault="00D056A3" w:rsidP="00FC2358"/>
    <w:p w14:paraId="178A1954" w14:textId="77777777" w:rsidR="00D056A3" w:rsidRDefault="00D056A3" w:rsidP="00FC2358"/>
    <w:p w14:paraId="57718B67" w14:textId="0431B45F" w:rsidR="005D239A" w:rsidRDefault="005D239A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6CD3439" w14:textId="199ED5D6" w:rsidR="00F579D5" w:rsidRDefault="00C92709" w:rsidP="00F579D5">
      <w:pPr>
        <w:pStyle w:val="2"/>
      </w:pPr>
      <w:bookmarkStart w:id="8" w:name="_Toc493592984"/>
      <w:r>
        <w:rPr>
          <w:rFonts w:hint="eastAsia"/>
        </w:rPr>
        <w:t>Arrays</w:t>
      </w:r>
      <w:r>
        <w:t xml:space="preserve"> </w:t>
      </w:r>
      <w:r>
        <w:rPr>
          <w:rFonts w:hint="eastAsia"/>
        </w:rPr>
        <w:t>클래스의 메소드</w:t>
      </w:r>
      <w:bookmarkEnd w:id="8"/>
    </w:p>
    <w:p w14:paraId="7D7E41B7" w14:textId="1A219849" w:rsidR="006C7A7F" w:rsidRPr="006C7A7F" w:rsidRDefault="006C7A7F" w:rsidP="006C7A7F">
      <w:r>
        <w:rPr>
          <w:rFonts w:hint="eastAsia"/>
        </w:rPr>
        <w:t xml:space="preserve">아래 내용에서 </w:t>
      </w:r>
      <w:r>
        <w:t>T</w:t>
      </w:r>
      <w:r>
        <w:rPr>
          <w:rFonts w:hint="eastAsia"/>
        </w:rPr>
        <w:t xml:space="preserve">는 </w:t>
      </w:r>
      <w:r>
        <w:t xml:space="preserve">generic parameter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 T</w:t>
      </w:r>
      <w:r>
        <w:t xml:space="preserve"> </w:t>
      </w:r>
      <w:r>
        <w:rPr>
          <w:rFonts w:hint="eastAsia"/>
        </w:rPr>
        <w:t>위치에 어떤 타입이</w:t>
      </w:r>
      <w:r w:rsidR="00C83652">
        <w:rPr>
          <w:rFonts w:hint="eastAsia"/>
        </w:rPr>
        <w:t>든</w:t>
      </w:r>
      <w:r>
        <w:rPr>
          <w:rFonts w:hint="eastAsia"/>
        </w:rPr>
        <w:t xml:space="preserve"> 사용 가능하다.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2709" w14:paraId="2F3BBED7" w14:textId="77777777" w:rsidTr="00C92709">
        <w:tc>
          <w:tcPr>
            <w:tcW w:w="10456" w:type="dxa"/>
          </w:tcPr>
          <w:p w14:paraId="79594A91" w14:textId="77777777" w:rsidR="00C92709" w:rsidRDefault="00FC2358" w:rsidP="00C92709">
            <w:r>
              <w:t xml:space="preserve">static </w:t>
            </w:r>
            <w:r>
              <w:rPr>
                <w:rFonts w:hint="eastAsia"/>
              </w:rPr>
              <w:t>List&lt;T&gt; asList(T... a)</w:t>
            </w:r>
          </w:p>
          <w:p w14:paraId="0716D636" w14:textId="5485DB47" w:rsidR="00FC2358" w:rsidRDefault="00FC2358" w:rsidP="00C92709">
            <w:r>
              <w:tab/>
            </w:r>
            <w:r>
              <w:rPr>
                <w:rFonts w:hint="eastAsia"/>
              </w:rPr>
              <w:t xml:space="preserve">파라미터 값들로 </w:t>
            </w:r>
            <w:r>
              <w:t xml:space="preserve">List&lt;T&gt; </w:t>
            </w:r>
            <w:r>
              <w:rPr>
                <w:rFonts w:hint="eastAsia"/>
              </w:rPr>
              <w:t>타입의 객체를 생성하여 리턴한다.</w:t>
            </w:r>
          </w:p>
          <w:p w14:paraId="2E3A0969" w14:textId="0318DE26" w:rsidR="00F67E33" w:rsidRDefault="00F67E33" w:rsidP="00C92709">
            <w:r>
              <w:tab/>
              <w:t xml:space="preserve">asList </w:t>
            </w:r>
            <w:r>
              <w:rPr>
                <w:rFonts w:hint="eastAsia"/>
              </w:rPr>
              <w:t>메소드의 파라미터는 가변 파라미터이다.</w:t>
            </w:r>
          </w:p>
          <w:p w14:paraId="122484E6" w14:textId="77777777" w:rsidR="00FC2358" w:rsidRDefault="00FC2358" w:rsidP="00FC2358">
            <w:r>
              <w:tab/>
            </w:r>
            <w:r>
              <w:rPr>
                <w:rFonts w:hint="eastAsia"/>
              </w:rPr>
              <w:t>예)</w:t>
            </w:r>
            <w:r>
              <w:t xml:space="preserve"> List&lt;String&gt; stringList = Arrays.asList("one", "two", "three");</w:t>
            </w:r>
          </w:p>
          <w:p w14:paraId="1E0B36A3" w14:textId="77777777" w:rsidR="00FC2358" w:rsidRPr="00FC2358" w:rsidRDefault="00FC2358" w:rsidP="00FC2358">
            <w:r>
              <w:t xml:space="preserve">            </w:t>
            </w:r>
            <w:r>
              <w:rPr>
                <w:rFonts w:hint="eastAsia"/>
              </w:rPr>
              <w:t>List&lt;Person&gt; personList = Arrays.asList(person1, person2, person3);</w:t>
            </w:r>
          </w:p>
        </w:tc>
      </w:tr>
      <w:tr w:rsidR="00FC2358" w14:paraId="0DB5E2F1" w14:textId="77777777" w:rsidTr="00C92709">
        <w:tc>
          <w:tcPr>
            <w:tcW w:w="10456" w:type="dxa"/>
          </w:tcPr>
          <w:p w14:paraId="22151DB7" w14:textId="77777777" w:rsidR="00FC2358" w:rsidRDefault="00FC2358" w:rsidP="00C92709">
            <w:r>
              <w:t xml:space="preserve">static </w:t>
            </w:r>
            <w:r>
              <w:rPr>
                <w:rFonts w:hint="eastAsia"/>
              </w:rPr>
              <w:t>int binarySearch(T[] a, T key)</w:t>
            </w:r>
          </w:p>
          <w:p w14:paraId="1F21C6A1" w14:textId="77777777" w:rsidR="00FC2358" w:rsidRDefault="00FC2358" w:rsidP="00C92709">
            <w:r>
              <w:tab/>
            </w:r>
            <w:r>
              <w:rPr>
                <w:rFonts w:hint="eastAsia"/>
              </w:rPr>
              <w:t xml:space="preserve">배열 a에서 </w:t>
            </w:r>
            <w:r>
              <w:t xml:space="preserve">key </w:t>
            </w:r>
            <w:r>
              <w:rPr>
                <w:rFonts w:hint="eastAsia"/>
              </w:rPr>
              <w:t xml:space="preserve">값을 찾아서 </w:t>
            </w:r>
            <w:r>
              <w:t>index</w:t>
            </w:r>
            <w:r>
              <w:rPr>
                <w:rFonts w:hint="eastAsia"/>
              </w:rPr>
              <w:t>를 리턴한다.</w:t>
            </w:r>
          </w:p>
          <w:p w14:paraId="6DCDDD76" w14:textId="77777777" w:rsidR="00FC2358" w:rsidRPr="00FC2358" w:rsidRDefault="00FC2358" w:rsidP="00FC2358">
            <w:r>
              <w:tab/>
            </w:r>
            <w:r>
              <w:rPr>
                <w:rFonts w:hint="eastAsia"/>
              </w:rPr>
              <w:t xml:space="preserve">배열 </w:t>
            </w:r>
            <w:r>
              <w:t>a</w:t>
            </w:r>
            <w:r>
              <w:rPr>
                <w:rFonts w:hint="eastAsia"/>
              </w:rPr>
              <w:t xml:space="preserve">에 </w:t>
            </w:r>
            <w:r>
              <w:t xml:space="preserve">key </w:t>
            </w:r>
            <w:r>
              <w:rPr>
                <w:rFonts w:hint="eastAsia"/>
              </w:rPr>
              <w:t xml:space="preserve">값이 없는 경우에는 </w:t>
            </w:r>
            <w:r>
              <w:t xml:space="preserve">key </w:t>
            </w:r>
            <w:r>
              <w:rPr>
                <w:rFonts w:hint="eastAsia"/>
              </w:rPr>
              <w:t xml:space="preserve">값을 끼워 넣을 위치를 </w:t>
            </w:r>
            <w:r>
              <w:t xml:space="preserve">(index * -1) - 1 </w:t>
            </w:r>
            <w:r>
              <w:rPr>
                <w:rFonts w:hint="eastAsia"/>
              </w:rPr>
              <w:t>값으로 리턴한다.</w:t>
            </w:r>
          </w:p>
        </w:tc>
      </w:tr>
      <w:tr w:rsidR="00FC2358" w14:paraId="5F9534A9" w14:textId="77777777" w:rsidTr="00C92709">
        <w:tc>
          <w:tcPr>
            <w:tcW w:w="10456" w:type="dxa"/>
          </w:tcPr>
          <w:p w14:paraId="15D000C2" w14:textId="77777777" w:rsidR="00FC2358" w:rsidRDefault="00FC2358" w:rsidP="00C92709">
            <w:r>
              <w:t>static T[] copyOf(T[] a, int newLength)</w:t>
            </w:r>
          </w:p>
          <w:p w14:paraId="67B9D7B5" w14:textId="77777777" w:rsidR="00FC2358" w:rsidRPr="00FC2358" w:rsidRDefault="00FC2358" w:rsidP="00FC2358">
            <w:r>
              <w:tab/>
              <w:t xml:space="preserve">newLength </w:t>
            </w:r>
            <w:r>
              <w:rPr>
                <w:rFonts w:hint="eastAsia"/>
              </w:rPr>
              <w:t>길이의 배열을 생성하고,</w:t>
            </w:r>
            <w:r>
              <w:t xml:space="preserve"> a </w:t>
            </w:r>
            <w:r>
              <w:rPr>
                <w:rFonts w:hint="eastAsia"/>
              </w:rPr>
              <w:t>배열의 값들을 새 배열에 복사하고,</w:t>
            </w:r>
            <w:r>
              <w:t xml:space="preserve"> </w:t>
            </w:r>
            <w:r>
              <w:rPr>
                <w:rFonts w:hint="eastAsia"/>
              </w:rPr>
              <w:t>새 배열을 리턴한다.</w:t>
            </w:r>
          </w:p>
        </w:tc>
      </w:tr>
      <w:tr w:rsidR="00FC2358" w14:paraId="490B796D" w14:textId="77777777" w:rsidTr="00C92709">
        <w:tc>
          <w:tcPr>
            <w:tcW w:w="10456" w:type="dxa"/>
          </w:tcPr>
          <w:p w14:paraId="7A122589" w14:textId="77777777" w:rsidR="00FC2358" w:rsidRDefault="00FC2358" w:rsidP="00C92709">
            <w:r>
              <w:t xml:space="preserve">static </w:t>
            </w:r>
            <w:r>
              <w:rPr>
                <w:rFonts w:hint="eastAsia"/>
              </w:rPr>
              <w:t>T[] copyOfRange(T[]</w:t>
            </w:r>
            <w:r>
              <w:t xml:space="preserve"> </w:t>
            </w:r>
            <w:r>
              <w:rPr>
                <w:rFonts w:hint="eastAsia"/>
              </w:rPr>
              <w:t>a, int from, in to)</w:t>
            </w:r>
          </w:p>
          <w:p w14:paraId="2536F96C" w14:textId="77777777" w:rsidR="00FC2358" w:rsidRDefault="00FC2358" w:rsidP="00C92709">
            <w:r>
              <w:tab/>
            </w:r>
            <w:r>
              <w:rPr>
                <w:rFonts w:hint="eastAsia"/>
              </w:rPr>
              <w:t xml:space="preserve">배열 </w:t>
            </w:r>
            <w:r>
              <w:t>a</w:t>
            </w:r>
            <w:r>
              <w:rPr>
                <w:rFonts w:hint="eastAsia"/>
              </w:rPr>
              <w:t xml:space="preserve">에서 </w:t>
            </w:r>
            <w:r>
              <w:t xml:space="preserve">from </w:t>
            </w:r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rPr>
                <w:rFonts w:hint="eastAsia"/>
              </w:rPr>
              <w:t xml:space="preserve">위치에서 </w:t>
            </w:r>
            <w:r>
              <w:t xml:space="preserve">to </w:t>
            </w:r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rPr>
                <w:rFonts w:hint="eastAsia"/>
              </w:rPr>
              <w:t>위치까지의 값들로 구성된 새 배열을 생성하여 리턴한다.</w:t>
            </w:r>
          </w:p>
        </w:tc>
      </w:tr>
      <w:tr w:rsidR="006C7A7F" w14:paraId="1E1181BD" w14:textId="77777777" w:rsidTr="00C92709">
        <w:tc>
          <w:tcPr>
            <w:tcW w:w="10456" w:type="dxa"/>
          </w:tcPr>
          <w:p w14:paraId="499944C9" w14:textId="2CD6C9DD" w:rsidR="006C7A7F" w:rsidRDefault="006C7A7F" w:rsidP="00C92709">
            <w:r>
              <w:t xml:space="preserve">static boolean equals(T[] a1, T[] </w:t>
            </w:r>
            <w:r>
              <w:rPr>
                <w:rFonts w:hint="eastAsia"/>
              </w:rPr>
              <w:t>a2</w:t>
            </w:r>
            <w:r>
              <w:t>)</w:t>
            </w:r>
          </w:p>
          <w:p w14:paraId="1DBB11A2" w14:textId="77777777" w:rsidR="006C7A7F" w:rsidRDefault="006C7A7F" w:rsidP="006C7A7F">
            <w:r>
              <w:tab/>
            </w:r>
            <w:r>
              <w:rPr>
                <w:rFonts w:hint="eastAsia"/>
              </w:rPr>
              <w:t xml:space="preserve">배열 a1의 원소 각각에 대해서 </w:t>
            </w:r>
            <w:r>
              <w:t xml:space="preserve">equals </w:t>
            </w:r>
            <w:r>
              <w:rPr>
                <w:rFonts w:hint="eastAsia"/>
              </w:rPr>
              <w:t>메소드를 호출하여</w:t>
            </w:r>
          </w:p>
          <w:p w14:paraId="2CA03A96" w14:textId="77777777" w:rsidR="006C7A7F" w:rsidRDefault="006C7A7F" w:rsidP="006C7A7F">
            <w:r>
              <w:rPr>
                <w:rFonts w:hint="eastAsia"/>
              </w:rPr>
              <w:t xml:space="preserve">        배열 </w:t>
            </w:r>
            <w:r>
              <w:t>a2</w:t>
            </w:r>
            <w:r>
              <w:rPr>
                <w:rFonts w:hint="eastAsia"/>
              </w:rPr>
              <w:t>에서 같은 위치(</w:t>
            </w:r>
            <w:r>
              <w:t>index)</w:t>
            </w:r>
            <w:r>
              <w:rPr>
                <w:rFonts w:hint="eastAsia"/>
              </w:rPr>
              <w:t xml:space="preserve">의 원소와 </w:t>
            </w:r>
            <w:r>
              <w:t>equality</w:t>
            </w:r>
            <w:r>
              <w:rPr>
                <w:rFonts w:hint="eastAsia"/>
              </w:rPr>
              <w:t>를 비교한다.</w:t>
            </w:r>
            <w:r>
              <w:t xml:space="preserve"> </w:t>
            </w:r>
            <w:r>
              <w:rPr>
                <w:rFonts w:hint="eastAsia"/>
              </w:rPr>
              <w:t>예:</w:t>
            </w:r>
            <w:r>
              <w:t xml:space="preserve"> a1[i].equals(a2[i])</w:t>
            </w:r>
          </w:p>
          <w:p w14:paraId="14806E3B" w14:textId="19F451F4" w:rsidR="006C7A7F" w:rsidRDefault="006C7A7F" w:rsidP="006C7A7F">
            <w:r>
              <w:tab/>
            </w:r>
            <w:r>
              <w:rPr>
                <w:rFonts w:hint="eastAsia"/>
              </w:rPr>
              <w:t xml:space="preserve">모든 원소의 </w:t>
            </w:r>
            <w:r>
              <w:t>equality</w:t>
            </w:r>
            <w:r>
              <w:rPr>
                <w:rFonts w:hint="eastAsia"/>
              </w:rPr>
              <w:t xml:space="preserve">가 같을 때 </w:t>
            </w:r>
            <w:r>
              <w:t>true</w:t>
            </w:r>
            <w:r>
              <w:rPr>
                <w:rFonts w:hint="eastAsia"/>
              </w:rPr>
              <w:t>를 리턴한다.</w:t>
            </w:r>
          </w:p>
        </w:tc>
      </w:tr>
      <w:tr w:rsidR="006C7A7F" w14:paraId="38056DB3" w14:textId="77777777" w:rsidTr="00C92709">
        <w:tc>
          <w:tcPr>
            <w:tcW w:w="10456" w:type="dxa"/>
          </w:tcPr>
          <w:p w14:paraId="41801071" w14:textId="4F94468B" w:rsidR="006C7A7F" w:rsidRDefault="006C7A7F" w:rsidP="006C7A7F">
            <w:r>
              <w:rPr>
                <w:rFonts w:hint="eastAsia"/>
              </w:rPr>
              <w:t>static boolean deepEquals(</w:t>
            </w:r>
            <w:r w:rsidR="00C83652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[] a1, </w:t>
            </w:r>
            <w:r w:rsidR="00C83652">
              <w:t>T</w:t>
            </w:r>
            <w:r>
              <w:rPr>
                <w:rFonts w:hint="eastAsia"/>
              </w:rPr>
              <w:t>[] a2)</w:t>
            </w:r>
          </w:p>
          <w:p w14:paraId="6903954B" w14:textId="4E779308" w:rsidR="006C7A7F" w:rsidRDefault="006C7A7F" w:rsidP="006C7A7F">
            <w:r>
              <w:tab/>
            </w:r>
            <w:r>
              <w:rPr>
                <w:rFonts w:hint="eastAsia"/>
              </w:rPr>
              <w:t>Arrays.equals</w:t>
            </w:r>
            <w:r>
              <w:t xml:space="preserve">(T[] a1, T[] a2) </w:t>
            </w:r>
            <w:r>
              <w:rPr>
                <w:rFonts w:hint="eastAsia"/>
              </w:rPr>
              <w:t>메소드와 거의 같은 일을 한다.</w:t>
            </w:r>
          </w:p>
          <w:p w14:paraId="1CB11A7B" w14:textId="1F784806" w:rsidR="006C7A7F" w:rsidRDefault="006C7A7F" w:rsidP="006C7A7F">
            <w:r>
              <w:tab/>
              <w:t>1</w:t>
            </w:r>
            <w:r>
              <w:rPr>
                <w:rFonts w:hint="eastAsia"/>
              </w:rPr>
              <w:t xml:space="preserve">차원 배열인 경우에는 </w:t>
            </w:r>
            <w:r>
              <w:t xml:space="preserve">equals </w:t>
            </w:r>
            <w:r>
              <w:rPr>
                <w:rFonts w:hint="eastAsia"/>
              </w:rPr>
              <w:t>메소드를</w:t>
            </w:r>
            <w:r>
              <w:t xml:space="preserve"> </w:t>
            </w:r>
            <w:r>
              <w:rPr>
                <w:rFonts w:hint="eastAsia"/>
              </w:rPr>
              <w:t>사용하고,</w:t>
            </w:r>
          </w:p>
          <w:p w14:paraId="2BFA2FB8" w14:textId="1EDD68C2" w:rsidR="006C7A7F" w:rsidRDefault="006C7A7F" w:rsidP="006C7A7F">
            <w:r>
              <w:tab/>
            </w:r>
            <w:r>
              <w:rPr>
                <w:rFonts w:hint="eastAsia"/>
              </w:rPr>
              <w:t xml:space="preserve">다차원 배열인 경우에는 </w:t>
            </w:r>
            <w:r>
              <w:t xml:space="preserve">deepEquals </w:t>
            </w:r>
            <w:r>
              <w:rPr>
                <w:rFonts w:hint="eastAsia"/>
              </w:rPr>
              <w:t>메소드를 사용해야 한다.</w:t>
            </w:r>
          </w:p>
        </w:tc>
      </w:tr>
      <w:tr w:rsidR="006C7A7F" w14:paraId="285417A4" w14:textId="77777777" w:rsidTr="00C92709">
        <w:tc>
          <w:tcPr>
            <w:tcW w:w="10456" w:type="dxa"/>
          </w:tcPr>
          <w:p w14:paraId="7918213C" w14:textId="77777777" w:rsidR="006C7A7F" w:rsidRDefault="006C7A7F" w:rsidP="006C7A7F">
            <w:r>
              <w:rPr>
                <w:rFonts w:hint="eastAsia"/>
              </w:rPr>
              <w:t>static void fill(T[] a, T value)</w:t>
            </w:r>
          </w:p>
          <w:p w14:paraId="61C6F28E" w14:textId="3E8A44D9" w:rsidR="006C7A7F" w:rsidRDefault="006C7A7F" w:rsidP="006C7A7F">
            <w:r>
              <w:tab/>
            </w:r>
            <w:r>
              <w:rPr>
                <w:rFonts w:hint="eastAsia"/>
              </w:rPr>
              <w:t xml:space="preserve">배열의 모든 원소에 </w:t>
            </w:r>
            <w:r>
              <w:t xml:space="preserve">value </w:t>
            </w:r>
            <w:r>
              <w:rPr>
                <w:rFonts w:hint="eastAsia"/>
              </w:rPr>
              <w:t>값을 대입한다.</w:t>
            </w:r>
          </w:p>
        </w:tc>
      </w:tr>
      <w:tr w:rsidR="006C7A7F" w14:paraId="33F958CA" w14:textId="77777777" w:rsidTr="00C92709">
        <w:tc>
          <w:tcPr>
            <w:tcW w:w="10456" w:type="dxa"/>
          </w:tcPr>
          <w:p w14:paraId="460D50EB" w14:textId="77777777" w:rsidR="006C7A7F" w:rsidRDefault="006C7A7F" w:rsidP="006C7A7F">
            <w:r>
              <w:t>static void fill(T[] a, int from, int to, T value)</w:t>
            </w:r>
          </w:p>
          <w:p w14:paraId="7DE0CBDA" w14:textId="58003AC6" w:rsidR="006C7A7F" w:rsidRDefault="006C7A7F" w:rsidP="006C7A7F">
            <w:r>
              <w:tab/>
            </w:r>
            <w:r>
              <w:rPr>
                <w:rFonts w:hint="eastAsia"/>
              </w:rPr>
              <w:t xml:space="preserve">배열의 </w:t>
            </w:r>
            <w:r>
              <w:t xml:space="preserve">from </w:t>
            </w:r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rPr>
                <w:rFonts w:hint="eastAsia"/>
              </w:rPr>
              <w:t xml:space="preserve">에서 </w:t>
            </w:r>
            <w:r>
              <w:t xml:space="preserve">to </w:t>
            </w:r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rPr>
                <w:rFonts w:hint="eastAsia"/>
              </w:rPr>
              <w:t xml:space="preserve">까지 원소에 </w:t>
            </w:r>
            <w:r>
              <w:t xml:space="preserve">value </w:t>
            </w:r>
            <w:r>
              <w:rPr>
                <w:rFonts w:hint="eastAsia"/>
              </w:rPr>
              <w:t>값을 대입한다.</w:t>
            </w:r>
          </w:p>
        </w:tc>
      </w:tr>
      <w:tr w:rsidR="006C7A7F" w14:paraId="52574D7A" w14:textId="77777777" w:rsidTr="00C92709">
        <w:tc>
          <w:tcPr>
            <w:tcW w:w="10456" w:type="dxa"/>
          </w:tcPr>
          <w:p w14:paraId="27982EDF" w14:textId="2F3FD779" w:rsidR="006C7A7F" w:rsidRDefault="006C7A7F" w:rsidP="006C7A7F">
            <w:r>
              <w:rPr>
                <w:rFonts w:hint="eastAsia"/>
              </w:rPr>
              <w:t>s</w:t>
            </w:r>
            <w:r>
              <w:t>tatic int hashCode(T[] a)</w:t>
            </w:r>
            <w:r>
              <w:tab/>
            </w:r>
          </w:p>
          <w:p w14:paraId="144AEA98" w14:textId="77777777" w:rsidR="006C7A7F" w:rsidRDefault="006C7A7F" w:rsidP="006C7A7F">
            <w:r>
              <w:tab/>
            </w:r>
            <w:r>
              <w:rPr>
                <w:rFonts w:hint="eastAsia"/>
              </w:rPr>
              <w:t xml:space="preserve">배열에 들어있는 객체들의 </w:t>
            </w:r>
            <w:r>
              <w:t xml:space="preserve">hashCode </w:t>
            </w:r>
            <w:r>
              <w:rPr>
                <w:rFonts w:hint="eastAsia"/>
              </w:rPr>
              <w:t xml:space="preserve">값을 전부 고려하여 전체 </w:t>
            </w:r>
            <w:r>
              <w:t xml:space="preserve">hashCode </w:t>
            </w:r>
            <w:r>
              <w:rPr>
                <w:rFonts w:hint="eastAsia"/>
              </w:rPr>
              <w:t>값을 계산하여 리턴한다.</w:t>
            </w:r>
          </w:p>
          <w:p w14:paraId="19168AEF" w14:textId="77777777" w:rsidR="006C7A7F" w:rsidRDefault="006C7A7F" w:rsidP="006C7A7F">
            <w:r>
              <w:tab/>
              <w:t xml:space="preserve">Object </w:t>
            </w:r>
            <w:r>
              <w:rPr>
                <w:rFonts w:hint="eastAsia"/>
              </w:rPr>
              <w:t xml:space="preserve">클래스에 </w:t>
            </w:r>
            <w:r>
              <w:t>int hashCode()</w:t>
            </w:r>
            <w:r>
              <w:rPr>
                <w:rFonts w:hint="eastAsia"/>
              </w:rPr>
              <w:t>; 메소드가 있다.</w:t>
            </w:r>
            <w:r>
              <w:t xml:space="preserve"> </w:t>
            </w:r>
            <w:r>
              <w:rPr>
                <w:rFonts w:hint="eastAsia"/>
              </w:rPr>
              <w:t xml:space="preserve">이 메소드는 </w:t>
            </w:r>
            <w:r>
              <w:t xml:space="preserve">this </w:t>
            </w:r>
            <w:r>
              <w:rPr>
                <w:rFonts w:hint="eastAsia"/>
              </w:rPr>
              <w:t xml:space="preserve">객체의 </w:t>
            </w:r>
            <w:r>
              <w:t xml:space="preserve">hashCode </w:t>
            </w:r>
            <w:r>
              <w:rPr>
                <w:rFonts w:hint="eastAsia"/>
              </w:rPr>
              <w:t xml:space="preserve">값을 </w:t>
            </w:r>
          </w:p>
          <w:p w14:paraId="6EC68E8B" w14:textId="10DCB1C4" w:rsidR="006C7A7F" w:rsidRDefault="006C7A7F" w:rsidP="006C7A7F">
            <w:r>
              <w:tab/>
            </w:r>
            <w:r>
              <w:rPr>
                <w:rFonts w:hint="eastAsia"/>
              </w:rPr>
              <w:t>계산하여 리턴한다.</w:t>
            </w:r>
            <w:r>
              <w:t xml:space="preserve"> </w:t>
            </w:r>
            <w:r>
              <w:rPr>
                <w:rFonts w:hint="eastAsia"/>
              </w:rPr>
              <w:t xml:space="preserve">hash table에 객체를 저장할 때 이 </w:t>
            </w:r>
            <w:r>
              <w:t xml:space="preserve">hashCode </w:t>
            </w:r>
            <w:r>
              <w:rPr>
                <w:rFonts w:hint="eastAsia"/>
              </w:rPr>
              <w:t>값이 사용된다.</w:t>
            </w:r>
          </w:p>
        </w:tc>
      </w:tr>
      <w:tr w:rsidR="006C7A7F" w14:paraId="41064225" w14:textId="77777777" w:rsidTr="00C92709">
        <w:tc>
          <w:tcPr>
            <w:tcW w:w="10456" w:type="dxa"/>
          </w:tcPr>
          <w:p w14:paraId="709E854B" w14:textId="7537FF45" w:rsidR="006C7A7F" w:rsidRDefault="006C7A7F" w:rsidP="006C7A7F">
            <w:r>
              <w:t>static int deepHashCode(</w:t>
            </w:r>
            <w:r w:rsidR="00C83652">
              <w:t>T</w:t>
            </w:r>
            <w:r>
              <w:t>[] a)</w:t>
            </w:r>
          </w:p>
          <w:p w14:paraId="21AEE860" w14:textId="77777777" w:rsidR="00C83652" w:rsidRDefault="00C83652" w:rsidP="006C7A7F">
            <w:r>
              <w:tab/>
              <w:t>Arrays.hashCode(</w:t>
            </w:r>
            <w:r>
              <w:rPr>
                <w:rFonts w:hint="eastAsia"/>
              </w:rPr>
              <w:t>T[] a) 메소드와 거의 같은 일을 한다.</w:t>
            </w:r>
          </w:p>
          <w:p w14:paraId="2C6987E3" w14:textId="77777777" w:rsidR="00C83652" w:rsidRDefault="00C83652" w:rsidP="006C7A7F">
            <w:r>
              <w:tab/>
              <w:t>1</w:t>
            </w:r>
            <w:r>
              <w:rPr>
                <w:rFonts w:hint="eastAsia"/>
              </w:rPr>
              <w:t xml:space="preserve">차원 배열인 경우에는 </w:t>
            </w:r>
            <w:r>
              <w:t xml:space="preserve">hashCode </w:t>
            </w:r>
            <w:r>
              <w:rPr>
                <w:rFonts w:hint="eastAsia"/>
              </w:rPr>
              <w:t>메소드를 사용하고,</w:t>
            </w:r>
          </w:p>
          <w:p w14:paraId="72FBCD77" w14:textId="4A0823C9" w:rsidR="006C7A7F" w:rsidRDefault="00C83652" w:rsidP="006C7A7F">
            <w:r>
              <w:tab/>
            </w:r>
            <w:r>
              <w:rPr>
                <w:rFonts w:hint="eastAsia"/>
              </w:rPr>
              <w:t xml:space="preserve">다차원 배열인 경우에는 </w:t>
            </w:r>
            <w:r>
              <w:t xml:space="preserve">deepHashCode </w:t>
            </w:r>
            <w:r>
              <w:rPr>
                <w:rFonts w:hint="eastAsia"/>
              </w:rPr>
              <w:t>메소드를 사용해야 한다.</w:t>
            </w:r>
          </w:p>
        </w:tc>
      </w:tr>
      <w:tr w:rsidR="00C83652" w14:paraId="0A97FFB5" w14:textId="77777777" w:rsidTr="00C92709">
        <w:tc>
          <w:tcPr>
            <w:tcW w:w="10456" w:type="dxa"/>
          </w:tcPr>
          <w:p w14:paraId="5BC916E6" w14:textId="77777777" w:rsidR="00C83652" w:rsidRDefault="00C83652" w:rsidP="006C7A7F">
            <w:r>
              <w:rPr>
                <w:rFonts w:hint="eastAsia"/>
              </w:rPr>
              <w:t>static void sort(T[] a)</w:t>
            </w:r>
          </w:p>
          <w:p w14:paraId="5F66730E" w14:textId="77777777" w:rsidR="00C83652" w:rsidRDefault="00C83652" w:rsidP="006C7A7F">
            <w:r>
              <w:tab/>
            </w:r>
            <w:r>
              <w:rPr>
                <w:rFonts w:hint="eastAsia"/>
              </w:rPr>
              <w:t>배열의 원소를 정렬한다.</w:t>
            </w:r>
            <w:r>
              <w:t xml:space="preserve"> </w:t>
            </w:r>
            <w:r>
              <w:rPr>
                <w:rFonts w:hint="eastAsia"/>
              </w:rPr>
              <w:t xml:space="preserve">배열의 원소의 타입 </w:t>
            </w:r>
            <w:r>
              <w:t>T</w:t>
            </w:r>
            <w:r>
              <w:rPr>
                <w:rFonts w:hint="eastAsia"/>
              </w:rPr>
              <w:t>는 기본 자료형이거나,</w:t>
            </w:r>
            <w:r>
              <w:t xml:space="preserve"> </w:t>
            </w:r>
          </w:p>
          <w:p w14:paraId="0699C2D2" w14:textId="77777777" w:rsidR="00C83652" w:rsidRDefault="00C83652" w:rsidP="006C7A7F">
            <w:r>
              <w:tab/>
              <w:t xml:space="preserve">Comparable </w:t>
            </w:r>
            <w:r>
              <w:rPr>
                <w:rFonts w:hint="eastAsia"/>
              </w:rPr>
              <w:t xml:space="preserve">interface를 </w:t>
            </w:r>
            <w:r>
              <w:t>implements</w:t>
            </w:r>
            <w:r>
              <w:rPr>
                <w:rFonts w:hint="eastAsia"/>
              </w:rPr>
              <w:t>한 클래스 타입이어야 한다.</w:t>
            </w:r>
          </w:p>
          <w:p w14:paraId="076CFFE7" w14:textId="77777777" w:rsidR="00C83652" w:rsidRDefault="00C83652" w:rsidP="006C7A7F">
            <w:r>
              <w:tab/>
            </w:r>
            <w:r>
              <w:rPr>
                <w:rFonts w:hint="eastAsia"/>
              </w:rPr>
              <w:t xml:space="preserve">예를 들어 </w:t>
            </w:r>
            <w:r>
              <w:t>Java</w:t>
            </w:r>
            <w:r>
              <w:rPr>
                <w:rFonts w:hint="eastAsia"/>
              </w:rPr>
              <w:t xml:space="preserve">의 </w:t>
            </w:r>
            <w:r>
              <w:t xml:space="preserve">String </w:t>
            </w:r>
            <w:r>
              <w:rPr>
                <w:rFonts w:hint="eastAsia"/>
              </w:rPr>
              <w:t>클래스나</w:t>
            </w:r>
            <w:r>
              <w:t xml:space="preserve"> Date </w:t>
            </w:r>
            <w:r>
              <w:rPr>
                <w:rFonts w:hint="eastAsia"/>
              </w:rPr>
              <w:t xml:space="preserve">클래스는 </w:t>
            </w:r>
            <w:r>
              <w:t>Comparable interface</w:t>
            </w:r>
            <w:r>
              <w:rPr>
                <w:rFonts w:hint="eastAsia"/>
              </w:rPr>
              <w:t xml:space="preserve">를 </w:t>
            </w:r>
            <w:r>
              <w:t xml:space="preserve">implements </w:t>
            </w:r>
            <w:r>
              <w:rPr>
                <w:rFonts w:hint="eastAsia"/>
              </w:rPr>
              <w:t>하였다.</w:t>
            </w:r>
          </w:p>
          <w:p w14:paraId="5CC84BFB" w14:textId="77777777" w:rsidR="00C83652" w:rsidRDefault="00C83652" w:rsidP="00C83652">
            <w:r>
              <w:tab/>
            </w:r>
            <w:r>
              <w:rPr>
                <w:rFonts w:hint="eastAsia"/>
              </w:rPr>
              <w:t>값의 크기를 비교할 수 있는,</w:t>
            </w:r>
            <w:r>
              <w:t xml:space="preserve"> Java </w:t>
            </w:r>
            <w:r>
              <w:rPr>
                <w:rFonts w:hint="eastAsia"/>
              </w:rPr>
              <w:t xml:space="preserve">표준 라이브러리의 클래스들은 대부분 </w:t>
            </w:r>
            <w:r>
              <w:t>Comparable interface</w:t>
            </w:r>
            <w:r>
              <w:rPr>
                <w:rFonts w:hint="eastAsia"/>
              </w:rPr>
              <w:t xml:space="preserve">를 </w:t>
            </w:r>
          </w:p>
          <w:p w14:paraId="1187320E" w14:textId="1C83DD05" w:rsidR="00C83652" w:rsidRDefault="00C83652" w:rsidP="00C83652">
            <w:r>
              <w:tab/>
              <w:t xml:space="preserve">implements </w:t>
            </w:r>
            <w:r>
              <w:rPr>
                <w:rFonts w:hint="eastAsia"/>
              </w:rPr>
              <w:t>하였다.</w:t>
            </w:r>
          </w:p>
        </w:tc>
      </w:tr>
      <w:tr w:rsidR="00C83652" w14:paraId="76F2FA6F" w14:textId="77777777" w:rsidTr="00C92709">
        <w:tc>
          <w:tcPr>
            <w:tcW w:w="10456" w:type="dxa"/>
          </w:tcPr>
          <w:p w14:paraId="48460FF5" w14:textId="77777777" w:rsidR="00C83652" w:rsidRDefault="00C83652" w:rsidP="006C7A7F">
            <w:r>
              <w:t>static void sort(T[] a, Comparator&lt;T&gt; comparator)</w:t>
            </w:r>
          </w:p>
          <w:p w14:paraId="3269E4DB" w14:textId="685D2189" w:rsidR="00C83652" w:rsidRDefault="00C83652" w:rsidP="006C7A7F">
            <w:r>
              <w:tab/>
            </w:r>
            <w:r>
              <w:rPr>
                <w:rFonts w:hint="eastAsia"/>
              </w:rPr>
              <w:t>배열의 원소를 정렬한다.</w:t>
            </w:r>
            <w:r>
              <w:t xml:space="preserve"> </w:t>
            </w:r>
            <w:r>
              <w:rPr>
                <w:rFonts w:hint="eastAsia"/>
              </w:rPr>
              <w:t>정렬하기 위해서 배열의 원소를 비교할 때,</w:t>
            </w:r>
            <w:r>
              <w:t xml:space="preserve"> </w:t>
            </w:r>
          </w:p>
          <w:p w14:paraId="4E2184DD" w14:textId="1FCA7C90" w:rsidR="00C83652" w:rsidRDefault="00C83652" w:rsidP="006C7A7F">
            <w:r>
              <w:tab/>
            </w:r>
            <w:r>
              <w:rPr>
                <w:rFonts w:hint="eastAsia"/>
              </w:rPr>
              <w:t xml:space="preserve">comparator의 </w:t>
            </w:r>
            <w:r>
              <w:t xml:space="preserve">compare </w:t>
            </w:r>
            <w:r>
              <w:rPr>
                <w:rFonts w:hint="eastAsia"/>
              </w:rPr>
              <w:t>메소드를 사용한다.</w:t>
            </w:r>
          </w:p>
        </w:tc>
      </w:tr>
      <w:tr w:rsidR="00C83652" w14:paraId="7381B0A1" w14:textId="77777777" w:rsidTr="00C92709">
        <w:tc>
          <w:tcPr>
            <w:tcW w:w="10456" w:type="dxa"/>
          </w:tcPr>
          <w:p w14:paraId="3A567453" w14:textId="77777777" w:rsidR="00C83652" w:rsidRDefault="00C83652" w:rsidP="00C83652">
            <w:r>
              <w:rPr>
                <w:rFonts w:hint="eastAsia"/>
              </w:rPr>
              <w:t>static String toString(T[] a)</w:t>
            </w:r>
          </w:p>
          <w:p w14:paraId="3F351C0B" w14:textId="314D10A6" w:rsidR="00C83652" w:rsidRDefault="00C83652" w:rsidP="006C7A7F">
            <w:r>
              <w:tab/>
            </w:r>
            <w:r>
              <w:rPr>
                <w:rFonts w:hint="eastAsia"/>
              </w:rPr>
              <w:t>배열의 내용을 문자열로 변환해서 리턴한다.</w:t>
            </w:r>
          </w:p>
        </w:tc>
      </w:tr>
      <w:tr w:rsidR="00C83652" w14:paraId="607EE905" w14:textId="77777777" w:rsidTr="00C92709">
        <w:tc>
          <w:tcPr>
            <w:tcW w:w="10456" w:type="dxa"/>
          </w:tcPr>
          <w:p w14:paraId="5325E957" w14:textId="77777777" w:rsidR="00C83652" w:rsidRDefault="00C83652" w:rsidP="00C83652">
            <w:r>
              <w:rPr>
                <w:rFonts w:hint="eastAsia"/>
              </w:rPr>
              <w:t>stati</w:t>
            </w:r>
            <w:r>
              <w:t>c String deepToString(Object[] a)</w:t>
            </w:r>
          </w:p>
          <w:p w14:paraId="14ECEE4E" w14:textId="7075A165" w:rsidR="00C83652" w:rsidRDefault="00C83652" w:rsidP="00C83652">
            <w:r>
              <w:tab/>
            </w:r>
            <w:r>
              <w:rPr>
                <w:rFonts w:hint="eastAsia"/>
              </w:rPr>
              <w:t>다차원 배열의 내용을 문자열로 변환해서 리턴한다.</w:t>
            </w:r>
          </w:p>
        </w:tc>
      </w:tr>
    </w:tbl>
    <w:p w14:paraId="793A3E86" w14:textId="11BB5D87" w:rsidR="005D239A" w:rsidRDefault="005D239A" w:rsidP="00C92709"/>
    <w:p w14:paraId="5BFFB7E4" w14:textId="4CF108F3" w:rsidR="00B551CD" w:rsidRDefault="00B551CD" w:rsidP="00C92709"/>
    <w:p w14:paraId="55F13183" w14:textId="633BDB68" w:rsidR="00B551CD" w:rsidRDefault="00B551CD" w:rsidP="00C92709">
      <w:r>
        <w:t>binary search (</w:t>
      </w:r>
      <w:r>
        <w:rPr>
          <w:rFonts w:hint="eastAsia"/>
        </w:rPr>
        <w:t>이진 탐색)은 정렬된 배열에 대해서 탐색해야 한다.</w:t>
      </w:r>
    </w:p>
    <w:p w14:paraId="0A5D2344" w14:textId="52569718" w:rsidR="00B551CD" w:rsidRDefault="00B551CD" w:rsidP="00C92709">
      <w:pPr>
        <w:rPr>
          <w:rFonts w:hint="eastAsia"/>
        </w:rPr>
      </w:pPr>
      <w:r>
        <w:rPr>
          <w:rFonts w:hint="eastAsia"/>
        </w:rPr>
        <w:t xml:space="preserve">정렬되지 않는 배열에 대해서 </w:t>
      </w:r>
      <w:r>
        <w:t xml:space="preserve">binary search </w:t>
      </w:r>
      <w:r>
        <w:rPr>
          <w:rFonts w:hint="eastAsia"/>
        </w:rPr>
        <w:t xml:space="preserve">메소드를 호출하면 이상한 값이 리턴될 것이다 </w:t>
      </w:r>
      <w:r>
        <w:t>(</w:t>
      </w:r>
      <w:r>
        <w:rPr>
          <w:rFonts w:hint="eastAsia"/>
        </w:rPr>
        <w:t>에러가 발생할까?)</w:t>
      </w:r>
    </w:p>
    <w:p w14:paraId="5EEF4F21" w14:textId="3062FED7" w:rsidR="00B551CD" w:rsidRDefault="00B551CD" w:rsidP="00C92709"/>
    <w:p w14:paraId="3777B481" w14:textId="77777777" w:rsidR="00B551CD" w:rsidRDefault="00B551CD" w:rsidP="00B551CD">
      <w:r>
        <w:t>int[] a = int[] {1, 3, 5, 7, 9};</w:t>
      </w:r>
    </w:p>
    <w:p w14:paraId="60D74CDA" w14:textId="6B8A1F33" w:rsidR="00B551CD" w:rsidRDefault="00B551CD" w:rsidP="00B551CD">
      <w:pPr>
        <w:rPr>
          <w:rFonts w:hint="eastAsia"/>
        </w:rPr>
      </w:pPr>
      <w:r>
        <w:t xml:space="preserve">int index = Arrays.binarySearch(a, 6); </w:t>
      </w:r>
      <w:r>
        <w:t xml:space="preserve"> // index </w:t>
      </w:r>
      <w:r>
        <w:rPr>
          <w:rFonts w:hint="eastAsia"/>
        </w:rPr>
        <w:t xml:space="preserve">값은 </w:t>
      </w:r>
      <w:r>
        <w:t>-4</w:t>
      </w:r>
    </w:p>
    <w:p w14:paraId="09E97557" w14:textId="297B2DCC" w:rsidR="00B551CD" w:rsidRDefault="00B551CD" w:rsidP="00B551CD"/>
    <w:p w14:paraId="3D317655" w14:textId="209349C7" w:rsidR="00B551CD" w:rsidRDefault="00B551CD" w:rsidP="00B551C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배열에 </w:t>
      </w:r>
      <w:r>
        <w:t>6</w:t>
      </w:r>
      <w:r>
        <w:rPr>
          <w:rFonts w:hint="eastAsia"/>
        </w:rPr>
        <w:t xml:space="preserve">을 끼워 넣을 위치의 인덱스는 </w:t>
      </w:r>
      <w:r>
        <w:t>3</w:t>
      </w:r>
      <w:r>
        <w:rPr>
          <w:rFonts w:hint="eastAsia"/>
        </w:rPr>
        <w:t>이다.</w:t>
      </w:r>
      <w:r>
        <w:t xml:space="preserve"> (3 * -1) - 1 = -4</w:t>
      </w:r>
    </w:p>
    <w:p w14:paraId="4D822871" w14:textId="77777777" w:rsidR="00B551CD" w:rsidRDefault="00B551CD" w:rsidP="00B551CD"/>
    <w:p w14:paraId="031015FC" w14:textId="77777777" w:rsidR="005D239A" w:rsidRDefault="005D239A">
      <w:pPr>
        <w:widowControl/>
        <w:wordWrap/>
        <w:autoSpaceDE/>
        <w:autoSpaceDN/>
        <w:spacing w:after="160" w:line="259" w:lineRule="auto"/>
        <w:jc w:val="both"/>
      </w:pPr>
      <w:bookmarkStart w:id="9" w:name="_GoBack"/>
      <w:bookmarkEnd w:id="9"/>
      <w:r>
        <w:br w:type="page"/>
      </w:r>
    </w:p>
    <w:p w14:paraId="4D84F125" w14:textId="77777777" w:rsidR="00051D9E" w:rsidRDefault="00051D9E" w:rsidP="0092646A">
      <w:pPr>
        <w:pStyle w:val="2"/>
      </w:pPr>
      <w:bookmarkStart w:id="10" w:name="_Toc493592985"/>
      <w:r>
        <w:rPr>
          <w:rFonts w:hint="eastAsia"/>
        </w:rPr>
        <w:t xml:space="preserve">예제 </w:t>
      </w:r>
      <w:r>
        <w:t>#1</w:t>
      </w:r>
      <w:bookmarkEnd w:id="10"/>
    </w:p>
    <w:p w14:paraId="3A872EBB" w14:textId="254B1C2F" w:rsidR="0092646A" w:rsidRDefault="0092646A" w:rsidP="00051D9E">
      <w:pPr>
        <w:pStyle w:val="3"/>
      </w:pPr>
      <w:r>
        <w:rPr>
          <w:rFonts w:hint="eastAsia"/>
        </w:rPr>
        <w:t>Arrays1.java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2646A" w14:paraId="64EC172B" w14:textId="77777777" w:rsidTr="00943B56">
        <w:tc>
          <w:tcPr>
            <w:tcW w:w="426" w:type="dxa"/>
          </w:tcPr>
          <w:p w14:paraId="65042475" w14:textId="77777777" w:rsidR="0092646A" w:rsidRPr="00185935" w:rsidRDefault="0092646A" w:rsidP="0092646A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14:paraId="6AF78999" w14:textId="77777777" w:rsidR="0092646A" w:rsidRPr="00185935" w:rsidRDefault="0092646A" w:rsidP="0092646A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14:paraId="35669E68" w14:textId="77777777" w:rsidR="0092646A" w:rsidRPr="00185935" w:rsidRDefault="0092646A" w:rsidP="0092646A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14:paraId="3CD7BDF2" w14:textId="77777777" w:rsidR="0092646A" w:rsidRPr="00185935" w:rsidRDefault="0092646A" w:rsidP="0092646A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14:paraId="3B9EAF4D" w14:textId="77777777" w:rsidR="0092646A" w:rsidRPr="00185935" w:rsidRDefault="0092646A" w:rsidP="0092646A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14:paraId="51B7F443" w14:textId="77777777" w:rsidR="0092646A" w:rsidRPr="00185935" w:rsidRDefault="0092646A" w:rsidP="0092646A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14:paraId="19229FA2" w14:textId="77777777" w:rsidR="0092646A" w:rsidRPr="00185935" w:rsidRDefault="0092646A" w:rsidP="0092646A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14:paraId="6052D5E7" w14:textId="77777777" w:rsidR="0092646A" w:rsidRPr="00185935" w:rsidRDefault="0092646A" w:rsidP="0092646A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14:paraId="64E4E6C4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9</w:t>
            </w:r>
          </w:p>
          <w:p w14:paraId="3C75E3F7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10</w:t>
            </w:r>
          </w:p>
          <w:p w14:paraId="11B750C0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11</w:t>
            </w:r>
          </w:p>
          <w:p w14:paraId="40A19D4F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12</w:t>
            </w:r>
          </w:p>
          <w:p w14:paraId="131CA516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13</w:t>
            </w:r>
          </w:p>
          <w:p w14:paraId="4CF5F81C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14</w:t>
            </w:r>
          </w:p>
          <w:p w14:paraId="133C3014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15</w:t>
            </w:r>
          </w:p>
          <w:p w14:paraId="070D23F2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16</w:t>
            </w:r>
          </w:p>
          <w:p w14:paraId="1E28A2A1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17</w:t>
            </w:r>
          </w:p>
          <w:p w14:paraId="17F3B84F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18</w:t>
            </w:r>
          </w:p>
          <w:p w14:paraId="7BF25C8D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19</w:t>
            </w:r>
          </w:p>
          <w:p w14:paraId="1BD593B9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20</w:t>
            </w:r>
          </w:p>
          <w:p w14:paraId="6B90D57B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21</w:t>
            </w:r>
          </w:p>
          <w:p w14:paraId="2E5AAF25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22</w:t>
            </w:r>
          </w:p>
          <w:p w14:paraId="67FDE1CD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23</w:t>
            </w:r>
          </w:p>
          <w:p w14:paraId="11CC5AA1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24</w:t>
            </w:r>
          </w:p>
          <w:p w14:paraId="67BD8E34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25</w:t>
            </w:r>
          </w:p>
          <w:p w14:paraId="6E05582D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26</w:t>
            </w:r>
          </w:p>
          <w:p w14:paraId="5E1496C7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27</w:t>
            </w:r>
          </w:p>
          <w:p w14:paraId="56E947CD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28</w:t>
            </w:r>
          </w:p>
          <w:p w14:paraId="4E7478CF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29</w:t>
            </w:r>
          </w:p>
          <w:p w14:paraId="654B8845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30</w:t>
            </w:r>
          </w:p>
          <w:p w14:paraId="1DB7AE90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31</w:t>
            </w:r>
          </w:p>
          <w:p w14:paraId="2AB08894" w14:textId="77777777" w:rsidR="0092646A" w:rsidRDefault="0092646A" w:rsidP="0092646A">
            <w:pPr>
              <w:pStyle w:val="aa"/>
            </w:pPr>
            <w:r>
              <w:rPr>
                <w:rFonts w:hint="eastAsia"/>
              </w:rPr>
              <w:t>32</w:t>
            </w:r>
          </w:p>
          <w:p w14:paraId="76035959" w14:textId="493CB505" w:rsidR="0092646A" w:rsidRPr="00185935" w:rsidRDefault="0092646A" w:rsidP="0092646A">
            <w:pPr>
              <w:pStyle w:val="aa"/>
            </w:pPr>
            <w:r>
              <w:rPr>
                <w:rFonts w:hint="eastAsia"/>
              </w:rPr>
              <w:t>33</w:t>
            </w:r>
          </w:p>
        </w:tc>
        <w:tc>
          <w:tcPr>
            <w:tcW w:w="10631" w:type="dxa"/>
          </w:tcPr>
          <w:p w14:paraId="2A2C2EA3" w14:textId="77777777" w:rsidR="0092646A" w:rsidRDefault="0092646A" w:rsidP="0092646A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net.skhu.lecture04;</w:t>
            </w:r>
          </w:p>
          <w:p w14:paraId="7C05E0BA" w14:textId="77777777" w:rsidR="0092646A" w:rsidRDefault="0092646A" w:rsidP="0092646A">
            <w:pPr>
              <w:pStyle w:val="aa"/>
            </w:pPr>
          </w:p>
          <w:p w14:paraId="088B44A6" w14:textId="77777777" w:rsidR="0092646A" w:rsidRDefault="0092646A" w:rsidP="0092646A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java.util.Arrays;</w:t>
            </w:r>
          </w:p>
          <w:p w14:paraId="61D53832" w14:textId="77777777" w:rsidR="0092646A" w:rsidRDefault="0092646A" w:rsidP="0092646A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java.util.Random;</w:t>
            </w:r>
          </w:p>
          <w:p w14:paraId="4BD9B03A" w14:textId="77777777" w:rsidR="0092646A" w:rsidRDefault="0092646A" w:rsidP="0092646A">
            <w:pPr>
              <w:pStyle w:val="aa"/>
            </w:pPr>
          </w:p>
          <w:p w14:paraId="794A87A5" w14:textId="2C5E99BF" w:rsidR="0092646A" w:rsidRDefault="0092646A" w:rsidP="0092646A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Arrays1 {</w:t>
            </w:r>
          </w:p>
          <w:p w14:paraId="3B42B855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09A6643B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Random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Random();</w:t>
            </w:r>
          </w:p>
          <w:p w14:paraId="4F5FEC9F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2E056AA7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>[] makeIntArray(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) {</w:t>
            </w:r>
          </w:p>
          <w:p w14:paraId="20D948CF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>[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];</w:t>
            </w:r>
          </w:p>
          <w:p w14:paraId="4ACAF342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</w:t>
            </w:r>
          </w:p>
          <w:p w14:paraId="66E2FE72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[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] =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.nextInt(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);</w:t>
            </w:r>
          </w:p>
          <w:p w14:paraId="2D484297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;</w:t>
            </w:r>
          </w:p>
          <w:p w14:paraId="482F7944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604BFA72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5DD3D1F6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222AAF73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makeIntArray(20);</w:t>
            </w:r>
          </w:p>
          <w:p w14:paraId="5A998387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.println(Arrays.toString(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));</w:t>
            </w:r>
          </w:p>
          <w:p w14:paraId="4E57A716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    Arrays.sort(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);</w:t>
            </w:r>
          </w:p>
          <w:p w14:paraId="13B1D70E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.println(Arrays.toString(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));</w:t>
            </w:r>
          </w:p>
          <w:p w14:paraId="2893E252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          </w:t>
            </w:r>
          </w:p>
          <w:p w14:paraId="4C5E1A09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index</w:t>
            </w:r>
            <w:r>
              <w:rPr>
                <w:color w:val="000000"/>
              </w:rPr>
              <w:t xml:space="preserve"> = Arrays.binarySearch(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,  10);</w:t>
            </w:r>
          </w:p>
          <w:p w14:paraId="5119B897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"index of 10: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index</w:t>
            </w:r>
            <w:r>
              <w:rPr>
                <w:color w:val="000000"/>
              </w:rPr>
              <w:t>);</w:t>
            </w:r>
          </w:p>
          <w:p w14:paraId="62CB5338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14:paraId="2D44676F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[] 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 xml:space="preserve"> = Arrays.copyOf(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length</w:t>
            </w:r>
            <w:r>
              <w:rPr>
                <w:color w:val="000000"/>
              </w:rPr>
              <w:t>);</w:t>
            </w:r>
          </w:p>
          <w:p w14:paraId="3440C9DE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"Arrays.equals(a, b) : %b\n"</w:t>
            </w:r>
            <w:r>
              <w:rPr>
                <w:color w:val="000000"/>
              </w:rPr>
              <w:t>, Arrays.equals(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>));</w:t>
            </w:r>
          </w:p>
          <w:p w14:paraId="348D1A7F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14:paraId="243E539A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"a.equals(b) : %b\n"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.equals(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>));</w:t>
            </w:r>
          </w:p>
          <w:p w14:paraId="061A1025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.toString());</w:t>
            </w:r>
          </w:p>
          <w:p w14:paraId="30E9FCB6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1B909E79" w14:textId="77777777" w:rsidR="0092646A" w:rsidRDefault="0092646A" w:rsidP="0092646A">
            <w:pPr>
              <w:pStyle w:val="aa"/>
            </w:pPr>
          </w:p>
          <w:p w14:paraId="161C3EF5" w14:textId="77777777" w:rsidR="0092646A" w:rsidRDefault="0092646A" w:rsidP="0092646A">
            <w:pPr>
              <w:pStyle w:val="aa"/>
            </w:pPr>
            <w:r>
              <w:rPr>
                <w:color w:val="000000"/>
              </w:rPr>
              <w:t>}</w:t>
            </w:r>
          </w:p>
          <w:p w14:paraId="7987AC5B" w14:textId="77777777" w:rsidR="0092646A" w:rsidRDefault="0092646A" w:rsidP="0092646A">
            <w:pPr>
              <w:pStyle w:val="aa"/>
            </w:pPr>
          </w:p>
        </w:tc>
      </w:tr>
    </w:tbl>
    <w:p w14:paraId="541C26A7" w14:textId="3910355A" w:rsidR="00943B56" w:rsidRDefault="00943B56" w:rsidP="0092646A"/>
    <w:p w14:paraId="29172DDC" w14:textId="106E151B" w:rsidR="00943B56" w:rsidRDefault="00943B56" w:rsidP="0092646A">
      <w:r>
        <w:rPr>
          <w:rFonts w:hint="eastAsia"/>
        </w:rPr>
        <w:t xml:space="preserve">랜덤 정수 생성 방법.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3B56" w14:paraId="52D26F08" w14:textId="77777777" w:rsidTr="00943B56">
        <w:tc>
          <w:tcPr>
            <w:tcW w:w="10456" w:type="dxa"/>
          </w:tcPr>
          <w:p w14:paraId="16AA5102" w14:textId="4429D016" w:rsidR="00943B56" w:rsidRDefault="00943B56" w:rsidP="0092646A">
            <w:r>
              <w:rPr>
                <w:rFonts w:hint="eastAsia"/>
              </w:rPr>
              <w:t>Random random = new Random();</w:t>
            </w:r>
          </w:p>
          <w:p w14:paraId="67416527" w14:textId="7AC75500" w:rsidR="00943B56" w:rsidRDefault="00943B56" w:rsidP="0092646A">
            <w:r>
              <w:t>int i = random.nextInt(10);</w:t>
            </w:r>
          </w:p>
        </w:tc>
      </w:tr>
    </w:tbl>
    <w:p w14:paraId="01849E32" w14:textId="106A7F1D" w:rsidR="00943B56" w:rsidRDefault="00943B56" w:rsidP="0092646A"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클래스 객체를 사용해서 랜덤 정수를 생성한다.</w:t>
      </w:r>
    </w:p>
    <w:p w14:paraId="609B27D1" w14:textId="76391CAA" w:rsidR="00943B56" w:rsidRDefault="00943B56" w:rsidP="0092646A">
      <w:r>
        <w:t xml:space="preserve">random.nextInt(10) </w:t>
      </w:r>
      <w:r>
        <w:rPr>
          <w:rFonts w:hint="eastAsia"/>
        </w:rPr>
        <w:t xml:space="preserve">메소드를 호출할 때마다 </w:t>
      </w:r>
      <w:r>
        <w:t xml:space="preserve">0 ~ 9 </w:t>
      </w:r>
      <w:r>
        <w:rPr>
          <w:rFonts w:hint="eastAsia"/>
        </w:rPr>
        <w:t>정수 중의 하나를 랜덤하게 골라서 리턴한다.</w:t>
      </w:r>
    </w:p>
    <w:p w14:paraId="42ABD0E5" w14:textId="7539A9DD" w:rsidR="00943B56" w:rsidRDefault="00943B56" w:rsidP="0092646A">
      <w:r>
        <w:rPr>
          <w:rFonts w:hint="eastAsia"/>
        </w:rPr>
        <w:t xml:space="preserve">즉 </w:t>
      </w:r>
      <w:r>
        <w:t xml:space="preserve">Random </w:t>
      </w:r>
      <w:r>
        <w:rPr>
          <w:rFonts w:hint="eastAsia"/>
        </w:rPr>
        <w:t xml:space="preserve">클래스의 </w:t>
      </w:r>
      <w:r>
        <w:t xml:space="preserve">int nextInt(int n) </w:t>
      </w:r>
      <w:r>
        <w:rPr>
          <w:rFonts w:hint="eastAsia"/>
        </w:rPr>
        <w:t xml:space="preserve">메소드는 </w:t>
      </w:r>
      <w:r>
        <w:t xml:space="preserve">0 ~ n-1 </w:t>
      </w:r>
      <w:r>
        <w:rPr>
          <w:rFonts w:hint="eastAsia"/>
        </w:rPr>
        <w:t>정수 중의 하나를 랜덤하게 골라서 리턴한다.</w:t>
      </w:r>
    </w:p>
    <w:p w14:paraId="403666A4" w14:textId="55BAFA46" w:rsidR="000A0AF6" w:rsidRDefault="000A0AF6" w:rsidP="0092646A"/>
    <w:p w14:paraId="01203BEE" w14:textId="7D64880C" w:rsidR="000A0AF6" w:rsidRDefault="000A0AF6" w:rsidP="0092646A">
      <w:r>
        <w:t>(</w:t>
      </w:r>
      <w:r>
        <w:rPr>
          <w:rFonts w:hint="eastAsia"/>
        </w:rPr>
        <w:t>줄1</w:t>
      </w:r>
      <w:r>
        <w:t>0) static int[] makeIntArray(int count)</w:t>
      </w:r>
    </w:p>
    <w:p w14:paraId="14C420A2" w14:textId="2A06676F" w:rsidR="000A0AF6" w:rsidRDefault="000A0AF6" w:rsidP="0092646A">
      <w:r>
        <w:rPr>
          <w:rFonts w:hint="eastAsia"/>
        </w:rPr>
        <w:t xml:space="preserve">파라미터로 주어진 </w:t>
      </w:r>
      <w:r>
        <w:t xml:space="preserve">count </w:t>
      </w:r>
      <w:r>
        <w:rPr>
          <w:rFonts w:hint="eastAsia"/>
        </w:rPr>
        <w:t xml:space="preserve">크기의 </w:t>
      </w:r>
      <w:r>
        <w:t xml:space="preserve">int </w:t>
      </w:r>
      <w:r>
        <w:rPr>
          <w:rFonts w:hint="eastAsia"/>
        </w:rPr>
        <w:t>배열을 생성하여 리턴한다.</w:t>
      </w:r>
    </w:p>
    <w:p w14:paraId="52BADC4C" w14:textId="77DD9CBC" w:rsidR="000A0AF6" w:rsidRDefault="000A0AF6" w:rsidP="0092646A">
      <w:r>
        <w:rPr>
          <w:rFonts w:hint="eastAsia"/>
        </w:rPr>
        <w:t xml:space="preserve">배열에는 랜덤한 정수가 </w:t>
      </w:r>
      <w:r w:rsidR="00823910">
        <w:t xml:space="preserve">count </w:t>
      </w:r>
      <w:r w:rsidR="00823910">
        <w:rPr>
          <w:rFonts w:hint="eastAsia"/>
        </w:rPr>
        <w:t xml:space="preserve">개 </w:t>
      </w:r>
      <w:r>
        <w:rPr>
          <w:rFonts w:hint="eastAsia"/>
        </w:rPr>
        <w:t>채워진다.</w:t>
      </w:r>
    </w:p>
    <w:p w14:paraId="035887ED" w14:textId="064574BC" w:rsidR="00943B56" w:rsidRDefault="00943B56" w:rsidP="0092646A"/>
    <w:p w14:paraId="6130B7B6" w14:textId="77777777" w:rsidR="00943B56" w:rsidRDefault="00943B56" w:rsidP="00943B56">
      <w:pPr>
        <w:pStyle w:val="aa"/>
      </w:pPr>
      <w:r>
        <w:rPr>
          <w:rFonts w:hint="eastAsia"/>
        </w:rPr>
        <w:t>(줄2</w:t>
      </w:r>
      <w:r>
        <w:t>6)</w:t>
      </w:r>
      <w:r>
        <w:rPr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b</w:t>
      </w:r>
      <w:r>
        <w:rPr>
          <w:color w:val="000000"/>
        </w:rPr>
        <w:t xml:space="preserve"> = Arrays.copyOf(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color w:val="6A3E3E"/>
        </w:rPr>
        <w:t>a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);</w:t>
      </w:r>
    </w:p>
    <w:p w14:paraId="4DA30640" w14:textId="214B69BA" w:rsidR="00943B56" w:rsidRDefault="00943B56" w:rsidP="0092646A">
      <w:r>
        <w:t xml:space="preserve">a.length </w:t>
      </w:r>
      <w:r>
        <w:rPr>
          <w:rFonts w:hint="eastAsia"/>
        </w:rPr>
        <w:t>길이의 새 배열을 생성해서,</w:t>
      </w:r>
      <w:r>
        <w:t xml:space="preserve"> a </w:t>
      </w:r>
      <w:r>
        <w:rPr>
          <w:rFonts w:hint="eastAsia"/>
        </w:rPr>
        <w:t>배열의 모든 원소를 새 배열에 복사하고,</w:t>
      </w:r>
      <w:r>
        <w:t xml:space="preserve"> </w:t>
      </w:r>
      <w:r>
        <w:rPr>
          <w:rFonts w:hint="eastAsia"/>
        </w:rPr>
        <w:t xml:space="preserve">그 새 배열에 대한 참조를 지역 변수 </w:t>
      </w:r>
      <w:r>
        <w:t>b</w:t>
      </w:r>
      <w:r>
        <w:rPr>
          <w:rFonts w:hint="eastAsia"/>
        </w:rPr>
        <w:t>에 대입한다.</w:t>
      </w:r>
    </w:p>
    <w:p w14:paraId="4F049996" w14:textId="77777777" w:rsidR="00943B56" w:rsidRDefault="00943B56" w:rsidP="0092646A"/>
    <w:p w14:paraId="7483BCA7" w14:textId="0E3DF908" w:rsidR="00943B56" w:rsidRDefault="00943B56" w:rsidP="0092646A">
      <w:r>
        <w:t>(</w:t>
      </w:r>
      <w:r>
        <w:rPr>
          <w:rFonts w:hint="eastAsia"/>
        </w:rPr>
        <w:t>줄2</w:t>
      </w:r>
      <w:r>
        <w:t>7) Arrays.equals(a, b)</w:t>
      </w:r>
    </w:p>
    <w:p w14:paraId="7A876F62" w14:textId="7313C087" w:rsidR="00943B56" w:rsidRDefault="00943B56" w:rsidP="0092646A">
      <w:r>
        <w:t xml:space="preserve">a </w:t>
      </w:r>
      <w:r>
        <w:rPr>
          <w:rFonts w:hint="eastAsia"/>
        </w:rPr>
        <w:t xml:space="preserve">배열과 </w:t>
      </w:r>
      <w:r>
        <w:t xml:space="preserve">b </w:t>
      </w:r>
      <w:r>
        <w:rPr>
          <w:rFonts w:hint="eastAsia"/>
        </w:rPr>
        <w:t>배열의 내용 전체를 비교한다</w:t>
      </w:r>
      <w:r>
        <w:t xml:space="preserve">. </w:t>
      </w:r>
      <w:r>
        <w:rPr>
          <w:rFonts w:hint="eastAsia"/>
        </w:rPr>
        <w:t xml:space="preserve">즉 </w:t>
      </w:r>
      <w:r>
        <w:t>equality</w:t>
      </w:r>
      <w:r>
        <w:rPr>
          <w:rFonts w:hint="eastAsia"/>
        </w:rPr>
        <w:t>를 비교한다.</w:t>
      </w:r>
    </w:p>
    <w:p w14:paraId="57CDF540" w14:textId="2E52550F" w:rsidR="00943B56" w:rsidRDefault="00943B56" w:rsidP="0092646A">
      <w:r>
        <w:rPr>
          <w:rFonts w:hint="eastAsia"/>
        </w:rPr>
        <w:t xml:space="preserve">두 배열의 내용이 동일하기 때문에 </w:t>
      </w:r>
      <w:r>
        <w:t>true</w:t>
      </w:r>
      <w:r>
        <w:rPr>
          <w:rFonts w:hint="eastAsia"/>
        </w:rPr>
        <w:t>를 리턴할 것이다.</w:t>
      </w:r>
    </w:p>
    <w:p w14:paraId="2795FEF0" w14:textId="66855E08" w:rsidR="00943B56" w:rsidRDefault="00943B56" w:rsidP="0092646A"/>
    <w:p w14:paraId="257547F4" w14:textId="5372F624" w:rsidR="00943B56" w:rsidRDefault="00943B56" w:rsidP="0092646A">
      <w:r>
        <w:t>(</w:t>
      </w:r>
      <w:r>
        <w:rPr>
          <w:rFonts w:hint="eastAsia"/>
        </w:rPr>
        <w:t>줄2</w:t>
      </w:r>
      <w:r>
        <w:t>9) a.equals(b)</w:t>
      </w:r>
    </w:p>
    <w:p w14:paraId="7C59974B" w14:textId="0327AE34" w:rsidR="00943B56" w:rsidRDefault="00943B56" w:rsidP="0092646A">
      <w:r>
        <w:t>Java</w:t>
      </w:r>
      <w:r>
        <w:rPr>
          <w:rFonts w:hint="eastAsia"/>
        </w:rPr>
        <w:t>의 배열은 어떤 클래스의 객체이다.</w:t>
      </w:r>
    </w:p>
    <w:p w14:paraId="2452AD07" w14:textId="571730E8" w:rsidR="00943B56" w:rsidRDefault="00943B56" w:rsidP="0092646A">
      <w:r>
        <w:rPr>
          <w:rFonts w:hint="eastAsia"/>
        </w:rPr>
        <w:t xml:space="preserve">즉 </w:t>
      </w:r>
      <w:r>
        <w:t>Java</w:t>
      </w:r>
      <w:r>
        <w:rPr>
          <w:rFonts w:hint="eastAsia"/>
        </w:rPr>
        <w:t xml:space="preserve">의 배열은 </w:t>
      </w:r>
      <w:r>
        <w:t xml:space="preserve">Object </w:t>
      </w:r>
      <w:r>
        <w:rPr>
          <w:rFonts w:hint="eastAsia"/>
        </w:rPr>
        <w:t>클래스의 자식 클래스의 객체이다.</w:t>
      </w:r>
    </w:p>
    <w:p w14:paraId="2FBC0EF2" w14:textId="01CD4473" w:rsidR="00943B56" w:rsidRDefault="00943B56" w:rsidP="0092646A">
      <w:r>
        <w:rPr>
          <w:rFonts w:hint="eastAsia"/>
        </w:rPr>
        <w:t xml:space="preserve">그래서 </w:t>
      </w:r>
      <w:r>
        <w:t xml:space="preserve">Object </w:t>
      </w:r>
      <w:r>
        <w:rPr>
          <w:rFonts w:hint="eastAsia"/>
        </w:rPr>
        <w:t xml:space="preserve">클래스에서 상속된 </w:t>
      </w:r>
      <w:r>
        <w:t xml:space="preserve">equals </w:t>
      </w:r>
      <w:r>
        <w:rPr>
          <w:rFonts w:hint="eastAsia"/>
        </w:rPr>
        <w:t>메소드를 사용할 수 있다.</w:t>
      </w:r>
    </w:p>
    <w:p w14:paraId="3AC7AEF1" w14:textId="0C706A43" w:rsidR="00943B56" w:rsidRDefault="00943B56" w:rsidP="0092646A">
      <w:r>
        <w:t xml:space="preserve">Object </w:t>
      </w:r>
      <w:r>
        <w:rPr>
          <w:rFonts w:hint="eastAsia"/>
        </w:rPr>
        <w:t xml:space="preserve">클래스의 </w:t>
      </w:r>
      <w:r>
        <w:t xml:space="preserve">equals </w:t>
      </w:r>
      <w:r>
        <w:rPr>
          <w:rFonts w:hint="eastAsia"/>
        </w:rPr>
        <w:t xml:space="preserve">메소드는 </w:t>
      </w:r>
      <w:r>
        <w:t>identity</w:t>
      </w:r>
      <w:r>
        <w:rPr>
          <w:rFonts w:hint="eastAsia"/>
        </w:rPr>
        <w:t>를 비교하기 때문에 바람직하지 않다.</w:t>
      </w:r>
    </w:p>
    <w:p w14:paraId="3987089D" w14:textId="77777777" w:rsidR="00943B56" w:rsidRDefault="00943B56" w:rsidP="0092646A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배열과 </w:t>
      </w:r>
      <w:r>
        <w:t xml:space="preserve">b </w:t>
      </w:r>
      <w:r>
        <w:rPr>
          <w:rFonts w:hint="eastAsia"/>
        </w:rPr>
        <w:t>배열은</w:t>
      </w:r>
      <w:r>
        <w:t xml:space="preserve">, </w:t>
      </w:r>
      <w:r>
        <w:rPr>
          <w:rFonts w:hint="eastAsia"/>
        </w:rPr>
        <w:t>내용은 동일하지만 서로 다른 두 개의 객체이기 때문에,</w:t>
      </w:r>
      <w:r>
        <w:t xml:space="preserve"> </w:t>
      </w:r>
    </w:p>
    <w:p w14:paraId="51175897" w14:textId="77777777" w:rsidR="00943B56" w:rsidRDefault="00943B56" w:rsidP="0092646A">
      <w:r>
        <w:t xml:space="preserve">identity </w:t>
      </w:r>
      <w:r>
        <w:rPr>
          <w:rFonts w:hint="eastAsia"/>
        </w:rPr>
        <w:t xml:space="preserve">비교 결과는 </w:t>
      </w:r>
      <w:r>
        <w:t xml:space="preserve">false </w:t>
      </w:r>
      <w:r>
        <w:rPr>
          <w:rFonts w:hint="eastAsia"/>
        </w:rPr>
        <w:t>이다.</w:t>
      </w:r>
    </w:p>
    <w:p w14:paraId="0148D830" w14:textId="77777777" w:rsidR="00943B56" w:rsidRPr="0092646A" w:rsidRDefault="00943B56" w:rsidP="0092646A"/>
    <w:p w14:paraId="7B7A6B27" w14:textId="3782EE77" w:rsidR="00943B56" w:rsidRDefault="00943B56">
      <w:pPr>
        <w:widowControl/>
        <w:wordWrap/>
        <w:autoSpaceDE/>
        <w:autoSpaceDN/>
        <w:spacing w:after="160" w:line="259" w:lineRule="auto"/>
        <w:jc w:val="both"/>
      </w:pPr>
      <w:r>
        <w:rPr>
          <w:rFonts w:hint="eastAsia"/>
        </w:rPr>
        <w:t>(줄3</w:t>
      </w:r>
      <w:r>
        <w:t xml:space="preserve">0) Object </w:t>
      </w:r>
      <w:r>
        <w:rPr>
          <w:rFonts w:hint="eastAsia"/>
        </w:rPr>
        <w:t xml:space="preserve">클래스에서 상속 받은 </w:t>
      </w:r>
      <w:r>
        <w:t xml:space="preserve">toString() </w:t>
      </w:r>
      <w:r>
        <w:rPr>
          <w:rFonts w:hint="eastAsia"/>
        </w:rPr>
        <w:t>메소드를 호출한다.</w:t>
      </w:r>
    </w:p>
    <w:p w14:paraId="35032F69" w14:textId="77777777" w:rsidR="000A0AF6" w:rsidRDefault="000A0AF6">
      <w:pPr>
        <w:widowControl/>
        <w:wordWrap/>
        <w:autoSpaceDE/>
        <w:autoSpaceDN/>
        <w:spacing w:after="160" w:line="259" w:lineRule="auto"/>
        <w:jc w:val="both"/>
      </w:pPr>
    </w:p>
    <w:p w14:paraId="057612EA" w14:textId="46EBD383" w:rsidR="00051D9E" w:rsidRDefault="00051D9E" w:rsidP="0092646A">
      <w:pPr>
        <w:pStyle w:val="2"/>
      </w:pPr>
      <w:bookmarkStart w:id="11" w:name="_Toc493592986"/>
      <w:r>
        <w:rPr>
          <w:rFonts w:hint="eastAsia"/>
        </w:rPr>
        <w:t>예제 #</w:t>
      </w:r>
      <w:r>
        <w:t>2</w:t>
      </w:r>
      <w:bookmarkEnd w:id="11"/>
    </w:p>
    <w:p w14:paraId="7CFC5BEF" w14:textId="27A1CE5A" w:rsidR="0092646A" w:rsidRDefault="00051D9E" w:rsidP="00051D9E">
      <w:pPr>
        <w:pStyle w:val="3"/>
      </w:pPr>
      <w:r>
        <w:rPr>
          <w:rFonts w:hint="eastAsia"/>
        </w:rPr>
        <w:t>A</w:t>
      </w:r>
      <w:r>
        <w:t>rrays2.java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51D9E" w14:paraId="1314B7BF" w14:textId="77777777" w:rsidTr="00943B56">
        <w:tc>
          <w:tcPr>
            <w:tcW w:w="426" w:type="dxa"/>
          </w:tcPr>
          <w:p w14:paraId="1832B692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14:paraId="6C92CCE3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14:paraId="56CB161A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14:paraId="481BC42D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14:paraId="6C41DF4A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14:paraId="36201E22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14:paraId="0930C8C2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14:paraId="2F927C1D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14:paraId="21B042DF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9</w:t>
            </w:r>
          </w:p>
          <w:p w14:paraId="020232CB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10</w:t>
            </w:r>
          </w:p>
          <w:p w14:paraId="296337B1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11</w:t>
            </w:r>
          </w:p>
          <w:p w14:paraId="5E5C3FA4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12</w:t>
            </w:r>
          </w:p>
          <w:p w14:paraId="14026C38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13</w:t>
            </w:r>
          </w:p>
          <w:p w14:paraId="3BFE5A90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14</w:t>
            </w:r>
          </w:p>
          <w:p w14:paraId="27E52553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15</w:t>
            </w:r>
          </w:p>
          <w:p w14:paraId="1CD5A0EB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16</w:t>
            </w:r>
          </w:p>
          <w:p w14:paraId="4A8B20F3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17</w:t>
            </w:r>
          </w:p>
          <w:p w14:paraId="567BF25A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18</w:t>
            </w:r>
          </w:p>
          <w:p w14:paraId="6C0D4BFF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19</w:t>
            </w:r>
          </w:p>
          <w:p w14:paraId="552965A7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20</w:t>
            </w:r>
          </w:p>
          <w:p w14:paraId="302DA6CA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21</w:t>
            </w:r>
          </w:p>
          <w:p w14:paraId="6264552B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22</w:t>
            </w:r>
          </w:p>
          <w:p w14:paraId="3E243EE5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23</w:t>
            </w:r>
          </w:p>
          <w:p w14:paraId="0F8D9CBA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24</w:t>
            </w:r>
          </w:p>
          <w:p w14:paraId="46C254A0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25</w:t>
            </w:r>
          </w:p>
          <w:p w14:paraId="28355BCA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26</w:t>
            </w:r>
          </w:p>
          <w:p w14:paraId="220F09CF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27</w:t>
            </w:r>
          </w:p>
          <w:p w14:paraId="35F8113B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28</w:t>
            </w:r>
          </w:p>
          <w:p w14:paraId="08B9E5C5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29</w:t>
            </w:r>
          </w:p>
          <w:p w14:paraId="5EB0682B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30</w:t>
            </w:r>
          </w:p>
          <w:p w14:paraId="30991CE7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31</w:t>
            </w:r>
          </w:p>
          <w:p w14:paraId="7CF6973E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32</w:t>
            </w:r>
          </w:p>
          <w:p w14:paraId="1B1510C0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33</w:t>
            </w:r>
          </w:p>
          <w:p w14:paraId="12304688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34</w:t>
            </w:r>
          </w:p>
          <w:p w14:paraId="610E8C65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35</w:t>
            </w:r>
          </w:p>
          <w:p w14:paraId="062CF95A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36</w:t>
            </w:r>
          </w:p>
          <w:p w14:paraId="0666B270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37</w:t>
            </w:r>
          </w:p>
          <w:p w14:paraId="2CD823C4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38</w:t>
            </w:r>
          </w:p>
          <w:p w14:paraId="7AE0EF11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39</w:t>
            </w:r>
          </w:p>
          <w:p w14:paraId="2240495A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40</w:t>
            </w:r>
          </w:p>
          <w:p w14:paraId="174AC402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41</w:t>
            </w:r>
          </w:p>
          <w:p w14:paraId="2A4E510D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42</w:t>
            </w:r>
          </w:p>
          <w:p w14:paraId="1B0F114C" w14:textId="1C67BD28" w:rsidR="00051D9E" w:rsidRPr="00185935" w:rsidRDefault="00051D9E" w:rsidP="00051D9E">
            <w:pPr>
              <w:pStyle w:val="aa"/>
            </w:pPr>
          </w:p>
        </w:tc>
        <w:tc>
          <w:tcPr>
            <w:tcW w:w="10631" w:type="dxa"/>
          </w:tcPr>
          <w:p w14:paraId="6CB5F71D" w14:textId="77777777" w:rsidR="00051D9E" w:rsidRDefault="00051D9E" w:rsidP="00051D9E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net.skhu.lecture04;</w:t>
            </w:r>
          </w:p>
          <w:p w14:paraId="1BD5FD90" w14:textId="77777777" w:rsidR="00051D9E" w:rsidRDefault="00051D9E" w:rsidP="00051D9E">
            <w:pPr>
              <w:pStyle w:val="aa"/>
            </w:pPr>
          </w:p>
          <w:p w14:paraId="7B6D31AF" w14:textId="77777777" w:rsidR="00051D9E" w:rsidRDefault="00051D9E" w:rsidP="00051D9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java.util.Arrays;</w:t>
            </w:r>
          </w:p>
          <w:p w14:paraId="27180581" w14:textId="77777777" w:rsidR="00051D9E" w:rsidRDefault="00051D9E" w:rsidP="00051D9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java.util.Random;</w:t>
            </w:r>
          </w:p>
          <w:p w14:paraId="5F97F450" w14:textId="77777777" w:rsidR="00051D9E" w:rsidRDefault="00051D9E" w:rsidP="00051D9E">
            <w:pPr>
              <w:pStyle w:val="aa"/>
            </w:pPr>
          </w:p>
          <w:p w14:paraId="638481B8" w14:textId="77777777" w:rsidR="00051D9E" w:rsidRDefault="00051D9E" w:rsidP="00051D9E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Arrays2 {</w:t>
            </w:r>
          </w:p>
          <w:p w14:paraId="6D7155D2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2FF63B4C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Random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Random();</w:t>
            </w:r>
          </w:p>
          <w:p w14:paraId="144D9C91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007C24DF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makeRandomString() {</w:t>
            </w:r>
          </w:p>
          <w:p w14:paraId="359F2959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StringBuilder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StringBuilder();</w:t>
            </w:r>
          </w:p>
          <w:p w14:paraId="360206DD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=0;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4;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06CE0ED3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n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.nextInt(26) +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>)</w:t>
            </w:r>
            <w:r>
              <w:rPr>
                <w:color w:val="2A00FF"/>
              </w:rPr>
              <w:t>'a'</w:t>
            </w:r>
            <w:r>
              <w:rPr>
                <w:color w:val="000000"/>
              </w:rPr>
              <w:t>;</w:t>
            </w:r>
          </w:p>
          <w:p w14:paraId="2A1B7385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.append((</w:t>
            </w:r>
            <w:r>
              <w:rPr>
                <w:color w:val="7F0055"/>
              </w:rPr>
              <w:t>char</w:t>
            </w:r>
            <w:r>
              <w:rPr>
                <w:color w:val="000000"/>
              </w:rPr>
              <w:t>)</w:t>
            </w:r>
            <w:r>
              <w:rPr>
                <w:color w:val="6A3E3E"/>
              </w:rPr>
              <w:t>n</w:t>
            </w:r>
            <w:r>
              <w:rPr>
                <w:color w:val="000000"/>
              </w:rPr>
              <w:t>);</w:t>
            </w:r>
          </w:p>
          <w:p w14:paraId="7A2B7800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14:paraId="70A78B2A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.toString();</w:t>
            </w:r>
          </w:p>
          <w:p w14:paraId="6692AB23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23BC58AD" w14:textId="77777777" w:rsidR="00051D9E" w:rsidRDefault="00051D9E" w:rsidP="00051D9E">
            <w:pPr>
              <w:pStyle w:val="aa"/>
            </w:pPr>
          </w:p>
          <w:p w14:paraId="0BA29B19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String[] makeStringArray(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) {</w:t>
            </w:r>
          </w:p>
          <w:p w14:paraId="7824D509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];</w:t>
            </w:r>
          </w:p>
          <w:p w14:paraId="380DBAFF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</w:t>
            </w:r>
          </w:p>
          <w:p w14:paraId="01CBA4E1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[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] = makeRandomString();</w:t>
            </w:r>
          </w:p>
          <w:p w14:paraId="7C80EFDA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;</w:t>
            </w:r>
          </w:p>
          <w:p w14:paraId="797E6D2A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022ED57B" w14:textId="77777777" w:rsidR="00051D9E" w:rsidRDefault="00051D9E" w:rsidP="00051D9E">
            <w:pPr>
              <w:pStyle w:val="aa"/>
            </w:pPr>
          </w:p>
          <w:p w14:paraId="59C06E7A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465B3143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makeStringArray(20);</w:t>
            </w:r>
          </w:p>
          <w:p w14:paraId="337DBA3F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.println(Arrays.toString(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));</w:t>
            </w:r>
          </w:p>
          <w:p w14:paraId="795ED3BB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Arrays.sort(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);</w:t>
            </w:r>
          </w:p>
          <w:p w14:paraId="45EDACC3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.println(Arrays.toString(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));</w:t>
            </w:r>
          </w:p>
          <w:p w14:paraId="4A098A2F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14:paraId="6B0702A4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index</w:t>
            </w:r>
            <w:r>
              <w:rPr>
                <w:color w:val="000000"/>
              </w:rPr>
              <w:t xml:space="preserve"> = Arrays.binarySearch(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,  </w:t>
            </w:r>
            <w:r>
              <w:rPr>
                <w:color w:val="2A00FF"/>
              </w:rPr>
              <w:t>"nnn"</w:t>
            </w:r>
            <w:r>
              <w:rPr>
                <w:color w:val="000000"/>
              </w:rPr>
              <w:t>);</w:t>
            </w:r>
          </w:p>
          <w:p w14:paraId="06FD380E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"index of \"nnn\":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index</w:t>
            </w:r>
            <w:r>
              <w:rPr>
                <w:color w:val="000000"/>
              </w:rPr>
              <w:t>);</w:t>
            </w:r>
          </w:p>
          <w:p w14:paraId="3B5C28E8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14:paraId="599A327B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 xml:space="preserve"> = Arrays.copyOf(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length</w:t>
            </w:r>
            <w:r>
              <w:rPr>
                <w:color w:val="000000"/>
              </w:rPr>
              <w:t>);</w:t>
            </w:r>
          </w:p>
          <w:p w14:paraId="0B8F8F99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"Arrays.equals(a, b) : %b\n"</w:t>
            </w:r>
            <w:r>
              <w:rPr>
                <w:color w:val="000000"/>
              </w:rPr>
              <w:t>, Arrays.equals(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>));</w:t>
            </w:r>
          </w:p>
          <w:p w14:paraId="1D849E2D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14:paraId="03B4E3AB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"a.equals(b) : %b\n"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.equals(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>));</w:t>
            </w:r>
          </w:p>
          <w:p w14:paraId="4D8EB6E4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.toString());</w:t>
            </w:r>
          </w:p>
          <w:p w14:paraId="770B2343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0154CAC3" w14:textId="77777777" w:rsidR="00051D9E" w:rsidRDefault="00051D9E" w:rsidP="00051D9E">
            <w:pPr>
              <w:pStyle w:val="aa"/>
            </w:pPr>
          </w:p>
          <w:p w14:paraId="2CF3536A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>}</w:t>
            </w:r>
          </w:p>
          <w:p w14:paraId="2C174091" w14:textId="77777777" w:rsidR="00051D9E" w:rsidRDefault="00051D9E" w:rsidP="00051D9E">
            <w:pPr>
              <w:pStyle w:val="aa"/>
            </w:pPr>
          </w:p>
        </w:tc>
      </w:tr>
    </w:tbl>
    <w:p w14:paraId="69112306" w14:textId="276879AC" w:rsidR="00051D9E" w:rsidRDefault="00051D9E" w:rsidP="00051D9E"/>
    <w:p w14:paraId="6E108044" w14:textId="7085D5B3" w:rsidR="005C6289" w:rsidRDefault="005C6289" w:rsidP="00051D9E">
      <w:r>
        <w:t>(</w:t>
      </w:r>
      <w:r>
        <w:rPr>
          <w:rFonts w:hint="eastAsia"/>
        </w:rPr>
        <w:t>줄1</w:t>
      </w:r>
      <w:r>
        <w:t xml:space="preserve">0) </w:t>
      </w:r>
      <w:r>
        <w:rPr>
          <w:color w:val="7F0055"/>
        </w:rPr>
        <w:t>static</w:t>
      </w:r>
      <w:r>
        <w:rPr>
          <w:color w:val="000000"/>
        </w:rPr>
        <w:t xml:space="preserve"> String makeRandomString()</w:t>
      </w:r>
    </w:p>
    <w:p w14:paraId="54DEAC3D" w14:textId="1EAD9E2A" w:rsidR="005C6289" w:rsidRDefault="005C6289" w:rsidP="00051D9E">
      <w:r>
        <w:rPr>
          <w:rFonts w:hint="eastAsia"/>
        </w:rPr>
        <w:t xml:space="preserve">길이 </w:t>
      </w:r>
      <w:r>
        <w:t>3</w:t>
      </w:r>
      <w:r>
        <w:rPr>
          <w:rFonts w:hint="eastAsia"/>
        </w:rPr>
        <w:t>의 문자열(</w:t>
      </w:r>
      <w:r>
        <w:t xml:space="preserve">String) </w:t>
      </w:r>
      <w:r>
        <w:rPr>
          <w:rFonts w:hint="eastAsia"/>
        </w:rPr>
        <w:t>객체를 생성하여 리턴한다.</w:t>
      </w:r>
    </w:p>
    <w:p w14:paraId="05996D0E" w14:textId="6AD4F202" w:rsidR="005C6289" w:rsidRDefault="005C6289" w:rsidP="00051D9E">
      <w:r>
        <w:t>3</w:t>
      </w:r>
      <w:r>
        <w:rPr>
          <w:rFonts w:hint="eastAsia"/>
        </w:rPr>
        <w:t>개의 문자는 랜덤하게 생성된다.</w:t>
      </w:r>
    </w:p>
    <w:p w14:paraId="5D501AC9" w14:textId="77777777" w:rsidR="005C6289" w:rsidRDefault="005C6289" w:rsidP="00051D9E"/>
    <w:p w14:paraId="61612C8B" w14:textId="6A15A252" w:rsidR="00465EBC" w:rsidRDefault="00465EBC" w:rsidP="00051D9E">
      <w:r>
        <w:t>(</w:t>
      </w:r>
      <w:r>
        <w:rPr>
          <w:rFonts w:hint="eastAsia"/>
        </w:rPr>
        <w:t>줄1</w:t>
      </w:r>
      <w:r>
        <w:t>3) (int)'a'</w:t>
      </w:r>
    </w:p>
    <w:p w14:paraId="5B011395" w14:textId="2C498CA6" w:rsidR="00465EBC" w:rsidRDefault="00465EBC" w:rsidP="00051D9E">
      <w:r>
        <w:rPr>
          <w:rFonts w:hint="eastAsia"/>
        </w:rPr>
        <w:t>위 식은</w:t>
      </w:r>
      <w:r>
        <w:t xml:space="preserve">, 'a' </w:t>
      </w:r>
      <w:r>
        <w:rPr>
          <w:rFonts w:hint="eastAsia"/>
        </w:rPr>
        <w:t>문자의 아스키 코드(</w:t>
      </w:r>
      <w:r>
        <w:t xml:space="preserve">ascii code) </w:t>
      </w:r>
      <w:r>
        <w:rPr>
          <w:rFonts w:hint="eastAsia"/>
        </w:rPr>
        <w:t>값을 구한다.</w:t>
      </w:r>
    </w:p>
    <w:p w14:paraId="1CA57960" w14:textId="06E277F0" w:rsidR="00465EBC" w:rsidRDefault="00465EBC" w:rsidP="00051D9E">
      <w:r>
        <w:rPr>
          <w:rFonts w:hint="eastAsia"/>
        </w:rPr>
        <w:t>'a'</w:t>
      </w:r>
      <w:r>
        <w:t xml:space="preserve"> </w:t>
      </w:r>
      <w:r>
        <w:rPr>
          <w:rFonts w:hint="eastAsia"/>
        </w:rPr>
        <w:t xml:space="preserve">문자의 아스키 코드 값은 </w:t>
      </w:r>
      <w:r>
        <w:t xml:space="preserve">97 </w:t>
      </w:r>
      <w:r>
        <w:rPr>
          <w:rFonts w:hint="eastAsia"/>
        </w:rPr>
        <w:t>이다.</w:t>
      </w:r>
    </w:p>
    <w:p w14:paraId="391FF27A" w14:textId="7D94D9BE" w:rsidR="00465EBC" w:rsidRDefault="00465EBC" w:rsidP="00051D9E">
      <w:r>
        <w:rPr>
          <w:rFonts w:hint="eastAsia"/>
        </w:rPr>
        <w:t xml:space="preserve">따라서 위 식의 값은 </w:t>
      </w:r>
      <w:r>
        <w:t xml:space="preserve">97 </w:t>
      </w:r>
      <w:r>
        <w:rPr>
          <w:rFonts w:hint="eastAsia"/>
        </w:rPr>
        <w:t>이다.</w:t>
      </w:r>
    </w:p>
    <w:p w14:paraId="52723965" w14:textId="4D019149" w:rsidR="00465EBC" w:rsidRDefault="00465EBC" w:rsidP="00051D9E"/>
    <w:p w14:paraId="502F8059" w14:textId="7ED1DEAD" w:rsidR="00465EBC" w:rsidRDefault="007B4548" w:rsidP="00051D9E">
      <w:r>
        <w:rPr>
          <w:rFonts w:hint="eastAsia"/>
        </w:rPr>
        <w:t>문자가 컴퓨터에 저장될 때는 이진수 숫자로 변환되어 저장된다.</w:t>
      </w:r>
    </w:p>
    <w:p w14:paraId="5F805326" w14:textId="5C9335AA" w:rsidR="007B4548" w:rsidRDefault="007B4548" w:rsidP="00051D9E">
      <w:r>
        <w:rPr>
          <w:rFonts w:hint="eastAsia"/>
        </w:rPr>
        <w:t>이 숫자 값이 아스키 코드 값이다.</w:t>
      </w:r>
    </w:p>
    <w:p w14:paraId="167EA42F" w14:textId="4527CF2E" w:rsidR="007B4548" w:rsidRDefault="007B4548" w:rsidP="00051D9E"/>
    <w:p w14:paraId="23440183" w14:textId="143657E5" w:rsidR="007B4548" w:rsidRDefault="007B4548" w:rsidP="00051D9E">
      <w:r>
        <w:t>(</w:t>
      </w:r>
      <w:r w:rsidR="00751C31">
        <w:rPr>
          <w:rFonts w:hint="eastAsia"/>
        </w:rPr>
        <w:t>줄</w:t>
      </w:r>
      <w:r w:rsidR="008843C0">
        <w:rPr>
          <w:rFonts w:hint="eastAsia"/>
        </w:rPr>
        <w:t>1</w:t>
      </w:r>
      <w:r w:rsidR="008843C0">
        <w:t>4) (char)n</w:t>
      </w:r>
    </w:p>
    <w:p w14:paraId="03D6B57A" w14:textId="0CADA4BC" w:rsidR="008843C0" w:rsidRDefault="008843C0" w:rsidP="00051D9E">
      <w:r>
        <w:rPr>
          <w:rFonts w:hint="eastAsia"/>
        </w:rPr>
        <w:t>위 식은,</w:t>
      </w:r>
      <w:r>
        <w:t xml:space="preserve"> </w:t>
      </w:r>
      <w:r>
        <w:rPr>
          <w:rFonts w:hint="eastAsia"/>
        </w:rPr>
        <w:t xml:space="preserve">정수 변수 </w:t>
      </w:r>
      <w:r>
        <w:t>n</w:t>
      </w:r>
      <w:r>
        <w:rPr>
          <w:rFonts w:hint="eastAsia"/>
        </w:rPr>
        <w:t>의 값과 아스크 코드가 일치하는 문자를 구한다.</w:t>
      </w:r>
    </w:p>
    <w:p w14:paraId="7C95878D" w14:textId="1A1AD7F1" w:rsidR="008843C0" w:rsidRDefault="008843C0" w:rsidP="00051D9E">
      <w:r>
        <w:rPr>
          <w:rFonts w:hint="eastAsia"/>
        </w:rPr>
        <w:t xml:space="preserve">예를 들어 변수 </w:t>
      </w:r>
      <w:r>
        <w:t>n</w:t>
      </w:r>
      <w:r>
        <w:rPr>
          <w:rFonts w:hint="eastAsia"/>
        </w:rPr>
        <w:t xml:space="preserve">의 값이 </w:t>
      </w:r>
      <w:r>
        <w:t xml:space="preserve">97 </w:t>
      </w:r>
      <w:r>
        <w:rPr>
          <w:rFonts w:hint="eastAsia"/>
        </w:rPr>
        <w:t>이라면</w:t>
      </w:r>
      <w:r>
        <w:t xml:space="preserve"> </w:t>
      </w:r>
      <w:r>
        <w:rPr>
          <w:rFonts w:hint="eastAsia"/>
        </w:rPr>
        <w:t xml:space="preserve">위 식의 값은 </w:t>
      </w:r>
      <w:r>
        <w:t xml:space="preserve">'a' </w:t>
      </w:r>
      <w:r>
        <w:rPr>
          <w:rFonts w:hint="eastAsia"/>
        </w:rPr>
        <w:t>이고,</w:t>
      </w:r>
    </w:p>
    <w:p w14:paraId="718741FB" w14:textId="6447A444" w:rsidR="008843C0" w:rsidRDefault="008843C0" w:rsidP="00051D9E">
      <w:r>
        <w:rPr>
          <w:rFonts w:hint="eastAsia"/>
        </w:rPr>
        <w:t xml:space="preserve">변수 </w:t>
      </w:r>
      <w:r>
        <w:t>n</w:t>
      </w:r>
      <w:r>
        <w:rPr>
          <w:rFonts w:hint="eastAsia"/>
        </w:rPr>
        <w:t xml:space="preserve">의 값이 </w:t>
      </w:r>
      <w:r>
        <w:t xml:space="preserve">98 </w:t>
      </w:r>
      <w:r>
        <w:rPr>
          <w:rFonts w:hint="eastAsia"/>
        </w:rPr>
        <w:t xml:space="preserve">이라면 위 식의 값은 </w:t>
      </w:r>
      <w:r>
        <w:t>'</w:t>
      </w:r>
      <w:r>
        <w:rPr>
          <w:rFonts w:hint="eastAsia"/>
        </w:rPr>
        <w:t>b</w:t>
      </w:r>
      <w:r>
        <w:t>'</w:t>
      </w:r>
      <w:r>
        <w:rPr>
          <w:rFonts w:hint="eastAsia"/>
        </w:rPr>
        <w:t xml:space="preserve"> 이다.</w:t>
      </w:r>
    </w:p>
    <w:p w14:paraId="2B75A3F0" w14:textId="46633288" w:rsidR="008843C0" w:rsidRDefault="008843C0" w:rsidP="00051D9E"/>
    <w:p w14:paraId="66967414" w14:textId="2DF51646" w:rsidR="008843C0" w:rsidRDefault="008843C0" w:rsidP="00051D9E"/>
    <w:p w14:paraId="3B9323F9" w14:textId="4182D718" w:rsidR="00823910" w:rsidRDefault="00823910" w:rsidP="00823910">
      <w:r>
        <w:t>(</w:t>
      </w:r>
      <w:r>
        <w:rPr>
          <w:rFonts w:hint="eastAsia"/>
        </w:rPr>
        <w:t>줄1</w:t>
      </w:r>
      <w:r>
        <w:t>9) static String[] makeStringArray(int count)</w:t>
      </w:r>
    </w:p>
    <w:p w14:paraId="16D7CB0C" w14:textId="7CB60C1C" w:rsidR="00823910" w:rsidRDefault="00823910" w:rsidP="00823910">
      <w:r>
        <w:rPr>
          <w:rFonts w:hint="eastAsia"/>
        </w:rPr>
        <w:t xml:space="preserve">파라미터로 주어진 </w:t>
      </w:r>
      <w:r>
        <w:t xml:space="preserve">count </w:t>
      </w:r>
      <w:r>
        <w:rPr>
          <w:rFonts w:hint="eastAsia"/>
        </w:rPr>
        <w:t xml:space="preserve">크기의 </w:t>
      </w:r>
      <w:r>
        <w:t xml:space="preserve">String </w:t>
      </w:r>
      <w:r>
        <w:rPr>
          <w:rFonts w:hint="eastAsia"/>
        </w:rPr>
        <w:t>배열을 생성하여 리턴한다.</w:t>
      </w:r>
    </w:p>
    <w:p w14:paraId="6F9538B0" w14:textId="728006AD" w:rsidR="00823910" w:rsidRDefault="00823910" w:rsidP="00823910">
      <w:r>
        <w:rPr>
          <w:rFonts w:hint="eastAsia"/>
        </w:rPr>
        <w:t xml:space="preserve">배열에는 랜덤한 문자열 객체가 </w:t>
      </w:r>
      <w:r>
        <w:t xml:space="preserve">count </w:t>
      </w:r>
      <w:r>
        <w:rPr>
          <w:rFonts w:hint="eastAsia"/>
        </w:rPr>
        <w:t>개 채워진다.</w:t>
      </w:r>
    </w:p>
    <w:p w14:paraId="2E645592" w14:textId="77777777" w:rsidR="00823910" w:rsidRDefault="00823910" w:rsidP="00051D9E"/>
    <w:p w14:paraId="73A10E30" w14:textId="67BFC21D" w:rsidR="00823910" w:rsidRDefault="00823910" w:rsidP="00051D9E"/>
    <w:p w14:paraId="7A645B64" w14:textId="77777777" w:rsidR="00823910" w:rsidRDefault="00823910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071BCA0" w14:textId="14590493" w:rsidR="00051D9E" w:rsidRDefault="00051D9E" w:rsidP="00051D9E">
      <w:pPr>
        <w:pStyle w:val="2"/>
      </w:pPr>
      <w:bookmarkStart w:id="12" w:name="_Toc493592987"/>
      <w:r>
        <w:rPr>
          <w:rFonts w:hint="eastAsia"/>
        </w:rPr>
        <w:t>예제 #3</w:t>
      </w:r>
      <w:bookmarkEnd w:id="12"/>
    </w:p>
    <w:p w14:paraId="230DCE4A" w14:textId="25A94EB6" w:rsidR="00051D9E" w:rsidRDefault="00051D9E" w:rsidP="00051D9E">
      <w:pPr>
        <w:pStyle w:val="3"/>
      </w:pPr>
      <w:r>
        <w:rPr>
          <w:rFonts w:hint="eastAsia"/>
        </w:rPr>
        <w:t>Person.java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51D9E" w14:paraId="241B44EB" w14:textId="77777777" w:rsidTr="00943B56">
        <w:tc>
          <w:tcPr>
            <w:tcW w:w="426" w:type="dxa"/>
          </w:tcPr>
          <w:p w14:paraId="3D6E6DFF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14:paraId="507EA9A0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14:paraId="263E3EBC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14:paraId="3CF98372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14:paraId="4B347B63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14:paraId="376E700A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14:paraId="22CCF8C4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14:paraId="2C703578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14:paraId="67C01442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9</w:t>
            </w:r>
          </w:p>
          <w:p w14:paraId="4ED615BF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10</w:t>
            </w:r>
          </w:p>
          <w:p w14:paraId="060D1E33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11</w:t>
            </w:r>
          </w:p>
          <w:p w14:paraId="404C4DE3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12</w:t>
            </w:r>
          </w:p>
          <w:p w14:paraId="4A54E29E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13</w:t>
            </w:r>
          </w:p>
          <w:p w14:paraId="3586A97B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14</w:t>
            </w:r>
          </w:p>
          <w:p w14:paraId="0A20A49C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15</w:t>
            </w:r>
          </w:p>
          <w:p w14:paraId="2157AEBE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16</w:t>
            </w:r>
          </w:p>
          <w:p w14:paraId="3BD78019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17</w:t>
            </w:r>
          </w:p>
          <w:p w14:paraId="555A0716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18</w:t>
            </w:r>
          </w:p>
          <w:p w14:paraId="79CEC62F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19</w:t>
            </w:r>
          </w:p>
          <w:p w14:paraId="0C95E832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20</w:t>
            </w:r>
          </w:p>
          <w:p w14:paraId="6DF98806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21</w:t>
            </w:r>
          </w:p>
          <w:p w14:paraId="18E4416C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22</w:t>
            </w:r>
          </w:p>
          <w:p w14:paraId="07AE8DCD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23</w:t>
            </w:r>
          </w:p>
          <w:p w14:paraId="4E82A27A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24</w:t>
            </w:r>
          </w:p>
          <w:p w14:paraId="049FF439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25</w:t>
            </w:r>
          </w:p>
          <w:p w14:paraId="0768D047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26</w:t>
            </w:r>
          </w:p>
          <w:p w14:paraId="5B0AF5A7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27</w:t>
            </w:r>
          </w:p>
          <w:p w14:paraId="4E7EFAE8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28</w:t>
            </w:r>
          </w:p>
          <w:p w14:paraId="786C7E0E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29</w:t>
            </w:r>
          </w:p>
          <w:p w14:paraId="752CCEE0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30</w:t>
            </w:r>
          </w:p>
          <w:p w14:paraId="530967E0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31</w:t>
            </w:r>
          </w:p>
          <w:p w14:paraId="3C6EC5E3" w14:textId="58061CEB" w:rsidR="00051D9E" w:rsidRPr="00185935" w:rsidRDefault="00051D9E" w:rsidP="00051D9E">
            <w:pPr>
              <w:pStyle w:val="aa"/>
            </w:pPr>
          </w:p>
        </w:tc>
        <w:tc>
          <w:tcPr>
            <w:tcW w:w="10631" w:type="dxa"/>
          </w:tcPr>
          <w:p w14:paraId="798CD91F" w14:textId="77777777" w:rsidR="00051D9E" w:rsidRDefault="00051D9E" w:rsidP="00051D9E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net.skhu.lecture04;</w:t>
            </w:r>
          </w:p>
          <w:p w14:paraId="2B726629" w14:textId="77777777" w:rsidR="00051D9E" w:rsidRDefault="00051D9E" w:rsidP="00051D9E">
            <w:pPr>
              <w:pStyle w:val="aa"/>
            </w:pPr>
          </w:p>
          <w:p w14:paraId="5EC5FBF3" w14:textId="77777777" w:rsidR="00051D9E" w:rsidRDefault="00051D9E" w:rsidP="00051D9E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Person {</w:t>
            </w:r>
          </w:p>
          <w:p w14:paraId="6C5F76EF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2562B0FA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;</w:t>
            </w:r>
          </w:p>
          <w:p w14:paraId="562C2DED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77EAC565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Person(String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age</w:t>
            </w:r>
            <w:r>
              <w:rPr>
                <w:color w:val="000000"/>
              </w:rPr>
              <w:t>) {</w:t>
            </w:r>
          </w:p>
          <w:p w14:paraId="04A3ADE7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1653344A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age</w:t>
            </w:r>
            <w:r>
              <w:rPr>
                <w:color w:val="000000"/>
              </w:rPr>
              <w:t>;</w:t>
            </w:r>
          </w:p>
          <w:p w14:paraId="1109A54C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3A1700BE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1F845257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getName() {</w:t>
            </w:r>
          </w:p>
          <w:p w14:paraId="32579ADD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65DCE028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6590507F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6C6CFC8A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getAge() {</w:t>
            </w:r>
          </w:p>
          <w:p w14:paraId="2C212342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;</w:t>
            </w:r>
          </w:p>
          <w:p w14:paraId="0E526ED3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0B7251F2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3BBE7AB8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1576BB77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equals(Object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) {</w:t>
            </w:r>
          </w:p>
          <w:p w14:paraId="070276D0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((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instanceof</w:t>
            </w:r>
            <w:r>
              <w:rPr>
                <w:color w:val="000000"/>
              </w:rPr>
              <w:t xml:space="preserve"> Person) ==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>;</w:t>
            </w:r>
          </w:p>
          <w:p w14:paraId="0494ADFB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Person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 xml:space="preserve"> = (Person)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;</w:t>
            </w:r>
          </w:p>
          <w:p w14:paraId="56E3344C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?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: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.equals(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)) &amp;&amp;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 xml:space="preserve"> ==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;</w:t>
            </w:r>
          </w:p>
          <w:p w14:paraId="655A37B3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5117C40A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17C890B2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0463C712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toString() {</w:t>
            </w:r>
          </w:p>
          <w:p w14:paraId="02D8BF2E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String.format(</w:t>
            </w:r>
            <w:r>
              <w:rPr>
                <w:color w:val="2A00FF"/>
              </w:rPr>
              <w:t>"Person{name=\"%s\", age=%d}"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);</w:t>
            </w:r>
          </w:p>
          <w:p w14:paraId="502AFFAF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00AA6618" w14:textId="1C9FAA5B" w:rsidR="00051D9E" w:rsidRDefault="00051D9E" w:rsidP="00051D9E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14:paraId="6B3D6B3D" w14:textId="52743A1A" w:rsidR="00051D9E" w:rsidRDefault="00051D9E" w:rsidP="00051D9E"/>
    <w:p w14:paraId="4B785278" w14:textId="4CB602A8" w:rsidR="00071E69" w:rsidRDefault="00071E69" w:rsidP="00051D9E">
      <w:r>
        <w:rPr>
          <w:rFonts w:hint="eastAsia"/>
        </w:rPr>
        <w:t xml:space="preserve">앞에서 구현했던 </w:t>
      </w:r>
      <w:r>
        <w:t xml:space="preserve">Person </w:t>
      </w:r>
      <w:r>
        <w:rPr>
          <w:rFonts w:hint="eastAsia"/>
        </w:rPr>
        <w:t>클래스이다.</w:t>
      </w:r>
    </w:p>
    <w:p w14:paraId="7D90C044" w14:textId="22C3EE4D" w:rsidR="00071E69" w:rsidRDefault="00071E69" w:rsidP="00051D9E"/>
    <w:p w14:paraId="5199CC53" w14:textId="5DE1DD9C" w:rsidR="00071E69" w:rsidRDefault="00071E69" w:rsidP="00051D9E"/>
    <w:p w14:paraId="3CFF9C9D" w14:textId="77777777" w:rsidR="00071E69" w:rsidRPr="000A0AF6" w:rsidRDefault="00071E69" w:rsidP="00051D9E"/>
    <w:p w14:paraId="4C824FD2" w14:textId="0F645179" w:rsidR="00051D9E" w:rsidRDefault="00051D9E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16964655" w14:textId="3FB77C4B" w:rsidR="00051D9E" w:rsidRDefault="00051D9E" w:rsidP="00051D9E">
      <w:pPr>
        <w:pStyle w:val="3"/>
      </w:pPr>
      <w:r>
        <w:rPr>
          <w:rFonts w:hint="eastAsia"/>
        </w:rPr>
        <w:t>PersonComparator.java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51D9E" w14:paraId="1C678AE6" w14:textId="77777777" w:rsidTr="00943B56">
        <w:tc>
          <w:tcPr>
            <w:tcW w:w="426" w:type="dxa"/>
          </w:tcPr>
          <w:p w14:paraId="116A8A85" w14:textId="77777777" w:rsidR="00051D9E" w:rsidRPr="00185935" w:rsidRDefault="00051D9E" w:rsidP="001F5003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14:paraId="3F50C78A" w14:textId="77777777" w:rsidR="00051D9E" w:rsidRPr="00185935" w:rsidRDefault="00051D9E" w:rsidP="001F5003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14:paraId="1903CDF4" w14:textId="77777777" w:rsidR="00051D9E" w:rsidRPr="00185935" w:rsidRDefault="00051D9E" w:rsidP="001F5003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14:paraId="4200D4CB" w14:textId="77777777" w:rsidR="00051D9E" w:rsidRPr="00185935" w:rsidRDefault="00051D9E" w:rsidP="001F5003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14:paraId="34F050B4" w14:textId="77777777" w:rsidR="00051D9E" w:rsidRPr="00185935" w:rsidRDefault="00051D9E" w:rsidP="001F5003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14:paraId="0254E4E2" w14:textId="77777777" w:rsidR="00051D9E" w:rsidRPr="00185935" w:rsidRDefault="00051D9E" w:rsidP="001F5003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14:paraId="0DDD5D43" w14:textId="77777777" w:rsidR="00051D9E" w:rsidRPr="00185935" w:rsidRDefault="00051D9E" w:rsidP="001F5003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14:paraId="004F9ECD" w14:textId="77777777" w:rsidR="00051D9E" w:rsidRPr="00185935" w:rsidRDefault="00051D9E" w:rsidP="001F5003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14:paraId="098BBF38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9</w:t>
            </w:r>
          </w:p>
          <w:p w14:paraId="51338948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10</w:t>
            </w:r>
          </w:p>
          <w:p w14:paraId="41267161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11</w:t>
            </w:r>
          </w:p>
          <w:p w14:paraId="7AD865CF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12</w:t>
            </w:r>
          </w:p>
          <w:p w14:paraId="5AC6B2A7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13</w:t>
            </w:r>
          </w:p>
          <w:p w14:paraId="13C0A5A2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14</w:t>
            </w:r>
          </w:p>
          <w:p w14:paraId="609F0015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15</w:t>
            </w:r>
          </w:p>
          <w:p w14:paraId="4ED3035D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16</w:t>
            </w:r>
          </w:p>
          <w:p w14:paraId="1034E98B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17</w:t>
            </w:r>
          </w:p>
          <w:p w14:paraId="58F03C68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18</w:t>
            </w:r>
          </w:p>
          <w:p w14:paraId="134A437E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19</w:t>
            </w:r>
          </w:p>
          <w:p w14:paraId="230BE6DB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20</w:t>
            </w:r>
          </w:p>
          <w:p w14:paraId="1AA42E3C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21</w:t>
            </w:r>
          </w:p>
          <w:p w14:paraId="278E82FF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22</w:t>
            </w:r>
          </w:p>
          <w:p w14:paraId="21444A41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23</w:t>
            </w:r>
          </w:p>
          <w:p w14:paraId="53E15C61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24</w:t>
            </w:r>
          </w:p>
          <w:p w14:paraId="07A1DAFF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25</w:t>
            </w:r>
          </w:p>
          <w:p w14:paraId="675B0F5F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26</w:t>
            </w:r>
          </w:p>
          <w:p w14:paraId="4B9FE746" w14:textId="77777777" w:rsidR="00051D9E" w:rsidRDefault="00051D9E" w:rsidP="001F5003">
            <w:pPr>
              <w:pStyle w:val="aa"/>
            </w:pPr>
            <w:r>
              <w:rPr>
                <w:rFonts w:hint="eastAsia"/>
              </w:rPr>
              <w:t>27</w:t>
            </w:r>
          </w:p>
          <w:p w14:paraId="6F63D3F2" w14:textId="77777777" w:rsidR="001F5003" w:rsidRDefault="001F5003" w:rsidP="001F5003">
            <w:pPr>
              <w:pStyle w:val="aa"/>
            </w:pPr>
            <w:r>
              <w:t>28</w:t>
            </w:r>
          </w:p>
          <w:p w14:paraId="3333D0B8" w14:textId="51D629F2" w:rsidR="001F5003" w:rsidRPr="00185935" w:rsidRDefault="001F5003" w:rsidP="001F5003">
            <w:pPr>
              <w:pStyle w:val="aa"/>
            </w:pPr>
            <w:r>
              <w:t>29</w:t>
            </w:r>
          </w:p>
        </w:tc>
        <w:tc>
          <w:tcPr>
            <w:tcW w:w="10631" w:type="dxa"/>
          </w:tcPr>
          <w:p w14:paraId="15224869" w14:textId="77777777" w:rsidR="001F5003" w:rsidRDefault="001F5003" w:rsidP="001F5003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net.skhu.lecture04;</w:t>
            </w:r>
          </w:p>
          <w:p w14:paraId="5F40A388" w14:textId="77777777" w:rsidR="001F5003" w:rsidRDefault="001F5003" w:rsidP="001F5003">
            <w:pPr>
              <w:pStyle w:val="aa"/>
            </w:pPr>
          </w:p>
          <w:p w14:paraId="4DCE8BDF" w14:textId="77777777" w:rsidR="001F5003" w:rsidRDefault="001F5003" w:rsidP="001F5003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java.util.Comparator;</w:t>
            </w:r>
          </w:p>
          <w:p w14:paraId="07D8C055" w14:textId="77777777" w:rsidR="001F5003" w:rsidRDefault="001F5003" w:rsidP="001F5003">
            <w:pPr>
              <w:pStyle w:val="aa"/>
            </w:pPr>
          </w:p>
          <w:p w14:paraId="215739F3" w14:textId="77777777" w:rsidR="001F5003" w:rsidRDefault="001F5003" w:rsidP="001F5003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PersonComparator </w:t>
            </w:r>
            <w:r>
              <w:rPr>
                <w:color w:val="7F0055"/>
              </w:rPr>
              <w:t>implements</w:t>
            </w:r>
            <w:r>
              <w:rPr>
                <w:color w:val="000000"/>
              </w:rPr>
              <w:t xml:space="preserve"> Comparator&lt;Person&gt; {</w:t>
            </w:r>
          </w:p>
          <w:p w14:paraId="2A56D42E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6016A554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enum</w:t>
            </w:r>
            <w:r>
              <w:rPr>
                <w:color w:val="000000"/>
              </w:rPr>
              <w:t xml:space="preserve"> Compare { </w:t>
            </w:r>
            <w:r>
              <w:rPr>
                <w:color w:val="0000C0"/>
              </w:rPr>
              <w:t>BY_NAME_ASC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BY_NAME_DESC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BY_AGE_ASC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BY_AGE_DESC</w:t>
            </w:r>
            <w:r>
              <w:rPr>
                <w:color w:val="000000"/>
              </w:rPr>
              <w:t xml:space="preserve"> };</w:t>
            </w:r>
          </w:p>
          <w:p w14:paraId="5FD15F54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Compare </w:t>
            </w:r>
            <w:r>
              <w:rPr>
                <w:color w:val="0000C0"/>
              </w:rPr>
              <w:t>compare</w:t>
            </w:r>
            <w:r>
              <w:rPr>
                <w:color w:val="000000"/>
              </w:rPr>
              <w:t>;</w:t>
            </w:r>
          </w:p>
          <w:p w14:paraId="7E431538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6E920146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PersonComparator(Compare </w:t>
            </w:r>
            <w:r>
              <w:rPr>
                <w:color w:val="6A3E3E"/>
              </w:rPr>
              <w:t>compare</w:t>
            </w:r>
            <w:r>
              <w:rPr>
                <w:color w:val="000000"/>
              </w:rPr>
              <w:t>) {</w:t>
            </w:r>
          </w:p>
          <w:p w14:paraId="7247C50D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compare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compare</w:t>
            </w:r>
            <w:r>
              <w:rPr>
                <w:color w:val="000000"/>
              </w:rPr>
              <w:t>;</w:t>
            </w:r>
          </w:p>
          <w:p w14:paraId="465F6FD8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56528F81" w14:textId="77777777" w:rsidR="001F5003" w:rsidRDefault="001F5003" w:rsidP="001F5003">
            <w:pPr>
              <w:pStyle w:val="aa"/>
            </w:pPr>
          </w:p>
          <w:p w14:paraId="38582021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27D56AC8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compare(Person </w:t>
            </w:r>
            <w:r>
              <w:rPr>
                <w:color w:val="6A3E3E"/>
              </w:rPr>
              <w:t>p1</w:t>
            </w:r>
            <w:r>
              <w:rPr>
                <w:color w:val="000000"/>
              </w:rPr>
              <w:t xml:space="preserve">, Person </w:t>
            </w:r>
            <w:r>
              <w:rPr>
                <w:color w:val="6A3E3E"/>
              </w:rPr>
              <w:t>p2</w:t>
            </w:r>
            <w:r>
              <w:rPr>
                <w:color w:val="000000"/>
              </w:rPr>
              <w:t>) {</w:t>
            </w:r>
          </w:p>
          <w:p w14:paraId="416E3780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p1</w:t>
            </w:r>
            <w:r>
              <w:rPr>
                <w:color w:val="000000"/>
              </w:rPr>
              <w:t xml:space="preserve"> == </w:t>
            </w:r>
            <w:r>
              <w:rPr>
                <w:color w:val="6A3E3E"/>
              </w:rPr>
              <w:t>p2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0;</w:t>
            </w:r>
          </w:p>
          <w:p w14:paraId="3C53EFDC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p1</w:t>
            </w:r>
            <w:r>
              <w:rPr>
                <w:color w:val="000000"/>
              </w:rPr>
              <w:t xml:space="preserve">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-1;</w:t>
            </w:r>
          </w:p>
          <w:p w14:paraId="7B2593E6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p2</w:t>
            </w:r>
            <w:r>
              <w:rPr>
                <w:color w:val="000000"/>
              </w:rPr>
              <w:t xml:space="preserve">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1;</w:t>
            </w:r>
          </w:p>
          <w:p w14:paraId="6BA7DB9C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14:paraId="21A0CFA8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switch</w:t>
            </w:r>
            <w:r>
              <w:rPr>
                <w:color w:val="000000"/>
              </w:rPr>
              <w:t xml:space="preserve"> (</w:t>
            </w:r>
            <w:r>
              <w:rPr>
                <w:color w:val="0000C0"/>
              </w:rPr>
              <w:t>compare</w:t>
            </w:r>
            <w:r>
              <w:rPr>
                <w:color w:val="000000"/>
              </w:rPr>
              <w:t>) {</w:t>
            </w:r>
          </w:p>
          <w:p w14:paraId="314B2DBC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BY_NAME_ASC</w:t>
            </w:r>
            <w:r>
              <w:rPr>
                <w:color w:val="000000"/>
              </w:rPr>
              <w:t xml:space="preserve">: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p1</w:t>
            </w:r>
            <w:r>
              <w:rPr>
                <w:color w:val="000000"/>
              </w:rPr>
              <w:t>.getName().compareTo(</w:t>
            </w:r>
            <w:r>
              <w:rPr>
                <w:color w:val="6A3E3E"/>
              </w:rPr>
              <w:t>p2</w:t>
            </w:r>
            <w:r>
              <w:rPr>
                <w:color w:val="000000"/>
              </w:rPr>
              <w:t>.getName());</w:t>
            </w:r>
          </w:p>
          <w:p w14:paraId="2C2646A3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BY_NAME_DESC</w:t>
            </w:r>
            <w:r>
              <w:rPr>
                <w:color w:val="000000"/>
              </w:rPr>
              <w:t xml:space="preserve">: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p2</w:t>
            </w:r>
            <w:r>
              <w:rPr>
                <w:color w:val="000000"/>
              </w:rPr>
              <w:t>.getName().compareTo(</w:t>
            </w:r>
            <w:r>
              <w:rPr>
                <w:color w:val="6A3E3E"/>
              </w:rPr>
              <w:t>p1</w:t>
            </w:r>
            <w:r>
              <w:rPr>
                <w:color w:val="000000"/>
              </w:rPr>
              <w:t>.getName());</w:t>
            </w:r>
          </w:p>
          <w:p w14:paraId="53709DAD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BY_AGE_ASC</w:t>
            </w:r>
            <w:r>
              <w:rPr>
                <w:color w:val="000000"/>
              </w:rPr>
              <w:t xml:space="preserve">: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p1</w:t>
            </w:r>
            <w:r>
              <w:rPr>
                <w:color w:val="000000"/>
              </w:rPr>
              <w:t xml:space="preserve">.getAge() - </w:t>
            </w:r>
            <w:r>
              <w:rPr>
                <w:color w:val="6A3E3E"/>
              </w:rPr>
              <w:t>p2</w:t>
            </w:r>
            <w:r>
              <w:rPr>
                <w:color w:val="000000"/>
              </w:rPr>
              <w:t>.getAge();</w:t>
            </w:r>
          </w:p>
          <w:p w14:paraId="225DD41C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BY_AGE_DESC</w:t>
            </w:r>
            <w:r>
              <w:rPr>
                <w:color w:val="000000"/>
              </w:rPr>
              <w:t xml:space="preserve">: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p2</w:t>
            </w:r>
            <w:r>
              <w:rPr>
                <w:color w:val="000000"/>
              </w:rPr>
              <w:t xml:space="preserve">.getAge() - </w:t>
            </w:r>
            <w:r>
              <w:rPr>
                <w:color w:val="6A3E3E"/>
              </w:rPr>
              <w:t>p1</w:t>
            </w:r>
            <w:r>
              <w:rPr>
                <w:color w:val="000000"/>
              </w:rPr>
              <w:t>.getAge();</w:t>
            </w:r>
          </w:p>
          <w:p w14:paraId="049EFCFC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14:paraId="625BF59C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0;</w:t>
            </w:r>
          </w:p>
          <w:p w14:paraId="7CEA45FF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428C5028" w14:textId="77777777" w:rsidR="001F5003" w:rsidRDefault="001F5003" w:rsidP="001F5003">
            <w:pPr>
              <w:pStyle w:val="aa"/>
            </w:pPr>
          </w:p>
          <w:p w14:paraId="1BEBE693" w14:textId="77777777" w:rsidR="001F5003" w:rsidRDefault="001F5003" w:rsidP="001F5003">
            <w:pPr>
              <w:pStyle w:val="aa"/>
            </w:pPr>
            <w:r>
              <w:rPr>
                <w:color w:val="000000"/>
              </w:rPr>
              <w:t>}</w:t>
            </w:r>
          </w:p>
          <w:p w14:paraId="65DAF7F6" w14:textId="77777777" w:rsidR="00051D9E" w:rsidRDefault="00051D9E" w:rsidP="001F5003">
            <w:pPr>
              <w:pStyle w:val="aa"/>
            </w:pPr>
          </w:p>
        </w:tc>
      </w:tr>
    </w:tbl>
    <w:p w14:paraId="7D282960" w14:textId="4D068B0D" w:rsidR="00051D9E" w:rsidRDefault="00051D9E" w:rsidP="00051D9E"/>
    <w:p w14:paraId="337F40AF" w14:textId="5BC0ACE1" w:rsidR="00051D9E" w:rsidRDefault="001F5003" w:rsidP="001F5003">
      <w:r>
        <w:rPr>
          <w:rFonts w:hint="eastAsia"/>
        </w:rPr>
        <w:t>정렬하기 위해서 Person</w:t>
      </w:r>
      <w:r>
        <w:t xml:space="preserve"> </w:t>
      </w:r>
      <w:r>
        <w:rPr>
          <w:rFonts w:hint="eastAsia"/>
        </w:rPr>
        <w:t>클래스의 객체를 비교하는 방법은 여러 개이다.</w:t>
      </w:r>
    </w:p>
    <w:p w14:paraId="09B5141A" w14:textId="062AA17D" w:rsidR="001F5003" w:rsidRDefault="001F5003" w:rsidP="001F5003">
      <w:r>
        <w:t xml:space="preserve">* </w:t>
      </w:r>
      <w:r>
        <w:rPr>
          <w:rFonts w:hint="eastAsia"/>
        </w:rPr>
        <w:t>이름 오름차순으로 정렬하기 위한 비교</w:t>
      </w:r>
    </w:p>
    <w:p w14:paraId="2C81DDBA" w14:textId="591785A7" w:rsidR="001F5003" w:rsidRDefault="001F5003" w:rsidP="001F5003">
      <w:r>
        <w:rPr>
          <w:rFonts w:hint="eastAsia"/>
        </w:rPr>
        <w:t>* 이름 내림차순으로 정렬하기 위한 비교</w:t>
      </w:r>
    </w:p>
    <w:p w14:paraId="766F3FBE" w14:textId="33C90EA5" w:rsidR="001F5003" w:rsidRDefault="001F5003" w:rsidP="001F5003">
      <w:r>
        <w:rPr>
          <w:rFonts w:hint="eastAsia"/>
        </w:rPr>
        <w:t>* 나이 오름차순으로 정렬하기 위한 비교</w:t>
      </w:r>
    </w:p>
    <w:p w14:paraId="4343A4E9" w14:textId="036AE8E4" w:rsidR="001F5003" w:rsidRDefault="001F5003" w:rsidP="001F5003">
      <w:r>
        <w:t xml:space="preserve">* </w:t>
      </w:r>
      <w:r>
        <w:rPr>
          <w:rFonts w:hint="eastAsia"/>
        </w:rPr>
        <w:t>나이 내림차순으로 정렬하기 위한 비교</w:t>
      </w:r>
    </w:p>
    <w:p w14:paraId="377537FD" w14:textId="41035602" w:rsidR="001F5003" w:rsidRDefault="001F5003" w:rsidP="001F5003"/>
    <w:p w14:paraId="0E8C5166" w14:textId="77777777" w:rsidR="00823910" w:rsidRDefault="00823910" w:rsidP="00823910">
      <w:r>
        <w:t xml:space="preserve">PersonComparator </w:t>
      </w:r>
      <w:r>
        <w:rPr>
          <w:rFonts w:hint="eastAsia"/>
        </w:rPr>
        <w:t xml:space="preserve">클래스는 </w:t>
      </w:r>
      <w:r>
        <w:t xml:space="preserve">Person </w:t>
      </w:r>
      <w:r>
        <w:rPr>
          <w:rFonts w:hint="eastAsia"/>
        </w:rPr>
        <w:t>객체를 비교하는 방법들을 구현한 클래스이다.</w:t>
      </w:r>
    </w:p>
    <w:p w14:paraId="381B6170" w14:textId="77777777" w:rsidR="00823910" w:rsidRDefault="00823910" w:rsidP="00823910"/>
    <w:p w14:paraId="6147DF7D" w14:textId="37219E0B" w:rsidR="001F5003" w:rsidRDefault="001F5003" w:rsidP="001F5003">
      <w:r>
        <w:rPr>
          <w:rFonts w:hint="eastAsia"/>
        </w:rPr>
        <w:t>이렇게 비교하는 방법이 여러 개라면,</w:t>
      </w:r>
      <w:r>
        <w:t xml:space="preserve"> </w:t>
      </w:r>
      <w:r>
        <w:rPr>
          <w:rFonts w:hint="eastAsia"/>
        </w:rPr>
        <w:t xml:space="preserve">비교 방법들을 </w:t>
      </w:r>
      <w:r>
        <w:t xml:space="preserve">Person </w:t>
      </w:r>
      <w:r>
        <w:rPr>
          <w:rFonts w:hint="eastAsia"/>
        </w:rPr>
        <w:t>클래스에 구현하는 것 보다,</w:t>
      </w:r>
    </w:p>
    <w:p w14:paraId="1C57B1BA" w14:textId="1D6D0643" w:rsidR="001F5003" w:rsidRDefault="001F5003" w:rsidP="001F5003">
      <w:r>
        <w:rPr>
          <w:rFonts w:hint="eastAsia"/>
        </w:rPr>
        <w:t>별도의 클래스로 따로 구현하는 것이 바람직한 경우가 많다.</w:t>
      </w:r>
    </w:p>
    <w:p w14:paraId="7A960AE9" w14:textId="5B2D07BF" w:rsidR="001F5003" w:rsidRDefault="001F5003" w:rsidP="001F5003"/>
    <w:p w14:paraId="698F1049" w14:textId="24D0E62A" w:rsidR="001F5003" w:rsidRDefault="001F5003" w:rsidP="001F5003">
      <w:r>
        <w:rPr>
          <w:rFonts w:hint="eastAsia"/>
        </w:rPr>
        <w:t>어떤 클래스의 비교 방법을 별도의 클래스로 따로 구현할 때,</w:t>
      </w:r>
    </w:p>
    <w:p w14:paraId="7435C521" w14:textId="0B59644A" w:rsidR="001F5003" w:rsidRDefault="001F5003" w:rsidP="001F5003">
      <w:r>
        <w:t xml:space="preserve">Comparator </w:t>
      </w:r>
      <w:r>
        <w:rPr>
          <w:rFonts w:hint="eastAsia"/>
        </w:rPr>
        <w:t xml:space="preserve">interface를 </w:t>
      </w:r>
      <w:r>
        <w:t xml:space="preserve">implements </w:t>
      </w:r>
      <w:r>
        <w:rPr>
          <w:rFonts w:hint="eastAsia"/>
        </w:rPr>
        <w:t>하여 구현</w:t>
      </w:r>
      <w:r w:rsidR="000A0AF6">
        <w:rPr>
          <w:rFonts w:hint="eastAsia"/>
        </w:rPr>
        <w:t>하는 것이 바람직하다.</w:t>
      </w:r>
    </w:p>
    <w:p w14:paraId="7F692686" w14:textId="6BE59222" w:rsidR="00823910" w:rsidRDefault="00823910" w:rsidP="001F5003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표준 라이브러리에 이미 구현된 정렬 메소드나 이진 탐색 메소드에서 객체를 비교할 때,</w:t>
      </w:r>
    </w:p>
    <w:p w14:paraId="61241298" w14:textId="48286FB6" w:rsidR="00823910" w:rsidRDefault="00823910" w:rsidP="001F5003">
      <w:r>
        <w:t xml:space="preserve">Comparater </w:t>
      </w:r>
      <w:r>
        <w:rPr>
          <w:rFonts w:hint="eastAsia"/>
        </w:rPr>
        <w:t>interface를 구현한 클래스 객체를 요구하기 때문이다.</w:t>
      </w:r>
    </w:p>
    <w:p w14:paraId="08E5DF83" w14:textId="77777777" w:rsidR="000A0AF6" w:rsidRDefault="000A0AF6" w:rsidP="001F5003"/>
    <w:p w14:paraId="5B2EE5F1" w14:textId="21D4D0FB" w:rsidR="001F5003" w:rsidRDefault="001F5003" w:rsidP="001F5003"/>
    <w:p w14:paraId="188A5977" w14:textId="77777777" w:rsidR="001F5003" w:rsidRDefault="001F5003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7C61F3B0" w14:textId="223CFB88" w:rsidR="001F5003" w:rsidRDefault="001F5003" w:rsidP="001F5003"/>
    <w:p w14:paraId="22E434E8" w14:textId="1720628F" w:rsidR="00051D9E" w:rsidRDefault="00051D9E" w:rsidP="00051D9E">
      <w:pPr>
        <w:pStyle w:val="3"/>
      </w:pPr>
      <w:r>
        <w:rPr>
          <w:rFonts w:hint="eastAsia"/>
        </w:rPr>
        <w:t>Arrays3.java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51D9E" w14:paraId="4E3E87E6" w14:textId="77777777" w:rsidTr="00943B56">
        <w:tc>
          <w:tcPr>
            <w:tcW w:w="426" w:type="dxa"/>
          </w:tcPr>
          <w:p w14:paraId="336E789A" w14:textId="77777777" w:rsidR="00051D9E" w:rsidRPr="00185935" w:rsidRDefault="00051D9E" w:rsidP="00843DC3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14:paraId="301583FD" w14:textId="77777777" w:rsidR="00051D9E" w:rsidRPr="00185935" w:rsidRDefault="00051D9E" w:rsidP="00843DC3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14:paraId="447544CC" w14:textId="77777777" w:rsidR="00051D9E" w:rsidRPr="00185935" w:rsidRDefault="00051D9E" w:rsidP="00843DC3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14:paraId="61DD0F50" w14:textId="77777777" w:rsidR="00051D9E" w:rsidRPr="00185935" w:rsidRDefault="00051D9E" w:rsidP="00843DC3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14:paraId="78A15BA8" w14:textId="77777777" w:rsidR="00051D9E" w:rsidRPr="00185935" w:rsidRDefault="00051D9E" w:rsidP="00843DC3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14:paraId="614635F0" w14:textId="77777777" w:rsidR="00051D9E" w:rsidRPr="00185935" w:rsidRDefault="00051D9E" w:rsidP="00843DC3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14:paraId="5D902668" w14:textId="77777777" w:rsidR="00051D9E" w:rsidRPr="00185935" w:rsidRDefault="00051D9E" w:rsidP="00843DC3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14:paraId="7E1E4509" w14:textId="77777777" w:rsidR="00051D9E" w:rsidRPr="00185935" w:rsidRDefault="00051D9E" w:rsidP="00843DC3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14:paraId="6A4B61A1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9</w:t>
            </w:r>
          </w:p>
          <w:p w14:paraId="68ED44F6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10</w:t>
            </w:r>
          </w:p>
          <w:p w14:paraId="717B8BA6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11</w:t>
            </w:r>
          </w:p>
          <w:p w14:paraId="2BA949EE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12</w:t>
            </w:r>
          </w:p>
          <w:p w14:paraId="1885F539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13</w:t>
            </w:r>
          </w:p>
          <w:p w14:paraId="661D434D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14</w:t>
            </w:r>
          </w:p>
          <w:p w14:paraId="0BABD8A3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15</w:t>
            </w:r>
          </w:p>
          <w:p w14:paraId="5AA29BC3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16</w:t>
            </w:r>
          </w:p>
          <w:p w14:paraId="2B3E6AAC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17</w:t>
            </w:r>
          </w:p>
          <w:p w14:paraId="148F125E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18</w:t>
            </w:r>
          </w:p>
          <w:p w14:paraId="4FC0575F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19</w:t>
            </w:r>
          </w:p>
          <w:p w14:paraId="20E4AC55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20</w:t>
            </w:r>
          </w:p>
          <w:p w14:paraId="7FB40407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21</w:t>
            </w:r>
          </w:p>
          <w:p w14:paraId="380B87DD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22</w:t>
            </w:r>
          </w:p>
          <w:p w14:paraId="2D6804ED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23</w:t>
            </w:r>
          </w:p>
          <w:p w14:paraId="0A91B132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24</w:t>
            </w:r>
          </w:p>
          <w:p w14:paraId="12478E61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25</w:t>
            </w:r>
          </w:p>
          <w:p w14:paraId="5E2DD017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26</w:t>
            </w:r>
          </w:p>
          <w:p w14:paraId="1E94ECAE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27</w:t>
            </w:r>
          </w:p>
          <w:p w14:paraId="52489F62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28</w:t>
            </w:r>
          </w:p>
          <w:p w14:paraId="47175A14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29</w:t>
            </w:r>
          </w:p>
          <w:p w14:paraId="65E7852F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30</w:t>
            </w:r>
          </w:p>
          <w:p w14:paraId="7DED46B2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31</w:t>
            </w:r>
          </w:p>
          <w:p w14:paraId="12BE06B7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32</w:t>
            </w:r>
          </w:p>
          <w:p w14:paraId="1F144B43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33</w:t>
            </w:r>
          </w:p>
          <w:p w14:paraId="68980654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34</w:t>
            </w:r>
          </w:p>
          <w:p w14:paraId="2B37BF2D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35</w:t>
            </w:r>
          </w:p>
          <w:p w14:paraId="14ADE217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36</w:t>
            </w:r>
          </w:p>
          <w:p w14:paraId="6DC73D6E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37</w:t>
            </w:r>
          </w:p>
          <w:p w14:paraId="0F8CA431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38</w:t>
            </w:r>
          </w:p>
          <w:p w14:paraId="2183AFC3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39</w:t>
            </w:r>
          </w:p>
          <w:p w14:paraId="53FA9C03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40</w:t>
            </w:r>
          </w:p>
          <w:p w14:paraId="50400691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41</w:t>
            </w:r>
          </w:p>
          <w:p w14:paraId="4348BC98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42</w:t>
            </w:r>
          </w:p>
          <w:p w14:paraId="5877FDD7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43</w:t>
            </w:r>
          </w:p>
          <w:p w14:paraId="0E520D28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44</w:t>
            </w:r>
          </w:p>
          <w:p w14:paraId="7CCF6828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45</w:t>
            </w:r>
          </w:p>
          <w:p w14:paraId="3BDBC250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46</w:t>
            </w:r>
          </w:p>
          <w:p w14:paraId="78BA5399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47</w:t>
            </w:r>
          </w:p>
          <w:p w14:paraId="1F25FAF0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48</w:t>
            </w:r>
          </w:p>
          <w:p w14:paraId="0F188176" w14:textId="77777777" w:rsidR="00051D9E" w:rsidRDefault="00051D9E" w:rsidP="00843DC3">
            <w:pPr>
              <w:pStyle w:val="aa"/>
            </w:pPr>
            <w:r>
              <w:rPr>
                <w:rFonts w:hint="eastAsia"/>
              </w:rPr>
              <w:t>49</w:t>
            </w:r>
          </w:p>
          <w:p w14:paraId="3A2B4F27" w14:textId="77777777" w:rsidR="00051D9E" w:rsidRPr="00185935" w:rsidRDefault="00051D9E" w:rsidP="00843DC3">
            <w:pPr>
              <w:pStyle w:val="aa"/>
            </w:pPr>
            <w:r>
              <w:rPr>
                <w:rFonts w:hint="eastAsia"/>
              </w:rPr>
              <w:t>50</w:t>
            </w:r>
          </w:p>
        </w:tc>
        <w:tc>
          <w:tcPr>
            <w:tcW w:w="10631" w:type="dxa"/>
          </w:tcPr>
          <w:p w14:paraId="6EF3C43B" w14:textId="77777777" w:rsidR="00843DC3" w:rsidRDefault="00843DC3" w:rsidP="00843DC3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net.skhu.lecture04;</w:t>
            </w:r>
          </w:p>
          <w:p w14:paraId="18BC00D9" w14:textId="77777777" w:rsidR="00843DC3" w:rsidRDefault="00843DC3" w:rsidP="00843DC3">
            <w:pPr>
              <w:pStyle w:val="aa"/>
            </w:pPr>
          </w:p>
          <w:p w14:paraId="7F795095" w14:textId="77777777" w:rsidR="00843DC3" w:rsidRDefault="00843DC3" w:rsidP="00843DC3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java.util.Arrays;</w:t>
            </w:r>
          </w:p>
          <w:p w14:paraId="6C155678" w14:textId="77777777" w:rsidR="00843DC3" w:rsidRDefault="00843DC3" w:rsidP="00843DC3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java.util.Comparator;</w:t>
            </w:r>
          </w:p>
          <w:p w14:paraId="09A31AA1" w14:textId="77777777" w:rsidR="00843DC3" w:rsidRDefault="00843DC3" w:rsidP="00843DC3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java.util.Random;</w:t>
            </w:r>
          </w:p>
          <w:p w14:paraId="51414EA8" w14:textId="77777777" w:rsidR="00843DC3" w:rsidRDefault="00843DC3" w:rsidP="00843DC3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net.skhu.lecture04.PersonComparator.Compare;</w:t>
            </w:r>
          </w:p>
          <w:p w14:paraId="51735766" w14:textId="77777777" w:rsidR="00843DC3" w:rsidRDefault="00843DC3" w:rsidP="00843DC3">
            <w:pPr>
              <w:pStyle w:val="aa"/>
            </w:pPr>
          </w:p>
          <w:p w14:paraId="50ECD220" w14:textId="77777777" w:rsidR="00843DC3" w:rsidRDefault="00843DC3" w:rsidP="00843DC3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Arrays3 {</w:t>
            </w:r>
          </w:p>
          <w:p w14:paraId="2845E8F2" w14:textId="77777777" w:rsidR="00843DC3" w:rsidRDefault="00843DC3" w:rsidP="00843DC3">
            <w:pPr>
              <w:pStyle w:val="aa"/>
            </w:pPr>
          </w:p>
          <w:p w14:paraId="1D066528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Random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Random();</w:t>
            </w:r>
          </w:p>
          <w:p w14:paraId="19636FD3" w14:textId="77777777" w:rsidR="00843DC3" w:rsidRDefault="00843DC3" w:rsidP="00843DC3">
            <w:pPr>
              <w:pStyle w:val="aa"/>
            </w:pPr>
          </w:p>
          <w:p w14:paraId="16C59F49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367C7EC0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makeRandomString() {</w:t>
            </w:r>
          </w:p>
          <w:p w14:paraId="61174D50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StringBuilder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StringBuilder();</w:t>
            </w:r>
          </w:p>
          <w:p w14:paraId="55FDCD6E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=0;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4;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04BEC6DD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n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.nextInt(26) +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>)</w:t>
            </w:r>
            <w:r>
              <w:rPr>
                <w:color w:val="2A00FF"/>
              </w:rPr>
              <w:t>'a'</w:t>
            </w:r>
            <w:r>
              <w:rPr>
                <w:color w:val="000000"/>
              </w:rPr>
              <w:t>;</w:t>
            </w:r>
          </w:p>
          <w:p w14:paraId="25DFADDB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.append((</w:t>
            </w:r>
            <w:r>
              <w:rPr>
                <w:color w:val="7F0055"/>
              </w:rPr>
              <w:t>char</w:t>
            </w:r>
            <w:r>
              <w:rPr>
                <w:color w:val="000000"/>
              </w:rPr>
              <w:t>)</w:t>
            </w:r>
            <w:r>
              <w:rPr>
                <w:color w:val="6A3E3E"/>
              </w:rPr>
              <w:t>n</w:t>
            </w:r>
            <w:r>
              <w:rPr>
                <w:color w:val="000000"/>
              </w:rPr>
              <w:t>);</w:t>
            </w:r>
          </w:p>
          <w:p w14:paraId="111D6C6C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14:paraId="30D5381D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.toString();</w:t>
            </w:r>
          </w:p>
          <w:p w14:paraId="7ED671F2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03DE40B6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006539E6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Person[] makePersonArray(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) {</w:t>
            </w:r>
          </w:p>
          <w:p w14:paraId="466ACD60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Person[]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Person[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];</w:t>
            </w:r>
          </w:p>
          <w:p w14:paraId="0A55A4C9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129F6AC5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 = makeRandomString();</w:t>
            </w:r>
          </w:p>
          <w:p w14:paraId="08CFC071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age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.nextInt(10) + 10;</w:t>
            </w:r>
          </w:p>
          <w:p w14:paraId="25165D5C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[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age</w:t>
            </w:r>
            <w:r>
              <w:rPr>
                <w:color w:val="000000"/>
              </w:rPr>
              <w:t>);</w:t>
            </w:r>
          </w:p>
          <w:p w14:paraId="66084FA3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14:paraId="67E40969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;</w:t>
            </w:r>
          </w:p>
          <w:p w14:paraId="324A023F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5C450373" w14:textId="77777777" w:rsidR="00843DC3" w:rsidRDefault="00843DC3" w:rsidP="00843DC3">
            <w:pPr>
              <w:pStyle w:val="aa"/>
            </w:pPr>
          </w:p>
          <w:p w14:paraId="5EA24770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129B8CC6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Comparator&lt;Person&gt; </w:t>
            </w:r>
            <w:r>
              <w:rPr>
                <w:color w:val="6A3E3E"/>
              </w:rPr>
              <w:t>personComparator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PersonComparator(Compare.</w:t>
            </w:r>
            <w:r>
              <w:rPr>
                <w:color w:val="0000C0"/>
              </w:rPr>
              <w:t>BY_AGE_DESC</w:t>
            </w:r>
            <w:r>
              <w:rPr>
                <w:color w:val="000000"/>
              </w:rPr>
              <w:t>);</w:t>
            </w:r>
          </w:p>
          <w:p w14:paraId="74744FC8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14:paraId="2D25B347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Person[]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makePersonArray(10);</w:t>
            </w:r>
          </w:p>
          <w:p w14:paraId="1A5B7BF1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.println(Arrays.toString(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));</w:t>
            </w:r>
          </w:p>
          <w:p w14:paraId="42AE9B86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Arrays.sort(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personComparator</w:t>
            </w:r>
            <w:r>
              <w:rPr>
                <w:color w:val="000000"/>
              </w:rPr>
              <w:t>);</w:t>
            </w:r>
          </w:p>
          <w:p w14:paraId="3F914EC1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.println(Arrays.toString(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));</w:t>
            </w:r>
          </w:p>
          <w:p w14:paraId="44870B3E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14:paraId="0BC72E28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index</w:t>
            </w:r>
            <w:r>
              <w:rPr>
                <w:color w:val="000000"/>
              </w:rPr>
              <w:t xml:space="preserve"> = Arrays.binarySearch(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,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"nnn"</w:t>
            </w:r>
            <w:r>
              <w:rPr>
                <w:color w:val="000000"/>
              </w:rPr>
              <w:t xml:space="preserve">, 10), </w:t>
            </w:r>
            <w:r>
              <w:rPr>
                <w:color w:val="6A3E3E"/>
              </w:rPr>
              <w:t>personComparator</w:t>
            </w:r>
            <w:r>
              <w:rPr>
                <w:color w:val="000000"/>
              </w:rPr>
              <w:t>);</w:t>
            </w:r>
          </w:p>
          <w:p w14:paraId="734265D5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"index of \"nnn\":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index</w:t>
            </w:r>
            <w:r>
              <w:rPr>
                <w:color w:val="000000"/>
              </w:rPr>
              <w:t>);</w:t>
            </w:r>
          </w:p>
          <w:p w14:paraId="55498A26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14:paraId="0145B1B2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Person[] 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 xml:space="preserve"> = Arrays.copyOf(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length</w:t>
            </w:r>
            <w:r>
              <w:rPr>
                <w:color w:val="000000"/>
              </w:rPr>
              <w:t>);</w:t>
            </w:r>
          </w:p>
          <w:p w14:paraId="69BE9DA1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"Arrays.equals(a, b) : %b\n"</w:t>
            </w:r>
            <w:r>
              <w:rPr>
                <w:color w:val="000000"/>
              </w:rPr>
              <w:t>, Arrays.equals(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>));</w:t>
            </w:r>
          </w:p>
          <w:p w14:paraId="50B20A85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14:paraId="594A7E3C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"a.equals(b) : %b\n"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.equals(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>));</w:t>
            </w:r>
          </w:p>
          <w:p w14:paraId="19D9AF8C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.toString());</w:t>
            </w:r>
          </w:p>
          <w:p w14:paraId="4F3048FA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0A6C84BA" w14:textId="77777777" w:rsidR="00843DC3" w:rsidRDefault="00843DC3" w:rsidP="00843DC3">
            <w:pPr>
              <w:pStyle w:val="aa"/>
            </w:pPr>
          </w:p>
          <w:p w14:paraId="002C8840" w14:textId="77777777" w:rsidR="00843DC3" w:rsidRDefault="00843DC3" w:rsidP="00843DC3">
            <w:pPr>
              <w:pStyle w:val="aa"/>
            </w:pPr>
            <w:r>
              <w:rPr>
                <w:color w:val="000000"/>
              </w:rPr>
              <w:t>}</w:t>
            </w:r>
          </w:p>
          <w:p w14:paraId="2A88695B" w14:textId="7436A20D" w:rsidR="00051D9E" w:rsidRDefault="00051D9E" w:rsidP="00843DC3">
            <w:pPr>
              <w:pStyle w:val="aa"/>
            </w:pPr>
          </w:p>
        </w:tc>
      </w:tr>
    </w:tbl>
    <w:p w14:paraId="33A497F0" w14:textId="1FFDF583" w:rsidR="00051D9E" w:rsidRDefault="00051D9E" w:rsidP="00051D9E"/>
    <w:p w14:paraId="6CC05C95" w14:textId="26CEDFA6" w:rsidR="00051D9E" w:rsidRDefault="00051D9E" w:rsidP="00051D9E"/>
    <w:p w14:paraId="46CBB63B" w14:textId="2CEAF48F" w:rsidR="00823910" w:rsidRDefault="00823910" w:rsidP="00823910">
      <w:r>
        <w:t>(</w:t>
      </w:r>
      <w:r>
        <w:rPr>
          <w:rFonts w:hint="eastAsia"/>
        </w:rPr>
        <w:t>줄22</w:t>
      </w:r>
      <w:r>
        <w:t>) static Person[] makePersonArray(int count)</w:t>
      </w:r>
    </w:p>
    <w:p w14:paraId="101AD0ED" w14:textId="1EC3FD8A" w:rsidR="00823910" w:rsidRDefault="00823910" w:rsidP="00823910">
      <w:r>
        <w:rPr>
          <w:rFonts w:hint="eastAsia"/>
        </w:rPr>
        <w:t xml:space="preserve">파라미터로 주어진 </w:t>
      </w:r>
      <w:r>
        <w:t xml:space="preserve">count </w:t>
      </w:r>
      <w:r>
        <w:rPr>
          <w:rFonts w:hint="eastAsia"/>
        </w:rPr>
        <w:t xml:space="preserve">크기의 </w:t>
      </w:r>
      <w:r>
        <w:t xml:space="preserve">Person </w:t>
      </w:r>
      <w:r>
        <w:rPr>
          <w:rFonts w:hint="eastAsia"/>
        </w:rPr>
        <w:t>배열을 생성하여 리턴한다.</w:t>
      </w:r>
    </w:p>
    <w:p w14:paraId="6FCDBF41" w14:textId="5F7BE834" w:rsidR="00823910" w:rsidRDefault="00823910" w:rsidP="00823910">
      <w:r>
        <w:rPr>
          <w:rFonts w:hint="eastAsia"/>
        </w:rPr>
        <w:t xml:space="preserve">배열에는 </w:t>
      </w:r>
      <w:r>
        <w:t xml:space="preserve">Person </w:t>
      </w:r>
      <w:r>
        <w:rPr>
          <w:rFonts w:hint="eastAsia"/>
        </w:rPr>
        <w:t xml:space="preserve">객체가 </w:t>
      </w:r>
      <w:r>
        <w:t xml:space="preserve">count </w:t>
      </w:r>
      <w:r>
        <w:rPr>
          <w:rFonts w:hint="eastAsia"/>
        </w:rPr>
        <w:t>개 채워진다.</w:t>
      </w:r>
    </w:p>
    <w:p w14:paraId="2F87F63F" w14:textId="0784A250" w:rsidR="00823910" w:rsidRDefault="00823910" w:rsidP="00823910">
      <w:r>
        <w:t xml:space="preserve">Person </w:t>
      </w:r>
      <w:r>
        <w:rPr>
          <w:rFonts w:hint="eastAsia"/>
        </w:rPr>
        <w:t>객체의 이름(</w:t>
      </w:r>
      <w:r>
        <w:t>name)</w:t>
      </w:r>
      <w:r>
        <w:rPr>
          <w:rFonts w:hint="eastAsia"/>
        </w:rPr>
        <w:t>과 나이(age)는 랜덤하게 생성한다.</w:t>
      </w:r>
    </w:p>
    <w:p w14:paraId="065390B0" w14:textId="36D73D2F" w:rsidR="00823910" w:rsidRDefault="00823910" w:rsidP="00823910"/>
    <w:p w14:paraId="7A53012C" w14:textId="77777777" w:rsidR="00823910" w:rsidRDefault="00823910" w:rsidP="00823910"/>
    <w:p w14:paraId="432F126E" w14:textId="77777777" w:rsidR="00823910" w:rsidRDefault="00823910" w:rsidP="00823910"/>
    <w:p w14:paraId="46A47C8F" w14:textId="77777777" w:rsidR="00051D9E" w:rsidRDefault="00051D9E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69669A99" w14:textId="41966E59" w:rsidR="00051D9E" w:rsidRDefault="00051D9E" w:rsidP="00051D9E">
      <w:pPr>
        <w:pStyle w:val="2"/>
      </w:pPr>
      <w:bookmarkStart w:id="13" w:name="_Toc493592988"/>
      <w:r>
        <w:rPr>
          <w:rFonts w:hint="eastAsia"/>
        </w:rPr>
        <w:t xml:space="preserve">예제 </w:t>
      </w:r>
      <w:r>
        <w:t>#4</w:t>
      </w:r>
      <w:bookmarkEnd w:id="13"/>
    </w:p>
    <w:p w14:paraId="431411A4" w14:textId="20867848" w:rsidR="00051D9E" w:rsidRDefault="00051D9E" w:rsidP="00051D9E">
      <w:pPr>
        <w:pStyle w:val="3"/>
      </w:pPr>
      <w:r>
        <w:rPr>
          <w:rFonts w:hint="eastAsia"/>
        </w:rPr>
        <w:t>Arrays4.java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51D9E" w14:paraId="1A3A3E3E" w14:textId="77777777" w:rsidTr="00943B56">
        <w:tc>
          <w:tcPr>
            <w:tcW w:w="426" w:type="dxa"/>
          </w:tcPr>
          <w:p w14:paraId="66E024F8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14:paraId="3FF7300F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14:paraId="08FB93DB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14:paraId="3663FB52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14:paraId="34AD4C8F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14:paraId="775EE6A2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14:paraId="0EC2C925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14:paraId="61AB4052" w14:textId="77777777" w:rsidR="00051D9E" w:rsidRPr="00185935" w:rsidRDefault="00051D9E" w:rsidP="00051D9E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14:paraId="01CF6641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9</w:t>
            </w:r>
          </w:p>
          <w:p w14:paraId="0C9284A3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10</w:t>
            </w:r>
          </w:p>
          <w:p w14:paraId="6BF71D75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11</w:t>
            </w:r>
          </w:p>
          <w:p w14:paraId="023203D7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12</w:t>
            </w:r>
          </w:p>
          <w:p w14:paraId="53C9FA7D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13</w:t>
            </w:r>
          </w:p>
          <w:p w14:paraId="069B6DC6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14</w:t>
            </w:r>
          </w:p>
          <w:p w14:paraId="13CEFFAD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15</w:t>
            </w:r>
          </w:p>
          <w:p w14:paraId="073352EA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16</w:t>
            </w:r>
          </w:p>
          <w:p w14:paraId="57007DEC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17</w:t>
            </w:r>
          </w:p>
          <w:p w14:paraId="48EBB94D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18</w:t>
            </w:r>
          </w:p>
          <w:p w14:paraId="16308E66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19</w:t>
            </w:r>
          </w:p>
          <w:p w14:paraId="5FD3A736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20</w:t>
            </w:r>
          </w:p>
          <w:p w14:paraId="55C29962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21</w:t>
            </w:r>
          </w:p>
          <w:p w14:paraId="25832B7B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22</w:t>
            </w:r>
          </w:p>
          <w:p w14:paraId="3427D039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23</w:t>
            </w:r>
          </w:p>
          <w:p w14:paraId="766BD992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24</w:t>
            </w:r>
          </w:p>
          <w:p w14:paraId="22869F17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25</w:t>
            </w:r>
          </w:p>
          <w:p w14:paraId="2192024F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26</w:t>
            </w:r>
          </w:p>
          <w:p w14:paraId="796F5914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27</w:t>
            </w:r>
          </w:p>
          <w:p w14:paraId="3FB93FF0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28</w:t>
            </w:r>
          </w:p>
          <w:p w14:paraId="40D6B4C7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29</w:t>
            </w:r>
          </w:p>
          <w:p w14:paraId="07E200ED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30</w:t>
            </w:r>
          </w:p>
          <w:p w14:paraId="044A3448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31</w:t>
            </w:r>
          </w:p>
          <w:p w14:paraId="2DC459C4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32</w:t>
            </w:r>
          </w:p>
          <w:p w14:paraId="60B4831A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33</w:t>
            </w:r>
          </w:p>
          <w:p w14:paraId="0816608E" w14:textId="77777777" w:rsidR="00051D9E" w:rsidRDefault="00051D9E" w:rsidP="00051D9E">
            <w:pPr>
              <w:pStyle w:val="aa"/>
            </w:pPr>
            <w:r>
              <w:rPr>
                <w:rFonts w:hint="eastAsia"/>
              </w:rPr>
              <w:t>34</w:t>
            </w:r>
          </w:p>
          <w:p w14:paraId="3466F151" w14:textId="46257785" w:rsidR="00051D9E" w:rsidRPr="00185935" w:rsidRDefault="00051D9E" w:rsidP="00051D9E">
            <w:pPr>
              <w:pStyle w:val="aa"/>
            </w:pPr>
          </w:p>
        </w:tc>
        <w:tc>
          <w:tcPr>
            <w:tcW w:w="10631" w:type="dxa"/>
          </w:tcPr>
          <w:p w14:paraId="2B19CF5B" w14:textId="77777777" w:rsidR="00051D9E" w:rsidRDefault="00051D9E" w:rsidP="00051D9E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net.skhu.lecture04;</w:t>
            </w:r>
          </w:p>
          <w:p w14:paraId="1834AACE" w14:textId="77777777" w:rsidR="00051D9E" w:rsidRDefault="00051D9E" w:rsidP="00051D9E">
            <w:pPr>
              <w:pStyle w:val="aa"/>
            </w:pPr>
          </w:p>
          <w:p w14:paraId="37896506" w14:textId="77777777" w:rsidR="00051D9E" w:rsidRDefault="00051D9E" w:rsidP="00051D9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java.util.Arrays;</w:t>
            </w:r>
          </w:p>
          <w:p w14:paraId="2CF555E5" w14:textId="77777777" w:rsidR="00051D9E" w:rsidRDefault="00051D9E" w:rsidP="00051D9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5AED0D4E" w14:textId="77777777" w:rsidR="00051D9E" w:rsidRDefault="00051D9E" w:rsidP="00051D9E">
            <w:pPr>
              <w:pStyle w:val="aa"/>
            </w:pPr>
          </w:p>
          <w:p w14:paraId="53243E61" w14:textId="77777777" w:rsidR="00051D9E" w:rsidRDefault="00051D9E" w:rsidP="00051D9E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Arrays4 {</w:t>
            </w:r>
          </w:p>
          <w:p w14:paraId="3079EF4C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50DE0B34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printList(List&lt;String&gt;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 {</w:t>
            </w:r>
          </w:p>
          <w:p w14:paraId="7160A680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</w:t>
            </w:r>
          </w:p>
          <w:p w14:paraId="23E069D3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734877BA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.println();</w:t>
            </w:r>
          </w:p>
          <w:p w14:paraId="3E25FDA0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527FC20F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0A44989D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049F6660" w14:textId="0E458139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{</w:t>
            </w:r>
            <w:r w:rsidR="00D77D20">
              <w:rPr>
                <w:color w:val="000000"/>
              </w:rPr>
              <w:t xml:space="preserve"> 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 xml:space="preserve"> };</w:t>
            </w:r>
          </w:p>
          <w:p w14:paraId="72273236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List&lt;String&gt; 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 xml:space="preserve"> = Arrays.asList(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64BE2A71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List&lt;String&gt; 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 xml:space="preserve"> = Arrays.asList(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);</w:t>
            </w:r>
          </w:p>
          <w:p w14:paraId="6E6F0F62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14:paraId="35AE16BE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printList(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>);</w:t>
            </w:r>
          </w:p>
          <w:p w14:paraId="72AB3F7A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printList(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>);</w:t>
            </w:r>
          </w:p>
          <w:p w14:paraId="2EAF1DF6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14:paraId="0F1D3CEA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>.toString());</w:t>
            </w:r>
          </w:p>
          <w:p w14:paraId="6FB6889D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>.toString());</w:t>
            </w:r>
          </w:p>
          <w:p w14:paraId="48A3E44C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14:paraId="527A1BCA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Object[] 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>.toArray();</w:t>
            </w:r>
          </w:p>
          <w:p w14:paraId="3188E89A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 = (String[])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>.toArray();</w:t>
            </w:r>
          </w:p>
          <w:p w14:paraId="6C503C13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"Arrays.equals(a,  b): %b\n"</w:t>
            </w:r>
            <w:r>
              <w:rPr>
                <w:color w:val="000000"/>
              </w:rPr>
              <w:t>, Arrays.equals(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,  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>));</w:t>
            </w:r>
          </w:p>
          <w:p w14:paraId="5D1DA6D4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"Arrays.equals(a,  c): %b\n"</w:t>
            </w:r>
            <w:r>
              <w:rPr>
                <w:color w:val="000000"/>
              </w:rPr>
              <w:t>, Arrays.equals(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, 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));</w:t>
            </w:r>
          </w:p>
          <w:p w14:paraId="5595EBA8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"a == b: %b\n"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== 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>);</w:t>
            </w:r>
          </w:p>
          <w:p w14:paraId="737E614C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"a == c: %b\n"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==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);</w:t>
            </w:r>
          </w:p>
          <w:p w14:paraId="52679592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"b == c: %b\n"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 xml:space="preserve"> ==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);</w:t>
            </w:r>
          </w:p>
          <w:p w14:paraId="6AE1F0B5" w14:textId="77777777" w:rsidR="00051D9E" w:rsidRDefault="00051D9E" w:rsidP="00051D9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78DC3474" w14:textId="77777777" w:rsidR="00051D9E" w:rsidRDefault="00051D9E" w:rsidP="00051D9E">
            <w:pPr>
              <w:pStyle w:val="aa"/>
            </w:pPr>
          </w:p>
          <w:p w14:paraId="6C447B47" w14:textId="1052048F" w:rsidR="00051D9E" w:rsidRDefault="00051D9E" w:rsidP="00051D9E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14:paraId="61C11C60" w14:textId="72309DC1" w:rsidR="00051D9E" w:rsidRDefault="00051D9E" w:rsidP="00051D9E"/>
    <w:p w14:paraId="4E20E3DB" w14:textId="5EFB0DBA" w:rsidR="00051D9E" w:rsidRDefault="00051D9E" w:rsidP="00051D9E"/>
    <w:p w14:paraId="604A8AD6" w14:textId="539E5E8C" w:rsidR="00A36B11" w:rsidRDefault="00A36B11" w:rsidP="00051D9E">
      <w:pPr>
        <w:rPr>
          <w:color w:val="000000"/>
        </w:rPr>
      </w:pPr>
      <w:r>
        <w:t>(</w:t>
      </w:r>
      <w:r>
        <w:rPr>
          <w:rFonts w:hint="eastAsia"/>
        </w:rPr>
        <w:t>줄1</w:t>
      </w:r>
      <w:r>
        <w:t xml:space="preserve">6) </w:t>
      </w:r>
      <w:r>
        <w:rPr>
          <w:color w:val="000000"/>
        </w:rPr>
        <w:t>Arrays.asList(</w:t>
      </w:r>
      <w:r>
        <w:rPr>
          <w:color w:val="2A00FF"/>
        </w:rPr>
        <w:t>"one"</w:t>
      </w:r>
      <w:r>
        <w:rPr>
          <w:color w:val="000000"/>
        </w:rPr>
        <w:t xml:space="preserve">, </w:t>
      </w:r>
      <w:r>
        <w:rPr>
          <w:color w:val="2A00FF"/>
        </w:rPr>
        <w:t>"two"</w:t>
      </w:r>
      <w:r>
        <w:rPr>
          <w:color w:val="000000"/>
        </w:rPr>
        <w:t xml:space="preserve">, </w:t>
      </w:r>
      <w:r>
        <w:rPr>
          <w:color w:val="2A00FF"/>
        </w:rPr>
        <w:t>"three"</w:t>
      </w:r>
      <w:r>
        <w:rPr>
          <w:color w:val="000000"/>
        </w:rPr>
        <w:t>)</w:t>
      </w:r>
    </w:p>
    <w:p w14:paraId="7D9DF6E0" w14:textId="3D2DD454" w:rsidR="00A36B11" w:rsidRDefault="00A36B11" w:rsidP="00051D9E">
      <w:pPr>
        <w:rPr>
          <w:color w:val="000000"/>
        </w:rPr>
      </w:pPr>
      <w:r>
        <w:rPr>
          <w:rFonts w:hint="eastAsia"/>
          <w:color w:val="000000"/>
        </w:rPr>
        <w:t>파라미터로 주어진 문자열</w:t>
      </w:r>
      <w:r>
        <w:rPr>
          <w:color w:val="000000"/>
        </w:rPr>
        <w:t xml:space="preserve">(String) </w:t>
      </w:r>
      <w:r>
        <w:rPr>
          <w:rFonts w:hint="eastAsia"/>
          <w:color w:val="000000"/>
        </w:rPr>
        <w:t xml:space="preserve">객체들이 채워진 </w:t>
      </w:r>
      <w:r w:rsidR="00AE6EC2">
        <w:rPr>
          <w:rFonts w:hint="eastAsia"/>
          <w:color w:val="000000"/>
        </w:rPr>
        <w:t>목록(</w:t>
      </w:r>
      <w:r>
        <w:rPr>
          <w:color w:val="000000"/>
        </w:rPr>
        <w:t>List</w:t>
      </w:r>
      <w:r w:rsidR="00AE6EC2">
        <w:rPr>
          <w:color w:val="000000"/>
        </w:rPr>
        <w:t>&lt;String&gt;)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객체를 생성하여 리턴한다.</w:t>
      </w:r>
    </w:p>
    <w:p w14:paraId="1C47DB8F" w14:textId="46072A19" w:rsidR="00A36B11" w:rsidRDefault="00AE6EC2" w:rsidP="00051D9E">
      <w:r>
        <w:rPr>
          <w:rFonts w:hint="eastAsia"/>
        </w:rPr>
        <w:t xml:space="preserve">리턴되는 List&lt;String&gt; 타입의 객체의 사용법은 </w:t>
      </w:r>
      <w:r>
        <w:t xml:space="preserve">ArrayList&lt;String&gt; </w:t>
      </w:r>
      <w:r>
        <w:rPr>
          <w:rFonts w:hint="eastAsia"/>
        </w:rPr>
        <w:t>타입의 객체의 사용법과 유사하다.</w:t>
      </w:r>
    </w:p>
    <w:p w14:paraId="1BE6E736" w14:textId="45B8B407" w:rsidR="00AE6EC2" w:rsidRDefault="00AE6EC2" w:rsidP="00051D9E">
      <w:r>
        <w:rPr>
          <w:rFonts w:hint="eastAsia"/>
        </w:rPr>
        <w:t>차이점은 목록의 길이가 고정이라는 점이다.</w:t>
      </w:r>
    </w:p>
    <w:p w14:paraId="59DF5A91" w14:textId="109F8C2C" w:rsidR="00AE6EC2" w:rsidRDefault="00AE6EC2" w:rsidP="00051D9E">
      <w:r>
        <w:rPr>
          <w:rFonts w:hint="eastAsia"/>
        </w:rPr>
        <w:t>목록의 길이를 변경하는 메소드(</w:t>
      </w:r>
      <w:r>
        <w:t>add, remove)</w:t>
      </w:r>
      <w:r>
        <w:rPr>
          <w:rFonts w:hint="eastAsia"/>
        </w:rPr>
        <w:t>를 호출하면 에러(</w:t>
      </w:r>
      <w:r>
        <w:t>exception)</w:t>
      </w:r>
      <w:r>
        <w:rPr>
          <w:rFonts w:hint="eastAsia"/>
        </w:rPr>
        <w:t>가 발생한다.</w:t>
      </w:r>
    </w:p>
    <w:p w14:paraId="53D13FBC" w14:textId="6C39A29E" w:rsidR="00AE6EC2" w:rsidRDefault="00AE6EC2" w:rsidP="00051D9E"/>
    <w:p w14:paraId="0F6B3D2F" w14:textId="557114FC" w:rsidR="00655A61" w:rsidRDefault="00655A61" w:rsidP="00051D9E">
      <w:r>
        <w:t>Arrays.</w:t>
      </w:r>
      <w:r>
        <w:rPr>
          <w:rFonts w:hint="eastAsia"/>
        </w:rPr>
        <w:t>a</w:t>
      </w:r>
      <w:r>
        <w:t xml:space="preserve">sList </w:t>
      </w:r>
      <w:r>
        <w:rPr>
          <w:rFonts w:hint="eastAsia"/>
        </w:rPr>
        <w:t xml:space="preserve">메소드의 리턴 타입은 </w:t>
      </w:r>
      <w:r>
        <w:t xml:space="preserve">List&lt;T&gt; </w:t>
      </w:r>
      <w:r>
        <w:rPr>
          <w:rFonts w:hint="eastAsia"/>
        </w:rPr>
        <w:t>타입이다.</w:t>
      </w:r>
      <w:r>
        <w:t xml:space="preserve"> </w:t>
      </w:r>
      <w:r>
        <w:rPr>
          <w:rFonts w:hint="eastAsia"/>
        </w:rPr>
        <w:t>여기서</w:t>
      </w:r>
      <w:r>
        <w:t xml:space="preserve"> T </w:t>
      </w:r>
      <w:r>
        <w:rPr>
          <w:rFonts w:hint="eastAsia"/>
        </w:rPr>
        <w:t xml:space="preserve">는 </w:t>
      </w:r>
      <w:r>
        <w:t xml:space="preserve">generic parameter </w:t>
      </w:r>
      <w:r>
        <w:rPr>
          <w:rFonts w:hint="eastAsia"/>
        </w:rPr>
        <w:t>이다.</w:t>
      </w:r>
    </w:p>
    <w:p w14:paraId="298C0DC8" w14:textId="09E7B1A0" w:rsidR="00655A61" w:rsidRDefault="00655A61" w:rsidP="00051D9E">
      <w:r>
        <w:rPr>
          <w:rFonts w:hint="eastAsia"/>
        </w:rPr>
        <w:t>목록에 실제로 a</w:t>
      </w:r>
      <w:r>
        <w:t xml:space="preserve">dd </w:t>
      </w:r>
      <w:r>
        <w:rPr>
          <w:rFonts w:hint="eastAsia"/>
        </w:rPr>
        <w:t xml:space="preserve">되는 객체의 타입이 </w:t>
      </w:r>
      <w:r>
        <w:t>T</w:t>
      </w:r>
      <w:r>
        <w:rPr>
          <w:rFonts w:hint="eastAsia"/>
        </w:rPr>
        <w:t xml:space="preserve"> 에 해당된다.</w:t>
      </w:r>
    </w:p>
    <w:p w14:paraId="170311B9" w14:textId="72FA6F57" w:rsidR="00655A61" w:rsidRDefault="00655A61" w:rsidP="00051D9E">
      <w:r>
        <w:rPr>
          <w:rFonts w:hint="eastAsia"/>
        </w:rPr>
        <w:t>예를 들어 줄1</w:t>
      </w:r>
      <w:r>
        <w:t>6</w:t>
      </w:r>
      <w:r>
        <w:rPr>
          <w:rFonts w:hint="eastAsia"/>
        </w:rPr>
        <w:t>에서 asList</w:t>
      </w:r>
      <w:r>
        <w:t xml:space="preserve"> </w:t>
      </w:r>
      <w:r>
        <w:rPr>
          <w:rFonts w:hint="eastAsia"/>
        </w:rPr>
        <w:t xml:space="preserve">메소드의 리턴 타입은 </w:t>
      </w:r>
      <w:r>
        <w:t xml:space="preserve">List&lt;String&gt; </w:t>
      </w:r>
      <w:r>
        <w:rPr>
          <w:rFonts w:hint="eastAsia"/>
        </w:rPr>
        <w:t>타입이다.</w:t>
      </w:r>
    </w:p>
    <w:p w14:paraId="0C8E4F19" w14:textId="55C19993" w:rsidR="00655A61" w:rsidRDefault="00655A61" w:rsidP="00051D9E">
      <w:r>
        <w:rPr>
          <w:rFonts w:hint="eastAsia"/>
        </w:rPr>
        <w:t xml:space="preserve">여기서 </w:t>
      </w:r>
      <w:r>
        <w:t>List</w:t>
      </w:r>
      <w:r>
        <w:rPr>
          <w:rFonts w:hint="eastAsia"/>
        </w:rPr>
        <w:t xml:space="preserve">는 </w:t>
      </w:r>
      <w:r>
        <w:t xml:space="preserve">Java </w:t>
      </w:r>
      <w:r>
        <w:rPr>
          <w:rFonts w:hint="eastAsia"/>
        </w:rPr>
        <w:t xml:space="preserve">표준 라이브러리에 들어있는 </w:t>
      </w:r>
      <w:r>
        <w:t xml:space="preserve">interface </w:t>
      </w:r>
      <w:r>
        <w:rPr>
          <w:rFonts w:hint="eastAsia"/>
        </w:rPr>
        <w:t>이다.</w:t>
      </w:r>
      <w:r>
        <w:t xml:space="preserve"> (java.util.List)</w:t>
      </w:r>
    </w:p>
    <w:p w14:paraId="1195A67F" w14:textId="33D11141" w:rsidR="00655A61" w:rsidRDefault="00655A61" w:rsidP="00051D9E"/>
    <w:p w14:paraId="768FA97A" w14:textId="3254A4C9" w:rsidR="00655A61" w:rsidRDefault="00655A61" w:rsidP="00051D9E">
      <w:r>
        <w:rPr>
          <w:rFonts w:hint="eastAsia"/>
        </w:rPr>
        <w:t>Array</w:t>
      </w:r>
      <w:r>
        <w:t xml:space="preserve">.asList </w:t>
      </w:r>
      <w:r>
        <w:rPr>
          <w:rFonts w:hint="eastAsia"/>
        </w:rPr>
        <w:t xml:space="preserve">메소드가 리턴하는 것은 </w:t>
      </w:r>
      <w:r>
        <w:t xml:space="preserve">java.util.List </w:t>
      </w:r>
      <w:r>
        <w:rPr>
          <w:rFonts w:hint="eastAsia"/>
        </w:rPr>
        <w:t xml:space="preserve">인터페이스를 </w:t>
      </w:r>
      <w:r>
        <w:t>implements</w:t>
      </w:r>
      <w:r>
        <w:rPr>
          <w:rFonts w:hint="eastAsia"/>
        </w:rPr>
        <w:t>한 어떤 클래스의 객체이다.</w:t>
      </w:r>
    </w:p>
    <w:p w14:paraId="341BD21E" w14:textId="4AB65929" w:rsidR="00655A61" w:rsidRDefault="00655A61" w:rsidP="00051D9E">
      <w:r>
        <w:rPr>
          <w:rFonts w:hint="eastAsia"/>
        </w:rPr>
        <w:t>그런데 우리는 그 클래스가 구체적으로 무엇인지 모르고,</w:t>
      </w:r>
    </w:p>
    <w:p w14:paraId="51BEC7F6" w14:textId="7F1894FB" w:rsidR="00655A61" w:rsidRDefault="00451050" w:rsidP="00051D9E">
      <w:r>
        <w:rPr>
          <w:rFonts w:hint="eastAsia"/>
        </w:rPr>
        <w:t xml:space="preserve">단지 그 클래스가 </w:t>
      </w:r>
      <w:r w:rsidR="00655A61">
        <w:t xml:space="preserve">java.util.List </w:t>
      </w:r>
      <w:r w:rsidR="00655A61">
        <w:rPr>
          <w:rFonts w:hint="eastAsia"/>
        </w:rPr>
        <w:t xml:space="preserve">인터페이스를 </w:t>
      </w:r>
      <w:r w:rsidR="00655A61">
        <w:t xml:space="preserve">implements </w:t>
      </w:r>
      <w:r>
        <w:rPr>
          <w:rFonts w:hint="eastAsia"/>
        </w:rPr>
        <w:t>했다는 것만</w:t>
      </w:r>
      <w:r w:rsidR="00655A61">
        <w:rPr>
          <w:rFonts w:hint="eastAsia"/>
        </w:rPr>
        <w:t xml:space="preserve"> 알 수 있다.</w:t>
      </w:r>
    </w:p>
    <w:p w14:paraId="33A915D8" w14:textId="78CC7D99" w:rsidR="00655A61" w:rsidRDefault="00451050" w:rsidP="00051D9E">
      <w:r>
        <w:rPr>
          <w:rFonts w:hint="eastAsia"/>
        </w:rPr>
        <w:t xml:space="preserve">따라서 그 클래스는 </w:t>
      </w:r>
      <w:r w:rsidR="00655A61">
        <w:t xml:space="preserve">java.util.List </w:t>
      </w:r>
      <w:r w:rsidR="00655A61">
        <w:rPr>
          <w:rFonts w:hint="eastAsia"/>
        </w:rPr>
        <w:t>인터페이스의 모든 메소드를 재정의(</w:t>
      </w:r>
      <w:r w:rsidR="00655A61">
        <w:t xml:space="preserve">override) </w:t>
      </w:r>
      <w:r w:rsidR="00655A61">
        <w:rPr>
          <w:rFonts w:hint="eastAsia"/>
        </w:rPr>
        <w:t>했을 것이 분명하다.</w:t>
      </w:r>
    </w:p>
    <w:p w14:paraId="44661B49" w14:textId="1508EE10" w:rsidR="00655A61" w:rsidRDefault="00655A61" w:rsidP="00051D9E">
      <w:r>
        <w:rPr>
          <w:rFonts w:hint="eastAsia"/>
        </w:rPr>
        <w:t>java.util.List</w:t>
      </w:r>
      <w:r>
        <w:t xml:space="preserve"> </w:t>
      </w:r>
      <w:r>
        <w:rPr>
          <w:rFonts w:hint="eastAsia"/>
        </w:rPr>
        <w:t xml:space="preserve">인터페이스를 </w:t>
      </w:r>
      <w:r>
        <w:t>implements</w:t>
      </w:r>
      <w:r>
        <w:rPr>
          <w:rFonts w:hint="eastAsia"/>
        </w:rPr>
        <w:t xml:space="preserve">한 대표적인 클래스는 </w:t>
      </w:r>
      <w:r>
        <w:t xml:space="preserve">java.util.ArrayList </w:t>
      </w:r>
      <w:r>
        <w:rPr>
          <w:rFonts w:hint="eastAsia"/>
        </w:rPr>
        <w:t>클래스이다.</w:t>
      </w:r>
    </w:p>
    <w:p w14:paraId="12A1A0E6" w14:textId="7C6F7480" w:rsidR="00451050" w:rsidRDefault="00451050" w:rsidP="00051D9E">
      <w:r>
        <w:rPr>
          <w:rFonts w:hint="eastAsia"/>
        </w:rPr>
        <w:t xml:space="preserve">당연히 </w:t>
      </w:r>
      <w:r>
        <w:t xml:space="preserve">ArrayList </w:t>
      </w:r>
      <w:r>
        <w:rPr>
          <w:rFonts w:hint="eastAsia"/>
        </w:rPr>
        <w:t xml:space="preserve">클래스도 </w:t>
      </w:r>
      <w:r>
        <w:t xml:space="preserve">java.util.List </w:t>
      </w:r>
      <w:r>
        <w:rPr>
          <w:rFonts w:hint="eastAsia"/>
        </w:rPr>
        <w:t>인터페이스의 모든 메소드를 재정의 했다.</w:t>
      </w:r>
    </w:p>
    <w:p w14:paraId="2482270A" w14:textId="77777777" w:rsidR="00451050" w:rsidRDefault="00451050" w:rsidP="00051D9E"/>
    <w:p w14:paraId="5DD8F8EE" w14:textId="543AB882" w:rsidR="00692F8B" w:rsidRDefault="00692F8B" w:rsidP="00051D9E">
      <w:r>
        <w:t>(</w:t>
      </w:r>
      <w:r>
        <w:rPr>
          <w:rFonts w:hint="eastAsia"/>
        </w:rPr>
        <w:t>줄1</w:t>
      </w:r>
      <w:r>
        <w:t xml:space="preserve">9~20) </w:t>
      </w:r>
      <w:r>
        <w:rPr>
          <w:rFonts w:hint="eastAsia"/>
        </w:rPr>
        <w:t xml:space="preserve">배열과 마찬가지로 </w:t>
      </w:r>
      <w:r>
        <w:t xml:space="preserve">List </w:t>
      </w:r>
      <w:r>
        <w:rPr>
          <w:rFonts w:hint="eastAsia"/>
        </w:rPr>
        <w:t xml:space="preserve">타입의 객체도 </w:t>
      </w:r>
      <w:r>
        <w:t xml:space="preserve">for </w:t>
      </w:r>
      <w:r>
        <w:rPr>
          <w:rFonts w:hint="eastAsia"/>
        </w:rPr>
        <w:t>루프로 탐색할 수 있다.</w:t>
      </w:r>
    </w:p>
    <w:p w14:paraId="13BFE03F" w14:textId="24A57D37" w:rsidR="00692F8B" w:rsidRPr="00692F8B" w:rsidRDefault="00692F8B" w:rsidP="00051D9E"/>
    <w:p w14:paraId="7BC17D98" w14:textId="05837489" w:rsidR="00692F8B" w:rsidRDefault="00692F8B" w:rsidP="00051D9E">
      <w:r>
        <w:t>(</w:t>
      </w:r>
      <w:r>
        <w:rPr>
          <w:rFonts w:hint="eastAsia"/>
        </w:rPr>
        <w:t>줄2</w:t>
      </w:r>
      <w:r>
        <w:t xml:space="preserve">2~23) Arrays.asList </w:t>
      </w:r>
      <w:r>
        <w:rPr>
          <w:rFonts w:hint="eastAsia"/>
        </w:rPr>
        <w:t>메소드가 리턴하는 객체의 클래스 이름은 모르지만,</w:t>
      </w:r>
    </w:p>
    <w:p w14:paraId="7F38ECE4" w14:textId="069EA8F5" w:rsidR="00692F8B" w:rsidRDefault="00692F8B" w:rsidP="00051D9E">
      <w:r>
        <w:rPr>
          <w:rFonts w:hint="eastAsia"/>
        </w:rPr>
        <w:t xml:space="preserve">이 클래스에 </w:t>
      </w:r>
      <w:r>
        <w:t xml:space="preserve">toString() </w:t>
      </w:r>
      <w:r>
        <w:rPr>
          <w:rFonts w:hint="eastAsia"/>
        </w:rPr>
        <w:t>메소드가 재정의 되어있다.</w:t>
      </w:r>
    </w:p>
    <w:p w14:paraId="2E879FDD" w14:textId="65E6C84A" w:rsidR="00692F8B" w:rsidRDefault="00692F8B" w:rsidP="00051D9E"/>
    <w:p w14:paraId="619EAB4D" w14:textId="77777777" w:rsidR="00692F8B" w:rsidRDefault="00692F8B" w:rsidP="00051D9E"/>
    <w:p w14:paraId="1167C55E" w14:textId="1C8C21BB" w:rsidR="00451050" w:rsidRDefault="00692F8B" w:rsidP="00051D9E">
      <w:r>
        <w:rPr>
          <w:rFonts w:hint="eastAsia"/>
        </w:rPr>
        <w:t>(줄2</w:t>
      </w:r>
      <w:r>
        <w:t xml:space="preserve">5) List </w:t>
      </w:r>
      <w:r>
        <w:rPr>
          <w:rFonts w:hint="eastAsia"/>
        </w:rPr>
        <w:t xml:space="preserve">인터페이스에 </w:t>
      </w:r>
      <w:r>
        <w:t xml:space="preserve">toArray() </w:t>
      </w:r>
      <w:r>
        <w:rPr>
          <w:rFonts w:hint="eastAsia"/>
        </w:rPr>
        <w:t>메소드가 선언되어 있다.</w:t>
      </w:r>
    </w:p>
    <w:p w14:paraId="46F6D2F5" w14:textId="43AAFBC9" w:rsidR="00692F8B" w:rsidRDefault="00692F8B" w:rsidP="00051D9E">
      <w:r>
        <w:rPr>
          <w:rFonts w:hint="eastAsia"/>
        </w:rPr>
        <w:t xml:space="preserve">이 메소드는 </w:t>
      </w:r>
      <w:r>
        <w:t xml:space="preserve">List </w:t>
      </w:r>
      <w:r>
        <w:rPr>
          <w:rFonts w:hint="eastAsia"/>
        </w:rPr>
        <w:t>객체 내부에 들어있는 데이터 목록을 배열에 채워서 리턴한다.</w:t>
      </w:r>
    </w:p>
    <w:p w14:paraId="118A1FEB" w14:textId="097391AD" w:rsidR="00692F8B" w:rsidRDefault="00692F8B" w:rsidP="00051D9E">
      <w:r>
        <w:rPr>
          <w:rFonts w:hint="eastAsia"/>
        </w:rPr>
        <w:t>새 배열 객체가 생성되어 리턴될 뿐,</w:t>
      </w:r>
      <w:r>
        <w:t xml:space="preserve"> List </w:t>
      </w:r>
      <w:r>
        <w:rPr>
          <w:rFonts w:hint="eastAsia"/>
        </w:rPr>
        <w:t>객체 내부에는 변화가 없다.</w:t>
      </w:r>
    </w:p>
    <w:p w14:paraId="31A85006" w14:textId="1411FD7E" w:rsidR="00692F8B" w:rsidRDefault="00692F8B" w:rsidP="00051D9E">
      <w:r>
        <w:rPr>
          <w:rFonts w:hint="eastAsia"/>
        </w:rPr>
        <w:t xml:space="preserve">리턴되는 배열의 길이는 </w:t>
      </w:r>
      <w:r>
        <w:t xml:space="preserve">List </w:t>
      </w:r>
      <w:r>
        <w:rPr>
          <w:rFonts w:hint="eastAsia"/>
        </w:rPr>
        <w:t>객체 내부에 들어있는 데이터 목록의 길이와 같다.</w:t>
      </w:r>
    </w:p>
    <w:p w14:paraId="309759F8" w14:textId="638D5FED" w:rsidR="00692F8B" w:rsidRDefault="00692F8B" w:rsidP="00051D9E"/>
    <w:p w14:paraId="41A5E6A2" w14:textId="0FD6FC1E" w:rsidR="00692F8B" w:rsidRDefault="00692F8B" w:rsidP="00051D9E">
      <w:r>
        <w:t>(</w:t>
      </w:r>
      <w:r>
        <w:rPr>
          <w:rFonts w:hint="eastAsia"/>
        </w:rPr>
        <w:t>줄2</w:t>
      </w:r>
      <w:r>
        <w:t>5~26)</w:t>
      </w:r>
    </w:p>
    <w:p w14:paraId="5BBA935D" w14:textId="0F57D185" w:rsidR="00692F8B" w:rsidRDefault="00692F8B" w:rsidP="00051D9E">
      <w:r>
        <w:t xml:space="preserve">List </w:t>
      </w:r>
      <w:r>
        <w:rPr>
          <w:rFonts w:hint="eastAsia"/>
        </w:rPr>
        <w:t xml:space="preserve">인터페이스의 </w:t>
      </w:r>
      <w:r>
        <w:t xml:space="preserve">toArray() </w:t>
      </w:r>
      <w:r>
        <w:rPr>
          <w:rFonts w:hint="eastAsia"/>
        </w:rPr>
        <w:t>메소드는 호출될 때 마다 배열을 새로 생성해서 리턴한다.</w:t>
      </w:r>
    </w:p>
    <w:p w14:paraId="370DA785" w14:textId="69B571F1" w:rsidR="00692F8B" w:rsidRDefault="00692F8B" w:rsidP="00051D9E">
      <w:r>
        <w:rPr>
          <w:rFonts w:hint="eastAsia"/>
        </w:rPr>
        <w:t xml:space="preserve">배열에 채워진 값은 동일하므로 배열 </w:t>
      </w:r>
      <w:r>
        <w:t>b</w:t>
      </w:r>
      <w:r>
        <w:rPr>
          <w:rFonts w:hint="eastAsia"/>
        </w:rPr>
        <w:t xml:space="preserve">와 배열 </w:t>
      </w:r>
      <w:r>
        <w:t>c</w:t>
      </w:r>
      <w:r>
        <w:rPr>
          <w:rFonts w:hint="eastAsia"/>
        </w:rPr>
        <w:t xml:space="preserve">의 </w:t>
      </w:r>
      <w:r>
        <w:t xml:space="preserve">equality </w:t>
      </w:r>
      <w:r>
        <w:rPr>
          <w:rFonts w:hint="eastAsia"/>
        </w:rPr>
        <w:t xml:space="preserve">비교는 </w:t>
      </w:r>
      <w:r>
        <w:t xml:space="preserve">true </w:t>
      </w:r>
      <w:r>
        <w:rPr>
          <w:rFonts w:hint="eastAsia"/>
        </w:rPr>
        <w:t>이지만</w:t>
      </w:r>
    </w:p>
    <w:p w14:paraId="4C9A9BAF" w14:textId="3C4729AC" w:rsidR="00692F8B" w:rsidRDefault="00692F8B" w:rsidP="00051D9E">
      <w:r>
        <w:rPr>
          <w:rFonts w:hint="eastAsia"/>
        </w:rPr>
        <w:t>배열은 매번 새로 생성되었기 때문에 identity</w:t>
      </w:r>
      <w:r>
        <w:t xml:space="preserve"> </w:t>
      </w:r>
      <w:r>
        <w:rPr>
          <w:rFonts w:hint="eastAsia"/>
        </w:rPr>
        <w:t xml:space="preserve">비교는 </w:t>
      </w:r>
      <w:r>
        <w:t xml:space="preserve">false </w:t>
      </w:r>
      <w:r>
        <w:rPr>
          <w:rFonts w:hint="eastAsia"/>
        </w:rPr>
        <w:t>이다.</w:t>
      </w:r>
    </w:p>
    <w:p w14:paraId="11168540" w14:textId="463BD7F8" w:rsidR="00692F8B" w:rsidRDefault="00692F8B" w:rsidP="00051D9E">
      <w:r>
        <w:rPr>
          <w:rFonts w:hint="eastAsia"/>
        </w:rPr>
        <w:t>이 설명은 이해하지 못해도 괜찮다.</w:t>
      </w:r>
    </w:p>
    <w:p w14:paraId="51A63EE9" w14:textId="14B1E52A" w:rsidR="00692F8B" w:rsidRDefault="00692F8B" w:rsidP="00051D9E"/>
    <w:p w14:paraId="79F3287F" w14:textId="79FC23C6" w:rsidR="00692F8B" w:rsidRDefault="00692F8B" w:rsidP="00051D9E"/>
    <w:p w14:paraId="58F56920" w14:textId="77777777" w:rsidR="00692F8B" w:rsidRPr="00692F8B" w:rsidRDefault="00692F8B" w:rsidP="00051D9E"/>
    <w:p w14:paraId="01AD2C63" w14:textId="77777777" w:rsidR="00AE6EC2" w:rsidRDefault="00AE6EC2" w:rsidP="00051D9E"/>
    <w:p w14:paraId="7E3221C3" w14:textId="004A24D3" w:rsidR="00887CBD" w:rsidRDefault="00887CBD" w:rsidP="00887CBD">
      <w:pPr>
        <w:pStyle w:val="1"/>
      </w:pPr>
      <w:bookmarkStart w:id="14" w:name="_Toc493592989"/>
      <w:r>
        <w:rPr>
          <w:rFonts w:hint="eastAsia"/>
        </w:rPr>
        <w:t>과제</w:t>
      </w:r>
      <w:bookmarkEnd w:id="14"/>
    </w:p>
    <w:p w14:paraId="37735472" w14:textId="40A4C0A3" w:rsidR="00EE5134" w:rsidRDefault="00EE5134" w:rsidP="00EE5134"/>
    <w:p w14:paraId="0B7F040F" w14:textId="669C278A" w:rsidR="00EE5134" w:rsidRPr="00EE5134" w:rsidRDefault="00EE5134" w:rsidP="00EE5134">
      <w:r>
        <w:rPr>
          <w:rFonts w:hint="eastAsia"/>
        </w:rPr>
        <w:t>아래 내용을 구현하라.</w:t>
      </w:r>
    </w:p>
    <w:p w14:paraId="651073FD" w14:textId="77777777" w:rsidR="006F6FD8" w:rsidRDefault="00EE5134" w:rsidP="00EE5134">
      <w:r>
        <w:rPr>
          <w:rFonts w:hint="eastAsia"/>
        </w:rPr>
        <w:t xml:space="preserve">- </w:t>
      </w:r>
      <w:r>
        <w:t xml:space="preserve">Integer </w:t>
      </w:r>
      <w:r>
        <w:rPr>
          <w:rFonts w:hint="eastAsia"/>
        </w:rPr>
        <w:t xml:space="preserve">객체가 여러 개 들어있는 배열을 생성하라. </w:t>
      </w:r>
      <w:r>
        <w:t xml:space="preserve"> </w:t>
      </w:r>
    </w:p>
    <w:p w14:paraId="07F43E17" w14:textId="1C4A3CBA" w:rsidR="00EE5134" w:rsidRDefault="006F6FD8" w:rsidP="00EE5134">
      <w:r>
        <w:rPr>
          <w:rFonts w:hint="eastAsia"/>
        </w:rPr>
        <w:t xml:space="preserve"> </w:t>
      </w:r>
      <w:r>
        <w:t xml:space="preserve">   </w:t>
      </w:r>
      <w:r w:rsidR="00EE5134">
        <w:rPr>
          <w:rFonts w:hint="eastAsia"/>
        </w:rPr>
        <w:t xml:space="preserve">예: </w:t>
      </w:r>
      <w:r w:rsidR="00EE5134">
        <w:t>Integer[] a = new Integer[] { 10, 3, 5, 2</w:t>
      </w:r>
      <w:r>
        <w:t>, 8 }</w:t>
      </w:r>
      <w:r w:rsidR="00EE5134">
        <w:t>;</w:t>
      </w:r>
    </w:p>
    <w:p w14:paraId="6E0C93FA" w14:textId="7CC9BE64" w:rsidR="00EE5134" w:rsidRDefault="00EE5134" w:rsidP="00EE5134">
      <w:r>
        <w:t xml:space="preserve">- </w:t>
      </w:r>
      <w:r>
        <w:rPr>
          <w:rFonts w:hint="eastAsia"/>
        </w:rPr>
        <w:t>그 배열을 정렬하라.</w:t>
      </w:r>
    </w:p>
    <w:p w14:paraId="629A041A" w14:textId="24562DA4" w:rsidR="00EE5134" w:rsidRDefault="00EE5134" w:rsidP="00EE5134">
      <w:r>
        <w:t xml:space="preserve">- </w:t>
      </w:r>
      <w:r>
        <w:rPr>
          <w:rFonts w:hint="eastAsia"/>
        </w:rPr>
        <w:t>그 배열에 어떤 값이 들어있는지 이진 탐색으로 확인하라.</w:t>
      </w:r>
    </w:p>
    <w:p w14:paraId="1921A54D" w14:textId="0E150237" w:rsidR="00EE5134" w:rsidRDefault="00EE5134" w:rsidP="00EE5134"/>
    <w:p w14:paraId="5702A0E4" w14:textId="3B42FCD9" w:rsidR="00EE5134" w:rsidRDefault="00EE5134" w:rsidP="00EE5134"/>
    <w:p w14:paraId="13EAD9E4" w14:textId="77777777" w:rsidR="00EE5134" w:rsidRDefault="00EE5134" w:rsidP="00EE5134"/>
    <w:p w14:paraId="26DE7DC7" w14:textId="50B20964" w:rsidR="00EE5134" w:rsidRDefault="00EE5134" w:rsidP="00EE5134"/>
    <w:p w14:paraId="591F2368" w14:textId="77777777" w:rsidR="00EE5134" w:rsidRPr="00EE5134" w:rsidRDefault="00EE5134" w:rsidP="00EE5134"/>
    <w:p w14:paraId="0919900F" w14:textId="77777777" w:rsidR="007A0896" w:rsidRPr="007A0896" w:rsidRDefault="007A0896" w:rsidP="007A0896"/>
    <w:sectPr w:rsidR="007A0896" w:rsidRPr="007A0896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7F447" w14:textId="77777777" w:rsidR="004B6347" w:rsidRDefault="004B6347" w:rsidP="00B12C18">
      <w:r>
        <w:separator/>
      </w:r>
    </w:p>
  </w:endnote>
  <w:endnote w:type="continuationSeparator" w:id="0">
    <w:p w14:paraId="7E1AA8B7" w14:textId="77777777" w:rsidR="004B6347" w:rsidRDefault="004B6347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70F67" w14:textId="777EA9BD" w:rsidR="005D239A" w:rsidRPr="00B12C18" w:rsidRDefault="005D239A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B551CD">
      <w:rPr>
        <w:noProof/>
        <w:color w:val="A6A6A6" w:themeColor="background1" w:themeShade="A6"/>
      </w:rPr>
      <w:t>9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B551CD">
      <w:rPr>
        <w:noProof/>
        <w:color w:val="A6A6A6" w:themeColor="background1" w:themeShade="A6"/>
      </w:rPr>
      <w:t>17</w:t>
    </w:r>
    <w:r w:rsidRPr="00B12C18">
      <w:rPr>
        <w:color w:val="A6A6A6" w:themeColor="background1" w:themeShade="A6"/>
      </w:rPr>
      <w:fldChar w:fldCharType="end"/>
    </w:r>
  </w:p>
  <w:p w14:paraId="3CC6DB94" w14:textId="77777777" w:rsidR="005D239A" w:rsidRDefault="005D23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86B6D" w14:textId="77777777" w:rsidR="004B6347" w:rsidRDefault="004B6347" w:rsidP="00B12C18">
      <w:r>
        <w:separator/>
      </w:r>
    </w:p>
  </w:footnote>
  <w:footnote w:type="continuationSeparator" w:id="0">
    <w:p w14:paraId="683B2EFE" w14:textId="77777777" w:rsidR="004B6347" w:rsidRDefault="004B6347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E8"/>
    <w:rsid w:val="000120A6"/>
    <w:rsid w:val="000139EB"/>
    <w:rsid w:val="00051D9E"/>
    <w:rsid w:val="00071E69"/>
    <w:rsid w:val="000A0AF6"/>
    <w:rsid w:val="000F25E2"/>
    <w:rsid w:val="001F5003"/>
    <w:rsid w:val="0021156E"/>
    <w:rsid w:val="002161B8"/>
    <w:rsid w:val="002B099B"/>
    <w:rsid w:val="002F238A"/>
    <w:rsid w:val="00310244"/>
    <w:rsid w:val="003C0DA0"/>
    <w:rsid w:val="003C5716"/>
    <w:rsid w:val="00451050"/>
    <w:rsid w:val="00465EBC"/>
    <w:rsid w:val="004B6347"/>
    <w:rsid w:val="005111F4"/>
    <w:rsid w:val="00530E33"/>
    <w:rsid w:val="00540B7F"/>
    <w:rsid w:val="005501A8"/>
    <w:rsid w:val="005A0AA4"/>
    <w:rsid w:val="005C6289"/>
    <w:rsid w:val="005D239A"/>
    <w:rsid w:val="00613AE2"/>
    <w:rsid w:val="006439E5"/>
    <w:rsid w:val="00655A61"/>
    <w:rsid w:val="00692F8B"/>
    <w:rsid w:val="006C7A7F"/>
    <w:rsid w:val="006F6FD8"/>
    <w:rsid w:val="00751C31"/>
    <w:rsid w:val="007A0896"/>
    <w:rsid w:val="007B4548"/>
    <w:rsid w:val="00823910"/>
    <w:rsid w:val="00834E5E"/>
    <w:rsid w:val="00843DC3"/>
    <w:rsid w:val="008843C0"/>
    <w:rsid w:val="00887CBD"/>
    <w:rsid w:val="008963A6"/>
    <w:rsid w:val="008D72E4"/>
    <w:rsid w:val="00900FBB"/>
    <w:rsid w:val="00905752"/>
    <w:rsid w:val="0092646A"/>
    <w:rsid w:val="00934C62"/>
    <w:rsid w:val="00943B56"/>
    <w:rsid w:val="00970A2E"/>
    <w:rsid w:val="009879A8"/>
    <w:rsid w:val="009A30A4"/>
    <w:rsid w:val="00A166C1"/>
    <w:rsid w:val="00A22275"/>
    <w:rsid w:val="00A36B11"/>
    <w:rsid w:val="00AE6EC2"/>
    <w:rsid w:val="00AE7DB4"/>
    <w:rsid w:val="00B06037"/>
    <w:rsid w:val="00B12C18"/>
    <w:rsid w:val="00B16E53"/>
    <w:rsid w:val="00B413DA"/>
    <w:rsid w:val="00B551CD"/>
    <w:rsid w:val="00C352DD"/>
    <w:rsid w:val="00C83652"/>
    <w:rsid w:val="00C84C8C"/>
    <w:rsid w:val="00C92709"/>
    <w:rsid w:val="00CA02AE"/>
    <w:rsid w:val="00D056A3"/>
    <w:rsid w:val="00D77D20"/>
    <w:rsid w:val="00E422CC"/>
    <w:rsid w:val="00E50655"/>
    <w:rsid w:val="00E87790"/>
    <w:rsid w:val="00EE5134"/>
    <w:rsid w:val="00F01AE8"/>
    <w:rsid w:val="00F136EB"/>
    <w:rsid w:val="00F579D5"/>
    <w:rsid w:val="00F67E33"/>
    <w:rsid w:val="00F82274"/>
    <w:rsid w:val="00FA2C60"/>
    <w:rsid w:val="00FB22DE"/>
    <w:rsid w:val="00FC2358"/>
    <w:rsid w:val="00FC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7E8706"/>
  <w15:chartTrackingRefBased/>
  <w15:docId w15:val="{BA680A7C-D267-48FF-8023-51223FCF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2DE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905752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905752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B12C18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B12C18"/>
    <w:rPr>
      <w:rFonts w:ascii="굴림체" w:eastAsia="굴림체"/>
    </w:rPr>
  </w:style>
  <w:style w:type="paragraph" w:customStyle="1" w:styleId="10">
    <w:name w:val="목록1"/>
    <w:basedOn w:val="a7"/>
    <w:link w:val="1Char0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2F238A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2F238A"/>
    <w:pPr>
      <w:ind w:leftChars="400" w:left="800"/>
    </w:pPr>
  </w:style>
  <w:style w:type="paragraph" w:styleId="a8">
    <w:name w:val="Date"/>
    <w:basedOn w:val="a"/>
    <w:next w:val="a"/>
    <w:link w:val="Char3"/>
    <w:uiPriority w:val="99"/>
    <w:semiHidden/>
    <w:unhideWhenUsed/>
    <w:rsid w:val="00F01AE8"/>
  </w:style>
  <w:style w:type="character" w:customStyle="1" w:styleId="Char3">
    <w:name w:val="날짜 Char"/>
    <w:basedOn w:val="a0"/>
    <w:link w:val="a8"/>
    <w:uiPriority w:val="99"/>
    <w:semiHidden/>
    <w:rsid w:val="00F01AE8"/>
    <w:rPr>
      <w:rFonts w:ascii="굴림체" w:eastAsia="굴림체"/>
    </w:rPr>
  </w:style>
  <w:style w:type="table" w:styleId="a9">
    <w:name w:val="Table Grid"/>
    <w:basedOn w:val="a1"/>
    <w:uiPriority w:val="59"/>
    <w:rsid w:val="00C92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코드표"/>
    <w:basedOn w:val="a"/>
    <w:link w:val="Char4"/>
    <w:qFormat/>
    <w:rsid w:val="0092646A"/>
    <w:pPr>
      <w:wordWrap/>
      <w:adjustRightInd w:val="0"/>
      <w:spacing w:line="220" w:lineRule="exac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a"/>
    <w:rsid w:val="0092646A"/>
    <w:rPr>
      <w:rFonts w:ascii="굴림체" w:eastAsia="굴림체" w:cs="굴림체"/>
      <w:bCs/>
      <w:kern w:val="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67E33"/>
  </w:style>
  <w:style w:type="paragraph" w:styleId="20">
    <w:name w:val="toc 2"/>
    <w:basedOn w:val="a"/>
    <w:next w:val="a"/>
    <w:autoRedefine/>
    <w:uiPriority w:val="39"/>
    <w:unhideWhenUsed/>
    <w:rsid w:val="00F67E33"/>
    <w:pPr>
      <w:ind w:leftChars="200" w:left="425"/>
    </w:pPr>
  </w:style>
  <w:style w:type="character" w:styleId="ab">
    <w:name w:val="Hyperlink"/>
    <w:basedOn w:val="a0"/>
    <w:uiPriority w:val="99"/>
    <w:unhideWhenUsed/>
    <w:rsid w:val="00F67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BA720-DDAC-413F-A2B5-63CE2957B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589</TotalTime>
  <Pages>17</Pages>
  <Words>3072</Words>
  <Characters>17516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 </cp:lastModifiedBy>
  <cp:revision>33</cp:revision>
  <dcterms:created xsi:type="dcterms:W3CDTF">2016-09-12T09:40:00Z</dcterms:created>
  <dcterms:modified xsi:type="dcterms:W3CDTF">2018-10-01T04:39:00Z</dcterms:modified>
</cp:coreProperties>
</file>