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C9344" w14:textId="7FFD2EB3" w:rsidR="002342A2" w:rsidRPr="00A21C1D" w:rsidRDefault="008877E0" w:rsidP="002342A2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문자열</w:t>
      </w:r>
      <w:r w:rsidR="00CC3025">
        <w:rPr>
          <w:rFonts w:hint="eastAsia"/>
          <w:b/>
          <w:sz w:val="48"/>
          <w:szCs w:val="48"/>
        </w:rPr>
        <w:t xml:space="preserve"> 클래스</w:t>
      </w:r>
    </w:p>
    <w:p w14:paraId="59FA3B71" w14:textId="77777777" w:rsidR="002342A2" w:rsidRDefault="002342A2" w:rsidP="002342A2"/>
    <w:p w14:paraId="6FC7508A" w14:textId="28482B3A" w:rsidR="002342A2" w:rsidRDefault="002342A2" w:rsidP="002342A2">
      <w:r>
        <w:rPr>
          <w:rFonts w:hint="eastAsia"/>
        </w:rPr>
        <w:t>201</w:t>
      </w:r>
      <w:r w:rsidR="00263A66">
        <w:t>7</w:t>
      </w:r>
      <w:r>
        <w:rPr>
          <w:rFonts w:hint="eastAsia"/>
        </w:rPr>
        <w:t>-0</w:t>
      </w:r>
      <w:r w:rsidR="00263A66">
        <w:t>9</w:t>
      </w:r>
      <w:r>
        <w:rPr>
          <w:rFonts w:hint="eastAsia"/>
        </w:rPr>
        <w:t>-</w:t>
      </w:r>
      <w:r w:rsidR="00263A66">
        <w:t>08</w:t>
      </w:r>
    </w:p>
    <w:p w14:paraId="26BD65A3" w14:textId="2EADC142" w:rsidR="002342A2" w:rsidRDefault="002342A2" w:rsidP="00863913">
      <w:r>
        <w:rPr>
          <w:rFonts w:hint="eastAsia"/>
        </w:rPr>
        <w:t>이승진</w:t>
      </w:r>
    </w:p>
    <w:p w14:paraId="5ADBC9BB" w14:textId="77777777" w:rsidR="00863913" w:rsidRPr="00E16CA2" w:rsidRDefault="00863913" w:rsidP="00863913"/>
    <w:p w14:paraId="4AF0DE21" w14:textId="77777777" w:rsidR="002342A2" w:rsidRPr="00A21C1D" w:rsidRDefault="002342A2" w:rsidP="002342A2">
      <w:pPr>
        <w:rPr>
          <w:b/>
          <w:sz w:val="28"/>
        </w:rPr>
      </w:pPr>
      <w:r w:rsidRPr="00A21C1D">
        <w:rPr>
          <w:rFonts w:hint="eastAsia"/>
          <w:b/>
          <w:sz w:val="28"/>
        </w:rPr>
        <w:t>학습목표</w:t>
      </w:r>
    </w:p>
    <w:p w14:paraId="5B351D00" w14:textId="3ACFC36F" w:rsidR="0034084F" w:rsidRDefault="0034084F" w:rsidP="002342A2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클래스</w:t>
      </w:r>
      <w:r w:rsidR="00C96EAF">
        <w:rPr>
          <w:rFonts w:hint="eastAsia"/>
        </w:rPr>
        <w:t>,</w:t>
      </w:r>
      <w:r>
        <w:rPr>
          <w:rFonts w:hint="eastAsia"/>
        </w:rPr>
        <w:t xml:space="preserve"> </w:t>
      </w:r>
      <w:r w:rsidR="00C96EAF">
        <w:t xml:space="preserve">StringBuilder </w:t>
      </w:r>
      <w:r w:rsidR="00C96EAF">
        <w:rPr>
          <w:rFonts w:hint="eastAsia"/>
        </w:rPr>
        <w:t>클래스</w:t>
      </w:r>
      <w:r w:rsidR="00C96EAF">
        <w:t xml:space="preserve">, </w:t>
      </w:r>
      <w:r w:rsidR="00C96EAF">
        <w:rPr>
          <w:rFonts w:hint="eastAsia"/>
        </w:rPr>
        <w:t>StringBuffer</w:t>
      </w:r>
      <w:r w:rsidR="00C96EAF">
        <w:t xml:space="preserve"> </w:t>
      </w:r>
      <w:r w:rsidR="00C96EAF">
        <w:rPr>
          <w:rFonts w:hint="eastAsia"/>
        </w:rPr>
        <w:t>클래스</w:t>
      </w:r>
    </w:p>
    <w:p w14:paraId="35129DB8" w14:textId="77777777" w:rsidR="002342A2" w:rsidRDefault="002342A2" w:rsidP="002342A2"/>
    <w:p w14:paraId="26395E75" w14:textId="77777777" w:rsidR="002342A2" w:rsidRDefault="002342A2" w:rsidP="002342A2"/>
    <w:p w14:paraId="01E97457" w14:textId="1F0B6F5B" w:rsidR="002342A2" w:rsidRPr="00E719BE" w:rsidRDefault="00E719BE" w:rsidP="002342A2">
      <w:pPr>
        <w:rPr>
          <w:b/>
          <w:sz w:val="28"/>
        </w:rPr>
      </w:pPr>
      <w:r w:rsidRPr="00E719BE">
        <w:rPr>
          <w:rFonts w:hint="eastAsia"/>
          <w:b/>
          <w:sz w:val="28"/>
        </w:rPr>
        <w:t>목차</w:t>
      </w:r>
    </w:p>
    <w:p w14:paraId="6981D882" w14:textId="504690E4" w:rsidR="00263A66" w:rsidRDefault="00E719B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2662671" w:history="1">
        <w:r w:rsidR="00263A66" w:rsidRPr="00AF50F0">
          <w:rPr>
            <w:rStyle w:val="Hyperlink"/>
            <w:rFonts w:hAnsi="굴림체"/>
            <w:noProof/>
          </w:rPr>
          <w:t>1.</w:t>
        </w:r>
        <w:r w:rsidR="00263A66" w:rsidRPr="00AF50F0">
          <w:rPr>
            <w:rStyle w:val="Hyperlink"/>
            <w:noProof/>
          </w:rPr>
          <w:t xml:space="preserve"> Java 문자열</w:t>
        </w:r>
        <w:r w:rsidR="00263A66">
          <w:rPr>
            <w:noProof/>
            <w:webHidden/>
          </w:rPr>
          <w:tab/>
        </w:r>
        <w:r w:rsidR="00263A66">
          <w:rPr>
            <w:noProof/>
            <w:webHidden/>
          </w:rPr>
          <w:fldChar w:fldCharType="begin"/>
        </w:r>
        <w:r w:rsidR="00263A66">
          <w:rPr>
            <w:noProof/>
            <w:webHidden/>
          </w:rPr>
          <w:instrText xml:space="preserve"> PAGEREF _Toc492662671 \h </w:instrText>
        </w:r>
        <w:r w:rsidR="00263A66">
          <w:rPr>
            <w:noProof/>
            <w:webHidden/>
          </w:rPr>
        </w:r>
        <w:r w:rsidR="00263A66">
          <w:rPr>
            <w:noProof/>
            <w:webHidden/>
          </w:rPr>
          <w:fldChar w:fldCharType="separate"/>
        </w:r>
        <w:r w:rsidR="00263A66">
          <w:rPr>
            <w:noProof/>
            <w:webHidden/>
          </w:rPr>
          <w:t>2</w:t>
        </w:r>
        <w:r w:rsidR="00263A66">
          <w:rPr>
            <w:noProof/>
            <w:webHidden/>
          </w:rPr>
          <w:fldChar w:fldCharType="end"/>
        </w:r>
      </w:hyperlink>
    </w:p>
    <w:p w14:paraId="355BDF46" w14:textId="05E88555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72" w:history="1">
        <w:r w:rsidRPr="00AF50F0">
          <w:rPr>
            <w:rStyle w:val="Hyperlink"/>
            <w:noProof/>
          </w:rPr>
          <w:t>1) Java 문자열의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91576C" w14:textId="1141EB24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73" w:history="1">
        <w:r w:rsidRPr="00AF50F0">
          <w:rPr>
            <w:rStyle w:val="Hyperlink"/>
            <w:noProof/>
          </w:rPr>
          <w:t>2) CharSequence 인터페이스의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39FA8" w14:textId="594C82C4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74" w:history="1">
        <w:r w:rsidRPr="00AF50F0">
          <w:rPr>
            <w:rStyle w:val="Hyperlink"/>
            <w:noProof/>
          </w:rPr>
          <w:t>3) StringBuilder 클래스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0A635" w14:textId="466E665F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75" w:history="1">
        <w:r w:rsidRPr="00AF50F0">
          <w:rPr>
            <w:rStyle w:val="Hyperlink"/>
            <w:noProof/>
          </w:rPr>
          <w:t>4) equals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14FF3F" w14:textId="4491EDDE" w:rsidR="00263A66" w:rsidRDefault="00263A6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2662676" w:history="1">
        <w:r w:rsidRPr="00AF50F0">
          <w:rPr>
            <w:rStyle w:val="Hyperlink"/>
            <w:rFonts w:hAnsi="굴림체"/>
            <w:noProof/>
          </w:rPr>
          <w:t>2.</w:t>
        </w:r>
        <w:r w:rsidRPr="00AF50F0">
          <w:rPr>
            <w:rStyle w:val="Hyperlink"/>
            <w:noProof/>
          </w:rPr>
          <w:t xml:space="preserve"> 예제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0E301" w14:textId="1939DE48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77" w:history="1">
        <w:r w:rsidRPr="00AF50F0">
          <w:rPr>
            <w:rStyle w:val="Hyperlink"/>
            <w:noProof/>
          </w:rPr>
          <w:t>1) StringBuilder1.java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6160C2" w14:textId="601F5AF3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78" w:history="1">
        <w:r w:rsidRPr="00AF50F0">
          <w:rPr>
            <w:rStyle w:val="Hyperlink"/>
            <w:noProof/>
          </w:rPr>
          <w:t>2) StringBuilder2.java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C9EE4C" w14:textId="0E6F0A64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79" w:history="1">
        <w:r w:rsidRPr="00AF50F0">
          <w:rPr>
            <w:rStyle w:val="Hyperlink"/>
            <w:noProof/>
          </w:rPr>
          <w:t>3) StringBuilder3.java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C7A67D" w14:textId="78A80713" w:rsidR="00263A66" w:rsidRDefault="00263A6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2662680" w:history="1">
        <w:r w:rsidRPr="00AF50F0">
          <w:rPr>
            <w:rStyle w:val="Hyperlink"/>
            <w:noProof/>
          </w:rPr>
          <w:t>4)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_Toc492662680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BBAA23" w14:textId="34C7A140" w:rsidR="00E719BE" w:rsidRDefault="00E719BE" w:rsidP="002342A2">
      <w:r>
        <w:fldChar w:fldCharType="end"/>
      </w:r>
    </w:p>
    <w:p w14:paraId="5F850532" w14:textId="674F345D" w:rsidR="002342A2" w:rsidRDefault="002342A2" w:rsidP="000907FF">
      <w:pPr>
        <w:pStyle w:val="Heading1"/>
        <w:jc w:val="left"/>
      </w:pPr>
      <w:r>
        <w:br w:type="page"/>
      </w:r>
    </w:p>
    <w:p w14:paraId="674C3BA9" w14:textId="13EC0387" w:rsidR="00560D74" w:rsidRDefault="008877E0" w:rsidP="00C7264B">
      <w:pPr>
        <w:pStyle w:val="Heading1"/>
        <w:numPr>
          <w:ilvl w:val="0"/>
          <w:numId w:val="4"/>
        </w:numPr>
      </w:pPr>
      <w:bookmarkStart w:id="0" w:name="_Toc492662671"/>
      <w:r>
        <w:lastRenderedPageBreak/>
        <w:t xml:space="preserve">Java </w:t>
      </w:r>
      <w:r w:rsidR="00560D74">
        <w:rPr>
          <w:rFonts w:hint="eastAsia"/>
        </w:rPr>
        <w:t>문자열</w:t>
      </w:r>
      <w:bookmarkEnd w:id="0"/>
    </w:p>
    <w:p w14:paraId="60501733" w14:textId="25F9CD62" w:rsidR="007077C8" w:rsidRDefault="007077C8" w:rsidP="007077C8"/>
    <w:p w14:paraId="7B48E836" w14:textId="659C8C37" w:rsidR="007077C8" w:rsidRPr="007077C8" w:rsidRDefault="007077C8" w:rsidP="007077C8">
      <w:pPr>
        <w:pStyle w:val="Heading2"/>
      </w:pPr>
      <w:bookmarkStart w:id="1" w:name="_Toc492662672"/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문자열의 종류</w:t>
      </w:r>
      <w:bookmarkEnd w:id="1"/>
    </w:p>
    <w:p w14:paraId="41CBC3CD" w14:textId="3BDCAE84" w:rsidR="00560D74" w:rsidRDefault="00560D74" w:rsidP="00560D74"/>
    <w:p w14:paraId="1C1FE3C8" w14:textId="41F8A79D" w:rsidR="008877E0" w:rsidRDefault="008877E0" w:rsidP="00560D74">
      <w:r w:rsidRPr="008877E0">
        <w:rPr>
          <w:rFonts w:hint="eastAsia"/>
          <w:noProof/>
        </w:rPr>
        <w:drawing>
          <wp:inline distT="0" distB="0" distL="0" distR="0" wp14:anchorId="673E6717" wp14:editId="4A4E08FB">
            <wp:extent cx="30194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18AF" w14:textId="77777777" w:rsidR="008877E0" w:rsidRPr="00560D74" w:rsidRDefault="008877E0" w:rsidP="00560D74"/>
    <w:p w14:paraId="4A1BCBFC" w14:textId="36B8B6DE" w:rsidR="005368AB" w:rsidRPr="007F7EFE" w:rsidRDefault="00102FCC" w:rsidP="007F7EFE">
      <w:pPr>
        <w:pStyle w:val="Heading3"/>
      </w:pPr>
      <w:r w:rsidRPr="007F7EFE">
        <w:t xml:space="preserve">CharSequence </w:t>
      </w:r>
      <w:r w:rsidRPr="007F7EFE">
        <w:rPr>
          <w:rFonts w:hint="eastAsia"/>
        </w:rPr>
        <w:t>interface</w:t>
      </w:r>
    </w:p>
    <w:p w14:paraId="0EC3414E" w14:textId="3A1CAA43" w:rsidR="00102FCC" w:rsidRDefault="00102FCC" w:rsidP="00102FCC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언어에서 문자열에 해당하는 클래스는 여러 개다.</w:t>
      </w:r>
      <w:r>
        <w:t xml:space="preserve"> String, StringBuffer, StringBuilder </w:t>
      </w:r>
      <w:r>
        <w:rPr>
          <w:rFonts w:hint="eastAsia"/>
        </w:rPr>
        <w:t>등</w:t>
      </w:r>
    </w:p>
    <w:p w14:paraId="08791D9A" w14:textId="659D4FC3" w:rsidR="00102FCC" w:rsidRDefault="00102FCC" w:rsidP="00102FCC">
      <w:r>
        <w:rPr>
          <w:rFonts w:hint="eastAsia"/>
        </w:rPr>
        <w:t xml:space="preserve">이 문자열 클래스들의 공통 부모 클래스 역할을 하는 것이 </w:t>
      </w:r>
      <w:r>
        <w:t xml:space="preserve">CharSequence inteface </w:t>
      </w:r>
      <w:r w:rsidR="00931B7F">
        <w:rPr>
          <w:rFonts w:hint="eastAsia"/>
        </w:rPr>
        <w:t>이</w:t>
      </w:r>
      <w:r>
        <w:rPr>
          <w:rFonts w:hint="eastAsia"/>
        </w:rPr>
        <w:t>다.</w:t>
      </w:r>
    </w:p>
    <w:p w14:paraId="613E72F4" w14:textId="52882072" w:rsidR="00102FCC" w:rsidRDefault="00102FCC" w:rsidP="00102FCC"/>
    <w:p w14:paraId="2E88BCFE" w14:textId="289E7755" w:rsidR="007943F5" w:rsidRDefault="00290AAF" w:rsidP="007F7EFE">
      <w:pPr>
        <w:pStyle w:val="Heading3"/>
      </w:pPr>
      <w:r>
        <w:t xml:space="preserve">String </w:t>
      </w:r>
      <w:r>
        <w:rPr>
          <w:rFonts w:hint="eastAsia"/>
        </w:rPr>
        <w:t>클래스</w:t>
      </w:r>
    </w:p>
    <w:p w14:paraId="73BB0A01" w14:textId="58D3E50E" w:rsidR="00B647A5" w:rsidRDefault="008877E0" w:rsidP="00290AAF">
      <w:r>
        <w:rPr>
          <w:rFonts w:hint="eastAsia"/>
        </w:rPr>
        <w:t xml:space="preserve">대표적인 </w:t>
      </w:r>
      <w:r w:rsidR="00B647A5">
        <w:rPr>
          <w:rFonts w:hint="eastAsia"/>
        </w:rPr>
        <w:t xml:space="preserve">Java 문자열은 </w:t>
      </w:r>
      <w:r w:rsidR="00B647A5">
        <w:t xml:space="preserve">String </w:t>
      </w:r>
      <w:r w:rsidR="00B647A5">
        <w:rPr>
          <w:rFonts w:hint="eastAsia"/>
        </w:rPr>
        <w:t>클래스이다.</w:t>
      </w:r>
    </w:p>
    <w:p w14:paraId="0149FD7D" w14:textId="43E77CF1" w:rsidR="00B647A5" w:rsidRDefault="00B647A5" w:rsidP="00290AAF">
      <w:r>
        <w:t>String</w:t>
      </w:r>
      <w:r>
        <w:rPr>
          <w:rFonts w:hint="eastAsia"/>
        </w:rPr>
        <w:t xml:space="preserve"> 객체는 생성된</w:t>
      </w:r>
      <w:r w:rsidR="00AB6518">
        <w:rPr>
          <w:rFonts w:hint="eastAsia"/>
        </w:rPr>
        <w:t xml:space="preserve"> 뒤</w:t>
      </w:r>
      <w:r>
        <w:rPr>
          <w:rFonts w:hint="eastAsia"/>
        </w:rPr>
        <w:t xml:space="preserve"> </w:t>
      </w:r>
      <w:r w:rsidR="00AB6518">
        <w:rPr>
          <w:rFonts w:hint="eastAsia"/>
        </w:rPr>
        <w:t>문자열</w:t>
      </w:r>
      <w:r>
        <w:rPr>
          <w:rFonts w:hint="eastAsia"/>
        </w:rPr>
        <w:t xml:space="preserve"> 값이 </w:t>
      </w:r>
      <w:r w:rsidR="00AB6518">
        <w:rPr>
          <w:rFonts w:hint="eastAsia"/>
        </w:rPr>
        <w:t>수정</w:t>
      </w:r>
      <w:r>
        <w:rPr>
          <w:rFonts w:hint="eastAsia"/>
        </w:rPr>
        <w:t>될 수 없다.</w:t>
      </w:r>
    </w:p>
    <w:p w14:paraId="06E429EB" w14:textId="0F9DEB85" w:rsidR="00AB6518" w:rsidRDefault="00AB6518" w:rsidP="00290AAF">
      <w:r>
        <w:t xml:space="preserve">String </w:t>
      </w:r>
      <w:r>
        <w:rPr>
          <w:rFonts w:hint="eastAsia"/>
        </w:rPr>
        <w:t>클래스의 문자열 수정 메소드는</w:t>
      </w:r>
      <w:r>
        <w:t xml:space="preserve">, this </w:t>
      </w:r>
      <w:r>
        <w:rPr>
          <w:rFonts w:hint="eastAsia"/>
        </w:rPr>
        <w:t>문자열을 수정하는 것이 아니고, 수정된 새 문자열 객체를 리턴한다.</w:t>
      </w:r>
      <w:r>
        <w:t xml:space="preserve"> this </w:t>
      </w:r>
      <w:r>
        <w:rPr>
          <w:rFonts w:hint="eastAsia"/>
        </w:rPr>
        <w:t>문자열은 수정되지 않는다.</w:t>
      </w:r>
    </w:p>
    <w:p w14:paraId="1C2A8DC3" w14:textId="77777777" w:rsidR="008877E0" w:rsidRDefault="008877E0" w:rsidP="008877E0"/>
    <w:p w14:paraId="278D2252" w14:textId="77777777" w:rsidR="008877E0" w:rsidRDefault="008877E0" w:rsidP="008877E0">
      <w:pPr>
        <w:pStyle w:val="Heading3"/>
      </w:pPr>
      <w:r>
        <w:t xml:space="preserve">StringBuilder </w:t>
      </w:r>
      <w:r>
        <w:rPr>
          <w:rFonts w:hint="eastAsia"/>
        </w:rPr>
        <w:t>클래스</w:t>
      </w:r>
    </w:p>
    <w:p w14:paraId="49A21AD8" w14:textId="77777777" w:rsidR="008877E0" w:rsidRDefault="008877E0" w:rsidP="008877E0">
      <w:r>
        <w:rPr>
          <w:rFonts w:hint="eastAsia"/>
        </w:rPr>
        <w:t xml:space="preserve">수정 가능한 문자열 객체는 </w:t>
      </w:r>
      <w:r>
        <w:t xml:space="preserve">StringBuilder </w:t>
      </w:r>
      <w:r>
        <w:rPr>
          <w:rFonts w:hint="eastAsia"/>
        </w:rPr>
        <w:t>클래스이다.</w:t>
      </w:r>
    </w:p>
    <w:p w14:paraId="267CDD8D" w14:textId="225E7A51" w:rsidR="008877E0" w:rsidRDefault="008877E0" w:rsidP="008877E0">
      <w:r>
        <w:t xml:space="preserve">StringBuilder </w:t>
      </w:r>
      <w:r>
        <w:rPr>
          <w:rFonts w:hint="eastAsia"/>
        </w:rPr>
        <w:t xml:space="preserve">클래스의 문자열 수정 메소드는 </w:t>
      </w:r>
      <w:r w:rsidR="00E16CA2">
        <w:rPr>
          <w:rFonts w:hint="eastAsia"/>
        </w:rPr>
        <w:t xml:space="preserve">내부 </w:t>
      </w:r>
      <w:r>
        <w:rPr>
          <w:rFonts w:hint="eastAsia"/>
        </w:rPr>
        <w:t xml:space="preserve">문자열을 </w:t>
      </w:r>
      <w:r w:rsidR="00E16CA2">
        <w:rPr>
          <w:rFonts w:hint="eastAsia"/>
        </w:rPr>
        <w:t xml:space="preserve">직접 </w:t>
      </w:r>
      <w:r>
        <w:rPr>
          <w:rFonts w:hint="eastAsia"/>
        </w:rPr>
        <w:t>수정한다.</w:t>
      </w:r>
    </w:p>
    <w:p w14:paraId="2F102A33" w14:textId="05E83068" w:rsidR="008877E0" w:rsidRPr="00E16CA2" w:rsidRDefault="008877E0" w:rsidP="008877E0"/>
    <w:p w14:paraId="228A817B" w14:textId="26DF4F84" w:rsidR="008877E0" w:rsidRDefault="008877E0" w:rsidP="008877E0">
      <w:pPr>
        <w:pStyle w:val="Heading3"/>
      </w:pPr>
      <w:r>
        <w:rPr>
          <w:rFonts w:hint="eastAsia"/>
        </w:rPr>
        <w:t>StringBuffer</w:t>
      </w:r>
      <w:r>
        <w:t xml:space="preserve"> </w:t>
      </w:r>
      <w:r>
        <w:rPr>
          <w:rFonts w:hint="eastAsia"/>
        </w:rPr>
        <w:t>클래스</w:t>
      </w:r>
    </w:p>
    <w:p w14:paraId="42907A8D" w14:textId="3C6E7B76" w:rsidR="008877E0" w:rsidRDefault="008877E0" w:rsidP="008877E0">
      <w:r>
        <w:rPr>
          <w:rFonts w:hint="eastAsia"/>
        </w:rPr>
        <w:t>StringBuffer</w:t>
      </w:r>
      <w:r>
        <w:t xml:space="preserve"> </w:t>
      </w:r>
      <w:r>
        <w:rPr>
          <w:rFonts w:hint="eastAsia"/>
        </w:rPr>
        <w:t>클래스</w:t>
      </w:r>
      <w:r w:rsidR="00AD0B1D">
        <w:rPr>
          <w:rFonts w:hint="eastAsia"/>
        </w:rPr>
        <w:t xml:space="preserve">는 </w:t>
      </w:r>
      <w:r w:rsidR="00AD0B1D">
        <w:t>String</w:t>
      </w:r>
      <w:r>
        <w:t xml:space="preserve">Builder </w:t>
      </w:r>
      <w:r>
        <w:rPr>
          <w:rFonts w:hint="eastAsia"/>
        </w:rPr>
        <w:t>클래스</w:t>
      </w:r>
      <w:r w:rsidR="00AD0B1D">
        <w:rPr>
          <w:rFonts w:hint="eastAsia"/>
        </w:rPr>
        <w:t>와 기능이 같고</w:t>
      </w:r>
      <w:r>
        <w:rPr>
          <w:rFonts w:hint="eastAsia"/>
        </w:rPr>
        <w:t xml:space="preserve"> 메소드</w:t>
      </w:r>
      <w:r w:rsidR="00AD0B1D">
        <w:rPr>
          <w:rFonts w:hint="eastAsia"/>
        </w:rPr>
        <w:t>도 같고 사용법도 같다.</w:t>
      </w:r>
    </w:p>
    <w:p w14:paraId="7A68AC0E" w14:textId="73AF109F" w:rsidR="00AD0B1D" w:rsidRDefault="00AD0B1D" w:rsidP="008877E0">
      <w:r>
        <w:rPr>
          <w:rFonts w:hint="eastAsia"/>
        </w:rPr>
        <w:t xml:space="preserve">차이점은 </w:t>
      </w:r>
      <w:r>
        <w:t>StringBuffer</w:t>
      </w:r>
      <w:r>
        <w:rPr>
          <w:rFonts w:hint="eastAsia"/>
        </w:rPr>
        <w:t xml:space="preserve">는 </w:t>
      </w:r>
      <w:r>
        <w:t xml:space="preserve">thread safe </w:t>
      </w:r>
      <w:r>
        <w:rPr>
          <w:rFonts w:hint="eastAsia"/>
        </w:rPr>
        <w:t>하지만</w:t>
      </w:r>
      <w:r>
        <w:t xml:space="preserve"> StringBuilder</w:t>
      </w:r>
      <w:r>
        <w:rPr>
          <w:rFonts w:hint="eastAsia"/>
        </w:rPr>
        <w:t xml:space="preserve">는 </w:t>
      </w:r>
      <w:r>
        <w:t xml:space="preserve">thread safe </w:t>
      </w:r>
      <w:r>
        <w:rPr>
          <w:rFonts w:hint="eastAsia"/>
        </w:rPr>
        <w:t>하지 않다는 점이다.</w:t>
      </w:r>
    </w:p>
    <w:p w14:paraId="04E62ACD" w14:textId="77777777" w:rsidR="00E16CA2" w:rsidRDefault="00E16CA2" w:rsidP="008877E0"/>
    <w:p w14:paraId="22DB4326" w14:textId="4880811E" w:rsidR="00AD0B1D" w:rsidRDefault="00AD0B1D" w:rsidP="008877E0">
      <w:r>
        <w:rPr>
          <w:rFonts w:hint="eastAsia"/>
        </w:rPr>
        <w:t>t</w:t>
      </w:r>
      <w:r>
        <w:t xml:space="preserve">hread safe </w:t>
      </w:r>
      <w:r>
        <w:rPr>
          <w:rFonts w:hint="eastAsia"/>
        </w:rPr>
        <w:t>하다는 말은 멀티 스레드(multi-thread</w:t>
      </w:r>
      <w:r>
        <w:t>)</w:t>
      </w:r>
      <w:r>
        <w:rPr>
          <w:rFonts w:hint="eastAsia"/>
        </w:rPr>
        <w:t>로 실행되어도 안전하다는 말이다.</w:t>
      </w:r>
    </w:p>
    <w:p w14:paraId="75625CB7" w14:textId="4474162D" w:rsidR="00AD0B1D" w:rsidRDefault="00AD0B1D" w:rsidP="008877E0">
      <w:r>
        <w:t xml:space="preserve">StringBuffer </w:t>
      </w:r>
      <w:r>
        <w:rPr>
          <w:rFonts w:hint="eastAsia"/>
        </w:rPr>
        <w:t xml:space="preserve">클래스는 </w:t>
      </w:r>
      <w:r>
        <w:t xml:space="preserve">thread safe </w:t>
      </w:r>
      <w:r>
        <w:rPr>
          <w:rFonts w:hint="eastAsia"/>
        </w:rPr>
        <w:t>하기 때문에,</w:t>
      </w:r>
      <w:r>
        <w:t xml:space="preserve"> StringBuilder</w:t>
      </w:r>
      <w:r>
        <w:rPr>
          <w:rFonts w:hint="eastAsia"/>
        </w:rPr>
        <w:t xml:space="preserve"> 보다 느리다.</w:t>
      </w:r>
    </w:p>
    <w:p w14:paraId="4661F871" w14:textId="657BF3DF" w:rsidR="008877E0" w:rsidRDefault="00AD0B1D" w:rsidP="008877E0">
      <w:r>
        <w:rPr>
          <w:rFonts w:hint="eastAsia"/>
        </w:rPr>
        <w:t xml:space="preserve">따라서 </w:t>
      </w:r>
      <w:r>
        <w:t xml:space="preserve">thread safe </w:t>
      </w:r>
      <w:r>
        <w:rPr>
          <w:rFonts w:hint="eastAsia"/>
        </w:rPr>
        <w:t xml:space="preserve">해야 할 때에만 </w:t>
      </w:r>
      <w:r>
        <w:t>StringBuffer</w:t>
      </w:r>
      <w:r>
        <w:rPr>
          <w:rFonts w:hint="eastAsia"/>
        </w:rPr>
        <w:t>를 사용해야 한다.</w:t>
      </w:r>
    </w:p>
    <w:p w14:paraId="5F47937E" w14:textId="746E028D" w:rsidR="00AD0B1D" w:rsidRDefault="00AD0B1D" w:rsidP="008877E0"/>
    <w:p w14:paraId="3B64DC06" w14:textId="77777777" w:rsidR="00263A66" w:rsidRDefault="00263A66" w:rsidP="008877E0">
      <w:pPr>
        <w:rPr>
          <w:rFonts w:hint="eastAsia"/>
        </w:rPr>
      </w:pPr>
    </w:p>
    <w:p w14:paraId="063F4D99" w14:textId="15B84931" w:rsidR="00263A66" w:rsidRDefault="00263A66" w:rsidP="00263A66">
      <w:pPr>
        <w:pStyle w:val="Heading3"/>
      </w:pP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0281DC67" w14:textId="754D89B8" w:rsidR="00263A66" w:rsidRDefault="00263A66" w:rsidP="00263A66">
      <w:r>
        <w:rPr>
          <w:rFonts w:hint="eastAsia"/>
        </w:rPr>
        <w:t>공통 부모 인터페이스를 구현(</w:t>
      </w:r>
      <w:r>
        <w:t>implements)</w:t>
      </w:r>
      <w:r>
        <w:rPr>
          <w:rFonts w:hint="eastAsia"/>
        </w:rPr>
        <w:t>한 클래스들은,</w:t>
      </w:r>
      <w:r>
        <w:t xml:space="preserve"> </w:t>
      </w:r>
      <w:r>
        <w:rPr>
          <w:rFonts w:hint="eastAsia"/>
        </w:rPr>
        <w:t>인터페이스에 선언된 메소드들을 전부 구현해야 한다.</w:t>
      </w:r>
    </w:p>
    <w:p w14:paraId="3AA9435E" w14:textId="37D8FE4A" w:rsidR="00263A66" w:rsidRDefault="00263A66" w:rsidP="00263A66">
      <w:pPr>
        <w:rPr>
          <w:rFonts w:hint="eastAsia"/>
        </w:rPr>
      </w:pPr>
      <w:r>
        <w:rPr>
          <w:rFonts w:hint="eastAsia"/>
        </w:rPr>
        <w:t>그 메소드들의 사용법도 서로 같아야 한다.</w:t>
      </w:r>
    </w:p>
    <w:p w14:paraId="1AA03DEB" w14:textId="58F667E0" w:rsidR="00263A66" w:rsidRDefault="00263A66" w:rsidP="00263A66">
      <w:pPr>
        <w:rPr>
          <w:rFonts w:hint="eastAsia"/>
        </w:rPr>
      </w:pPr>
      <w:r>
        <w:rPr>
          <w:rFonts w:hint="eastAsia"/>
        </w:rPr>
        <w:t>사용법이 같아서 호환되는 클래스들을 만들기 위해서, 인테페이스 문법을 활용한다.</w:t>
      </w:r>
    </w:p>
    <w:p w14:paraId="74C930AD" w14:textId="77777777" w:rsidR="00263A66" w:rsidRDefault="00263A66" w:rsidP="00263A66">
      <w:pPr>
        <w:rPr>
          <w:rFonts w:hint="eastAsia"/>
        </w:rPr>
      </w:pPr>
    </w:p>
    <w:p w14:paraId="41AA0D33" w14:textId="28770023" w:rsidR="00263A66" w:rsidRDefault="00263A66" w:rsidP="00263A66"/>
    <w:p w14:paraId="784CFB07" w14:textId="77777777" w:rsidR="004C12A0" w:rsidRPr="00263A66" w:rsidRDefault="004C12A0" w:rsidP="00263A66">
      <w:pPr>
        <w:rPr>
          <w:rFonts w:hint="eastAsia"/>
        </w:rPr>
      </w:pPr>
    </w:p>
    <w:p w14:paraId="3E128FA5" w14:textId="2C1D6FA9" w:rsidR="00263A66" w:rsidRDefault="004C12A0" w:rsidP="008877E0">
      <w:pPr>
        <w:rPr>
          <w:rFonts w:hint="eastAsia"/>
        </w:rPr>
      </w:pPr>
      <w:r>
        <w:rPr>
          <w:rFonts w:hint="eastAsia"/>
        </w:rPr>
        <w:t>안드로이드에는, 폰트 정보까지 저장할 수 있는 문자열 클래스가 있다.</w:t>
      </w:r>
    </w:p>
    <w:p w14:paraId="00515F58" w14:textId="2DE194CC" w:rsidR="004C12A0" w:rsidRDefault="004C12A0" w:rsidP="008877E0">
      <w:pPr>
        <w:rPr>
          <w:rFonts w:hint="eastAsia"/>
        </w:rPr>
      </w:pPr>
      <w:r>
        <w:rPr>
          <w:rFonts w:hint="eastAsia"/>
        </w:rPr>
        <w:t xml:space="preserve">이 클래스도 </w:t>
      </w:r>
      <w:r>
        <w:t xml:space="preserve">CharSequence </w:t>
      </w:r>
      <w:r>
        <w:rPr>
          <w:rFonts w:hint="eastAsia"/>
        </w:rPr>
        <w:t>인터페이스를 구현하고 있다.</w:t>
      </w:r>
    </w:p>
    <w:p w14:paraId="4216302C" w14:textId="2400719E" w:rsidR="004C12A0" w:rsidRDefault="004C12A0" w:rsidP="008877E0"/>
    <w:p w14:paraId="40138421" w14:textId="77777777" w:rsidR="004C12A0" w:rsidRDefault="004C12A0" w:rsidP="008877E0"/>
    <w:p w14:paraId="5C267AAC" w14:textId="77777777" w:rsidR="00263A66" w:rsidRDefault="00263A66" w:rsidP="008877E0">
      <w:pPr>
        <w:rPr>
          <w:rFonts w:hint="eastAsia"/>
        </w:rPr>
      </w:pPr>
    </w:p>
    <w:p w14:paraId="18F1EFB8" w14:textId="09660A11" w:rsidR="00AD0B1D" w:rsidRDefault="00AD0B1D" w:rsidP="006B0E1E">
      <w:pPr>
        <w:pStyle w:val="Heading3"/>
      </w:pPr>
    </w:p>
    <w:p w14:paraId="2A9CDAC2" w14:textId="1733EB4F" w:rsidR="00C1161C" w:rsidRDefault="00C1161C" w:rsidP="00C1161C"/>
    <w:p w14:paraId="0555B76C" w14:textId="77777777" w:rsidR="00C1161C" w:rsidRDefault="00C1161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D6FE61" w14:textId="03AACF30" w:rsidR="00C1161C" w:rsidRDefault="00C1161C" w:rsidP="00C1161C">
      <w:pPr>
        <w:pStyle w:val="Heading2"/>
      </w:pPr>
      <w:bookmarkStart w:id="2" w:name="_Toc492662673"/>
      <w:r>
        <w:lastRenderedPageBreak/>
        <w:t xml:space="preserve">CharSequence </w:t>
      </w:r>
      <w:r>
        <w:rPr>
          <w:rFonts w:hint="eastAsia"/>
        </w:rPr>
        <w:t>인터페이스의 메소드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161C" w14:paraId="1882F297" w14:textId="77777777" w:rsidTr="00C1161C">
        <w:tc>
          <w:tcPr>
            <w:tcW w:w="10456" w:type="dxa"/>
          </w:tcPr>
          <w:p w14:paraId="2138249E" w14:textId="77777777" w:rsidR="00C1161C" w:rsidRDefault="00C1161C" w:rsidP="00C1161C">
            <w:r>
              <w:rPr>
                <w:rFonts w:hint="eastAsia"/>
              </w:rPr>
              <w:t>char charAt(int index)</w:t>
            </w:r>
          </w:p>
          <w:p w14:paraId="149AFA59" w14:textId="01E17D6C" w:rsidR="00C1161C" w:rsidRDefault="00C1161C" w:rsidP="00C1161C">
            <w:r>
              <w:tab/>
              <w:t xml:space="preserve">this </w:t>
            </w:r>
            <w:r>
              <w:rPr>
                <w:rFonts w:hint="eastAsia"/>
              </w:rPr>
              <w:t xml:space="preserve">문자열에서 </w:t>
            </w:r>
            <w:r>
              <w:t xml:space="preserve">index </w:t>
            </w:r>
            <w:r>
              <w:rPr>
                <w:rFonts w:hint="eastAsia"/>
              </w:rPr>
              <w:t>위치의 문자(</w:t>
            </w:r>
            <w:r>
              <w:t>char)</w:t>
            </w:r>
            <w:r>
              <w:rPr>
                <w:rFonts w:hint="eastAsia"/>
              </w:rPr>
              <w:t>를 리턴한다.</w:t>
            </w:r>
          </w:p>
        </w:tc>
      </w:tr>
      <w:tr w:rsidR="00C1161C" w14:paraId="6FD01E63" w14:textId="77777777" w:rsidTr="00C1161C">
        <w:tc>
          <w:tcPr>
            <w:tcW w:w="10456" w:type="dxa"/>
          </w:tcPr>
          <w:p w14:paraId="1EB7FB1E" w14:textId="77777777" w:rsidR="00C1161C" w:rsidRDefault="00C1161C" w:rsidP="00C1161C">
            <w:r>
              <w:t>int length()</w:t>
            </w:r>
          </w:p>
          <w:p w14:paraId="0643BDAC" w14:textId="13297742" w:rsidR="00C1161C" w:rsidRDefault="00C1161C" w:rsidP="00C1161C">
            <w:r>
              <w:tab/>
            </w:r>
            <w:r>
              <w:rPr>
                <w:rFonts w:hint="eastAsia"/>
              </w:rPr>
              <w:t>문자열의 길이를 리턴한다.</w:t>
            </w:r>
          </w:p>
        </w:tc>
      </w:tr>
      <w:tr w:rsidR="00C1161C" w14:paraId="2C5A0FA5" w14:textId="77777777" w:rsidTr="00C1161C">
        <w:tc>
          <w:tcPr>
            <w:tcW w:w="10456" w:type="dxa"/>
          </w:tcPr>
          <w:p w14:paraId="438D6C13" w14:textId="77777777" w:rsidR="00C1161C" w:rsidRDefault="00C1161C" w:rsidP="00C1161C">
            <w:r>
              <w:rPr>
                <w:rFonts w:hint="eastAsia"/>
              </w:rPr>
              <w:t>CharSequence subSequence(int start, int end)</w:t>
            </w:r>
          </w:p>
          <w:p w14:paraId="7A4E63DD" w14:textId="212F1453" w:rsidR="00C1161C" w:rsidRDefault="00C1161C" w:rsidP="00C1161C">
            <w:r>
              <w:t xml:space="preserve">       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 xml:space="preserve">문자열에서 </w:t>
            </w:r>
            <w:r>
              <w:t xml:space="preserve">beginIndex </w:t>
            </w:r>
            <w:r>
              <w:rPr>
                <w:rFonts w:hint="eastAsia"/>
              </w:rPr>
              <w:t xml:space="preserve">위치에서 </w:t>
            </w:r>
            <w:r>
              <w:t xml:space="preserve">endIndex </w:t>
            </w:r>
            <w:r>
              <w:rPr>
                <w:rFonts w:hint="eastAsia"/>
              </w:rPr>
              <w:t>직전까지의 문자열을 리턴한다.</w:t>
            </w:r>
          </w:p>
        </w:tc>
      </w:tr>
      <w:tr w:rsidR="00C1161C" w14:paraId="2A1A1982" w14:textId="77777777" w:rsidTr="00C1161C">
        <w:tc>
          <w:tcPr>
            <w:tcW w:w="10456" w:type="dxa"/>
          </w:tcPr>
          <w:p w14:paraId="07C77A18" w14:textId="77777777" w:rsidR="00C1161C" w:rsidRDefault="00C1161C" w:rsidP="00C1161C">
            <w:r>
              <w:rPr>
                <w:rFonts w:hint="eastAsia"/>
              </w:rPr>
              <w:t>String toString()</w:t>
            </w:r>
          </w:p>
          <w:p w14:paraId="2373BCAE" w14:textId="1F80104F" w:rsidR="00C1161C" w:rsidRDefault="00C1161C" w:rsidP="00C1161C">
            <w:r>
              <w:t xml:space="preserve">        </w:t>
            </w:r>
            <w:r>
              <w:rPr>
                <w:rFonts w:hint="eastAsia"/>
              </w:rPr>
              <w:t xml:space="preserve">내부 문자열을 </w:t>
            </w:r>
            <w:r>
              <w:t xml:space="preserve">String </w:t>
            </w:r>
            <w:r>
              <w:rPr>
                <w:rFonts w:hint="eastAsia"/>
              </w:rPr>
              <w:t>클래스 객체로 리턴한다.</w:t>
            </w:r>
          </w:p>
        </w:tc>
      </w:tr>
    </w:tbl>
    <w:p w14:paraId="6AF9A03C" w14:textId="77777777" w:rsidR="00C1161C" w:rsidRDefault="00C1161C" w:rsidP="00C1161C"/>
    <w:p w14:paraId="087A641C" w14:textId="459AD783" w:rsidR="00C1161C" w:rsidRDefault="00C1161C" w:rsidP="00C1161C">
      <w:r>
        <w:rPr>
          <w:rFonts w:hint="eastAsia"/>
        </w:rPr>
        <w:t>CharSequence는 클래스가 아니고 인터페이스(</w:t>
      </w:r>
      <w:r>
        <w:t xml:space="preserve">interface) </w:t>
      </w:r>
      <w:r>
        <w:rPr>
          <w:rFonts w:hint="eastAsia"/>
        </w:rPr>
        <w:t>이다.</w:t>
      </w:r>
    </w:p>
    <w:p w14:paraId="604A9754" w14:textId="2E629DD9" w:rsidR="00C1161C" w:rsidRDefault="00C1161C" w:rsidP="00C1161C">
      <w:r>
        <w:rPr>
          <w:rFonts w:hint="eastAsia"/>
        </w:rPr>
        <w:t>인터페이스에는 메소드 선언만 들어있고 메소드 구현은 들어있지 않다.</w:t>
      </w:r>
    </w:p>
    <w:p w14:paraId="184E54A4" w14:textId="613CFDF4" w:rsidR="00C1161C" w:rsidRDefault="00C1161C" w:rsidP="00C1161C"/>
    <w:p w14:paraId="7BE76DA0" w14:textId="6D92197F" w:rsidR="00C1161C" w:rsidRDefault="00C1161C" w:rsidP="00C1161C">
      <w:r>
        <w:rPr>
          <w:rFonts w:hint="eastAsia"/>
        </w:rPr>
        <w:t>CharSequence 인터페이스 소스 코드는 다음과 같은 형태일 것이다.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1161C" w14:paraId="72A23CBC" w14:textId="77777777" w:rsidTr="00C1161C">
        <w:tc>
          <w:tcPr>
            <w:tcW w:w="426" w:type="dxa"/>
          </w:tcPr>
          <w:p w14:paraId="427A8543" w14:textId="77777777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15732C7" w14:textId="77777777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943FB86" w14:textId="77777777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01507A5" w14:textId="77777777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1D2EEC0" w14:textId="77777777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41E233A" w14:textId="77777777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33A49A1" w14:textId="77777777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C1058FC" w14:textId="6B5549D9" w:rsidR="00C1161C" w:rsidRPr="00185935" w:rsidRDefault="00C1161C" w:rsidP="00C1161C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</w:tc>
        <w:tc>
          <w:tcPr>
            <w:tcW w:w="10631" w:type="dxa"/>
          </w:tcPr>
          <w:p w14:paraId="02C3761C" w14:textId="77777777" w:rsidR="00C1161C" w:rsidRDefault="00C1161C" w:rsidP="00C1161C">
            <w:pPr>
              <w:pStyle w:val="a1"/>
            </w:pPr>
            <w:r>
              <w:rPr>
                <w:rFonts w:hint="eastAsia"/>
              </w:rPr>
              <w:t>package java.lang;</w:t>
            </w:r>
          </w:p>
          <w:p w14:paraId="55EBCFBE" w14:textId="77777777" w:rsidR="00C1161C" w:rsidRDefault="00C1161C" w:rsidP="00C1161C">
            <w:pPr>
              <w:pStyle w:val="a1"/>
            </w:pPr>
          </w:p>
          <w:p w14:paraId="7C2925A9" w14:textId="1B434DA9" w:rsidR="00C1161C" w:rsidRDefault="00C1161C" w:rsidP="00C1161C">
            <w:pPr>
              <w:pStyle w:val="a1"/>
            </w:pPr>
            <w:r>
              <w:t>public interface CharSequence {</w:t>
            </w:r>
          </w:p>
          <w:p w14:paraId="00070665" w14:textId="6976A727" w:rsidR="00C1161C" w:rsidRDefault="00C1161C" w:rsidP="00C1161C">
            <w:pPr>
              <w:pStyle w:val="a1"/>
            </w:pPr>
            <w:r>
              <w:t xml:space="preserve">    char charAt(int index);</w:t>
            </w:r>
          </w:p>
          <w:p w14:paraId="07F78241" w14:textId="0F0E2D8A" w:rsidR="00C1161C" w:rsidRDefault="00C1161C" w:rsidP="00C1161C">
            <w:pPr>
              <w:pStyle w:val="a1"/>
            </w:pPr>
            <w:r>
              <w:t xml:space="preserve">    int length();</w:t>
            </w:r>
          </w:p>
          <w:p w14:paraId="2DF5AFAC" w14:textId="5F7A491C" w:rsidR="00C1161C" w:rsidRDefault="00C1161C" w:rsidP="00C1161C">
            <w:pPr>
              <w:pStyle w:val="a1"/>
            </w:pPr>
            <w:r>
              <w:t xml:space="preserve">    CharSequence subSequence(int start, int end);</w:t>
            </w:r>
          </w:p>
          <w:p w14:paraId="7153A16B" w14:textId="78C53132" w:rsidR="00C1161C" w:rsidRDefault="00C1161C" w:rsidP="00C1161C">
            <w:pPr>
              <w:pStyle w:val="a1"/>
            </w:pPr>
            <w:r>
              <w:t xml:space="preserve">    String toString();</w:t>
            </w:r>
          </w:p>
          <w:p w14:paraId="2A329C48" w14:textId="2705D619" w:rsidR="00C1161C" w:rsidRDefault="00C1161C" w:rsidP="00C1161C">
            <w:pPr>
              <w:pStyle w:val="a1"/>
            </w:pPr>
            <w:r>
              <w:t>}</w:t>
            </w:r>
          </w:p>
        </w:tc>
      </w:tr>
    </w:tbl>
    <w:p w14:paraId="18E91998" w14:textId="75BF6436" w:rsidR="00C1161C" w:rsidRDefault="00C1161C" w:rsidP="00C1161C"/>
    <w:p w14:paraId="6AD87734" w14:textId="77777777" w:rsidR="00C1161C" w:rsidRDefault="00C1161C" w:rsidP="00C1161C">
      <w:r>
        <w:rPr>
          <w:rFonts w:hint="eastAsia"/>
        </w:rPr>
        <w:t xml:space="preserve">인터페이스의 메소드는, </w:t>
      </w:r>
      <w:r>
        <w:t xml:space="preserve">public abstract </w:t>
      </w:r>
      <w:r>
        <w:rPr>
          <w:rFonts w:hint="eastAsia"/>
        </w:rPr>
        <w:t>키워드를 붙여주지 않아도</w:t>
      </w:r>
      <w:r>
        <w:t xml:space="preserve">, </w:t>
      </w:r>
    </w:p>
    <w:p w14:paraId="413256CD" w14:textId="0E2A4909" w:rsidR="00C1161C" w:rsidRDefault="00C1161C" w:rsidP="00C1161C">
      <w:r>
        <w:rPr>
          <w:rFonts w:hint="eastAsia"/>
        </w:rPr>
        <w:t xml:space="preserve">기본적으로 전부 </w:t>
      </w:r>
      <w:r>
        <w:t xml:space="preserve">public abstract </w:t>
      </w:r>
      <w:r>
        <w:rPr>
          <w:rFonts w:hint="eastAsia"/>
        </w:rPr>
        <w:t>메소드이다.</w:t>
      </w:r>
    </w:p>
    <w:p w14:paraId="074086CF" w14:textId="539ADF12" w:rsidR="00C1161C" w:rsidRDefault="00C1161C" w:rsidP="00C1161C"/>
    <w:p w14:paraId="776C954B" w14:textId="2CB16026" w:rsidR="002A3FD1" w:rsidRDefault="002A3FD1" w:rsidP="00C1161C">
      <w:r>
        <w:rPr>
          <w:rFonts w:hint="eastAsia"/>
        </w:rPr>
        <w:t xml:space="preserve">인터페이스를 </w:t>
      </w:r>
      <w:r>
        <w:t>implements</w:t>
      </w:r>
      <w:r>
        <w:rPr>
          <w:rFonts w:hint="eastAsia"/>
        </w:rPr>
        <w:t>한 클래스는 인터페이스의 메소드를 재정의</w:t>
      </w:r>
      <w:r>
        <w:t>(override)</w:t>
      </w:r>
      <w:r>
        <w:rPr>
          <w:rFonts w:hint="eastAsia"/>
        </w:rPr>
        <w:t xml:space="preserve"> 해야 한다.</w:t>
      </w:r>
    </w:p>
    <w:p w14:paraId="16436B86" w14:textId="77777777" w:rsidR="002A3FD1" w:rsidRDefault="002A3FD1" w:rsidP="00C1161C"/>
    <w:p w14:paraId="3E9B2FB1" w14:textId="2D2C4442" w:rsidR="002A3FD1" w:rsidRDefault="002A3FD1" w:rsidP="00C1161C">
      <w:r>
        <w:rPr>
          <w:rFonts w:hint="eastAsia"/>
        </w:rPr>
        <w:t xml:space="preserve">인터페이스를 </w:t>
      </w:r>
      <w:r>
        <w:t>implements</w:t>
      </w:r>
      <w:r>
        <w:rPr>
          <w:rFonts w:hint="eastAsia"/>
        </w:rPr>
        <w:t>한 클래스에서</w:t>
      </w:r>
      <w:r>
        <w:t xml:space="preserve">, </w:t>
      </w:r>
      <w:r>
        <w:rPr>
          <w:rFonts w:hint="eastAsia"/>
        </w:rPr>
        <w:t>재정의되지 않은 인터페이스의 메소드가 하나라도 있다면,</w:t>
      </w:r>
      <w:r>
        <w:t xml:space="preserve"> </w:t>
      </w:r>
    </w:p>
    <w:p w14:paraId="675EBD5F" w14:textId="319761B1" w:rsidR="002A3FD1" w:rsidRDefault="002A3FD1" w:rsidP="00C1161C">
      <w:r>
        <w:rPr>
          <w:rFonts w:hint="eastAsia"/>
        </w:rPr>
        <w:t xml:space="preserve">그 클래스는 </w:t>
      </w:r>
      <w:r>
        <w:t xml:space="preserve">abstract </w:t>
      </w:r>
      <w:r>
        <w:rPr>
          <w:rFonts w:hint="eastAsia"/>
        </w:rPr>
        <w:t xml:space="preserve">클래스이어야 한다. 즉 </w:t>
      </w:r>
      <w:r>
        <w:t xml:space="preserve">class </w:t>
      </w:r>
      <w:r>
        <w:rPr>
          <w:rFonts w:hint="eastAsia"/>
        </w:rPr>
        <w:t xml:space="preserve">앞에 </w:t>
      </w:r>
      <w:r>
        <w:t xml:space="preserve">abstract </w:t>
      </w:r>
      <w:r>
        <w:rPr>
          <w:rFonts w:hint="eastAsia"/>
        </w:rPr>
        <w:t>키워드가 붙어있어야 한다.</w:t>
      </w:r>
    </w:p>
    <w:p w14:paraId="178B846B" w14:textId="7085C5E4" w:rsidR="002A3FD1" w:rsidRDefault="002A3FD1" w:rsidP="00C1161C">
      <w:r>
        <w:rPr>
          <w:rFonts w:hint="eastAsia"/>
        </w:rPr>
        <w:t>그렇지 않으면 컴파일 에러가 발생한다.</w:t>
      </w:r>
    </w:p>
    <w:p w14:paraId="5705BF54" w14:textId="7E6BE138" w:rsidR="002A3FD1" w:rsidRDefault="002A3FD1" w:rsidP="00C1161C"/>
    <w:p w14:paraId="2212866A" w14:textId="108582D4" w:rsidR="002A3FD1" w:rsidRDefault="002A3FD1" w:rsidP="002A3FD1">
      <w:r>
        <w:rPr>
          <w:rFonts w:hint="eastAsia"/>
        </w:rPr>
        <w:t xml:space="preserve">인터페이스를 </w:t>
      </w:r>
      <w:r>
        <w:t>implements</w:t>
      </w:r>
      <w:r>
        <w:rPr>
          <w:rFonts w:hint="eastAsia"/>
        </w:rPr>
        <w:t xml:space="preserve">한 클래스가 </w:t>
      </w:r>
      <w:r>
        <w:t xml:space="preserve">abstract </w:t>
      </w:r>
      <w:r>
        <w:rPr>
          <w:rFonts w:hint="eastAsia"/>
        </w:rPr>
        <w:t>클래스가 아니라면,</w:t>
      </w:r>
      <w:r>
        <w:t xml:space="preserve"> </w:t>
      </w:r>
      <w:r>
        <w:rPr>
          <w:rFonts w:hint="eastAsia"/>
        </w:rPr>
        <w:t>인터페이스의 메소드를 전부 재정의</w:t>
      </w:r>
      <w:r>
        <w:t>(override)</w:t>
      </w:r>
      <w:r>
        <w:rPr>
          <w:rFonts w:hint="eastAsia"/>
        </w:rPr>
        <w:t xml:space="preserve"> 해야 한다.</w:t>
      </w:r>
      <w:r>
        <w:t xml:space="preserve"> </w:t>
      </w:r>
      <w:r>
        <w:rPr>
          <w:rFonts w:hint="eastAsia"/>
        </w:rPr>
        <w:t>그렇지 않으면 컴파일 에러가 발생한다.</w:t>
      </w:r>
    </w:p>
    <w:p w14:paraId="6CF8AAEC" w14:textId="6A7EB100" w:rsidR="002A3FD1" w:rsidRDefault="002A3FD1" w:rsidP="002A3FD1"/>
    <w:p w14:paraId="19593FB8" w14:textId="5AAE45B4" w:rsidR="002A3FD1" w:rsidRDefault="002A3FD1" w:rsidP="002A3FD1">
      <w:r>
        <w:t xml:space="preserve">CharSequence </w:t>
      </w:r>
      <w:r>
        <w:rPr>
          <w:rFonts w:hint="eastAsia"/>
        </w:rPr>
        <w:t xml:space="preserve">인터페이스를 </w:t>
      </w:r>
      <w:r>
        <w:t>implements</w:t>
      </w:r>
      <w:r>
        <w:rPr>
          <w:rFonts w:hint="eastAsia"/>
        </w:rPr>
        <w:t xml:space="preserve">한 </w:t>
      </w:r>
      <w:r>
        <w:t xml:space="preserve">String </w:t>
      </w:r>
      <w:r>
        <w:rPr>
          <w:rFonts w:hint="eastAsia"/>
        </w:rPr>
        <w:t xml:space="preserve">클래스와 </w:t>
      </w:r>
      <w:r>
        <w:t xml:space="preserve">StringBuilder </w:t>
      </w:r>
      <w:r>
        <w:rPr>
          <w:rFonts w:hint="eastAsia"/>
        </w:rPr>
        <w:t xml:space="preserve">클래스는 </w:t>
      </w:r>
      <w:r>
        <w:t xml:space="preserve">abstract </w:t>
      </w:r>
      <w:r>
        <w:rPr>
          <w:rFonts w:hint="eastAsia"/>
        </w:rPr>
        <w:t>클래스가 아니다.</w:t>
      </w:r>
    </w:p>
    <w:p w14:paraId="6AB501E6" w14:textId="2C4C832B" w:rsidR="002A3FD1" w:rsidRDefault="002A3FD1" w:rsidP="002A3FD1">
      <w:r>
        <w:rPr>
          <w:rFonts w:hint="eastAsia"/>
        </w:rPr>
        <w:t xml:space="preserve">따라서 </w:t>
      </w:r>
      <w:r>
        <w:t xml:space="preserve">String </w:t>
      </w:r>
      <w:r>
        <w:rPr>
          <w:rFonts w:hint="eastAsia"/>
        </w:rPr>
        <w:t xml:space="preserve">클래스와 </w:t>
      </w:r>
      <w:r>
        <w:t xml:space="preserve">StringBuilder </w:t>
      </w:r>
      <w:r>
        <w:rPr>
          <w:rFonts w:hint="eastAsia"/>
        </w:rPr>
        <w:t xml:space="preserve">클래스는 </w:t>
      </w:r>
      <w:r>
        <w:t xml:space="preserve">CharSequence </w:t>
      </w:r>
      <w:r>
        <w:rPr>
          <w:rFonts w:hint="eastAsia"/>
        </w:rPr>
        <w:t>인터페이스의 모든 메소드를 재정의 하였다.</w:t>
      </w:r>
    </w:p>
    <w:p w14:paraId="0E50E1F0" w14:textId="524F8F38" w:rsidR="002A3FD1" w:rsidRDefault="002A3FD1" w:rsidP="002A3FD1"/>
    <w:p w14:paraId="56AD7B02" w14:textId="77777777" w:rsidR="002A3FD1" w:rsidRDefault="002A3FD1" w:rsidP="002A3FD1">
      <w:r>
        <w:t>Java</w:t>
      </w:r>
      <w:r>
        <w:rPr>
          <w:rFonts w:hint="eastAsia"/>
        </w:rPr>
        <w:t>에서 인터페이스의 역할은,</w:t>
      </w:r>
      <w:r>
        <w:t xml:space="preserve"> </w:t>
      </w:r>
      <w:r>
        <w:rPr>
          <w:rFonts w:hint="eastAsia"/>
        </w:rPr>
        <w:t xml:space="preserve">그 인터페이스를 </w:t>
      </w:r>
      <w:r>
        <w:t>implements</w:t>
      </w:r>
      <w:r>
        <w:rPr>
          <w:rFonts w:hint="eastAsia"/>
        </w:rPr>
        <w:t>한 자식 클래스들에게,</w:t>
      </w:r>
      <w:r>
        <w:t xml:space="preserve"> </w:t>
      </w:r>
      <w:r>
        <w:rPr>
          <w:rFonts w:hint="eastAsia"/>
        </w:rPr>
        <w:t>그 인터페이스의 메소드를 재정의하라고 강요하는 것이다.</w:t>
      </w:r>
      <w:r>
        <w:t xml:space="preserve"> </w:t>
      </w:r>
    </w:p>
    <w:p w14:paraId="02F37B85" w14:textId="511F9E07" w:rsidR="002A3FD1" w:rsidRDefault="002A3FD1" w:rsidP="002A3FD1">
      <w:r>
        <w:rPr>
          <w:rFonts w:hint="eastAsia"/>
        </w:rPr>
        <w:t>인터페이스의 메소드들이 자식 클래스들에서 내부 구현만 다르고 사용법은 같게 재정의 되어야 한다.</w:t>
      </w:r>
    </w:p>
    <w:p w14:paraId="44E71CCC" w14:textId="0309E309" w:rsidR="002A3FD1" w:rsidRDefault="002A3FD1" w:rsidP="002A3FD1">
      <w:r>
        <w:rPr>
          <w:rFonts w:hint="eastAsia"/>
        </w:rPr>
        <w:t>이것을 강요하는 것이 인터페이스의 역할이다.</w:t>
      </w:r>
    </w:p>
    <w:p w14:paraId="2D5775A9" w14:textId="2A5B0697" w:rsidR="002A3FD1" w:rsidRDefault="002A3FD1" w:rsidP="002A3FD1"/>
    <w:p w14:paraId="01188F00" w14:textId="03793983" w:rsidR="002A3FD1" w:rsidRDefault="002A3FD1" w:rsidP="002A3FD1">
      <w:r>
        <w:rPr>
          <w:rFonts w:hint="eastAsia"/>
        </w:rPr>
        <w:t>내부 구현만 다르고 사용법은 서로 같은 클래스들,</w:t>
      </w:r>
      <w:r>
        <w:t xml:space="preserve"> </w:t>
      </w:r>
      <w:r>
        <w:rPr>
          <w:rFonts w:hint="eastAsia"/>
        </w:rPr>
        <w:t>즉 서로 호환되는 클래스들은 사용하기 편하다.</w:t>
      </w:r>
    </w:p>
    <w:p w14:paraId="672D1846" w14:textId="595B3952" w:rsidR="002A3FD1" w:rsidRDefault="002A3FD1" w:rsidP="002A3FD1">
      <w:r>
        <w:rPr>
          <w:rFonts w:hint="eastAsia"/>
        </w:rPr>
        <w:t>서로 호환되는 클래스들을 만드는 것이 인터페이스를 활용하는 목적이다.</w:t>
      </w:r>
    </w:p>
    <w:p w14:paraId="1BB2E19F" w14:textId="5F5BA3A4" w:rsidR="002A3FD1" w:rsidRDefault="002A3FD1" w:rsidP="002A3FD1"/>
    <w:p w14:paraId="1832F138" w14:textId="77B90E6B" w:rsidR="002A3FD1" w:rsidRDefault="00BA71CF" w:rsidP="002A3FD1">
      <w:r>
        <w:rPr>
          <w:rFonts w:hint="eastAsia"/>
        </w:rPr>
        <w:t>자식 클래스들의 모든 메소드의</w:t>
      </w:r>
      <w:r>
        <w:t xml:space="preserve"> </w:t>
      </w:r>
      <w:r>
        <w:rPr>
          <w:rFonts w:hint="eastAsia"/>
        </w:rPr>
        <w:t>사용법이 같은 것은 아니고,</w:t>
      </w:r>
      <w:r>
        <w:t xml:space="preserve"> </w:t>
      </w:r>
      <w:r>
        <w:rPr>
          <w:rFonts w:hint="eastAsia"/>
        </w:rPr>
        <w:t>인터페이스에 정의된 메소드의 사용법만 서로 같다.</w:t>
      </w:r>
    </w:p>
    <w:p w14:paraId="0FEB8FCF" w14:textId="77777777" w:rsidR="00BA71CF" w:rsidRDefault="00BA71CF" w:rsidP="002A3FD1">
      <w:r>
        <w:t xml:space="preserve">CharSequence </w:t>
      </w:r>
      <w:r>
        <w:rPr>
          <w:rFonts w:hint="eastAsia"/>
        </w:rPr>
        <w:t>인터페이스의 메소드들이 String</w:t>
      </w:r>
      <w:r>
        <w:t xml:space="preserve"> </w:t>
      </w:r>
      <w:r>
        <w:rPr>
          <w:rFonts w:hint="eastAsia"/>
        </w:rPr>
        <w:t xml:space="preserve">클래스와 </w:t>
      </w:r>
      <w:r>
        <w:t xml:space="preserve">StringBuilder </w:t>
      </w:r>
      <w:r>
        <w:rPr>
          <w:rFonts w:hint="eastAsia"/>
        </w:rPr>
        <w:t>클래스에도 있고</w:t>
      </w:r>
      <w:r>
        <w:t xml:space="preserve">, </w:t>
      </w:r>
    </w:p>
    <w:p w14:paraId="116B279F" w14:textId="2BB312F8" w:rsidR="00BA71CF" w:rsidRDefault="00BA71CF" w:rsidP="002A3FD1">
      <w:r>
        <w:rPr>
          <w:rFonts w:hint="eastAsia"/>
        </w:rPr>
        <w:t>이 메소드들의 사용 방법이 서로 같다.</w:t>
      </w:r>
    </w:p>
    <w:p w14:paraId="583A588B" w14:textId="3FC51EC0" w:rsidR="00BA71CF" w:rsidRDefault="00BA71CF" w:rsidP="002A3FD1"/>
    <w:p w14:paraId="0BAC1D21" w14:textId="77777777" w:rsidR="002A3FD1" w:rsidRPr="002A3FD1" w:rsidRDefault="002A3FD1" w:rsidP="00C1161C"/>
    <w:p w14:paraId="468D5D79" w14:textId="434A7857" w:rsidR="00C1161C" w:rsidRDefault="00C1161C" w:rsidP="00C1161C"/>
    <w:p w14:paraId="734A7496" w14:textId="6D4563DC" w:rsidR="00C1161C" w:rsidRPr="00C1161C" w:rsidRDefault="00C1161C" w:rsidP="00C1161C"/>
    <w:p w14:paraId="04FDDF61" w14:textId="08D0BAC9" w:rsidR="00C1161C" w:rsidRDefault="00C1161C" w:rsidP="00C1161C"/>
    <w:p w14:paraId="4A9A7547" w14:textId="77777777" w:rsidR="00C1161C" w:rsidRDefault="00C1161C" w:rsidP="00C1161C"/>
    <w:p w14:paraId="66977391" w14:textId="77777777" w:rsidR="00C1161C" w:rsidRPr="00C1161C" w:rsidRDefault="00C1161C" w:rsidP="00C1161C"/>
    <w:p w14:paraId="1DC09357" w14:textId="77777777" w:rsidR="008877E0" w:rsidRPr="008877E0" w:rsidRDefault="008877E0" w:rsidP="008877E0"/>
    <w:p w14:paraId="71883D43" w14:textId="77777777" w:rsidR="008877E0" w:rsidRDefault="008877E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3BC4878" w14:textId="57527BEB" w:rsidR="00AB6518" w:rsidRDefault="00AB6518" w:rsidP="008877E0">
      <w:pPr>
        <w:pStyle w:val="Heading2"/>
      </w:pPr>
      <w:bookmarkStart w:id="3" w:name="_Toc492662674"/>
      <w:r>
        <w:rPr>
          <w:rFonts w:hint="eastAsia"/>
        </w:rPr>
        <w:lastRenderedPageBreak/>
        <w:t>StringBuilder</w:t>
      </w:r>
      <w:r>
        <w:t xml:space="preserve"> </w:t>
      </w:r>
      <w:r>
        <w:rPr>
          <w:rFonts w:hint="eastAsia"/>
        </w:rPr>
        <w:t>클래스 메소드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6518" w14:paraId="6B21A391" w14:textId="77777777" w:rsidTr="00AB6518">
        <w:tc>
          <w:tcPr>
            <w:tcW w:w="10456" w:type="dxa"/>
          </w:tcPr>
          <w:p w14:paraId="4A95307A" w14:textId="77777777" w:rsidR="00AB6518" w:rsidRDefault="00AB6518" w:rsidP="00AB6518">
            <w:r>
              <w:rPr>
                <w:rFonts w:hint="eastAsia"/>
              </w:rPr>
              <w:t>StringBuilder append(CharSequence s)</w:t>
            </w:r>
          </w:p>
          <w:p w14:paraId="5AF9616F" w14:textId="77777777" w:rsidR="00AB6518" w:rsidRDefault="00AB6518" w:rsidP="00AB6518">
            <w:r>
              <w:tab/>
            </w:r>
            <w:r>
              <w:rPr>
                <w:rFonts w:hint="eastAsia"/>
              </w:rPr>
              <w:t xml:space="preserve">문자열 </w:t>
            </w:r>
            <w:r>
              <w:t>s</w:t>
            </w:r>
            <w:r>
              <w:rPr>
                <w:rFonts w:hint="eastAsia"/>
              </w:rPr>
              <w:t xml:space="preserve">를 </w:t>
            </w:r>
            <w:r>
              <w:t xml:space="preserve">this </w:t>
            </w:r>
            <w:r>
              <w:rPr>
                <w:rFonts w:hint="eastAsia"/>
              </w:rPr>
              <w:t>문자열 뒤에 추가한다.</w:t>
            </w:r>
          </w:p>
          <w:p w14:paraId="4EE2BAB5" w14:textId="39258A8F" w:rsidR="00AB6518" w:rsidRDefault="00AB6518" w:rsidP="00AB6518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AB6518" w14:paraId="2DA6BC62" w14:textId="77777777" w:rsidTr="00AB6518">
        <w:tc>
          <w:tcPr>
            <w:tcW w:w="10456" w:type="dxa"/>
          </w:tcPr>
          <w:p w14:paraId="6AFD8CDF" w14:textId="77777777" w:rsidR="00AB6518" w:rsidRDefault="00AB6518" w:rsidP="00AB6518">
            <w:r>
              <w:rPr>
                <w:rFonts w:hint="eastAsia"/>
              </w:rPr>
              <w:t>StringBuilder append(int i)</w:t>
            </w:r>
          </w:p>
          <w:p w14:paraId="53DC1B0C" w14:textId="77777777" w:rsidR="00AB6518" w:rsidRDefault="00AB6518" w:rsidP="00AB6518">
            <w:r>
              <w:tab/>
            </w:r>
            <w:r>
              <w:rPr>
                <w:rFonts w:hint="eastAsia"/>
              </w:rPr>
              <w:t xml:space="preserve">i 값을 문자열로 변환하여 </w:t>
            </w:r>
            <w:r>
              <w:t xml:space="preserve">this </w:t>
            </w:r>
            <w:r>
              <w:rPr>
                <w:rFonts w:hint="eastAsia"/>
              </w:rPr>
              <w:t>문자열 뒤에 추가한다.</w:t>
            </w:r>
          </w:p>
          <w:p w14:paraId="048CEE83" w14:textId="08C2C11A" w:rsidR="00AB6518" w:rsidRDefault="00AB6518" w:rsidP="00AB6518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AB6518" w14:paraId="25B1D125" w14:textId="77777777" w:rsidTr="00AB6518">
        <w:tc>
          <w:tcPr>
            <w:tcW w:w="10456" w:type="dxa"/>
          </w:tcPr>
          <w:p w14:paraId="33BAE417" w14:textId="77777777" w:rsidR="00AB6518" w:rsidRDefault="00AB6518" w:rsidP="00AB6518">
            <w:r>
              <w:rPr>
                <w:rFonts w:hint="eastAsia"/>
              </w:rPr>
              <w:t>StringBuilder append(Double d)</w:t>
            </w:r>
          </w:p>
          <w:p w14:paraId="55C3002F" w14:textId="77777777" w:rsidR="00AB6518" w:rsidRDefault="00AB6518" w:rsidP="00AB6518">
            <w:r>
              <w:tab/>
              <w:t xml:space="preserve">d </w:t>
            </w:r>
            <w:r>
              <w:rPr>
                <w:rFonts w:hint="eastAsia"/>
              </w:rPr>
              <w:t xml:space="preserve">값을 문자열로 변환하여 </w:t>
            </w:r>
            <w:r>
              <w:t xml:space="preserve">this </w:t>
            </w:r>
            <w:r>
              <w:rPr>
                <w:rFonts w:hint="eastAsia"/>
              </w:rPr>
              <w:t>문자열 뒤에 추가한다.</w:t>
            </w:r>
          </w:p>
          <w:p w14:paraId="4487B830" w14:textId="3B0A045E" w:rsidR="00AB6518" w:rsidRDefault="00AB6518" w:rsidP="00AB6518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AB6518" w14:paraId="57E33A17" w14:textId="77777777" w:rsidTr="00AB6518">
        <w:tc>
          <w:tcPr>
            <w:tcW w:w="10456" w:type="dxa"/>
          </w:tcPr>
          <w:p w14:paraId="1CF2AA7A" w14:textId="77777777" w:rsidR="00AB6518" w:rsidRDefault="00AB6518" w:rsidP="00AB6518">
            <w:r>
              <w:rPr>
                <w:rFonts w:hint="eastAsia"/>
              </w:rPr>
              <w:t>char charAt(int index)</w:t>
            </w:r>
          </w:p>
          <w:p w14:paraId="2C2D109E" w14:textId="4A417C78" w:rsidR="00AB6518" w:rsidRPr="00AB6518" w:rsidRDefault="00AB6518" w:rsidP="00AB6518">
            <w:r>
              <w:tab/>
              <w:t xml:space="preserve">this </w:t>
            </w:r>
            <w:r>
              <w:rPr>
                <w:rFonts w:hint="eastAsia"/>
              </w:rPr>
              <w:t xml:space="preserve">문자열에서 </w:t>
            </w:r>
            <w:r>
              <w:t xml:space="preserve">index </w:t>
            </w:r>
            <w:r>
              <w:rPr>
                <w:rFonts w:hint="eastAsia"/>
              </w:rPr>
              <w:t>위치의 문자(</w:t>
            </w:r>
            <w:r>
              <w:t>char)</w:t>
            </w:r>
            <w:r>
              <w:rPr>
                <w:rFonts w:hint="eastAsia"/>
              </w:rPr>
              <w:t>를 리턴한다.</w:t>
            </w:r>
          </w:p>
        </w:tc>
      </w:tr>
      <w:tr w:rsidR="00AB6518" w14:paraId="5591F7C4" w14:textId="77777777" w:rsidTr="00AB6518">
        <w:tc>
          <w:tcPr>
            <w:tcW w:w="10456" w:type="dxa"/>
          </w:tcPr>
          <w:p w14:paraId="1E5B02FE" w14:textId="59B637D4" w:rsidR="00AB6518" w:rsidRDefault="00AB6518" w:rsidP="00AB6518">
            <w:r>
              <w:rPr>
                <w:rFonts w:hint="eastAsia"/>
              </w:rPr>
              <w:t xml:space="preserve">StringBuilder delete(int </w:t>
            </w:r>
            <w:r>
              <w:t>beginIndex</w:t>
            </w:r>
            <w:r>
              <w:rPr>
                <w:rFonts w:hint="eastAsia"/>
              </w:rPr>
              <w:t>, int endIndex)</w:t>
            </w:r>
          </w:p>
          <w:p w14:paraId="34013C0A" w14:textId="145B5B34" w:rsidR="00AB6518" w:rsidRDefault="00AB6518" w:rsidP="00AB6518">
            <w:r>
              <w:tab/>
              <w:t xml:space="preserve">this </w:t>
            </w:r>
            <w:r>
              <w:rPr>
                <w:rFonts w:hint="eastAsia"/>
              </w:rPr>
              <w:t xml:space="preserve">문자열에서 </w:t>
            </w:r>
            <w:r w:rsidR="00906F1E">
              <w:t xml:space="preserve">beginIndex </w:t>
            </w:r>
            <w:r>
              <w:rPr>
                <w:rFonts w:hint="eastAsia"/>
              </w:rPr>
              <w:t>위치에서</w:t>
            </w:r>
            <w:r>
              <w:t xml:space="preserve"> endIndex </w:t>
            </w:r>
            <w:r w:rsidR="005D60AB">
              <w:rPr>
                <w:rFonts w:hint="eastAsia"/>
              </w:rPr>
              <w:t xml:space="preserve">직전까지의 </w:t>
            </w:r>
            <w:r>
              <w:rPr>
                <w:rFonts w:hint="eastAsia"/>
              </w:rPr>
              <w:t>문자열을 삭제한다.</w:t>
            </w:r>
          </w:p>
          <w:p w14:paraId="1D18A581" w14:textId="06A92934" w:rsidR="00AB6518" w:rsidRDefault="00AB6518" w:rsidP="00AB6518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906F1E" w14:paraId="43F28E38" w14:textId="77777777" w:rsidTr="00AB6518">
        <w:tc>
          <w:tcPr>
            <w:tcW w:w="10456" w:type="dxa"/>
          </w:tcPr>
          <w:p w14:paraId="56D7764B" w14:textId="77777777" w:rsidR="00906F1E" w:rsidRDefault="00906F1E" w:rsidP="00AB6518">
            <w:r>
              <w:rPr>
                <w:rFonts w:hint="eastAsia"/>
              </w:rPr>
              <w:t>StringBuilder deleteCharAt(int index)</w:t>
            </w:r>
          </w:p>
          <w:p w14:paraId="1E1F01DF" w14:textId="77777777" w:rsidR="00906F1E" w:rsidRDefault="00906F1E" w:rsidP="00AB6518">
            <w:r>
              <w:tab/>
              <w:t xml:space="preserve">this </w:t>
            </w:r>
            <w:r>
              <w:rPr>
                <w:rFonts w:hint="eastAsia"/>
              </w:rPr>
              <w:t xml:space="preserve">문자열에서 </w:t>
            </w:r>
            <w:r>
              <w:t xml:space="preserve">index </w:t>
            </w:r>
            <w:r>
              <w:rPr>
                <w:rFonts w:hint="eastAsia"/>
              </w:rPr>
              <w:t>위치의 문자를 삭제한다.</w:t>
            </w:r>
          </w:p>
          <w:p w14:paraId="4AFF6C82" w14:textId="292F0310" w:rsidR="00906F1E" w:rsidRDefault="00906F1E" w:rsidP="00AB6518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906F1E" w14:paraId="351A2F0A" w14:textId="77777777" w:rsidTr="00AB6518">
        <w:tc>
          <w:tcPr>
            <w:tcW w:w="10456" w:type="dxa"/>
          </w:tcPr>
          <w:p w14:paraId="3FFBA071" w14:textId="77777777" w:rsidR="00906F1E" w:rsidRDefault="00906F1E" w:rsidP="00906F1E">
            <w:r>
              <w:rPr>
                <w:rFonts w:hint="eastAsia"/>
              </w:rPr>
              <w:t>int indexOf(String s)</w:t>
            </w:r>
          </w:p>
          <w:p w14:paraId="3346F481" w14:textId="77777777" w:rsidR="00906F1E" w:rsidRDefault="00906F1E" w:rsidP="00906F1E">
            <w:r>
              <w:tab/>
              <w:t xml:space="preserve">this </w:t>
            </w:r>
            <w:r>
              <w:rPr>
                <w:rFonts w:hint="eastAsia"/>
              </w:rPr>
              <w:t xml:space="preserve">문자열에서 문자열 </w:t>
            </w:r>
            <w:r>
              <w:t>s</w:t>
            </w:r>
            <w:r>
              <w:rPr>
                <w:rFonts w:hint="eastAsia"/>
              </w:rPr>
              <w:t>를 찾아서 그 위치(</w:t>
            </w:r>
            <w:r>
              <w:t>index)</w:t>
            </w:r>
            <w:r>
              <w:rPr>
                <w:rFonts w:hint="eastAsia"/>
              </w:rPr>
              <w:t>를 리턴한다.</w:t>
            </w:r>
          </w:p>
          <w:p w14:paraId="3BF4B03F" w14:textId="441ED074" w:rsidR="00906F1E" w:rsidRDefault="00906F1E" w:rsidP="00906F1E">
            <w:r>
              <w:tab/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 xml:space="preserve">문자열에 문자열 </w:t>
            </w:r>
            <w:r>
              <w:t>s</w:t>
            </w:r>
            <w:r>
              <w:rPr>
                <w:rFonts w:hint="eastAsia"/>
              </w:rPr>
              <w:t xml:space="preserve">가 들어있지 않다면 </w:t>
            </w:r>
            <w:r>
              <w:t>-1</w:t>
            </w:r>
            <w:r>
              <w:rPr>
                <w:rFonts w:hint="eastAsia"/>
              </w:rPr>
              <w:t>을 리턴한다.</w:t>
            </w:r>
          </w:p>
        </w:tc>
      </w:tr>
      <w:tr w:rsidR="00906F1E" w14:paraId="53E4FA8D" w14:textId="77777777" w:rsidTr="00AB6518">
        <w:tc>
          <w:tcPr>
            <w:tcW w:w="10456" w:type="dxa"/>
          </w:tcPr>
          <w:p w14:paraId="59E82463" w14:textId="77777777" w:rsidR="00906F1E" w:rsidRDefault="00906F1E" w:rsidP="00906F1E">
            <w:r>
              <w:rPr>
                <w:rFonts w:hint="eastAsia"/>
              </w:rPr>
              <w:t>StringBuilder insert(int index, CharSequence s)</w:t>
            </w:r>
          </w:p>
          <w:p w14:paraId="4F528124" w14:textId="77777777" w:rsidR="00906F1E" w:rsidRDefault="00906F1E" w:rsidP="00906F1E">
            <w:r>
              <w:tab/>
            </w:r>
            <w:r>
              <w:rPr>
                <w:rFonts w:hint="eastAsia"/>
              </w:rPr>
              <w:t xml:space="preserve">this 문자열의 </w:t>
            </w:r>
            <w:r>
              <w:t xml:space="preserve">index </w:t>
            </w:r>
            <w:r>
              <w:rPr>
                <w:rFonts w:hint="eastAsia"/>
              </w:rPr>
              <w:t xml:space="preserve">위치에 문자열 </w:t>
            </w:r>
            <w:r>
              <w:t>s</w:t>
            </w:r>
            <w:r>
              <w:rPr>
                <w:rFonts w:hint="eastAsia"/>
              </w:rPr>
              <w:t>를 끼워 넣는다.</w:t>
            </w:r>
          </w:p>
          <w:p w14:paraId="3509CC07" w14:textId="3111DBF6" w:rsidR="00906F1E" w:rsidRDefault="00906F1E" w:rsidP="00906F1E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906F1E" w14:paraId="35C01EE7" w14:textId="77777777" w:rsidTr="00AB6518">
        <w:tc>
          <w:tcPr>
            <w:tcW w:w="10456" w:type="dxa"/>
          </w:tcPr>
          <w:p w14:paraId="723F3189" w14:textId="77777777" w:rsidR="00906F1E" w:rsidRDefault="00906F1E" w:rsidP="00906F1E">
            <w:r>
              <w:rPr>
                <w:rFonts w:hint="eastAsia"/>
              </w:rPr>
              <w:t>StringBuilder insert(int index, Object obj)</w:t>
            </w:r>
          </w:p>
          <w:p w14:paraId="213CDBDF" w14:textId="279A8CF4" w:rsidR="00906F1E" w:rsidRDefault="00906F1E" w:rsidP="00906F1E">
            <w:r>
              <w:tab/>
            </w:r>
            <w:r>
              <w:rPr>
                <w:rFonts w:hint="eastAsia"/>
              </w:rPr>
              <w:t xml:space="preserve">obj 객체를 문자열로 변환하여 this 문자열의 </w:t>
            </w:r>
            <w:r>
              <w:t xml:space="preserve">index </w:t>
            </w:r>
            <w:r>
              <w:rPr>
                <w:rFonts w:hint="eastAsia"/>
              </w:rPr>
              <w:t>위치에</w:t>
            </w:r>
            <w:r>
              <w:t xml:space="preserve"> </w:t>
            </w:r>
            <w:r>
              <w:rPr>
                <w:rFonts w:hint="eastAsia"/>
              </w:rPr>
              <w:t>끼워 넣는다.</w:t>
            </w:r>
          </w:p>
          <w:p w14:paraId="0D314210" w14:textId="36CBB009" w:rsidR="00906F1E" w:rsidRDefault="00906F1E" w:rsidP="00906F1E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906F1E" w14:paraId="3F06DE95" w14:textId="77777777" w:rsidTr="00AB6518">
        <w:tc>
          <w:tcPr>
            <w:tcW w:w="10456" w:type="dxa"/>
          </w:tcPr>
          <w:p w14:paraId="7821C599" w14:textId="77777777" w:rsidR="00906F1E" w:rsidRDefault="00906F1E" w:rsidP="00906F1E">
            <w:r>
              <w:rPr>
                <w:rFonts w:hint="eastAsia"/>
              </w:rPr>
              <w:t xml:space="preserve">int </w:t>
            </w:r>
            <w:r>
              <w:t>lastI</w:t>
            </w:r>
            <w:r>
              <w:rPr>
                <w:rFonts w:hint="eastAsia"/>
              </w:rPr>
              <w:t>ndexOf(String s)</w:t>
            </w:r>
          </w:p>
          <w:p w14:paraId="42A6732C" w14:textId="77777777" w:rsidR="00906F1E" w:rsidRDefault="00906F1E" w:rsidP="00906F1E">
            <w:r>
              <w:tab/>
              <w:t xml:space="preserve">this </w:t>
            </w:r>
            <w:r>
              <w:rPr>
                <w:rFonts w:hint="eastAsia"/>
              </w:rPr>
              <w:t xml:space="preserve">문자열에서 문자열 </w:t>
            </w:r>
            <w:r>
              <w:t>s</w:t>
            </w:r>
            <w:r>
              <w:rPr>
                <w:rFonts w:hint="eastAsia"/>
              </w:rPr>
              <w:t>를 찾아서 그 위치(</w:t>
            </w:r>
            <w:r>
              <w:t>index)</w:t>
            </w:r>
            <w:r>
              <w:rPr>
                <w:rFonts w:hint="eastAsia"/>
              </w:rPr>
              <w:t>를 리턴한다.</w:t>
            </w:r>
          </w:p>
          <w:p w14:paraId="069D2ABE" w14:textId="77777777" w:rsidR="00906F1E" w:rsidRDefault="00906F1E" w:rsidP="00906F1E">
            <w:r>
              <w:t xml:space="preserve">        </w:t>
            </w:r>
            <w:r>
              <w:rPr>
                <w:rFonts w:hint="eastAsia"/>
              </w:rPr>
              <w:t xml:space="preserve">문자열 </w:t>
            </w:r>
            <w:r>
              <w:t>s</w:t>
            </w:r>
            <w:r>
              <w:rPr>
                <w:rFonts w:hint="eastAsia"/>
              </w:rPr>
              <w:t>가 여러 번 들어있다면 마지막 위치를 리턴한다.</w:t>
            </w:r>
          </w:p>
          <w:p w14:paraId="30C635B3" w14:textId="567D60A3" w:rsidR="00906F1E" w:rsidRDefault="00906F1E" w:rsidP="00906F1E">
            <w:r>
              <w:tab/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 xml:space="preserve">문자열에 문자열 </w:t>
            </w:r>
            <w:r>
              <w:t>s</w:t>
            </w:r>
            <w:r>
              <w:rPr>
                <w:rFonts w:hint="eastAsia"/>
              </w:rPr>
              <w:t xml:space="preserve">가 들어있지 않다면 </w:t>
            </w:r>
            <w:r>
              <w:t>-1</w:t>
            </w:r>
            <w:r>
              <w:rPr>
                <w:rFonts w:hint="eastAsia"/>
              </w:rPr>
              <w:t>을 리턴한다.</w:t>
            </w:r>
          </w:p>
        </w:tc>
      </w:tr>
      <w:tr w:rsidR="00906F1E" w14:paraId="364E6E97" w14:textId="77777777" w:rsidTr="00AB6518">
        <w:tc>
          <w:tcPr>
            <w:tcW w:w="10456" w:type="dxa"/>
          </w:tcPr>
          <w:p w14:paraId="79F561EE" w14:textId="77777777" w:rsidR="00906F1E" w:rsidRDefault="00906F1E" w:rsidP="00906F1E">
            <w:r>
              <w:t>int length()</w:t>
            </w:r>
          </w:p>
          <w:p w14:paraId="1982499B" w14:textId="55BAE7D0" w:rsidR="00906F1E" w:rsidRDefault="00906F1E" w:rsidP="00906F1E">
            <w:r>
              <w:tab/>
            </w:r>
            <w:r>
              <w:rPr>
                <w:rFonts w:hint="eastAsia"/>
              </w:rPr>
              <w:t>문자열의 길이를 리턴한다.</w:t>
            </w:r>
          </w:p>
        </w:tc>
      </w:tr>
      <w:tr w:rsidR="00906F1E" w14:paraId="28F35DE2" w14:textId="77777777" w:rsidTr="00AB6518">
        <w:tc>
          <w:tcPr>
            <w:tcW w:w="10456" w:type="dxa"/>
          </w:tcPr>
          <w:p w14:paraId="76EC1F12" w14:textId="77777777" w:rsidR="00906F1E" w:rsidRDefault="00906F1E" w:rsidP="00906F1E">
            <w:r>
              <w:rPr>
                <w:rFonts w:hint="eastAsia"/>
              </w:rPr>
              <w:t>StringBuilder replace(int beginIndex, int endIndex, String s)</w:t>
            </w:r>
          </w:p>
          <w:p w14:paraId="45887184" w14:textId="33ED32B8" w:rsidR="00906F1E" w:rsidRDefault="00906F1E" w:rsidP="00906F1E">
            <w:r>
              <w:tab/>
              <w:t xml:space="preserve">this </w:t>
            </w:r>
            <w:r>
              <w:rPr>
                <w:rFonts w:hint="eastAsia"/>
              </w:rPr>
              <w:t xml:space="preserve">문자열에서 </w:t>
            </w:r>
            <w:r>
              <w:t xml:space="preserve">beginIndex </w:t>
            </w:r>
            <w:r>
              <w:rPr>
                <w:rFonts w:hint="eastAsia"/>
              </w:rPr>
              <w:t xml:space="preserve">위치에서 </w:t>
            </w:r>
            <w:r>
              <w:t xml:space="preserve">endIndex </w:t>
            </w:r>
            <w:r w:rsidR="005D60AB">
              <w:rPr>
                <w:rFonts w:hint="eastAsia"/>
              </w:rPr>
              <w:t xml:space="preserve">직전까지의 </w:t>
            </w:r>
            <w:r>
              <w:rPr>
                <w:rFonts w:hint="eastAsia"/>
              </w:rPr>
              <w:t>문자열을</w:t>
            </w:r>
          </w:p>
          <w:p w14:paraId="59A05001" w14:textId="77777777" w:rsidR="00906F1E" w:rsidRDefault="00906F1E" w:rsidP="00906F1E">
            <w:r>
              <w:tab/>
            </w:r>
            <w:r>
              <w:rPr>
                <w:rFonts w:hint="eastAsia"/>
              </w:rPr>
              <w:t xml:space="preserve">문자열 </w:t>
            </w:r>
            <w:r>
              <w:t>s</w:t>
            </w:r>
            <w:r>
              <w:rPr>
                <w:rFonts w:hint="eastAsia"/>
              </w:rPr>
              <w:t>로 치환한다.</w:t>
            </w:r>
          </w:p>
          <w:p w14:paraId="7BD15694" w14:textId="09D54EF2" w:rsidR="00906F1E" w:rsidRDefault="00906F1E" w:rsidP="00906F1E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906F1E" w14:paraId="6AA98E10" w14:textId="77777777" w:rsidTr="00AB6518">
        <w:tc>
          <w:tcPr>
            <w:tcW w:w="10456" w:type="dxa"/>
          </w:tcPr>
          <w:p w14:paraId="7D2D5D2F" w14:textId="77777777" w:rsidR="00906F1E" w:rsidRDefault="00906F1E" w:rsidP="00906F1E">
            <w:r>
              <w:rPr>
                <w:rFonts w:hint="eastAsia"/>
              </w:rPr>
              <w:t>StringBuilder reverse()</w:t>
            </w:r>
          </w:p>
          <w:p w14:paraId="0E2CCA1D" w14:textId="77777777" w:rsidR="00906F1E" w:rsidRDefault="00906F1E" w:rsidP="00906F1E">
            <w:r>
              <w:tab/>
            </w:r>
            <w:r>
              <w:rPr>
                <w:rFonts w:hint="eastAsia"/>
              </w:rPr>
              <w:t>문자열을 거꾸로 뒤집는다.</w:t>
            </w:r>
          </w:p>
          <w:p w14:paraId="0509F931" w14:textId="6AAD5658" w:rsidR="00906F1E" w:rsidRDefault="00906F1E" w:rsidP="00906F1E">
            <w:r>
              <w:tab/>
            </w:r>
            <w:r>
              <w:rPr>
                <w:rFonts w:hint="eastAsia"/>
              </w:rPr>
              <w:t xml:space="preserve">이 메소드의 리턴 값은 </w:t>
            </w:r>
            <w:r>
              <w:t xml:space="preserve">this </w:t>
            </w:r>
            <w:r>
              <w:rPr>
                <w:rFonts w:hint="eastAsia"/>
              </w:rPr>
              <w:t>객체이다.</w:t>
            </w:r>
          </w:p>
        </w:tc>
      </w:tr>
      <w:tr w:rsidR="00906F1E" w14:paraId="50BD32A8" w14:textId="77777777" w:rsidTr="00AB6518">
        <w:tc>
          <w:tcPr>
            <w:tcW w:w="10456" w:type="dxa"/>
          </w:tcPr>
          <w:p w14:paraId="180FDDE9" w14:textId="77777777" w:rsidR="00906F1E" w:rsidRDefault="00906F1E" w:rsidP="00906F1E">
            <w:r>
              <w:rPr>
                <w:rFonts w:hint="eastAsia"/>
              </w:rPr>
              <w:t>void setCharAt(int index, char c)</w:t>
            </w:r>
          </w:p>
          <w:p w14:paraId="0E6B9844" w14:textId="76C1EB11" w:rsidR="00906F1E" w:rsidRDefault="00906F1E" w:rsidP="00906F1E">
            <w:r>
              <w:tab/>
            </w:r>
            <w:r>
              <w:rPr>
                <w:rFonts w:hint="eastAsia"/>
              </w:rPr>
              <w:t xml:space="preserve">this 문자열에서 </w:t>
            </w:r>
            <w:r>
              <w:t xml:space="preserve">index </w:t>
            </w:r>
            <w:r>
              <w:rPr>
                <w:rFonts w:hint="eastAsia"/>
              </w:rPr>
              <w:t xml:space="preserve">위치의 문자를 </w:t>
            </w:r>
            <w:r>
              <w:t>c</w:t>
            </w:r>
            <w:r>
              <w:rPr>
                <w:rFonts w:hint="eastAsia"/>
              </w:rPr>
              <w:t>로 변경한다.</w:t>
            </w:r>
          </w:p>
        </w:tc>
      </w:tr>
      <w:tr w:rsidR="00C1161C" w14:paraId="3D83B5F4" w14:textId="77777777" w:rsidTr="00AB6518">
        <w:tc>
          <w:tcPr>
            <w:tcW w:w="10456" w:type="dxa"/>
          </w:tcPr>
          <w:p w14:paraId="622E4FE3" w14:textId="77777777" w:rsidR="00C1161C" w:rsidRDefault="00C1161C" w:rsidP="00906F1E">
            <w:r>
              <w:rPr>
                <w:rFonts w:hint="eastAsia"/>
              </w:rPr>
              <w:t>CharSequence subSequence(int start, int end)</w:t>
            </w:r>
          </w:p>
          <w:p w14:paraId="4C8A27FD" w14:textId="7384810C" w:rsidR="00C1161C" w:rsidRDefault="00C1161C" w:rsidP="00C1161C">
            <w:r>
              <w:t xml:space="preserve">       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 xml:space="preserve">문자열에서 </w:t>
            </w:r>
            <w:r>
              <w:t xml:space="preserve">beginIndex </w:t>
            </w:r>
            <w:r>
              <w:rPr>
                <w:rFonts w:hint="eastAsia"/>
              </w:rPr>
              <w:t xml:space="preserve">위치에서 </w:t>
            </w:r>
            <w:r>
              <w:t xml:space="preserve">endIndex </w:t>
            </w:r>
            <w:r>
              <w:rPr>
                <w:rFonts w:hint="eastAsia"/>
              </w:rPr>
              <w:t>직전까지의 문자열을 리턴한다.</w:t>
            </w:r>
          </w:p>
          <w:p w14:paraId="56E22A75" w14:textId="6B2CECF3" w:rsidR="00C1161C" w:rsidRDefault="00C1161C" w:rsidP="00C1161C">
            <w:r>
              <w:tab/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문자열은 수정되지 않는다.</w:t>
            </w:r>
          </w:p>
        </w:tc>
      </w:tr>
      <w:tr w:rsidR="00906F1E" w14:paraId="36323A7E" w14:textId="77777777" w:rsidTr="00AB6518">
        <w:tc>
          <w:tcPr>
            <w:tcW w:w="10456" w:type="dxa"/>
          </w:tcPr>
          <w:p w14:paraId="7937DD95" w14:textId="77777777" w:rsidR="00906F1E" w:rsidRDefault="00906F1E" w:rsidP="00906F1E">
            <w:r>
              <w:t>String substring(int beginIndex)</w:t>
            </w:r>
          </w:p>
          <w:p w14:paraId="6F3C9815" w14:textId="57105CF4" w:rsidR="00906F1E" w:rsidRDefault="00906F1E" w:rsidP="00906F1E">
            <w:r>
              <w:tab/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 xml:space="preserve">문자열에서 </w:t>
            </w:r>
            <w:r>
              <w:t xml:space="preserve">beginIndex </w:t>
            </w:r>
            <w:r>
              <w:rPr>
                <w:rFonts w:hint="eastAsia"/>
              </w:rPr>
              <w:t xml:space="preserve">위치에서 </w:t>
            </w:r>
            <w:r w:rsidR="005D60AB">
              <w:rPr>
                <w:rFonts w:hint="eastAsia"/>
              </w:rPr>
              <w:t>끝까지의 문자열을 리턴한다.</w:t>
            </w:r>
          </w:p>
          <w:p w14:paraId="4A2630FD" w14:textId="02A360AF" w:rsidR="00906F1E" w:rsidRDefault="00906F1E" w:rsidP="00906F1E">
            <w:r>
              <w:tab/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문자열은 수정되지 않는다.</w:t>
            </w:r>
          </w:p>
        </w:tc>
      </w:tr>
      <w:tr w:rsidR="00906F1E" w14:paraId="42D5E15C" w14:textId="77777777" w:rsidTr="00AB6518">
        <w:tc>
          <w:tcPr>
            <w:tcW w:w="10456" w:type="dxa"/>
          </w:tcPr>
          <w:p w14:paraId="22335D1E" w14:textId="77777777" w:rsidR="00906F1E" w:rsidRDefault="00906F1E" w:rsidP="00906F1E">
            <w:r>
              <w:t>String substring(int beginIndex, int endIndex)</w:t>
            </w:r>
          </w:p>
          <w:p w14:paraId="27880172" w14:textId="4C641E2D" w:rsidR="00906F1E" w:rsidRDefault="00906F1E" w:rsidP="00906F1E">
            <w:r>
              <w:tab/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 xml:space="preserve">문자열에서 </w:t>
            </w:r>
            <w:r>
              <w:t xml:space="preserve">beginIndex </w:t>
            </w:r>
            <w:r>
              <w:rPr>
                <w:rFonts w:hint="eastAsia"/>
              </w:rPr>
              <w:t xml:space="preserve">위치에서 </w:t>
            </w:r>
            <w:r>
              <w:t xml:space="preserve">endIndex </w:t>
            </w:r>
            <w:r w:rsidR="005D60AB">
              <w:rPr>
                <w:rFonts w:hint="eastAsia"/>
              </w:rPr>
              <w:t xml:space="preserve">직전까지의 </w:t>
            </w:r>
            <w:r>
              <w:rPr>
                <w:rFonts w:hint="eastAsia"/>
              </w:rPr>
              <w:t>문자열을 리턴한다.</w:t>
            </w:r>
          </w:p>
          <w:p w14:paraId="0DC111D5" w14:textId="27AC3913" w:rsidR="00906F1E" w:rsidRDefault="00906F1E" w:rsidP="00906F1E">
            <w:r>
              <w:tab/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문자열은 수정되지 않는다.</w:t>
            </w:r>
          </w:p>
        </w:tc>
      </w:tr>
      <w:tr w:rsidR="00906F1E" w14:paraId="700D094C" w14:textId="77777777" w:rsidTr="00AB6518">
        <w:tc>
          <w:tcPr>
            <w:tcW w:w="10456" w:type="dxa"/>
          </w:tcPr>
          <w:p w14:paraId="4D4FF90C" w14:textId="77777777" w:rsidR="00906F1E" w:rsidRDefault="00906F1E" w:rsidP="00906F1E">
            <w:r>
              <w:rPr>
                <w:rFonts w:hint="eastAsia"/>
              </w:rPr>
              <w:t>String toString()</w:t>
            </w:r>
          </w:p>
          <w:p w14:paraId="3E62D187" w14:textId="48B0E734" w:rsidR="00906F1E" w:rsidRDefault="00906F1E" w:rsidP="00906F1E">
            <w:r>
              <w:tab/>
              <w:t xml:space="preserve">this </w:t>
            </w:r>
            <w:r>
              <w:rPr>
                <w:rFonts w:hint="eastAsia"/>
              </w:rPr>
              <w:t xml:space="preserve">문자열을 </w:t>
            </w:r>
            <w:r>
              <w:t xml:space="preserve">String </w:t>
            </w:r>
            <w:r>
              <w:rPr>
                <w:rFonts w:hint="eastAsia"/>
              </w:rPr>
              <w:t>객체로 변환하여 리턴한다.</w:t>
            </w:r>
          </w:p>
        </w:tc>
      </w:tr>
    </w:tbl>
    <w:p w14:paraId="0CDC526E" w14:textId="1C1FA138" w:rsidR="00AB6518" w:rsidRDefault="00AB6518" w:rsidP="00AB6518"/>
    <w:p w14:paraId="04789F04" w14:textId="013DE370" w:rsidR="003B3F99" w:rsidRDefault="003B3F99" w:rsidP="00AB6518"/>
    <w:p w14:paraId="3E4AFCFB" w14:textId="7CE84860" w:rsidR="00E16CA2" w:rsidRDefault="00E16C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8DEECD" w14:textId="31ADB7A1" w:rsidR="00D15298" w:rsidRDefault="00D15298" w:rsidP="003870CC">
      <w:pPr>
        <w:pStyle w:val="Heading2"/>
      </w:pPr>
      <w:bookmarkStart w:id="4" w:name="_Toc492662675"/>
      <w:r>
        <w:rPr>
          <w:rFonts w:hint="eastAsia"/>
        </w:rPr>
        <w:lastRenderedPageBreak/>
        <w:t>equals</w:t>
      </w:r>
      <w:r>
        <w:t xml:space="preserve"> </w:t>
      </w:r>
      <w:r>
        <w:rPr>
          <w:rFonts w:hint="eastAsia"/>
        </w:rPr>
        <w:t>메소드</w:t>
      </w:r>
      <w:bookmarkEnd w:id="4"/>
    </w:p>
    <w:p w14:paraId="706A7387" w14:textId="77777777" w:rsidR="00E16CA2" w:rsidRPr="00E16CA2" w:rsidRDefault="00E16CA2" w:rsidP="00E16CA2"/>
    <w:p w14:paraId="7C0FB3D0" w14:textId="29560B6F" w:rsidR="003870CC" w:rsidRDefault="003870CC" w:rsidP="003870CC">
      <w:r>
        <w:rPr>
          <w:rFonts w:hint="eastAsia"/>
        </w:rPr>
        <w:t xml:space="preserve">동일한 객체인지 비교할 때 사용하는 </w:t>
      </w:r>
      <w:r>
        <w:t xml:space="preserve">equals </w:t>
      </w:r>
      <w:r>
        <w:rPr>
          <w:rFonts w:hint="eastAsia"/>
        </w:rPr>
        <w:t xml:space="preserve">메소드는 </w:t>
      </w:r>
      <w:r>
        <w:t xml:space="preserve">Object </w:t>
      </w:r>
      <w:r>
        <w:rPr>
          <w:rFonts w:hint="eastAsia"/>
        </w:rPr>
        <w:t>클래스에 정의되어 있다.</w:t>
      </w:r>
    </w:p>
    <w:p w14:paraId="6501571F" w14:textId="4A8A3BF8" w:rsidR="003870CC" w:rsidRDefault="003870CC" w:rsidP="003870CC">
      <w:r>
        <w:rPr>
          <w:rFonts w:hint="eastAsia"/>
        </w:rPr>
        <w:t xml:space="preserve">많은 클래스들이 이 </w:t>
      </w:r>
      <w:r>
        <w:t xml:space="preserve">equals </w:t>
      </w:r>
      <w:r>
        <w:rPr>
          <w:rFonts w:hint="eastAsia"/>
        </w:rPr>
        <w:t>메소드를 재정의(</w:t>
      </w:r>
      <w:r>
        <w:t xml:space="preserve">override) </w:t>
      </w:r>
      <w:r>
        <w:rPr>
          <w:rFonts w:hint="eastAsia"/>
        </w:rPr>
        <w:t>한다.</w:t>
      </w:r>
    </w:p>
    <w:p w14:paraId="7D86FAFE" w14:textId="77777777" w:rsidR="003870CC" w:rsidRPr="003870CC" w:rsidRDefault="003870CC" w:rsidP="003870CC"/>
    <w:p w14:paraId="6030EBA1" w14:textId="05DC81D1" w:rsidR="003870CC" w:rsidRDefault="00D15298" w:rsidP="00D15298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equals </w:t>
      </w:r>
      <w:r>
        <w:rPr>
          <w:rFonts w:hint="eastAsia"/>
        </w:rPr>
        <w:t>메소드를 재정의(</w:t>
      </w:r>
      <w:r>
        <w:t xml:space="preserve">override) </w:t>
      </w:r>
      <w:r>
        <w:rPr>
          <w:rFonts w:hint="eastAsia"/>
        </w:rPr>
        <w:t>하였</w:t>
      </w:r>
      <w:r w:rsidR="003870CC">
        <w:rPr>
          <w:rFonts w:hint="eastAsia"/>
        </w:rPr>
        <w:t>다.</w:t>
      </w:r>
    </w:p>
    <w:p w14:paraId="50B08B95" w14:textId="555F0B3D" w:rsidR="003870CC" w:rsidRDefault="003870CC" w:rsidP="003870CC">
      <w:r>
        <w:t xml:space="preserve">String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 xml:space="preserve">메소드는 문자열 값이 일치하면 </w:t>
      </w:r>
      <w:r>
        <w:t>true</w:t>
      </w:r>
      <w:r>
        <w:rPr>
          <w:rFonts w:hint="eastAsia"/>
        </w:rPr>
        <w:t>를 리턴한다.</w:t>
      </w:r>
    </w:p>
    <w:p w14:paraId="3A3EF8E1" w14:textId="3D6C4C1F" w:rsidR="003870CC" w:rsidRDefault="003870CC" w:rsidP="003870CC">
      <w:r>
        <w:rPr>
          <w:rFonts w:hint="eastAsia"/>
        </w:rPr>
        <w:t>그래서</w:t>
      </w:r>
      <w:r>
        <w:t xml:space="preserve"> String </w:t>
      </w:r>
      <w:r>
        <w:rPr>
          <w:rFonts w:hint="eastAsia"/>
        </w:rPr>
        <w:t xml:space="preserve">객체 두 개를 </w:t>
      </w:r>
      <w:r>
        <w:t xml:space="preserve">equals </w:t>
      </w:r>
      <w:r>
        <w:rPr>
          <w:rFonts w:hint="eastAsia"/>
        </w:rPr>
        <w:t>메소드로 비교하면,</w:t>
      </w:r>
      <w:r>
        <w:t xml:space="preserve"> </w:t>
      </w:r>
      <w:r>
        <w:rPr>
          <w:rFonts w:hint="eastAsia"/>
        </w:rPr>
        <w:t xml:space="preserve">문자열이 동일한 경우에 </w:t>
      </w:r>
      <w:r>
        <w:t>true</w:t>
      </w:r>
      <w:r>
        <w:rPr>
          <w:rFonts w:hint="eastAsia"/>
        </w:rPr>
        <w:t>가 리턴된다.</w:t>
      </w:r>
    </w:p>
    <w:p w14:paraId="776CEDDD" w14:textId="77777777" w:rsidR="003870CC" w:rsidRPr="003870CC" w:rsidRDefault="003870CC" w:rsidP="00D15298"/>
    <w:p w14:paraId="27B70DBA" w14:textId="0AD41609" w:rsidR="00D15298" w:rsidRPr="00E16CA2" w:rsidRDefault="003870CC" w:rsidP="00D15298">
      <w:r w:rsidRPr="00E16CA2">
        <w:rPr>
          <w:rFonts w:hint="eastAsia"/>
        </w:rPr>
        <w:t>그런데</w:t>
      </w:r>
      <w:r w:rsidR="00D15298" w:rsidRPr="00E16CA2">
        <w:t xml:space="preserve"> StringBuilder </w:t>
      </w:r>
      <w:r w:rsidR="00D15298" w:rsidRPr="00E16CA2">
        <w:rPr>
          <w:rFonts w:hint="eastAsia"/>
        </w:rPr>
        <w:t xml:space="preserve">클래스는 </w:t>
      </w:r>
      <w:r w:rsidRPr="00E16CA2">
        <w:rPr>
          <w:rFonts w:hint="eastAsia"/>
        </w:rPr>
        <w:t xml:space="preserve">재정의 하지 않고 </w:t>
      </w:r>
      <w:r w:rsidRPr="00E16CA2">
        <w:t xml:space="preserve">Object </w:t>
      </w:r>
      <w:r w:rsidRPr="00E16CA2">
        <w:rPr>
          <w:rFonts w:hint="eastAsia"/>
        </w:rPr>
        <w:t xml:space="preserve">클래스의 </w:t>
      </w:r>
      <w:r w:rsidRPr="00E16CA2">
        <w:t xml:space="preserve">equals </w:t>
      </w:r>
      <w:r w:rsidRPr="00E16CA2">
        <w:rPr>
          <w:rFonts w:hint="eastAsia"/>
        </w:rPr>
        <w:t>메소드를 상속 받는다.</w:t>
      </w:r>
    </w:p>
    <w:p w14:paraId="71D42C3C" w14:textId="41E54ABA" w:rsidR="003870CC" w:rsidRPr="00E16CA2" w:rsidRDefault="003870CC" w:rsidP="00D15298">
      <w:r w:rsidRPr="00E16CA2">
        <w:t xml:space="preserve">Object </w:t>
      </w:r>
      <w:r w:rsidRPr="00E16CA2">
        <w:rPr>
          <w:rFonts w:hint="eastAsia"/>
        </w:rPr>
        <w:t xml:space="preserve">클래스의 </w:t>
      </w:r>
      <w:r w:rsidRPr="00E16CA2">
        <w:t xml:space="preserve">equals </w:t>
      </w:r>
      <w:r w:rsidRPr="00E16CA2">
        <w:rPr>
          <w:rFonts w:hint="eastAsia"/>
        </w:rPr>
        <w:t>메소드는 객체 내부 값은 비교하지 않고</w:t>
      </w:r>
      <w:r w:rsidR="00AD4E54" w:rsidRPr="00E16CA2">
        <w:rPr>
          <w:rFonts w:hint="eastAsia"/>
        </w:rPr>
        <w:t>,</w:t>
      </w:r>
      <w:r w:rsidRPr="00E16CA2">
        <w:t xml:space="preserve"> </w:t>
      </w:r>
      <w:r w:rsidRPr="00E16CA2">
        <w:rPr>
          <w:rFonts w:hint="eastAsia"/>
        </w:rPr>
        <w:t xml:space="preserve">객체가 동일한 객체이어야 </w:t>
      </w:r>
      <w:r w:rsidRPr="00E16CA2">
        <w:t>true</w:t>
      </w:r>
      <w:r w:rsidRPr="00E16CA2">
        <w:rPr>
          <w:rFonts w:hint="eastAsia"/>
        </w:rPr>
        <w:t>를 리턴한다.</w:t>
      </w:r>
    </w:p>
    <w:p w14:paraId="60253BB4" w14:textId="716CDA6E" w:rsidR="003870CC" w:rsidRDefault="003870CC" w:rsidP="00D15298">
      <w:r w:rsidRPr="00E16CA2">
        <w:rPr>
          <w:rFonts w:hint="eastAsia"/>
        </w:rPr>
        <w:t xml:space="preserve">그래서 </w:t>
      </w:r>
      <w:r w:rsidRPr="00E16CA2">
        <w:t xml:space="preserve">StringBuilder </w:t>
      </w:r>
      <w:r w:rsidRPr="00E16CA2">
        <w:rPr>
          <w:rFonts w:hint="eastAsia"/>
        </w:rPr>
        <w:t xml:space="preserve">객체 두 개를 </w:t>
      </w:r>
      <w:r w:rsidRPr="00E16CA2">
        <w:t>equals</w:t>
      </w:r>
      <w:r w:rsidRPr="00E16CA2">
        <w:rPr>
          <w:rFonts w:hint="eastAsia"/>
        </w:rPr>
        <w:t>로 비교하면,</w:t>
      </w:r>
      <w:r w:rsidRPr="00E16CA2">
        <w:t xml:space="preserve"> </w:t>
      </w:r>
      <w:r w:rsidRPr="00E16CA2">
        <w:rPr>
          <w:rFonts w:hint="eastAsia"/>
        </w:rPr>
        <w:t xml:space="preserve">문자열이 동일해도 </w:t>
      </w:r>
      <w:r w:rsidRPr="00E16CA2">
        <w:t>false</w:t>
      </w:r>
      <w:r w:rsidRPr="00E16CA2">
        <w:rPr>
          <w:rFonts w:hint="eastAsia"/>
        </w:rPr>
        <w:t>가 리턴된다.</w:t>
      </w:r>
    </w:p>
    <w:p w14:paraId="38A4BC95" w14:textId="003E5D67" w:rsidR="004C7DAC" w:rsidRDefault="004C7DAC" w:rsidP="00D15298"/>
    <w:p w14:paraId="7464833F" w14:textId="69960CA0" w:rsidR="00D179DE" w:rsidRPr="00D179DE" w:rsidRDefault="00D179DE" w:rsidP="00D179DE">
      <w:pPr>
        <w:pStyle w:val="Heading3"/>
      </w:pP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1FBFFBBE" w14:textId="1BA1D648" w:rsidR="00D179DE" w:rsidRDefault="00263A66" w:rsidP="00D179DE">
      <w:r>
        <w:t xml:space="preserve">  </w:t>
      </w:r>
      <w:r w:rsidR="00D179DE">
        <w:t xml:space="preserve">String </w:t>
      </w:r>
      <w:r w:rsidR="00D179DE">
        <w:rPr>
          <w:rFonts w:hint="eastAsia"/>
        </w:rPr>
        <w:t xml:space="preserve">클래스의 </w:t>
      </w:r>
      <w:r w:rsidR="00D179DE">
        <w:t xml:space="preserve">equals </w:t>
      </w:r>
      <w:r w:rsidR="00D179DE">
        <w:rPr>
          <w:rFonts w:hint="eastAsia"/>
        </w:rPr>
        <w:t>메소드</w:t>
      </w:r>
      <w:r>
        <w:rPr>
          <w:rFonts w:hint="eastAsia"/>
        </w:rPr>
        <w:t>로 비교하면</w:t>
      </w:r>
      <w:r w:rsidR="00D179DE">
        <w:rPr>
          <w:rFonts w:hint="eastAsia"/>
        </w:rPr>
        <w:t xml:space="preserve"> </w:t>
      </w:r>
      <w:r w:rsidR="00D179DE">
        <w:t>true</w:t>
      </w:r>
      <w:r w:rsidR="00D179DE">
        <w:rPr>
          <w:rFonts w:hint="eastAsia"/>
        </w:rPr>
        <w:t>를 리턴</w:t>
      </w:r>
      <w:r>
        <w:rPr>
          <w:rFonts w:hint="eastAsia"/>
        </w:rPr>
        <w:t>한다.</w:t>
      </w:r>
    </w:p>
    <w:p w14:paraId="49070272" w14:textId="544A94AF" w:rsidR="00D179DE" w:rsidRDefault="00263A66" w:rsidP="00D179DE">
      <w:r>
        <w:t xml:space="preserve">  </w:t>
      </w:r>
      <w:r w:rsidR="00D179DE">
        <w:t xml:space="preserve">StringBuilder </w:t>
      </w:r>
      <w:r w:rsidR="00D179DE">
        <w:rPr>
          <w:rFonts w:hint="eastAsia"/>
        </w:rPr>
        <w:t xml:space="preserve">클래스의 </w:t>
      </w:r>
      <w:r w:rsidR="00D179DE">
        <w:t xml:space="preserve">equals </w:t>
      </w:r>
      <w:r w:rsidR="00D179DE">
        <w:rPr>
          <w:rFonts w:hint="eastAsia"/>
        </w:rPr>
        <w:t>메소드</w:t>
      </w:r>
      <w:r>
        <w:rPr>
          <w:rFonts w:hint="eastAsia"/>
        </w:rPr>
        <w:t>로 비교하면</w:t>
      </w:r>
      <w:r w:rsidR="00D179DE">
        <w:rPr>
          <w:rFonts w:hint="eastAsia"/>
        </w:rPr>
        <w:t xml:space="preserve"> </w:t>
      </w:r>
      <w:r w:rsidR="00D179DE">
        <w:t>false</w:t>
      </w:r>
      <w:r w:rsidR="00D179DE">
        <w:rPr>
          <w:rFonts w:hint="eastAsia"/>
        </w:rPr>
        <w:t>를 리턴</w:t>
      </w:r>
    </w:p>
    <w:p w14:paraId="7EDD4FED" w14:textId="45F5E1A5" w:rsidR="00D179DE" w:rsidRDefault="00263A66" w:rsidP="00D179DE">
      <w:r>
        <w:t xml:space="preserve">  </w:t>
      </w:r>
      <w:r w:rsidR="00D179DE">
        <w:t xml:space="preserve">== </w:t>
      </w:r>
      <w:r w:rsidR="00D179DE">
        <w:rPr>
          <w:rFonts w:hint="eastAsia"/>
        </w:rPr>
        <w:t xml:space="preserve">연산자로 비교하면 </w:t>
      </w:r>
      <w:r w:rsidR="00D179DE">
        <w:t>false</w:t>
      </w:r>
      <w:r>
        <w:rPr>
          <w:rFonts w:hint="eastAsia"/>
        </w:rPr>
        <w:t>를 리턴한다.</w:t>
      </w:r>
    </w:p>
    <w:p w14:paraId="00722AB9" w14:textId="7EA3BC27" w:rsidR="00D179DE" w:rsidRPr="00263A66" w:rsidRDefault="00D179DE" w:rsidP="00D179DE"/>
    <w:p w14:paraId="6A7624AB" w14:textId="0D4890BB" w:rsidR="007077C8" w:rsidRDefault="007077C8" w:rsidP="00D179DE"/>
    <w:p w14:paraId="33E500A5" w14:textId="4A0AD6DA" w:rsidR="00263A66" w:rsidRDefault="00263A66" w:rsidP="00263A66">
      <w:pPr>
        <w:pStyle w:val="Heading3"/>
        <w:rPr>
          <w:rFonts w:hint="eastAsia"/>
        </w:rPr>
      </w:pPr>
      <w:r>
        <w:rPr>
          <w:rFonts w:hint="eastAsia"/>
        </w:rPr>
        <w:t xml:space="preserve">StringBuilder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 xml:space="preserve">equals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재정의되지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>?</w:t>
      </w:r>
    </w:p>
    <w:p w14:paraId="5FAB1D08" w14:textId="0C71DD0F" w:rsidR="00263A66" w:rsidRDefault="00263A66" w:rsidP="00263A66">
      <w:pPr>
        <w:rPr>
          <w:rFonts w:hint="eastAsia"/>
        </w:rPr>
      </w:pPr>
      <w:r>
        <w:t xml:space="preserve">equals </w:t>
      </w:r>
      <w:r>
        <w:rPr>
          <w:rFonts w:hint="eastAsia"/>
        </w:rPr>
        <w:t>메소드를 재정의 하지 않은 클래스는, 값이 동일한지 비교도 할 수 없기 때문에,</w:t>
      </w:r>
    </w:p>
    <w:p w14:paraId="073A3257" w14:textId="4DFE327F" w:rsidR="00263A66" w:rsidRDefault="00263A66" w:rsidP="00263A66">
      <w:pPr>
        <w:rPr>
          <w:rFonts w:hint="eastAsia"/>
        </w:rPr>
      </w:pPr>
      <w:r>
        <w:rPr>
          <w:rFonts w:hint="eastAsia"/>
        </w:rPr>
        <w:t>여러가지 용도로 사용하기 어렵다.</w:t>
      </w:r>
    </w:p>
    <w:p w14:paraId="624CF0DE" w14:textId="2E9B1082" w:rsidR="00263A66" w:rsidRDefault="00263A66" w:rsidP="00263A66">
      <w:pPr>
        <w:rPr>
          <w:rFonts w:hint="eastAsia"/>
        </w:rPr>
      </w:pPr>
      <w:r>
        <w:rPr>
          <w:rFonts w:hint="eastAsia"/>
        </w:rPr>
        <w:t xml:space="preserve">그렇기 때문에 </w:t>
      </w:r>
      <w:r>
        <w:t xml:space="preserve">StringBuilder </w:t>
      </w:r>
      <w:r>
        <w:rPr>
          <w:rFonts w:hint="eastAsia"/>
        </w:rPr>
        <w:t>클래스를 문자열 보관, 비교, 조회 용으로 사용하기 어렵다.</w:t>
      </w:r>
    </w:p>
    <w:p w14:paraId="0DD51FF9" w14:textId="2EFB0B85" w:rsidR="00263A66" w:rsidRDefault="00263A66" w:rsidP="00263A66"/>
    <w:p w14:paraId="6FF5B745" w14:textId="423AC63A" w:rsidR="00263A66" w:rsidRDefault="00263A66" w:rsidP="00263A66">
      <w:pPr>
        <w:rPr>
          <w:rFonts w:hint="eastAsia"/>
        </w:rPr>
      </w:pPr>
      <w:r>
        <w:rPr>
          <w:rFonts w:hint="eastAsia"/>
        </w:rPr>
        <w:t xml:space="preserve">문자열을 조립해서 생성할 때만 잠깐 </w:t>
      </w:r>
      <w:r>
        <w:t xml:space="preserve">StringBuilder </w:t>
      </w:r>
      <w:r>
        <w:rPr>
          <w:rFonts w:hint="eastAsia"/>
        </w:rPr>
        <w:t>객체를 사용하고,</w:t>
      </w:r>
    </w:p>
    <w:p w14:paraId="043125A0" w14:textId="2AE34C8D" w:rsidR="00263A66" w:rsidRDefault="00263A66" w:rsidP="00263A66">
      <w:pPr>
        <w:rPr>
          <w:rFonts w:hint="eastAsia"/>
        </w:rPr>
      </w:pPr>
      <w:r>
        <w:rPr>
          <w:rFonts w:hint="eastAsia"/>
        </w:rPr>
        <w:t xml:space="preserve">문자열 조립이 완성되자 마자, </w:t>
      </w:r>
      <w:r>
        <w:t xml:space="preserve">toString </w:t>
      </w:r>
      <w:r>
        <w:rPr>
          <w:rFonts w:hint="eastAsia"/>
        </w:rPr>
        <w:t xml:space="preserve">메소드를 호출하여 </w:t>
      </w:r>
      <w:r>
        <w:t xml:space="preserve">String </w:t>
      </w:r>
      <w:r>
        <w:rPr>
          <w:rFonts w:hint="eastAsia"/>
        </w:rPr>
        <w:t>객체로 변환해서 사용해야 한다.</w:t>
      </w:r>
    </w:p>
    <w:p w14:paraId="64E75DA4" w14:textId="01153B1A" w:rsidR="00263A66" w:rsidRDefault="00263A66" w:rsidP="00263A66"/>
    <w:p w14:paraId="4069D64E" w14:textId="72FCF93F" w:rsidR="00263A66" w:rsidRDefault="00263A66" w:rsidP="00263A66">
      <w:r>
        <w:rPr>
          <w:rFonts w:hint="eastAsia"/>
        </w:rPr>
        <w:t xml:space="preserve">문자열을 조립해서 생성할 때만 잠깐 </w:t>
      </w:r>
      <w:r>
        <w:t xml:space="preserve">StringBuilder </w:t>
      </w:r>
      <w:r>
        <w:rPr>
          <w:rFonts w:hint="eastAsia"/>
        </w:rPr>
        <w:t>객체를 사용하라는 의미에서</w:t>
      </w:r>
    </w:p>
    <w:p w14:paraId="6DF2D6F3" w14:textId="60AA64BB" w:rsidR="00263A66" w:rsidRDefault="00263A66" w:rsidP="00263A66">
      <w:pPr>
        <w:rPr>
          <w:rFonts w:hint="eastAsia"/>
        </w:rPr>
      </w:pPr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>메소드가 재정의 되지 않았다.</w:t>
      </w:r>
    </w:p>
    <w:p w14:paraId="03E744B6" w14:textId="56E27A12" w:rsidR="00263A66" w:rsidRDefault="00263A66" w:rsidP="00263A66"/>
    <w:p w14:paraId="4971F17C" w14:textId="28EFBDBF" w:rsidR="00263A66" w:rsidRDefault="00263A66" w:rsidP="00263A66"/>
    <w:p w14:paraId="104F1830" w14:textId="77777777" w:rsidR="00263A66" w:rsidRDefault="00263A66" w:rsidP="00263A66">
      <w:pPr>
        <w:rPr>
          <w:rFonts w:hint="eastAsia"/>
        </w:rPr>
      </w:pPr>
    </w:p>
    <w:p w14:paraId="26890DD8" w14:textId="77777777" w:rsidR="00263A66" w:rsidRPr="00263A66" w:rsidRDefault="00263A66" w:rsidP="00263A66">
      <w:pPr>
        <w:rPr>
          <w:rFonts w:hint="eastAsia"/>
        </w:rPr>
      </w:pPr>
    </w:p>
    <w:p w14:paraId="21B2CE25" w14:textId="77777777" w:rsidR="00263A66" w:rsidRPr="00263A66" w:rsidRDefault="00263A66" w:rsidP="00263A66">
      <w:pPr>
        <w:rPr>
          <w:rFonts w:hint="eastAsia"/>
        </w:rPr>
      </w:pPr>
    </w:p>
    <w:p w14:paraId="15BE7739" w14:textId="77777777" w:rsidR="00263A66" w:rsidRPr="00263A66" w:rsidRDefault="00263A66" w:rsidP="00263A66">
      <w:pPr>
        <w:rPr>
          <w:rFonts w:hint="eastAsia"/>
        </w:rPr>
      </w:pPr>
    </w:p>
    <w:p w14:paraId="2AAF53DF" w14:textId="5D21FAE2" w:rsidR="007077C8" w:rsidRDefault="007077C8" w:rsidP="007077C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72C712" w14:textId="13F42B47" w:rsidR="007077C8" w:rsidRDefault="007077C8" w:rsidP="007077C8">
      <w:pPr>
        <w:pStyle w:val="Heading1"/>
      </w:pPr>
      <w:r>
        <w:rPr>
          <w:rFonts w:hint="eastAsia"/>
        </w:rPr>
        <w:lastRenderedPageBreak/>
        <w:t xml:space="preserve"> </w:t>
      </w:r>
      <w:bookmarkStart w:id="5" w:name="_Toc492662676"/>
      <w:r>
        <w:rPr>
          <w:rFonts w:hint="eastAsia"/>
        </w:rPr>
        <w:t>예제 코드</w:t>
      </w:r>
      <w:bookmarkEnd w:id="5"/>
    </w:p>
    <w:p w14:paraId="192D1092" w14:textId="6431675A" w:rsidR="007077C8" w:rsidRDefault="007077C8" w:rsidP="007077C8"/>
    <w:p w14:paraId="5656DF21" w14:textId="2848C0E2" w:rsidR="007077C8" w:rsidRDefault="007077C8" w:rsidP="007077C8">
      <w:pPr>
        <w:pStyle w:val="Heading2"/>
      </w:pPr>
      <w:bookmarkStart w:id="6" w:name="_Toc492662677"/>
      <w:r>
        <w:rPr>
          <w:rFonts w:hint="eastAsia"/>
        </w:rPr>
        <w:t>String</w:t>
      </w:r>
      <w:r w:rsidR="00921D16">
        <w:rPr>
          <w:rFonts w:hint="eastAsia"/>
        </w:rPr>
        <w:t>Builder</w:t>
      </w:r>
      <w:r>
        <w:rPr>
          <w:rFonts w:hint="eastAsia"/>
        </w:rPr>
        <w:t>1.java</w:t>
      </w:r>
      <w:bookmarkEnd w:id="6"/>
    </w:p>
    <w:p w14:paraId="34C6F62A" w14:textId="52337972" w:rsidR="007077C8" w:rsidRPr="007077C8" w:rsidRDefault="007077C8" w:rsidP="007077C8">
      <w:r>
        <w:rPr>
          <w:rFonts w:hint="eastAsia"/>
        </w:rPr>
        <w:t>src/</w:t>
      </w:r>
      <w:r w:rsidR="006537C1">
        <w:rPr>
          <w:rFonts w:hint="eastAsia"/>
        </w:rPr>
        <w:t>n</w:t>
      </w:r>
      <w:r w:rsidR="006537C1">
        <w:t>et/skhu/lecture03/String</w:t>
      </w:r>
      <w:r w:rsidR="00CC3025">
        <w:t>Builder</w:t>
      </w:r>
      <w:r w:rsidR="006537C1">
        <w:t>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077C8" w14:paraId="7209F1A2" w14:textId="77777777" w:rsidTr="00C519D4">
        <w:tc>
          <w:tcPr>
            <w:tcW w:w="426" w:type="dxa"/>
          </w:tcPr>
          <w:p w14:paraId="45CD7297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5B1D93A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2E7861F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7113D6F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B6EB3EC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0F95473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829B963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3B9DD3C" w14:textId="77777777" w:rsidR="007077C8" w:rsidRPr="00185935" w:rsidRDefault="007077C8" w:rsidP="007077C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C693192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A9F81AA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43DFF25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972049B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627AA2B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AB7F0D6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D9F2AF1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E3F3A4A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AAC0173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3C06714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73F3CFD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0137DC4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6CCA976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48DE503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297996E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7CE5D5AB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842F09E" w14:textId="77777777" w:rsidR="007077C8" w:rsidRDefault="007077C8" w:rsidP="007077C8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1BA75DC7" w14:textId="5D82FAAD" w:rsidR="007077C8" w:rsidRPr="00185935" w:rsidRDefault="007077C8" w:rsidP="007077C8">
            <w:pPr>
              <w:pStyle w:val="a1"/>
            </w:pPr>
          </w:p>
        </w:tc>
        <w:tc>
          <w:tcPr>
            <w:tcW w:w="10631" w:type="dxa"/>
          </w:tcPr>
          <w:p w14:paraId="7AA8FCF5" w14:textId="77777777" w:rsidR="007077C8" w:rsidRDefault="007077C8" w:rsidP="007077C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net.skhu.lecture03;</w:t>
            </w:r>
          </w:p>
          <w:p w14:paraId="3FFD3C50" w14:textId="77777777" w:rsidR="007077C8" w:rsidRDefault="007077C8" w:rsidP="007077C8">
            <w:pPr>
              <w:pStyle w:val="a1"/>
            </w:pPr>
          </w:p>
          <w:p w14:paraId="70FFA5E5" w14:textId="20A66E0B" w:rsidR="007077C8" w:rsidRDefault="007077C8" w:rsidP="007077C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String</w:t>
            </w:r>
            <w:r w:rsidR="00921D16">
              <w:rPr>
                <w:color w:val="000000"/>
              </w:rPr>
              <w:t>Builder</w:t>
            </w:r>
            <w:r>
              <w:rPr>
                <w:color w:val="000000"/>
              </w:rPr>
              <w:t>1 {</w:t>
            </w:r>
          </w:p>
          <w:p w14:paraId="1A8C446B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2298B06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EC729F6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"five"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"six"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"seven"</w:t>
            </w:r>
            <w:r>
              <w:rPr>
                <w:color w:val="000000"/>
              </w:rPr>
              <w:t xml:space="preserve"> };</w:t>
            </w:r>
          </w:p>
          <w:p w14:paraId="19A1B8D5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6C3C7D85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67A855B8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{ </w:t>
            </w:r>
          </w:p>
          <w:p w14:paraId="3FED5E2B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.length() &gt; 0)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", "</w:t>
            </w:r>
            <w:r>
              <w:rPr>
                <w:color w:val="000000"/>
              </w:rPr>
              <w:t>;</w:t>
            </w:r>
          </w:p>
          <w:p w14:paraId="104267CC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"\""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"\""</w:t>
            </w:r>
            <w:r>
              <w:rPr>
                <w:color w:val="000000"/>
              </w:rPr>
              <w:t xml:space="preserve">; </w:t>
            </w:r>
          </w:p>
          <w:p w14:paraId="5E94BE38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B5264A1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>);</w:t>
            </w:r>
          </w:p>
          <w:p w14:paraId="72EB38BF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4ECE36F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StringBuilder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StringBuilder();</w:t>
            </w:r>
          </w:p>
          <w:p w14:paraId="4EDDF077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335EE896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.length() &gt; 0)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", "</w:t>
            </w:r>
            <w:r>
              <w:rPr>
                <w:color w:val="000000"/>
              </w:rPr>
              <w:t>);</w:t>
            </w:r>
          </w:p>
          <w:p w14:paraId="5B0D96C9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'"'</w:t>
            </w:r>
            <w:r>
              <w:rPr>
                <w:color w:val="000000"/>
              </w:rPr>
              <w:t>);</w:t>
            </w:r>
          </w:p>
          <w:p w14:paraId="335E841F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BFF70B4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'"'</w:t>
            </w:r>
            <w:r>
              <w:rPr>
                <w:color w:val="000000"/>
              </w:rPr>
              <w:t>);</w:t>
            </w:r>
          </w:p>
          <w:p w14:paraId="21938242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2F8E1CA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.toString());</w:t>
            </w:r>
          </w:p>
          <w:p w14:paraId="10FAC49F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F55D11D" w14:textId="77777777" w:rsidR="007077C8" w:rsidRDefault="007077C8" w:rsidP="007077C8">
            <w:pPr>
              <w:pStyle w:val="a1"/>
            </w:pPr>
          </w:p>
          <w:p w14:paraId="1A443F12" w14:textId="77777777" w:rsidR="007077C8" w:rsidRDefault="007077C8" w:rsidP="007077C8">
            <w:pPr>
              <w:pStyle w:val="a1"/>
            </w:pPr>
            <w:r>
              <w:rPr>
                <w:color w:val="000000"/>
              </w:rPr>
              <w:t>}</w:t>
            </w:r>
          </w:p>
          <w:p w14:paraId="7EC54C38" w14:textId="77777777" w:rsidR="007077C8" w:rsidRDefault="007077C8" w:rsidP="007077C8">
            <w:pPr>
              <w:pStyle w:val="a1"/>
            </w:pPr>
          </w:p>
        </w:tc>
      </w:tr>
    </w:tbl>
    <w:p w14:paraId="0EE65D45" w14:textId="3F355159" w:rsidR="007077C8" w:rsidRDefault="007077C8" w:rsidP="007077C8"/>
    <w:p w14:paraId="7B7EA88F" w14:textId="565B31EC" w:rsidR="006537C1" w:rsidRDefault="006537C1" w:rsidP="007077C8">
      <w:r>
        <w:rPr>
          <w:rFonts w:hint="eastAsia"/>
        </w:rPr>
        <w:t>위 코드의 실행 결과 출력은 다음과 같다.</w:t>
      </w:r>
    </w:p>
    <w:p w14:paraId="2E09C92B" w14:textId="77777777" w:rsidR="006537C1" w:rsidRDefault="006537C1" w:rsidP="006537C1">
      <w:pPr>
        <w:pStyle w:val="a"/>
      </w:pPr>
      <w:r>
        <w:t>"one", "two", "three", "four", "five", "six", "seven"</w:t>
      </w:r>
    </w:p>
    <w:p w14:paraId="487751E2" w14:textId="77777777" w:rsidR="006537C1" w:rsidRDefault="006537C1" w:rsidP="006537C1">
      <w:pPr>
        <w:pStyle w:val="a"/>
      </w:pPr>
      <w:r>
        <w:t>"one", "two", "three", "four", "five", "six", "seven"</w:t>
      </w:r>
    </w:p>
    <w:p w14:paraId="03971C2E" w14:textId="2C7DA133" w:rsidR="006537C1" w:rsidRDefault="006537C1" w:rsidP="007077C8"/>
    <w:p w14:paraId="6A9DFDFD" w14:textId="78067D48" w:rsidR="006537C1" w:rsidRDefault="006537C1" w:rsidP="007077C8">
      <w:r>
        <w:rPr>
          <w:rFonts w:hint="eastAsia"/>
        </w:rPr>
        <w:t>위 코드에서, 줄</w:t>
      </w:r>
      <w:r>
        <w:t>8~13</w:t>
      </w:r>
      <w:r>
        <w:rPr>
          <w:rFonts w:hint="eastAsia"/>
        </w:rPr>
        <w:t>의 코드와, 줄1</w:t>
      </w:r>
      <w:r>
        <w:t>5~22</w:t>
      </w:r>
      <w:r>
        <w:rPr>
          <w:rFonts w:hint="eastAsia"/>
        </w:rPr>
        <w:t>의 코드는 같은 일을 한다.</w:t>
      </w:r>
    </w:p>
    <w:p w14:paraId="7238FDAD" w14:textId="541034C3" w:rsidR="006537C1" w:rsidRDefault="006537C1" w:rsidP="007077C8">
      <w:r>
        <w:rPr>
          <w:rFonts w:hint="eastAsia"/>
        </w:rPr>
        <w:t>위 코드들은 String[] 배열에 들어있는 문자열들을 하나로 합쳐서 출력하는 일을 한다.</w:t>
      </w:r>
    </w:p>
    <w:p w14:paraId="0CC5110F" w14:textId="29876844" w:rsidR="006537C1" w:rsidRDefault="006537C1" w:rsidP="007077C8"/>
    <w:p w14:paraId="55B12A92" w14:textId="257F63CD" w:rsidR="006537C1" w:rsidRDefault="006537C1" w:rsidP="007077C8">
      <w:r>
        <w:rPr>
          <w:rFonts w:hint="eastAsia"/>
        </w:rPr>
        <w:t>줄8</w:t>
      </w:r>
      <w:r>
        <w:t>~13</w:t>
      </w:r>
      <w:r>
        <w:rPr>
          <w:rFonts w:hint="eastAsia"/>
        </w:rPr>
        <w:t xml:space="preserve">은 </w:t>
      </w:r>
      <w:r>
        <w:t xml:space="preserve">String </w:t>
      </w:r>
      <w:r>
        <w:rPr>
          <w:rFonts w:hint="eastAsia"/>
        </w:rPr>
        <w:t>클래스를 사용하여 구현되었다.</w:t>
      </w:r>
    </w:p>
    <w:p w14:paraId="5D5D4BD0" w14:textId="77777777" w:rsidR="006537C1" w:rsidRDefault="006537C1" w:rsidP="007077C8">
      <w:r>
        <w:t xml:space="preserve">String </w:t>
      </w:r>
      <w:r>
        <w:rPr>
          <w:rFonts w:hint="eastAsia"/>
        </w:rPr>
        <w:t>객체는 일단 생성된 후에는 내부 문자열이 변경될 수 없으므로,</w:t>
      </w:r>
      <w:r>
        <w:t xml:space="preserve"> </w:t>
      </w:r>
    </w:p>
    <w:p w14:paraId="23247ADA" w14:textId="4CA6BC75" w:rsidR="006537C1" w:rsidRDefault="006537C1" w:rsidP="007077C8">
      <w:r>
        <w:rPr>
          <w:rFonts w:hint="eastAsia"/>
        </w:rPr>
        <w:t>줄</w:t>
      </w:r>
      <w:r>
        <w:t>11</w:t>
      </w:r>
      <w:r>
        <w:rPr>
          <w:rFonts w:hint="eastAsia"/>
        </w:rPr>
        <w:t>의 문자열 더하기</w:t>
      </w:r>
      <w:r w:rsidR="00C6743E">
        <w:rPr>
          <w:rFonts w:hint="eastAsia"/>
        </w:rPr>
        <w:t xml:space="preserve"> 코드는,</w:t>
      </w:r>
      <w:r w:rsidR="00C6743E">
        <w:t xml:space="preserve"> </w:t>
      </w:r>
      <w:r w:rsidR="00C6743E">
        <w:rPr>
          <w:rFonts w:hint="eastAsia"/>
        </w:rPr>
        <w:t>문자열들이 결합된 새 문자열 객체를 생성한다.</w:t>
      </w:r>
    </w:p>
    <w:p w14:paraId="20EF072B" w14:textId="1E7E4565" w:rsidR="00C6743E" w:rsidRDefault="00C6743E" w:rsidP="007077C8">
      <w:r>
        <w:t xml:space="preserve">for </w:t>
      </w:r>
      <w:r>
        <w:rPr>
          <w:rFonts w:hint="eastAsia"/>
        </w:rPr>
        <w:t>루프</w:t>
      </w:r>
      <w:r w:rsidR="00C519D4">
        <w:rPr>
          <w:rFonts w:hint="eastAsia"/>
        </w:rPr>
        <w:t>를 돌 때마다</w:t>
      </w:r>
      <w:r>
        <w:rPr>
          <w:rFonts w:hint="eastAsia"/>
        </w:rPr>
        <w:t xml:space="preserve"> </w:t>
      </w:r>
      <w:r w:rsidR="00C519D4">
        <w:rPr>
          <w:rFonts w:hint="eastAsia"/>
        </w:rPr>
        <w:t>매번 줄1</w:t>
      </w:r>
      <w:r w:rsidR="00C519D4">
        <w:t>1</w:t>
      </w:r>
      <w:r w:rsidR="00C519D4">
        <w:rPr>
          <w:rFonts w:hint="eastAsia"/>
        </w:rPr>
        <w:t xml:space="preserve">에서 </w:t>
      </w:r>
      <w:r>
        <w:rPr>
          <w:rFonts w:hint="eastAsia"/>
        </w:rPr>
        <w:t xml:space="preserve">새 문자열 객체가 생성되어 </w:t>
      </w:r>
      <w:r>
        <w:t xml:space="preserve">temp </w:t>
      </w:r>
      <w:r>
        <w:rPr>
          <w:rFonts w:hint="eastAsia"/>
        </w:rPr>
        <w:t>변수에 대입된다.</w:t>
      </w:r>
    </w:p>
    <w:p w14:paraId="1E656C1D" w14:textId="77777777" w:rsidR="006537C1" w:rsidRPr="00C519D4" w:rsidRDefault="006537C1" w:rsidP="007077C8"/>
    <w:p w14:paraId="1DAEC605" w14:textId="370E23A2" w:rsidR="00C6743E" w:rsidRDefault="006537C1" w:rsidP="007077C8">
      <w:r>
        <w:rPr>
          <w:rFonts w:hint="eastAsia"/>
        </w:rPr>
        <w:t>줄1</w:t>
      </w:r>
      <w:r>
        <w:t>5~22</w:t>
      </w:r>
      <w:r>
        <w:rPr>
          <w:rFonts w:hint="eastAsia"/>
        </w:rPr>
        <w:t xml:space="preserve">는 </w:t>
      </w:r>
      <w:r>
        <w:t xml:space="preserve">StringBuilder </w:t>
      </w:r>
      <w:r>
        <w:rPr>
          <w:rFonts w:hint="eastAsia"/>
        </w:rPr>
        <w:t>클래스를 사용하여 구현되었다.</w:t>
      </w:r>
    </w:p>
    <w:p w14:paraId="3479C2F0" w14:textId="46F09389" w:rsidR="00C6743E" w:rsidRDefault="00C6743E" w:rsidP="007077C8">
      <w:r>
        <w:rPr>
          <w:rFonts w:hint="eastAsia"/>
        </w:rPr>
        <w:t>줄1</w:t>
      </w:r>
      <w:r>
        <w:t>5~22</w:t>
      </w:r>
      <w:r>
        <w:rPr>
          <w:rFonts w:hint="eastAsia"/>
        </w:rPr>
        <w:t xml:space="preserve">의 코드는 </w:t>
      </w:r>
      <w:r>
        <w:t xml:space="preserve">StringBuilder </w:t>
      </w:r>
      <w:r>
        <w:rPr>
          <w:rFonts w:hint="eastAsia"/>
        </w:rPr>
        <w:t>객체 하나만 사용하여 구현되었다.</w:t>
      </w:r>
    </w:p>
    <w:p w14:paraId="5CAA3ACC" w14:textId="77777777" w:rsidR="00C519D4" w:rsidRDefault="00C6743E" w:rsidP="007077C8">
      <w:r>
        <w:rPr>
          <w:rFonts w:hint="eastAsia"/>
        </w:rPr>
        <w:t>줄1</w:t>
      </w:r>
      <w:r>
        <w:t>5</w:t>
      </w:r>
      <w:r>
        <w:rPr>
          <w:rFonts w:hint="eastAsia"/>
        </w:rPr>
        <w:t xml:space="preserve">에서 </w:t>
      </w:r>
      <w:r>
        <w:t xml:space="preserve">StringBuilder </w:t>
      </w:r>
      <w:r>
        <w:rPr>
          <w:rFonts w:hint="eastAsia"/>
        </w:rPr>
        <w:t>객체 하나를 생성하고,</w:t>
      </w:r>
      <w:r>
        <w:t xml:space="preserve"> </w:t>
      </w:r>
    </w:p>
    <w:p w14:paraId="02ACF72A" w14:textId="3353E1BB" w:rsidR="00C6743E" w:rsidRDefault="00C6743E" w:rsidP="007077C8">
      <w:r>
        <w:rPr>
          <w:rFonts w:hint="eastAsia"/>
        </w:rPr>
        <w:t xml:space="preserve">이 객체의 </w:t>
      </w:r>
      <w:r>
        <w:t xml:space="preserve">append </w:t>
      </w:r>
      <w:r>
        <w:rPr>
          <w:rFonts w:hint="eastAsia"/>
        </w:rPr>
        <w:t>메소드를 호출하여</w:t>
      </w:r>
      <w:r w:rsidR="00C519D4">
        <w:t xml:space="preserve"> </w:t>
      </w:r>
      <w:r>
        <w:rPr>
          <w:rFonts w:hint="eastAsia"/>
        </w:rPr>
        <w:t>문자열을 조금씩 덧붙여 나가는 형태로 구현되었다.</w:t>
      </w:r>
    </w:p>
    <w:p w14:paraId="0875C0D3" w14:textId="4A08F423" w:rsidR="00C6743E" w:rsidRDefault="00C6743E" w:rsidP="007077C8">
      <w:r>
        <w:rPr>
          <w:rFonts w:hint="eastAsia"/>
        </w:rPr>
        <w:t>마지막으로 줄2</w:t>
      </w:r>
      <w:r>
        <w:t>2</w:t>
      </w:r>
      <w:r>
        <w:rPr>
          <w:rFonts w:hint="eastAsia"/>
        </w:rPr>
        <w:t xml:space="preserve">에서  </w:t>
      </w:r>
      <w:r>
        <w:t xml:space="preserve">StringBuilder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>toString()</w:t>
      </w:r>
      <w:r>
        <w:t xml:space="preserve"> </w:t>
      </w:r>
      <w:r>
        <w:rPr>
          <w:rFonts w:hint="eastAsia"/>
        </w:rPr>
        <w:t xml:space="preserve">메소드를 호출하여 </w:t>
      </w:r>
      <w:r>
        <w:t xml:space="preserve">String </w:t>
      </w:r>
      <w:r>
        <w:rPr>
          <w:rFonts w:hint="eastAsia"/>
        </w:rPr>
        <w:t>객체를 생성한다.</w:t>
      </w:r>
    </w:p>
    <w:p w14:paraId="548AC159" w14:textId="7DAAD361" w:rsidR="00C6743E" w:rsidRDefault="00C6743E" w:rsidP="007077C8"/>
    <w:p w14:paraId="5B1BFA48" w14:textId="77777777" w:rsidR="00C519D4" w:rsidRDefault="00C6743E" w:rsidP="007077C8">
      <w:r>
        <w:rPr>
          <w:rFonts w:hint="eastAsia"/>
        </w:rPr>
        <w:t>즉 줄8</w:t>
      </w:r>
      <w:r>
        <w:t>~13</w:t>
      </w:r>
      <w:r>
        <w:rPr>
          <w:rFonts w:hint="eastAsia"/>
        </w:rPr>
        <w:t xml:space="preserve">의 코드는 </w:t>
      </w:r>
      <w:r>
        <w:t xml:space="preserve">for </w:t>
      </w:r>
      <w:r>
        <w:rPr>
          <w:rFonts w:hint="eastAsia"/>
        </w:rPr>
        <w:t xml:space="preserve">루프를 돌 때마다 </w:t>
      </w:r>
      <w:r w:rsidR="00C519D4">
        <w:rPr>
          <w:rFonts w:hint="eastAsia"/>
        </w:rPr>
        <w:t>메번 줄</w:t>
      </w:r>
      <w:r w:rsidR="00C519D4">
        <w:t>11</w:t>
      </w:r>
      <w:r w:rsidR="00C519D4">
        <w:rPr>
          <w:rFonts w:hint="eastAsia"/>
        </w:rPr>
        <w:t xml:space="preserve">에서 새 </w:t>
      </w:r>
      <w:r>
        <w:rPr>
          <w:rFonts w:hint="eastAsia"/>
        </w:rPr>
        <w:t>문자열</w:t>
      </w:r>
      <w:r w:rsidR="00C519D4">
        <w:rPr>
          <w:rFonts w:hint="eastAsia"/>
        </w:rPr>
        <w:t xml:space="preserve"> 객체가 생성되지만,</w:t>
      </w:r>
    </w:p>
    <w:p w14:paraId="0C15F728" w14:textId="77777777" w:rsidR="00C519D4" w:rsidRDefault="00C519D4" w:rsidP="007077C8">
      <w:r>
        <w:rPr>
          <w:rFonts w:hint="eastAsia"/>
        </w:rPr>
        <w:t>줄1</w:t>
      </w:r>
      <w:r>
        <w:t>5~22</w:t>
      </w:r>
      <w:r>
        <w:rPr>
          <w:rFonts w:hint="eastAsia"/>
        </w:rPr>
        <w:t>의 코드는 줄1</w:t>
      </w:r>
      <w:r>
        <w:t>5</w:t>
      </w:r>
      <w:r>
        <w:rPr>
          <w:rFonts w:hint="eastAsia"/>
        </w:rPr>
        <w:t xml:space="preserve">에서 </w:t>
      </w:r>
      <w:r>
        <w:t xml:space="preserve">StringBuilder </w:t>
      </w:r>
      <w:r>
        <w:rPr>
          <w:rFonts w:hint="eastAsia"/>
        </w:rPr>
        <w:t>객체 하나만 생성하고,</w:t>
      </w:r>
      <w:r>
        <w:t xml:space="preserve"> </w:t>
      </w:r>
      <w:r>
        <w:rPr>
          <w:rFonts w:hint="eastAsia"/>
        </w:rPr>
        <w:t>줄2</w:t>
      </w:r>
      <w:r>
        <w:t>2</w:t>
      </w:r>
      <w:r>
        <w:rPr>
          <w:rFonts w:hint="eastAsia"/>
        </w:rPr>
        <w:t xml:space="preserve">에서 </w:t>
      </w:r>
      <w:r>
        <w:t xml:space="preserve">String </w:t>
      </w:r>
      <w:r>
        <w:rPr>
          <w:rFonts w:hint="eastAsia"/>
        </w:rPr>
        <w:t>객체를 하나만 생성한다.</w:t>
      </w:r>
    </w:p>
    <w:p w14:paraId="41FF8A42" w14:textId="55DEC51F" w:rsidR="00C6743E" w:rsidRDefault="00C6743E" w:rsidP="007077C8"/>
    <w:p w14:paraId="5E3D27DA" w14:textId="2A78F83D" w:rsidR="00C519D4" w:rsidRDefault="00C519D4" w:rsidP="007077C8">
      <w:r>
        <w:rPr>
          <w:rFonts w:hint="eastAsia"/>
        </w:rPr>
        <w:t xml:space="preserve">위와 같이 문자열을 조금씩 만들어 나갈 때는 </w:t>
      </w:r>
      <w:r>
        <w:t xml:space="preserve">StringBuilder </w:t>
      </w:r>
      <w:r>
        <w:rPr>
          <w:rFonts w:hint="eastAsia"/>
        </w:rPr>
        <w:t>객체를 사용해서 구현하는 쪽이 효율적이다.</w:t>
      </w:r>
    </w:p>
    <w:p w14:paraId="7DD81279" w14:textId="4863A304" w:rsidR="00C519D4" w:rsidRDefault="00C519D4" w:rsidP="007077C8"/>
    <w:p w14:paraId="472DC7D4" w14:textId="77777777" w:rsidR="00C519D4" w:rsidRPr="00C519D4" w:rsidRDefault="00C519D4" w:rsidP="007077C8"/>
    <w:p w14:paraId="165176D7" w14:textId="77777777" w:rsidR="00C519D4" w:rsidRDefault="00C519D4" w:rsidP="007077C8"/>
    <w:p w14:paraId="5EFE708E" w14:textId="77777777" w:rsidR="00C519D4" w:rsidRDefault="00C519D4" w:rsidP="007077C8"/>
    <w:p w14:paraId="75B05CF4" w14:textId="77777777" w:rsidR="00C6743E" w:rsidRDefault="00C6743E" w:rsidP="007077C8"/>
    <w:p w14:paraId="6FA22C08" w14:textId="62FB5E2C" w:rsidR="00C6743E" w:rsidRDefault="00C6743E" w:rsidP="007077C8"/>
    <w:p w14:paraId="2A846685" w14:textId="070145ED" w:rsidR="00C6743E" w:rsidRDefault="00CC3025" w:rsidP="00CC3025">
      <w:pPr>
        <w:pStyle w:val="Heading2"/>
      </w:pPr>
      <w:bookmarkStart w:id="7" w:name="_Toc492662678"/>
      <w:r>
        <w:rPr>
          <w:rFonts w:hint="eastAsia"/>
        </w:rPr>
        <w:lastRenderedPageBreak/>
        <w:t>S</w:t>
      </w:r>
      <w:r>
        <w:t>tringBuilder2.java</w:t>
      </w:r>
      <w:bookmarkEnd w:id="7"/>
    </w:p>
    <w:p w14:paraId="56E45828" w14:textId="01E43B34" w:rsidR="00CC3025" w:rsidRPr="00CC3025" w:rsidRDefault="00CC3025" w:rsidP="00CC3025">
      <w:r>
        <w:rPr>
          <w:rFonts w:hint="eastAsia"/>
        </w:rPr>
        <w:t>src/</w:t>
      </w:r>
      <w:r>
        <w:t>net/skhu/lecture03/StringBuilder2.java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C3025" w14:paraId="13804162" w14:textId="77777777" w:rsidTr="00C1161C">
        <w:tc>
          <w:tcPr>
            <w:tcW w:w="426" w:type="dxa"/>
          </w:tcPr>
          <w:p w14:paraId="060146DC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A082203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50DC0DB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BAC5D77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E8A51C8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B703E4C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C12BEE0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6318C56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5E1ADE9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DD9A86D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21F1CD6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EA22345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D2FECA0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29598CE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013F938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94C9FC7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B9A653E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D2ACE17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E314F00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4B09C92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6738AB2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99C99AC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7C00824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7D0530CE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B2E45F9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93F341A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8BEB0B3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68D820A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5DC2B09E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0FE8853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FC09359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9E183D6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0B8BA607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076D02A2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16B5FA71" w14:textId="35DF3547" w:rsidR="00CC3025" w:rsidRPr="00185935" w:rsidRDefault="00CC3025" w:rsidP="00CC3025">
            <w:pPr>
              <w:pStyle w:val="a1"/>
            </w:pPr>
            <w:r>
              <w:rPr>
                <w:rFonts w:hint="eastAsia"/>
              </w:rPr>
              <w:t>35</w:t>
            </w:r>
          </w:p>
        </w:tc>
        <w:tc>
          <w:tcPr>
            <w:tcW w:w="10631" w:type="dxa"/>
          </w:tcPr>
          <w:p w14:paraId="7120F043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net.skhu.lecture03;</w:t>
            </w:r>
          </w:p>
          <w:p w14:paraId="17AE2DCF" w14:textId="77777777" w:rsidR="00CC3025" w:rsidRDefault="00CC3025" w:rsidP="00CC3025">
            <w:pPr>
              <w:pStyle w:val="a1"/>
            </w:pPr>
          </w:p>
          <w:p w14:paraId="10200E3B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net.skhu.lecture03.bloodType1.BloodType;</w:t>
            </w:r>
          </w:p>
          <w:p w14:paraId="38CEB178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net.skhu.lecture03.bloodType1.Person;</w:t>
            </w:r>
          </w:p>
          <w:p w14:paraId="6C7B1FBC" w14:textId="77777777" w:rsidR="00CC3025" w:rsidRDefault="00CC3025" w:rsidP="00CC3025">
            <w:pPr>
              <w:pStyle w:val="a1"/>
            </w:pPr>
          </w:p>
          <w:p w14:paraId="4A7D52A7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StringBuilder2 {</w:t>
            </w:r>
          </w:p>
          <w:p w14:paraId="44D8A51D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6431836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7049ED2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Person[]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Person[] { </w:t>
            </w:r>
          </w:p>
          <w:p w14:paraId="274D918B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18, BloodType.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>),</w:t>
            </w:r>
          </w:p>
          <w:p w14:paraId="65D53E43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전우치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24, BloodType.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>),</w:t>
            </w:r>
          </w:p>
          <w:p w14:paraId="40C27618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22, BloodType.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>)</w:t>
            </w:r>
          </w:p>
          <w:p w14:paraId="7F3943D1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52EBA59B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53D0EBD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StringBuilder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StringBuilder();</w:t>
            </w:r>
          </w:p>
          <w:p w14:paraId="026B43ED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"&lt;table&gt;\n"</w:t>
            </w:r>
            <w:r>
              <w:rPr>
                <w:color w:val="000000"/>
              </w:rPr>
              <w:t>);</w:t>
            </w:r>
          </w:p>
          <w:p w14:paraId="681997B6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    &lt;tr&gt;&lt;td&gt;</w:t>
            </w:r>
            <w:r>
              <w:rPr>
                <w:rFonts w:hint="eastAsia"/>
                <w:color w:val="2A00FF"/>
              </w:rPr>
              <w:t>이름</w:t>
            </w:r>
            <w:r>
              <w:rPr>
                <w:color w:val="2A00FF"/>
              </w:rPr>
              <w:t>&lt;/td&gt;&lt;/td&gt;&lt;td&gt;</w:t>
            </w:r>
            <w:r>
              <w:rPr>
                <w:rFonts w:hint="eastAsia"/>
                <w:color w:val="2A00FF"/>
              </w:rPr>
              <w:t>나이</w:t>
            </w:r>
            <w:r>
              <w:rPr>
                <w:color w:val="2A00FF"/>
              </w:rPr>
              <w:t>&lt;/td&gt;&lt;td&gt;</w:t>
            </w:r>
            <w:r>
              <w:rPr>
                <w:rFonts w:hint="eastAsia"/>
                <w:color w:val="2A00FF"/>
              </w:rPr>
              <w:t>혈액형</w:t>
            </w:r>
            <w:r>
              <w:rPr>
                <w:color w:val="2A00FF"/>
              </w:rPr>
              <w:t>&lt;/td&gt;&lt;/tr&gt;\n"</w:t>
            </w:r>
            <w:r>
              <w:rPr>
                <w:color w:val="000000"/>
              </w:rPr>
              <w:t>);</w:t>
            </w:r>
          </w:p>
          <w:p w14:paraId="38DE1F4D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(Person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3C6392F5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    &lt;tr&gt;"</w:t>
            </w:r>
            <w:r>
              <w:rPr>
                <w:color w:val="000000"/>
              </w:rPr>
              <w:t>);</w:t>
            </w:r>
          </w:p>
          <w:p w14:paraId="53098D81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);</w:t>
            </w:r>
          </w:p>
          <w:p w14:paraId="30867929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.getName());</w:t>
            </w:r>
          </w:p>
          <w:p w14:paraId="31E2F7EE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"&lt;/td&gt;"</w:t>
            </w:r>
            <w:r>
              <w:rPr>
                <w:color w:val="000000"/>
              </w:rPr>
              <w:t>);</w:t>
            </w:r>
          </w:p>
          <w:p w14:paraId="6B4E3DB9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);</w:t>
            </w:r>
          </w:p>
          <w:p w14:paraId="33A2E15D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.getAge());</w:t>
            </w:r>
          </w:p>
          <w:p w14:paraId="0AAC69B5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"&lt;/td&gt;"</w:t>
            </w:r>
            <w:r>
              <w:rPr>
                <w:color w:val="000000"/>
              </w:rPr>
              <w:t>);</w:t>
            </w:r>
          </w:p>
          <w:p w14:paraId="135FEBB8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);</w:t>
            </w:r>
          </w:p>
          <w:p w14:paraId="61E2B6B3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.getBloodType());</w:t>
            </w:r>
          </w:p>
          <w:p w14:paraId="5187EE75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"&lt;/td&gt;"</w:t>
            </w:r>
            <w:r>
              <w:rPr>
                <w:color w:val="000000"/>
              </w:rPr>
              <w:t xml:space="preserve">);            </w:t>
            </w:r>
          </w:p>
          <w:p w14:paraId="66D3DAE3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"&lt;/tr&gt;\n"</w:t>
            </w:r>
            <w:r>
              <w:rPr>
                <w:color w:val="000000"/>
              </w:rPr>
              <w:t>);</w:t>
            </w:r>
          </w:p>
          <w:p w14:paraId="6881353E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FE47240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"&lt;/table&gt;\n"</w:t>
            </w:r>
            <w:r>
              <w:rPr>
                <w:color w:val="000000"/>
              </w:rPr>
              <w:t>);</w:t>
            </w:r>
          </w:p>
          <w:p w14:paraId="39FFDC37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.toString());</w:t>
            </w:r>
          </w:p>
          <w:p w14:paraId="27AFF117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3C0C14B" w14:textId="77777777" w:rsidR="00CC3025" w:rsidRDefault="00CC3025" w:rsidP="00CC3025">
            <w:pPr>
              <w:pStyle w:val="a1"/>
            </w:pPr>
          </w:p>
          <w:p w14:paraId="5E558FF3" w14:textId="79B7CBFF" w:rsidR="00CC3025" w:rsidRDefault="00CC3025" w:rsidP="00CC3025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7320B240" w14:textId="77777777" w:rsidR="006537C1" w:rsidRDefault="006537C1" w:rsidP="007077C8"/>
    <w:p w14:paraId="03ADF435" w14:textId="00BCD684" w:rsidR="006537C1" w:rsidRDefault="00CC3025" w:rsidP="007077C8">
      <w:r>
        <w:rPr>
          <w:rFonts w:hint="eastAsia"/>
        </w:rPr>
        <w:t>위 코드는 다음과 같이 출력한다.</w:t>
      </w:r>
    </w:p>
    <w:p w14:paraId="677E4318" w14:textId="1CFA49C4" w:rsidR="00CC3025" w:rsidRDefault="00CC3025" w:rsidP="007077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025" w14:paraId="13A0F6DB" w14:textId="77777777" w:rsidTr="00CC3025">
        <w:tc>
          <w:tcPr>
            <w:tcW w:w="10456" w:type="dxa"/>
          </w:tcPr>
          <w:p w14:paraId="62B2A6A3" w14:textId="77777777" w:rsidR="00CC3025" w:rsidRDefault="00CC3025" w:rsidP="00CC302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&lt;table&gt;</w:t>
            </w:r>
          </w:p>
          <w:p w14:paraId="7AAF9EB7" w14:textId="77777777" w:rsidR="00CC3025" w:rsidRDefault="00CC3025" w:rsidP="00CC302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&lt;tr&gt;&lt;td&gt;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0000"/>
                <w:kern w:val="0"/>
                <w:szCs w:val="20"/>
              </w:rPr>
              <w:t>&lt;/td&gt;&lt;/td&gt;&lt;td&gt;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나이</w:t>
            </w:r>
            <w:r>
              <w:rPr>
                <w:rFonts w:cs="굴림체"/>
                <w:color w:val="000000"/>
                <w:kern w:val="0"/>
                <w:szCs w:val="20"/>
              </w:rPr>
              <w:t>&lt;/td&gt;&lt;td&gt;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혈액형</w:t>
            </w:r>
            <w:r>
              <w:rPr>
                <w:rFonts w:cs="굴림체"/>
                <w:color w:val="000000"/>
                <w:kern w:val="0"/>
                <w:szCs w:val="20"/>
              </w:rPr>
              <w:t>&lt;/td&gt;&lt;/tr&gt;</w:t>
            </w:r>
          </w:p>
          <w:p w14:paraId="3E68DB13" w14:textId="77777777" w:rsidR="00CC3025" w:rsidRDefault="00CC3025" w:rsidP="00CC302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&lt;tr&gt;&lt;td&gt;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홍길동</w:t>
            </w:r>
            <w:r>
              <w:rPr>
                <w:rFonts w:cs="굴림체"/>
                <w:color w:val="000000"/>
                <w:kern w:val="0"/>
                <w:szCs w:val="20"/>
              </w:rPr>
              <w:t>&lt;/td&gt;&lt;td&gt;18&lt;/td&gt;&lt;td&gt;AB&lt;/td&gt;&lt;/tr&gt;</w:t>
            </w:r>
          </w:p>
          <w:p w14:paraId="57A946D6" w14:textId="77777777" w:rsidR="00CC3025" w:rsidRDefault="00CC3025" w:rsidP="00CC302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&lt;tr&gt;&lt;td&gt;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전우치</w:t>
            </w:r>
            <w:r>
              <w:rPr>
                <w:rFonts w:cs="굴림체"/>
                <w:color w:val="000000"/>
                <w:kern w:val="0"/>
                <w:szCs w:val="20"/>
              </w:rPr>
              <w:t>&lt;/td&gt;&lt;td&gt;24&lt;/td&gt;&lt;td&gt;O&lt;/td&gt;&lt;/tr&gt;</w:t>
            </w:r>
          </w:p>
          <w:p w14:paraId="140F5EE7" w14:textId="77777777" w:rsidR="00CC3025" w:rsidRDefault="00CC3025" w:rsidP="00CC302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&lt;tr&gt;&lt;td&gt;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임꺽정</w:t>
            </w:r>
            <w:r>
              <w:rPr>
                <w:rFonts w:cs="굴림체"/>
                <w:color w:val="000000"/>
                <w:kern w:val="0"/>
                <w:szCs w:val="20"/>
              </w:rPr>
              <w:t>&lt;/td&gt;&lt;td&gt;22&lt;/td&gt;&lt;td&gt;B&lt;/td&gt;&lt;/tr&gt;</w:t>
            </w:r>
          </w:p>
          <w:p w14:paraId="46A3C3F2" w14:textId="6C898B92" w:rsidR="00CC3025" w:rsidRPr="00CC3025" w:rsidRDefault="00CC3025" w:rsidP="00CC302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&lt;/table&gt;</w:t>
            </w:r>
          </w:p>
        </w:tc>
      </w:tr>
    </w:tbl>
    <w:p w14:paraId="48EC99ED" w14:textId="77777777" w:rsidR="00CC3025" w:rsidRDefault="00CC3025" w:rsidP="007077C8"/>
    <w:p w14:paraId="5CD0B21B" w14:textId="4805E525" w:rsidR="006537C1" w:rsidRDefault="006537C1" w:rsidP="007077C8"/>
    <w:p w14:paraId="253494EF" w14:textId="4BD31ED4" w:rsidR="00CC3025" w:rsidRDefault="00CC3025" w:rsidP="007077C8"/>
    <w:p w14:paraId="68A23C74" w14:textId="77777777" w:rsidR="00CC3025" w:rsidRDefault="00CC302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527F75" w14:textId="0E99042B" w:rsidR="00CC3025" w:rsidRDefault="00CC3025" w:rsidP="00CC3025">
      <w:pPr>
        <w:pStyle w:val="Heading2"/>
      </w:pPr>
      <w:bookmarkStart w:id="8" w:name="_Toc492662679"/>
      <w:r>
        <w:rPr>
          <w:rFonts w:hint="eastAsia"/>
        </w:rPr>
        <w:lastRenderedPageBreak/>
        <w:t>StringBuilder3.java</w:t>
      </w:r>
      <w:bookmarkEnd w:id="8"/>
    </w:p>
    <w:p w14:paraId="5FE7371E" w14:textId="3C756756" w:rsidR="00CC3025" w:rsidRPr="00CC3025" w:rsidRDefault="00CC3025" w:rsidP="00CC3025">
      <w:r>
        <w:rPr>
          <w:rFonts w:hint="eastAsia"/>
        </w:rPr>
        <w:t>src/</w:t>
      </w:r>
      <w:r>
        <w:t>net/skhu/lecture03/StringBuilder3.java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C3025" w14:paraId="4789BBE3" w14:textId="77777777" w:rsidTr="00C1161C">
        <w:tc>
          <w:tcPr>
            <w:tcW w:w="426" w:type="dxa"/>
          </w:tcPr>
          <w:p w14:paraId="50AA5E81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2F862B7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DEFD6E0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5134BC1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4</w:t>
            </w:r>
            <w:bookmarkStart w:id="9" w:name="_GoBack"/>
            <w:bookmarkEnd w:id="9"/>
          </w:p>
          <w:p w14:paraId="004E190A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F2333BA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4844F06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2D862FC" w14:textId="77777777" w:rsidR="00CC3025" w:rsidRPr="00185935" w:rsidRDefault="00CC3025" w:rsidP="00CC302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25A342A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9900833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597574F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9FD2FD2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1202EA8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AAAB2AE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1959A45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34C39D5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E538861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5A3CF93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85F082E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0C99505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0669F28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BF4A02B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2B154E8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8132677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1B7896E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92037E0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40C4A0A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6814E47" w14:textId="77777777" w:rsidR="00CC3025" w:rsidRDefault="00CC3025" w:rsidP="00CC302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E2AB5BE" w14:textId="3CC67289" w:rsidR="00CC3025" w:rsidRPr="00185935" w:rsidRDefault="00CC3025" w:rsidP="00CC3025">
            <w:pPr>
              <w:pStyle w:val="a1"/>
            </w:pPr>
            <w:r>
              <w:rPr>
                <w:rFonts w:hint="eastAsia"/>
              </w:rPr>
              <w:t>29</w:t>
            </w:r>
          </w:p>
        </w:tc>
        <w:tc>
          <w:tcPr>
            <w:tcW w:w="10631" w:type="dxa"/>
          </w:tcPr>
          <w:p w14:paraId="6341C27C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net.skhu.lecture03;</w:t>
            </w:r>
          </w:p>
          <w:p w14:paraId="6CCEF698" w14:textId="77777777" w:rsidR="00CC3025" w:rsidRDefault="00CC3025" w:rsidP="00CC3025">
            <w:pPr>
              <w:pStyle w:val="a1"/>
            </w:pPr>
          </w:p>
          <w:p w14:paraId="5AD72678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net.skhu.lecture03.bloodType1.BloodType;</w:t>
            </w:r>
          </w:p>
          <w:p w14:paraId="0AEBB02D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net.skhu.lecture03.bloodType1.Person;</w:t>
            </w:r>
          </w:p>
          <w:p w14:paraId="0ED25504" w14:textId="77777777" w:rsidR="00CC3025" w:rsidRDefault="00CC3025" w:rsidP="00CC3025">
            <w:pPr>
              <w:pStyle w:val="a1"/>
            </w:pPr>
          </w:p>
          <w:p w14:paraId="36142371" w14:textId="77777777" w:rsidR="00CC3025" w:rsidRDefault="00CC3025" w:rsidP="00CC302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StringBuilder3 {</w:t>
            </w:r>
          </w:p>
          <w:p w14:paraId="3DA0673D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DA56A0C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DE234DC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Person[]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Person[] { </w:t>
            </w:r>
          </w:p>
          <w:p w14:paraId="4A12C858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18, BloodType.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>),</w:t>
            </w:r>
          </w:p>
          <w:p w14:paraId="4D9CAB70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전우치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24, BloodType.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>),</w:t>
            </w:r>
          </w:p>
          <w:p w14:paraId="0E69CEDE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22, BloodType.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>)</w:t>
            </w:r>
          </w:p>
          <w:p w14:paraId="0C31D2B3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6E6CCB68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EC43F54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StringBuilder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StringBuilder();</w:t>
            </w:r>
          </w:p>
          <w:p w14:paraId="29BE5EBF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"&lt;table&gt;\n"</w:t>
            </w:r>
            <w:r>
              <w:rPr>
                <w:color w:val="000000"/>
              </w:rPr>
              <w:t>);</w:t>
            </w:r>
          </w:p>
          <w:p w14:paraId="07458814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    &lt;tr&gt;&lt;td&gt;</w:t>
            </w:r>
            <w:r>
              <w:rPr>
                <w:rFonts w:hint="eastAsia"/>
                <w:color w:val="2A00FF"/>
              </w:rPr>
              <w:t>이름</w:t>
            </w:r>
            <w:r>
              <w:rPr>
                <w:color w:val="2A00FF"/>
              </w:rPr>
              <w:t>&lt;/td&gt;&lt;/td&gt;&lt;td&gt;</w:t>
            </w:r>
            <w:r>
              <w:rPr>
                <w:rFonts w:hint="eastAsia"/>
                <w:color w:val="2A00FF"/>
              </w:rPr>
              <w:t>나이</w:t>
            </w:r>
            <w:r>
              <w:rPr>
                <w:color w:val="2A00FF"/>
              </w:rPr>
              <w:t>&lt;/td&gt;&lt;td&gt;</w:t>
            </w:r>
            <w:r>
              <w:rPr>
                <w:rFonts w:hint="eastAsia"/>
                <w:color w:val="2A00FF"/>
              </w:rPr>
              <w:t>혈액형</w:t>
            </w:r>
            <w:r>
              <w:rPr>
                <w:color w:val="2A00FF"/>
              </w:rPr>
              <w:t>&lt;/td&gt;&lt;/tr&gt;\n"</w:t>
            </w:r>
            <w:r>
              <w:rPr>
                <w:color w:val="000000"/>
              </w:rPr>
              <w:t>);</w:t>
            </w:r>
          </w:p>
          <w:p w14:paraId="11820DB5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(Person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45549333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    &lt;tr&gt;"</w:t>
            </w:r>
            <w:r>
              <w:rPr>
                <w:color w:val="000000"/>
              </w:rPr>
              <w:t>);</w:t>
            </w:r>
          </w:p>
          <w:p w14:paraId="589FD914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.getName()).append(</w:t>
            </w:r>
            <w:r>
              <w:rPr>
                <w:color w:val="2A00FF"/>
              </w:rPr>
              <w:t>"&lt;/td&gt;"</w:t>
            </w:r>
            <w:r>
              <w:rPr>
                <w:color w:val="000000"/>
              </w:rPr>
              <w:t>);</w:t>
            </w:r>
          </w:p>
          <w:p w14:paraId="0757AE09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.getAge()).append(</w:t>
            </w:r>
            <w:r>
              <w:rPr>
                <w:color w:val="2A00FF"/>
              </w:rPr>
              <w:t>"&lt;/td&gt;"</w:t>
            </w:r>
            <w:r>
              <w:rPr>
                <w:color w:val="000000"/>
              </w:rPr>
              <w:t>);</w:t>
            </w:r>
          </w:p>
          <w:p w14:paraId="49BC339C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.getBloodType()).append(</w:t>
            </w:r>
            <w:r>
              <w:rPr>
                <w:color w:val="2A00FF"/>
              </w:rPr>
              <w:t>"&lt;/td&gt;"</w:t>
            </w:r>
            <w:r>
              <w:rPr>
                <w:color w:val="000000"/>
              </w:rPr>
              <w:t xml:space="preserve">);            </w:t>
            </w:r>
          </w:p>
          <w:p w14:paraId="5414C52E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"&lt;/tr&gt;\n"</w:t>
            </w:r>
            <w:r>
              <w:rPr>
                <w:color w:val="000000"/>
              </w:rPr>
              <w:t>);</w:t>
            </w:r>
          </w:p>
          <w:p w14:paraId="3BDD69ED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835785F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"&lt;/table&gt;\n"</w:t>
            </w:r>
            <w:r>
              <w:rPr>
                <w:color w:val="000000"/>
              </w:rPr>
              <w:t>);</w:t>
            </w:r>
          </w:p>
          <w:p w14:paraId="7657B517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.toString());</w:t>
            </w:r>
          </w:p>
          <w:p w14:paraId="1DCB38BB" w14:textId="77777777" w:rsidR="00CC3025" w:rsidRDefault="00CC3025" w:rsidP="00CC302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84C1DB3" w14:textId="77777777" w:rsidR="00CC3025" w:rsidRDefault="00CC3025" w:rsidP="00CC3025">
            <w:pPr>
              <w:pStyle w:val="a1"/>
            </w:pPr>
          </w:p>
          <w:p w14:paraId="178AEBEE" w14:textId="39FEC28E" w:rsidR="00CC3025" w:rsidRDefault="00CC3025" w:rsidP="00CC3025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F41A34A" w14:textId="77777777" w:rsidR="00CC3025" w:rsidRPr="00CC3025" w:rsidRDefault="00CC3025" w:rsidP="00CC3025"/>
    <w:p w14:paraId="670E6684" w14:textId="370C4245" w:rsidR="006537C1" w:rsidRDefault="00CC3025" w:rsidP="007077C8">
      <w:r>
        <w:rPr>
          <w:rFonts w:hint="eastAsia"/>
        </w:rPr>
        <w:t>StringBuilder3</w:t>
      </w:r>
      <w:r>
        <w:t>.java</w:t>
      </w:r>
      <w:r>
        <w:rPr>
          <w:rFonts w:hint="eastAsia"/>
        </w:rPr>
        <w:t xml:space="preserve">의 코드와 </w:t>
      </w:r>
      <w:r>
        <w:t>StringBuilder2.java</w:t>
      </w:r>
      <w:r>
        <w:rPr>
          <w:rFonts w:hint="eastAsia"/>
        </w:rPr>
        <w:t>의 코드의 출력은 동일하다.</w:t>
      </w:r>
    </w:p>
    <w:p w14:paraId="6C571ACB" w14:textId="7EB2343A" w:rsidR="00CC3025" w:rsidRDefault="00CC3025" w:rsidP="007077C8"/>
    <w:p w14:paraId="158A8444" w14:textId="71AB750D" w:rsidR="00CC3025" w:rsidRDefault="00CC3025" w:rsidP="007077C8">
      <w:r>
        <w:t xml:space="preserve">StringBuilder </w:t>
      </w:r>
      <w:r>
        <w:rPr>
          <w:rFonts w:hint="eastAsia"/>
        </w:rPr>
        <w:t xml:space="preserve">클래스의 </w:t>
      </w:r>
      <w:r>
        <w:t xml:space="preserve">append </w:t>
      </w:r>
      <w:r>
        <w:rPr>
          <w:rFonts w:hint="eastAsia"/>
        </w:rPr>
        <w:t xml:space="preserve">메소드의 리턴 타입은 </w:t>
      </w:r>
      <w:r>
        <w:t xml:space="preserve">StringBuilder </w:t>
      </w:r>
      <w:r>
        <w:rPr>
          <w:rFonts w:hint="eastAsia"/>
        </w:rPr>
        <w:t>이다.</w:t>
      </w:r>
    </w:p>
    <w:p w14:paraId="59B65D4C" w14:textId="58650E85" w:rsidR="00CC3025" w:rsidRDefault="002B459F" w:rsidP="007077C8">
      <w:r>
        <w:rPr>
          <w:rFonts w:hint="eastAsia"/>
        </w:rPr>
        <w:t xml:space="preserve">이 메소드는 </w:t>
      </w:r>
      <w:r>
        <w:t xml:space="preserve">this </w:t>
      </w:r>
      <w:r>
        <w:rPr>
          <w:rFonts w:hint="eastAsia"/>
        </w:rPr>
        <w:t>객체를 리턴한다.</w:t>
      </w:r>
    </w:p>
    <w:p w14:paraId="6B220239" w14:textId="0CD2DE06" w:rsidR="002B459F" w:rsidRDefault="002B459F" w:rsidP="007077C8"/>
    <w:p w14:paraId="109C44E8" w14:textId="1120991D" w:rsidR="002B459F" w:rsidRDefault="002B459F" w:rsidP="007077C8">
      <w:r>
        <w:rPr>
          <w:rFonts w:hint="eastAsia"/>
        </w:rPr>
        <w:t>(가)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459F" w14:paraId="1D826CB1" w14:textId="77777777" w:rsidTr="002B459F">
        <w:tc>
          <w:tcPr>
            <w:tcW w:w="10456" w:type="dxa"/>
          </w:tcPr>
          <w:p w14:paraId="7815FE39" w14:textId="087EC5DE" w:rsidR="002B459F" w:rsidRDefault="002B459F" w:rsidP="002B459F">
            <w:pPr>
              <w:pStyle w:val="a1"/>
            </w:pP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);</w:t>
            </w:r>
          </w:p>
          <w:p w14:paraId="11C3BEFB" w14:textId="7AE191D3" w:rsidR="002B459F" w:rsidRDefault="002B459F" w:rsidP="002B459F">
            <w:pPr>
              <w:pStyle w:val="a1"/>
            </w:pP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.getName());</w:t>
            </w:r>
          </w:p>
        </w:tc>
      </w:tr>
    </w:tbl>
    <w:p w14:paraId="01749FA1" w14:textId="18AE705A" w:rsidR="002B459F" w:rsidRDefault="002B459F" w:rsidP="007077C8">
      <w:r>
        <w:rPr>
          <w:rFonts w:hint="eastAsia"/>
        </w:rPr>
        <w:t>위 코드는 builder</w:t>
      </w:r>
      <w:r>
        <w:t xml:space="preserve"> </w:t>
      </w:r>
      <w:r>
        <w:rPr>
          <w:rFonts w:hint="eastAsia"/>
        </w:rPr>
        <w:t xml:space="preserve">객체의 </w:t>
      </w:r>
      <w:r>
        <w:t xml:space="preserve">append </w:t>
      </w:r>
      <w:r>
        <w:rPr>
          <w:rFonts w:hint="eastAsia"/>
        </w:rPr>
        <w:t xml:space="preserve">메소드를 </w:t>
      </w:r>
      <w:r>
        <w:t>2</w:t>
      </w:r>
      <w:r>
        <w:rPr>
          <w:rFonts w:hint="eastAsia"/>
        </w:rPr>
        <w:t>번 호출한다.</w:t>
      </w:r>
    </w:p>
    <w:p w14:paraId="52ED52DE" w14:textId="1A5072D3" w:rsidR="002B459F" w:rsidRDefault="002B459F" w:rsidP="007077C8"/>
    <w:p w14:paraId="1B51D12F" w14:textId="1DC19E01" w:rsidR="002B459F" w:rsidRPr="002B459F" w:rsidRDefault="002B459F" w:rsidP="007077C8">
      <w:r>
        <w:rPr>
          <w:rFonts w:hint="eastAsia"/>
        </w:rPr>
        <w:t>(나)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459F" w14:paraId="6F5A14F7" w14:textId="77777777" w:rsidTr="002B459F">
        <w:tc>
          <w:tcPr>
            <w:tcW w:w="10456" w:type="dxa"/>
          </w:tcPr>
          <w:p w14:paraId="64C83304" w14:textId="6F6B88C2" w:rsidR="002B459F" w:rsidRDefault="002B459F" w:rsidP="002B459F"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"&lt;td&gt;"</w:t>
            </w:r>
            <w:r>
              <w:rPr>
                <w:color w:val="000000"/>
              </w:rPr>
              <w:t>).append(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.getName());</w:t>
            </w:r>
          </w:p>
        </w:tc>
      </w:tr>
    </w:tbl>
    <w:p w14:paraId="3E024F96" w14:textId="5CE9D5D2" w:rsidR="002B459F" w:rsidRDefault="002B459F" w:rsidP="007077C8">
      <w:pPr>
        <w:rPr>
          <w:color w:val="000000"/>
        </w:rPr>
      </w:pPr>
      <w:r>
        <w:rPr>
          <w:rFonts w:hint="eastAsia"/>
        </w:rPr>
        <w:t xml:space="preserve">위 코드도 </w:t>
      </w:r>
      <w:r>
        <w:t xml:space="preserve">builder </w:t>
      </w:r>
      <w:r>
        <w:rPr>
          <w:rFonts w:hint="eastAsia"/>
        </w:rPr>
        <w:t xml:space="preserve">객체의 </w:t>
      </w:r>
      <w:r>
        <w:rPr>
          <w:color w:val="000000"/>
        </w:rPr>
        <w:t>append(</w:t>
      </w:r>
      <w:r>
        <w:rPr>
          <w:color w:val="2A00FF"/>
        </w:rPr>
        <w:t>"&lt;td&gt;"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메소드를 호출한다.</w:t>
      </w:r>
    </w:p>
    <w:p w14:paraId="11BCB9A6" w14:textId="309873D7" w:rsidR="002B459F" w:rsidRDefault="002B459F" w:rsidP="007077C8">
      <w:pPr>
        <w:rPr>
          <w:color w:val="000000"/>
        </w:rPr>
      </w:pPr>
      <w:r>
        <w:rPr>
          <w:rFonts w:hint="eastAsia"/>
          <w:color w:val="000000"/>
        </w:rPr>
        <w:t xml:space="preserve">이 메소드는 </w:t>
      </w:r>
      <w:r>
        <w:rPr>
          <w:color w:val="000000"/>
        </w:rPr>
        <w:t xml:space="preserve">this </w:t>
      </w:r>
      <w:r>
        <w:rPr>
          <w:rFonts w:hint="eastAsia"/>
          <w:color w:val="000000"/>
        </w:rPr>
        <w:t xml:space="preserve">객체를 리턴한다. 즉 </w:t>
      </w:r>
      <w:r>
        <w:rPr>
          <w:color w:val="000000"/>
        </w:rPr>
        <w:t xml:space="preserve">builder </w:t>
      </w:r>
      <w:r>
        <w:rPr>
          <w:rFonts w:hint="eastAsia"/>
          <w:color w:val="000000"/>
        </w:rPr>
        <w:t>객체를 리턴한다.</w:t>
      </w:r>
    </w:p>
    <w:p w14:paraId="63A0D053" w14:textId="4D818A35" w:rsidR="002B459F" w:rsidRDefault="002B459F" w:rsidP="007077C8">
      <w:pPr>
        <w:rPr>
          <w:color w:val="000000"/>
        </w:rPr>
      </w:pPr>
      <w:r>
        <w:rPr>
          <w:rFonts w:hint="eastAsia"/>
          <w:color w:val="000000"/>
        </w:rPr>
        <w:t xml:space="preserve">그 다음 리턴된 객체의 </w:t>
      </w:r>
      <w:r>
        <w:rPr>
          <w:color w:val="000000"/>
        </w:rPr>
        <w:t>append(</w:t>
      </w:r>
      <w:r>
        <w:rPr>
          <w:color w:val="6A3E3E"/>
        </w:rPr>
        <w:t>p</w:t>
      </w:r>
      <w:r>
        <w:rPr>
          <w:color w:val="000000"/>
        </w:rPr>
        <w:t xml:space="preserve">.getName()) </w:t>
      </w:r>
      <w:r>
        <w:rPr>
          <w:rFonts w:hint="eastAsia"/>
          <w:color w:val="000000"/>
        </w:rPr>
        <w:t>메소드를 호출한다.</w:t>
      </w:r>
    </w:p>
    <w:p w14:paraId="7D9FEBD1" w14:textId="56803AD9" w:rsidR="002B459F" w:rsidRDefault="002B459F" w:rsidP="007077C8"/>
    <w:p w14:paraId="32C3B7E4" w14:textId="019A8D05" w:rsidR="00CC3025" w:rsidRDefault="002B459F" w:rsidP="007077C8">
      <w:r>
        <w:rPr>
          <w:rFonts w:hint="eastAsia"/>
        </w:rPr>
        <w:t xml:space="preserve">결국 </w:t>
      </w:r>
      <w:r>
        <w:t>(</w:t>
      </w:r>
      <w:r>
        <w:rPr>
          <w:rFonts w:hint="eastAsia"/>
        </w:rPr>
        <w:t xml:space="preserve">가)와 </w:t>
      </w:r>
      <w:r>
        <w:t>(</w:t>
      </w:r>
      <w:r>
        <w:rPr>
          <w:rFonts w:hint="eastAsia"/>
        </w:rPr>
        <w:t>나)는 완전히 같은 일을 하는</w:t>
      </w:r>
      <w:r>
        <w:t xml:space="preserve"> </w:t>
      </w:r>
      <w:r>
        <w:rPr>
          <w:rFonts w:hint="eastAsia"/>
        </w:rPr>
        <w:t>코드이다.</w:t>
      </w:r>
    </w:p>
    <w:p w14:paraId="2120A939" w14:textId="0206FC3D" w:rsidR="002B459F" w:rsidRDefault="002B459F" w:rsidP="007077C8"/>
    <w:p w14:paraId="6107728C" w14:textId="1E8A1D9C" w:rsidR="002B459F" w:rsidRDefault="002B459F" w:rsidP="007077C8">
      <w:r>
        <w:rPr>
          <w:rFonts w:hint="eastAsia"/>
        </w:rPr>
        <w:t xml:space="preserve">(나)와 같이 메소드 호출을 연속해서 구현하는 코딩 기법을 </w:t>
      </w:r>
      <w:r>
        <w:t xml:space="preserve">method chaining </w:t>
      </w:r>
      <w:r>
        <w:rPr>
          <w:rFonts w:hint="eastAsia"/>
        </w:rPr>
        <w:t>이라고 부른다.</w:t>
      </w:r>
    </w:p>
    <w:p w14:paraId="2810DE20" w14:textId="1B26B2C0" w:rsidR="002B459F" w:rsidRDefault="002B459F" w:rsidP="007077C8">
      <w:r>
        <w:rPr>
          <w:rFonts w:hint="eastAsia"/>
        </w:rPr>
        <w:t>코드를 간결하게 해주기 때문에 프로그래머들이 즐겨 사용하는</w:t>
      </w:r>
      <w:r>
        <w:t xml:space="preserve"> </w:t>
      </w:r>
      <w:r w:rsidR="004B30B3">
        <w:rPr>
          <w:rFonts w:hint="eastAsia"/>
        </w:rPr>
        <w:t>코딩</w:t>
      </w:r>
      <w:r>
        <w:rPr>
          <w:rFonts w:hint="eastAsia"/>
        </w:rPr>
        <w:t xml:space="preserve"> 기법이다.</w:t>
      </w:r>
    </w:p>
    <w:p w14:paraId="33B65A17" w14:textId="33A3CBB5" w:rsidR="002B459F" w:rsidRPr="004B30B3" w:rsidRDefault="002B459F" w:rsidP="007077C8"/>
    <w:p w14:paraId="2DCAB6CC" w14:textId="497CE8A7" w:rsidR="002B459F" w:rsidRDefault="002B459F" w:rsidP="007077C8">
      <w:r>
        <w:rPr>
          <w:rFonts w:hint="eastAsia"/>
        </w:rPr>
        <w:t>StringBuilder</w:t>
      </w:r>
      <w:r>
        <w:t xml:space="preserve"> </w:t>
      </w:r>
      <w:r>
        <w:rPr>
          <w:rFonts w:hint="eastAsia"/>
        </w:rPr>
        <w:t xml:space="preserve">클래스의 메소드들 중에서 리턴 타입이 </w:t>
      </w:r>
      <w:r>
        <w:t>StringBuilder</w:t>
      </w:r>
      <w:r>
        <w:rPr>
          <w:rFonts w:hint="eastAsia"/>
        </w:rPr>
        <w:t>인 메소드를 찾아보자.</w:t>
      </w:r>
    </w:p>
    <w:p w14:paraId="57F6377E" w14:textId="10A26072" w:rsidR="002B459F" w:rsidRDefault="002B459F" w:rsidP="007077C8">
      <w:r>
        <w:rPr>
          <w:rFonts w:hint="eastAsia"/>
        </w:rPr>
        <w:t xml:space="preserve">이 메소들의 리턴 타입이 </w:t>
      </w:r>
      <w:r>
        <w:t>StringBuilder</w:t>
      </w:r>
      <w:r>
        <w:rPr>
          <w:rFonts w:hint="eastAsia"/>
        </w:rPr>
        <w:t xml:space="preserve">인 이유가 바로 </w:t>
      </w:r>
      <w:r>
        <w:t xml:space="preserve">method chaining </w:t>
      </w:r>
      <w:r>
        <w:rPr>
          <w:rFonts w:hint="eastAsia"/>
        </w:rPr>
        <w:t>코딩 기법을 활용하기 위함이다.</w:t>
      </w:r>
    </w:p>
    <w:p w14:paraId="405AAAB0" w14:textId="621998F9" w:rsidR="002B459F" w:rsidRDefault="002B459F" w:rsidP="007077C8"/>
    <w:p w14:paraId="0B0E7A16" w14:textId="77777777" w:rsidR="002B459F" w:rsidRDefault="002B459F" w:rsidP="007077C8"/>
    <w:p w14:paraId="5DBAC423" w14:textId="77777777" w:rsidR="004B30B3" w:rsidRDefault="004B30B3">
      <w:pPr>
        <w:widowControl/>
        <w:wordWrap/>
        <w:autoSpaceDE/>
        <w:autoSpaceDN/>
        <w:spacing w:after="160" w:line="259" w:lineRule="auto"/>
      </w:pPr>
    </w:p>
    <w:p w14:paraId="596B54ED" w14:textId="77777777" w:rsidR="004B30B3" w:rsidRDefault="004B30B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6752306" w14:textId="4560FB53" w:rsidR="004B30B3" w:rsidRDefault="004B30B3" w:rsidP="004B30B3">
      <w:pPr>
        <w:pStyle w:val="Heading2"/>
      </w:pPr>
      <w:bookmarkStart w:id="10" w:name="_Toc492662680"/>
      <w:r>
        <w:rPr>
          <w:rFonts w:hint="eastAsia"/>
        </w:rPr>
        <w:lastRenderedPageBreak/>
        <w:t>과제</w:t>
      </w:r>
      <w:bookmarkEnd w:id="10"/>
    </w:p>
    <w:p w14:paraId="34966F1A" w14:textId="67C71365" w:rsidR="004B30B3" w:rsidRDefault="004B30B3" w:rsidP="004B30B3"/>
    <w:p w14:paraId="5B3FFAAF" w14:textId="240831AE" w:rsidR="004B30B3" w:rsidRDefault="004B30B3" w:rsidP="004B30B3">
      <w:r>
        <w:rPr>
          <w:rFonts w:hint="eastAsia"/>
        </w:rPr>
        <w:t>StringBuilder</w:t>
      </w:r>
      <w:r>
        <w:t xml:space="preserve"> </w:t>
      </w:r>
      <w:r>
        <w:rPr>
          <w:rFonts w:hint="eastAsia"/>
        </w:rPr>
        <w:t xml:space="preserve">클래스의 메소드를 적어도 </w:t>
      </w:r>
      <w:r>
        <w:t>10</w:t>
      </w:r>
      <w:r>
        <w:rPr>
          <w:rFonts w:hint="eastAsia"/>
        </w:rPr>
        <w:t>개 이상 사용하는 예제 코드를 구현하라.</w:t>
      </w:r>
    </w:p>
    <w:p w14:paraId="3D065E3A" w14:textId="213DE677" w:rsidR="004B30B3" w:rsidRDefault="004B30B3" w:rsidP="004B30B3">
      <w:r>
        <w:rPr>
          <w:rFonts w:hint="eastAsia"/>
        </w:rPr>
        <w:t xml:space="preserve">즉 </w:t>
      </w:r>
      <w:r>
        <w:t xml:space="preserve">StringBuilder </w:t>
      </w:r>
      <w:r>
        <w:rPr>
          <w:rFonts w:hint="eastAsia"/>
        </w:rPr>
        <w:t>클래스의 메소드를 사용해 보라는 얘기이다.</w:t>
      </w:r>
    </w:p>
    <w:p w14:paraId="5EBF36D9" w14:textId="4668C567" w:rsidR="004B30B3" w:rsidRDefault="004B30B3" w:rsidP="004B30B3"/>
    <w:p w14:paraId="3C69D0D1" w14:textId="77777777" w:rsidR="004B30B3" w:rsidRPr="004B30B3" w:rsidRDefault="004B30B3" w:rsidP="004B30B3"/>
    <w:sectPr w:rsidR="004B30B3" w:rsidRPr="004B30B3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787DA" w14:textId="77777777" w:rsidR="005C2258" w:rsidRDefault="005C2258" w:rsidP="00B12C18">
      <w:r>
        <w:separator/>
      </w:r>
    </w:p>
  </w:endnote>
  <w:endnote w:type="continuationSeparator" w:id="0">
    <w:p w14:paraId="21F27193" w14:textId="77777777" w:rsidR="005C2258" w:rsidRDefault="005C2258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938B8" w14:textId="3F62925C" w:rsidR="00263A66" w:rsidRPr="00B12C18" w:rsidRDefault="00263A6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4C12A0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4C12A0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</w:p>
  <w:p w14:paraId="388198A0" w14:textId="77777777" w:rsidR="00263A66" w:rsidRDefault="00263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D580D" w14:textId="77777777" w:rsidR="005C2258" w:rsidRDefault="005C2258" w:rsidP="00B12C18">
      <w:r>
        <w:separator/>
      </w:r>
    </w:p>
  </w:footnote>
  <w:footnote w:type="continuationSeparator" w:id="0">
    <w:p w14:paraId="57140AED" w14:textId="77777777" w:rsidR="005C2258" w:rsidRDefault="005C2258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746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8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662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BB1839A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A2"/>
    <w:rsid w:val="000907FF"/>
    <w:rsid w:val="000916E2"/>
    <w:rsid w:val="000F25E2"/>
    <w:rsid w:val="00102FCC"/>
    <w:rsid w:val="00143677"/>
    <w:rsid w:val="0016233F"/>
    <w:rsid w:val="001C09F9"/>
    <w:rsid w:val="002161B8"/>
    <w:rsid w:val="002342A2"/>
    <w:rsid w:val="00245266"/>
    <w:rsid w:val="00263A66"/>
    <w:rsid w:val="00264A44"/>
    <w:rsid w:val="00290AAF"/>
    <w:rsid w:val="002A3FD1"/>
    <w:rsid w:val="002B459F"/>
    <w:rsid w:val="002C0382"/>
    <w:rsid w:val="002D598A"/>
    <w:rsid w:val="002F238A"/>
    <w:rsid w:val="0034084F"/>
    <w:rsid w:val="00377D89"/>
    <w:rsid w:val="003870CC"/>
    <w:rsid w:val="003A6D82"/>
    <w:rsid w:val="003B3F99"/>
    <w:rsid w:val="004B30B3"/>
    <w:rsid w:val="004C12A0"/>
    <w:rsid w:val="004C7DAC"/>
    <w:rsid w:val="00526910"/>
    <w:rsid w:val="00530E33"/>
    <w:rsid w:val="0053636F"/>
    <w:rsid w:val="005368AB"/>
    <w:rsid w:val="00560D74"/>
    <w:rsid w:val="005C2258"/>
    <w:rsid w:val="005D60AB"/>
    <w:rsid w:val="00615D78"/>
    <w:rsid w:val="00616588"/>
    <w:rsid w:val="006537C1"/>
    <w:rsid w:val="006B0E1E"/>
    <w:rsid w:val="006D1FC7"/>
    <w:rsid w:val="0070207E"/>
    <w:rsid w:val="007077C8"/>
    <w:rsid w:val="00782E6F"/>
    <w:rsid w:val="007943F5"/>
    <w:rsid w:val="007F7EFE"/>
    <w:rsid w:val="00824470"/>
    <w:rsid w:val="00863913"/>
    <w:rsid w:val="008877E0"/>
    <w:rsid w:val="00905752"/>
    <w:rsid w:val="00906F1E"/>
    <w:rsid w:val="00921D16"/>
    <w:rsid w:val="00931B7F"/>
    <w:rsid w:val="00934C62"/>
    <w:rsid w:val="009879A8"/>
    <w:rsid w:val="009A262B"/>
    <w:rsid w:val="00A402AC"/>
    <w:rsid w:val="00AB6518"/>
    <w:rsid w:val="00AD0B1D"/>
    <w:rsid w:val="00AD4E54"/>
    <w:rsid w:val="00B12C18"/>
    <w:rsid w:val="00B13954"/>
    <w:rsid w:val="00B16E53"/>
    <w:rsid w:val="00B647A5"/>
    <w:rsid w:val="00BA71CF"/>
    <w:rsid w:val="00C00EA4"/>
    <w:rsid w:val="00C1161C"/>
    <w:rsid w:val="00C352DD"/>
    <w:rsid w:val="00C519D4"/>
    <w:rsid w:val="00C6743E"/>
    <w:rsid w:val="00C7264B"/>
    <w:rsid w:val="00C96EAF"/>
    <w:rsid w:val="00CC3025"/>
    <w:rsid w:val="00CE1579"/>
    <w:rsid w:val="00D15298"/>
    <w:rsid w:val="00D179DE"/>
    <w:rsid w:val="00D633A4"/>
    <w:rsid w:val="00E16CA2"/>
    <w:rsid w:val="00E422CC"/>
    <w:rsid w:val="00E50655"/>
    <w:rsid w:val="00E719BE"/>
    <w:rsid w:val="00EA6E00"/>
    <w:rsid w:val="00EC6C2A"/>
    <w:rsid w:val="00F1144F"/>
    <w:rsid w:val="00F579D5"/>
    <w:rsid w:val="00F8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99D9A"/>
  <w15:chartTrackingRefBased/>
  <w15:docId w15:val="{8CEA8714-A0B3-4FC5-82B7-EB01B5B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98A"/>
    <w:pPr>
      <w:keepNext/>
      <w:numPr>
        <w:numId w:val="1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98A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7EFE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8A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98A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EFE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customStyle="1" w:styleId="a1">
    <w:name w:val="코드표"/>
    <w:basedOn w:val="Normal"/>
    <w:link w:val="Char1"/>
    <w:qFormat/>
    <w:rsid w:val="00A402AC"/>
    <w:pPr>
      <w:wordWrap/>
      <w:adjustRightInd w:val="0"/>
      <w:spacing w:line="24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402AC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59"/>
    <w:rsid w:val="0023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719BE"/>
  </w:style>
  <w:style w:type="paragraph" w:styleId="TOC2">
    <w:name w:val="toc 2"/>
    <w:basedOn w:val="Normal"/>
    <w:next w:val="Normal"/>
    <w:autoRedefine/>
    <w:uiPriority w:val="39"/>
    <w:unhideWhenUsed/>
    <w:rsid w:val="00E719B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E71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EAFE-2B18-4DD5-A5D7-DFB8AB37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293</TotalTime>
  <Pages>9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14</cp:revision>
  <dcterms:created xsi:type="dcterms:W3CDTF">2016-08-19T14:47:00Z</dcterms:created>
  <dcterms:modified xsi:type="dcterms:W3CDTF">2017-09-08T10:36:00Z</dcterms:modified>
</cp:coreProperties>
</file>