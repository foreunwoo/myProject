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01B6E" w14:textId="791A72BF" w:rsidR="008A112A" w:rsidRPr="00C60CB9" w:rsidRDefault="00C60CB9" w:rsidP="00F579D5">
      <w:pPr>
        <w:rPr>
          <w:sz w:val="36"/>
        </w:rPr>
      </w:pPr>
      <w:r w:rsidRPr="00C60CB9">
        <w:rPr>
          <w:rFonts w:hint="eastAsia"/>
          <w:sz w:val="36"/>
        </w:rPr>
        <w:t>기본 자</w:t>
      </w:r>
      <w:r>
        <w:rPr>
          <w:rFonts w:hint="eastAsia"/>
          <w:sz w:val="36"/>
        </w:rPr>
        <w:t>료</w:t>
      </w:r>
      <w:r w:rsidRPr="00C60CB9">
        <w:rPr>
          <w:rFonts w:hint="eastAsia"/>
          <w:sz w:val="36"/>
        </w:rPr>
        <w:t>형 클래스</w:t>
      </w:r>
    </w:p>
    <w:p w14:paraId="0150B330" w14:textId="77777777" w:rsidR="00C60CB9" w:rsidRDefault="00C60CB9" w:rsidP="00F579D5"/>
    <w:p w14:paraId="5EAB1AA1" w14:textId="4B584583" w:rsidR="008A112A" w:rsidRDefault="008A112A" w:rsidP="00F579D5">
      <w:r>
        <w:rPr>
          <w:rFonts w:hint="eastAsia"/>
        </w:rPr>
        <w:t>201</w:t>
      </w:r>
      <w:r w:rsidR="00281F0F">
        <w:t>7</w:t>
      </w:r>
      <w:r>
        <w:rPr>
          <w:rFonts w:hint="eastAsia"/>
        </w:rPr>
        <w:t>-0</w:t>
      </w:r>
      <w:r w:rsidR="00281F0F">
        <w:t>8</w:t>
      </w:r>
      <w:r>
        <w:rPr>
          <w:rFonts w:hint="eastAsia"/>
        </w:rPr>
        <w:t>-</w:t>
      </w:r>
      <w:r w:rsidR="00281F0F">
        <w:t>17</w:t>
      </w:r>
    </w:p>
    <w:p w14:paraId="1B2B36E7" w14:textId="4D575E03" w:rsidR="008A112A" w:rsidRDefault="008A112A" w:rsidP="00F579D5">
      <w:r>
        <w:rPr>
          <w:rFonts w:hint="eastAsia"/>
        </w:rPr>
        <w:t>이승진</w:t>
      </w:r>
    </w:p>
    <w:p w14:paraId="2BBE691D" w14:textId="7CC2F0C5" w:rsidR="008A112A" w:rsidRDefault="008A112A" w:rsidP="00F579D5"/>
    <w:p w14:paraId="5D9BBF35" w14:textId="77777777" w:rsidR="008A112A" w:rsidRDefault="008A112A" w:rsidP="00F579D5"/>
    <w:p w14:paraId="79946D68" w14:textId="134F270F" w:rsidR="008A112A" w:rsidRPr="008A112A" w:rsidRDefault="008A112A" w:rsidP="00F579D5">
      <w:pPr>
        <w:rPr>
          <w:b/>
          <w:sz w:val="28"/>
        </w:rPr>
      </w:pPr>
      <w:r w:rsidRPr="008A112A">
        <w:rPr>
          <w:rFonts w:hint="eastAsia"/>
          <w:b/>
          <w:sz w:val="28"/>
        </w:rPr>
        <w:t>학습목표</w:t>
      </w:r>
    </w:p>
    <w:p w14:paraId="5E9A31B4" w14:textId="464522B1" w:rsidR="008A112A" w:rsidRDefault="008A112A" w:rsidP="00F579D5">
      <w:r>
        <w:rPr>
          <w:rFonts w:hint="eastAsia"/>
        </w:rPr>
        <w:t>업캐스팅과 다운캐스팅을 이해한다.</w:t>
      </w:r>
    </w:p>
    <w:p w14:paraId="6550AB27" w14:textId="4D1E7800" w:rsidR="008A112A" w:rsidRDefault="008A112A" w:rsidP="00F579D5">
      <w:r>
        <w:rPr>
          <w:rFonts w:hint="eastAsia"/>
        </w:rPr>
        <w:t>배열 객체 메모리 구조를 이해한다.</w:t>
      </w:r>
    </w:p>
    <w:p w14:paraId="24EE6674" w14:textId="4AD66FC3" w:rsidR="008A112A" w:rsidRDefault="008A112A" w:rsidP="00F579D5">
      <w:r>
        <w:rPr>
          <w:rFonts w:hint="eastAsia"/>
        </w:rPr>
        <w:t>기본 자료형 클래스를 사용하는 이유를 이해한다.</w:t>
      </w:r>
    </w:p>
    <w:p w14:paraId="1F8A5C9D" w14:textId="1875A7A3" w:rsidR="008A112A" w:rsidRDefault="008A112A" w:rsidP="00F579D5">
      <w:r>
        <w:t xml:space="preserve">autoboxing, unboxing </w:t>
      </w:r>
      <w:r>
        <w:rPr>
          <w:rFonts w:hint="eastAsia"/>
        </w:rPr>
        <w:t>개념을 이해한다.</w:t>
      </w:r>
    </w:p>
    <w:p w14:paraId="74ACD6A1" w14:textId="7CF8B0C0" w:rsidR="008A112A" w:rsidRDefault="008A112A" w:rsidP="00F579D5">
      <w:r>
        <w:rPr>
          <w:rFonts w:hint="eastAsia"/>
        </w:rPr>
        <w:t>정적 멤버</w:t>
      </w:r>
      <w:r>
        <w:t xml:space="preserve">(static member) </w:t>
      </w:r>
      <w:r>
        <w:rPr>
          <w:rFonts w:hint="eastAsia"/>
        </w:rPr>
        <w:t>개념과 구현 방법을 이해한다.</w:t>
      </w:r>
    </w:p>
    <w:p w14:paraId="6BA1BC65" w14:textId="11B556FE" w:rsidR="008A112A" w:rsidRDefault="008A112A" w:rsidP="00F579D5"/>
    <w:p w14:paraId="74D6FE3A" w14:textId="77777777" w:rsidR="008A112A" w:rsidRDefault="008A112A" w:rsidP="00F579D5"/>
    <w:p w14:paraId="763804CF" w14:textId="09441353" w:rsidR="008A112A" w:rsidRDefault="008A112A" w:rsidP="00F579D5"/>
    <w:p w14:paraId="13A6151F" w14:textId="2DA08FC1" w:rsidR="008A112A" w:rsidRPr="008A112A" w:rsidRDefault="008A112A" w:rsidP="00F579D5">
      <w:pPr>
        <w:rPr>
          <w:b/>
        </w:rPr>
      </w:pPr>
      <w:r w:rsidRPr="008A112A">
        <w:rPr>
          <w:rFonts w:hint="eastAsia"/>
          <w:b/>
          <w:sz w:val="28"/>
        </w:rPr>
        <w:t>목차</w:t>
      </w:r>
    </w:p>
    <w:p w14:paraId="76267F8F" w14:textId="763DE939" w:rsidR="00926370" w:rsidRDefault="008A112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90726682" w:history="1">
        <w:r w:rsidR="00926370" w:rsidRPr="00F33E3D">
          <w:rPr>
            <w:rStyle w:val="Hyperlink"/>
            <w:rFonts w:hAnsi="굴림체"/>
            <w:noProof/>
          </w:rPr>
          <w:t>1.</w:t>
        </w:r>
        <w:r w:rsidR="00926370" w:rsidRPr="00F33E3D">
          <w:rPr>
            <w:rStyle w:val="Hyperlink"/>
            <w:noProof/>
          </w:rPr>
          <w:t xml:space="preserve"> 객체 배열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_Toc490726682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2</w:t>
        </w:r>
        <w:r w:rsidR="00926370">
          <w:rPr>
            <w:noProof/>
            <w:webHidden/>
          </w:rPr>
          <w:fldChar w:fldCharType="end"/>
        </w:r>
      </w:hyperlink>
    </w:p>
    <w:p w14:paraId="3DF8932D" w14:textId="7A6E8C75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83" w:history="1">
        <w:r w:rsidR="00926370" w:rsidRPr="00F33E3D">
          <w:rPr>
            <w:rStyle w:val="Hyperlink"/>
            <w:noProof/>
          </w:rPr>
          <w:t>1) up-casting &amp; down-casting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_Toc490726683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2</w:t>
        </w:r>
        <w:r w:rsidR="00926370">
          <w:rPr>
            <w:noProof/>
            <w:webHidden/>
          </w:rPr>
          <w:fldChar w:fldCharType="end"/>
        </w:r>
      </w:hyperlink>
    </w:p>
    <w:p w14:paraId="0432F380" w14:textId="7C28EAAE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84" w:history="1">
        <w:r w:rsidR="00926370" w:rsidRPr="00F33E3D">
          <w:rPr>
            <w:rStyle w:val="Hyperlink"/>
            <w:noProof/>
          </w:rPr>
          <w:t>2) 배열 클래스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_Toc490726684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5</w:t>
        </w:r>
        <w:r w:rsidR="00926370">
          <w:rPr>
            <w:noProof/>
            <w:webHidden/>
          </w:rPr>
          <w:fldChar w:fldCharType="end"/>
        </w:r>
      </w:hyperlink>
    </w:p>
    <w:p w14:paraId="31B43A49" w14:textId="46132DDF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85" w:history="1">
        <w:r w:rsidR="00926370" w:rsidRPr="00F33E3D">
          <w:rPr>
            <w:rStyle w:val="Hyperlink"/>
            <w:noProof/>
          </w:rPr>
          <w:t>3) Object[]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_Toc490726685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7</w:t>
        </w:r>
        <w:r w:rsidR="00926370">
          <w:rPr>
            <w:noProof/>
            <w:webHidden/>
          </w:rPr>
          <w:fldChar w:fldCharType="end"/>
        </w:r>
      </w:hyperlink>
    </w:p>
    <w:p w14:paraId="6A2CD29E" w14:textId="58391D00" w:rsidR="00926370" w:rsidRDefault="00F87B8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0726686" w:history="1">
        <w:r w:rsidR="00926370" w:rsidRPr="00F33E3D">
          <w:rPr>
            <w:rStyle w:val="Hyperlink"/>
            <w:rFonts w:hAnsi="굴림체"/>
            <w:noProof/>
          </w:rPr>
          <w:t>2.</w:t>
        </w:r>
        <w:r w:rsidR="00926370" w:rsidRPr="00F33E3D">
          <w:rPr>
            <w:rStyle w:val="Hyperlink"/>
            <w:noProof/>
          </w:rPr>
          <w:t xml:space="preserve"> 기본 자료형 클래스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_Toc490726686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9</w:t>
        </w:r>
        <w:r w:rsidR="00926370">
          <w:rPr>
            <w:noProof/>
            <w:webHidden/>
          </w:rPr>
          <w:fldChar w:fldCharType="end"/>
        </w:r>
      </w:hyperlink>
    </w:p>
    <w:p w14:paraId="5498D7E8" w14:textId="6FD7049B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87" w:history="1">
        <w:r w:rsidR="00926370" w:rsidRPr="00F33E3D">
          <w:rPr>
            <w:rStyle w:val="Hyperlink"/>
            <w:noProof/>
          </w:rPr>
          <w:t>1) 기본 자료형 클래스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_Toc490726687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9</w:t>
        </w:r>
        <w:r w:rsidR="00926370">
          <w:rPr>
            <w:noProof/>
            <w:webHidden/>
          </w:rPr>
          <w:fldChar w:fldCharType="end"/>
        </w:r>
      </w:hyperlink>
    </w:p>
    <w:p w14:paraId="069FB753" w14:textId="7A7C65E9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88" w:history="1">
        <w:r w:rsidR="00926370" w:rsidRPr="00F33E3D">
          <w:rPr>
            <w:rStyle w:val="Hyperlink"/>
            <w:noProof/>
          </w:rPr>
          <w:t>2) autoboxing &amp; unboxing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_Toc490726688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11</w:t>
        </w:r>
        <w:r w:rsidR="00926370">
          <w:rPr>
            <w:noProof/>
            <w:webHidden/>
          </w:rPr>
          <w:fldChar w:fldCharType="end"/>
        </w:r>
      </w:hyperlink>
    </w:p>
    <w:p w14:paraId="3848AF0A" w14:textId="46BE84D7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89" w:history="1">
        <w:r w:rsidR="00926370" w:rsidRPr="00F33E3D">
          <w:rPr>
            <w:rStyle w:val="Hyperlink"/>
            <w:noProof/>
          </w:rPr>
          <w:t>3) nullable integer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_Toc490726689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14</w:t>
        </w:r>
        <w:r w:rsidR="00926370">
          <w:rPr>
            <w:noProof/>
            <w:webHidden/>
          </w:rPr>
          <w:fldChar w:fldCharType="end"/>
        </w:r>
      </w:hyperlink>
    </w:p>
    <w:p w14:paraId="576FDBD6" w14:textId="33D277CE" w:rsidR="00926370" w:rsidRDefault="00F87B8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0726690" w:history="1">
        <w:r w:rsidR="00926370" w:rsidRPr="00F33E3D">
          <w:rPr>
            <w:rStyle w:val="Hyperlink"/>
            <w:rFonts w:hAnsi="굴림체"/>
            <w:noProof/>
          </w:rPr>
          <w:t>3.</w:t>
        </w:r>
        <w:r w:rsidR="00926370" w:rsidRPr="00F33E3D">
          <w:rPr>
            <w:rStyle w:val="Hyperlink"/>
            <w:noProof/>
          </w:rPr>
          <w:t xml:space="preserve"> static member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_Toc490726690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15</w:t>
        </w:r>
        <w:r w:rsidR="00926370">
          <w:rPr>
            <w:noProof/>
            <w:webHidden/>
          </w:rPr>
          <w:fldChar w:fldCharType="end"/>
        </w:r>
      </w:hyperlink>
    </w:p>
    <w:p w14:paraId="79518C56" w14:textId="598D43DF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91" w:history="1">
        <w:r w:rsidR="00926370" w:rsidRPr="00F33E3D">
          <w:rPr>
            <w:rStyle w:val="Hyperlink"/>
            <w:noProof/>
          </w:rPr>
          <w:t>1) static member variable and static method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_Toc490726691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15</w:t>
        </w:r>
        <w:r w:rsidR="00926370">
          <w:rPr>
            <w:noProof/>
            <w:webHidden/>
          </w:rPr>
          <w:fldChar w:fldCharType="end"/>
        </w:r>
      </w:hyperlink>
    </w:p>
    <w:p w14:paraId="4881B926" w14:textId="484536B9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92" w:history="1">
        <w:r w:rsidR="00926370" w:rsidRPr="00F33E3D">
          <w:rPr>
            <w:rStyle w:val="Hyperlink"/>
            <w:noProof/>
          </w:rPr>
          <w:t>2) static 메소드의 제약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_Toc490726692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17</w:t>
        </w:r>
        <w:r w:rsidR="00926370">
          <w:rPr>
            <w:noProof/>
            <w:webHidden/>
          </w:rPr>
          <w:fldChar w:fldCharType="end"/>
        </w:r>
      </w:hyperlink>
    </w:p>
    <w:p w14:paraId="33A8D506" w14:textId="74F756DD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93" w:history="1">
        <w:r w:rsidR="00926370" w:rsidRPr="00F33E3D">
          <w:rPr>
            <w:rStyle w:val="Hyperlink"/>
            <w:noProof/>
          </w:rPr>
          <w:t>3) static constructor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_Toc490726693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18</w:t>
        </w:r>
        <w:r w:rsidR="00926370">
          <w:rPr>
            <w:noProof/>
            <w:webHidden/>
          </w:rPr>
          <w:fldChar w:fldCharType="end"/>
        </w:r>
      </w:hyperlink>
    </w:p>
    <w:p w14:paraId="6F01286F" w14:textId="116EF110" w:rsidR="00926370" w:rsidRDefault="00F87B87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0726694" w:history="1">
        <w:r w:rsidR="00926370" w:rsidRPr="00F33E3D">
          <w:rPr>
            <w:rStyle w:val="Hyperlink"/>
            <w:rFonts w:hAnsi="굴림체"/>
            <w:noProof/>
          </w:rPr>
          <w:t>4.</w:t>
        </w:r>
        <w:r w:rsidR="00926370" w:rsidRPr="00F33E3D">
          <w:rPr>
            <w:rStyle w:val="Hyperlink"/>
            <w:noProof/>
          </w:rPr>
          <w:t xml:space="preserve"> 구현 실습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_Toc490726694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24</w:t>
        </w:r>
        <w:r w:rsidR="00926370">
          <w:rPr>
            <w:noProof/>
            <w:webHidden/>
          </w:rPr>
          <w:fldChar w:fldCharType="end"/>
        </w:r>
      </w:hyperlink>
    </w:p>
    <w:p w14:paraId="1A7921B0" w14:textId="134AD35F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95" w:history="1">
        <w:r w:rsidR="00926370" w:rsidRPr="00F33E3D">
          <w:rPr>
            <w:rStyle w:val="Hyperlink"/>
            <w:noProof/>
          </w:rPr>
          <w:t>1) 객체 배열 (Exercise1.java)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_Toc490726695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24</w:t>
        </w:r>
        <w:r w:rsidR="00926370">
          <w:rPr>
            <w:noProof/>
            <w:webHidden/>
          </w:rPr>
          <w:fldChar w:fldCharType="end"/>
        </w:r>
      </w:hyperlink>
    </w:p>
    <w:p w14:paraId="340E1E0D" w14:textId="6CDAF5CA" w:rsidR="00926370" w:rsidRDefault="00F87B87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0726696" w:history="1">
        <w:r w:rsidR="00926370" w:rsidRPr="00F33E3D">
          <w:rPr>
            <w:rStyle w:val="Hyperlink"/>
            <w:noProof/>
          </w:rPr>
          <w:t>2) Properties (Exercise2.java)</w:t>
        </w:r>
        <w:r w:rsidR="00926370">
          <w:rPr>
            <w:noProof/>
            <w:webHidden/>
          </w:rPr>
          <w:tab/>
        </w:r>
        <w:r w:rsidR="00926370">
          <w:rPr>
            <w:noProof/>
            <w:webHidden/>
          </w:rPr>
          <w:fldChar w:fldCharType="begin"/>
        </w:r>
        <w:r w:rsidR="00926370">
          <w:rPr>
            <w:noProof/>
            <w:webHidden/>
          </w:rPr>
          <w:instrText xml:space="preserve"> PAGEREF _Toc490726696 \h </w:instrText>
        </w:r>
        <w:r w:rsidR="00926370">
          <w:rPr>
            <w:noProof/>
            <w:webHidden/>
          </w:rPr>
        </w:r>
        <w:r w:rsidR="00926370">
          <w:rPr>
            <w:noProof/>
            <w:webHidden/>
          </w:rPr>
          <w:fldChar w:fldCharType="separate"/>
        </w:r>
        <w:r w:rsidR="00926370">
          <w:rPr>
            <w:noProof/>
            <w:webHidden/>
          </w:rPr>
          <w:t>24</w:t>
        </w:r>
        <w:r w:rsidR="00926370">
          <w:rPr>
            <w:noProof/>
            <w:webHidden/>
          </w:rPr>
          <w:fldChar w:fldCharType="end"/>
        </w:r>
      </w:hyperlink>
    </w:p>
    <w:p w14:paraId="2FC7F1BF" w14:textId="247D4E03" w:rsidR="008A112A" w:rsidRDefault="008A112A" w:rsidP="00F579D5">
      <w:r>
        <w:fldChar w:fldCharType="end"/>
      </w:r>
    </w:p>
    <w:p w14:paraId="4E8E0907" w14:textId="232FB90A" w:rsidR="008A112A" w:rsidRDefault="008A112A" w:rsidP="00F579D5"/>
    <w:p w14:paraId="78DA7F39" w14:textId="03B65B98" w:rsidR="008A112A" w:rsidRDefault="008A112A" w:rsidP="00F579D5"/>
    <w:p w14:paraId="05E47A7D" w14:textId="77777777" w:rsidR="008A112A" w:rsidRDefault="008A112A" w:rsidP="00F579D5"/>
    <w:p w14:paraId="3ECF8AAF" w14:textId="77777777" w:rsidR="008A112A" w:rsidRDefault="008A112A" w:rsidP="00F579D5"/>
    <w:p w14:paraId="1EE3F8B0" w14:textId="77777777" w:rsidR="008A112A" w:rsidRDefault="008A112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CEB384" w14:textId="65732958" w:rsidR="00B036D2" w:rsidRDefault="00B036D2" w:rsidP="00F579D5">
      <w:pPr>
        <w:pStyle w:val="Heading1"/>
      </w:pPr>
      <w:bookmarkStart w:id="0" w:name="_Toc490726682"/>
      <w:r>
        <w:rPr>
          <w:rFonts w:hint="eastAsia"/>
        </w:rPr>
        <w:lastRenderedPageBreak/>
        <w:t>객체 배열</w:t>
      </w:r>
      <w:bookmarkEnd w:id="0"/>
    </w:p>
    <w:p w14:paraId="47C9B814" w14:textId="77777777" w:rsidR="006C085A" w:rsidRDefault="006C085A" w:rsidP="006C085A"/>
    <w:p w14:paraId="20A7AB0A" w14:textId="77777777" w:rsidR="006C085A" w:rsidRDefault="006C085A" w:rsidP="006C085A">
      <w:pPr>
        <w:pStyle w:val="Heading2"/>
      </w:pPr>
      <w:bookmarkStart w:id="1" w:name="_Toc490726683"/>
      <w:r>
        <w:t>u</w:t>
      </w:r>
      <w:r>
        <w:rPr>
          <w:rFonts w:hint="eastAsia"/>
        </w:rPr>
        <w:t>p-casting &amp; down-casting</w:t>
      </w:r>
      <w:bookmarkEnd w:id="1"/>
    </w:p>
    <w:p w14:paraId="5B5954F4" w14:textId="5D394F26" w:rsidR="006C085A" w:rsidRDefault="006C085A" w:rsidP="006C085A"/>
    <w:p w14:paraId="7A9E410A" w14:textId="6E4F1A46" w:rsidR="00E46B9D" w:rsidRPr="00E46B9D" w:rsidRDefault="00E46B9D" w:rsidP="006C085A">
      <w:pPr>
        <w:rPr>
          <w:b/>
        </w:rPr>
      </w:pPr>
      <w:r w:rsidRPr="00E46B9D">
        <w:rPr>
          <w:b/>
        </w:rPr>
        <w:t>Casting.java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46B9D" w14:paraId="2041AAC4" w14:textId="77777777" w:rsidTr="00B036D2">
        <w:tc>
          <w:tcPr>
            <w:tcW w:w="426" w:type="dxa"/>
          </w:tcPr>
          <w:p w14:paraId="2B558F25" w14:textId="77777777" w:rsidR="00E46B9D" w:rsidRPr="00185935" w:rsidRDefault="00E46B9D" w:rsidP="005B4BF9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C614B8C" w14:textId="77777777" w:rsidR="00E46B9D" w:rsidRPr="00185935" w:rsidRDefault="00E46B9D" w:rsidP="005B4BF9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B9BE9D1" w14:textId="77777777" w:rsidR="00E46B9D" w:rsidRPr="00185935" w:rsidRDefault="00E46B9D" w:rsidP="005B4BF9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765B3FD" w14:textId="77777777" w:rsidR="00E46B9D" w:rsidRPr="00185935" w:rsidRDefault="00E46B9D" w:rsidP="005B4BF9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3B6F28A" w14:textId="77777777" w:rsidR="00E46B9D" w:rsidRPr="00185935" w:rsidRDefault="00E46B9D" w:rsidP="005B4BF9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C8354E6" w14:textId="77777777" w:rsidR="00E46B9D" w:rsidRPr="00185935" w:rsidRDefault="00E46B9D" w:rsidP="005B4BF9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55CE150" w14:textId="77777777" w:rsidR="00E46B9D" w:rsidRPr="00185935" w:rsidRDefault="00E46B9D" w:rsidP="005B4BF9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73C60F3" w14:textId="77777777" w:rsidR="00E46B9D" w:rsidRPr="00185935" w:rsidRDefault="00E46B9D" w:rsidP="005B4BF9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2602E88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EE5F297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6988D3B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56EEC5F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B6ECD7A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4CDC0C5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46944B8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57E2A0D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41FFB15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9F01D9B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BACC05E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D5C8FC4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63044631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3605A689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1D29C5B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7C50694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3C9A4C75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674058A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2C053B3A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FBDED78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44C06CA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3AD1FF7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63B0237D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774E6DAA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16D20B3F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1306265D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6DFA7348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3C258585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06801C9B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7BD61F40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6079DC40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3E0362C9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5A7DDC89" w14:textId="77777777" w:rsidR="00E46B9D" w:rsidRDefault="00E46B9D" w:rsidP="005B4BF9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7D626113" w14:textId="77777777" w:rsidR="005B4BF9" w:rsidRDefault="005B4BF9" w:rsidP="005B4BF9">
            <w:pPr>
              <w:pStyle w:val="a1"/>
            </w:pPr>
            <w:r>
              <w:t>42</w:t>
            </w:r>
          </w:p>
          <w:p w14:paraId="064CEDCB" w14:textId="77777777" w:rsidR="005B4BF9" w:rsidRDefault="005B4BF9" w:rsidP="005B4BF9">
            <w:pPr>
              <w:pStyle w:val="a1"/>
            </w:pPr>
            <w:r>
              <w:t>43</w:t>
            </w:r>
          </w:p>
          <w:p w14:paraId="02667FE4" w14:textId="77777777" w:rsidR="005B4BF9" w:rsidRDefault="005B4BF9" w:rsidP="005B4BF9">
            <w:pPr>
              <w:pStyle w:val="a1"/>
            </w:pPr>
            <w:r>
              <w:t>44</w:t>
            </w:r>
          </w:p>
          <w:p w14:paraId="018978C7" w14:textId="77777777" w:rsidR="005B4BF9" w:rsidRDefault="005B4BF9" w:rsidP="005B4BF9">
            <w:pPr>
              <w:pStyle w:val="a1"/>
            </w:pPr>
            <w:r>
              <w:t>45</w:t>
            </w:r>
          </w:p>
          <w:p w14:paraId="56A0A7BC" w14:textId="77777777" w:rsidR="005B4BF9" w:rsidRDefault="005B4BF9" w:rsidP="005B4BF9">
            <w:pPr>
              <w:pStyle w:val="a1"/>
            </w:pPr>
            <w:r>
              <w:t>46</w:t>
            </w:r>
          </w:p>
          <w:p w14:paraId="1FADFDA5" w14:textId="0161FFC1" w:rsidR="005B4BF9" w:rsidRPr="00185935" w:rsidRDefault="005B4BF9" w:rsidP="005B4BF9">
            <w:pPr>
              <w:pStyle w:val="a1"/>
            </w:pPr>
          </w:p>
        </w:tc>
        <w:tc>
          <w:tcPr>
            <w:tcW w:w="10631" w:type="dxa"/>
          </w:tcPr>
          <w:p w14:paraId="4A6730E1" w14:textId="77777777" w:rsidR="005B4BF9" w:rsidRDefault="005B4BF9" w:rsidP="005B4BF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net.skhu.lecture02;</w:t>
            </w:r>
          </w:p>
          <w:p w14:paraId="73CAFEE1" w14:textId="77777777" w:rsidR="005B4BF9" w:rsidRDefault="005B4BF9" w:rsidP="005B4BF9">
            <w:pPr>
              <w:pStyle w:val="a1"/>
            </w:pPr>
          </w:p>
          <w:p w14:paraId="4DA0E118" w14:textId="77777777" w:rsidR="005B4BF9" w:rsidRDefault="005B4BF9" w:rsidP="005B4BF9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Parent {</w:t>
            </w:r>
          </w:p>
          <w:p w14:paraId="78A65BEE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2121AF07" w14:textId="77777777" w:rsidR="005B4BF9" w:rsidRDefault="005B4BF9" w:rsidP="005B4BF9">
            <w:pPr>
              <w:pStyle w:val="a1"/>
            </w:pPr>
          </w:p>
          <w:p w14:paraId="244452DF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Parent(String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14:paraId="6C2BF8BF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6DF29904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EE5225F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76449FE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2D774095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toString() {</w:t>
            </w:r>
          </w:p>
          <w:p w14:paraId="52F56D84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2C77558B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919813F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>}</w:t>
            </w:r>
          </w:p>
          <w:p w14:paraId="6280403A" w14:textId="77777777" w:rsidR="005B4BF9" w:rsidRDefault="005B4BF9" w:rsidP="005B4BF9">
            <w:pPr>
              <w:pStyle w:val="a1"/>
            </w:pPr>
          </w:p>
          <w:p w14:paraId="6D2CD21A" w14:textId="77777777" w:rsidR="005B4BF9" w:rsidRDefault="005B4BF9" w:rsidP="005B4BF9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Child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Parent {</w:t>
            </w:r>
          </w:p>
          <w:p w14:paraId="6B0C9877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5D420D6E" w14:textId="77777777" w:rsidR="005B4BF9" w:rsidRDefault="005B4BF9" w:rsidP="005B4BF9">
            <w:pPr>
              <w:pStyle w:val="a1"/>
            </w:pPr>
          </w:p>
          <w:p w14:paraId="4A0A2D12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Child(String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) {</w:t>
            </w:r>
          </w:p>
          <w:p w14:paraId="036FEBE7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(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부모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클래스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생성자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호출</w:t>
            </w:r>
          </w:p>
          <w:p w14:paraId="77B9A0A8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;</w:t>
            </w:r>
          </w:p>
          <w:p w14:paraId="27553F86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C72C024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941CAFE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5C1548AA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toString() {</w:t>
            </w:r>
          </w:p>
          <w:p w14:paraId="37918C28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"("</w:t>
            </w:r>
            <w:r>
              <w:rPr>
                <w:color w:val="000000"/>
              </w:rPr>
              <w:t xml:space="preserve"> +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")"</w:t>
            </w:r>
            <w:r>
              <w:rPr>
                <w:color w:val="000000"/>
              </w:rPr>
              <w:t>;</w:t>
            </w:r>
          </w:p>
          <w:p w14:paraId="65BAB1AC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63EF6D7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>}</w:t>
            </w:r>
          </w:p>
          <w:p w14:paraId="78906A66" w14:textId="77777777" w:rsidR="005B4BF9" w:rsidRDefault="005B4BF9" w:rsidP="005B4BF9">
            <w:pPr>
              <w:pStyle w:val="a1"/>
            </w:pPr>
          </w:p>
          <w:p w14:paraId="574EB228" w14:textId="77777777" w:rsidR="005B4BF9" w:rsidRDefault="005B4BF9" w:rsidP="005B4BF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Casting {</w:t>
            </w:r>
          </w:p>
          <w:p w14:paraId="01157FFA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0DB4C53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80BCFF6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Parent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;</w:t>
            </w:r>
          </w:p>
          <w:p w14:paraId="28360478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Child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;</w:t>
            </w:r>
          </w:p>
          <w:p w14:paraId="3B56478F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8041C3A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Parent(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부모</w:t>
            </w:r>
            <w:r>
              <w:rPr>
                <w:color w:val="2A00FF"/>
              </w:rPr>
              <w:t>1"</w:t>
            </w:r>
            <w:r>
              <w:rPr>
                <w:color w:val="000000"/>
              </w:rPr>
              <w:t>);</w:t>
            </w:r>
          </w:p>
          <w:p w14:paraId="50BBD0C2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아들</w:t>
            </w:r>
            <w:r>
              <w:rPr>
                <w:color w:val="2A00FF"/>
              </w:rPr>
              <w:t>1"</w:t>
            </w:r>
            <w:r>
              <w:rPr>
                <w:color w:val="000000"/>
              </w:rPr>
              <w:t>, 18);</w:t>
            </w:r>
          </w:p>
          <w:p w14:paraId="50448DB3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아들</w:t>
            </w:r>
            <w:r>
              <w:rPr>
                <w:color w:val="2A00FF"/>
              </w:rPr>
              <w:t>2"</w:t>
            </w:r>
            <w:r>
              <w:rPr>
                <w:color w:val="000000"/>
              </w:rPr>
              <w:t>, 16);</w:t>
            </w:r>
          </w:p>
          <w:p w14:paraId="70FCE317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0A0EC1B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//c = new Parent();</w:t>
            </w:r>
          </w:p>
          <w:p w14:paraId="288EA04D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//c = p;        </w:t>
            </w:r>
          </w:p>
          <w:p w14:paraId="02A8714F" w14:textId="77777777" w:rsidR="005B4BF9" w:rsidRDefault="005B4BF9" w:rsidP="005B4BF9">
            <w:pPr>
              <w:pStyle w:val="a1"/>
            </w:pPr>
          </w:p>
          <w:p w14:paraId="130F942E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);</w:t>
            </w:r>
          </w:p>
          <w:p w14:paraId="57B47032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);</w:t>
            </w:r>
          </w:p>
          <w:p w14:paraId="40410395" w14:textId="77777777" w:rsidR="005B4BF9" w:rsidRDefault="005B4BF9" w:rsidP="005B4BF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0E870F0" w14:textId="15F8D1D4" w:rsidR="00E46B9D" w:rsidRPr="00E46B9D" w:rsidRDefault="005B4BF9" w:rsidP="005B4BF9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624AC860" w14:textId="255E3A9A" w:rsidR="00E46B9D" w:rsidRDefault="00E46B9D" w:rsidP="006C085A"/>
    <w:p w14:paraId="2AFADB12" w14:textId="3F5EFB4F" w:rsidR="00281F0F" w:rsidRDefault="00281F0F" w:rsidP="006C085A"/>
    <w:p w14:paraId="39DBEE73" w14:textId="241DE837" w:rsidR="00281F0F" w:rsidRDefault="00281F0F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F0F" w14:paraId="373E9DF9" w14:textId="77777777" w:rsidTr="00281F0F">
        <w:tc>
          <w:tcPr>
            <w:tcW w:w="10456" w:type="dxa"/>
          </w:tcPr>
          <w:p w14:paraId="022872FD" w14:textId="77777777" w:rsidR="00281F0F" w:rsidRDefault="00281F0F" w:rsidP="00281F0F">
            <w:pPr>
              <w:pStyle w:val="a0"/>
            </w:pPr>
            <w:r>
              <w:rPr>
                <w:color w:val="7F0055"/>
              </w:rPr>
              <w:lastRenderedPageBreak/>
              <w:t>class</w:t>
            </w:r>
            <w:r>
              <w:t xml:space="preserve"> Parent {</w:t>
            </w:r>
          </w:p>
          <w:p w14:paraId="64D01745" w14:textId="77777777" w:rsidR="00281F0F" w:rsidRDefault="00281F0F" w:rsidP="00281F0F">
            <w:pPr>
              <w:pStyle w:val="a0"/>
            </w:pPr>
          </w:p>
          <w:p w14:paraId="1E199739" w14:textId="77777777" w:rsidR="00281F0F" w:rsidRDefault="00281F0F" w:rsidP="00281F0F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56CB386D" w14:textId="77777777" w:rsidR="00281F0F" w:rsidRDefault="00281F0F" w:rsidP="00281F0F">
            <w:pPr>
              <w:pStyle w:val="a0"/>
            </w:pPr>
          </w:p>
          <w:p w14:paraId="4D409BD1" w14:textId="77777777" w:rsidR="00281F0F" w:rsidRDefault="00281F0F" w:rsidP="00281F0F">
            <w:pPr>
              <w:pStyle w:val="a0"/>
            </w:pPr>
            <w:r>
              <w:t xml:space="preserve">    Parent(String </w:t>
            </w:r>
            <w:r>
              <w:rPr>
                <w:color w:val="6A3E3E"/>
              </w:rPr>
              <w:t>name</w:t>
            </w:r>
            <w:r>
              <w:t>) {</w:t>
            </w:r>
          </w:p>
          <w:p w14:paraId="42A6822F" w14:textId="77777777" w:rsidR="00281F0F" w:rsidRDefault="00281F0F" w:rsidP="00281F0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08DD1613" w14:textId="77777777" w:rsidR="00281F0F" w:rsidRDefault="00281F0F" w:rsidP="00281F0F">
            <w:pPr>
              <w:pStyle w:val="a0"/>
            </w:pPr>
            <w:r>
              <w:t xml:space="preserve">    }</w:t>
            </w:r>
          </w:p>
          <w:p w14:paraId="24A497F1" w14:textId="77777777" w:rsidR="00281F0F" w:rsidRDefault="00281F0F" w:rsidP="00281F0F">
            <w:pPr>
              <w:pStyle w:val="a0"/>
            </w:pPr>
            <w:r>
              <w:t xml:space="preserve">    </w:t>
            </w:r>
          </w:p>
          <w:p w14:paraId="5965C580" w14:textId="77777777" w:rsidR="00281F0F" w:rsidRDefault="00281F0F" w:rsidP="00281F0F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3056AE3F" w14:textId="77777777" w:rsidR="00281F0F" w:rsidRDefault="00281F0F" w:rsidP="00281F0F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toString() {</w:t>
            </w:r>
          </w:p>
          <w:p w14:paraId="08676C33" w14:textId="77777777" w:rsidR="00281F0F" w:rsidRDefault="00281F0F" w:rsidP="00281F0F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02AE94AE" w14:textId="77777777" w:rsidR="00281F0F" w:rsidRDefault="00281F0F" w:rsidP="00281F0F">
            <w:pPr>
              <w:pStyle w:val="a0"/>
            </w:pPr>
            <w:r>
              <w:t xml:space="preserve">    }</w:t>
            </w:r>
          </w:p>
          <w:p w14:paraId="2B8C0F95" w14:textId="7E8A9ADE" w:rsidR="00281F0F" w:rsidRDefault="00281F0F" w:rsidP="00281F0F">
            <w:pPr>
              <w:pStyle w:val="a0"/>
            </w:pPr>
            <w:r>
              <w:t>}</w:t>
            </w:r>
          </w:p>
        </w:tc>
      </w:tr>
    </w:tbl>
    <w:p w14:paraId="2A62569B" w14:textId="23A93BA6" w:rsidR="00281F0F" w:rsidRDefault="00281F0F" w:rsidP="006C085A">
      <w:r>
        <w:rPr>
          <w:rFonts w:hint="eastAsia"/>
        </w:rPr>
        <w:t>Parent 클래스를 정의하였다.</w:t>
      </w:r>
    </w:p>
    <w:p w14:paraId="2E622134" w14:textId="405DE7FD" w:rsidR="00281F0F" w:rsidRDefault="00281F0F" w:rsidP="006C085A"/>
    <w:p w14:paraId="6D99A9BA" w14:textId="4421EA2D" w:rsidR="00281F0F" w:rsidRDefault="00281F0F" w:rsidP="00281F0F">
      <w:pPr>
        <w:pStyle w:val="Heading3"/>
      </w:pPr>
      <w:r>
        <w:t xml:space="preserve">Object </w:t>
      </w:r>
      <w:r>
        <w:rPr>
          <w:rFonts w:hint="eastAsia"/>
        </w:rPr>
        <w:t>클래스</w:t>
      </w:r>
    </w:p>
    <w:p w14:paraId="430E4298" w14:textId="58BFCAD5" w:rsidR="00281F0F" w:rsidRDefault="00281F0F" w:rsidP="006C085A">
      <w:r>
        <w:t xml:space="preserve">Parent </w:t>
      </w:r>
      <w:r>
        <w:rPr>
          <w:rFonts w:hint="eastAsia"/>
        </w:rPr>
        <w:t xml:space="preserve">클래스의 부모 클래스를 명시하지 않았지만, </w:t>
      </w:r>
      <w:r>
        <w:t xml:space="preserve">Object </w:t>
      </w:r>
      <w:r>
        <w:rPr>
          <w:rFonts w:hint="eastAsia"/>
        </w:rPr>
        <w:t xml:space="preserve">클래스가 </w:t>
      </w:r>
      <w:r>
        <w:t xml:space="preserve">Parent </w:t>
      </w:r>
      <w:r>
        <w:rPr>
          <w:rFonts w:hint="eastAsia"/>
        </w:rPr>
        <w:t>클래스의 부모 클래스이다.</w:t>
      </w:r>
    </w:p>
    <w:p w14:paraId="50D526EB" w14:textId="5803940D" w:rsidR="00281F0F" w:rsidRDefault="00281F0F" w:rsidP="006C085A">
      <w:r>
        <w:t xml:space="preserve">Object </w:t>
      </w:r>
      <w:r>
        <w:rPr>
          <w:rFonts w:hint="eastAsia"/>
        </w:rPr>
        <w:t xml:space="preserve">클래스는 </w:t>
      </w:r>
      <w:r>
        <w:t>java</w:t>
      </w:r>
      <w:r>
        <w:rPr>
          <w:rFonts w:hint="eastAsia"/>
        </w:rPr>
        <w:t>의 모든 클래스의 부모 클래스이기 때문이다.</w:t>
      </w:r>
    </w:p>
    <w:p w14:paraId="6D959B3E" w14:textId="066A9466" w:rsidR="00281F0F" w:rsidRDefault="00281F0F" w:rsidP="006C085A"/>
    <w:p w14:paraId="41CBC267" w14:textId="171EF4DE" w:rsidR="00281F0F" w:rsidRDefault="00281F0F" w:rsidP="00281F0F">
      <w:pPr>
        <w:pStyle w:val="Heading3"/>
      </w:pPr>
      <w:r>
        <w:rPr>
          <w:rFonts w:hint="eastAsia"/>
        </w:rPr>
        <w:t>toString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</w:p>
    <w:p w14:paraId="19A49A67" w14:textId="26F526C7" w:rsidR="00281F0F" w:rsidRDefault="00281F0F" w:rsidP="00281F0F">
      <w:r>
        <w:rPr>
          <w:rFonts w:hint="eastAsia"/>
        </w:rPr>
        <w:t>toString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Object </w:t>
      </w:r>
      <w:r>
        <w:rPr>
          <w:rFonts w:hint="eastAsia"/>
        </w:rPr>
        <w:t>메소드에 정의되어 있는 메소드이다.</w:t>
      </w:r>
    </w:p>
    <w:p w14:paraId="25DD6202" w14:textId="1CB57356" w:rsidR="00281F0F" w:rsidRDefault="00281F0F" w:rsidP="00281F0F">
      <w:r>
        <w:rPr>
          <w:rFonts w:hint="eastAsia"/>
        </w:rPr>
        <w:t>부모 클래스의 메소드를 자식 클래스에서 또 구현하는 것을 재정의(</w:t>
      </w:r>
      <w:r>
        <w:t>override)</w:t>
      </w:r>
      <w:r>
        <w:rPr>
          <w:rFonts w:hint="eastAsia"/>
        </w:rPr>
        <w:t>라고 부른다.</w:t>
      </w:r>
    </w:p>
    <w:p w14:paraId="7EB74EE0" w14:textId="65BD9AAE" w:rsidR="00281F0F" w:rsidRDefault="00281F0F" w:rsidP="00281F0F"/>
    <w:p w14:paraId="35E3EC63" w14:textId="4F096E7A" w:rsidR="00281F0F" w:rsidRDefault="00281F0F" w:rsidP="00281F0F">
      <w:r>
        <w:rPr>
          <w:rFonts w:hint="eastAsia"/>
        </w:rPr>
        <w:t>부모 클래스의 메소드를 자식 클래스에서 재정의하기 위한 규칙은 다음과 같다.</w:t>
      </w:r>
    </w:p>
    <w:p w14:paraId="03F39BD0" w14:textId="1C3360CE" w:rsidR="00281F0F" w:rsidRDefault="00281F0F" w:rsidP="00281F0F">
      <w:r>
        <w:t xml:space="preserve">  - </w:t>
      </w:r>
      <w:r>
        <w:rPr>
          <w:rFonts w:hint="eastAsia"/>
        </w:rPr>
        <w:t>메소드 이름이 정확히 일치해야 한다.</w:t>
      </w:r>
    </w:p>
    <w:p w14:paraId="7A1591EE" w14:textId="79B14A81" w:rsidR="00281F0F" w:rsidRDefault="00281F0F" w:rsidP="00281F0F">
      <w:r>
        <w:t xml:space="preserve">  - </w:t>
      </w:r>
      <w:r>
        <w:rPr>
          <w:rFonts w:hint="eastAsia"/>
        </w:rPr>
        <w:t>파라미터 변수의 수와 타입이 일치해야 한다.</w:t>
      </w:r>
      <w:r>
        <w:t xml:space="preserve"> (</w:t>
      </w:r>
      <w:r>
        <w:rPr>
          <w:rFonts w:hint="eastAsia"/>
        </w:rPr>
        <w:t>정확히 일치할 필요는 없다.)</w:t>
      </w:r>
    </w:p>
    <w:p w14:paraId="15C3BEB7" w14:textId="7B64D941" w:rsidR="00281F0F" w:rsidRDefault="00281F0F" w:rsidP="00281F0F">
      <w:r>
        <w:t xml:space="preserve">  - </w:t>
      </w:r>
      <w:r>
        <w:rPr>
          <w:rFonts w:hint="eastAsia"/>
        </w:rPr>
        <w:t xml:space="preserve">리턴 타입이 일치해야 한다. </w:t>
      </w:r>
      <w:r>
        <w:t>(</w:t>
      </w:r>
      <w:r>
        <w:rPr>
          <w:rFonts w:hint="eastAsia"/>
        </w:rPr>
        <w:t>정확히 일치할 필요는 없다.)</w:t>
      </w:r>
    </w:p>
    <w:p w14:paraId="12E7FA32" w14:textId="3393E74C" w:rsidR="00281F0F" w:rsidRDefault="00281F0F" w:rsidP="00281F0F"/>
    <w:p w14:paraId="4C1D151E" w14:textId="541112C6" w:rsidR="00281F0F" w:rsidRDefault="00281F0F" w:rsidP="00281F0F">
      <w:pPr>
        <w:pStyle w:val="Heading3"/>
      </w:pPr>
      <w:r>
        <w:rPr>
          <w:rFonts w:hint="eastAsia"/>
        </w:rPr>
        <w:t>@Override</w:t>
      </w:r>
    </w:p>
    <w:p w14:paraId="2E0A1D8F" w14:textId="2F858E77" w:rsidR="00281F0F" w:rsidRDefault="00281F0F" w:rsidP="00281F0F">
      <w:r>
        <w:rPr>
          <w:rFonts w:hint="eastAsia"/>
        </w:rPr>
        <w:t xml:space="preserve">재정의된 메소드에는 </w:t>
      </w:r>
      <w:r>
        <w:t xml:space="preserve">@Override </w:t>
      </w:r>
      <w:r>
        <w:rPr>
          <w:rFonts w:hint="eastAsia"/>
        </w:rPr>
        <w:t>어노테이션을 붙여주는 것이 바람직하다.</w:t>
      </w:r>
    </w:p>
    <w:p w14:paraId="31B743A6" w14:textId="636FE507" w:rsidR="00281F0F" w:rsidRDefault="00281F0F" w:rsidP="00281F0F">
      <w:r>
        <w:rPr>
          <w:rFonts w:hint="eastAsia"/>
        </w:rPr>
        <w:t>붙여주지 않아도 에러가 발생하는 것은 아니다.</w:t>
      </w:r>
    </w:p>
    <w:p w14:paraId="56B22611" w14:textId="77777777" w:rsidR="00281F0F" w:rsidRDefault="00281F0F" w:rsidP="00281F0F"/>
    <w:p w14:paraId="49420BF2" w14:textId="54AD9B66" w:rsidR="00281F0F" w:rsidRDefault="00281F0F" w:rsidP="00281F0F">
      <w:r>
        <w:rPr>
          <w:rFonts w:hint="eastAsia"/>
        </w:rPr>
        <w:t xml:space="preserve">그렇지만 </w:t>
      </w:r>
      <w:r>
        <w:t xml:space="preserve">@Override </w:t>
      </w:r>
      <w:r>
        <w:rPr>
          <w:rFonts w:hint="eastAsia"/>
        </w:rPr>
        <w:t>어노테이션을 붙여주면, 실수를 막을 수 있어서 좋다.</w:t>
      </w:r>
    </w:p>
    <w:p w14:paraId="232F70FF" w14:textId="0FB7AFC8" w:rsidR="00281F0F" w:rsidRDefault="00281F0F" w:rsidP="00281F0F">
      <w:r>
        <w:rPr>
          <w:rFonts w:hint="eastAsia"/>
        </w:rPr>
        <w:t>오타 등의 실수 때문에, 재정의 규칙이 깨지면, 컴파일 에러가 발생하기 때문에, 실수를 막을 수 있다.</w:t>
      </w:r>
    </w:p>
    <w:p w14:paraId="14DF5218" w14:textId="77777777" w:rsidR="00281F0F" w:rsidRDefault="00281F0F" w:rsidP="00281F0F"/>
    <w:p w14:paraId="34900004" w14:textId="5A64F418" w:rsidR="00281F0F" w:rsidRDefault="00281F0F" w:rsidP="00281F0F">
      <w:r>
        <w:rPr>
          <w:rFonts w:hint="eastAsia"/>
        </w:rPr>
        <w:t>@Override</w:t>
      </w:r>
      <w:r>
        <w:t xml:space="preserve"> </w:t>
      </w:r>
      <w:r>
        <w:rPr>
          <w:rFonts w:hint="eastAsia"/>
        </w:rPr>
        <w:t>어노테이션을 붙여주지 않으면, 재정의 규칙이 깨져도, 컴파일 에러가 발생하지 않는다.</w:t>
      </w:r>
      <w:r>
        <w:t xml:space="preserve"> </w:t>
      </w:r>
      <w:r>
        <w:rPr>
          <w:rFonts w:hint="eastAsia"/>
        </w:rPr>
        <w:t>그래서 실수를 모르고 지나갈 수 있다.</w:t>
      </w:r>
    </w:p>
    <w:p w14:paraId="13FF1032" w14:textId="501EC526" w:rsidR="00281F0F" w:rsidRDefault="00281F0F" w:rsidP="00281F0F"/>
    <w:p w14:paraId="477E3359" w14:textId="77777777" w:rsidR="00281F0F" w:rsidRDefault="00281F0F" w:rsidP="00281F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F0F" w14:paraId="4A9C1D77" w14:textId="77777777" w:rsidTr="00281F0F">
        <w:tc>
          <w:tcPr>
            <w:tcW w:w="10456" w:type="dxa"/>
          </w:tcPr>
          <w:p w14:paraId="540A459F" w14:textId="77777777" w:rsidR="00281F0F" w:rsidRDefault="00281F0F" w:rsidP="00281F0F">
            <w:pPr>
              <w:pStyle w:val="a1"/>
            </w:pPr>
            <w:r>
              <w:rPr>
                <w:color w:val="7F0055"/>
              </w:rPr>
              <w:t>class</w:t>
            </w:r>
            <w:r>
              <w:t xml:space="preserve"> Child </w:t>
            </w:r>
            <w:r>
              <w:rPr>
                <w:color w:val="7F0055"/>
              </w:rPr>
              <w:t>extends</w:t>
            </w:r>
            <w:r>
              <w:t xml:space="preserve"> Parent {</w:t>
            </w:r>
          </w:p>
          <w:p w14:paraId="291DD35C" w14:textId="77777777" w:rsidR="00281F0F" w:rsidRDefault="00281F0F" w:rsidP="00281F0F">
            <w:pPr>
              <w:pStyle w:val="a1"/>
            </w:pPr>
            <w:r>
              <w:t xml:space="preserve">    </w:t>
            </w:r>
          </w:p>
          <w:p w14:paraId="784227CA" w14:textId="77777777" w:rsidR="00281F0F" w:rsidRDefault="00281F0F" w:rsidP="00281F0F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age</w:t>
            </w:r>
            <w:r>
              <w:t>;</w:t>
            </w:r>
          </w:p>
          <w:p w14:paraId="1CFD7981" w14:textId="77777777" w:rsidR="00281F0F" w:rsidRDefault="00281F0F" w:rsidP="00281F0F">
            <w:pPr>
              <w:pStyle w:val="a1"/>
            </w:pPr>
          </w:p>
          <w:p w14:paraId="432B0CED" w14:textId="77777777" w:rsidR="00281F0F" w:rsidRDefault="00281F0F" w:rsidP="00281F0F">
            <w:pPr>
              <w:pStyle w:val="a1"/>
            </w:pPr>
            <w:r>
              <w:t xml:space="preserve">    Child(String </w:t>
            </w:r>
            <w:r>
              <w:rPr>
                <w:color w:val="6A3E3E"/>
              </w:rPr>
              <w:t>name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age</w:t>
            </w:r>
            <w:r>
              <w:t>) {</w:t>
            </w:r>
          </w:p>
          <w:p w14:paraId="659BA960" w14:textId="77777777" w:rsidR="00281F0F" w:rsidRDefault="00281F0F" w:rsidP="00281F0F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super</w:t>
            </w:r>
            <w:r>
              <w:t>(</w:t>
            </w:r>
            <w:r>
              <w:rPr>
                <w:color w:val="6A3E3E"/>
              </w:rPr>
              <w:t>name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부모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클래스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생성자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호출</w:t>
            </w:r>
          </w:p>
          <w:p w14:paraId="1FBDBA71" w14:textId="77777777" w:rsidR="00281F0F" w:rsidRDefault="00281F0F" w:rsidP="00281F0F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age</w:t>
            </w:r>
            <w:r>
              <w:t xml:space="preserve"> = </w:t>
            </w:r>
            <w:r>
              <w:rPr>
                <w:color w:val="6A3E3E"/>
              </w:rPr>
              <w:t>age</w:t>
            </w:r>
            <w:r>
              <w:t>;</w:t>
            </w:r>
          </w:p>
          <w:p w14:paraId="4CA65079" w14:textId="77777777" w:rsidR="00281F0F" w:rsidRDefault="00281F0F" w:rsidP="00281F0F">
            <w:pPr>
              <w:pStyle w:val="a1"/>
            </w:pPr>
            <w:r>
              <w:t xml:space="preserve">    }</w:t>
            </w:r>
          </w:p>
          <w:p w14:paraId="236A207A" w14:textId="77777777" w:rsidR="00281F0F" w:rsidRDefault="00281F0F" w:rsidP="00281F0F">
            <w:pPr>
              <w:pStyle w:val="a1"/>
            </w:pPr>
            <w:r>
              <w:t xml:space="preserve">    </w:t>
            </w:r>
          </w:p>
          <w:p w14:paraId="396CBF17" w14:textId="77777777" w:rsidR="00281F0F" w:rsidRDefault="00281F0F" w:rsidP="00281F0F">
            <w:pPr>
              <w:pStyle w:val="a1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1BEB95DF" w14:textId="77777777" w:rsidR="00281F0F" w:rsidRDefault="00281F0F" w:rsidP="00281F0F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toString() {</w:t>
            </w:r>
          </w:p>
          <w:p w14:paraId="37E14E8D" w14:textId="77777777" w:rsidR="00281F0F" w:rsidRDefault="00281F0F" w:rsidP="00281F0F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name</w:t>
            </w:r>
            <w:r>
              <w:t xml:space="preserve"> + </w:t>
            </w:r>
            <w:r>
              <w:rPr>
                <w:color w:val="2A00FF"/>
              </w:rPr>
              <w:t>"("</w:t>
            </w:r>
            <w:r>
              <w:t xml:space="preserve"> + </w:t>
            </w:r>
            <w:r>
              <w:rPr>
                <w:color w:val="0000C0"/>
              </w:rPr>
              <w:t>age</w:t>
            </w:r>
            <w:r>
              <w:t xml:space="preserve"> + </w:t>
            </w:r>
            <w:r>
              <w:rPr>
                <w:color w:val="2A00FF"/>
              </w:rPr>
              <w:t>")"</w:t>
            </w:r>
            <w:r>
              <w:t>;</w:t>
            </w:r>
          </w:p>
          <w:p w14:paraId="598F3616" w14:textId="77777777" w:rsidR="00281F0F" w:rsidRDefault="00281F0F" w:rsidP="00281F0F">
            <w:pPr>
              <w:pStyle w:val="a1"/>
            </w:pPr>
            <w:r>
              <w:t xml:space="preserve">    }</w:t>
            </w:r>
          </w:p>
          <w:p w14:paraId="3812F70A" w14:textId="661AD30A" w:rsidR="00281F0F" w:rsidRDefault="00281F0F" w:rsidP="00281F0F">
            <w:pPr>
              <w:pStyle w:val="a1"/>
            </w:pPr>
            <w:r>
              <w:t>}</w:t>
            </w:r>
          </w:p>
        </w:tc>
      </w:tr>
    </w:tbl>
    <w:p w14:paraId="39C5EFA9" w14:textId="1BA5321C" w:rsidR="00281F0F" w:rsidRDefault="00281F0F" w:rsidP="00281F0F">
      <w:r>
        <w:rPr>
          <w:rFonts w:hint="eastAsia"/>
        </w:rPr>
        <w:t xml:space="preserve">Parent 클래스를 상속하여 </w:t>
      </w:r>
      <w:r>
        <w:t xml:space="preserve">Child </w:t>
      </w:r>
      <w:r>
        <w:rPr>
          <w:rFonts w:hint="eastAsia"/>
        </w:rPr>
        <w:t>클래스를 구현하였다.</w:t>
      </w:r>
    </w:p>
    <w:p w14:paraId="2B802228" w14:textId="1B4C451E" w:rsidR="00281F0F" w:rsidRDefault="00AC10E8" w:rsidP="00281F0F">
      <w:r>
        <w:t xml:space="preserve">Child </w:t>
      </w:r>
      <w:r>
        <w:rPr>
          <w:rFonts w:hint="eastAsia"/>
        </w:rPr>
        <w:t>클래스 생성자 메소드의 첫 문장, 부모 클래스 생성자 호출하는 문장에 주목하자.</w:t>
      </w:r>
    </w:p>
    <w:p w14:paraId="58045A27" w14:textId="29959BB2" w:rsidR="00AC10E8" w:rsidRDefault="00AC10E8" w:rsidP="00281F0F"/>
    <w:p w14:paraId="6B82D61A" w14:textId="78829998" w:rsidR="00AC10E8" w:rsidRDefault="00AC10E8" w:rsidP="00281F0F"/>
    <w:p w14:paraId="454B5993" w14:textId="6EFCBB45" w:rsidR="00AC10E8" w:rsidRDefault="00AC10E8" w:rsidP="00281F0F"/>
    <w:p w14:paraId="70A93003" w14:textId="01C5EC92" w:rsidR="00AC10E8" w:rsidRDefault="00AC10E8" w:rsidP="00281F0F"/>
    <w:p w14:paraId="21115709" w14:textId="77777777" w:rsidR="00AC10E8" w:rsidRDefault="00AC10E8" w:rsidP="00281F0F"/>
    <w:p w14:paraId="2EC0C2F3" w14:textId="77777777" w:rsidR="00281F0F" w:rsidRPr="00281F0F" w:rsidRDefault="00281F0F" w:rsidP="00281F0F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C10E8" w14:paraId="6C3E4959" w14:textId="77777777" w:rsidTr="00CF3A88">
        <w:tc>
          <w:tcPr>
            <w:tcW w:w="426" w:type="dxa"/>
          </w:tcPr>
          <w:p w14:paraId="7BB5A9C4" w14:textId="63DD7F3F" w:rsidR="00AC10E8" w:rsidRPr="00185935" w:rsidRDefault="00AC10E8" w:rsidP="003E08F6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033EAEFB" w14:textId="3EDFF6AA" w:rsidR="00AC10E8" w:rsidRPr="00185935" w:rsidRDefault="00AC10E8" w:rsidP="003E08F6">
            <w:pPr>
              <w:pStyle w:val="a1"/>
            </w:pPr>
            <w:r>
              <w:t>3</w:t>
            </w:r>
            <w:r w:rsidRPr="00185935">
              <w:rPr>
                <w:rFonts w:hint="eastAsia"/>
              </w:rPr>
              <w:t>6</w:t>
            </w:r>
          </w:p>
          <w:p w14:paraId="16CB8085" w14:textId="3629FACF" w:rsidR="00AC10E8" w:rsidRPr="00185935" w:rsidRDefault="00AC10E8" w:rsidP="003E08F6">
            <w:pPr>
              <w:pStyle w:val="a1"/>
            </w:pPr>
            <w:r>
              <w:t>3</w:t>
            </w:r>
            <w:r w:rsidRPr="00185935">
              <w:rPr>
                <w:rFonts w:hint="eastAsia"/>
              </w:rPr>
              <w:t>7</w:t>
            </w:r>
          </w:p>
          <w:p w14:paraId="180E1DAD" w14:textId="0191AF10" w:rsidR="00AC10E8" w:rsidRPr="00185935" w:rsidRDefault="00AC10E8" w:rsidP="003E08F6">
            <w:pPr>
              <w:pStyle w:val="a1"/>
            </w:pPr>
            <w:r>
              <w:t>3</w:t>
            </w:r>
            <w:r w:rsidRPr="00185935">
              <w:rPr>
                <w:rFonts w:hint="eastAsia"/>
              </w:rPr>
              <w:t>8</w:t>
            </w:r>
          </w:p>
          <w:p w14:paraId="70953888" w14:textId="55F88588" w:rsidR="00AC10E8" w:rsidRDefault="00AC10E8" w:rsidP="003E08F6">
            <w:pPr>
              <w:pStyle w:val="a1"/>
            </w:pPr>
            <w:r>
              <w:t>3</w:t>
            </w:r>
            <w:r>
              <w:rPr>
                <w:rFonts w:hint="eastAsia"/>
              </w:rPr>
              <w:t>9</w:t>
            </w:r>
          </w:p>
          <w:p w14:paraId="6848F19D" w14:textId="1D2C2618" w:rsidR="00AC10E8" w:rsidRPr="00185935" w:rsidRDefault="00AC10E8" w:rsidP="003E08F6">
            <w:pPr>
              <w:pStyle w:val="a1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10631" w:type="dxa"/>
          </w:tcPr>
          <w:p w14:paraId="361A0A33" w14:textId="77777777" w:rsidR="00AC10E8" w:rsidRDefault="00AC10E8" w:rsidP="00AC10E8">
            <w:pPr>
              <w:pStyle w:val="a1"/>
            </w:pPr>
            <w:r>
              <w:rPr>
                <w:color w:val="000000"/>
              </w:rPr>
              <w:t xml:space="preserve">        Parent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;</w:t>
            </w:r>
          </w:p>
          <w:p w14:paraId="2006168E" w14:textId="77777777" w:rsidR="00AC10E8" w:rsidRDefault="00AC10E8" w:rsidP="00AC10E8">
            <w:pPr>
              <w:pStyle w:val="a1"/>
            </w:pPr>
            <w:r>
              <w:rPr>
                <w:color w:val="000000"/>
              </w:rPr>
              <w:t xml:space="preserve">        Child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;</w:t>
            </w:r>
          </w:p>
          <w:p w14:paraId="249BF8C4" w14:textId="77777777" w:rsidR="00AC10E8" w:rsidRDefault="00AC10E8" w:rsidP="00AC10E8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EA32D01" w14:textId="77777777" w:rsidR="00AC10E8" w:rsidRDefault="00AC10E8" w:rsidP="00AC10E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Parent(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부모</w:t>
            </w:r>
            <w:r>
              <w:rPr>
                <w:color w:val="2A00FF"/>
              </w:rPr>
              <w:t>1"</w:t>
            </w:r>
            <w:r>
              <w:rPr>
                <w:color w:val="000000"/>
              </w:rPr>
              <w:t>);</w:t>
            </w:r>
          </w:p>
          <w:p w14:paraId="250242E0" w14:textId="77777777" w:rsidR="00AC10E8" w:rsidRDefault="00AC10E8" w:rsidP="00AC10E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아들</w:t>
            </w:r>
            <w:r>
              <w:rPr>
                <w:color w:val="2A00FF"/>
              </w:rPr>
              <w:t>1"</w:t>
            </w:r>
            <w:r>
              <w:rPr>
                <w:color w:val="000000"/>
              </w:rPr>
              <w:t>, 18);</w:t>
            </w:r>
          </w:p>
          <w:p w14:paraId="516A0B3F" w14:textId="62CC581A" w:rsidR="00AC10E8" w:rsidRDefault="00AC10E8" w:rsidP="00AC10E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Child(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아들</w:t>
            </w:r>
            <w:r>
              <w:rPr>
                <w:color w:val="2A00FF"/>
              </w:rPr>
              <w:t>2"</w:t>
            </w:r>
            <w:r>
              <w:rPr>
                <w:color w:val="000000"/>
              </w:rPr>
              <w:t>, 16);</w:t>
            </w:r>
          </w:p>
        </w:tc>
      </w:tr>
    </w:tbl>
    <w:p w14:paraId="7CA62D74" w14:textId="56925B99" w:rsidR="00E46B9D" w:rsidRDefault="008D2BB2" w:rsidP="006C085A">
      <w:r>
        <w:t>(</w:t>
      </w:r>
      <w:r>
        <w:rPr>
          <w:rFonts w:hint="eastAsia"/>
        </w:rPr>
        <w:t>줄3</w:t>
      </w:r>
      <w:r w:rsidR="005B4BF9">
        <w:t>5</w:t>
      </w:r>
      <w:r>
        <w:t xml:space="preserve">) Parent </w:t>
      </w:r>
      <w:r>
        <w:rPr>
          <w:rFonts w:hint="eastAsia"/>
        </w:rPr>
        <w:t xml:space="preserve">객체를 가르키기 위한 참조 변수 </w:t>
      </w:r>
      <w:r>
        <w:t>p</w:t>
      </w:r>
      <w:r>
        <w:rPr>
          <w:rFonts w:hint="eastAsia"/>
        </w:rPr>
        <w:t>를 선언함.</w:t>
      </w:r>
      <w:r>
        <w:t xml:space="preserve"> p</w:t>
      </w:r>
      <w:r>
        <w:rPr>
          <w:rFonts w:hint="eastAsia"/>
        </w:rPr>
        <w:t>의 값은 null</w:t>
      </w:r>
    </w:p>
    <w:p w14:paraId="2F1545E9" w14:textId="787433CB" w:rsidR="008D2BB2" w:rsidRDefault="008D2BB2" w:rsidP="006C085A">
      <w:r>
        <w:t>(</w:t>
      </w:r>
      <w:r>
        <w:rPr>
          <w:rFonts w:hint="eastAsia"/>
        </w:rPr>
        <w:t>줄3</w:t>
      </w:r>
      <w:r w:rsidR="005B4BF9">
        <w:t>6</w:t>
      </w:r>
      <w:r>
        <w:t xml:space="preserve">) Child </w:t>
      </w:r>
      <w:r>
        <w:rPr>
          <w:rFonts w:hint="eastAsia"/>
        </w:rPr>
        <w:t xml:space="preserve">객체를 가르키기 위한 참조 변수 </w:t>
      </w:r>
      <w:r>
        <w:t>c</w:t>
      </w:r>
      <w:r>
        <w:rPr>
          <w:rFonts w:hint="eastAsia"/>
        </w:rPr>
        <w:t>를 선언함</w:t>
      </w:r>
      <w:r>
        <w:t>. c</w:t>
      </w:r>
      <w:r>
        <w:rPr>
          <w:rFonts w:hint="eastAsia"/>
        </w:rPr>
        <w:t xml:space="preserve">의 값은 </w:t>
      </w:r>
      <w:r>
        <w:t>null</w:t>
      </w:r>
    </w:p>
    <w:p w14:paraId="522F246F" w14:textId="53353739" w:rsidR="008D2BB2" w:rsidRPr="005B4BF9" w:rsidRDefault="008D2BB2" w:rsidP="006C085A"/>
    <w:p w14:paraId="3B9465D7" w14:textId="1B60A448" w:rsidR="008D2BB2" w:rsidRDefault="008D2BB2" w:rsidP="006C085A">
      <w:r>
        <w:t>(</w:t>
      </w:r>
      <w:r>
        <w:rPr>
          <w:rFonts w:hint="eastAsia"/>
        </w:rPr>
        <w:t>줄3</w:t>
      </w:r>
      <w:r w:rsidR="005B4BF9">
        <w:t>8</w:t>
      </w:r>
      <w:r>
        <w:t xml:space="preserve">) Parent </w:t>
      </w:r>
      <w:r>
        <w:rPr>
          <w:rFonts w:hint="eastAsia"/>
        </w:rPr>
        <w:t xml:space="preserve">타입의 참조 변수에 </w:t>
      </w:r>
      <w:r>
        <w:t xml:space="preserve">Parent </w:t>
      </w:r>
      <w:r>
        <w:rPr>
          <w:rFonts w:hint="eastAsia"/>
        </w:rPr>
        <w:t>객체를 대입하는 것은 아무 문제 없다.</w:t>
      </w:r>
    </w:p>
    <w:p w14:paraId="6C9F7438" w14:textId="056DEA98" w:rsidR="008D2BB2" w:rsidRDefault="008D2BB2" w:rsidP="006C085A">
      <w:r>
        <w:t>(</w:t>
      </w:r>
      <w:r>
        <w:rPr>
          <w:rFonts w:hint="eastAsia"/>
        </w:rPr>
        <w:t>줄3</w:t>
      </w:r>
      <w:r w:rsidR="005B4BF9">
        <w:t>9</w:t>
      </w:r>
      <w:r>
        <w:t xml:space="preserve">) Child </w:t>
      </w:r>
      <w:r>
        <w:rPr>
          <w:rFonts w:hint="eastAsia"/>
        </w:rPr>
        <w:t xml:space="preserve">타입의 참조 변수에 </w:t>
      </w:r>
      <w:r>
        <w:t xml:space="preserve">Child </w:t>
      </w:r>
      <w:r>
        <w:rPr>
          <w:rFonts w:hint="eastAsia"/>
        </w:rPr>
        <w:t>객체를 대입하는 것은</w:t>
      </w:r>
      <w:r>
        <w:t xml:space="preserve"> </w:t>
      </w:r>
      <w:r>
        <w:rPr>
          <w:rFonts w:hint="eastAsia"/>
        </w:rPr>
        <w:t>아무 문제 없다.</w:t>
      </w:r>
    </w:p>
    <w:p w14:paraId="135C9C81" w14:textId="1BCA4DE0" w:rsidR="008D2BB2" w:rsidRDefault="008D2BB2" w:rsidP="006C085A">
      <w:r>
        <w:t>(</w:t>
      </w:r>
      <w:r>
        <w:rPr>
          <w:rFonts w:hint="eastAsia"/>
        </w:rPr>
        <w:t>줄</w:t>
      </w:r>
      <w:r w:rsidR="005B4BF9">
        <w:t>40</w:t>
      </w:r>
      <w:r>
        <w:t xml:space="preserve">) </w:t>
      </w:r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 xml:space="preserve">타입의 참조 변수에 </w:t>
      </w:r>
      <w:r>
        <w:t xml:space="preserve">Child </w:t>
      </w:r>
      <w:r>
        <w:rPr>
          <w:rFonts w:hint="eastAsia"/>
        </w:rPr>
        <w:t>객체를 대입하는 것은 허용된다.</w:t>
      </w:r>
      <w:r>
        <w:t xml:space="preserve"> up-casting </w:t>
      </w:r>
      <w:r>
        <w:rPr>
          <w:rFonts w:hint="eastAsia"/>
        </w:rPr>
        <w:t>이라고 부른다.</w:t>
      </w:r>
    </w:p>
    <w:p w14:paraId="3B1A59CD" w14:textId="5128EBFC" w:rsidR="005B4BF9" w:rsidRDefault="005B4BF9" w:rsidP="006C085A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C10E8" w14:paraId="5525EB0E" w14:textId="77777777" w:rsidTr="00D630DF">
        <w:tc>
          <w:tcPr>
            <w:tcW w:w="426" w:type="dxa"/>
          </w:tcPr>
          <w:p w14:paraId="75F53B26" w14:textId="77777777" w:rsidR="00AC10E8" w:rsidRDefault="00AC10E8" w:rsidP="00D630DF">
            <w:pPr>
              <w:pStyle w:val="a1"/>
            </w:pPr>
            <w:r>
              <w:t>42</w:t>
            </w:r>
          </w:p>
          <w:p w14:paraId="646BFA12" w14:textId="167564A9" w:rsidR="00AC10E8" w:rsidRPr="00185935" w:rsidRDefault="00AC10E8" w:rsidP="00D630DF">
            <w:pPr>
              <w:pStyle w:val="a1"/>
            </w:pPr>
            <w:r>
              <w:t>43</w:t>
            </w:r>
          </w:p>
        </w:tc>
        <w:tc>
          <w:tcPr>
            <w:tcW w:w="10631" w:type="dxa"/>
          </w:tcPr>
          <w:p w14:paraId="19C4FAC8" w14:textId="77777777" w:rsidR="00AC10E8" w:rsidRDefault="00AC10E8" w:rsidP="00AC10E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>//c = new Parent();</w:t>
            </w:r>
          </w:p>
          <w:p w14:paraId="5B25D33E" w14:textId="34D58194" w:rsidR="00AC10E8" w:rsidRDefault="00AC10E8" w:rsidP="00AC10E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//c = p;  </w:t>
            </w:r>
          </w:p>
        </w:tc>
      </w:tr>
    </w:tbl>
    <w:p w14:paraId="57BCE950" w14:textId="3649E5C9" w:rsidR="008D2BB2" w:rsidRDefault="008D2BB2" w:rsidP="006C085A">
      <w:r>
        <w:t>(</w:t>
      </w:r>
      <w:r>
        <w:rPr>
          <w:rFonts w:hint="eastAsia"/>
        </w:rPr>
        <w:t>줄</w:t>
      </w:r>
      <w:r w:rsidR="005B4BF9">
        <w:t>42</w:t>
      </w:r>
      <w:r>
        <w:t xml:space="preserve">) Child </w:t>
      </w:r>
      <w:r>
        <w:rPr>
          <w:rFonts w:hint="eastAsia"/>
        </w:rPr>
        <w:t xml:space="preserve">타입의 참조 변수에 </w:t>
      </w:r>
      <w:r>
        <w:t xml:space="preserve">Parent </w:t>
      </w:r>
      <w:r>
        <w:rPr>
          <w:rFonts w:hint="eastAsia"/>
        </w:rPr>
        <w:t>객체를 대입하는 것은 컴파일 오류가 발생한다.</w:t>
      </w:r>
    </w:p>
    <w:p w14:paraId="56168586" w14:textId="31EDCB9A" w:rsidR="008D2BB2" w:rsidRPr="005B4BF9" w:rsidRDefault="008D2BB2" w:rsidP="006C085A"/>
    <w:p w14:paraId="76695EFB" w14:textId="3798338B" w:rsidR="008D2BB2" w:rsidRDefault="008D2BB2" w:rsidP="006C085A">
      <w:r>
        <w:t>(</w:t>
      </w:r>
      <w:r>
        <w:rPr>
          <w:rFonts w:hint="eastAsia"/>
        </w:rPr>
        <w:t>줄</w:t>
      </w:r>
      <w:r w:rsidR="005B4BF9">
        <w:rPr>
          <w:rFonts w:hint="eastAsia"/>
        </w:rPr>
        <w:t>4</w:t>
      </w:r>
      <w:r w:rsidR="005B4BF9">
        <w:t>3</w:t>
      </w:r>
      <w:r>
        <w:t xml:space="preserve">) </w:t>
      </w:r>
      <w:r>
        <w:rPr>
          <w:rFonts w:hint="eastAsia"/>
        </w:rPr>
        <w:t xml:space="preserve">참조 변수 </w:t>
      </w:r>
      <w:r>
        <w:t>p</w:t>
      </w:r>
      <w:r>
        <w:rPr>
          <w:rFonts w:hint="eastAsia"/>
        </w:rPr>
        <w:t>가 가르키는 것은 줄</w:t>
      </w:r>
      <w:r w:rsidR="005B4BF9">
        <w:rPr>
          <w:rFonts w:hint="eastAsia"/>
        </w:rPr>
        <w:t>40</w:t>
      </w:r>
      <w:r>
        <w:rPr>
          <w:rFonts w:hint="eastAsia"/>
        </w:rPr>
        <w:t xml:space="preserve">에서 생성된 </w:t>
      </w:r>
      <w:r>
        <w:t xml:space="preserve">Child </w:t>
      </w:r>
      <w:r>
        <w:rPr>
          <w:rFonts w:hint="eastAsia"/>
        </w:rPr>
        <w:t xml:space="preserve">객체이다. </w:t>
      </w:r>
    </w:p>
    <w:p w14:paraId="6513F54F" w14:textId="5B665ADD" w:rsidR="008D2BB2" w:rsidRDefault="008D2BB2" w:rsidP="006C085A">
      <w:r>
        <w:rPr>
          <w:rFonts w:hint="eastAsia"/>
        </w:rPr>
        <w:t xml:space="preserve">이 </w:t>
      </w:r>
      <w:r>
        <w:t xml:space="preserve">Child </w:t>
      </w:r>
      <w:r>
        <w:rPr>
          <w:rFonts w:hint="eastAsia"/>
        </w:rPr>
        <w:t>객체에 대한 참조를</w:t>
      </w:r>
      <w:r>
        <w:t xml:space="preserve">, 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 xml:space="preserve">타입의 참조 변수 </w:t>
      </w:r>
      <w:r>
        <w:t>c</w:t>
      </w:r>
      <w:r>
        <w:rPr>
          <w:rFonts w:hint="eastAsia"/>
        </w:rPr>
        <w:t>에 대입하는 것</w:t>
      </w:r>
      <w:r w:rsidR="00AC10E8">
        <w:rPr>
          <w:rFonts w:hint="eastAsia"/>
        </w:rPr>
        <w:t>인데도</w:t>
      </w:r>
      <w:r>
        <w:rPr>
          <w:rFonts w:hint="eastAsia"/>
        </w:rPr>
        <w:t xml:space="preserve"> 컴파일 오류가 발생한다.</w:t>
      </w:r>
    </w:p>
    <w:p w14:paraId="00B8C40E" w14:textId="77777777" w:rsidR="00AC10E8" w:rsidRDefault="00AC10E8" w:rsidP="006C085A"/>
    <w:p w14:paraId="41B35840" w14:textId="6C22936C" w:rsidR="008D2BB2" w:rsidRDefault="008D2BB2" w:rsidP="006C085A">
      <w:r>
        <w:rPr>
          <w:rFonts w:hint="eastAsia"/>
        </w:rPr>
        <w:t>줄</w:t>
      </w:r>
      <w:r w:rsidR="005B4BF9">
        <w:rPr>
          <w:rFonts w:hint="eastAsia"/>
        </w:rPr>
        <w:t>4</w:t>
      </w:r>
      <w:r w:rsidR="005B4BF9">
        <w:t>3</w:t>
      </w:r>
      <w:r>
        <w:rPr>
          <w:rFonts w:hint="eastAsia"/>
        </w:rPr>
        <w:t xml:space="preserve">에서 변수 </w:t>
      </w:r>
      <w:r>
        <w:t>p</w:t>
      </w:r>
      <w:r>
        <w:rPr>
          <w:rFonts w:hint="eastAsia"/>
        </w:rPr>
        <w:t xml:space="preserve">의 값을 변수 </w:t>
      </w:r>
      <w:r>
        <w:t>c</w:t>
      </w:r>
      <w:r>
        <w:rPr>
          <w:rFonts w:hint="eastAsia"/>
        </w:rPr>
        <w:t>에 대입하고 있다.</w:t>
      </w:r>
    </w:p>
    <w:p w14:paraId="471AF3ED" w14:textId="771DDA0E" w:rsidR="008D2BB2" w:rsidRDefault="008D2BB2" w:rsidP="006C085A">
      <w:r>
        <w:rPr>
          <w:rFonts w:hint="eastAsia"/>
        </w:rPr>
        <w:t xml:space="preserve">참조 변수 </w:t>
      </w:r>
      <w:r>
        <w:t>p</w:t>
      </w:r>
      <w:r>
        <w:rPr>
          <w:rFonts w:hint="eastAsia"/>
        </w:rPr>
        <w:t xml:space="preserve">가 가르키는 실제 객체는 </w:t>
      </w:r>
      <w:r>
        <w:t xml:space="preserve">Child </w:t>
      </w:r>
      <w:r>
        <w:rPr>
          <w:rFonts w:hint="eastAsia"/>
        </w:rPr>
        <w:t>객체이다.</w:t>
      </w:r>
    </w:p>
    <w:p w14:paraId="4F43431F" w14:textId="5396F2E1" w:rsidR="008D2BB2" w:rsidRDefault="008D2BB2" w:rsidP="006C085A">
      <w:r>
        <w:rPr>
          <w:rFonts w:hint="eastAsia"/>
        </w:rPr>
        <w:t xml:space="preserve">그렇지만 참조 변수 </w:t>
      </w:r>
      <w:r>
        <w:t>p</w:t>
      </w:r>
      <w:r>
        <w:rPr>
          <w:rFonts w:hint="eastAsia"/>
        </w:rPr>
        <w:t xml:space="preserve">의 타입은 </w:t>
      </w:r>
      <w:r>
        <w:t xml:space="preserve">Parent </w:t>
      </w:r>
      <w:r>
        <w:rPr>
          <w:rFonts w:hint="eastAsia"/>
        </w:rPr>
        <w:t>타입이다.</w:t>
      </w:r>
    </w:p>
    <w:p w14:paraId="0D1D08EF" w14:textId="092ABCA9" w:rsidR="006C085A" w:rsidRDefault="008D2BB2" w:rsidP="006C085A">
      <w:r>
        <w:t xml:space="preserve">Java </w:t>
      </w:r>
      <w:r>
        <w:rPr>
          <w:rFonts w:hint="eastAsia"/>
        </w:rPr>
        <w:t>컴파일러가 컴파일 할 때,</w:t>
      </w:r>
      <w:r>
        <w:t xml:space="preserve"> </w:t>
      </w:r>
      <w:r>
        <w:rPr>
          <w:rFonts w:hint="eastAsia"/>
        </w:rPr>
        <w:t>참조 변수의 타입만 비교할 뿐,</w:t>
      </w:r>
      <w:r>
        <w:t xml:space="preserve"> </w:t>
      </w:r>
      <w:r>
        <w:rPr>
          <w:rFonts w:hint="eastAsia"/>
        </w:rPr>
        <w:t>그 참조 변수가 가르키는 것이 실제로 어떤 객체인지는 무시한다.</w:t>
      </w:r>
    </w:p>
    <w:p w14:paraId="4794654D" w14:textId="79B96C5B" w:rsidR="008D2BB2" w:rsidRDefault="008D2BB2" w:rsidP="006C085A"/>
    <w:p w14:paraId="597EEA34" w14:textId="178B79AB" w:rsidR="008D2BB2" w:rsidRDefault="008D2BB2" w:rsidP="006C085A">
      <w:r>
        <w:rPr>
          <w:rFonts w:hint="eastAsia"/>
        </w:rPr>
        <w:t xml:space="preserve">참조 값을 참조 변수에 대입하는 문장을 </w:t>
      </w:r>
      <w:r>
        <w:t xml:space="preserve">Java </w:t>
      </w:r>
      <w:r>
        <w:rPr>
          <w:rFonts w:hint="eastAsia"/>
        </w:rPr>
        <w:t>컴파일러가 컴파일 할 때,</w:t>
      </w:r>
    </w:p>
    <w:p w14:paraId="5CC74F90" w14:textId="623B82F1" w:rsidR="008D2BB2" w:rsidRDefault="008D2BB2" w:rsidP="006C085A">
      <w:r>
        <w:rPr>
          <w:rFonts w:hint="eastAsia"/>
        </w:rPr>
        <w:t>대입되는 값의 타입과 변수의 타입만 비교한다.</w:t>
      </w:r>
      <w:r>
        <w:t xml:space="preserve"> </w:t>
      </w:r>
    </w:p>
    <w:p w14:paraId="201B44A6" w14:textId="337BF718" w:rsidR="008D2BB2" w:rsidRDefault="008D2BB2" w:rsidP="006C085A">
      <w:r>
        <w:rPr>
          <w:rFonts w:hint="eastAsia"/>
        </w:rPr>
        <w:t>실제로 그 참조가 가르키는 객체가 누구인지 상관하지 않는다.</w:t>
      </w:r>
    </w:p>
    <w:p w14:paraId="35C311E9" w14:textId="5F19E917" w:rsidR="00AC10E8" w:rsidRDefault="00AC10E8" w:rsidP="006C085A"/>
    <w:p w14:paraId="0010128B" w14:textId="61C6AD17" w:rsidR="00AC10E8" w:rsidRDefault="00AC10E8" w:rsidP="006C085A">
      <w:r>
        <w:rPr>
          <w:rFonts w:hint="eastAsia"/>
        </w:rPr>
        <w:t>즉 줄43에서 컴파일 에러가 발생하는 이유는,</w:t>
      </w:r>
    </w:p>
    <w:p w14:paraId="1F411D9E" w14:textId="77777777" w:rsidR="00AC10E8" w:rsidRDefault="00AC10E8" w:rsidP="006C085A">
      <w:r>
        <w:t xml:space="preserve">Parent </w:t>
      </w:r>
      <w:r>
        <w:rPr>
          <w:rFonts w:hint="eastAsia"/>
        </w:rPr>
        <w:t xml:space="preserve">객체 타입의 참조 변수의 값을 </w:t>
      </w:r>
      <w:r>
        <w:t xml:space="preserve">Child </w:t>
      </w:r>
      <w:r>
        <w:rPr>
          <w:rFonts w:hint="eastAsia"/>
        </w:rPr>
        <w:t>객체 타입의 참조 변수에 대입하기 때문이다.</w:t>
      </w:r>
      <w:r>
        <w:t xml:space="preserve"> </w:t>
      </w:r>
    </w:p>
    <w:p w14:paraId="257DF38A" w14:textId="4873D863" w:rsidR="00AC10E8" w:rsidRDefault="00AC10E8" w:rsidP="006C085A">
      <w:r>
        <w:rPr>
          <w:rFonts w:hint="eastAsia"/>
        </w:rPr>
        <w:t>이것은 컴파일 에러이다.</w:t>
      </w:r>
    </w:p>
    <w:p w14:paraId="348E7390" w14:textId="50D38743" w:rsidR="008D2BB2" w:rsidRPr="00AC10E8" w:rsidRDefault="008D2BB2" w:rsidP="006C085A"/>
    <w:p w14:paraId="5DF908F4" w14:textId="788EB898" w:rsidR="008D2BB2" w:rsidRDefault="008D2BB2" w:rsidP="006C085A">
      <w:r>
        <w:rPr>
          <w:rFonts w:hint="eastAsia"/>
        </w:rPr>
        <w:t xml:space="preserve">참조 변수에 </w:t>
      </w:r>
      <w:r w:rsidR="005B4BF9">
        <w:rPr>
          <w:rFonts w:hint="eastAsia"/>
        </w:rPr>
        <w:t xml:space="preserve">동일한 타입의 </w:t>
      </w:r>
      <w:r>
        <w:rPr>
          <w:rFonts w:hint="eastAsia"/>
        </w:rPr>
        <w:t>참조 값을 대입하는 것은 당연히 아무 문제 없다.</w:t>
      </w:r>
    </w:p>
    <w:p w14:paraId="3568ED02" w14:textId="59B1C27E" w:rsidR="008D2BB2" w:rsidRDefault="0063700C" w:rsidP="006C085A">
      <w:r>
        <w:rPr>
          <w:rFonts w:hint="eastAsia"/>
        </w:rPr>
        <w:t>자식 객체 타입의 참조 값을 부모 객체 타입의 참조 변수에 대입하는 것은 문제 없다.</w:t>
      </w:r>
      <w:r>
        <w:t xml:space="preserve"> (up-casting)</w:t>
      </w:r>
    </w:p>
    <w:p w14:paraId="06DB5201" w14:textId="1C043B4B" w:rsidR="0063700C" w:rsidRDefault="0063700C" w:rsidP="006C085A">
      <w:r>
        <w:rPr>
          <w:rFonts w:hint="eastAsia"/>
        </w:rPr>
        <w:t>부모 객체 타입의 참조 값을 자식 객체 타입의 참조 변수에 대입하는 것은 컴파일 에러다.</w:t>
      </w:r>
      <w:r>
        <w:t xml:space="preserve"> (down-casting)</w:t>
      </w:r>
    </w:p>
    <w:p w14:paraId="696366FD" w14:textId="2A3984A9" w:rsidR="0063700C" w:rsidRDefault="0063700C" w:rsidP="006C085A"/>
    <w:p w14:paraId="7BA321D4" w14:textId="77777777" w:rsidR="004228A0" w:rsidRDefault="004228A0" w:rsidP="006C085A"/>
    <w:p w14:paraId="6BEF2F41" w14:textId="27605C5D" w:rsidR="00AD71E2" w:rsidRDefault="00926370" w:rsidP="006C085A">
      <w:r>
        <w:rPr>
          <w:rFonts w:hint="eastAsia"/>
        </w:rPr>
        <w:t>7</w:t>
      </w:r>
      <w:r w:rsidR="00603AD6" w:rsidRPr="00603AD6">
        <w:rPr>
          <w:noProof/>
        </w:rPr>
        <w:drawing>
          <wp:inline distT="0" distB="0" distL="0" distR="0" wp14:anchorId="12883981" wp14:editId="2198B480">
            <wp:extent cx="4494530" cy="295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58CE" w14:textId="3C9ADE6C" w:rsidR="004228A0" w:rsidRDefault="004228A0" w:rsidP="006C085A"/>
    <w:p w14:paraId="7A382710" w14:textId="1A196ED3" w:rsidR="00A7162D" w:rsidRDefault="00A7162D" w:rsidP="00A7162D">
      <w:pPr>
        <w:pStyle w:val="Heading2"/>
      </w:pPr>
      <w:bookmarkStart w:id="2" w:name="_Toc490726684"/>
      <w:r>
        <w:rPr>
          <w:rFonts w:hint="eastAsia"/>
        </w:rPr>
        <w:lastRenderedPageBreak/>
        <w:t>배열 클래스</w:t>
      </w:r>
      <w:bookmarkEnd w:id="2"/>
    </w:p>
    <w:p w14:paraId="5CBD4820" w14:textId="6BA26BD7" w:rsidR="00A7162D" w:rsidRDefault="00AD71E2" w:rsidP="00A7162D">
      <w:r>
        <w:rPr>
          <w:rFonts w:hint="eastAsia"/>
        </w:rPr>
        <w:t>Obj</w:t>
      </w:r>
      <w:r>
        <w:t>Array1.java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D71E2" w14:paraId="12CE31CD" w14:textId="77777777" w:rsidTr="00B036D2">
        <w:tc>
          <w:tcPr>
            <w:tcW w:w="426" w:type="dxa"/>
          </w:tcPr>
          <w:p w14:paraId="1842E53D" w14:textId="77777777" w:rsidR="00AD71E2" w:rsidRPr="00185935" w:rsidRDefault="00AD71E2" w:rsidP="00AD71E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961172C" w14:textId="77777777" w:rsidR="00AD71E2" w:rsidRPr="00185935" w:rsidRDefault="00AD71E2" w:rsidP="00AD71E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CC2CDCB" w14:textId="77777777" w:rsidR="00AD71E2" w:rsidRPr="00185935" w:rsidRDefault="00AD71E2" w:rsidP="00AD71E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85DEAA4" w14:textId="77777777" w:rsidR="00AD71E2" w:rsidRPr="00185935" w:rsidRDefault="00AD71E2" w:rsidP="00AD71E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5FF8632" w14:textId="77777777" w:rsidR="00AD71E2" w:rsidRPr="00185935" w:rsidRDefault="00AD71E2" w:rsidP="00AD71E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6CC063A" w14:textId="77777777" w:rsidR="00AD71E2" w:rsidRPr="00185935" w:rsidRDefault="00AD71E2" w:rsidP="00AD71E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C17C5A5" w14:textId="77777777" w:rsidR="00AD71E2" w:rsidRPr="00185935" w:rsidRDefault="00AD71E2" w:rsidP="00AD71E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7063E54" w14:textId="77777777" w:rsidR="00AD71E2" w:rsidRPr="00185935" w:rsidRDefault="00AD71E2" w:rsidP="00AD71E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592123A" w14:textId="77777777" w:rsidR="00AD71E2" w:rsidRDefault="00AD71E2" w:rsidP="00AD71E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FD2229E" w14:textId="77777777" w:rsidR="00AD71E2" w:rsidRDefault="00AD71E2" w:rsidP="00AD71E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B8708CD" w14:textId="77777777" w:rsidR="00AD71E2" w:rsidRDefault="00AD71E2" w:rsidP="00AD71E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6696E9F" w14:textId="77777777" w:rsidR="00AD71E2" w:rsidRDefault="00AD71E2" w:rsidP="00AD71E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5C5B4E8" w14:textId="77777777" w:rsidR="00AD71E2" w:rsidRDefault="00AD71E2" w:rsidP="00AD71E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CBA1EBF" w14:textId="77777777" w:rsidR="00AD71E2" w:rsidRDefault="00AD71E2" w:rsidP="00AD71E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B3A3F88" w14:textId="77777777" w:rsidR="00AD71E2" w:rsidRDefault="00AD71E2" w:rsidP="00AD71E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EAA4A1B" w14:textId="499D5AF4" w:rsidR="00AD71E2" w:rsidRPr="00185935" w:rsidRDefault="00AD71E2" w:rsidP="00AD71E2">
            <w:pPr>
              <w:pStyle w:val="a1"/>
            </w:pPr>
            <w:r>
              <w:rPr>
                <w:rFonts w:hint="eastAsia"/>
              </w:rPr>
              <w:t>16</w:t>
            </w:r>
          </w:p>
        </w:tc>
        <w:tc>
          <w:tcPr>
            <w:tcW w:w="10631" w:type="dxa"/>
          </w:tcPr>
          <w:p w14:paraId="2079DBB6" w14:textId="77777777" w:rsidR="00AD71E2" w:rsidRDefault="00AD71E2" w:rsidP="00AD71E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net.skhu.lecture02;</w:t>
            </w:r>
          </w:p>
          <w:p w14:paraId="7DEEA3DD" w14:textId="77777777" w:rsidR="00AD71E2" w:rsidRDefault="00AD71E2" w:rsidP="00AD71E2">
            <w:pPr>
              <w:pStyle w:val="a1"/>
            </w:pPr>
          </w:p>
          <w:p w14:paraId="471151D1" w14:textId="77777777" w:rsidR="00AD71E2" w:rsidRDefault="00AD71E2" w:rsidP="00AD71E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ObjArray1 {</w:t>
            </w:r>
          </w:p>
          <w:p w14:paraId="7E7C9491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C5C701F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1460909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{ 1, 2, 3 };</w:t>
            </w:r>
          </w:p>
          <w:p w14:paraId="06D58BD2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{ 1, 2, 3 };</w:t>
            </w:r>
          </w:p>
          <w:p w14:paraId="496199D5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    String[] 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 xml:space="preserve"> };</w:t>
            </w:r>
          </w:p>
          <w:p w14:paraId="4057501A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0A8D979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.getClass().getName());</w:t>
            </w:r>
          </w:p>
          <w:p w14:paraId="18ABE39B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.getClass().getName());</w:t>
            </w:r>
          </w:p>
          <w:p w14:paraId="15477379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c</w:t>
            </w:r>
            <w:r>
              <w:rPr>
                <w:color w:val="000000"/>
              </w:rPr>
              <w:t>.getClass().getName());</w:t>
            </w:r>
          </w:p>
          <w:p w14:paraId="7125AB57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.equals(</w:t>
            </w:r>
            <w:r>
              <w:rPr>
                <w:color w:val="6A3E3E"/>
              </w:rPr>
              <w:t>b</w:t>
            </w:r>
            <w:r>
              <w:rPr>
                <w:color w:val="000000"/>
              </w:rPr>
              <w:t>));</w:t>
            </w:r>
          </w:p>
          <w:p w14:paraId="4D2B2642" w14:textId="77777777" w:rsidR="00AD71E2" w:rsidRDefault="00AD71E2" w:rsidP="00AD71E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B67A359" w14:textId="77777777" w:rsidR="00AD71E2" w:rsidRDefault="00AD71E2" w:rsidP="00AD71E2">
            <w:pPr>
              <w:pStyle w:val="a1"/>
            </w:pPr>
          </w:p>
          <w:p w14:paraId="25E9BB96" w14:textId="4FACC02E" w:rsidR="00AD71E2" w:rsidRDefault="00AD71E2" w:rsidP="00AD71E2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51101356" w14:textId="3C643E06" w:rsidR="00AD71E2" w:rsidRDefault="00AD71E2" w:rsidP="00A7162D"/>
    <w:p w14:paraId="6CAC4B90" w14:textId="4E0F7118" w:rsidR="00224769" w:rsidRDefault="00224769" w:rsidP="00A7162D">
      <w:r w:rsidRPr="00224769">
        <w:rPr>
          <w:rFonts w:hint="eastAsia"/>
          <w:noProof/>
        </w:rPr>
        <w:drawing>
          <wp:inline distT="0" distB="0" distL="0" distR="0" wp14:anchorId="1FC55700" wp14:editId="5F736BF7">
            <wp:extent cx="25908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978E" w14:textId="59EB495C" w:rsidR="00224769" w:rsidRDefault="00224769" w:rsidP="00A7162D"/>
    <w:p w14:paraId="326A475B" w14:textId="33021EA6" w:rsidR="00224769" w:rsidRDefault="00224769" w:rsidP="00A7162D">
      <w:r>
        <w:rPr>
          <w:rFonts w:hint="eastAsia"/>
        </w:rPr>
        <w:t xml:space="preserve">위 그림에는 </w:t>
      </w:r>
      <w:r>
        <w:t>6</w:t>
      </w:r>
      <w:r>
        <w:rPr>
          <w:rFonts w:hint="eastAsia"/>
        </w:rPr>
        <w:t>개의 객체가 있다.</w:t>
      </w:r>
      <w:r w:rsidR="00AC10E8">
        <w:t xml:space="preserve"> </w:t>
      </w:r>
      <w:r w:rsidR="00AC10E8">
        <w:rPr>
          <w:rFonts w:hint="eastAsia"/>
        </w:rPr>
        <w:t>빨간색으로 그려진 것들이 객체이다.</w:t>
      </w:r>
    </w:p>
    <w:p w14:paraId="71C17833" w14:textId="05EB129E" w:rsidR="00224769" w:rsidRDefault="00224769" w:rsidP="00A7162D">
      <w:r>
        <w:rPr>
          <w:rFonts w:hint="eastAsia"/>
        </w:rPr>
        <w:t>int</w:t>
      </w:r>
      <w:r>
        <w:t>[</w:t>
      </w:r>
      <w:r>
        <w:rPr>
          <w:rFonts w:hint="eastAsia"/>
        </w:rPr>
        <w:t xml:space="preserve">] 객체 </w:t>
      </w:r>
      <w:r>
        <w:t>2</w:t>
      </w:r>
      <w:r>
        <w:rPr>
          <w:rFonts w:hint="eastAsia"/>
        </w:rPr>
        <w:t>개,</w:t>
      </w:r>
      <w:r>
        <w:t xml:space="preserve"> String[] </w:t>
      </w:r>
      <w:r>
        <w:rPr>
          <w:rFonts w:hint="eastAsia"/>
        </w:rPr>
        <w:t xml:space="preserve">객체 </w:t>
      </w:r>
      <w:r>
        <w:t>1</w:t>
      </w:r>
      <w:r>
        <w:rPr>
          <w:rFonts w:hint="eastAsia"/>
        </w:rPr>
        <w:t>개,</w:t>
      </w:r>
      <w:r>
        <w:t xml:space="preserve"> String </w:t>
      </w:r>
      <w:r>
        <w:rPr>
          <w:rFonts w:hint="eastAsia"/>
        </w:rPr>
        <w:t xml:space="preserve">객체 </w:t>
      </w:r>
      <w:r>
        <w:t>3</w:t>
      </w:r>
      <w:r>
        <w:rPr>
          <w:rFonts w:hint="eastAsia"/>
        </w:rPr>
        <w:t>개</w:t>
      </w:r>
    </w:p>
    <w:p w14:paraId="6BA591F2" w14:textId="36AAFD78" w:rsidR="00AC10E8" w:rsidRDefault="00AC10E8" w:rsidP="00A7162D"/>
    <w:p w14:paraId="58CAAEEC" w14:textId="58C6728E" w:rsidR="00AC10E8" w:rsidRDefault="00AC10E8" w:rsidP="00A7162D">
      <w:r>
        <w:rPr>
          <w:rFonts w:hint="eastAsia"/>
        </w:rPr>
        <w:t xml:space="preserve">하늘색으로 칠한 </w:t>
      </w:r>
      <w:r>
        <w:t>main</w:t>
      </w:r>
      <w:r>
        <w:rPr>
          <w:rFonts w:hint="eastAsia"/>
        </w:rPr>
        <w:t xml:space="preserve">은 객체가 아니고, </w:t>
      </w:r>
      <w:r>
        <w:t xml:space="preserve">main </w:t>
      </w:r>
      <w:r>
        <w:rPr>
          <w:rFonts w:hint="eastAsia"/>
        </w:rPr>
        <w:t>메소드가 차지하는 메모리 영역이다.</w:t>
      </w:r>
    </w:p>
    <w:p w14:paraId="50258594" w14:textId="2A6E1221" w:rsidR="00AC10E8" w:rsidRDefault="00AC10E8" w:rsidP="00A7162D">
      <w:r>
        <w:rPr>
          <w:rFonts w:hint="eastAsia"/>
        </w:rPr>
        <w:t>메소드가 호출되자마자 메소드 메모리 영역이 할당되고, 메소드가 리턴하자마자 그 영역이 해제된다.</w:t>
      </w:r>
    </w:p>
    <w:p w14:paraId="738952E8" w14:textId="77777777" w:rsidR="00224769" w:rsidRDefault="00224769" w:rsidP="00A7162D"/>
    <w:p w14:paraId="45B2D1E5" w14:textId="4302DF6E" w:rsidR="000379E4" w:rsidRDefault="000379E4" w:rsidP="000379E4">
      <w:pPr>
        <w:pStyle w:val="a"/>
      </w:pPr>
      <w:r>
        <w:t>obj.getClass()</w:t>
      </w:r>
    </w:p>
    <w:p w14:paraId="066214A8" w14:textId="77777777" w:rsidR="000379E4" w:rsidRDefault="000379E4" w:rsidP="000379E4">
      <w:r>
        <w:rPr>
          <w:rFonts w:hint="eastAsia"/>
        </w:rPr>
        <w:t xml:space="preserve">위 코드는 </w:t>
      </w:r>
      <w:r>
        <w:t>obj</w:t>
      </w:r>
      <w:r>
        <w:rPr>
          <w:rFonts w:hint="eastAsia"/>
        </w:rPr>
        <w:t>가 속한 클래스에 대한 정보를 담고 있는 객체를 리턴한다.</w:t>
      </w:r>
    </w:p>
    <w:p w14:paraId="04E2EA3D" w14:textId="21129369" w:rsidR="000379E4" w:rsidRDefault="000379E4" w:rsidP="00A7162D">
      <w:r>
        <w:rPr>
          <w:rFonts w:hint="eastAsia"/>
        </w:rPr>
        <w:t>g</w:t>
      </w:r>
      <w:r>
        <w:t>etClass</w:t>
      </w:r>
      <w:r w:rsidR="00926370">
        <w:t>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Object </w:t>
      </w:r>
      <w:r>
        <w:rPr>
          <w:rFonts w:hint="eastAsia"/>
        </w:rPr>
        <w:t>클래스의 메소드이다.</w:t>
      </w:r>
    </w:p>
    <w:p w14:paraId="362253E9" w14:textId="2715C7E7" w:rsidR="000379E4" w:rsidRDefault="000379E4" w:rsidP="00A7162D">
      <w:r>
        <w:rPr>
          <w:rFonts w:hint="eastAsia"/>
        </w:rPr>
        <w:t>이 메소드는</w:t>
      </w:r>
      <w:r>
        <w:t xml:space="preserve">, </w:t>
      </w:r>
      <w:r>
        <w:rPr>
          <w:rFonts w:hint="eastAsia"/>
        </w:rPr>
        <w:t>객체가 속한 클래스에 대한 정보를 담고 있는 객체를 리턴한다.</w:t>
      </w:r>
    </w:p>
    <w:p w14:paraId="0ABA643C" w14:textId="77777777" w:rsidR="000379E4" w:rsidRDefault="000379E4" w:rsidP="00A7162D"/>
    <w:p w14:paraId="23AE5431" w14:textId="23664838" w:rsidR="000379E4" w:rsidRDefault="000379E4" w:rsidP="00A7162D">
      <w:r>
        <w:rPr>
          <w:rFonts w:hint="eastAsia"/>
        </w:rPr>
        <w:t xml:space="preserve">이 메소드가 리턴하는 객체, 즉 클래스 정보 객체의 </w:t>
      </w:r>
      <w:r>
        <w:t xml:space="preserve">getName() </w:t>
      </w:r>
      <w:r>
        <w:rPr>
          <w:rFonts w:hint="eastAsia"/>
        </w:rPr>
        <w:t>메소드는</w:t>
      </w:r>
      <w:r>
        <w:t xml:space="preserve">, </w:t>
      </w:r>
      <w:r>
        <w:rPr>
          <w:rFonts w:hint="eastAsia"/>
        </w:rPr>
        <w:t>클래스 정보 중에서 클래스 이름을 리턴한다.</w:t>
      </w:r>
    </w:p>
    <w:p w14:paraId="25ED618A" w14:textId="77777777" w:rsidR="000379E4" w:rsidRDefault="000379E4" w:rsidP="00A7162D"/>
    <w:p w14:paraId="0FBF245A" w14:textId="15358F83" w:rsidR="000379E4" w:rsidRDefault="000379E4" w:rsidP="000379E4">
      <w:pPr>
        <w:pStyle w:val="a"/>
      </w:pPr>
      <w:r>
        <w:t xml:space="preserve">obj.getClass().getName() </w:t>
      </w:r>
    </w:p>
    <w:p w14:paraId="6E173271" w14:textId="7B5B2C20" w:rsidR="000379E4" w:rsidRDefault="000379E4" w:rsidP="00A7162D">
      <w:r>
        <w:rPr>
          <w:rFonts w:hint="eastAsia"/>
        </w:rPr>
        <w:t xml:space="preserve">위 코드는 </w:t>
      </w:r>
      <w:r>
        <w:t>obj</w:t>
      </w:r>
      <w:r>
        <w:rPr>
          <w:rFonts w:hint="eastAsia"/>
        </w:rPr>
        <w:t>가 속한 클래스의 이름을 리턴한다.</w:t>
      </w:r>
    </w:p>
    <w:p w14:paraId="761DD492" w14:textId="77777777" w:rsidR="000379E4" w:rsidRDefault="000379E4" w:rsidP="00A7162D"/>
    <w:p w14:paraId="161EC695" w14:textId="20F92B56" w:rsidR="00AD71E2" w:rsidRDefault="00AD71E2" w:rsidP="00A7162D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언어에서 배열도 어떤 클래스의 객체이다.</w:t>
      </w:r>
    </w:p>
    <w:p w14:paraId="721E9AB7" w14:textId="68DD46FB" w:rsidR="00AD71E2" w:rsidRDefault="00AD71E2" w:rsidP="00A7162D"/>
    <w:p w14:paraId="3ED3E320" w14:textId="07F02E01" w:rsidR="00AD71E2" w:rsidRDefault="00AD71E2" w:rsidP="00A7162D">
      <w:r>
        <w:rPr>
          <w:rFonts w:hint="eastAsia"/>
        </w:rPr>
        <w:t>배열 클래스 이름은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2196"/>
      </w:tblGrid>
      <w:tr w:rsidR="00AD71E2" w:rsidRPr="00AD71E2" w14:paraId="09FED08A" w14:textId="77777777" w:rsidTr="00AD71E2">
        <w:tc>
          <w:tcPr>
            <w:tcW w:w="1496" w:type="dxa"/>
            <w:shd w:val="clear" w:color="auto" w:fill="F2F2F2" w:themeFill="background1" w:themeFillShade="F2"/>
          </w:tcPr>
          <w:p w14:paraId="58F49AAC" w14:textId="77777777" w:rsidR="00AD71E2" w:rsidRPr="00AD71E2" w:rsidRDefault="00AD71E2" w:rsidP="00B036D2">
            <w:r w:rsidRPr="00AD71E2">
              <w:rPr>
                <w:rFonts w:hint="eastAsia"/>
              </w:rPr>
              <w:t>배열 종류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14:paraId="3ADEA222" w14:textId="77777777" w:rsidR="00AD71E2" w:rsidRPr="00AD71E2" w:rsidRDefault="00AD71E2" w:rsidP="00B036D2">
            <w:r w:rsidRPr="00AD71E2">
              <w:rPr>
                <w:rFonts w:hint="eastAsia"/>
              </w:rPr>
              <w:t>배열 클래스 이름</w:t>
            </w:r>
          </w:p>
        </w:tc>
      </w:tr>
      <w:tr w:rsidR="00AD71E2" w:rsidRPr="00AD71E2" w14:paraId="6F5AAC51" w14:textId="77777777" w:rsidTr="00AD71E2">
        <w:tc>
          <w:tcPr>
            <w:tcW w:w="1496" w:type="dxa"/>
          </w:tcPr>
          <w:p w14:paraId="0F92FDFA" w14:textId="77777777" w:rsidR="00AD71E2" w:rsidRPr="00AD71E2" w:rsidRDefault="00AD71E2" w:rsidP="00B036D2">
            <w:r w:rsidRPr="00AD71E2">
              <w:rPr>
                <w:rFonts w:hint="eastAsia"/>
              </w:rPr>
              <w:t>int</w:t>
            </w:r>
            <w:r w:rsidRPr="00AD71E2">
              <w:t xml:space="preserve"> </w:t>
            </w:r>
            <w:r w:rsidRPr="00AD71E2">
              <w:rPr>
                <w:rFonts w:hint="eastAsia"/>
              </w:rPr>
              <w:t>배열</w:t>
            </w:r>
          </w:p>
        </w:tc>
        <w:tc>
          <w:tcPr>
            <w:tcW w:w="2196" w:type="dxa"/>
          </w:tcPr>
          <w:p w14:paraId="15260A02" w14:textId="77777777" w:rsidR="00AD71E2" w:rsidRPr="00AD71E2" w:rsidRDefault="00AD71E2" w:rsidP="00B036D2">
            <w:r w:rsidRPr="00AD71E2">
              <w:t>[I</w:t>
            </w:r>
          </w:p>
        </w:tc>
      </w:tr>
      <w:tr w:rsidR="00AD71E2" w:rsidRPr="00AD71E2" w14:paraId="2FC831DC" w14:textId="77777777" w:rsidTr="00AD71E2">
        <w:tc>
          <w:tcPr>
            <w:tcW w:w="1496" w:type="dxa"/>
          </w:tcPr>
          <w:p w14:paraId="0491851C" w14:textId="77777777" w:rsidR="00AD71E2" w:rsidRPr="00AD71E2" w:rsidRDefault="00AD71E2" w:rsidP="00B036D2">
            <w:r w:rsidRPr="00AD71E2">
              <w:t xml:space="preserve">double </w:t>
            </w:r>
            <w:r w:rsidRPr="00AD71E2">
              <w:rPr>
                <w:rFonts w:hint="eastAsia"/>
              </w:rPr>
              <w:t>배열</w:t>
            </w:r>
          </w:p>
        </w:tc>
        <w:tc>
          <w:tcPr>
            <w:tcW w:w="2196" w:type="dxa"/>
          </w:tcPr>
          <w:p w14:paraId="5DAC2304" w14:textId="77777777" w:rsidR="00AD71E2" w:rsidRPr="00AD71E2" w:rsidRDefault="00AD71E2" w:rsidP="00B036D2">
            <w:r w:rsidRPr="00AD71E2">
              <w:t>[</w:t>
            </w:r>
            <w:r w:rsidRPr="00AD71E2">
              <w:rPr>
                <w:rFonts w:hint="eastAsia"/>
              </w:rPr>
              <w:t>D</w:t>
            </w:r>
          </w:p>
        </w:tc>
      </w:tr>
      <w:tr w:rsidR="00AD71E2" w:rsidRPr="00AD71E2" w14:paraId="530D4B8B" w14:textId="77777777" w:rsidTr="00AD71E2">
        <w:tc>
          <w:tcPr>
            <w:tcW w:w="1496" w:type="dxa"/>
          </w:tcPr>
          <w:p w14:paraId="2E2DA3DC" w14:textId="77777777" w:rsidR="00AD71E2" w:rsidRPr="00AD71E2" w:rsidRDefault="00AD71E2" w:rsidP="00B036D2">
            <w:r w:rsidRPr="00AD71E2">
              <w:t xml:space="preserve">char </w:t>
            </w:r>
            <w:r w:rsidRPr="00AD71E2">
              <w:rPr>
                <w:rFonts w:hint="eastAsia"/>
              </w:rPr>
              <w:t>배열</w:t>
            </w:r>
          </w:p>
        </w:tc>
        <w:tc>
          <w:tcPr>
            <w:tcW w:w="2196" w:type="dxa"/>
          </w:tcPr>
          <w:p w14:paraId="27F3E7B8" w14:textId="77777777" w:rsidR="00AD71E2" w:rsidRPr="00AD71E2" w:rsidRDefault="00AD71E2" w:rsidP="00B036D2">
            <w:r w:rsidRPr="00AD71E2">
              <w:t>[C</w:t>
            </w:r>
          </w:p>
        </w:tc>
      </w:tr>
      <w:tr w:rsidR="00AD71E2" w:rsidRPr="00AD71E2" w14:paraId="44E2E92C" w14:textId="77777777" w:rsidTr="00AD71E2">
        <w:tc>
          <w:tcPr>
            <w:tcW w:w="1496" w:type="dxa"/>
          </w:tcPr>
          <w:p w14:paraId="4017FB32" w14:textId="77777777" w:rsidR="00AD71E2" w:rsidRPr="00AD71E2" w:rsidRDefault="00AD71E2" w:rsidP="00B036D2">
            <w:r w:rsidRPr="00AD71E2">
              <w:rPr>
                <w:rFonts w:hint="eastAsia"/>
              </w:rPr>
              <w:t>long 배열</w:t>
            </w:r>
          </w:p>
        </w:tc>
        <w:tc>
          <w:tcPr>
            <w:tcW w:w="2196" w:type="dxa"/>
          </w:tcPr>
          <w:p w14:paraId="730C95FC" w14:textId="77777777" w:rsidR="00AD71E2" w:rsidRPr="00AD71E2" w:rsidRDefault="00AD71E2" w:rsidP="00B036D2">
            <w:r w:rsidRPr="00AD71E2">
              <w:t>[</w:t>
            </w:r>
            <w:r w:rsidRPr="00AD71E2">
              <w:rPr>
                <w:rFonts w:hint="eastAsia"/>
              </w:rPr>
              <w:t>L</w:t>
            </w:r>
          </w:p>
        </w:tc>
      </w:tr>
      <w:tr w:rsidR="00AD71E2" w:rsidRPr="00AD71E2" w14:paraId="1AB50319" w14:textId="77777777" w:rsidTr="00AD71E2">
        <w:tc>
          <w:tcPr>
            <w:tcW w:w="1496" w:type="dxa"/>
          </w:tcPr>
          <w:p w14:paraId="501803F1" w14:textId="77777777" w:rsidR="00AD71E2" w:rsidRPr="00AD71E2" w:rsidRDefault="00AD71E2" w:rsidP="00B036D2">
            <w:r w:rsidRPr="00AD71E2">
              <w:lastRenderedPageBreak/>
              <w:t xml:space="preserve">float </w:t>
            </w:r>
            <w:r w:rsidRPr="00AD71E2">
              <w:rPr>
                <w:rFonts w:hint="eastAsia"/>
              </w:rPr>
              <w:t>배열</w:t>
            </w:r>
          </w:p>
        </w:tc>
        <w:tc>
          <w:tcPr>
            <w:tcW w:w="2196" w:type="dxa"/>
          </w:tcPr>
          <w:p w14:paraId="445C0EEA" w14:textId="77777777" w:rsidR="00AD71E2" w:rsidRPr="00AD71E2" w:rsidRDefault="00AD71E2" w:rsidP="00B036D2">
            <w:r w:rsidRPr="00AD71E2">
              <w:t>[F</w:t>
            </w:r>
          </w:p>
        </w:tc>
      </w:tr>
      <w:tr w:rsidR="00AD71E2" w:rsidRPr="00AD71E2" w14:paraId="062C2DED" w14:textId="77777777" w:rsidTr="00AD71E2">
        <w:tc>
          <w:tcPr>
            <w:tcW w:w="1496" w:type="dxa"/>
          </w:tcPr>
          <w:p w14:paraId="2D4492A0" w14:textId="77777777" w:rsidR="00AD71E2" w:rsidRPr="00AD71E2" w:rsidRDefault="00AD71E2" w:rsidP="00B036D2">
            <w:r w:rsidRPr="00AD71E2">
              <w:t xml:space="preserve">String </w:t>
            </w:r>
            <w:r w:rsidRPr="00AD71E2">
              <w:rPr>
                <w:rFonts w:hint="eastAsia"/>
              </w:rPr>
              <w:t>배열</w:t>
            </w:r>
          </w:p>
        </w:tc>
        <w:tc>
          <w:tcPr>
            <w:tcW w:w="2196" w:type="dxa"/>
          </w:tcPr>
          <w:p w14:paraId="3AB9D4F9" w14:textId="77777777" w:rsidR="00AD71E2" w:rsidRPr="00AD71E2" w:rsidRDefault="00AD71E2" w:rsidP="00B036D2">
            <w:r w:rsidRPr="00AD71E2">
              <w:t>[L</w:t>
            </w:r>
            <w:r w:rsidRPr="00AD71E2">
              <w:rPr>
                <w:rFonts w:hint="eastAsia"/>
              </w:rPr>
              <w:t>java.lang.String</w:t>
            </w:r>
          </w:p>
        </w:tc>
      </w:tr>
      <w:tr w:rsidR="00AD71E2" w:rsidRPr="00AD71E2" w14:paraId="215BF213" w14:textId="77777777" w:rsidTr="00AD71E2">
        <w:tc>
          <w:tcPr>
            <w:tcW w:w="1496" w:type="dxa"/>
          </w:tcPr>
          <w:p w14:paraId="67EA8BED" w14:textId="77777777" w:rsidR="00AD71E2" w:rsidRPr="00AD71E2" w:rsidRDefault="00AD71E2" w:rsidP="00B036D2">
            <w:r w:rsidRPr="00AD71E2">
              <w:t xml:space="preserve">Date </w:t>
            </w:r>
            <w:r w:rsidRPr="00AD71E2">
              <w:rPr>
                <w:rFonts w:hint="eastAsia"/>
              </w:rPr>
              <w:t>배열</w:t>
            </w:r>
          </w:p>
        </w:tc>
        <w:tc>
          <w:tcPr>
            <w:tcW w:w="2196" w:type="dxa"/>
          </w:tcPr>
          <w:p w14:paraId="2C06F118" w14:textId="77777777" w:rsidR="00AD71E2" w:rsidRPr="00AD71E2" w:rsidRDefault="00AD71E2" w:rsidP="00B036D2">
            <w:r w:rsidRPr="00AD71E2">
              <w:t>[Ljava.util.Date</w:t>
            </w:r>
          </w:p>
        </w:tc>
      </w:tr>
    </w:tbl>
    <w:p w14:paraId="22A6AC86" w14:textId="46CF3F8F" w:rsidR="00AD71E2" w:rsidRDefault="00AD71E2" w:rsidP="00A7162D"/>
    <w:p w14:paraId="17C635BB" w14:textId="370295D5" w:rsidR="00AD71E2" w:rsidRDefault="00AD71E2" w:rsidP="00A7162D">
      <w:r>
        <w:rPr>
          <w:rFonts w:hint="eastAsia"/>
        </w:rPr>
        <w:t>이 배열 클래스 이름을 기억할 필요는 없다.</w:t>
      </w:r>
    </w:p>
    <w:p w14:paraId="793ACB94" w14:textId="6972B937" w:rsidR="00AD71E2" w:rsidRDefault="00AD71E2" w:rsidP="00A7162D">
      <w:r>
        <w:rPr>
          <w:rFonts w:hint="eastAsia"/>
        </w:rPr>
        <w:t>그냥 배열도 어떤 클래스의 객체라는 것만 기억하자.</w:t>
      </w:r>
    </w:p>
    <w:p w14:paraId="06B13908" w14:textId="73AC049C" w:rsidR="00AD71E2" w:rsidRDefault="00AD71E2" w:rsidP="00A7162D"/>
    <w:p w14:paraId="34AA98A3" w14:textId="77777777" w:rsidR="00AD71E2" w:rsidRDefault="00AD71E2" w:rsidP="00AD71E2">
      <w:r>
        <w:rPr>
          <w:rFonts w:hint="eastAsia"/>
        </w:rPr>
        <w:t xml:space="preserve">Java에서 </w:t>
      </w:r>
      <w:r>
        <w:t xml:space="preserve">Object </w:t>
      </w:r>
      <w:r>
        <w:rPr>
          <w:rFonts w:hint="eastAsia"/>
        </w:rPr>
        <w:t>클래스는 모든 클래스의 부모 클래스이다.</w:t>
      </w:r>
    </w:p>
    <w:p w14:paraId="3BD06985" w14:textId="58F61860" w:rsidR="0063700C" w:rsidRDefault="00AD71E2" w:rsidP="006C085A">
      <w:r>
        <w:rPr>
          <w:rFonts w:hint="eastAsia"/>
        </w:rPr>
        <w:t xml:space="preserve">배열 클래스도 </w:t>
      </w:r>
      <w:r>
        <w:t xml:space="preserve">Object </w:t>
      </w:r>
      <w:r>
        <w:rPr>
          <w:rFonts w:hint="eastAsia"/>
        </w:rPr>
        <w:t>클래스의 자식 클래스이고,</w:t>
      </w:r>
      <w:r>
        <w:t xml:space="preserve"> Object </w:t>
      </w:r>
      <w:r>
        <w:rPr>
          <w:rFonts w:hint="eastAsia"/>
        </w:rPr>
        <w:t>클래스의 메소드를 상속 받는다.</w:t>
      </w:r>
    </w:p>
    <w:p w14:paraId="2B9E67B3" w14:textId="248D294A" w:rsidR="00AD71E2" w:rsidRDefault="00AD71E2" w:rsidP="006C085A">
      <w:r>
        <w:rPr>
          <w:rFonts w:hint="eastAsia"/>
        </w:rPr>
        <w:t>따라서 배열 객체에</w:t>
      </w:r>
      <w:r w:rsidR="00926370">
        <w:rPr>
          <w:rFonts w:hint="eastAsia"/>
        </w:rPr>
        <w:t>도</w:t>
      </w:r>
      <w:r>
        <w:rPr>
          <w:rFonts w:hint="eastAsia"/>
        </w:rPr>
        <w:t xml:space="preserve"> </w:t>
      </w:r>
      <w:r>
        <w:t xml:space="preserve">equals, toString, hashValue </w:t>
      </w:r>
      <w:r>
        <w:rPr>
          <w:rFonts w:hint="eastAsia"/>
        </w:rPr>
        <w:t>메소드를 사용할 수 있다.</w:t>
      </w:r>
    </w:p>
    <w:p w14:paraId="61893201" w14:textId="01136117" w:rsidR="00AD71E2" w:rsidRDefault="00AD71E2" w:rsidP="006C085A"/>
    <w:p w14:paraId="10B46CE4" w14:textId="77777777" w:rsidR="00AD71E2" w:rsidRDefault="00AD71E2" w:rsidP="006C085A">
      <w:r>
        <w:rPr>
          <w:rFonts w:hint="eastAsia"/>
        </w:rPr>
        <w:t xml:space="preserve">그런데 배열 클래스는 </w:t>
      </w:r>
      <w:r>
        <w:t xml:space="preserve">Object </w:t>
      </w:r>
      <w:r>
        <w:rPr>
          <w:rFonts w:hint="eastAsia"/>
        </w:rPr>
        <w:t>클래스에서 상속 받은 메소드를 자신에 맞게 재정의하지 않았다.</w:t>
      </w:r>
    </w:p>
    <w:p w14:paraId="5F8054D1" w14:textId="6DF8DF5F" w:rsidR="00AD71E2" w:rsidRDefault="00AD71E2" w:rsidP="006C085A">
      <w:r>
        <w:t xml:space="preserve">equals </w:t>
      </w:r>
      <w:r>
        <w:rPr>
          <w:rFonts w:hint="eastAsia"/>
        </w:rPr>
        <w:t xml:space="preserve">메소드도 배열 클래스에서 재정의 </w:t>
      </w:r>
      <w:r>
        <w:t xml:space="preserve">(override) </w:t>
      </w:r>
      <w:r>
        <w:rPr>
          <w:rFonts w:hint="eastAsia"/>
        </w:rPr>
        <w:t>되지 않았기 때문에,</w:t>
      </w:r>
      <w:r>
        <w:t xml:space="preserve"> </w:t>
      </w:r>
    </w:p>
    <w:p w14:paraId="7F9E2CE7" w14:textId="33AC7F5A" w:rsidR="00AD71E2" w:rsidRDefault="00AD71E2" w:rsidP="006C085A">
      <w:r>
        <w:rPr>
          <w:rFonts w:hint="eastAsia"/>
        </w:rPr>
        <w:t xml:space="preserve">배열 객체의 </w:t>
      </w:r>
      <w:r>
        <w:t xml:space="preserve">equals </w:t>
      </w:r>
      <w:r>
        <w:rPr>
          <w:rFonts w:hint="eastAsia"/>
        </w:rPr>
        <w:t>메소드를 호출하면,</w:t>
      </w:r>
      <w:r>
        <w:t xml:space="preserve"> </w:t>
      </w:r>
      <w:r>
        <w:rPr>
          <w:rFonts w:hint="eastAsia"/>
        </w:rPr>
        <w:t xml:space="preserve">상속된 </w:t>
      </w:r>
      <w:r>
        <w:t xml:space="preserve">Object </w:t>
      </w:r>
      <w:r>
        <w:rPr>
          <w:rFonts w:hint="eastAsia"/>
        </w:rPr>
        <w:t xml:space="preserve">클래스의 </w:t>
      </w:r>
      <w:r>
        <w:t xml:space="preserve">equals </w:t>
      </w:r>
      <w:r>
        <w:rPr>
          <w:rFonts w:hint="eastAsia"/>
        </w:rPr>
        <w:t>메소드가 호출된다.</w:t>
      </w:r>
    </w:p>
    <w:p w14:paraId="7B9E7AA8" w14:textId="7CAD9A36" w:rsidR="00AD71E2" w:rsidRDefault="00AD71E2" w:rsidP="006C085A"/>
    <w:p w14:paraId="2B01F477" w14:textId="088E6275" w:rsidR="00AD71E2" w:rsidRDefault="00B036D2" w:rsidP="006C085A">
      <w:r>
        <w:rPr>
          <w:rFonts w:hint="eastAsia"/>
        </w:rPr>
        <w:t xml:space="preserve">Object 클래스의 </w:t>
      </w:r>
      <w:r>
        <w:t xml:space="preserve">equals </w:t>
      </w:r>
      <w:r>
        <w:rPr>
          <w:rFonts w:hint="eastAsia"/>
        </w:rPr>
        <w:t xml:space="preserve">메소드는 </w:t>
      </w:r>
      <w:r>
        <w:t>equality</w:t>
      </w:r>
      <w:r>
        <w:rPr>
          <w:rFonts w:hint="eastAsia"/>
        </w:rPr>
        <w:t>를 비교하지 않고,</w:t>
      </w:r>
      <w:r>
        <w:t xml:space="preserve"> identity</w:t>
      </w:r>
      <w:r>
        <w:rPr>
          <w:rFonts w:hint="eastAsia"/>
        </w:rPr>
        <w:t>를 비교한다.</w:t>
      </w:r>
    </w:p>
    <w:p w14:paraId="2B73A4E8" w14:textId="77777777" w:rsidR="00926370" w:rsidRDefault="00926370" w:rsidP="006C085A"/>
    <w:p w14:paraId="1FF7CB35" w14:textId="37F20555" w:rsidR="00926370" w:rsidRDefault="00B036D2" w:rsidP="006C085A">
      <w:r>
        <w:rPr>
          <w:rFonts w:hint="eastAsia"/>
        </w:rPr>
        <w:t xml:space="preserve">위 예제 코드에서 </w:t>
      </w:r>
      <w:r>
        <w:t xml:space="preserve">a </w:t>
      </w:r>
      <w:r>
        <w:rPr>
          <w:rFonts w:hint="eastAsia"/>
        </w:rPr>
        <w:t xml:space="preserve">배열과 </w:t>
      </w:r>
      <w:r>
        <w:t xml:space="preserve">b </w:t>
      </w:r>
      <w:r>
        <w:rPr>
          <w:rFonts w:hint="eastAsia"/>
        </w:rPr>
        <w:t>배열의 내용이 동일</w:t>
      </w:r>
      <w:r w:rsidR="00926370">
        <w:rPr>
          <w:rFonts w:hint="eastAsia"/>
        </w:rPr>
        <w:t>하다.</w:t>
      </w:r>
    </w:p>
    <w:p w14:paraId="5AC35CA1" w14:textId="4065E4A4" w:rsidR="00926370" w:rsidRDefault="00926370" w:rsidP="006C085A">
      <w:r>
        <w:rPr>
          <w:rFonts w:hint="eastAsia"/>
        </w:rPr>
        <w:t xml:space="preserve">그래서 </w:t>
      </w:r>
      <w:r>
        <w:t xml:space="preserve">equality </w:t>
      </w:r>
      <w:r>
        <w:rPr>
          <w:rFonts w:hint="eastAsia"/>
        </w:rPr>
        <w:t xml:space="preserve">비교는 </w:t>
      </w:r>
      <w:r>
        <w:t xml:space="preserve">true </w:t>
      </w:r>
      <w:r>
        <w:rPr>
          <w:rFonts w:hint="eastAsia"/>
        </w:rPr>
        <w:t>이다.</w:t>
      </w:r>
    </w:p>
    <w:p w14:paraId="20012F36" w14:textId="3A8FB1AB" w:rsidR="00926370" w:rsidRDefault="00926370" w:rsidP="006C085A"/>
    <w:p w14:paraId="359FD293" w14:textId="28BB7B3E" w:rsidR="00926370" w:rsidRDefault="00926370" w:rsidP="006C085A">
      <w:r>
        <w:rPr>
          <w:rFonts w:hint="eastAsia"/>
        </w:rPr>
        <w:t xml:space="preserve">그런데 </w:t>
      </w:r>
      <w:r>
        <w:t xml:space="preserve">a </w:t>
      </w:r>
      <w:r>
        <w:rPr>
          <w:rFonts w:hint="eastAsia"/>
        </w:rPr>
        <w:t xml:space="preserve">배열과 </w:t>
      </w:r>
      <w:r>
        <w:t xml:space="preserve">b </w:t>
      </w:r>
      <w:r>
        <w:rPr>
          <w:rFonts w:hint="eastAsia"/>
        </w:rPr>
        <w:t>배열은 내용이 같을 뿐, 동일 객체는 아니다.</w:t>
      </w:r>
    </w:p>
    <w:p w14:paraId="33C569B9" w14:textId="0CF3736A" w:rsidR="00926370" w:rsidRDefault="00926370" w:rsidP="006C085A">
      <w:r>
        <w:rPr>
          <w:rFonts w:hint="eastAsia"/>
        </w:rPr>
        <w:t xml:space="preserve">그래서 </w:t>
      </w:r>
      <w:r>
        <w:t xml:space="preserve">identity </w:t>
      </w:r>
      <w:r>
        <w:rPr>
          <w:rFonts w:hint="eastAsia"/>
        </w:rPr>
        <w:t xml:space="preserve">비교는 </w:t>
      </w:r>
      <w:r>
        <w:t xml:space="preserve">false </w:t>
      </w:r>
      <w:r>
        <w:rPr>
          <w:rFonts w:hint="eastAsia"/>
        </w:rPr>
        <w:t>이다.</w:t>
      </w:r>
    </w:p>
    <w:p w14:paraId="2F293EEF" w14:textId="27B8219E" w:rsidR="00AD71E2" w:rsidRDefault="00B036D2" w:rsidP="006C085A">
      <w:r>
        <w:rPr>
          <w:rFonts w:hint="eastAsia"/>
        </w:rPr>
        <w:t>그래서 위 코드의 줄1</w:t>
      </w:r>
      <w:r>
        <w:t>3</w:t>
      </w:r>
      <w:r>
        <w:rPr>
          <w:rFonts w:hint="eastAsia"/>
        </w:rPr>
        <w:t xml:space="preserve">은 </w:t>
      </w:r>
      <w:r>
        <w:t>false</w:t>
      </w:r>
      <w:r>
        <w:rPr>
          <w:rFonts w:hint="eastAsia"/>
        </w:rPr>
        <w:t>를 출력한다.</w:t>
      </w:r>
    </w:p>
    <w:p w14:paraId="5DEE788C" w14:textId="03CF3AFF" w:rsidR="000379E4" w:rsidRPr="00926370" w:rsidRDefault="000379E4" w:rsidP="006C085A"/>
    <w:p w14:paraId="57C004FC" w14:textId="77777777" w:rsidR="00926370" w:rsidRDefault="00926370">
      <w:pPr>
        <w:widowControl/>
        <w:wordWrap/>
        <w:autoSpaceDE/>
        <w:autoSpaceDN/>
        <w:spacing w:after="160" w:line="259" w:lineRule="auto"/>
      </w:pPr>
    </w:p>
    <w:p w14:paraId="20C8B7C9" w14:textId="77777777" w:rsidR="00926370" w:rsidRDefault="00926370" w:rsidP="00926370">
      <w:pPr>
        <w:pStyle w:val="Heading3"/>
      </w:pPr>
      <w:r>
        <w:rPr>
          <w:rFonts w:hint="eastAsia"/>
        </w:rPr>
        <w:t>실습</w:t>
      </w:r>
    </w:p>
    <w:p w14:paraId="256B2F77" w14:textId="77777777" w:rsidR="00926370" w:rsidRDefault="00926370" w:rsidP="00926370">
      <w:r>
        <w:rPr>
          <w:rFonts w:hint="eastAsia"/>
        </w:rPr>
        <w:t xml:space="preserve">줄13에서 </w:t>
      </w:r>
      <w:r>
        <w:t>true</w:t>
      </w:r>
      <w:r>
        <w:rPr>
          <w:rFonts w:hint="eastAsia"/>
        </w:rPr>
        <w:t>가 출력되게 하려면</w:t>
      </w:r>
    </w:p>
    <w:p w14:paraId="64C439E6" w14:textId="5C2B4EC6" w:rsidR="00926370" w:rsidRDefault="00926370" w:rsidP="00926370">
      <w:r>
        <w:rPr>
          <w:rFonts w:hint="eastAsia"/>
        </w:rPr>
        <w:t>줄6~7을 어떻게 수정하면 될까?</w:t>
      </w:r>
      <w:r w:rsidR="00BE5691">
        <w:t xml:space="preserve"> -&gt; </w:t>
      </w:r>
      <w:r w:rsidR="00BE5691">
        <w:rPr>
          <w:rFonts w:hint="eastAsia"/>
        </w:rPr>
        <w:t>불가능</w:t>
      </w:r>
    </w:p>
    <w:p w14:paraId="0479F28D" w14:textId="555ABEEC" w:rsidR="00BE5691" w:rsidRDefault="00BE5691" w:rsidP="00926370"/>
    <w:p w14:paraId="155B4A50" w14:textId="77777777" w:rsidR="00BE5691" w:rsidRDefault="00BE5691" w:rsidP="00926370"/>
    <w:p w14:paraId="0E02192A" w14:textId="77777777" w:rsidR="00926370" w:rsidRDefault="00926370" w:rsidP="00926370"/>
    <w:p w14:paraId="4017093A" w14:textId="4D81F789" w:rsidR="009A5A5E" w:rsidRDefault="009A5A5E" w:rsidP="00926370">
      <w:r>
        <w:br w:type="page"/>
      </w:r>
    </w:p>
    <w:p w14:paraId="0DCE844F" w14:textId="222256FF" w:rsidR="00A7162D" w:rsidRDefault="00A7162D" w:rsidP="00A7162D">
      <w:pPr>
        <w:pStyle w:val="Heading2"/>
      </w:pPr>
      <w:bookmarkStart w:id="3" w:name="_Toc490726685"/>
      <w:r>
        <w:lastRenderedPageBreak/>
        <w:t>Object[]</w:t>
      </w:r>
      <w:bookmarkEnd w:id="3"/>
    </w:p>
    <w:p w14:paraId="1A7037C6" w14:textId="3D77DD8B" w:rsidR="00A7162D" w:rsidRDefault="00B036D2" w:rsidP="00A7162D">
      <w:r>
        <w:rPr>
          <w:rFonts w:hint="eastAsia"/>
        </w:rPr>
        <w:t>ObjArray2.java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036D2" w14:paraId="23520C57" w14:textId="77777777" w:rsidTr="00B036D2">
        <w:tc>
          <w:tcPr>
            <w:tcW w:w="426" w:type="dxa"/>
          </w:tcPr>
          <w:p w14:paraId="30B8A32F" w14:textId="77777777" w:rsidR="00B036D2" w:rsidRPr="00185935" w:rsidRDefault="00B036D2" w:rsidP="00603AD6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6590210" w14:textId="77777777" w:rsidR="00B036D2" w:rsidRPr="00185935" w:rsidRDefault="00B036D2" w:rsidP="00603AD6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FB0FE4D" w14:textId="77777777" w:rsidR="00B036D2" w:rsidRPr="00185935" w:rsidRDefault="00B036D2" w:rsidP="00603AD6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4188553" w14:textId="77777777" w:rsidR="00B036D2" w:rsidRPr="00185935" w:rsidRDefault="00B036D2" w:rsidP="00603AD6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0BBF8138" w14:textId="77777777" w:rsidR="00B036D2" w:rsidRPr="00185935" w:rsidRDefault="00B036D2" w:rsidP="00603AD6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CCD006F" w14:textId="77777777" w:rsidR="00B036D2" w:rsidRPr="00185935" w:rsidRDefault="00B036D2" w:rsidP="00603AD6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F9679EA" w14:textId="77777777" w:rsidR="00B036D2" w:rsidRPr="00185935" w:rsidRDefault="00B036D2" w:rsidP="00603AD6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ACFECCE" w14:textId="77777777" w:rsidR="00B036D2" w:rsidRPr="00185935" w:rsidRDefault="00B036D2" w:rsidP="00603AD6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5BCA322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0CB126B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98E35CB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FB25296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7171F6A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D1D22AC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1C81E10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5363623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BC7ACE4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64067F1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FE05C78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D485237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A86F41A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64F6767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68EE3404" w14:textId="77777777" w:rsidR="00B036D2" w:rsidRDefault="00B036D2" w:rsidP="00603AD6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389B83F" w14:textId="77777777" w:rsidR="00603AD6" w:rsidRDefault="00603AD6" w:rsidP="00603AD6">
            <w:pPr>
              <w:pStyle w:val="a1"/>
            </w:pPr>
            <w:r>
              <w:t>24</w:t>
            </w:r>
          </w:p>
          <w:p w14:paraId="6130E24F" w14:textId="7D45808E" w:rsidR="00603AD6" w:rsidRPr="00185935" w:rsidRDefault="00603AD6" w:rsidP="00603AD6">
            <w:pPr>
              <w:pStyle w:val="a1"/>
            </w:pPr>
            <w:r>
              <w:t>25</w:t>
            </w:r>
          </w:p>
        </w:tc>
        <w:tc>
          <w:tcPr>
            <w:tcW w:w="10631" w:type="dxa"/>
          </w:tcPr>
          <w:p w14:paraId="3AFF020D" w14:textId="77777777" w:rsidR="00603AD6" w:rsidRDefault="00603AD6" w:rsidP="00603AD6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net.skhu.lecture02;</w:t>
            </w:r>
          </w:p>
          <w:p w14:paraId="63FE806A" w14:textId="77777777" w:rsidR="00603AD6" w:rsidRDefault="00603AD6" w:rsidP="00603AD6">
            <w:pPr>
              <w:pStyle w:val="a1"/>
            </w:pPr>
          </w:p>
          <w:p w14:paraId="35915E97" w14:textId="77777777" w:rsidR="00603AD6" w:rsidRDefault="00603AD6" w:rsidP="00603AD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java.util.Date;</w:t>
            </w:r>
          </w:p>
          <w:p w14:paraId="24E698E7" w14:textId="77777777" w:rsidR="00603AD6" w:rsidRDefault="00603AD6" w:rsidP="00603AD6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net.skhu.lecture01.Person;</w:t>
            </w:r>
          </w:p>
          <w:p w14:paraId="3D84ABC9" w14:textId="77777777" w:rsidR="00603AD6" w:rsidRDefault="00603AD6" w:rsidP="00603AD6">
            <w:pPr>
              <w:pStyle w:val="a1"/>
            </w:pPr>
          </w:p>
          <w:p w14:paraId="25BF1E01" w14:textId="77777777" w:rsidR="00603AD6" w:rsidRDefault="00603AD6" w:rsidP="00603AD6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ObjArray2 {</w:t>
            </w:r>
          </w:p>
          <w:p w14:paraId="2FEED9FE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92D9FA4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6524386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Object[]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Object[7];</w:t>
            </w:r>
          </w:p>
          <w:p w14:paraId="7CF549B6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Person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전우치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24);</w:t>
            </w:r>
          </w:p>
          <w:p w14:paraId="6919C9BE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D5D7D54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[0] = </w:t>
            </w:r>
            <w:r>
              <w:rPr>
                <w:color w:val="2A00FF"/>
              </w:rPr>
              <w:t>"hello"</w:t>
            </w:r>
            <w:r>
              <w:rPr>
                <w:color w:val="000000"/>
              </w:rPr>
              <w:t>;</w:t>
            </w:r>
          </w:p>
          <w:p w14:paraId="269DCA4C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[1]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String(</w:t>
            </w:r>
            <w:r>
              <w:rPr>
                <w:color w:val="2A00FF"/>
              </w:rPr>
              <w:t>"world"</w:t>
            </w:r>
            <w:r>
              <w:rPr>
                <w:color w:val="000000"/>
              </w:rPr>
              <w:t>);</w:t>
            </w:r>
          </w:p>
          <w:p w14:paraId="0E6683BA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[2]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Date();</w:t>
            </w:r>
          </w:p>
          <w:p w14:paraId="0DD8404E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[3]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18);</w:t>
            </w:r>
          </w:p>
          <w:p w14:paraId="3C27999F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[4]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{ 1, 2, 3 };</w:t>
            </w:r>
          </w:p>
          <w:p w14:paraId="563D45D2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[5]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 xml:space="preserve"> };</w:t>
            </w:r>
          </w:p>
          <w:p w14:paraId="07AC7A0F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[6]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Person[] {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임꺽정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,22),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}; </w:t>
            </w:r>
          </w:p>
          <w:p w14:paraId="7ED35315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0C275155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(Object </w:t>
            </w:r>
            <w:r>
              <w:rPr>
                <w:color w:val="6A3E3E"/>
              </w:rPr>
              <w:t>o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5B67D15D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o</w:t>
            </w:r>
            <w:r>
              <w:rPr>
                <w:color w:val="000000"/>
              </w:rPr>
              <w:t>);</w:t>
            </w:r>
          </w:p>
          <w:p w14:paraId="38D7D26C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AB059D1" w14:textId="77777777" w:rsidR="00603AD6" w:rsidRDefault="00603AD6" w:rsidP="00603AD6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A7285EF" w14:textId="77777777" w:rsidR="00603AD6" w:rsidRDefault="00603AD6" w:rsidP="00603AD6">
            <w:pPr>
              <w:pStyle w:val="a1"/>
            </w:pPr>
          </w:p>
          <w:p w14:paraId="2B66D6FA" w14:textId="4E04A1F9" w:rsidR="00B036D2" w:rsidRDefault="00603AD6" w:rsidP="00603AD6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3A7B04D3" w14:textId="01047FDF" w:rsidR="00B036D2" w:rsidRDefault="00B036D2" w:rsidP="00A7162D"/>
    <w:p w14:paraId="24AA4C6E" w14:textId="144C44A8" w:rsidR="009A5A5E" w:rsidRDefault="009A5A5E" w:rsidP="00A7162D"/>
    <w:p w14:paraId="4CF2A2D1" w14:textId="526DA1EB" w:rsidR="009A5A5E" w:rsidRDefault="00603AD6" w:rsidP="00A7162D">
      <w:r w:rsidRPr="00603AD6">
        <w:rPr>
          <w:noProof/>
        </w:rPr>
        <w:drawing>
          <wp:inline distT="0" distB="0" distL="0" distR="0" wp14:anchorId="6855719E" wp14:editId="4DDA8002">
            <wp:extent cx="6478270" cy="332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DE49" w14:textId="30D094D1" w:rsidR="009A5A5E" w:rsidRDefault="009A5A5E" w:rsidP="00A7162D"/>
    <w:p w14:paraId="4CE9EA25" w14:textId="77777777" w:rsidR="009A5A5E" w:rsidRDefault="009A5A5E" w:rsidP="00A7162D"/>
    <w:p w14:paraId="68FD98AF" w14:textId="77777777" w:rsidR="00B036D2" w:rsidRDefault="00B036D2" w:rsidP="00B036D2">
      <w:r>
        <w:rPr>
          <w:rFonts w:hint="eastAsia"/>
        </w:rPr>
        <w:t xml:space="preserve">Java에서 </w:t>
      </w:r>
      <w:r>
        <w:t xml:space="preserve">Object </w:t>
      </w:r>
      <w:r>
        <w:rPr>
          <w:rFonts w:hint="eastAsia"/>
        </w:rPr>
        <w:t>클래스는 모든 클래스의 부모 클래스이다.</w:t>
      </w:r>
    </w:p>
    <w:p w14:paraId="04452052" w14:textId="34FCEEF1" w:rsidR="00A7162D" w:rsidRDefault="00926370" w:rsidP="00A7162D">
      <w:r>
        <w:rPr>
          <w:rFonts w:hint="eastAsia"/>
        </w:rPr>
        <w:t>Object</w:t>
      </w:r>
      <w:r w:rsidR="00A7162D">
        <w:rPr>
          <w:rFonts w:hint="eastAsia"/>
        </w:rPr>
        <w:t>를 부모 클래스</w:t>
      </w:r>
      <w:r>
        <w:rPr>
          <w:rFonts w:hint="eastAsia"/>
        </w:rPr>
        <w:t>로</w:t>
      </w:r>
      <w:r w:rsidR="00A7162D">
        <w:rPr>
          <w:rFonts w:hint="eastAsia"/>
        </w:rPr>
        <w:t xml:space="preserve"> 선언하지 않아도 자동으로 부모 클래스가 된다.</w:t>
      </w:r>
    </w:p>
    <w:p w14:paraId="234CCB2C" w14:textId="3A480AD6" w:rsidR="00A7162D" w:rsidRDefault="00A7162D" w:rsidP="00A7162D"/>
    <w:p w14:paraId="78D480D7" w14:textId="5146DB67" w:rsidR="00B036D2" w:rsidRDefault="00B036D2" w:rsidP="00A7162D">
      <w:r>
        <w:rPr>
          <w:rFonts w:hint="eastAsia"/>
        </w:rPr>
        <w:t>up-casting은 아무 문제 없다.</w:t>
      </w:r>
    </w:p>
    <w:p w14:paraId="265BDB68" w14:textId="07B63777" w:rsidR="00B036D2" w:rsidRDefault="00B036D2" w:rsidP="00A7162D">
      <w:r>
        <w:rPr>
          <w:rFonts w:hint="eastAsia"/>
        </w:rPr>
        <w:t>즉 자식 클래스 객체에 대한 참조를 부모 클래스 타입의 참조 변수에 대입하는 것은 아무 문제 없다.</w:t>
      </w:r>
    </w:p>
    <w:p w14:paraId="747A7564" w14:textId="26F3ADE6" w:rsidR="00B036D2" w:rsidRDefault="00B036D2" w:rsidP="00A7162D"/>
    <w:p w14:paraId="6D632226" w14:textId="779D42C4" w:rsidR="00B036D2" w:rsidRDefault="00B036D2" w:rsidP="00A7162D">
      <w:r>
        <w:rPr>
          <w:rFonts w:hint="eastAsia"/>
        </w:rPr>
        <w:t xml:space="preserve">줄9에서 생성된 </w:t>
      </w:r>
      <w:r>
        <w:t xml:space="preserve">a </w:t>
      </w:r>
      <w:r>
        <w:rPr>
          <w:rFonts w:hint="eastAsia"/>
        </w:rPr>
        <w:t xml:space="preserve">배열은 </w:t>
      </w:r>
      <w:r>
        <w:t xml:space="preserve">Object </w:t>
      </w:r>
      <w:r>
        <w:rPr>
          <w:rFonts w:hint="eastAsia"/>
        </w:rPr>
        <w:t>타입의 참조를 저장하는 배열이다.</w:t>
      </w:r>
    </w:p>
    <w:p w14:paraId="67175F3F" w14:textId="2716E453" w:rsidR="00B036D2" w:rsidRDefault="00B036D2" w:rsidP="00A7162D">
      <w:r>
        <w:t>Java</w:t>
      </w:r>
      <w:r>
        <w:rPr>
          <w:rFonts w:hint="eastAsia"/>
        </w:rPr>
        <w:t xml:space="preserve">에서 모든 객체는 </w:t>
      </w:r>
      <w:r>
        <w:t>Object</w:t>
      </w:r>
      <w:r>
        <w:rPr>
          <w:rFonts w:hint="eastAsia"/>
        </w:rPr>
        <w:t>의 자식 클래스의 객체이므로,</w:t>
      </w:r>
    </w:p>
    <w:p w14:paraId="45AD98DE" w14:textId="04428A60" w:rsidR="00B036D2" w:rsidRDefault="00B036D2" w:rsidP="00A7162D">
      <w:r>
        <w:rPr>
          <w:rFonts w:hint="eastAsia"/>
        </w:rPr>
        <w:t xml:space="preserve">어떤 객체에 대한 참조를 </w:t>
      </w:r>
      <w:r>
        <w:t xml:space="preserve">Object </w:t>
      </w:r>
      <w:r>
        <w:rPr>
          <w:rFonts w:hint="eastAsia"/>
        </w:rPr>
        <w:t xml:space="preserve">타입의 참조 변수에 저장하는 것은 </w:t>
      </w:r>
      <w:r>
        <w:t xml:space="preserve">up-casting </w:t>
      </w:r>
      <w:r w:rsidR="003A08C1">
        <w:rPr>
          <w:rFonts w:hint="eastAsia"/>
        </w:rPr>
        <w:t>이므로 가능하다.</w:t>
      </w:r>
    </w:p>
    <w:p w14:paraId="1FBF2639" w14:textId="77777777" w:rsidR="00AA41EC" w:rsidRDefault="00AA41EC" w:rsidP="00A7162D"/>
    <w:p w14:paraId="1399EA1E" w14:textId="043C700F" w:rsidR="003A08C1" w:rsidRDefault="00B036D2" w:rsidP="00A7162D">
      <w:r>
        <w:t xml:space="preserve">String </w:t>
      </w:r>
      <w:r>
        <w:rPr>
          <w:rFonts w:hint="eastAsia"/>
        </w:rPr>
        <w:t>객체,</w:t>
      </w:r>
      <w:r>
        <w:t xml:space="preserve"> Date </w:t>
      </w:r>
      <w:r>
        <w:rPr>
          <w:rFonts w:hint="eastAsia"/>
        </w:rPr>
        <w:t>객체,</w:t>
      </w:r>
      <w:r>
        <w:t xml:space="preserve"> Person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int[] 객체,</w:t>
      </w:r>
      <w:r>
        <w:t xml:space="preserve"> String[] </w:t>
      </w:r>
      <w:r>
        <w:rPr>
          <w:rFonts w:hint="eastAsia"/>
        </w:rPr>
        <w:t>객체</w:t>
      </w:r>
      <w:r w:rsidR="003A08C1">
        <w:rPr>
          <w:rFonts w:hint="eastAsia"/>
        </w:rPr>
        <w:t xml:space="preserve"> 모두 </w:t>
      </w:r>
      <w:r w:rsidR="003A08C1">
        <w:t xml:space="preserve">Object </w:t>
      </w:r>
      <w:r w:rsidR="003A08C1">
        <w:rPr>
          <w:rFonts w:hint="eastAsia"/>
        </w:rPr>
        <w:t>클래스의 자식 클래스 객체이다.</w:t>
      </w:r>
    </w:p>
    <w:p w14:paraId="4A034FDB" w14:textId="059DE6D3" w:rsidR="003A08C1" w:rsidRDefault="003A08C1" w:rsidP="00A7162D">
      <w:r>
        <w:rPr>
          <w:rFonts w:hint="eastAsia"/>
        </w:rPr>
        <w:t xml:space="preserve">그래서 이 객체들에 대한 참조를 </w:t>
      </w:r>
      <w:r>
        <w:t xml:space="preserve">a </w:t>
      </w:r>
      <w:r>
        <w:rPr>
          <w:rFonts w:hint="eastAsia"/>
        </w:rPr>
        <w:t>배열의 원소에</w:t>
      </w:r>
      <w:r>
        <w:t xml:space="preserve"> </w:t>
      </w:r>
      <w:r>
        <w:rPr>
          <w:rFonts w:hint="eastAsia"/>
        </w:rPr>
        <w:t>대입할 수 있다.</w:t>
      </w:r>
    </w:p>
    <w:p w14:paraId="139D147B" w14:textId="758A8FC4" w:rsidR="003A08C1" w:rsidRDefault="003A08C1" w:rsidP="00A7162D"/>
    <w:p w14:paraId="5FBA461E" w14:textId="3FE42B18" w:rsidR="003A08C1" w:rsidRPr="003A08C1" w:rsidRDefault="003A08C1" w:rsidP="00A7162D">
      <w:r>
        <w:rPr>
          <w:rFonts w:hint="eastAsia"/>
        </w:rPr>
        <w:t xml:space="preserve">우리는 보통, 변수에 객체를 대입한다고 표현하지만, </w:t>
      </w:r>
    </w:p>
    <w:p w14:paraId="4F447217" w14:textId="5BC3BD50" w:rsidR="00B036D2" w:rsidRDefault="00B036D2" w:rsidP="00A7162D">
      <w:r>
        <w:rPr>
          <w:rFonts w:hint="eastAsia"/>
        </w:rPr>
        <w:t>정확하게 표현하자면,</w:t>
      </w:r>
      <w:r>
        <w:t xml:space="preserve"> </w:t>
      </w:r>
      <w:r>
        <w:rPr>
          <w:rFonts w:hint="eastAsia"/>
        </w:rPr>
        <w:t xml:space="preserve">객체를 </w:t>
      </w:r>
      <w:r w:rsidR="003A08C1">
        <w:rPr>
          <w:rFonts w:hint="eastAsia"/>
        </w:rPr>
        <w:t>대입하는</w:t>
      </w:r>
      <w:r>
        <w:rPr>
          <w:rFonts w:hint="eastAsia"/>
        </w:rPr>
        <w:t xml:space="preserve"> 것이 아니고,</w:t>
      </w:r>
      <w:r>
        <w:t xml:space="preserve"> </w:t>
      </w:r>
      <w:r>
        <w:rPr>
          <w:rFonts w:hint="eastAsia"/>
        </w:rPr>
        <w:t xml:space="preserve">객체에 대한 참조만 </w:t>
      </w:r>
      <w:r w:rsidR="003A08C1">
        <w:rPr>
          <w:rFonts w:hint="eastAsia"/>
        </w:rPr>
        <w:t>대입하는</w:t>
      </w:r>
      <w:r>
        <w:rPr>
          <w:rFonts w:hint="eastAsia"/>
        </w:rPr>
        <w:t xml:space="preserve"> 것이다.</w:t>
      </w:r>
    </w:p>
    <w:p w14:paraId="759B7A7B" w14:textId="1AE96E13" w:rsidR="00B036D2" w:rsidRPr="003A08C1" w:rsidRDefault="00B036D2" w:rsidP="00A7162D"/>
    <w:p w14:paraId="08309DE1" w14:textId="6B11093C" w:rsidR="00B036D2" w:rsidRDefault="00B036D2" w:rsidP="00A7162D">
      <w:r>
        <w:rPr>
          <w:rFonts w:hint="eastAsia"/>
        </w:rPr>
        <w:t>기본 자료형은 객체가 아니다.</w:t>
      </w:r>
    </w:p>
    <w:p w14:paraId="079C2D46" w14:textId="32439264" w:rsidR="003A08C1" w:rsidRDefault="003A08C1" w:rsidP="00A7162D">
      <w:r>
        <w:rPr>
          <w:rFonts w:hint="eastAsia"/>
        </w:rPr>
        <w:t xml:space="preserve">기본 자료형 </w:t>
      </w:r>
      <w:r>
        <w:t>int</w:t>
      </w:r>
      <w:r>
        <w:rPr>
          <w:rFonts w:hint="eastAsia"/>
        </w:rPr>
        <w:t xml:space="preserve">는 클래스가 아니다. </w:t>
      </w:r>
      <w:r>
        <w:t>int</w:t>
      </w:r>
      <w:r>
        <w:rPr>
          <w:rFonts w:hint="eastAsia"/>
        </w:rPr>
        <w:t xml:space="preserve">는 </w:t>
      </w:r>
      <w:r>
        <w:t xml:space="preserve">Object </w:t>
      </w:r>
      <w:r>
        <w:rPr>
          <w:rFonts w:hint="eastAsia"/>
        </w:rPr>
        <w:t>클래스의 자식 클래스가 아니다.</w:t>
      </w:r>
    </w:p>
    <w:p w14:paraId="0D8E509F" w14:textId="100BC9E3" w:rsidR="00B036D2" w:rsidRDefault="00B036D2" w:rsidP="00A7162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배열은 객체에 대한 참조만 저장할 수 있기 때문에,</w:t>
      </w:r>
      <w:r>
        <w:t xml:space="preserve"> 123 </w:t>
      </w:r>
      <w:r>
        <w:rPr>
          <w:rFonts w:hint="eastAsia"/>
        </w:rPr>
        <w:t>같은 정수 값을 a</w:t>
      </w:r>
      <w:r>
        <w:t xml:space="preserve"> </w:t>
      </w:r>
      <w:r>
        <w:rPr>
          <w:rFonts w:hint="eastAsia"/>
        </w:rPr>
        <w:t>배열에</w:t>
      </w:r>
      <w:r w:rsidR="00AA41EC">
        <w:t xml:space="preserve"> </w:t>
      </w:r>
      <w:r w:rsidR="00AA41EC">
        <w:rPr>
          <w:rFonts w:hint="eastAsia"/>
        </w:rPr>
        <w:t>그냥 넣을 수는 없다.</w:t>
      </w:r>
    </w:p>
    <w:p w14:paraId="2F4CB719" w14:textId="79826252" w:rsidR="00AA41EC" w:rsidRDefault="00AA41EC" w:rsidP="00A7162D"/>
    <w:p w14:paraId="08D6BE7A" w14:textId="1C4CC45B" w:rsidR="00AA41EC" w:rsidRDefault="00AA41EC" w:rsidP="00A7162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배열은 객체에 대한 참조만 저장할 수 있기 때문에,</w:t>
      </w:r>
      <w:r>
        <w:t xml:space="preserve"> </w:t>
      </w:r>
      <w:r>
        <w:rPr>
          <w:rFonts w:hint="eastAsia"/>
        </w:rPr>
        <w:t>123 같은 정수를 a 배열에 넣으려면,</w:t>
      </w:r>
    </w:p>
    <w:p w14:paraId="48159480" w14:textId="2FE24B67" w:rsidR="00AA41EC" w:rsidRDefault="00AA41EC" w:rsidP="00A7162D">
      <w:r>
        <w:rPr>
          <w:rFonts w:hint="eastAsia"/>
        </w:rPr>
        <w:t>먼저 123 정수를 객체로 변환해야 한다.</w:t>
      </w:r>
    </w:p>
    <w:p w14:paraId="1773857D" w14:textId="77777777" w:rsidR="00AA41EC" w:rsidRPr="00AA41EC" w:rsidRDefault="00AA41EC" w:rsidP="00A7162D"/>
    <w:p w14:paraId="79584683" w14:textId="2591D03E" w:rsidR="00AA41EC" w:rsidRDefault="00AA41EC" w:rsidP="00A7162D"/>
    <w:p w14:paraId="3606B093" w14:textId="77777777" w:rsidR="00B036D2" w:rsidRDefault="00B036D2" w:rsidP="00A7162D"/>
    <w:p w14:paraId="6F0269E6" w14:textId="77777777" w:rsidR="00B036D2" w:rsidRPr="00A7162D" w:rsidRDefault="00B036D2" w:rsidP="00A7162D"/>
    <w:p w14:paraId="41A7837D" w14:textId="483DD98F" w:rsidR="00AA41EC" w:rsidRDefault="00AA41E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7D01899" w14:textId="034F40AD" w:rsidR="0063700C" w:rsidRDefault="00AA41EC" w:rsidP="00AA41EC">
      <w:pPr>
        <w:pStyle w:val="Heading1"/>
      </w:pPr>
      <w:bookmarkStart w:id="4" w:name="_Toc490726686"/>
      <w:r>
        <w:rPr>
          <w:rFonts w:hint="eastAsia"/>
        </w:rPr>
        <w:lastRenderedPageBreak/>
        <w:t>기본 자료형 클래스</w:t>
      </w:r>
      <w:bookmarkEnd w:id="4"/>
    </w:p>
    <w:p w14:paraId="1270F143" w14:textId="77777777" w:rsidR="00AA41EC" w:rsidRPr="00AA41EC" w:rsidRDefault="00AA41EC" w:rsidP="00AA41EC"/>
    <w:p w14:paraId="11A99395" w14:textId="77777777" w:rsidR="00F579D5" w:rsidRDefault="006C085A" w:rsidP="00F579D5">
      <w:pPr>
        <w:pStyle w:val="Heading2"/>
      </w:pPr>
      <w:bookmarkStart w:id="5" w:name="_Toc490726687"/>
      <w:r>
        <w:rPr>
          <w:rFonts w:hint="eastAsia"/>
        </w:rPr>
        <w:t>기본 자료형 클래스</w:t>
      </w:r>
      <w:bookmarkEnd w:id="5"/>
    </w:p>
    <w:p w14:paraId="318F775F" w14:textId="77777777" w:rsidR="006C085A" w:rsidRDefault="006C085A" w:rsidP="006C085A"/>
    <w:p w14:paraId="67E352D9" w14:textId="77777777" w:rsidR="006C085A" w:rsidRDefault="006C085A" w:rsidP="006C085A">
      <w:r w:rsidRPr="006C085A">
        <w:t>Java의 기본 자료형은 모두 값 타입 (value type) 이다.</w:t>
      </w:r>
    </w:p>
    <w:p w14:paraId="16EE38C9" w14:textId="77777777" w:rsidR="006C085A" w:rsidRDefault="006C085A" w:rsidP="006C085A">
      <w:r>
        <w:rPr>
          <w:rFonts w:hint="eastAsia"/>
        </w:rPr>
        <w:t>Java 언어의 기본 자료형은 다음과 같다.</w:t>
      </w:r>
    </w:p>
    <w:p w14:paraId="4C05245A" w14:textId="77777777" w:rsidR="006C085A" w:rsidRPr="006C085A" w:rsidRDefault="006C085A" w:rsidP="006C085A">
      <w:r w:rsidRPr="006C085A">
        <w:rPr>
          <w:rFonts w:hint="eastAsia"/>
        </w:rPr>
        <w:t>byte, short, int, long, float, double, boolean, char</w:t>
      </w:r>
    </w:p>
    <w:p w14:paraId="7C506669" w14:textId="77777777" w:rsidR="006C085A" w:rsidRDefault="006C085A" w:rsidP="00B12C18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C085A" w14:paraId="297D2230" w14:textId="77777777" w:rsidTr="00B036D2">
        <w:tc>
          <w:tcPr>
            <w:tcW w:w="426" w:type="dxa"/>
          </w:tcPr>
          <w:p w14:paraId="3375C28E" w14:textId="77777777" w:rsidR="006C085A" w:rsidRPr="00185935" w:rsidRDefault="006C085A" w:rsidP="00B036D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7B59787" w14:textId="77777777" w:rsidR="006C085A" w:rsidRPr="00185935" w:rsidRDefault="006C085A" w:rsidP="00B036D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</w:tc>
        <w:tc>
          <w:tcPr>
            <w:tcW w:w="10631" w:type="dxa"/>
          </w:tcPr>
          <w:p w14:paraId="1C82FCFF" w14:textId="77777777" w:rsidR="006C085A" w:rsidRDefault="006C085A" w:rsidP="00B036D2">
            <w:pPr>
              <w:pStyle w:val="a1"/>
            </w:pPr>
            <w:r>
              <w:rPr>
                <w:rFonts w:hint="eastAsia"/>
              </w:rPr>
              <w:t>int i = 123</w:t>
            </w:r>
          </w:p>
          <w:p w14:paraId="68308C24" w14:textId="77777777" w:rsidR="006C085A" w:rsidRPr="00B120C4" w:rsidRDefault="006C085A" w:rsidP="00B036D2">
            <w:pPr>
              <w:pStyle w:val="a1"/>
            </w:pPr>
            <w:r>
              <w:t>double d = 3.14159;</w:t>
            </w:r>
          </w:p>
        </w:tc>
      </w:tr>
    </w:tbl>
    <w:p w14:paraId="40954E80" w14:textId="77777777" w:rsidR="006C085A" w:rsidRDefault="006C085A" w:rsidP="006C085A">
      <w:r>
        <w:rPr>
          <w:rFonts w:hint="eastAsia"/>
        </w:rPr>
        <w:t xml:space="preserve">줄1에서  변수 </w:t>
      </w:r>
      <w:r>
        <w:t>i</w:t>
      </w:r>
      <w:r>
        <w:rPr>
          <w:rFonts w:hint="eastAsia"/>
        </w:rPr>
        <w:t xml:space="preserve">에 </w:t>
      </w:r>
      <w:r>
        <w:t xml:space="preserve">123 </w:t>
      </w:r>
      <w:r>
        <w:rPr>
          <w:rFonts w:hint="eastAsia"/>
        </w:rPr>
        <w:t>값이 대입된다.</w:t>
      </w:r>
    </w:p>
    <w:p w14:paraId="3AF14DC8" w14:textId="77777777" w:rsidR="006C085A" w:rsidRDefault="006C085A" w:rsidP="006C085A">
      <w:r>
        <w:rPr>
          <w:rFonts w:hint="eastAsia"/>
        </w:rPr>
        <w:t xml:space="preserve">줄2에서 변수 </w:t>
      </w:r>
      <w:r>
        <w:t>d</w:t>
      </w:r>
      <w:r>
        <w:rPr>
          <w:rFonts w:hint="eastAsia"/>
        </w:rPr>
        <w:t xml:space="preserve">에 </w:t>
      </w:r>
      <w:r>
        <w:t xml:space="preserve">3.14159 </w:t>
      </w:r>
      <w:r>
        <w:rPr>
          <w:rFonts w:hint="eastAsia"/>
        </w:rPr>
        <w:t>값이 대입된다</w:t>
      </w:r>
    </w:p>
    <w:p w14:paraId="5641BDDB" w14:textId="77777777" w:rsidR="00B12C18" w:rsidRPr="006C085A" w:rsidRDefault="00B12C18" w:rsidP="00B12C18"/>
    <w:p w14:paraId="331D7059" w14:textId="77777777" w:rsidR="00B12C18" w:rsidRDefault="006C085A" w:rsidP="00B12C18">
      <w:r w:rsidRPr="002D3E64">
        <w:rPr>
          <w:noProof/>
        </w:rPr>
        <w:drawing>
          <wp:inline distT="0" distB="0" distL="0" distR="0" wp14:anchorId="20550C9C" wp14:editId="79D17B89">
            <wp:extent cx="14859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8824" w14:textId="25C470F0" w:rsidR="007E3BEA" w:rsidRDefault="007E3BEA" w:rsidP="00B12C18"/>
    <w:p w14:paraId="7C2D5F75" w14:textId="0BA7CDA5" w:rsidR="00A7162D" w:rsidRDefault="00A7162D" w:rsidP="00B12C18">
      <w:r>
        <w:rPr>
          <w:rFonts w:hint="eastAsia"/>
        </w:rPr>
        <w:t>그런데 기본 자료형을 참조형 객체로 변환해야 하는 경우가 있다.</w:t>
      </w:r>
    </w:p>
    <w:p w14:paraId="6EAE4EB2" w14:textId="2E0FC71E" w:rsidR="00A7162D" w:rsidRDefault="00AA41EC" w:rsidP="00B12C18">
      <w:r>
        <w:rPr>
          <w:rFonts w:hint="eastAsia"/>
        </w:rPr>
        <w:t>바로 아래와 같은 경우이다.</w:t>
      </w:r>
    </w:p>
    <w:p w14:paraId="24F73F25" w14:textId="77777777" w:rsidR="00A7162D" w:rsidRDefault="00A7162D" w:rsidP="00B12C18"/>
    <w:p w14:paraId="3866231C" w14:textId="17D38D01" w:rsidR="007E3BEA" w:rsidRPr="00E040B4" w:rsidRDefault="00A7162D" w:rsidP="00E040B4">
      <w:pPr>
        <w:rPr>
          <w:b/>
        </w:rPr>
      </w:pPr>
      <w:r w:rsidRPr="00E040B4">
        <w:rPr>
          <w:rFonts w:hint="eastAsia"/>
          <w:b/>
        </w:rPr>
        <w:t>O</w:t>
      </w:r>
      <w:r w:rsidRPr="00E040B4">
        <w:rPr>
          <w:b/>
        </w:rPr>
        <w:t>bjArray</w:t>
      </w:r>
      <w:r w:rsidR="00BA7941" w:rsidRPr="00E040B4">
        <w:rPr>
          <w:b/>
        </w:rPr>
        <w:t>3</w:t>
      </w:r>
      <w:r w:rsidRPr="00E040B4">
        <w:rPr>
          <w:b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E3BEA" w14:paraId="030B8DCC" w14:textId="77777777" w:rsidTr="00B036D2">
        <w:tc>
          <w:tcPr>
            <w:tcW w:w="426" w:type="dxa"/>
          </w:tcPr>
          <w:p w14:paraId="1DCE76EA" w14:textId="77777777" w:rsidR="007E3BEA" w:rsidRPr="00185935" w:rsidRDefault="007E3BEA" w:rsidP="00AA41EC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4B4BE5C" w14:textId="77777777" w:rsidR="007E3BEA" w:rsidRPr="00185935" w:rsidRDefault="007E3BEA" w:rsidP="00AA41EC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4F7909B" w14:textId="77777777" w:rsidR="007E3BEA" w:rsidRPr="00185935" w:rsidRDefault="007E3BEA" w:rsidP="00AA41EC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8738B8F" w14:textId="77777777" w:rsidR="007E3BEA" w:rsidRPr="00185935" w:rsidRDefault="007E3BEA" w:rsidP="00AA41EC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3BDD386" w14:textId="77777777" w:rsidR="007E3BEA" w:rsidRPr="00185935" w:rsidRDefault="007E3BEA" w:rsidP="00AA41EC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468AF13" w14:textId="77777777" w:rsidR="007E3BEA" w:rsidRPr="00185935" w:rsidRDefault="007E3BEA" w:rsidP="00AA41EC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F1114E3" w14:textId="77777777" w:rsidR="007E3BEA" w:rsidRPr="00185935" w:rsidRDefault="007E3BEA" w:rsidP="00AA41EC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D5B3005" w14:textId="77777777" w:rsidR="007E3BEA" w:rsidRPr="00185935" w:rsidRDefault="007E3BEA" w:rsidP="00AA41EC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E4DE456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D3DC41C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5992C3C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042A6E8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809D319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BF41E20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F34ACBB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02D36C90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3F86FA3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CDF70D8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52F8FAE1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4BD745D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6325D977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3E14A796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96DFAE9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B3F992E" w14:textId="77777777" w:rsidR="007E3BEA" w:rsidRDefault="007E3BEA" w:rsidP="00AA41EC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C524EDE" w14:textId="05F7DFF3" w:rsidR="007E3BEA" w:rsidRPr="00185935" w:rsidRDefault="007E3BEA" w:rsidP="00AA41EC">
            <w:pPr>
              <w:pStyle w:val="a1"/>
            </w:pPr>
            <w:r>
              <w:rPr>
                <w:rFonts w:hint="eastAsia"/>
              </w:rPr>
              <w:t>25</w:t>
            </w:r>
          </w:p>
        </w:tc>
        <w:tc>
          <w:tcPr>
            <w:tcW w:w="10631" w:type="dxa"/>
          </w:tcPr>
          <w:p w14:paraId="02A07714" w14:textId="77777777" w:rsidR="00AA41EC" w:rsidRDefault="00AA41EC" w:rsidP="00AA41EC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net.skhu.lecture02;</w:t>
            </w:r>
          </w:p>
          <w:p w14:paraId="6104E679" w14:textId="77777777" w:rsidR="00AA41EC" w:rsidRDefault="00AA41EC" w:rsidP="00AA41EC">
            <w:pPr>
              <w:pStyle w:val="a1"/>
            </w:pPr>
          </w:p>
          <w:p w14:paraId="140A903F" w14:textId="77777777" w:rsidR="00AA41EC" w:rsidRDefault="00AA41EC" w:rsidP="00AA41EC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java.util.Date;</w:t>
            </w:r>
          </w:p>
          <w:p w14:paraId="744C74A9" w14:textId="77777777" w:rsidR="00AA41EC" w:rsidRDefault="00AA41EC" w:rsidP="00AA41EC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net.skhu.lecture01.Person;</w:t>
            </w:r>
          </w:p>
          <w:p w14:paraId="342464F1" w14:textId="77777777" w:rsidR="00AA41EC" w:rsidRDefault="00AA41EC" w:rsidP="00AA41EC">
            <w:pPr>
              <w:pStyle w:val="a1"/>
            </w:pPr>
          </w:p>
          <w:p w14:paraId="73413A9A" w14:textId="77777777" w:rsidR="00AA41EC" w:rsidRDefault="00AA41EC" w:rsidP="00AA41EC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ObjArray3 {</w:t>
            </w:r>
          </w:p>
          <w:p w14:paraId="287229F9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EC0EB08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0A0566E1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Object[]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Object[8];</w:t>
            </w:r>
          </w:p>
          <w:p w14:paraId="0C487878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34245F2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[0] = </w:t>
            </w:r>
            <w:r>
              <w:rPr>
                <w:color w:val="2A00FF"/>
              </w:rPr>
              <w:t>"hello"</w:t>
            </w:r>
            <w:r>
              <w:rPr>
                <w:color w:val="000000"/>
              </w:rPr>
              <w:t>;</w:t>
            </w:r>
          </w:p>
          <w:p w14:paraId="30823127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[1]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String(</w:t>
            </w:r>
            <w:r>
              <w:rPr>
                <w:color w:val="2A00FF"/>
              </w:rPr>
              <w:t>"world"</w:t>
            </w:r>
            <w:r>
              <w:rPr>
                <w:color w:val="000000"/>
              </w:rPr>
              <w:t>);</w:t>
            </w:r>
          </w:p>
          <w:p w14:paraId="0DA46FA6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[2]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Date();</w:t>
            </w:r>
          </w:p>
          <w:p w14:paraId="785BFBE8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[3]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13);</w:t>
            </w:r>
          </w:p>
          <w:p w14:paraId="7BDBF3DB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[4]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{ 1, 2, 3 };</w:t>
            </w:r>
          </w:p>
          <w:p w14:paraId="40270D13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[5]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 xml:space="preserve"> };</w:t>
            </w:r>
          </w:p>
          <w:p w14:paraId="352D56C3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[6]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Integer(3);</w:t>
            </w:r>
          </w:p>
          <w:p w14:paraId="27664DE9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[7]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Double(3.14);</w:t>
            </w:r>
          </w:p>
          <w:p w14:paraId="1AC799AC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65F0D89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(Object </w:t>
            </w:r>
            <w:r>
              <w:rPr>
                <w:color w:val="6A3E3E"/>
              </w:rPr>
              <w:t>o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3797277F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o</w:t>
            </w:r>
            <w:r>
              <w:rPr>
                <w:color w:val="000000"/>
              </w:rPr>
              <w:t>);</w:t>
            </w:r>
          </w:p>
          <w:p w14:paraId="3CD30E2D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7D3A26D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D0AED69" w14:textId="77777777" w:rsidR="00AA41EC" w:rsidRDefault="00AA41EC" w:rsidP="00AA41EC">
            <w:pPr>
              <w:pStyle w:val="a1"/>
            </w:pPr>
          </w:p>
          <w:p w14:paraId="0742CFBB" w14:textId="77777777" w:rsidR="00AA41EC" w:rsidRDefault="00AA41EC" w:rsidP="00AA41EC">
            <w:pPr>
              <w:pStyle w:val="a1"/>
            </w:pPr>
            <w:r>
              <w:rPr>
                <w:color w:val="000000"/>
              </w:rPr>
              <w:t>}</w:t>
            </w:r>
          </w:p>
          <w:p w14:paraId="1CA863DB" w14:textId="77777777" w:rsidR="007E3BEA" w:rsidRDefault="007E3BEA" w:rsidP="00AA41EC">
            <w:pPr>
              <w:pStyle w:val="a1"/>
            </w:pPr>
          </w:p>
        </w:tc>
      </w:tr>
    </w:tbl>
    <w:p w14:paraId="0E827146" w14:textId="35A8B2FD" w:rsidR="00AA41EC" w:rsidRDefault="002C3D34" w:rsidP="00B12C18">
      <w:r>
        <w:rPr>
          <w:rFonts w:hint="eastAsia"/>
        </w:rPr>
        <w:t xml:space="preserve">위 코드에서 배열 </w:t>
      </w:r>
      <w:r>
        <w:t>a</w:t>
      </w:r>
      <w:r>
        <w:rPr>
          <w:rFonts w:hint="eastAsia"/>
        </w:rPr>
        <w:t>는 객체만 저장할 수 있다.</w:t>
      </w:r>
    </w:p>
    <w:p w14:paraId="23E75C25" w14:textId="6F8B7267" w:rsidR="002C3D34" w:rsidRDefault="002C3D34" w:rsidP="00B12C18">
      <w:r>
        <w:rPr>
          <w:rFonts w:hint="eastAsia"/>
        </w:rPr>
        <w:t>즉 참조형만 저장할 수 있고, 기본 자료형은 객체가 아니기 때문에 저장할 수 없다.</w:t>
      </w:r>
    </w:p>
    <w:p w14:paraId="74801DEB" w14:textId="77777777" w:rsidR="002C3D34" w:rsidRDefault="002C3D34" w:rsidP="00B12C18">
      <w:r>
        <w:rPr>
          <w:rFonts w:hint="eastAsia"/>
        </w:rPr>
        <w:t xml:space="preserve">그래서 줄17, 줄18에서 </w:t>
      </w:r>
      <w:r>
        <w:t>3</w:t>
      </w:r>
      <w:r>
        <w:rPr>
          <w:rFonts w:hint="eastAsia"/>
        </w:rPr>
        <w:t xml:space="preserve">과 </w:t>
      </w:r>
      <w:r>
        <w:t>3.14</w:t>
      </w:r>
      <w:r>
        <w:rPr>
          <w:rFonts w:hint="eastAsia"/>
        </w:rPr>
        <w:t xml:space="preserve">를 직접 배열 a에 저장할 수 없어서, </w:t>
      </w:r>
    </w:p>
    <w:p w14:paraId="53B0C7C9" w14:textId="6D843FA7" w:rsidR="002C3D34" w:rsidRDefault="002C3D34" w:rsidP="00B12C18">
      <w:r>
        <w:rPr>
          <w:rFonts w:hint="eastAsia"/>
        </w:rPr>
        <w:t>기본 자료형 값을 내부에 가지고 있는 객체를 생성하여 저장했다.</w:t>
      </w:r>
    </w:p>
    <w:p w14:paraId="23E05721" w14:textId="734B945F" w:rsidR="002C3D34" w:rsidRDefault="002C3D34" w:rsidP="00B12C18">
      <w:r>
        <w:rPr>
          <w:rFonts w:hint="eastAsia"/>
        </w:rPr>
        <w:t>즉 기본 자료형을 객체로 변화하여 저장했다.</w:t>
      </w:r>
    </w:p>
    <w:p w14:paraId="3587FD1E" w14:textId="07E2EFD3" w:rsidR="002C3D34" w:rsidRDefault="002C3D34" w:rsidP="00B12C18"/>
    <w:p w14:paraId="28172EF2" w14:textId="77777777" w:rsidR="002C3D34" w:rsidRPr="002C3D34" w:rsidRDefault="002C3D34" w:rsidP="00B12C18"/>
    <w:p w14:paraId="48880A56" w14:textId="77777777" w:rsidR="00AA41EC" w:rsidRDefault="00AA41E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8052729" w14:textId="77D842E1" w:rsidR="00DD319A" w:rsidRDefault="00DD319A" w:rsidP="00AA41EC"/>
    <w:p w14:paraId="0823C2B8" w14:textId="04654833" w:rsidR="00F90FA9" w:rsidRDefault="00F90FA9" w:rsidP="00AA41EC"/>
    <w:p w14:paraId="3C8F7D62" w14:textId="5B522A54" w:rsidR="00F90FA9" w:rsidRDefault="00F90FA9" w:rsidP="00AA41EC">
      <w:r w:rsidRPr="00F90FA9">
        <w:rPr>
          <w:noProof/>
        </w:rPr>
        <w:drawing>
          <wp:inline distT="0" distB="0" distL="0" distR="0" wp14:anchorId="6F4A6785" wp14:editId="1C473A3E">
            <wp:extent cx="548640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B86C" w14:textId="77777777" w:rsidR="00F90FA9" w:rsidRDefault="00F90FA9" w:rsidP="00AA41EC"/>
    <w:p w14:paraId="25EEABD5" w14:textId="0613C811" w:rsidR="00DD319A" w:rsidRDefault="00DD319A" w:rsidP="00AA41EC"/>
    <w:p w14:paraId="458286D5" w14:textId="77777777" w:rsidR="00F90FA9" w:rsidRDefault="00F90FA9" w:rsidP="00F90FA9">
      <w:r>
        <w:rPr>
          <w:rFonts w:hint="eastAsia"/>
        </w:rPr>
        <w:t>기본 자료형을 객체로 변환하기 위해서,</w:t>
      </w:r>
      <w:r>
        <w:t xml:space="preserve"> </w:t>
      </w:r>
      <w:r>
        <w:rPr>
          <w:rFonts w:hint="eastAsia"/>
        </w:rPr>
        <w:t>기본 자료형 각각에 대한 클래스가 Java</w:t>
      </w:r>
      <w:r>
        <w:t xml:space="preserve"> </w:t>
      </w:r>
      <w:r>
        <w:rPr>
          <w:rFonts w:hint="eastAsia"/>
        </w:rPr>
        <w:t>표준 라이브러리에 포함되어 있다.</w:t>
      </w:r>
    </w:p>
    <w:p w14:paraId="3B7B69B4" w14:textId="77777777" w:rsidR="00F90FA9" w:rsidRPr="00AA41EC" w:rsidRDefault="00F90FA9" w:rsidP="00F90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16"/>
      </w:tblGrid>
      <w:tr w:rsidR="00F90FA9" w:rsidRPr="00AA41EC" w14:paraId="65E671F1" w14:textId="77777777" w:rsidTr="00603AD6">
        <w:tc>
          <w:tcPr>
            <w:tcW w:w="0" w:type="auto"/>
            <w:shd w:val="clear" w:color="auto" w:fill="F2F2F2" w:themeFill="background1" w:themeFillShade="F2"/>
          </w:tcPr>
          <w:p w14:paraId="0892ED72" w14:textId="77777777" w:rsidR="00F90FA9" w:rsidRPr="00AA41EC" w:rsidRDefault="00F90FA9" w:rsidP="00603AD6">
            <w:r w:rsidRPr="00AA41EC">
              <w:rPr>
                <w:rFonts w:hint="eastAsia"/>
              </w:rPr>
              <w:t>기본 자료형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7ABD3BB" w14:textId="77777777" w:rsidR="00F90FA9" w:rsidRPr="00AA41EC" w:rsidRDefault="00F90FA9" w:rsidP="00603AD6">
            <w:r w:rsidRPr="00AA41EC">
              <w:rPr>
                <w:rFonts w:hint="eastAsia"/>
              </w:rPr>
              <w:t>클래스 이름</w:t>
            </w:r>
          </w:p>
        </w:tc>
      </w:tr>
      <w:tr w:rsidR="00F90FA9" w:rsidRPr="00AA41EC" w14:paraId="354B7519" w14:textId="77777777" w:rsidTr="00603AD6">
        <w:tc>
          <w:tcPr>
            <w:tcW w:w="0" w:type="auto"/>
          </w:tcPr>
          <w:p w14:paraId="54AE0F8E" w14:textId="77777777" w:rsidR="00F90FA9" w:rsidRPr="00AA41EC" w:rsidRDefault="00F90FA9" w:rsidP="00603AD6">
            <w:r w:rsidRPr="00AA41EC">
              <w:rPr>
                <w:rFonts w:hint="eastAsia"/>
              </w:rPr>
              <w:t>byte</w:t>
            </w:r>
          </w:p>
        </w:tc>
        <w:tc>
          <w:tcPr>
            <w:tcW w:w="0" w:type="auto"/>
          </w:tcPr>
          <w:p w14:paraId="34978EBB" w14:textId="77777777" w:rsidR="00F90FA9" w:rsidRPr="00AA41EC" w:rsidRDefault="00F90FA9" w:rsidP="00603AD6">
            <w:r w:rsidRPr="00AA41EC">
              <w:t>Byte</w:t>
            </w:r>
          </w:p>
        </w:tc>
      </w:tr>
      <w:tr w:rsidR="00F90FA9" w:rsidRPr="00AA41EC" w14:paraId="112C66A5" w14:textId="77777777" w:rsidTr="00603AD6">
        <w:tc>
          <w:tcPr>
            <w:tcW w:w="0" w:type="auto"/>
          </w:tcPr>
          <w:p w14:paraId="2AD81FC4" w14:textId="77777777" w:rsidR="00F90FA9" w:rsidRPr="00AA41EC" w:rsidRDefault="00F90FA9" w:rsidP="00603AD6">
            <w:r w:rsidRPr="00AA41EC">
              <w:rPr>
                <w:rFonts w:hint="eastAsia"/>
              </w:rPr>
              <w:t>short</w:t>
            </w:r>
          </w:p>
        </w:tc>
        <w:tc>
          <w:tcPr>
            <w:tcW w:w="0" w:type="auto"/>
          </w:tcPr>
          <w:p w14:paraId="40477A52" w14:textId="77777777" w:rsidR="00F90FA9" w:rsidRPr="00AA41EC" w:rsidRDefault="00F90FA9" w:rsidP="00603AD6">
            <w:r w:rsidRPr="00AA41EC">
              <w:t>Short</w:t>
            </w:r>
          </w:p>
        </w:tc>
      </w:tr>
      <w:tr w:rsidR="00F90FA9" w:rsidRPr="00AA41EC" w14:paraId="5405A744" w14:textId="77777777" w:rsidTr="00603AD6">
        <w:tc>
          <w:tcPr>
            <w:tcW w:w="0" w:type="auto"/>
          </w:tcPr>
          <w:p w14:paraId="6F6A8D06" w14:textId="77777777" w:rsidR="00F90FA9" w:rsidRPr="00AA41EC" w:rsidRDefault="00F90FA9" w:rsidP="00603AD6">
            <w:r w:rsidRPr="00AA41EC">
              <w:rPr>
                <w:rFonts w:hint="eastAsia"/>
              </w:rPr>
              <w:t>in</w:t>
            </w:r>
            <w:r w:rsidRPr="00AA41EC">
              <w:t>t</w:t>
            </w:r>
          </w:p>
        </w:tc>
        <w:tc>
          <w:tcPr>
            <w:tcW w:w="0" w:type="auto"/>
          </w:tcPr>
          <w:p w14:paraId="65B10B26" w14:textId="77777777" w:rsidR="00F90FA9" w:rsidRPr="00AA41EC" w:rsidRDefault="00F90FA9" w:rsidP="00603AD6">
            <w:r w:rsidRPr="00AA41EC">
              <w:t>Integer</w:t>
            </w:r>
          </w:p>
        </w:tc>
      </w:tr>
      <w:tr w:rsidR="00F90FA9" w:rsidRPr="00AA41EC" w14:paraId="3C78865B" w14:textId="77777777" w:rsidTr="00603AD6">
        <w:tc>
          <w:tcPr>
            <w:tcW w:w="0" w:type="auto"/>
          </w:tcPr>
          <w:p w14:paraId="77EEBC35" w14:textId="77777777" w:rsidR="00F90FA9" w:rsidRPr="00AA41EC" w:rsidRDefault="00F90FA9" w:rsidP="00603AD6">
            <w:r w:rsidRPr="00AA41EC">
              <w:rPr>
                <w:rFonts w:hint="eastAsia"/>
              </w:rPr>
              <w:t>long</w:t>
            </w:r>
          </w:p>
        </w:tc>
        <w:tc>
          <w:tcPr>
            <w:tcW w:w="0" w:type="auto"/>
          </w:tcPr>
          <w:p w14:paraId="1CB73BA9" w14:textId="77777777" w:rsidR="00F90FA9" w:rsidRPr="00AA41EC" w:rsidRDefault="00F90FA9" w:rsidP="00603AD6">
            <w:r w:rsidRPr="00AA41EC">
              <w:t>Long</w:t>
            </w:r>
          </w:p>
        </w:tc>
      </w:tr>
      <w:tr w:rsidR="00F90FA9" w:rsidRPr="00AA41EC" w14:paraId="10FFADA4" w14:textId="77777777" w:rsidTr="00603AD6">
        <w:tc>
          <w:tcPr>
            <w:tcW w:w="0" w:type="auto"/>
          </w:tcPr>
          <w:p w14:paraId="76C7213B" w14:textId="77777777" w:rsidR="00F90FA9" w:rsidRPr="00AA41EC" w:rsidRDefault="00F90FA9" w:rsidP="00603AD6">
            <w:r w:rsidRPr="00AA41EC">
              <w:rPr>
                <w:rFonts w:hint="eastAsia"/>
              </w:rPr>
              <w:t>float</w:t>
            </w:r>
          </w:p>
        </w:tc>
        <w:tc>
          <w:tcPr>
            <w:tcW w:w="0" w:type="auto"/>
          </w:tcPr>
          <w:p w14:paraId="5052BBE9" w14:textId="77777777" w:rsidR="00F90FA9" w:rsidRPr="00AA41EC" w:rsidRDefault="00F90FA9" w:rsidP="00603AD6">
            <w:r w:rsidRPr="00AA41EC">
              <w:t>Float</w:t>
            </w:r>
          </w:p>
        </w:tc>
      </w:tr>
      <w:tr w:rsidR="00F90FA9" w:rsidRPr="00AA41EC" w14:paraId="2D582D35" w14:textId="77777777" w:rsidTr="00603AD6">
        <w:tc>
          <w:tcPr>
            <w:tcW w:w="0" w:type="auto"/>
          </w:tcPr>
          <w:p w14:paraId="3BB537CF" w14:textId="77777777" w:rsidR="00F90FA9" w:rsidRPr="00AA41EC" w:rsidRDefault="00F90FA9" w:rsidP="00603AD6">
            <w:r w:rsidRPr="00AA41EC"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14:paraId="322AC1C3" w14:textId="77777777" w:rsidR="00F90FA9" w:rsidRPr="00AA41EC" w:rsidRDefault="00F90FA9" w:rsidP="00603AD6">
            <w:r w:rsidRPr="00AA41EC">
              <w:t>Double</w:t>
            </w:r>
          </w:p>
        </w:tc>
      </w:tr>
      <w:tr w:rsidR="00F90FA9" w:rsidRPr="00AA41EC" w14:paraId="25B9C34F" w14:textId="77777777" w:rsidTr="00603AD6">
        <w:tc>
          <w:tcPr>
            <w:tcW w:w="0" w:type="auto"/>
          </w:tcPr>
          <w:p w14:paraId="2ACB1C27" w14:textId="77777777" w:rsidR="00F90FA9" w:rsidRPr="00AA41EC" w:rsidRDefault="00F90FA9" w:rsidP="00603AD6">
            <w:r w:rsidRPr="00AA41EC">
              <w:rPr>
                <w:rFonts w:hint="eastAsia"/>
              </w:rPr>
              <w:t>boolean</w:t>
            </w:r>
          </w:p>
        </w:tc>
        <w:tc>
          <w:tcPr>
            <w:tcW w:w="0" w:type="auto"/>
          </w:tcPr>
          <w:p w14:paraId="4D03CC19" w14:textId="77777777" w:rsidR="00F90FA9" w:rsidRPr="00AA41EC" w:rsidRDefault="00F90FA9" w:rsidP="00603AD6">
            <w:r w:rsidRPr="00AA41EC">
              <w:t>Boolean</w:t>
            </w:r>
          </w:p>
        </w:tc>
      </w:tr>
      <w:tr w:rsidR="00F90FA9" w:rsidRPr="00AA41EC" w14:paraId="4FE64B24" w14:textId="77777777" w:rsidTr="00603AD6">
        <w:tc>
          <w:tcPr>
            <w:tcW w:w="0" w:type="auto"/>
          </w:tcPr>
          <w:p w14:paraId="62867A93" w14:textId="77777777" w:rsidR="00F90FA9" w:rsidRPr="00AA41EC" w:rsidRDefault="00F90FA9" w:rsidP="00603AD6">
            <w:r w:rsidRPr="00AA41EC">
              <w:rPr>
                <w:rFonts w:hint="eastAsia"/>
              </w:rPr>
              <w:t>char</w:t>
            </w:r>
          </w:p>
        </w:tc>
        <w:tc>
          <w:tcPr>
            <w:tcW w:w="0" w:type="auto"/>
          </w:tcPr>
          <w:p w14:paraId="5C19412D" w14:textId="77777777" w:rsidR="00F90FA9" w:rsidRPr="00AA41EC" w:rsidRDefault="00F90FA9" w:rsidP="00603AD6">
            <w:r w:rsidRPr="00AA41EC">
              <w:t>Character</w:t>
            </w:r>
          </w:p>
        </w:tc>
      </w:tr>
    </w:tbl>
    <w:p w14:paraId="50DD7E37" w14:textId="77777777" w:rsidR="00F90FA9" w:rsidRDefault="00F90FA9" w:rsidP="00F90FA9"/>
    <w:p w14:paraId="5C3FF186" w14:textId="77777777" w:rsidR="00F90FA9" w:rsidRDefault="00F90FA9" w:rsidP="00F90FA9">
      <w:r>
        <w:rPr>
          <w:rFonts w:hint="eastAsia"/>
        </w:rPr>
        <w:t>앞의 예제 코드의 줄1</w:t>
      </w:r>
      <w:r>
        <w:t xml:space="preserve">7, </w:t>
      </w:r>
      <w:r>
        <w:rPr>
          <w:rFonts w:hint="eastAsia"/>
        </w:rPr>
        <w:t>줄1</w:t>
      </w:r>
      <w:r>
        <w:t>8</w:t>
      </w:r>
      <w:r>
        <w:rPr>
          <w:rFonts w:hint="eastAsia"/>
        </w:rPr>
        <w:t xml:space="preserve">에서 </w:t>
      </w:r>
      <w:r>
        <w:t xml:space="preserve">Integer </w:t>
      </w:r>
      <w:r>
        <w:rPr>
          <w:rFonts w:hint="eastAsia"/>
        </w:rPr>
        <w:t>객체,</w:t>
      </w:r>
      <w:r>
        <w:t xml:space="preserve"> Double </w:t>
      </w:r>
      <w:r>
        <w:rPr>
          <w:rFonts w:hint="eastAsia"/>
        </w:rPr>
        <w:t>객체를 생성하고 있다.</w:t>
      </w:r>
    </w:p>
    <w:p w14:paraId="1C2190F3" w14:textId="77777777" w:rsidR="00F90FA9" w:rsidRDefault="00F90FA9" w:rsidP="00F90FA9">
      <w:r>
        <w:rPr>
          <w:rFonts w:hint="eastAsia"/>
        </w:rPr>
        <w:t xml:space="preserve">당연히 </w:t>
      </w:r>
      <w:r>
        <w:t xml:space="preserve">Integer, Double </w:t>
      </w:r>
      <w:r>
        <w:rPr>
          <w:rFonts w:hint="eastAsia"/>
        </w:rPr>
        <w:t xml:space="preserve">클래스는 </w:t>
      </w:r>
      <w:r>
        <w:t xml:space="preserve">Object </w:t>
      </w:r>
      <w:r>
        <w:rPr>
          <w:rFonts w:hint="eastAsia"/>
        </w:rPr>
        <w:t>클래스의 자식 클래스이다.</w:t>
      </w:r>
    </w:p>
    <w:p w14:paraId="4EC28A00" w14:textId="77777777" w:rsidR="00F90FA9" w:rsidRDefault="00F90FA9" w:rsidP="00F90FA9">
      <w:r>
        <w:rPr>
          <w:rFonts w:hint="eastAsia"/>
        </w:rPr>
        <w:t xml:space="preserve">그래서 배열 a에 </w:t>
      </w:r>
      <w:r>
        <w:t xml:space="preserve">Integer, Double </w:t>
      </w:r>
      <w:r>
        <w:rPr>
          <w:rFonts w:hint="eastAsia"/>
        </w:rPr>
        <w:t>객체를 넣을 수 있다.</w:t>
      </w:r>
      <w:r>
        <w:t xml:space="preserve"> (up-casting </w:t>
      </w:r>
      <w:r>
        <w:rPr>
          <w:rFonts w:hint="eastAsia"/>
        </w:rPr>
        <w:t>이므로)</w:t>
      </w:r>
    </w:p>
    <w:p w14:paraId="18350608" w14:textId="77777777" w:rsidR="00F90FA9" w:rsidRDefault="00F90FA9" w:rsidP="00F90FA9"/>
    <w:p w14:paraId="3FEED897" w14:textId="02C0390B" w:rsidR="00F90FA9" w:rsidRDefault="00F90FA9" w:rsidP="00F90FA9">
      <w:r>
        <w:rPr>
          <w:rFonts w:hint="eastAsia"/>
        </w:rPr>
        <w:t xml:space="preserve">위 클래스들을 기본 자료형에 대한 껍데기 클래스 </w:t>
      </w:r>
      <w:r>
        <w:t>(wrapper clas)</w:t>
      </w:r>
      <w:r>
        <w:rPr>
          <w:rFonts w:hint="eastAsia"/>
        </w:rPr>
        <w:t>라고 부른다.</w:t>
      </w:r>
    </w:p>
    <w:p w14:paraId="23591BBC" w14:textId="00C4481D" w:rsidR="00E76345" w:rsidRDefault="00E76345" w:rsidP="00F90FA9">
      <w:r>
        <w:rPr>
          <w:rFonts w:hint="eastAsia"/>
        </w:rPr>
        <w:t>이 클래스들은 기본 자료형을 객체 껍데기로 씌워서 어디에 대입하는 용도로만 사용된다.</w:t>
      </w:r>
    </w:p>
    <w:p w14:paraId="050F2448" w14:textId="5DE22276" w:rsidR="00E76345" w:rsidRDefault="00E76345" w:rsidP="00F90FA9">
      <w:r>
        <w:rPr>
          <w:rFonts w:hint="eastAsia"/>
        </w:rPr>
        <w:t>즉 참조형을 대입해야 하는 곳에 기본 자료형을 대입해야 하는 경우에만 사용된다.</w:t>
      </w:r>
    </w:p>
    <w:p w14:paraId="553F7EB3" w14:textId="1895F275" w:rsidR="00F90FA9" w:rsidRDefault="00F90FA9" w:rsidP="00F90FA9"/>
    <w:p w14:paraId="4B8321C9" w14:textId="77777777" w:rsidR="00E76345" w:rsidRPr="006C085A" w:rsidRDefault="00E76345" w:rsidP="00F90FA9"/>
    <w:p w14:paraId="570D201C" w14:textId="77777777" w:rsidR="00AA41EC" w:rsidRDefault="00AA41EC" w:rsidP="00B12C18"/>
    <w:p w14:paraId="65F26D39" w14:textId="74EB4CAC" w:rsidR="006C085A" w:rsidRDefault="00AA41EC" w:rsidP="00AA41EC">
      <w:pPr>
        <w:pStyle w:val="Heading3"/>
      </w:pPr>
      <w:r>
        <w:rPr>
          <w:rFonts w:hint="eastAsia"/>
        </w:rPr>
        <w:t>실습</w:t>
      </w:r>
    </w:p>
    <w:p w14:paraId="01E959A0" w14:textId="7F31F58C" w:rsidR="00AA41EC" w:rsidRDefault="00AA41EC" w:rsidP="00AA41EC">
      <w:r>
        <w:rPr>
          <w:rFonts w:hint="eastAsia"/>
        </w:rPr>
        <w:t xml:space="preserve">기본 자료형 클래스에 </w:t>
      </w:r>
      <w:r>
        <w:t xml:space="preserve">equals </w:t>
      </w:r>
      <w:r>
        <w:rPr>
          <w:rFonts w:hint="eastAsia"/>
        </w:rPr>
        <w:t xml:space="preserve">메소드가 재정의 되어 있는지 </w:t>
      </w:r>
      <w:r w:rsidR="00AE5819">
        <w:rPr>
          <w:rFonts w:hint="eastAsia"/>
        </w:rPr>
        <w:t xml:space="preserve">간단한 예제를 구현해서 </w:t>
      </w:r>
      <w:r>
        <w:rPr>
          <w:rFonts w:hint="eastAsia"/>
        </w:rPr>
        <w:t>확인</w:t>
      </w:r>
      <w:r w:rsidR="00AE5819">
        <w:rPr>
          <w:rFonts w:hint="eastAsia"/>
        </w:rPr>
        <w:t>하라</w:t>
      </w:r>
      <w:r>
        <w:rPr>
          <w:rFonts w:hint="eastAsia"/>
        </w:rPr>
        <w:t>.</w:t>
      </w:r>
    </w:p>
    <w:p w14:paraId="30928022" w14:textId="0D016125" w:rsidR="00AA41EC" w:rsidRDefault="00AA41EC" w:rsidP="00AA41EC">
      <w:r>
        <w:rPr>
          <w:rFonts w:hint="eastAsia"/>
        </w:rPr>
        <w:t xml:space="preserve">재정의하지 않아서 </w:t>
      </w:r>
      <w:r>
        <w:t xml:space="preserve">Object </w:t>
      </w:r>
      <w:r>
        <w:rPr>
          <w:rFonts w:hint="eastAsia"/>
        </w:rPr>
        <w:t xml:space="preserve">클래스의 </w:t>
      </w:r>
      <w:r>
        <w:t>equals</w:t>
      </w:r>
      <w:r>
        <w:rPr>
          <w:rFonts w:hint="eastAsia"/>
        </w:rPr>
        <w:t>가 상속된다면,</w:t>
      </w:r>
      <w:r>
        <w:t xml:space="preserve"> equality</w:t>
      </w:r>
      <w:r>
        <w:rPr>
          <w:rFonts w:hint="eastAsia"/>
        </w:rPr>
        <w:t xml:space="preserve">가 아니고 </w:t>
      </w:r>
      <w:r>
        <w:t>identitiy</w:t>
      </w:r>
      <w:r>
        <w:rPr>
          <w:rFonts w:hint="eastAsia"/>
        </w:rPr>
        <w:t>가 비교될 것이다.</w:t>
      </w:r>
    </w:p>
    <w:p w14:paraId="08F87FD1" w14:textId="3E075512" w:rsidR="00AA41EC" w:rsidRDefault="00AA41EC" w:rsidP="00AA41EC"/>
    <w:p w14:paraId="3A576D74" w14:textId="32373925" w:rsidR="00AA41EC" w:rsidRDefault="00AA41EC" w:rsidP="00AA41EC"/>
    <w:p w14:paraId="0B981E08" w14:textId="67641312" w:rsidR="00AE5819" w:rsidRDefault="00AE5819" w:rsidP="00AA41EC"/>
    <w:p w14:paraId="1FC01EB0" w14:textId="77777777" w:rsidR="00BA7941" w:rsidRDefault="00BA7941" w:rsidP="00AA41EC"/>
    <w:p w14:paraId="6AFBAABB" w14:textId="77777777" w:rsidR="00BA7941" w:rsidRDefault="00BA794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3C7E52" w14:textId="2867A852" w:rsidR="00BA7941" w:rsidRDefault="00BA7941" w:rsidP="00BA7941">
      <w:pPr>
        <w:pStyle w:val="Heading2"/>
      </w:pPr>
      <w:bookmarkStart w:id="6" w:name="_Toc490726688"/>
      <w:r>
        <w:lastRenderedPageBreak/>
        <w:t>auto</w:t>
      </w:r>
      <w:r>
        <w:rPr>
          <w:rFonts w:hint="eastAsia"/>
        </w:rPr>
        <w:t>b</w:t>
      </w:r>
      <w:r>
        <w:t>oxing &amp; unboxing</w:t>
      </w:r>
      <w:bookmarkEnd w:id="6"/>
    </w:p>
    <w:p w14:paraId="0CBC28FA" w14:textId="77777777" w:rsidR="00E040B4" w:rsidRPr="00E040B4" w:rsidRDefault="00E040B4" w:rsidP="00E040B4"/>
    <w:p w14:paraId="58C7039D" w14:textId="1BE21B32" w:rsidR="00BA7941" w:rsidRPr="00E040B4" w:rsidRDefault="00BA7941" w:rsidP="00BA7941">
      <w:pPr>
        <w:rPr>
          <w:b/>
        </w:rPr>
      </w:pPr>
      <w:r w:rsidRPr="00E040B4">
        <w:rPr>
          <w:rFonts w:hint="eastAsia"/>
          <w:b/>
        </w:rPr>
        <w:t>ObjArray4.java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A7941" w14:paraId="3C5BEAA2" w14:textId="77777777" w:rsidTr="00DD319A">
        <w:tc>
          <w:tcPr>
            <w:tcW w:w="426" w:type="dxa"/>
          </w:tcPr>
          <w:p w14:paraId="2D6E36C6" w14:textId="77777777" w:rsidR="00BA7941" w:rsidRPr="00185935" w:rsidRDefault="00BA7941" w:rsidP="00BA7941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838245D" w14:textId="77777777" w:rsidR="00BA7941" w:rsidRPr="00185935" w:rsidRDefault="00BA7941" w:rsidP="00BA7941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CD80D35" w14:textId="77777777" w:rsidR="00BA7941" w:rsidRPr="00185935" w:rsidRDefault="00BA7941" w:rsidP="00BA7941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77F62D4" w14:textId="77777777" w:rsidR="00BA7941" w:rsidRPr="00185935" w:rsidRDefault="00BA7941" w:rsidP="00BA7941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CFF17CF" w14:textId="77777777" w:rsidR="00BA7941" w:rsidRPr="00185935" w:rsidRDefault="00BA7941" w:rsidP="00BA7941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1415443" w14:textId="77777777" w:rsidR="00BA7941" w:rsidRPr="00185935" w:rsidRDefault="00BA7941" w:rsidP="00BA7941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24A760B" w14:textId="77777777" w:rsidR="00BA7941" w:rsidRPr="00185935" w:rsidRDefault="00BA7941" w:rsidP="00BA7941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D9F4674" w14:textId="77777777" w:rsidR="00BA7941" w:rsidRPr="00185935" w:rsidRDefault="00BA7941" w:rsidP="00BA7941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25ED4C4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B154116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96ED9B0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CA1EF9C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B71EFC5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D07FF9B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6E5A923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39676A9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E530E28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352E96C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ED1CCB7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1A78BAE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3A66E26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2DC7CC6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FAB9106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3E74589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A634EA5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ECCDA6C" w14:textId="77777777" w:rsidR="00BA7941" w:rsidRDefault="00BA7941" w:rsidP="00BA7941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1A01CAB0" w14:textId="5511CE69" w:rsidR="00BA7941" w:rsidRPr="00185935" w:rsidRDefault="00BA7941" w:rsidP="00BA7941">
            <w:pPr>
              <w:pStyle w:val="a1"/>
            </w:pPr>
            <w:r>
              <w:rPr>
                <w:rFonts w:hint="eastAsia"/>
              </w:rPr>
              <w:t>27</w:t>
            </w:r>
          </w:p>
        </w:tc>
        <w:tc>
          <w:tcPr>
            <w:tcW w:w="10631" w:type="dxa"/>
          </w:tcPr>
          <w:p w14:paraId="6AB9F4F3" w14:textId="77777777" w:rsidR="00BA7941" w:rsidRDefault="00BA7941" w:rsidP="00BA7941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net.skhu.lecture02;</w:t>
            </w:r>
          </w:p>
          <w:p w14:paraId="7AF70EDA" w14:textId="77777777" w:rsidR="00BA7941" w:rsidRDefault="00BA7941" w:rsidP="00BA7941">
            <w:pPr>
              <w:pStyle w:val="a1"/>
            </w:pPr>
          </w:p>
          <w:p w14:paraId="7301B5B5" w14:textId="77777777" w:rsidR="00BA7941" w:rsidRDefault="00BA7941" w:rsidP="00BA794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java.util.Date;</w:t>
            </w:r>
          </w:p>
          <w:p w14:paraId="23A4CBFA" w14:textId="77777777" w:rsidR="00BA7941" w:rsidRDefault="00BA7941" w:rsidP="00BA7941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net.skhu.lecture01.Person;</w:t>
            </w:r>
          </w:p>
          <w:p w14:paraId="04320CF7" w14:textId="77777777" w:rsidR="00BA7941" w:rsidRDefault="00BA7941" w:rsidP="00BA7941">
            <w:pPr>
              <w:pStyle w:val="a1"/>
            </w:pPr>
          </w:p>
          <w:p w14:paraId="0F281CBA" w14:textId="77777777" w:rsidR="00BA7941" w:rsidRDefault="00BA7941" w:rsidP="00BA7941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ObjArray4 {</w:t>
            </w:r>
          </w:p>
          <w:p w14:paraId="10E2B981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4F34A99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481CD62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Object[]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Object[10];</w:t>
            </w:r>
          </w:p>
          <w:p w14:paraId="62B127D4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151DA30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[0] = </w:t>
            </w:r>
            <w:r>
              <w:rPr>
                <w:color w:val="2A00FF"/>
              </w:rPr>
              <w:t>"hello"</w:t>
            </w:r>
            <w:r>
              <w:rPr>
                <w:color w:val="000000"/>
              </w:rPr>
              <w:t>;</w:t>
            </w:r>
          </w:p>
          <w:p w14:paraId="7C2C4C09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[1]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String(</w:t>
            </w:r>
            <w:r>
              <w:rPr>
                <w:color w:val="2A00FF"/>
              </w:rPr>
              <w:t>"world"</w:t>
            </w:r>
            <w:r>
              <w:rPr>
                <w:color w:val="000000"/>
              </w:rPr>
              <w:t>);</w:t>
            </w:r>
          </w:p>
          <w:p w14:paraId="4A6DE4FD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[2]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Date();</w:t>
            </w:r>
          </w:p>
          <w:p w14:paraId="74F69127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[3]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13);</w:t>
            </w:r>
          </w:p>
          <w:p w14:paraId="322B7DCE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[4]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>[] { 1, 2, 3 };</w:t>
            </w:r>
          </w:p>
          <w:p w14:paraId="49860C65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[5]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 xml:space="preserve"> };</w:t>
            </w:r>
          </w:p>
          <w:p w14:paraId="36966040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[6]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Integer(3);</w:t>
            </w:r>
          </w:p>
          <w:p w14:paraId="41F73DC2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[7]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Double(3.14);</w:t>
            </w:r>
          </w:p>
          <w:p w14:paraId="45091265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[8] = 3;</w:t>
            </w:r>
          </w:p>
          <w:p w14:paraId="08137B25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[9] = 3.14;</w:t>
            </w:r>
          </w:p>
          <w:p w14:paraId="6E67F4BC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524B647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(Object </w:t>
            </w:r>
            <w:r>
              <w:rPr>
                <w:color w:val="6A3E3E"/>
              </w:rPr>
              <w:t>o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0C717D84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o</w:t>
            </w:r>
            <w:r>
              <w:rPr>
                <w:color w:val="000000"/>
              </w:rPr>
              <w:t>);</w:t>
            </w:r>
          </w:p>
          <w:p w14:paraId="78E8DB82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183A1106" w14:textId="77777777" w:rsidR="00BA7941" w:rsidRDefault="00BA7941" w:rsidP="00BA7941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6ABE455" w14:textId="77777777" w:rsidR="00BA7941" w:rsidRDefault="00BA7941" w:rsidP="00BA7941">
            <w:pPr>
              <w:pStyle w:val="a1"/>
            </w:pPr>
          </w:p>
          <w:p w14:paraId="51C98E10" w14:textId="17F5A671" w:rsidR="00BA7941" w:rsidRDefault="00BA7941" w:rsidP="00BA7941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C3A05A9" w14:textId="2E05804B" w:rsidR="00BA7941" w:rsidRDefault="00BA7941" w:rsidP="00BA7941"/>
    <w:p w14:paraId="2417821B" w14:textId="15019D83" w:rsidR="00F90FA9" w:rsidRDefault="00F90FA9" w:rsidP="00BA7941">
      <w:r w:rsidRPr="00F90FA9">
        <w:rPr>
          <w:rFonts w:hint="eastAsia"/>
          <w:noProof/>
        </w:rPr>
        <w:drawing>
          <wp:inline distT="0" distB="0" distL="0" distR="0" wp14:anchorId="220F4E4A" wp14:editId="7CBB287B">
            <wp:extent cx="6543675" cy="265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7571" w14:textId="0EBB9821" w:rsidR="00F90FA9" w:rsidRDefault="00F90FA9" w:rsidP="00BA7941"/>
    <w:p w14:paraId="4DC7D286" w14:textId="77777777" w:rsidR="00F90FA9" w:rsidRDefault="00F90FA9" w:rsidP="00BA7941"/>
    <w:p w14:paraId="7C13F6EE" w14:textId="7EAE2DEA" w:rsidR="00BA7941" w:rsidRDefault="00BA7941" w:rsidP="00BA7941">
      <w:r>
        <w:rPr>
          <w:rFonts w:hint="eastAsia"/>
        </w:rPr>
        <w:t>앞에서 다음과 같이 얘기했다.</w:t>
      </w:r>
    </w:p>
    <w:p w14:paraId="306B1227" w14:textId="77777777" w:rsidR="00BA7941" w:rsidRDefault="00BA7941" w:rsidP="00BA7941"/>
    <w:p w14:paraId="791E9E8F" w14:textId="137CA8F9" w:rsidR="00BA7941" w:rsidRDefault="00BA7941" w:rsidP="00BA7941">
      <w:r>
        <w:rPr>
          <w:rFonts w:hint="eastAsia"/>
        </w:rPr>
        <w:t>기본 자료형은 객체가 아니다.</w:t>
      </w:r>
    </w:p>
    <w:p w14:paraId="26B5D9EC" w14:textId="77777777" w:rsidR="00BA7941" w:rsidRDefault="00BA7941" w:rsidP="00BA7941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배열은 객체에 대한 참조만 저장할 수 있기 때문에,</w:t>
      </w:r>
      <w:r>
        <w:t xml:space="preserve"> 123 </w:t>
      </w:r>
      <w:r>
        <w:rPr>
          <w:rFonts w:hint="eastAsia"/>
        </w:rPr>
        <w:t>같은 정수 값을 a</w:t>
      </w:r>
      <w:r>
        <w:t xml:space="preserve"> </w:t>
      </w:r>
      <w:r>
        <w:rPr>
          <w:rFonts w:hint="eastAsia"/>
        </w:rPr>
        <w:t>배열에</w:t>
      </w:r>
      <w:r>
        <w:t xml:space="preserve"> </w:t>
      </w:r>
      <w:r>
        <w:rPr>
          <w:rFonts w:hint="eastAsia"/>
        </w:rPr>
        <w:t>그냥 넣을 수는 없다.</w:t>
      </w:r>
    </w:p>
    <w:p w14:paraId="5391F7F9" w14:textId="1073A6DF" w:rsidR="00BA7941" w:rsidRDefault="00BA7941" w:rsidP="00BA7941">
      <w:r>
        <w:rPr>
          <w:rFonts w:hint="eastAsia"/>
        </w:rPr>
        <w:t>먼저 123 정수를 객체로 변환해야 한다.</w:t>
      </w:r>
    </w:p>
    <w:p w14:paraId="14BE0B8F" w14:textId="77777777" w:rsidR="00BA7941" w:rsidRDefault="00BA7941" w:rsidP="00BA7941"/>
    <w:p w14:paraId="68D58601" w14:textId="77777777" w:rsidR="00BA7941" w:rsidRDefault="00BA7941" w:rsidP="00BA7941">
      <w:r>
        <w:rPr>
          <w:rFonts w:hint="eastAsia"/>
        </w:rPr>
        <w:t>그래서 줄1</w:t>
      </w:r>
      <w:r>
        <w:t xml:space="preserve">7~18 </w:t>
      </w:r>
      <w:r>
        <w:rPr>
          <w:rFonts w:hint="eastAsia"/>
        </w:rPr>
        <w:t xml:space="preserve">에서, </w:t>
      </w:r>
      <w:r>
        <w:t xml:space="preserve">int </w:t>
      </w:r>
      <w:r>
        <w:rPr>
          <w:rFonts w:hint="eastAsia"/>
        </w:rPr>
        <w:t>값으로 Integer</w:t>
      </w:r>
      <w:r>
        <w:t xml:space="preserve"> </w:t>
      </w:r>
      <w:r>
        <w:rPr>
          <w:rFonts w:hint="eastAsia"/>
        </w:rPr>
        <w:t>객체를 생성하고,</w:t>
      </w:r>
    </w:p>
    <w:p w14:paraId="4819091D" w14:textId="1BE1FCC2" w:rsidR="00BA7941" w:rsidRDefault="00BA7941" w:rsidP="00BA7941">
      <w:r>
        <w:t xml:space="preserve">double </w:t>
      </w:r>
      <w:r>
        <w:rPr>
          <w:rFonts w:hint="eastAsia"/>
        </w:rPr>
        <w:t xml:space="preserve">값으로 </w:t>
      </w:r>
      <w:r>
        <w:t xml:space="preserve">Double </w:t>
      </w:r>
      <w:r>
        <w:rPr>
          <w:rFonts w:hint="eastAsia"/>
        </w:rPr>
        <w:t xml:space="preserve">객체를 생성해서 </w:t>
      </w:r>
      <w:r>
        <w:t xml:space="preserve">a </w:t>
      </w:r>
      <w:r>
        <w:rPr>
          <w:rFonts w:hint="eastAsia"/>
        </w:rPr>
        <w:t>배열에 넣았다.</w:t>
      </w:r>
      <w:r>
        <w:t xml:space="preserve"> </w:t>
      </w:r>
    </w:p>
    <w:p w14:paraId="47AA5A6B" w14:textId="77777777" w:rsidR="00BA7941" w:rsidRDefault="00BA7941" w:rsidP="00BA7941"/>
    <w:p w14:paraId="6D210C9D" w14:textId="34DDF45E" w:rsidR="00BA7941" w:rsidRDefault="00BA7941" w:rsidP="00BA7941">
      <w:r>
        <w:rPr>
          <w:rFonts w:hint="eastAsia"/>
        </w:rPr>
        <w:t>그런데 줄1</w:t>
      </w:r>
      <w:r>
        <w:t xml:space="preserve">9, </w:t>
      </w:r>
      <w:r>
        <w:rPr>
          <w:rFonts w:hint="eastAsia"/>
        </w:rPr>
        <w:t>줄2</w:t>
      </w:r>
      <w:r>
        <w:t xml:space="preserve">0 </w:t>
      </w:r>
      <w:r>
        <w:rPr>
          <w:rFonts w:hint="eastAsia"/>
        </w:rPr>
        <w:t xml:space="preserve">에서는 </w:t>
      </w:r>
      <w:r>
        <w:t>int, double</w:t>
      </w:r>
      <w:r>
        <w:rPr>
          <w:rFonts w:hint="eastAsia"/>
        </w:rPr>
        <w:t xml:space="preserve">을 </w:t>
      </w:r>
      <w:r>
        <w:t xml:space="preserve">a </w:t>
      </w:r>
      <w:r>
        <w:rPr>
          <w:rFonts w:hint="eastAsia"/>
        </w:rPr>
        <w:t>배열에 그냥 넣고있다.</w:t>
      </w:r>
      <w:r>
        <w:t xml:space="preserve"> </w:t>
      </w:r>
      <w:r>
        <w:rPr>
          <w:rFonts w:hint="eastAsia"/>
        </w:rPr>
        <w:t>에러 아닌가?</w:t>
      </w:r>
    </w:p>
    <w:p w14:paraId="0D221888" w14:textId="54F859F7" w:rsidR="00BA7941" w:rsidRPr="00BA7941" w:rsidRDefault="00BA7941" w:rsidP="00BA7941"/>
    <w:p w14:paraId="66476ABC" w14:textId="77777777" w:rsidR="00BA7941" w:rsidRDefault="00BA7941" w:rsidP="00BA7941">
      <w:r>
        <w:rPr>
          <w:rFonts w:hint="eastAsia"/>
        </w:rPr>
        <w:lastRenderedPageBreak/>
        <w:t>에러가 아니다.</w:t>
      </w:r>
      <w:r>
        <w:t xml:space="preserve"> </w:t>
      </w:r>
    </w:p>
    <w:p w14:paraId="56A03351" w14:textId="4BDAC948" w:rsidR="00BA7941" w:rsidRDefault="00BA7941" w:rsidP="00BA7941">
      <w:r>
        <w:rPr>
          <w:rFonts w:hint="eastAsia"/>
        </w:rPr>
        <w:t>줄1</w:t>
      </w:r>
      <w:r>
        <w:t xml:space="preserve">9, </w:t>
      </w:r>
      <w:r>
        <w:rPr>
          <w:rFonts w:hint="eastAsia"/>
        </w:rPr>
        <w:t>줄2</w:t>
      </w:r>
      <w:r>
        <w:t xml:space="preserve">0 </w:t>
      </w:r>
      <w:r>
        <w:rPr>
          <w:rFonts w:hint="eastAsia"/>
        </w:rPr>
        <w:t>에서</w:t>
      </w:r>
      <w:r w:rsidR="00DD319A">
        <w:rPr>
          <w:rFonts w:hint="eastAsia"/>
        </w:rPr>
        <w:t>도</w:t>
      </w:r>
      <w:r>
        <w:rPr>
          <w:rFonts w:hint="eastAsia"/>
        </w:rPr>
        <w:t xml:space="preserve"> </w:t>
      </w:r>
      <w:r w:rsidR="00DD319A">
        <w:rPr>
          <w:rFonts w:hint="eastAsia"/>
        </w:rPr>
        <w:t xml:space="preserve">배열에 넣어지는 것은 Integer 객체와 </w:t>
      </w:r>
      <w:r w:rsidR="00DD319A">
        <w:t xml:space="preserve">Double </w:t>
      </w:r>
      <w:r w:rsidR="00DD319A">
        <w:rPr>
          <w:rFonts w:hint="eastAsia"/>
        </w:rPr>
        <w:t>객체이다.</w:t>
      </w:r>
    </w:p>
    <w:p w14:paraId="44193C15" w14:textId="77777777" w:rsidR="00DD319A" w:rsidRDefault="00DD319A" w:rsidP="00BA7941"/>
    <w:p w14:paraId="2368ADF1" w14:textId="25AC0249" w:rsidR="00DD319A" w:rsidRDefault="00DD319A" w:rsidP="00BA7941">
      <w:r>
        <w:rPr>
          <w:rFonts w:hint="eastAsia"/>
        </w:rPr>
        <w:t>줄1</w:t>
      </w:r>
      <w:r>
        <w:t>7</w:t>
      </w:r>
      <w:r>
        <w:rPr>
          <w:rFonts w:hint="eastAsia"/>
        </w:rPr>
        <w:t>과 줄1</w:t>
      </w:r>
      <w:r>
        <w:t>9</w:t>
      </w:r>
      <w:r>
        <w:rPr>
          <w:rFonts w:hint="eastAsia"/>
        </w:rPr>
        <w:t>는 실행될 때 같은 일이 일어난다.</w:t>
      </w:r>
      <w:r>
        <w:t xml:space="preserve"> </w:t>
      </w:r>
      <w:r>
        <w:rPr>
          <w:rFonts w:hint="eastAsia"/>
        </w:rPr>
        <w:t>줄1</w:t>
      </w:r>
      <w:r>
        <w:t>9</w:t>
      </w:r>
      <w:r>
        <w:rPr>
          <w:rFonts w:hint="eastAsia"/>
        </w:rPr>
        <w:t xml:space="preserve">에서도 </w:t>
      </w:r>
      <w:r>
        <w:t xml:space="preserve">Integer </w:t>
      </w:r>
      <w:r>
        <w:rPr>
          <w:rFonts w:hint="eastAsia"/>
        </w:rPr>
        <w:t>객체가 생성되어 배열에 넣어진다.</w:t>
      </w:r>
    </w:p>
    <w:p w14:paraId="0E39A292" w14:textId="2A99122E" w:rsidR="00DD319A" w:rsidRDefault="00DD319A" w:rsidP="00DD319A">
      <w:r>
        <w:rPr>
          <w:rFonts w:hint="eastAsia"/>
        </w:rPr>
        <w:t>줄1</w:t>
      </w:r>
      <w:r>
        <w:t>8</w:t>
      </w:r>
      <w:r>
        <w:rPr>
          <w:rFonts w:hint="eastAsia"/>
        </w:rPr>
        <w:t>과 줄21도 실행될 때 같은 일이 일어난다.</w:t>
      </w:r>
      <w:r>
        <w:t xml:space="preserve"> </w:t>
      </w:r>
      <w:r>
        <w:rPr>
          <w:rFonts w:hint="eastAsia"/>
        </w:rPr>
        <w:t xml:space="preserve">줄21에서도 </w:t>
      </w:r>
      <w:r>
        <w:t xml:space="preserve">Double  </w:t>
      </w:r>
      <w:r>
        <w:rPr>
          <w:rFonts w:hint="eastAsia"/>
        </w:rPr>
        <w:t>객체가 생성되어 배열에 넣어진다.</w:t>
      </w:r>
    </w:p>
    <w:p w14:paraId="4D5B445A" w14:textId="53DBCB1A" w:rsidR="00DD319A" w:rsidRDefault="00DD319A" w:rsidP="00DD319A"/>
    <w:p w14:paraId="0843A07E" w14:textId="77777777" w:rsidR="00DD319A" w:rsidRDefault="00DD319A" w:rsidP="00DD319A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컴파일러가 줄</w:t>
      </w:r>
      <w:r>
        <w:t>19</w:t>
      </w:r>
      <w:r>
        <w:rPr>
          <w:rFonts w:hint="eastAsia"/>
        </w:rPr>
        <w:t>, 줄2</w:t>
      </w:r>
      <w:r>
        <w:t>0</w:t>
      </w:r>
      <w:r>
        <w:rPr>
          <w:rFonts w:hint="eastAsia"/>
        </w:rPr>
        <w:t>을 컴파일할 때, Integer</w:t>
      </w:r>
      <w:r>
        <w:t xml:space="preserve"> </w:t>
      </w:r>
      <w:r>
        <w:rPr>
          <w:rFonts w:hint="eastAsia"/>
        </w:rPr>
        <w:t xml:space="preserve">객체, </w:t>
      </w:r>
      <w:r>
        <w:t xml:space="preserve">Double </w:t>
      </w:r>
      <w:r>
        <w:rPr>
          <w:rFonts w:hint="eastAsia"/>
        </w:rPr>
        <w:t xml:space="preserve">객체가 생성되는 코드로 변환해서 컴파일 해준다. </w:t>
      </w:r>
    </w:p>
    <w:p w14:paraId="396E95F6" w14:textId="77777777" w:rsidR="00DD319A" w:rsidRDefault="00DD319A" w:rsidP="00DD319A"/>
    <w:p w14:paraId="4C233F81" w14:textId="107CBC14" w:rsidR="00DD319A" w:rsidRDefault="00DD319A" w:rsidP="00DD319A">
      <w:r>
        <w:rPr>
          <w:rFonts w:hint="eastAsia"/>
        </w:rPr>
        <w:t>즉 줄1</w:t>
      </w:r>
      <w:r>
        <w:t>9</w:t>
      </w:r>
      <w:r>
        <w:rPr>
          <w:rFonts w:hint="eastAsia"/>
        </w:rPr>
        <w:t>은 줄1</w:t>
      </w:r>
      <w:r>
        <w:t>7</w:t>
      </w:r>
      <w:r>
        <w:rPr>
          <w:rFonts w:hint="eastAsia"/>
        </w:rPr>
        <w:t xml:space="preserve">과 동일한 </w:t>
      </w:r>
      <w:r w:rsidR="00E040B4">
        <w:t>바이트코드</w:t>
      </w:r>
      <w:r w:rsidR="00E040B4">
        <w:rPr>
          <w:rFonts w:hint="eastAsia"/>
        </w:rPr>
        <w:t>(</w:t>
      </w:r>
      <w:r w:rsidR="00E040B4">
        <w:t>bytecode)</w:t>
      </w:r>
      <w:r>
        <w:rPr>
          <w:rFonts w:hint="eastAsia"/>
        </w:rPr>
        <w:t>로 컴파일되고,</w:t>
      </w:r>
      <w:r>
        <w:t xml:space="preserve"> </w:t>
      </w:r>
      <w:r>
        <w:rPr>
          <w:rFonts w:hint="eastAsia"/>
        </w:rPr>
        <w:t>줄2</w:t>
      </w:r>
      <w:r>
        <w:t>0</w:t>
      </w:r>
      <w:r>
        <w:rPr>
          <w:rFonts w:hint="eastAsia"/>
        </w:rPr>
        <w:t>은 줄1</w:t>
      </w:r>
      <w:r>
        <w:t>8</w:t>
      </w:r>
      <w:r>
        <w:rPr>
          <w:rFonts w:hint="eastAsia"/>
        </w:rPr>
        <w:t xml:space="preserve">과 동일한 </w:t>
      </w:r>
      <w:r w:rsidR="00E040B4">
        <w:t>바이트코드</w:t>
      </w:r>
      <w:r>
        <w:rPr>
          <w:rFonts w:hint="eastAsia"/>
        </w:rPr>
        <w:t>로 컴파일된다.</w:t>
      </w:r>
    </w:p>
    <w:p w14:paraId="282DAC0F" w14:textId="4FF284F6" w:rsidR="00DD319A" w:rsidRDefault="00DD319A" w:rsidP="00DD319A"/>
    <w:p w14:paraId="25E3B46D" w14:textId="2B9B1E16" w:rsidR="00DD319A" w:rsidRDefault="00DD319A" w:rsidP="00DD319A">
      <w:r>
        <w:rPr>
          <w:rFonts w:hint="eastAsia"/>
        </w:rPr>
        <w:t>줄</w:t>
      </w:r>
      <w:r>
        <w:t xml:space="preserve">19, </w:t>
      </w:r>
      <w:r>
        <w:rPr>
          <w:rFonts w:hint="eastAsia"/>
        </w:rPr>
        <w:t>줄2</w:t>
      </w:r>
      <w:r>
        <w:t>0</w:t>
      </w:r>
      <w:r>
        <w:rPr>
          <w:rFonts w:hint="eastAsia"/>
        </w:rPr>
        <w:t>처럼 간단하게 코딩하면,</w:t>
      </w:r>
      <w:r>
        <w:t xml:space="preserve"> </w:t>
      </w:r>
      <w:r>
        <w:rPr>
          <w:rFonts w:hint="eastAsia"/>
        </w:rPr>
        <w:t>컴파일러가 줄1</w:t>
      </w:r>
      <w:r>
        <w:t xml:space="preserve">7, </w:t>
      </w:r>
      <w:r>
        <w:rPr>
          <w:rFonts w:hint="eastAsia"/>
        </w:rPr>
        <w:t>줄1</w:t>
      </w:r>
      <w:r>
        <w:t>8</w:t>
      </w:r>
      <w:r>
        <w:rPr>
          <w:rFonts w:hint="eastAsia"/>
        </w:rPr>
        <w:t xml:space="preserve">처럼 컴파일해주는 기능을 </w:t>
      </w:r>
      <w:r>
        <w:t xml:space="preserve">autoboxing </w:t>
      </w:r>
      <w:r>
        <w:rPr>
          <w:rFonts w:hint="eastAsia"/>
        </w:rPr>
        <w:t>이라고 부른다.</w:t>
      </w:r>
    </w:p>
    <w:p w14:paraId="2FFCA03D" w14:textId="170C8CA9" w:rsidR="00DD319A" w:rsidRDefault="00DD319A" w:rsidP="00DD319A"/>
    <w:p w14:paraId="577CFBF8" w14:textId="119974AF" w:rsidR="00DD319A" w:rsidRDefault="00DD319A" w:rsidP="00DD319A">
      <w:r>
        <w:rPr>
          <w:rFonts w:hint="eastAsia"/>
        </w:rPr>
        <w:t>기본 자료형 값이 들어있는 껍데기 객체(</w:t>
      </w:r>
      <w:r>
        <w:t>wrapper)</w:t>
      </w:r>
      <w:r>
        <w:rPr>
          <w:rFonts w:hint="eastAsia"/>
        </w:rPr>
        <w:t>를 자동으로 생성해 주는 기능이라서,</w:t>
      </w:r>
    </w:p>
    <w:p w14:paraId="471E2A3A" w14:textId="7E5AAA58" w:rsidR="00DD319A" w:rsidRDefault="00DD319A" w:rsidP="00DD319A">
      <w:r>
        <w:rPr>
          <w:rFonts w:hint="eastAsia"/>
        </w:rPr>
        <w:t>껍데기 객체를 상자(</w:t>
      </w:r>
      <w:r>
        <w:t>box)</w:t>
      </w:r>
      <w:r>
        <w:rPr>
          <w:rFonts w:hint="eastAsia"/>
        </w:rPr>
        <w:t xml:space="preserve">라고 보고 </w:t>
      </w:r>
      <w:r>
        <w:t xml:space="preserve">autoboxing </w:t>
      </w:r>
      <w:r>
        <w:rPr>
          <w:rFonts w:hint="eastAsia"/>
        </w:rPr>
        <w:t>이라고 이름을 붙였다.</w:t>
      </w:r>
    </w:p>
    <w:p w14:paraId="552FAA63" w14:textId="6031685F" w:rsidR="00DD319A" w:rsidRDefault="00DD319A" w:rsidP="00DD319A"/>
    <w:p w14:paraId="627DEED5" w14:textId="77777777" w:rsidR="00DD319A" w:rsidRDefault="00DD319A" w:rsidP="00DD319A"/>
    <w:p w14:paraId="4EE5112E" w14:textId="7865CB62" w:rsidR="00F90FA9" w:rsidRDefault="00F90FA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387180" w14:textId="77777777" w:rsidR="00DD319A" w:rsidRDefault="00DD319A" w:rsidP="00DD319A"/>
    <w:p w14:paraId="59C32C17" w14:textId="2C831D64" w:rsidR="00DD319A" w:rsidRPr="00E040B4" w:rsidRDefault="00586DE8" w:rsidP="00DD319A">
      <w:pPr>
        <w:rPr>
          <w:b/>
        </w:rPr>
      </w:pPr>
      <w:r w:rsidRPr="00E040B4">
        <w:rPr>
          <w:rFonts w:hint="eastAsia"/>
          <w:b/>
        </w:rPr>
        <w:t>Unboxing.java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86DE8" w14:paraId="179E8F9E" w14:textId="77777777" w:rsidTr="001115C3">
        <w:tc>
          <w:tcPr>
            <w:tcW w:w="426" w:type="dxa"/>
          </w:tcPr>
          <w:p w14:paraId="6781BD06" w14:textId="77777777" w:rsidR="00586DE8" w:rsidRPr="00185935" w:rsidRDefault="00586DE8" w:rsidP="00586DE8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73D7322" w14:textId="77777777" w:rsidR="00586DE8" w:rsidRPr="00185935" w:rsidRDefault="00586DE8" w:rsidP="00586DE8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B76D07F" w14:textId="77777777" w:rsidR="00586DE8" w:rsidRPr="00185935" w:rsidRDefault="00586DE8" w:rsidP="00586DE8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8295666" w14:textId="77777777" w:rsidR="00586DE8" w:rsidRPr="00185935" w:rsidRDefault="00586DE8" w:rsidP="00586DE8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4E48516" w14:textId="77777777" w:rsidR="00586DE8" w:rsidRPr="00185935" w:rsidRDefault="00586DE8" w:rsidP="00586DE8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DD26467" w14:textId="77777777" w:rsidR="00586DE8" w:rsidRPr="00185935" w:rsidRDefault="00586DE8" w:rsidP="00586DE8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B627ADE" w14:textId="77777777" w:rsidR="00586DE8" w:rsidRPr="00185935" w:rsidRDefault="00586DE8" w:rsidP="00586DE8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C105A01" w14:textId="77777777" w:rsidR="00586DE8" w:rsidRPr="00185935" w:rsidRDefault="00586DE8" w:rsidP="00586DE8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A59E3E2" w14:textId="77777777" w:rsidR="00586DE8" w:rsidRDefault="00586DE8" w:rsidP="00586DE8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58810F9" w14:textId="77777777" w:rsidR="00586DE8" w:rsidRDefault="00586DE8" w:rsidP="00586DE8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FFFD8F4" w14:textId="77777777" w:rsidR="00586DE8" w:rsidRDefault="00586DE8" w:rsidP="00586DE8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532E0D5" w14:textId="77777777" w:rsidR="00586DE8" w:rsidRDefault="00586DE8" w:rsidP="00586DE8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BE81D34" w14:textId="77777777" w:rsidR="00586DE8" w:rsidRDefault="00586DE8" w:rsidP="00586DE8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2B514DC" w14:textId="77777777" w:rsidR="00586DE8" w:rsidRDefault="00586DE8" w:rsidP="00586DE8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7EDDB8A" w14:textId="77777777" w:rsidR="00586DE8" w:rsidRDefault="00586DE8" w:rsidP="00586DE8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B0C2FFF" w14:textId="77777777" w:rsidR="00586DE8" w:rsidRDefault="00586DE8" w:rsidP="00586DE8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D9A4BF0" w14:textId="77777777" w:rsidR="00586DE8" w:rsidRDefault="00586DE8" w:rsidP="00586DE8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3600B3B" w14:textId="77777777" w:rsidR="00586DE8" w:rsidRDefault="00586DE8" w:rsidP="00586DE8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EB4D45E" w14:textId="542B23F1" w:rsidR="00586DE8" w:rsidRDefault="00586DE8" w:rsidP="00586DE8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A32834A" w14:textId="2B63C0D9" w:rsidR="00586DE8" w:rsidRPr="00185935" w:rsidRDefault="00586DE8" w:rsidP="00586DE8">
            <w:pPr>
              <w:pStyle w:val="a1"/>
            </w:pPr>
          </w:p>
        </w:tc>
        <w:tc>
          <w:tcPr>
            <w:tcW w:w="10631" w:type="dxa"/>
          </w:tcPr>
          <w:p w14:paraId="2F40D7CF" w14:textId="77777777" w:rsidR="00586DE8" w:rsidRDefault="00586DE8" w:rsidP="00586DE8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net.skhu.lecture02;</w:t>
            </w:r>
          </w:p>
          <w:p w14:paraId="65A3F790" w14:textId="77777777" w:rsidR="00586DE8" w:rsidRDefault="00586DE8" w:rsidP="00586DE8">
            <w:pPr>
              <w:pStyle w:val="a1"/>
            </w:pPr>
          </w:p>
          <w:p w14:paraId="5E5D4792" w14:textId="77777777" w:rsidR="00586DE8" w:rsidRPr="00586DE8" w:rsidRDefault="00586DE8" w:rsidP="00586DE8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</w:t>
            </w:r>
            <w:r w:rsidRPr="00586DE8">
              <w:rPr>
                <w:color w:val="7F0055"/>
              </w:rPr>
              <w:t>ass</w:t>
            </w:r>
            <w:r w:rsidRPr="00586DE8">
              <w:rPr>
                <w:color w:val="000000"/>
              </w:rPr>
              <w:t xml:space="preserve"> Unboxing {</w:t>
            </w:r>
          </w:p>
          <w:p w14:paraId="3B8F9A56" w14:textId="77777777" w:rsidR="00586DE8" w:rsidRPr="00586DE8" w:rsidRDefault="00586DE8" w:rsidP="00586DE8">
            <w:pPr>
              <w:pStyle w:val="a1"/>
            </w:pPr>
            <w:r w:rsidRPr="00586DE8">
              <w:rPr>
                <w:color w:val="000000"/>
              </w:rPr>
              <w:t xml:space="preserve">    </w:t>
            </w:r>
          </w:p>
          <w:p w14:paraId="0F20971C" w14:textId="77777777" w:rsidR="00586DE8" w:rsidRPr="00586DE8" w:rsidRDefault="00586DE8" w:rsidP="00586DE8">
            <w:pPr>
              <w:pStyle w:val="a1"/>
            </w:pPr>
            <w:r w:rsidRPr="00586DE8">
              <w:rPr>
                <w:color w:val="000000"/>
              </w:rPr>
              <w:t xml:space="preserve">    </w:t>
            </w:r>
            <w:r w:rsidRPr="00586DE8">
              <w:rPr>
                <w:color w:val="7F0055"/>
              </w:rPr>
              <w:t>public</w:t>
            </w:r>
            <w:r w:rsidRPr="00586DE8">
              <w:rPr>
                <w:color w:val="000000"/>
              </w:rPr>
              <w:t xml:space="preserve"> </w:t>
            </w:r>
            <w:r w:rsidRPr="00586DE8">
              <w:rPr>
                <w:color w:val="7F0055"/>
              </w:rPr>
              <w:t>static</w:t>
            </w:r>
            <w:r w:rsidRPr="00586DE8">
              <w:rPr>
                <w:color w:val="000000"/>
              </w:rPr>
              <w:t xml:space="preserve"> </w:t>
            </w:r>
            <w:r w:rsidRPr="00586DE8">
              <w:rPr>
                <w:color w:val="7F0055"/>
              </w:rPr>
              <w:t>void</w:t>
            </w:r>
            <w:r w:rsidRPr="00586DE8">
              <w:rPr>
                <w:color w:val="000000"/>
              </w:rPr>
              <w:t xml:space="preserve"> main(String[] </w:t>
            </w:r>
            <w:r w:rsidRPr="00586DE8">
              <w:rPr>
                <w:color w:val="6A3E3E"/>
              </w:rPr>
              <w:t>args</w:t>
            </w:r>
            <w:r w:rsidRPr="00586DE8">
              <w:rPr>
                <w:color w:val="000000"/>
              </w:rPr>
              <w:t>) {</w:t>
            </w:r>
          </w:p>
          <w:p w14:paraId="7051B3AF" w14:textId="77777777" w:rsidR="00586DE8" w:rsidRPr="00586DE8" w:rsidRDefault="00586DE8" w:rsidP="00586DE8">
            <w:pPr>
              <w:pStyle w:val="a1"/>
            </w:pPr>
            <w:r w:rsidRPr="00586DE8">
              <w:rPr>
                <w:color w:val="000000"/>
              </w:rPr>
              <w:t xml:space="preserve">        </w:t>
            </w:r>
          </w:p>
          <w:p w14:paraId="0967285B" w14:textId="77777777" w:rsidR="00586DE8" w:rsidRPr="00586DE8" w:rsidRDefault="00586DE8" w:rsidP="00586DE8">
            <w:pPr>
              <w:pStyle w:val="a1"/>
            </w:pPr>
            <w:r w:rsidRPr="00586DE8">
              <w:rPr>
                <w:color w:val="000000"/>
              </w:rPr>
              <w:t xml:space="preserve">        </w:t>
            </w:r>
            <w:r w:rsidRPr="00586DE8">
              <w:rPr>
                <w:color w:val="7F0055"/>
              </w:rPr>
              <w:t>int</w:t>
            </w:r>
            <w:r w:rsidRPr="00586DE8">
              <w:rPr>
                <w:color w:val="000000"/>
              </w:rPr>
              <w:t xml:space="preserve"> </w:t>
            </w:r>
            <w:r w:rsidRPr="00586DE8">
              <w:rPr>
                <w:color w:val="6A3E3E"/>
              </w:rPr>
              <w:t>i</w:t>
            </w:r>
            <w:r w:rsidRPr="00586DE8">
              <w:rPr>
                <w:color w:val="000000"/>
              </w:rPr>
              <w:t xml:space="preserve"> = 3;</w:t>
            </w:r>
          </w:p>
          <w:p w14:paraId="5583CE33" w14:textId="77777777" w:rsidR="00586DE8" w:rsidRPr="00586DE8" w:rsidRDefault="00586DE8" w:rsidP="00586DE8">
            <w:pPr>
              <w:pStyle w:val="a1"/>
            </w:pPr>
            <w:r w:rsidRPr="00586DE8">
              <w:rPr>
                <w:color w:val="000000"/>
              </w:rPr>
              <w:t xml:space="preserve">        Integer </w:t>
            </w:r>
            <w:r w:rsidRPr="00586DE8">
              <w:rPr>
                <w:color w:val="6A3E3E"/>
              </w:rPr>
              <w:t>obj1</w:t>
            </w:r>
            <w:r w:rsidRPr="00586DE8">
              <w:rPr>
                <w:color w:val="000000"/>
              </w:rPr>
              <w:t xml:space="preserve"> = </w:t>
            </w:r>
            <w:r w:rsidRPr="00586DE8">
              <w:rPr>
                <w:color w:val="6A3E3E"/>
              </w:rPr>
              <w:t>i</w:t>
            </w:r>
            <w:r w:rsidRPr="00586DE8">
              <w:rPr>
                <w:color w:val="000000"/>
              </w:rPr>
              <w:t>;</w:t>
            </w:r>
          </w:p>
          <w:p w14:paraId="3C8A5BA3" w14:textId="77777777" w:rsidR="00586DE8" w:rsidRPr="00586DE8" w:rsidRDefault="00586DE8" w:rsidP="00586DE8">
            <w:pPr>
              <w:pStyle w:val="a1"/>
            </w:pPr>
            <w:r w:rsidRPr="00586DE8">
              <w:rPr>
                <w:color w:val="000000"/>
              </w:rPr>
              <w:t xml:space="preserve">        </w:t>
            </w:r>
            <w:r w:rsidRPr="00586DE8">
              <w:rPr>
                <w:color w:val="7F0055"/>
              </w:rPr>
              <w:t>int</w:t>
            </w:r>
            <w:r w:rsidRPr="00586DE8">
              <w:rPr>
                <w:color w:val="000000"/>
              </w:rPr>
              <w:t xml:space="preserve"> </w:t>
            </w:r>
            <w:r w:rsidRPr="00586DE8">
              <w:rPr>
                <w:color w:val="6A3E3E"/>
              </w:rPr>
              <w:t>j</w:t>
            </w:r>
            <w:r w:rsidRPr="00586DE8">
              <w:rPr>
                <w:color w:val="000000"/>
              </w:rPr>
              <w:t xml:space="preserve"> = </w:t>
            </w:r>
            <w:r w:rsidRPr="00586DE8">
              <w:rPr>
                <w:color w:val="6A3E3E"/>
              </w:rPr>
              <w:t>obj1</w:t>
            </w:r>
            <w:r w:rsidRPr="00586DE8">
              <w:rPr>
                <w:color w:val="000000"/>
              </w:rPr>
              <w:t>;</w:t>
            </w:r>
          </w:p>
          <w:p w14:paraId="22EA3F47" w14:textId="77777777" w:rsidR="00586DE8" w:rsidRPr="00586DE8" w:rsidRDefault="00586DE8" w:rsidP="00586DE8">
            <w:pPr>
              <w:pStyle w:val="a1"/>
            </w:pPr>
            <w:r w:rsidRPr="00586DE8">
              <w:rPr>
                <w:color w:val="000000"/>
              </w:rPr>
              <w:t xml:space="preserve">        </w:t>
            </w:r>
          </w:p>
          <w:p w14:paraId="0F8A5013" w14:textId="7D6E5081" w:rsidR="00586DE8" w:rsidRPr="00586DE8" w:rsidRDefault="00586DE8" w:rsidP="00586DE8">
            <w:pPr>
              <w:pStyle w:val="a1"/>
            </w:pPr>
            <w:r w:rsidRPr="00586DE8">
              <w:rPr>
                <w:color w:val="000000"/>
              </w:rPr>
              <w:t xml:space="preserve">        </w:t>
            </w:r>
            <w:r w:rsidRPr="00586DE8">
              <w:rPr>
                <w:color w:val="7F0055"/>
              </w:rPr>
              <w:t>double</w:t>
            </w:r>
            <w:r w:rsidRPr="00586DE8">
              <w:rPr>
                <w:color w:val="000000"/>
              </w:rPr>
              <w:t xml:space="preserve"> </w:t>
            </w:r>
            <w:r w:rsidRPr="00586DE8">
              <w:rPr>
                <w:color w:val="6A3E3E"/>
              </w:rPr>
              <w:t>d</w:t>
            </w:r>
            <w:r w:rsidRPr="00586DE8">
              <w:rPr>
                <w:color w:val="000000"/>
              </w:rPr>
              <w:t xml:space="preserve"> = 3.14;</w:t>
            </w:r>
          </w:p>
          <w:p w14:paraId="482EB51B" w14:textId="77777777" w:rsidR="00586DE8" w:rsidRPr="00586DE8" w:rsidRDefault="00586DE8" w:rsidP="00586DE8">
            <w:pPr>
              <w:pStyle w:val="a1"/>
            </w:pPr>
            <w:r w:rsidRPr="00586DE8">
              <w:rPr>
                <w:color w:val="000000"/>
              </w:rPr>
              <w:t xml:space="preserve">        Double </w:t>
            </w:r>
            <w:r w:rsidRPr="00586DE8">
              <w:rPr>
                <w:color w:val="6A3E3E"/>
              </w:rPr>
              <w:t>obj2</w:t>
            </w:r>
            <w:r w:rsidRPr="00586DE8">
              <w:rPr>
                <w:color w:val="000000"/>
              </w:rPr>
              <w:t xml:space="preserve"> = </w:t>
            </w:r>
            <w:r w:rsidRPr="00586DE8">
              <w:rPr>
                <w:color w:val="6A3E3E"/>
              </w:rPr>
              <w:t>d</w:t>
            </w:r>
            <w:r w:rsidRPr="00586DE8">
              <w:rPr>
                <w:color w:val="000000"/>
              </w:rPr>
              <w:t>;</w:t>
            </w:r>
          </w:p>
          <w:p w14:paraId="42E69C3C" w14:textId="77777777" w:rsidR="00586DE8" w:rsidRDefault="00586DE8" w:rsidP="00586DE8">
            <w:pPr>
              <w:pStyle w:val="a1"/>
            </w:pPr>
            <w:r w:rsidRPr="00586DE8">
              <w:rPr>
                <w:color w:val="000000"/>
              </w:rPr>
              <w:t xml:space="preserve">        </w:t>
            </w:r>
            <w:r w:rsidRPr="00586DE8">
              <w:rPr>
                <w:color w:val="7F0055"/>
              </w:rPr>
              <w:t>double</w:t>
            </w:r>
            <w:r w:rsidRPr="00586DE8">
              <w:rPr>
                <w:color w:val="000000"/>
              </w:rPr>
              <w:t xml:space="preserve"> </w:t>
            </w:r>
            <w:r w:rsidRPr="00586DE8">
              <w:rPr>
                <w:color w:val="6A3E3E"/>
              </w:rPr>
              <w:t>f</w:t>
            </w:r>
            <w:r w:rsidRPr="00586DE8">
              <w:rPr>
                <w:color w:val="000000"/>
              </w:rPr>
              <w:t xml:space="preserve"> = </w:t>
            </w:r>
            <w:r w:rsidRPr="00586DE8">
              <w:rPr>
                <w:color w:val="6A3E3E"/>
              </w:rPr>
              <w:t>d</w:t>
            </w:r>
            <w:r w:rsidRPr="00586DE8">
              <w:rPr>
                <w:color w:val="000000"/>
              </w:rPr>
              <w:t>;</w:t>
            </w:r>
          </w:p>
          <w:p w14:paraId="240471F4" w14:textId="77777777" w:rsidR="00586DE8" w:rsidRDefault="00586DE8" w:rsidP="00586DE8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9947468" w14:textId="77777777" w:rsidR="00586DE8" w:rsidRDefault="00586DE8" w:rsidP="00586DE8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%d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obj1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>);</w:t>
            </w:r>
          </w:p>
          <w:p w14:paraId="2A1A35EF" w14:textId="4A1CDC16" w:rsidR="00586DE8" w:rsidRDefault="00586DE8" w:rsidP="00586DE8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"%f %f %f\n"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obj2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</w:t>
            </w:r>
            <w:r>
              <w:rPr>
                <w:color w:val="000000"/>
              </w:rPr>
              <w:t xml:space="preserve">);       </w:t>
            </w:r>
          </w:p>
          <w:p w14:paraId="4A93D0B0" w14:textId="77777777" w:rsidR="00586DE8" w:rsidRDefault="00586DE8" w:rsidP="00586DE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3B9D8FD" w14:textId="77777777" w:rsidR="00586DE8" w:rsidRDefault="00586DE8" w:rsidP="00586DE8">
            <w:pPr>
              <w:pStyle w:val="a1"/>
            </w:pPr>
          </w:p>
          <w:p w14:paraId="1EE378D0" w14:textId="49BA57E4" w:rsidR="00586DE8" w:rsidRDefault="00586DE8" w:rsidP="000A1C63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3EBF12ED" w14:textId="5940CF5B" w:rsidR="00BB5CBE" w:rsidRDefault="00BB5CBE" w:rsidP="00DD319A">
      <w:r w:rsidRPr="00BB5CBE">
        <w:rPr>
          <w:rFonts w:hint="eastAsia"/>
          <w:noProof/>
        </w:rPr>
        <w:drawing>
          <wp:inline distT="0" distB="0" distL="0" distR="0" wp14:anchorId="0B775A7D" wp14:editId="23211FFF">
            <wp:extent cx="183832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BFA2" w14:textId="77777777" w:rsidR="00BB5CBE" w:rsidRDefault="00BB5CBE" w:rsidP="00DD319A"/>
    <w:p w14:paraId="180D11AD" w14:textId="3766FFA3" w:rsidR="00586DE8" w:rsidRDefault="00AD0E69" w:rsidP="00DD319A">
      <w:r>
        <w:rPr>
          <w:rFonts w:hint="eastAsia"/>
        </w:rPr>
        <w:t>(줄8</w:t>
      </w:r>
      <w:r>
        <w:t xml:space="preserve">) </w:t>
      </w:r>
      <w:r>
        <w:rPr>
          <w:rFonts w:hint="eastAsia"/>
        </w:rPr>
        <w:t xml:space="preserve"> </w:t>
      </w:r>
      <w:r>
        <w:t xml:space="preserve">i </w:t>
      </w:r>
      <w:r>
        <w:rPr>
          <w:rFonts w:hint="eastAsia"/>
        </w:rPr>
        <w:t xml:space="preserve">변수의 값 </w:t>
      </w:r>
      <w:r>
        <w:t xml:space="preserve">3 </w:t>
      </w:r>
      <w:r>
        <w:rPr>
          <w:rFonts w:hint="eastAsia"/>
        </w:rPr>
        <w:t xml:space="preserve">이 </w:t>
      </w:r>
      <w:r>
        <w:t xml:space="preserve">obj1 </w:t>
      </w:r>
      <w:r>
        <w:rPr>
          <w:rFonts w:hint="eastAsia"/>
        </w:rPr>
        <w:t>참조 변수에 대입되는 것이 아니다.</w:t>
      </w:r>
    </w:p>
    <w:p w14:paraId="0569E543" w14:textId="5B578936" w:rsidR="00AD0E69" w:rsidRDefault="00AD0E69" w:rsidP="00DD319A">
      <w:r>
        <w:rPr>
          <w:rFonts w:hint="eastAsia"/>
        </w:rPr>
        <w:t xml:space="preserve">참조 변수에 </w:t>
      </w:r>
      <w:r>
        <w:t xml:space="preserve">int </w:t>
      </w:r>
      <w:r>
        <w:rPr>
          <w:rFonts w:hint="eastAsia"/>
        </w:rPr>
        <w:t>정수 값이 대입되는 것은 가능하지 않다.</w:t>
      </w:r>
    </w:p>
    <w:p w14:paraId="4837C19F" w14:textId="609F1388" w:rsidR="00AD0E69" w:rsidRDefault="00AD0E69" w:rsidP="00DD319A">
      <w:r>
        <w:rPr>
          <w:rFonts w:hint="eastAsia"/>
        </w:rPr>
        <w:t>참조 변수에는 객체에 대한 참조만 저장될 수 있다.</w:t>
      </w:r>
    </w:p>
    <w:p w14:paraId="51BD4563" w14:textId="16E677F5" w:rsidR="00AD0E69" w:rsidRDefault="00AD0E69" w:rsidP="00DD319A"/>
    <w:p w14:paraId="2294A1BC" w14:textId="7E3FE4C6" w:rsidR="00AD0E69" w:rsidRDefault="00AD0E69" w:rsidP="00DD319A">
      <w:r>
        <w:rPr>
          <w:rFonts w:hint="eastAsia"/>
        </w:rPr>
        <w:t xml:space="preserve">컴파일 결과 줄8에서 생성되는 </w:t>
      </w:r>
      <w:r w:rsidR="00E040B4">
        <w:rPr>
          <w:rFonts w:hint="eastAsia"/>
        </w:rPr>
        <w:t>바이트코드</w:t>
      </w:r>
      <w:r>
        <w:rPr>
          <w:rFonts w:hint="eastAsia"/>
        </w:rPr>
        <w:t>는 다음과 같다.</w:t>
      </w:r>
    </w:p>
    <w:p w14:paraId="2F5276B1" w14:textId="3DF9ECD3" w:rsidR="00AD0E69" w:rsidRDefault="00AD0E69" w:rsidP="00AD0E69">
      <w:pPr>
        <w:pStyle w:val="a"/>
      </w:pPr>
      <w:r>
        <w:t>Integer obj1 = new Integer(1);</w:t>
      </w:r>
    </w:p>
    <w:p w14:paraId="2B5B4A80" w14:textId="77777777" w:rsidR="00AD0E69" w:rsidRDefault="00AD0E69" w:rsidP="00DD319A">
      <w:r>
        <w:rPr>
          <w:rFonts w:hint="eastAsia"/>
        </w:rPr>
        <w:t xml:space="preserve">이렇게 기본 자료형 객체가 생성되는 코드를 컴파일러가 자동으로 생성해주는 기능을 </w:t>
      </w:r>
    </w:p>
    <w:p w14:paraId="639F66AB" w14:textId="7333C872" w:rsidR="00AD0E69" w:rsidRDefault="00AD0E69" w:rsidP="00DD319A">
      <w:r>
        <w:t xml:space="preserve">autoboxing </w:t>
      </w:r>
      <w:r>
        <w:rPr>
          <w:rFonts w:hint="eastAsia"/>
        </w:rPr>
        <w:t>이라고 부른다.</w:t>
      </w:r>
    </w:p>
    <w:p w14:paraId="26D1E1B9" w14:textId="02690834" w:rsidR="00AD0E69" w:rsidRPr="00561C76" w:rsidRDefault="00AD0E69" w:rsidP="00DD319A"/>
    <w:p w14:paraId="126C6A1E" w14:textId="06FAAC2D" w:rsidR="00AD0E69" w:rsidRDefault="00AD0E69" w:rsidP="00DD319A"/>
    <w:p w14:paraId="59ABF46A" w14:textId="7CA20486" w:rsidR="00AD0E69" w:rsidRDefault="00AD0E69" w:rsidP="00DD319A">
      <w:r>
        <w:rPr>
          <w:rFonts w:hint="eastAsia"/>
        </w:rPr>
        <w:t>(줄9</w:t>
      </w:r>
      <w:r>
        <w:t>)</w:t>
      </w:r>
      <w:r>
        <w:rPr>
          <w:rFonts w:hint="eastAsia"/>
        </w:rPr>
        <w:t xml:space="preserve">에서 </w:t>
      </w:r>
      <w:r>
        <w:t xml:space="preserve">obj1 </w:t>
      </w:r>
      <w:r>
        <w:rPr>
          <w:rFonts w:hint="eastAsia"/>
        </w:rPr>
        <w:t xml:space="preserve">객체에 대한 참조가 </w:t>
      </w:r>
      <w:r>
        <w:t>int</w:t>
      </w:r>
      <w:r>
        <w:rPr>
          <w:rFonts w:hint="eastAsia"/>
        </w:rPr>
        <w:t>형 변수 j에 대입되는 것이 아니다.</w:t>
      </w:r>
    </w:p>
    <w:p w14:paraId="6E948270" w14:textId="3E93C236" w:rsidR="00AD0E69" w:rsidRDefault="00E040B4" w:rsidP="00DD319A">
      <w:r>
        <w:rPr>
          <w:rFonts w:hint="eastAsia"/>
        </w:rPr>
        <w:t xml:space="preserve">컴파일 결과 줄9에서 생성되는 </w:t>
      </w:r>
      <w:r>
        <w:t>바이트코드</w:t>
      </w:r>
      <w:r>
        <w:rPr>
          <w:rFonts w:hint="eastAsia"/>
        </w:rPr>
        <w:t>는 다음과 같다.</w:t>
      </w:r>
    </w:p>
    <w:p w14:paraId="458E5F78" w14:textId="36F30765" w:rsidR="00E040B4" w:rsidRDefault="00E040B4" w:rsidP="00E040B4">
      <w:pPr>
        <w:pStyle w:val="a"/>
      </w:pPr>
      <w:r>
        <w:t>int j = obj1.intValue();</w:t>
      </w:r>
    </w:p>
    <w:p w14:paraId="433E9EE2" w14:textId="1D4DC4B4" w:rsidR="00E040B4" w:rsidRDefault="00E040B4" w:rsidP="00DD319A">
      <w:r>
        <w:rPr>
          <w:rFonts w:hint="eastAsia"/>
        </w:rPr>
        <w:t xml:space="preserve">Integer 클래스의 </w:t>
      </w:r>
      <w:r>
        <w:t xml:space="preserve">intValue </w:t>
      </w:r>
      <w:r>
        <w:rPr>
          <w:rFonts w:hint="eastAsia"/>
        </w:rPr>
        <w:t xml:space="preserve">메소드는 </w:t>
      </w:r>
      <w:r>
        <w:t xml:space="preserve">int </w:t>
      </w:r>
      <w:r>
        <w:rPr>
          <w:rFonts w:hint="eastAsia"/>
        </w:rPr>
        <w:t>값을 리턴한다.</w:t>
      </w:r>
    </w:p>
    <w:p w14:paraId="4B7FE908" w14:textId="0B8BED2E" w:rsidR="00E040B4" w:rsidRDefault="00E040B4" w:rsidP="00DD319A">
      <w:r>
        <w:rPr>
          <w:rFonts w:hint="eastAsia"/>
        </w:rPr>
        <w:t>이렇게 기본 자료형 객체에서 기본 자료형 값을 리턴하는 메소드를 호출하는 코드를</w:t>
      </w:r>
    </w:p>
    <w:p w14:paraId="1216BAC8" w14:textId="3DF9C621" w:rsidR="00E040B4" w:rsidRDefault="00E040B4" w:rsidP="00DD319A">
      <w:r>
        <w:rPr>
          <w:rFonts w:hint="eastAsia"/>
        </w:rPr>
        <w:t xml:space="preserve">컴파일러가 자동으로 생성해주는 기능을 </w:t>
      </w:r>
      <w:r>
        <w:t xml:space="preserve">auto unboxing </w:t>
      </w:r>
      <w:r>
        <w:rPr>
          <w:rFonts w:hint="eastAsia"/>
        </w:rPr>
        <w:t>이라고 부른다.</w:t>
      </w:r>
    </w:p>
    <w:p w14:paraId="1F3D3954" w14:textId="7103262C" w:rsidR="00E040B4" w:rsidRDefault="00E040B4" w:rsidP="00DD319A"/>
    <w:p w14:paraId="20DC4C0A" w14:textId="5C2F2E67" w:rsidR="00E040B4" w:rsidRDefault="00E040B4" w:rsidP="00DD319A">
      <w:r>
        <w:rPr>
          <w:rFonts w:hint="eastAsia"/>
        </w:rPr>
        <w:t>autoboxi</w:t>
      </w:r>
      <w:r>
        <w:t xml:space="preserve">ng </w:t>
      </w:r>
      <w:r>
        <w:rPr>
          <w:rFonts w:hint="eastAsia"/>
        </w:rPr>
        <w:t>이름은,</w:t>
      </w:r>
      <w:r>
        <w:t xml:space="preserve"> </w:t>
      </w:r>
      <w:r>
        <w:rPr>
          <w:rFonts w:hint="eastAsia"/>
        </w:rPr>
        <w:t>기본 자료형 값이 들어간 상자 객체를 자동으로 생성해 준다는 뜻이고,</w:t>
      </w:r>
    </w:p>
    <w:p w14:paraId="3232A752" w14:textId="7D9730F4" w:rsidR="00E040B4" w:rsidRDefault="00E040B4" w:rsidP="00DD319A">
      <w:r>
        <w:t xml:space="preserve">unboxing </w:t>
      </w:r>
      <w:r>
        <w:rPr>
          <w:rFonts w:hint="eastAsia"/>
        </w:rPr>
        <w:t>이름은,</w:t>
      </w:r>
      <w:r>
        <w:t xml:space="preserve"> </w:t>
      </w:r>
      <w:r>
        <w:rPr>
          <w:rFonts w:hint="eastAsia"/>
        </w:rPr>
        <w:t>상자 객체에서 기본 자료형 값을 자동으로 꺼내 준다는 뜻이다.</w:t>
      </w:r>
    </w:p>
    <w:p w14:paraId="2B2DC389" w14:textId="16E04841" w:rsidR="00E040B4" w:rsidRPr="00561C76" w:rsidRDefault="00E040B4" w:rsidP="00DD319A"/>
    <w:p w14:paraId="3540A514" w14:textId="08D0C8BD" w:rsidR="00E040B4" w:rsidRDefault="00E040B4" w:rsidP="00DD319A">
      <w:r>
        <w:rPr>
          <w:rFonts w:hint="eastAsia"/>
        </w:rPr>
        <w:t>줄1</w:t>
      </w:r>
      <w:r>
        <w:t xml:space="preserve">2, </w:t>
      </w:r>
      <w:r>
        <w:rPr>
          <w:rFonts w:hint="eastAsia"/>
        </w:rPr>
        <w:t>줄1</w:t>
      </w:r>
      <w:r>
        <w:t xml:space="preserve">3 </w:t>
      </w:r>
      <w:r>
        <w:rPr>
          <w:rFonts w:hint="eastAsia"/>
        </w:rPr>
        <w:t xml:space="preserve">에서도 </w:t>
      </w:r>
      <w:r>
        <w:t xml:space="preserve">autoboxing, unboxing </w:t>
      </w:r>
      <w:r>
        <w:rPr>
          <w:rFonts w:hint="eastAsia"/>
        </w:rPr>
        <w:t>이 일어난다.</w:t>
      </w:r>
    </w:p>
    <w:p w14:paraId="0DC7A8CA" w14:textId="77777777" w:rsidR="00E040B4" w:rsidRDefault="00E040B4" w:rsidP="00DD319A"/>
    <w:p w14:paraId="39E60680" w14:textId="1FF32665" w:rsidR="00E040B4" w:rsidRDefault="00E040B4" w:rsidP="00DD319A"/>
    <w:p w14:paraId="2113D5ED" w14:textId="003AE493" w:rsidR="00DD319A" w:rsidRDefault="00DD319A" w:rsidP="00DD319A"/>
    <w:p w14:paraId="6E5F9C96" w14:textId="49C4722F" w:rsidR="000379E4" w:rsidRDefault="000379E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5D53B6" w14:textId="2FEC3748" w:rsidR="00DD319A" w:rsidRDefault="000379E4" w:rsidP="000379E4">
      <w:pPr>
        <w:pStyle w:val="Heading2"/>
      </w:pPr>
      <w:bookmarkStart w:id="7" w:name="_Toc490726689"/>
      <w:r>
        <w:rPr>
          <w:rFonts w:hint="eastAsia"/>
        </w:rPr>
        <w:lastRenderedPageBreak/>
        <w:t>nullable integer</w:t>
      </w:r>
      <w:bookmarkEnd w:id="7"/>
    </w:p>
    <w:p w14:paraId="14118E24" w14:textId="218A0927" w:rsidR="000379E4" w:rsidRDefault="000379E4" w:rsidP="000379E4"/>
    <w:p w14:paraId="24DD8C8E" w14:textId="77777777" w:rsidR="000379E4" w:rsidRDefault="000379E4" w:rsidP="000379E4">
      <w:r>
        <w:t xml:space="preserve">null </w:t>
      </w:r>
      <w:r>
        <w:rPr>
          <w:rFonts w:hint="eastAsia"/>
        </w:rPr>
        <w:t>값은</w:t>
      </w:r>
      <w:r>
        <w:t xml:space="preserve">, </w:t>
      </w:r>
      <w:r>
        <w:rPr>
          <w:rFonts w:hint="eastAsia"/>
        </w:rPr>
        <w:t>아무것도 참조하지 않는다는 뜻이다.</w:t>
      </w:r>
    </w:p>
    <w:p w14:paraId="44C4B844" w14:textId="542C478D" w:rsidR="000379E4" w:rsidRDefault="000379E4" w:rsidP="000379E4">
      <w:r>
        <w:rPr>
          <w:rFonts w:hint="eastAsia"/>
        </w:rPr>
        <w:t>그래서 null</w:t>
      </w:r>
      <w:r>
        <w:t xml:space="preserve"> </w:t>
      </w:r>
      <w:r>
        <w:rPr>
          <w:rFonts w:hint="eastAsia"/>
        </w:rPr>
        <w:t xml:space="preserve">값은 참조형 변수에만 </w:t>
      </w:r>
      <w:r w:rsidR="001115C3">
        <w:rPr>
          <w:rFonts w:hint="eastAsia"/>
        </w:rPr>
        <w:t>대입</w:t>
      </w:r>
      <w:r>
        <w:rPr>
          <w:rFonts w:hint="eastAsia"/>
        </w:rPr>
        <w:t>될 수 있는 값이다.</w:t>
      </w:r>
    </w:p>
    <w:p w14:paraId="07DB4FE4" w14:textId="153166D6" w:rsidR="000379E4" w:rsidRPr="001115C3" w:rsidRDefault="000379E4" w:rsidP="000379E4"/>
    <w:p w14:paraId="2342E7E6" w14:textId="4A9B842B" w:rsidR="000379E4" w:rsidRDefault="001115C3" w:rsidP="000379E4">
      <w:r>
        <w:rPr>
          <w:rFonts w:hint="eastAsia"/>
        </w:rPr>
        <w:t xml:space="preserve">Java의 </w:t>
      </w:r>
      <w:r w:rsidR="000379E4">
        <w:rPr>
          <w:rFonts w:hint="eastAsia"/>
        </w:rPr>
        <w:t xml:space="preserve">기본 자료형 </w:t>
      </w:r>
      <w:r w:rsidR="000379E4">
        <w:t xml:space="preserve">int </w:t>
      </w:r>
      <w:r w:rsidR="000379E4">
        <w:rPr>
          <w:rFonts w:hint="eastAsia"/>
        </w:rPr>
        <w:t xml:space="preserve">변수에는 </w:t>
      </w:r>
      <w:r w:rsidR="000379E4">
        <w:t>null</w:t>
      </w:r>
      <w:r w:rsidR="000379E4">
        <w:rPr>
          <w:rFonts w:hint="eastAsia"/>
        </w:rPr>
        <w:t xml:space="preserve">을 </w:t>
      </w:r>
      <w:r>
        <w:rPr>
          <w:rFonts w:hint="eastAsia"/>
        </w:rPr>
        <w:t>대입</w:t>
      </w:r>
      <w:r w:rsidR="000379E4">
        <w:rPr>
          <w:rFonts w:hint="eastAsia"/>
        </w:rPr>
        <w:t>할 수 없</w:t>
      </w:r>
      <w:r>
        <w:rPr>
          <w:rFonts w:hint="eastAsia"/>
        </w:rPr>
        <w:t>지만,</w:t>
      </w:r>
    </w:p>
    <w:p w14:paraId="401C92FD" w14:textId="33676C87" w:rsidR="000379E4" w:rsidRDefault="000379E4" w:rsidP="000379E4">
      <w:r>
        <w:rPr>
          <w:rFonts w:hint="eastAsia"/>
        </w:rPr>
        <w:t xml:space="preserve">데이터베이스의 </w:t>
      </w:r>
      <w:r>
        <w:t xml:space="preserve">int </w:t>
      </w:r>
      <w:r>
        <w:rPr>
          <w:rFonts w:hint="eastAsia"/>
        </w:rPr>
        <w:t xml:space="preserve">타입 필드에는 </w:t>
      </w:r>
      <w:r>
        <w:t>null</w:t>
      </w:r>
      <w:r>
        <w:rPr>
          <w:rFonts w:hint="eastAsia"/>
        </w:rPr>
        <w:t>을 저장할 수 있다.</w:t>
      </w:r>
    </w:p>
    <w:p w14:paraId="2EB93E63" w14:textId="77777777" w:rsidR="001115C3" w:rsidRDefault="001115C3" w:rsidP="000379E4"/>
    <w:p w14:paraId="09074693" w14:textId="62715D9C" w:rsidR="000379E4" w:rsidRDefault="000379E4" w:rsidP="000379E4">
      <w:r>
        <w:t>null</w:t>
      </w:r>
      <w:r>
        <w:rPr>
          <w:rFonts w:hint="eastAsia"/>
        </w:rPr>
        <w:t xml:space="preserve"> 값이 가능한 int</w:t>
      </w:r>
      <w:r>
        <w:t xml:space="preserve"> </w:t>
      </w:r>
      <w:r>
        <w:rPr>
          <w:rFonts w:hint="eastAsia"/>
        </w:rPr>
        <w:t xml:space="preserve">값을 </w:t>
      </w:r>
      <w:r w:rsidR="001115C3">
        <w:t xml:space="preserve">Java </w:t>
      </w:r>
      <w:r w:rsidR="001115C3">
        <w:rPr>
          <w:rFonts w:hint="eastAsia"/>
        </w:rPr>
        <w:t>변수에 대입하려면</w:t>
      </w:r>
    </w:p>
    <w:p w14:paraId="764D7D8E" w14:textId="7A2AA49D" w:rsidR="001115C3" w:rsidRDefault="001115C3" w:rsidP="000379E4">
      <w:r>
        <w:rPr>
          <w:rFonts w:hint="eastAsia"/>
        </w:rPr>
        <w:t xml:space="preserve">기본 자료형 </w:t>
      </w:r>
      <w:r>
        <w:t xml:space="preserve">int </w:t>
      </w:r>
      <w:r>
        <w:rPr>
          <w:rFonts w:hint="eastAsia"/>
        </w:rPr>
        <w:t>변수를 사용할 수 없고</w:t>
      </w:r>
    </w:p>
    <w:p w14:paraId="50FA0163" w14:textId="5EFF08FC" w:rsidR="001115C3" w:rsidRDefault="001115C3" w:rsidP="000379E4"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객체 참조 변수를 사용해야 한다.</w:t>
      </w:r>
    </w:p>
    <w:p w14:paraId="79089F9C" w14:textId="209799C2" w:rsidR="001115C3" w:rsidRDefault="001115C3" w:rsidP="000379E4"/>
    <w:p w14:paraId="72F277A6" w14:textId="09A841FE" w:rsidR="001115C3" w:rsidRDefault="001115C3" w:rsidP="000379E4">
      <w:r>
        <w:rPr>
          <w:rFonts w:hint="eastAsia"/>
        </w:rPr>
        <w:t xml:space="preserve">즉 데이터베이스 조회 결과를 </w:t>
      </w:r>
      <w:r>
        <w:t xml:space="preserve">Java </w:t>
      </w:r>
      <w:r>
        <w:rPr>
          <w:rFonts w:hint="eastAsia"/>
        </w:rPr>
        <w:t>변수에 저장할 때,</w:t>
      </w:r>
    </w:p>
    <w:p w14:paraId="16F85656" w14:textId="47E7106F" w:rsidR="001115C3" w:rsidRDefault="001115C3" w:rsidP="000379E4"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 xml:space="preserve">값이 가능한 </w:t>
      </w:r>
      <w:r>
        <w:t xml:space="preserve">int </w:t>
      </w:r>
      <w:r>
        <w:rPr>
          <w:rFonts w:hint="eastAsia"/>
        </w:rPr>
        <w:t xml:space="preserve">필드 값은 </w:t>
      </w:r>
      <w:r>
        <w:t xml:space="preserve">Integer </w:t>
      </w:r>
      <w:r>
        <w:rPr>
          <w:rFonts w:hint="eastAsia"/>
        </w:rPr>
        <w:t>객체 참조 변수에 대입해야 한다.</w:t>
      </w:r>
    </w:p>
    <w:p w14:paraId="066E5FB9" w14:textId="02240482" w:rsidR="001115C3" w:rsidRDefault="001115C3" w:rsidP="000379E4"/>
    <w:p w14:paraId="3ACDA83F" w14:textId="77777777" w:rsidR="001115C3" w:rsidRDefault="001115C3" w:rsidP="000379E4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04E16" w14:paraId="5FFAB620" w14:textId="77777777" w:rsidTr="00E706E6">
        <w:tc>
          <w:tcPr>
            <w:tcW w:w="426" w:type="dxa"/>
          </w:tcPr>
          <w:p w14:paraId="48C70D63" w14:textId="77777777" w:rsidR="00D04E16" w:rsidRPr="00185935" w:rsidRDefault="00D04E16" w:rsidP="00D04E16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759771E" w14:textId="77777777" w:rsidR="00D04E16" w:rsidRPr="00185935" w:rsidRDefault="00D04E16" w:rsidP="00D04E16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E3B7FCE" w14:textId="77777777" w:rsidR="00D04E16" w:rsidRPr="00185935" w:rsidRDefault="00D04E16" w:rsidP="00D04E16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BA2EDBC" w14:textId="77777777" w:rsidR="00D04E16" w:rsidRPr="00185935" w:rsidRDefault="00D04E16" w:rsidP="00D04E16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4870E5B" w14:textId="77777777" w:rsidR="00D04E16" w:rsidRPr="00185935" w:rsidRDefault="00D04E16" w:rsidP="00D04E16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C3E705A" w14:textId="77777777" w:rsidR="00D04E16" w:rsidRPr="00185935" w:rsidRDefault="00D04E16" w:rsidP="00D04E16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2692ED9" w14:textId="77777777" w:rsidR="00D04E16" w:rsidRPr="00185935" w:rsidRDefault="00D04E16" w:rsidP="00D04E16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83701F1" w14:textId="77777777" w:rsidR="00D04E16" w:rsidRPr="00185935" w:rsidRDefault="00D04E16" w:rsidP="00D04E16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1523C7D" w14:textId="77777777" w:rsidR="00D04E16" w:rsidRDefault="00D04E16" w:rsidP="00D04E16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AE75B42" w14:textId="77777777" w:rsidR="00D04E16" w:rsidRDefault="00D04E16" w:rsidP="00D04E16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8A4B044" w14:textId="77777777" w:rsidR="00D04E16" w:rsidRDefault="00D04E16" w:rsidP="00D04E16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10B10E0" w14:textId="77777777" w:rsidR="00D04E16" w:rsidRDefault="00D04E16" w:rsidP="00D04E16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09311A0" w14:textId="77777777" w:rsidR="00D04E16" w:rsidRDefault="00D04E16" w:rsidP="00D04E16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518266D" w14:textId="77777777" w:rsidR="00D04E16" w:rsidRDefault="00D04E16" w:rsidP="00D04E16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A8714D1" w14:textId="77777777" w:rsidR="00D04E16" w:rsidRDefault="00D04E16" w:rsidP="00D04E16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B365B02" w14:textId="77777777" w:rsidR="00D04E16" w:rsidRDefault="00D04E16" w:rsidP="00D04E16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2743C9E" w14:textId="46EF9945" w:rsidR="00D04E16" w:rsidRPr="00185935" w:rsidRDefault="00D04E16" w:rsidP="00D04E16">
            <w:pPr>
              <w:pStyle w:val="a1"/>
            </w:pPr>
            <w:r>
              <w:rPr>
                <w:rFonts w:hint="eastAsia"/>
              </w:rPr>
              <w:t>17</w:t>
            </w:r>
          </w:p>
        </w:tc>
        <w:tc>
          <w:tcPr>
            <w:tcW w:w="10631" w:type="dxa"/>
          </w:tcPr>
          <w:p w14:paraId="387D2DC4" w14:textId="77777777" w:rsidR="00D04E16" w:rsidRDefault="00D04E16" w:rsidP="00D04E16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net.skhu.lecture02;</w:t>
            </w:r>
          </w:p>
          <w:p w14:paraId="35517EF0" w14:textId="77777777" w:rsidR="00D04E16" w:rsidRDefault="00D04E16" w:rsidP="00D04E16">
            <w:pPr>
              <w:pStyle w:val="a1"/>
            </w:pPr>
          </w:p>
          <w:p w14:paraId="127F82A6" w14:textId="77777777" w:rsidR="00D04E16" w:rsidRDefault="00D04E16" w:rsidP="00D04E16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NullableInteger {</w:t>
            </w:r>
          </w:p>
          <w:p w14:paraId="40C3DC64" w14:textId="77777777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4EACA1C" w14:textId="77777777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E586F96" w14:textId="77777777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    Integer </w:t>
            </w:r>
            <w:r>
              <w:rPr>
                <w:color w:val="6A3E3E"/>
              </w:rPr>
              <w:t>intObj1</w:t>
            </w:r>
            <w:r>
              <w:rPr>
                <w:color w:val="000000"/>
              </w:rPr>
              <w:t xml:space="preserve"> = 23, </w:t>
            </w:r>
            <w:r>
              <w:rPr>
                <w:color w:val="6A3E3E"/>
              </w:rPr>
              <w:t>intObj2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11BD980D" w14:textId="77777777" w:rsidR="00D04E16" w:rsidRDefault="00D04E16" w:rsidP="00D04E16">
            <w:pPr>
              <w:pStyle w:val="a1"/>
            </w:pPr>
          </w:p>
          <w:p w14:paraId="317ED3EF" w14:textId="77777777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intValue1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intObj1</w:t>
            </w:r>
            <w:r>
              <w:rPr>
                <w:color w:val="000000"/>
              </w:rPr>
              <w:t>.intValue();</w:t>
            </w:r>
          </w:p>
          <w:p w14:paraId="69954DEA" w14:textId="77777777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intValue2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intObj1</w:t>
            </w:r>
            <w:r>
              <w:rPr>
                <w:color w:val="000000"/>
              </w:rPr>
              <w:t>;</w:t>
            </w:r>
          </w:p>
          <w:p w14:paraId="1FDAFEE6" w14:textId="77777777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2F717ED2" w14:textId="77777777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intValue3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intObj2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? 0 : </w:t>
            </w:r>
            <w:r>
              <w:rPr>
                <w:color w:val="6A3E3E"/>
              </w:rPr>
              <w:t>intObj2</w:t>
            </w:r>
            <w:r>
              <w:rPr>
                <w:color w:val="000000"/>
              </w:rPr>
              <w:t>.intValue();</w:t>
            </w:r>
          </w:p>
          <w:p w14:paraId="301AF9C9" w14:textId="77777777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intValue4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intObj2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? 0 : </w:t>
            </w:r>
            <w:r>
              <w:rPr>
                <w:color w:val="6A3E3E"/>
              </w:rPr>
              <w:t>intObj2</w:t>
            </w:r>
            <w:r>
              <w:rPr>
                <w:color w:val="000000"/>
              </w:rPr>
              <w:t>;</w:t>
            </w:r>
          </w:p>
          <w:p w14:paraId="15ED500A" w14:textId="77777777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C245611" w14:textId="77777777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%d %d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intValue1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intValue2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intValue3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intValue4</w:t>
            </w:r>
            <w:r>
              <w:rPr>
                <w:color w:val="000000"/>
              </w:rPr>
              <w:t>);</w:t>
            </w:r>
          </w:p>
          <w:p w14:paraId="7D539031" w14:textId="5A37B291" w:rsidR="00D04E16" w:rsidRDefault="00D04E16" w:rsidP="00D04E16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046320B" w14:textId="0994E0CC" w:rsidR="00D04E16" w:rsidRDefault="00D04E16" w:rsidP="00D04E16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5E4AE472" w14:textId="77777777" w:rsidR="000379E4" w:rsidRPr="000379E4" w:rsidRDefault="000379E4" w:rsidP="000379E4"/>
    <w:p w14:paraId="399A0744" w14:textId="74881EAC" w:rsidR="00536F19" w:rsidRDefault="00536F19" w:rsidP="00BA7941">
      <w:r>
        <w:t>(</w:t>
      </w:r>
      <w:r>
        <w:rPr>
          <w:rFonts w:hint="eastAsia"/>
        </w:rPr>
        <w:t>줄6</w:t>
      </w:r>
      <w:r>
        <w:t>) Integer intObj1 = 23;</w:t>
      </w:r>
    </w:p>
    <w:p w14:paraId="384344CB" w14:textId="77777777" w:rsidR="00536F19" w:rsidRDefault="00536F19" w:rsidP="00BA7941">
      <w:r>
        <w:rPr>
          <w:rFonts w:hint="eastAsia"/>
        </w:rPr>
        <w:t xml:space="preserve">정수 </w:t>
      </w:r>
      <w:r>
        <w:t xml:space="preserve">23 </w:t>
      </w:r>
      <w:r>
        <w:rPr>
          <w:rFonts w:hint="eastAsia"/>
        </w:rPr>
        <w:t xml:space="preserve">값이 </w:t>
      </w:r>
      <w:r>
        <w:t xml:space="preserve">intObj1 </w:t>
      </w:r>
      <w:r>
        <w:rPr>
          <w:rFonts w:hint="eastAsia"/>
        </w:rPr>
        <w:t>변수에 대입되는 것이 아니고,</w:t>
      </w:r>
      <w:r>
        <w:t xml:space="preserve"> </w:t>
      </w:r>
    </w:p>
    <w:p w14:paraId="250DB442" w14:textId="695BCB18" w:rsidR="00536F19" w:rsidRDefault="00536F19" w:rsidP="00BA7941">
      <w:r>
        <w:t xml:space="preserve">autoboxing </w:t>
      </w:r>
      <w:r>
        <w:rPr>
          <w:rFonts w:hint="eastAsia"/>
        </w:rPr>
        <w:t>기능에 의해서</w:t>
      </w:r>
      <w:r>
        <w:t xml:space="preserve">, </w:t>
      </w:r>
      <w:r>
        <w:rPr>
          <w:rFonts w:hint="eastAsia"/>
        </w:rPr>
        <w:t xml:space="preserve">자동으로 </w:t>
      </w:r>
      <w:r>
        <w:t xml:space="preserve">new Intger(23) </w:t>
      </w:r>
      <w:r>
        <w:rPr>
          <w:rFonts w:hint="eastAsia"/>
        </w:rPr>
        <w:t xml:space="preserve">코드가 실행되어 </w:t>
      </w:r>
      <w:r>
        <w:t xml:space="preserve">Integer </w:t>
      </w:r>
      <w:r>
        <w:rPr>
          <w:rFonts w:hint="eastAsia"/>
        </w:rPr>
        <w:t>객체가 생성되고,</w:t>
      </w:r>
    </w:p>
    <w:p w14:paraId="018B571A" w14:textId="3B097313" w:rsidR="00536F19" w:rsidRDefault="00536F19" w:rsidP="00BA7941">
      <w:r>
        <w:rPr>
          <w:rFonts w:hint="eastAsia"/>
        </w:rPr>
        <w:t xml:space="preserve">그 객체에 대한 참조가 </w:t>
      </w:r>
      <w:r>
        <w:t xml:space="preserve">intObj1 </w:t>
      </w:r>
      <w:r>
        <w:rPr>
          <w:rFonts w:hint="eastAsia"/>
        </w:rPr>
        <w:t>참조 변수에 대입된다.</w:t>
      </w:r>
    </w:p>
    <w:p w14:paraId="749078D7" w14:textId="1A4618C8" w:rsidR="00536F19" w:rsidRDefault="00536F19" w:rsidP="00BA7941"/>
    <w:p w14:paraId="0E316123" w14:textId="75023EF8" w:rsidR="00536F19" w:rsidRDefault="00536F19" w:rsidP="00BA7941">
      <w:r>
        <w:t>(</w:t>
      </w:r>
      <w:r>
        <w:rPr>
          <w:rFonts w:hint="eastAsia"/>
        </w:rPr>
        <w:t>줄9</w:t>
      </w:r>
      <w:r>
        <w:t>) int intValue2 = intObj1;</w:t>
      </w:r>
    </w:p>
    <w:p w14:paraId="7236B5C3" w14:textId="7032B9ED" w:rsidR="00536F19" w:rsidRDefault="00536F19" w:rsidP="00BA7941">
      <w:r>
        <w:t xml:space="preserve">intObj1 </w:t>
      </w:r>
      <w:r>
        <w:rPr>
          <w:rFonts w:hint="eastAsia"/>
        </w:rPr>
        <w:t xml:space="preserve">객체에 대한 참조가 </w:t>
      </w:r>
      <w:r>
        <w:t xml:space="preserve">intValue2 </w:t>
      </w:r>
      <w:r>
        <w:rPr>
          <w:rFonts w:hint="eastAsia"/>
        </w:rPr>
        <w:t>변수에 대입되는 것이 아니고,</w:t>
      </w:r>
    </w:p>
    <w:p w14:paraId="11C38D42" w14:textId="77777777" w:rsidR="00536F19" w:rsidRDefault="00536F19" w:rsidP="00BA7941">
      <w:r>
        <w:t xml:space="preserve">unboxing </w:t>
      </w:r>
      <w:r>
        <w:rPr>
          <w:rFonts w:hint="eastAsia"/>
        </w:rPr>
        <w:t>기능에 의해서,</w:t>
      </w:r>
      <w:r>
        <w:t xml:space="preserve"> </w:t>
      </w:r>
      <w:r>
        <w:rPr>
          <w:rFonts w:hint="eastAsia"/>
        </w:rPr>
        <w:t xml:space="preserve">자동으로 </w:t>
      </w:r>
      <w:r>
        <w:t xml:space="preserve">intObj1.intValue() </w:t>
      </w:r>
      <w:r>
        <w:rPr>
          <w:rFonts w:hint="eastAsia"/>
        </w:rPr>
        <w:t xml:space="preserve">메소드가 호출되고 </w:t>
      </w:r>
    </w:p>
    <w:p w14:paraId="6513A930" w14:textId="791393CE" w:rsidR="00536F19" w:rsidRDefault="00536F19" w:rsidP="00BA7941">
      <w:r>
        <w:rPr>
          <w:rFonts w:hint="eastAsia"/>
        </w:rPr>
        <w:t xml:space="preserve">이 메소드가 리턴하는 정수 값이 </w:t>
      </w:r>
      <w:r>
        <w:t xml:space="preserve">intValue1 </w:t>
      </w:r>
      <w:r>
        <w:rPr>
          <w:rFonts w:hint="eastAsia"/>
        </w:rPr>
        <w:t>정수 변수에 대입된다.</w:t>
      </w:r>
    </w:p>
    <w:p w14:paraId="7F1A3793" w14:textId="60718FCE" w:rsidR="00536F19" w:rsidRDefault="00536F19" w:rsidP="00BA7941"/>
    <w:p w14:paraId="7FA6AA66" w14:textId="183B23F2" w:rsidR="00536F19" w:rsidRDefault="00536F19" w:rsidP="00BA7941">
      <w:r>
        <w:rPr>
          <w:rFonts w:hint="eastAsia"/>
        </w:rPr>
        <w:t>(줄8</w:t>
      </w:r>
      <w:r>
        <w:t xml:space="preserve">,9) </w:t>
      </w:r>
      <w:r>
        <w:rPr>
          <w:rFonts w:hint="eastAsia"/>
        </w:rPr>
        <w:t xml:space="preserve">만약 </w:t>
      </w:r>
      <w:r>
        <w:t xml:space="preserve">intObj1 </w:t>
      </w:r>
      <w:r>
        <w:rPr>
          <w:rFonts w:hint="eastAsia"/>
        </w:rPr>
        <w:t xml:space="preserve">참조 변수 값이 </w:t>
      </w:r>
      <w:r>
        <w:t xml:space="preserve">null </w:t>
      </w:r>
      <w:r>
        <w:rPr>
          <w:rFonts w:hint="eastAsia"/>
        </w:rPr>
        <w:t>이라면,</w:t>
      </w:r>
      <w:r>
        <w:t xml:space="preserve"> null exception error</w:t>
      </w:r>
      <w:r>
        <w:rPr>
          <w:rFonts w:hint="eastAsia"/>
        </w:rPr>
        <w:t>가 발생한다.</w:t>
      </w:r>
    </w:p>
    <w:p w14:paraId="2FDECA57" w14:textId="4F8626FD" w:rsidR="00536F19" w:rsidRDefault="00536F19" w:rsidP="00BA7941"/>
    <w:p w14:paraId="689299EB" w14:textId="6B2569ED" w:rsidR="00536F19" w:rsidRDefault="00B31165" w:rsidP="00BA7941">
      <w:r>
        <w:t>(</w:t>
      </w:r>
      <w:r>
        <w:rPr>
          <w:rFonts w:hint="eastAsia"/>
        </w:rPr>
        <w:t>줄1</w:t>
      </w:r>
      <w:r>
        <w:t xml:space="preserve">1,12) intObj2 </w:t>
      </w:r>
      <w:r>
        <w:rPr>
          <w:rFonts w:hint="eastAsia"/>
        </w:rPr>
        <w:t xml:space="preserve">참조 변수 값이 </w:t>
      </w:r>
      <w:r>
        <w:t>null</w:t>
      </w:r>
      <w:r>
        <w:rPr>
          <w:rFonts w:hint="eastAsia"/>
        </w:rPr>
        <w:t xml:space="preserve"> 이라고 해도</w:t>
      </w:r>
      <w:r>
        <w:t xml:space="preserve"> </w:t>
      </w:r>
      <w:r>
        <w:rPr>
          <w:rFonts w:hint="eastAsia"/>
        </w:rPr>
        <w:t>에러가 발생하지 않는다.</w:t>
      </w:r>
      <w:r>
        <w:t xml:space="preserve"> </w:t>
      </w:r>
    </w:p>
    <w:p w14:paraId="6D9C0158" w14:textId="188056D9" w:rsidR="00B31165" w:rsidRDefault="00B31165" w:rsidP="00BA7941">
      <w:r>
        <w:rPr>
          <w:rFonts w:hint="eastAsia"/>
        </w:rPr>
        <w:t>이렇게 코</w:t>
      </w:r>
      <w:r w:rsidR="001858DA">
        <w:rPr>
          <w:rFonts w:hint="eastAsia"/>
        </w:rPr>
        <w:t>딩</w:t>
      </w:r>
      <w:r>
        <w:rPr>
          <w:rFonts w:hint="eastAsia"/>
        </w:rPr>
        <w:t>하는 것이 바람직하다.</w:t>
      </w:r>
    </w:p>
    <w:p w14:paraId="7E0089D6" w14:textId="1AF9244B" w:rsidR="00B31165" w:rsidRDefault="00B31165" w:rsidP="00BA7941"/>
    <w:p w14:paraId="62F1FFDA" w14:textId="77777777" w:rsidR="00B31165" w:rsidRDefault="00B31165" w:rsidP="00BA7941"/>
    <w:p w14:paraId="1E77F548" w14:textId="22C5E150" w:rsidR="00536F19" w:rsidRDefault="00536F19" w:rsidP="00BA7941"/>
    <w:p w14:paraId="738BD947" w14:textId="77777777" w:rsidR="00536F19" w:rsidRPr="00DD319A" w:rsidRDefault="00536F19" w:rsidP="00BA7941"/>
    <w:p w14:paraId="7B2459DF" w14:textId="77777777" w:rsidR="00BA7941" w:rsidRPr="00BA7941" w:rsidRDefault="00BA7941" w:rsidP="00BA7941"/>
    <w:p w14:paraId="32476098" w14:textId="48F19DF9" w:rsidR="00BA7941" w:rsidRDefault="00BA7941" w:rsidP="00BA7941"/>
    <w:p w14:paraId="78463B16" w14:textId="77777777" w:rsidR="00BA7941" w:rsidRDefault="00BA7941" w:rsidP="00BA7941"/>
    <w:p w14:paraId="27BA492C" w14:textId="77777777" w:rsidR="00BA7941" w:rsidRPr="00BA7941" w:rsidRDefault="00BA7941" w:rsidP="00BA7941"/>
    <w:p w14:paraId="100A61E6" w14:textId="77777777" w:rsidR="00AA41EC" w:rsidRDefault="00AA41EC" w:rsidP="00AA41EC"/>
    <w:p w14:paraId="3DF43A14" w14:textId="50BDCDAE" w:rsidR="00AA41EC" w:rsidRDefault="00AA41EC" w:rsidP="00AA41EC"/>
    <w:p w14:paraId="1C885BA3" w14:textId="6907279E" w:rsidR="00B31165" w:rsidRDefault="00B31165" w:rsidP="00AA41EC"/>
    <w:p w14:paraId="39E962D5" w14:textId="1CB5A0D1" w:rsidR="00B31165" w:rsidRDefault="00B31165" w:rsidP="00B31165">
      <w:pPr>
        <w:pStyle w:val="Heading1"/>
      </w:pPr>
      <w:bookmarkStart w:id="8" w:name="_Toc490726690"/>
      <w:r>
        <w:lastRenderedPageBreak/>
        <w:t xml:space="preserve">static </w:t>
      </w:r>
      <w:r w:rsidR="000D7051">
        <w:t>member</w:t>
      </w:r>
      <w:bookmarkEnd w:id="8"/>
    </w:p>
    <w:p w14:paraId="3BEFEF84" w14:textId="5EE5D6B6" w:rsidR="00B31165" w:rsidRDefault="00B31165" w:rsidP="00B31165"/>
    <w:p w14:paraId="326AEB38" w14:textId="57C3F938" w:rsidR="000D7051" w:rsidRDefault="000D7051" w:rsidP="000D7051">
      <w:pPr>
        <w:pStyle w:val="Heading2"/>
      </w:pPr>
      <w:bookmarkStart w:id="9" w:name="_Toc490726691"/>
      <w:r>
        <w:rPr>
          <w:rFonts w:hint="eastAsia"/>
        </w:rPr>
        <w:t>static member variable</w:t>
      </w:r>
      <w:r>
        <w:t xml:space="preserve"> and</w:t>
      </w:r>
      <w:r>
        <w:rPr>
          <w:rFonts w:hint="eastAsia"/>
        </w:rPr>
        <w:t xml:space="preserve"> static method</w:t>
      </w:r>
      <w:bookmarkEnd w:id="9"/>
    </w:p>
    <w:p w14:paraId="0859F036" w14:textId="7012A67A" w:rsidR="00BB5CBE" w:rsidRDefault="00BB5CBE" w:rsidP="00B31165">
      <w:r>
        <w:rPr>
          <w:rFonts w:hint="eastAsia"/>
        </w:rPr>
        <w:t>Fraction</w:t>
      </w:r>
      <w: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B5CBE" w14:paraId="73574566" w14:textId="77777777" w:rsidTr="00603AD6">
        <w:tc>
          <w:tcPr>
            <w:tcW w:w="426" w:type="dxa"/>
          </w:tcPr>
          <w:p w14:paraId="6BB3A405" w14:textId="77777777" w:rsidR="00BB5CBE" w:rsidRPr="00185935" w:rsidRDefault="00BB5CBE" w:rsidP="00BB5CBE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5A841E2" w14:textId="77777777" w:rsidR="00BB5CBE" w:rsidRPr="00185935" w:rsidRDefault="00BB5CBE" w:rsidP="00BB5CBE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2F474DD" w14:textId="77777777" w:rsidR="00BB5CBE" w:rsidRPr="00185935" w:rsidRDefault="00BB5CBE" w:rsidP="00BB5CBE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733FC20" w14:textId="77777777" w:rsidR="00BB5CBE" w:rsidRPr="00185935" w:rsidRDefault="00BB5CBE" w:rsidP="00BB5CBE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05C6086" w14:textId="77777777" w:rsidR="00BB5CBE" w:rsidRPr="00185935" w:rsidRDefault="00BB5CBE" w:rsidP="00BB5CBE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2EFB9B1" w14:textId="77777777" w:rsidR="00BB5CBE" w:rsidRPr="00185935" w:rsidRDefault="00BB5CBE" w:rsidP="00BB5CBE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1B379F2" w14:textId="77777777" w:rsidR="00BB5CBE" w:rsidRPr="00185935" w:rsidRDefault="00BB5CBE" w:rsidP="00BB5CBE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D59E6B2" w14:textId="77777777" w:rsidR="00BB5CBE" w:rsidRPr="00185935" w:rsidRDefault="00BB5CBE" w:rsidP="00BB5CBE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CF413D4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AA98BB2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5612A39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B9D782A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317CA95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2C3A28D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63FCEB1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8E9437B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7CE7DBB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7BA43AD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FC32E66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DD7BDC6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89809AD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BB82D40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63ACF6BF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7D82D905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1FCC9AA4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75548F1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6DDC0457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2C9F5FB0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926B3EF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5CD1BF39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5A1E105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E426B8F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52538C6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6FFFC604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425C693C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6E3DFE48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5B51080A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4EAE5973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11AA673F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5147A6E4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44DA4BD9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059CA791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65D51015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39D6EE7D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05880ABB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4F1048D4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3EC6BCE4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6949426E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3A865A5E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4F458AE9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39EEE06A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1C241F32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30CD8F17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58F73B99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1FB6390C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2CB73A62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0C477DD9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2DB3A2CF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5F79A2C8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lastRenderedPageBreak/>
              <w:t>59</w:t>
            </w:r>
          </w:p>
          <w:p w14:paraId="5866CCB7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7AC85E32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73D29C92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71CD8958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751ADBFE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22769630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3A6C6D1B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66</w:t>
            </w:r>
          </w:p>
          <w:p w14:paraId="6CA26B17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67</w:t>
            </w:r>
          </w:p>
          <w:p w14:paraId="2DF339BB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68</w:t>
            </w:r>
          </w:p>
          <w:p w14:paraId="66FA95D2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69</w:t>
            </w:r>
          </w:p>
          <w:p w14:paraId="36527FCB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70</w:t>
            </w:r>
          </w:p>
          <w:p w14:paraId="15FD54CF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71</w:t>
            </w:r>
          </w:p>
          <w:p w14:paraId="32AB364F" w14:textId="77777777" w:rsidR="00BB5CBE" w:rsidRDefault="00BB5CBE" w:rsidP="00BB5CBE">
            <w:pPr>
              <w:pStyle w:val="a1"/>
            </w:pPr>
            <w:r>
              <w:rPr>
                <w:rFonts w:hint="eastAsia"/>
              </w:rPr>
              <w:t>72</w:t>
            </w:r>
          </w:p>
          <w:p w14:paraId="49F05857" w14:textId="64805324" w:rsidR="00BB5CBE" w:rsidRPr="00185935" w:rsidRDefault="00BB5CBE" w:rsidP="00BB5CBE">
            <w:pPr>
              <w:pStyle w:val="a1"/>
            </w:pPr>
            <w:r>
              <w:rPr>
                <w:rFonts w:hint="eastAsia"/>
              </w:rPr>
              <w:t>73</w:t>
            </w:r>
          </w:p>
        </w:tc>
        <w:tc>
          <w:tcPr>
            <w:tcW w:w="10631" w:type="dxa"/>
          </w:tcPr>
          <w:p w14:paraId="34264FAD" w14:textId="77777777" w:rsidR="00BB5CBE" w:rsidRDefault="00BB5CBE" w:rsidP="00BB5CBE">
            <w:pPr>
              <w:pStyle w:val="a1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net.skhu.lecture02;</w:t>
            </w:r>
          </w:p>
          <w:p w14:paraId="3CCB659B" w14:textId="77777777" w:rsidR="00BB5CBE" w:rsidRDefault="00BB5CBE" w:rsidP="00BB5CBE">
            <w:pPr>
              <w:pStyle w:val="a1"/>
            </w:pPr>
          </w:p>
          <w:p w14:paraId="6205C944" w14:textId="77777777" w:rsidR="00BB5CBE" w:rsidRDefault="00BB5CBE" w:rsidP="00BB5CBE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Fraction {</w:t>
            </w:r>
          </w:p>
          <w:p w14:paraId="13072D5E" w14:textId="77777777" w:rsidR="00BB5CBE" w:rsidRDefault="00BB5CBE" w:rsidP="00BB5CBE">
            <w:pPr>
              <w:pStyle w:val="a1"/>
            </w:pPr>
          </w:p>
          <w:p w14:paraId="156425B3" w14:textId="77777777" w:rsidR="00BB5CBE" w:rsidRDefault="00BB5CBE" w:rsidP="00BB5CBE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instanceCount</w:t>
            </w:r>
            <w:r>
              <w:rPr>
                <w:color w:val="000000"/>
              </w:rPr>
              <w:t xml:space="preserve"> = 0;</w:t>
            </w:r>
          </w:p>
          <w:p w14:paraId="3E07007F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>;</w:t>
            </w:r>
          </w:p>
          <w:p w14:paraId="2DAAD204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;</w:t>
            </w:r>
          </w:p>
          <w:p w14:paraId="0D47C10B" w14:textId="77777777" w:rsidR="00BB5CBE" w:rsidRDefault="00BB5CBE" w:rsidP="00BB5CBE">
            <w:pPr>
              <w:pStyle w:val="a1"/>
            </w:pPr>
          </w:p>
          <w:p w14:paraId="14C57174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Fraction(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>) {</w:t>
            </w:r>
          </w:p>
          <w:p w14:paraId="759E3A4A" w14:textId="77777777" w:rsidR="00BB5CBE" w:rsidRDefault="00BB5CBE" w:rsidP="00D2239A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++</w:t>
            </w:r>
            <w:r>
              <w:rPr>
                <w:color w:val="0000C0"/>
              </w:rPr>
              <w:t>instanceCount</w:t>
            </w:r>
            <w:r>
              <w:rPr>
                <w:color w:val="000000"/>
              </w:rPr>
              <w:t>;</w:t>
            </w:r>
          </w:p>
          <w:p w14:paraId="522F3034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gcd</w:t>
            </w:r>
            <w:r>
              <w:rPr>
                <w:color w:val="000000"/>
              </w:rPr>
              <w:t xml:space="preserve"> = greatestCommonDivisor(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>);</w:t>
            </w:r>
          </w:p>
          <w:p w14:paraId="77591686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 / </w:t>
            </w:r>
            <w:r>
              <w:rPr>
                <w:color w:val="6A3E3E"/>
              </w:rPr>
              <w:t>gcd</w:t>
            </w:r>
            <w:r>
              <w:rPr>
                <w:color w:val="000000"/>
              </w:rPr>
              <w:t>;</w:t>
            </w:r>
          </w:p>
          <w:p w14:paraId="2FC21881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 xml:space="preserve"> / </w:t>
            </w:r>
            <w:r>
              <w:rPr>
                <w:color w:val="6A3E3E"/>
              </w:rPr>
              <w:t>gcd</w:t>
            </w:r>
            <w:r>
              <w:rPr>
                <w:color w:val="000000"/>
              </w:rPr>
              <w:t>;</w:t>
            </w:r>
          </w:p>
          <w:p w14:paraId="4432D039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C6AFFDC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5FE67D00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2856605D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toString() {</w:t>
            </w:r>
          </w:p>
          <w:p w14:paraId="14BB90D3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 xml:space="preserve"> + </w:t>
            </w:r>
            <w:r>
              <w:rPr>
                <w:color w:val="2A00FF"/>
              </w:rPr>
              <w:t>"/"</w:t>
            </w:r>
            <w:r>
              <w:rPr>
                <w:color w:val="000000"/>
              </w:rPr>
              <w:t xml:space="preserve"> + 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);</w:t>
            </w:r>
          </w:p>
          <w:p w14:paraId="7AAFBB9A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2BCF1B1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590D8C2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00D872EE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equals(Object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) {</w:t>
            </w:r>
          </w:p>
          <w:p w14:paraId="0ABDCFE2" w14:textId="3332744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instanceof</w:t>
            </w:r>
            <w:r>
              <w:rPr>
                <w:color w:val="000000"/>
              </w:rPr>
              <w:t xml:space="preserve"> </w:t>
            </w:r>
            <w:r w:rsidR="000C0D29" w:rsidRPr="00BE0D74">
              <w:rPr>
                <w:color w:val="000000"/>
                <w:shd w:val="clear" w:color="auto" w:fill="FFCCFF"/>
              </w:rPr>
              <w:t>Fraction</w:t>
            </w:r>
            <w:r>
              <w:rPr>
                <w:color w:val="000000"/>
              </w:rPr>
              <w:t xml:space="preserve">) ==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;</w:t>
            </w:r>
          </w:p>
          <w:p w14:paraId="2EDCC627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Fraction </w:t>
            </w:r>
            <w:r>
              <w:rPr>
                <w:color w:val="6A3E3E"/>
              </w:rPr>
              <w:t>f</w:t>
            </w:r>
            <w:r>
              <w:rPr>
                <w:color w:val="000000"/>
              </w:rPr>
              <w:t xml:space="preserve"> = (Fraction)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;</w:t>
            </w:r>
          </w:p>
          <w:p w14:paraId="66AA9C39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f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 xml:space="preserve"> &amp;&amp;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f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;</w:t>
            </w:r>
          </w:p>
          <w:p w14:paraId="3A3814EE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1487C4EE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79AA977" w14:textId="77777777" w:rsidR="00BB5CBE" w:rsidRDefault="00BB5CBE" w:rsidP="00BB5CBE">
            <w:pPr>
              <w:pStyle w:val="a1"/>
            </w:pPr>
          </w:p>
          <w:p w14:paraId="43640D40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getInstancenCount() {</w:t>
            </w:r>
          </w:p>
          <w:p w14:paraId="705D33FA" w14:textId="77777777" w:rsidR="00BB5CBE" w:rsidRDefault="00BB5CBE" w:rsidP="00D2239A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instanceCount</w:t>
            </w:r>
            <w:r>
              <w:rPr>
                <w:color w:val="000000"/>
              </w:rPr>
              <w:t>;</w:t>
            </w:r>
          </w:p>
          <w:p w14:paraId="429FF4F5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D852DA7" w14:textId="77777777" w:rsidR="00BB5CBE" w:rsidRDefault="00BB5CBE" w:rsidP="00BB5CBE">
            <w:pPr>
              <w:pStyle w:val="a1"/>
            </w:pPr>
          </w:p>
          <w:p w14:paraId="4935208E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Fraction add(Fraction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Fraction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) {</w:t>
            </w:r>
          </w:p>
          <w:p w14:paraId="162ECCF7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 xml:space="preserve"> *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) + (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 xml:space="preserve"> *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);</w:t>
            </w:r>
          </w:p>
          <w:p w14:paraId="1C79F05B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 xml:space="preserve"> *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;</w:t>
            </w:r>
          </w:p>
          <w:p w14:paraId="0D06979F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Fraction(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>);</w:t>
            </w:r>
          </w:p>
          <w:p w14:paraId="50F369F4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534A283" w14:textId="77777777" w:rsidR="00BB5CBE" w:rsidRDefault="00BB5CBE" w:rsidP="00BB5CBE">
            <w:pPr>
              <w:pStyle w:val="a1"/>
            </w:pPr>
          </w:p>
          <w:p w14:paraId="6F4B5281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Fraction subtract(Fraction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Fraction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) {</w:t>
            </w:r>
          </w:p>
          <w:p w14:paraId="37A913AD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 = (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 xml:space="preserve"> *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) - (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 xml:space="preserve"> *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);</w:t>
            </w:r>
          </w:p>
          <w:p w14:paraId="6C64B494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 xml:space="preserve"> *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;</w:t>
            </w:r>
          </w:p>
          <w:p w14:paraId="6E707EB5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Fraction(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>);</w:t>
            </w:r>
          </w:p>
          <w:p w14:paraId="6CB9EA26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358B282" w14:textId="77777777" w:rsidR="00BB5CBE" w:rsidRDefault="00BB5CBE" w:rsidP="00BB5CBE">
            <w:pPr>
              <w:pStyle w:val="a1"/>
            </w:pPr>
          </w:p>
          <w:p w14:paraId="6CC5050F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Fraction multiply(Fraction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Fraction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) {</w:t>
            </w:r>
          </w:p>
          <w:p w14:paraId="5D5FF680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 xml:space="preserve"> *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>;</w:t>
            </w:r>
          </w:p>
          <w:p w14:paraId="458075A0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 xml:space="preserve"> *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;</w:t>
            </w:r>
          </w:p>
          <w:p w14:paraId="6C2D4EE4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Fraction(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>);</w:t>
            </w:r>
          </w:p>
          <w:p w14:paraId="213883E1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0281CBE" w14:textId="77777777" w:rsidR="00BB5CBE" w:rsidRDefault="00BB5CBE" w:rsidP="00BB5CBE">
            <w:pPr>
              <w:pStyle w:val="a1"/>
            </w:pPr>
          </w:p>
          <w:p w14:paraId="6DE35BDE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Fraction divide(Fraction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Fraction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) {</w:t>
            </w:r>
          </w:p>
          <w:p w14:paraId="4648525A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 xml:space="preserve"> *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>;</w:t>
            </w:r>
          </w:p>
          <w:p w14:paraId="5F8C2687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denominator</w:t>
            </w:r>
            <w:r>
              <w:rPr>
                <w:color w:val="000000"/>
              </w:rPr>
              <w:t xml:space="preserve"> *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numerator</w:t>
            </w:r>
            <w:r>
              <w:rPr>
                <w:color w:val="000000"/>
              </w:rPr>
              <w:t>;</w:t>
            </w:r>
          </w:p>
          <w:p w14:paraId="1EAEEF19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Fraction(</w:t>
            </w:r>
            <w:r>
              <w:rPr>
                <w:color w:val="6A3E3E"/>
              </w:rPr>
              <w:t>numerator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denominator</w:t>
            </w:r>
            <w:r>
              <w:rPr>
                <w:color w:val="000000"/>
              </w:rPr>
              <w:t>);</w:t>
            </w:r>
          </w:p>
          <w:p w14:paraId="381754B2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218F67F" w14:textId="77777777" w:rsidR="00BB5CBE" w:rsidRDefault="00BB5CBE" w:rsidP="00BB5CBE">
            <w:pPr>
              <w:pStyle w:val="a1"/>
            </w:pPr>
          </w:p>
          <w:p w14:paraId="42B54B11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greatestCommonDivisor(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x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</w:t>
            </w:r>
            <w:r>
              <w:rPr>
                <w:color w:val="000000"/>
              </w:rPr>
              <w:t>) {</w:t>
            </w:r>
          </w:p>
          <w:p w14:paraId="400D986D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</w:t>
            </w:r>
            <w:r>
              <w:rPr>
                <w:color w:val="000000"/>
              </w:rPr>
              <w:t xml:space="preserve"> == 0 ? </w:t>
            </w:r>
            <w:r>
              <w:rPr>
                <w:color w:val="6A3E3E"/>
              </w:rPr>
              <w:t>x</w:t>
            </w:r>
            <w:r>
              <w:rPr>
                <w:color w:val="000000"/>
              </w:rPr>
              <w:t xml:space="preserve"> : greatestCommonDivisor(</w:t>
            </w:r>
            <w:r>
              <w:rPr>
                <w:color w:val="6A3E3E"/>
              </w:rPr>
              <w:t>y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x</w:t>
            </w:r>
            <w:r>
              <w:rPr>
                <w:color w:val="000000"/>
              </w:rPr>
              <w:t xml:space="preserve"> % </w:t>
            </w:r>
            <w:r>
              <w:rPr>
                <w:color w:val="6A3E3E"/>
              </w:rPr>
              <w:t>y</w:t>
            </w:r>
            <w:r>
              <w:rPr>
                <w:color w:val="000000"/>
              </w:rPr>
              <w:t>);</w:t>
            </w:r>
          </w:p>
          <w:p w14:paraId="649D71DA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lastRenderedPageBreak/>
              <w:t xml:space="preserve">    }</w:t>
            </w:r>
          </w:p>
          <w:p w14:paraId="07259363" w14:textId="77777777" w:rsidR="00BB5CBE" w:rsidRDefault="00BB5CBE" w:rsidP="00BB5CBE">
            <w:pPr>
              <w:pStyle w:val="a1"/>
            </w:pPr>
          </w:p>
          <w:p w14:paraId="4793F29D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argv</w:t>
            </w:r>
            <w:r>
              <w:rPr>
                <w:color w:val="000000"/>
              </w:rPr>
              <w:t>) {</w:t>
            </w:r>
          </w:p>
          <w:p w14:paraId="11CF4CFA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Fraction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Fraction(1, 2);</w:t>
            </w:r>
          </w:p>
          <w:p w14:paraId="58C8C16D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Fraction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Fraction(1, 3);</w:t>
            </w:r>
          </w:p>
          <w:p w14:paraId="28B14BB0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34B177A7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 xml:space="preserve">"%s </w:t>
            </w:r>
            <w:r>
              <w:rPr>
                <w:rFonts w:hint="eastAsia"/>
                <w:color w:val="2A00FF"/>
              </w:rPr>
              <w:t>＋</w:t>
            </w:r>
            <w:r>
              <w:rPr>
                <w:color w:val="2A00FF"/>
              </w:rPr>
              <w:t xml:space="preserve"> %s =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, Fraction.add(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));</w:t>
            </w:r>
          </w:p>
          <w:p w14:paraId="17481DE8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 xml:space="preserve">"%s </w:t>
            </w:r>
            <w:r>
              <w:rPr>
                <w:rFonts w:hint="eastAsia"/>
                <w:color w:val="2A00FF"/>
              </w:rPr>
              <w:t>－</w:t>
            </w:r>
            <w:r>
              <w:rPr>
                <w:color w:val="2A00FF"/>
              </w:rPr>
              <w:t xml:space="preserve"> %s =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, Fraction.subtract(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));</w:t>
            </w:r>
          </w:p>
          <w:p w14:paraId="44B017C3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 xml:space="preserve">"%s </w:t>
            </w:r>
            <w:r>
              <w:rPr>
                <w:rFonts w:hint="eastAsia"/>
                <w:color w:val="2A00FF"/>
              </w:rPr>
              <w:t>×</w:t>
            </w:r>
            <w:r>
              <w:rPr>
                <w:color w:val="2A00FF"/>
              </w:rPr>
              <w:t xml:space="preserve"> %s =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, Fraction.multiply(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));</w:t>
            </w:r>
          </w:p>
          <w:p w14:paraId="328C5C72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 xml:space="preserve">"%s </w:t>
            </w:r>
            <w:r>
              <w:rPr>
                <w:rFonts w:hint="eastAsia"/>
                <w:color w:val="2A00FF"/>
              </w:rPr>
              <w:t>÷</w:t>
            </w:r>
            <w:r>
              <w:rPr>
                <w:color w:val="2A00FF"/>
              </w:rPr>
              <w:t xml:space="preserve"> %s =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, Fraction.divide(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));</w:t>
            </w:r>
          </w:p>
          <w:p w14:paraId="4DC35BA1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5A9EFDA3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.println(Fraction.add(</w:t>
            </w:r>
            <w:r>
              <w:rPr>
                <w:color w:val="6A3E3E"/>
              </w:rPr>
              <w:t>f1</w:t>
            </w:r>
            <w:r>
              <w:rPr>
                <w:color w:val="000000"/>
              </w:rPr>
              <w:t xml:space="preserve">,  </w:t>
            </w:r>
            <w:r>
              <w:rPr>
                <w:color w:val="6A3E3E"/>
              </w:rPr>
              <w:t>f2</w:t>
            </w:r>
            <w:r>
              <w:rPr>
                <w:color w:val="000000"/>
              </w:rPr>
              <w:t>).equals(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Fraction(5, 6)));</w:t>
            </w:r>
          </w:p>
          <w:p w14:paraId="2075415D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"number of Fraction objects is %d.\n"</w:t>
            </w:r>
            <w:r>
              <w:rPr>
                <w:color w:val="000000"/>
              </w:rPr>
              <w:t xml:space="preserve">, Fraction.getInstancenCount());                </w:t>
            </w:r>
          </w:p>
          <w:p w14:paraId="4D595CE2" w14:textId="77777777" w:rsidR="00BB5CBE" w:rsidRDefault="00BB5CBE" w:rsidP="00BB5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479E51D" w14:textId="4A668123" w:rsidR="00BB5CBE" w:rsidRDefault="00BB5CBE" w:rsidP="00BB5CBE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168987C4" w14:textId="07C156FD" w:rsidR="00BB5CBE" w:rsidRDefault="00BB5CBE" w:rsidP="00B31165"/>
    <w:p w14:paraId="1F32DCA9" w14:textId="329CB991" w:rsidR="00CD23EE" w:rsidRDefault="002165F9" w:rsidP="00B31165">
      <w:r w:rsidRPr="002165F9">
        <w:rPr>
          <w:noProof/>
        </w:rPr>
        <w:drawing>
          <wp:inline distT="0" distB="0" distL="0" distR="0" wp14:anchorId="666E7DAE" wp14:editId="2140BF16">
            <wp:extent cx="4201160" cy="16992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AB9E" w14:textId="77777777" w:rsidR="002165F9" w:rsidRDefault="002165F9" w:rsidP="00B31165"/>
    <w:p w14:paraId="4A7249BA" w14:textId="3BDB9FF5" w:rsidR="002165F9" w:rsidRDefault="00A05AFD" w:rsidP="00B31165">
      <w:r>
        <w:rPr>
          <w:rFonts w:hint="eastAsia"/>
        </w:rPr>
        <w:t>(줄6</w:t>
      </w:r>
      <w:r>
        <w:t>2~63)</w:t>
      </w:r>
    </w:p>
    <w:p w14:paraId="6EB38883" w14:textId="6B25130D" w:rsidR="002165F9" w:rsidRDefault="00A05AFD" w:rsidP="00B31165">
      <w:r>
        <w:rPr>
          <w:rFonts w:hint="eastAsia"/>
        </w:rPr>
        <w:t xml:space="preserve">위 그림은 </w:t>
      </w:r>
      <w:r w:rsidR="002165F9">
        <w:rPr>
          <w:rFonts w:hint="eastAsia"/>
        </w:rPr>
        <w:t>main</w:t>
      </w:r>
      <w:r w:rsidR="002165F9">
        <w:t xml:space="preserve"> </w:t>
      </w:r>
      <w:r w:rsidR="002165F9">
        <w:rPr>
          <w:rFonts w:hint="eastAsia"/>
        </w:rPr>
        <w:t xml:space="preserve">메소드의 줄 </w:t>
      </w:r>
      <w:r>
        <w:t>62~</w:t>
      </w:r>
      <w:r w:rsidR="002165F9">
        <w:t>63</w:t>
      </w:r>
      <w:r>
        <w:rPr>
          <w:rFonts w:hint="eastAsia"/>
        </w:rPr>
        <w:t>을</w:t>
      </w:r>
      <w:r w:rsidR="002165F9">
        <w:rPr>
          <w:rFonts w:hint="eastAsia"/>
        </w:rPr>
        <w:t xml:space="preserve"> 실행한 상황에서 객체 구조 그림이다.</w:t>
      </w:r>
    </w:p>
    <w:p w14:paraId="5FD21305" w14:textId="5F49846E" w:rsidR="00CD23EE" w:rsidRPr="002165F9" w:rsidRDefault="00CD23EE" w:rsidP="00B31165"/>
    <w:p w14:paraId="0495AB52" w14:textId="42A9F454" w:rsidR="00822443" w:rsidRDefault="00822443" w:rsidP="00B31165">
      <w:r>
        <w:rPr>
          <w:rFonts w:hint="eastAsia"/>
        </w:rPr>
        <w:t>클래스의 객체를 객체 인스턴스</w:t>
      </w:r>
      <w:r>
        <w:t>(object instance)</w:t>
      </w:r>
      <w:r>
        <w:rPr>
          <w:rFonts w:hint="eastAsia"/>
        </w:rPr>
        <w:t>라고 부르기도 한다.</w:t>
      </w:r>
    </w:p>
    <w:p w14:paraId="5F3618E5" w14:textId="06F62BED" w:rsidR="00822443" w:rsidRDefault="00822443" w:rsidP="00B31165">
      <w:r>
        <w:rPr>
          <w:rFonts w:hint="eastAsia"/>
        </w:rPr>
        <w:t>줄여서 그냥 인스턴스(</w:t>
      </w:r>
      <w:r>
        <w:t xml:space="preserve">instance) </w:t>
      </w:r>
      <w:r>
        <w:rPr>
          <w:rFonts w:hint="eastAsia"/>
        </w:rPr>
        <w:t>라고도 부른다.</w:t>
      </w:r>
    </w:p>
    <w:p w14:paraId="2CFFD800" w14:textId="489B1E43" w:rsidR="002165F9" w:rsidRDefault="002165F9" w:rsidP="00B31165">
      <w:r>
        <w:rPr>
          <w:rFonts w:hint="eastAsia"/>
        </w:rPr>
        <w:t xml:space="preserve">위 그림에서 </w:t>
      </w:r>
      <w:r>
        <w:t>Heap Segment</w:t>
      </w:r>
      <w:r>
        <w:rPr>
          <w:rFonts w:hint="eastAsia"/>
        </w:rPr>
        <w:t xml:space="preserve">에 </w:t>
      </w:r>
      <w:r>
        <w:t xml:space="preserve">Fraction </w:t>
      </w:r>
      <w:r>
        <w:rPr>
          <w:rFonts w:hint="eastAsia"/>
        </w:rPr>
        <w:t>객체 인스턴스 두 개가 생성되어 있다.</w:t>
      </w:r>
    </w:p>
    <w:p w14:paraId="07461ADE" w14:textId="2122B8AD" w:rsidR="000D2CAB" w:rsidRDefault="000D2CAB" w:rsidP="00B31165"/>
    <w:p w14:paraId="0F0B0366" w14:textId="77777777" w:rsidR="002165F9" w:rsidRDefault="002165F9" w:rsidP="000D2CAB">
      <w:r>
        <w:t>(</w:t>
      </w:r>
      <w:r>
        <w:rPr>
          <w:rFonts w:hint="eastAsia"/>
        </w:rPr>
        <w:t>줄6</w:t>
      </w:r>
      <w:r>
        <w:t xml:space="preserve">~7) </w:t>
      </w:r>
    </w:p>
    <w:p w14:paraId="1829C2F4" w14:textId="39D72DF6" w:rsidR="000D2CAB" w:rsidRDefault="000D2CAB" w:rsidP="000D2CAB">
      <w:r>
        <w:t xml:space="preserve">numerator, denominator </w:t>
      </w:r>
      <w:r>
        <w:rPr>
          <w:rFonts w:hint="eastAsia"/>
        </w:rPr>
        <w:t>멤버 변수는 인스턴스</w:t>
      </w:r>
      <w:r>
        <w:t xml:space="preserve"> </w:t>
      </w:r>
      <w:r>
        <w:rPr>
          <w:rFonts w:hint="eastAsia"/>
        </w:rPr>
        <w:t>멤버 변수이다.</w:t>
      </w:r>
    </w:p>
    <w:p w14:paraId="1528CFF4" w14:textId="701094CB" w:rsidR="000D2CAB" w:rsidRDefault="000D2CAB" w:rsidP="000D2CAB">
      <w:r>
        <w:rPr>
          <w:rFonts w:hint="eastAsia"/>
        </w:rPr>
        <w:t>인스턴스 멤버 변수는</w:t>
      </w:r>
      <w:r>
        <w:t xml:space="preserve">, </w:t>
      </w:r>
      <w:r>
        <w:rPr>
          <w:rFonts w:hint="eastAsia"/>
        </w:rPr>
        <w:t>객체 인스턴스 메모리 안에 만들어진다.</w:t>
      </w:r>
    </w:p>
    <w:p w14:paraId="472929A8" w14:textId="58517A43" w:rsidR="000D2CAB" w:rsidRDefault="000D2CAB" w:rsidP="000D2CAB">
      <w:r>
        <w:rPr>
          <w:rFonts w:hint="eastAsia"/>
        </w:rPr>
        <w:t>즉 객체 인스턴스마다</w:t>
      </w:r>
      <w:r>
        <w:t xml:space="preserve"> </w:t>
      </w:r>
      <w:r>
        <w:rPr>
          <w:rFonts w:hint="eastAsia"/>
        </w:rPr>
        <w:t>인스턴스 멤버 변수를 따로 소유한다.</w:t>
      </w:r>
    </w:p>
    <w:p w14:paraId="594F285C" w14:textId="0923A53D" w:rsidR="002165F9" w:rsidRDefault="002165F9" w:rsidP="000D2CAB">
      <w:r>
        <w:rPr>
          <w:rFonts w:hint="eastAsia"/>
        </w:rPr>
        <w:t xml:space="preserve">위 그림에서 </w:t>
      </w:r>
      <w:r>
        <w:t xml:space="preserve">Heap </w:t>
      </w:r>
      <w:r w:rsidR="00F916E8">
        <w:t>Segment</w:t>
      </w:r>
      <w:r w:rsidR="00F916E8">
        <w:rPr>
          <w:rFonts w:hint="eastAsia"/>
        </w:rPr>
        <w:t xml:space="preserve"> 영역의 인스턴스 객체</w:t>
      </w:r>
      <w:r w:rsidR="00EF0E91">
        <w:rPr>
          <w:rFonts w:hint="eastAsia"/>
        </w:rPr>
        <w:t xml:space="preserve"> 내부에 인스턴스 멤버 변수가 들어있음을 볼 수 있다.</w:t>
      </w:r>
    </w:p>
    <w:p w14:paraId="2797C52D" w14:textId="11B9AB5F" w:rsidR="000D2CAB" w:rsidRPr="00EF0E91" w:rsidRDefault="000D2CAB" w:rsidP="00B31165"/>
    <w:p w14:paraId="1AF00D6B" w14:textId="5762DC13" w:rsidR="002165F9" w:rsidRDefault="002165F9" w:rsidP="00B31165">
      <w:r>
        <w:rPr>
          <w:rFonts w:hint="eastAsia"/>
        </w:rPr>
        <w:t>(줄5</w:t>
      </w:r>
      <w:r>
        <w:t>)</w:t>
      </w:r>
    </w:p>
    <w:p w14:paraId="5E376A92" w14:textId="09EF6F06" w:rsidR="000D32EE" w:rsidRDefault="000D32EE" w:rsidP="00B31165">
      <w:r>
        <w:t xml:space="preserve">instanceCount </w:t>
      </w:r>
      <w:r>
        <w:rPr>
          <w:rFonts w:hint="eastAsia"/>
        </w:rPr>
        <w:t xml:space="preserve">멤버 변수는 </w:t>
      </w:r>
      <w:r>
        <w:t xml:space="preserve">static </w:t>
      </w:r>
      <w:r w:rsidR="00822443">
        <w:rPr>
          <w:rFonts w:hint="eastAsia"/>
        </w:rPr>
        <w:t>멤버 변수이다.</w:t>
      </w:r>
    </w:p>
    <w:p w14:paraId="55FDDC7E" w14:textId="5BC7ABB7" w:rsidR="00EF0E91" w:rsidRDefault="00EF0E91" w:rsidP="000D2CAB">
      <w:r>
        <w:t xml:space="preserve">static </w:t>
      </w:r>
      <w:r>
        <w:rPr>
          <w:rFonts w:hint="eastAsia"/>
        </w:rPr>
        <w:t>멤버 변수를 클래스 멤버 변수라고 부른다.</w:t>
      </w:r>
    </w:p>
    <w:p w14:paraId="2FD957E7" w14:textId="77777777" w:rsidR="00EF0E91" w:rsidRDefault="00EF0E91" w:rsidP="00EF0E91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멤버 변수는 클래스에 한 개 만들어져서, 그 클래스의 모든 객체 인스턴스들에게 공유된다.</w:t>
      </w:r>
    </w:p>
    <w:p w14:paraId="1613634D" w14:textId="77777777" w:rsidR="00EF0E91" w:rsidRPr="00EF0E91" w:rsidRDefault="00EF0E91" w:rsidP="000D2CAB"/>
    <w:p w14:paraId="4D56E4B0" w14:textId="69744564" w:rsidR="000D2CAB" w:rsidRDefault="00EF0E91" w:rsidP="000D2CAB">
      <w:r>
        <w:rPr>
          <w:rFonts w:hint="eastAsia"/>
        </w:rPr>
        <w:t>instanceCount 멤버</w:t>
      </w:r>
      <w:r w:rsidR="000D2CAB">
        <w:rPr>
          <w:rFonts w:hint="eastAsia"/>
        </w:rPr>
        <w:t xml:space="preserve"> 변수는 </w:t>
      </w:r>
      <w:r w:rsidR="000D2CAB">
        <w:t xml:space="preserve">Fraction </w:t>
      </w:r>
      <w:r w:rsidR="000D2CAB">
        <w:rPr>
          <w:rFonts w:hint="eastAsia"/>
        </w:rPr>
        <w:t>클래스의 객체 인스턴스의 총 수를 세기 위한 변수이다.</w:t>
      </w:r>
    </w:p>
    <w:p w14:paraId="2C9704FD" w14:textId="64A4FF86" w:rsidR="00EF0E91" w:rsidRDefault="00EF0E91" w:rsidP="000D2CAB">
      <w:r>
        <w:rPr>
          <w:rFonts w:hint="eastAsia"/>
        </w:rPr>
        <w:t>정수 하나만 저장하면 되므로 이 변수를 한 개 이상 만들 필요가 없다.</w:t>
      </w:r>
    </w:p>
    <w:p w14:paraId="28EBB317" w14:textId="188CFD81" w:rsidR="00EF0E91" w:rsidRDefault="00EF0E91" w:rsidP="000D2CAB">
      <w:r>
        <w:rPr>
          <w:rFonts w:hint="eastAsia"/>
        </w:rPr>
        <w:t>그래서 인스턴스 멤버 변수가 아니고 클래스 멤버 변수로 만들었다.</w:t>
      </w:r>
    </w:p>
    <w:p w14:paraId="346FCBB1" w14:textId="77777777" w:rsidR="000D2CAB" w:rsidRDefault="000D2CAB" w:rsidP="00B31165"/>
    <w:p w14:paraId="2534F108" w14:textId="106212F6" w:rsidR="00DD17E2" w:rsidRDefault="00DD17E2" w:rsidP="00B31165">
      <w:r>
        <w:rPr>
          <w:rFonts w:hint="eastAsia"/>
        </w:rPr>
        <w:t xml:space="preserve">객체 인스턴스는 메모리에서 </w:t>
      </w:r>
      <w:r>
        <w:t xml:space="preserve">heap segment </w:t>
      </w:r>
      <w:r>
        <w:rPr>
          <w:rFonts w:hint="eastAsia"/>
        </w:rPr>
        <w:t>영역에 생성</w:t>
      </w:r>
      <w:r w:rsidR="000D2CAB">
        <w:rPr>
          <w:rFonts w:hint="eastAsia"/>
        </w:rPr>
        <w:t>된다.</w:t>
      </w:r>
    </w:p>
    <w:p w14:paraId="6053EC74" w14:textId="336D16C9" w:rsidR="000D2CAB" w:rsidRDefault="000D2CAB" w:rsidP="00B31165">
      <w:r>
        <w:rPr>
          <w:rFonts w:hint="eastAsia"/>
        </w:rPr>
        <w:t>인스</w:t>
      </w:r>
      <w:r w:rsidR="00EF0E91">
        <w:rPr>
          <w:rFonts w:hint="eastAsia"/>
        </w:rPr>
        <w:t>턴스 멤버 변수는 객체 내부에 들어있으므로</w:t>
      </w:r>
      <w:r w:rsidR="00EF0E91">
        <w:t xml:space="preserve">, </w:t>
      </w:r>
      <w:r w:rsidR="00EF0E91">
        <w:rPr>
          <w:rFonts w:hint="eastAsia"/>
        </w:rPr>
        <w:t xml:space="preserve">인스턴스 멤버 변수도 </w:t>
      </w:r>
      <w:r w:rsidR="00EF0E91">
        <w:t xml:space="preserve">heap segment </w:t>
      </w:r>
      <w:r w:rsidR="00EF0E91">
        <w:rPr>
          <w:rFonts w:hint="eastAsia"/>
        </w:rPr>
        <w:t>영역에 위치한다.</w:t>
      </w:r>
    </w:p>
    <w:p w14:paraId="7B0FF97A" w14:textId="1B7CA146" w:rsidR="00EF0E91" w:rsidRDefault="00EF0E91" w:rsidP="00B31165"/>
    <w:p w14:paraId="1743BE78" w14:textId="4524AA7D" w:rsidR="00EF0E91" w:rsidRDefault="00EF0E91" w:rsidP="00B31165">
      <w:r>
        <w:t xml:space="preserve">static </w:t>
      </w:r>
      <w:r>
        <w:rPr>
          <w:rFonts w:hint="eastAsia"/>
        </w:rPr>
        <w:t xml:space="preserve">멤버 변수는 </w:t>
      </w:r>
      <w:r>
        <w:t xml:space="preserve">data segment </w:t>
      </w:r>
      <w:r>
        <w:rPr>
          <w:rFonts w:hint="eastAsia"/>
        </w:rPr>
        <w:t>영역에 생성된다.</w:t>
      </w:r>
    </w:p>
    <w:p w14:paraId="79AA9430" w14:textId="40E9D7FD" w:rsidR="00EF0E91" w:rsidRDefault="00EF0E91" w:rsidP="00B31165">
      <w:r>
        <w:t xml:space="preserve">C </w:t>
      </w:r>
      <w:r>
        <w:rPr>
          <w:rFonts w:hint="eastAsia"/>
        </w:rPr>
        <w:t xml:space="preserve">언어의 전역 변수와 </w:t>
      </w:r>
      <w:r>
        <w:t xml:space="preserve">static </w:t>
      </w:r>
      <w:r>
        <w:rPr>
          <w:rFonts w:hint="eastAsia"/>
        </w:rPr>
        <w:t xml:space="preserve">지역 변수도 </w:t>
      </w:r>
      <w:r>
        <w:t xml:space="preserve">data segment </w:t>
      </w:r>
      <w:r>
        <w:rPr>
          <w:rFonts w:hint="eastAsia"/>
        </w:rPr>
        <w:t>영역에 생성된다.</w:t>
      </w:r>
    </w:p>
    <w:p w14:paraId="660FDCF3" w14:textId="5A63CF33" w:rsidR="00EF0E91" w:rsidRDefault="00EF0E91" w:rsidP="00B31165"/>
    <w:p w14:paraId="4210CF30" w14:textId="06B90C56" w:rsidR="00EF0E91" w:rsidRDefault="00EF0E91" w:rsidP="00B31165">
      <w:r>
        <w:t>(</w:t>
      </w:r>
      <w:r>
        <w:rPr>
          <w:rFonts w:hint="eastAsia"/>
        </w:rPr>
        <w:t>줄10</w:t>
      </w:r>
      <w:r>
        <w:t>)</w:t>
      </w:r>
    </w:p>
    <w:p w14:paraId="041AED67" w14:textId="6051CD2D" w:rsidR="00EF0E91" w:rsidRDefault="00EF0E91" w:rsidP="00B31165">
      <w:r>
        <w:t xml:space="preserve">Fraction </w:t>
      </w:r>
      <w:r>
        <w:rPr>
          <w:rFonts w:hint="eastAsia"/>
        </w:rPr>
        <w:t>객체가 생성될 때,</w:t>
      </w:r>
      <w:r>
        <w:t xml:space="preserve"> </w:t>
      </w:r>
      <w:r>
        <w:rPr>
          <w:rFonts w:hint="eastAsia"/>
        </w:rPr>
        <w:t>줄9의 생성하자 호출된다.</w:t>
      </w:r>
    </w:p>
    <w:p w14:paraId="3D39117D" w14:textId="3B41F726" w:rsidR="00EF0E91" w:rsidRDefault="00EF0E91" w:rsidP="00B31165">
      <w:r>
        <w:rPr>
          <w:rFonts w:hint="eastAsia"/>
        </w:rPr>
        <w:t xml:space="preserve">생성자에서 </w:t>
      </w:r>
      <w:r>
        <w:t xml:space="preserve">instanceCount </w:t>
      </w:r>
      <w:r>
        <w:rPr>
          <w:rFonts w:hint="eastAsia"/>
        </w:rPr>
        <w:t xml:space="preserve">변수 값을 </w:t>
      </w:r>
      <w:r>
        <w:t xml:space="preserve">1 </w:t>
      </w:r>
      <w:r>
        <w:rPr>
          <w:rFonts w:hint="eastAsia"/>
        </w:rPr>
        <w:t>증가시킨다.</w:t>
      </w:r>
    </w:p>
    <w:p w14:paraId="6CB33A5A" w14:textId="1C7933BB" w:rsidR="00EF0E91" w:rsidRDefault="00EF0E91" w:rsidP="00B31165">
      <w:r>
        <w:rPr>
          <w:rFonts w:hint="eastAsia"/>
        </w:rPr>
        <w:t xml:space="preserve">따라서 </w:t>
      </w:r>
      <w:r>
        <w:t xml:space="preserve">instanceCount </w:t>
      </w:r>
      <w:r>
        <w:rPr>
          <w:rFonts w:hint="eastAsia"/>
        </w:rPr>
        <w:t xml:space="preserve">변수 값은 생성된 </w:t>
      </w:r>
      <w:r>
        <w:t xml:space="preserve">Fraction </w:t>
      </w:r>
      <w:r>
        <w:rPr>
          <w:rFonts w:hint="eastAsia"/>
        </w:rPr>
        <w:t>객체 인스턴스 수와 같다.</w:t>
      </w:r>
    </w:p>
    <w:p w14:paraId="782DE25C" w14:textId="3E9777D5" w:rsidR="00EF0E91" w:rsidRDefault="00EF0E91" w:rsidP="000D7051">
      <w:pPr>
        <w:pStyle w:val="Heading2"/>
      </w:pPr>
      <w:bookmarkStart w:id="10" w:name="_Toc490726692"/>
      <w:r>
        <w:rPr>
          <w:rFonts w:hint="eastAsia"/>
        </w:rPr>
        <w:lastRenderedPageBreak/>
        <w:t>static 메소드</w:t>
      </w:r>
      <w:r w:rsidR="000D7051">
        <w:rPr>
          <w:rFonts w:hint="eastAsia"/>
        </w:rPr>
        <w:t>의 제약</w:t>
      </w:r>
      <w:bookmarkEnd w:id="10"/>
    </w:p>
    <w:p w14:paraId="53DCFF65" w14:textId="4AA42E1E" w:rsidR="000D7051" w:rsidRDefault="000D7051" w:rsidP="000D7051"/>
    <w:p w14:paraId="178A0646" w14:textId="184390F6" w:rsidR="000D7051" w:rsidRDefault="000D7051" w:rsidP="000D7051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 xml:space="preserve">키워드가 붙은 메소드는 </w:t>
      </w:r>
      <w:r>
        <w:t xml:space="preserve">static </w:t>
      </w:r>
      <w:r>
        <w:rPr>
          <w:rFonts w:hint="eastAsia"/>
        </w:rPr>
        <w:t>메소드이다.</w:t>
      </w:r>
    </w:p>
    <w:p w14:paraId="731CDE98" w14:textId="02115EC5" w:rsidR="000D7051" w:rsidRDefault="000D7051" w:rsidP="000D7051">
      <w:r>
        <w:t xml:space="preserve">static </w:t>
      </w:r>
      <w:r>
        <w:rPr>
          <w:rFonts w:hint="eastAsia"/>
        </w:rPr>
        <w:t xml:space="preserve">키워드가 붙지 않은 메소드는 인스턴스 메소드 </w:t>
      </w:r>
      <w:r>
        <w:t xml:space="preserve">(instance method) </w:t>
      </w:r>
      <w:r>
        <w:rPr>
          <w:rFonts w:hint="eastAsia"/>
        </w:rPr>
        <w:t>이다.</w:t>
      </w:r>
    </w:p>
    <w:p w14:paraId="4713836D" w14:textId="77777777" w:rsidR="000D7051" w:rsidRDefault="000D7051" w:rsidP="000D7051"/>
    <w:p w14:paraId="30472C5E" w14:textId="49C85F63" w:rsidR="000D7051" w:rsidRPr="006C5A82" w:rsidRDefault="000D7051" w:rsidP="000D7051">
      <w:pPr>
        <w:rPr>
          <w:b/>
        </w:rPr>
      </w:pPr>
      <w:r w:rsidRPr="006C5A82">
        <w:rPr>
          <w:rFonts w:hint="eastAsia"/>
          <w:b/>
        </w:rPr>
        <w:t>static</w:t>
      </w:r>
      <w:r w:rsidRPr="006C5A82">
        <w:rPr>
          <w:b/>
        </w:rPr>
        <w:t xml:space="preserve"> </w:t>
      </w:r>
      <w:r w:rsidRPr="006C5A82">
        <w:rPr>
          <w:rFonts w:hint="eastAsia"/>
          <w:b/>
        </w:rPr>
        <w:t xml:space="preserve">메소드와 </w:t>
      </w:r>
      <w:r w:rsidRPr="006C5A82">
        <w:rPr>
          <w:b/>
        </w:rPr>
        <w:t xml:space="preserve">instance </w:t>
      </w:r>
      <w:r w:rsidRPr="006C5A82">
        <w:rPr>
          <w:rFonts w:hint="eastAsia"/>
          <w:b/>
        </w:rPr>
        <w:t>메소드의 차이는</w:t>
      </w:r>
      <w:r w:rsidRPr="006C5A82">
        <w:rPr>
          <w:b/>
        </w:rPr>
        <w:t xml:space="preserve"> </w:t>
      </w:r>
      <w:r w:rsidRPr="006C5A82">
        <w:rPr>
          <w:rFonts w:hint="eastAsia"/>
          <w:b/>
        </w:rPr>
        <w:t>다음과 같다.</w:t>
      </w:r>
    </w:p>
    <w:p w14:paraId="53B47280" w14:textId="77777777" w:rsidR="006C5A82" w:rsidRDefault="000D7051" w:rsidP="000D7051">
      <w:r>
        <w:t xml:space="preserve">* </w:t>
      </w:r>
      <w:r w:rsidR="006C5A82">
        <w:t xml:space="preserve">instance </w:t>
      </w:r>
      <w:r w:rsidR="006C5A82">
        <w:rPr>
          <w:rFonts w:hint="eastAsia"/>
        </w:rPr>
        <w:t xml:space="preserve">메소드에서는 </w:t>
      </w:r>
      <w:r w:rsidR="006C5A82">
        <w:t xml:space="preserve">this </w:t>
      </w:r>
      <w:r w:rsidR="006C5A82">
        <w:rPr>
          <w:rFonts w:hint="eastAsia"/>
        </w:rPr>
        <w:t>키워드를 사용할 수 있고,</w:t>
      </w:r>
      <w:r w:rsidR="006C5A82">
        <w:t xml:space="preserve"> </w:t>
      </w:r>
    </w:p>
    <w:p w14:paraId="270032BB" w14:textId="3049E417" w:rsidR="000D7051" w:rsidRDefault="006C5A82" w:rsidP="000D7051">
      <w:r>
        <w:t xml:space="preserve">* static </w:t>
      </w:r>
      <w:r>
        <w:rPr>
          <w:rFonts w:hint="eastAsia"/>
        </w:rPr>
        <w:t xml:space="preserve">메소드에서는 </w:t>
      </w:r>
      <w:r>
        <w:t xml:space="preserve">this </w:t>
      </w:r>
      <w:r>
        <w:rPr>
          <w:rFonts w:hint="eastAsia"/>
        </w:rPr>
        <w:t>키워드를 사용할 수 없다.</w:t>
      </w:r>
    </w:p>
    <w:p w14:paraId="1DC00140" w14:textId="77777777" w:rsidR="006C5A82" w:rsidRDefault="006C5A82" w:rsidP="000D7051"/>
    <w:p w14:paraId="79686E7D" w14:textId="77777777" w:rsidR="006C5A82" w:rsidRDefault="006C5A82" w:rsidP="000D7051">
      <w:r>
        <w:t xml:space="preserve">* instance </w:t>
      </w:r>
      <w:r>
        <w:rPr>
          <w:rFonts w:hint="eastAsia"/>
        </w:rPr>
        <w:t xml:space="preserve">메소드를 호출할 때에는 </w:t>
      </w:r>
      <w:r>
        <w:t xml:space="preserve">this </w:t>
      </w:r>
      <w:r>
        <w:rPr>
          <w:rFonts w:hint="eastAsia"/>
        </w:rPr>
        <w:t>객체를 명시해 주어야 한다.</w:t>
      </w:r>
    </w:p>
    <w:p w14:paraId="6A78F3AC" w14:textId="6F85C23B" w:rsidR="006C5A82" w:rsidRDefault="006C5A82" w:rsidP="000D7051">
      <w:r>
        <w:t xml:space="preserve">* static </w:t>
      </w:r>
      <w:r>
        <w:rPr>
          <w:rFonts w:hint="eastAsia"/>
        </w:rPr>
        <w:t xml:space="preserve">메소드를 호출할 때에는 </w:t>
      </w:r>
      <w:r>
        <w:t xml:space="preserve">this </w:t>
      </w:r>
      <w:r>
        <w:rPr>
          <w:rFonts w:hint="eastAsia"/>
        </w:rPr>
        <w:t>객체를 명시하지 않아도 된다.</w:t>
      </w:r>
    </w:p>
    <w:p w14:paraId="79794D96" w14:textId="0BB612DD" w:rsidR="006C5A82" w:rsidRDefault="006C5A82" w:rsidP="000D7051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10030"/>
      </w:tblGrid>
      <w:tr w:rsidR="006C5A82" w14:paraId="7A97E0AC" w14:textId="77777777" w:rsidTr="006C5A82">
        <w:tc>
          <w:tcPr>
            <w:tcW w:w="426" w:type="dxa"/>
          </w:tcPr>
          <w:p w14:paraId="7E4A9542" w14:textId="77777777" w:rsidR="006C5A82" w:rsidRPr="00185935" w:rsidRDefault="006C5A82" w:rsidP="006C5A8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E4CEFFA" w14:textId="77777777" w:rsidR="006C5A82" w:rsidRPr="00185935" w:rsidRDefault="006C5A82" w:rsidP="006C5A8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89F0BFC" w14:textId="77777777" w:rsidR="006C5A82" w:rsidRPr="00185935" w:rsidRDefault="006C5A82" w:rsidP="006C5A8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357E412" w14:textId="7D54074F" w:rsidR="006C5A82" w:rsidRPr="00185935" w:rsidRDefault="006C5A82" w:rsidP="006C5A8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</w:tc>
        <w:tc>
          <w:tcPr>
            <w:tcW w:w="10030" w:type="dxa"/>
          </w:tcPr>
          <w:p w14:paraId="685F3F76" w14:textId="77777777" w:rsidR="006C5A82" w:rsidRDefault="006C5A82" w:rsidP="006C5A82">
            <w:r>
              <w:rPr>
                <w:rFonts w:hint="eastAsia"/>
              </w:rPr>
              <w:t>Fraction f1 = new Fraction(1, 2);</w:t>
            </w:r>
          </w:p>
          <w:p w14:paraId="2912815D" w14:textId="77777777" w:rsidR="006C5A82" w:rsidRDefault="006C5A82" w:rsidP="006C5A82">
            <w:r>
              <w:t>String s = f1.toString();</w:t>
            </w:r>
          </w:p>
          <w:p w14:paraId="45F98B0D" w14:textId="77777777" w:rsidR="006C5A82" w:rsidRDefault="006C5A82" w:rsidP="006C5A82">
            <w:r>
              <w:t>Fraction f2 = Fraction.add(f1, f1);</w:t>
            </w:r>
          </w:p>
          <w:p w14:paraId="7DD54A7F" w14:textId="11584964" w:rsidR="006C5A82" w:rsidRDefault="006C5A82" w:rsidP="006C5A82">
            <w:pPr>
              <w:pStyle w:val="a1"/>
            </w:pPr>
            <w:r>
              <w:t>Fraction f3 = f1.add(f1, f1);</w:t>
            </w:r>
          </w:p>
        </w:tc>
      </w:tr>
    </w:tbl>
    <w:p w14:paraId="1E266E19" w14:textId="3C9129E0" w:rsidR="006C5A82" w:rsidRDefault="006C5A82" w:rsidP="000D7051">
      <w:r>
        <w:rPr>
          <w:rFonts w:hint="eastAsia"/>
        </w:rPr>
        <w:t>(줄2</w:t>
      </w:r>
      <w:r>
        <w:t xml:space="preserve">) </w:t>
      </w:r>
      <w:r>
        <w:rPr>
          <w:rFonts w:hint="eastAsia"/>
        </w:rPr>
        <w:t>toString</w:t>
      </w:r>
      <w:r>
        <w:t xml:space="preserve"> </w:t>
      </w:r>
      <w:r>
        <w:rPr>
          <w:rFonts w:hint="eastAsia"/>
        </w:rPr>
        <w:t>메소드는 인스턴스 메소드이기 때문에,</w:t>
      </w:r>
      <w:r>
        <w:t xml:space="preserve"> this </w:t>
      </w:r>
      <w:r>
        <w:rPr>
          <w:rFonts w:hint="eastAsia"/>
        </w:rPr>
        <w:t>객체를 명시하였다.</w:t>
      </w:r>
      <w:r>
        <w:t xml:space="preserve"> f1 </w:t>
      </w:r>
      <w:r>
        <w:rPr>
          <w:rFonts w:hint="eastAsia"/>
        </w:rPr>
        <w:t>이 this</w:t>
      </w:r>
      <w:r>
        <w:t xml:space="preserve"> </w:t>
      </w:r>
      <w:r>
        <w:rPr>
          <w:rFonts w:hint="eastAsia"/>
        </w:rPr>
        <w:t>객체이다.</w:t>
      </w:r>
    </w:p>
    <w:p w14:paraId="6A6D1E8F" w14:textId="5E48906E" w:rsidR="006C5A82" w:rsidRDefault="006C5A82" w:rsidP="000D7051">
      <w:r>
        <w:t>(</w:t>
      </w:r>
      <w:r>
        <w:rPr>
          <w:rFonts w:hint="eastAsia"/>
        </w:rPr>
        <w:t>줄3</w:t>
      </w:r>
      <w:r>
        <w:t xml:space="preserve">) add </w:t>
      </w:r>
      <w:r>
        <w:rPr>
          <w:rFonts w:hint="eastAsia"/>
        </w:rPr>
        <w:t xml:space="preserve">메소드는 </w:t>
      </w:r>
      <w:r>
        <w:t xml:space="preserve">static </w:t>
      </w:r>
      <w:r>
        <w:rPr>
          <w:rFonts w:hint="eastAsia"/>
        </w:rPr>
        <w:t>메소드이기 때문에,</w:t>
      </w:r>
      <w:r>
        <w:t xml:space="preserve"> this </w:t>
      </w:r>
      <w:r>
        <w:rPr>
          <w:rFonts w:hint="eastAsia"/>
        </w:rPr>
        <w:t>객체를 명시하지 않았다.</w:t>
      </w:r>
      <w:r>
        <w:t xml:space="preserve"> Fraction </w:t>
      </w:r>
      <w:r>
        <w:rPr>
          <w:rFonts w:hint="eastAsia"/>
        </w:rPr>
        <w:t>은 클래스 이름이다.</w:t>
      </w:r>
    </w:p>
    <w:p w14:paraId="4C771F8E" w14:textId="7BA60967" w:rsidR="006C5A82" w:rsidRDefault="006C5A82" w:rsidP="000D7051">
      <w:r>
        <w:t>(</w:t>
      </w:r>
      <w:r>
        <w:rPr>
          <w:rFonts w:hint="eastAsia"/>
        </w:rPr>
        <w:t>줄4</w:t>
      </w:r>
      <w:r>
        <w:t xml:space="preserve">) add </w:t>
      </w:r>
      <w:r>
        <w:rPr>
          <w:rFonts w:hint="eastAsia"/>
        </w:rPr>
        <w:t xml:space="preserve">메소드가 </w:t>
      </w:r>
      <w:r>
        <w:t xml:space="preserve">static </w:t>
      </w:r>
      <w:r>
        <w:rPr>
          <w:rFonts w:hint="eastAsia"/>
        </w:rPr>
        <w:t>메소드이지만,</w:t>
      </w:r>
      <w:r>
        <w:t xml:space="preserve"> </w:t>
      </w:r>
      <w:r>
        <w:rPr>
          <w:rFonts w:hint="eastAsia"/>
        </w:rPr>
        <w:t>f</w:t>
      </w:r>
      <w:r>
        <w:t xml:space="preserve">1 </w:t>
      </w:r>
      <w:r>
        <w:rPr>
          <w:rFonts w:hint="eastAsia"/>
        </w:rPr>
        <w:t xml:space="preserve">객체 인스턴스로 </w:t>
      </w:r>
      <w:r>
        <w:t xml:space="preserve">add </w:t>
      </w:r>
      <w:r>
        <w:rPr>
          <w:rFonts w:hint="eastAsia"/>
        </w:rPr>
        <w:t>메소드를 호출할 수도 있다.</w:t>
      </w:r>
    </w:p>
    <w:p w14:paraId="2BC3AC88" w14:textId="2983EBC6" w:rsidR="006C5A82" w:rsidRDefault="006C5A82" w:rsidP="000D7051">
      <w:r>
        <w:t xml:space="preserve">f1 </w:t>
      </w:r>
      <w:r>
        <w:rPr>
          <w:rFonts w:hint="eastAsia"/>
        </w:rPr>
        <w:t xml:space="preserve">객체 인스턴스가 </w:t>
      </w:r>
      <w:r>
        <w:t xml:space="preserve">Fraction </w:t>
      </w:r>
      <w:r>
        <w:rPr>
          <w:rFonts w:hint="eastAsia"/>
        </w:rPr>
        <w:t>클래스 타입이므로,</w:t>
      </w:r>
      <w:r>
        <w:t xml:space="preserve"> Fraction </w:t>
      </w:r>
      <w:r>
        <w:rPr>
          <w:rFonts w:hint="eastAsia"/>
        </w:rPr>
        <w:t>클래스 이름을 명시하는 것과 차이가 없기 때문이다.</w:t>
      </w:r>
    </w:p>
    <w:p w14:paraId="6A6CC63E" w14:textId="77777777" w:rsidR="006C5A82" w:rsidRPr="000D7051" w:rsidRDefault="006C5A82" w:rsidP="000D7051"/>
    <w:p w14:paraId="024B2208" w14:textId="166E0346" w:rsidR="00EF0E91" w:rsidRDefault="00EF0E91" w:rsidP="00B31165">
      <w:r>
        <w:t xml:space="preserve">static </w:t>
      </w:r>
      <w:r>
        <w:rPr>
          <w:rFonts w:hint="eastAsia"/>
        </w:rPr>
        <w:t>메소드</w:t>
      </w:r>
      <w:r w:rsidR="000D7051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 사용할 수 없기 때문에,</w:t>
      </w:r>
      <w:r>
        <w:t xml:space="preserve"> </w:t>
      </w:r>
      <w:r w:rsidRPr="00EF0E91">
        <w:rPr>
          <w:b/>
        </w:rPr>
        <w:t>this</w:t>
      </w:r>
      <w:r w:rsidRPr="00EF0E91">
        <w:rPr>
          <w:rFonts w:hint="eastAsia"/>
          <w:b/>
        </w:rPr>
        <w:t>.멤버변수</w:t>
      </w:r>
      <w:r>
        <w:t xml:space="preserve"> </w:t>
      </w:r>
      <w:r>
        <w:rPr>
          <w:rFonts w:hint="eastAsia"/>
        </w:rPr>
        <w:t>형태의 코드로 멤버 변수에 접근할 수 없고,</w:t>
      </w:r>
    </w:p>
    <w:p w14:paraId="704AAED6" w14:textId="146C414B" w:rsidR="00EF0E91" w:rsidRDefault="00EF0E91" w:rsidP="00B31165">
      <w:r w:rsidRPr="00EF0E91">
        <w:rPr>
          <w:b/>
        </w:rPr>
        <w:t>this.</w:t>
      </w:r>
      <w:r w:rsidRPr="00EF0E91">
        <w:rPr>
          <w:rFonts w:hint="eastAsia"/>
          <w:b/>
        </w:rPr>
        <w:t>메소드(</w:t>
      </w:r>
      <w:r w:rsidRPr="00EF0E91">
        <w:rPr>
          <w:b/>
        </w:rPr>
        <w:t>)</w:t>
      </w:r>
      <w:r>
        <w:t xml:space="preserve"> </w:t>
      </w:r>
      <w:r>
        <w:rPr>
          <w:rFonts w:hint="eastAsia"/>
        </w:rPr>
        <w:t>형태의 코드로 메소드를 호출할 수 없다.</w:t>
      </w:r>
      <w:r>
        <w:t xml:space="preserve"> this</w:t>
      </w:r>
      <w:r>
        <w:rPr>
          <w:rFonts w:hint="eastAsia"/>
        </w:rPr>
        <w:t>를 생략해도 마찬가지이다.</w:t>
      </w:r>
    </w:p>
    <w:p w14:paraId="181188DB" w14:textId="6E073EF5" w:rsidR="00EF0E91" w:rsidRDefault="00EF0E91" w:rsidP="00B31165"/>
    <w:p w14:paraId="705DFC05" w14:textId="77777777" w:rsidR="000D7051" w:rsidRDefault="000D7051" w:rsidP="000D7051">
      <w:r>
        <w:rPr>
          <w:rFonts w:hint="eastAsia"/>
        </w:rPr>
        <w:t xml:space="preserve">예를 들어서 </w:t>
      </w:r>
      <w:r>
        <w:t xml:space="preserve">Fraction </w:t>
      </w:r>
      <w:r>
        <w:rPr>
          <w:rFonts w:hint="eastAsia"/>
        </w:rPr>
        <w:t xml:space="preserve">클래스의 </w:t>
      </w:r>
      <w:r>
        <w:t xml:space="preserve">static </w:t>
      </w:r>
      <w:r>
        <w:rPr>
          <w:rFonts w:hint="eastAsia"/>
        </w:rPr>
        <w:t>메소드의 본문에서 아래의 코드는 컴파일 에러이다.</w:t>
      </w:r>
    </w:p>
    <w:p w14:paraId="535B1A7A" w14:textId="632DD0DF" w:rsidR="000D7051" w:rsidRDefault="000D7051" w:rsidP="000D7051">
      <w:pPr>
        <w:pStyle w:val="a"/>
      </w:pPr>
      <w:r>
        <w:rPr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numerator</w:t>
      </w:r>
      <w:r>
        <w:rPr>
          <w:color w:val="000000"/>
        </w:rPr>
        <w:t xml:space="preserve"> = (this.</w:t>
      </w:r>
      <w:r>
        <w:t>numerator</w:t>
      </w:r>
      <w:r>
        <w:rPr>
          <w:color w:val="000000"/>
        </w:rPr>
        <w:t xml:space="preserve"> * this.</w:t>
      </w:r>
      <w:r>
        <w:t>denominator</w:t>
      </w:r>
      <w:r>
        <w:rPr>
          <w:color w:val="000000"/>
        </w:rPr>
        <w:t>) + (this.</w:t>
      </w:r>
      <w:r>
        <w:t>numerator</w:t>
      </w:r>
      <w:r>
        <w:rPr>
          <w:color w:val="000000"/>
        </w:rPr>
        <w:t xml:space="preserve"> * this.</w:t>
      </w:r>
      <w:r>
        <w:t>denominator</w:t>
      </w:r>
      <w:r>
        <w:rPr>
          <w:color w:val="000000"/>
        </w:rPr>
        <w:t>);</w:t>
      </w:r>
    </w:p>
    <w:p w14:paraId="270739D6" w14:textId="34A9A4F5" w:rsidR="000D7051" w:rsidRDefault="000D7051" w:rsidP="00B31165">
      <w:r>
        <w:rPr>
          <w:rFonts w:hint="eastAsia"/>
        </w:rPr>
        <w:t>this를 생략해도 마찬가지로 컴파일 에러이다.</w:t>
      </w:r>
    </w:p>
    <w:p w14:paraId="193AD485" w14:textId="24DDC63F" w:rsidR="000D7051" w:rsidRDefault="000D7051" w:rsidP="000D7051">
      <w:pPr>
        <w:pStyle w:val="a"/>
      </w:pPr>
      <w:r>
        <w:rPr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numerator</w:t>
      </w:r>
      <w:r>
        <w:rPr>
          <w:color w:val="000000"/>
        </w:rPr>
        <w:t xml:space="preserve"> = (</w:t>
      </w:r>
      <w:r>
        <w:t>numerator</w:t>
      </w:r>
      <w:r>
        <w:rPr>
          <w:color w:val="000000"/>
        </w:rPr>
        <w:t xml:space="preserve"> * </w:t>
      </w:r>
      <w:r>
        <w:t>denominator</w:t>
      </w:r>
      <w:r>
        <w:rPr>
          <w:color w:val="000000"/>
        </w:rPr>
        <w:t>) + (</w:t>
      </w:r>
      <w:r>
        <w:t>numerator</w:t>
      </w:r>
      <w:r>
        <w:rPr>
          <w:color w:val="000000"/>
        </w:rPr>
        <w:t xml:space="preserve"> * </w:t>
      </w:r>
      <w:r>
        <w:t>denominator</w:t>
      </w:r>
      <w:r>
        <w:rPr>
          <w:color w:val="000000"/>
        </w:rPr>
        <w:t>);</w:t>
      </w:r>
    </w:p>
    <w:p w14:paraId="1681090F" w14:textId="77777777" w:rsidR="000D7051" w:rsidRPr="000D7051" w:rsidRDefault="000D7051" w:rsidP="00B31165"/>
    <w:p w14:paraId="3A607306" w14:textId="502C22CC" w:rsidR="00EF0E91" w:rsidRDefault="000D7051" w:rsidP="00B31165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 xml:space="preserve">메소드의 본문인 </w:t>
      </w:r>
      <w:r w:rsidR="00EF0E91">
        <w:rPr>
          <w:rFonts w:hint="eastAsia"/>
        </w:rPr>
        <w:t>줄</w:t>
      </w:r>
      <w:r w:rsidR="00EF0E91">
        <w:t>34</w:t>
      </w:r>
      <w:r w:rsidR="00EF0E91">
        <w:rPr>
          <w:rFonts w:hint="eastAsia"/>
        </w:rPr>
        <w:t>의 코드를 살펴보자.</w:t>
      </w:r>
    </w:p>
    <w:p w14:paraId="53DA274D" w14:textId="50B5477F" w:rsidR="00EF0E91" w:rsidRDefault="00EF0E91" w:rsidP="00EF0E91">
      <w:pPr>
        <w:pStyle w:val="a"/>
      </w:pPr>
      <w:r>
        <w:rPr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numerator</w:t>
      </w:r>
      <w:r>
        <w:rPr>
          <w:color w:val="000000"/>
        </w:rPr>
        <w:t xml:space="preserve"> = (</w:t>
      </w:r>
      <w:r>
        <w:rPr>
          <w:color w:val="6A3E3E"/>
        </w:rPr>
        <w:t>f1</w:t>
      </w:r>
      <w:r>
        <w:rPr>
          <w:color w:val="000000"/>
        </w:rPr>
        <w:t>.</w:t>
      </w:r>
      <w:r>
        <w:t>numerator</w:t>
      </w:r>
      <w:r>
        <w:rPr>
          <w:color w:val="000000"/>
        </w:rPr>
        <w:t xml:space="preserve"> * </w:t>
      </w:r>
      <w:r>
        <w:rPr>
          <w:color w:val="6A3E3E"/>
        </w:rPr>
        <w:t>f2</w:t>
      </w:r>
      <w:r>
        <w:rPr>
          <w:color w:val="000000"/>
        </w:rPr>
        <w:t>.</w:t>
      </w:r>
      <w:r>
        <w:t>denominator</w:t>
      </w:r>
      <w:r>
        <w:rPr>
          <w:color w:val="000000"/>
        </w:rPr>
        <w:t>) + (</w:t>
      </w:r>
      <w:r>
        <w:rPr>
          <w:color w:val="6A3E3E"/>
        </w:rPr>
        <w:t>f2</w:t>
      </w:r>
      <w:r>
        <w:rPr>
          <w:color w:val="000000"/>
        </w:rPr>
        <w:t>.</w:t>
      </w:r>
      <w:r>
        <w:t>numerator</w:t>
      </w:r>
      <w:r>
        <w:rPr>
          <w:color w:val="000000"/>
        </w:rPr>
        <w:t xml:space="preserve"> * </w:t>
      </w:r>
      <w:r>
        <w:rPr>
          <w:color w:val="6A3E3E"/>
        </w:rPr>
        <w:t>f1</w:t>
      </w:r>
      <w:r>
        <w:rPr>
          <w:color w:val="000000"/>
        </w:rPr>
        <w:t>.</w:t>
      </w:r>
      <w:r>
        <w:t>denominator</w:t>
      </w:r>
      <w:r>
        <w:rPr>
          <w:color w:val="000000"/>
        </w:rPr>
        <w:t>);</w:t>
      </w:r>
    </w:p>
    <w:p w14:paraId="687AF74D" w14:textId="155F3AB1" w:rsidR="000D7051" w:rsidRDefault="000D7051" w:rsidP="00B31165">
      <w:r>
        <w:rPr>
          <w:rFonts w:hint="eastAsia"/>
        </w:rPr>
        <w:t>위 코드는 this를 사용하고 있지 않기 때문에 컴파일 에러가 아니다.</w:t>
      </w:r>
    </w:p>
    <w:p w14:paraId="015B4E7A" w14:textId="17BA6C17" w:rsidR="000D7051" w:rsidRDefault="000D7051" w:rsidP="00B31165"/>
    <w:p w14:paraId="4839B88B" w14:textId="77777777" w:rsidR="000D7051" w:rsidRDefault="000D7051" w:rsidP="00B31165">
      <w:r>
        <w:rPr>
          <w:rFonts w:hint="eastAsia"/>
        </w:rPr>
        <w:t xml:space="preserve">static 메소드에서는 사용할 수 없는 것은 </w:t>
      </w:r>
      <w:r>
        <w:t xml:space="preserve">this </w:t>
      </w:r>
      <w:r>
        <w:rPr>
          <w:rFonts w:hint="eastAsia"/>
        </w:rPr>
        <w:t>키워드 뿐이다.</w:t>
      </w:r>
    </w:p>
    <w:p w14:paraId="416D9075" w14:textId="77777777" w:rsidR="000D7051" w:rsidRDefault="000D7051" w:rsidP="00B31165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키워드를 사용할 수 없기 때문에,</w:t>
      </w:r>
      <w:r>
        <w:t xml:space="preserve"> </w:t>
      </w:r>
    </w:p>
    <w:p w14:paraId="46F22E86" w14:textId="4D0484F5" w:rsidR="000D7051" w:rsidRDefault="000D7051" w:rsidP="00B31165">
      <w:r w:rsidRPr="000D7051">
        <w:rPr>
          <w:b/>
        </w:rPr>
        <w:t>this.</w:t>
      </w:r>
      <w:r w:rsidRPr="000D7051">
        <w:rPr>
          <w:rFonts w:hint="eastAsia"/>
          <w:b/>
        </w:rPr>
        <w:t>멤버변수</w:t>
      </w:r>
      <w:r>
        <w:rPr>
          <w:rFonts w:hint="eastAsia"/>
        </w:rPr>
        <w:t xml:space="preserve"> 형태의 코드나 </w:t>
      </w:r>
      <w:r w:rsidRPr="000D7051">
        <w:rPr>
          <w:b/>
        </w:rPr>
        <w:t>this.</w:t>
      </w:r>
      <w:r w:rsidRPr="000D7051">
        <w:rPr>
          <w:rFonts w:hint="eastAsia"/>
          <w:b/>
        </w:rPr>
        <w:t>메소드</w:t>
      </w:r>
      <w:r>
        <w:rPr>
          <w:rFonts w:hint="eastAsia"/>
        </w:rPr>
        <w:t xml:space="preserve"> 형태의 코드를 사용할 수 없다.</w:t>
      </w:r>
    </w:p>
    <w:p w14:paraId="737E7A8E" w14:textId="56F1A01B" w:rsidR="000D7051" w:rsidRDefault="000D7051" w:rsidP="00B31165"/>
    <w:p w14:paraId="0E981E01" w14:textId="790596A0" w:rsidR="000D7051" w:rsidRDefault="000D7051" w:rsidP="00B31165">
      <w:r>
        <w:rPr>
          <w:rFonts w:hint="eastAsia"/>
        </w:rPr>
        <w:t>this가 아닌 다른 객체 인스턴트의 멤버 변수나 메소드는 사용할 수 있다.</w:t>
      </w:r>
    </w:p>
    <w:p w14:paraId="66706658" w14:textId="75FCA614" w:rsidR="000D7051" w:rsidRDefault="000D7051" w:rsidP="00B31165"/>
    <w:p w14:paraId="787C4BAB" w14:textId="03DCE12A" w:rsidR="000D7051" w:rsidRDefault="000D7051" w:rsidP="00B31165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 xml:space="preserve">멤버 변수나 </w:t>
      </w:r>
      <w:r>
        <w:t xml:space="preserve">static </w:t>
      </w:r>
      <w:r>
        <w:rPr>
          <w:rFonts w:hint="eastAsia"/>
        </w:rPr>
        <w:t xml:space="preserve">메소드를 사용할 때는 </w:t>
      </w:r>
      <w:r>
        <w:t xml:space="preserve">this </w:t>
      </w:r>
      <w:r>
        <w:rPr>
          <w:rFonts w:hint="eastAsia"/>
        </w:rPr>
        <w:t>키워드가 필요 없기 때문에</w:t>
      </w:r>
    </w:p>
    <w:p w14:paraId="4BB6B98F" w14:textId="33B958FC" w:rsidR="000D7051" w:rsidRDefault="000D7051" w:rsidP="00B31165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메소드에서 이들을 사용할 수 있다.</w:t>
      </w:r>
    </w:p>
    <w:p w14:paraId="68979B61" w14:textId="37729DCD" w:rsidR="000D7051" w:rsidRDefault="000D7051" w:rsidP="00B31165"/>
    <w:p w14:paraId="431CA08F" w14:textId="4ABF9D87" w:rsidR="000D7051" w:rsidRDefault="000D7051" w:rsidP="00B31165"/>
    <w:p w14:paraId="6CD20F10" w14:textId="6FFC39A8" w:rsidR="008A112A" w:rsidRDefault="008A112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A3CC8D5" w14:textId="79971D4F" w:rsidR="000D7051" w:rsidRDefault="008A112A" w:rsidP="008A112A">
      <w:pPr>
        <w:pStyle w:val="Heading2"/>
      </w:pPr>
      <w:bookmarkStart w:id="11" w:name="_Toc490726693"/>
      <w:r>
        <w:rPr>
          <w:rFonts w:hint="eastAsia"/>
        </w:rPr>
        <w:lastRenderedPageBreak/>
        <w:t>static constructor</w:t>
      </w:r>
      <w:bookmarkEnd w:id="11"/>
    </w:p>
    <w:p w14:paraId="354C4CA5" w14:textId="6145A6D3" w:rsidR="008A112A" w:rsidRDefault="008A112A" w:rsidP="008A112A"/>
    <w:p w14:paraId="481DE25D" w14:textId="4F8EC434" w:rsidR="008A112A" w:rsidRDefault="008A112A" w:rsidP="004704A2">
      <w:pPr>
        <w:tabs>
          <w:tab w:val="left" w:pos="8355"/>
        </w:tabs>
      </w:pPr>
      <w:r>
        <w:rPr>
          <w:rFonts w:hint="eastAsia"/>
        </w:rPr>
        <w:t xml:space="preserve">static 멤버 변수를 초기화하는 코드는 </w:t>
      </w:r>
      <w:r>
        <w:t>static constructor</w:t>
      </w:r>
      <w:r>
        <w:rPr>
          <w:rFonts w:hint="eastAsia"/>
        </w:rPr>
        <w:t>에 구현한다.</w:t>
      </w:r>
      <w:r w:rsidR="004704A2">
        <w:tab/>
      </w:r>
    </w:p>
    <w:p w14:paraId="3309E2EC" w14:textId="43038BDF" w:rsidR="004704A2" w:rsidRDefault="004704A2" w:rsidP="004704A2">
      <w:pPr>
        <w:tabs>
          <w:tab w:val="left" w:pos="8355"/>
        </w:tabs>
      </w:pPr>
    </w:p>
    <w:p w14:paraId="5251A679" w14:textId="51BFE9AF" w:rsidR="004704A2" w:rsidRDefault="004704A2" w:rsidP="004704A2">
      <w:r>
        <w:rPr>
          <w:rFonts w:hint="eastAsia"/>
        </w:rPr>
        <w:t>instance constructor는 객체 인스턴스가 생성될 때마다 호출되지만,</w:t>
      </w:r>
    </w:p>
    <w:p w14:paraId="216C4707" w14:textId="5C4B10E1" w:rsidR="004704A2" w:rsidRDefault="004704A2" w:rsidP="004704A2">
      <w:r>
        <w:t>static constructor</w:t>
      </w:r>
      <w:r>
        <w:rPr>
          <w:rFonts w:hint="eastAsia"/>
        </w:rPr>
        <w:t>는 한 번만 호출된다.</w:t>
      </w:r>
    </w:p>
    <w:p w14:paraId="7A19BCA8" w14:textId="53B49E2E" w:rsidR="004704A2" w:rsidRDefault="004704A2" w:rsidP="004704A2">
      <w:pPr>
        <w:tabs>
          <w:tab w:val="left" w:pos="8355"/>
        </w:tabs>
      </w:pPr>
    </w:p>
    <w:p w14:paraId="4ECFC77A" w14:textId="2B83D78D" w:rsidR="004704A2" w:rsidRDefault="004704A2" w:rsidP="004704A2">
      <w:r>
        <w:t>static constructor</w:t>
      </w:r>
      <w:r>
        <w:rPr>
          <w:rFonts w:hint="eastAsia"/>
        </w:rPr>
        <w:t xml:space="preserve">는 </w:t>
      </w:r>
      <w:r>
        <w:t xml:space="preserve">main </w:t>
      </w:r>
      <w:r>
        <w:rPr>
          <w:rFonts w:hint="eastAsia"/>
        </w:rPr>
        <w:t>메소드보다 먼저 호출된다.</w:t>
      </w:r>
    </w:p>
    <w:p w14:paraId="1424625F" w14:textId="710C316C" w:rsidR="004704A2" w:rsidRDefault="004704A2" w:rsidP="004704A2">
      <w:r>
        <w:t>static constructor</w:t>
      </w:r>
      <w:r>
        <w:rPr>
          <w:rFonts w:hint="eastAsia"/>
        </w:rPr>
        <w:t xml:space="preserve">가 포함된 클래스가 사용되기 전에 먼저 </w:t>
      </w:r>
      <w:r>
        <w:t>static constructor</w:t>
      </w:r>
      <w:r>
        <w:rPr>
          <w:rFonts w:hint="eastAsia"/>
        </w:rPr>
        <w:t>가 호출된다.</w:t>
      </w:r>
    </w:p>
    <w:p w14:paraId="2E1CEF9C" w14:textId="4F52127D" w:rsidR="008A112A" w:rsidRDefault="008A112A" w:rsidP="008A112A"/>
    <w:p w14:paraId="1A9C343B" w14:textId="36F9F6C8" w:rsidR="008A112A" w:rsidRDefault="009C47C4" w:rsidP="008A112A">
      <w:r>
        <w:t>static constructor</w:t>
      </w:r>
      <w:r>
        <w:rPr>
          <w:rFonts w:hint="eastAsia"/>
        </w:rPr>
        <w:t>는 다음과 같은 형태이다.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47C4" w14:paraId="4A0B6E76" w14:textId="77777777" w:rsidTr="009C47C4">
        <w:tc>
          <w:tcPr>
            <w:tcW w:w="10456" w:type="dxa"/>
          </w:tcPr>
          <w:p w14:paraId="621277FA" w14:textId="327B6F76" w:rsidR="009C47C4" w:rsidRDefault="009C47C4" w:rsidP="008A112A">
            <w:r>
              <w:t xml:space="preserve">public </w:t>
            </w:r>
            <w:r>
              <w:rPr>
                <w:rFonts w:hint="eastAsia"/>
              </w:rPr>
              <w:t>class Person</w:t>
            </w:r>
            <w:r>
              <w:t xml:space="preserve"> {</w:t>
            </w:r>
            <w:r>
              <w:rPr>
                <w:rFonts w:hint="eastAsia"/>
              </w:rPr>
              <w:t xml:space="preserve">    </w:t>
            </w:r>
          </w:p>
          <w:p w14:paraId="4A603FAB" w14:textId="61F5B38E" w:rsidR="009C47C4" w:rsidRDefault="009C47C4" w:rsidP="008A112A">
            <w:r>
              <w:t xml:space="preserve">    </w:t>
            </w:r>
            <w:r w:rsidR="00E61107">
              <w:rPr>
                <w:rFonts w:hint="eastAsia"/>
              </w:rPr>
              <w:t>s</w:t>
            </w:r>
            <w:r w:rsidR="00E61107">
              <w:t xml:space="preserve">tatic </w:t>
            </w:r>
            <w:r>
              <w:t>int staticVariable;</w:t>
            </w:r>
          </w:p>
          <w:p w14:paraId="705E7B6E" w14:textId="3B406C9D" w:rsidR="009C47C4" w:rsidRDefault="009C47C4" w:rsidP="008A112A"/>
          <w:p w14:paraId="3193849A" w14:textId="6EBECDA9" w:rsidR="009C47C4" w:rsidRDefault="009C47C4" w:rsidP="008A112A">
            <w:r>
              <w:t xml:space="preserve">    static {</w:t>
            </w:r>
          </w:p>
          <w:p w14:paraId="28E4B91E" w14:textId="429C6ACF" w:rsidR="009C47C4" w:rsidRDefault="009C47C4" w:rsidP="008A112A">
            <w:r>
              <w:rPr>
                <w:rFonts w:hint="eastAsia"/>
              </w:rPr>
              <w:t xml:space="preserve">        </w:t>
            </w:r>
            <w:r>
              <w:t>staticVariable</w:t>
            </w:r>
            <w:r>
              <w:rPr>
                <w:rFonts w:hint="eastAsia"/>
              </w:rPr>
              <w:t xml:space="preserve"> = 0;</w:t>
            </w:r>
          </w:p>
          <w:p w14:paraId="08540C96" w14:textId="0B7F1CD7" w:rsidR="009C47C4" w:rsidRDefault="009C47C4" w:rsidP="008A112A">
            <w:r>
              <w:t xml:space="preserve">    }</w:t>
            </w:r>
          </w:p>
          <w:p w14:paraId="5FAB4F3B" w14:textId="6CE198E0" w:rsidR="009C47C4" w:rsidRDefault="009C47C4" w:rsidP="008A112A">
            <w:r>
              <w:t>}</w:t>
            </w:r>
          </w:p>
        </w:tc>
      </w:tr>
    </w:tbl>
    <w:p w14:paraId="2E7D1FF0" w14:textId="553F647A" w:rsidR="009C47C4" w:rsidRDefault="009C47C4" w:rsidP="008A112A"/>
    <w:p w14:paraId="7BFE8897" w14:textId="7E881BDB" w:rsidR="009C47C4" w:rsidRDefault="009C47C4" w:rsidP="008A112A">
      <w:r>
        <w:rPr>
          <w:rFonts w:hint="eastAsia"/>
        </w:rPr>
        <w:t xml:space="preserve">변수에 </w:t>
      </w:r>
      <w:r>
        <w:t>0</w:t>
      </w:r>
      <w:r>
        <w:rPr>
          <w:rFonts w:hint="eastAsia"/>
        </w:rPr>
        <w:t xml:space="preserve">을 대입하기 위해 </w:t>
      </w:r>
      <w:r>
        <w:t>static constructor</w:t>
      </w:r>
      <w:r>
        <w:rPr>
          <w:rFonts w:hint="eastAsia"/>
        </w:rPr>
        <w:t>를 구현할 필요는 없다.</w:t>
      </w:r>
    </w:p>
    <w:p w14:paraId="46A1A329" w14:textId="26F4967C" w:rsidR="009C47C4" w:rsidRDefault="009C47C4" w:rsidP="008A112A">
      <w:r>
        <w:rPr>
          <w:rFonts w:hint="eastAsia"/>
        </w:rPr>
        <w:t>아래와 같이 구현해도 되기 때문이다.</w:t>
      </w:r>
    </w:p>
    <w:p w14:paraId="366EEBCA" w14:textId="77777777" w:rsidR="009C47C4" w:rsidRDefault="009C47C4" w:rsidP="009C4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47C4" w14:paraId="2484E12D" w14:textId="77777777" w:rsidTr="004704A2">
        <w:tc>
          <w:tcPr>
            <w:tcW w:w="10456" w:type="dxa"/>
          </w:tcPr>
          <w:p w14:paraId="58587501" w14:textId="77777777" w:rsidR="009C47C4" w:rsidRDefault="009C47C4" w:rsidP="004704A2">
            <w:r>
              <w:t xml:space="preserve">public </w:t>
            </w:r>
            <w:r>
              <w:rPr>
                <w:rFonts w:hint="eastAsia"/>
              </w:rPr>
              <w:t>class Person</w:t>
            </w:r>
            <w:r>
              <w:t xml:space="preserve"> {</w:t>
            </w:r>
            <w:r>
              <w:rPr>
                <w:rFonts w:hint="eastAsia"/>
              </w:rPr>
              <w:t xml:space="preserve">    </w:t>
            </w:r>
          </w:p>
          <w:p w14:paraId="548D9DC0" w14:textId="6033A0A3" w:rsidR="009C47C4" w:rsidRDefault="00BC1C85" w:rsidP="004704A2">
            <w:r>
              <w:t xml:space="preserve"> </w:t>
            </w:r>
            <w:r w:rsidR="00E61107">
              <w:t xml:space="preserve">   static </w:t>
            </w:r>
            <w:r w:rsidR="009C47C4">
              <w:t>int staticVariable = 0;</w:t>
            </w:r>
          </w:p>
          <w:p w14:paraId="54C85580" w14:textId="77777777" w:rsidR="009C47C4" w:rsidRDefault="009C47C4" w:rsidP="004704A2">
            <w:r>
              <w:t>}</w:t>
            </w:r>
          </w:p>
        </w:tc>
      </w:tr>
    </w:tbl>
    <w:p w14:paraId="18BF2E60" w14:textId="434114EA" w:rsidR="009C47C4" w:rsidRDefault="009C47C4" w:rsidP="009C47C4"/>
    <w:p w14:paraId="32CC23C2" w14:textId="035D4EB4" w:rsidR="009C47C4" w:rsidRDefault="009C47C4" w:rsidP="009C47C4">
      <w:r>
        <w:rPr>
          <w:rFonts w:hint="eastAsia"/>
        </w:rPr>
        <w:t>static constructor</w:t>
      </w:r>
      <w:r>
        <w:t xml:space="preserve"> </w:t>
      </w:r>
      <w:r>
        <w:rPr>
          <w:rFonts w:hint="eastAsia"/>
        </w:rPr>
        <w:t>구현이 필요한 사례를 살펴보자.</w:t>
      </w:r>
    </w:p>
    <w:p w14:paraId="2DA10291" w14:textId="79C4B1B0" w:rsidR="004704A2" w:rsidRDefault="004704A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7D6321A" w14:textId="0B89DF5F" w:rsidR="009C47C4" w:rsidRDefault="009C47C4" w:rsidP="009C47C4">
      <w:pPr>
        <w:pStyle w:val="Heading3"/>
      </w:pPr>
      <w:r>
        <w:lastRenderedPageBreak/>
        <w:t>DB1.java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47C4" w14:paraId="3350363E" w14:textId="77777777" w:rsidTr="004704A2">
        <w:tc>
          <w:tcPr>
            <w:tcW w:w="426" w:type="dxa"/>
          </w:tcPr>
          <w:p w14:paraId="3F39471B" w14:textId="77777777" w:rsidR="009C47C4" w:rsidRPr="00185935" w:rsidRDefault="009C47C4" w:rsidP="009C47C4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369B299" w14:textId="77777777" w:rsidR="009C47C4" w:rsidRPr="00185935" w:rsidRDefault="009C47C4" w:rsidP="009C47C4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8F55E9D" w14:textId="77777777" w:rsidR="009C47C4" w:rsidRPr="00185935" w:rsidRDefault="009C47C4" w:rsidP="009C47C4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83B8E5E" w14:textId="77777777" w:rsidR="009C47C4" w:rsidRPr="00185935" w:rsidRDefault="009C47C4" w:rsidP="009C47C4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FD1841C" w14:textId="77777777" w:rsidR="009C47C4" w:rsidRPr="00185935" w:rsidRDefault="009C47C4" w:rsidP="009C47C4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3C62FD1" w14:textId="77777777" w:rsidR="009C47C4" w:rsidRPr="00185935" w:rsidRDefault="009C47C4" w:rsidP="009C47C4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5253255" w14:textId="77777777" w:rsidR="009C47C4" w:rsidRPr="00185935" w:rsidRDefault="009C47C4" w:rsidP="009C47C4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F088C57" w14:textId="77777777" w:rsidR="009C47C4" w:rsidRPr="00185935" w:rsidRDefault="009C47C4" w:rsidP="009C47C4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5FCDEEB" w14:textId="77777777" w:rsidR="009C47C4" w:rsidRDefault="009C47C4" w:rsidP="009C47C4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10093D8" w14:textId="77777777" w:rsidR="009C47C4" w:rsidRDefault="009C47C4" w:rsidP="009C47C4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E34A155" w14:textId="77777777" w:rsidR="009C47C4" w:rsidRDefault="009C47C4" w:rsidP="009C47C4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41E07E1" w14:textId="77777777" w:rsidR="009C47C4" w:rsidRDefault="009C47C4" w:rsidP="009C47C4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F211FF2" w14:textId="77777777" w:rsidR="009C47C4" w:rsidRDefault="009C47C4" w:rsidP="009C47C4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4D3859E" w14:textId="77777777" w:rsidR="009C47C4" w:rsidRDefault="009C47C4" w:rsidP="009C47C4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1B9DE3C" w14:textId="77777777" w:rsidR="009C47C4" w:rsidRDefault="009C47C4" w:rsidP="009C47C4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28F637C" w14:textId="77777777" w:rsidR="009C47C4" w:rsidRDefault="009C47C4" w:rsidP="009C47C4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1E87507" w14:textId="77777777" w:rsidR="009C47C4" w:rsidRDefault="009C47C4" w:rsidP="009C47C4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C3D7CE3" w14:textId="6CC57CF4" w:rsidR="009C47C4" w:rsidRPr="00185935" w:rsidRDefault="009C47C4" w:rsidP="009C47C4">
            <w:pPr>
              <w:pStyle w:val="a1"/>
            </w:pPr>
            <w:r>
              <w:rPr>
                <w:rFonts w:hint="eastAsia"/>
              </w:rPr>
              <w:t>18</w:t>
            </w:r>
          </w:p>
        </w:tc>
        <w:tc>
          <w:tcPr>
            <w:tcW w:w="10631" w:type="dxa"/>
          </w:tcPr>
          <w:p w14:paraId="36CA45E6" w14:textId="77777777" w:rsidR="009C47C4" w:rsidRDefault="009C47C4" w:rsidP="009C47C4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net.skhu.lecture02;</w:t>
            </w:r>
          </w:p>
          <w:p w14:paraId="08E84F4A" w14:textId="77777777" w:rsidR="009C47C4" w:rsidRDefault="009C47C4" w:rsidP="009C47C4">
            <w:pPr>
              <w:pStyle w:val="a1"/>
            </w:pPr>
          </w:p>
          <w:p w14:paraId="53368F57" w14:textId="77777777" w:rsidR="009C47C4" w:rsidRDefault="009C47C4" w:rsidP="009C47C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java.sql.Connection;</w:t>
            </w:r>
          </w:p>
          <w:p w14:paraId="6F25E50E" w14:textId="77777777" w:rsidR="009C47C4" w:rsidRDefault="009C47C4" w:rsidP="009C47C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java.sql.DriverManager;</w:t>
            </w:r>
          </w:p>
          <w:p w14:paraId="1BD12BDF" w14:textId="77777777" w:rsidR="009C47C4" w:rsidRDefault="009C47C4" w:rsidP="009C47C4">
            <w:pPr>
              <w:pStyle w:val="a1"/>
            </w:pPr>
          </w:p>
          <w:p w14:paraId="428CBF23" w14:textId="77777777" w:rsidR="009C47C4" w:rsidRDefault="009C47C4" w:rsidP="009C47C4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DB1 {</w:t>
            </w:r>
          </w:p>
          <w:p w14:paraId="2C8D733D" w14:textId="77777777" w:rsidR="009C47C4" w:rsidRDefault="009C47C4" w:rsidP="009C47C4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498AB69D" w14:textId="77777777" w:rsidR="009C47C4" w:rsidRDefault="009C47C4" w:rsidP="009C47C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JDBC_DRIVER_NAME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"com.microsoft.sqlserver.jdbc.SQLServerDriver"</w:t>
            </w:r>
            <w:r>
              <w:rPr>
                <w:color w:val="000000"/>
              </w:rPr>
              <w:t>;</w:t>
            </w:r>
          </w:p>
          <w:p w14:paraId="698C7B80" w14:textId="77777777" w:rsidR="009C47C4" w:rsidRDefault="009C47C4" w:rsidP="009C47C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DB_URL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"jdbc:sqlserver://127.0.0.1;databaseName=lecture2;"</w:t>
            </w:r>
            <w:r>
              <w:rPr>
                <w:color w:val="000000"/>
              </w:rPr>
              <w:t>;</w:t>
            </w:r>
          </w:p>
          <w:p w14:paraId="4D6ACEDE" w14:textId="77777777" w:rsidR="009C47C4" w:rsidRDefault="009C47C4" w:rsidP="009C47C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USER_ID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"sa"</w:t>
            </w:r>
            <w:r>
              <w:rPr>
                <w:color w:val="000000"/>
              </w:rPr>
              <w:t>;</w:t>
            </w:r>
          </w:p>
          <w:p w14:paraId="158EEDAC" w14:textId="77777777" w:rsidR="009C47C4" w:rsidRDefault="009C47C4" w:rsidP="009C47C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USER_PASSWORD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"test123"</w:t>
            </w:r>
            <w:r>
              <w:rPr>
                <w:color w:val="000000"/>
              </w:rPr>
              <w:t>;</w:t>
            </w:r>
          </w:p>
          <w:p w14:paraId="27409CDA" w14:textId="77777777" w:rsidR="009C47C4" w:rsidRDefault="009C47C4" w:rsidP="009C47C4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74CE27F7" w14:textId="77777777" w:rsidR="009C47C4" w:rsidRDefault="009C47C4" w:rsidP="009C47C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Connection getConnection()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23E02798" w14:textId="77777777" w:rsidR="009C47C4" w:rsidRDefault="009C47C4" w:rsidP="009C47C4">
            <w:pPr>
              <w:pStyle w:val="a1"/>
            </w:pPr>
            <w:r>
              <w:rPr>
                <w:color w:val="000000"/>
              </w:rPr>
              <w:t xml:space="preserve">        Class.forName(</w:t>
            </w:r>
            <w:r>
              <w:rPr>
                <w:color w:val="0000C0"/>
              </w:rPr>
              <w:t>JDBC_DRIVER_NAME</w:t>
            </w:r>
            <w:r>
              <w:rPr>
                <w:color w:val="000000"/>
              </w:rPr>
              <w:t>);</w:t>
            </w:r>
          </w:p>
          <w:p w14:paraId="695BA53E" w14:textId="77777777" w:rsidR="009C47C4" w:rsidRDefault="009C47C4" w:rsidP="009C47C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DriverManager.getConnection(</w:t>
            </w:r>
            <w:r>
              <w:rPr>
                <w:color w:val="0000C0"/>
              </w:rPr>
              <w:t>DB_URL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USER_ID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USER_PASSWORD</w:t>
            </w:r>
            <w:r>
              <w:rPr>
                <w:color w:val="000000"/>
              </w:rPr>
              <w:t>);</w:t>
            </w:r>
          </w:p>
          <w:p w14:paraId="7BDF301C" w14:textId="77777777" w:rsidR="009C47C4" w:rsidRDefault="009C47C4" w:rsidP="009C47C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C45944A" w14:textId="77777777" w:rsidR="009C47C4" w:rsidRDefault="009C47C4" w:rsidP="009C47C4">
            <w:pPr>
              <w:pStyle w:val="a1"/>
            </w:pPr>
          </w:p>
          <w:p w14:paraId="6DECDFBD" w14:textId="6EC346DE" w:rsidR="009C47C4" w:rsidRDefault="009C47C4" w:rsidP="009C47C4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34AFB61" w14:textId="076F4BD4" w:rsidR="009C47C4" w:rsidRDefault="009C47C4" w:rsidP="009C47C4"/>
    <w:p w14:paraId="53BCC547" w14:textId="5575A85A" w:rsidR="009C47C4" w:rsidRDefault="009C47C4" w:rsidP="009C47C4">
      <w:r>
        <w:rPr>
          <w:rFonts w:hint="eastAsia"/>
        </w:rPr>
        <w:t xml:space="preserve">위 코드에서 </w:t>
      </w:r>
      <w:r>
        <w:t xml:space="preserve">getConnection </w:t>
      </w:r>
      <w:r>
        <w:rPr>
          <w:rFonts w:hint="eastAsia"/>
        </w:rPr>
        <w:t>메소드는, 데이터베이스 서버와 통신을 연결하고,</w:t>
      </w:r>
      <w:r>
        <w:t xml:space="preserve"> </w:t>
      </w:r>
      <w:r>
        <w:rPr>
          <w:rFonts w:hint="eastAsia"/>
        </w:rPr>
        <w:t>그 결과 객체를 리턴한다.</w:t>
      </w:r>
    </w:p>
    <w:p w14:paraId="1DC866EE" w14:textId="122D6A8A" w:rsidR="009C47C4" w:rsidRDefault="009C47C4" w:rsidP="009C47C4">
      <w:r>
        <w:rPr>
          <w:rFonts w:hint="eastAsia"/>
        </w:rPr>
        <w:t>위 코드에서 줄8</w:t>
      </w:r>
      <w:r>
        <w:t>~11</w:t>
      </w:r>
      <w:r>
        <w:rPr>
          <w:rFonts w:hint="eastAsia"/>
        </w:rPr>
        <w:t>은 데이터베이스 서버에 연결하기 위한 정보이다.</w:t>
      </w:r>
    </w:p>
    <w:p w14:paraId="735CD872" w14:textId="4A670923" w:rsidR="009C47C4" w:rsidRDefault="009C47C4" w:rsidP="009C47C4">
      <w:r>
        <w:rPr>
          <w:rFonts w:hint="eastAsia"/>
        </w:rPr>
        <w:t>이 연결 정보는 종종 수정되어야 한다.</w:t>
      </w:r>
    </w:p>
    <w:p w14:paraId="6DD65995" w14:textId="16E88324" w:rsidR="009C47C4" w:rsidRDefault="009C47C4" w:rsidP="009C47C4">
      <w:r>
        <w:rPr>
          <w:rFonts w:hint="eastAsia"/>
        </w:rPr>
        <w:t>연결 정보를 수정할 때마다, 위 코드를 수정하고, 다시 컴파일하고, 컴파일 결과를 다시 설치하는 일은 매우 번거롭다.</w:t>
      </w:r>
    </w:p>
    <w:p w14:paraId="70FBCC19" w14:textId="0E00E4FC" w:rsidR="00F34E7A" w:rsidRDefault="00F34E7A" w:rsidP="009C47C4"/>
    <w:p w14:paraId="535D4853" w14:textId="0DB696E5" w:rsidR="00F34E7A" w:rsidRDefault="00F34E7A" w:rsidP="009C47C4">
      <w:r>
        <w:rPr>
          <w:rFonts w:hint="eastAsia"/>
        </w:rPr>
        <w:t>어떤 정보를 소스 코드에 직접 입력하는 것을 하드 코딩(</w:t>
      </w:r>
      <w:r>
        <w:t xml:space="preserve">hard coding) </w:t>
      </w:r>
      <w:r>
        <w:rPr>
          <w:rFonts w:hint="eastAsia"/>
        </w:rPr>
        <w:t>이라고 부른다.</w:t>
      </w:r>
    </w:p>
    <w:p w14:paraId="30C78358" w14:textId="6573BE67" w:rsidR="00F34E7A" w:rsidRDefault="00F34E7A" w:rsidP="009C47C4">
      <w:r>
        <w:rPr>
          <w:rFonts w:hint="eastAsia"/>
        </w:rPr>
        <w:t>종종 수정되어야 할 사항을 하드 코딩하는 것은 바람직하지 않다.</w:t>
      </w:r>
    </w:p>
    <w:p w14:paraId="7B9B90C1" w14:textId="2980D58F" w:rsidR="00F34E7A" w:rsidRDefault="00F34E7A" w:rsidP="009C47C4"/>
    <w:p w14:paraId="42067637" w14:textId="16E2C42A" w:rsidR="009C47C4" w:rsidRDefault="009C47C4" w:rsidP="009C47C4">
      <w:r>
        <w:rPr>
          <w:rFonts w:hint="eastAsia"/>
        </w:rPr>
        <w:t>데이터베이스 연결 정보를 별도의 텍스트 파일에 저장하고,</w:t>
      </w:r>
    </w:p>
    <w:p w14:paraId="148C2FAA" w14:textId="1C77577A" w:rsidR="009C47C4" w:rsidRDefault="009C47C4" w:rsidP="009C47C4">
      <w:r>
        <w:rPr>
          <w:rFonts w:hint="eastAsia"/>
        </w:rPr>
        <w:t>그 텍스트 파일의 내용을 읽어서, 줄8</w:t>
      </w:r>
      <w:r>
        <w:t>~11</w:t>
      </w:r>
      <w:r>
        <w:rPr>
          <w:rFonts w:hint="eastAsia"/>
        </w:rPr>
        <w:t xml:space="preserve">의 </w:t>
      </w:r>
      <w:r>
        <w:t xml:space="preserve">static </w:t>
      </w:r>
      <w:r>
        <w:rPr>
          <w:rFonts w:hint="eastAsia"/>
        </w:rPr>
        <w:t>멤버 변수에 대입하는 형태로 구현하는 것이 바람직하다.</w:t>
      </w:r>
    </w:p>
    <w:p w14:paraId="2963AF26" w14:textId="3803AC2E" w:rsidR="009C47C4" w:rsidRDefault="009C47C4" w:rsidP="009C47C4">
      <w:r>
        <w:rPr>
          <w:rFonts w:hint="eastAsia"/>
        </w:rPr>
        <w:t>데이터베이스 연결 정보가 수정되어도 위 코드를 수정할 필요가 없어지기 때문이다.</w:t>
      </w:r>
    </w:p>
    <w:p w14:paraId="7FF124AB" w14:textId="77777777" w:rsidR="009C47C4" w:rsidRDefault="009C47C4" w:rsidP="009C47C4"/>
    <w:p w14:paraId="7AFF2FB3" w14:textId="073C4B1F" w:rsidR="009C47C4" w:rsidRDefault="009C47C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1A859B" w14:textId="34F8F0DD" w:rsidR="009C47C4" w:rsidRDefault="009C47C4" w:rsidP="009C47C4">
      <w:pPr>
        <w:pStyle w:val="Heading3"/>
      </w:pPr>
      <w:r>
        <w:rPr>
          <w:rFonts w:hint="eastAsia"/>
        </w:rPr>
        <w:lastRenderedPageBreak/>
        <w:t>DB2.java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47C4" w14:paraId="7B8346E6" w14:textId="77777777" w:rsidTr="004704A2">
        <w:tc>
          <w:tcPr>
            <w:tcW w:w="426" w:type="dxa"/>
          </w:tcPr>
          <w:p w14:paraId="5683B520" w14:textId="77777777" w:rsidR="009C47C4" w:rsidRPr="00185935" w:rsidRDefault="009C47C4" w:rsidP="004704A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5C87D18" w14:textId="77777777" w:rsidR="009C47C4" w:rsidRPr="00185935" w:rsidRDefault="009C47C4" w:rsidP="004704A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773CDD9" w14:textId="77777777" w:rsidR="009C47C4" w:rsidRPr="00185935" w:rsidRDefault="009C47C4" w:rsidP="004704A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0ACC64A" w14:textId="77777777" w:rsidR="009C47C4" w:rsidRPr="00185935" w:rsidRDefault="009C47C4" w:rsidP="004704A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F3FD129" w14:textId="77777777" w:rsidR="009C47C4" w:rsidRPr="00185935" w:rsidRDefault="009C47C4" w:rsidP="004704A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E47E84A" w14:textId="77777777" w:rsidR="009C47C4" w:rsidRPr="00185935" w:rsidRDefault="009C47C4" w:rsidP="004704A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7A722EA" w14:textId="77777777" w:rsidR="009C47C4" w:rsidRPr="00185935" w:rsidRDefault="009C47C4" w:rsidP="004704A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1F36883" w14:textId="77777777" w:rsidR="009C47C4" w:rsidRPr="00185935" w:rsidRDefault="009C47C4" w:rsidP="004704A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1FD4D05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D809413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8BDA63F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E9F96C7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B682C9B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68407C2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322A61F6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EFCF4F5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94E25A1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6068E64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4918AA9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E816ACF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5EB52F4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FDA269D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6F085C47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2EC90AC0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1AE446F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45844A9D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7F2F3F46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29B6341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2E3B9426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3EAF3FFC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643679A4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18E57347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5843772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C4FE349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0FCF3D51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1C6FFF14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0F997404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0D047773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7F6740E1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3730EA3B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6A96A1E3" w14:textId="77777777" w:rsidR="009C47C4" w:rsidRDefault="009C47C4" w:rsidP="004704A2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73761FA2" w14:textId="2AF1DBF4" w:rsidR="009C47C4" w:rsidRPr="00185935" w:rsidRDefault="009C47C4" w:rsidP="004704A2">
            <w:pPr>
              <w:pStyle w:val="a1"/>
            </w:pPr>
            <w:r>
              <w:rPr>
                <w:rFonts w:hint="eastAsia"/>
              </w:rPr>
              <w:t>42</w:t>
            </w:r>
          </w:p>
        </w:tc>
        <w:tc>
          <w:tcPr>
            <w:tcW w:w="10631" w:type="dxa"/>
          </w:tcPr>
          <w:p w14:paraId="4E6B6BCA" w14:textId="77777777" w:rsidR="004704A2" w:rsidRDefault="004704A2" w:rsidP="004704A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net.skhu.lecture02;</w:t>
            </w:r>
          </w:p>
          <w:p w14:paraId="0A13015F" w14:textId="77777777" w:rsidR="004704A2" w:rsidRDefault="004704A2" w:rsidP="004704A2">
            <w:pPr>
              <w:pStyle w:val="a1"/>
            </w:pPr>
          </w:p>
          <w:p w14:paraId="16285CF3" w14:textId="77777777" w:rsidR="004704A2" w:rsidRDefault="004704A2" w:rsidP="004704A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java.io.IOException;</w:t>
            </w:r>
          </w:p>
          <w:p w14:paraId="25829C0A" w14:textId="77777777" w:rsidR="004704A2" w:rsidRDefault="004704A2" w:rsidP="004704A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java.io.InputStream;</w:t>
            </w:r>
          </w:p>
          <w:p w14:paraId="1EA8E33B" w14:textId="77777777" w:rsidR="004704A2" w:rsidRDefault="004704A2" w:rsidP="004704A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java.sql.Connection;</w:t>
            </w:r>
          </w:p>
          <w:p w14:paraId="50221FBB" w14:textId="77777777" w:rsidR="004704A2" w:rsidRDefault="004704A2" w:rsidP="004704A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java.sql.DriverManager;</w:t>
            </w:r>
          </w:p>
          <w:p w14:paraId="482825D8" w14:textId="77777777" w:rsidR="004704A2" w:rsidRDefault="004704A2" w:rsidP="004704A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java.util.Properties;</w:t>
            </w:r>
          </w:p>
          <w:p w14:paraId="4740B24D" w14:textId="77777777" w:rsidR="004704A2" w:rsidRDefault="004704A2" w:rsidP="004704A2">
            <w:pPr>
              <w:pStyle w:val="a1"/>
            </w:pPr>
          </w:p>
          <w:p w14:paraId="1804FDDB" w14:textId="77777777" w:rsidR="004704A2" w:rsidRDefault="004704A2" w:rsidP="004704A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DB2 {</w:t>
            </w:r>
          </w:p>
          <w:p w14:paraId="128B71C9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0A98DA7B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JDBC_DRIVER_NAME</w:t>
            </w:r>
            <w:r>
              <w:rPr>
                <w:color w:val="000000"/>
              </w:rPr>
              <w:t>;</w:t>
            </w:r>
          </w:p>
          <w:p w14:paraId="2502457A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DB_URL</w:t>
            </w:r>
            <w:r>
              <w:rPr>
                <w:color w:val="000000"/>
              </w:rPr>
              <w:t>;</w:t>
            </w:r>
          </w:p>
          <w:p w14:paraId="633013EA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USER_ID</w:t>
            </w:r>
            <w:r>
              <w:rPr>
                <w:color w:val="000000"/>
              </w:rPr>
              <w:t>;</w:t>
            </w:r>
          </w:p>
          <w:p w14:paraId="4678D37F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USER_PASSWORD</w:t>
            </w:r>
            <w:r>
              <w:rPr>
                <w:color w:val="000000"/>
              </w:rPr>
              <w:t>;</w:t>
            </w:r>
          </w:p>
          <w:p w14:paraId="245680A9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25929ED9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{</w:t>
            </w:r>
          </w:p>
          <w:p w14:paraId="04E4C14E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Properties </w:t>
            </w:r>
            <w:r>
              <w:rPr>
                <w:color w:val="6A3E3E"/>
              </w:rPr>
              <w:t>properties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Properties();</w:t>
            </w:r>
          </w:p>
          <w:p w14:paraId="56D871FA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489956D7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    InputStream </w:t>
            </w:r>
            <w:r>
              <w:rPr>
                <w:color w:val="6A3E3E"/>
              </w:rPr>
              <w:t>in</w:t>
            </w:r>
            <w:r>
              <w:rPr>
                <w:color w:val="000000"/>
              </w:rPr>
              <w:t xml:space="preserve"> = DB2.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.getClassLoader().getResourceAsStream(</w:t>
            </w:r>
            <w:r>
              <w:rPr>
                <w:color w:val="2A00FF"/>
              </w:rPr>
              <w:t>"res/DB.properties"</w:t>
            </w:r>
            <w:r>
              <w:rPr>
                <w:color w:val="000000"/>
              </w:rPr>
              <w:t>);</w:t>
            </w:r>
          </w:p>
          <w:p w14:paraId="3DA559D6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properties</w:t>
            </w:r>
            <w:r>
              <w:rPr>
                <w:color w:val="000000"/>
              </w:rPr>
              <w:t>.load(</w:t>
            </w:r>
            <w:r>
              <w:rPr>
                <w:color w:val="6A3E3E"/>
              </w:rPr>
              <w:t>in</w:t>
            </w:r>
            <w:r>
              <w:rPr>
                <w:color w:val="000000"/>
              </w:rPr>
              <w:t>);</w:t>
            </w:r>
          </w:p>
          <w:p w14:paraId="0B743785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(IOException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04829574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.printStackTrace();</w:t>
            </w:r>
          </w:p>
          <w:p w14:paraId="20AC3618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09A3FDFB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JDBC_DRIVER_NAME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properties</w:t>
            </w:r>
            <w:r>
              <w:rPr>
                <w:color w:val="000000"/>
              </w:rPr>
              <w:t>.getProperty(</w:t>
            </w:r>
            <w:r>
              <w:rPr>
                <w:color w:val="2A00FF"/>
              </w:rPr>
              <w:t>"JDBC_DRIVER_NAME"</w:t>
            </w:r>
            <w:r>
              <w:rPr>
                <w:color w:val="000000"/>
              </w:rPr>
              <w:t>);</w:t>
            </w:r>
          </w:p>
          <w:p w14:paraId="73532FB1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DB_URL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properties</w:t>
            </w:r>
            <w:r>
              <w:rPr>
                <w:color w:val="000000"/>
              </w:rPr>
              <w:t>.getProperty(</w:t>
            </w:r>
            <w:r>
              <w:rPr>
                <w:color w:val="2A00FF"/>
              </w:rPr>
              <w:t>"DB_URL"</w:t>
            </w:r>
            <w:r>
              <w:rPr>
                <w:color w:val="000000"/>
              </w:rPr>
              <w:t>);</w:t>
            </w:r>
          </w:p>
          <w:p w14:paraId="59598B44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USER_ID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properties</w:t>
            </w:r>
            <w:r>
              <w:rPr>
                <w:color w:val="000000"/>
              </w:rPr>
              <w:t>.getProperty(</w:t>
            </w:r>
            <w:r>
              <w:rPr>
                <w:color w:val="2A00FF"/>
              </w:rPr>
              <w:t>"USER_ID"</w:t>
            </w:r>
            <w:r>
              <w:rPr>
                <w:color w:val="000000"/>
              </w:rPr>
              <w:t>);</w:t>
            </w:r>
          </w:p>
          <w:p w14:paraId="5B40942E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USER_PASSWORD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properties</w:t>
            </w:r>
            <w:r>
              <w:rPr>
                <w:color w:val="000000"/>
              </w:rPr>
              <w:t>.getProperty(</w:t>
            </w:r>
            <w:r>
              <w:rPr>
                <w:color w:val="2A00FF"/>
              </w:rPr>
              <w:t>"USER_PASSWORD"</w:t>
            </w:r>
            <w:r>
              <w:rPr>
                <w:color w:val="000000"/>
              </w:rPr>
              <w:t>);</w:t>
            </w:r>
          </w:p>
          <w:p w14:paraId="578198CD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1CFE67D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3FCA001C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Connection getConnection()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4372FC93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Class.forName(</w:t>
            </w:r>
            <w:r>
              <w:rPr>
                <w:color w:val="0000C0"/>
              </w:rPr>
              <w:t>JDBC_DRIVER_NAME</w:t>
            </w:r>
            <w:r>
              <w:rPr>
                <w:color w:val="000000"/>
              </w:rPr>
              <w:t>);</w:t>
            </w:r>
          </w:p>
          <w:p w14:paraId="2D507B67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DriverManager.getConnection(</w:t>
            </w:r>
            <w:r>
              <w:rPr>
                <w:color w:val="0000C0"/>
              </w:rPr>
              <w:t>DB_URL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USER_ID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USER_PASSWORD</w:t>
            </w:r>
            <w:r>
              <w:rPr>
                <w:color w:val="000000"/>
              </w:rPr>
              <w:t>);</w:t>
            </w:r>
          </w:p>
          <w:p w14:paraId="039AFCC2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BDF45E3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F890422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76707121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.println(DB2.</w:t>
            </w:r>
            <w:r>
              <w:rPr>
                <w:color w:val="0000C0"/>
              </w:rPr>
              <w:t>JDBC_DRIVER_NAME</w:t>
            </w:r>
            <w:r>
              <w:rPr>
                <w:color w:val="000000"/>
              </w:rPr>
              <w:t>);</w:t>
            </w:r>
          </w:p>
          <w:p w14:paraId="52B0E4AA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.println(DB2.</w:t>
            </w:r>
            <w:r>
              <w:rPr>
                <w:color w:val="0000C0"/>
              </w:rPr>
              <w:t>DB_URL</w:t>
            </w:r>
            <w:r>
              <w:rPr>
                <w:color w:val="000000"/>
              </w:rPr>
              <w:t>);</w:t>
            </w:r>
          </w:p>
          <w:p w14:paraId="67413A54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.println(DB2.</w:t>
            </w:r>
            <w:r>
              <w:rPr>
                <w:color w:val="0000C0"/>
              </w:rPr>
              <w:t>USER_ID</w:t>
            </w:r>
            <w:r>
              <w:rPr>
                <w:color w:val="000000"/>
              </w:rPr>
              <w:t>);</w:t>
            </w:r>
          </w:p>
          <w:p w14:paraId="4C6789EC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.println(DB2.</w:t>
            </w:r>
            <w:r>
              <w:rPr>
                <w:color w:val="0000C0"/>
              </w:rPr>
              <w:t>USER_PASSWORD</w:t>
            </w:r>
            <w:r>
              <w:rPr>
                <w:color w:val="000000"/>
              </w:rPr>
              <w:t>);</w:t>
            </w:r>
          </w:p>
          <w:p w14:paraId="3B2301AB" w14:textId="77777777" w:rsidR="004704A2" w:rsidRDefault="004704A2" w:rsidP="004704A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903DC48" w14:textId="77777777" w:rsidR="004704A2" w:rsidRDefault="004704A2" w:rsidP="004704A2">
            <w:pPr>
              <w:pStyle w:val="a1"/>
            </w:pPr>
          </w:p>
          <w:p w14:paraId="15A87AFF" w14:textId="3678B377" w:rsidR="009C47C4" w:rsidRDefault="004704A2" w:rsidP="004704A2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D3D2A85" w14:textId="383A5D60" w:rsidR="009C47C4" w:rsidRDefault="009C47C4" w:rsidP="009C47C4"/>
    <w:p w14:paraId="321D0112" w14:textId="1EB53814" w:rsidR="004704A2" w:rsidRDefault="004704A2" w:rsidP="009C47C4">
      <w:r>
        <w:rPr>
          <w:rFonts w:hint="eastAsia"/>
        </w:rPr>
        <w:t>(줄1</w:t>
      </w:r>
      <w:r>
        <w:t xml:space="preserve">6~28) static construcor </w:t>
      </w:r>
      <w:r>
        <w:rPr>
          <w:rFonts w:hint="eastAsia"/>
        </w:rPr>
        <w:t>이다.</w:t>
      </w:r>
    </w:p>
    <w:p w14:paraId="41933239" w14:textId="593B8308" w:rsidR="004704A2" w:rsidRDefault="004704A2" w:rsidP="009C47C4">
      <w:r>
        <w:t xml:space="preserve">"res/DB.properties" </w:t>
      </w:r>
      <w:r>
        <w:rPr>
          <w:rFonts w:hint="eastAsia"/>
        </w:rPr>
        <w:t xml:space="preserve">파일의 내용을 읽어서 </w:t>
      </w:r>
      <w:r>
        <w:t xml:space="preserve">static </w:t>
      </w:r>
      <w:r>
        <w:rPr>
          <w:rFonts w:hint="eastAsia"/>
        </w:rPr>
        <w:t>멤버 변수에 값을</w:t>
      </w:r>
      <w:r>
        <w:t xml:space="preserve"> </w:t>
      </w:r>
      <w:r>
        <w:rPr>
          <w:rFonts w:hint="eastAsia"/>
        </w:rPr>
        <w:t>대입한다.</w:t>
      </w:r>
    </w:p>
    <w:p w14:paraId="5B1EC264" w14:textId="5CA6BC91" w:rsidR="004704A2" w:rsidRDefault="004704A2" w:rsidP="009C47C4"/>
    <w:p w14:paraId="039CEA69" w14:textId="61AB6302" w:rsidR="004704A2" w:rsidRDefault="004704A2" w:rsidP="009C47C4">
      <w:r>
        <w:t>(</w:t>
      </w:r>
      <w:r>
        <w:rPr>
          <w:rFonts w:hint="eastAsia"/>
        </w:rPr>
        <w:t>줄1</w:t>
      </w:r>
      <w:r>
        <w:t xml:space="preserve">9) "res/DB.properties" </w:t>
      </w:r>
      <w:r>
        <w:rPr>
          <w:rFonts w:hint="eastAsia"/>
        </w:rPr>
        <w:t xml:space="preserve">파일의 내용을 읽기 위한 </w:t>
      </w:r>
      <w:r>
        <w:t xml:space="preserve">InputStream </w:t>
      </w:r>
      <w:r>
        <w:rPr>
          <w:rFonts w:hint="eastAsia"/>
        </w:rPr>
        <w:t>객체 생성.</w:t>
      </w:r>
    </w:p>
    <w:p w14:paraId="0B4223CF" w14:textId="22923C24" w:rsidR="004704A2" w:rsidRDefault="004704A2" w:rsidP="009C47C4">
      <w:r>
        <w:t>(</w:t>
      </w:r>
      <w:r>
        <w:rPr>
          <w:rFonts w:hint="eastAsia"/>
        </w:rPr>
        <w:t>줄2</w:t>
      </w:r>
      <w:r>
        <w:t xml:space="preserve">0) InputStream </w:t>
      </w:r>
      <w:r>
        <w:rPr>
          <w:rFonts w:hint="eastAsia"/>
        </w:rPr>
        <w:t>객체를 사용하여</w:t>
      </w:r>
      <w:r>
        <w:t xml:space="preserve">, </w:t>
      </w:r>
      <w:r>
        <w:rPr>
          <w:rFonts w:hint="eastAsia"/>
        </w:rPr>
        <w:t>파일의 내용을 읽어서,</w:t>
      </w:r>
      <w:r>
        <w:t xml:space="preserve"> </w:t>
      </w:r>
      <w:r>
        <w:rPr>
          <w:rFonts w:hint="eastAsia"/>
        </w:rPr>
        <w:t xml:space="preserve">파일의 내용이 채워진 </w:t>
      </w:r>
      <w:r>
        <w:t xml:space="preserve">Properties </w:t>
      </w:r>
      <w:r>
        <w:rPr>
          <w:rFonts w:hint="eastAsia"/>
        </w:rPr>
        <w:t>객체 생성.</w:t>
      </w:r>
    </w:p>
    <w:p w14:paraId="670900B2" w14:textId="22F3F3C2" w:rsidR="004704A2" w:rsidRDefault="004704A2" w:rsidP="009C47C4">
      <w:r>
        <w:t>(</w:t>
      </w:r>
      <w:r>
        <w:rPr>
          <w:rFonts w:hint="eastAsia"/>
        </w:rPr>
        <w:t>줄2</w:t>
      </w:r>
      <w:r>
        <w:t xml:space="preserve">4~27) Properties </w:t>
      </w:r>
      <w:r>
        <w:rPr>
          <w:rFonts w:hint="eastAsia"/>
        </w:rPr>
        <w:t xml:space="preserve">객체에 채워진 값을 꺼내서, </w:t>
      </w:r>
      <w:r>
        <w:t xml:space="preserve">static </w:t>
      </w:r>
      <w:r>
        <w:rPr>
          <w:rFonts w:hint="eastAsia"/>
        </w:rPr>
        <w:t>멤버 변수에 대입.</w:t>
      </w:r>
    </w:p>
    <w:p w14:paraId="03DB16FF" w14:textId="13215583" w:rsidR="004704A2" w:rsidRDefault="004704A2" w:rsidP="009C47C4"/>
    <w:p w14:paraId="00DA45CE" w14:textId="5AFC7AD8" w:rsidR="004704A2" w:rsidRDefault="004704A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3019D44" w14:textId="29A612E0" w:rsidR="004704A2" w:rsidRDefault="004704A2" w:rsidP="004704A2">
      <w:pPr>
        <w:pStyle w:val="Heading3"/>
      </w:pPr>
      <w:r>
        <w:rPr>
          <w:rFonts w:hint="eastAsia"/>
        </w:rPr>
        <w:lastRenderedPageBreak/>
        <w:t>res</w:t>
      </w:r>
      <w:r w:rsidR="00066744">
        <w:t xml:space="preserve"> </w:t>
      </w:r>
      <w:r w:rsidR="00066744">
        <w:rPr>
          <w:rFonts w:hint="eastAsia"/>
        </w:rPr>
        <w:t>패키지</w:t>
      </w:r>
      <w:r w:rsidR="00066744"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56F813D" w14:textId="6B4894CC" w:rsidR="004704A2" w:rsidRDefault="004704A2" w:rsidP="004704A2"/>
    <w:p w14:paraId="5A814288" w14:textId="54F7FBE9" w:rsidR="004704A2" w:rsidRDefault="004704A2" w:rsidP="004704A2">
      <w:r>
        <w:rPr>
          <w:rFonts w:hint="eastAsia"/>
        </w:rPr>
        <w:t>res</w:t>
      </w:r>
      <w:r>
        <w:t xml:space="preserve"> </w:t>
      </w:r>
      <w:r>
        <w:rPr>
          <w:rFonts w:hint="eastAsia"/>
        </w:rPr>
        <w:t>패키지 생성</w:t>
      </w:r>
    </w:p>
    <w:p w14:paraId="700B619A" w14:textId="22D4FBAF" w:rsidR="004704A2" w:rsidRDefault="004704A2" w:rsidP="004704A2">
      <w:r>
        <w:rPr>
          <w:rFonts w:hint="eastAsia"/>
          <w:noProof/>
        </w:rPr>
        <w:drawing>
          <wp:inline distT="0" distB="0" distL="0" distR="0" wp14:anchorId="645A1D2A" wp14:editId="3B928ED3">
            <wp:extent cx="5055079" cy="22369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41" cy="22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CD8B" w14:textId="77777777" w:rsidR="004704A2" w:rsidRDefault="004704A2" w:rsidP="004704A2"/>
    <w:p w14:paraId="5F792E59" w14:textId="550EBE52" w:rsidR="004704A2" w:rsidRDefault="004704A2" w:rsidP="004704A2">
      <w:r>
        <w:rPr>
          <w:rFonts w:hint="eastAsia"/>
        </w:rPr>
        <w:t xml:space="preserve">화면 왼쪽   </w:t>
      </w:r>
      <w:r>
        <w:t xml:space="preserve">Project Explorer </w:t>
      </w:r>
      <w:r>
        <w:rPr>
          <w:rFonts w:hint="eastAsia"/>
        </w:rPr>
        <w:t>창에서 현재 프로젝트를 마우스 오른쪽 버튼으로 클릭하고,</w:t>
      </w:r>
    </w:p>
    <w:p w14:paraId="7EB58EE1" w14:textId="6343501B" w:rsidR="004704A2" w:rsidRDefault="004704A2" w:rsidP="004704A2">
      <w:r>
        <w:rPr>
          <w:rFonts w:hint="eastAsia"/>
        </w:rPr>
        <w:t xml:space="preserve">메뉴에서 </w:t>
      </w:r>
      <w:r>
        <w:t xml:space="preserve">New - Package </w:t>
      </w:r>
      <w:r>
        <w:rPr>
          <w:rFonts w:hint="eastAsia"/>
        </w:rPr>
        <w:t>클릭</w:t>
      </w:r>
    </w:p>
    <w:p w14:paraId="28650F6D" w14:textId="24BC39FF" w:rsidR="004704A2" w:rsidRDefault="004704A2" w:rsidP="004704A2"/>
    <w:p w14:paraId="6409B97C" w14:textId="72DD5C41" w:rsidR="004704A2" w:rsidRDefault="004704A2" w:rsidP="004704A2">
      <w:r>
        <w:rPr>
          <w:rFonts w:hint="eastAsia"/>
          <w:noProof/>
        </w:rPr>
        <w:drawing>
          <wp:inline distT="0" distB="0" distL="0" distR="0" wp14:anchorId="15D0B932" wp14:editId="19D7F486">
            <wp:extent cx="4146781" cy="3424686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409" cy="342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235F" w14:textId="4C859C9A" w:rsidR="004704A2" w:rsidRDefault="004704A2" w:rsidP="004704A2">
      <w:r>
        <w:rPr>
          <w:rFonts w:hint="eastAsia"/>
        </w:rPr>
        <w:t>Package Name: res</w:t>
      </w:r>
    </w:p>
    <w:p w14:paraId="141BBABA" w14:textId="77777777" w:rsidR="00066744" w:rsidRDefault="00066744">
      <w:pPr>
        <w:widowControl/>
        <w:wordWrap/>
        <w:autoSpaceDE/>
        <w:autoSpaceDN/>
        <w:spacing w:after="160" w:line="259" w:lineRule="auto"/>
      </w:pPr>
    </w:p>
    <w:p w14:paraId="131396BD" w14:textId="41B48796" w:rsidR="00066744" w:rsidRDefault="00066744">
      <w:pPr>
        <w:widowControl/>
        <w:wordWrap/>
        <w:autoSpaceDE/>
        <w:autoSpaceDN/>
        <w:spacing w:after="160" w:line="259" w:lineRule="auto"/>
      </w:pPr>
    </w:p>
    <w:p w14:paraId="45C25C2F" w14:textId="4A817C2C" w:rsidR="00066744" w:rsidRDefault="00066744">
      <w:pPr>
        <w:widowControl/>
        <w:wordWrap/>
        <w:autoSpaceDE/>
        <w:autoSpaceDN/>
        <w:spacing w:after="160" w:line="259" w:lineRule="auto"/>
      </w:pPr>
    </w:p>
    <w:p w14:paraId="6485756E" w14:textId="56195736" w:rsidR="00066744" w:rsidRDefault="0006674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533A6D5" w14:textId="57CC9A9A" w:rsidR="00066744" w:rsidRDefault="00066744" w:rsidP="00066744">
      <w:pPr>
        <w:pStyle w:val="Heading3"/>
      </w:pPr>
      <w:r>
        <w:rPr>
          <w:rFonts w:hint="eastAsia"/>
        </w:rPr>
        <w:lastRenderedPageBreak/>
        <w:t>res/DB.properties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F53FBE1" w14:textId="0B2F5F73" w:rsidR="00066744" w:rsidRDefault="00066744" w:rsidP="00066744">
      <w:r>
        <w:rPr>
          <w:rFonts w:hint="eastAsia"/>
          <w:noProof/>
        </w:rPr>
        <w:drawing>
          <wp:inline distT="0" distB="0" distL="0" distR="0" wp14:anchorId="34DE3B93" wp14:editId="0466E9A4">
            <wp:extent cx="5357004" cy="266688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560" cy="267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F0BD" w14:textId="77777777" w:rsidR="00066744" w:rsidRDefault="00066744" w:rsidP="00066744"/>
    <w:p w14:paraId="336D7627" w14:textId="12BFA4CC" w:rsidR="00066744" w:rsidRDefault="00066744" w:rsidP="00066744">
      <w:r>
        <w:rPr>
          <w:rFonts w:hint="eastAsia"/>
        </w:rPr>
        <w:t>res</w:t>
      </w:r>
      <w:r>
        <w:t xml:space="preserve"> </w:t>
      </w:r>
      <w:r>
        <w:rPr>
          <w:rFonts w:hint="eastAsia"/>
        </w:rPr>
        <w:t>패키지를 마우스 오른쪽 버튼으로 클릭하고,</w:t>
      </w:r>
    </w:p>
    <w:p w14:paraId="183C4F63" w14:textId="701C2A68" w:rsidR="00066744" w:rsidRDefault="00066744" w:rsidP="00066744">
      <w:r>
        <w:rPr>
          <w:rFonts w:hint="eastAsia"/>
        </w:rPr>
        <w:t xml:space="preserve">메뉴에서 </w:t>
      </w:r>
      <w:r>
        <w:t xml:space="preserve">New - Other - General - File </w:t>
      </w:r>
      <w:r>
        <w:rPr>
          <w:rFonts w:hint="eastAsia"/>
        </w:rPr>
        <w:t>선택</w:t>
      </w:r>
    </w:p>
    <w:p w14:paraId="0393C076" w14:textId="1CB8F4BB" w:rsidR="00066744" w:rsidRDefault="00066744" w:rsidP="00066744"/>
    <w:p w14:paraId="7E916473" w14:textId="1396413F" w:rsidR="00066744" w:rsidRDefault="00066744" w:rsidP="00066744">
      <w:r>
        <w:rPr>
          <w:noProof/>
        </w:rPr>
        <w:drawing>
          <wp:inline distT="0" distB="0" distL="0" distR="0" wp14:anchorId="0651D60C" wp14:editId="762DCA2E">
            <wp:extent cx="3958230" cy="3769743"/>
            <wp:effectExtent l="0" t="0" r="444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811" cy="37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FDE9" w14:textId="31BA8D7D" w:rsidR="00066744" w:rsidRDefault="00066744" w:rsidP="00066744">
      <w:r>
        <w:rPr>
          <w:rFonts w:hint="eastAsia"/>
        </w:rPr>
        <w:t>Next 버튼 클릭</w:t>
      </w:r>
    </w:p>
    <w:p w14:paraId="5CD2CA47" w14:textId="77777777" w:rsidR="00066744" w:rsidRDefault="00066744" w:rsidP="00066744"/>
    <w:p w14:paraId="1B40207F" w14:textId="5F2561B8" w:rsidR="00066744" w:rsidRDefault="00066744" w:rsidP="00066744">
      <w:r>
        <w:rPr>
          <w:rFonts w:hint="eastAsia"/>
          <w:noProof/>
        </w:rPr>
        <w:lastRenderedPageBreak/>
        <w:drawing>
          <wp:inline distT="0" distB="0" distL="0" distR="0" wp14:anchorId="02BF71F3" wp14:editId="6199F2B9">
            <wp:extent cx="3632424" cy="4183811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03" cy="418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C93A" w14:textId="68360E9D" w:rsidR="00066744" w:rsidRDefault="00066744" w:rsidP="00066744">
      <w:r>
        <w:rPr>
          <w:rFonts w:hint="eastAsia"/>
        </w:rPr>
        <w:t>File Name</w:t>
      </w:r>
      <w:r>
        <w:t xml:space="preserve">: </w:t>
      </w:r>
      <w:r>
        <w:rPr>
          <w:rFonts w:hint="eastAsia"/>
        </w:rPr>
        <w:t xml:space="preserve"> </w:t>
      </w:r>
      <w:r>
        <w:t>DB.properties</w:t>
      </w:r>
    </w:p>
    <w:p w14:paraId="7CDB84E2" w14:textId="5AEEE7E7" w:rsidR="00066744" w:rsidRDefault="00066744" w:rsidP="00066744"/>
    <w:p w14:paraId="1A435EF0" w14:textId="533209CE" w:rsidR="00066744" w:rsidRDefault="00066744" w:rsidP="00066744"/>
    <w:p w14:paraId="41AF0BD7" w14:textId="548D9A09" w:rsidR="00066744" w:rsidRDefault="00066744" w:rsidP="00066744">
      <w:r>
        <w:rPr>
          <w:rFonts w:hint="eastAsia"/>
        </w:rPr>
        <w:t>res/DB.properties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66744" w14:paraId="0C75EC74" w14:textId="77777777" w:rsidTr="00F34E7A">
        <w:tc>
          <w:tcPr>
            <w:tcW w:w="426" w:type="dxa"/>
          </w:tcPr>
          <w:p w14:paraId="126789E1" w14:textId="77777777" w:rsidR="00066744" w:rsidRPr="00185935" w:rsidRDefault="00066744" w:rsidP="00066744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9212666" w14:textId="77777777" w:rsidR="00066744" w:rsidRPr="00185935" w:rsidRDefault="00066744" w:rsidP="00066744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7CAF097" w14:textId="77777777" w:rsidR="00066744" w:rsidRPr="00185935" w:rsidRDefault="00066744" w:rsidP="00066744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F7CD362" w14:textId="77777777" w:rsidR="00066744" w:rsidRPr="00185935" w:rsidRDefault="00066744" w:rsidP="00066744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6DDBD45" w14:textId="78F6C9FF" w:rsidR="00066744" w:rsidRPr="00185935" w:rsidRDefault="00066744" w:rsidP="00066744">
            <w:pPr>
              <w:pStyle w:val="a1"/>
            </w:pPr>
          </w:p>
        </w:tc>
        <w:tc>
          <w:tcPr>
            <w:tcW w:w="10631" w:type="dxa"/>
          </w:tcPr>
          <w:p w14:paraId="29D764D4" w14:textId="77777777" w:rsidR="00066744" w:rsidRDefault="00066744" w:rsidP="00066744">
            <w:pPr>
              <w:pStyle w:val="a1"/>
            </w:pPr>
            <w:r>
              <w:rPr>
                <w:color w:val="000000"/>
              </w:rPr>
              <w:t>JDBC_DRIVER_NAME=</w:t>
            </w:r>
            <w:r>
              <w:rPr>
                <w:color w:val="2A00FF"/>
              </w:rPr>
              <w:t>com.microsoft.sqlserver.jdbc.SQLServerDriver</w:t>
            </w:r>
          </w:p>
          <w:p w14:paraId="4743D2DD" w14:textId="77777777" w:rsidR="00066744" w:rsidRDefault="00066744" w:rsidP="00066744">
            <w:pPr>
              <w:pStyle w:val="a1"/>
            </w:pPr>
            <w:r>
              <w:rPr>
                <w:color w:val="000000"/>
              </w:rPr>
              <w:t>DB_URL=</w:t>
            </w:r>
            <w:r>
              <w:rPr>
                <w:color w:val="2A00FF"/>
              </w:rPr>
              <w:t>jdbc:sqlserver://127.0.0.1;databaseName=lecture2;</w:t>
            </w:r>
          </w:p>
          <w:p w14:paraId="0FFD3B75" w14:textId="77777777" w:rsidR="00066744" w:rsidRDefault="00066744" w:rsidP="00066744">
            <w:pPr>
              <w:pStyle w:val="a1"/>
            </w:pPr>
            <w:r>
              <w:rPr>
                <w:color w:val="000000"/>
              </w:rPr>
              <w:t>USER_ID=</w:t>
            </w:r>
            <w:r>
              <w:rPr>
                <w:color w:val="2A00FF"/>
              </w:rPr>
              <w:t>sa</w:t>
            </w:r>
          </w:p>
          <w:p w14:paraId="00DEC2D0" w14:textId="77777777" w:rsidR="00066744" w:rsidRDefault="00066744" w:rsidP="00066744">
            <w:pPr>
              <w:pStyle w:val="a1"/>
            </w:pPr>
            <w:r>
              <w:rPr>
                <w:color w:val="000000"/>
              </w:rPr>
              <w:t>USER_PASSWORD=</w:t>
            </w:r>
            <w:r>
              <w:rPr>
                <w:color w:val="2A00FF"/>
              </w:rPr>
              <w:t>test123</w:t>
            </w:r>
          </w:p>
          <w:p w14:paraId="53B2C680" w14:textId="77777777" w:rsidR="00066744" w:rsidRPr="00066744" w:rsidRDefault="00066744" w:rsidP="00066744">
            <w:pPr>
              <w:pStyle w:val="a1"/>
            </w:pPr>
          </w:p>
        </w:tc>
      </w:tr>
    </w:tbl>
    <w:p w14:paraId="2026DC99" w14:textId="43577853" w:rsidR="00116C80" w:rsidRDefault="00116C80" w:rsidP="00066744">
      <w:r>
        <w:rPr>
          <w:rFonts w:hint="eastAsia"/>
        </w:rPr>
        <w:t>이 파일의 내용은</w:t>
      </w:r>
      <w:r>
        <w:t xml:space="preserve">, </w:t>
      </w:r>
      <w:r>
        <w:rPr>
          <w:rFonts w:hint="eastAsia"/>
        </w:rPr>
        <w:t>한 줄에 데이터 하나이다.</w:t>
      </w:r>
    </w:p>
    <w:p w14:paraId="0DAFE956" w14:textId="2DC5FD9F" w:rsidR="00116C80" w:rsidRDefault="00116C80" w:rsidP="00066744">
      <w:r>
        <w:rPr>
          <w:rFonts w:hint="eastAsia"/>
        </w:rPr>
        <w:t>한 줄의 내용은</w:t>
      </w:r>
      <w:r>
        <w:t xml:space="preserve">, </w:t>
      </w:r>
      <w:r w:rsidRPr="00116C80">
        <w:rPr>
          <w:rFonts w:hint="eastAsia"/>
          <w:b/>
        </w:rPr>
        <w:t>데이터_이름=데이터_값</w:t>
      </w:r>
      <w:r>
        <w:rPr>
          <w:rFonts w:hint="eastAsia"/>
        </w:rPr>
        <w:t xml:space="preserve"> 형태이다.</w:t>
      </w:r>
    </w:p>
    <w:p w14:paraId="1F9F95A1" w14:textId="6AC565E5" w:rsidR="00116C80" w:rsidRDefault="00116C80" w:rsidP="00066744"/>
    <w:p w14:paraId="31E2F0F0" w14:textId="77777777" w:rsidR="00116C80" w:rsidRDefault="00116C80" w:rsidP="00066744"/>
    <w:p w14:paraId="699C65AA" w14:textId="6F19A4D8" w:rsidR="00066744" w:rsidRDefault="00116C80" w:rsidP="00066744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코드에서 이 파일의 내용을 읽는 방법은 다음과 같다.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16C80" w14:paraId="309717CD" w14:textId="77777777" w:rsidTr="00F34E7A">
        <w:tc>
          <w:tcPr>
            <w:tcW w:w="426" w:type="dxa"/>
          </w:tcPr>
          <w:p w14:paraId="71B6DA1F" w14:textId="77777777" w:rsidR="00116C80" w:rsidRPr="00185935" w:rsidRDefault="00116C80" w:rsidP="00F34E7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EDABC45" w14:textId="77777777" w:rsidR="00116C80" w:rsidRPr="00185935" w:rsidRDefault="00116C80" w:rsidP="00F34E7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87550D8" w14:textId="77777777" w:rsidR="00116C80" w:rsidRPr="00185935" w:rsidRDefault="00116C80" w:rsidP="00F34E7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7AB6DFF" w14:textId="77777777" w:rsidR="00116C80" w:rsidRPr="00185935" w:rsidRDefault="00116C80" w:rsidP="00F34E7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6A7AF79" w14:textId="77777777" w:rsidR="00116C80" w:rsidRPr="00185935" w:rsidRDefault="00116C80" w:rsidP="00F34E7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4FC50DF" w14:textId="76A07ACE" w:rsidR="00116C80" w:rsidRPr="00185935" w:rsidRDefault="00116C80" w:rsidP="00F34E7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</w:tc>
        <w:tc>
          <w:tcPr>
            <w:tcW w:w="10631" w:type="dxa"/>
          </w:tcPr>
          <w:p w14:paraId="5E904453" w14:textId="77777777" w:rsidR="00116C80" w:rsidRDefault="00116C80" w:rsidP="00116C80">
            <w:pPr>
              <w:pStyle w:val="a1"/>
            </w:pPr>
            <w:r>
              <w:rPr>
                <w:color w:val="000000"/>
              </w:rPr>
              <w:t xml:space="preserve">Properties </w:t>
            </w:r>
            <w:r>
              <w:rPr>
                <w:color w:val="6A3E3E"/>
              </w:rPr>
              <w:t>properties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Properties();</w:t>
            </w:r>
          </w:p>
          <w:p w14:paraId="5F9A0D80" w14:textId="77777777" w:rsidR="00116C80" w:rsidRDefault="00116C80" w:rsidP="00116C80">
            <w:pPr>
              <w:pStyle w:val="a1"/>
            </w:pPr>
            <w:r>
              <w:rPr>
                <w:color w:val="000000"/>
              </w:rPr>
              <w:t xml:space="preserve">InputStream </w:t>
            </w:r>
            <w:r>
              <w:rPr>
                <w:color w:val="6A3E3E"/>
              </w:rPr>
              <w:t>in</w:t>
            </w:r>
            <w:r>
              <w:rPr>
                <w:color w:val="000000"/>
              </w:rPr>
              <w:t xml:space="preserve"> = DB2.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.getClassLoader().getResourceAsStream(</w:t>
            </w:r>
            <w:r>
              <w:rPr>
                <w:color w:val="2A00FF"/>
              </w:rPr>
              <w:t>"res/DB.properties"</w:t>
            </w:r>
            <w:r>
              <w:rPr>
                <w:color w:val="000000"/>
              </w:rPr>
              <w:t>);</w:t>
            </w:r>
          </w:p>
          <w:p w14:paraId="3404D02D" w14:textId="77777777" w:rsidR="00116C80" w:rsidRDefault="00116C80" w:rsidP="00116C80">
            <w:pPr>
              <w:pStyle w:val="a1"/>
            </w:pPr>
            <w:r>
              <w:rPr>
                <w:color w:val="6A3E3E"/>
              </w:rPr>
              <w:t>properties</w:t>
            </w:r>
            <w:r>
              <w:rPr>
                <w:color w:val="000000"/>
              </w:rPr>
              <w:t>.load(</w:t>
            </w:r>
            <w:r>
              <w:rPr>
                <w:color w:val="6A3E3E"/>
              </w:rPr>
              <w:t>in</w:t>
            </w:r>
            <w:r>
              <w:rPr>
                <w:color w:val="000000"/>
              </w:rPr>
              <w:t>);</w:t>
            </w:r>
          </w:p>
          <w:p w14:paraId="37B31EAC" w14:textId="77777777" w:rsidR="00116C80" w:rsidRDefault="00116C80" w:rsidP="00116C80">
            <w:pPr>
              <w:pStyle w:val="a1"/>
              <w:rPr>
                <w:color w:val="0000C0"/>
              </w:rPr>
            </w:pPr>
          </w:p>
          <w:p w14:paraId="6DAC7B88" w14:textId="77777777" w:rsidR="00116C80" w:rsidRDefault="00116C80" w:rsidP="00116C80">
            <w:pPr>
              <w:pStyle w:val="a1"/>
            </w:pPr>
            <w:r>
              <w:rPr>
                <w:color w:val="0000C0"/>
              </w:rPr>
              <w:t>JDBC_DRIVER_NAME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properties</w:t>
            </w:r>
            <w:r>
              <w:rPr>
                <w:color w:val="000000"/>
              </w:rPr>
              <w:t>.getProperty(</w:t>
            </w:r>
            <w:r>
              <w:rPr>
                <w:color w:val="2A00FF"/>
              </w:rPr>
              <w:t>"JDBC_DRIVER_NAME"</w:t>
            </w:r>
            <w:r>
              <w:rPr>
                <w:color w:val="000000"/>
              </w:rPr>
              <w:t>);</w:t>
            </w:r>
          </w:p>
          <w:p w14:paraId="0EB77F30" w14:textId="0D0C0273" w:rsidR="00116C80" w:rsidRDefault="00116C80" w:rsidP="00116C80">
            <w:pPr>
              <w:pStyle w:val="a1"/>
            </w:pPr>
            <w:r>
              <w:rPr>
                <w:color w:val="0000C0"/>
              </w:rPr>
              <w:t>DB_URL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properties</w:t>
            </w:r>
            <w:r>
              <w:rPr>
                <w:color w:val="000000"/>
              </w:rPr>
              <w:t>.getProperty(</w:t>
            </w:r>
            <w:r>
              <w:rPr>
                <w:color w:val="2A00FF"/>
              </w:rPr>
              <w:t>"DB_URL"</w:t>
            </w:r>
            <w:r>
              <w:rPr>
                <w:color w:val="000000"/>
              </w:rPr>
              <w:t>);</w:t>
            </w:r>
          </w:p>
        </w:tc>
      </w:tr>
    </w:tbl>
    <w:p w14:paraId="516A6E89" w14:textId="4F6DD9EA" w:rsidR="004704A2" w:rsidRDefault="004704A2" w:rsidP="004704A2"/>
    <w:p w14:paraId="444DBAAD" w14:textId="34904BA6" w:rsidR="00116C80" w:rsidRDefault="00116C80" w:rsidP="004704A2">
      <w:r>
        <w:rPr>
          <w:rFonts w:hint="eastAsia"/>
        </w:rPr>
        <w:t>(줄1</w:t>
      </w:r>
      <w:r>
        <w:t xml:space="preserve">) </w:t>
      </w:r>
      <w:r>
        <w:rPr>
          <w:rFonts w:hint="eastAsia"/>
        </w:rPr>
        <w:t xml:space="preserve">읽어들인 속성을 채울 </w:t>
      </w:r>
      <w:r>
        <w:t>Properties</w:t>
      </w:r>
      <w:r>
        <w:rPr>
          <w:rFonts w:hint="eastAsia"/>
        </w:rPr>
        <w:t xml:space="preserve"> 객체를 생성한다.</w:t>
      </w:r>
    </w:p>
    <w:p w14:paraId="1EB2E178" w14:textId="3557DCA5" w:rsidR="00116C80" w:rsidRDefault="00116C80" w:rsidP="004704A2">
      <w:r>
        <w:t>(</w:t>
      </w:r>
      <w:r>
        <w:rPr>
          <w:rFonts w:hint="eastAsia"/>
        </w:rPr>
        <w:t>줄2</w:t>
      </w:r>
      <w:r>
        <w:t xml:space="preserve">) </w:t>
      </w:r>
      <w:r>
        <w:rPr>
          <w:rFonts w:hint="eastAsia"/>
        </w:rPr>
        <w:t xml:space="preserve">파일의 내용을 읽기 위한 </w:t>
      </w:r>
      <w:r>
        <w:t xml:space="preserve">InputStream </w:t>
      </w:r>
      <w:r>
        <w:rPr>
          <w:rFonts w:hint="eastAsia"/>
        </w:rPr>
        <w:t>객체를 생성한다.</w:t>
      </w:r>
    </w:p>
    <w:p w14:paraId="06B87A2A" w14:textId="43FEF97F" w:rsidR="00116C80" w:rsidRDefault="00116C80" w:rsidP="004704A2">
      <w:r>
        <w:t>(</w:t>
      </w:r>
      <w:r>
        <w:rPr>
          <w:rFonts w:hint="eastAsia"/>
        </w:rPr>
        <w:t>줄3</w:t>
      </w:r>
      <w:r>
        <w:t xml:space="preserve">) </w:t>
      </w:r>
      <w:r>
        <w:rPr>
          <w:rFonts w:hint="eastAsia"/>
        </w:rPr>
        <w:t xml:space="preserve">파일의 내용을 읽어서 </w:t>
      </w:r>
      <w:r>
        <w:t xml:space="preserve">Properties </w:t>
      </w:r>
      <w:r>
        <w:rPr>
          <w:rFonts w:hint="eastAsia"/>
        </w:rPr>
        <w:t>객체에 채운다.</w:t>
      </w:r>
    </w:p>
    <w:p w14:paraId="7EED8875" w14:textId="77777777" w:rsidR="00116C80" w:rsidRDefault="00116C80" w:rsidP="004704A2">
      <w:r>
        <w:t>(</w:t>
      </w:r>
      <w:r>
        <w:rPr>
          <w:rFonts w:hint="eastAsia"/>
        </w:rPr>
        <w:t>줄4</w:t>
      </w:r>
      <w:r>
        <w:t xml:space="preserve">) Properties </w:t>
      </w:r>
      <w:r>
        <w:rPr>
          <w:rFonts w:hint="eastAsia"/>
        </w:rPr>
        <w:t>객체에 채워진 내용에서,</w:t>
      </w:r>
      <w:r>
        <w:t xml:space="preserve"> </w:t>
      </w:r>
      <w:r>
        <w:rPr>
          <w:rFonts w:hint="eastAsia"/>
        </w:rPr>
        <w:t xml:space="preserve">데이터 이름이 </w:t>
      </w:r>
      <w:r>
        <w:t xml:space="preserve">"JDBC_DRIVER_NAME" </w:t>
      </w:r>
      <w:r>
        <w:rPr>
          <w:rFonts w:hint="eastAsia"/>
        </w:rPr>
        <w:t xml:space="preserve">인 데이터 값을 찾아서 </w:t>
      </w:r>
    </w:p>
    <w:p w14:paraId="27B659E6" w14:textId="662DDC87" w:rsidR="00116C80" w:rsidRDefault="00116C80" w:rsidP="004704A2">
      <w:r>
        <w:t xml:space="preserve">      </w:t>
      </w:r>
      <w:r>
        <w:rPr>
          <w:rFonts w:hint="eastAsia"/>
        </w:rPr>
        <w:t>변수에 대입한다.</w:t>
      </w:r>
    </w:p>
    <w:p w14:paraId="08721292" w14:textId="08DC701D" w:rsidR="00116C80" w:rsidRDefault="00116C80" w:rsidP="004704A2"/>
    <w:p w14:paraId="0BC5BC3D" w14:textId="77777777" w:rsidR="00116C80" w:rsidRPr="004704A2" w:rsidRDefault="00116C80" w:rsidP="004704A2"/>
    <w:p w14:paraId="793E454E" w14:textId="5EFBDC3C" w:rsidR="004704A2" w:rsidRDefault="004704A2" w:rsidP="009C47C4"/>
    <w:p w14:paraId="7F3CC2A9" w14:textId="1568D443" w:rsidR="004704A2" w:rsidRDefault="004704A2" w:rsidP="009C47C4"/>
    <w:p w14:paraId="1F913D48" w14:textId="77777777" w:rsidR="000D32EE" w:rsidRDefault="000D32EE" w:rsidP="00B31165">
      <w:bookmarkStart w:id="12" w:name="_GoBack"/>
      <w:bookmarkEnd w:id="12"/>
    </w:p>
    <w:p w14:paraId="22B229DE" w14:textId="77777777" w:rsidR="00B31165" w:rsidRPr="00B31165" w:rsidRDefault="00B31165" w:rsidP="00B31165"/>
    <w:p w14:paraId="5287C3B2" w14:textId="56815010" w:rsidR="00B31165" w:rsidRPr="00AA41EC" w:rsidRDefault="00B31165" w:rsidP="00AA41EC"/>
    <w:sectPr w:rsidR="00B31165" w:rsidRPr="00AA41EC" w:rsidSect="00B12C18">
      <w:footerReference w:type="default" r:id="rId2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0D13" w14:textId="77777777" w:rsidR="00DD42A1" w:rsidRDefault="00DD42A1" w:rsidP="00B12C18">
      <w:r>
        <w:separator/>
      </w:r>
    </w:p>
  </w:endnote>
  <w:endnote w:type="continuationSeparator" w:id="0">
    <w:p w14:paraId="7869E426" w14:textId="77777777" w:rsidR="00DD42A1" w:rsidRDefault="00DD42A1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1AAB8" w14:textId="76C6ED02" w:rsidR="00281F0F" w:rsidRPr="00B12C18" w:rsidRDefault="00281F0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7C23EE">
      <w:rPr>
        <w:noProof/>
        <w:color w:val="A6A6A6" w:themeColor="background1" w:themeShade="A6"/>
      </w:rPr>
      <w:t>22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7C23EE">
      <w:rPr>
        <w:noProof/>
        <w:color w:val="A6A6A6" w:themeColor="background1" w:themeShade="A6"/>
      </w:rPr>
      <w:t>24</w:t>
    </w:r>
    <w:r w:rsidRPr="00B12C18">
      <w:rPr>
        <w:color w:val="A6A6A6" w:themeColor="background1" w:themeShade="A6"/>
      </w:rPr>
      <w:fldChar w:fldCharType="end"/>
    </w:r>
  </w:p>
  <w:p w14:paraId="0F1F01F4" w14:textId="77777777" w:rsidR="00281F0F" w:rsidRDefault="00281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D9588" w14:textId="77777777" w:rsidR="00DD42A1" w:rsidRDefault="00DD42A1" w:rsidP="00B12C18">
      <w:r>
        <w:separator/>
      </w:r>
    </w:p>
  </w:footnote>
  <w:footnote w:type="continuationSeparator" w:id="0">
    <w:p w14:paraId="202E7DEF" w14:textId="77777777" w:rsidR="00DD42A1" w:rsidRDefault="00DD42A1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85A"/>
    <w:rsid w:val="000379E4"/>
    <w:rsid w:val="00066744"/>
    <w:rsid w:val="000A1C63"/>
    <w:rsid w:val="000C0D29"/>
    <w:rsid w:val="000D2CAB"/>
    <w:rsid w:val="000D32EE"/>
    <w:rsid w:val="000D7051"/>
    <w:rsid w:val="000F25E2"/>
    <w:rsid w:val="001115C3"/>
    <w:rsid w:val="00116C80"/>
    <w:rsid w:val="001858DA"/>
    <w:rsid w:val="001B2EC7"/>
    <w:rsid w:val="002161B8"/>
    <w:rsid w:val="002165F9"/>
    <w:rsid w:val="00224769"/>
    <w:rsid w:val="00281F0F"/>
    <w:rsid w:val="002B099B"/>
    <w:rsid w:val="002C3D34"/>
    <w:rsid w:val="002E1D8F"/>
    <w:rsid w:val="002F238A"/>
    <w:rsid w:val="003A08C1"/>
    <w:rsid w:val="003C0DA0"/>
    <w:rsid w:val="003D575D"/>
    <w:rsid w:val="004228A0"/>
    <w:rsid w:val="004704A2"/>
    <w:rsid w:val="004855B0"/>
    <w:rsid w:val="00530E33"/>
    <w:rsid w:val="00536F19"/>
    <w:rsid w:val="00561C76"/>
    <w:rsid w:val="005640E0"/>
    <w:rsid w:val="00586DE8"/>
    <w:rsid w:val="005B4BF9"/>
    <w:rsid w:val="0060324E"/>
    <w:rsid w:val="00603AD6"/>
    <w:rsid w:val="0063700C"/>
    <w:rsid w:val="006C085A"/>
    <w:rsid w:val="006C5A82"/>
    <w:rsid w:val="006E54D5"/>
    <w:rsid w:val="007C23EE"/>
    <w:rsid w:val="007E3BEA"/>
    <w:rsid w:val="00822443"/>
    <w:rsid w:val="008A112A"/>
    <w:rsid w:val="008D2BB2"/>
    <w:rsid w:val="00905752"/>
    <w:rsid w:val="00926370"/>
    <w:rsid w:val="00934C62"/>
    <w:rsid w:val="009879A8"/>
    <w:rsid w:val="009A30A4"/>
    <w:rsid w:val="009A5A5E"/>
    <w:rsid w:val="009C47C4"/>
    <w:rsid w:val="009D32CD"/>
    <w:rsid w:val="00A05AFD"/>
    <w:rsid w:val="00A166C1"/>
    <w:rsid w:val="00A22275"/>
    <w:rsid w:val="00A7162D"/>
    <w:rsid w:val="00AA41EC"/>
    <w:rsid w:val="00AC10E8"/>
    <w:rsid w:val="00AD0E69"/>
    <w:rsid w:val="00AD71E2"/>
    <w:rsid w:val="00AE5819"/>
    <w:rsid w:val="00B036D2"/>
    <w:rsid w:val="00B12C18"/>
    <w:rsid w:val="00B16E53"/>
    <w:rsid w:val="00B31165"/>
    <w:rsid w:val="00BA7941"/>
    <w:rsid w:val="00BB5CBE"/>
    <w:rsid w:val="00BC1C85"/>
    <w:rsid w:val="00BE0D74"/>
    <w:rsid w:val="00BE5691"/>
    <w:rsid w:val="00C352DD"/>
    <w:rsid w:val="00C60CB9"/>
    <w:rsid w:val="00CD23EE"/>
    <w:rsid w:val="00D04E16"/>
    <w:rsid w:val="00D2239A"/>
    <w:rsid w:val="00D31D25"/>
    <w:rsid w:val="00DD17E2"/>
    <w:rsid w:val="00DD319A"/>
    <w:rsid w:val="00DD42A1"/>
    <w:rsid w:val="00E040B4"/>
    <w:rsid w:val="00E422CC"/>
    <w:rsid w:val="00E46B9D"/>
    <w:rsid w:val="00E50655"/>
    <w:rsid w:val="00E60428"/>
    <w:rsid w:val="00E61107"/>
    <w:rsid w:val="00E706E6"/>
    <w:rsid w:val="00E76345"/>
    <w:rsid w:val="00EF0E91"/>
    <w:rsid w:val="00EF5882"/>
    <w:rsid w:val="00F34E7A"/>
    <w:rsid w:val="00F579D5"/>
    <w:rsid w:val="00F6374D"/>
    <w:rsid w:val="00F87B87"/>
    <w:rsid w:val="00F90FA9"/>
    <w:rsid w:val="00F916E8"/>
    <w:rsid w:val="00FD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4C91B6"/>
  <w15:chartTrackingRefBased/>
  <w15:docId w15:val="{48C52115-9554-4F3A-9BCB-4B41CCE4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customStyle="1" w:styleId="a1">
    <w:name w:val="코드표"/>
    <w:basedOn w:val="Normal"/>
    <w:link w:val="Char1"/>
    <w:qFormat/>
    <w:rsid w:val="006C085A"/>
    <w:pPr>
      <w:wordWrap/>
      <w:adjustRightInd w:val="0"/>
      <w:spacing w:line="24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6C085A"/>
    <w:rPr>
      <w:rFonts w:ascii="굴림체" w:eastAsia="굴림체" w:cs="굴림체"/>
      <w:bCs/>
      <w:kern w:val="0"/>
      <w:szCs w:val="20"/>
    </w:rPr>
  </w:style>
  <w:style w:type="table" w:styleId="TableGrid">
    <w:name w:val="Table Grid"/>
    <w:basedOn w:val="TableNormal"/>
    <w:uiPriority w:val="59"/>
    <w:rsid w:val="006C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112A"/>
  </w:style>
  <w:style w:type="character" w:customStyle="1" w:styleId="DateChar">
    <w:name w:val="Date Char"/>
    <w:basedOn w:val="DefaultParagraphFont"/>
    <w:link w:val="Date"/>
    <w:uiPriority w:val="99"/>
    <w:semiHidden/>
    <w:rsid w:val="008A112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8A112A"/>
  </w:style>
  <w:style w:type="paragraph" w:styleId="TOC2">
    <w:name w:val="toc 2"/>
    <w:basedOn w:val="Normal"/>
    <w:next w:val="Normal"/>
    <w:autoRedefine/>
    <w:uiPriority w:val="39"/>
    <w:unhideWhenUsed/>
    <w:rsid w:val="008A112A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8A1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FD5C6-E7FC-4887-A6DD-4954F812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989</TotalTime>
  <Pages>23</Pages>
  <Words>3493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31</cp:revision>
  <dcterms:created xsi:type="dcterms:W3CDTF">2016-08-29T14:04:00Z</dcterms:created>
  <dcterms:modified xsi:type="dcterms:W3CDTF">2018-09-17T10:40:00Z</dcterms:modified>
</cp:coreProperties>
</file>