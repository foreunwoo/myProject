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4803" w14:textId="1A430415" w:rsidR="00EE3F00" w:rsidRPr="00EE3F00" w:rsidRDefault="00EE3F00" w:rsidP="00EE3F00">
      <w:pPr>
        <w:rPr>
          <w:b/>
          <w:sz w:val="48"/>
          <w:szCs w:val="48"/>
        </w:rPr>
      </w:pPr>
      <w:r w:rsidRPr="00EE3F00">
        <w:rPr>
          <w:rFonts w:hint="eastAsia"/>
          <w:b/>
          <w:sz w:val="48"/>
          <w:szCs w:val="48"/>
        </w:rPr>
        <w:t>JSoup</w:t>
      </w:r>
    </w:p>
    <w:p w14:paraId="36CD653C" w14:textId="046820F1" w:rsidR="00EE3F00" w:rsidRDefault="00EE3F00" w:rsidP="004E2AC6"/>
    <w:p w14:paraId="29C4766C" w14:textId="79ECB84F" w:rsidR="00EE3F00" w:rsidRDefault="00EE3F00" w:rsidP="004E2AC6"/>
    <w:p w14:paraId="0967BAAB" w14:textId="4365C505" w:rsidR="00EE3F00" w:rsidRPr="00165C7D" w:rsidRDefault="00EE3F00" w:rsidP="004E2AC6">
      <w:pPr>
        <w:rPr>
          <w:b/>
          <w:sz w:val="28"/>
        </w:rPr>
      </w:pPr>
      <w:r w:rsidRPr="00165C7D">
        <w:rPr>
          <w:rFonts w:hint="eastAsia"/>
          <w:b/>
          <w:sz w:val="28"/>
        </w:rPr>
        <w:t>학습목표</w:t>
      </w:r>
    </w:p>
    <w:p w14:paraId="624D9369" w14:textId="53B96E64" w:rsidR="00EE3F00" w:rsidRDefault="00EE3F00" w:rsidP="004E2AC6">
      <w:r>
        <w:rPr>
          <w:rFonts w:hint="eastAsia"/>
        </w:rPr>
        <w:t>JSoup을 사용하여 게시판 웹페이지 내용을 가져온다.</w:t>
      </w:r>
    </w:p>
    <w:p w14:paraId="06E35015" w14:textId="7E5C74FB" w:rsidR="00EE3F00" w:rsidRDefault="00EE3F00" w:rsidP="004E2AC6">
      <w:r>
        <w:rPr>
          <w:rFonts w:hint="eastAsia"/>
        </w:rPr>
        <w:t xml:space="preserve">가져온 웹페이지 내용에서 </w:t>
      </w:r>
      <w:r w:rsidR="0077797A">
        <w:rPr>
          <w:rFonts w:hint="eastAsia"/>
        </w:rPr>
        <w:t>원하는</w:t>
      </w:r>
      <w:r>
        <w:rPr>
          <w:rFonts w:hint="eastAsia"/>
        </w:rPr>
        <w:t xml:space="preserve"> 부분</w:t>
      </w:r>
      <w:r w:rsidR="0077797A">
        <w:rPr>
          <w:rFonts w:hint="eastAsia"/>
        </w:rPr>
        <w:t>만</w:t>
      </w:r>
      <w:r>
        <w:rPr>
          <w:rFonts w:hint="eastAsia"/>
        </w:rPr>
        <w:t xml:space="preserve"> 추출한다.</w:t>
      </w:r>
    </w:p>
    <w:p w14:paraId="288771A7" w14:textId="209CC34A" w:rsidR="00EE3F00" w:rsidRPr="0077797A" w:rsidRDefault="00EE3F00" w:rsidP="004E2AC6"/>
    <w:p w14:paraId="38FCC4A7" w14:textId="735B6871" w:rsidR="00EE3F00" w:rsidRDefault="00EE3F00" w:rsidP="004E2AC6"/>
    <w:p w14:paraId="14C2B396" w14:textId="5AA94CFF" w:rsidR="00EE3F00" w:rsidRPr="00165C7D" w:rsidRDefault="0077797A" w:rsidP="004E2AC6">
      <w:pPr>
        <w:rPr>
          <w:b/>
          <w:sz w:val="28"/>
        </w:rPr>
      </w:pPr>
      <w:r w:rsidRPr="00165C7D">
        <w:rPr>
          <w:rFonts w:hint="eastAsia"/>
          <w:b/>
          <w:sz w:val="28"/>
        </w:rPr>
        <w:t>목차</w:t>
      </w:r>
    </w:p>
    <w:p w14:paraId="170CE74C" w14:textId="7F31D6AE" w:rsidR="00165C7D" w:rsidRDefault="00165C7D">
      <w:pPr>
        <w:pStyle w:val="TOC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9339144" w:history="1">
        <w:r w:rsidRPr="004F0771">
          <w:rPr>
            <w:rStyle w:val="Hyperlink"/>
            <w:rFonts w:hAnsi="굴림체"/>
            <w:noProof/>
          </w:rPr>
          <w:t>1.</w:t>
        </w:r>
        <w:r w:rsidRPr="004F0771">
          <w:rPr>
            <w:rStyle w:val="Hyperlink"/>
            <w:noProof/>
          </w:rPr>
          <w:t xml:space="preserve"> JSoup 라이브러리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_Toc469339144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21F4E" w14:textId="2746EA5E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45" w:history="1">
        <w:r w:rsidR="00165C7D" w:rsidRPr="004F0771">
          <w:rPr>
            <w:rStyle w:val="Hyperlink"/>
            <w:noProof/>
          </w:rPr>
          <w:t>1) 다운로드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_Toc469339145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2</w:t>
        </w:r>
        <w:r w:rsidR="00165C7D">
          <w:rPr>
            <w:noProof/>
            <w:webHidden/>
          </w:rPr>
          <w:fldChar w:fldCharType="end"/>
        </w:r>
      </w:hyperlink>
    </w:p>
    <w:p w14:paraId="0347E53B" w14:textId="3F9AD4E2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46" w:history="1">
        <w:r w:rsidR="00165C7D" w:rsidRPr="004F0771">
          <w:rPr>
            <w:rStyle w:val="Hyperlink"/>
            <w:noProof/>
          </w:rPr>
          <w:t>2) 설치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_Toc469339146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2</w:t>
        </w:r>
        <w:r w:rsidR="00165C7D">
          <w:rPr>
            <w:noProof/>
            <w:webHidden/>
          </w:rPr>
          <w:fldChar w:fldCharType="end"/>
        </w:r>
      </w:hyperlink>
    </w:p>
    <w:p w14:paraId="7831BF81" w14:textId="4E0D73E6" w:rsidR="00165C7D" w:rsidRDefault="002B0A8C">
      <w:pPr>
        <w:pStyle w:val="TOC1"/>
        <w:tabs>
          <w:tab w:val="right" w:leader="dot" w:pos="10456"/>
        </w:tabs>
        <w:rPr>
          <w:noProof/>
        </w:rPr>
      </w:pPr>
      <w:hyperlink w:anchor="_Toc469339147" w:history="1">
        <w:r w:rsidR="00165C7D" w:rsidRPr="004F0771">
          <w:rPr>
            <w:rStyle w:val="Hyperlink"/>
            <w:rFonts w:hAnsi="굴림체"/>
            <w:noProof/>
          </w:rPr>
          <w:t>2.</w:t>
        </w:r>
        <w:r w:rsidR="00165C7D" w:rsidRPr="004F0771">
          <w:rPr>
            <w:rStyle w:val="Hyperlink"/>
            <w:noProof/>
          </w:rPr>
          <w:t xml:space="preserve"> 게시글 목록 가져오기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_Toc469339147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4</w:t>
        </w:r>
        <w:r w:rsidR="00165C7D">
          <w:rPr>
            <w:noProof/>
            <w:webHidden/>
          </w:rPr>
          <w:fldChar w:fldCharType="end"/>
        </w:r>
      </w:hyperlink>
    </w:p>
    <w:p w14:paraId="278CA51D" w14:textId="735CC438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48" w:history="1">
        <w:r w:rsidR="00165C7D" w:rsidRPr="004F0771">
          <w:rPr>
            <w:rStyle w:val="Hyperlink"/>
            <w:noProof/>
          </w:rPr>
          <w:t>1) Example01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_Toc469339148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4</w:t>
        </w:r>
        <w:r w:rsidR="00165C7D">
          <w:rPr>
            <w:noProof/>
            <w:webHidden/>
          </w:rPr>
          <w:fldChar w:fldCharType="end"/>
        </w:r>
      </w:hyperlink>
    </w:p>
    <w:p w14:paraId="59A70DA5" w14:textId="1C324431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49" w:history="1">
        <w:r w:rsidR="00165C7D" w:rsidRPr="004F0771">
          <w:rPr>
            <w:rStyle w:val="Hyperlink"/>
            <w:noProof/>
          </w:rPr>
          <w:t>2) Example02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_Toc469339149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6</w:t>
        </w:r>
        <w:r w:rsidR="00165C7D">
          <w:rPr>
            <w:noProof/>
            <w:webHidden/>
          </w:rPr>
          <w:fldChar w:fldCharType="end"/>
        </w:r>
      </w:hyperlink>
    </w:p>
    <w:p w14:paraId="78C3510C" w14:textId="5038ECFC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50" w:history="1">
        <w:r w:rsidR="00165C7D" w:rsidRPr="004F0771">
          <w:rPr>
            <w:rStyle w:val="Hyperlink"/>
            <w:noProof/>
          </w:rPr>
          <w:t>3) Example03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_Toc469339150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7</w:t>
        </w:r>
        <w:r w:rsidR="00165C7D">
          <w:rPr>
            <w:noProof/>
            <w:webHidden/>
          </w:rPr>
          <w:fldChar w:fldCharType="end"/>
        </w:r>
      </w:hyperlink>
    </w:p>
    <w:p w14:paraId="78093EF4" w14:textId="29596F87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51" w:history="1">
        <w:r w:rsidR="00165C7D" w:rsidRPr="004F0771">
          <w:rPr>
            <w:rStyle w:val="Hyperlink"/>
            <w:noProof/>
          </w:rPr>
          <w:t>4) Example04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_Toc469339151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8</w:t>
        </w:r>
        <w:r w:rsidR="00165C7D">
          <w:rPr>
            <w:noProof/>
            <w:webHidden/>
          </w:rPr>
          <w:fldChar w:fldCharType="end"/>
        </w:r>
      </w:hyperlink>
    </w:p>
    <w:p w14:paraId="15C111C0" w14:textId="1CB41EEB" w:rsidR="00165C7D" w:rsidRDefault="002B0A8C">
      <w:pPr>
        <w:pStyle w:val="TOC1"/>
        <w:tabs>
          <w:tab w:val="right" w:leader="dot" w:pos="10456"/>
        </w:tabs>
        <w:rPr>
          <w:noProof/>
        </w:rPr>
      </w:pPr>
      <w:hyperlink w:anchor="_Toc469339152" w:history="1">
        <w:r w:rsidR="00165C7D" w:rsidRPr="004F0771">
          <w:rPr>
            <w:rStyle w:val="Hyperlink"/>
            <w:rFonts w:hAnsi="굴림체"/>
            <w:noProof/>
          </w:rPr>
          <w:t>3.</w:t>
        </w:r>
        <w:r w:rsidR="00165C7D" w:rsidRPr="004F0771">
          <w:rPr>
            <w:rStyle w:val="Hyperlink"/>
            <w:noProof/>
          </w:rPr>
          <w:t xml:space="preserve"> 게시글 내용 가져오기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_Toc469339152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9</w:t>
        </w:r>
        <w:r w:rsidR="00165C7D">
          <w:rPr>
            <w:noProof/>
            <w:webHidden/>
          </w:rPr>
          <w:fldChar w:fldCharType="end"/>
        </w:r>
      </w:hyperlink>
    </w:p>
    <w:p w14:paraId="2AD2B703" w14:textId="46E7DA1D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53" w:history="1">
        <w:r w:rsidR="00165C7D" w:rsidRPr="004F0771">
          <w:rPr>
            <w:rStyle w:val="Hyperlink"/>
            <w:noProof/>
          </w:rPr>
          <w:t>1) Example05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_Toc469339153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9</w:t>
        </w:r>
        <w:r w:rsidR="00165C7D">
          <w:rPr>
            <w:noProof/>
            <w:webHidden/>
          </w:rPr>
          <w:fldChar w:fldCharType="end"/>
        </w:r>
      </w:hyperlink>
    </w:p>
    <w:p w14:paraId="70C3B3C5" w14:textId="0A386EAB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54" w:history="1">
        <w:r w:rsidR="00165C7D" w:rsidRPr="004F0771">
          <w:rPr>
            <w:rStyle w:val="Hyperlink"/>
            <w:noProof/>
          </w:rPr>
          <w:t>2) Example06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_Toc469339154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10</w:t>
        </w:r>
        <w:r w:rsidR="00165C7D">
          <w:rPr>
            <w:noProof/>
            <w:webHidden/>
          </w:rPr>
          <w:fldChar w:fldCharType="end"/>
        </w:r>
      </w:hyperlink>
    </w:p>
    <w:p w14:paraId="1ED489EC" w14:textId="7957BF02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55" w:history="1">
        <w:r w:rsidR="00165C7D" w:rsidRPr="004F0771">
          <w:rPr>
            <w:rStyle w:val="Hyperlink"/>
            <w:noProof/>
          </w:rPr>
          <w:t>3) Example07a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_Toc469339155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11</w:t>
        </w:r>
        <w:r w:rsidR="00165C7D">
          <w:rPr>
            <w:noProof/>
            <w:webHidden/>
          </w:rPr>
          <w:fldChar w:fldCharType="end"/>
        </w:r>
      </w:hyperlink>
    </w:p>
    <w:p w14:paraId="5ABBF83A" w14:textId="4813979A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56" w:history="1">
        <w:r w:rsidR="00165C7D" w:rsidRPr="004F0771">
          <w:rPr>
            <w:rStyle w:val="Hyperlink"/>
            <w:noProof/>
          </w:rPr>
          <w:t>4) Example07b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_Toc469339156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13</w:t>
        </w:r>
        <w:r w:rsidR="00165C7D">
          <w:rPr>
            <w:noProof/>
            <w:webHidden/>
          </w:rPr>
          <w:fldChar w:fldCharType="end"/>
        </w:r>
      </w:hyperlink>
    </w:p>
    <w:p w14:paraId="782EAC92" w14:textId="6D1E7008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57" w:history="1">
        <w:r w:rsidR="00165C7D" w:rsidRPr="004F0771">
          <w:rPr>
            <w:rStyle w:val="Hyperlink"/>
            <w:noProof/>
          </w:rPr>
          <w:t>5) Example07c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_Toc469339157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14</w:t>
        </w:r>
        <w:r w:rsidR="00165C7D">
          <w:rPr>
            <w:noProof/>
            <w:webHidden/>
          </w:rPr>
          <w:fldChar w:fldCharType="end"/>
        </w:r>
      </w:hyperlink>
    </w:p>
    <w:p w14:paraId="319F65A2" w14:textId="4F7D3795" w:rsidR="00165C7D" w:rsidRDefault="002B0A8C">
      <w:pPr>
        <w:pStyle w:val="TOC1"/>
        <w:tabs>
          <w:tab w:val="right" w:leader="dot" w:pos="10456"/>
        </w:tabs>
        <w:rPr>
          <w:noProof/>
        </w:rPr>
      </w:pPr>
      <w:hyperlink w:anchor="_Toc469339158" w:history="1">
        <w:r w:rsidR="00165C7D" w:rsidRPr="004F0771">
          <w:rPr>
            <w:rStyle w:val="Hyperlink"/>
            <w:rFonts w:hAnsi="굴림체"/>
            <w:noProof/>
          </w:rPr>
          <w:t>4.</w:t>
        </w:r>
        <w:r w:rsidR="00165C7D" w:rsidRPr="004F0771">
          <w:rPr>
            <w:rStyle w:val="Hyperlink"/>
            <w:noProof/>
          </w:rPr>
          <w:t xml:space="preserve"> 게시글 전체 목록 가져오기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_Toc469339158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15</w:t>
        </w:r>
        <w:r w:rsidR="00165C7D">
          <w:rPr>
            <w:noProof/>
            <w:webHidden/>
          </w:rPr>
          <w:fldChar w:fldCharType="end"/>
        </w:r>
      </w:hyperlink>
    </w:p>
    <w:p w14:paraId="4B0AD6C9" w14:textId="02DF068F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59" w:history="1">
        <w:r w:rsidR="00165C7D" w:rsidRPr="004F0771">
          <w:rPr>
            <w:rStyle w:val="Hyperlink"/>
            <w:noProof/>
          </w:rPr>
          <w:t>1) Example08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_Toc469339159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15</w:t>
        </w:r>
        <w:r w:rsidR="00165C7D">
          <w:rPr>
            <w:noProof/>
            <w:webHidden/>
          </w:rPr>
          <w:fldChar w:fldCharType="end"/>
        </w:r>
      </w:hyperlink>
    </w:p>
    <w:p w14:paraId="79DEBC2D" w14:textId="1E2E5BD9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60" w:history="1">
        <w:r w:rsidR="00165C7D" w:rsidRPr="004F0771">
          <w:rPr>
            <w:rStyle w:val="Hyperlink"/>
            <w:noProof/>
          </w:rPr>
          <w:t>2) Example09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_Toc469339160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17</w:t>
        </w:r>
        <w:r w:rsidR="00165C7D">
          <w:rPr>
            <w:noProof/>
            <w:webHidden/>
          </w:rPr>
          <w:fldChar w:fldCharType="end"/>
        </w:r>
      </w:hyperlink>
    </w:p>
    <w:p w14:paraId="70E5FE69" w14:textId="44AF7B10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61" w:history="1">
        <w:r w:rsidR="00165C7D" w:rsidRPr="004F0771">
          <w:rPr>
            <w:rStyle w:val="Hyperlink"/>
            <w:noProof/>
          </w:rPr>
          <w:t>3) Example10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_Toc469339161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20</w:t>
        </w:r>
        <w:r w:rsidR="00165C7D">
          <w:rPr>
            <w:noProof/>
            <w:webHidden/>
          </w:rPr>
          <w:fldChar w:fldCharType="end"/>
        </w:r>
      </w:hyperlink>
    </w:p>
    <w:p w14:paraId="425DE9EC" w14:textId="14792686" w:rsidR="00165C7D" w:rsidRDefault="002B0A8C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9339162" w:history="1">
        <w:r w:rsidR="00165C7D" w:rsidRPr="004F0771">
          <w:rPr>
            <w:rStyle w:val="Hyperlink"/>
            <w:noProof/>
          </w:rPr>
          <w:t>4) Example11</w:t>
        </w:r>
        <w:r w:rsidR="00165C7D">
          <w:rPr>
            <w:noProof/>
            <w:webHidden/>
          </w:rPr>
          <w:tab/>
        </w:r>
        <w:r w:rsidR="00165C7D">
          <w:rPr>
            <w:noProof/>
            <w:webHidden/>
          </w:rPr>
          <w:fldChar w:fldCharType="begin"/>
        </w:r>
        <w:r w:rsidR="00165C7D">
          <w:rPr>
            <w:noProof/>
            <w:webHidden/>
          </w:rPr>
          <w:instrText xml:space="preserve"> PAGEREF _Toc469339162 \h </w:instrText>
        </w:r>
        <w:r w:rsidR="00165C7D">
          <w:rPr>
            <w:noProof/>
            <w:webHidden/>
          </w:rPr>
        </w:r>
        <w:r w:rsidR="00165C7D">
          <w:rPr>
            <w:noProof/>
            <w:webHidden/>
          </w:rPr>
          <w:fldChar w:fldCharType="separate"/>
        </w:r>
        <w:r w:rsidR="00165C7D">
          <w:rPr>
            <w:noProof/>
            <w:webHidden/>
          </w:rPr>
          <w:t>21</w:t>
        </w:r>
        <w:r w:rsidR="00165C7D">
          <w:rPr>
            <w:noProof/>
            <w:webHidden/>
          </w:rPr>
          <w:fldChar w:fldCharType="end"/>
        </w:r>
      </w:hyperlink>
    </w:p>
    <w:p w14:paraId="2BFBA715" w14:textId="093F9AAA" w:rsidR="0077797A" w:rsidRDefault="00165C7D" w:rsidP="004E2AC6">
      <w:r>
        <w:fldChar w:fldCharType="end"/>
      </w:r>
    </w:p>
    <w:p w14:paraId="7FA3ECD4" w14:textId="4E7C18F1" w:rsidR="0077797A" w:rsidRDefault="0077797A" w:rsidP="004E2AC6"/>
    <w:p w14:paraId="09D5B6E3" w14:textId="044989FF" w:rsidR="0077797A" w:rsidRDefault="0077797A" w:rsidP="004E2AC6"/>
    <w:p w14:paraId="143FB88E" w14:textId="05889049" w:rsidR="0077797A" w:rsidRDefault="0077797A" w:rsidP="004E2AC6"/>
    <w:p w14:paraId="6313F558" w14:textId="77777777" w:rsidR="0077797A" w:rsidRDefault="0077797A" w:rsidP="004E2AC6"/>
    <w:p w14:paraId="14B9F59B" w14:textId="3D0D66F8" w:rsidR="00EE3F00" w:rsidRDefault="00EE3F00" w:rsidP="004E2AC6"/>
    <w:p w14:paraId="51E73256" w14:textId="77777777" w:rsidR="00EE3F00" w:rsidRDefault="00EE3F00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2D65105" w14:textId="6D176D6A" w:rsidR="00B12C18" w:rsidRDefault="004E2AC6" w:rsidP="004E2AC6">
      <w:pPr>
        <w:pStyle w:val="Heading1"/>
      </w:pPr>
      <w:bookmarkStart w:id="0" w:name="_Toc469339144"/>
      <w:r>
        <w:rPr>
          <w:rFonts w:hint="eastAsia"/>
        </w:rPr>
        <w:lastRenderedPageBreak/>
        <w:t>JSoup</w:t>
      </w:r>
      <w:r>
        <w:t xml:space="preserve"> </w:t>
      </w:r>
      <w:r>
        <w:rPr>
          <w:rFonts w:hint="eastAsia"/>
        </w:rPr>
        <w:t>라이브러리</w:t>
      </w:r>
      <w:bookmarkEnd w:id="0"/>
    </w:p>
    <w:p w14:paraId="22EF30C4" w14:textId="77777777" w:rsidR="004E2AC6" w:rsidRDefault="004E2AC6" w:rsidP="004E2AC6"/>
    <w:p w14:paraId="4D2EA419" w14:textId="77777777" w:rsidR="004E2AC6" w:rsidRDefault="004E2AC6" w:rsidP="004E2AC6">
      <w:pPr>
        <w:pStyle w:val="Heading2"/>
      </w:pPr>
      <w:bookmarkStart w:id="1" w:name="_Toc469339145"/>
      <w:r>
        <w:rPr>
          <w:rFonts w:hint="eastAsia"/>
        </w:rPr>
        <w:t>다운로드</w:t>
      </w:r>
      <w:bookmarkEnd w:id="1"/>
    </w:p>
    <w:p w14:paraId="115A2535" w14:textId="77777777" w:rsidR="004E2AC6" w:rsidRDefault="004E2AC6" w:rsidP="004E2AC6">
      <w:r w:rsidRPr="004E2AC6">
        <w:t>https://jsoup.org/</w:t>
      </w:r>
    </w:p>
    <w:p w14:paraId="4A5218BA" w14:textId="77777777" w:rsidR="004E2AC6" w:rsidRPr="004E2AC6" w:rsidRDefault="004E2AC6" w:rsidP="004E2AC6"/>
    <w:p w14:paraId="4A8B736F" w14:textId="77777777" w:rsidR="004E2AC6" w:rsidRDefault="004E2AC6" w:rsidP="004E2AC6">
      <w:r>
        <w:rPr>
          <w:rFonts w:hint="eastAsia"/>
          <w:noProof/>
        </w:rPr>
        <w:drawing>
          <wp:inline distT="0" distB="0" distL="0" distR="0" wp14:anchorId="04D3A522" wp14:editId="4672B20A">
            <wp:extent cx="4622488" cy="1807265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07" cy="181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3753" w14:textId="77777777" w:rsidR="004E2AC6" w:rsidRDefault="004E2AC6" w:rsidP="004E2AC6"/>
    <w:p w14:paraId="1BCF485E" w14:textId="77777777" w:rsidR="004E2AC6" w:rsidRDefault="004E2AC6" w:rsidP="004E2AC6">
      <w:r>
        <w:rPr>
          <w:rFonts w:hint="eastAsia"/>
        </w:rPr>
        <w:t>jsoup-1.10.1.jar</w:t>
      </w:r>
      <w:r>
        <w:t xml:space="preserve"> </w:t>
      </w:r>
      <w:r>
        <w:rPr>
          <w:rFonts w:hint="eastAsia"/>
        </w:rPr>
        <w:t>파일을 다운로드 하자.</w:t>
      </w:r>
    </w:p>
    <w:p w14:paraId="7A17F01F" w14:textId="77777777" w:rsidR="004E2AC6" w:rsidRDefault="004E2AC6" w:rsidP="004E2AC6"/>
    <w:p w14:paraId="0363DB63" w14:textId="77777777" w:rsidR="004E2AC6" w:rsidRDefault="004E2AC6" w:rsidP="004E2AC6">
      <w:pPr>
        <w:pStyle w:val="Heading2"/>
      </w:pPr>
      <w:bookmarkStart w:id="2" w:name="_Toc469339146"/>
      <w:r>
        <w:rPr>
          <w:rFonts w:hint="eastAsia"/>
        </w:rPr>
        <w:t>설치</w:t>
      </w:r>
      <w:bookmarkEnd w:id="2"/>
    </w:p>
    <w:p w14:paraId="28E41DD6" w14:textId="77777777" w:rsidR="004E2AC6" w:rsidRDefault="004E2AC6" w:rsidP="004E2AC6"/>
    <w:p w14:paraId="52596F69" w14:textId="77777777" w:rsidR="004E2AC6" w:rsidRPr="004E2AC6" w:rsidRDefault="004E2AC6" w:rsidP="004E2AC6">
      <w:r>
        <w:t xml:space="preserve">jar </w:t>
      </w:r>
      <w:r>
        <w:rPr>
          <w:rFonts w:hint="eastAsia"/>
        </w:rPr>
        <w:t>파일들을 뫃아 놓을 폴더를 하나 만들고</w:t>
      </w:r>
    </w:p>
    <w:p w14:paraId="4C13F2B9" w14:textId="77777777" w:rsidR="004E2AC6" w:rsidRDefault="004E2AC6" w:rsidP="004E2AC6">
      <w:r>
        <w:rPr>
          <w:rFonts w:hint="eastAsia"/>
        </w:rPr>
        <w:t>다운로드한 jsoup-1.10.1.jar</w:t>
      </w:r>
      <w:r>
        <w:t xml:space="preserve"> </w:t>
      </w:r>
      <w:r>
        <w:rPr>
          <w:rFonts w:hint="eastAsia"/>
        </w:rPr>
        <w:t>파일을 그 폴더에 넣어 두자.</w:t>
      </w:r>
    </w:p>
    <w:p w14:paraId="34538C68" w14:textId="77777777" w:rsidR="004E2AC6" w:rsidRDefault="004E2AC6" w:rsidP="004E2AC6"/>
    <w:p w14:paraId="043E4C86" w14:textId="77777777" w:rsidR="004E2AC6" w:rsidRDefault="001459A6" w:rsidP="004E2AC6"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 xml:space="preserve">메뉴: </w:t>
      </w:r>
      <w:r>
        <w:t>Project - Properties</w:t>
      </w:r>
    </w:p>
    <w:p w14:paraId="650A62E1" w14:textId="77777777" w:rsidR="001459A6" w:rsidRDefault="001459A6" w:rsidP="004E2AC6">
      <w:r>
        <w:rPr>
          <w:noProof/>
        </w:rPr>
        <w:drawing>
          <wp:inline distT="0" distB="0" distL="0" distR="0" wp14:anchorId="3924F550" wp14:editId="59E3C312">
            <wp:extent cx="4243004" cy="3200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40" cy="32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4666" w14:textId="77777777" w:rsidR="001459A6" w:rsidRDefault="001459A6" w:rsidP="004E2AC6"/>
    <w:p w14:paraId="0619B025" w14:textId="77777777" w:rsidR="001459A6" w:rsidRDefault="001459A6" w:rsidP="004E2AC6">
      <w:r>
        <w:rPr>
          <w:noProof/>
        </w:rPr>
        <w:lastRenderedPageBreak/>
        <w:drawing>
          <wp:inline distT="0" distB="0" distL="0" distR="0" wp14:anchorId="11BF6E8C" wp14:editId="78009EA3">
            <wp:extent cx="4771342" cy="26838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909" cy="26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1CF0" w14:textId="77777777" w:rsidR="001459A6" w:rsidRDefault="001459A6" w:rsidP="004E2AC6">
      <w:r>
        <w:rPr>
          <w:rFonts w:hint="eastAsia"/>
        </w:rPr>
        <w:t>jsoup-1.10.1.jar</w:t>
      </w:r>
      <w:r>
        <w:t xml:space="preserve"> </w:t>
      </w:r>
      <w:r>
        <w:rPr>
          <w:rFonts w:hint="eastAsia"/>
        </w:rPr>
        <w:t>파일 선택</w:t>
      </w:r>
    </w:p>
    <w:p w14:paraId="346DDE15" w14:textId="77777777" w:rsidR="001459A6" w:rsidRDefault="001459A6" w:rsidP="004E2AC6"/>
    <w:p w14:paraId="75ED9CA0" w14:textId="77777777" w:rsidR="001459A6" w:rsidRDefault="001459A6" w:rsidP="004E2AC6">
      <w:r>
        <w:rPr>
          <w:rFonts w:hint="eastAsia"/>
          <w:noProof/>
        </w:rPr>
        <w:drawing>
          <wp:inline distT="0" distB="0" distL="0" distR="0" wp14:anchorId="4AD2D2BE" wp14:editId="14EBA2DC">
            <wp:extent cx="4797631" cy="3618743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12" cy="363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8D87" w14:textId="77777777" w:rsidR="001459A6" w:rsidRDefault="001459A6" w:rsidP="004E2AC6"/>
    <w:p w14:paraId="58A840FE" w14:textId="77777777" w:rsidR="001459A6" w:rsidRDefault="001459A6" w:rsidP="004E2AC6">
      <w:r>
        <w:rPr>
          <w:noProof/>
        </w:rPr>
        <w:drawing>
          <wp:inline distT="0" distB="0" distL="0" distR="0" wp14:anchorId="2ED3919D" wp14:editId="0585F6A6">
            <wp:extent cx="2269603" cy="17753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46" cy="178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3F04" w14:textId="77777777" w:rsidR="001459A6" w:rsidRDefault="001459A6" w:rsidP="004E2AC6"/>
    <w:p w14:paraId="21C86821" w14:textId="77777777" w:rsidR="001459A6" w:rsidRDefault="001459A6" w:rsidP="004E2AC6"/>
    <w:p w14:paraId="204F6E24" w14:textId="77777777" w:rsidR="000C6744" w:rsidRDefault="000C674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2411EBE" w14:textId="33E504B4" w:rsidR="000C6744" w:rsidRDefault="0077797A" w:rsidP="00B72BF6">
      <w:pPr>
        <w:pStyle w:val="Heading1"/>
      </w:pPr>
      <w:bookmarkStart w:id="3" w:name="_Toc469339147"/>
      <w:r>
        <w:rPr>
          <w:rFonts w:hint="eastAsia"/>
        </w:rPr>
        <w:lastRenderedPageBreak/>
        <w:t>게시글 목록 가져오기</w:t>
      </w:r>
      <w:bookmarkEnd w:id="3"/>
    </w:p>
    <w:p w14:paraId="5F3759DC" w14:textId="0DDDA0FF" w:rsidR="00B72BF6" w:rsidRDefault="00B72BF6" w:rsidP="00B72BF6"/>
    <w:p w14:paraId="0A7613DB" w14:textId="1CF5B3B1" w:rsidR="00B72BF6" w:rsidRDefault="00B72BF6" w:rsidP="00B72BF6">
      <w:pPr>
        <w:pStyle w:val="Heading2"/>
      </w:pPr>
      <w:bookmarkStart w:id="4" w:name="_Toc469339148"/>
      <w:r>
        <w:rPr>
          <w:rFonts w:hint="eastAsia"/>
        </w:rPr>
        <w:t>E</w:t>
      </w:r>
      <w:r>
        <w:t>xample01</w:t>
      </w:r>
      <w:bookmarkEnd w:id="4"/>
    </w:p>
    <w:p w14:paraId="37451353" w14:textId="31EE6F1E" w:rsidR="000C6744" w:rsidRDefault="00B72BF6" w:rsidP="004E2AC6">
      <w:r w:rsidRPr="00B72BF6">
        <w:t>"http://www.skhu.ac.kr/board/boardlist.aspx?curpage=1&amp;bsid=10004&amp;searchBun=51"</w:t>
      </w:r>
    </w:p>
    <w:p w14:paraId="2329A419" w14:textId="36AF85B6" w:rsidR="00B72BF6" w:rsidRDefault="00B72BF6" w:rsidP="004E2AC6"/>
    <w:p w14:paraId="06A97502" w14:textId="310F6AD0" w:rsidR="00B72BF6" w:rsidRDefault="00B72BF6" w:rsidP="004E2AC6">
      <w:r>
        <w:rPr>
          <w:rFonts w:hint="eastAsia"/>
        </w:rPr>
        <w:t xml:space="preserve">위 게시글 목록 페이지에서, 게시글 제목은 다음과 같은 </w:t>
      </w:r>
      <w:r>
        <w:t xml:space="preserve">HTML </w:t>
      </w:r>
      <w:r>
        <w:rPr>
          <w:rFonts w:hint="eastAsia"/>
        </w:rPr>
        <w:t>태그이다.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6744" w14:paraId="729546B3" w14:textId="77777777" w:rsidTr="000C6744">
        <w:tc>
          <w:tcPr>
            <w:tcW w:w="10456" w:type="dxa"/>
          </w:tcPr>
          <w:p w14:paraId="700328BF" w14:textId="77777777" w:rsidR="000C6744" w:rsidRDefault="000C6744" w:rsidP="000C6744">
            <w:pPr>
              <w:pStyle w:val="a0"/>
            </w:pPr>
            <w:r>
              <w:t>&lt;td class="left15"&gt;</w:t>
            </w:r>
          </w:p>
          <w:p w14:paraId="443F202C" w14:textId="77777777" w:rsidR="000C6744" w:rsidRDefault="000C6744" w:rsidP="000C6744">
            <w:pPr>
              <w:pStyle w:val="a0"/>
            </w:pPr>
            <w:r>
              <w:t xml:space="preserve">    &lt;span id="ctl00_ContentPlaceHolder1_ctl00_rptList2_ctl00_lblTitle"&gt;</w:t>
            </w:r>
          </w:p>
          <w:p w14:paraId="44C20A55" w14:textId="77777777" w:rsidR="000C6744" w:rsidRDefault="000C6744" w:rsidP="000C6744">
            <w:pPr>
              <w:pStyle w:val="a0"/>
            </w:pPr>
            <w:r>
              <w:t xml:space="preserve">        &lt;a href='boardread.aspx?idx=27461&amp;amp;curpage=1&amp;amp;bsid=10004&amp;amp;searchBun=51'&gt;</w:t>
            </w:r>
          </w:p>
          <w:p w14:paraId="63132A41" w14:textId="77777777" w:rsidR="000C6744" w:rsidRDefault="000C6744" w:rsidP="000C6744">
            <w:pPr>
              <w:pStyle w:val="a0"/>
            </w:pPr>
            <w:r>
              <w:t xml:space="preserve">            [교무처] 8학기 이상 재학생 중 취업자에 대한 공...</w:t>
            </w:r>
          </w:p>
          <w:p w14:paraId="7148F579" w14:textId="77777777" w:rsidR="000C6744" w:rsidRDefault="000C6744" w:rsidP="000C6744">
            <w:pPr>
              <w:pStyle w:val="a0"/>
            </w:pPr>
            <w:r>
              <w:t xml:space="preserve">        &lt;/a&gt;</w:t>
            </w:r>
          </w:p>
          <w:p w14:paraId="16FE1873" w14:textId="77777777" w:rsidR="000C6744" w:rsidRDefault="000C6744" w:rsidP="000C6744">
            <w:pPr>
              <w:pStyle w:val="a0"/>
            </w:pPr>
            <w:r>
              <w:t xml:space="preserve">    &lt;/span&gt;</w:t>
            </w:r>
          </w:p>
          <w:p w14:paraId="2CFCA010" w14:textId="77777777" w:rsidR="000C6744" w:rsidRDefault="000C6744" w:rsidP="000C6744">
            <w:pPr>
              <w:pStyle w:val="a0"/>
            </w:pPr>
            <w:r>
              <w:t>&lt;/td&gt;</w:t>
            </w:r>
          </w:p>
        </w:tc>
      </w:tr>
    </w:tbl>
    <w:p w14:paraId="63C62667" w14:textId="37D13FD7" w:rsidR="000C6744" w:rsidRDefault="000C6744" w:rsidP="004E2AC6"/>
    <w:p w14:paraId="718AE3EF" w14:textId="7F06C397" w:rsidR="00B72BF6" w:rsidRDefault="00B72BF6" w:rsidP="004E2AC6">
      <w:r>
        <w:t>Example01.java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72BF6" w14:paraId="4DE314CC" w14:textId="77777777" w:rsidTr="001402BF">
        <w:tc>
          <w:tcPr>
            <w:tcW w:w="426" w:type="dxa"/>
          </w:tcPr>
          <w:p w14:paraId="38ED710B" w14:textId="77777777" w:rsidR="00B72BF6" w:rsidRPr="00185935" w:rsidRDefault="00B72BF6" w:rsidP="00B72BF6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8168F89" w14:textId="77777777" w:rsidR="00B72BF6" w:rsidRPr="00185935" w:rsidRDefault="00B72BF6" w:rsidP="00B72BF6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48D3AC2" w14:textId="77777777" w:rsidR="00B72BF6" w:rsidRPr="00185935" w:rsidRDefault="00B72BF6" w:rsidP="00B72BF6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91402F7" w14:textId="77777777" w:rsidR="00B72BF6" w:rsidRPr="00185935" w:rsidRDefault="00B72BF6" w:rsidP="00B72BF6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FC27315" w14:textId="77777777" w:rsidR="00B72BF6" w:rsidRPr="00185935" w:rsidRDefault="00B72BF6" w:rsidP="00B72BF6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1C5ACB1" w14:textId="77777777" w:rsidR="00B72BF6" w:rsidRPr="00185935" w:rsidRDefault="00B72BF6" w:rsidP="00B72BF6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77EE7C1" w14:textId="77777777" w:rsidR="00B72BF6" w:rsidRPr="00185935" w:rsidRDefault="00B72BF6" w:rsidP="00B72BF6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A8DAEB4" w14:textId="77777777" w:rsidR="00B72BF6" w:rsidRPr="00185935" w:rsidRDefault="00B72BF6" w:rsidP="00B72BF6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8741631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88437BB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35AEA48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1DAB4D5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E581FB4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5C50B72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354B9BA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465FFF2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818A5A1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496EC9A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3CFFA4FD" w14:textId="77777777" w:rsidR="00B72BF6" w:rsidRDefault="00B72BF6" w:rsidP="00B72BF6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B31900F" w14:textId="155967E9" w:rsidR="00B72BF6" w:rsidRPr="00185935" w:rsidRDefault="00B72BF6" w:rsidP="00B72BF6">
            <w:pPr>
              <w:pStyle w:val="a1"/>
            </w:pPr>
          </w:p>
        </w:tc>
        <w:tc>
          <w:tcPr>
            <w:tcW w:w="10631" w:type="dxa"/>
          </w:tcPr>
          <w:p w14:paraId="31FC39A9" w14:textId="77777777" w:rsidR="00B72BF6" w:rsidRDefault="00B72BF6" w:rsidP="00B72BF6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343CC90F" w14:textId="77777777" w:rsidR="00B72BF6" w:rsidRDefault="00B72BF6" w:rsidP="00B72BF6">
            <w:pPr>
              <w:pStyle w:val="a1"/>
            </w:pPr>
          </w:p>
          <w:p w14:paraId="1AFA14ED" w14:textId="77777777" w:rsidR="00B72BF6" w:rsidRDefault="00B72BF6" w:rsidP="00B72BF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07017EB9" w14:textId="77777777" w:rsidR="00B72BF6" w:rsidRDefault="00B72BF6" w:rsidP="00B72BF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5F6742A4" w14:textId="77777777" w:rsidR="00B72BF6" w:rsidRDefault="00B72BF6" w:rsidP="00B72BF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177479B4" w14:textId="77777777" w:rsidR="00B72BF6" w:rsidRDefault="00B72BF6" w:rsidP="00B72BF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6A6DA5FC" w14:textId="77777777" w:rsidR="00B72BF6" w:rsidRDefault="00B72BF6" w:rsidP="00B72BF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0B85AC36" w14:textId="77777777" w:rsidR="00B72BF6" w:rsidRDefault="00B72BF6" w:rsidP="00B72BF6">
            <w:pPr>
              <w:pStyle w:val="a1"/>
            </w:pPr>
          </w:p>
          <w:p w14:paraId="222C4A2B" w14:textId="77777777" w:rsidR="00B72BF6" w:rsidRDefault="00B72BF6" w:rsidP="00B72BF6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Example01 {</w:t>
            </w:r>
          </w:p>
          <w:p w14:paraId="18261017" w14:textId="77777777" w:rsidR="00B72BF6" w:rsidRDefault="00B72BF6" w:rsidP="00B72BF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7440C3D" w14:textId="77777777" w:rsidR="00B72BF6" w:rsidRDefault="00B72BF6" w:rsidP="00B72BF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58963762" w14:textId="77777777" w:rsidR="00B72BF6" w:rsidRDefault="00B72BF6" w:rsidP="00B72BF6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15D77F6C" w14:textId="77777777" w:rsidR="00B72BF6" w:rsidRDefault="00B72BF6" w:rsidP="00B72BF6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).get();</w:t>
            </w:r>
          </w:p>
          <w:p w14:paraId="07401D64" w14:textId="77777777" w:rsidR="00B72BF6" w:rsidRDefault="00B72BF6" w:rsidP="00B72BF6">
            <w:pPr>
              <w:pStyle w:val="a1"/>
            </w:pPr>
            <w:r>
              <w:rPr>
                <w:color w:val="000000"/>
              </w:rPr>
              <w:t xml:space="preserve">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>);</w:t>
            </w:r>
          </w:p>
          <w:p w14:paraId="41B43FEC" w14:textId="77777777" w:rsidR="00B72BF6" w:rsidRDefault="00B72BF6" w:rsidP="00B72BF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</w:t>
            </w:r>
          </w:p>
          <w:p w14:paraId="3B051C39" w14:textId="77777777" w:rsidR="00B72BF6" w:rsidRDefault="00B72BF6" w:rsidP="00B72BF6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.text());</w:t>
            </w:r>
          </w:p>
          <w:p w14:paraId="4E18883A" w14:textId="77777777" w:rsidR="00B72BF6" w:rsidRDefault="00B72BF6" w:rsidP="00B72BF6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E2F0AE4" w14:textId="77777777" w:rsidR="00B72BF6" w:rsidRDefault="00B72BF6" w:rsidP="00B72BF6">
            <w:pPr>
              <w:pStyle w:val="a1"/>
            </w:pPr>
          </w:p>
          <w:p w14:paraId="0DC17CEF" w14:textId="77777777" w:rsidR="00B72BF6" w:rsidRDefault="00B72BF6" w:rsidP="00B72BF6">
            <w:pPr>
              <w:pStyle w:val="a1"/>
            </w:pPr>
            <w:r>
              <w:rPr>
                <w:color w:val="000000"/>
              </w:rPr>
              <w:t>}</w:t>
            </w:r>
          </w:p>
          <w:p w14:paraId="17706518" w14:textId="77777777" w:rsidR="00B72BF6" w:rsidRDefault="00B72BF6" w:rsidP="00B72BF6">
            <w:pPr>
              <w:pStyle w:val="a1"/>
            </w:pPr>
          </w:p>
        </w:tc>
      </w:tr>
    </w:tbl>
    <w:p w14:paraId="418A8313" w14:textId="0EF826D0" w:rsidR="00B72BF6" w:rsidRDefault="00B72BF6" w:rsidP="004E2AC6"/>
    <w:p w14:paraId="1D46D803" w14:textId="3AE02E85" w:rsidR="00B72BF6" w:rsidRDefault="00B72BF6" w:rsidP="00B72BF6">
      <w:pPr>
        <w:pStyle w:val="a1"/>
        <w:rPr>
          <w:color w:val="000000"/>
        </w:rPr>
      </w:pPr>
      <w:r>
        <w:rPr>
          <w:color w:val="000000"/>
        </w:rPr>
        <w:t xml:space="preserve">String </w:t>
      </w:r>
      <w:r>
        <w:rPr>
          <w:color w:val="6A3E3E"/>
        </w:rPr>
        <w:t>listUrl</w:t>
      </w:r>
      <w:r>
        <w:rPr>
          <w:color w:val="000000"/>
        </w:rPr>
        <w:t xml:space="preserve"> = </w:t>
      </w:r>
      <w:r>
        <w:rPr>
          <w:color w:val="2A00FF"/>
        </w:rPr>
        <w:t>"http://www.skhu.ac.kr/board/boardlist.aspx?curpage=1&amp;bsid=10004&amp;searchBun=51"</w:t>
      </w:r>
      <w:r>
        <w:rPr>
          <w:color w:val="000000"/>
        </w:rPr>
        <w:t>;</w:t>
      </w:r>
    </w:p>
    <w:p w14:paraId="4565686D" w14:textId="64CAD132" w:rsidR="00B72BF6" w:rsidRDefault="00B72BF6" w:rsidP="00B72BF6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  게시글 목록 페이지의 </w:t>
      </w:r>
      <w:r>
        <w:rPr>
          <w:color w:val="000000"/>
        </w:rPr>
        <w:t xml:space="preserve">URL </w:t>
      </w:r>
      <w:r>
        <w:rPr>
          <w:rFonts w:hint="eastAsia"/>
          <w:color w:val="000000"/>
        </w:rPr>
        <w:t>이다.</w:t>
      </w:r>
    </w:p>
    <w:p w14:paraId="457BE362" w14:textId="77777777" w:rsidR="00B72BF6" w:rsidRPr="00B72BF6" w:rsidRDefault="00B72BF6" w:rsidP="00B72BF6">
      <w:pPr>
        <w:pStyle w:val="a1"/>
      </w:pPr>
    </w:p>
    <w:p w14:paraId="41D9AC94" w14:textId="42694598" w:rsidR="00B72BF6" w:rsidRDefault="00B72BF6" w:rsidP="00B72BF6">
      <w:pPr>
        <w:pStyle w:val="a1"/>
        <w:rPr>
          <w:color w:val="000000"/>
        </w:rPr>
      </w:pPr>
      <w:r>
        <w:rPr>
          <w:color w:val="000000"/>
        </w:rPr>
        <w:t xml:space="preserve">Document </w:t>
      </w:r>
      <w:r>
        <w:rPr>
          <w:color w:val="6A3E3E"/>
        </w:rPr>
        <w:t>document</w:t>
      </w:r>
      <w:r>
        <w:rPr>
          <w:color w:val="000000"/>
        </w:rPr>
        <w:t xml:space="preserve"> = Jsoup.connect(</w:t>
      </w:r>
      <w:r>
        <w:rPr>
          <w:color w:val="6A3E3E"/>
        </w:rPr>
        <w:t>listUrl</w:t>
      </w:r>
      <w:r>
        <w:rPr>
          <w:color w:val="000000"/>
        </w:rPr>
        <w:t>).get();</w:t>
      </w:r>
    </w:p>
    <w:p w14:paraId="42902CD6" w14:textId="6A377657" w:rsidR="00B72BF6" w:rsidRDefault="00B72BF6" w:rsidP="00B72BF6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  웹서버에 접속해서, 게시글 목록 페이지의 내용을 받아와서</w:t>
      </w:r>
      <w:r>
        <w:rPr>
          <w:color w:val="000000"/>
        </w:rPr>
        <w:t xml:space="preserve">, </w:t>
      </w:r>
    </w:p>
    <w:p w14:paraId="064F9236" w14:textId="3A2DFFE5" w:rsidR="00B72BF6" w:rsidRDefault="00B72BF6" w:rsidP="00B72BF6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  웹페이지의 내용을 담은 </w:t>
      </w:r>
      <w:r>
        <w:rPr>
          <w:color w:val="000000"/>
        </w:rPr>
        <w:t xml:space="preserve">Document </w:t>
      </w:r>
      <w:r>
        <w:rPr>
          <w:rFonts w:hint="eastAsia"/>
          <w:color w:val="000000"/>
        </w:rPr>
        <w:t>객체를 리턴한다.</w:t>
      </w:r>
    </w:p>
    <w:p w14:paraId="740B7697" w14:textId="72E6E7AC" w:rsidR="00B72BF6" w:rsidRPr="00B72BF6" w:rsidRDefault="00B72BF6" w:rsidP="00B72BF6">
      <w:pPr>
        <w:pStyle w:val="a1"/>
        <w:rPr>
          <w:color w:val="000000"/>
        </w:rPr>
      </w:pPr>
    </w:p>
    <w:p w14:paraId="56BE7A2A" w14:textId="1448E73C" w:rsidR="00B72BF6" w:rsidRDefault="00B72BF6" w:rsidP="00B72BF6">
      <w:pPr>
        <w:pStyle w:val="a1"/>
        <w:rPr>
          <w:color w:val="000000"/>
        </w:rPr>
      </w:pPr>
      <w:r>
        <w:rPr>
          <w:color w:val="000000"/>
        </w:rPr>
        <w:t xml:space="preserve">Elements </w:t>
      </w:r>
      <w:r>
        <w:rPr>
          <w:color w:val="6A3E3E"/>
        </w:rPr>
        <w:t>tagList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rPr>
          <w:color w:val="2A00FF"/>
        </w:rPr>
        <w:t>"a"</w:t>
      </w:r>
      <w:r>
        <w:rPr>
          <w:color w:val="000000"/>
        </w:rPr>
        <w:t>);</w:t>
      </w:r>
    </w:p>
    <w:p w14:paraId="4BDBA172" w14:textId="2B82A3CA" w:rsidR="00B72BF6" w:rsidRDefault="00B72BF6" w:rsidP="00B72BF6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  웹페이지의 내용에 들어있는 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태그들 전체를 </w:t>
      </w:r>
      <w:r>
        <w:rPr>
          <w:color w:val="000000"/>
        </w:rPr>
        <w:t xml:space="preserve">Elements </w:t>
      </w:r>
      <w:r>
        <w:rPr>
          <w:rFonts w:hint="eastAsia"/>
          <w:color w:val="000000"/>
        </w:rPr>
        <w:t>객체에 담아서 리턴한다.</w:t>
      </w:r>
    </w:p>
    <w:p w14:paraId="5B7963A3" w14:textId="3461D8B1" w:rsidR="00B72BF6" w:rsidRDefault="00B72BF6" w:rsidP="00B72BF6">
      <w:pPr>
        <w:pStyle w:val="a1"/>
        <w:rPr>
          <w:color w:val="000000"/>
        </w:rPr>
      </w:pPr>
      <w:r>
        <w:rPr>
          <w:color w:val="000000"/>
        </w:rPr>
        <w:t xml:space="preserve">  Elements </w:t>
      </w:r>
      <w:r>
        <w:rPr>
          <w:rFonts w:hint="eastAsia"/>
          <w:color w:val="000000"/>
        </w:rPr>
        <w:t xml:space="preserve">객체는 </w:t>
      </w:r>
      <w:r>
        <w:rPr>
          <w:color w:val="000000"/>
        </w:rPr>
        <w:t xml:space="preserve">Element </w:t>
      </w:r>
      <w:r>
        <w:rPr>
          <w:rFonts w:hint="eastAsia"/>
          <w:color w:val="000000"/>
        </w:rPr>
        <w:t>객체들의 목록이 들어있는 객체이다.</w:t>
      </w:r>
    </w:p>
    <w:p w14:paraId="28C2D19F" w14:textId="44C42AF8" w:rsidR="00B72BF6" w:rsidRDefault="00B72BF6" w:rsidP="00B72BF6">
      <w:pPr>
        <w:pStyle w:val="a1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즉 </w:t>
      </w:r>
      <w:r>
        <w:rPr>
          <w:color w:val="000000"/>
        </w:rPr>
        <w:t xml:space="preserve">a </w:t>
      </w:r>
      <w:r>
        <w:rPr>
          <w:rFonts w:hint="eastAsia"/>
          <w:color w:val="000000"/>
        </w:rPr>
        <w:t xml:space="preserve">태그 한 개의 내용이 </w:t>
      </w:r>
      <w:r>
        <w:rPr>
          <w:color w:val="000000"/>
        </w:rPr>
        <w:t xml:space="preserve">Element </w:t>
      </w:r>
      <w:r>
        <w:rPr>
          <w:rFonts w:hint="eastAsia"/>
          <w:color w:val="000000"/>
        </w:rPr>
        <w:t>객체에 들어있고,</w:t>
      </w:r>
    </w:p>
    <w:p w14:paraId="34B1494E" w14:textId="0CAB4B85" w:rsidR="00B72BF6" w:rsidRDefault="00B72BF6" w:rsidP="00B72BF6">
      <w:pPr>
        <w:pStyle w:val="a1"/>
        <w:rPr>
          <w:color w:val="000000"/>
        </w:rPr>
      </w:pPr>
      <w:r>
        <w:rPr>
          <w:color w:val="000000"/>
        </w:rPr>
        <w:t xml:space="preserve">  Element </w:t>
      </w:r>
      <w:r>
        <w:rPr>
          <w:rFonts w:hint="eastAsia"/>
          <w:color w:val="000000"/>
        </w:rPr>
        <w:t xml:space="preserve">객체 여러 개가 </w:t>
      </w:r>
      <w:r>
        <w:rPr>
          <w:color w:val="000000"/>
        </w:rPr>
        <w:t xml:space="preserve">Elements </w:t>
      </w:r>
      <w:r>
        <w:rPr>
          <w:rFonts w:hint="eastAsia"/>
          <w:color w:val="000000"/>
        </w:rPr>
        <w:t>객체에 들어있다.</w:t>
      </w:r>
    </w:p>
    <w:p w14:paraId="585A4669" w14:textId="77777777" w:rsidR="00B72BF6" w:rsidRDefault="00B72BF6" w:rsidP="00B72BF6">
      <w:pPr>
        <w:pStyle w:val="a1"/>
        <w:rPr>
          <w:color w:val="000000"/>
        </w:rPr>
      </w:pPr>
    </w:p>
    <w:p w14:paraId="64617346" w14:textId="4E99E62C" w:rsidR="00B72BF6" w:rsidRDefault="00B72BF6" w:rsidP="00B72BF6">
      <w:pPr>
        <w:pStyle w:val="a1"/>
      </w:pPr>
      <w:r>
        <w:rPr>
          <w:color w:val="7F0055"/>
        </w:rPr>
        <w:t>for</w:t>
      </w:r>
      <w:r>
        <w:rPr>
          <w:color w:val="000000"/>
        </w:rPr>
        <w:t xml:space="preserve"> (Element </w:t>
      </w:r>
      <w:r>
        <w:rPr>
          <w:color w:val="6A3E3E"/>
        </w:rPr>
        <w:t>tag</w:t>
      </w:r>
      <w:r>
        <w:rPr>
          <w:color w:val="000000"/>
        </w:rPr>
        <w:t xml:space="preserve"> : </w:t>
      </w:r>
      <w:r>
        <w:rPr>
          <w:color w:val="6A3E3E"/>
        </w:rPr>
        <w:t>tagList</w:t>
      </w:r>
      <w:r>
        <w:rPr>
          <w:color w:val="000000"/>
        </w:rPr>
        <w:t xml:space="preserve"> )</w:t>
      </w:r>
    </w:p>
    <w:p w14:paraId="7F60D225" w14:textId="7001E36E" w:rsidR="00B72BF6" w:rsidRDefault="00B72BF6" w:rsidP="00B72BF6">
      <w:pPr>
        <w:pStyle w:val="a1"/>
      </w:pPr>
      <w:r>
        <w:rPr>
          <w:rFonts w:hint="eastAsia"/>
        </w:rPr>
        <w:t xml:space="preserve">  </w:t>
      </w:r>
      <w:r>
        <w:t>tagList</w:t>
      </w:r>
      <w:r>
        <w:rPr>
          <w:rFonts w:hint="eastAsia"/>
        </w:rPr>
        <w:t xml:space="preserve">에 들어있는 </w:t>
      </w:r>
      <w:r>
        <w:t xml:space="preserve">Element </w:t>
      </w:r>
      <w:r>
        <w:rPr>
          <w:rFonts w:hint="eastAsia"/>
        </w:rPr>
        <w:t xml:space="preserve">객체를 한 개씩 </w:t>
      </w:r>
      <w:r>
        <w:t xml:space="preserve">tag </w:t>
      </w:r>
      <w:r>
        <w:rPr>
          <w:rFonts w:hint="eastAsia"/>
        </w:rPr>
        <w:t xml:space="preserve">변수로 꺼내서 </w:t>
      </w:r>
      <w:r>
        <w:t xml:space="preserve">for </w:t>
      </w:r>
      <w:r>
        <w:rPr>
          <w:rFonts w:hint="eastAsia"/>
        </w:rPr>
        <w:t>루프를 반복한다.</w:t>
      </w:r>
    </w:p>
    <w:p w14:paraId="5C9F504B" w14:textId="512B3B5D" w:rsidR="002B6640" w:rsidRDefault="00B72BF6" w:rsidP="00B72BF6">
      <w:pPr>
        <w:pStyle w:val="a1"/>
      </w:pPr>
      <w:r>
        <w:t xml:space="preserve">  tagList</w:t>
      </w:r>
      <w:r>
        <w:rPr>
          <w:rFonts w:hint="eastAsia"/>
        </w:rPr>
        <w:t xml:space="preserve">에 들어있는 </w:t>
      </w:r>
      <w:r>
        <w:t xml:space="preserve">Element </w:t>
      </w:r>
      <w:r>
        <w:rPr>
          <w:rFonts w:hint="eastAsia"/>
        </w:rPr>
        <w:t xml:space="preserve">객체에는 </w:t>
      </w:r>
      <w:r>
        <w:t xml:space="preserve">a </w:t>
      </w:r>
      <w:r>
        <w:rPr>
          <w:rFonts w:hint="eastAsia"/>
        </w:rPr>
        <w:t>태그 한 개의 내용이 들어있다.</w:t>
      </w:r>
    </w:p>
    <w:p w14:paraId="3CC8F797" w14:textId="40DF2A61" w:rsidR="00B72BF6" w:rsidRDefault="00B72BF6" w:rsidP="00B72BF6">
      <w:pPr>
        <w:pStyle w:val="a1"/>
      </w:pPr>
    </w:p>
    <w:p w14:paraId="4C69AF7E" w14:textId="6702A0AA" w:rsidR="00B72BF6" w:rsidRDefault="00B72BF6" w:rsidP="00B72BF6">
      <w:pPr>
        <w:pStyle w:val="a1"/>
        <w:rPr>
          <w:color w:val="000000"/>
        </w:rPr>
      </w:pPr>
      <w:r>
        <w:rPr>
          <w:color w:val="000000"/>
        </w:rPr>
        <w:t>System.</w:t>
      </w:r>
      <w:r>
        <w:rPr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tag</w:t>
      </w:r>
      <w:r>
        <w:rPr>
          <w:color w:val="000000"/>
        </w:rPr>
        <w:t>.text());</w:t>
      </w:r>
    </w:p>
    <w:p w14:paraId="6ADA7D8F" w14:textId="0BDC6E73" w:rsidR="00B72BF6" w:rsidRDefault="00B72BF6" w:rsidP="00B72BF6">
      <w:pPr>
        <w:pStyle w:val="a1"/>
        <w:rPr>
          <w:color w:val="000000"/>
        </w:rPr>
      </w:pPr>
      <w:r>
        <w:rPr>
          <w:color w:val="000000"/>
        </w:rPr>
        <w:t xml:space="preserve">   tag </w:t>
      </w:r>
      <w:r>
        <w:rPr>
          <w:rFonts w:hint="eastAsia"/>
          <w:color w:val="000000"/>
        </w:rPr>
        <w:t xml:space="preserve">변수가 참조하는 </w:t>
      </w:r>
      <w:r>
        <w:rPr>
          <w:color w:val="000000"/>
        </w:rPr>
        <w:t xml:space="preserve">Element </w:t>
      </w:r>
      <w:r>
        <w:rPr>
          <w:rFonts w:hint="eastAsia"/>
          <w:color w:val="000000"/>
        </w:rPr>
        <w:t>객체에 들어있는 태그의 내용 중에서</w:t>
      </w:r>
    </w:p>
    <w:p w14:paraId="2285FA76" w14:textId="1A7DCDA4" w:rsidR="00B72BF6" w:rsidRDefault="00B72BF6" w:rsidP="00B72BF6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   </w:t>
      </w:r>
      <w:r w:rsidRPr="00B72BF6">
        <w:rPr>
          <w:rFonts w:hint="eastAsia"/>
          <w:b/>
          <w:color w:val="000000"/>
        </w:rPr>
        <w:t>&lt;태그&gt;text&lt;/태그</w:t>
      </w:r>
      <w:r>
        <w:rPr>
          <w:b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text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부분만 화면에 출력한다.</w:t>
      </w:r>
    </w:p>
    <w:p w14:paraId="6746C00D" w14:textId="1D8C5638" w:rsidR="00B72BF6" w:rsidRPr="00B72BF6" w:rsidRDefault="00B72BF6" w:rsidP="00B72BF6">
      <w:pPr>
        <w:pStyle w:val="a1"/>
      </w:pPr>
      <w:r>
        <w:rPr>
          <w:color w:val="000000"/>
        </w:rPr>
        <w:t xml:space="preserve">   Element </w:t>
      </w:r>
      <w:r>
        <w:rPr>
          <w:rFonts w:hint="eastAsia"/>
          <w:color w:val="000000"/>
        </w:rPr>
        <w:t xml:space="preserve">클래스의 </w:t>
      </w:r>
      <w:r>
        <w:rPr>
          <w:color w:val="000000"/>
        </w:rPr>
        <w:t xml:space="preserve">text() </w:t>
      </w:r>
      <w:r>
        <w:rPr>
          <w:rFonts w:hint="eastAsia"/>
          <w:color w:val="000000"/>
        </w:rPr>
        <w:t xml:space="preserve">메소드는,  </w:t>
      </w:r>
      <w:r w:rsidRPr="00B72BF6">
        <w:rPr>
          <w:rFonts w:hint="eastAsia"/>
          <w:b/>
          <w:color w:val="000000"/>
        </w:rPr>
        <w:t>&lt;태그&gt;text&lt;/태그</w:t>
      </w:r>
      <w:r>
        <w:rPr>
          <w:b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text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부분을 리턴한다.</w:t>
      </w:r>
    </w:p>
    <w:p w14:paraId="1B4C9B79" w14:textId="1E506DC4" w:rsidR="00B72BF6" w:rsidRDefault="00B72BF6" w:rsidP="004E2AC6"/>
    <w:p w14:paraId="0E8FC5AF" w14:textId="56A67730" w:rsidR="00B72BF6" w:rsidRDefault="00B72BF6" w:rsidP="004E2AC6"/>
    <w:p w14:paraId="4B375590" w14:textId="6FA5C1B8" w:rsidR="00B72BF6" w:rsidRDefault="00B72BF6" w:rsidP="004E2AC6"/>
    <w:p w14:paraId="45059958" w14:textId="45EBAC6D" w:rsidR="00B72BF6" w:rsidRDefault="00B72BF6" w:rsidP="004E2AC6"/>
    <w:p w14:paraId="7D42B3FA" w14:textId="439EB0FC" w:rsidR="00B72BF6" w:rsidRDefault="00B72BF6" w:rsidP="004E2AC6"/>
    <w:p w14:paraId="39F88DE9" w14:textId="6CB5AC7F" w:rsidR="00B72BF6" w:rsidRDefault="00B72BF6" w:rsidP="004E2AC6"/>
    <w:p w14:paraId="10A76493" w14:textId="77777777" w:rsidR="00B72BF6" w:rsidRDefault="00B72BF6" w:rsidP="004E2AC6"/>
    <w:p w14:paraId="1D755FE4" w14:textId="668CE03F" w:rsidR="00B72BF6" w:rsidRDefault="00B72BF6" w:rsidP="004E2AC6">
      <w:r>
        <w:rPr>
          <w:rFonts w:hint="eastAsia"/>
        </w:rPr>
        <w:lastRenderedPageBreak/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2BF6" w14:paraId="787C824E" w14:textId="77777777" w:rsidTr="00B72BF6">
        <w:tc>
          <w:tcPr>
            <w:tcW w:w="10456" w:type="dxa"/>
          </w:tcPr>
          <w:p w14:paraId="69A3088B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HOME</w:t>
            </w:r>
          </w:p>
          <w:p w14:paraId="2E8BAB04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느티아래</w:t>
            </w:r>
          </w:p>
          <w:p w14:paraId="3F2C8F38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알림마당</w:t>
            </w:r>
          </w:p>
          <w:p w14:paraId="2B7F3E39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4B82D33E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74EED6C0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09B16CCE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대학</w:t>
            </w:r>
          </w:p>
          <w:p w14:paraId="76A7C16C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대학원</w:t>
            </w:r>
          </w:p>
          <w:p w14:paraId="1CB43AFB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494774A4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 8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재학생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취업자에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대한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5552A007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5DD20E53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자격증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제출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영어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경영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5E7C6190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중어중국학과</w:t>
            </w:r>
            <w:r>
              <w:rPr>
                <w:rFonts w:cs="굴림체"/>
                <w:color w:val="000000"/>
                <w:kern w:val="0"/>
                <w:szCs w:val="20"/>
              </w:rPr>
              <w:t>] 2016-2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시행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</w:p>
          <w:p w14:paraId="64B7C23A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 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겨울계절학기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폐강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</w:p>
          <w:p w14:paraId="78A32101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겨울계절학기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폐강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위험강좌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25361FD2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재시험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공지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필독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86F89E4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결과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확인</w:t>
            </w:r>
          </w:p>
          <w:p w14:paraId="5A09B80F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군복무기간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군</w:t>
            </w:r>
            <w:r>
              <w:rPr>
                <w:rFonts w:cs="굴림체"/>
                <w:color w:val="000000"/>
                <w:kern w:val="0"/>
                <w:szCs w:val="20"/>
              </w:rPr>
              <w:t>e-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러닝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취득학점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인정안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41E6F52F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5458EED4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장소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공지</w:t>
            </w:r>
          </w:p>
          <w:p w14:paraId="72CF2449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수정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시간연장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학점포기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>(2016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...</w:t>
            </w:r>
          </w:p>
          <w:p w14:paraId="0FB00C98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2017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1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재입학생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모집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공고</w:t>
            </w:r>
          </w:p>
          <w:p w14:paraId="6FDFD14C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786D45A5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 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겨울계절학기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수강신청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1315C0A8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448CAE4B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타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대학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학점교류는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학점교류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게시판을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참고하세요</w:t>
            </w:r>
          </w:p>
          <w:p w14:paraId="6407551A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필독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858A8D4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학부</w:t>
            </w:r>
            <w:r>
              <w:rPr>
                <w:rFonts w:cs="굴림체"/>
                <w:color w:val="000000"/>
                <w:kern w:val="0"/>
                <w:szCs w:val="20"/>
              </w:rPr>
              <w:t>]2016-2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'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강의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의견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수렴</w:t>
            </w:r>
            <w:r>
              <w:rPr>
                <w:rFonts w:cs="굴림체"/>
                <w:color w:val="000000"/>
                <w:kern w:val="0"/>
                <w:szCs w:val="20"/>
              </w:rPr>
              <w:t>'...</w:t>
            </w:r>
          </w:p>
          <w:p w14:paraId="4C519373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학부</w:t>
            </w:r>
            <w:r>
              <w:rPr>
                <w:rFonts w:cs="굴림체"/>
                <w:color w:val="000000"/>
                <w:kern w:val="0"/>
                <w:szCs w:val="20"/>
              </w:rPr>
              <w:t>] 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수강과목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철회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</w:p>
          <w:p w14:paraId="709272B9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3D481C24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</w:t>
            </w:r>
          </w:p>
          <w:p w14:paraId="126C7184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3</w:t>
            </w:r>
          </w:p>
          <w:p w14:paraId="654B7FA9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4</w:t>
            </w:r>
          </w:p>
          <w:p w14:paraId="1C6D64C4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5</w:t>
            </w:r>
          </w:p>
          <w:p w14:paraId="2BBF7C09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6</w:t>
            </w:r>
          </w:p>
          <w:p w14:paraId="6C062E06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7</w:t>
            </w:r>
          </w:p>
          <w:p w14:paraId="44208455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8</w:t>
            </w:r>
          </w:p>
          <w:p w14:paraId="2E8176F0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9</w:t>
            </w:r>
          </w:p>
          <w:p w14:paraId="37BCA8A9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10</w:t>
            </w:r>
          </w:p>
          <w:p w14:paraId="5B9F1C35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11</w:t>
            </w:r>
          </w:p>
          <w:p w14:paraId="0209FBAB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12</w:t>
            </w:r>
          </w:p>
          <w:p w14:paraId="54087D80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13</w:t>
            </w:r>
          </w:p>
          <w:p w14:paraId="64C3820C" w14:textId="77777777" w:rsidR="00B72BF6" w:rsidRDefault="00B72BF6" w:rsidP="00B72BF6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14</w:t>
            </w:r>
          </w:p>
          <w:p w14:paraId="632AB55C" w14:textId="3B610271" w:rsidR="00B72BF6" w:rsidRDefault="00B72BF6" w:rsidP="00B72BF6">
            <w:r>
              <w:rPr>
                <w:rFonts w:cs="굴림체"/>
                <w:color w:val="000000"/>
                <w:kern w:val="0"/>
                <w:szCs w:val="20"/>
              </w:rPr>
              <w:t>15</w:t>
            </w:r>
          </w:p>
        </w:tc>
      </w:tr>
    </w:tbl>
    <w:p w14:paraId="4583CD31" w14:textId="77777777" w:rsidR="00B72BF6" w:rsidRDefault="00B72BF6" w:rsidP="004E2AC6"/>
    <w:p w14:paraId="2C245167" w14:textId="61F568EE" w:rsidR="00B72BF6" w:rsidRDefault="001402BF" w:rsidP="004E2AC6">
      <w:r>
        <w:rPr>
          <w:rFonts w:hint="eastAsia"/>
        </w:rPr>
        <w:t xml:space="preserve">게시글 목록 페이지에서 게시글 제목만 </w:t>
      </w:r>
      <w:r>
        <w:t xml:space="preserve">&lt;a&gt; </w:t>
      </w:r>
      <w:r>
        <w:rPr>
          <w:rFonts w:hint="eastAsia"/>
        </w:rPr>
        <w:t>태그인 것이 아니고</w:t>
      </w:r>
    </w:p>
    <w:p w14:paraId="1EC76687" w14:textId="31F80B3A" w:rsidR="001402BF" w:rsidRDefault="001402BF" w:rsidP="004E2AC6">
      <w:r>
        <w:rPr>
          <w:rFonts w:hint="eastAsia"/>
        </w:rPr>
        <w:t>페이지 윗 부분의 메뉴와,</w:t>
      </w:r>
      <w:r>
        <w:t xml:space="preserve"> </w:t>
      </w:r>
      <w:r>
        <w:rPr>
          <w:rFonts w:hint="eastAsia"/>
        </w:rPr>
        <w:t xml:space="preserve">페이지 아랫 부분의 페이지 번호 목록도 </w:t>
      </w:r>
      <w:r>
        <w:t>&lt;a&gt;</w:t>
      </w:r>
      <w:r>
        <w:rPr>
          <w:rFonts w:hint="eastAsia"/>
        </w:rPr>
        <w:t xml:space="preserve"> 태그이다.</w:t>
      </w:r>
    </w:p>
    <w:p w14:paraId="06743E81" w14:textId="77777777" w:rsidR="001402BF" w:rsidRDefault="001402BF" w:rsidP="004E2AC6"/>
    <w:p w14:paraId="13D37156" w14:textId="4D72D7E2" w:rsidR="001402BF" w:rsidRDefault="001402BF" w:rsidP="004E2AC6">
      <w:r>
        <w:rPr>
          <w:rFonts w:hint="eastAsia"/>
        </w:rPr>
        <w:t xml:space="preserve">게시글 제목에 해당하는 </w:t>
      </w:r>
      <w:r>
        <w:t xml:space="preserve">&lt;a&gt; </w:t>
      </w:r>
      <w:r>
        <w:rPr>
          <w:rFonts w:hint="eastAsia"/>
        </w:rPr>
        <w:t>태그들만 가져오려면 Example01</w:t>
      </w:r>
      <w:r>
        <w:t xml:space="preserve"> </w:t>
      </w:r>
      <w:r>
        <w:rPr>
          <w:rFonts w:hint="eastAsia"/>
        </w:rPr>
        <w:t>코드를 수정해야 한다.</w:t>
      </w:r>
    </w:p>
    <w:p w14:paraId="49D0CDEC" w14:textId="29D83E98" w:rsidR="001402BF" w:rsidRDefault="001402BF" w:rsidP="004E2AC6"/>
    <w:p w14:paraId="67E6039D" w14:textId="461014B4" w:rsidR="001402BF" w:rsidRDefault="001402BF" w:rsidP="004E2AC6"/>
    <w:p w14:paraId="71F71461" w14:textId="2A3D40AB" w:rsidR="001402BF" w:rsidRDefault="001402BF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0AE6A92E" w14:textId="73574AAB" w:rsidR="001402BF" w:rsidRDefault="001402BF" w:rsidP="001402BF">
      <w:pPr>
        <w:pStyle w:val="Heading2"/>
      </w:pPr>
      <w:bookmarkStart w:id="5" w:name="_Toc469339149"/>
      <w:r>
        <w:rPr>
          <w:rFonts w:hint="eastAsia"/>
        </w:rPr>
        <w:lastRenderedPageBreak/>
        <w:t>Example02</w:t>
      </w:r>
      <w:bookmarkEnd w:id="5"/>
    </w:p>
    <w:p w14:paraId="6ED090E3" w14:textId="2311094A" w:rsidR="001402BF" w:rsidRDefault="001402BF" w:rsidP="001402BF">
      <w:r>
        <w:rPr>
          <w:rFonts w:hint="eastAsia"/>
        </w:rPr>
        <w:t>Example02.java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402BF" w14:paraId="015A3E63" w14:textId="77777777" w:rsidTr="001402BF">
        <w:tc>
          <w:tcPr>
            <w:tcW w:w="426" w:type="dxa"/>
          </w:tcPr>
          <w:p w14:paraId="3A149BE8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3ADE63A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1661BD6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5468F46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EF3428D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54D0387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68CFF86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A339B56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8DAFC0D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4042EFA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F8B05C2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368D49F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7B195E2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2CFA278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298A53E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5081896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2A3FCE5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829C532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57EC722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DFAC630" w14:textId="447CC1DE" w:rsidR="001402BF" w:rsidRPr="00185935" w:rsidRDefault="001402BF" w:rsidP="001402BF">
            <w:pPr>
              <w:pStyle w:val="a1"/>
            </w:pPr>
          </w:p>
        </w:tc>
        <w:tc>
          <w:tcPr>
            <w:tcW w:w="10631" w:type="dxa"/>
          </w:tcPr>
          <w:p w14:paraId="3A127A4A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71EA335C" w14:textId="77777777" w:rsidR="001402BF" w:rsidRDefault="001402BF" w:rsidP="001402BF">
            <w:pPr>
              <w:pStyle w:val="a1"/>
            </w:pPr>
          </w:p>
          <w:p w14:paraId="40C13F64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50A9B99E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1A42B785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0C8729FC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386252A8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2F09D405" w14:textId="77777777" w:rsidR="001402BF" w:rsidRDefault="001402BF" w:rsidP="001402BF">
            <w:pPr>
              <w:pStyle w:val="a1"/>
            </w:pPr>
          </w:p>
          <w:p w14:paraId="27178741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Example02 {</w:t>
            </w:r>
          </w:p>
          <w:p w14:paraId="4CAC8E5F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2DEB07A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0424E342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162F1187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).get();</w:t>
            </w:r>
          </w:p>
          <w:p w14:paraId="26C02483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</w:t>
            </w:r>
            <w:r w:rsidRPr="00E90E33">
              <w:rPr>
                <w:color w:val="2A00FF"/>
                <w:highlight w:val="yellow"/>
              </w:rPr>
              <w:t>td span a</w:t>
            </w:r>
            <w:bookmarkStart w:id="6" w:name="_GoBack"/>
            <w:bookmarkEnd w:id="6"/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34457F78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</w:t>
            </w:r>
          </w:p>
          <w:p w14:paraId="6937FC2D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.text());</w:t>
            </w:r>
          </w:p>
          <w:p w14:paraId="23D24588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4C23D8F" w14:textId="77777777" w:rsidR="001402BF" w:rsidRDefault="001402BF" w:rsidP="001402BF">
            <w:pPr>
              <w:pStyle w:val="a1"/>
            </w:pPr>
          </w:p>
          <w:p w14:paraId="3AC077E8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>}</w:t>
            </w:r>
          </w:p>
          <w:p w14:paraId="2891EDBD" w14:textId="77777777" w:rsidR="001402BF" w:rsidRDefault="001402BF" w:rsidP="001402BF">
            <w:pPr>
              <w:pStyle w:val="a1"/>
            </w:pPr>
          </w:p>
        </w:tc>
      </w:tr>
    </w:tbl>
    <w:p w14:paraId="5C0308D5" w14:textId="7B37DC98" w:rsidR="001402BF" w:rsidRDefault="001402BF" w:rsidP="001402BF"/>
    <w:p w14:paraId="36ED961F" w14:textId="77777777" w:rsidR="001402BF" w:rsidRDefault="001402BF" w:rsidP="001402BF">
      <w:pPr>
        <w:pStyle w:val="a1"/>
      </w:pPr>
      <w:r>
        <w:rPr>
          <w:color w:val="000000"/>
        </w:rPr>
        <w:t xml:space="preserve">Elements </w:t>
      </w:r>
      <w:r>
        <w:rPr>
          <w:color w:val="6A3E3E"/>
        </w:rPr>
        <w:t>tagList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rPr>
          <w:color w:val="2A00FF"/>
        </w:rPr>
        <w:t>"a"</w:t>
      </w:r>
      <w:r>
        <w:rPr>
          <w:color w:val="000000"/>
        </w:rPr>
        <w:t>);</w:t>
      </w:r>
    </w:p>
    <w:p w14:paraId="2916B36C" w14:textId="595A6129" w:rsidR="001402BF" w:rsidRPr="001402BF" w:rsidRDefault="001402BF" w:rsidP="001402BF">
      <w:r>
        <w:t xml:space="preserve"> </w:t>
      </w:r>
      <w:r>
        <w:rPr>
          <w:rFonts w:hint="eastAsia"/>
        </w:rPr>
        <w:t xml:space="preserve">  </w:t>
      </w:r>
      <w:r>
        <w:t xml:space="preserve">document </w:t>
      </w:r>
      <w:r>
        <w:rPr>
          <w:rFonts w:hint="eastAsia"/>
        </w:rPr>
        <w:t xml:space="preserve">웹페이지에 들어있는 모든 </w:t>
      </w:r>
      <w:r>
        <w:t xml:space="preserve">&lt;a&gt; </w:t>
      </w:r>
      <w:r>
        <w:rPr>
          <w:rFonts w:hint="eastAsia"/>
        </w:rPr>
        <w:t>태그들 목록을 리턴한다.</w:t>
      </w:r>
    </w:p>
    <w:p w14:paraId="7F711735" w14:textId="6FF44AB1" w:rsidR="001402BF" w:rsidRPr="001402BF" w:rsidRDefault="001402BF" w:rsidP="001402BF"/>
    <w:p w14:paraId="09E24C09" w14:textId="28CEB9FF" w:rsidR="001402BF" w:rsidRDefault="001402BF" w:rsidP="001402BF">
      <w:pPr>
        <w:rPr>
          <w:color w:val="000000"/>
        </w:rPr>
      </w:pPr>
      <w:r>
        <w:rPr>
          <w:color w:val="000000"/>
        </w:rPr>
        <w:t xml:space="preserve">Elements </w:t>
      </w:r>
      <w:r>
        <w:rPr>
          <w:color w:val="6A3E3E"/>
        </w:rPr>
        <w:t>tagList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rPr>
          <w:color w:val="2A00FF"/>
        </w:rPr>
        <w:t>"td span a"</w:t>
      </w:r>
      <w:r>
        <w:rPr>
          <w:color w:val="000000"/>
        </w:rPr>
        <w:t>);</w:t>
      </w:r>
    </w:p>
    <w:p w14:paraId="2BF9B347" w14:textId="40EBE3CC" w:rsidR="001402BF" w:rsidRDefault="001402BF" w:rsidP="001402BF">
      <w:r>
        <w:t xml:space="preserve"> </w:t>
      </w:r>
      <w:r>
        <w:rPr>
          <w:rFonts w:hint="eastAsia"/>
        </w:rPr>
        <w:t xml:space="preserve">  </w:t>
      </w:r>
      <w:r>
        <w:t xml:space="preserve">document </w:t>
      </w:r>
      <w:r>
        <w:rPr>
          <w:rFonts w:hint="eastAsia"/>
        </w:rPr>
        <w:t xml:space="preserve">웹페이지에 들어있는 </w:t>
      </w:r>
      <w:r>
        <w:t xml:space="preserve">&lt;a&gt; </w:t>
      </w:r>
      <w:r>
        <w:rPr>
          <w:rFonts w:hint="eastAsia"/>
        </w:rPr>
        <w:t xml:space="preserve">태그들 중에서 </w:t>
      </w:r>
    </w:p>
    <w:p w14:paraId="072FEC56" w14:textId="1046DD9D" w:rsidR="001402BF" w:rsidRDefault="001402BF" w:rsidP="001402BF">
      <w:r>
        <w:t xml:space="preserve">   &lt;td&gt; </w:t>
      </w:r>
      <w:r>
        <w:rPr>
          <w:rFonts w:hint="eastAsia"/>
        </w:rPr>
        <w:t>태그 아래의</w:t>
      </w:r>
      <w:r>
        <w:t xml:space="preserve"> &lt;span&gt; </w:t>
      </w:r>
      <w:r>
        <w:rPr>
          <w:rFonts w:hint="eastAsia"/>
        </w:rPr>
        <w:t xml:space="preserve">태그 아래의 </w:t>
      </w:r>
      <w:r>
        <w:t xml:space="preserve">&lt;a&gt; </w:t>
      </w:r>
      <w:r>
        <w:rPr>
          <w:rFonts w:hint="eastAsia"/>
        </w:rPr>
        <w:t>태그들의 목록만 리턴한다.</w:t>
      </w:r>
    </w:p>
    <w:p w14:paraId="7899C492" w14:textId="21E8DB63" w:rsidR="001402BF" w:rsidRDefault="001402BF" w:rsidP="001402BF">
      <w:r>
        <w:t xml:space="preserve">   "td span a" </w:t>
      </w:r>
      <w:r>
        <w:rPr>
          <w:rFonts w:hint="eastAsia"/>
        </w:rPr>
        <w:t xml:space="preserve">부분은 </w:t>
      </w:r>
      <w:r>
        <w:t xml:space="preserve">CSS </w:t>
      </w:r>
      <w:r>
        <w:rPr>
          <w:rFonts w:hint="eastAsia"/>
        </w:rPr>
        <w:t>실렉터(</w:t>
      </w:r>
      <w:r>
        <w:t xml:space="preserve">selector) </w:t>
      </w:r>
      <w:r>
        <w:rPr>
          <w:rFonts w:hint="eastAsia"/>
        </w:rPr>
        <w:t>문법이다.</w:t>
      </w:r>
    </w:p>
    <w:p w14:paraId="17AA0465" w14:textId="62285EE7" w:rsidR="001402BF" w:rsidRDefault="001402BF" w:rsidP="001402BF">
      <w:r>
        <w:t xml:space="preserve">   CSS </w:t>
      </w:r>
      <w:r>
        <w:rPr>
          <w:rFonts w:hint="eastAsia"/>
        </w:rPr>
        <w:t>실렉터 문법은 고급웹프로그래밍</w:t>
      </w:r>
      <w:r>
        <w:t>I</w:t>
      </w:r>
      <w:r>
        <w:rPr>
          <w:rFonts w:hint="eastAsia"/>
        </w:rPr>
        <w:t>에서 자세히 배운다.</w:t>
      </w:r>
    </w:p>
    <w:p w14:paraId="4D79A9FB" w14:textId="4B2BF1D1" w:rsidR="001402BF" w:rsidRDefault="001402BF" w:rsidP="001402BF"/>
    <w:p w14:paraId="73AA656A" w14:textId="77777777" w:rsidR="001402BF" w:rsidRDefault="001402BF" w:rsidP="001402BF">
      <w:r>
        <w:rPr>
          <w:rFonts w:hint="eastAsia"/>
        </w:rPr>
        <w:t xml:space="preserve">위 게시글 목록 페이지에서, 게시글 제목은 다음과 같은 </w:t>
      </w:r>
      <w:r>
        <w:t xml:space="preserve">HTML </w:t>
      </w:r>
      <w:r>
        <w:rPr>
          <w:rFonts w:hint="eastAsia"/>
        </w:rPr>
        <w:t>태그이다.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2BF" w14:paraId="014ABB50" w14:textId="77777777" w:rsidTr="001402BF">
        <w:tc>
          <w:tcPr>
            <w:tcW w:w="10456" w:type="dxa"/>
          </w:tcPr>
          <w:p w14:paraId="6B017A4F" w14:textId="77777777" w:rsidR="001402BF" w:rsidRDefault="001402BF" w:rsidP="001402BF">
            <w:pPr>
              <w:pStyle w:val="a0"/>
            </w:pPr>
            <w:r>
              <w:t>&lt;td class="left15"&gt;</w:t>
            </w:r>
          </w:p>
          <w:p w14:paraId="32BE0AA2" w14:textId="77777777" w:rsidR="001402BF" w:rsidRDefault="001402BF" w:rsidP="001402BF">
            <w:pPr>
              <w:pStyle w:val="a0"/>
            </w:pPr>
            <w:r>
              <w:t xml:space="preserve">    &lt;span id="ctl00_ContentPlaceHolder1_ctl00_rptList2_ctl00_lblTitle"&gt;</w:t>
            </w:r>
          </w:p>
          <w:p w14:paraId="3FAAABEA" w14:textId="77777777" w:rsidR="001402BF" w:rsidRDefault="001402BF" w:rsidP="001402BF">
            <w:pPr>
              <w:pStyle w:val="a0"/>
            </w:pPr>
            <w:r>
              <w:t xml:space="preserve">        &lt;a href='boardread.aspx?idx=27461&amp;amp;curpage=1&amp;amp;bsid=10004&amp;amp;searchBun=51'&gt;</w:t>
            </w:r>
          </w:p>
          <w:p w14:paraId="1191F94A" w14:textId="77777777" w:rsidR="001402BF" w:rsidRDefault="001402BF" w:rsidP="001402BF">
            <w:pPr>
              <w:pStyle w:val="a0"/>
            </w:pPr>
            <w:r>
              <w:t xml:space="preserve">            [교무처] 8학기 이상 재학생 중 취업자에 대한 공...</w:t>
            </w:r>
          </w:p>
          <w:p w14:paraId="28155816" w14:textId="77777777" w:rsidR="001402BF" w:rsidRDefault="001402BF" w:rsidP="001402BF">
            <w:pPr>
              <w:pStyle w:val="a0"/>
            </w:pPr>
            <w:r>
              <w:t xml:space="preserve">        &lt;/a&gt;</w:t>
            </w:r>
          </w:p>
          <w:p w14:paraId="55E1136A" w14:textId="77777777" w:rsidR="001402BF" w:rsidRDefault="001402BF" w:rsidP="001402BF">
            <w:pPr>
              <w:pStyle w:val="a0"/>
            </w:pPr>
            <w:r>
              <w:t xml:space="preserve">    &lt;/span&gt;</w:t>
            </w:r>
          </w:p>
          <w:p w14:paraId="36B2B807" w14:textId="77777777" w:rsidR="001402BF" w:rsidRDefault="001402BF" w:rsidP="001402BF">
            <w:pPr>
              <w:pStyle w:val="a0"/>
            </w:pPr>
            <w:r>
              <w:t>&lt;/td&gt;</w:t>
            </w:r>
          </w:p>
        </w:tc>
      </w:tr>
    </w:tbl>
    <w:p w14:paraId="548C6343" w14:textId="77777777" w:rsidR="001402BF" w:rsidRPr="001402BF" w:rsidRDefault="001402BF" w:rsidP="001402BF"/>
    <w:p w14:paraId="503F434D" w14:textId="74FD2408" w:rsidR="00B72BF6" w:rsidRDefault="001402BF" w:rsidP="004E2AC6">
      <w:r>
        <w:rPr>
          <w:rFonts w:hint="eastAsia"/>
        </w:rPr>
        <w:t xml:space="preserve"> 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2BF" w14:paraId="607D7461" w14:textId="77777777" w:rsidTr="001402BF">
        <w:tc>
          <w:tcPr>
            <w:tcW w:w="10456" w:type="dxa"/>
          </w:tcPr>
          <w:p w14:paraId="73E21ADC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교무처</w:t>
            </w:r>
            <w:r>
              <w:t>] 8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>
              <w:rPr>
                <w:rFonts w:hint="eastAsia"/>
              </w:rPr>
              <w:t>이상</w:t>
            </w:r>
            <w:r>
              <w:t xml:space="preserve"> </w:t>
            </w:r>
            <w:r>
              <w:rPr>
                <w:rFonts w:hint="eastAsia"/>
              </w:rPr>
              <w:t>재학생</w:t>
            </w:r>
            <w:r>
              <w:t xml:space="preserve"> </w:t>
            </w:r>
            <w:r>
              <w:rPr>
                <w:rFonts w:hint="eastAsia"/>
              </w:rPr>
              <w:t>중</w:t>
            </w:r>
            <w:r>
              <w:t xml:space="preserve"> </w:t>
            </w:r>
            <w:r>
              <w:rPr>
                <w:rFonts w:hint="eastAsia"/>
              </w:rPr>
              <w:t>취업자에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공</w:t>
            </w:r>
            <w:r>
              <w:t>...</w:t>
            </w:r>
          </w:p>
          <w:p w14:paraId="442D6FD2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졸업</w:t>
            </w:r>
            <w:r>
              <w:t xml:space="preserve"> </w:t>
            </w:r>
            <w:r>
              <w:rPr>
                <w:rFonts w:hint="eastAsia"/>
              </w:rPr>
              <w:t>자격증</w:t>
            </w:r>
            <w:r>
              <w:t xml:space="preserve"> </w:t>
            </w:r>
            <w:r>
              <w:rPr>
                <w:rFonts w:hint="eastAsia"/>
              </w:rPr>
              <w:t>제출</w:t>
            </w:r>
            <w:r>
              <w:t xml:space="preserve">] </w:t>
            </w:r>
            <w:r>
              <w:rPr>
                <w:rFonts w:hint="eastAsia"/>
              </w:rPr>
              <w:t>영어</w:t>
            </w:r>
            <w:r>
              <w:t xml:space="preserve">, </w:t>
            </w:r>
            <w:r>
              <w:rPr>
                <w:rFonts w:hint="eastAsia"/>
              </w:rPr>
              <w:t>일어</w:t>
            </w:r>
            <w:r>
              <w:t xml:space="preserve">, </w:t>
            </w:r>
            <w:r>
              <w:rPr>
                <w:rFonts w:hint="eastAsia"/>
              </w:rPr>
              <w:t>중어</w:t>
            </w:r>
            <w:r>
              <w:t xml:space="preserve">, </w:t>
            </w:r>
            <w:r>
              <w:rPr>
                <w:rFonts w:hint="eastAsia"/>
              </w:rPr>
              <w:t>경영</w:t>
            </w:r>
            <w:r>
              <w:t xml:space="preserve"> </w:t>
            </w:r>
            <w:r>
              <w:rPr>
                <w:rFonts w:hint="eastAsia"/>
              </w:rPr>
              <w:t>졸</w:t>
            </w:r>
            <w:r>
              <w:t>...</w:t>
            </w:r>
          </w:p>
          <w:p w14:paraId="1E27958C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중어중국학과</w:t>
            </w:r>
            <w:r>
              <w:t>] 2016-2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>
              <w:rPr>
                <w:rFonts w:hint="eastAsia"/>
              </w:rPr>
              <w:t>졸업시험</w:t>
            </w:r>
            <w:r>
              <w:t xml:space="preserve"> </w:t>
            </w:r>
            <w:r>
              <w:rPr>
                <w:rFonts w:hint="eastAsia"/>
              </w:rPr>
              <w:t>시행</w:t>
            </w:r>
            <w:r>
              <w:t xml:space="preserve"> </w:t>
            </w:r>
            <w:r>
              <w:rPr>
                <w:rFonts w:hint="eastAsia"/>
              </w:rPr>
              <w:t>안내</w:t>
            </w:r>
          </w:p>
          <w:p w14:paraId="6FA0CF8F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교무처</w:t>
            </w:r>
            <w:r>
              <w:t>] 2016</w:t>
            </w:r>
            <w:r>
              <w:rPr>
                <w:rFonts w:hint="eastAsia"/>
              </w:rPr>
              <w:t>년</w:t>
            </w:r>
            <w:r>
              <w:t xml:space="preserve"> </w:t>
            </w:r>
            <w:r>
              <w:rPr>
                <w:rFonts w:hint="eastAsia"/>
              </w:rPr>
              <w:t>겨울계절학기</w:t>
            </w:r>
            <w:r>
              <w:t xml:space="preserve"> </w:t>
            </w:r>
            <w:r>
              <w:rPr>
                <w:rFonts w:hint="eastAsia"/>
              </w:rPr>
              <w:t>폐강</w:t>
            </w:r>
            <w:r>
              <w:t xml:space="preserve"> </w:t>
            </w:r>
            <w:r>
              <w:rPr>
                <w:rFonts w:hint="eastAsia"/>
              </w:rPr>
              <w:t>안내</w:t>
            </w:r>
          </w:p>
          <w:p w14:paraId="07478788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교무처</w:t>
            </w:r>
            <w:r>
              <w:t>]2016</w:t>
            </w:r>
            <w:r>
              <w:rPr>
                <w:rFonts w:hint="eastAsia"/>
              </w:rPr>
              <w:t>년</w:t>
            </w:r>
            <w:r>
              <w:t xml:space="preserve"> </w:t>
            </w:r>
            <w:r>
              <w:rPr>
                <w:rFonts w:hint="eastAsia"/>
              </w:rPr>
              <w:t>겨울계절학기</w:t>
            </w:r>
            <w:r>
              <w:t xml:space="preserve"> </w:t>
            </w:r>
            <w:r>
              <w:rPr>
                <w:rFonts w:hint="eastAsia"/>
              </w:rPr>
              <w:t>폐강</w:t>
            </w:r>
            <w:r>
              <w:t xml:space="preserve"> </w:t>
            </w:r>
            <w:r>
              <w:rPr>
                <w:rFonts w:hint="eastAsia"/>
              </w:rPr>
              <w:t>위험강좌</w:t>
            </w:r>
            <w:r>
              <w:t xml:space="preserve"> </w:t>
            </w:r>
            <w:r>
              <w:rPr>
                <w:rFonts w:hint="eastAsia"/>
              </w:rPr>
              <w:t>안내</w:t>
            </w:r>
            <w:r>
              <w:t>...</w:t>
            </w:r>
          </w:p>
          <w:p w14:paraId="5E271325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사회복지학과</w:t>
            </w:r>
            <w:r>
              <w:t xml:space="preserve">] </w:t>
            </w:r>
            <w:r>
              <w:rPr>
                <w:rFonts w:hint="eastAsia"/>
              </w:rPr>
              <w:t>재시험</w:t>
            </w:r>
            <w:r>
              <w:t xml:space="preserve"> </w:t>
            </w:r>
            <w:r>
              <w:rPr>
                <w:rFonts w:hint="eastAsia"/>
              </w:rPr>
              <w:t>일정</w:t>
            </w:r>
            <w:r>
              <w:t xml:space="preserve"> </w:t>
            </w:r>
            <w:r>
              <w:rPr>
                <w:rFonts w:hint="eastAsia"/>
              </w:rPr>
              <w:t>공지</w:t>
            </w:r>
            <w:r>
              <w:t xml:space="preserve"> (</w:t>
            </w:r>
            <w:r>
              <w:rPr>
                <w:rFonts w:hint="eastAsia"/>
              </w:rPr>
              <w:t>필독</w:t>
            </w:r>
            <w:r>
              <w:t>)</w:t>
            </w:r>
          </w:p>
          <w:p w14:paraId="1C1648C3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사회복지학과</w:t>
            </w:r>
            <w:r>
              <w:t xml:space="preserve">] </w:t>
            </w:r>
            <w:r>
              <w:rPr>
                <w:rFonts w:hint="eastAsia"/>
              </w:rPr>
              <w:t>졸업시험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  <w:p w14:paraId="1DF21DE9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교무처</w:t>
            </w:r>
            <w:r>
              <w:t xml:space="preserve">] </w:t>
            </w:r>
            <w:r>
              <w:rPr>
                <w:rFonts w:hint="eastAsia"/>
              </w:rPr>
              <w:t>군복무기간</w:t>
            </w:r>
            <w:r>
              <w:t xml:space="preserve"> </w:t>
            </w:r>
            <w:r>
              <w:rPr>
                <w:rFonts w:hint="eastAsia"/>
              </w:rPr>
              <w:t>중</w:t>
            </w:r>
            <w:r>
              <w:t xml:space="preserve"> </w:t>
            </w:r>
            <w:r>
              <w:rPr>
                <w:rFonts w:hint="eastAsia"/>
              </w:rPr>
              <w:t>군</w:t>
            </w:r>
            <w:r>
              <w:t>e-</w:t>
            </w:r>
            <w:r>
              <w:rPr>
                <w:rFonts w:hint="eastAsia"/>
              </w:rPr>
              <w:t>러닝</w:t>
            </w:r>
            <w:r>
              <w:t xml:space="preserve"> </w:t>
            </w:r>
            <w:r>
              <w:rPr>
                <w:rFonts w:hint="eastAsia"/>
              </w:rPr>
              <w:t>취득학점</w:t>
            </w:r>
            <w:r>
              <w:t xml:space="preserve"> </w:t>
            </w:r>
            <w:r>
              <w:rPr>
                <w:rFonts w:hint="eastAsia"/>
              </w:rPr>
              <w:t>인정안</w:t>
            </w:r>
            <w:r>
              <w:t>...</w:t>
            </w:r>
          </w:p>
          <w:p w14:paraId="6C72288B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사회복지학과</w:t>
            </w:r>
            <w:r>
              <w:t xml:space="preserve">] </w:t>
            </w:r>
            <w:r>
              <w:rPr>
                <w:rFonts w:hint="eastAsia"/>
              </w:rPr>
              <w:t>졸업시험</w:t>
            </w:r>
            <w:r>
              <w:t xml:space="preserve"> </w:t>
            </w:r>
            <w:r>
              <w:rPr>
                <w:rFonts w:hint="eastAsia"/>
              </w:rPr>
              <w:t>장소</w:t>
            </w:r>
            <w:r>
              <w:t xml:space="preserve"> </w:t>
            </w:r>
            <w:r>
              <w:rPr>
                <w:rFonts w:hint="eastAsia"/>
              </w:rPr>
              <w:t>공지</w:t>
            </w:r>
          </w:p>
          <w:p w14:paraId="728A3F79" w14:textId="77777777" w:rsidR="001402BF" w:rsidRDefault="001402BF" w:rsidP="001402BF">
            <w:pPr>
              <w:pStyle w:val="a1"/>
            </w:pPr>
            <w:r>
              <w:t>(</w:t>
            </w:r>
            <w:r>
              <w:rPr>
                <w:rFonts w:hint="eastAsia"/>
              </w:rPr>
              <w:t>수정</w:t>
            </w:r>
            <w:r>
              <w:t>-</w:t>
            </w:r>
            <w:r>
              <w:rPr>
                <w:rFonts w:hint="eastAsia"/>
              </w:rPr>
              <w:t>시간연장</w:t>
            </w:r>
            <w:r>
              <w:t>)</w:t>
            </w:r>
            <w:r>
              <w:rPr>
                <w:rFonts w:hint="eastAsia"/>
              </w:rPr>
              <w:t>학점포기</w:t>
            </w:r>
            <w:r>
              <w:t xml:space="preserve"> </w:t>
            </w:r>
            <w:r>
              <w:rPr>
                <w:rFonts w:hint="eastAsia"/>
              </w:rPr>
              <w:t>일정</w:t>
            </w:r>
            <w:r>
              <w:t xml:space="preserve"> </w:t>
            </w:r>
            <w:r>
              <w:rPr>
                <w:rFonts w:hint="eastAsia"/>
              </w:rPr>
              <w:t>안내</w:t>
            </w:r>
            <w:r>
              <w:t>(2016</w:t>
            </w:r>
            <w:r>
              <w:rPr>
                <w:rFonts w:hint="eastAsia"/>
              </w:rPr>
              <w:t>학년도</w:t>
            </w:r>
            <w:r>
              <w:t xml:space="preserve"> ...</w:t>
            </w:r>
          </w:p>
          <w:p w14:paraId="3CB20336" w14:textId="77777777" w:rsidR="001402BF" w:rsidRDefault="001402BF" w:rsidP="001402BF">
            <w:pPr>
              <w:pStyle w:val="a1"/>
            </w:pPr>
            <w:r>
              <w:t>2017</w:t>
            </w:r>
            <w:r>
              <w:rPr>
                <w:rFonts w:hint="eastAsia"/>
              </w:rPr>
              <w:t>학년도</w:t>
            </w:r>
            <w:r>
              <w:t xml:space="preserve"> 1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>
              <w:rPr>
                <w:rFonts w:hint="eastAsia"/>
              </w:rPr>
              <w:t>재입학생</w:t>
            </w:r>
            <w:r>
              <w:t xml:space="preserve"> </w:t>
            </w:r>
            <w:r>
              <w:rPr>
                <w:rFonts w:hint="eastAsia"/>
              </w:rPr>
              <w:t>모집</w:t>
            </w:r>
            <w:r>
              <w:t xml:space="preserve"> </w:t>
            </w:r>
            <w:r>
              <w:rPr>
                <w:rFonts w:hint="eastAsia"/>
              </w:rPr>
              <w:t>공고</w:t>
            </w:r>
          </w:p>
          <w:p w14:paraId="14320B02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교무처</w:t>
            </w:r>
            <w:r>
              <w:t>] 2016</w:t>
            </w:r>
            <w:r>
              <w:rPr>
                <w:rFonts w:hint="eastAsia"/>
              </w:rPr>
              <w:t>학년도</w:t>
            </w:r>
            <w:r>
              <w:t xml:space="preserve"> </w:t>
            </w:r>
            <w:r>
              <w:rPr>
                <w:rFonts w:hint="eastAsia"/>
              </w:rPr>
              <w:t>겨울계절학기</w:t>
            </w:r>
            <w:r>
              <w:t xml:space="preserve"> </w:t>
            </w:r>
            <w:r>
              <w:rPr>
                <w:rFonts w:hint="eastAsia"/>
              </w:rPr>
              <w:t>수강신청</w:t>
            </w:r>
            <w:r>
              <w:t xml:space="preserve"> </w:t>
            </w:r>
            <w:r>
              <w:rPr>
                <w:rFonts w:hint="eastAsia"/>
              </w:rPr>
              <w:t>안내</w:t>
            </w:r>
            <w:r>
              <w:t>...</w:t>
            </w:r>
          </w:p>
          <w:p w14:paraId="5EDCFDC7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타</w:t>
            </w:r>
            <w:r>
              <w:t xml:space="preserve"> </w:t>
            </w:r>
            <w:r>
              <w:rPr>
                <w:rFonts w:hint="eastAsia"/>
              </w:rPr>
              <w:t>대학</w:t>
            </w:r>
            <w:r>
              <w:t xml:space="preserve"> </w:t>
            </w:r>
            <w:r>
              <w:rPr>
                <w:rFonts w:hint="eastAsia"/>
              </w:rPr>
              <w:t>학점교류는</w:t>
            </w:r>
            <w:r>
              <w:t xml:space="preserve"> </w:t>
            </w:r>
            <w:r>
              <w:rPr>
                <w:rFonts w:hint="eastAsia"/>
              </w:rPr>
              <w:t>학점교류</w:t>
            </w:r>
            <w:r>
              <w:t xml:space="preserve"> </w:t>
            </w:r>
            <w:r>
              <w:rPr>
                <w:rFonts w:hint="eastAsia"/>
              </w:rPr>
              <w:t>게시판을</w:t>
            </w:r>
            <w:r>
              <w:t xml:space="preserve"> </w:t>
            </w:r>
            <w:r>
              <w:rPr>
                <w:rFonts w:hint="eastAsia"/>
              </w:rPr>
              <w:t>참고하세요</w:t>
            </w:r>
          </w:p>
          <w:p w14:paraId="5F00A205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사회복지학과</w:t>
            </w:r>
            <w:r>
              <w:t xml:space="preserve">] </w:t>
            </w:r>
            <w:r>
              <w:rPr>
                <w:rFonts w:hint="eastAsia"/>
              </w:rPr>
              <w:t>사회복지학과</w:t>
            </w:r>
            <w:r>
              <w:t xml:space="preserve"> </w:t>
            </w:r>
            <w:r>
              <w:rPr>
                <w:rFonts w:hint="eastAsia"/>
              </w:rPr>
              <w:t>졸업시험</w:t>
            </w:r>
            <w:r>
              <w:t xml:space="preserve"> (</w:t>
            </w:r>
            <w:r>
              <w:rPr>
                <w:rFonts w:hint="eastAsia"/>
              </w:rPr>
              <w:t>필독</w:t>
            </w:r>
            <w:r>
              <w:t>)</w:t>
            </w:r>
          </w:p>
          <w:p w14:paraId="365474C8" w14:textId="77777777" w:rsid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학부</w:t>
            </w:r>
            <w:r>
              <w:t>]2016-2</w:t>
            </w:r>
            <w:r>
              <w:rPr>
                <w:rFonts w:hint="eastAsia"/>
              </w:rPr>
              <w:t>학기</w:t>
            </w:r>
            <w:r>
              <w:t xml:space="preserve"> '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>
              <w:rPr>
                <w:rFonts w:hint="eastAsia"/>
              </w:rPr>
              <w:t>중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t xml:space="preserve"> </w:t>
            </w:r>
            <w:r>
              <w:rPr>
                <w:rFonts w:hint="eastAsia"/>
              </w:rPr>
              <w:t>의견</w:t>
            </w:r>
            <w:r>
              <w:t xml:space="preserve"> </w:t>
            </w:r>
            <w:r>
              <w:rPr>
                <w:rFonts w:hint="eastAsia"/>
              </w:rPr>
              <w:t>수렴</w:t>
            </w:r>
            <w:r>
              <w:t>'...</w:t>
            </w:r>
          </w:p>
          <w:p w14:paraId="60F98C05" w14:textId="7EA1A4C1" w:rsidR="001402BF" w:rsidRPr="001402BF" w:rsidRDefault="001402BF" w:rsidP="001402BF">
            <w:pPr>
              <w:pStyle w:val="a1"/>
            </w:pPr>
            <w:r>
              <w:t>[</w:t>
            </w:r>
            <w:r>
              <w:rPr>
                <w:rFonts w:hint="eastAsia"/>
              </w:rPr>
              <w:t>학부</w:t>
            </w:r>
            <w:r>
              <w:t>] 2016</w:t>
            </w:r>
            <w:r>
              <w:rPr>
                <w:rFonts w:hint="eastAsia"/>
              </w:rPr>
              <w:t>학년도</w:t>
            </w:r>
            <w:r>
              <w:t xml:space="preserve"> 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>
              <w:rPr>
                <w:rFonts w:hint="eastAsia"/>
              </w:rPr>
              <w:t>수강과목</w:t>
            </w:r>
            <w:r>
              <w:t xml:space="preserve"> </w:t>
            </w:r>
            <w:r>
              <w:rPr>
                <w:rFonts w:hint="eastAsia"/>
              </w:rPr>
              <w:t>철회</w:t>
            </w:r>
            <w:r>
              <w:t xml:space="preserve"> </w:t>
            </w:r>
            <w:r>
              <w:rPr>
                <w:rFonts w:hint="eastAsia"/>
              </w:rPr>
              <w:t>안내</w:t>
            </w:r>
          </w:p>
        </w:tc>
      </w:tr>
    </w:tbl>
    <w:p w14:paraId="396D9D4C" w14:textId="77777777" w:rsidR="001402BF" w:rsidRDefault="001402BF" w:rsidP="001402BF"/>
    <w:p w14:paraId="3D383EF5" w14:textId="08F6A5AA" w:rsidR="001402BF" w:rsidRDefault="001402BF" w:rsidP="001402BF">
      <w:r>
        <w:rPr>
          <w:rFonts w:hint="eastAsia"/>
        </w:rPr>
        <w:t>응용)</w:t>
      </w:r>
    </w:p>
    <w:p w14:paraId="31D40862" w14:textId="77777777" w:rsidR="001402BF" w:rsidRDefault="001402BF" w:rsidP="001402BF">
      <w:pPr>
        <w:rPr>
          <w:color w:val="000000"/>
        </w:rPr>
      </w:pPr>
      <w:r>
        <w:rPr>
          <w:color w:val="000000"/>
        </w:rPr>
        <w:t xml:space="preserve">Elements </w:t>
      </w:r>
      <w:r>
        <w:rPr>
          <w:color w:val="6A3E3E"/>
        </w:rPr>
        <w:t>tagList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rPr>
          <w:color w:val="2A00FF"/>
        </w:rPr>
        <w:t>"div span"</w:t>
      </w:r>
      <w:r>
        <w:rPr>
          <w:color w:val="000000"/>
        </w:rPr>
        <w:t>);</w:t>
      </w:r>
    </w:p>
    <w:p w14:paraId="2E52671A" w14:textId="77777777" w:rsidR="001402BF" w:rsidRDefault="001402BF" w:rsidP="001402BF">
      <w:r>
        <w:t xml:space="preserve"> </w:t>
      </w:r>
      <w:r>
        <w:rPr>
          <w:rFonts w:hint="eastAsia"/>
        </w:rPr>
        <w:t xml:space="preserve">  </w:t>
      </w:r>
      <w:r>
        <w:t xml:space="preserve">document </w:t>
      </w:r>
      <w:r>
        <w:rPr>
          <w:rFonts w:hint="eastAsia"/>
        </w:rPr>
        <w:t xml:space="preserve">웹페이지에 들어있는 </w:t>
      </w:r>
      <w:r>
        <w:t xml:space="preserve">&lt;span&gt; </w:t>
      </w:r>
      <w:r>
        <w:rPr>
          <w:rFonts w:hint="eastAsia"/>
        </w:rPr>
        <w:t xml:space="preserve">태그들 중에서 </w:t>
      </w:r>
    </w:p>
    <w:p w14:paraId="2A4A1F92" w14:textId="77777777" w:rsidR="001402BF" w:rsidRDefault="001402BF" w:rsidP="001402BF">
      <w:r>
        <w:t xml:space="preserve">   &lt;div&gt; </w:t>
      </w:r>
      <w:r>
        <w:rPr>
          <w:rFonts w:hint="eastAsia"/>
        </w:rPr>
        <w:t>태그 아래의</w:t>
      </w:r>
      <w:r>
        <w:t xml:space="preserve"> &lt;span&gt; </w:t>
      </w:r>
      <w:r>
        <w:rPr>
          <w:rFonts w:hint="eastAsia"/>
        </w:rPr>
        <w:t>태그들의 목록만 리턴한다.</w:t>
      </w:r>
    </w:p>
    <w:p w14:paraId="5A64AF88" w14:textId="77777777" w:rsidR="00B72BF6" w:rsidRPr="001402BF" w:rsidRDefault="00B72BF6" w:rsidP="004E2AC6"/>
    <w:p w14:paraId="2BFD08AB" w14:textId="77777777" w:rsidR="00B72BF6" w:rsidRPr="001402BF" w:rsidRDefault="00B72BF6" w:rsidP="004E2AC6"/>
    <w:p w14:paraId="2C25BE6B" w14:textId="22A4F6E1" w:rsidR="00B72BF6" w:rsidRDefault="001402BF" w:rsidP="001402BF">
      <w:pPr>
        <w:pStyle w:val="Heading2"/>
      </w:pPr>
      <w:bookmarkStart w:id="7" w:name="_Toc469339150"/>
      <w:r>
        <w:rPr>
          <w:rFonts w:hint="eastAsia"/>
        </w:rPr>
        <w:lastRenderedPageBreak/>
        <w:t>Example03</w:t>
      </w:r>
      <w:bookmarkEnd w:id="7"/>
    </w:p>
    <w:p w14:paraId="2D9FE025" w14:textId="52F486D6" w:rsidR="001402BF" w:rsidRDefault="001402BF" w:rsidP="001402BF">
      <w:r>
        <w:rPr>
          <w:rFonts w:hint="eastAsia"/>
        </w:rPr>
        <w:t>Example03.java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402BF" w14:paraId="1C887DDC" w14:textId="77777777" w:rsidTr="001402BF">
        <w:tc>
          <w:tcPr>
            <w:tcW w:w="426" w:type="dxa"/>
          </w:tcPr>
          <w:p w14:paraId="7EDBE263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488DDA9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1AC733D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FCDB2A4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14B225B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A71E2BC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E1432CA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7ED702F" w14:textId="77777777" w:rsidR="001402BF" w:rsidRPr="00185935" w:rsidRDefault="001402BF" w:rsidP="001402BF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AF59E35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BC316A4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648850A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724CD51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9E5597E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EA71209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A6BC640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3A15D11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07C2A86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67805E3" w14:textId="77777777" w:rsidR="001402BF" w:rsidRDefault="001402BF" w:rsidP="001402BF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75B9603" w14:textId="6710CD80" w:rsidR="001402BF" w:rsidRPr="00185935" w:rsidRDefault="001402BF" w:rsidP="001402BF">
            <w:pPr>
              <w:pStyle w:val="a1"/>
            </w:pPr>
            <w:r>
              <w:rPr>
                <w:rFonts w:hint="eastAsia"/>
              </w:rPr>
              <w:t>19</w:t>
            </w:r>
          </w:p>
        </w:tc>
        <w:tc>
          <w:tcPr>
            <w:tcW w:w="10631" w:type="dxa"/>
          </w:tcPr>
          <w:p w14:paraId="34C9B297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38D514E3" w14:textId="77777777" w:rsidR="001402BF" w:rsidRDefault="001402BF" w:rsidP="001402BF">
            <w:pPr>
              <w:pStyle w:val="a1"/>
            </w:pPr>
          </w:p>
          <w:p w14:paraId="618F0D9F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480A7FB4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55D1E84B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70C95F28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78548088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5CD3DD1D" w14:textId="77777777" w:rsidR="001402BF" w:rsidRDefault="001402BF" w:rsidP="001402BF">
            <w:pPr>
              <w:pStyle w:val="a1"/>
            </w:pPr>
          </w:p>
          <w:p w14:paraId="46D6772E" w14:textId="77777777" w:rsidR="001402BF" w:rsidRDefault="001402BF" w:rsidP="001402BF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Example03 {</w:t>
            </w:r>
          </w:p>
          <w:p w14:paraId="2CA6EACA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A8A2160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402F191F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69E38B68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).get();</w:t>
            </w:r>
          </w:p>
          <w:p w14:paraId="59680A1E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 span a"</w:t>
            </w:r>
            <w:r>
              <w:rPr>
                <w:color w:val="000000"/>
              </w:rPr>
              <w:t>);</w:t>
            </w:r>
          </w:p>
          <w:p w14:paraId="07590BFA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</w:t>
            </w:r>
          </w:p>
          <w:p w14:paraId="7E2D1895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 xml:space="preserve">),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.text());</w:t>
            </w:r>
          </w:p>
          <w:p w14:paraId="2315171F" w14:textId="77777777" w:rsidR="001402BF" w:rsidRDefault="001402BF" w:rsidP="001402B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B24D800" w14:textId="77777777" w:rsidR="001402BF" w:rsidRDefault="001402BF" w:rsidP="001402BF">
            <w:pPr>
              <w:pStyle w:val="a1"/>
            </w:pPr>
          </w:p>
          <w:p w14:paraId="3F96F02B" w14:textId="55850928" w:rsidR="001402BF" w:rsidRDefault="001402BF" w:rsidP="001402BF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09E5B469" w14:textId="402DEF3C" w:rsidR="001402BF" w:rsidRDefault="001402BF" w:rsidP="001402BF"/>
    <w:p w14:paraId="74D44A2F" w14:textId="10094CFC" w:rsidR="001402BF" w:rsidRPr="00B72BF6" w:rsidRDefault="001402BF" w:rsidP="001402BF">
      <w:pPr>
        <w:pStyle w:val="a1"/>
      </w:pPr>
      <w:r>
        <w:rPr>
          <w:color w:val="000000"/>
        </w:rPr>
        <w:t xml:space="preserve">Element </w:t>
      </w:r>
      <w:r>
        <w:rPr>
          <w:rFonts w:hint="eastAsia"/>
          <w:color w:val="000000"/>
        </w:rPr>
        <w:t xml:space="preserve">클래스의 </w:t>
      </w:r>
      <w:r>
        <w:rPr>
          <w:color w:val="000000"/>
        </w:rPr>
        <w:t xml:space="preserve">text() </w:t>
      </w:r>
      <w:r>
        <w:rPr>
          <w:rFonts w:hint="eastAsia"/>
          <w:color w:val="000000"/>
        </w:rPr>
        <w:t xml:space="preserve">메소드는,  </w:t>
      </w:r>
      <w:r w:rsidRPr="00B72BF6">
        <w:rPr>
          <w:rFonts w:hint="eastAsia"/>
          <w:b/>
          <w:color w:val="000000"/>
        </w:rPr>
        <w:t>&lt;태그&gt;text&lt;/태그</w:t>
      </w:r>
      <w:r>
        <w:rPr>
          <w:b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text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부분을 리턴한다.</w:t>
      </w:r>
    </w:p>
    <w:p w14:paraId="3D3FAC5C" w14:textId="682DF965" w:rsidR="001402BF" w:rsidRDefault="001402BF" w:rsidP="001402BF"/>
    <w:p w14:paraId="526429E7" w14:textId="77777777" w:rsidR="003E63D0" w:rsidRDefault="001402BF" w:rsidP="001402BF"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 xml:space="preserve">클래스의 </w:t>
      </w:r>
      <w:r>
        <w:t>href("</w:t>
      </w:r>
      <w:r w:rsidR="003E63D0">
        <w:rPr>
          <w:rFonts w:hint="eastAsia"/>
        </w:rPr>
        <w:t>애트리뷰트</w:t>
      </w:r>
      <w:r>
        <w:rPr>
          <w:rFonts w:hint="eastAsia"/>
        </w:rPr>
        <w:t>명"</w:t>
      </w:r>
      <w:r>
        <w:t xml:space="preserve">) </w:t>
      </w:r>
      <w:r>
        <w:rPr>
          <w:rFonts w:hint="eastAsia"/>
        </w:rPr>
        <w:t>메소드는,</w:t>
      </w:r>
      <w:r>
        <w:t xml:space="preserve"> </w:t>
      </w:r>
    </w:p>
    <w:p w14:paraId="46C58B88" w14:textId="31234E05" w:rsidR="001402BF" w:rsidRPr="001402BF" w:rsidRDefault="001402BF" w:rsidP="001402BF">
      <w:r w:rsidRPr="00E42A71">
        <w:rPr>
          <w:b/>
        </w:rPr>
        <w:t>&lt;</w:t>
      </w:r>
      <w:r w:rsidRPr="00E42A71">
        <w:rPr>
          <w:rFonts w:hint="eastAsia"/>
          <w:b/>
        </w:rPr>
        <w:t xml:space="preserve">태그 </w:t>
      </w:r>
      <w:r w:rsidR="003E63D0">
        <w:rPr>
          <w:rFonts w:hint="eastAsia"/>
          <w:b/>
        </w:rPr>
        <w:t>애트리뷰트</w:t>
      </w:r>
      <w:r w:rsidRPr="00E42A71">
        <w:rPr>
          <w:rFonts w:hint="eastAsia"/>
          <w:b/>
        </w:rPr>
        <w:t>명=</w:t>
      </w:r>
      <w:r w:rsidRPr="00E42A71">
        <w:rPr>
          <w:b/>
        </w:rPr>
        <w:t>"</w:t>
      </w:r>
      <w:r w:rsidR="003E63D0">
        <w:rPr>
          <w:rFonts w:hint="eastAsia"/>
          <w:b/>
        </w:rPr>
        <w:t>애트리뷰트</w:t>
      </w:r>
      <w:r w:rsidRPr="00E42A71">
        <w:rPr>
          <w:rFonts w:hint="eastAsia"/>
          <w:b/>
        </w:rPr>
        <w:t>값"</w:t>
      </w:r>
      <w:r w:rsidRPr="00E42A71">
        <w:rPr>
          <w:b/>
        </w:rPr>
        <w:t>&gt;text&lt;/</w:t>
      </w:r>
      <w:r w:rsidRPr="00E42A71">
        <w:rPr>
          <w:rFonts w:hint="eastAsia"/>
          <w:b/>
        </w:rPr>
        <w:t>태그&gt;</w:t>
      </w:r>
      <w:r w:rsidR="00E42A71">
        <w:t xml:space="preserve">  </w:t>
      </w:r>
      <w:r w:rsidR="003E63D0">
        <w:rPr>
          <w:rFonts w:hint="eastAsia"/>
        </w:rPr>
        <w:t>애트리뷰트</w:t>
      </w:r>
      <w:r w:rsidR="00E42A71">
        <w:rPr>
          <w:rFonts w:hint="eastAsia"/>
        </w:rPr>
        <w:t>값 부분을 리턴한다.</w:t>
      </w:r>
    </w:p>
    <w:p w14:paraId="1801EDBF" w14:textId="1CC281C1" w:rsidR="001402BF" w:rsidRPr="003E63D0" w:rsidRDefault="001402BF" w:rsidP="001402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2A71" w14:paraId="590B0068" w14:textId="77777777" w:rsidTr="002B0DA0">
        <w:tc>
          <w:tcPr>
            <w:tcW w:w="10456" w:type="dxa"/>
          </w:tcPr>
          <w:p w14:paraId="033BAEB9" w14:textId="77777777" w:rsidR="00E42A71" w:rsidRDefault="00E42A71" w:rsidP="002B0DA0">
            <w:pPr>
              <w:pStyle w:val="a0"/>
            </w:pPr>
            <w:r>
              <w:t>&lt;td class="left15"&gt;</w:t>
            </w:r>
          </w:p>
          <w:p w14:paraId="23AA9293" w14:textId="77777777" w:rsidR="00E42A71" w:rsidRDefault="00E42A71" w:rsidP="002B0DA0">
            <w:pPr>
              <w:pStyle w:val="a0"/>
            </w:pPr>
            <w:r>
              <w:t xml:space="preserve">    &lt;span id="ctl00_ContentPlaceHolder1_ctl00_rptList2_ctl00_lblTitle"&gt;</w:t>
            </w:r>
          </w:p>
          <w:p w14:paraId="61C5E10D" w14:textId="77777777" w:rsidR="00E42A71" w:rsidRDefault="00E42A71" w:rsidP="002B0DA0">
            <w:pPr>
              <w:pStyle w:val="a0"/>
            </w:pPr>
            <w:r>
              <w:t xml:space="preserve">        &lt;a href='</w:t>
            </w:r>
            <w:r w:rsidRPr="00E42A71">
              <w:rPr>
                <w:highlight w:val="yellow"/>
              </w:rPr>
              <w:t>boardread.aspx?idx=27461&amp;amp;curpage=1&amp;amp;bsid=10004&amp;amp;searchBun=51</w:t>
            </w:r>
            <w:r>
              <w:t>'&gt;</w:t>
            </w:r>
          </w:p>
          <w:p w14:paraId="7F57A3C8" w14:textId="77777777" w:rsidR="00E42A71" w:rsidRDefault="00E42A71" w:rsidP="002B0DA0">
            <w:pPr>
              <w:pStyle w:val="a0"/>
            </w:pPr>
            <w:r>
              <w:t xml:space="preserve">            </w:t>
            </w:r>
            <w:r w:rsidRPr="00E42A71">
              <w:rPr>
                <w:highlight w:val="cyan"/>
              </w:rPr>
              <w:t>[교무처] 8학기 이상 재학생 중 취업자에 대한 공...</w:t>
            </w:r>
          </w:p>
          <w:p w14:paraId="60333DB8" w14:textId="77777777" w:rsidR="00E42A71" w:rsidRDefault="00E42A71" w:rsidP="002B0DA0">
            <w:pPr>
              <w:pStyle w:val="a0"/>
            </w:pPr>
            <w:r>
              <w:t xml:space="preserve">        &lt;/a&gt;</w:t>
            </w:r>
          </w:p>
          <w:p w14:paraId="28D3A4AC" w14:textId="77777777" w:rsidR="00E42A71" w:rsidRDefault="00E42A71" w:rsidP="002B0DA0">
            <w:pPr>
              <w:pStyle w:val="a0"/>
            </w:pPr>
            <w:r>
              <w:t xml:space="preserve">    &lt;/span&gt;</w:t>
            </w:r>
          </w:p>
          <w:p w14:paraId="5A611261" w14:textId="77777777" w:rsidR="00E42A71" w:rsidRDefault="00E42A71" w:rsidP="002B0DA0">
            <w:pPr>
              <w:pStyle w:val="a0"/>
            </w:pPr>
            <w:r>
              <w:t>&lt;/td&gt;</w:t>
            </w:r>
          </w:p>
        </w:tc>
      </w:tr>
    </w:tbl>
    <w:p w14:paraId="2540E358" w14:textId="6A17A8AE" w:rsidR="00E42A71" w:rsidRDefault="00E42A71" w:rsidP="001402BF">
      <w:r>
        <w:rPr>
          <w:rFonts w:hint="eastAsia"/>
        </w:rPr>
        <w:t>tag.attr("href")</w:t>
      </w:r>
      <w:r>
        <w:t xml:space="preserve"> </w:t>
      </w:r>
      <w:r>
        <w:rPr>
          <w:rFonts w:hint="eastAsia"/>
        </w:rPr>
        <w:t>메소드는 노란색으로 칠한 부분을 리턴한다.</w:t>
      </w:r>
    </w:p>
    <w:p w14:paraId="28AF0BD4" w14:textId="082F8EA0" w:rsidR="00E42A71" w:rsidRDefault="00E42A71" w:rsidP="001402BF">
      <w:r>
        <w:rPr>
          <w:rFonts w:hint="eastAsia"/>
        </w:rPr>
        <w:t>tag.text()</w:t>
      </w:r>
      <w:r>
        <w:t xml:space="preserve"> </w:t>
      </w:r>
      <w:r>
        <w:rPr>
          <w:rFonts w:hint="eastAsia"/>
        </w:rPr>
        <w:t>메소드는 하늘색으로 칠한 부분을 리턴한다.</w:t>
      </w:r>
    </w:p>
    <w:p w14:paraId="069044C0" w14:textId="70A29D27" w:rsidR="003E63D0" w:rsidRDefault="003E63D0" w:rsidP="001402BF"/>
    <w:p w14:paraId="2973D648" w14:textId="0EE326A5" w:rsidR="003E63D0" w:rsidRDefault="003E63D0" w:rsidP="001402BF">
      <w:r>
        <w:rPr>
          <w:rFonts w:hint="eastAsia"/>
        </w:rPr>
        <w:t xml:space="preserve">위 태그에서 </w:t>
      </w:r>
      <w:r>
        <w:t xml:space="preserve">td </w:t>
      </w:r>
      <w:r>
        <w:rPr>
          <w:rFonts w:hint="eastAsia"/>
        </w:rPr>
        <w:t xml:space="preserve">태그의 </w:t>
      </w:r>
      <w:r>
        <w:t xml:space="preserve">class </w:t>
      </w:r>
      <w:r>
        <w:rPr>
          <w:rFonts w:hint="eastAsia"/>
        </w:rPr>
        <w:t xml:space="preserve">애트리뷰트 값은 </w:t>
      </w:r>
      <w:r>
        <w:t xml:space="preserve">"left15" </w:t>
      </w:r>
      <w:r>
        <w:rPr>
          <w:rFonts w:hint="eastAsia"/>
        </w:rPr>
        <w:t>이다.</w:t>
      </w:r>
    </w:p>
    <w:p w14:paraId="6F153596" w14:textId="3F23D7D8" w:rsidR="003E63D0" w:rsidRDefault="003E63D0" w:rsidP="001402BF">
      <w:r>
        <w:rPr>
          <w:rFonts w:hint="eastAsia"/>
        </w:rPr>
        <w:t>span</w:t>
      </w:r>
      <w:r>
        <w:t xml:space="preserve"> </w:t>
      </w:r>
      <w:r>
        <w:rPr>
          <w:rFonts w:hint="eastAsia"/>
        </w:rPr>
        <w:t xml:space="preserve">태그의 </w:t>
      </w:r>
      <w:r>
        <w:t xml:space="preserve">id </w:t>
      </w:r>
      <w:r>
        <w:rPr>
          <w:rFonts w:hint="eastAsia"/>
        </w:rPr>
        <w:t xml:space="preserve">애트리뷰트 값은 </w:t>
      </w:r>
      <w:r>
        <w:t xml:space="preserve">"ctl00_ContentPlaceHolder1_ctl00_rptList2_ctl00_lblTitle" </w:t>
      </w:r>
      <w:r>
        <w:rPr>
          <w:rFonts w:hint="eastAsia"/>
        </w:rPr>
        <w:t>이다.</w:t>
      </w:r>
    </w:p>
    <w:p w14:paraId="1E0084D1" w14:textId="77777777" w:rsidR="003E63D0" w:rsidRDefault="003E63D0" w:rsidP="001402BF"/>
    <w:p w14:paraId="3EA8C0DE" w14:textId="3A81546E" w:rsidR="00E42A71" w:rsidRDefault="00E42A71" w:rsidP="001402BF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2A71" w:rsidRPr="00E42A71" w14:paraId="76AD1F54" w14:textId="77777777" w:rsidTr="00E42A71">
        <w:tc>
          <w:tcPr>
            <w:tcW w:w="10456" w:type="dxa"/>
          </w:tcPr>
          <w:p w14:paraId="13DD74F7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boardread.aspx?idx=27461&amp;curpage=1&amp;bsid=10004&amp;searchBun=51 [</w:t>
            </w:r>
            <w:r w:rsidRPr="00E42A71">
              <w:rPr>
                <w:rFonts w:hint="eastAsia"/>
                <w:spacing w:val="-8"/>
              </w:rPr>
              <w:t>교무처</w:t>
            </w:r>
            <w:r w:rsidRPr="00E42A71">
              <w:rPr>
                <w:spacing w:val="-8"/>
              </w:rPr>
              <w:t>] 8</w:t>
            </w:r>
            <w:r w:rsidRPr="00E42A71">
              <w:rPr>
                <w:rFonts w:hint="eastAsia"/>
                <w:spacing w:val="-8"/>
              </w:rPr>
              <w:t>학기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이상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재학생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중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취업자에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대한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공</w:t>
            </w:r>
            <w:r w:rsidRPr="00E42A71">
              <w:rPr>
                <w:spacing w:val="-8"/>
              </w:rPr>
              <w:t>...</w:t>
            </w:r>
          </w:p>
          <w:p w14:paraId="31DCE4E0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boardread.aspx?idx=27677&amp;curpage=1&amp;bsid=10004&amp;searchBun=51 [</w:t>
            </w:r>
            <w:r w:rsidRPr="00E42A71">
              <w:rPr>
                <w:rFonts w:hint="eastAsia"/>
                <w:spacing w:val="-8"/>
              </w:rPr>
              <w:t>졸업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자격증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제출</w:t>
            </w:r>
            <w:r w:rsidRPr="00E42A71">
              <w:rPr>
                <w:spacing w:val="-8"/>
              </w:rPr>
              <w:t xml:space="preserve">] </w:t>
            </w:r>
            <w:r w:rsidRPr="00E42A71">
              <w:rPr>
                <w:rFonts w:hint="eastAsia"/>
                <w:spacing w:val="-8"/>
              </w:rPr>
              <w:t>영어</w:t>
            </w:r>
            <w:r w:rsidRPr="00E42A71">
              <w:rPr>
                <w:spacing w:val="-8"/>
              </w:rPr>
              <w:t xml:space="preserve">, </w:t>
            </w:r>
            <w:r w:rsidRPr="00E42A71">
              <w:rPr>
                <w:rFonts w:hint="eastAsia"/>
                <w:spacing w:val="-8"/>
              </w:rPr>
              <w:t>일어</w:t>
            </w:r>
            <w:r w:rsidRPr="00E42A71">
              <w:rPr>
                <w:spacing w:val="-8"/>
              </w:rPr>
              <w:t xml:space="preserve">, </w:t>
            </w:r>
            <w:r w:rsidRPr="00E42A71">
              <w:rPr>
                <w:rFonts w:hint="eastAsia"/>
                <w:spacing w:val="-8"/>
              </w:rPr>
              <w:t>중어</w:t>
            </w:r>
            <w:r w:rsidRPr="00E42A71">
              <w:rPr>
                <w:spacing w:val="-8"/>
              </w:rPr>
              <w:t xml:space="preserve">, </w:t>
            </w:r>
            <w:r w:rsidRPr="00E42A71">
              <w:rPr>
                <w:rFonts w:hint="eastAsia"/>
                <w:spacing w:val="-8"/>
              </w:rPr>
              <w:t>경영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졸</w:t>
            </w:r>
            <w:r w:rsidRPr="00E42A71">
              <w:rPr>
                <w:spacing w:val="-8"/>
              </w:rPr>
              <w:t>...</w:t>
            </w:r>
          </w:p>
          <w:p w14:paraId="0245213F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boardread.aspx?idx=27673&amp;curpage=1&amp;bsid=10004&amp;searchBun=51 [</w:t>
            </w:r>
            <w:r w:rsidRPr="00E42A71">
              <w:rPr>
                <w:rFonts w:hint="eastAsia"/>
                <w:spacing w:val="-8"/>
              </w:rPr>
              <w:t>중어중국학과</w:t>
            </w:r>
            <w:r w:rsidRPr="00E42A71">
              <w:rPr>
                <w:spacing w:val="-8"/>
              </w:rPr>
              <w:t>] 2016-2</w:t>
            </w:r>
            <w:r w:rsidRPr="00E42A71">
              <w:rPr>
                <w:rFonts w:hint="eastAsia"/>
                <w:spacing w:val="-8"/>
              </w:rPr>
              <w:t>학기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졸업시험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시행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안내</w:t>
            </w:r>
          </w:p>
          <w:p w14:paraId="31192662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boardread.aspx?idx=27612&amp;curpage=1&amp;bsid=10004&amp;searchBun=51 [</w:t>
            </w:r>
            <w:r w:rsidRPr="00E42A71">
              <w:rPr>
                <w:rFonts w:hint="eastAsia"/>
                <w:spacing w:val="-8"/>
              </w:rPr>
              <w:t>교무처</w:t>
            </w:r>
            <w:r w:rsidRPr="00E42A71">
              <w:rPr>
                <w:spacing w:val="-8"/>
              </w:rPr>
              <w:t>] 2016</w:t>
            </w:r>
            <w:r w:rsidRPr="00E42A71">
              <w:rPr>
                <w:rFonts w:hint="eastAsia"/>
                <w:spacing w:val="-8"/>
              </w:rPr>
              <w:t>년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겨울계절학기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폐강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안내</w:t>
            </w:r>
          </w:p>
          <w:p w14:paraId="2CE255CC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boardread.aspx?idx=27606&amp;curpage=1&amp;bsid=10004&amp;searchBun=51 [</w:t>
            </w:r>
            <w:r w:rsidRPr="00E42A71">
              <w:rPr>
                <w:rFonts w:hint="eastAsia"/>
                <w:spacing w:val="-8"/>
              </w:rPr>
              <w:t>교무처</w:t>
            </w:r>
            <w:r w:rsidRPr="00E42A71">
              <w:rPr>
                <w:spacing w:val="-8"/>
              </w:rPr>
              <w:t>]2016</w:t>
            </w:r>
            <w:r w:rsidRPr="00E42A71">
              <w:rPr>
                <w:rFonts w:hint="eastAsia"/>
                <w:spacing w:val="-8"/>
              </w:rPr>
              <w:t>년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겨울계절학기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폐강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위험강좌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안내</w:t>
            </w:r>
            <w:r w:rsidRPr="00E42A71">
              <w:rPr>
                <w:spacing w:val="-8"/>
              </w:rPr>
              <w:t>...</w:t>
            </w:r>
          </w:p>
          <w:p w14:paraId="02023593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boardread.aspx?idx=27599&amp;curpage=1&amp;bsid=10004&amp;searchBun=51 [</w:t>
            </w:r>
            <w:r w:rsidRPr="00E42A71">
              <w:rPr>
                <w:rFonts w:hint="eastAsia"/>
                <w:spacing w:val="-8"/>
              </w:rPr>
              <w:t>사회복지학과</w:t>
            </w:r>
            <w:r w:rsidRPr="00E42A71">
              <w:rPr>
                <w:spacing w:val="-8"/>
              </w:rPr>
              <w:t xml:space="preserve">] </w:t>
            </w:r>
            <w:r w:rsidRPr="00E42A71">
              <w:rPr>
                <w:rFonts w:hint="eastAsia"/>
                <w:spacing w:val="-8"/>
              </w:rPr>
              <w:t>재시험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일정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공지</w:t>
            </w:r>
            <w:r w:rsidRPr="00E42A71">
              <w:rPr>
                <w:spacing w:val="-8"/>
              </w:rPr>
              <w:t xml:space="preserve"> (</w:t>
            </w:r>
            <w:r w:rsidRPr="00E42A71">
              <w:rPr>
                <w:rFonts w:hint="eastAsia"/>
                <w:spacing w:val="-8"/>
              </w:rPr>
              <w:t>필독</w:t>
            </w:r>
            <w:r w:rsidRPr="00E42A71">
              <w:rPr>
                <w:spacing w:val="-8"/>
              </w:rPr>
              <w:t>)</w:t>
            </w:r>
          </w:p>
          <w:p w14:paraId="29CE004D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boardread.aspx?idx=27590&amp;curpage=1&amp;bsid=10004&amp;searchBun=51 [</w:t>
            </w:r>
            <w:r w:rsidRPr="00E42A71">
              <w:rPr>
                <w:rFonts w:hint="eastAsia"/>
                <w:spacing w:val="-8"/>
              </w:rPr>
              <w:t>사회복지학과</w:t>
            </w:r>
            <w:r w:rsidRPr="00E42A71">
              <w:rPr>
                <w:spacing w:val="-8"/>
              </w:rPr>
              <w:t xml:space="preserve">] </w:t>
            </w:r>
            <w:r w:rsidRPr="00E42A71">
              <w:rPr>
                <w:rFonts w:hint="eastAsia"/>
                <w:spacing w:val="-8"/>
              </w:rPr>
              <w:t>졸업시험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결과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확인</w:t>
            </w:r>
          </w:p>
          <w:p w14:paraId="5EEE50C8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boardread.aspx?idx=27536&amp;curpage=1&amp;bsid=10004&amp;searchBun=51 [</w:t>
            </w:r>
            <w:r w:rsidRPr="00E42A71">
              <w:rPr>
                <w:rFonts w:hint="eastAsia"/>
                <w:spacing w:val="-8"/>
              </w:rPr>
              <w:t>교무처</w:t>
            </w:r>
            <w:r w:rsidRPr="00E42A71">
              <w:rPr>
                <w:spacing w:val="-8"/>
              </w:rPr>
              <w:t xml:space="preserve">] </w:t>
            </w:r>
            <w:r w:rsidRPr="00E42A71">
              <w:rPr>
                <w:rFonts w:hint="eastAsia"/>
                <w:spacing w:val="-8"/>
              </w:rPr>
              <w:t>군복무기간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중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군</w:t>
            </w:r>
            <w:r w:rsidRPr="00E42A71">
              <w:rPr>
                <w:spacing w:val="-8"/>
              </w:rPr>
              <w:t>e-</w:t>
            </w:r>
            <w:r w:rsidRPr="00E42A71">
              <w:rPr>
                <w:rFonts w:hint="eastAsia"/>
                <w:spacing w:val="-8"/>
              </w:rPr>
              <w:t>러닝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취득학점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인정안</w:t>
            </w:r>
            <w:r w:rsidRPr="00E42A71">
              <w:rPr>
                <w:spacing w:val="-8"/>
              </w:rPr>
              <w:t>...</w:t>
            </w:r>
          </w:p>
          <w:p w14:paraId="779DEC15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boardread.aspx?idx=27516&amp;curpage=1&amp;bsid=10004&amp;searchBun=51 [</w:t>
            </w:r>
            <w:r w:rsidRPr="00E42A71">
              <w:rPr>
                <w:rFonts w:hint="eastAsia"/>
                <w:spacing w:val="-8"/>
              </w:rPr>
              <w:t>사회복지학과</w:t>
            </w:r>
            <w:r w:rsidRPr="00E42A71">
              <w:rPr>
                <w:spacing w:val="-8"/>
              </w:rPr>
              <w:t xml:space="preserve">] </w:t>
            </w:r>
            <w:r w:rsidRPr="00E42A71">
              <w:rPr>
                <w:rFonts w:hint="eastAsia"/>
                <w:spacing w:val="-8"/>
              </w:rPr>
              <w:t>졸업시험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장소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공지</w:t>
            </w:r>
          </w:p>
          <w:p w14:paraId="0076E342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boardread.aspx?idx=27496&amp;curpage=1&amp;bsid=10004&amp;searchBun=51 (</w:t>
            </w:r>
            <w:r w:rsidRPr="00E42A71">
              <w:rPr>
                <w:rFonts w:hint="eastAsia"/>
                <w:spacing w:val="-8"/>
              </w:rPr>
              <w:t>수정</w:t>
            </w:r>
            <w:r w:rsidRPr="00E42A71">
              <w:rPr>
                <w:spacing w:val="-8"/>
              </w:rPr>
              <w:t>-</w:t>
            </w:r>
            <w:r w:rsidRPr="00E42A71">
              <w:rPr>
                <w:rFonts w:hint="eastAsia"/>
                <w:spacing w:val="-8"/>
              </w:rPr>
              <w:t>시간연장</w:t>
            </w:r>
            <w:r w:rsidRPr="00E42A71">
              <w:rPr>
                <w:spacing w:val="-8"/>
              </w:rPr>
              <w:t>)</w:t>
            </w:r>
            <w:r w:rsidRPr="00E42A71">
              <w:rPr>
                <w:rFonts w:hint="eastAsia"/>
                <w:spacing w:val="-8"/>
              </w:rPr>
              <w:t>학점포기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일정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안내</w:t>
            </w:r>
            <w:r w:rsidRPr="00E42A71">
              <w:rPr>
                <w:spacing w:val="-8"/>
              </w:rPr>
              <w:t>(2016</w:t>
            </w:r>
            <w:r w:rsidRPr="00E42A71">
              <w:rPr>
                <w:rFonts w:hint="eastAsia"/>
                <w:spacing w:val="-8"/>
              </w:rPr>
              <w:t>학년도</w:t>
            </w:r>
            <w:r w:rsidRPr="00E42A71">
              <w:rPr>
                <w:spacing w:val="-8"/>
              </w:rPr>
              <w:t xml:space="preserve"> ...</w:t>
            </w:r>
          </w:p>
          <w:p w14:paraId="6BF917BE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boardread.aspx?idx=27462&amp;curpage=1&amp;bsid=10004&amp;searchBun=51 2017</w:t>
            </w:r>
            <w:r w:rsidRPr="00E42A71">
              <w:rPr>
                <w:rFonts w:hint="eastAsia"/>
                <w:spacing w:val="-8"/>
              </w:rPr>
              <w:t>학년도</w:t>
            </w:r>
            <w:r w:rsidRPr="00E42A71">
              <w:rPr>
                <w:spacing w:val="-8"/>
              </w:rPr>
              <w:t xml:space="preserve"> 1</w:t>
            </w:r>
            <w:r w:rsidRPr="00E42A71">
              <w:rPr>
                <w:rFonts w:hint="eastAsia"/>
                <w:spacing w:val="-8"/>
              </w:rPr>
              <w:t>학기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재입학생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모집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공고</w:t>
            </w:r>
          </w:p>
          <w:p w14:paraId="4E10B9C7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boardread.aspx?idx=27457&amp;curpage=1&amp;bsid=10004&amp;searchBun=51 [</w:t>
            </w:r>
            <w:r w:rsidRPr="00E42A71">
              <w:rPr>
                <w:rFonts w:hint="eastAsia"/>
                <w:spacing w:val="-8"/>
              </w:rPr>
              <w:t>교무처</w:t>
            </w:r>
            <w:r w:rsidRPr="00E42A71">
              <w:rPr>
                <w:spacing w:val="-8"/>
              </w:rPr>
              <w:t>] 2016</w:t>
            </w:r>
            <w:r w:rsidRPr="00E42A71">
              <w:rPr>
                <w:rFonts w:hint="eastAsia"/>
                <w:spacing w:val="-8"/>
              </w:rPr>
              <w:t>학년도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겨울계절학기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수강신청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안내</w:t>
            </w:r>
            <w:r w:rsidRPr="00E42A71">
              <w:rPr>
                <w:spacing w:val="-8"/>
              </w:rPr>
              <w:t>...</w:t>
            </w:r>
          </w:p>
          <w:p w14:paraId="72B3DFEE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 xml:space="preserve">boardread.aspx?idx=27404&amp;curpage=1&amp;bsid=10004&amp;searchBun=51 </w:t>
            </w:r>
            <w:r w:rsidRPr="00E42A71">
              <w:rPr>
                <w:rFonts w:hint="eastAsia"/>
                <w:spacing w:val="-8"/>
              </w:rPr>
              <w:t>타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대학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학점교류는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학점교류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게시판을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참고하세요</w:t>
            </w:r>
          </w:p>
          <w:p w14:paraId="79A2A917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boardread.aspx?idx=27228&amp;curpage=1&amp;bsid=10004&amp;searchBun=51 [</w:t>
            </w:r>
            <w:r w:rsidRPr="00E42A71">
              <w:rPr>
                <w:rFonts w:hint="eastAsia"/>
                <w:spacing w:val="-8"/>
              </w:rPr>
              <w:t>사회복지학과</w:t>
            </w:r>
            <w:r w:rsidRPr="00E42A71">
              <w:rPr>
                <w:spacing w:val="-8"/>
              </w:rPr>
              <w:t xml:space="preserve">] </w:t>
            </w:r>
            <w:r w:rsidRPr="00E42A71">
              <w:rPr>
                <w:rFonts w:hint="eastAsia"/>
                <w:spacing w:val="-8"/>
              </w:rPr>
              <w:t>사회복지학과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졸업시험</w:t>
            </w:r>
            <w:r w:rsidRPr="00E42A71">
              <w:rPr>
                <w:spacing w:val="-8"/>
              </w:rPr>
              <w:t xml:space="preserve"> (</w:t>
            </w:r>
            <w:r w:rsidRPr="00E42A71">
              <w:rPr>
                <w:rFonts w:hint="eastAsia"/>
                <w:spacing w:val="-8"/>
              </w:rPr>
              <w:t>필독</w:t>
            </w:r>
            <w:r w:rsidRPr="00E42A71">
              <w:rPr>
                <w:spacing w:val="-8"/>
              </w:rPr>
              <w:t>)</w:t>
            </w:r>
          </w:p>
          <w:p w14:paraId="703DCC77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boardread.aspx?idx=27218&amp;curpage=1&amp;bsid=10004&amp;searchBun=51 [</w:t>
            </w:r>
            <w:r w:rsidRPr="00E42A71">
              <w:rPr>
                <w:rFonts w:hint="eastAsia"/>
                <w:spacing w:val="-8"/>
              </w:rPr>
              <w:t>학부</w:t>
            </w:r>
            <w:r w:rsidRPr="00E42A71">
              <w:rPr>
                <w:spacing w:val="-8"/>
              </w:rPr>
              <w:t>]2016-2</w:t>
            </w:r>
            <w:r w:rsidRPr="00E42A71">
              <w:rPr>
                <w:rFonts w:hint="eastAsia"/>
                <w:spacing w:val="-8"/>
              </w:rPr>
              <w:t>학기</w:t>
            </w:r>
            <w:r w:rsidRPr="00E42A71">
              <w:rPr>
                <w:spacing w:val="-8"/>
              </w:rPr>
              <w:t xml:space="preserve"> '</w:t>
            </w:r>
            <w:r w:rsidRPr="00E42A71">
              <w:rPr>
                <w:rFonts w:hint="eastAsia"/>
                <w:spacing w:val="-8"/>
              </w:rPr>
              <w:t>학기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중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강의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의견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수렴</w:t>
            </w:r>
            <w:r w:rsidRPr="00E42A71">
              <w:rPr>
                <w:spacing w:val="-8"/>
              </w:rPr>
              <w:t>'...</w:t>
            </w:r>
          </w:p>
          <w:p w14:paraId="0DD9EDD7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  <w:r w:rsidRPr="00E42A71">
              <w:rPr>
                <w:spacing w:val="-8"/>
              </w:rPr>
              <w:t>boardread.aspx?idx=27066&amp;curpage=1&amp;bsid=10004&amp;searchBun=51 [</w:t>
            </w:r>
            <w:r w:rsidRPr="00E42A71">
              <w:rPr>
                <w:rFonts w:hint="eastAsia"/>
                <w:spacing w:val="-8"/>
              </w:rPr>
              <w:t>학부</w:t>
            </w:r>
            <w:r w:rsidRPr="00E42A71">
              <w:rPr>
                <w:spacing w:val="-8"/>
              </w:rPr>
              <w:t>] 2016</w:t>
            </w:r>
            <w:r w:rsidRPr="00E42A71">
              <w:rPr>
                <w:rFonts w:hint="eastAsia"/>
                <w:spacing w:val="-8"/>
              </w:rPr>
              <w:t>학년도</w:t>
            </w:r>
            <w:r w:rsidRPr="00E42A71">
              <w:rPr>
                <w:spacing w:val="-8"/>
              </w:rPr>
              <w:t xml:space="preserve"> 2</w:t>
            </w:r>
            <w:r w:rsidRPr="00E42A71">
              <w:rPr>
                <w:rFonts w:hint="eastAsia"/>
                <w:spacing w:val="-8"/>
              </w:rPr>
              <w:t>학기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수강과목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철회</w:t>
            </w:r>
            <w:r w:rsidRPr="00E42A71">
              <w:rPr>
                <w:spacing w:val="-8"/>
              </w:rPr>
              <w:t xml:space="preserve"> </w:t>
            </w:r>
            <w:r w:rsidRPr="00E42A71">
              <w:rPr>
                <w:rFonts w:hint="eastAsia"/>
                <w:spacing w:val="-8"/>
              </w:rPr>
              <w:t>안내</w:t>
            </w:r>
          </w:p>
          <w:p w14:paraId="06DD6660" w14:textId="77777777" w:rsidR="00E42A71" w:rsidRPr="00E42A71" w:rsidRDefault="00E42A71" w:rsidP="00E42A71">
            <w:pPr>
              <w:pStyle w:val="a1"/>
              <w:rPr>
                <w:spacing w:val="-8"/>
              </w:rPr>
            </w:pPr>
          </w:p>
        </w:tc>
      </w:tr>
    </w:tbl>
    <w:p w14:paraId="0E90CFD6" w14:textId="41A10D1C" w:rsidR="00E42A71" w:rsidRDefault="00E42A71" w:rsidP="001402BF"/>
    <w:p w14:paraId="68936348" w14:textId="4CA8F92F" w:rsidR="00E42A71" w:rsidRDefault="00E42A71" w:rsidP="001402BF"/>
    <w:p w14:paraId="096C69BA" w14:textId="77777777" w:rsidR="00E42A71" w:rsidRDefault="00E42A71" w:rsidP="001402BF"/>
    <w:p w14:paraId="4F46D19F" w14:textId="31C818D2" w:rsidR="00E42A71" w:rsidRDefault="00E42A71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46CED81" w14:textId="673695B6" w:rsidR="00E42A71" w:rsidRDefault="00E42A71" w:rsidP="00E42A71">
      <w:pPr>
        <w:pStyle w:val="Heading2"/>
      </w:pPr>
      <w:bookmarkStart w:id="8" w:name="_Toc469339151"/>
      <w:r>
        <w:rPr>
          <w:rFonts w:hint="eastAsia"/>
        </w:rPr>
        <w:lastRenderedPageBreak/>
        <w:t>Example04</w:t>
      </w:r>
      <w:bookmarkEnd w:id="8"/>
    </w:p>
    <w:p w14:paraId="341A5EEE" w14:textId="56A35424" w:rsidR="00E42A71" w:rsidRDefault="00E42A71" w:rsidP="00E42A71">
      <w:r>
        <w:rPr>
          <w:rFonts w:hint="eastAsia"/>
        </w:rPr>
        <w:t>Example04.java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42A71" w14:paraId="77C9CD29" w14:textId="77777777" w:rsidTr="002B0DA0">
        <w:tc>
          <w:tcPr>
            <w:tcW w:w="426" w:type="dxa"/>
          </w:tcPr>
          <w:p w14:paraId="1B29DBC3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FE08E59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4C1C33F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86C3CB4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B617FAF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66C428D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241FD3B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89C8A62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875DC85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C99AB2A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E4843B9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55AE566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B1F680D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EE78713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335C143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0440D9E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DCB3DEA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91319D7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CD33328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D5E6E81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AC23710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7C71F60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D0B996B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10954CC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E06CF0E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64227B9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2FAC3AA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9313A55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097A618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25E05C6" w14:textId="78BA77B3" w:rsidR="00E42A71" w:rsidRPr="00185935" w:rsidRDefault="00E42A71" w:rsidP="00E42A71">
            <w:pPr>
              <w:pStyle w:val="a1"/>
            </w:pPr>
          </w:p>
        </w:tc>
        <w:tc>
          <w:tcPr>
            <w:tcW w:w="10631" w:type="dxa"/>
          </w:tcPr>
          <w:p w14:paraId="439A71C7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170BC69F" w14:textId="77777777" w:rsidR="00E42A71" w:rsidRDefault="00E42A71" w:rsidP="00E42A71">
            <w:pPr>
              <w:pStyle w:val="a1"/>
            </w:pPr>
          </w:p>
          <w:p w14:paraId="39CF87BF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699776E3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72B8CDC2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36BA8FE0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2E2E5CB8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43A7B83D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1453DB3F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700EC69E" w14:textId="77777777" w:rsidR="00E42A71" w:rsidRDefault="00E42A71" w:rsidP="00E42A71">
            <w:pPr>
              <w:pStyle w:val="a1"/>
            </w:pPr>
          </w:p>
          <w:p w14:paraId="01E68739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Example04 {</w:t>
            </w:r>
          </w:p>
          <w:p w14:paraId="03DE57DF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3DDC868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6E5DDF56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224DE593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).get();</w:t>
            </w:r>
          </w:p>
          <w:p w14:paraId="216D0A9A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 span a"</w:t>
            </w:r>
            <w:r>
              <w:rPr>
                <w:color w:val="000000"/>
              </w:rPr>
              <w:t>);</w:t>
            </w:r>
          </w:p>
          <w:p w14:paraId="6F3C7362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D2374B4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"boardread.aspx\\?idx=([0-9]+)&amp;"</w:t>
            </w:r>
            <w:r>
              <w:rPr>
                <w:color w:val="000000"/>
              </w:rPr>
              <w:t>;</w:t>
            </w:r>
          </w:p>
          <w:p w14:paraId="54411234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5F64359F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26A01B6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 {</w:t>
            </w:r>
          </w:p>
          <w:p w14:paraId="57D05AA3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);</w:t>
            </w:r>
          </w:p>
          <w:p w14:paraId="6F320FE8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6E991850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02469799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.text());</w:t>
            </w:r>
          </w:p>
          <w:p w14:paraId="693276A9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FFF266F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A725688" w14:textId="77777777" w:rsidR="00E42A71" w:rsidRDefault="00E42A71" w:rsidP="00E42A71">
            <w:pPr>
              <w:pStyle w:val="a1"/>
            </w:pPr>
          </w:p>
          <w:p w14:paraId="5F6E4997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>}</w:t>
            </w:r>
          </w:p>
          <w:p w14:paraId="5C1048E8" w14:textId="77777777" w:rsidR="00E42A71" w:rsidRDefault="00E42A71" w:rsidP="00E42A71">
            <w:pPr>
              <w:pStyle w:val="a1"/>
            </w:pPr>
          </w:p>
        </w:tc>
      </w:tr>
    </w:tbl>
    <w:p w14:paraId="52DFC70A" w14:textId="5CCFE80B" w:rsidR="00E42A71" w:rsidRDefault="00E42A71" w:rsidP="00E42A71"/>
    <w:p w14:paraId="2F05C9DC" w14:textId="59D4D194" w:rsidR="00E42A71" w:rsidRDefault="00E42A71" w:rsidP="00E42A71">
      <w:pPr>
        <w:rPr>
          <w:color w:val="2A00FF"/>
        </w:rPr>
      </w:pPr>
      <w:r>
        <w:rPr>
          <w:color w:val="2A00FF"/>
        </w:rPr>
        <w:t>"boardread.aspx\\?idx=([0-9]+)&amp;"</w:t>
      </w:r>
    </w:p>
    <w:p w14:paraId="54790B4F" w14:textId="433B39B9" w:rsidR="00E42A71" w:rsidRDefault="00E42A71" w:rsidP="00E42A71">
      <w:r>
        <w:rPr>
          <w:rFonts w:hint="eastAsia"/>
        </w:rPr>
        <w:t>위 정규식은 아래에서 노란색 부분과 일치한다.</w:t>
      </w:r>
    </w:p>
    <w:p w14:paraId="413DB572" w14:textId="77777777" w:rsidR="00E42A71" w:rsidRDefault="00E42A71" w:rsidP="00E42A71">
      <w:pPr>
        <w:pStyle w:val="a0"/>
      </w:pPr>
      <w:r>
        <w:t>&lt;a href='</w:t>
      </w:r>
      <w:r w:rsidRPr="00E42A71">
        <w:rPr>
          <w:highlight w:val="yellow"/>
        </w:rPr>
        <w:t>boardread.aspx?idx=27461&amp;</w:t>
      </w:r>
      <w:r>
        <w:t>amp;curpage=1&amp;amp;bsid=10004&amp;amp;searchBun=51'&gt;</w:t>
      </w:r>
    </w:p>
    <w:p w14:paraId="1AD4246F" w14:textId="25FEC405" w:rsidR="00E42A71" w:rsidRPr="00E42A71" w:rsidRDefault="00E42A71" w:rsidP="001402BF"/>
    <w:p w14:paraId="38A0D946" w14:textId="77777777" w:rsidR="00E42A71" w:rsidRDefault="00E42A71" w:rsidP="00E42A71">
      <w:pPr>
        <w:rPr>
          <w:color w:val="2A00FF"/>
        </w:rPr>
      </w:pPr>
      <w:r>
        <w:rPr>
          <w:color w:val="2A00FF"/>
        </w:rPr>
        <w:t>"boardread.aspx\\?idx=</w:t>
      </w:r>
      <w:r w:rsidRPr="00E42A71">
        <w:rPr>
          <w:color w:val="2A00FF"/>
          <w:highlight w:val="yellow"/>
        </w:rPr>
        <w:t>([0-9]+)</w:t>
      </w:r>
      <w:r>
        <w:rPr>
          <w:color w:val="2A00FF"/>
        </w:rPr>
        <w:t>&amp;"</w:t>
      </w:r>
    </w:p>
    <w:p w14:paraId="0DBC284D" w14:textId="3F97921D" w:rsidR="00E42A71" w:rsidRDefault="00E42A71" w:rsidP="00E42A71">
      <w:r>
        <w:rPr>
          <w:rFonts w:hint="eastAsia"/>
        </w:rPr>
        <w:t>위 정규식에서 노란색 괄호 부분은 아래에서 노란색 부분과 일치한다.</w:t>
      </w:r>
    </w:p>
    <w:p w14:paraId="5BE479A9" w14:textId="19170A3D" w:rsidR="00E42A71" w:rsidRDefault="00E42A71" w:rsidP="00E42A71">
      <w:r>
        <w:t>&lt;a href='boardread.aspx?idx=</w:t>
      </w:r>
      <w:r w:rsidRPr="00E42A71">
        <w:rPr>
          <w:highlight w:val="yellow"/>
        </w:rPr>
        <w:t>27461</w:t>
      </w:r>
      <w:r>
        <w:t>&amp;amp;curpage=1&amp;amp;bsid=10004&amp;amp;searchBun=51'&gt;</w:t>
      </w:r>
    </w:p>
    <w:p w14:paraId="39B2C258" w14:textId="1305DF93" w:rsidR="00E42A71" w:rsidRDefault="00E42A71" w:rsidP="001402BF"/>
    <w:p w14:paraId="168978CF" w14:textId="77777777" w:rsidR="00E42A71" w:rsidRDefault="00E42A71" w:rsidP="00E42A71">
      <w:pPr>
        <w:pStyle w:val="a1"/>
      </w:pPr>
      <w:r>
        <w:rPr>
          <w:color w:val="000000"/>
        </w:rPr>
        <w:t xml:space="preserve">String </w:t>
      </w:r>
      <w:r>
        <w:rPr>
          <w:color w:val="6A3E3E"/>
        </w:rPr>
        <w:t>idx</w:t>
      </w:r>
      <w:r>
        <w:rPr>
          <w:color w:val="000000"/>
        </w:rPr>
        <w:t xml:space="preserve"> = </w:t>
      </w:r>
      <w:r>
        <w:rPr>
          <w:color w:val="6A3E3E"/>
        </w:rPr>
        <w:t>matcher</w:t>
      </w:r>
      <w:r>
        <w:rPr>
          <w:color w:val="000000"/>
        </w:rPr>
        <w:t xml:space="preserve">.find() ? </w:t>
      </w:r>
      <w:r>
        <w:rPr>
          <w:color w:val="6A3E3E"/>
        </w:rPr>
        <w:t>matcher</w:t>
      </w:r>
      <w:r>
        <w:rPr>
          <w:color w:val="000000"/>
        </w:rPr>
        <w:t xml:space="preserve">.group(1) : </w:t>
      </w:r>
      <w:r>
        <w:rPr>
          <w:color w:val="7F0055"/>
        </w:rPr>
        <w:t>null</w:t>
      </w:r>
      <w:r>
        <w:rPr>
          <w:color w:val="000000"/>
        </w:rPr>
        <w:t>;</w:t>
      </w:r>
    </w:p>
    <w:p w14:paraId="635EC7C4" w14:textId="5C0F7C45" w:rsidR="00E42A71" w:rsidRPr="00E42A71" w:rsidRDefault="00E42A71" w:rsidP="001402BF">
      <w:r>
        <w:rPr>
          <w:rFonts w:hint="eastAsia"/>
        </w:rPr>
        <w:t>정규식에서 첫 번째 괄호에 일치하는 부분만 구한다.</w:t>
      </w:r>
    </w:p>
    <w:p w14:paraId="6C4D6B88" w14:textId="31DF99DC" w:rsidR="00E42A71" w:rsidRDefault="00E42A71" w:rsidP="001402BF"/>
    <w:p w14:paraId="6A1E69D5" w14:textId="6DA14E70" w:rsidR="00E42A71" w:rsidRDefault="00E42A71" w:rsidP="001402BF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2A71" w14:paraId="740EC49F" w14:textId="77777777" w:rsidTr="00E42A71">
        <w:tc>
          <w:tcPr>
            <w:tcW w:w="10456" w:type="dxa"/>
          </w:tcPr>
          <w:p w14:paraId="5D3E7419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27461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 8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재학생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취업자에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대한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3FF8C670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27677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자격증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제출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영어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경영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45E18AFB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27673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중어중국학과</w:t>
            </w:r>
            <w:r>
              <w:rPr>
                <w:rFonts w:cs="굴림체"/>
                <w:color w:val="000000"/>
                <w:kern w:val="0"/>
                <w:szCs w:val="20"/>
              </w:rPr>
              <w:t>] 2016-2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시행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</w:p>
          <w:p w14:paraId="789DA648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27612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 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겨울계절학기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폐강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</w:p>
          <w:p w14:paraId="530115F6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27606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겨울계절학기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폐강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위험강좌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6BB4574E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27599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재시험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공지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필독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0863C7B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27590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결과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확인</w:t>
            </w:r>
          </w:p>
          <w:p w14:paraId="38CAF8F3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27536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군복무기간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군</w:t>
            </w:r>
            <w:r>
              <w:rPr>
                <w:rFonts w:cs="굴림체"/>
                <w:color w:val="000000"/>
                <w:kern w:val="0"/>
                <w:szCs w:val="20"/>
              </w:rPr>
              <w:t>e-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러닝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취득학점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인정안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5DBD59F1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27516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장소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공지</w:t>
            </w:r>
          </w:p>
          <w:p w14:paraId="44306BC9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27496 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수정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시간연장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학점포기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>(2016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...</w:t>
            </w:r>
          </w:p>
          <w:p w14:paraId="10A3D3D1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27462 2017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1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재입학생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모집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공고</w:t>
            </w:r>
          </w:p>
          <w:p w14:paraId="7801AB93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27457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 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겨울계절학기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수강신청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>...</w:t>
            </w:r>
          </w:p>
          <w:p w14:paraId="73201E82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27404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타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대학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학점교류는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학점교류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게시판을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참고하세요</w:t>
            </w:r>
          </w:p>
          <w:p w14:paraId="323F6806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27228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필독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5867F54" w14:textId="77777777" w:rsid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27218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학부</w:t>
            </w:r>
            <w:r>
              <w:rPr>
                <w:rFonts w:cs="굴림체"/>
                <w:color w:val="000000"/>
                <w:kern w:val="0"/>
                <w:szCs w:val="20"/>
              </w:rPr>
              <w:t>]2016-2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'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강의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의견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수렴</w:t>
            </w:r>
            <w:r>
              <w:rPr>
                <w:rFonts w:cs="굴림체"/>
                <w:color w:val="000000"/>
                <w:kern w:val="0"/>
                <w:szCs w:val="20"/>
              </w:rPr>
              <w:t>'...</w:t>
            </w:r>
          </w:p>
          <w:p w14:paraId="72990982" w14:textId="584384C1" w:rsidR="00E42A71" w:rsidRPr="00E42A71" w:rsidRDefault="00E42A71" w:rsidP="00E42A7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27066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학부</w:t>
            </w:r>
            <w:r>
              <w:rPr>
                <w:rFonts w:cs="굴림체"/>
                <w:color w:val="000000"/>
                <w:kern w:val="0"/>
                <w:szCs w:val="20"/>
              </w:rPr>
              <w:t>] 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수강과목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철회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</w:p>
        </w:tc>
      </w:tr>
    </w:tbl>
    <w:p w14:paraId="604B2170" w14:textId="77777777" w:rsidR="00E42A71" w:rsidRDefault="00E42A71" w:rsidP="001402BF"/>
    <w:p w14:paraId="160EA8FA" w14:textId="70D6C79D" w:rsidR="00E42A71" w:rsidRDefault="00E42A71" w:rsidP="001402BF"/>
    <w:p w14:paraId="37D7C0BB" w14:textId="7006EE35" w:rsidR="0077797A" w:rsidRDefault="0077797A" w:rsidP="0077797A">
      <w:pPr>
        <w:pStyle w:val="Heading1"/>
      </w:pPr>
      <w:bookmarkStart w:id="9" w:name="_Toc469339152"/>
      <w:r>
        <w:rPr>
          <w:rFonts w:hint="eastAsia"/>
        </w:rPr>
        <w:lastRenderedPageBreak/>
        <w:t>게시글 내용 가져오기</w:t>
      </w:r>
      <w:bookmarkEnd w:id="9"/>
    </w:p>
    <w:p w14:paraId="115E4C06" w14:textId="77777777" w:rsidR="0077797A" w:rsidRPr="0077797A" w:rsidRDefault="0077797A" w:rsidP="0077797A"/>
    <w:p w14:paraId="6ACE1D3F" w14:textId="1BD790B9" w:rsidR="00E42A71" w:rsidRDefault="00E42A71" w:rsidP="00E42A71">
      <w:pPr>
        <w:pStyle w:val="Heading2"/>
      </w:pPr>
      <w:bookmarkStart w:id="10" w:name="_Toc469339153"/>
      <w:r>
        <w:rPr>
          <w:rFonts w:hint="eastAsia"/>
        </w:rPr>
        <w:t>Example05</w:t>
      </w:r>
      <w:bookmarkEnd w:id="10"/>
    </w:p>
    <w:p w14:paraId="643FAB17" w14:textId="6F6C7271" w:rsidR="00E42A71" w:rsidRDefault="00E42A71" w:rsidP="00E42A71">
      <w:r>
        <w:rPr>
          <w:rFonts w:hint="eastAsia"/>
        </w:rPr>
        <w:t>Example05.java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42A71" w14:paraId="78F23791" w14:textId="77777777" w:rsidTr="002B0DA0">
        <w:tc>
          <w:tcPr>
            <w:tcW w:w="426" w:type="dxa"/>
          </w:tcPr>
          <w:p w14:paraId="41A50EBB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432EDC1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0D7EC70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696711C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47E12A4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39E04C1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0293E85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9506F6C" w14:textId="77777777" w:rsidR="00E42A71" w:rsidRPr="00185935" w:rsidRDefault="00E42A71" w:rsidP="00E42A7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DCF6CDC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98FF9AE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36A662B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3DE7749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892E212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5F78903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44FDB9C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06A8A6E6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F177403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1CA623F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C27C57C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CCFDB2C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D17F883" w14:textId="77777777" w:rsidR="00E42A71" w:rsidRDefault="00E42A71" w:rsidP="00E42A71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3BC7A68" w14:textId="731E1226" w:rsidR="00E42A71" w:rsidRPr="00185935" w:rsidRDefault="00E42A71" w:rsidP="00E42A71">
            <w:pPr>
              <w:pStyle w:val="a1"/>
            </w:pPr>
            <w:r>
              <w:rPr>
                <w:rFonts w:hint="eastAsia"/>
              </w:rPr>
              <w:t>22</w:t>
            </w:r>
          </w:p>
        </w:tc>
        <w:tc>
          <w:tcPr>
            <w:tcW w:w="10631" w:type="dxa"/>
          </w:tcPr>
          <w:p w14:paraId="18EEBD9B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19ECA95F" w14:textId="77777777" w:rsidR="00E42A71" w:rsidRDefault="00E42A71" w:rsidP="00E42A71">
            <w:pPr>
              <w:pStyle w:val="a1"/>
            </w:pPr>
          </w:p>
          <w:p w14:paraId="272A4E9F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1D16EA94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1331E7D1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7C96EB4E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44CDF9E2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2CF83855" w14:textId="77777777" w:rsidR="00E42A71" w:rsidRDefault="00E42A71" w:rsidP="00E42A71">
            <w:pPr>
              <w:pStyle w:val="a1"/>
            </w:pPr>
          </w:p>
          <w:p w14:paraId="4995D791" w14:textId="77777777" w:rsidR="00E42A71" w:rsidRDefault="00E42A71" w:rsidP="00E42A7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Example05 {</w:t>
            </w:r>
          </w:p>
          <w:p w14:paraId="147BA27B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6150320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4F25D68A" w14:textId="3C64474B" w:rsidR="00E42A71" w:rsidRDefault="00E42A71" w:rsidP="00E42A71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79A445E5" w14:textId="5C229E4F" w:rsidR="00E42A71" w:rsidRDefault="007234B0" w:rsidP="00E42A71">
            <w:pPr>
              <w:pStyle w:val="a1"/>
            </w:pPr>
            <w:r>
              <w:rPr>
                <w:color w:val="000000"/>
              </w:rPr>
              <w:t xml:space="preserve">  </w:t>
            </w:r>
            <w:r w:rsidR="00E42A71">
              <w:rPr>
                <w:color w:val="000000"/>
              </w:rPr>
              <w:t xml:space="preserve">            </w:t>
            </w:r>
            <w:r w:rsidR="00E42A71">
              <w:rPr>
                <w:color w:val="2A00FF"/>
              </w:rPr>
              <w:t>"http://www.skhu.ac.kr/board/boardread.aspx?idx=27461&amp;curpage=1&amp;bsid=10004&amp;searchBun=51"</w:t>
            </w:r>
            <w:r w:rsidR="00E42A71">
              <w:rPr>
                <w:color w:val="000000"/>
              </w:rPr>
              <w:t>;</w:t>
            </w:r>
          </w:p>
          <w:p w14:paraId="2E1A5342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).get();</w:t>
            </w:r>
          </w:p>
          <w:p w14:paraId="42F8E890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"span#ctl00_ContentPlaceHolder1_ctl00_lbContents"</w:t>
            </w:r>
            <w:r>
              <w:rPr>
                <w:color w:val="000000"/>
              </w:rPr>
              <w:t>);</w:t>
            </w:r>
          </w:p>
          <w:p w14:paraId="61FEB121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2DE3082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</w:t>
            </w:r>
          </w:p>
          <w:p w14:paraId="20F7A5D3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</w:t>
            </w:r>
            <w:r w:rsidRPr="002B0DA0">
              <w:rPr>
                <w:color w:val="000000"/>
                <w:highlight w:val="yellow"/>
              </w:rPr>
              <w:t>text</w:t>
            </w:r>
            <w:r>
              <w:rPr>
                <w:color w:val="000000"/>
              </w:rPr>
              <w:t>());</w:t>
            </w:r>
          </w:p>
          <w:p w14:paraId="57A144C7" w14:textId="77777777" w:rsidR="00E42A71" w:rsidRDefault="00E42A71" w:rsidP="00E42A7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0D86ED1" w14:textId="77777777" w:rsidR="00E42A71" w:rsidRDefault="00E42A71" w:rsidP="00E42A71">
            <w:pPr>
              <w:pStyle w:val="a1"/>
            </w:pPr>
          </w:p>
          <w:p w14:paraId="60B0C7EA" w14:textId="614075E9" w:rsidR="00E42A71" w:rsidRDefault="00E42A71" w:rsidP="00E42A71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E6F4C4B" w14:textId="75269ACD" w:rsidR="00E42A71" w:rsidRDefault="00E42A71" w:rsidP="00E42A71"/>
    <w:p w14:paraId="79E85EEB" w14:textId="3330ED51" w:rsidR="007234B0" w:rsidRDefault="007234B0" w:rsidP="007234B0">
      <w:pPr>
        <w:pStyle w:val="a1"/>
        <w:rPr>
          <w:color w:val="000000"/>
        </w:rPr>
      </w:pPr>
      <w:r>
        <w:rPr>
          <w:color w:val="2A00FF"/>
        </w:rPr>
        <w:t>"http://www.skhu.ac.kr/board/boardread.aspx?idx=27461&amp;curpage=1&amp;bsid=10004&amp;searchBun=51"</w:t>
      </w:r>
      <w:r>
        <w:rPr>
          <w:color w:val="000000"/>
        </w:rPr>
        <w:t>;</w:t>
      </w:r>
    </w:p>
    <w:p w14:paraId="7381A4BC" w14:textId="342F100C" w:rsidR="007234B0" w:rsidRDefault="007234B0" w:rsidP="007234B0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위 </w:t>
      </w:r>
      <w:r>
        <w:rPr>
          <w:color w:val="000000"/>
        </w:rPr>
        <w:t>URL</w:t>
      </w:r>
      <w:r>
        <w:rPr>
          <w:rFonts w:hint="eastAsia"/>
          <w:color w:val="000000"/>
        </w:rPr>
        <w:t>은 게시글 아이디(</w:t>
      </w:r>
      <w:r>
        <w:rPr>
          <w:color w:val="000000"/>
        </w:rPr>
        <w:t>idx)</w:t>
      </w:r>
      <w:r>
        <w:rPr>
          <w:rFonts w:hint="eastAsia"/>
          <w:color w:val="000000"/>
        </w:rPr>
        <w:t xml:space="preserve">가 </w:t>
      </w:r>
      <w:r>
        <w:rPr>
          <w:color w:val="000000"/>
        </w:rPr>
        <w:t>27461</w:t>
      </w:r>
      <w:r>
        <w:rPr>
          <w:rFonts w:hint="eastAsia"/>
          <w:color w:val="000000"/>
        </w:rPr>
        <w:t>인 게시글의 본문 내용을 보여주는 웹페이지</w:t>
      </w:r>
      <w:r w:rsidR="003E63D0">
        <w:rPr>
          <w:rFonts w:hint="eastAsia"/>
          <w:color w:val="000000"/>
        </w:rPr>
        <w:t xml:space="preserve">의 </w:t>
      </w:r>
      <w:r w:rsidR="003E63D0">
        <w:rPr>
          <w:color w:val="000000"/>
        </w:rPr>
        <w:t xml:space="preserve">URL </w:t>
      </w:r>
      <w:r w:rsidR="003E63D0">
        <w:rPr>
          <w:rFonts w:hint="eastAsia"/>
          <w:color w:val="000000"/>
        </w:rPr>
        <w:t>이다.</w:t>
      </w:r>
    </w:p>
    <w:p w14:paraId="0C87627F" w14:textId="2F876628" w:rsidR="003E63D0" w:rsidRDefault="003E63D0" w:rsidP="007234B0">
      <w:pPr>
        <w:pStyle w:val="a1"/>
        <w:rPr>
          <w:color w:val="000000"/>
        </w:rPr>
      </w:pPr>
    </w:p>
    <w:p w14:paraId="0DC026A7" w14:textId="58C79C40" w:rsidR="00E42A71" w:rsidRPr="00E42A71" w:rsidRDefault="003E63D0" w:rsidP="003E63D0">
      <w:pPr>
        <w:pStyle w:val="a1"/>
      </w:pPr>
      <w:r>
        <w:rPr>
          <w:rFonts w:hint="eastAsia"/>
          <w:color w:val="000000"/>
        </w:rPr>
        <w:t>위 게시글 내용 웹페이지에서 게시글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내용은 다음과 같은 </w:t>
      </w:r>
      <w:r>
        <w:rPr>
          <w:color w:val="000000"/>
        </w:rPr>
        <w:t xml:space="preserve">HTML </w:t>
      </w:r>
      <w:r>
        <w:rPr>
          <w:rFonts w:hint="eastAsia"/>
          <w:color w:val="000000"/>
        </w:rPr>
        <w:t>태그이다.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229C" w14:paraId="0E0D1C49" w14:textId="77777777" w:rsidTr="001402BF">
        <w:tc>
          <w:tcPr>
            <w:tcW w:w="10456" w:type="dxa"/>
          </w:tcPr>
          <w:p w14:paraId="208D1AE1" w14:textId="77777777" w:rsidR="0051410E" w:rsidRDefault="0051410E" w:rsidP="0051410E">
            <w:pPr>
              <w:pStyle w:val="a1"/>
            </w:pPr>
            <w:r>
              <w:t>&lt;td colspan="4" class="board_view_con"&gt;</w:t>
            </w:r>
          </w:p>
          <w:p w14:paraId="26361E37" w14:textId="5AF3E4C2" w:rsidR="0058229C" w:rsidRDefault="0051410E" w:rsidP="0051410E">
            <w:pPr>
              <w:pStyle w:val="a1"/>
            </w:pPr>
            <w:r>
              <w:t xml:space="preserve">    &lt;span id="</w:t>
            </w:r>
            <w:r w:rsidRPr="003E63D0">
              <w:rPr>
                <w:highlight w:val="yellow"/>
              </w:rPr>
              <w:t>ctl00_ContentPlaceHolder1_ctl00_lbContents</w:t>
            </w:r>
            <w:r>
              <w:t>"&gt;</w:t>
            </w:r>
          </w:p>
          <w:p w14:paraId="6C86F37D" w14:textId="5DE15A76" w:rsidR="0058229C" w:rsidRDefault="0058229C" w:rsidP="0051410E">
            <w:pPr>
              <w:pStyle w:val="a1"/>
            </w:pPr>
            <w:r>
              <w:t xml:space="preserve">      </w:t>
            </w:r>
            <w:r w:rsidRPr="00A339F5">
              <w:t xml:space="preserve">    ... 게시글</w:t>
            </w:r>
            <w:r w:rsidRPr="00A339F5">
              <w:rPr>
                <w:rFonts w:hint="eastAsia"/>
              </w:rPr>
              <w:t xml:space="preserve"> 내용 </w:t>
            </w:r>
            <w:r w:rsidRPr="00A339F5">
              <w:t>...</w:t>
            </w:r>
          </w:p>
          <w:p w14:paraId="295857DB" w14:textId="18BBC011" w:rsidR="0051410E" w:rsidRDefault="0051410E" w:rsidP="0051410E">
            <w:pPr>
              <w:pStyle w:val="a1"/>
            </w:pPr>
            <w:r>
              <w:t xml:space="preserve">    &lt;/</w:t>
            </w:r>
            <w:r>
              <w:rPr>
                <w:rFonts w:hint="eastAsia"/>
              </w:rPr>
              <w:t>span&gt;</w:t>
            </w:r>
          </w:p>
          <w:p w14:paraId="711A03B5" w14:textId="608D1301" w:rsidR="0058229C" w:rsidRPr="00A339F5" w:rsidRDefault="0051410E" w:rsidP="001402BF">
            <w:pPr>
              <w:pStyle w:val="a1"/>
            </w:pPr>
            <w:r>
              <w:t>&lt;/td&gt;</w:t>
            </w:r>
          </w:p>
        </w:tc>
      </w:tr>
    </w:tbl>
    <w:p w14:paraId="2802D4CB" w14:textId="53A497B6" w:rsidR="000C6744" w:rsidRDefault="000C6744" w:rsidP="004E2AC6"/>
    <w:p w14:paraId="6C5D036C" w14:textId="06089491" w:rsidR="003E63D0" w:rsidRDefault="003E63D0" w:rsidP="004E2AC6">
      <w:r>
        <w:rPr>
          <w:color w:val="000000"/>
        </w:rPr>
        <w:t xml:space="preserve">Elements </w:t>
      </w:r>
      <w:r>
        <w:rPr>
          <w:color w:val="6A3E3E"/>
        </w:rPr>
        <w:t>tagList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rPr>
          <w:color w:val="2A00FF"/>
        </w:rPr>
        <w:t>"span#ctl00_ContentPlaceHolder1_ctl00_lbContents"</w:t>
      </w:r>
      <w:r>
        <w:rPr>
          <w:color w:val="000000"/>
        </w:rPr>
        <w:t>);</w:t>
      </w:r>
    </w:p>
    <w:p w14:paraId="36989A0A" w14:textId="77777777" w:rsidR="003E63D0" w:rsidRDefault="003E63D0" w:rsidP="004E2AC6">
      <w:r>
        <w:t xml:space="preserve">  </w:t>
      </w:r>
      <w:r>
        <w:rPr>
          <w:rFonts w:hint="eastAsia"/>
        </w:rPr>
        <w:t xml:space="preserve">웹페이지 내용에 들어있는 </w:t>
      </w:r>
      <w:r>
        <w:t xml:space="preserve">span </w:t>
      </w:r>
      <w:r>
        <w:rPr>
          <w:rFonts w:hint="eastAsia"/>
        </w:rPr>
        <w:t xml:space="preserve">태그들 중에서 </w:t>
      </w:r>
    </w:p>
    <w:p w14:paraId="6EEB9B98" w14:textId="3B4332B8" w:rsidR="003E63D0" w:rsidRDefault="003E63D0" w:rsidP="004E2AC6">
      <w:r>
        <w:t xml:space="preserve">  id="</w:t>
      </w:r>
      <w:r>
        <w:rPr>
          <w:color w:val="2A00FF"/>
        </w:rPr>
        <w:t xml:space="preserve">ctl00_ContentPlaceHolder1_ctl00_lbContents" </w:t>
      </w:r>
      <w:r w:rsidRPr="003E63D0">
        <w:t>애트리</w:t>
      </w:r>
      <w:r>
        <w:rPr>
          <w:rFonts w:hint="eastAsia"/>
        </w:rPr>
        <w:t xml:space="preserve">뷰트를 갖는 </w:t>
      </w:r>
      <w:r>
        <w:t xml:space="preserve">span </w:t>
      </w:r>
      <w:r>
        <w:rPr>
          <w:rFonts w:hint="eastAsia"/>
        </w:rPr>
        <w:t>태그들의 목록만 리턴한다.</w:t>
      </w:r>
    </w:p>
    <w:p w14:paraId="60E53349" w14:textId="37E76937" w:rsidR="003E63D0" w:rsidRDefault="003E63D0" w:rsidP="004E2AC6"/>
    <w:p w14:paraId="43BC3507" w14:textId="77777777" w:rsidR="002B0DA0" w:rsidRDefault="002B0DA0" w:rsidP="004E2AC6"/>
    <w:p w14:paraId="458F2154" w14:textId="7BDA7B3F" w:rsidR="002B0DA0" w:rsidRDefault="002B0DA0" w:rsidP="002B0DA0">
      <w:pPr>
        <w:rPr>
          <w:color w:val="000000"/>
        </w:rPr>
      </w:pPr>
      <w:r>
        <w:rPr>
          <w:color w:val="000000"/>
        </w:rPr>
        <w:t xml:space="preserve">Element </w:t>
      </w:r>
      <w:r>
        <w:rPr>
          <w:rFonts w:hint="eastAsia"/>
          <w:color w:val="000000"/>
        </w:rPr>
        <w:t xml:space="preserve">클래스의 </w:t>
      </w:r>
      <w:r>
        <w:rPr>
          <w:color w:val="000000"/>
        </w:rPr>
        <w:t xml:space="preserve">text() </w:t>
      </w:r>
      <w:r>
        <w:rPr>
          <w:rFonts w:hint="eastAsia"/>
          <w:color w:val="000000"/>
        </w:rPr>
        <w:t xml:space="preserve">메소드는,  </w:t>
      </w:r>
      <w:r w:rsidRPr="00B72BF6">
        <w:rPr>
          <w:rFonts w:hint="eastAsia"/>
          <w:b/>
          <w:color w:val="000000"/>
        </w:rPr>
        <w:t>&lt;태그&gt;text&lt;/태그</w:t>
      </w:r>
      <w:r>
        <w:rPr>
          <w:b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text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부분을 리턴한다.</w:t>
      </w:r>
    </w:p>
    <w:p w14:paraId="1D4C58C7" w14:textId="2A72DB03" w:rsidR="002B0DA0" w:rsidRDefault="002B0DA0" w:rsidP="002B0DA0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그런데 </w:t>
      </w:r>
      <w:r>
        <w:rPr>
          <w:color w:val="000000"/>
        </w:rPr>
        <w:t xml:space="preserve">text </w:t>
      </w:r>
      <w:r>
        <w:rPr>
          <w:rFonts w:hint="eastAsia"/>
          <w:color w:val="000000"/>
        </w:rPr>
        <w:t>부분에서 HTML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태그들을 모두 제거하고 리턴한다.</w:t>
      </w:r>
    </w:p>
    <w:p w14:paraId="7C40E71B" w14:textId="54A4997D" w:rsidR="002B0DA0" w:rsidRDefault="002B0DA0" w:rsidP="002B0DA0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즉 </w:t>
      </w:r>
      <w:r>
        <w:rPr>
          <w:color w:val="000000"/>
        </w:rPr>
        <w:t xml:space="preserve">text </w:t>
      </w:r>
      <w:r>
        <w:rPr>
          <w:rFonts w:hint="eastAsia"/>
          <w:color w:val="000000"/>
        </w:rPr>
        <w:t>부분에서</w:t>
      </w:r>
    </w:p>
    <w:p w14:paraId="4410FFD0" w14:textId="4F69D535" w:rsidR="002B0DA0" w:rsidRDefault="002B0DA0" w:rsidP="002B0DA0">
      <w:pPr>
        <w:pStyle w:val="a1"/>
        <w:rPr>
          <w:color w:val="000000"/>
        </w:rPr>
      </w:pPr>
      <w:r>
        <w:rPr>
          <w:rFonts w:hint="eastAsia"/>
          <w:color w:val="000000"/>
        </w:rPr>
        <w:t>text.replaceAll("&lt;/</w:t>
      </w:r>
      <w:r>
        <w:rPr>
          <w:color w:val="000000"/>
        </w:rPr>
        <w:t>?[^</w:t>
      </w:r>
      <w:r w:rsidR="005D7110">
        <w:rPr>
          <w:color w:val="000000"/>
        </w:rPr>
        <w:t>&gt;</w:t>
      </w:r>
      <w:r>
        <w:rPr>
          <w:color w:val="000000"/>
        </w:rPr>
        <w:t>]+&gt;", "")</w:t>
      </w:r>
    </w:p>
    <w:p w14:paraId="5FB7761F" w14:textId="01C4FF39" w:rsidR="002B0DA0" w:rsidRDefault="002B0DA0" w:rsidP="002B0DA0">
      <w:pPr>
        <w:pStyle w:val="a1"/>
        <w:rPr>
          <w:color w:val="000000"/>
        </w:rPr>
      </w:pPr>
      <w:r>
        <w:rPr>
          <w:rFonts w:hint="eastAsia"/>
          <w:color w:val="000000"/>
        </w:rPr>
        <w:t>위 코드를 실행하여 태그 부분을 제거하고 남은 문자열을 리턴한다.</w:t>
      </w:r>
    </w:p>
    <w:p w14:paraId="7D7FDAE3" w14:textId="53B9429A" w:rsidR="002B0DA0" w:rsidRDefault="002B0DA0" w:rsidP="002B0DA0">
      <w:pPr>
        <w:pStyle w:val="a1"/>
        <w:rPr>
          <w:color w:val="000000"/>
        </w:rPr>
      </w:pPr>
    </w:p>
    <w:p w14:paraId="730357B9" w14:textId="77777777" w:rsidR="002B0DA0" w:rsidRPr="00B72BF6" w:rsidRDefault="002B0DA0" w:rsidP="002B0DA0">
      <w:pPr>
        <w:pStyle w:val="a1"/>
      </w:pPr>
    </w:p>
    <w:p w14:paraId="32444947" w14:textId="77777777" w:rsidR="002B0DA0" w:rsidRDefault="002B0DA0" w:rsidP="004E2AC6"/>
    <w:p w14:paraId="7DD7D84E" w14:textId="04999FAA" w:rsidR="003E63D0" w:rsidRDefault="003E63D0" w:rsidP="004E2AC6"/>
    <w:p w14:paraId="148EF0E9" w14:textId="5C96EE20" w:rsidR="003E63D0" w:rsidRDefault="003E63D0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53A304C" w14:textId="721374BA" w:rsidR="003E63D0" w:rsidRDefault="003E63D0" w:rsidP="003E63D0">
      <w:pPr>
        <w:pStyle w:val="Heading2"/>
      </w:pPr>
      <w:bookmarkStart w:id="11" w:name="_Toc469339154"/>
      <w:r>
        <w:rPr>
          <w:rFonts w:hint="eastAsia"/>
        </w:rPr>
        <w:lastRenderedPageBreak/>
        <w:t>Example06</w:t>
      </w:r>
      <w:bookmarkEnd w:id="11"/>
    </w:p>
    <w:p w14:paraId="6F71EAE5" w14:textId="05AAF31B" w:rsidR="003E63D0" w:rsidRDefault="003E63D0" w:rsidP="003E63D0">
      <w:r>
        <w:rPr>
          <w:rFonts w:hint="eastAsia"/>
        </w:rPr>
        <w:t>Example06.java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E63D0" w14:paraId="5AB78165" w14:textId="77777777" w:rsidTr="002B0DA0">
        <w:tc>
          <w:tcPr>
            <w:tcW w:w="426" w:type="dxa"/>
          </w:tcPr>
          <w:p w14:paraId="4154B08E" w14:textId="77777777" w:rsidR="003E63D0" w:rsidRPr="00185935" w:rsidRDefault="003E63D0" w:rsidP="003E63D0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9060E20" w14:textId="77777777" w:rsidR="003E63D0" w:rsidRPr="00185935" w:rsidRDefault="003E63D0" w:rsidP="003E63D0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858D9F6" w14:textId="77777777" w:rsidR="003E63D0" w:rsidRPr="00185935" w:rsidRDefault="003E63D0" w:rsidP="003E63D0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3AE8144" w14:textId="77777777" w:rsidR="003E63D0" w:rsidRPr="00185935" w:rsidRDefault="003E63D0" w:rsidP="003E63D0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8A1F1D0" w14:textId="77777777" w:rsidR="003E63D0" w:rsidRPr="00185935" w:rsidRDefault="003E63D0" w:rsidP="003E63D0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7C65F73" w14:textId="77777777" w:rsidR="003E63D0" w:rsidRPr="00185935" w:rsidRDefault="003E63D0" w:rsidP="003E63D0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048A309" w14:textId="77777777" w:rsidR="003E63D0" w:rsidRPr="00185935" w:rsidRDefault="003E63D0" w:rsidP="003E63D0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DA34519" w14:textId="77777777" w:rsidR="003E63D0" w:rsidRPr="00185935" w:rsidRDefault="003E63D0" w:rsidP="003E63D0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B9E85BC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B7D32DF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D1569FA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98F9B46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544A538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583388C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61D3F94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B1D001C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29A08DD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A52E631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955D2D2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C85A725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E69FCA6" w14:textId="77777777" w:rsidR="003E63D0" w:rsidRDefault="003E63D0" w:rsidP="003E63D0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2DC39DA" w14:textId="208660D4" w:rsidR="003E63D0" w:rsidRPr="00185935" w:rsidRDefault="003E63D0" w:rsidP="003E63D0">
            <w:pPr>
              <w:pStyle w:val="a1"/>
            </w:pPr>
          </w:p>
        </w:tc>
        <w:tc>
          <w:tcPr>
            <w:tcW w:w="10631" w:type="dxa"/>
          </w:tcPr>
          <w:p w14:paraId="4B3D2378" w14:textId="77777777" w:rsidR="003E63D0" w:rsidRDefault="003E63D0" w:rsidP="003E63D0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03868ADD" w14:textId="77777777" w:rsidR="003E63D0" w:rsidRDefault="003E63D0" w:rsidP="003E63D0">
            <w:pPr>
              <w:pStyle w:val="a1"/>
            </w:pPr>
          </w:p>
          <w:p w14:paraId="5B89F2B6" w14:textId="77777777" w:rsidR="003E63D0" w:rsidRDefault="003E63D0" w:rsidP="003E63D0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56311352" w14:textId="77777777" w:rsidR="003E63D0" w:rsidRDefault="003E63D0" w:rsidP="003E63D0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33BF1D83" w14:textId="77777777" w:rsidR="003E63D0" w:rsidRDefault="003E63D0" w:rsidP="003E63D0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45DBF392" w14:textId="77777777" w:rsidR="003E63D0" w:rsidRDefault="003E63D0" w:rsidP="003E63D0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221BFEBC" w14:textId="77777777" w:rsidR="003E63D0" w:rsidRDefault="003E63D0" w:rsidP="003E63D0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27082BD8" w14:textId="77777777" w:rsidR="003E63D0" w:rsidRDefault="003E63D0" w:rsidP="003E63D0">
            <w:pPr>
              <w:pStyle w:val="a1"/>
            </w:pPr>
          </w:p>
          <w:p w14:paraId="7F86C41F" w14:textId="77777777" w:rsidR="003E63D0" w:rsidRDefault="003E63D0" w:rsidP="003E63D0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Example06 {</w:t>
            </w:r>
          </w:p>
          <w:p w14:paraId="701EE47A" w14:textId="77777777" w:rsidR="003E63D0" w:rsidRDefault="003E63D0" w:rsidP="003E63D0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C30090A" w14:textId="77777777" w:rsidR="003E63D0" w:rsidRDefault="003E63D0" w:rsidP="003E63D0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09D7B40E" w14:textId="30971B69" w:rsidR="003E63D0" w:rsidRDefault="003E63D0" w:rsidP="003E63D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33233476" w14:textId="45C16D5B" w:rsidR="003E63D0" w:rsidRDefault="003E63D0" w:rsidP="003E63D0">
            <w:pPr>
              <w:pStyle w:val="a1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2A00FF"/>
              </w:rPr>
              <w:t>"http://www.skhu.ac.kr/board/boardread.aspx?idx=27461&amp;curpage=1&amp;bsid=10004&amp;searchBun=51"</w:t>
            </w:r>
            <w:r>
              <w:rPr>
                <w:color w:val="000000"/>
              </w:rPr>
              <w:t>;</w:t>
            </w:r>
          </w:p>
          <w:p w14:paraId="68A04F42" w14:textId="77777777" w:rsidR="003E63D0" w:rsidRDefault="003E63D0" w:rsidP="003E63D0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).get();</w:t>
            </w:r>
          </w:p>
          <w:p w14:paraId="690D8040" w14:textId="77777777" w:rsidR="003E63D0" w:rsidRDefault="003E63D0" w:rsidP="003E63D0">
            <w:pPr>
              <w:pStyle w:val="a1"/>
            </w:pPr>
            <w:r>
              <w:rPr>
                <w:color w:val="000000"/>
              </w:rPr>
              <w:t xml:space="preserve">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"span#ctl00_ContentPlaceHolder1_ctl00_lbContents"</w:t>
            </w:r>
            <w:r>
              <w:rPr>
                <w:color w:val="000000"/>
              </w:rPr>
              <w:t>);</w:t>
            </w:r>
          </w:p>
          <w:p w14:paraId="45FDF8F5" w14:textId="77777777" w:rsidR="003E63D0" w:rsidRDefault="003E63D0" w:rsidP="003E63D0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B44A373" w14:textId="77777777" w:rsidR="003E63D0" w:rsidRDefault="003E63D0" w:rsidP="003E63D0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</w:t>
            </w:r>
          </w:p>
          <w:p w14:paraId="533F4174" w14:textId="77777777" w:rsidR="003E63D0" w:rsidRDefault="003E63D0" w:rsidP="003E63D0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</w:t>
            </w:r>
            <w:r w:rsidRPr="002B0DA0">
              <w:rPr>
                <w:color w:val="000000"/>
                <w:highlight w:val="yellow"/>
              </w:rPr>
              <w:t>html</w:t>
            </w:r>
            <w:r>
              <w:rPr>
                <w:color w:val="000000"/>
              </w:rPr>
              <w:t>());</w:t>
            </w:r>
          </w:p>
          <w:p w14:paraId="3CBECE57" w14:textId="77777777" w:rsidR="003E63D0" w:rsidRDefault="003E63D0" w:rsidP="003E63D0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EFEB937" w14:textId="77777777" w:rsidR="003E63D0" w:rsidRDefault="003E63D0" w:rsidP="003E63D0">
            <w:pPr>
              <w:pStyle w:val="a1"/>
            </w:pPr>
          </w:p>
          <w:p w14:paraId="0D147C7A" w14:textId="77777777" w:rsidR="003E63D0" w:rsidRDefault="003E63D0" w:rsidP="003E63D0">
            <w:pPr>
              <w:pStyle w:val="a1"/>
            </w:pPr>
            <w:r>
              <w:rPr>
                <w:color w:val="000000"/>
              </w:rPr>
              <w:t>}</w:t>
            </w:r>
          </w:p>
          <w:p w14:paraId="15A449FF" w14:textId="77777777" w:rsidR="003E63D0" w:rsidRDefault="003E63D0" w:rsidP="003E63D0">
            <w:pPr>
              <w:pStyle w:val="a1"/>
            </w:pPr>
          </w:p>
        </w:tc>
      </w:tr>
    </w:tbl>
    <w:p w14:paraId="0A3D0D2E" w14:textId="77777777" w:rsidR="003E63D0" w:rsidRPr="003E63D0" w:rsidRDefault="003E63D0" w:rsidP="003E63D0"/>
    <w:p w14:paraId="1F59D195" w14:textId="77777777" w:rsidR="002B0DA0" w:rsidRDefault="002B0DA0" w:rsidP="002B0DA0"/>
    <w:p w14:paraId="53CA0E87" w14:textId="03EA2168" w:rsidR="002B0DA0" w:rsidRDefault="002B0DA0" w:rsidP="002B0DA0">
      <w:pPr>
        <w:rPr>
          <w:color w:val="000000"/>
        </w:rPr>
      </w:pPr>
      <w:r>
        <w:rPr>
          <w:color w:val="000000"/>
        </w:rPr>
        <w:t xml:space="preserve">Element </w:t>
      </w:r>
      <w:r>
        <w:rPr>
          <w:rFonts w:hint="eastAsia"/>
          <w:color w:val="000000"/>
        </w:rPr>
        <w:t>클래스의 html</w:t>
      </w:r>
      <w:r>
        <w:rPr>
          <w:color w:val="000000"/>
        </w:rPr>
        <w:t xml:space="preserve">() </w:t>
      </w:r>
      <w:r>
        <w:rPr>
          <w:rFonts w:hint="eastAsia"/>
          <w:color w:val="000000"/>
        </w:rPr>
        <w:t xml:space="preserve">메소드는,  </w:t>
      </w:r>
      <w:r w:rsidRPr="00B72BF6">
        <w:rPr>
          <w:rFonts w:hint="eastAsia"/>
          <w:b/>
          <w:color w:val="000000"/>
        </w:rPr>
        <w:t>&lt;태그&gt;text&lt;/태그</w:t>
      </w:r>
      <w:r>
        <w:rPr>
          <w:b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text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부분을 있는 그대로 리턴한다.</w:t>
      </w:r>
    </w:p>
    <w:p w14:paraId="3585AA21" w14:textId="27326F90" w:rsidR="002B0DA0" w:rsidRDefault="002B0DA0" w:rsidP="002B0DA0">
      <w:pPr>
        <w:pStyle w:val="a1"/>
        <w:rPr>
          <w:color w:val="000000"/>
        </w:rPr>
      </w:pPr>
    </w:p>
    <w:p w14:paraId="54EEB5FC" w14:textId="3E3997F5" w:rsidR="002B0DA0" w:rsidRDefault="002B0DA0" w:rsidP="002B0DA0">
      <w:pPr>
        <w:pStyle w:val="a1"/>
        <w:rPr>
          <w:color w:val="000000"/>
        </w:rPr>
      </w:pPr>
    </w:p>
    <w:p w14:paraId="42876AA5" w14:textId="40B5838A" w:rsidR="002B0DA0" w:rsidRDefault="002B0DA0" w:rsidP="002B0DA0">
      <w:pPr>
        <w:pStyle w:val="a1"/>
        <w:rPr>
          <w:color w:val="000000"/>
        </w:rPr>
      </w:pPr>
    </w:p>
    <w:p w14:paraId="0E8414A3" w14:textId="250F1224" w:rsidR="002B0DA0" w:rsidRDefault="002B0DA0" w:rsidP="002B0DA0">
      <w:pPr>
        <w:pStyle w:val="a1"/>
        <w:rPr>
          <w:color w:val="000000"/>
        </w:rPr>
      </w:pPr>
    </w:p>
    <w:p w14:paraId="4E37C219" w14:textId="20AFFDDE" w:rsidR="002B0DA0" w:rsidRDefault="002B0DA0" w:rsidP="002B0DA0">
      <w:pPr>
        <w:pStyle w:val="a1"/>
        <w:rPr>
          <w:color w:val="000000"/>
        </w:rPr>
      </w:pPr>
    </w:p>
    <w:p w14:paraId="1AAAF5BB" w14:textId="44565A4A" w:rsidR="002B0DA0" w:rsidRDefault="002B0DA0">
      <w:pPr>
        <w:widowControl/>
        <w:wordWrap/>
        <w:autoSpaceDE/>
        <w:autoSpaceDN/>
        <w:spacing w:after="160" w:line="259" w:lineRule="auto"/>
        <w:jc w:val="both"/>
        <w:rPr>
          <w:rFonts w:cs="굴림체"/>
          <w:bCs/>
          <w:color w:val="000000"/>
          <w:kern w:val="0"/>
          <w:szCs w:val="20"/>
        </w:rPr>
      </w:pPr>
      <w:r>
        <w:rPr>
          <w:color w:val="000000"/>
        </w:rPr>
        <w:br w:type="page"/>
      </w:r>
    </w:p>
    <w:p w14:paraId="3FD295C2" w14:textId="732BF698" w:rsidR="002B0DA0" w:rsidRDefault="002B0DA0" w:rsidP="002B0DA0">
      <w:pPr>
        <w:pStyle w:val="Heading2"/>
        <w:rPr>
          <w:color w:val="000000"/>
        </w:rPr>
      </w:pPr>
      <w:bookmarkStart w:id="12" w:name="_Toc469339155"/>
      <w:r>
        <w:rPr>
          <w:rFonts w:hint="eastAsia"/>
          <w:color w:val="000000"/>
        </w:rPr>
        <w:lastRenderedPageBreak/>
        <w:t>Example07</w:t>
      </w:r>
      <w:r>
        <w:rPr>
          <w:color w:val="000000"/>
        </w:rPr>
        <w:t>a</w:t>
      </w:r>
      <w:bookmarkEnd w:id="12"/>
    </w:p>
    <w:p w14:paraId="54B1BAB2" w14:textId="77777777" w:rsidR="002B0DA0" w:rsidRPr="002B0DA0" w:rsidRDefault="002B0DA0" w:rsidP="002B0DA0"/>
    <w:p w14:paraId="43BFEA43" w14:textId="70E61BCF" w:rsidR="002B0DA0" w:rsidRDefault="002B0DA0" w:rsidP="002B0DA0">
      <w:r>
        <w:rPr>
          <w:rFonts w:hint="eastAsia"/>
        </w:rPr>
        <w:t>Example07</w:t>
      </w:r>
      <w:r>
        <w:t>a</w:t>
      </w:r>
      <w:r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B0DA0" w14:paraId="597774D5" w14:textId="77777777" w:rsidTr="002B0DA0">
        <w:tc>
          <w:tcPr>
            <w:tcW w:w="426" w:type="dxa"/>
          </w:tcPr>
          <w:p w14:paraId="6CEBE70E" w14:textId="77777777" w:rsidR="002B0DA0" w:rsidRPr="00185935" w:rsidRDefault="002B0DA0" w:rsidP="001D1D4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10BED5D" w14:textId="77777777" w:rsidR="002B0DA0" w:rsidRPr="00185935" w:rsidRDefault="002B0DA0" w:rsidP="001D1D4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19DC434" w14:textId="77777777" w:rsidR="002B0DA0" w:rsidRPr="00185935" w:rsidRDefault="002B0DA0" w:rsidP="001D1D4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C7CDA4E" w14:textId="77777777" w:rsidR="002B0DA0" w:rsidRPr="00185935" w:rsidRDefault="002B0DA0" w:rsidP="001D1D4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CCFACE4" w14:textId="77777777" w:rsidR="002B0DA0" w:rsidRPr="00185935" w:rsidRDefault="002B0DA0" w:rsidP="001D1D4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6287667" w14:textId="77777777" w:rsidR="002B0DA0" w:rsidRPr="00185935" w:rsidRDefault="002B0DA0" w:rsidP="001D1D4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9532383" w14:textId="77777777" w:rsidR="002B0DA0" w:rsidRPr="00185935" w:rsidRDefault="002B0DA0" w:rsidP="001D1D4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586271E" w14:textId="77777777" w:rsidR="002B0DA0" w:rsidRPr="00185935" w:rsidRDefault="002B0DA0" w:rsidP="001D1D4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6976B29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9F6E5C1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FD8D921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D0EB3C9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813F5F8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0CFFDAB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643430B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D6FC022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32AA89A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692E408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C42B057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573E49B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A15D079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1EB7457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70DB2B42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23177458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5D72710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A027B83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C491D3F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BF3A664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D43467B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8F3DC24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E510381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5004F11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57E62BE5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342EDF89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05426177" w14:textId="77777777" w:rsidR="002B0DA0" w:rsidRDefault="002B0DA0" w:rsidP="001D1D4D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0C57710" w14:textId="4EBF9297" w:rsidR="002B0DA0" w:rsidRPr="00185935" w:rsidRDefault="002B0DA0" w:rsidP="001D1D4D">
            <w:pPr>
              <w:pStyle w:val="a1"/>
            </w:pPr>
          </w:p>
        </w:tc>
        <w:tc>
          <w:tcPr>
            <w:tcW w:w="10631" w:type="dxa"/>
          </w:tcPr>
          <w:p w14:paraId="112AD9ED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33F71617" w14:textId="77777777" w:rsidR="001D1D4D" w:rsidRDefault="001D1D4D" w:rsidP="001D1D4D">
            <w:pPr>
              <w:pStyle w:val="a1"/>
            </w:pPr>
          </w:p>
          <w:p w14:paraId="291744A7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7CB17B67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3FD81C39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60BF8FA5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2FF69E16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231B701C" w14:textId="77777777" w:rsidR="001D1D4D" w:rsidRDefault="001D1D4D" w:rsidP="001D1D4D">
            <w:pPr>
              <w:pStyle w:val="a1"/>
            </w:pPr>
          </w:p>
          <w:p w14:paraId="6EA8ABE6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Example07a {</w:t>
            </w:r>
          </w:p>
          <w:p w14:paraId="57D78C91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33873D1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27BFC3F0" w14:textId="7C19FE2E" w:rsidR="001D1D4D" w:rsidRDefault="001D1D4D" w:rsidP="001D1D4D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02CC8BB6" w14:textId="1BAE024F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2A00FF"/>
              </w:rPr>
              <w:t>"http://www.skhu.ac.kr/board/boardread.aspx?idx=27461&amp;curpage=1&amp;bsid=10004&amp;searchBun=51"</w:t>
            </w:r>
            <w:r>
              <w:rPr>
                <w:color w:val="000000"/>
              </w:rPr>
              <w:t>;</w:t>
            </w:r>
          </w:p>
          <w:p w14:paraId="7C186E1A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).get();</w:t>
            </w:r>
          </w:p>
          <w:p w14:paraId="5044C2FF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8F9A299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Elements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</w:t>
            </w:r>
            <w:r w:rsidRPr="001D1D4D">
              <w:rPr>
                <w:color w:val="2A00FF"/>
                <w:highlight w:val="yellow"/>
              </w:rPr>
              <w:t>ctl00_ContentPlaceHolder1_ctl00_lbTitle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1BDFD25A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Element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>.get(0);</w:t>
            </w:r>
          </w:p>
          <w:p w14:paraId="74958974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.text();</w:t>
            </w:r>
          </w:p>
          <w:p w14:paraId="27C72147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D545745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</w:t>
            </w:r>
            <w:r w:rsidRPr="001D1D4D">
              <w:rPr>
                <w:color w:val="2A00FF"/>
                <w:highlight w:val="green"/>
              </w:rPr>
              <w:t>ctl00_ContentPlaceHolder1_ctl00_lbDate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47A4A791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>.get(0);</w:t>
            </w:r>
          </w:p>
          <w:p w14:paraId="12BD33AE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.text();</w:t>
            </w:r>
          </w:p>
          <w:p w14:paraId="7F74510E" w14:textId="77777777" w:rsidR="001D1D4D" w:rsidRDefault="001D1D4D" w:rsidP="001D1D4D">
            <w:pPr>
              <w:pStyle w:val="a1"/>
            </w:pPr>
          </w:p>
          <w:p w14:paraId="2C5684CB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</w:t>
            </w:r>
            <w:r w:rsidRPr="001D1D4D">
              <w:rPr>
                <w:color w:val="2A00FF"/>
                <w:highlight w:val="cyan"/>
              </w:rPr>
              <w:t>ctl00_ContentPlaceHolder1_ctl00_lbWriter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);        </w:t>
            </w:r>
          </w:p>
          <w:p w14:paraId="0E311938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>.get(0);</w:t>
            </w:r>
          </w:p>
          <w:p w14:paraId="0CA13909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.text();</w:t>
            </w:r>
          </w:p>
          <w:p w14:paraId="2015D0E2" w14:textId="77777777" w:rsidR="001D1D4D" w:rsidRDefault="001D1D4D" w:rsidP="001D1D4D">
            <w:pPr>
              <w:pStyle w:val="a1"/>
            </w:pPr>
          </w:p>
          <w:p w14:paraId="7FFB33EE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</w:t>
            </w:r>
            <w:r w:rsidRPr="001D1D4D">
              <w:rPr>
                <w:color w:val="2A00FF"/>
                <w:highlight w:val="lightGray"/>
              </w:rPr>
              <w:t>ctl00_ContentPlaceHolder1_ctl00_lbContents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63043CC0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>.get(0);</w:t>
            </w:r>
          </w:p>
          <w:p w14:paraId="349B855E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</w:t>
            </w:r>
            <w:r>
              <w:rPr>
                <w:color w:val="000000"/>
              </w:rPr>
              <w:t>.text();</w:t>
            </w:r>
          </w:p>
          <w:p w14:paraId="4D58250A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        </w:t>
            </w:r>
          </w:p>
          <w:p w14:paraId="4991CBD2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"%s\n %s\n %s\n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);</w:t>
            </w:r>
          </w:p>
          <w:p w14:paraId="7945134C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A024CE8" w14:textId="77777777" w:rsidR="001D1D4D" w:rsidRDefault="001D1D4D" w:rsidP="001D1D4D">
            <w:pPr>
              <w:pStyle w:val="a1"/>
            </w:pPr>
          </w:p>
          <w:p w14:paraId="754D5BAF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>}</w:t>
            </w:r>
          </w:p>
          <w:p w14:paraId="32754F7E" w14:textId="77777777" w:rsidR="002B0DA0" w:rsidRDefault="002B0DA0" w:rsidP="001D1D4D">
            <w:pPr>
              <w:pStyle w:val="a1"/>
            </w:pPr>
          </w:p>
        </w:tc>
      </w:tr>
    </w:tbl>
    <w:p w14:paraId="07830F6A" w14:textId="77777777" w:rsidR="002B0DA0" w:rsidRPr="002B0DA0" w:rsidRDefault="002B0DA0" w:rsidP="002B0DA0"/>
    <w:p w14:paraId="63DC90D3" w14:textId="77777777" w:rsidR="002B0DA0" w:rsidRPr="00B72BF6" w:rsidRDefault="002B0DA0" w:rsidP="002B0DA0">
      <w:pPr>
        <w:pStyle w:val="a1"/>
      </w:pPr>
    </w:p>
    <w:p w14:paraId="02DA6A73" w14:textId="1ED88B60" w:rsidR="003E63D0" w:rsidRPr="002B0DA0" w:rsidRDefault="003E63D0" w:rsidP="004E2AC6"/>
    <w:p w14:paraId="20E3BC25" w14:textId="77777777" w:rsidR="001D1D4D" w:rsidRDefault="003E63D0" w:rsidP="001D1D4D">
      <w:r>
        <w:br w:type="page"/>
      </w:r>
    </w:p>
    <w:p w14:paraId="5BB5A777" w14:textId="77777777" w:rsidR="001D1D4D" w:rsidRDefault="001D1D4D" w:rsidP="001D1D4D">
      <w:r>
        <w:rPr>
          <w:rFonts w:hint="eastAsia"/>
        </w:rPr>
        <w:lastRenderedPageBreak/>
        <w:t xml:space="preserve">게시글 내용 보기 웹페이지에서 게시글 제목 부분의 </w:t>
      </w:r>
      <w:r>
        <w:t xml:space="preserve">HTML </w:t>
      </w:r>
      <w:r>
        <w:rPr>
          <w:rFonts w:hint="eastAsia"/>
        </w:rPr>
        <w:t>태그는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D4D" w14:paraId="5DC19CEE" w14:textId="77777777" w:rsidTr="008C77F5">
        <w:tc>
          <w:tcPr>
            <w:tcW w:w="10456" w:type="dxa"/>
          </w:tcPr>
          <w:p w14:paraId="62E659C5" w14:textId="77777777" w:rsidR="001D1D4D" w:rsidRDefault="001D1D4D" w:rsidP="008C77F5">
            <w:r>
              <w:t>&lt;tr&gt;</w:t>
            </w:r>
          </w:p>
          <w:p w14:paraId="3A0EB6BB" w14:textId="77777777" w:rsidR="001D1D4D" w:rsidRDefault="001D1D4D" w:rsidP="008C77F5">
            <w:r>
              <w:t xml:space="preserve">    &lt;th scope="row" abbr="제목"&gt;</w:t>
            </w:r>
          </w:p>
          <w:p w14:paraId="6184E771" w14:textId="77777777" w:rsidR="001D1D4D" w:rsidRDefault="001D1D4D" w:rsidP="008C77F5">
            <w:r>
              <w:t xml:space="preserve">        &lt;img src="/common/images/txt/txt_board_list_th_title.gif" alt="제목" /&gt;</w:t>
            </w:r>
          </w:p>
          <w:p w14:paraId="42AFCD24" w14:textId="77777777" w:rsidR="001D1D4D" w:rsidRDefault="001D1D4D" w:rsidP="008C77F5">
            <w:r>
              <w:t xml:space="preserve">    &lt;/th&gt;</w:t>
            </w:r>
          </w:p>
          <w:p w14:paraId="6D5DB7EA" w14:textId="77777777" w:rsidR="001D1D4D" w:rsidRDefault="001D1D4D" w:rsidP="008C77F5">
            <w:r>
              <w:t xml:space="preserve">    &lt;td colspan="3"&gt;</w:t>
            </w:r>
          </w:p>
          <w:p w14:paraId="3F65840B" w14:textId="77777777" w:rsidR="001D1D4D" w:rsidRDefault="001D1D4D" w:rsidP="008C77F5">
            <w:r>
              <w:t xml:space="preserve">        &lt;span id="</w:t>
            </w:r>
            <w:r w:rsidRPr="001D1D4D">
              <w:rPr>
                <w:highlight w:val="yellow"/>
              </w:rPr>
              <w:t>ctl00_ContentPlaceHolder1_ctl00_lbTitle</w:t>
            </w:r>
            <w:r>
              <w:t>"&gt;</w:t>
            </w:r>
          </w:p>
          <w:p w14:paraId="34877389" w14:textId="77777777" w:rsidR="001D1D4D" w:rsidRDefault="001D1D4D" w:rsidP="008C77F5">
            <w:r>
              <w:t xml:space="preserve">            [교무처] 8학기 이상 재학생 중 취업자에 대한 공결 안내</w:t>
            </w:r>
          </w:p>
          <w:p w14:paraId="4B682AEE" w14:textId="77777777" w:rsidR="001D1D4D" w:rsidRDefault="001D1D4D" w:rsidP="008C77F5">
            <w:r>
              <w:t xml:space="preserve">        &lt;/span&gt;</w:t>
            </w:r>
          </w:p>
          <w:p w14:paraId="7643D655" w14:textId="77777777" w:rsidR="001D1D4D" w:rsidRDefault="001D1D4D" w:rsidP="008C77F5">
            <w:r>
              <w:t xml:space="preserve">    &lt;/td&gt;</w:t>
            </w:r>
          </w:p>
          <w:p w14:paraId="23826DF9" w14:textId="77777777" w:rsidR="001D1D4D" w:rsidRDefault="001D1D4D" w:rsidP="008C77F5">
            <w:r>
              <w:t>&lt;/tr&gt;</w:t>
            </w:r>
          </w:p>
        </w:tc>
      </w:tr>
    </w:tbl>
    <w:p w14:paraId="67AE4E7E" w14:textId="77777777" w:rsidR="001D1D4D" w:rsidRDefault="001D1D4D" w:rsidP="001D1D4D"/>
    <w:p w14:paraId="25063787" w14:textId="77777777" w:rsidR="001D1D4D" w:rsidRDefault="001D1D4D" w:rsidP="001D1D4D">
      <w:r>
        <w:rPr>
          <w:rFonts w:hint="eastAsia"/>
        </w:rPr>
        <w:t>게시글 내용 보기 웹페이지에서 게시글 작성일,</w:t>
      </w:r>
      <w:r>
        <w:t xml:space="preserve"> </w:t>
      </w:r>
      <w:r>
        <w:rPr>
          <w:rFonts w:hint="eastAsia"/>
        </w:rPr>
        <w:t xml:space="preserve">작성자 부분의 </w:t>
      </w:r>
      <w:r>
        <w:t xml:space="preserve">HTML </w:t>
      </w:r>
      <w:r>
        <w:rPr>
          <w:rFonts w:hint="eastAsia"/>
        </w:rPr>
        <w:t>태그는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D4D" w14:paraId="0734D129" w14:textId="77777777" w:rsidTr="008C77F5">
        <w:tc>
          <w:tcPr>
            <w:tcW w:w="10456" w:type="dxa"/>
          </w:tcPr>
          <w:p w14:paraId="7A8D0444" w14:textId="77777777" w:rsidR="001D1D4D" w:rsidRDefault="001D1D4D" w:rsidP="008C77F5">
            <w:pPr>
              <w:pStyle w:val="a1"/>
            </w:pPr>
            <w:r>
              <w:t>&lt;tr&gt;</w:t>
            </w:r>
          </w:p>
          <w:p w14:paraId="0EE996D2" w14:textId="77777777" w:rsidR="001D1D4D" w:rsidRDefault="001D1D4D" w:rsidP="008C77F5">
            <w:pPr>
              <w:pStyle w:val="a1"/>
            </w:pPr>
            <w:r>
              <w:t xml:space="preserve">    &lt;th scope="row"&gt;</w:t>
            </w:r>
          </w:p>
          <w:p w14:paraId="324BC258" w14:textId="77777777" w:rsidR="001D1D4D" w:rsidRDefault="001D1D4D" w:rsidP="008C77F5">
            <w:pPr>
              <w:pStyle w:val="a1"/>
            </w:pPr>
            <w:r>
              <w:t xml:space="preserve">        &lt;img src="/common/images/txt/txt_board_list_th_date.gif" alt="작성일" /&gt;</w:t>
            </w:r>
          </w:p>
          <w:p w14:paraId="1F6B6B75" w14:textId="77777777" w:rsidR="001D1D4D" w:rsidRDefault="001D1D4D" w:rsidP="008C77F5">
            <w:pPr>
              <w:pStyle w:val="a1"/>
            </w:pPr>
            <w:r>
              <w:t xml:space="preserve">    &lt;/th&gt;</w:t>
            </w:r>
          </w:p>
          <w:p w14:paraId="770637E6" w14:textId="77777777" w:rsidR="001D1D4D" w:rsidRDefault="001D1D4D" w:rsidP="008C77F5">
            <w:pPr>
              <w:pStyle w:val="a1"/>
            </w:pPr>
            <w:r>
              <w:t xml:space="preserve">    &lt;td&gt;</w:t>
            </w:r>
          </w:p>
          <w:p w14:paraId="449B6EF0" w14:textId="77777777" w:rsidR="001D1D4D" w:rsidRDefault="001D1D4D" w:rsidP="008C77F5">
            <w:pPr>
              <w:pStyle w:val="a1"/>
            </w:pPr>
            <w:r>
              <w:t xml:space="preserve">        &lt;span id="</w:t>
            </w:r>
            <w:r w:rsidRPr="001D1D4D">
              <w:rPr>
                <w:highlight w:val="green"/>
              </w:rPr>
              <w:t>ctl00_ContentPlaceHolder1_ctl00_lbDate</w:t>
            </w:r>
            <w:r>
              <w:t>"&gt;2016-11-09&lt;/span&gt;</w:t>
            </w:r>
          </w:p>
          <w:p w14:paraId="19FBB4BF" w14:textId="77777777" w:rsidR="001D1D4D" w:rsidRDefault="001D1D4D" w:rsidP="008C77F5">
            <w:pPr>
              <w:pStyle w:val="a1"/>
            </w:pPr>
            <w:r>
              <w:t xml:space="preserve">    &lt;/td&gt;</w:t>
            </w:r>
          </w:p>
          <w:p w14:paraId="6851C8C5" w14:textId="77777777" w:rsidR="001D1D4D" w:rsidRDefault="001D1D4D" w:rsidP="008C77F5">
            <w:pPr>
              <w:pStyle w:val="a1"/>
            </w:pPr>
            <w:r>
              <w:t xml:space="preserve">    &lt;th scope="row"&gt;</w:t>
            </w:r>
          </w:p>
          <w:p w14:paraId="24900F0D" w14:textId="77777777" w:rsidR="001D1D4D" w:rsidRDefault="001D1D4D" w:rsidP="008C77F5">
            <w:pPr>
              <w:pStyle w:val="a1"/>
            </w:pPr>
            <w:r>
              <w:t xml:space="preserve">        &lt;img src="/common/images/txt/txt_board_list_th_write.gif" alt="작성자" /&gt;</w:t>
            </w:r>
          </w:p>
          <w:p w14:paraId="459E2543" w14:textId="77777777" w:rsidR="001D1D4D" w:rsidRDefault="001D1D4D" w:rsidP="008C77F5">
            <w:pPr>
              <w:pStyle w:val="a1"/>
            </w:pPr>
            <w:r>
              <w:t xml:space="preserve">    &lt;/th&gt;</w:t>
            </w:r>
          </w:p>
          <w:p w14:paraId="5F085660" w14:textId="77777777" w:rsidR="001D1D4D" w:rsidRDefault="001D1D4D" w:rsidP="008C77F5">
            <w:pPr>
              <w:pStyle w:val="a1"/>
            </w:pPr>
            <w:r>
              <w:t xml:space="preserve">    &lt;td&gt;</w:t>
            </w:r>
          </w:p>
          <w:p w14:paraId="5DE69550" w14:textId="77777777" w:rsidR="001D1D4D" w:rsidRDefault="001D1D4D" w:rsidP="008C77F5">
            <w:pPr>
              <w:pStyle w:val="a1"/>
            </w:pPr>
            <w:r>
              <w:t xml:space="preserve">        &lt;span id="</w:t>
            </w:r>
            <w:r w:rsidRPr="001D1D4D">
              <w:rPr>
                <w:highlight w:val="cyan"/>
              </w:rPr>
              <w:t>ctl00_ContentPlaceHolder1_ctl00_lbWriter</w:t>
            </w:r>
            <w:r>
              <w:t>"&gt;교무처(교무팀)&lt;/span&gt;</w:t>
            </w:r>
          </w:p>
          <w:p w14:paraId="71FB023D" w14:textId="77777777" w:rsidR="001D1D4D" w:rsidRDefault="001D1D4D" w:rsidP="008C77F5">
            <w:pPr>
              <w:pStyle w:val="a1"/>
            </w:pPr>
            <w:r>
              <w:t xml:space="preserve">    &lt;/td&gt;</w:t>
            </w:r>
          </w:p>
          <w:p w14:paraId="4591D8BE" w14:textId="77777777" w:rsidR="001D1D4D" w:rsidRDefault="001D1D4D" w:rsidP="008C77F5">
            <w:pPr>
              <w:pStyle w:val="a1"/>
            </w:pPr>
            <w:r>
              <w:t>&lt;/tr&gt;</w:t>
            </w:r>
          </w:p>
        </w:tc>
      </w:tr>
    </w:tbl>
    <w:p w14:paraId="1048C719" w14:textId="77777777" w:rsidR="001D1D4D" w:rsidRDefault="001D1D4D" w:rsidP="001D1D4D"/>
    <w:p w14:paraId="6A3EB890" w14:textId="77777777" w:rsidR="001D1D4D" w:rsidRDefault="001D1D4D" w:rsidP="001D1D4D">
      <w:pPr>
        <w:pStyle w:val="a1"/>
        <w:rPr>
          <w:color w:val="000000"/>
        </w:rPr>
      </w:pPr>
    </w:p>
    <w:p w14:paraId="033B5F68" w14:textId="5DD3D8D0" w:rsidR="001D1D4D" w:rsidRPr="00E42A71" w:rsidRDefault="001D1D4D" w:rsidP="001D1D4D">
      <w:pPr>
        <w:pStyle w:val="a1"/>
      </w:pPr>
      <w:r>
        <w:rPr>
          <w:rFonts w:hint="eastAsia"/>
        </w:rPr>
        <w:t>게시글 내용 보기 웹페이지에서</w:t>
      </w:r>
      <w:r>
        <w:rPr>
          <w:rFonts w:hint="eastAsia"/>
          <w:color w:val="000000"/>
        </w:rPr>
        <w:t xml:space="preserve"> 게시글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내용은 다음과 같은 </w:t>
      </w:r>
      <w:r>
        <w:rPr>
          <w:color w:val="000000"/>
        </w:rPr>
        <w:t xml:space="preserve">HTML </w:t>
      </w:r>
      <w:r>
        <w:rPr>
          <w:rFonts w:hint="eastAsia"/>
          <w:color w:val="000000"/>
        </w:rPr>
        <w:t>태그이다.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D4D" w14:paraId="26B4B45B" w14:textId="77777777" w:rsidTr="008C77F5">
        <w:tc>
          <w:tcPr>
            <w:tcW w:w="10456" w:type="dxa"/>
          </w:tcPr>
          <w:p w14:paraId="17C7CC43" w14:textId="77777777" w:rsidR="001D1D4D" w:rsidRDefault="001D1D4D" w:rsidP="008C77F5">
            <w:pPr>
              <w:pStyle w:val="a1"/>
            </w:pPr>
            <w:r>
              <w:t>&lt;td colspan="4" class="board_view_con"&gt;</w:t>
            </w:r>
          </w:p>
          <w:p w14:paraId="66F3D1A6" w14:textId="77777777" w:rsidR="001D1D4D" w:rsidRDefault="001D1D4D" w:rsidP="008C77F5">
            <w:pPr>
              <w:pStyle w:val="a1"/>
            </w:pPr>
            <w:r>
              <w:t xml:space="preserve">    &lt;span id="</w:t>
            </w:r>
            <w:r w:rsidRPr="001D1D4D">
              <w:rPr>
                <w:highlight w:val="lightGray"/>
              </w:rPr>
              <w:t>ctl00_ContentPlaceHolder1_ctl00_lbContents</w:t>
            </w:r>
            <w:r>
              <w:t>"&gt;</w:t>
            </w:r>
          </w:p>
          <w:p w14:paraId="32BEBDB3" w14:textId="77777777" w:rsidR="001D1D4D" w:rsidRDefault="001D1D4D" w:rsidP="008C77F5">
            <w:pPr>
              <w:pStyle w:val="a1"/>
            </w:pPr>
            <w:r>
              <w:t xml:space="preserve">      </w:t>
            </w:r>
            <w:r w:rsidRPr="00A339F5">
              <w:t xml:space="preserve">    ... 게시글</w:t>
            </w:r>
            <w:r w:rsidRPr="00A339F5">
              <w:rPr>
                <w:rFonts w:hint="eastAsia"/>
              </w:rPr>
              <w:t xml:space="preserve"> 내용 </w:t>
            </w:r>
            <w:r w:rsidRPr="00A339F5">
              <w:t>...</w:t>
            </w:r>
          </w:p>
          <w:p w14:paraId="5A80412F" w14:textId="77777777" w:rsidR="001D1D4D" w:rsidRDefault="001D1D4D" w:rsidP="008C77F5">
            <w:pPr>
              <w:pStyle w:val="a1"/>
            </w:pPr>
            <w:r>
              <w:t xml:space="preserve">    &lt;/</w:t>
            </w:r>
            <w:r>
              <w:rPr>
                <w:rFonts w:hint="eastAsia"/>
              </w:rPr>
              <w:t>span&gt;</w:t>
            </w:r>
          </w:p>
          <w:p w14:paraId="05519B05" w14:textId="77777777" w:rsidR="001D1D4D" w:rsidRPr="00A339F5" w:rsidRDefault="001D1D4D" w:rsidP="008C77F5">
            <w:pPr>
              <w:pStyle w:val="a1"/>
            </w:pPr>
            <w:r>
              <w:t>&lt;/td&gt;</w:t>
            </w:r>
          </w:p>
        </w:tc>
      </w:tr>
    </w:tbl>
    <w:p w14:paraId="7D77E0F8" w14:textId="77777777" w:rsidR="001D1D4D" w:rsidRDefault="001D1D4D" w:rsidP="001D1D4D"/>
    <w:p w14:paraId="74679FB0" w14:textId="7370DD7A" w:rsidR="003E63D0" w:rsidRDefault="003E63D0">
      <w:pPr>
        <w:widowControl/>
        <w:wordWrap/>
        <w:autoSpaceDE/>
        <w:autoSpaceDN/>
        <w:spacing w:after="160" w:line="259" w:lineRule="auto"/>
        <w:jc w:val="both"/>
      </w:pPr>
    </w:p>
    <w:p w14:paraId="13C96E6F" w14:textId="41E7B822" w:rsidR="001D1D4D" w:rsidRDefault="001D1D4D" w:rsidP="001D1D4D">
      <w:pPr>
        <w:pStyle w:val="a1"/>
        <w:rPr>
          <w:color w:val="000000"/>
        </w:rPr>
      </w:pPr>
      <w:r>
        <w:rPr>
          <w:color w:val="000000"/>
        </w:rPr>
        <w:t xml:space="preserve">Elements </w:t>
      </w:r>
      <w:r>
        <w:rPr>
          <w:color w:val="6A3E3E"/>
        </w:rPr>
        <w:t>tags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rPr>
          <w:color w:val="2A00FF"/>
        </w:rPr>
        <w:t>"span#</w:t>
      </w:r>
      <w:r w:rsidRPr="001D1D4D">
        <w:rPr>
          <w:color w:val="2A00FF"/>
          <w:highlight w:val="yellow"/>
        </w:rPr>
        <w:t>ctl00_ContentPlaceHolder1_ctl00_lbTitle</w:t>
      </w:r>
      <w:r>
        <w:rPr>
          <w:color w:val="2A00FF"/>
        </w:rPr>
        <w:t>"</w:t>
      </w:r>
      <w:r>
        <w:rPr>
          <w:color w:val="000000"/>
        </w:rPr>
        <w:t>);</w:t>
      </w:r>
    </w:p>
    <w:p w14:paraId="718FB702" w14:textId="4C26B8A4" w:rsidR="001D1D4D" w:rsidRDefault="001D1D4D" w:rsidP="001D1D4D">
      <w:pPr>
        <w:pStyle w:val="a1"/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현재 </w:t>
      </w:r>
      <w:r>
        <w:rPr>
          <w:color w:val="000000"/>
        </w:rPr>
        <w:t>document</w:t>
      </w:r>
      <w:r>
        <w:rPr>
          <w:rFonts w:hint="eastAsia"/>
          <w:color w:val="000000"/>
        </w:rPr>
        <w:t>의 내용 중에서</w:t>
      </w:r>
    </w:p>
    <w:p w14:paraId="4BED8CA7" w14:textId="4907565B" w:rsidR="001D1D4D" w:rsidRDefault="001D1D4D">
      <w:pPr>
        <w:widowControl/>
        <w:wordWrap/>
        <w:autoSpaceDE/>
        <w:autoSpaceDN/>
        <w:spacing w:after="160" w:line="259" w:lineRule="auto"/>
        <w:jc w:val="both"/>
      </w:pPr>
      <w:r>
        <w:t xml:space="preserve">   &lt;</w:t>
      </w:r>
      <w:r>
        <w:rPr>
          <w:rFonts w:hint="eastAsia"/>
        </w:rPr>
        <w:t>span id="</w:t>
      </w:r>
      <w:r w:rsidRPr="001D1D4D">
        <w:rPr>
          <w:color w:val="2A00FF"/>
          <w:highlight w:val="yellow"/>
        </w:rPr>
        <w:t>ctl00_ContentPlaceHolder1_ctl00_lbTitle</w:t>
      </w:r>
      <w:r>
        <w:rPr>
          <w:color w:val="2A00FF"/>
        </w:rPr>
        <w:t xml:space="preserve">"&gt; </w:t>
      </w:r>
      <w:r w:rsidRPr="001D1D4D">
        <w:t>형태의</w:t>
      </w:r>
      <w:r w:rsidRPr="001D1D4D">
        <w:rPr>
          <w:rFonts w:hint="eastAsia"/>
        </w:rPr>
        <w:t xml:space="preserve"> </w:t>
      </w:r>
      <w:r>
        <w:t xml:space="preserve">span </w:t>
      </w:r>
      <w:r>
        <w:rPr>
          <w:rFonts w:hint="eastAsia"/>
        </w:rPr>
        <w:t>태그의 목록을 리턴한다.</w:t>
      </w:r>
    </w:p>
    <w:p w14:paraId="406B4224" w14:textId="0977C2CB" w:rsidR="001D1D4D" w:rsidRPr="001D1D4D" w:rsidRDefault="001D1D4D" w:rsidP="001D1D4D">
      <w:r w:rsidRPr="001D1D4D">
        <w:t>Element tag = tags.get(0);</w:t>
      </w:r>
    </w:p>
    <w:p w14:paraId="5278994C" w14:textId="00B6EF71" w:rsidR="001D1D4D" w:rsidRDefault="001D1D4D" w:rsidP="001D1D4D">
      <w:r>
        <w:rPr>
          <w:rFonts w:hint="eastAsia"/>
        </w:rPr>
        <w:t xml:space="preserve">   태그 목록에서 첫째 태그 객체를 리턴한다.</w:t>
      </w:r>
      <w:r>
        <w:t xml:space="preserve"> (index == 0)</w:t>
      </w:r>
    </w:p>
    <w:p w14:paraId="050C85B7" w14:textId="6F4DDFA1" w:rsidR="001D1D4D" w:rsidRDefault="001D1D4D" w:rsidP="001D1D4D"/>
    <w:p w14:paraId="198916E1" w14:textId="09746F80" w:rsidR="00F24176" w:rsidRDefault="00F24176" w:rsidP="001D1D4D">
      <w:r>
        <w:rPr>
          <w:rFonts w:hint="eastAsia"/>
        </w:rPr>
        <w:t>"태그#아이디"</w:t>
      </w:r>
      <w:r>
        <w:t xml:space="preserve"> </w:t>
      </w:r>
    </w:p>
    <w:p w14:paraId="52E634AD" w14:textId="2C23941C" w:rsidR="00F24176" w:rsidRDefault="00F24176" w:rsidP="001D1D4D">
      <w:r>
        <w:t xml:space="preserve">   </w:t>
      </w:r>
      <w:r>
        <w:rPr>
          <w:rFonts w:hint="eastAsia"/>
        </w:rPr>
        <w:t xml:space="preserve">이 형태의 </w:t>
      </w:r>
      <w:r>
        <w:t xml:space="preserve">CSS </w:t>
      </w:r>
      <w:r>
        <w:rPr>
          <w:rFonts w:hint="eastAsia"/>
        </w:rPr>
        <w:t xml:space="preserve">실렉터는 </w:t>
      </w:r>
      <w:r>
        <w:t>&lt;</w:t>
      </w:r>
      <w:r>
        <w:rPr>
          <w:rFonts w:hint="eastAsia"/>
        </w:rPr>
        <w:t>태그 id="아이디"</w:t>
      </w:r>
      <w:r>
        <w:t xml:space="preserve">&gt; </w:t>
      </w:r>
      <w:r>
        <w:rPr>
          <w:rFonts w:hint="eastAsia"/>
        </w:rPr>
        <w:t>형태의 태그를 가르킨다.</w:t>
      </w:r>
    </w:p>
    <w:p w14:paraId="6BF5CAD7" w14:textId="26D4290B" w:rsidR="00F24176" w:rsidRDefault="00F24176" w:rsidP="001D1D4D"/>
    <w:p w14:paraId="34374D02" w14:textId="77777777" w:rsidR="00F24176" w:rsidRDefault="00F24176" w:rsidP="001D1D4D"/>
    <w:p w14:paraId="5E2A2594" w14:textId="77777777" w:rsidR="001D1D4D" w:rsidRDefault="001D1D4D">
      <w:pPr>
        <w:widowControl/>
        <w:wordWrap/>
        <w:autoSpaceDE/>
        <w:autoSpaceDN/>
        <w:spacing w:after="160" w:line="259" w:lineRule="auto"/>
        <w:jc w:val="both"/>
        <w:rPr>
          <w:color w:val="000000"/>
        </w:rPr>
      </w:pPr>
      <w:r>
        <w:rPr>
          <w:color w:val="000000"/>
        </w:rPr>
        <w:br w:type="page"/>
      </w:r>
    </w:p>
    <w:p w14:paraId="19E96AE2" w14:textId="4C4B3B7F" w:rsidR="001D1D4D" w:rsidRDefault="001D1D4D" w:rsidP="001D1D4D">
      <w:pPr>
        <w:pStyle w:val="Heading2"/>
        <w:rPr>
          <w:color w:val="000000"/>
        </w:rPr>
      </w:pPr>
      <w:bookmarkStart w:id="13" w:name="_Toc469339156"/>
      <w:r>
        <w:rPr>
          <w:color w:val="000000"/>
        </w:rPr>
        <w:lastRenderedPageBreak/>
        <w:t>Example07b</w:t>
      </w:r>
      <w:bookmarkEnd w:id="13"/>
    </w:p>
    <w:p w14:paraId="7D3660DB" w14:textId="77777777" w:rsidR="001D1D4D" w:rsidRPr="001D1D4D" w:rsidRDefault="001D1D4D" w:rsidP="001D1D4D"/>
    <w:p w14:paraId="1CBC9D7E" w14:textId="13A5FB3A" w:rsidR="001D1D4D" w:rsidRDefault="001D1D4D" w:rsidP="001D1D4D">
      <w:r>
        <w:t>Example07b.java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D1D4D" w14:paraId="34824D38" w14:textId="77777777" w:rsidTr="008C77F5">
        <w:tc>
          <w:tcPr>
            <w:tcW w:w="426" w:type="dxa"/>
          </w:tcPr>
          <w:p w14:paraId="781E7ACC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459E0DD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71468C2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503B895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ACD31BA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CF98151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AE2C49D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89D79C0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C5495DD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4061454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846BA93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C706E00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038AC3F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934DA35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BA3FD9D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0D45727D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C45E207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FFCFE5B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7B6E4C5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E7308C6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6E245809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35255BF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8B03943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6B916DA5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5284D84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63291F4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D15FEAE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FD82629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23CE1A5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74A915E2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2D1A1E93" w14:textId="608A60DD" w:rsidR="001D1D4D" w:rsidRPr="00185935" w:rsidRDefault="001D1D4D" w:rsidP="001D1D4D">
            <w:pPr>
              <w:pStyle w:val="a1"/>
            </w:pPr>
          </w:p>
        </w:tc>
        <w:tc>
          <w:tcPr>
            <w:tcW w:w="10631" w:type="dxa"/>
          </w:tcPr>
          <w:p w14:paraId="545E471B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3FDAC57A" w14:textId="77777777" w:rsidR="001D1D4D" w:rsidRDefault="001D1D4D" w:rsidP="001D1D4D">
            <w:pPr>
              <w:pStyle w:val="a1"/>
            </w:pPr>
          </w:p>
          <w:p w14:paraId="46D6BE06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3744CAD1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65257736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695B30CD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6A6C0EAC" w14:textId="77777777" w:rsidR="001D1D4D" w:rsidRDefault="001D1D4D" w:rsidP="001D1D4D">
            <w:pPr>
              <w:pStyle w:val="a1"/>
            </w:pPr>
          </w:p>
          <w:p w14:paraId="4E7BD365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Example07b {</w:t>
            </w:r>
          </w:p>
          <w:p w14:paraId="7F69ADA4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437789F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2F1B31F9" w14:textId="7B32E7B3" w:rsidR="001D1D4D" w:rsidRDefault="001D1D4D" w:rsidP="001D1D4D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4158D880" w14:textId="6FAA525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2A00FF"/>
              </w:rPr>
              <w:t>"http://www.skhu.ac.kr/board/boardread.aspx?idx=27461&amp;curpage=1&amp;bsid=10004&amp;searchBun=51"</w:t>
            </w:r>
            <w:r>
              <w:rPr>
                <w:color w:val="000000"/>
              </w:rPr>
              <w:t>;</w:t>
            </w:r>
          </w:p>
          <w:p w14:paraId="08768570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).get();</w:t>
            </w:r>
          </w:p>
          <w:p w14:paraId="45E9D27C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63CACC0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Elements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"span#ctl00_ContentPlaceHolder1_ctl00_lbTitle"</w:t>
            </w:r>
            <w:r>
              <w:rPr>
                <w:color w:val="000000"/>
              </w:rPr>
              <w:t>);</w:t>
            </w:r>
          </w:p>
          <w:p w14:paraId="50BC0316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>.get(0).text();</w:t>
            </w:r>
          </w:p>
          <w:p w14:paraId="57CF4BD1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69C6F2F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"span#ctl00_ContentPlaceHolder1_ctl00_lbDate"</w:t>
            </w:r>
            <w:r>
              <w:rPr>
                <w:color w:val="000000"/>
              </w:rPr>
              <w:t>);</w:t>
            </w:r>
          </w:p>
          <w:p w14:paraId="7A624B3E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>.get(0).text();</w:t>
            </w:r>
          </w:p>
          <w:p w14:paraId="27ED7C51" w14:textId="77777777" w:rsidR="001D1D4D" w:rsidRDefault="001D1D4D" w:rsidP="001D1D4D">
            <w:pPr>
              <w:pStyle w:val="a1"/>
            </w:pPr>
          </w:p>
          <w:p w14:paraId="5CC6ED64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"span#ctl00_ContentPlaceHolder1_ctl00_lbWriter"</w:t>
            </w:r>
            <w:r>
              <w:rPr>
                <w:color w:val="000000"/>
              </w:rPr>
              <w:t xml:space="preserve">);        </w:t>
            </w:r>
          </w:p>
          <w:p w14:paraId="568DF77C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>.get(0).text();</w:t>
            </w:r>
          </w:p>
          <w:p w14:paraId="1F5C27F1" w14:textId="77777777" w:rsidR="001D1D4D" w:rsidRDefault="001D1D4D" w:rsidP="001D1D4D">
            <w:pPr>
              <w:pStyle w:val="a1"/>
            </w:pPr>
          </w:p>
          <w:p w14:paraId="2D74FE80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"span#ctl00_ContentPlaceHolder1_ctl00_lbContents"</w:t>
            </w:r>
            <w:r>
              <w:rPr>
                <w:color w:val="000000"/>
              </w:rPr>
              <w:t>);</w:t>
            </w:r>
          </w:p>
          <w:p w14:paraId="7C5445F2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tags</w:t>
            </w:r>
            <w:r>
              <w:rPr>
                <w:color w:val="000000"/>
              </w:rPr>
              <w:t>.get(0).text();</w:t>
            </w:r>
          </w:p>
          <w:p w14:paraId="480C3FC3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        </w:t>
            </w:r>
          </w:p>
          <w:p w14:paraId="18F6F695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"%s\n %s\n %s\n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);</w:t>
            </w:r>
          </w:p>
          <w:p w14:paraId="555E6454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13BDF2E" w14:textId="77777777" w:rsidR="001D1D4D" w:rsidRDefault="001D1D4D" w:rsidP="001D1D4D">
            <w:pPr>
              <w:pStyle w:val="a1"/>
            </w:pPr>
          </w:p>
          <w:p w14:paraId="10EDBA6F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>}</w:t>
            </w:r>
          </w:p>
          <w:p w14:paraId="5E13B136" w14:textId="77777777" w:rsidR="001D1D4D" w:rsidRDefault="001D1D4D" w:rsidP="001D1D4D">
            <w:pPr>
              <w:pStyle w:val="a1"/>
            </w:pPr>
          </w:p>
        </w:tc>
      </w:tr>
    </w:tbl>
    <w:p w14:paraId="61A3A5C0" w14:textId="2CC39DEA" w:rsidR="001D1D4D" w:rsidRDefault="001D1D4D" w:rsidP="001D1D4D"/>
    <w:p w14:paraId="678DF352" w14:textId="11715F31" w:rsidR="001D1D4D" w:rsidRDefault="001D1D4D" w:rsidP="001D1D4D"/>
    <w:p w14:paraId="053DA8A6" w14:textId="7189B71B" w:rsidR="001D1D4D" w:rsidRDefault="001D1D4D" w:rsidP="001D1D4D">
      <w:pPr>
        <w:pStyle w:val="a"/>
      </w:pPr>
      <w:r w:rsidRPr="001D1D4D">
        <w:rPr>
          <w:color w:val="000000"/>
        </w:rPr>
        <w:t xml:space="preserve">Elements </w:t>
      </w:r>
      <w:r w:rsidRPr="001D1D4D">
        <w:rPr>
          <w:color w:val="6A3E3E"/>
        </w:rPr>
        <w:t>tags</w:t>
      </w:r>
      <w:r w:rsidRPr="001D1D4D">
        <w:rPr>
          <w:color w:val="000000"/>
        </w:rPr>
        <w:t xml:space="preserve"> = </w:t>
      </w:r>
      <w:r w:rsidRPr="001D1D4D">
        <w:rPr>
          <w:color w:val="6A3E3E"/>
        </w:rPr>
        <w:t>document</w:t>
      </w:r>
      <w:r w:rsidRPr="001D1D4D">
        <w:rPr>
          <w:color w:val="000000"/>
        </w:rPr>
        <w:t>.select(</w:t>
      </w:r>
      <w:r w:rsidRPr="001D1D4D">
        <w:t>"span#ctl00_ContentPlaceHolder1_ctl00_lbTitle"</w:t>
      </w:r>
      <w:r w:rsidRPr="001D1D4D">
        <w:rPr>
          <w:color w:val="000000"/>
        </w:rPr>
        <w:t>);</w:t>
      </w:r>
    </w:p>
    <w:p w14:paraId="297BA779" w14:textId="578C3E12" w:rsidR="001D1D4D" w:rsidRDefault="001D1D4D" w:rsidP="001D1D4D">
      <w:pPr>
        <w:pStyle w:val="a"/>
      </w:pPr>
      <w:r>
        <w:rPr>
          <w:color w:val="000000"/>
        </w:rPr>
        <w:t xml:space="preserve">Element </w:t>
      </w:r>
      <w:r>
        <w:rPr>
          <w:color w:val="6A3E3E"/>
        </w:rPr>
        <w:t>tag</w:t>
      </w:r>
      <w:r>
        <w:rPr>
          <w:color w:val="000000"/>
        </w:rPr>
        <w:t xml:space="preserve"> = </w:t>
      </w:r>
      <w:r>
        <w:rPr>
          <w:color w:val="6A3E3E"/>
        </w:rPr>
        <w:t>tags</w:t>
      </w:r>
      <w:r>
        <w:rPr>
          <w:color w:val="000000"/>
        </w:rPr>
        <w:t>.get(0);</w:t>
      </w:r>
    </w:p>
    <w:p w14:paraId="455D9F96" w14:textId="5DB7041C" w:rsidR="001D1D4D" w:rsidRDefault="001D1D4D" w:rsidP="001D1D4D">
      <w:pPr>
        <w:pStyle w:val="a"/>
      </w:pPr>
      <w:r>
        <w:rPr>
          <w:color w:val="000000"/>
        </w:rPr>
        <w:t xml:space="preserve">String </w:t>
      </w:r>
      <w:r>
        <w:rPr>
          <w:color w:val="6A3E3E"/>
        </w:rPr>
        <w:t>title</w:t>
      </w:r>
      <w:r>
        <w:rPr>
          <w:color w:val="000000"/>
        </w:rPr>
        <w:t xml:space="preserve"> = </w:t>
      </w:r>
      <w:r>
        <w:rPr>
          <w:color w:val="6A3E3E"/>
        </w:rPr>
        <w:t>tag</w:t>
      </w:r>
      <w:r>
        <w:rPr>
          <w:color w:val="000000"/>
        </w:rPr>
        <w:t>.text();</w:t>
      </w:r>
    </w:p>
    <w:p w14:paraId="4DF52A90" w14:textId="267904CA" w:rsidR="001D1D4D" w:rsidRDefault="001D1D4D" w:rsidP="001D1D4D"/>
    <w:p w14:paraId="0BB98464" w14:textId="77C53765" w:rsidR="001D1D4D" w:rsidRDefault="001D1D4D" w:rsidP="001D1D4D">
      <w:r>
        <w:rPr>
          <w:rFonts w:hint="eastAsia"/>
        </w:rPr>
        <w:t>위 코드와 아래 코드는 동일하다.</w:t>
      </w:r>
    </w:p>
    <w:p w14:paraId="2EC613A9" w14:textId="2AD3D635" w:rsidR="001D1D4D" w:rsidRDefault="001D1D4D" w:rsidP="001D1D4D"/>
    <w:p w14:paraId="5C89C7DB" w14:textId="66D270E4" w:rsidR="001D1D4D" w:rsidRDefault="001D1D4D" w:rsidP="001D1D4D">
      <w:pPr>
        <w:pStyle w:val="a"/>
      </w:pPr>
      <w:r>
        <w:rPr>
          <w:color w:val="000000"/>
        </w:rPr>
        <w:t xml:space="preserve">Elements </w:t>
      </w:r>
      <w:r>
        <w:rPr>
          <w:color w:val="6A3E3E"/>
        </w:rPr>
        <w:t>tags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t>"span#ctl00_ContentPlaceHolder1_ctl00_lbTitle"</w:t>
      </w:r>
      <w:r>
        <w:rPr>
          <w:color w:val="000000"/>
        </w:rPr>
        <w:t>);</w:t>
      </w:r>
    </w:p>
    <w:p w14:paraId="1BCD83C7" w14:textId="051AC30E" w:rsidR="001D1D4D" w:rsidRDefault="001D1D4D" w:rsidP="001D1D4D">
      <w:pPr>
        <w:pStyle w:val="a"/>
      </w:pPr>
      <w:r>
        <w:rPr>
          <w:color w:val="000000"/>
        </w:rPr>
        <w:t xml:space="preserve">String </w:t>
      </w:r>
      <w:r>
        <w:rPr>
          <w:color w:val="6A3E3E"/>
        </w:rPr>
        <w:t>title</w:t>
      </w:r>
      <w:r>
        <w:rPr>
          <w:color w:val="000000"/>
        </w:rPr>
        <w:t xml:space="preserve"> = </w:t>
      </w:r>
      <w:r>
        <w:rPr>
          <w:color w:val="6A3E3E"/>
        </w:rPr>
        <w:t>tags</w:t>
      </w:r>
      <w:r>
        <w:rPr>
          <w:color w:val="000000"/>
        </w:rPr>
        <w:t>.get(0).text();</w:t>
      </w:r>
    </w:p>
    <w:p w14:paraId="3E90C19C" w14:textId="6C1FD85F" w:rsidR="001D1D4D" w:rsidRDefault="001D1D4D" w:rsidP="001D1D4D">
      <w:r>
        <w:t xml:space="preserve">  </w:t>
      </w:r>
    </w:p>
    <w:p w14:paraId="37E84C10" w14:textId="0E942F87" w:rsidR="001D1D4D" w:rsidRDefault="001D1D4D">
      <w:pPr>
        <w:widowControl/>
        <w:wordWrap/>
        <w:autoSpaceDE/>
        <w:autoSpaceDN/>
        <w:spacing w:after="160" w:line="259" w:lineRule="auto"/>
        <w:jc w:val="both"/>
      </w:pPr>
    </w:p>
    <w:p w14:paraId="3C20C912" w14:textId="7571D65B" w:rsidR="001D1D4D" w:rsidRDefault="001D1D4D" w:rsidP="001D1D4D">
      <w:pPr>
        <w:pStyle w:val="a"/>
      </w:pPr>
      <w:r>
        <w:rPr>
          <w:color w:val="6A3E3E"/>
        </w:rPr>
        <w:t>tags</w:t>
      </w:r>
      <w:r>
        <w:rPr>
          <w:color w:val="000000"/>
        </w:rPr>
        <w:t>.get(0).text()</w:t>
      </w:r>
    </w:p>
    <w:p w14:paraId="65F019B8" w14:textId="54610A3F" w:rsidR="001D1D4D" w:rsidRPr="001D1D4D" w:rsidRDefault="001D1D4D" w:rsidP="001D1D4D">
      <w:r w:rsidRPr="001D1D4D">
        <w:rPr>
          <w:rFonts w:hint="eastAsia"/>
        </w:rPr>
        <w:t xml:space="preserve">먼저 </w:t>
      </w:r>
      <w:r w:rsidRPr="001D1D4D">
        <w:t>tags 객체의</w:t>
      </w:r>
      <w:r w:rsidRPr="001D1D4D">
        <w:rPr>
          <w:rFonts w:hint="eastAsia"/>
        </w:rPr>
        <w:t xml:space="preserve"> </w:t>
      </w:r>
      <w:r w:rsidRPr="001D1D4D">
        <w:t>get 메소드를</w:t>
      </w:r>
      <w:r w:rsidRPr="001D1D4D">
        <w:rPr>
          <w:rFonts w:hint="eastAsia"/>
        </w:rPr>
        <w:t xml:space="preserve"> 호출한다.</w:t>
      </w:r>
    </w:p>
    <w:p w14:paraId="29D2EED3" w14:textId="75C7C039" w:rsidR="001D1D4D" w:rsidRDefault="001D1D4D" w:rsidP="001D1D4D">
      <w:r w:rsidRPr="001D1D4D">
        <w:t>그</w:t>
      </w:r>
      <w:r w:rsidRPr="001D1D4D">
        <w:rPr>
          <w:rFonts w:hint="eastAsia"/>
        </w:rPr>
        <w:t xml:space="preserve"> 다음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메소드가 리턴하는 객체의 </w:t>
      </w:r>
      <w:r>
        <w:t xml:space="preserve">text </w:t>
      </w:r>
      <w:r>
        <w:rPr>
          <w:rFonts w:hint="eastAsia"/>
        </w:rPr>
        <w:t>메소드를 호출한다.</w:t>
      </w:r>
    </w:p>
    <w:p w14:paraId="083495CC" w14:textId="0A350994" w:rsidR="001D1D4D" w:rsidRDefault="001D1D4D" w:rsidP="001D1D4D">
      <w:r>
        <w:t xml:space="preserve">tags </w:t>
      </w:r>
      <w:r>
        <w:rPr>
          <w:rFonts w:hint="eastAsia"/>
        </w:rPr>
        <w:t xml:space="preserve">객체는 </w:t>
      </w:r>
      <w:r>
        <w:t xml:space="preserve">Elements </w:t>
      </w:r>
      <w:r>
        <w:rPr>
          <w:rFonts w:hint="eastAsia"/>
        </w:rPr>
        <w:t>클래스 객체이고</w:t>
      </w:r>
    </w:p>
    <w:p w14:paraId="2FBD347B" w14:textId="4AC60622" w:rsidR="001D1D4D" w:rsidRDefault="001D1D4D" w:rsidP="001D1D4D"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get </w:t>
      </w:r>
      <w:r>
        <w:rPr>
          <w:rFonts w:hint="eastAsia"/>
        </w:rPr>
        <w:t xml:space="preserve">메소드는 </w:t>
      </w:r>
      <w:r>
        <w:t xml:space="preserve">Element </w:t>
      </w:r>
      <w:r>
        <w:rPr>
          <w:rFonts w:hint="eastAsia"/>
        </w:rPr>
        <w:t>객체를 리턴한다.</w:t>
      </w:r>
    </w:p>
    <w:p w14:paraId="29E62CEE" w14:textId="17D43B7E" w:rsidR="001D1D4D" w:rsidRDefault="001D1D4D" w:rsidP="001D1D4D">
      <w:r>
        <w:t xml:space="preserve">text </w:t>
      </w:r>
      <w:r>
        <w:rPr>
          <w:rFonts w:hint="eastAsia"/>
        </w:rPr>
        <w:t xml:space="preserve">메소드는 </w:t>
      </w:r>
      <w:r>
        <w:t xml:space="preserve">Element </w:t>
      </w:r>
      <w:r>
        <w:rPr>
          <w:rFonts w:hint="eastAsia"/>
        </w:rPr>
        <w:t>클래스의 메소드이다.</w:t>
      </w:r>
    </w:p>
    <w:p w14:paraId="43FB04D9" w14:textId="4951AFF8" w:rsidR="001D1D4D" w:rsidRDefault="001D1D4D" w:rsidP="001D1D4D"/>
    <w:p w14:paraId="39B9220B" w14:textId="77777777" w:rsidR="001D1D4D" w:rsidRDefault="001D1D4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DD893B6" w14:textId="3AE453C6" w:rsidR="001D1D4D" w:rsidRDefault="001D1D4D" w:rsidP="001D1D4D">
      <w:pPr>
        <w:pStyle w:val="Heading2"/>
      </w:pPr>
      <w:bookmarkStart w:id="14" w:name="_Toc469339157"/>
      <w:r>
        <w:rPr>
          <w:rFonts w:hint="eastAsia"/>
        </w:rPr>
        <w:lastRenderedPageBreak/>
        <w:t>Example07c</w:t>
      </w:r>
      <w:bookmarkEnd w:id="14"/>
    </w:p>
    <w:p w14:paraId="646E9E61" w14:textId="1924281A" w:rsidR="001D1D4D" w:rsidRDefault="001D1D4D" w:rsidP="001D1D4D"/>
    <w:p w14:paraId="1B232F03" w14:textId="7F8B8BB3" w:rsidR="001D1D4D" w:rsidRDefault="001D1D4D" w:rsidP="001D1D4D">
      <w:r>
        <w:rPr>
          <w:rFonts w:hint="eastAsia"/>
        </w:rPr>
        <w:t>Example07c.java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D1D4D" w14:paraId="5DC145B9" w14:textId="77777777" w:rsidTr="008C77F5">
        <w:tc>
          <w:tcPr>
            <w:tcW w:w="426" w:type="dxa"/>
          </w:tcPr>
          <w:p w14:paraId="4C24BA4B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80BA56A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1D5A901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CC14881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E075F18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BD7FAA8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7B7B7D3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E140DB7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25F0D42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38C6668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C417DEB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7888DEC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CB93947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8D72885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13A33FC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0E910D4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8377D64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3D24037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3F6647B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E79AF1B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D3F725B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612D4D6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FB82ABB" w14:textId="50B8DDB7" w:rsidR="001D1D4D" w:rsidRPr="00185935" w:rsidRDefault="001D1D4D" w:rsidP="001D1D4D">
            <w:pPr>
              <w:pStyle w:val="a1"/>
            </w:pPr>
          </w:p>
        </w:tc>
        <w:tc>
          <w:tcPr>
            <w:tcW w:w="10631" w:type="dxa"/>
          </w:tcPr>
          <w:p w14:paraId="48459F97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3208402B" w14:textId="77777777" w:rsidR="001D1D4D" w:rsidRDefault="001D1D4D" w:rsidP="001D1D4D">
            <w:pPr>
              <w:pStyle w:val="a1"/>
            </w:pPr>
          </w:p>
          <w:p w14:paraId="01928313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6CBB0E05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5F15D6C5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63DD19CF" w14:textId="77777777" w:rsidR="001D1D4D" w:rsidRDefault="001D1D4D" w:rsidP="001D1D4D">
            <w:pPr>
              <w:pStyle w:val="a1"/>
            </w:pPr>
          </w:p>
          <w:p w14:paraId="3433F6A9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Example07c {</w:t>
            </w:r>
          </w:p>
          <w:p w14:paraId="488A90C7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6E104E7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0185C6E5" w14:textId="43C602CF" w:rsidR="001D1D4D" w:rsidRDefault="001D1D4D" w:rsidP="001D1D4D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042C02C8" w14:textId="77E31A2B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2A00FF"/>
              </w:rPr>
              <w:t>"http://www.skhu.ac.kr/board/boardread.aspx?idx=27461&amp;curpage=1&amp;bsid=10004&amp;searchBun=51"</w:t>
            </w:r>
            <w:r>
              <w:rPr>
                <w:color w:val="000000"/>
              </w:rPr>
              <w:t>;</w:t>
            </w:r>
          </w:p>
          <w:p w14:paraId="27735FFE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).get();</w:t>
            </w:r>
          </w:p>
          <w:p w14:paraId="10364E21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E5FFAAE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"span#ctl00_ContentPlaceHolder1_ctl00_lbTitle"</w:t>
            </w:r>
            <w:r>
              <w:rPr>
                <w:color w:val="000000"/>
              </w:rPr>
              <w:t xml:space="preserve">).get(0).text();        </w:t>
            </w:r>
          </w:p>
          <w:p w14:paraId="1320A743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"span#ctl00_ContentPlaceHolder1_ctl00_lbDate"</w:t>
            </w:r>
            <w:r>
              <w:rPr>
                <w:color w:val="000000"/>
              </w:rPr>
              <w:t>).get(0).text();</w:t>
            </w:r>
          </w:p>
          <w:p w14:paraId="66BD8074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"span#ctl00_ContentPlaceHolder1_ctl00_lbWriter"</w:t>
            </w:r>
            <w:r>
              <w:rPr>
                <w:color w:val="000000"/>
              </w:rPr>
              <w:t>).get(0).text();</w:t>
            </w:r>
          </w:p>
          <w:p w14:paraId="0EF5D2CC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"span#ctl00_ContentPlaceHolder1_ctl00_lbContents"</w:t>
            </w:r>
            <w:r>
              <w:rPr>
                <w:color w:val="000000"/>
              </w:rPr>
              <w:t>).get(0).text();</w:t>
            </w:r>
          </w:p>
          <w:p w14:paraId="07A4A671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        </w:t>
            </w:r>
          </w:p>
          <w:p w14:paraId="5291F7B8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"%s\n %s\n %s\n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);</w:t>
            </w:r>
          </w:p>
          <w:p w14:paraId="44D9304D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B1EC75F" w14:textId="77777777" w:rsidR="001D1D4D" w:rsidRDefault="001D1D4D" w:rsidP="001D1D4D">
            <w:pPr>
              <w:pStyle w:val="a1"/>
            </w:pPr>
          </w:p>
          <w:p w14:paraId="46D379B4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>}</w:t>
            </w:r>
          </w:p>
          <w:p w14:paraId="174C1B55" w14:textId="77777777" w:rsidR="001D1D4D" w:rsidRDefault="001D1D4D" w:rsidP="001D1D4D">
            <w:pPr>
              <w:pStyle w:val="a1"/>
            </w:pPr>
          </w:p>
        </w:tc>
      </w:tr>
    </w:tbl>
    <w:p w14:paraId="277B457E" w14:textId="77777777" w:rsidR="001D1D4D" w:rsidRPr="001D1D4D" w:rsidRDefault="001D1D4D" w:rsidP="001D1D4D"/>
    <w:p w14:paraId="1C1CBAAD" w14:textId="094AE7E0" w:rsidR="001D1D4D" w:rsidRDefault="001D1D4D" w:rsidP="001D1D4D"/>
    <w:p w14:paraId="1532401D" w14:textId="77777777" w:rsidR="001D1D4D" w:rsidRDefault="001D1D4D" w:rsidP="001D1D4D">
      <w:pPr>
        <w:pStyle w:val="a"/>
      </w:pPr>
      <w:r>
        <w:rPr>
          <w:color w:val="000000"/>
        </w:rPr>
        <w:t xml:space="preserve">Elements </w:t>
      </w:r>
      <w:r>
        <w:rPr>
          <w:color w:val="6A3E3E"/>
        </w:rPr>
        <w:t>tags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t>"span#ctl00_ContentPlaceHolder1_ctl00_lbTitle"</w:t>
      </w:r>
      <w:r>
        <w:rPr>
          <w:color w:val="000000"/>
        </w:rPr>
        <w:t>);</w:t>
      </w:r>
    </w:p>
    <w:p w14:paraId="43D25407" w14:textId="77777777" w:rsidR="001D1D4D" w:rsidRDefault="001D1D4D" w:rsidP="001D1D4D">
      <w:pPr>
        <w:pStyle w:val="a"/>
      </w:pPr>
      <w:r>
        <w:rPr>
          <w:color w:val="000000"/>
        </w:rPr>
        <w:t xml:space="preserve">String </w:t>
      </w:r>
      <w:r>
        <w:rPr>
          <w:color w:val="6A3E3E"/>
        </w:rPr>
        <w:t>title</w:t>
      </w:r>
      <w:r>
        <w:rPr>
          <w:color w:val="000000"/>
        </w:rPr>
        <w:t xml:space="preserve"> = </w:t>
      </w:r>
      <w:r>
        <w:rPr>
          <w:color w:val="6A3E3E"/>
        </w:rPr>
        <w:t>tags</w:t>
      </w:r>
      <w:r>
        <w:rPr>
          <w:color w:val="000000"/>
        </w:rPr>
        <w:t>.get(0).text();</w:t>
      </w:r>
    </w:p>
    <w:p w14:paraId="25604CE2" w14:textId="77777777" w:rsidR="001D1D4D" w:rsidRDefault="001D1D4D" w:rsidP="001D1D4D"/>
    <w:p w14:paraId="6DC77BC4" w14:textId="77777777" w:rsidR="001D1D4D" w:rsidRDefault="001D1D4D" w:rsidP="001D1D4D">
      <w:r>
        <w:rPr>
          <w:rFonts w:hint="eastAsia"/>
        </w:rPr>
        <w:t>위 코드와 아래 코드는 동일하다.</w:t>
      </w:r>
    </w:p>
    <w:p w14:paraId="76EE72EC" w14:textId="34E08BCF" w:rsidR="001D1D4D" w:rsidRDefault="001D1D4D" w:rsidP="001D1D4D">
      <w:r>
        <w:t xml:space="preserve">  </w:t>
      </w:r>
    </w:p>
    <w:p w14:paraId="39245D9F" w14:textId="246FBF23" w:rsidR="001D1D4D" w:rsidRDefault="001D1D4D" w:rsidP="001D1D4D">
      <w:pPr>
        <w:pStyle w:val="a"/>
      </w:pPr>
      <w:r>
        <w:rPr>
          <w:color w:val="000000"/>
        </w:rPr>
        <w:t xml:space="preserve">String title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t>"span#ctl00_ContentPlaceHolder1_ctl00_lbTitle"</w:t>
      </w:r>
      <w:r>
        <w:rPr>
          <w:color w:val="000000"/>
        </w:rPr>
        <w:t>).get(0).text();</w:t>
      </w:r>
    </w:p>
    <w:p w14:paraId="3E175651" w14:textId="1FE4F41C" w:rsidR="003E63D0" w:rsidRDefault="003E63D0" w:rsidP="001D1D4D"/>
    <w:p w14:paraId="2D7587ED" w14:textId="2B8D5331" w:rsidR="001D1D4D" w:rsidRDefault="001D1D4D" w:rsidP="001D1D4D"/>
    <w:p w14:paraId="01155F91" w14:textId="77777777" w:rsidR="001D1D4D" w:rsidRDefault="001D1D4D" w:rsidP="001D1D4D">
      <w:pPr>
        <w:pStyle w:val="a"/>
      </w:pPr>
      <w:r>
        <w:rPr>
          <w:color w:val="6A3E3E"/>
        </w:rPr>
        <w:t>document</w:t>
      </w:r>
      <w:r>
        <w:rPr>
          <w:color w:val="000000"/>
        </w:rPr>
        <w:t>.select(</w:t>
      </w:r>
      <w:r>
        <w:t>"span#ctl00_ContentPlaceHolder1_ctl00_lbTitle"</w:t>
      </w:r>
      <w:r>
        <w:rPr>
          <w:color w:val="000000"/>
        </w:rPr>
        <w:t>).get(0).text();</w:t>
      </w:r>
    </w:p>
    <w:p w14:paraId="53B4A4E1" w14:textId="746DA961" w:rsidR="001D1D4D" w:rsidRDefault="001D1D4D" w:rsidP="001D1D4D">
      <w:r>
        <w:rPr>
          <w:rFonts w:hint="eastAsia"/>
        </w:rPr>
        <w:t xml:space="preserve">먼저 </w:t>
      </w:r>
      <w:r>
        <w:t xml:space="preserve">document </w:t>
      </w:r>
      <w:r>
        <w:rPr>
          <w:rFonts w:hint="eastAsia"/>
        </w:rPr>
        <w:t xml:space="preserve">객체의 </w:t>
      </w:r>
      <w:r>
        <w:t xml:space="preserve">select </w:t>
      </w:r>
      <w:r>
        <w:rPr>
          <w:rFonts w:hint="eastAsia"/>
        </w:rPr>
        <w:t>메소드를 호출한다.</w:t>
      </w:r>
    </w:p>
    <w:p w14:paraId="0DC953D5" w14:textId="53B331B7" w:rsidR="001D1D4D" w:rsidRPr="001D1D4D" w:rsidRDefault="001D1D4D" w:rsidP="001D1D4D">
      <w:r>
        <w:rPr>
          <w:rFonts w:hint="eastAsia"/>
        </w:rPr>
        <w:t xml:space="preserve">그 다음 </w:t>
      </w:r>
      <w:r>
        <w:t xml:space="preserve">select </w:t>
      </w:r>
      <w:r>
        <w:rPr>
          <w:rFonts w:hint="eastAsia"/>
        </w:rPr>
        <w:t xml:space="preserve">메소드가 리턴하는 객체의 </w:t>
      </w:r>
      <w:r w:rsidRPr="001D1D4D">
        <w:t>get 메소드를</w:t>
      </w:r>
      <w:r w:rsidRPr="001D1D4D">
        <w:rPr>
          <w:rFonts w:hint="eastAsia"/>
        </w:rPr>
        <w:t xml:space="preserve"> 호출한다.</w:t>
      </w:r>
    </w:p>
    <w:p w14:paraId="7FA1CA32" w14:textId="4C3C9D7A" w:rsidR="001D1D4D" w:rsidRDefault="001D1D4D" w:rsidP="001D1D4D">
      <w:r w:rsidRPr="001D1D4D">
        <w:t>그</w:t>
      </w:r>
      <w:r w:rsidRPr="001D1D4D">
        <w:rPr>
          <w:rFonts w:hint="eastAsia"/>
        </w:rPr>
        <w:t xml:space="preserve"> 다음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메소드가 리턴하는 객체의 </w:t>
      </w:r>
      <w:r>
        <w:t xml:space="preserve">text </w:t>
      </w:r>
      <w:r>
        <w:rPr>
          <w:rFonts w:hint="eastAsia"/>
        </w:rPr>
        <w:t>메소드를 호출한다.</w:t>
      </w:r>
    </w:p>
    <w:p w14:paraId="7A55F5FA" w14:textId="77777777" w:rsidR="001D1D4D" w:rsidRDefault="001D1D4D" w:rsidP="001D1D4D"/>
    <w:p w14:paraId="4C722683" w14:textId="6CAE6B44" w:rsidR="001D1D4D" w:rsidRDefault="001D1D4D" w:rsidP="001D1D4D">
      <w:r>
        <w:t xml:space="preserve">document </w:t>
      </w:r>
      <w:r>
        <w:rPr>
          <w:rFonts w:hint="eastAsia"/>
        </w:rPr>
        <w:t xml:space="preserve">객체는 </w:t>
      </w:r>
      <w:r>
        <w:t xml:space="preserve">Document </w:t>
      </w:r>
      <w:r>
        <w:rPr>
          <w:rFonts w:hint="eastAsia"/>
        </w:rPr>
        <w:t>클래스 객체이고</w:t>
      </w:r>
    </w:p>
    <w:p w14:paraId="0F21F8AD" w14:textId="7193A24F" w:rsidR="001D1D4D" w:rsidRDefault="001D1D4D" w:rsidP="001D1D4D"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select </w:t>
      </w:r>
      <w:r>
        <w:rPr>
          <w:rFonts w:hint="eastAsia"/>
        </w:rPr>
        <w:t xml:space="preserve">메소드는 </w:t>
      </w:r>
      <w:r>
        <w:t xml:space="preserve">Elements </w:t>
      </w:r>
      <w:r>
        <w:rPr>
          <w:rFonts w:hint="eastAsia"/>
        </w:rPr>
        <w:t>객체를 리턴한다.</w:t>
      </w:r>
    </w:p>
    <w:p w14:paraId="5C44927B" w14:textId="77777777" w:rsidR="001D1D4D" w:rsidRDefault="001D1D4D" w:rsidP="001D1D4D"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get </w:t>
      </w:r>
      <w:r>
        <w:rPr>
          <w:rFonts w:hint="eastAsia"/>
        </w:rPr>
        <w:t xml:space="preserve">메소드는 </w:t>
      </w:r>
      <w:r>
        <w:t xml:space="preserve">Element </w:t>
      </w:r>
      <w:r>
        <w:rPr>
          <w:rFonts w:hint="eastAsia"/>
        </w:rPr>
        <w:t>객체를 리턴한다.</w:t>
      </w:r>
    </w:p>
    <w:p w14:paraId="4DB45CB6" w14:textId="77777777" w:rsidR="001D1D4D" w:rsidRDefault="001D1D4D" w:rsidP="001D1D4D">
      <w:r>
        <w:t xml:space="preserve">text </w:t>
      </w:r>
      <w:r>
        <w:rPr>
          <w:rFonts w:hint="eastAsia"/>
        </w:rPr>
        <w:t xml:space="preserve">메소드는 </w:t>
      </w:r>
      <w:r>
        <w:t xml:space="preserve">Element </w:t>
      </w:r>
      <w:r>
        <w:rPr>
          <w:rFonts w:hint="eastAsia"/>
        </w:rPr>
        <w:t>클래스의 메소드이다.</w:t>
      </w:r>
    </w:p>
    <w:p w14:paraId="67BD59E9" w14:textId="77777777" w:rsidR="001D1D4D" w:rsidRPr="001D1D4D" w:rsidRDefault="001D1D4D" w:rsidP="001D1D4D"/>
    <w:p w14:paraId="22E80F89" w14:textId="6A5033DA" w:rsidR="001D1D4D" w:rsidRDefault="001D1D4D" w:rsidP="001D1D4D"/>
    <w:p w14:paraId="21E231CD" w14:textId="774634E3" w:rsidR="001D1D4D" w:rsidRDefault="001D1D4D" w:rsidP="001D1D4D"/>
    <w:p w14:paraId="5B67DA94" w14:textId="23C02529" w:rsidR="001D1D4D" w:rsidRDefault="001D1D4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52FCE43" w14:textId="4F2319D6" w:rsidR="0077797A" w:rsidRDefault="0077797A" w:rsidP="0077797A">
      <w:pPr>
        <w:pStyle w:val="Heading1"/>
      </w:pPr>
      <w:bookmarkStart w:id="15" w:name="_Toc469339158"/>
      <w:r>
        <w:rPr>
          <w:rFonts w:hint="eastAsia"/>
        </w:rPr>
        <w:lastRenderedPageBreak/>
        <w:t>게시글 전체 목록 가져오기</w:t>
      </w:r>
      <w:bookmarkEnd w:id="15"/>
    </w:p>
    <w:p w14:paraId="36748FB6" w14:textId="77777777" w:rsidR="0077797A" w:rsidRPr="0077797A" w:rsidRDefault="0077797A" w:rsidP="0077797A"/>
    <w:p w14:paraId="1D5E5A02" w14:textId="2268AFDF" w:rsidR="001D1D4D" w:rsidRDefault="001D1D4D" w:rsidP="001D1D4D">
      <w:pPr>
        <w:pStyle w:val="Heading2"/>
      </w:pPr>
      <w:bookmarkStart w:id="16" w:name="_Toc469339159"/>
      <w:r>
        <w:rPr>
          <w:rFonts w:hint="eastAsia"/>
        </w:rPr>
        <w:t>Example08</w:t>
      </w:r>
      <w:bookmarkEnd w:id="16"/>
    </w:p>
    <w:p w14:paraId="1153168C" w14:textId="5A47F273" w:rsidR="001D1D4D" w:rsidRDefault="001D1D4D" w:rsidP="001D1D4D"/>
    <w:p w14:paraId="152D03AA" w14:textId="2B5AFE54" w:rsidR="001D1D4D" w:rsidRDefault="001D1D4D" w:rsidP="001D1D4D">
      <w:r>
        <w:rPr>
          <w:rFonts w:hint="eastAsia"/>
        </w:rPr>
        <w:t>Example08.java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D1D4D" w14:paraId="7E35ACBB" w14:textId="77777777" w:rsidTr="008C77F5">
        <w:tc>
          <w:tcPr>
            <w:tcW w:w="426" w:type="dxa"/>
          </w:tcPr>
          <w:p w14:paraId="691625A6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1AF3D5B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AD17CB1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1A9415C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53D1C98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47ED992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16D94AC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3ED7421" w14:textId="77777777" w:rsidR="001D1D4D" w:rsidRPr="00185935" w:rsidRDefault="001D1D4D" w:rsidP="001D1D4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78D1A89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B3FE00B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C8303F3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93B6828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7178911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CF23668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31DF678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F852665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21ED17F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357E90D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E94717C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FD2931D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5C629D1F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E328314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2DB87C9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AF4E49D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FF33686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107F9B35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A7202A5" w14:textId="77777777" w:rsidR="001D1D4D" w:rsidRDefault="001D1D4D" w:rsidP="001D1D4D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CF458D0" w14:textId="32A77A38" w:rsidR="001D1D4D" w:rsidRPr="00185935" w:rsidRDefault="001D1D4D" w:rsidP="001D1D4D">
            <w:pPr>
              <w:pStyle w:val="a1"/>
            </w:pPr>
          </w:p>
        </w:tc>
        <w:tc>
          <w:tcPr>
            <w:tcW w:w="10631" w:type="dxa"/>
          </w:tcPr>
          <w:p w14:paraId="7E33AC26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1F60210C" w14:textId="77777777" w:rsidR="001D1D4D" w:rsidRDefault="001D1D4D" w:rsidP="001D1D4D">
            <w:pPr>
              <w:pStyle w:val="a1"/>
            </w:pPr>
          </w:p>
          <w:p w14:paraId="45E08AEC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523E571A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3CA05258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6D83C1E6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72B27CC7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4469D19C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2A9B1621" w14:textId="77777777" w:rsidR="001D1D4D" w:rsidRDefault="001D1D4D" w:rsidP="001D1D4D">
            <w:pPr>
              <w:pStyle w:val="a1"/>
            </w:pPr>
          </w:p>
          <w:p w14:paraId="1AACBC45" w14:textId="77777777" w:rsidR="001D1D4D" w:rsidRDefault="001D1D4D" w:rsidP="001D1D4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Example08 {</w:t>
            </w:r>
          </w:p>
          <w:p w14:paraId="6FBF5318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9E3AA1F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4E02180A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41611AFD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).get();</w:t>
            </w:r>
          </w:p>
          <w:p w14:paraId="45553034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"a.nextL"</w:t>
            </w:r>
            <w:r>
              <w:rPr>
                <w:color w:val="000000"/>
              </w:rPr>
              <w:t>).get(0);</w:t>
            </w:r>
          </w:p>
          <w:p w14:paraId="702721FD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84FE4B7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"boardlist.aspx\\?curpage=([0-9]+)&amp;"</w:t>
            </w:r>
            <w:r>
              <w:rPr>
                <w:color w:val="000000"/>
              </w:rPr>
              <w:t>;</w:t>
            </w:r>
          </w:p>
          <w:p w14:paraId="1C06196C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310A0F04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69EECA91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08DE0CC6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2A00FF"/>
              </w:rPr>
              <w:t>"0"</w:t>
            </w:r>
            <w:r>
              <w:rPr>
                <w:color w:val="000000"/>
              </w:rPr>
              <w:t>;</w:t>
            </w:r>
          </w:p>
          <w:p w14:paraId="499CB137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lastPage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1B47680B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D6F3867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lastPage</w:t>
            </w:r>
            <w:r>
              <w:rPr>
                <w:color w:val="000000"/>
              </w:rPr>
              <w:t xml:space="preserve">);            </w:t>
            </w:r>
          </w:p>
          <w:p w14:paraId="4ED3890E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43DBC6C" w14:textId="77777777" w:rsidR="001D1D4D" w:rsidRDefault="001D1D4D" w:rsidP="001D1D4D">
            <w:pPr>
              <w:pStyle w:val="a1"/>
            </w:pPr>
          </w:p>
          <w:p w14:paraId="6F724902" w14:textId="77777777" w:rsidR="001D1D4D" w:rsidRDefault="001D1D4D" w:rsidP="001D1D4D">
            <w:pPr>
              <w:pStyle w:val="a1"/>
            </w:pPr>
            <w:r>
              <w:rPr>
                <w:color w:val="000000"/>
              </w:rPr>
              <w:t>}</w:t>
            </w:r>
          </w:p>
          <w:p w14:paraId="55000E69" w14:textId="77777777" w:rsidR="001D1D4D" w:rsidRDefault="001D1D4D" w:rsidP="001D1D4D">
            <w:pPr>
              <w:pStyle w:val="a1"/>
            </w:pPr>
          </w:p>
        </w:tc>
      </w:tr>
    </w:tbl>
    <w:p w14:paraId="5CDBA7F8" w14:textId="0AABB115" w:rsidR="001D1D4D" w:rsidRDefault="001D1D4D" w:rsidP="001D1D4D"/>
    <w:p w14:paraId="77B53C21" w14:textId="77777777" w:rsidR="00F24176" w:rsidRPr="001D1D4D" w:rsidRDefault="00F24176" w:rsidP="001D1D4D"/>
    <w:p w14:paraId="5474B2E4" w14:textId="064A3151" w:rsidR="001D1D4D" w:rsidRDefault="00F24176" w:rsidP="001D1D4D">
      <w:pPr>
        <w:rPr>
          <w:color w:val="2A00FF"/>
        </w:rPr>
      </w:pPr>
      <w:r>
        <w:rPr>
          <w:color w:val="2A00FF"/>
        </w:rPr>
        <w:t>"http://www.skhu.ac.kr/board/boardlist.aspx?curpage=1&amp;bsid=10004&amp;searchBun=51"</w:t>
      </w:r>
    </w:p>
    <w:p w14:paraId="6752A3AD" w14:textId="18A34A6E" w:rsidR="00F24176" w:rsidRPr="00F24176" w:rsidRDefault="00F24176" w:rsidP="001D1D4D">
      <w:r w:rsidRPr="00F24176">
        <w:t>위</w:t>
      </w:r>
      <w:r w:rsidRPr="00F24176">
        <w:rPr>
          <w:rFonts w:hint="eastAsia"/>
        </w:rPr>
        <w:t xml:space="preserve"> </w:t>
      </w:r>
      <w:r w:rsidRPr="00F24176">
        <w:t>URL은</w:t>
      </w:r>
      <w:r w:rsidRPr="00F24176">
        <w:rPr>
          <w:rFonts w:hint="eastAsia"/>
        </w:rPr>
        <w:t xml:space="preserve"> 게시글 목록 페이지의 </w:t>
      </w:r>
      <w:r w:rsidRPr="00F24176">
        <w:t>URL 이다</w:t>
      </w:r>
      <w:r w:rsidRPr="00F24176">
        <w:rPr>
          <w:rFonts w:hint="eastAsia"/>
        </w:rPr>
        <w:t>.</w:t>
      </w:r>
    </w:p>
    <w:p w14:paraId="4B6B1170" w14:textId="2650A902" w:rsidR="00F24176" w:rsidRDefault="00F24176" w:rsidP="001D1D4D">
      <w:pPr>
        <w:rPr>
          <w:color w:val="2A00FF"/>
        </w:rPr>
      </w:pPr>
    </w:p>
    <w:p w14:paraId="7F707C47" w14:textId="0EF6AFF7" w:rsidR="00F24176" w:rsidRDefault="00F24176" w:rsidP="001D1D4D">
      <w:r>
        <w:rPr>
          <w:rFonts w:hint="eastAsia"/>
        </w:rPr>
        <w:t>게시글 목록에서 게시판 마지막 페이지로 가려면 아래의 링크를 클릭하면 된다.</w:t>
      </w:r>
    </w:p>
    <w:p w14:paraId="4FBE84D4" w14:textId="3DE22687" w:rsidR="00F24176" w:rsidRDefault="00F24176" w:rsidP="001D1D4D">
      <w:r>
        <w:rPr>
          <w:noProof/>
        </w:rPr>
        <w:drawing>
          <wp:inline distT="0" distB="0" distL="0" distR="0" wp14:anchorId="0CF9EA97" wp14:editId="6859CCCF">
            <wp:extent cx="4061460" cy="308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BA66" w14:textId="77777777" w:rsidR="00F24176" w:rsidRDefault="00F24176" w:rsidP="001D1D4D"/>
    <w:p w14:paraId="5804529F" w14:textId="586607F2" w:rsidR="00F24176" w:rsidRDefault="00F24176" w:rsidP="001D1D4D">
      <w:r>
        <w:rPr>
          <w:rFonts w:hint="eastAsia"/>
        </w:rPr>
        <w:t xml:space="preserve">게시판 마지막 페이지로 가는 링크의 </w:t>
      </w:r>
      <w:r>
        <w:t xml:space="preserve">HTML </w:t>
      </w:r>
      <w:r>
        <w:rPr>
          <w:rFonts w:hint="eastAsia"/>
        </w:rPr>
        <w:t>태그는 다음과 같다.</w:t>
      </w:r>
    </w:p>
    <w:p w14:paraId="7986CCBA" w14:textId="77777777" w:rsidR="00F24176" w:rsidRDefault="00F24176" w:rsidP="00F241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4176" w14:paraId="512FB6A9" w14:textId="77777777" w:rsidTr="008C77F5">
        <w:tc>
          <w:tcPr>
            <w:tcW w:w="10456" w:type="dxa"/>
          </w:tcPr>
          <w:p w14:paraId="43690404" w14:textId="77777777" w:rsidR="00F24176" w:rsidRDefault="00F24176" w:rsidP="00F24176">
            <w:r>
              <w:t xml:space="preserve">&lt;a href='boardlist.aspx?curpage=44&amp;amp;bsid=10004&amp;amp;searchBun=51' </w:t>
            </w:r>
            <w:r w:rsidRPr="00F24176">
              <w:rPr>
                <w:highlight w:val="yellow"/>
              </w:rPr>
              <w:t>class="nextL"</w:t>
            </w:r>
            <w:r>
              <w:t xml:space="preserve"> title="맨뒤로"&gt;</w:t>
            </w:r>
          </w:p>
          <w:p w14:paraId="2ECBDE74" w14:textId="77777777" w:rsidR="00F24176" w:rsidRDefault="00F24176" w:rsidP="00F24176">
            <w:r>
              <w:t xml:space="preserve">    &lt;img src="/common/images/common/btn/btn_nextL.gif" alt="맨뒤로" /&gt;</w:t>
            </w:r>
          </w:p>
          <w:p w14:paraId="5E21C92D" w14:textId="77777777" w:rsidR="00F24176" w:rsidRDefault="00F24176" w:rsidP="00F24176">
            <w:r>
              <w:t>&lt;/a&gt;</w:t>
            </w:r>
          </w:p>
        </w:tc>
      </w:tr>
    </w:tbl>
    <w:p w14:paraId="2E7F6024" w14:textId="77777777" w:rsidR="00F24176" w:rsidRDefault="00F24176" w:rsidP="00F24176"/>
    <w:p w14:paraId="5D4BA142" w14:textId="1F0211E2" w:rsidR="00F24176" w:rsidRDefault="00F24176" w:rsidP="00F24176">
      <w:pPr>
        <w:rPr>
          <w:color w:val="000000"/>
        </w:rPr>
      </w:pPr>
      <w:r>
        <w:t xml:space="preserve"> </w:t>
      </w:r>
      <w:r>
        <w:rPr>
          <w:color w:val="000000"/>
        </w:rPr>
        <w:t xml:space="preserve">Element </w:t>
      </w:r>
      <w:r>
        <w:rPr>
          <w:color w:val="6A3E3E"/>
        </w:rPr>
        <w:t>aTag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rPr>
          <w:color w:val="2A00FF"/>
        </w:rPr>
        <w:t>"a.nextL"</w:t>
      </w:r>
      <w:r>
        <w:rPr>
          <w:color w:val="000000"/>
        </w:rPr>
        <w:t>).get(0);</w:t>
      </w:r>
    </w:p>
    <w:p w14:paraId="7ADE945E" w14:textId="77777777" w:rsidR="00F24176" w:rsidRDefault="00F24176" w:rsidP="00F24176">
      <w:r>
        <w:t xml:space="preserve">     </w:t>
      </w:r>
      <w:r>
        <w:rPr>
          <w:rFonts w:hint="eastAsia"/>
        </w:rPr>
        <w:t xml:space="preserve">현재 </w:t>
      </w:r>
      <w:r>
        <w:t>document</w:t>
      </w:r>
      <w:r>
        <w:rPr>
          <w:rFonts w:hint="eastAsia"/>
        </w:rPr>
        <w:t>의 내용 중에서</w:t>
      </w:r>
    </w:p>
    <w:p w14:paraId="47EEDC39" w14:textId="0111B7D1" w:rsidR="00F24176" w:rsidRDefault="00F24176" w:rsidP="00F24176">
      <w:r>
        <w:t xml:space="preserve">     &lt;</w:t>
      </w:r>
      <w:r>
        <w:rPr>
          <w:rFonts w:hint="eastAsia"/>
        </w:rPr>
        <w:t xml:space="preserve">a </w:t>
      </w:r>
      <w:r>
        <w:t>class</w:t>
      </w:r>
      <w:r>
        <w:rPr>
          <w:rFonts w:hint="eastAsia"/>
        </w:rPr>
        <w:t>="</w:t>
      </w:r>
      <w:r>
        <w:rPr>
          <w:color w:val="2A00FF"/>
          <w:highlight w:val="yellow"/>
        </w:rPr>
        <w:t>nextL</w:t>
      </w:r>
      <w:r>
        <w:rPr>
          <w:color w:val="2A00FF"/>
        </w:rPr>
        <w:t xml:space="preserve">"&gt; </w:t>
      </w:r>
      <w:r w:rsidRPr="001D1D4D">
        <w:t>형태의</w:t>
      </w:r>
      <w:r w:rsidRPr="001D1D4D"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태그의 목록을 리턴한다.</w:t>
      </w:r>
    </w:p>
    <w:p w14:paraId="2D74DFD9" w14:textId="3A4579BD" w:rsidR="00F24176" w:rsidRDefault="00F24176" w:rsidP="00F24176"/>
    <w:p w14:paraId="3DAF9E52" w14:textId="74F5ECBE" w:rsidR="00F24176" w:rsidRDefault="00F24176" w:rsidP="00F24176">
      <w:r>
        <w:rPr>
          <w:rFonts w:hint="eastAsia"/>
        </w:rPr>
        <w:t>"태그.클래스"</w:t>
      </w:r>
      <w:r>
        <w:t xml:space="preserve"> </w:t>
      </w:r>
    </w:p>
    <w:p w14:paraId="15599625" w14:textId="04384573" w:rsidR="00F24176" w:rsidRDefault="00F24176" w:rsidP="00F24176">
      <w:r>
        <w:t xml:space="preserve">   </w:t>
      </w:r>
      <w:r>
        <w:rPr>
          <w:rFonts w:hint="eastAsia"/>
        </w:rPr>
        <w:t xml:space="preserve">이 형태의 </w:t>
      </w:r>
      <w:r>
        <w:t xml:space="preserve">CSS </w:t>
      </w:r>
      <w:r>
        <w:rPr>
          <w:rFonts w:hint="eastAsia"/>
        </w:rPr>
        <w:t xml:space="preserve">실렉터는 </w:t>
      </w:r>
      <w:r>
        <w:t>&lt;</w:t>
      </w:r>
      <w:r>
        <w:rPr>
          <w:rFonts w:hint="eastAsia"/>
        </w:rPr>
        <w:t xml:space="preserve">태그 </w:t>
      </w:r>
      <w:r>
        <w:t>class</w:t>
      </w:r>
      <w:r>
        <w:rPr>
          <w:rFonts w:hint="eastAsia"/>
        </w:rPr>
        <w:t>="클래스"</w:t>
      </w:r>
      <w:r>
        <w:t xml:space="preserve">&gt; </w:t>
      </w:r>
      <w:r>
        <w:rPr>
          <w:rFonts w:hint="eastAsia"/>
        </w:rPr>
        <w:t>형태의 태그를 가르킨다.</w:t>
      </w:r>
    </w:p>
    <w:p w14:paraId="28E1C190" w14:textId="51B6ABED" w:rsidR="00F24176" w:rsidRDefault="00F24176" w:rsidP="00F24176"/>
    <w:p w14:paraId="41A745DC" w14:textId="79FD4E87" w:rsidR="00F24176" w:rsidRDefault="00F24176" w:rsidP="00F24176">
      <w:pPr>
        <w:rPr>
          <w:color w:val="2A00FF"/>
        </w:rPr>
      </w:pPr>
      <w:r>
        <w:rPr>
          <w:color w:val="2A00FF"/>
        </w:rPr>
        <w:t>"boardlist.aspx\\?curpage=([0-9]+)&amp;"</w:t>
      </w:r>
      <w:r>
        <w:rPr>
          <w:color w:val="000000"/>
        </w:rPr>
        <w:t>;</w:t>
      </w:r>
    </w:p>
    <w:p w14:paraId="492FE875" w14:textId="77777777" w:rsidR="00F24176" w:rsidRDefault="00F24176" w:rsidP="00F24176">
      <w:r>
        <w:rPr>
          <w:rFonts w:hint="eastAsia"/>
        </w:rPr>
        <w:t>위 정규식은 아래에서 노란색 부분과 일치한다.</w:t>
      </w:r>
    </w:p>
    <w:p w14:paraId="09A71B2C" w14:textId="77777777" w:rsidR="00F24176" w:rsidRDefault="00F24176" w:rsidP="00F24176">
      <w:r w:rsidRPr="00F24176">
        <w:t>&lt;a href='</w:t>
      </w:r>
      <w:r w:rsidRPr="00F24176">
        <w:rPr>
          <w:highlight w:val="yellow"/>
        </w:rPr>
        <w:t>boardlist.aspx?curpage=44&amp;</w:t>
      </w:r>
      <w:r w:rsidRPr="00F24176">
        <w:t>amp;bsid=10004&amp;amp;searchBun=51' class="nextL" title="맨뒤로"&gt;</w:t>
      </w:r>
    </w:p>
    <w:p w14:paraId="623BFEAB" w14:textId="77777777" w:rsidR="00F24176" w:rsidRPr="00E42A71" w:rsidRDefault="00F24176" w:rsidP="00F24176"/>
    <w:p w14:paraId="46E24377" w14:textId="77777777" w:rsidR="00F24176" w:rsidRDefault="00F24176" w:rsidP="00F24176">
      <w:pPr>
        <w:rPr>
          <w:color w:val="2A00FF"/>
        </w:rPr>
      </w:pPr>
      <w:r>
        <w:rPr>
          <w:color w:val="2A00FF"/>
        </w:rPr>
        <w:t>"boardlist.aspx\\?curpage=</w:t>
      </w:r>
      <w:r w:rsidRPr="00F24176">
        <w:rPr>
          <w:color w:val="2A00FF"/>
          <w:highlight w:val="yellow"/>
        </w:rPr>
        <w:t>([0-9]+)</w:t>
      </w:r>
      <w:r>
        <w:rPr>
          <w:color w:val="2A00FF"/>
        </w:rPr>
        <w:t>&amp;"</w:t>
      </w:r>
      <w:r>
        <w:rPr>
          <w:color w:val="000000"/>
        </w:rPr>
        <w:t>;</w:t>
      </w:r>
    </w:p>
    <w:p w14:paraId="1E48D4F1" w14:textId="77777777" w:rsidR="00F24176" w:rsidRDefault="00F24176" w:rsidP="00F24176">
      <w:r>
        <w:rPr>
          <w:rFonts w:hint="eastAsia"/>
        </w:rPr>
        <w:t>위 정규식에서 노란색 괄호 부분은 아래에서 노란색 부분과 일치한다.</w:t>
      </w:r>
    </w:p>
    <w:p w14:paraId="79DD2562" w14:textId="77777777" w:rsidR="00F24176" w:rsidRDefault="00F24176" w:rsidP="00F24176">
      <w:r w:rsidRPr="00F24176">
        <w:lastRenderedPageBreak/>
        <w:t>&lt;a href='boardlist.aspx?curpage=</w:t>
      </w:r>
      <w:r w:rsidRPr="00F24176">
        <w:rPr>
          <w:highlight w:val="yellow"/>
        </w:rPr>
        <w:t>44</w:t>
      </w:r>
      <w:r w:rsidRPr="00F24176">
        <w:t>&amp;amp;bsid=10004&amp;amp;searchBun=51' class="nextL" title="맨뒤로"&gt;</w:t>
      </w:r>
    </w:p>
    <w:p w14:paraId="46EF8193" w14:textId="77777777" w:rsidR="00F24176" w:rsidRDefault="00F24176" w:rsidP="00F24176"/>
    <w:p w14:paraId="6F8BA4A7" w14:textId="33F8A15D" w:rsidR="00F24176" w:rsidRDefault="00F24176" w:rsidP="00F24176">
      <w:r>
        <w:rPr>
          <w:rFonts w:hint="eastAsia"/>
        </w:rPr>
        <w:t>이 부분은 게시글 목록에서 마지막 페이지의 번호이다.</w:t>
      </w:r>
    </w:p>
    <w:p w14:paraId="64533085" w14:textId="74AD8A9E" w:rsidR="00F24176" w:rsidRDefault="00F24176" w:rsidP="00F24176"/>
    <w:p w14:paraId="22365D62" w14:textId="77777777" w:rsidR="00F24176" w:rsidRDefault="00F24176" w:rsidP="00F24176">
      <w:pPr>
        <w:pStyle w:val="a1"/>
      </w:pPr>
      <w:r>
        <w:rPr>
          <w:color w:val="000000"/>
        </w:rPr>
        <w:t xml:space="preserve">String </w:t>
      </w:r>
      <w:r>
        <w:rPr>
          <w:color w:val="6A3E3E"/>
        </w:rPr>
        <w:t>idx</w:t>
      </w:r>
      <w:r>
        <w:rPr>
          <w:color w:val="000000"/>
        </w:rPr>
        <w:t xml:space="preserve"> = </w:t>
      </w:r>
      <w:r>
        <w:rPr>
          <w:color w:val="6A3E3E"/>
        </w:rPr>
        <w:t>matcher</w:t>
      </w:r>
      <w:r>
        <w:rPr>
          <w:color w:val="000000"/>
        </w:rPr>
        <w:t xml:space="preserve">.find() ? </w:t>
      </w:r>
      <w:r>
        <w:rPr>
          <w:color w:val="6A3E3E"/>
        </w:rPr>
        <w:t>matcher</w:t>
      </w:r>
      <w:r>
        <w:rPr>
          <w:color w:val="000000"/>
        </w:rPr>
        <w:t xml:space="preserve">.group(1) : </w:t>
      </w:r>
      <w:r>
        <w:rPr>
          <w:color w:val="7F0055"/>
        </w:rPr>
        <w:t>null</w:t>
      </w:r>
      <w:r>
        <w:rPr>
          <w:color w:val="000000"/>
        </w:rPr>
        <w:t>;</w:t>
      </w:r>
    </w:p>
    <w:p w14:paraId="1AA95058" w14:textId="77777777" w:rsidR="00F24176" w:rsidRPr="00E42A71" w:rsidRDefault="00F24176" w:rsidP="00F24176">
      <w:r>
        <w:rPr>
          <w:rFonts w:hint="eastAsia"/>
        </w:rPr>
        <w:t>정규식에서 첫 번째 괄호에 일치하는 부분만 구한다.</w:t>
      </w:r>
    </w:p>
    <w:p w14:paraId="633C2B1A" w14:textId="77777777" w:rsidR="00F24176" w:rsidRDefault="00F24176" w:rsidP="00F24176">
      <w:pPr>
        <w:pStyle w:val="a1"/>
        <w:rPr>
          <w:color w:val="000000"/>
        </w:rPr>
      </w:pPr>
    </w:p>
    <w:p w14:paraId="4DC11086" w14:textId="3312EAA7" w:rsidR="00F24176" w:rsidRDefault="00F24176" w:rsidP="00F24176">
      <w:pPr>
        <w:pStyle w:val="a1"/>
        <w:rPr>
          <w:color w:val="000000"/>
        </w:rPr>
      </w:pPr>
      <w:r>
        <w:rPr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lastPage</w:t>
      </w:r>
      <w:r>
        <w:rPr>
          <w:color w:val="000000"/>
        </w:rPr>
        <w:t xml:space="preserve"> = Integer.valueOf(</w:t>
      </w:r>
      <w:r>
        <w:rPr>
          <w:color w:val="6A3E3E"/>
        </w:rPr>
        <w:t>s</w:t>
      </w:r>
      <w:r>
        <w:rPr>
          <w:color w:val="000000"/>
        </w:rPr>
        <w:t>);</w:t>
      </w:r>
    </w:p>
    <w:p w14:paraId="77C0C4C2" w14:textId="21CC7340" w:rsidR="00F24176" w:rsidRDefault="00F24176" w:rsidP="00F24176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문자열을 </w:t>
      </w:r>
      <w:r>
        <w:rPr>
          <w:color w:val="000000"/>
        </w:rPr>
        <w:t xml:space="preserve">int </w:t>
      </w:r>
      <w:r>
        <w:rPr>
          <w:rFonts w:hint="eastAsia"/>
          <w:color w:val="000000"/>
        </w:rPr>
        <w:t>값으로 변환한다.</w:t>
      </w:r>
    </w:p>
    <w:p w14:paraId="7512EC66" w14:textId="60020FD6" w:rsidR="00F24176" w:rsidRDefault="00F24176" w:rsidP="00F24176"/>
    <w:p w14:paraId="4A267A14" w14:textId="10EECA5D" w:rsidR="008C77F5" w:rsidRDefault="008C77F5" w:rsidP="00F24176"/>
    <w:p w14:paraId="33D61419" w14:textId="559D6171" w:rsidR="008C77F5" w:rsidRDefault="008C77F5" w:rsidP="00F24176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77F5" w14:paraId="6A9F4054" w14:textId="77777777" w:rsidTr="008C77F5">
        <w:tc>
          <w:tcPr>
            <w:tcW w:w="10456" w:type="dxa"/>
          </w:tcPr>
          <w:p w14:paraId="473E3358" w14:textId="77777777" w:rsidR="008C77F5" w:rsidRDefault="008C77F5" w:rsidP="008C77F5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44</w:t>
            </w:r>
          </w:p>
          <w:p w14:paraId="566E9036" w14:textId="77777777" w:rsidR="008C77F5" w:rsidRDefault="008C77F5" w:rsidP="00F24176"/>
        </w:tc>
      </w:tr>
    </w:tbl>
    <w:p w14:paraId="11B01E52" w14:textId="77777777" w:rsidR="008C77F5" w:rsidRDefault="008C77F5" w:rsidP="00F24176"/>
    <w:p w14:paraId="67EE85C7" w14:textId="7FD24AAD" w:rsidR="00F24176" w:rsidRDefault="00F24176" w:rsidP="00F24176"/>
    <w:p w14:paraId="4187CB4E" w14:textId="0D5BDB80" w:rsidR="008C77F5" w:rsidRDefault="008C77F5" w:rsidP="00F24176"/>
    <w:p w14:paraId="701C5067" w14:textId="77777777" w:rsidR="008C77F5" w:rsidRDefault="008C77F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8007EB1" w14:textId="6306D82F" w:rsidR="008C77F5" w:rsidRDefault="008C77F5" w:rsidP="008C77F5">
      <w:pPr>
        <w:pStyle w:val="Heading2"/>
      </w:pPr>
      <w:bookmarkStart w:id="17" w:name="_Toc469339160"/>
      <w:r>
        <w:rPr>
          <w:rFonts w:hint="eastAsia"/>
        </w:rPr>
        <w:lastRenderedPageBreak/>
        <w:t>Example09</w:t>
      </w:r>
      <w:bookmarkEnd w:id="17"/>
    </w:p>
    <w:p w14:paraId="18A075F1" w14:textId="73A031C1" w:rsidR="008C77F5" w:rsidRDefault="008C77F5" w:rsidP="008C77F5"/>
    <w:p w14:paraId="63A1BB1D" w14:textId="0AD1570C" w:rsidR="008C77F5" w:rsidRDefault="008C77F5" w:rsidP="008C77F5">
      <w:r>
        <w:rPr>
          <w:rFonts w:hint="eastAsia"/>
        </w:rPr>
        <w:t>Example09.java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C77F5" w14:paraId="67F3A85A" w14:textId="77777777" w:rsidTr="008C77F5">
        <w:tc>
          <w:tcPr>
            <w:tcW w:w="426" w:type="dxa"/>
          </w:tcPr>
          <w:p w14:paraId="49986CAE" w14:textId="77777777" w:rsidR="008C77F5" w:rsidRPr="00185935" w:rsidRDefault="008C77F5" w:rsidP="008C77F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78E2500" w14:textId="77777777" w:rsidR="008C77F5" w:rsidRPr="00185935" w:rsidRDefault="008C77F5" w:rsidP="008C77F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32E7061" w14:textId="77777777" w:rsidR="008C77F5" w:rsidRPr="00185935" w:rsidRDefault="008C77F5" w:rsidP="008C77F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79A0AFC" w14:textId="77777777" w:rsidR="008C77F5" w:rsidRPr="00185935" w:rsidRDefault="008C77F5" w:rsidP="008C77F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BA445E7" w14:textId="77777777" w:rsidR="008C77F5" w:rsidRPr="00185935" w:rsidRDefault="008C77F5" w:rsidP="008C77F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81A9F62" w14:textId="77777777" w:rsidR="008C77F5" w:rsidRPr="00185935" w:rsidRDefault="008C77F5" w:rsidP="008C77F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061652A" w14:textId="77777777" w:rsidR="008C77F5" w:rsidRPr="00185935" w:rsidRDefault="008C77F5" w:rsidP="008C77F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372F20C" w14:textId="77777777" w:rsidR="008C77F5" w:rsidRPr="00185935" w:rsidRDefault="008C77F5" w:rsidP="008C77F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BBC7E84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94E64B8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F7ACDB8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532F4BF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EE40241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C373A4C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DC468C6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02F454BE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263A435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39F8561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9CCE262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415A517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5D6B34E0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4D86730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2CFB9945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B33B738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A08C04E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CC62575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897F164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381454C8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F05531F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0A52BDA2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23419C96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2720EAD4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4DD93AB" w14:textId="77777777" w:rsidR="008C77F5" w:rsidRDefault="008C77F5" w:rsidP="008C77F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3E6ABEB2" w14:textId="63775760" w:rsidR="008C77F5" w:rsidRPr="00185935" w:rsidRDefault="008C77F5" w:rsidP="008C77F5">
            <w:pPr>
              <w:pStyle w:val="a1"/>
            </w:pPr>
          </w:p>
        </w:tc>
        <w:tc>
          <w:tcPr>
            <w:tcW w:w="10631" w:type="dxa"/>
          </w:tcPr>
          <w:p w14:paraId="4E2F7A00" w14:textId="77777777" w:rsidR="008C77F5" w:rsidRDefault="008C77F5" w:rsidP="008C77F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0E68344F" w14:textId="77777777" w:rsidR="008C77F5" w:rsidRDefault="008C77F5" w:rsidP="008C77F5">
            <w:pPr>
              <w:pStyle w:val="a1"/>
            </w:pPr>
          </w:p>
          <w:p w14:paraId="4EAB7A2A" w14:textId="77777777" w:rsidR="008C77F5" w:rsidRDefault="008C77F5" w:rsidP="008C77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237A7154" w14:textId="77777777" w:rsidR="008C77F5" w:rsidRDefault="008C77F5" w:rsidP="008C77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2B5A75B7" w14:textId="77777777" w:rsidR="008C77F5" w:rsidRDefault="008C77F5" w:rsidP="008C77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4862AAEC" w14:textId="77777777" w:rsidR="008C77F5" w:rsidRDefault="008C77F5" w:rsidP="008C77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0C43F77B" w14:textId="77777777" w:rsidR="008C77F5" w:rsidRDefault="008C77F5" w:rsidP="008C77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2679D1B2" w14:textId="77777777" w:rsidR="008C77F5" w:rsidRDefault="008C77F5" w:rsidP="008C77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2A6E735B" w14:textId="77777777" w:rsidR="008C77F5" w:rsidRDefault="008C77F5" w:rsidP="008C77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6A4C2DCB" w14:textId="77777777" w:rsidR="008C77F5" w:rsidRDefault="008C77F5" w:rsidP="008C77F5">
            <w:pPr>
              <w:pStyle w:val="a1"/>
            </w:pPr>
          </w:p>
          <w:p w14:paraId="0785A662" w14:textId="77777777" w:rsidR="008C77F5" w:rsidRDefault="008C77F5" w:rsidP="008C77F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Example09 {</w:t>
            </w:r>
          </w:p>
          <w:p w14:paraId="2D4CA4B7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057D346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7451199D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66509F88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).get();</w:t>
            </w:r>
          </w:p>
          <w:p w14:paraId="3E051C38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"table.board_list tbody tr"</w:t>
            </w:r>
            <w:r>
              <w:rPr>
                <w:color w:val="000000"/>
              </w:rPr>
              <w:t xml:space="preserve">);        </w:t>
            </w:r>
          </w:p>
          <w:p w14:paraId="651854D4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"boardread.aspx\\?idx=([0-9]+)&amp;"</w:t>
            </w:r>
            <w:r>
              <w:rPr>
                <w:color w:val="000000"/>
              </w:rPr>
              <w:t>;</w:t>
            </w:r>
          </w:p>
          <w:p w14:paraId="717B239A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1C11BBF1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6F63BCBA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 {</w:t>
            </w:r>
          </w:p>
          <w:p w14:paraId="604C23E7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 span a"</w:t>
            </w:r>
            <w:r>
              <w:rPr>
                <w:color w:val="000000"/>
              </w:rPr>
              <w:t>).get(0);</w:t>
            </w:r>
          </w:p>
          <w:p w14:paraId="640A4A54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79D26A8E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;                       </w:t>
            </w:r>
          </w:p>
          <w:p w14:paraId="184EB4F6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.text();</w:t>
            </w:r>
          </w:p>
          <w:p w14:paraId="1E810016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"td:nth-child(4)"</w:t>
            </w:r>
            <w:r>
              <w:rPr>
                <w:color w:val="000000"/>
              </w:rPr>
              <w:t>).text();</w:t>
            </w:r>
          </w:p>
          <w:p w14:paraId="55ED00BE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"td:nth-child(5)"</w:t>
            </w:r>
            <w:r>
              <w:rPr>
                <w:color w:val="000000"/>
              </w:rPr>
              <w:t>).text();</w:t>
            </w:r>
          </w:p>
          <w:p w14:paraId="00424E12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"td:nth-child(6)"</w:t>
            </w:r>
            <w:r>
              <w:rPr>
                <w:color w:val="000000"/>
              </w:rPr>
              <w:t>).text();</w:t>
            </w:r>
          </w:p>
          <w:p w14:paraId="0AB9C23D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135D4C65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%s %s %s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);            </w:t>
            </w:r>
          </w:p>
          <w:p w14:paraId="7D488350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1E293B3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C493762" w14:textId="77777777" w:rsidR="008C77F5" w:rsidRDefault="008C77F5" w:rsidP="008C77F5">
            <w:pPr>
              <w:pStyle w:val="a1"/>
            </w:pPr>
          </w:p>
          <w:p w14:paraId="2FDE8005" w14:textId="77777777" w:rsidR="008C77F5" w:rsidRDefault="008C77F5" w:rsidP="008C77F5">
            <w:pPr>
              <w:pStyle w:val="a1"/>
            </w:pPr>
            <w:r>
              <w:rPr>
                <w:color w:val="000000"/>
              </w:rPr>
              <w:t>}</w:t>
            </w:r>
          </w:p>
          <w:p w14:paraId="20228922" w14:textId="77777777" w:rsidR="008C77F5" w:rsidRPr="008C77F5" w:rsidRDefault="008C77F5" w:rsidP="008C77F5">
            <w:pPr>
              <w:pStyle w:val="a1"/>
            </w:pPr>
          </w:p>
        </w:tc>
      </w:tr>
    </w:tbl>
    <w:p w14:paraId="1C0519DD" w14:textId="77777777" w:rsidR="008C77F5" w:rsidRPr="008C77F5" w:rsidRDefault="008C77F5" w:rsidP="008C77F5"/>
    <w:p w14:paraId="77771390" w14:textId="77777777" w:rsidR="00F24176" w:rsidRPr="00F24176" w:rsidRDefault="00F24176" w:rsidP="001D1D4D"/>
    <w:p w14:paraId="5497A83F" w14:textId="026BDF5D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String </w:t>
      </w:r>
      <w:r>
        <w:rPr>
          <w:color w:val="6A3E3E"/>
        </w:rPr>
        <w:t>listUrl</w:t>
      </w:r>
      <w:r>
        <w:rPr>
          <w:color w:val="000000"/>
        </w:rPr>
        <w:t xml:space="preserve"> = </w:t>
      </w:r>
      <w:r>
        <w:rPr>
          <w:color w:val="2A00FF"/>
        </w:rPr>
        <w:t>"http://www.skhu.ac.kr/board/boardlist.aspx?curpage=1&amp;bsid=10004&amp;searchBun=51"</w:t>
      </w:r>
      <w:r>
        <w:rPr>
          <w:color w:val="000000"/>
        </w:rPr>
        <w:t>;</w:t>
      </w:r>
    </w:p>
    <w:p w14:paraId="7F64ADD3" w14:textId="1DA8C6D8" w:rsidR="002B6640" w:rsidRDefault="002B6640" w:rsidP="002B6640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   게시글 목록 페이지 </w:t>
      </w:r>
      <w:r>
        <w:rPr>
          <w:color w:val="000000"/>
        </w:rPr>
        <w:t xml:space="preserve">URL </w:t>
      </w:r>
      <w:r>
        <w:rPr>
          <w:rFonts w:hint="eastAsia"/>
          <w:color w:val="000000"/>
        </w:rPr>
        <w:t>이다.</w:t>
      </w:r>
    </w:p>
    <w:p w14:paraId="5953BB8B" w14:textId="77777777" w:rsidR="002B6640" w:rsidRPr="002B6640" w:rsidRDefault="002B6640" w:rsidP="002B6640">
      <w:pPr>
        <w:pStyle w:val="a1"/>
      </w:pPr>
    </w:p>
    <w:p w14:paraId="591E6D8D" w14:textId="69232D93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Document </w:t>
      </w:r>
      <w:r>
        <w:rPr>
          <w:color w:val="6A3E3E"/>
        </w:rPr>
        <w:t>document</w:t>
      </w:r>
      <w:r>
        <w:rPr>
          <w:color w:val="000000"/>
        </w:rPr>
        <w:t xml:space="preserve"> = Jsoup.connect(</w:t>
      </w:r>
      <w:r>
        <w:rPr>
          <w:color w:val="6A3E3E"/>
        </w:rPr>
        <w:t>listUrl</w:t>
      </w:r>
      <w:r>
        <w:rPr>
          <w:color w:val="000000"/>
        </w:rPr>
        <w:t>).get();</w:t>
      </w:r>
    </w:p>
    <w:p w14:paraId="05985140" w14:textId="186D4A78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>게시글 목록 페이지 내용을 웹서버에서 받아온다</w:t>
      </w:r>
    </w:p>
    <w:p w14:paraId="33CEADD8" w14:textId="77777777" w:rsidR="002B6640" w:rsidRDefault="002B6640" w:rsidP="002B6640">
      <w:pPr>
        <w:pStyle w:val="a1"/>
      </w:pPr>
    </w:p>
    <w:p w14:paraId="7F5D8CF1" w14:textId="4AA6AC94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Elements </w:t>
      </w:r>
      <w:r>
        <w:rPr>
          <w:color w:val="6A3E3E"/>
        </w:rPr>
        <w:t>tagList</w:t>
      </w:r>
      <w:r>
        <w:rPr>
          <w:color w:val="000000"/>
        </w:rPr>
        <w:t xml:space="preserve"> = </w:t>
      </w:r>
      <w:r>
        <w:rPr>
          <w:color w:val="6A3E3E"/>
        </w:rPr>
        <w:t>document</w:t>
      </w:r>
      <w:r>
        <w:rPr>
          <w:color w:val="000000"/>
        </w:rPr>
        <w:t>.select(</w:t>
      </w:r>
      <w:r>
        <w:rPr>
          <w:color w:val="2A00FF"/>
        </w:rPr>
        <w:t>"table.board_list tbody tr"</w:t>
      </w:r>
      <w:r>
        <w:rPr>
          <w:color w:val="000000"/>
        </w:rPr>
        <w:t xml:space="preserve">);        </w:t>
      </w:r>
    </w:p>
    <w:p w14:paraId="77377C69" w14:textId="37231925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document </w:t>
      </w:r>
      <w:r>
        <w:rPr>
          <w:rFonts w:hint="eastAsia"/>
          <w:color w:val="000000"/>
        </w:rPr>
        <w:t xml:space="preserve">내용 중에서 </w:t>
      </w:r>
    </w:p>
    <w:p w14:paraId="5888812C" w14:textId="4BCFCC47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&lt;table class="board_list"&gt; </w:t>
      </w:r>
      <w:r>
        <w:rPr>
          <w:rFonts w:hint="eastAsia"/>
          <w:color w:val="000000"/>
        </w:rPr>
        <w:t>태그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아래의</w:t>
      </w:r>
    </w:p>
    <w:p w14:paraId="0344DFA3" w14:textId="100D7950" w:rsidR="002B6640" w:rsidRDefault="002B6640" w:rsidP="002B6640">
      <w:pPr>
        <w:pStyle w:val="a1"/>
        <w:rPr>
          <w:color w:val="000000"/>
        </w:rPr>
      </w:pPr>
      <w:r>
        <w:rPr>
          <w:rFonts w:hint="eastAsia"/>
          <w:color w:val="000000"/>
        </w:rPr>
        <w:t xml:space="preserve">   &lt;</w:t>
      </w:r>
      <w:r>
        <w:rPr>
          <w:color w:val="000000"/>
        </w:rPr>
        <w:t xml:space="preserve">tbody&gt; </w:t>
      </w:r>
      <w:r>
        <w:rPr>
          <w:rFonts w:hint="eastAsia"/>
          <w:color w:val="000000"/>
        </w:rPr>
        <w:t>태그 아래의 &lt;</w:t>
      </w:r>
      <w:r>
        <w:rPr>
          <w:color w:val="000000"/>
        </w:rPr>
        <w:t xml:space="preserve">tr&gt; </w:t>
      </w:r>
      <w:r>
        <w:rPr>
          <w:rFonts w:hint="eastAsia"/>
          <w:color w:val="000000"/>
        </w:rPr>
        <w:t>태그 목록을 리턴한다.</w:t>
      </w:r>
    </w:p>
    <w:p w14:paraId="0978CDBE" w14:textId="77777777" w:rsidR="002B6640" w:rsidRDefault="002B6640" w:rsidP="002B6640">
      <w:pPr>
        <w:pStyle w:val="a1"/>
        <w:rPr>
          <w:color w:val="000000"/>
        </w:rPr>
      </w:pPr>
    </w:p>
    <w:p w14:paraId="599A0AB8" w14:textId="7D8F9CA1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&lt;thead&gt; </w:t>
      </w:r>
      <w:r>
        <w:rPr>
          <w:rFonts w:hint="eastAsia"/>
          <w:color w:val="000000"/>
        </w:rPr>
        <w:t xml:space="preserve">태그 이래의 </w:t>
      </w:r>
      <w:r>
        <w:rPr>
          <w:color w:val="000000"/>
        </w:rPr>
        <w:t xml:space="preserve">&lt;tr&gt; </w:t>
      </w:r>
      <w:r>
        <w:rPr>
          <w:rFonts w:hint="eastAsia"/>
          <w:color w:val="000000"/>
        </w:rPr>
        <w:t>태그는 포함되지 않는다.</w:t>
      </w:r>
    </w:p>
    <w:p w14:paraId="5BCEEB3E" w14:textId="7A9A5692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&lt;table class="board_list"&gt; </w:t>
      </w:r>
      <w:r>
        <w:rPr>
          <w:rFonts w:hint="eastAsia"/>
          <w:color w:val="000000"/>
        </w:rPr>
        <w:t xml:space="preserve">태그가 아닌 다른 </w:t>
      </w:r>
      <w:r>
        <w:rPr>
          <w:color w:val="000000"/>
        </w:rPr>
        <w:t xml:space="preserve">&lt;table&gt; </w:t>
      </w:r>
      <w:r>
        <w:rPr>
          <w:rFonts w:hint="eastAsia"/>
          <w:color w:val="000000"/>
        </w:rPr>
        <w:t xml:space="preserve">태그 아래의 </w:t>
      </w:r>
      <w:r>
        <w:rPr>
          <w:color w:val="000000"/>
        </w:rPr>
        <w:t>&lt;</w:t>
      </w:r>
      <w:r>
        <w:rPr>
          <w:rFonts w:hint="eastAsia"/>
          <w:color w:val="000000"/>
        </w:rPr>
        <w:t>tr&gt;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태그도 포함되지 않는다.</w:t>
      </w:r>
    </w:p>
    <w:p w14:paraId="0DF80DC9" w14:textId="56D0F27D" w:rsidR="002B6640" w:rsidRDefault="002B6640" w:rsidP="002B6640">
      <w:pPr>
        <w:pStyle w:val="a1"/>
        <w:rPr>
          <w:color w:val="000000"/>
        </w:rPr>
      </w:pPr>
    </w:p>
    <w:p w14:paraId="28F391D6" w14:textId="2E2FBC3A" w:rsidR="002B6640" w:rsidRDefault="002B6640" w:rsidP="002B6640">
      <w:pPr>
        <w:pStyle w:val="a1"/>
        <w:rPr>
          <w:color w:val="000000"/>
        </w:rPr>
      </w:pPr>
    </w:p>
    <w:p w14:paraId="7854B616" w14:textId="4377322C" w:rsidR="002B6640" w:rsidRDefault="002B6640" w:rsidP="002B6640">
      <w:pPr>
        <w:pStyle w:val="a1"/>
        <w:rPr>
          <w:color w:val="000000"/>
        </w:rPr>
      </w:pPr>
      <w:r>
        <w:rPr>
          <w:color w:val="7F0055"/>
        </w:rPr>
        <w:t>for</w:t>
      </w:r>
      <w:r>
        <w:rPr>
          <w:color w:val="000000"/>
        </w:rPr>
        <w:t xml:space="preserve"> (Element </w:t>
      </w:r>
      <w:r>
        <w:rPr>
          <w:color w:val="6A3E3E"/>
        </w:rPr>
        <w:t>trTag</w:t>
      </w:r>
      <w:r>
        <w:rPr>
          <w:color w:val="000000"/>
        </w:rPr>
        <w:t xml:space="preserve"> : </w:t>
      </w:r>
      <w:r>
        <w:rPr>
          <w:color w:val="6A3E3E"/>
        </w:rPr>
        <w:t>tagList</w:t>
      </w:r>
      <w:r>
        <w:rPr>
          <w:color w:val="000000"/>
        </w:rPr>
        <w:t xml:space="preserve"> ) {</w:t>
      </w:r>
    </w:p>
    <w:p w14:paraId="5A249C03" w14:textId="77777777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tagList</w:t>
      </w:r>
      <w:r>
        <w:rPr>
          <w:rFonts w:hint="eastAsia"/>
          <w:color w:val="000000"/>
        </w:rPr>
        <w:t xml:space="preserve"> 목록에 들어있는 </w:t>
      </w:r>
      <w:r>
        <w:rPr>
          <w:color w:val="000000"/>
        </w:rPr>
        <w:t xml:space="preserve">tr </w:t>
      </w:r>
      <w:r>
        <w:rPr>
          <w:rFonts w:hint="eastAsia"/>
          <w:color w:val="000000"/>
        </w:rPr>
        <w:t xml:space="preserve">태그를 하나씩 </w:t>
      </w:r>
      <w:r>
        <w:rPr>
          <w:color w:val="000000"/>
        </w:rPr>
        <w:t xml:space="preserve">trTag </w:t>
      </w:r>
      <w:r>
        <w:rPr>
          <w:rFonts w:hint="eastAsia"/>
          <w:color w:val="000000"/>
        </w:rPr>
        <w:t xml:space="preserve">변수로 꺼내서 </w:t>
      </w:r>
      <w:r>
        <w:rPr>
          <w:color w:val="000000"/>
        </w:rPr>
        <w:t xml:space="preserve">for </w:t>
      </w:r>
      <w:r>
        <w:rPr>
          <w:rFonts w:hint="eastAsia"/>
          <w:color w:val="000000"/>
        </w:rPr>
        <w:t>루프를 반복한다.</w:t>
      </w:r>
    </w:p>
    <w:p w14:paraId="60381C24" w14:textId="63D5D0C5" w:rsidR="002B6640" w:rsidRDefault="002B6640" w:rsidP="002B6640">
      <w:pPr>
        <w:pStyle w:val="a1"/>
        <w:rPr>
          <w:color w:val="000000"/>
        </w:rPr>
      </w:pPr>
    </w:p>
    <w:p w14:paraId="1CB6F1BB" w14:textId="77777777" w:rsidR="002B6640" w:rsidRDefault="002B6640" w:rsidP="002B6640">
      <w:pPr>
        <w:pStyle w:val="a1"/>
      </w:pPr>
    </w:p>
    <w:p w14:paraId="6EFA18B3" w14:textId="0A933D79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Element </w:t>
      </w:r>
      <w:r>
        <w:rPr>
          <w:color w:val="6A3E3E"/>
        </w:rPr>
        <w:t>aTag</w:t>
      </w:r>
      <w:r>
        <w:rPr>
          <w:color w:val="000000"/>
        </w:rPr>
        <w:t xml:space="preserve"> = </w:t>
      </w:r>
      <w:r>
        <w:rPr>
          <w:color w:val="6A3E3E"/>
        </w:rPr>
        <w:t>trTag</w:t>
      </w:r>
      <w:r>
        <w:rPr>
          <w:color w:val="000000"/>
        </w:rPr>
        <w:t>.select(</w:t>
      </w:r>
      <w:r>
        <w:rPr>
          <w:color w:val="2A00FF"/>
        </w:rPr>
        <w:t>"td span a"</w:t>
      </w:r>
      <w:r>
        <w:rPr>
          <w:color w:val="000000"/>
        </w:rPr>
        <w:t>).get(0);</w:t>
      </w:r>
    </w:p>
    <w:p w14:paraId="4DAA1044" w14:textId="6670CD1F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 trTag</w:t>
      </w:r>
      <w:r>
        <w:rPr>
          <w:rFonts w:hint="eastAsia"/>
          <w:color w:val="000000"/>
        </w:rPr>
        <w:t xml:space="preserve">가 참조하는 </w:t>
      </w:r>
      <w:r>
        <w:rPr>
          <w:color w:val="000000"/>
        </w:rPr>
        <w:t xml:space="preserve">tr </w:t>
      </w:r>
      <w:r>
        <w:rPr>
          <w:rFonts w:hint="eastAsia"/>
          <w:color w:val="000000"/>
        </w:rPr>
        <w:t xml:space="preserve">태그의 아래에서 </w:t>
      </w:r>
    </w:p>
    <w:p w14:paraId="107A04FE" w14:textId="74D8E132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 td </w:t>
      </w:r>
      <w:r>
        <w:rPr>
          <w:rFonts w:hint="eastAsia"/>
          <w:color w:val="000000"/>
        </w:rPr>
        <w:t xml:space="preserve">태그 아래의 </w:t>
      </w:r>
      <w:r>
        <w:rPr>
          <w:color w:val="000000"/>
        </w:rPr>
        <w:t xml:space="preserve">span </w:t>
      </w:r>
      <w:r>
        <w:rPr>
          <w:rFonts w:hint="eastAsia"/>
          <w:color w:val="000000"/>
        </w:rPr>
        <w:t xml:space="preserve">태그 아래의 </w:t>
      </w:r>
      <w:r>
        <w:rPr>
          <w:color w:val="000000"/>
        </w:rPr>
        <w:t xml:space="preserve">a </w:t>
      </w:r>
      <w:r>
        <w:rPr>
          <w:rFonts w:hint="eastAsia"/>
          <w:color w:val="000000"/>
        </w:rPr>
        <w:t>태그를 구한다.</w:t>
      </w:r>
    </w:p>
    <w:p w14:paraId="3F4425F0" w14:textId="77777777" w:rsidR="002B6640" w:rsidRDefault="002B6640" w:rsidP="002B6640">
      <w:pPr>
        <w:pStyle w:val="a1"/>
        <w:rPr>
          <w:color w:val="000000"/>
        </w:rPr>
      </w:pPr>
    </w:p>
    <w:p w14:paraId="13706527" w14:textId="21470AF5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trTag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객체는 </w:t>
      </w:r>
      <w:r>
        <w:rPr>
          <w:color w:val="000000"/>
        </w:rPr>
        <w:t xml:space="preserve">Element </w:t>
      </w:r>
      <w:r>
        <w:rPr>
          <w:rFonts w:hint="eastAsia"/>
          <w:color w:val="000000"/>
        </w:rPr>
        <w:t>클래스 객체이다.</w:t>
      </w:r>
    </w:p>
    <w:p w14:paraId="696EF08B" w14:textId="7CD87072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 Eleme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 </w:t>
      </w:r>
      <w:r>
        <w:rPr>
          <w:rFonts w:hint="eastAsia"/>
          <w:color w:val="000000"/>
        </w:rPr>
        <w:t xml:space="preserve">클래스의 </w:t>
      </w:r>
      <w:r>
        <w:rPr>
          <w:color w:val="000000"/>
        </w:rPr>
        <w:t xml:space="preserve">select </w:t>
      </w:r>
      <w:r>
        <w:rPr>
          <w:rFonts w:hint="eastAsia"/>
          <w:color w:val="000000"/>
        </w:rPr>
        <w:t>메소드는</w:t>
      </w:r>
      <w:r>
        <w:rPr>
          <w:color w:val="000000"/>
        </w:rPr>
        <w:t xml:space="preserve"> Elements </w:t>
      </w:r>
      <w:r>
        <w:rPr>
          <w:rFonts w:hint="eastAsia"/>
          <w:color w:val="000000"/>
        </w:rPr>
        <w:t>객체를 리턴한다.</w:t>
      </w:r>
    </w:p>
    <w:p w14:paraId="368BAADC" w14:textId="2E5BC226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 Element </w:t>
      </w:r>
      <w:r>
        <w:rPr>
          <w:rFonts w:hint="eastAsia"/>
          <w:color w:val="000000"/>
        </w:rPr>
        <w:t xml:space="preserve">클래스의 </w:t>
      </w:r>
      <w:r>
        <w:rPr>
          <w:color w:val="000000"/>
        </w:rPr>
        <w:t xml:space="preserve">select </w:t>
      </w:r>
      <w:r>
        <w:rPr>
          <w:rFonts w:hint="eastAsia"/>
          <w:color w:val="000000"/>
        </w:rPr>
        <w:t>메소드는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자기 자신의 아래에서 태그들을 찾아서 리턴한다.</w:t>
      </w:r>
    </w:p>
    <w:p w14:paraId="11340187" w14:textId="6BC87CD8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 Document </w:t>
      </w:r>
      <w:r>
        <w:rPr>
          <w:rFonts w:hint="eastAsia"/>
          <w:color w:val="000000"/>
        </w:rPr>
        <w:t xml:space="preserve">클래스의 </w:t>
      </w:r>
      <w:r>
        <w:rPr>
          <w:color w:val="000000"/>
        </w:rPr>
        <w:t xml:space="preserve">select </w:t>
      </w:r>
      <w:r>
        <w:rPr>
          <w:rFonts w:hint="eastAsia"/>
          <w:color w:val="000000"/>
        </w:rPr>
        <w:t>메소드는 문서 전체에서 태그들을 찾아서 리턴한다.</w:t>
      </w:r>
    </w:p>
    <w:p w14:paraId="056A5E63" w14:textId="13BF3040" w:rsidR="002B6640" w:rsidRDefault="002B6640" w:rsidP="002B6640">
      <w:pPr>
        <w:pStyle w:val="a1"/>
        <w:rPr>
          <w:color w:val="000000"/>
        </w:rPr>
      </w:pPr>
    </w:p>
    <w:p w14:paraId="28AABFE6" w14:textId="77777777" w:rsidR="002B6640" w:rsidRDefault="002B6640" w:rsidP="002B6640">
      <w:pPr>
        <w:pStyle w:val="a1"/>
        <w:rPr>
          <w:color w:val="000000"/>
        </w:rPr>
      </w:pPr>
    </w:p>
    <w:p w14:paraId="5F6BD24B" w14:textId="1889457F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lastRenderedPageBreak/>
        <w:t xml:space="preserve">String </w:t>
      </w:r>
      <w:r>
        <w:rPr>
          <w:color w:val="6A3E3E"/>
        </w:rPr>
        <w:t>author</w:t>
      </w:r>
      <w:r>
        <w:rPr>
          <w:color w:val="000000"/>
        </w:rPr>
        <w:t xml:space="preserve"> = </w:t>
      </w:r>
      <w:r>
        <w:rPr>
          <w:color w:val="6A3E3E"/>
        </w:rPr>
        <w:t>trTag</w:t>
      </w:r>
      <w:r>
        <w:rPr>
          <w:color w:val="000000"/>
        </w:rPr>
        <w:t>.select(</w:t>
      </w:r>
      <w:r>
        <w:rPr>
          <w:color w:val="2A00FF"/>
        </w:rPr>
        <w:t>"td:nth-child(4)"</w:t>
      </w:r>
      <w:r>
        <w:rPr>
          <w:color w:val="000000"/>
        </w:rPr>
        <w:t>).text();</w:t>
      </w:r>
    </w:p>
    <w:p w14:paraId="653BD72D" w14:textId="106B79DF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trTag가 참조하는 </w:t>
      </w:r>
      <w:r>
        <w:rPr>
          <w:color w:val="000000"/>
        </w:rPr>
        <w:t>&lt;</w:t>
      </w:r>
      <w:r>
        <w:rPr>
          <w:rFonts w:hint="eastAsia"/>
          <w:color w:val="000000"/>
        </w:rPr>
        <w:t>tr&gt;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태그 아래에서 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 xml:space="preserve">번째 자식인 </w:t>
      </w:r>
      <w:r>
        <w:rPr>
          <w:color w:val="000000"/>
        </w:rPr>
        <w:t xml:space="preserve">&lt;td&gt; </w:t>
      </w:r>
      <w:r>
        <w:rPr>
          <w:rFonts w:hint="eastAsia"/>
          <w:color w:val="000000"/>
        </w:rPr>
        <w:t>태그를 찾아서 태그 사이 내용을 리턴한다.</w:t>
      </w:r>
    </w:p>
    <w:p w14:paraId="062F2001" w14:textId="64793EE0" w:rsidR="002B6640" w:rsidRDefault="002B6640" w:rsidP="002B6640">
      <w:pPr>
        <w:pStyle w:val="a1"/>
        <w:rPr>
          <w:color w:val="000000"/>
        </w:rPr>
      </w:pPr>
    </w:p>
    <w:p w14:paraId="71CF1FAD" w14:textId="77777777" w:rsidR="002B6640" w:rsidRDefault="002B6640" w:rsidP="002B6640">
      <w:pPr>
        <w:pStyle w:val="a1"/>
      </w:pPr>
      <w:r>
        <w:rPr>
          <w:color w:val="000000"/>
        </w:rPr>
        <w:t xml:space="preserve">String </w:t>
      </w:r>
      <w:r>
        <w:rPr>
          <w:color w:val="6A3E3E"/>
        </w:rPr>
        <w:t>date</w:t>
      </w:r>
      <w:r>
        <w:rPr>
          <w:color w:val="000000"/>
        </w:rPr>
        <w:t xml:space="preserve"> = </w:t>
      </w:r>
      <w:r>
        <w:rPr>
          <w:color w:val="6A3E3E"/>
        </w:rPr>
        <w:t>trTag</w:t>
      </w:r>
      <w:r>
        <w:rPr>
          <w:color w:val="000000"/>
        </w:rPr>
        <w:t>.select(</w:t>
      </w:r>
      <w:r>
        <w:rPr>
          <w:color w:val="2A00FF"/>
        </w:rPr>
        <w:t>"td:nth-child(5)"</w:t>
      </w:r>
      <w:r>
        <w:rPr>
          <w:color w:val="000000"/>
        </w:rPr>
        <w:t>).text();</w:t>
      </w:r>
    </w:p>
    <w:p w14:paraId="49B9549B" w14:textId="2D7D9781" w:rsidR="002B6640" w:rsidRDefault="002B6640" w:rsidP="002B6640">
      <w:pPr>
        <w:pStyle w:val="a1"/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trTag가 참조하는 </w:t>
      </w:r>
      <w:r>
        <w:rPr>
          <w:color w:val="000000"/>
        </w:rPr>
        <w:t>&lt;</w:t>
      </w:r>
      <w:r>
        <w:rPr>
          <w:rFonts w:hint="eastAsia"/>
          <w:color w:val="000000"/>
        </w:rPr>
        <w:t>tr&gt;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태그 아래에서 </w:t>
      </w:r>
      <w:r>
        <w:rPr>
          <w:color w:val="000000"/>
        </w:rPr>
        <w:t xml:space="preserve">5 </w:t>
      </w:r>
      <w:r>
        <w:rPr>
          <w:rFonts w:hint="eastAsia"/>
          <w:color w:val="000000"/>
        </w:rPr>
        <w:t xml:space="preserve">번째 자식인 </w:t>
      </w:r>
      <w:r>
        <w:rPr>
          <w:color w:val="000000"/>
        </w:rPr>
        <w:t xml:space="preserve">&lt;td&gt; </w:t>
      </w:r>
      <w:r>
        <w:rPr>
          <w:rFonts w:hint="eastAsia"/>
          <w:color w:val="000000"/>
        </w:rPr>
        <w:t>태그를 찾아서 태그 사이 내용을 리턴한다.</w:t>
      </w:r>
    </w:p>
    <w:p w14:paraId="3BAD453E" w14:textId="2E6EE473" w:rsidR="002B6640" w:rsidRDefault="002B6640" w:rsidP="002B6640">
      <w:pPr>
        <w:pStyle w:val="a1"/>
      </w:pPr>
    </w:p>
    <w:p w14:paraId="6F3ED71B" w14:textId="0E59318F" w:rsidR="002B6640" w:rsidRDefault="002B6640" w:rsidP="002B6640">
      <w:pPr>
        <w:pStyle w:val="a1"/>
      </w:pPr>
      <w:r>
        <w:rPr>
          <w:rFonts w:hint="eastAsia"/>
        </w:rPr>
        <w:t>"태그</w:t>
      </w:r>
      <w:r>
        <w:t>:nth-child(</w:t>
      </w:r>
      <w:r>
        <w:rPr>
          <w:rFonts w:hint="eastAsia"/>
        </w:rPr>
        <w:t>번호)</w:t>
      </w:r>
      <w:r>
        <w:t xml:space="preserve">" </w:t>
      </w:r>
    </w:p>
    <w:p w14:paraId="0ECEEBA8" w14:textId="179BA603" w:rsidR="009E594F" w:rsidRDefault="009E594F" w:rsidP="002B6640">
      <w:pPr>
        <w:pStyle w:val="a1"/>
      </w:pPr>
      <w:r>
        <w:t xml:space="preserve">  </w:t>
      </w:r>
      <w:r>
        <w:rPr>
          <w:rFonts w:hint="eastAsia"/>
        </w:rPr>
        <w:t xml:space="preserve">이 형태의 </w:t>
      </w:r>
      <w:r>
        <w:t xml:space="preserve">CSS </w:t>
      </w:r>
      <w:r>
        <w:rPr>
          <w:rFonts w:hint="eastAsia"/>
        </w:rPr>
        <w:t xml:space="preserve">실렉터는 </w:t>
      </w:r>
      <w:r w:rsidRPr="009E594F">
        <w:rPr>
          <w:rFonts w:hint="eastAsia"/>
          <w:b/>
        </w:rPr>
        <w:t>번호</w:t>
      </w:r>
      <w:r>
        <w:rPr>
          <w:rFonts w:hint="eastAsia"/>
        </w:rPr>
        <w:t xml:space="preserve"> 번째의 자식인 </w:t>
      </w:r>
      <w:r w:rsidRPr="009E594F">
        <w:rPr>
          <w:rFonts w:hint="eastAsia"/>
          <w:b/>
        </w:rPr>
        <w:t>태그</w:t>
      </w:r>
      <w:r>
        <w:rPr>
          <w:rFonts w:hint="eastAsia"/>
        </w:rPr>
        <w:t>를 찾는다.</w:t>
      </w:r>
    </w:p>
    <w:p w14:paraId="493C71B8" w14:textId="77777777" w:rsidR="009E594F" w:rsidRDefault="009E594F" w:rsidP="002B6640">
      <w:pPr>
        <w:pStyle w:val="a1"/>
      </w:pPr>
    </w:p>
    <w:p w14:paraId="1B0EA68C" w14:textId="5504198E" w:rsidR="002B6640" w:rsidRDefault="002B6640" w:rsidP="002B6640">
      <w:pPr>
        <w:pStyle w:val="a1"/>
      </w:pPr>
    </w:p>
    <w:p w14:paraId="54627E38" w14:textId="5E6F9D8B" w:rsidR="001B7999" w:rsidRPr="001D1D4D" w:rsidRDefault="002B6640" w:rsidP="001D1D4D">
      <w:r>
        <w:rPr>
          <w:rFonts w:hint="eastAsia"/>
        </w:rPr>
        <w:t xml:space="preserve">게시글 목록 페이지의 게시글 목록 부분 </w:t>
      </w:r>
      <w:r>
        <w:t xml:space="preserve">HTML </w:t>
      </w:r>
      <w:r>
        <w:rPr>
          <w:rFonts w:hint="eastAsia"/>
        </w:rPr>
        <w:t>태그는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999" w14:paraId="3A085BE1" w14:textId="77777777" w:rsidTr="001B7999">
        <w:tc>
          <w:tcPr>
            <w:tcW w:w="10456" w:type="dxa"/>
          </w:tcPr>
          <w:p w14:paraId="6190FDBD" w14:textId="0A4024E2" w:rsidR="001B7999" w:rsidRDefault="001B7999" w:rsidP="001B7999">
            <w:pPr>
              <w:pStyle w:val="a1"/>
            </w:pPr>
            <w:r>
              <w:t>&lt;table summary="</w:t>
            </w:r>
            <w:r w:rsidR="0021475D">
              <w:t>...</w:t>
            </w:r>
            <w:r w:rsidR="0021475D">
              <w:rPr>
                <w:rFonts w:hint="eastAsia"/>
              </w:rPr>
              <w:t>생략</w:t>
            </w:r>
            <w:r w:rsidR="0021475D">
              <w:t>...</w:t>
            </w:r>
            <w:r>
              <w:t>" class="board_list"&gt;</w:t>
            </w:r>
          </w:p>
          <w:p w14:paraId="12631BDF" w14:textId="77777777" w:rsidR="001B7999" w:rsidRDefault="001B7999" w:rsidP="001B7999">
            <w:pPr>
              <w:pStyle w:val="a1"/>
            </w:pPr>
            <w:r>
              <w:t xml:space="preserve">    ... 생략 ...</w:t>
            </w:r>
          </w:p>
          <w:p w14:paraId="7F30F62D" w14:textId="77777777" w:rsidR="001B7999" w:rsidRDefault="001B7999" w:rsidP="001B7999">
            <w:pPr>
              <w:pStyle w:val="a1"/>
            </w:pPr>
            <w:r>
              <w:t xml:space="preserve">    &lt;tbody&gt; </w:t>
            </w:r>
          </w:p>
          <w:p w14:paraId="14611715" w14:textId="77777777" w:rsidR="001B7999" w:rsidRDefault="001B7999" w:rsidP="001B7999">
            <w:pPr>
              <w:pStyle w:val="a1"/>
            </w:pPr>
            <w:r>
              <w:t xml:space="preserve">        &lt;tr&gt;</w:t>
            </w:r>
          </w:p>
          <w:p w14:paraId="6BBF487C" w14:textId="77777777" w:rsidR="001B7999" w:rsidRDefault="001B7999" w:rsidP="001B7999">
            <w:pPr>
              <w:pStyle w:val="a1"/>
            </w:pPr>
            <w:r>
              <w:t xml:space="preserve">            &lt;td&gt;공지&lt;/td&gt;            </w:t>
            </w:r>
          </w:p>
          <w:p w14:paraId="244C9E4E" w14:textId="77777777" w:rsidR="001B7999" w:rsidRDefault="001B7999" w:rsidP="001B7999">
            <w:pPr>
              <w:pStyle w:val="a1"/>
            </w:pPr>
            <w:r>
              <w:t xml:space="preserve">            &lt;td class="left15"&gt;</w:t>
            </w:r>
          </w:p>
          <w:p w14:paraId="2A61E77C" w14:textId="77777777" w:rsidR="001B7999" w:rsidRDefault="001B7999" w:rsidP="001B7999">
            <w:pPr>
              <w:pStyle w:val="a1"/>
            </w:pPr>
            <w:r>
              <w:t xml:space="preserve">                &lt;span id="ctl00_ContentPlaceHolder1_ctl00_rptList2_ctl00_lblTitle"&gt;</w:t>
            </w:r>
          </w:p>
          <w:p w14:paraId="08FA4F06" w14:textId="77777777" w:rsidR="001B7999" w:rsidRDefault="001B7999" w:rsidP="001B7999">
            <w:pPr>
              <w:pStyle w:val="a1"/>
            </w:pPr>
            <w:r>
              <w:t xml:space="preserve">                    &lt;a href='boardread.aspx?idx=27461&amp;amp;curpage=1&amp;amp;bsid=10004&amp;amp;searchBun=51'&gt;</w:t>
            </w:r>
          </w:p>
          <w:p w14:paraId="05B65DE5" w14:textId="77777777" w:rsidR="001B7999" w:rsidRDefault="001B7999" w:rsidP="001B7999">
            <w:pPr>
              <w:pStyle w:val="a1"/>
            </w:pPr>
            <w:r>
              <w:t xml:space="preserve">                        [교무처] 8학기 이상 재학생 중 취업자에 대한 공...</w:t>
            </w:r>
          </w:p>
          <w:p w14:paraId="403CBCF5" w14:textId="77777777" w:rsidR="001B7999" w:rsidRDefault="001B7999" w:rsidP="001B7999">
            <w:pPr>
              <w:pStyle w:val="a1"/>
            </w:pPr>
            <w:r>
              <w:t xml:space="preserve">                    &lt;/a&gt;</w:t>
            </w:r>
          </w:p>
          <w:p w14:paraId="7529E7A1" w14:textId="77777777" w:rsidR="001B7999" w:rsidRDefault="001B7999" w:rsidP="001B7999">
            <w:pPr>
              <w:pStyle w:val="a1"/>
            </w:pPr>
            <w:r>
              <w:t xml:space="preserve">                &lt;/span&gt;&lt;/td&gt;</w:t>
            </w:r>
          </w:p>
          <w:p w14:paraId="63A80984" w14:textId="77777777" w:rsidR="001B7999" w:rsidRDefault="001B7999" w:rsidP="001B7999">
            <w:pPr>
              <w:pStyle w:val="a1"/>
            </w:pPr>
            <w:r>
              <w:t xml:space="preserve">            &lt;td&gt;... 생략 ...&lt;/td&gt;</w:t>
            </w:r>
          </w:p>
          <w:p w14:paraId="4081FAE0" w14:textId="77777777" w:rsidR="001B7999" w:rsidRDefault="001B7999" w:rsidP="001B7999">
            <w:pPr>
              <w:pStyle w:val="a1"/>
            </w:pPr>
            <w:r>
              <w:t xml:space="preserve">            &lt;td&gt;교무처(교무팀...&lt;/td&gt;</w:t>
            </w:r>
          </w:p>
          <w:p w14:paraId="558228C2" w14:textId="77777777" w:rsidR="001B7999" w:rsidRDefault="001B7999" w:rsidP="001B7999">
            <w:pPr>
              <w:pStyle w:val="a1"/>
            </w:pPr>
            <w:r>
              <w:t xml:space="preserve">            &lt;td&gt;2016-11-09&lt;/td&gt;</w:t>
            </w:r>
          </w:p>
          <w:p w14:paraId="7D627BF4" w14:textId="77777777" w:rsidR="001B7999" w:rsidRDefault="001B7999" w:rsidP="001B7999">
            <w:pPr>
              <w:pStyle w:val="a1"/>
            </w:pPr>
            <w:r>
              <w:t xml:space="preserve">            &lt;td&gt;2056&lt;/td&gt;</w:t>
            </w:r>
          </w:p>
          <w:p w14:paraId="463A4BE8" w14:textId="77777777" w:rsidR="001B7999" w:rsidRDefault="001B7999" w:rsidP="001B7999">
            <w:pPr>
              <w:pStyle w:val="a1"/>
            </w:pPr>
            <w:r>
              <w:t xml:space="preserve">        &lt;/tr&gt;</w:t>
            </w:r>
          </w:p>
          <w:p w14:paraId="457EDE52" w14:textId="77777777" w:rsidR="001B7999" w:rsidRDefault="001B7999" w:rsidP="001B7999">
            <w:pPr>
              <w:pStyle w:val="a1"/>
            </w:pPr>
            <w:r>
              <w:t xml:space="preserve">        &lt;tr&gt;</w:t>
            </w:r>
          </w:p>
          <w:p w14:paraId="2F23BDDE" w14:textId="77777777" w:rsidR="001B7999" w:rsidRDefault="001B7999" w:rsidP="001B7999">
            <w:pPr>
              <w:pStyle w:val="a1"/>
            </w:pPr>
            <w:r>
              <w:t xml:space="preserve">            &lt;td&gt;&lt;span id="ctl00_ContentPlaceHolder1_ctl00_rptList_ctl00_lblNum"&gt;647&lt;/span&gt;&lt;/td&gt;            </w:t>
            </w:r>
          </w:p>
          <w:p w14:paraId="0937AB78" w14:textId="77777777" w:rsidR="001B7999" w:rsidRDefault="001B7999" w:rsidP="001B7999">
            <w:pPr>
              <w:pStyle w:val="a1"/>
            </w:pPr>
            <w:r>
              <w:t xml:space="preserve">            &lt;td class="left15"&gt;</w:t>
            </w:r>
          </w:p>
          <w:p w14:paraId="37B9C873" w14:textId="77777777" w:rsidR="001B7999" w:rsidRDefault="001B7999" w:rsidP="001B7999">
            <w:pPr>
              <w:pStyle w:val="a1"/>
            </w:pPr>
            <w:r>
              <w:t xml:space="preserve">                &lt;span id="ctl00_ContentPlaceHolder1_ctl00_rptList_ctl00_lblTitle"&gt;</w:t>
            </w:r>
          </w:p>
          <w:p w14:paraId="6D4BC3E8" w14:textId="77777777" w:rsidR="001B7999" w:rsidRDefault="001B7999" w:rsidP="001B7999">
            <w:pPr>
              <w:pStyle w:val="a1"/>
            </w:pPr>
            <w:r>
              <w:t xml:space="preserve">                    &lt;a href='boardread.aspx?idx=27612&amp;amp;curpage=1&amp;amp;bsid=10004&amp;amp;searchBun=51'&gt;</w:t>
            </w:r>
          </w:p>
          <w:p w14:paraId="0EA79D36" w14:textId="77777777" w:rsidR="001B7999" w:rsidRDefault="001B7999" w:rsidP="001B7999">
            <w:pPr>
              <w:pStyle w:val="a1"/>
            </w:pPr>
            <w:r>
              <w:t xml:space="preserve">                        [교무처] 2016년 겨울계절학기 폐강 안내 </w:t>
            </w:r>
          </w:p>
          <w:p w14:paraId="4F46D2E5" w14:textId="77777777" w:rsidR="001B7999" w:rsidRDefault="001B7999" w:rsidP="001B7999">
            <w:pPr>
              <w:pStyle w:val="a1"/>
            </w:pPr>
            <w:r>
              <w:t xml:space="preserve">                    &lt;/a&gt;</w:t>
            </w:r>
          </w:p>
          <w:p w14:paraId="6B157075" w14:textId="77777777" w:rsidR="001B7999" w:rsidRDefault="001B7999" w:rsidP="001B7999">
            <w:pPr>
              <w:pStyle w:val="a1"/>
            </w:pPr>
            <w:r>
              <w:t xml:space="preserve">                &lt;/span&gt;</w:t>
            </w:r>
          </w:p>
          <w:p w14:paraId="30882D78" w14:textId="77777777" w:rsidR="001B7999" w:rsidRDefault="001B7999" w:rsidP="001B7999">
            <w:pPr>
              <w:pStyle w:val="a1"/>
            </w:pPr>
            <w:r>
              <w:t xml:space="preserve">            &lt;/td&gt;</w:t>
            </w:r>
          </w:p>
          <w:p w14:paraId="73451CE6" w14:textId="77777777" w:rsidR="001B7999" w:rsidRDefault="001B7999" w:rsidP="001B7999">
            <w:pPr>
              <w:pStyle w:val="a1"/>
            </w:pPr>
            <w:r>
              <w:t xml:space="preserve">            &lt;td&gt;&lt;/td&gt;</w:t>
            </w:r>
          </w:p>
          <w:p w14:paraId="3D728842" w14:textId="77777777" w:rsidR="001B7999" w:rsidRDefault="001B7999" w:rsidP="001B7999">
            <w:pPr>
              <w:pStyle w:val="a1"/>
            </w:pPr>
            <w:r>
              <w:t xml:space="preserve">            &lt;td&gt;교무처(교무팀...&lt;/td&gt;</w:t>
            </w:r>
          </w:p>
          <w:p w14:paraId="6DE22A9C" w14:textId="77777777" w:rsidR="001B7999" w:rsidRDefault="001B7999" w:rsidP="001B7999">
            <w:pPr>
              <w:pStyle w:val="a1"/>
            </w:pPr>
            <w:r>
              <w:t xml:space="preserve">            &lt;td&gt;2016-12-02&lt;/td&gt;</w:t>
            </w:r>
          </w:p>
          <w:p w14:paraId="18898C53" w14:textId="77777777" w:rsidR="001B7999" w:rsidRDefault="001B7999" w:rsidP="001B7999">
            <w:pPr>
              <w:pStyle w:val="a1"/>
            </w:pPr>
            <w:r>
              <w:t xml:space="preserve">            &lt;td&gt;465&lt;/td&gt;</w:t>
            </w:r>
          </w:p>
          <w:p w14:paraId="6FD9041F" w14:textId="77777777" w:rsidR="001B7999" w:rsidRDefault="001B7999" w:rsidP="001B7999">
            <w:pPr>
              <w:pStyle w:val="a1"/>
            </w:pPr>
            <w:r>
              <w:t xml:space="preserve">        &lt;/tr&gt;     </w:t>
            </w:r>
          </w:p>
          <w:p w14:paraId="73800D66" w14:textId="77777777" w:rsidR="001B7999" w:rsidRDefault="001B7999" w:rsidP="001B7999">
            <w:pPr>
              <w:pStyle w:val="a1"/>
            </w:pPr>
            <w:r>
              <w:t xml:space="preserve">        &lt;tr&gt;</w:t>
            </w:r>
          </w:p>
          <w:p w14:paraId="128EF0E0" w14:textId="77777777" w:rsidR="001B7999" w:rsidRDefault="001B7999" w:rsidP="001B7999">
            <w:pPr>
              <w:pStyle w:val="a1"/>
            </w:pPr>
            <w:r>
              <w:t xml:space="preserve">            &lt;td&gt;&lt;span id="ctl00_ContentPlaceHolder1_ctl00_rptList_ctl01_lblNum"&gt;646&lt;/span&gt;&lt;/td&gt;            </w:t>
            </w:r>
          </w:p>
          <w:p w14:paraId="10BB8DBB" w14:textId="77777777" w:rsidR="001B7999" w:rsidRDefault="001B7999" w:rsidP="001B7999">
            <w:pPr>
              <w:pStyle w:val="a1"/>
            </w:pPr>
            <w:r>
              <w:t xml:space="preserve">            &lt;td class="left15"&gt;</w:t>
            </w:r>
          </w:p>
          <w:p w14:paraId="0638F5EF" w14:textId="77777777" w:rsidR="001B7999" w:rsidRDefault="001B7999" w:rsidP="001B7999">
            <w:pPr>
              <w:pStyle w:val="a1"/>
            </w:pPr>
            <w:r>
              <w:t xml:space="preserve">                &lt;span id="ctl00_ContentPlaceHolder1_ctl00_rptList_ctl01_lblTitle"&gt;</w:t>
            </w:r>
          </w:p>
          <w:p w14:paraId="523F91BD" w14:textId="77777777" w:rsidR="001B7999" w:rsidRDefault="001B7999" w:rsidP="001B7999">
            <w:pPr>
              <w:pStyle w:val="a1"/>
            </w:pPr>
            <w:r>
              <w:t xml:space="preserve">                    &lt;a href='boardread.aspx?idx=27606&amp;amp;curpage=1&amp;amp;bsid=10004&amp;amp;searchBun=51'&gt;</w:t>
            </w:r>
          </w:p>
          <w:p w14:paraId="6BC6D72D" w14:textId="77777777" w:rsidR="001B7999" w:rsidRDefault="001B7999" w:rsidP="001B7999">
            <w:pPr>
              <w:pStyle w:val="a1"/>
            </w:pPr>
            <w:r>
              <w:t xml:space="preserve">                        [교무처]2016년 겨울계절학기 폐강 위험강좌 안내...</w:t>
            </w:r>
          </w:p>
          <w:p w14:paraId="4639B92E" w14:textId="77777777" w:rsidR="001B7999" w:rsidRDefault="001B7999" w:rsidP="001B7999">
            <w:pPr>
              <w:pStyle w:val="a1"/>
            </w:pPr>
            <w:r>
              <w:t xml:space="preserve">                    &lt;/a&gt;</w:t>
            </w:r>
          </w:p>
          <w:p w14:paraId="2F81FFD7" w14:textId="77777777" w:rsidR="001B7999" w:rsidRDefault="001B7999" w:rsidP="001B7999">
            <w:pPr>
              <w:pStyle w:val="a1"/>
            </w:pPr>
            <w:r>
              <w:t xml:space="preserve">                &lt;/span&gt;</w:t>
            </w:r>
          </w:p>
          <w:p w14:paraId="2940A4B0" w14:textId="77777777" w:rsidR="001B7999" w:rsidRDefault="001B7999" w:rsidP="001B7999">
            <w:pPr>
              <w:pStyle w:val="a1"/>
            </w:pPr>
            <w:r>
              <w:t xml:space="preserve">            &lt;/td&gt;</w:t>
            </w:r>
          </w:p>
          <w:p w14:paraId="2FFAB5A7" w14:textId="77777777" w:rsidR="001B7999" w:rsidRDefault="001B7999" w:rsidP="001B7999">
            <w:pPr>
              <w:pStyle w:val="a1"/>
            </w:pPr>
            <w:r>
              <w:t xml:space="preserve">            &lt;td&gt;&lt;/td&gt;</w:t>
            </w:r>
          </w:p>
          <w:p w14:paraId="4017869C" w14:textId="77777777" w:rsidR="001B7999" w:rsidRDefault="001B7999" w:rsidP="001B7999">
            <w:pPr>
              <w:pStyle w:val="a1"/>
            </w:pPr>
            <w:r>
              <w:t xml:space="preserve">            &lt;td&gt;교무처(교무팀...&lt;/td&gt;</w:t>
            </w:r>
          </w:p>
          <w:p w14:paraId="6193D853" w14:textId="77777777" w:rsidR="001B7999" w:rsidRDefault="001B7999" w:rsidP="001B7999">
            <w:pPr>
              <w:pStyle w:val="a1"/>
            </w:pPr>
            <w:r>
              <w:t xml:space="preserve">            &lt;td&gt;2016-12-02&lt;/td&gt;</w:t>
            </w:r>
          </w:p>
          <w:p w14:paraId="7FDED731" w14:textId="77777777" w:rsidR="001B7999" w:rsidRDefault="001B7999" w:rsidP="001B7999">
            <w:pPr>
              <w:pStyle w:val="a1"/>
            </w:pPr>
            <w:r>
              <w:t xml:space="preserve">            &lt;td&gt;282&lt;/td&gt;</w:t>
            </w:r>
          </w:p>
          <w:p w14:paraId="22F27A59" w14:textId="77777777" w:rsidR="001B7999" w:rsidRDefault="001B7999" w:rsidP="001B7999">
            <w:pPr>
              <w:pStyle w:val="a1"/>
            </w:pPr>
            <w:r>
              <w:t xml:space="preserve">        &lt;/tr&gt;</w:t>
            </w:r>
          </w:p>
          <w:p w14:paraId="4B4C7270" w14:textId="77777777" w:rsidR="001B7999" w:rsidRDefault="001B7999" w:rsidP="001B7999">
            <w:pPr>
              <w:pStyle w:val="a1"/>
            </w:pPr>
            <w:r>
              <w:t xml:space="preserve">        ... 생략 ...</w:t>
            </w:r>
          </w:p>
          <w:p w14:paraId="4ECEFED0" w14:textId="77777777" w:rsidR="001B7999" w:rsidRDefault="001B7999" w:rsidP="001B7999">
            <w:pPr>
              <w:pStyle w:val="a1"/>
            </w:pPr>
            <w:r>
              <w:t xml:space="preserve">    &lt;/tbody&gt;</w:t>
            </w:r>
          </w:p>
          <w:p w14:paraId="76126061" w14:textId="77777777" w:rsidR="001B7999" w:rsidRDefault="001B7999" w:rsidP="001B7999">
            <w:pPr>
              <w:pStyle w:val="a1"/>
            </w:pPr>
            <w:r>
              <w:t>&lt;/table&gt;</w:t>
            </w:r>
          </w:p>
        </w:tc>
      </w:tr>
    </w:tbl>
    <w:p w14:paraId="6DB99D47" w14:textId="1E041A0B" w:rsidR="001B7999" w:rsidRDefault="001B7999" w:rsidP="004E2AC6"/>
    <w:p w14:paraId="1E67EC25" w14:textId="05698BFA" w:rsidR="009E594F" w:rsidRDefault="009E594F" w:rsidP="004E2AC6">
      <w:r>
        <w:rPr>
          <w:rFonts w:hint="eastAsia"/>
        </w:rPr>
        <w:t>&lt;tr&gt;</w:t>
      </w:r>
      <w:r>
        <w:t xml:space="preserve"> </w:t>
      </w:r>
      <w:r>
        <w:rPr>
          <w:rFonts w:hint="eastAsia"/>
        </w:rPr>
        <w:t xml:space="preserve">태그 아래에 </w:t>
      </w:r>
      <w:r>
        <w:t xml:space="preserve">6 </w:t>
      </w:r>
      <w:r>
        <w:rPr>
          <w:rFonts w:hint="eastAsia"/>
        </w:rPr>
        <w:t xml:space="preserve">개의 </w:t>
      </w:r>
      <w:r>
        <w:t xml:space="preserve">&lt;td&gt; </w:t>
      </w:r>
      <w:r>
        <w:rPr>
          <w:rFonts w:hint="eastAsia"/>
        </w:rPr>
        <w:t>태그가 있다.</w:t>
      </w:r>
    </w:p>
    <w:p w14:paraId="3D2B9969" w14:textId="56B35104" w:rsidR="009E594F" w:rsidRDefault="009E594F" w:rsidP="004E2AC6">
      <w:r>
        <w:rPr>
          <w:rFonts w:hint="eastAsia"/>
        </w:rPr>
        <w:t xml:space="preserve">제목은 </w:t>
      </w:r>
      <w:r>
        <w:t xml:space="preserve"> 2 </w:t>
      </w:r>
      <w:r>
        <w:rPr>
          <w:rFonts w:hint="eastAsia"/>
        </w:rPr>
        <w:t xml:space="preserve">번째 </w:t>
      </w:r>
      <w:r>
        <w:t xml:space="preserve">&lt;td&gt; </w:t>
      </w:r>
      <w:r>
        <w:rPr>
          <w:rFonts w:hint="eastAsia"/>
        </w:rPr>
        <w:t>태그이다.</w:t>
      </w:r>
    </w:p>
    <w:p w14:paraId="3837E34A" w14:textId="6EC26825" w:rsidR="009E594F" w:rsidRDefault="009E594F" w:rsidP="004E2AC6">
      <w:r>
        <w:rPr>
          <w:rFonts w:hint="eastAsia"/>
        </w:rPr>
        <w:t xml:space="preserve">작성자는 </w:t>
      </w:r>
      <w:r>
        <w:t xml:space="preserve">4 </w:t>
      </w:r>
      <w:r>
        <w:rPr>
          <w:rFonts w:hint="eastAsia"/>
        </w:rPr>
        <w:t>번째</w:t>
      </w:r>
      <w:r>
        <w:t xml:space="preserve">, </w:t>
      </w:r>
      <w:r>
        <w:rPr>
          <w:rFonts w:hint="eastAsia"/>
        </w:rPr>
        <w:t xml:space="preserve">작성일은 </w:t>
      </w:r>
      <w:r>
        <w:t xml:space="preserve">5 </w:t>
      </w:r>
      <w:r>
        <w:rPr>
          <w:rFonts w:hint="eastAsia"/>
        </w:rPr>
        <w:t>번째,</w:t>
      </w:r>
      <w:r>
        <w:t xml:space="preserve"> </w:t>
      </w:r>
      <w:r>
        <w:rPr>
          <w:rFonts w:hint="eastAsia"/>
        </w:rPr>
        <w:t xml:space="preserve">조횟수는 </w:t>
      </w:r>
      <w:r>
        <w:t xml:space="preserve">6 </w:t>
      </w:r>
      <w:r>
        <w:rPr>
          <w:rFonts w:hint="eastAsia"/>
        </w:rPr>
        <w:t xml:space="preserve">번째 </w:t>
      </w:r>
      <w:r>
        <w:t>&lt;</w:t>
      </w:r>
      <w:r>
        <w:rPr>
          <w:rFonts w:hint="eastAsia"/>
        </w:rPr>
        <w:t>td&gt;</w:t>
      </w:r>
      <w:r>
        <w:t xml:space="preserve"> </w:t>
      </w:r>
      <w:r>
        <w:rPr>
          <w:rFonts w:hint="eastAsia"/>
        </w:rPr>
        <w:t>태그이다.</w:t>
      </w:r>
    </w:p>
    <w:p w14:paraId="33224BED" w14:textId="55E5DA5F" w:rsidR="009E594F" w:rsidRDefault="009E594F" w:rsidP="004E2AC6"/>
    <w:p w14:paraId="6DF75FBA" w14:textId="537F41F1" w:rsidR="009E594F" w:rsidRDefault="009E594F" w:rsidP="004E2AC6"/>
    <w:p w14:paraId="54118DA5" w14:textId="75FCEA04" w:rsidR="009E594F" w:rsidRDefault="009E594F" w:rsidP="009E594F">
      <w:pPr>
        <w:widowControl/>
        <w:wordWrap/>
        <w:autoSpaceDE/>
        <w:autoSpaceDN/>
        <w:spacing w:after="160" w:line="259" w:lineRule="auto"/>
        <w:jc w:val="both"/>
      </w:pPr>
    </w:p>
    <w:p w14:paraId="02AA8961" w14:textId="0C514002" w:rsidR="009E594F" w:rsidRDefault="009E594F" w:rsidP="009E594F">
      <w:pPr>
        <w:widowControl/>
        <w:wordWrap/>
        <w:autoSpaceDE/>
        <w:autoSpaceDN/>
        <w:spacing w:after="160" w:line="259" w:lineRule="auto"/>
        <w:jc w:val="both"/>
      </w:pPr>
    </w:p>
    <w:p w14:paraId="24113BC9" w14:textId="05C680C9" w:rsidR="009E594F" w:rsidRDefault="009E594F" w:rsidP="009E594F">
      <w:pPr>
        <w:widowControl/>
        <w:wordWrap/>
        <w:autoSpaceDE/>
        <w:autoSpaceDN/>
        <w:spacing w:after="160" w:line="259" w:lineRule="auto"/>
        <w:jc w:val="both"/>
      </w:pPr>
      <w:r>
        <w:rPr>
          <w:rFonts w:hint="eastAsia"/>
        </w:rPr>
        <w:lastRenderedPageBreak/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594F" w14:paraId="6A748D5C" w14:textId="77777777" w:rsidTr="009E594F">
        <w:tc>
          <w:tcPr>
            <w:tcW w:w="10456" w:type="dxa"/>
          </w:tcPr>
          <w:p w14:paraId="65EDA6B4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27461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 8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재학생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취업자에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대한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...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2016-11-09 5765</w:t>
            </w:r>
          </w:p>
          <w:p w14:paraId="69213023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27677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자격증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제출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영어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경영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...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학과지</w:t>
            </w:r>
            <w:r>
              <w:rPr>
                <w:rFonts w:cs="굴림체"/>
                <w:color w:val="000000"/>
                <w:kern w:val="0"/>
                <w:szCs w:val="20"/>
              </w:rPr>
              <w:t>... 2016-12-12 87</w:t>
            </w:r>
          </w:p>
          <w:p w14:paraId="3940AC5F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27673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중어중국학과</w:t>
            </w:r>
            <w:r>
              <w:rPr>
                <w:rFonts w:cs="굴림체"/>
                <w:color w:val="000000"/>
                <w:kern w:val="0"/>
                <w:szCs w:val="20"/>
              </w:rPr>
              <w:t>] 2016-2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시행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학과지</w:t>
            </w:r>
            <w:r>
              <w:rPr>
                <w:rFonts w:cs="굴림체"/>
                <w:color w:val="000000"/>
                <w:kern w:val="0"/>
                <w:szCs w:val="20"/>
              </w:rPr>
              <w:t>... 2016-12-09 131</w:t>
            </w:r>
          </w:p>
          <w:p w14:paraId="01218372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27612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 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겨울계절학기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폐강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2016-12-02 615</w:t>
            </w:r>
          </w:p>
          <w:p w14:paraId="7DBC5219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27606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겨울계절학기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폐강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위험강좌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...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2016-12-02 401</w:t>
            </w:r>
          </w:p>
          <w:p w14:paraId="3CA6974C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27599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재시험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공지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필독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학과지</w:t>
            </w:r>
            <w:r>
              <w:rPr>
                <w:rFonts w:cs="굴림체"/>
                <w:color w:val="000000"/>
                <w:kern w:val="0"/>
                <w:szCs w:val="20"/>
              </w:rPr>
              <w:t>... 2016-12-01 265</w:t>
            </w:r>
          </w:p>
          <w:p w14:paraId="5E071A8B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27590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결과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확인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학과지</w:t>
            </w:r>
            <w:r>
              <w:rPr>
                <w:rFonts w:cs="굴림체"/>
                <w:color w:val="000000"/>
                <w:kern w:val="0"/>
                <w:szCs w:val="20"/>
              </w:rPr>
              <w:t>... 2016-11-30 292</w:t>
            </w:r>
          </w:p>
          <w:p w14:paraId="519241D4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27536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군복무기간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군</w:t>
            </w:r>
            <w:r>
              <w:rPr>
                <w:rFonts w:cs="굴림체"/>
                <w:color w:val="000000"/>
                <w:kern w:val="0"/>
                <w:szCs w:val="20"/>
              </w:rPr>
              <w:t>e-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러닝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취득학점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인정안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...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2016-11-18 383</w:t>
            </w:r>
          </w:p>
          <w:p w14:paraId="72F43B1A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27516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장소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공지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학과지</w:t>
            </w:r>
            <w:r>
              <w:rPr>
                <w:rFonts w:cs="굴림체"/>
                <w:color w:val="000000"/>
                <w:kern w:val="0"/>
                <w:szCs w:val="20"/>
              </w:rPr>
              <w:t>... 2016-11-17 393</w:t>
            </w:r>
          </w:p>
          <w:p w14:paraId="1E8C5387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27496 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수정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시간연장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학점포기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일정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>(2016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...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2016-11-15 655</w:t>
            </w:r>
          </w:p>
          <w:p w14:paraId="086D17EC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27462 2017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1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재입학생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모집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공고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2016-11-09 834</w:t>
            </w:r>
          </w:p>
          <w:p w14:paraId="5C3B5CD9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27457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] 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겨울계절학기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수강신청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...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2016-11-08 1457</w:t>
            </w:r>
          </w:p>
          <w:p w14:paraId="6C65DFCC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27404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타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대학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학점교류는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학점교류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게시판을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참고하세요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2016-10-31 671</w:t>
            </w:r>
          </w:p>
          <w:p w14:paraId="1B4795B0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27228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사회복지학과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졸업시험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필독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학과지</w:t>
            </w:r>
            <w:r>
              <w:rPr>
                <w:rFonts w:cs="굴림체"/>
                <w:color w:val="000000"/>
                <w:kern w:val="0"/>
                <w:szCs w:val="20"/>
              </w:rPr>
              <w:t>... 2016-10-05 887</w:t>
            </w:r>
          </w:p>
          <w:p w14:paraId="24464F17" w14:textId="77777777" w:rsidR="009E594F" w:rsidRDefault="009E594F" w:rsidP="009E594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27218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학부</w:t>
            </w:r>
            <w:r>
              <w:rPr>
                <w:rFonts w:cs="굴림체"/>
                <w:color w:val="000000"/>
                <w:kern w:val="0"/>
                <w:szCs w:val="20"/>
              </w:rPr>
              <w:t>]2016-2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'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강의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의견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'...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2016-10-04 613</w:t>
            </w:r>
          </w:p>
          <w:p w14:paraId="63E1D9FC" w14:textId="45325C43" w:rsidR="009E594F" w:rsidRPr="009E594F" w:rsidRDefault="009E594F" w:rsidP="009E594F">
            <w:pPr>
              <w:wordWrap/>
              <w:adjustRightInd w:val="0"/>
            </w:pPr>
            <w:r>
              <w:rPr>
                <w:rFonts w:cs="굴림체"/>
                <w:color w:val="000000"/>
                <w:kern w:val="0"/>
                <w:szCs w:val="20"/>
              </w:rPr>
              <w:t>27066 [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학부</w:t>
            </w:r>
            <w:r>
              <w:rPr>
                <w:rFonts w:cs="굴림체"/>
                <w:color w:val="000000"/>
                <w:kern w:val="0"/>
                <w:szCs w:val="20"/>
              </w:rPr>
              <w:t>] 2016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학기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수강과목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철회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안내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교무처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교무팀</w:t>
            </w:r>
            <w:r>
              <w:rPr>
                <w:rFonts w:cs="굴림체"/>
                <w:color w:val="000000"/>
                <w:kern w:val="0"/>
                <w:szCs w:val="20"/>
              </w:rPr>
              <w:t>... 2016-09-12 1165</w:t>
            </w:r>
          </w:p>
        </w:tc>
      </w:tr>
    </w:tbl>
    <w:p w14:paraId="2B474C34" w14:textId="1C4F4AA1" w:rsidR="009E594F" w:rsidRDefault="009E594F" w:rsidP="009E594F">
      <w:pPr>
        <w:widowControl/>
        <w:wordWrap/>
        <w:autoSpaceDE/>
        <w:autoSpaceDN/>
        <w:spacing w:after="160" w:line="259" w:lineRule="auto"/>
        <w:jc w:val="both"/>
      </w:pPr>
    </w:p>
    <w:p w14:paraId="28EEC0C1" w14:textId="5416AA5A" w:rsidR="009E594F" w:rsidRDefault="009E594F" w:rsidP="009E594F">
      <w:pPr>
        <w:widowControl/>
        <w:wordWrap/>
        <w:autoSpaceDE/>
        <w:autoSpaceDN/>
        <w:spacing w:after="160" w:line="259" w:lineRule="auto"/>
        <w:jc w:val="both"/>
      </w:pPr>
    </w:p>
    <w:p w14:paraId="04921B29" w14:textId="618B4103" w:rsidR="009E594F" w:rsidRDefault="009E594F" w:rsidP="009E594F">
      <w:pPr>
        <w:widowControl/>
        <w:wordWrap/>
        <w:autoSpaceDE/>
        <w:autoSpaceDN/>
        <w:spacing w:after="160" w:line="259" w:lineRule="auto"/>
        <w:jc w:val="both"/>
      </w:pPr>
    </w:p>
    <w:p w14:paraId="364A0BCC" w14:textId="1472FF48" w:rsidR="009E594F" w:rsidRDefault="009E594F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AB82009" w14:textId="114E73FA" w:rsidR="009E594F" w:rsidRDefault="009E594F" w:rsidP="009E594F">
      <w:pPr>
        <w:pStyle w:val="Heading2"/>
      </w:pPr>
      <w:bookmarkStart w:id="18" w:name="_Toc469339161"/>
      <w:r>
        <w:rPr>
          <w:rFonts w:hint="eastAsia"/>
        </w:rPr>
        <w:lastRenderedPageBreak/>
        <w:t>Example10</w:t>
      </w:r>
      <w:bookmarkEnd w:id="18"/>
    </w:p>
    <w:p w14:paraId="09C3E696" w14:textId="7F9BC55D" w:rsidR="009E594F" w:rsidRDefault="009E594F" w:rsidP="009E594F"/>
    <w:p w14:paraId="15EF905A" w14:textId="57645E89" w:rsidR="009E594F" w:rsidRDefault="009E594F" w:rsidP="009E594F">
      <w:r>
        <w:rPr>
          <w:rFonts w:hint="eastAsia"/>
        </w:rPr>
        <w:t>Example10.java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E594F" w14:paraId="103402CA" w14:textId="77777777" w:rsidTr="00EE3F00">
        <w:tc>
          <w:tcPr>
            <w:tcW w:w="426" w:type="dxa"/>
          </w:tcPr>
          <w:p w14:paraId="69B6EAED" w14:textId="77777777" w:rsidR="009E594F" w:rsidRPr="00185935" w:rsidRDefault="009E594F" w:rsidP="0096790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95F7E82" w14:textId="77777777" w:rsidR="009E594F" w:rsidRPr="00185935" w:rsidRDefault="009E594F" w:rsidP="0096790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F851718" w14:textId="77777777" w:rsidR="009E594F" w:rsidRPr="00185935" w:rsidRDefault="009E594F" w:rsidP="0096790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FD3D3B4" w14:textId="77777777" w:rsidR="009E594F" w:rsidRPr="00185935" w:rsidRDefault="009E594F" w:rsidP="0096790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C6D6E04" w14:textId="77777777" w:rsidR="009E594F" w:rsidRPr="00185935" w:rsidRDefault="009E594F" w:rsidP="0096790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D22702F" w14:textId="77777777" w:rsidR="009E594F" w:rsidRPr="00185935" w:rsidRDefault="009E594F" w:rsidP="0096790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D36A805" w14:textId="77777777" w:rsidR="009E594F" w:rsidRPr="00185935" w:rsidRDefault="009E594F" w:rsidP="0096790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4D8A5B3" w14:textId="77777777" w:rsidR="009E594F" w:rsidRPr="00185935" w:rsidRDefault="009E594F" w:rsidP="0096790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659B4B8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A76D7E1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C448ED5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D284EC7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E631A7B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AFBD9FD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AE6C21C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1B1881B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2BF6F23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517912B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428F769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2A85A5A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5F9EF50D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02BE310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EB2D9DE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E5CF9A3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FE1897B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A63EE0E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6B055AB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5D35F02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58F09A0E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2152EC1F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5391D5C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7B27F975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4799EFB2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778D529B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03A70770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39D5025E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3BC8B035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1D1CB5DA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71792271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4F2B365F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47D1B4F3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5317B155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4EFAE8AA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0ABC92FC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7F5F7D1F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0D501B94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553EC66B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644EE5EA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41D72331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0EAF298B" w14:textId="77777777" w:rsidR="009E594F" w:rsidRDefault="009E594F" w:rsidP="00967905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73B006D8" w14:textId="77777777" w:rsidR="009E594F" w:rsidRDefault="009E594F" w:rsidP="00967905">
            <w:pPr>
              <w:pStyle w:val="a1"/>
            </w:pPr>
            <w:r>
              <w:t>51</w:t>
            </w:r>
          </w:p>
          <w:p w14:paraId="2C4AEA6A" w14:textId="77777777" w:rsidR="009E594F" w:rsidRDefault="009E594F" w:rsidP="00967905">
            <w:pPr>
              <w:pStyle w:val="a1"/>
            </w:pPr>
            <w:r>
              <w:t>52</w:t>
            </w:r>
          </w:p>
          <w:p w14:paraId="1A83409B" w14:textId="77777777" w:rsidR="009E594F" w:rsidRDefault="009E594F" w:rsidP="00967905">
            <w:pPr>
              <w:pStyle w:val="a1"/>
            </w:pPr>
            <w:r>
              <w:t>53</w:t>
            </w:r>
          </w:p>
          <w:p w14:paraId="129B0E42" w14:textId="77777777" w:rsidR="00967905" w:rsidRDefault="00967905" w:rsidP="00967905">
            <w:pPr>
              <w:pStyle w:val="a1"/>
            </w:pPr>
            <w:r>
              <w:t>54</w:t>
            </w:r>
          </w:p>
          <w:p w14:paraId="334EFA19" w14:textId="77777777" w:rsidR="00967905" w:rsidRDefault="00967905" w:rsidP="00967905">
            <w:pPr>
              <w:pStyle w:val="a1"/>
            </w:pPr>
            <w:r>
              <w:t>55</w:t>
            </w:r>
          </w:p>
          <w:p w14:paraId="6DB45CAD" w14:textId="77777777" w:rsidR="00967905" w:rsidRDefault="00967905" w:rsidP="00967905">
            <w:pPr>
              <w:pStyle w:val="a1"/>
            </w:pPr>
            <w:r>
              <w:t>56</w:t>
            </w:r>
          </w:p>
          <w:p w14:paraId="5C764BA8" w14:textId="77777777" w:rsidR="00967905" w:rsidRDefault="00967905" w:rsidP="00967905">
            <w:pPr>
              <w:pStyle w:val="a1"/>
            </w:pPr>
            <w:r>
              <w:t>57</w:t>
            </w:r>
          </w:p>
          <w:p w14:paraId="756DD8D4" w14:textId="5A1148D8" w:rsidR="00967905" w:rsidRPr="00185935" w:rsidRDefault="00967905" w:rsidP="00967905">
            <w:pPr>
              <w:pStyle w:val="a1"/>
            </w:pPr>
            <w:r>
              <w:t>58</w:t>
            </w:r>
          </w:p>
        </w:tc>
        <w:tc>
          <w:tcPr>
            <w:tcW w:w="10631" w:type="dxa"/>
          </w:tcPr>
          <w:p w14:paraId="7E42F161" w14:textId="77777777" w:rsidR="00967905" w:rsidRDefault="00967905" w:rsidP="0096790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69331C95" w14:textId="77777777" w:rsidR="00967905" w:rsidRDefault="00967905" w:rsidP="00967905">
            <w:pPr>
              <w:pStyle w:val="a1"/>
            </w:pPr>
          </w:p>
          <w:p w14:paraId="68DC7431" w14:textId="77777777" w:rsidR="00967905" w:rsidRDefault="00967905" w:rsidP="0096790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6C626380" w14:textId="77777777" w:rsidR="00967905" w:rsidRDefault="00967905" w:rsidP="0096790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15900E54" w14:textId="77777777" w:rsidR="00967905" w:rsidRDefault="00967905" w:rsidP="0096790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5282647C" w14:textId="77777777" w:rsidR="00967905" w:rsidRDefault="00967905" w:rsidP="0096790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6F55DD2F" w14:textId="77777777" w:rsidR="00967905" w:rsidRDefault="00967905" w:rsidP="0096790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4C1342BE" w14:textId="77777777" w:rsidR="00967905" w:rsidRDefault="00967905" w:rsidP="0096790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19F457CE" w14:textId="77777777" w:rsidR="00967905" w:rsidRDefault="00967905" w:rsidP="0096790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4DD93913" w14:textId="77777777" w:rsidR="00967905" w:rsidRDefault="00967905" w:rsidP="00967905">
            <w:pPr>
              <w:pStyle w:val="a1"/>
            </w:pPr>
          </w:p>
          <w:p w14:paraId="216F736F" w14:textId="77777777" w:rsidR="00967905" w:rsidRDefault="00967905" w:rsidP="0096790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Example10 {</w:t>
            </w:r>
          </w:p>
          <w:p w14:paraId="4BAC2185" w14:textId="77777777" w:rsidR="00967905" w:rsidRDefault="00967905" w:rsidP="00967905">
            <w:pPr>
              <w:pStyle w:val="a1"/>
            </w:pPr>
          </w:p>
          <w:p w14:paraId="7865C346" w14:textId="605C79DE" w:rsidR="00967905" w:rsidRDefault="00967905" w:rsidP="00967905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 xml:space="preserve"> = </w:t>
            </w:r>
          </w:p>
          <w:p w14:paraId="258ECE00" w14:textId="12B29488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2A00FF"/>
              </w:rPr>
              <w:t>"http://www.skhu.ac.kr/board/boardlist.aspx?curpage=9999&amp;bsid=10004&amp;searchBun=51"</w:t>
            </w:r>
            <w:r>
              <w:rPr>
                <w:color w:val="000000"/>
              </w:rPr>
              <w:t>;</w:t>
            </w:r>
          </w:p>
          <w:p w14:paraId="728191F1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FC8B060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01234D63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"boardread.aspx\\?idx=([0-9]+)&amp;"</w:t>
            </w:r>
            <w:r>
              <w:rPr>
                <w:color w:val="000000"/>
              </w:rPr>
              <w:t>;</w:t>
            </w:r>
          </w:p>
          <w:p w14:paraId="425C81D7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71EDFBC1" w14:textId="77777777" w:rsidR="00967905" w:rsidRDefault="00967905" w:rsidP="00967905">
            <w:pPr>
              <w:pStyle w:val="a1"/>
            </w:pPr>
          </w:p>
          <w:p w14:paraId="51E020EF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마지막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페이지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번호를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구한다</w:t>
            </w:r>
            <w:r>
              <w:rPr>
                <w:color w:val="3F7F5F"/>
              </w:rPr>
              <w:t>.</w:t>
            </w:r>
          </w:p>
          <w:p w14:paraId="1E5C5A8D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getPageCount();</w:t>
            </w:r>
          </w:p>
          <w:p w14:paraId="580A9203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8905F2C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1 </w:t>
            </w:r>
            <w:r>
              <w:rPr>
                <w:rFonts w:hint="eastAsia"/>
                <w:color w:val="3F7F5F"/>
              </w:rPr>
              <w:t>페이지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부터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마지막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페이지까지</w:t>
            </w:r>
          </w:p>
          <w:p w14:paraId="459FEBE8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=1;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232A03B7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1DDD548E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3F7F5F"/>
              </w:rPr>
              <w:t>// i</w:t>
            </w:r>
            <w:r>
              <w:rPr>
                <w:rFonts w:hint="eastAsia"/>
                <w:color w:val="3F7F5F"/>
              </w:rPr>
              <w:t>번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페이지의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내용을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서버에서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가져온다</w:t>
            </w:r>
            <w:r>
              <w:rPr>
                <w:color w:val="3F7F5F"/>
              </w:rPr>
              <w:t>.</w:t>
            </w:r>
          </w:p>
          <w:p w14:paraId="4F019397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"9999"</w:t>
            </w:r>
            <w:r>
              <w:rPr>
                <w:color w:val="000000"/>
              </w:rPr>
              <w:t>, String.valueOf(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));</w:t>
            </w:r>
          </w:p>
          <w:p w14:paraId="0A87F70D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1D1D767B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"table.board_list tbody tr"</w:t>
            </w:r>
            <w:r>
              <w:rPr>
                <w:color w:val="000000"/>
              </w:rPr>
              <w:t xml:space="preserve">);        </w:t>
            </w:r>
          </w:p>
          <w:p w14:paraId="0E570E79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3CD2FDDE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현재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페이지의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게시글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목록의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내용을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출력한다</w:t>
            </w:r>
            <w:r>
              <w:rPr>
                <w:color w:val="3F7F5F"/>
              </w:rPr>
              <w:t>.</w:t>
            </w:r>
          </w:p>
          <w:p w14:paraId="0561F330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 {</w:t>
            </w:r>
          </w:p>
          <w:p w14:paraId="19BB1B22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 span a"</w:t>
            </w:r>
            <w:r>
              <w:rPr>
                <w:color w:val="000000"/>
              </w:rPr>
              <w:t>).get(0);</w:t>
            </w:r>
          </w:p>
          <w:p w14:paraId="3A0C9EA6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112F2218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;                       </w:t>
            </w:r>
          </w:p>
          <w:p w14:paraId="583BB9C0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.text();</w:t>
            </w:r>
          </w:p>
          <w:p w14:paraId="0651DC16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"td:nth-child(4)"</w:t>
            </w:r>
            <w:r>
              <w:rPr>
                <w:color w:val="000000"/>
              </w:rPr>
              <w:t>).text();</w:t>
            </w:r>
          </w:p>
          <w:p w14:paraId="0D74E999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"td:nth-child(5)"</w:t>
            </w:r>
            <w:r>
              <w:rPr>
                <w:color w:val="000000"/>
              </w:rPr>
              <w:t>).text();</w:t>
            </w:r>
          </w:p>
          <w:p w14:paraId="59324F7F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"td:nth-child(6)"</w:t>
            </w:r>
            <w:r>
              <w:rPr>
                <w:color w:val="000000"/>
              </w:rPr>
              <w:t>).text();</w:t>
            </w:r>
          </w:p>
          <w:p w14:paraId="7A20AED3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</w:t>
            </w:r>
          </w:p>
          <w:p w14:paraId="52DFBFE0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%s %s %s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);            </w:t>
            </w:r>
          </w:p>
          <w:p w14:paraId="6CD0CB84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211C6A4F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A272D24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BFBB31E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2135518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getPageCount()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6AB479B2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"9999"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"1"</w:t>
            </w:r>
            <w:r>
              <w:rPr>
                <w:color w:val="000000"/>
              </w:rPr>
              <w:t xml:space="preserve">);                </w:t>
            </w:r>
          </w:p>
          <w:p w14:paraId="28AD84CC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23CC4580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"a.nextL"</w:t>
            </w:r>
            <w:r>
              <w:rPr>
                <w:color w:val="000000"/>
              </w:rPr>
              <w:t xml:space="preserve">).get(0);        </w:t>
            </w:r>
          </w:p>
          <w:p w14:paraId="6E930C99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"boardlist.aspx\\?curpage=([0-9]+)&amp;"</w:t>
            </w:r>
            <w:r>
              <w:rPr>
                <w:color w:val="000000"/>
              </w:rPr>
              <w:t>;</w:t>
            </w:r>
          </w:p>
          <w:p w14:paraId="1A574644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);        </w:t>
            </w:r>
          </w:p>
          <w:p w14:paraId="212F5BC6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30E06FD5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2A00FF"/>
              </w:rPr>
              <w:t>"0"</w:t>
            </w:r>
            <w:r>
              <w:rPr>
                <w:color w:val="000000"/>
              </w:rPr>
              <w:t>;</w:t>
            </w:r>
          </w:p>
          <w:p w14:paraId="2D2EFAFF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7E5FE073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</w:t>
            </w:r>
          </w:p>
          <w:p w14:paraId="3F32977C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 xml:space="preserve">    }    </w:t>
            </w:r>
          </w:p>
          <w:p w14:paraId="12EA45B1" w14:textId="77777777" w:rsidR="00967905" w:rsidRDefault="00967905" w:rsidP="00967905">
            <w:pPr>
              <w:pStyle w:val="a1"/>
            </w:pPr>
          </w:p>
          <w:p w14:paraId="40806261" w14:textId="77777777" w:rsidR="00967905" w:rsidRDefault="00967905" w:rsidP="00967905">
            <w:pPr>
              <w:pStyle w:val="a1"/>
            </w:pPr>
            <w:r>
              <w:rPr>
                <w:color w:val="000000"/>
              </w:rPr>
              <w:t>}</w:t>
            </w:r>
          </w:p>
          <w:p w14:paraId="1224288A" w14:textId="77777777" w:rsidR="009E594F" w:rsidRDefault="009E594F" w:rsidP="00967905">
            <w:pPr>
              <w:pStyle w:val="a1"/>
            </w:pPr>
          </w:p>
        </w:tc>
      </w:tr>
    </w:tbl>
    <w:p w14:paraId="408B8882" w14:textId="562BCAD2" w:rsidR="009E594F" w:rsidRDefault="009E594F" w:rsidP="009E594F"/>
    <w:p w14:paraId="28A69167" w14:textId="77777777" w:rsidR="0077797A" w:rsidRDefault="0077797A" w:rsidP="0077797A">
      <w:r>
        <w:t>"</w:t>
      </w:r>
      <w:r>
        <w:rPr>
          <w:rFonts w:hint="eastAsia"/>
        </w:rPr>
        <w:t>공지"</w:t>
      </w:r>
      <w:r>
        <w:t xml:space="preserve"> </w:t>
      </w:r>
      <w:r>
        <w:rPr>
          <w:rFonts w:hint="eastAsia"/>
        </w:rPr>
        <w:t>게시글은 모든 게시글 목록 페이지에 반복해서 나타난다.</w:t>
      </w:r>
    </w:p>
    <w:p w14:paraId="1924DC1C" w14:textId="77777777" w:rsidR="0077797A" w:rsidRDefault="0077797A" w:rsidP="0077797A">
      <w:r>
        <w:rPr>
          <w:rFonts w:hint="eastAsia"/>
        </w:rPr>
        <w:t xml:space="preserve">게시글 목록 페이지의 내용을 가져올 때 마다 </w:t>
      </w:r>
      <w:r>
        <w:t>"</w:t>
      </w:r>
      <w:r>
        <w:rPr>
          <w:rFonts w:hint="eastAsia"/>
        </w:rPr>
        <w:t>공지</w:t>
      </w:r>
      <w:r>
        <w:t xml:space="preserve">" </w:t>
      </w:r>
      <w:r>
        <w:rPr>
          <w:rFonts w:hint="eastAsia"/>
        </w:rPr>
        <w:t>게시글이 포함되어 있다.</w:t>
      </w:r>
    </w:p>
    <w:p w14:paraId="6910C223" w14:textId="45C54B9A" w:rsidR="0077797A" w:rsidRPr="0077797A" w:rsidRDefault="0077797A" w:rsidP="009E594F">
      <w:r>
        <w:rPr>
          <w:rFonts w:hint="eastAsia"/>
        </w:rPr>
        <w:t>Example10</w:t>
      </w:r>
      <w:r>
        <w:t xml:space="preserve"> </w:t>
      </w:r>
      <w:r>
        <w:rPr>
          <w:rFonts w:hint="eastAsia"/>
        </w:rPr>
        <w:t xml:space="preserve">코드가 출력하는 게시글 목록에 </w:t>
      </w:r>
      <w:r>
        <w:t>"</w:t>
      </w:r>
      <w:r>
        <w:rPr>
          <w:rFonts w:hint="eastAsia"/>
        </w:rPr>
        <w:t>공지"</w:t>
      </w:r>
      <w:r>
        <w:t xml:space="preserve"> </w:t>
      </w:r>
      <w:r>
        <w:rPr>
          <w:rFonts w:hint="eastAsia"/>
        </w:rPr>
        <w:t>게시글이 여러 번 등장한다.</w:t>
      </w:r>
    </w:p>
    <w:p w14:paraId="12DBC867" w14:textId="77777777" w:rsidR="0077797A" w:rsidRDefault="0077797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C22AC00" w14:textId="3B04DF14" w:rsidR="0077797A" w:rsidRDefault="0077797A" w:rsidP="0077797A">
      <w:pPr>
        <w:pStyle w:val="Heading2"/>
      </w:pPr>
      <w:bookmarkStart w:id="19" w:name="_Toc469339162"/>
      <w:r>
        <w:rPr>
          <w:rFonts w:hint="eastAsia"/>
        </w:rPr>
        <w:lastRenderedPageBreak/>
        <w:t>Example11</w:t>
      </w:r>
      <w:bookmarkEnd w:id="19"/>
    </w:p>
    <w:p w14:paraId="44EEDA3B" w14:textId="10242362" w:rsidR="0077797A" w:rsidRDefault="0077797A" w:rsidP="0077797A"/>
    <w:p w14:paraId="556E2CF5" w14:textId="513DE9B9" w:rsidR="0077797A" w:rsidRDefault="0077797A" w:rsidP="0077797A">
      <w:r>
        <w:rPr>
          <w:rFonts w:hint="eastAsia"/>
        </w:rPr>
        <w:t>Example11.java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516"/>
        <w:gridCol w:w="10541"/>
      </w:tblGrid>
      <w:tr w:rsidR="0077797A" w14:paraId="7E49C5E9" w14:textId="77777777" w:rsidTr="0098533A">
        <w:tc>
          <w:tcPr>
            <w:tcW w:w="426" w:type="dxa"/>
          </w:tcPr>
          <w:p w14:paraId="2516A37E" w14:textId="77777777" w:rsidR="0077797A" w:rsidRPr="00185935" w:rsidRDefault="0077797A" w:rsidP="0077797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08ADC6E" w14:textId="77777777" w:rsidR="0077797A" w:rsidRPr="00185935" w:rsidRDefault="0077797A" w:rsidP="0077797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A3768FD" w14:textId="77777777" w:rsidR="0077797A" w:rsidRPr="00185935" w:rsidRDefault="0077797A" w:rsidP="0077797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AC383A8" w14:textId="77777777" w:rsidR="0077797A" w:rsidRPr="00185935" w:rsidRDefault="0077797A" w:rsidP="0077797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99EA464" w14:textId="77777777" w:rsidR="0077797A" w:rsidRPr="00185935" w:rsidRDefault="0077797A" w:rsidP="0077797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6155A6E" w14:textId="77777777" w:rsidR="0077797A" w:rsidRPr="00185935" w:rsidRDefault="0077797A" w:rsidP="0077797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C3B2074" w14:textId="77777777" w:rsidR="0077797A" w:rsidRPr="00185935" w:rsidRDefault="0077797A" w:rsidP="0077797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358CA98" w14:textId="77777777" w:rsidR="0077797A" w:rsidRPr="00185935" w:rsidRDefault="0077797A" w:rsidP="0077797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0611BDC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8769D77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983B034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C0B89CA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1B1EE7D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216FEA9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7347DA5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3C524A5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D1B919A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5AD9B9D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0378145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2C67067D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770BBC3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ADFCCDC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46C2BD0F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7DBB793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031E550D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DB1949C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609F0A0D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0517C59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11C4430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470C7D2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45AE89B9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3E64E28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4551271A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5555F0BA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5D00F911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95FF7CA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41B1C877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5C644D07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0EEBF08B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0C77C6A9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6A0D03C7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1056E6F3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70E6C334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5FDB944E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05D55C44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5414DB4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154EEAA7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0F8CD09A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282B65CF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23ED8314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69CA57AD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129277A5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1804A8B8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05C96208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19C26F73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533A5E80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01483889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4AAD7FB0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7D086B4F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4709C257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5C715B32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03C473F8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22A1ACAA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2F69B8BF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05E139B4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2C6F585A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lastRenderedPageBreak/>
              <w:t>66</w:t>
            </w:r>
          </w:p>
          <w:p w14:paraId="469D43BF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67</w:t>
            </w:r>
          </w:p>
          <w:p w14:paraId="1A3CC211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68</w:t>
            </w:r>
          </w:p>
          <w:p w14:paraId="27EDCB30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69</w:t>
            </w:r>
          </w:p>
          <w:p w14:paraId="6898AF13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70</w:t>
            </w:r>
          </w:p>
          <w:p w14:paraId="44816669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71</w:t>
            </w:r>
          </w:p>
          <w:p w14:paraId="3342A34F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72</w:t>
            </w:r>
          </w:p>
          <w:p w14:paraId="1E7FED63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73</w:t>
            </w:r>
          </w:p>
          <w:p w14:paraId="2CC2A0B8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74</w:t>
            </w:r>
          </w:p>
          <w:p w14:paraId="419C7DB3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75</w:t>
            </w:r>
          </w:p>
          <w:p w14:paraId="2B8F011D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76</w:t>
            </w:r>
          </w:p>
          <w:p w14:paraId="282A7B25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77</w:t>
            </w:r>
          </w:p>
          <w:p w14:paraId="00C30A78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78</w:t>
            </w:r>
          </w:p>
          <w:p w14:paraId="557550C5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79</w:t>
            </w:r>
          </w:p>
          <w:p w14:paraId="10A871BC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80</w:t>
            </w:r>
          </w:p>
          <w:p w14:paraId="291FE1E9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81</w:t>
            </w:r>
          </w:p>
          <w:p w14:paraId="472A6C5B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82</w:t>
            </w:r>
          </w:p>
          <w:p w14:paraId="418BA830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83</w:t>
            </w:r>
          </w:p>
          <w:p w14:paraId="25C01E11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84</w:t>
            </w:r>
          </w:p>
          <w:p w14:paraId="564E49D7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85</w:t>
            </w:r>
          </w:p>
          <w:p w14:paraId="1473AAE1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86</w:t>
            </w:r>
          </w:p>
          <w:p w14:paraId="346F3130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87</w:t>
            </w:r>
          </w:p>
          <w:p w14:paraId="28BEC1CD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88</w:t>
            </w:r>
          </w:p>
          <w:p w14:paraId="391D9443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89</w:t>
            </w:r>
          </w:p>
          <w:p w14:paraId="3ECDB06C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90</w:t>
            </w:r>
          </w:p>
          <w:p w14:paraId="73F5F027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91</w:t>
            </w:r>
          </w:p>
          <w:p w14:paraId="3D0B0EF7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92</w:t>
            </w:r>
          </w:p>
          <w:p w14:paraId="6C49EAE0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93</w:t>
            </w:r>
          </w:p>
          <w:p w14:paraId="6AC488B6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94</w:t>
            </w:r>
          </w:p>
          <w:p w14:paraId="10BD9958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95</w:t>
            </w:r>
          </w:p>
          <w:p w14:paraId="54B075BF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96</w:t>
            </w:r>
          </w:p>
          <w:p w14:paraId="10A203BF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97</w:t>
            </w:r>
          </w:p>
          <w:p w14:paraId="32766452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98</w:t>
            </w:r>
          </w:p>
          <w:p w14:paraId="59BD12F3" w14:textId="77777777" w:rsidR="0077797A" w:rsidRDefault="0077797A" w:rsidP="0077797A">
            <w:pPr>
              <w:pStyle w:val="a1"/>
            </w:pPr>
            <w:r>
              <w:rPr>
                <w:rFonts w:hint="eastAsia"/>
              </w:rPr>
              <w:t>99</w:t>
            </w:r>
          </w:p>
          <w:p w14:paraId="4605CD84" w14:textId="77777777" w:rsidR="0077797A" w:rsidRDefault="0077797A" w:rsidP="0077797A">
            <w:pPr>
              <w:pStyle w:val="a1"/>
            </w:pPr>
            <w:r>
              <w:t>100</w:t>
            </w:r>
          </w:p>
          <w:p w14:paraId="02F35E88" w14:textId="0275DD2A" w:rsidR="0077797A" w:rsidRPr="00185935" w:rsidRDefault="0077797A" w:rsidP="0077797A">
            <w:pPr>
              <w:pStyle w:val="a1"/>
            </w:pPr>
            <w:r>
              <w:t>101</w:t>
            </w:r>
          </w:p>
        </w:tc>
        <w:tc>
          <w:tcPr>
            <w:tcW w:w="10631" w:type="dxa"/>
          </w:tcPr>
          <w:p w14:paraId="57CB6F59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jsoup1;</w:t>
            </w:r>
          </w:p>
          <w:p w14:paraId="327B7EC0" w14:textId="77777777" w:rsidR="0077797A" w:rsidRDefault="0077797A" w:rsidP="0077797A">
            <w:pPr>
              <w:pStyle w:val="a1"/>
            </w:pPr>
          </w:p>
          <w:p w14:paraId="46BA6849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783F9EDE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java.util.Comparator;</w:t>
            </w:r>
          </w:p>
          <w:p w14:paraId="3BBEAF7F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java.util.TreeSet;</w:t>
            </w:r>
          </w:p>
          <w:p w14:paraId="1D5F76ED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72622920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3AD0B852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743BF9D4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3BEC2444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6D380E0E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1A80289F" w14:textId="77777777" w:rsidR="0077797A" w:rsidRDefault="0077797A" w:rsidP="0077797A">
            <w:pPr>
              <w:pStyle w:val="a1"/>
            </w:pPr>
          </w:p>
          <w:p w14:paraId="41A32737" w14:textId="77777777" w:rsidR="0077797A" w:rsidRDefault="0077797A" w:rsidP="0077797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Example11 {</w:t>
            </w:r>
          </w:p>
          <w:p w14:paraId="2B243F7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8A2E9C8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 xml:space="preserve"> = </w:t>
            </w:r>
          </w:p>
          <w:p w14:paraId="0CEF70AE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2A00FF"/>
              </w:rPr>
              <w:t>"http://www.skhu.ac.kr/board/boardlist.aspx?curpage=999&amp;bsid=10004&amp;searchBun=51"</w:t>
            </w:r>
            <w:r>
              <w:rPr>
                <w:color w:val="000000"/>
              </w:rPr>
              <w:t xml:space="preserve">;    </w:t>
            </w:r>
          </w:p>
          <w:p w14:paraId="58C2809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38CB7E8A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2A00FF"/>
              </w:rPr>
              <w:t>"http://www.skhu.ac.kr/board/boardread.aspx?idx=999&amp;bsid=10004&amp;searchBun=51"</w:t>
            </w:r>
            <w:r>
              <w:rPr>
                <w:color w:val="000000"/>
              </w:rPr>
              <w:t>;</w:t>
            </w:r>
          </w:p>
          <w:p w14:paraId="71C246A0" w14:textId="77777777" w:rsidR="0077797A" w:rsidRDefault="0077797A" w:rsidP="0077797A">
            <w:pPr>
              <w:pStyle w:val="a1"/>
            </w:pPr>
          </w:p>
          <w:p w14:paraId="451C67CE" w14:textId="77777777" w:rsidR="0077797A" w:rsidRP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77797A">
              <w:rPr>
                <w:color w:val="7F0055"/>
              </w:rPr>
              <w:t>static</w:t>
            </w:r>
            <w:r w:rsidRPr="0077797A">
              <w:rPr>
                <w:color w:val="000000"/>
              </w:rPr>
              <w:t xml:space="preserve"> </w:t>
            </w:r>
            <w:r w:rsidRPr="0077797A">
              <w:rPr>
                <w:color w:val="7F0055"/>
              </w:rPr>
              <w:t>class</w:t>
            </w:r>
            <w:r w:rsidRPr="0077797A">
              <w:rPr>
                <w:color w:val="000000"/>
              </w:rPr>
              <w:t xml:space="preserve"> ArticleComparator </w:t>
            </w:r>
            <w:r w:rsidRPr="0077797A">
              <w:rPr>
                <w:color w:val="7F0055"/>
              </w:rPr>
              <w:t>implements</w:t>
            </w:r>
            <w:r w:rsidRPr="0077797A">
              <w:rPr>
                <w:color w:val="000000"/>
              </w:rPr>
              <w:t xml:space="preserve"> Comparator&lt;Article&gt; {</w:t>
            </w:r>
          </w:p>
          <w:p w14:paraId="6DC71117" w14:textId="77777777" w:rsidR="0077797A" w:rsidRPr="0077797A" w:rsidRDefault="0077797A" w:rsidP="0077797A">
            <w:pPr>
              <w:pStyle w:val="a1"/>
            </w:pPr>
            <w:r w:rsidRPr="0077797A">
              <w:rPr>
                <w:color w:val="000000"/>
              </w:rPr>
              <w:t xml:space="preserve">        </w:t>
            </w:r>
            <w:r w:rsidRPr="0077797A">
              <w:rPr>
                <w:color w:val="646464"/>
              </w:rPr>
              <w:t>@Override</w:t>
            </w:r>
          </w:p>
          <w:p w14:paraId="08E79599" w14:textId="77777777" w:rsidR="0077797A" w:rsidRPr="0077797A" w:rsidRDefault="0077797A" w:rsidP="0077797A">
            <w:pPr>
              <w:pStyle w:val="a1"/>
            </w:pPr>
            <w:r w:rsidRPr="0077797A">
              <w:rPr>
                <w:color w:val="000000"/>
              </w:rPr>
              <w:t xml:space="preserve">        </w:t>
            </w:r>
            <w:r w:rsidRPr="0077797A">
              <w:rPr>
                <w:color w:val="7F0055"/>
              </w:rPr>
              <w:t>public</w:t>
            </w:r>
            <w:r w:rsidRPr="0077797A">
              <w:rPr>
                <w:color w:val="000000"/>
              </w:rPr>
              <w:t xml:space="preserve"> </w:t>
            </w:r>
            <w:r w:rsidRPr="0077797A">
              <w:rPr>
                <w:color w:val="7F0055"/>
              </w:rPr>
              <w:t>int</w:t>
            </w:r>
            <w:r w:rsidRPr="0077797A">
              <w:rPr>
                <w:color w:val="000000"/>
              </w:rPr>
              <w:t xml:space="preserve"> compare(Article </w:t>
            </w:r>
            <w:r w:rsidRPr="0077797A">
              <w:rPr>
                <w:color w:val="6A3E3E"/>
              </w:rPr>
              <w:t>a1</w:t>
            </w:r>
            <w:r w:rsidRPr="0077797A">
              <w:rPr>
                <w:color w:val="000000"/>
              </w:rPr>
              <w:t xml:space="preserve">, Article </w:t>
            </w:r>
            <w:r w:rsidRPr="0077797A">
              <w:rPr>
                <w:color w:val="6A3E3E"/>
              </w:rPr>
              <w:t>a2</w:t>
            </w:r>
            <w:r w:rsidRPr="0077797A">
              <w:rPr>
                <w:color w:val="000000"/>
              </w:rPr>
              <w:t>) {</w:t>
            </w:r>
          </w:p>
          <w:p w14:paraId="3762B3F9" w14:textId="77777777" w:rsidR="0077797A" w:rsidRPr="0077797A" w:rsidRDefault="0077797A" w:rsidP="0077797A">
            <w:pPr>
              <w:pStyle w:val="a1"/>
            </w:pPr>
            <w:r w:rsidRPr="0077797A">
              <w:rPr>
                <w:color w:val="000000"/>
              </w:rPr>
              <w:t xml:space="preserve">            </w:t>
            </w:r>
            <w:r w:rsidRPr="0077797A">
              <w:rPr>
                <w:color w:val="7F0055"/>
              </w:rPr>
              <w:t>return</w:t>
            </w:r>
            <w:r w:rsidRPr="0077797A">
              <w:rPr>
                <w:color w:val="000000"/>
              </w:rPr>
              <w:t xml:space="preserve"> </w:t>
            </w:r>
            <w:r w:rsidRPr="0077797A">
              <w:rPr>
                <w:color w:val="6A3E3E"/>
              </w:rPr>
              <w:t>a1</w:t>
            </w:r>
            <w:r w:rsidRPr="0077797A">
              <w:rPr>
                <w:color w:val="000000"/>
              </w:rPr>
              <w:t xml:space="preserve">.getIdx() - </w:t>
            </w:r>
            <w:r w:rsidRPr="0077797A">
              <w:rPr>
                <w:color w:val="6A3E3E"/>
              </w:rPr>
              <w:t>a2</w:t>
            </w:r>
            <w:r w:rsidRPr="0077797A">
              <w:rPr>
                <w:color w:val="000000"/>
              </w:rPr>
              <w:t>.getIdx();</w:t>
            </w:r>
          </w:p>
          <w:p w14:paraId="609F236F" w14:textId="77777777" w:rsidR="0077797A" w:rsidRPr="0077797A" w:rsidRDefault="0077797A" w:rsidP="0077797A">
            <w:pPr>
              <w:pStyle w:val="a1"/>
            </w:pPr>
            <w:r w:rsidRPr="0077797A">
              <w:rPr>
                <w:color w:val="000000"/>
              </w:rPr>
              <w:t xml:space="preserve">        }</w:t>
            </w:r>
          </w:p>
          <w:p w14:paraId="541F3A35" w14:textId="77777777" w:rsidR="0077797A" w:rsidRDefault="0077797A" w:rsidP="0077797A">
            <w:pPr>
              <w:pStyle w:val="a1"/>
            </w:pPr>
            <w:r w:rsidRPr="0077797A">
              <w:rPr>
                <w:color w:val="000000"/>
              </w:rPr>
              <w:t xml:space="preserve">    }</w:t>
            </w:r>
          </w:p>
          <w:p w14:paraId="4D08D7C6" w14:textId="77777777" w:rsidR="0077797A" w:rsidRDefault="0077797A" w:rsidP="0077797A">
            <w:pPr>
              <w:pStyle w:val="a1"/>
            </w:pPr>
          </w:p>
          <w:p w14:paraId="674A9C92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34657E7B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Article[]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 xml:space="preserve"> = getArticles();        </w:t>
            </w:r>
          </w:p>
          <w:p w14:paraId="34B20EAC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>) {</w:t>
            </w:r>
          </w:p>
          <w:p w14:paraId="2DE9BC18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 xml:space="preserve"> = Math.min(30,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.getBody().length());</w:t>
            </w:r>
          </w:p>
          <w:p w14:paraId="7AE1B5DD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%s %s %s %s %s\n"</w:t>
            </w:r>
            <w:r>
              <w:rPr>
                <w:color w:val="000000"/>
              </w:rPr>
              <w:t xml:space="preserve">, </w:t>
            </w:r>
          </w:p>
          <w:p w14:paraId="400AD4A0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.getIdx(),</w:t>
            </w:r>
          </w:p>
          <w:p w14:paraId="7A8BC2FB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.getTitle(),</w:t>
            </w:r>
          </w:p>
          <w:p w14:paraId="5EC4149D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.getAuthor(),</w:t>
            </w:r>
          </w:p>
          <w:p w14:paraId="2357A79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.getDate(),</w:t>
            </w:r>
          </w:p>
          <w:p w14:paraId="74C4726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.getCount(),</w:t>
            </w:r>
          </w:p>
          <w:p w14:paraId="2F6544D0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.getBody().substring(0,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>));</w:t>
            </w:r>
          </w:p>
          <w:p w14:paraId="5B0DBB59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8D932BA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F7BEAE6" w14:textId="77777777" w:rsidR="0077797A" w:rsidRDefault="0077797A" w:rsidP="0077797A">
            <w:pPr>
              <w:pStyle w:val="a1"/>
            </w:pPr>
          </w:p>
          <w:p w14:paraId="4FEF77E2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게시판의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전체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게시글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목록을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리턴한다</w:t>
            </w:r>
            <w:r>
              <w:rPr>
                <w:color w:val="3F7F5F"/>
              </w:rPr>
              <w:t>. (</w:t>
            </w:r>
            <w:r>
              <w:rPr>
                <w:rFonts w:hint="eastAsia"/>
                <w:color w:val="3F7F5F"/>
              </w:rPr>
              <w:t>본문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포함</w:t>
            </w:r>
            <w:r>
              <w:rPr>
                <w:color w:val="3F7F5F"/>
              </w:rPr>
              <w:t>)</w:t>
            </w:r>
          </w:p>
          <w:p w14:paraId="30D6FC88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Article[] getArticles()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42A2C8AB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"boardread.aspx\\?idx=([0-9]+)&amp;"</w:t>
            </w:r>
            <w:r>
              <w:rPr>
                <w:color w:val="000000"/>
              </w:rPr>
              <w:t>;</w:t>
            </w:r>
          </w:p>
          <w:p w14:paraId="79F92B19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66F75C42" w14:textId="77777777" w:rsidR="0077797A" w:rsidRDefault="0077797A" w:rsidP="0077797A">
            <w:pPr>
              <w:pStyle w:val="a1"/>
            </w:pPr>
          </w:p>
          <w:p w14:paraId="3A9B4BAF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TreeSet&lt;Article&gt;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TreeSet&lt;Article&gt;(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ArticleComparator());        </w:t>
            </w:r>
          </w:p>
          <w:p w14:paraId="72B34E24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getPageCount();</w:t>
            </w:r>
          </w:p>
          <w:p w14:paraId="63C9A58D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</w:t>
            </w:r>
          </w:p>
          <w:p w14:paraId="49E0F068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=1;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5573ABFC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page\n"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5199B318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107883AD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"999"</w:t>
            </w:r>
            <w:r>
              <w:rPr>
                <w:color w:val="000000"/>
              </w:rPr>
              <w:t>, String.valueOf(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));</w:t>
            </w:r>
          </w:p>
          <w:p w14:paraId="7A604329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59FD6864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"table.board_list tbody tr"</w:t>
            </w:r>
            <w:r>
              <w:rPr>
                <w:color w:val="000000"/>
              </w:rPr>
              <w:t xml:space="preserve">);        </w:t>
            </w:r>
          </w:p>
          <w:p w14:paraId="699A9EC4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6BC9A842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 {</w:t>
            </w:r>
          </w:p>
          <w:p w14:paraId="3248CAC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 span a"</w:t>
            </w:r>
            <w:r>
              <w:rPr>
                <w:color w:val="000000"/>
              </w:rPr>
              <w:t>).get(0);</w:t>
            </w:r>
          </w:p>
          <w:p w14:paraId="2D976C2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251C57A1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4B5A77F4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68B8BBE2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.text();</w:t>
            </w:r>
          </w:p>
          <w:p w14:paraId="120CAAB1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"td:nth-child(4)"</w:t>
            </w:r>
            <w:r>
              <w:rPr>
                <w:color w:val="000000"/>
              </w:rPr>
              <w:t>).text();</w:t>
            </w:r>
          </w:p>
          <w:p w14:paraId="0AFCF6C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"td:nth-child(5)"</w:t>
            </w:r>
            <w:r>
              <w:rPr>
                <w:color w:val="000000"/>
              </w:rPr>
              <w:t>).text();</w:t>
            </w:r>
          </w:p>
          <w:p w14:paraId="25933BA2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"td:nth-child(6)"</w:t>
            </w:r>
            <w:r>
              <w:rPr>
                <w:color w:val="000000"/>
              </w:rPr>
              <w:t>).text();</w:t>
            </w:r>
          </w:p>
          <w:p w14:paraId="1C63707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 xml:space="preserve"> = getBody(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2DDDA0E7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lastRenderedPageBreak/>
              <w:t xml:space="preserve">                </w:t>
            </w:r>
          </w:p>
          <w:p w14:paraId="2A728F71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Article();</w:t>
            </w:r>
          </w:p>
          <w:p w14:paraId="07F5AD82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.setIdx(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770E0454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.setTitle(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>);</w:t>
            </w:r>
          </w:p>
          <w:p w14:paraId="6FC8FBE1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.setAuthor(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>);</w:t>
            </w:r>
          </w:p>
          <w:p w14:paraId="0C73E03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.setDate(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>);</w:t>
            </w:r>
          </w:p>
          <w:p w14:paraId="546CC8F0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.setCount(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);</w:t>
            </w:r>
          </w:p>
          <w:p w14:paraId="6C6572CE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.setBody(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);</w:t>
            </w:r>
          </w:p>
          <w:p w14:paraId="0AF23DF4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);</w:t>
            </w:r>
          </w:p>
          <w:p w14:paraId="0A3F6986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3DBFEFC7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75E84AE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.toArray(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Article[0]);</w:t>
            </w:r>
          </w:p>
          <w:p w14:paraId="5014C374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79B147A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36D7645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마지막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페이지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번호를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리턴한다</w:t>
            </w:r>
          </w:p>
          <w:p w14:paraId="395F08C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getPageCount()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0DDFF690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"1"</w:t>
            </w:r>
            <w:r>
              <w:rPr>
                <w:color w:val="000000"/>
              </w:rPr>
              <w:t xml:space="preserve">);                </w:t>
            </w:r>
          </w:p>
          <w:p w14:paraId="64029DFE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53741581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"a.nextL"</w:t>
            </w:r>
            <w:r>
              <w:rPr>
                <w:color w:val="000000"/>
              </w:rPr>
              <w:t xml:space="preserve">).get(0);        </w:t>
            </w:r>
          </w:p>
          <w:p w14:paraId="2769D5D9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"boardlist.aspx\\?curpage=([0-9]+)&amp;"</w:t>
            </w:r>
            <w:r>
              <w:rPr>
                <w:color w:val="000000"/>
              </w:rPr>
              <w:t>;</w:t>
            </w:r>
          </w:p>
          <w:p w14:paraId="223DB376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);        </w:t>
            </w:r>
          </w:p>
          <w:p w14:paraId="341A703D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75509ABD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2A00FF"/>
              </w:rPr>
              <w:t>"0"</w:t>
            </w:r>
            <w:r>
              <w:rPr>
                <w:color w:val="000000"/>
              </w:rPr>
              <w:t>;</w:t>
            </w:r>
          </w:p>
          <w:p w14:paraId="304D48E9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1FF2DD0D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</w:t>
            </w:r>
          </w:p>
          <w:p w14:paraId="4316FD5C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40290C1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1783040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게시글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아이디가</w:t>
            </w:r>
            <w:r>
              <w:rPr>
                <w:color w:val="3F7F5F"/>
              </w:rPr>
              <w:t xml:space="preserve"> idx</w:t>
            </w:r>
            <w:r>
              <w:rPr>
                <w:rFonts w:hint="eastAsia"/>
                <w:color w:val="3F7F5F"/>
              </w:rPr>
              <w:t>인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게시글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본문을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리턴한다</w:t>
            </w:r>
          </w:p>
          <w:p w14:paraId="0ADFF5EC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getBody(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4CEA1D13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articleUrl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"999"</w:t>
            </w:r>
            <w:r>
              <w:rPr>
                <w:color w:val="000000"/>
              </w:rPr>
              <w:t>, String.valueOf(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)); </w:t>
            </w:r>
          </w:p>
          <w:p w14:paraId="4C6A4089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233AB16C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"span#ctl00_ContentPlaceHolder1_ctl00_lbContents"</w:t>
            </w:r>
            <w:r>
              <w:rPr>
                <w:color w:val="000000"/>
              </w:rPr>
              <w:t>).get(0).html();</w:t>
            </w:r>
          </w:p>
          <w:p w14:paraId="1DB5340F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;</w:t>
            </w:r>
          </w:p>
          <w:p w14:paraId="4B9AE34A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00E5E6F" w14:textId="77777777" w:rsidR="0077797A" w:rsidRDefault="0077797A" w:rsidP="0077797A">
            <w:pPr>
              <w:pStyle w:val="a1"/>
            </w:pPr>
          </w:p>
          <w:p w14:paraId="124985EB" w14:textId="77777777" w:rsidR="0077797A" w:rsidRDefault="0077797A" w:rsidP="0077797A">
            <w:pPr>
              <w:pStyle w:val="a1"/>
            </w:pPr>
            <w:r>
              <w:rPr>
                <w:color w:val="000000"/>
              </w:rPr>
              <w:t>}</w:t>
            </w:r>
          </w:p>
          <w:p w14:paraId="4D7E387C" w14:textId="77777777" w:rsidR="0077797A" w:rsidRDefault="0077797A" w:rsidP="0077797A">
            <w:pPr>
              <w:pStyle w:val="a1"/>
            </w:pPr>
          </w:p>
        </w:tc>
      </w:tr>
    </w:tbl>
    <w:p w14:paraId="4F3C2C35" w14:textId="0162FC7B" w:rsidR="0077797A" w:rsidRDefault="0077797A" w:rsidP="0077797A"/>
    <w:p w14:paraId="50F35776" w14:textId="6E04E103" w:rsidR="0077797A" w:rsidRDefault="0077797A" w:rsidP="0077797A"/>
    <w:p w14:paraId="68217E4A" w14:textId="77777777" w:rsidR="0077797A" w:rsidRDefault="0077797A" w:rsidP="0077797A">
      <w:r>
        <w:rPr>
          <w:rFonts w:hint="eastAsia"/>
        </w:rPr>
        <w:t>줄2</w:t>
      </w:r>
      <w:r>
        <w:t>4</w:t>
      </w:r>
      <w:r>
        <w:rPr>
          <w:rFonts w:hint="eastAsia"/>
        </w:rPr>
        <w:t xml:space="preserve">의 </w:t>
      </w:r>
      <w:r>
        <w:t xml:space="preserve">getArticle </w:t>
      </w:r>
      <w:r>
        <w:rPr>
          <w:rFonts w:hint="eastAsia"/>
        </w:rPr>
        <w:t xml:space="preserve">메소드가 리턴하는 전체 게시글 목록에 </w:t>
      </w:r>
    </w:p>
    <w:p w14:paraId="4C39194A" w14:textId="31358A3D" w:rsidR="0077797A" w:rsidRDefault="0077797A" w:rsidP="0077797A">
      <w:r>
        <w:t>"</w:t>
      </w:r>
      <w:r>
        <w:rPr>
          <w:rFonts w:hint="eastAsia"/>
        </w:rPr>
        <w:t>공지"</w:t>
      </w:r>
      <w:r>
        <w:t xml:space="preserve"> </w:t>
      </w:r>
      <w:r>
        <w:rPr>
          <w:rFonts w:hint="eastAsia"/>
        </w:rPr>
        <w:t>게시글이 중복되어 들어있지 않도록 구현했다.</w:t>
      </w:r>
    </w:p>
    <w:p w14:paraId="6E05258B" w14:textId="13E5B0A3" w:rsidR="0077797A" w:rsidRDefault="0077797A" w:rsidP="0077797A"/>
    <w:p w14:paraId="0DF936C8" w14:textId="0CE84224" w:rsidR="0077797A" w:rsidRDefault="0077797A" w:rsidP="0077797A">
      <w:pPr>
        <w:pStyle w:val="a"/>
      </w:pPr>
      <w:r>
        <w:t xml:space="preserve">TreeSet&lt;Article&gt; </w:t>
      </w:r>
      <w:r>
        <w:rPr>
          <w:color w:val="6A3E3E"/>
        </w:rPr>
        <w:t>set</w:t>
      </w:r>
      <w:r>
        <w:t xml:space="preserve"> = </w:t>
      </w:r>
      <w:r>
        <w:rPr>
          <w:color w:val="7F0055"/>
        </w:rPr>
        <w:t>new</w:t>
      </w:r>
      <w:r>
        <w:t xml:space="preserve"> TreeSet&lt;Article&gt;(</w:t>
      </w:r>
      <w:r>
        <w:rPr>
          <w:color w:val="7F0055"/>
        </w:rPr>
        <w:t>new</w:t>
      </w:r>
      <w:r>
        <w:t xml:space="preserve"> ArticleComparator());  </w:t>
      </w:r>
    </w:p>
    <w:p w14:paraId="0293A379" w14:textId="05BC1B19" w:rsidR="0077797A" w:rsidRDefault="0077797A" w:rsidP="0077797A">
      <w:r>
        <w:rPr>
          <w:rFonts w:hint="eastAsia"/>
        </w:rPr>
        <w:t>TreeSet</w:t>
      </w:r>
      <w:r>
        <w:t xml:space="preserve"> </w:t>
      </w:r>
      <w:r>
        <w:rPr>
          <w:rFonts w:hint="eastAsia"/>
        </w:rPr>
        <w:t>컬렉션 객체에 게시글(</w:t>
      </w:r>
      <w:r>
        <w:t>Article)</w:t>
      </w:r>
      <w:r>
        <w:rPr>
          <w:rFonts w:hint="eastAsia"/>
        </w:rPr>
        <w:t xml:space="preserve">을 </w:t>
      </w:r>
      <w:r>
        <w:t xml:space="preserve">add </w:t>
      </w:r>
      <w:r>
        <w:rPr>
          <w:rFonts w:hint="eastAsia"/>
        </w:rPr>
        <w:t>하면</w:t>
      </w:r>
    </w:p>
    <w:p w14:paraId="1C68490E" w14:textId="3455FFD8" w:rsidR="0077797A" w:rsidRDefault="0077797A" w:rsidP="0077797A">
      <w:r>
        <w:rPr>
          <w:rFonts w:hint="eastAsia"/>
        </w:rPr>
        <w:t xml:space="preserve">먼저 그 게시글과 동일한 게시글이 </w:t>
      </w:r>
      <w:r>
        <w:t xml:space="preserve">this </w:t>
      </w:r>
      <w:r>
        <w:rPr>
          <w:rFonts w:hint="eastAsia"/>
        </w:rPr>
        <w:t>컬렉션에 들어있는지 확인한다.</w:t>
      </w:r>
    </w:p>
    <w:p w14:paraId="6244C2F4" w14:textId="01012AE8" w:rsidR="0077797A" w:rsidRDefault="0077797A" w:rsidP="0077797A">
      <w:r>
        <w:rPr>
          <w:rFonts w:hint="eastAsia"/>
        </w:rPr>
        <w:t xml:space="preserve">이미 들어있다면 중복해서 </w:t>
      </w:r>
      <w:r>
        <w:t xml:space="preserve">add </w:t>
      </w:r>
      <w:r>
        <w:rPr>
          <w:rFonts w:hint="eastAsia"/>
        </w:rPr>
        <w:t>하지 않는다.</w:t>
      </w:r>
    </w:p>
    <w:p w14:paraId="24D7BA49" w14:textId="0E013188" w:rsidR="0077797A" w:rsidRDefault="0077797A" w:rsidP="0077797A"/>
    <w:p w14:paraId="5ED5E94C" w14:textId="52145C06" w:rsidR="0077797A" w:rsidRDefault="0077797A" w:rsidP="0077797A">
      <w:r>
        <w:rPr>
          <w:rFonts w:hint="eastAsia"/>
        </w:rPr>
        <w:t xml:space="preserve">동일한 게시글인지 비교할 때 </w:t>
      </w:r>
      <w:r>
        <w:t xml:space="preserve">ArticleComparator </w:t>
      </w:r>
      <w:r>
        <w:rPr>
          <w:rFonts w:hint="eastAsia"/>
        </w:rPr>
        <w:t xml:space="preserve">객체의 </w:t>
      </w:r>
      <w:r>
        <w:t xml:space="preserve">compare </w:t>
      </w:r>
      <w:r>
        <w:rPr>
          <w:rFonts w:hint="eastAsia"/>
        </w:rPr>
        <w:t>메소드를 호출하여 비교한다.</w:t>
      </w:r>
    </w:p>
    <w:p w14:paraId="1666D3B3" w14:textId="05028338" w:rsidR="0077797A" w:rsidRDefault="0077797A" w:rsidP="0077797A"/>
    <w:p w14:paraId="085B253F" w14:textId="77777777" w:rsidR="0077797A" w:rsidRDefault="0077797A" w:rsidP="0077797A">
      <w:r>
        <w:rPr>
          <w:rFonts w:hint="eastAsia"/>
        </w:rPr>
        <w:t>객체를 찾을 때, ArrayList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contains </w:t>
      </w:r>
      <w:r>
        <w:rPr>
          <w:rFonts w:hint="eastAsia"/>
        </w:rPr>
        <w:t>메소드는 선형 탐색(</w:t>
      </w:r>
      <w:r>
        <w:t>linear search)</w:t>
      </w:r>
      <w:r>
        <w:rPr>
          <w:rFonts w:hint="eastAsia"/>
        </w:rPr>
        <w:t>을 한다.</w:t>
      </w:r>
      <w:r>
        <w:t xml:space="preserve"> </w:t>
      </w:r>
    </w:p>
    <w:p w14:paraId="721B3FB9" w14:textId="2B6B192E" w:rsidR="0077797A" w:rsidRDefault="0077797A" w:rsidP="0077797A">
      <w:r>
        <w:rPr>
          <w:rFonts w:hint="eastAsia"/>
        </w:rPr>
        <w:t xml:space="preserve">성능 복잡도는 </w:t>
      </w:r>
      <w:r>
        <w:t xml:space="preserve">O(N) </w:t>
      </w:r>
      <w:r>
        <w:rPr>
          <w:rFonts w:hint="eastAsia"/>
        </w:rPr>
        <w:t>이다.</w:t>
      </w:r>
    </w:p>
    <w:p w14:paraId="5E91BF35" w14:textId="77777777" w:rsidR="0077797A" w:rsidRPr="0077797A" w:rsidRDefault="0077797A" w:rsidP="0077797A"/>
    <w:p w14:paraId="366B3872" w14:textId="24029900" w:rsidR="0077797A" w:rsidRDefault="0077797A" w:rsidP="0077797A">
      <w:r>
        <w:rPr>
          <w:rFonts w:hint="eastAsia"/>
        </w:rPr>
        <w:t xml:space="preserve">객체를 찾을 때 </w:t>
      </w:r>
      <w:r>
        <w:t xml:space="preserve">TreeSet </w:t>
      </w:r>
      <w:r>
        <w:rPr>
          <w:rFonts w:hint="eastAsia"/>
        </w:rPr>
        <w:t>클래스 이진 탐색(</w:t>
      </w:r>
      <w:r>
        <w:t>binary search)</w:t>
      </w:r>
      <w:r>
        <w:rPr>
          <w:rFonts w:hint="eastAsia"/>
        </w:rPr>
        <w:t>을 한다.</w:t>
      </w:r>
    </w:p>
    <w:p w14:paraId="12B46793" w14:textId="730BD935" w:rsidR="0077797A" w:rsidRDefault="0077797A" w:rsidP="0077797A">
      <w:r>
        <w:rPr>
          <w:rFonts w:hint="eastAsia"/>
        </w:rPr>
        <w:t xml:space="preserve">성능 복잡도는 </w:t>
      </w:r>
      <w:r>
        <w:t xml:space="preserve">O(logN) </w:t>
      </w:r>
      <w:r>
        <w:rPr>
          <w:rFonts w:hint="eastAsia"/>
        </w:rPr>
        <w:t>이다.</w:t>
      </w:r>
    </w:p>
    <w:p w14:paraId="2898B85F" w14:textId="74422F32" w:rsidR="0077797A" w:rsidRDefault="0077797A" w:rsidP="0077797A"/>
    <w:p w14:paraId="2A1998F0" w14:textId="158698B9" w:rsidR="0077797A" w:rsidRDefault="0077797A" w:rsidP="0077797A"/>
    <w:p w14:paraId="2C7C3B10" w14:textId="68743EB2" w:rsidR="0077797A" w:rsidRDefault="0077797A" w:rsidP="0077797A"/>
    <w:sectPr w:rsidR="0077797A" w:rsidSect="00B12C18">
      <w:footerReference w:type="default" r:id="rId1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337CD" w14:textId="77777777" w:rsidR="002B0A8C" w:rsidRDefault="002B0A8C" w:rsidP="00B12C18">
      <w:r>
        <w:separator/>
      </w:r>
    </w:p>
  </w:endnote>
  <w:endnote w:type="continuationSeparator" w:id="0">
    <w:p w14:paraId="15B3F2E0" w14:textId="77777777" w:rsidR="002B0A8C" w:rsidRDefault="002B0A8C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25012" w14:textId="6E5BA1F5" w:rsidR="00EE3F00" w:rsidRPr="00B12C18" w:rsidRDefault="00EE3F0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5D7110">
      <w:rPr>
        <w:noProof/>
        <w:color w:val="A6A6A6" w:themeColor="background1" w:themeShade="A6"/>
      </w:rPr>
      <w:t>9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5D7110">
      <w:rPr>
        <w:noProof/>
        <w:color w:val="A6A6A6" w:themeColor="background1" w:themeShade="A6"/>
      </w:rPr>
      <w:t>22</w:t>
    </w:r>
    <w:r w:rsidRPr="00B12C18">
      <w:rPr>
        <w:color w:val="A6A6A6" w:themeColor="background1" w:themeShade="A6"/>
      </w:rPr>
      <w:fldChar w:fldCharType="end"/>
    </w:r>
  </w:p>
  <w:p w14:paraId="1AE68DFF" w14:textId="77777777" w:rsidR="00EE3F00" w:rsidRDefault="00EE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1472E" w14:textId="77777777" w:rsidR="002B0A8C" w:rsidRDefault="002B0A8C" w:rsidP="00B12C18">
      <w:r>
        <w:separator/>
      </w:r>
    </w:p>
  </w:footnote>
  <w:footnote w:type="continuationSeparator" w:id="0">
    <w:p w14:paraId="1E89DF45" w14:textId="77777777" w:rsidR="002B0A8C" w:rsidRDefault="002B0A8C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C6"/>
    <w:rsid w:val="000C6744"/>
    <w:rsid w:val="000F25E2"/>
    <w:rsid w:val="001402BF"/>
    <w:rsid w:val="001459A6"/>
    <w:rsid w:val="00165C7D"/>
    <w:rsid w:val="001B7999"/>
    <w:rsid w:val="001D1D4D"/>
    <w:rsid w:val="0021475D"/>
    <w:rsid w:val="002161B8"/>
    <w:rsid w:val="002B099B"/>
    <w:rsid w:val="002B0A8C"/>
    <w:rsid w:val="002B0DA0"/>
    <w:rsid w:val="002B6640"/>
    <w:rsid w:val="002F238A"/>
    <w:rsid w:val="00304265"/>
    <w:rsid w:val="003C0DA0"/>
    <w:rsid w:val="003E63D0"/>
    <w:rsid w:val="00462634"/>
    <w:rsid w:val="004737FB"/>
    <w:rsid w:val="004A7E37"/>
    <w:rsid w:val="004C5437"/>
    <w:rsid w:val="004E2AC6"/>
    <w:rsid w:val="0051410E"/>
    <w:rsid w:val="00530E33"/>
    <w:rsid w:val="00572177"/>
    <w:rsid w:val="00572C4F"/>
    <w:rsid w:val="0058229C"/>
    <w:rsid w:val="005D7110"/>
    <w:rsid w:val="006439E5"/>
    <w:rsid w:val="007234B0"/>
    <w:rsid w:val="0077797A"/>
    <w:rsid w:val="008C77F5"/>
    <w:rsid w:val="00905752"/>
    <w:rsid w:val="00934C62"/>
    <w:rsid w:val="00967905"/>
    <w:rsid w:val="009879A8"/>
    <w:rsid w:val="009A30A4"/>
    <w:rsid w:val="009A7BA2"/>
    <w:rsid w:val="009D161C"/>
    <w:rsid w:val="009E594F"/>
    <w:rsid w:val="00A166C1"/>
    <w:rsid w:val="00A22275"/>
    <w:rsid w:val="00B12C18"/>
    <w:rsid w:val="00B16E53"/>
    <w:rsid w:val="00B72BF6"/>
    <w:rsid w:val="00BD2BE7"/>
    <w:rsid w:val="00C352DD"/>
    <w:rsid w:val="00CA02AE"/>
    <w:rsid w:val="00E422CC"/>
    <w:rsid w:val="00E42A71"/>
    <w:rsid w:val="00E50655"/>
    <w:rsid w:val="00E90E33"/>
    <w:rsid w:val="00EE3F00"/>
    <w:rsid w:val="00F24176"/>
    <w:rsid w:val="00F579D5"/>
    <w:rsid w:val="00FA2C60"/>
    <w:rsid w:val="00FB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37A0B"/>
  <w15:chartTrackingRefBased/>
  <w15:docId w15:val="{1342ED58-65C7-45CC-8CE6-F6EB6517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0C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58229C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58229C"/>
    <w:rPr>
      <w:rFonts w:ascii="굴림체" w:eastAsia="굴림체" w:cs="굴림체"/>
      <w:bCs/>
      <w:kern w:val="0"/>
      <w:szCs w:val="20"/>
    </w:rPr>
  </w:style>
  <w:style w:type="character" w:customStyle="1" w:styleId="html-tag">
    <w:name w:val="html-tag"/>
    <w:basedOn w:val="DefaultParagraphFont"/>
    <w:rsid w:val="0058229C"/>
  </w:style>
  <w:style w:type="character" w:customStyle="1" w:styleId="html-attribute-name">
    <w:name w:val="html-attribute-name"/>
    <w:basedOn w:val="DefaultParagraphFont"/>
    <w:rsid w:val="0058229C"/>
  </w:style>
  <w:style w:type="character" w:customStyle="1" w:styleId="html-attribute-value">
    <w:name w:val="html-attribute-value"/>
    <w:basedOn w:val="DefaultParagraphFont"/>
    <w:rsid w:val="0058229C"/>
  </w:style>
  <w:style w:type="paragraph" w:styleId="TOC1">
    <w:name w:val="toc 1"/>
    <w:basedOn w:val="Normal"/>
    <w:next w:val="Normal"/>
    <w:autoRedefine/>
    <w:uiPriority w:val="39"/>
    <w:unhideWhenUsed/>
    <w:rsid w:val="00165C7D"/>
  </w:style>
  <w:style w:type="paragraph" w:styleId="TOC2">
    <w:name w:val="toc 2"/>
    <w:basedOn w:val="Normal"/>
    <w:next w:val="Normal"/>
    <w:autoRedefine/>
    <w:uiPriority w:val="39"/>
    <w:unhideWhenUsed/>
    <w:rsid w:val="00165C7D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165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A\office%20templates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D1F61-B773-4677-B098-FF401403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373</TotalTime>
  <Pages>22</Pages>
  <Words>5065</Words>
  <Characters>28874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12</cp:revision>
  <dcterms:created xsi:type="dcterms:W3CDTF">2016-12-08T07:44:00Z</dcterms:created>
  <dcterms:modified xsi:type="dcterms:W3CDTF">2018-12-10T05:28:00Z</dcterms:modified>
</cp:coreProperties>
</file>