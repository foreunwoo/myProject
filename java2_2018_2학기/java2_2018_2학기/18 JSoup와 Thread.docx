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BBFC" w14:textId="58F64921" w:rsidR="00EB5B2F" w:rsidRPr="00EE3F00" w:rsidRDefault="00EB5B2F" w:rsidP="00EB5B2F">
      <w:pPr>
        <w:rPr>
          <w:b/>
          <w:sz w:val="48"/>
          <w:szCs w:val="48"/>
        </w:rPr>
      </w:pPr>
      <w:r w:rsidRPr="00EE3F00">
        <w:rPr>
          <w:rFonts w:hint="eastAsia"/>
          <w:b/>
          <w:sz w:val="48"/>
          <w:szCs w:val="48"/>
        </w:rPr>
        <w:t>JSoup</w:t>
      </w:r>
      <w:r w:rsidR="002775E5">
        <w:rPr>
          <w:rFonts w:hint="eastAsia"/>
          <w:b/>
          <w:sz w:val="48"/>
          <w:szCs w:val="48"/>
        </w:rPr>
        <w:t>와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thread</w:t>
      </w:r>
    </w:p>
    <w:p w14:paraId="699E8125" w14:textId="77777777" w:rsidR="00EB5B2F" w:rsidRDefault="00EB5B2F" w:rsidP="00EB5B2F"/>
    <w:p w14:paraId="00CD570A" w14:textId="77777777" w:rsidR="00EB5B2F" w:rsidRDefault="00EB5B2F" w:rsidP="00EB5B2F"/>
    <w:p w14:paraId="6090D201" w14:textId="77777777" w:rsidR="00EB5B2F" w:rsidRPr="00165C7D" w:rsidRDefault="00EB5B2F" w:rsidP="00EB5B2F">
      <w:pPr>
        <w:rPr>
          <w:b/>
          <w:sz w:val="28"/>
        </w:rPr>
      </w:pPr>
      <w:r w:rsidRPr="00165C7D">
        <w:rPr>
          <w:rFonts w:hint="eastAsia"/>
          <w:b/>
          <w:sz w:val="28"/>
        </w:rPr>
        <w:t>학습목표</w:t>
      </w:r>
    </w:p>
    <w:p w14:paraId="439EE970" w14:textId="6C80AF06" w:rsidR="00D451A8" w:rsidRDefault="00EB5B2F" w:rsidP="00EB5B2F">
      <w:r>
        <w:rPr>
          <w:rFonts w:hint="eastAsia"/>
        </w:rPr>
        <w:t>JSoup을 사용하여 웹페이지</w:t>
      </w:r>
      <w:r w:rsidR="00D451A8">
        <w:rPr>
          <w:rFonts w:hint="eastAsia"/>
        </w:rPr>
        <w:t>들을 가져오는 작업을 멀티 스레드로 구현해서 속도 개선</w:t>
      </w:r>
    </w:p>
    <w:p w14:paraId="385338E8" w14:textId="77777777" w:rsidR="00EB5B2F" w:rsidRPr="00D451A8" w:rsidRDefault="00EB5B2F" w:rsidP="00EB5B2F"/>
    <w:p w14:paraId="6BBAE004" w14:textId="77777777" w:rsidR="00EB5B2F" w:rsidRDefault="00EB5B2F" w:rsidP="00EB5B2F"/>
    <w:p w14:paraId="7B30DB15" w14:textId="5530E1B3" w:rsidR="00EB5B2F" w:rsidRDefault="00EB5B2F" w:rsidP="00EB5B2F">
      <w:pPr>
        <w:rPr>
          <w:b/>
          <w:sz w:val="28"/>
        </w:rPr>
      </w:pPr>
      <w:r w:rsidRPr="00165C7D">
        <w:rPr>
          <w:rFonts w:hint="eastAsia"/>
          <w:b/>
          <w:sz w:val="28"/>
        </w:rPr>
        <w:t>목차</w:t>
      </w:r>
    </w:p>
    <w:p w14:paraId="6982364A" w14:textId="4CF47732" w:rsidR="002775E5" w:rsidRDefault="00D451A8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TOC \o "1-2" \h \z \u</w:instrText>
      </w:r>
      <w:r>
        <w:rPr>
          <w:b/>
          <w:sz w:val="28"/>
        </w:rPr>
        <w:instrText xml:space="preserve"> </w:instrText>
      </w:r>
      <w:r>
        <w:rPr>
          <w:b/>
          <w:sz w:val="28"/>
        </w:rPr>
        <w:fldChar w:fldCharType="separate"/>
      </w:r>
      <w:hyperlink w:anchor="_Toc469946464" w:history="1">
        <w:r w:rsidR="002775E5" w:rsidRPr="00084B68">
          <w:rPr>
            <w:rStyle w:val="Hyperlink"/>
            <w:rFonts w:hAnsi="굴림체"/>
            <w:noProof/>
          </w:rPr>
          <w:t>1.</w:t>
        </w:r>
        <w:r w:rsidR="002775E5" w:rsidRPr="00084B68">
          <w:rPr>
            <w:rStyle w:val="Hyperlink"/>
            <w:noProof/>
          </w:rPr>
          <w:t xml:space="preserve"> 배경 지식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_Toc469946464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2</w:t>
        </w:r>
        <w:r w:rsidR="002775E5">
          <w:rPr>
            <w:noProof/>
            <w:webHidden/>
          </w:rPr>
          <w:fldChar w:fldCharType="end"/>
        </w:r>
      </w:hyperlink>
    </w:p>
    <w:p w14:paraId="436998C3" w14:textId="1679D134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65" w:history="1">
        <w:r w:rsidR="002775E5" w:rsidRPr="00084B68">
          <w:rPr>
            <w:rStyle w:val="Hyperlink"/>
            <w:noProof/>
          </w:rPr>
          <w:t>1) thread start &amp; join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_Toc469946465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2</w:t>
        </w:r>
        <w:r w:rsidR="002775E5">
          <w:rPr>
            <w:noProof/>
            <w:webHidden/>
          </w:rPr>
          <w:fldChar w:fldCharType="end"/>
        </w:r>
      </w:hyperlink>
    </w:p>
    <w:p w14:paraId="45164F8D" w14:textId="775A5403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66" w:history="1">
        <w:r w:rsidR="002775E5" w:rsidRPr="00084B68">
          <w:rPr>
            <w:rStyle w:val="Hyperlink"/>
            <w:noProof/>
          </w:rPr>
          <w:t>2) thread를 활용한 속도 개선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_Toc469946466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2</w:t>
        </w:r>
        <w:r w:rsidR="002775E5">
          <w:rPr>
            <w:noProof/>
            <w:webHidden/>
          </w:rPr>
          <w:fldChar w:fldCharType="end"/>
        </w:r>
      </w:hyperlink>
    </w:p>
    <w:p w14:paraId="03F69E7B" w14:textId="5ADAC123" w:rsidR="002775E5" w:rsidRDefault="00F46CF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9946467" w:history="1">
        <w:r w:rsidR="002775E5" w:rsidRPr="00084B68">
          <w:rPr>
            <w:rStyle w:val="Hyperlink"/>
            <w:rFonts w:hAnsi="굴림체"/>
            <w:noProof/>
          </w:rPr>
          <w:t>2.</w:t>
        </w:r>
        <w:r w:rsidR="002775E5" w:rsidRPr="00084B68">
          <w:rPr>
            <w:rStyle w:val="Hyperlink"/>
            <w:noProof/>
          </w:rPr>
          <w:t xml:space="preserve"> Example12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_Toc469946467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3</w:t>
        </w:r>
        <w:r w:rsidR="002775E5">
          <w:rPr>
            <w:noProof/>
            <w:webHidden/>
          </w:rPr>
          <w:fldChar w:fldCharType="end"/>
        </w:r>
      </w:hyperlink>
    </w:p>
    <w:p w14:paraId="272A8863" w14:textId="0BB036A5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68" w:history="1">
        <w:r w:rsidR="002775E5" w:rsidRPr="00084B68">
          <w:rPr>
            <w:rStyle w:val="Hyperlink"/>
            <w:noProof/>
          </w:rPr>
          <w:t>1) GetArticleBody.java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_Toc469946468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3</w:t>
        </w:r>
        <w:r w:rsidR="002775E5">
          <w:rPr>
            <w:noProof/>
            <w:webHidden/>
          </w:rPr>
          <w:fldChar w:fldCharType="end"/>
        </w:r>
      </w:hyperlink>
    </w:p>
    <w:p w14:paraId="25BEFE2E" w14:textId="24850671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69" w:history="1">
        <w:r w:rsidR="002775E5" w:rsidRPr="00084B68">
          <w:rPr>
            <w:rStyle w:val="Hyperlink"/>
            <w:noProof/>
          </w:rPr>
          <w:t>2) Example12.java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_Toc469946469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5</w:t>
        </w:r>
        <w:r w:rsidR="002775E5">
          <w:rPr>
            <w:noProof/>
            <w:webHidden/>
          </w:rPr>
          <w:fldChar w:fldCharType="end"/>
        </w:r>
      </w:hyperlink>
    </w:p>
    <w:p w14:paraId="2B29F7BD" w14:textId="4F62F657" w:rsidR="002775E5" w:rsidRDefault="00F46CF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9946470" w:history="1">
        <w:r w:rsidR="002775E5" w:rsidRPr="00084B68">
          <w:rPr>
            <w:rStyle w:val="Hyperlink"/>
            <w:rFonts w:hAnsi="굴림체"/>
            <w:noProof/>
          </w:rPr>
          <w:t>3.</w:t>
        </w:r>
        <w:r w:rsidR="002775E5" w:rsidRPr="00084B68">
          <w:rPr>
            <w:rStyle w:val="Hyperlink"/>
            <w:noProof/>
          </w:rPr>
          <w:t xml:space="preserve"> Example13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_Toc469946470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7</w:t>
        </w:r>
        <w:r w:rsidR="002775E5">
          <w:rPr>
            <w:noProof/>
            <w:webHidden/>
          </w:rPr>
          <w:fldChar w:fldCharType="end"/>
        </w:r>
      </w:hyperlink>
    </w:p>
    <w:p w14:paraId="0411DD03" w14:textId="71B2E44C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1" w:history="1">
        <w:r w:rsidR="002775E5" w:rsidRPr="00084B68">
          <w:rPr>
            <w:rStyle w:val="Hyperlink"/>
            <w:noProof/>
          </w:rPr>
          <w:t>1) GetArticleList.java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_Toc469946471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7</w:t>
        </w:r>
        <w:r w:rsidR="002775E5">
          <w:rPr>
            <w:noProof/>
            <w:webHidden/>
          </w:rPr>
          <w:fldChar w:fldCharType="end"/>
        </w:r>
      </w:hyperlink>
    </w:p>
    <w:p w14:paraId="3C587D47" w14:textId="64DFDD7E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2" w:history="1">
        <w:r w:rsidR="002775E5" w:rsidRPr="00084B68">
          <w:rPr>
            <w:rStyle w:val="Hyperlink"/>
            <w:noProof/>
          </w:rPr>
          <w:t>2) Example13.java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_Toc469946472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9</w:t>
        </w:r>
        <w:r w:rsidR="002775E5">
          <w:rPr>
            <w:noProof/>
            <w:webHidden/>
          </w:rPr>
          <w:fldChar w:fldCharType="end"/>
        </w:r>
      </w:hyperlink>
    </w:p>
    <w:p w14:paraId="29CAE7AF" w14:textId="52820836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3" w:history="1">
        <w:r w:rsidR="002775E5" w:rsidRPr="00084B68">
          <w:rPr>
            <w:rStyle w:val="Hyperlink"/>
            <w:noProof/>
          </w:rPr>
          <w:t>3) 문제점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_Toc469946473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10</w:t>
        </w:r>
        <w:r w:rsidR="002775E5">
          <w:rPr>
            <w:noProof/>
            <w:webHidden/>
          </w:rPr>
          <w:fldChar w:fldCharType="end"/>
        </w:r>
      </w:hyperlink>
    </w:p>
    <w:p w14:paraId="6826E4B6" w14:textId="62775863" w:rsidR="002775E5" w:rsidRDefault="00F46CF4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69946474" w:history="1">
        <w:r w:rsidR="002775E5" w:rsidRPr="00084B68">
          <w:rPr>
            <w:rStyle w:val="Hyperlink"/>
            <w:rFonts w:hAnsi="굴림체"/>
            <w:noProof/>
          </w:rPr>
          <w:t>4.</w:t>
        </w:r>
        <w:r w:rsidR="002775E5" w:rsidRPr="00084B68">
          <w:rPr>
            <w:rStyle w:val="Hyperlink"/>
            <w:noProof/>
          </w:rPr>
          <w:t xml:space="preserve"> pool1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_Toc469946474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11</w:t>
        </w:r>
        <w:r w:rsidR="002775E5">
          <w:rPr>
            <w:noProof/>
            <w:webHidden/>
          </w:rPr>
          <w:fldChar w:fldCharType="end"/>
        </w:r>
      </w:hyperlink>
    </w:p>
    <w:p w14:paraId="3721068A" w14:textId="43DE6E6E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5" w:history="1">
        <w:r w:rsidR="002775E5" w:rsidRPr="00084B68">
          <w:rPr>
            <w:rStyle w:val="Hyperlink"/>
            <w:noProof/>
          </w:rPr>
          <w:t>1) ExecutorService 클래스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_Toc469946475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11</w:t>
        </w:r>
        <w:r w:rsidR="002775E5">
          <w:rPr>
            <w:noProof/>
            <w:webHidden/>
          </w:rPr>
          <w:fldChar w:fldCharType="end"/>
        </w:r>
      </w:hyperlink>
    </w:p>
    <w:p w14:paraId="0904AF9B" w14:textId="3328763B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6" w:history="1">
        <w:r w:rsidR="002775E5" w:rsidRPr="00084B68">
          <w:rPr>
            <w:rStyle w:val="Hyperlink"/>
            <w:noProof/>
          </w:rPr>
          <w:t>2) GetArticleBody.java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_Toc469946476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11</w:t>
        </w:r>
        <w:r w:rsidR="002775E5">
          <w:rPr>
            <w:noProof/>
            <w:webHidden/>
          </w:rPr>
          <w:fldChar w:fldCharType="end"/>
        </w:r>
      </w:hyperlink>
    </w:p>
    <w:p w14:paraId="13D18E20" w14:textId="5B307854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7" w:history="1">
        <w:r w:rsidR="002775E5" w:rsidRPr="00084B68">
          <w:rPr>
            <w:rStyle w:val="Hyperlink"/>
            <w:noProof/>
          </w:rPr>
          <w:t>3) GetArticleList.java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_Toc469946477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12</w:t>
        </w:r>
        <w:r w:rsidR="002775E5">
          <w:rPr>
            <w:noProof/>
            <w:webHidden/>
          </w:rPr>
          <w:fldChar w:fldCharType="end"/>
        </w:r>
      </w:hyperlink>
    </w:p>
    <w:p w14:paraId="694619AB" w14:textId="5A8B45C7" w:rsidR="002775E5" w:rsidRDefault="00F46CF4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69946478" w:history="1">
        <w:r w:rsidR="002775E5" w:rsidRPr="00084B68">
          <w:rPr>
            <w:rStyle w:val="Hyperlink"/>
            <w:noProof/>
          </w:rPr>
          <w:t>4) Example01.java</w:t>
        </w:r>
        <w:r w:rsidR="002775E5">
          <w:rPr>
            <w:noProof/>
            <w:webHidden/>
          </w:rPr>
          <w:tab/>
        </w:r>
        <w:r w:rsidR="002775E5">
          <w:rPr>
            <w:noProof/>
            <w:webHidden/>
          </w:rPr>
          <w:fldChar w:fldCharType="begin"/>
        </w:r>
        <w:r w:rsidR="002775E5">
          <w:rPr>
            <w:noProof/>
            <w:webHidden/>
          </w:rPr>
          <w:instrText xml:space="preserve"> PAGEREF _Toc469946478 \h </w:instrText>
        </w:r>
        <w:r w:rsidR="002775E5">
          <w:rPr>
            <w:noProof/>
            <w:webHidden/>
          </w:rPr>
        </w:r>
        <w:r w:rsidR="002775E5">
          <w:rPr>
            <w:noProof/>
            <w:webHidden/>
          </w:rPr>
          <w:fldChar w:fldCharType="separate"/>
        </w:r>
        <w:r w:rsidR="002775E5">
          <w:rPr>
            <w:noProof/>
            <w:webHidden/>
          </w:rPr>
          <w:t>14</w:t>
        </w:r>
        <w:r w:rsidR="002775E5">
          <w:rPr>
            <w:noProof/>
            <w:webHidden/>
          </w:rPr>
          <w:fldChar w:fldCharType="end"/>
        </w:r>
      </w:hyperlink>
    </w:p>
    <w:p w14:paraId="4F4F6D8A" w14:textId="520373E7" w:rsidR="00D451A8" w:rsidRDefault="00D451A8" w:rsidP="00EB5B2F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1C51A88C" w14:textId="77777777" w:rsidR="00EB5B2F" w:rsidRDefault="00EB5B2F" w:rsidP="00EB5B2F">
      <w:pPr>
        <w:rPr>
          <w:b/>
          <w:sz w:val="28"/>
        </w:rPr>
      </w:pPr>
    </w:p>
    <w:p w14:paraId="03BBB657" w14:textId="77777777" w:rsidR="00EB5B2F" w:rsidRDefault="00EB5B2F" w:rsidP="00EB5B2F">
      <w:pPr>
        <w:rPr>
          <w:b/>
          <w:sz w:val="28"/>
        </w:rPr>
      </w:pPr>
    </w:p>
    <w:p w14:paraId="534ED2EA" w14:textId="77777777" w:rsidR="00EB5B2F" w:rsidRDefault="00EB5B2F" w:rsidP="00EB5B2F">
      <w:pPr>
        <w:rPr>
          <w:b/>
          <w:sz w:val="28"/>
        </w:rPr>
      </w:pPr>
    </w:p>
    <w:p w14:paraId="11FE3467" w14:textId="77777777" w:rsidR="00EB5B2F" w:rsidRDefault="00EB5B2F">
      <w:pPr>
        <w:widowControl/>
        <w:wordWrap/>
        <w:autoSpaceDE/>
        <w:autoSpaceDN/>
        <w:spacing w:after="160" w:line="259" w:lineRule="auto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602CFB47" w14:textId="77777777" w:rsidR="00865F00" w:rsidRDefault="00865F00" w:rsidP="00865F00">
      <w:pPr>
        <w:pStyle w:val="Heading1"/>
      </w:pPr>
      <w:bookmarkStart w:id="0" w:name="_Toc469946464"/>
      <w:r>
        <w:rPr>
          <w:rFonts w:hint="eastAsia"/>
        </w:rPr>
        <w:lastRenderedPageBreak/>
        <w:t>배경 지식</w:t>
      </w:r>
      <w:bookmarkEnd w:id="0"/>
    </w:p>
    <w:p w14:paraId="38B0C4E9" w14:textId="77777777" w:rsidR="00865F00" w:rsidRDefault="00865F00" w:rsidP="00865F00"/>
    <w:p w14:paraId="707EEA9F" w14:textId="77777777" w:rsidR="00865F00" w:rsidRDefault="00865F00" w:rsidP="00865F00"/>
    <w:p w14:paraId="4FFBB6A5" w14:textId="77777777" w:rsidR="00865F00" w:rsidRDefault="00865F00" w:rsidP="00865F00">
      <w:pPr>
        <w:pStyle w:val="Heading2"/>
      </w:pPr>
      <w:bookmarkStart w:id="1" w:name="_Toc469946465"/>
      <w:r>
        <w:rPr>
          <w:rFonts w:hint="eastAsia"/>
        </w:rPr>
        <w:t>t</w:t>
      </w:r>
      <w:r>
        <w:t>hread start &amp; join</w:t>
      </w:r>
      <w:bookmarkEnd w:id="1"/>
    </w:p>
    <w:p w14:paraId="069AAC8A" w14:textId="77777777" w:rsidR="00865F00" w:rsidRDefault="00865F00" w:rsidP="00865F00"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 xml:space="preserve">객체는 그냥 </w:t>
      </w:r>
      <w:r>
        <w:t xml:space="preserve">Java </w:t>
      </w:r>
      <w:r>
        <w:rPr>
          <w:rFonts w:hint="eastAsia"/>
        </w:rPr>
        <w:t>객체일 뿐이고,</w:t>
      </w:r>
      <w:r>
        <w:t xml:space="preserve"> </w:t>
      </w:r>
      <w:r>
        <w:rPr>
          <w:rFonts w:hint="eastAsia"/>
        </w:rPr>
        <w:t>스레드(실행흐름)이 아니다.</w:t>
      </w:r>
    </w:p>
    <w:p w14:paraId="76D9E061" w14:textId="77777777" w:rsidR="00865F00" w:rsidRDefault="00865F00" w:rsidP="00865F00">
      <w:r>
        <w:t xml:space="preserve">Thread </w:t>
      </w:r>
      <w:r>
        <w:rPr>
          <w:rFonts w:hint="eastAsia"/>
        </w:rPr>
        <w:t xml:space="preserve">객체의 </w:t>
      </w:r>
      <w:r>
        <w:t xml:space="preserve">start </w:t>
      </w:r>
      <w:r>
        <w:rPr>
          <w:rFonts w:hint="eastAsia"/>
        </w:rPr>
        <w:t>메소드를 호출할 때, 새 스레드(새 실행흐름)이 생성되어</w:t>
      </w:r>
    </w:p>
    <w:p w14:paraId="1F81D690" w14:textId="77777777" w:rsidR="00865F00" w:rsidRDefault="00865F00" w:rsidP="00865F00"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메소드를 실행하기 시작한다.</w:t>
      </w:r>
    </w:p>
    <w:p w14:paraId="53110663" w14:textId="77777777" w:rsidR="00865F00" w:rsidRDefault="00865F00" w:rsidP="00865F00"/>
    <w:p w14:paraId="4F2EE705" w14:textId="77777777" w:rsidR="00865F00" w:rsidRDefault="00865F00" w:rsidP="00865F00">
      <w:r>
        <w:rPr>
          <w:rFonts w:hint="eastAsia"/>
        </w:rPr>
        <w:t>객체는 메모리(</w:t>
      </w:r>
      <w:r>
        <w:t>RAM)</w:t>
      </w:r>
      <w:r>
        <w:rPr>
          <w:rFonts w:hint="eastAsia"/>
        </w:rPr>
        <w:t>에 저장된 데이터이다.</w:t>
      </w:r>
    </w:p>
    <w:p w14:paraId="5561899A" w14:textId="77777777" w:rsidR="00865F00" w:rsidRDefault="00865F00" w:rsidP="00865F00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소스코드가 컴파일되어 생성된 바이트코드(</w:t>
      </w:r>
      <w:r>
        <w:t>bytecode)</w:t>
      </w:r>
      <w:r>
        <w:rPr>
          <w:rFonts w:hint="eastAsia"/>
        </w:rPr>
        <w:t>는 메모리(</w:t>
      </w:r>
      <w:r>
        <w:t>RAM)</w:t>
      </w:r>
      <w:r>
        <w:rPr>
          <w:rFonts w:hint="eastAsia"/>
        </w:rPr>
        <w:t>에 저장된 실행 명령이다.</w:t>
      </w:r>
    </w:p>
    <w:p w14:paraId="19E8AA2C" w14:textId="77777777" w:rsidR="00865F00" w:rsidRDefault="00865F00" w:rsidP="00865F00">
      <w:r>
        <w:t xml:space="preserve">CPU </w:t>
      </w:r>
      <w:r>
        <w:rPr>
          <w:rFonts w:hint="eastAsia"/>
        </w:rPr>
        <w:t>코어가 바이트코드를 하나씩 읽어서 순서대로 실행하는 것이 실행흐름(</w:t>
      </w:r>
      <w:r>
        <w:t xml:space="preserve">thread) </w:t>
      </w:r>
      <w:r>
        <w:rPr>
          <w:rFonts w:hint="eastAsia"/>
        </w:rPr>
        <w:t>이다.</w:t>
      </w:r>
    </w:p>
    <w:p w14:paraId="0DD50991" w14:textId="77777777" w:rsidR="00865F00" w:rsidRPr="00865F00" w:rsidRDefault="00865F00" w:rsidP="00865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F00" w14:paraId="67373387" w14:textId="77777777" w:rsidTr="00ED2CA1">
        <w:tc>
          <w:tcPr>
            <w:tcW w:w="10456" w:type="dxa"/>
          </w:tcPr>
          <w:p w14:paraId="40DCC044" w14:textId="77777777" w:rsidR="00865F00" w:rsidRDefault="00865F00" w:rsidP="00ED2CA1">
            <w:pPr>
              <w:pStyle w:val="a1"/>
            </w:pPr>
            <w:r>
              <w:rPr>
                <w:rFonts w:hint="eastAsia"/>
              </w:rPr>
              <w:t>main() {</w:t>
            </w:r>
          </w:p>
          <w:p w14:paraId="6FC8BA35" w14:textId="77777777" w:rsidR="00865F00" w:rsidRDefault="00865F00" w:rsidP="00ED2CA1">
            <w:pPr>
              <w:pStyle w:val="a1"/>
            </w:pPr>
            <w:r>
              <w:t xml:space="preserve">  // main </w:t>
            </w:r>
            <w:r>
              <w:rPr>
                <w:rFonts w:hint="eastAsia"/>
              </w:rPr>
              <w:t>메소드부터 실행을 시작한 메인 스레드가 아래의 코드들을 실행하기 시작한다.</w:t>
            </w:r>
          </w:p>
          <w:p w14:paraId="029C645D" w14:textId="77777777" w:rsidR="00865F00" w:rsidRDefault="00865F00" w:rsidP="00ED2CA1">
            <w:pPr>
              <w:pStyle w:val="a1"/>
            </w:pPr>
            <w:r>
              <w:t xml:space="preserve">               </w:t>
            </w:r>
          </w:p>
          <w:p w14:paraId="44C306D9" w14:textId="77777777" w:rsidR="00865F00" w:rsidRDefault="00865F00" w:rsidP="00ED2CA1">
            <w:pPr>
              <w:pStyle w:val="a1"/>
            </w:pPr>
            <w:r>
              <w:t xml:space="preserve">  Thread obj</w:t>
            </w:r>
            <w:r>
              <w:rPr>
                <w:rFonts w:hint="eastAsia"/>
              </w:rPr>
              <w:t>A</w:t>
            </w:r>
            <w:r>
              <w:t xml:space="preserve"> = new Thread(); //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객체가 하나 생성됨.</w:t>
            </w:r>
            <w:r>
              <w:t xml:space="preserve"> </w:t>
            </w:r>
            <w:r>
              <w:rPr>
                <w:rFonts w:hint="eastAsia"/>
              </w:rPr>
              <w:t xml:space="preserve">이 객체의 이름을 </w:t>
            </w:r>
            <w:r>
              <w:t xml:space="preserve">objA </w:t>
            </w:r>
            <w:r>
              <w:rPr>
                <w:rFonts w:hint="eastAsia"/>
              </w:rPr>
              <w:t>라고 하자.</w:t>
            </w:r>
          </w:p>
          <w:p w14:paraId="08EA7C1E" w14:textId="77777777" w:rsidR="00865F00" w:rsidRDefault="00865F00" w:rsidP="00ED2CA1">
            <w:pPr>
              <w:pStyle w:val="a1"/>
            </w:pPr>
          </w:p>
          <w:p w14:paraId="26A847BE" w14:textId="77777777" w:rsidR="00865F00" w:rsidRDefault="00865F00" w:rsidP="00ED2CA1">
            <w:pPr>
              <w:pStyle w:val="a1"/>
            </w:pPr>
            <w:r>
              <w:t xml:space="preserve">  objA.start();               // </w:t>
            </w:r>
            <w:r>
              <w:rPr>
                <w:rFonts w:hint="eastAsia"/>
              </w:rPr>
              <w:t xml:space="preserve">새 스레드(실행흐름)이 생성되어 </w:t>
            </w:r>
            <w:r>
              <w:t xml:space="preserve">run </w:t>
            </w:r>
            <w:r>
              <w:rPr>
                <w:rFonts w:hint="eastAsia"/>
              </w:rPr>
              <w:t>메소드를 실행하기 시작한다.</w:t>
            </w:r>
          </w:p>
          <w:p w14:paraId="20D50A62" w14:textId="77777777" w:rsidR="00865F00" w:rsidRDefault="00865F00" w:rsidP="00ED2CA1">
            <w:pPr>
              <w:pStyle w:val="a1"/>
            </w:pPr>
            <w:r>
              <w:t xml:space="preserve">                              // </w:t>
            </w:r>
            <w:r>
              <w:rPr>
                <w:rFonts w:hint="eastAsia"/>
              </w:rPr>
              <w:t xml:space="preserve">현재 메인 스레드는 </w:t>
            </w:r>
            <w:r>
              <w:t xml:space="preserve">main </w:t>
            </w:r>
            <w:r>
              <w:rPr>
                <w:rFonts w:hint="eastAsia"/>
              </w:rPr>
              <w:t>메소드를 실행하고 있고,</w:t>
            </w:r>
          </w:p>
          <w:p w14:paraId="27FC1A95" w14:textId="77777777" w:rsidR="00865F00" w:rsidRDefault="00865F00" w:rsidP="00ED2CA1">
            <w:pPr>
              <w:pStyle w:val="a1"/>
            </w:pPr>
            <w:r>
              <w:t xml:space="preserve">                              // </w:t>
            </w:r>
            <w:r>
              <w:rPr>
                <w:rFonts w:hint="eastAsia"/>
              </w:rPr>
              <w:t xml:space="preserve">새 스레드는 </w:t>
            </w:r>
            <w:r>
              <w:t xml:space="preserve">run </w:t>
            </w:r>
            <w:r>
              <w:rPr>
                <w:rFonts w:hint="eastAsia"/>
              </w:rPr>
              <w:t>메소드를 실행하고 있다.</w:t>
            </w:r>
          </w:p>
          <w:p w14:paraId="0D949CD3" w14:textId="77777777" w:rsidR="00865F00" w:rsidRPr="00865F00" w:rsidRDefault="00865F00" w:rsidP="00ED2CA1">
            <w:pPr>
              <w:pStyle w:val="a1"/>
            </w:pPr>
          </w:p>
          <w:p w14:paraId="19510433" w14:textId="77777777" w:rsidR="00865F00" w:rsidRDefault="00865F00" w:rsidP="00ED2CA1">
            <w:pPr>
              <w:pStyle w:val="a1"/>
            </w:pPr>
            <w:r>
              <w:t xml:space="preserve">  objA.join();                // </w:t>
            </w:r>
            <w:r>
              <w:rPr>
                <w:rFonts w:hint="eastAsia"/>
              </w:rPr>
              <w:t>이 문장을 실행하는 것은 메인 스레드이다.</w:t>
            </w:r>
            <w:r>
              <w:t xml:space="preserve"> </w:t>
            </w:r>
            <w:r>
              <w:rPr>
                <w:rFonts w:hint="eastAsia"/>
              </w:rPr>
              <w:t>메인 스레드는</w:t>
            </w:r>
          </w:p>
          <w:p w14:paraId="541ADF2F" w14:textId="77777777" w:rsidR="00865F00" w:rsidRDefault="00865F00" w:rsidP="00ED2CA1">
            <w:pPr>
              <w:pStyle w:val="a1"/>
            </w:pPr>
            <w:r>
              <w:rPr>
                <w:rFonts w:hint="eastAsia"/>
              </w:rPr>
              <w:t xml:space="preserve">                              // </w:t>
            </w:r>
            <w:r>
              <w:t>objA.start()</w:t>
            </w:r>
            <w:r>
              <w:rPr>
                <w:rFonts w:hint="eastAsia"/>
              </w:rPr>
              <w:t xml:space="preserve">를 호출하여 생성된 새 스레드가 </w:t>
            </w:r>
            <w:r>
              <w:t xml:space="preserve">run </w:t>
            </w:r>
            <w:r>
              <w:rPr>
                <w:rFonts w:hint="eastAsia"/>
              </w:rPr>
              <w:t>메소드에서 리턴하여</w:t>
            </w:r>
          </w:p>
          <w:p w14:paraId="25F0F2EE" w14:textId="77777777" w:rsidR="00865F00" w:rsidRDefault="00865F00" w:rsidP="00ED2CA1">
            <w:pPr>
              <w:pStyle w:val="a1"/>
            </w:pPr>
            <w:r>
              <w:rPr>
                <w:rFonts w:hint="eastAsia"/>
              </w:rPr>
              <w:t xml:space="preserve">                              // 종료될 때까지 대기(</w:t>
            </w:r>
            <w:r>
              <w:t xml:space="preserve">sleep) </w:t>
            </w:r>
            <w:r>
              <w:rPr>
                <w:rFonts w:hint="eastAsia"/>
              </w:rPr>
              <w:t>상태가 된다.</w:t>
            </w:r>
          </w:p>
          <w:p w14:paraId="27A45AAC" w14:textId="77777777" w:rsidR="00865F00" w:rsidRDefault="00865F00" w:rsidP="00ED2CA1">
            <w:pPr>
              <w:pStyle w:val="a1"/>
            </w:pPr>
            <w:r>
              <w:t>}</w:t>
            </w:r>
          </w:p>
        </w:tc>
      </w:tr>
    </w:tbl>
    <w:p w14:paraId="4BC0A0FA" w14:textId="0EA26B2C" w:rsidR="00865F00" w:rsidRDefault="00865F00" w:rsidP="00865F00"/>
    <w:p w14:paraId="07F62D63" w14:textId="6DD29933" w:rsidR="00794283" w:rsidRDefault="00794283" w:rsidP="00865F00"/>
    <w:p w14:paraId="355BCFAA" w14:textId="77777777" w:rsidR="00794283" w:rsidRDefault="00794283" w:rsidP="00794283"/>
    <w:p w14:paraId="1E3A7896" w14:textId="77777777" w:rsidR="00794283" w:rsidRDefault="00794283" w:rsidP="00794283">
      <w:pPr>
        <w:pStyle w:val="Heading2"/>
      </w:pPr>
      <w:r>
        <w:rPr>
          <w:rFonts w:hint="eastAsia"/>
        </w:rPr>
        <w:t>공유되는 객체 보호</w:t>
      </w:r>
    </w:p>
    <w:p w14:paraId="59EA92A1" w14:textId="73283838" w:rsidR="00794283" w:rsidRDefault="00794283" w:rsidP="00794283">
      <w:r>
        <w:rPr>
          <w:rFonts w:hint="eastAsia"/>
        </w:rPr>
        <w:t>멀티 스레드(여러 실행 흐름)에 의해서 공유되는 객체에 대한 작업은 보호되어야 한다.</w:t>
      </w:r>
    </w:p>
    <w:p w14:paraId="58ED2DD6" w14:textId="77777777" w:rsidR="00794283" w:rsidRDefault="00794283" w:rsidP="00794283">
      <w:r>
        <w:rPr>
          <w:rFonts w:hint="eastAsia"/>
        </w:rPr>
        <w:t>객체에 대한 작업이란 그 객체의 메소드를 호출하는 것을 말한다.</w:t>
      </w:r>
    </w:p>
    <w:p w14:paraId="35F2524B" w14:textId="77777777" w:rsidR="00794283" w:rsidRDefault="00794283" w:rsidP="00794283"/>
    <w:p w14:paraId="6D53E956" w14:textId="046D800B" w:rsidR="00794283" w:rsidRDefault="00794283" w:rsidP="00794283">
      <w:r>
        <w:rPr>
          <w:rFonts w:hint="eastAsia"/>
        </w:rPr>
        <w:t>아래와 같이 구현되어야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283" w14:paraId="46AE0D25" w14:textId="77777777" w:rsidTr="009B2720">
        <w:tc>
          <w:tcPr>
            <w:tcW w:w="10456" w:type="dxa"/>
          </w:tcPr>
          <w:p w14:paraId="22DED673" w14:textId="77777777" w:rsidR="00794283" w:rsidRDefault="00794283" w:rsidP="009B2720">
            <w:r>
              <w:t>synchronized (</w:t>
            </w:r>
            <w:r>
              <w:rPr>
                <w:rFonts w:hint="eastAsia"/>
              </w:rPr>
              <w:t>공유되는 객체)</w:t>
            </w:r>
            <w:r>
              <w:t xml:space="preserve"> {</w:t>
            </w:r>
          </w:p>
          <w:p w14:paraId="59D5CEAB" w14:textId="10564409" w:rsidR="00794283" w:rsidRDefault="00794283" w:rsidP="009B2720">
            <w:r>
              <w:t xml:space="preserve">   </w:t>
            </w:r>
            <w:r>
              <w:rPr>
                <w:rFonts w:hint="eastAsia"/>
              </w:rPr>
              <w:t>공유되는 객체의 메소드 호출1</w:t>
            </w:r>
          </w:p>
          <w:p w14:paraId="587CBEA5" w14:textId="268FAE65" w:rsidR="00794283" w:rsidRDefault="00794283" w:rsidP="009B2720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공유되는 객체의 메소드 호출2</w:t>
            </w:r>
          </w:p>
          <w:p w14:paraId="7A666E9A" w14:textId="77777777" w:rsidR="00794283" w:rsidRDefault="00794283" w:rsidP="009B272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E3B2061" w14:textId="77777777" w:rsidR="00794283" w:rsidRDefault="00794283" w:rsidP="00794283"/>
    <w:p w14:paraId="434C2354" w14:textId="23D6FE6A" w:rsidR="00794283" w:rsidRDefault="00794283" w:rsidP="00865F00"/>
    <w:p w14:paraId="09EAECC5" w14:textId="50571CF2" w:rsidR="00794283" w:rsidRDefault="00794283" w:rsidP="00794283">
      <w:pPr>
        <w:pStyle w:val="Heading2"/>
      </w:pPr>
      <w:r>
        <w:rPr>
          <w:rFonts w:hint="eastAsia"/>
        </w:rPr>
        <w:t>클래스 멤버 변수 보호</w:t>
      </w:r>
    </w:p>
    <w:p w14:paraId="38FE4FF9" w14:textId="3C343461" w:rsidR="00794283" w:rsidRDefault="00794283" w:rsidP="00794283">
      <w:r>
        <w:rPr>
          <w:rFonts w:hint="eastAsia"/>
        </w:rPr>
        <w:t>멀티 스레드(여러 실행 흐름)에 의해서 공유되는 클래스 멤버 변수에 대한 읽기 쓰기 작업도 보호되어야 한다.</w:t>
      </w:r>
    </w:p>
    <w:p w14:paraId="39CA4B33" w14:textId="4974459F" w:rsidR="00794283" w:rsidRDefault="00794283" w:rsidP="00794283">
      <w:r>
        <w:rPr>
          <w:rFonts w:hint="eastAsia"/>
        </w:rPr>
        <w:t xml:space="preserve">그런데 </w:t>
      </w:r>
      <w:r>
        <w:t xml:space="preserve">synchronized </w:t>
      </w:r>
      <w:r>
        <w:rPr>
          <w:rFonts w:hint="eastAsia"/>
        </w:rPr>
        <w:t>키워드로 보호할 수 있는 것은 객체만 가능하고,</w:t>
      </w:r>
      <w:r>
        <w:t xml:space="preserve"> </w:t>
      </w:r>
      <w:bookmarkStart w:id="2" w:name="_GoBack"/>
      <w:bookmarkEnd w:id="2"/>
      <w:r>
        <w:rPr>
          <w:rFonts w:hint="eastAsia"/>
        </w:rPr>
        <w:t>변수를 보호할 수는 없다.</w:t>
      </w:r>
    </w:p>
    <w:p w14:paraId="1B25D657" w14:textId="600443EA" w:rsidR="00794283" w:rsidRDefault="00794283" w:rsidP="00794283">
      <w:r>
        <w:rPr>
          <w:rFonts w:hint="eastAsia"/>
        </w:rPr>
        <w:t>따라서 변수 하나만 보호할 수는 없고</w:t>
      </w:r>
      <w:r>
        <w:t xml:space="preserve">, </w:t>
      </w:r>
      <w:r>
        <w:rPr>
          <w:rFonts w:hint="eastAsia"/>
        </w:rPr>
        <w:t>그 변수가 들어있는 객체를 보호해야 한다.</w:t>
      </w:r>
    </w:p>
    <w:p w14:paraId="6B9B8AD7" w14:textId="3A019111" w:rsidR="00794283" w:rsidRDefault="00794283" w:rsidP="00794283">
      <w:r>
        <w:rPr>
          <w:rFonts w:hint="eastAsia"/>
        </w:rPr>
        <w:t>클래스 멤버 변수는 클래스 객체에 들어있다.</w:t>
      </w:r>
    </w:p>
    <w:p w14:paraId="69270D3E" w14:textId="2C89891D" w:rsidR="00721F98" w:rsidRDefault="00721F98" w:rsidP="00794283"/>
    <w:p w14:paraId="335DEBFC" w14:textId="41FD7E97" w:rsidR="00721F98" w:rsidRDefault="00721F98" w:rsidP="00794283">
      <w:r>
        <w:rPr>
          <w:rFonts w:hint="eastAsia"/>
        </w:rPr>
        <w:t xml:space="preserve">예를 들어 </w:t>
      </w:r>
      <w:r>
        <w:t xml:space="preserve">Worker </w:t>
      </w:r>
      <w:r>
        <w:rPr>
          <w:rFonts w:hint="eastAsia"/>
        </w:rPr>
        <w:t xml:space="preserve">클래스의 </w:t>
      </w:r>
      <w:r>
        <w:t xml:space="preserve">count </w:t>
      </w:r>
      <w:r>
        <w:rPr>
          <w:rFonts w:hint="eastAsia"/>
        </w:rPr>
        <w:t>클래스 멤버 변수를 보호하는 코드는,</w:t>
      </w:r>
      <w:r>
        <w:t xml:space="preserve"> </w:t>
      </w:r>
      <w:r>
        <w:rPr>
          <w:rFonts w:hint="eastAsia"/>
        </w:rPr>
        <w:t>아래와 같이 구현되어야 한다.</w:t>
      </w:r>
    </w:p>
    <w:p w14:paraId="2B9270B8" w14:textId="3C002EB6" w:rsidR="00721F98" w:rsidRPr="00721F98" w:rsidRDefault="00721F98" w:rsidP="007942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F98" w14:paraId="5C17A80F" w14:textId="77777777" w:rsidTr="00721F98">
        <w:tc>
          <w:tcPr>
            <w:tcW w:w="10456" w:type="dxa"/>
          </w:tcPr>
          <w:p w14:paraId="45A88DE4" w14:textId="778029C9" w:rsidR="00721F98" w:rsidRDefault="00721F98" w:rsidP="00794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r>
              <w:t>Worker implements Runnable</w:t>
            </w:r>
            <w:r>
              <w:rPr>
                <w:rFonts w:hint="eastAsia"/>
              </w:rPr>
              <w:t xml:space="preserve"> {</w:t>
            </w:r>
          </w:p>
          <w:p w14:paraId="458DA587" w14:textId="77777777" w:rsidR="00721F98" w:rsidRDefault="00721F98" w:rsidP="00794283">
            <w:r>
              <w:t xml:space="preserve">    static int count = 0;</w:t>
            </w:r>
          </w:p>
          <w:p w14:paraId="43D95BA8" w14:textId="75CD22B0" w:rsidR="00721F98" w:rsidRDefault="00721F98" w:rsidP="00794283"/>
          <w:p w14:paraId="59B89F77" w14:textId="0A9A2C19" w:rsidR="00721F98" w:rsidRDefault="00721F98" w:rsidP="00794283">
            <w:r>
              <w:rPr>
                <w:rFonts w:hint="eastAsia"/>
              </w:rPr>
              <w:t xml:space="preserve">    @Over</w:t>
            </w:r>
            <w:r>
              <w:t>ride</w:t>
            </w:r>
          </w:p>
          <w:p w14:paraId="579A80D7" w14:textId="4E7B2F56" w:rsidR="00721F98" w:rsidRDefault="00721F98" w:rsidP="00794283">
            <w:r>
              <w:t xml:space="preserve">    void run() {</w:t>
            </w:r>
          </w:p>
          <w:p w14:paraId="66D3E330" w14:textId="5FCE0EBB" w:rsidR="00721F98" w:rsidRDefault="00721F98" w:rsidP="00721F98">
            <w:pPr>
              <w:shd w:val="clear" w:color="auto" w:fill="FFFF99"/>
            </w:pPr>
            <w:r>
              <w:t xml:space="preserve">        synchronized (Worker.class) {</w:t>
            </w:r>
          </w:p>
          <w:p w14:paraId="7F17FBB0" w14:textId="217B0CC4" w:rsidR="00721F98" w:rsidRDefault="00721F98" w:rsidP="00721F98">
            <w:pPr>
              <w:shd w:val="clear" w:color="auto" w:fill="FFFF99"/>
            </w:pPr>
            <w:r>
              <w:t xml:space="preserve">            ++count;</w:t>
            </w:r>
          </w:p>
          <w:p w14:paraId="53614B1E" w14:textId="1EA5AF62" w:rsidR="00721F98" w:rsidRDefault="00721F98" w:rsidP="00721F98">
            <w:pPr>
              <w:shd w:val="clear" w:color="auto" w:fill="FFFF99"/>
            </w:pPr>
            <w:r>
              <w:t xml:space="preserve">        }</w:t>
            </w:r>
          </w:p>
          <w:p w14:paraId="399AA3A3" w14:textId="0F70698B" w:rsidR="00721F98" w:rsidRDefault="00721F98" w:rsidP="00794283">
            <w:pPr>
              <w:rPr>
                <w:rFonts w:hint="eastAsia"/>
              </w:rPr>
            </w:pPr>
            <w:r>
              <w:t xml:space="preserve">    }</w:t>
            </w:r>
          </w:p>
          <w:p w14:paraId="77B0FE45" w14:textId="72D2EEF3" w:rsidR="00721F98" w:rsidRDefault="00721F98" w:rsidP="00794283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E0CDDD2" w14:textId="77777777" w:rsidR="00721F98" w:rsidRPr="00794283" w:rsidRDefault="00721F98" w:rsidP="00794283"/>
    <w:p w14:paraId="37EC75FB" w14:textId="0D8B9134" w:rsidR="00865F00" w:rsidRDefault="009B2720" w:rsidP="009B2720">
      <w:pPr>
        <w:pStyle w:val="Heading2"/>
      </w:pPr>
      <w:r>
        <w:rPr>
          <w:rFonts w:hint="eastAsia"/>
        </w:rPr>
        <w:lastRenderedPageBreak/>
        <w:t>A</w:t>
      </w:r>
      <w:r>
        <w:t xml:space="preserve">tomicInteger </w:t>
      </w:r>
      <w:r>
        <w:rPr>
          <w:rFonts w:hint="eastAsia"/>
        </w:rPr>
        <w:t>클래스</w:t>
      </w:r>
    </w:p>
    <w:p w14:paraId="3E4E2A8B" w14:textId="0332497A" w:rsidR="009B2720" w:rsidRDefault="009B2720" w:rsidP="009B2720"/>
    <w:p w14:paraId="3B397A5A" w14:textId="58703FE3" w:rsidR="009B2720" w:rsidRDefault="009B2720" w:rsidP="009B2720">
      <w:r>
        <w:rPr>
          <w:rFonts w:hint="eastAsia"/>
        </w:rPr>
        <w:t>스레드 세이프(</w:t>
      </w:r>
      <w:r>
        <w:t>thread safe)</w:t>
      </w:r>
      <w:r>
        <w:rPr>
          <w:rFonts w:hint="eastAsia"/>
        </w:rPr>
        <w:t xml:space="preserve">하게 구현되어 있는 </w:t>
      </w:r>
      <w:r>
        <w:t xml:space="preserve">Integer </w:t>
      </w:r>
      <w:r>
        <w:rPr>
          <w:rFonts w:hint="eastAsia"/>
        </w:rPr>
        <w:t>클래스이다.</w:t>
      </w:r>
    </w:p>
    <w:p w14:paraId="654FC340" w14:textId="2A982EF1" w:rsidR="009B2720" w:rsidRDefault="009B2720" w:rsidP="009B2720">
      <w:r>
        <w:rPr>
          <w:rFonts w:hint="eastAsia"/>
        </w:rPr>
        <w:t>스레드 세이프하다는 말은,</w:t>
      </w:r>
      <w:r>
        <w:t xml:space="preserve"> </w:t>
      </w:r>
      <w:r>
        <w:rPr>
          <w:rFonts w:hint="eastAsia"/>
        </w:rPr>
        <w:t>멀티 스레드(여러 실행 흐름)에서 공유되어도 안전하기 때문에 따로 보호할 필요 없다는 얘기이다.</w:t>
      </w:r>
    </w:p>
    <w:p w14:paraId="2B4DAC7E" w14:textId="23E53202" w:rsidR="009B2720" w:rsidRDefault="009B2720" w:rsidP="009B2720"/>
    <w:p w14:paraId="2ABC3FA2" w14:textId="51E3A794" w:rsidR="009B2720" w:rsidRDefault="009B2720" w:rsidP="009B2720">
      <w:r>
        <w:rPr>
          <w:rFonts w:hint="eastAsia"/>
        </w:rPr>
        <w:t>유용한 메소드는 다음과 같다.</w:t>
      </w:r>
    </w:p>
    <w:p w14:paraId="25A0C3EA" w14:textId="77777777" w:rsidR="009B2720" w:rsidRDefault="009B2720" w:rsidP="009B2720">
      <w:pPr>
        <w:rPr>
          <w:rFonts w:hint="eastAsia"/>
        </w:rPr>
      </w:pPr>
    </w:p>
    <w:p w14:paraId="1F7A644D" w14:textId="00AB63EB" w:rsidR="009B2720" w:rsidRDefault="009B2720" w:rsidP="009B2720">
      <w:pPr>
        <w:pStyle w:val="Heading3"/>
      </w:pPr>
      <w:r>
        <w:t>int incrementAndGet()</w:t>
      </w:r>
    </w:p>
    <w:p w14:paraId="4A24E48B" w14:textId="6FC13ABF" w:rsidR="009B2720" w:rsidRDefault="009B2720" w:rsidP="009B2720">
      <w:r>
        <w:rPr>
          <w:rFonts w:hint="eastAsia"/>
        </w:rPr>
        <w:t xml:space="preserve">this 정수 값에 </w:t>
      </w:r>
      <w:r>
        <w:t>1</w:t>
      </w:r>
      <w:r>
        <w:rPr>
          <w:rFonts w:hint="eastAsia"/>
        </w:rPr>
        <w:t>을 더하고 그 결과 값을 리턴한다.</w:t>
      </w:r>
    </w:p>
    <w:p w14:paraId="368C6B81" w14:textId="77777777" w:rsidR="009B2720" w:rsidRPr="009B2720" w:rsidRDefault="009B2720" w:rsidP="009B2720">
      <w:pPr>
        <w:rPr>
          <w:rFonts w:hint="eastAsia"/>
        </w:rPr>
      </w:pPr>
    </w:p>
    <w:p w14:paraId="2A98340D" w14:textId="49FB351B" w:rsidR="009B2720" w:rsidRDefault="009B2720" w:rsidP="009B2720">
      <w:pPr>
        <w:pStyle w:val="Heading3"/>
      </w:pPr>
      <w:r>
        <w:t>int decrementAndGet()</w:t>
      </w:r>
    </w:p>
    <w:p w14:paraId="217C5760" w14:textId="75A20FD2" w:rsidR="009B2720" w:rsidRDefault="009B2720" w:rsidP="009B2720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 xml:space="preserve">정수 값에 </w:t>
      </w:r>
      <w:r>
        <w:t>1</w:t>
      </w:r>
      <w:r>
        <w:rPr>
          <w:rFonts w:hint="eastAsia"/>
        </w:rPr>
        <w:t>을 빼고 그 결과 값을 리턴한다.</w:t>
      </w:r>
    </w:p>
    <w:p w14:paraId="443039C4" w14:textId="32818892" w:rsidR="009B2720" w:rsidRDefault="009B2720" w:rsidP="009B2720"/>
    <w:p w14:paraId="166BAF73" w14:textId="77777777" w:rsidR="009B2720" w:rsidRDefault="009B2720" w:rsidP="009B2720">
      <w:pPr>
        <w:rPr>
          <w:rFonts w:hint="eastAsia"/>
        </w:rPr>
      </w:pPr>
    </w:p>
    <w:p w14:paraId="58767C7E" w14:textId="77777777" w:rsidR="009B2720" w:rsidRPr="009B2720" w:rsidRDefault="009B2720" w:rsidP="009B2720"/>
    <w:p w14:paraId="0576EBE3" w14:textId="77777777" w:rsidR="00865F00" w:rsidRPr="00865F00" w:rsidRDefault="00865F00" w:rsidP="00865F00"/>
    <w:p w14:paraId="3E4424CE" w14:textId="77777777" w:rsidR="00EB5B2F" w:rsidRDefault="00EB5B2F" w:rsidP="00865F00">
      <w:pPr>
        <w:pStyle w:val="Heading2"/>
      </w:pPr>
      <w:bookmarkStart w:id="3" w:name="_Toc469946466"/>
      <w:r>
        <w:rPr>
          <w:rFonts w:hint="eastAsia"/>
        </w:rPr>
        <w:t>thread를 활용한 속도 개선</w:t>
      </w:r>
      <w:bookmarkEnd w:id="3"/>
    </w:p>
    <w:p w14:paraId="5744B54C" w14:textId="77777777" w:rsidR="00EB5B2F" w:rsidRDefault="00EB5B2F" w:rsidP="00EB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5B2F" w:rsidRPr="00EB5B2F" w14:paraId="5636EBD1" w14:textId="77777777" w:rsidTr="00EB5B2F">
        <w:tc>
          <w:tcPr>
            <w:tcW w:w="10456" w:type="dxa"/>
          </w:tcPr>
          <w:p w14:paraId="01EC02E0" w14:textId="77777777" w:rsidR="00EB5B2F" w:rsidRPr="00EB5B2F" w:rsidRDefault="00EB5B2F" w:rsidP="002D0DEE">
            <w:r w:rsidRPr="00EB5B2F">
              <w:t xml:space="preserve">Document </w:t>
            </w:r>
            <w:r w:rsidRPr="00EB5B2F">
              <w:rPr>
                <w:color w:val="6A3E3E"/>
              </w:rPr>
              <w:t>document</w:t>
            </w:r>
            <w:r w:rsidRPr="00EB5B2F">
              <w:t xml:space="preserve"> = Jsoup.connect(</w:t>
            </w:r>
            <w:r w:rsidRPr="00EB5B2F">
              <w:rPr>
                <w:color w:val="6A3E3E"/>
              </w:rPr>
              <w:t>url</w:t>
            </w:r>
            <w:r w:rsidRPr="00EB5B2F">
              <w:t>).get();</w:t>
            </w:r>
          </w:p>
        </w:tc>
      </w:tr>
    </w:tbl>
    <w:p w14:paraId="1401A3B9" w14:textId="77777777" w:rsidR="00EB5B2F" w:rsidRDefault="00EB5B2F" w:rsidP="00EB5B2F">
      <w:r>
        <w:rPr>
          <w:rFonts w:hint="eastAsia"/>
        </w:rPr>
        <w:t xml:space="preserve">위 코드는, 웹서버에 </w:t>
      </w:r>
      <w:r>
        <w:t>url</w:t>
      </w:r>
      <w:r>
        <w:rPr>
          <w:rFonts w:hint="eastAsia"/>
        </w:rPr>
        <w:t xml:space="preserve">을 요청하고, 그 결과로 웹서버가 전송하는 </w:t>
      </w:r>
      <w:r>
        <w:t xml:space="preserve">html </w:t>
      </w:r>
      <w:r w:rsidR="000021FA">
        <w:rPr>
          <w:rFonts w:hint="eastAsia"/>
        </w:rPr>
        <w:t>문서를</w:t>
      </w:r>
      <w:r>
        <w:rPr>
          <w:rFonts w:hint="eastAsia"/>
        </w:rPr>
        <w:t xml:space="preserve"> 다 받은 다음에 리턴한다.</w:t>
      </w:r>
    </w:p>
    <w:p w14:paraId="1DF29ED1" w14:textId="77777777" w:rsidR="00EB5B2F" w:rsidRDefault="00EB5B2F" w:rsidP="00EB5B2F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메소드가 리턴하는 </w:t>
      </w:r>
      <w:r>
        <w:t xml:space="preserve">Document </w:t>
      </w:r>
      <w:r>
        <w:rPr>
          <w:rFonts w:hint="eastAsia"/>
        </w:rPr>
        <w:t>객체</w:t>
      </w:r>
      <w:r w:rsidR="000021FA">
        <w:rPr>
          <w:rFonts w:hint="eastAsia"/>
        </w:rPr>
        <w:t xml:space="preserve">가 바로 그 전송된 </w:t>
      </w:r>
      <w:r w:rsidR="000021FA">
        <w:t xml:space="preserve">html </w:t>
      </w:r>
      <w:r w:rsidR="000021FA">
        <w:rPr>
          <w:rFonts w:hint="eastAsia"/>
        </w:rPr>
        <w:t>문서이다.</w:t>
      </w:r>
    </w:p>
    <w:p w14:paraId="7FC36AA6" w14:textId="77777777" w:rsidR="000021FA" w:rsidRDefault="000021FA" w:rsidP="00EB5B2F"/>
    <w:p w14:paraId="06DF6163" w14:textId="77777777" w:rsidR="000021FA" w:rsidRDefault="000021FA" w:rsidP="00EB5B2F">
      <w:r>
        <w:rPr>
          <w:rFonts w:hint="eastAsia"/>
        </w:rPr>
        <w:t>게시판의 전체 글을 다 받으려면, 웹 서버에 몇 백개의 요청을 해야 한다.</w:t>
      </w:r>
    </w:p>
    <w:p w14:paraId="42A7C8D7" w14:textId="77777777" w:rsidR="000021FA" w:rsidRDefault="000021FA" w:rsidP="00EB5B2F">
      <w:r>
        <w:t xml:space="preserve">44 </w:t>
      </w:r>
      <w:r>
        <w:rPr>
          <w:rFonts w:hint="eastAsia"/>
        </w:rPr>
        <w:t xml:space="preserve">페이지 </w:t>
      </w:r>
      <w:r>
        <w:t xml:space="preserve">x 15 </w:t>
      </w:r>
      <w:r>
        <w:rPr>
          <w:rFonts w:hint="eastAsia"/>
        </w:rPr>
        <w:t xml:space="preserve">게시글 </w:t>
      </w:r>
      <w:r>
        <w:t>= 600</w:t>
      </w:r>
    </w:p>
    <w:p w14:paraId="39D0AA96" w14:textId="77777777" w:rsidR="000021FA" w:rsidRDefault="000021FA" w:rsidP="00EB5B2F"/>
    <w:p w14:paraId="152D051A" w14:textId="77777777" w:rsidR="000021FA" w:rsidRDefault="000021FA" w:rsidP="00EB5B2F">
      <w:r>
        <w:rPr>
          <w:rFonts w:hint="eastAsia"/>
        </w:rPr>
        <w:t>Example11.java</w:t>
      </w:r>
      <w:r>
        <w:t xml:space="preserve"> </w:t>
      </w:r>
      <w:r>
        <w:rPr>
          <w:rFonts w:hint="eastAsia"/>
        </w:rPr>
        <w:t>에서는 이 요청을 하나씩 순서대로 실행했다.</w:t>
      </w:r>
    </w:p>
    <w:p w14:paraId="7B296A4B" w14:textId="77777777" w:rsidR="00865F00" w:rsidRDefault="000021FA" w:rsidP="00865F00">
      <w:r>
        <w:rPr>
          <w:rFonts w:hint="eastAsia"/>
        </w:rPr>
        <w:t>요청을 하나씩 순서대로 하는 것 보다,</w:t>
      </w:r>
      <w:r>
        <w:t xml:space="preserve"> </w:t>
      </w:r>
      <w:r>
        <w:rPr>
          <w:rFonts w:hint="eastAsia"/>
        </w:rPr>
        <w:t>동시에 여러 요청을 하면 좀 더 빨리 작업을 끝낼 수 있을 것이다.</w:t>
      </w:r>
    </w:p>
    <w:p w14:paraId="7EDFB3C2" w14:textId="68119DC7" w:rsidR="00865F00" w:rsidRDefault="00865F00" w:rsidP="00865F00"/>
    <w:p w14:paraId="06DECBC4" w14:textId="7DC81A17" w:rsidR="00D451A8" w:rsidRDefault="00D451A8" w:rsidP="00865F00">
      <w:r>
        <w:rPr>
          <w:rFonts w:hint="eastAsia"/>
        </w:rPr>
        <w:t>게시글 본문 가져오기,</w:t>
      </w:r>
      <w:r>
        <w:t xml:space="preserve"> </w:t>
      </w:r>
      <w:r>
        <w:rPr>
          <w:rFonts w:hint="eastAsia"/>
        </w:rPr>
        <w:t>게시글 목록 가져오기 작업을 멀티 스레드로 구현하자.</w:t>
      </w:r>
    </w:p>
    <w:p w14:paraId="009DE89C" w14:textId="77777777" w:rsidR="00D451A8" w:rsidRDefault="00D451A8" w:rsidP="00865F00"/>
    <w:p w14:paraId="670004B2" w14:textId="77777777" w:rsidR="00865F00" w:rsidRDefault="00865F00" w:rsidP="00865F00"/>
    <w:p w14:paraId="06C11E2C" w14:textId="77777777" w:rsidR="00865F00" w:rsidRDefault="00865F00" w:rsidP="00865F00"/>
    <w:p w14:paraId="39AF3AFA" w14:textId="77777777" w:rsidR="00612617" w:rsidRDefault="00612617" w:rsidP="00865F00">
      <w:r>
        <w:br w:type="page"/>
      </w:r>
    </w:p>
    <w:p w14:paraId="12765D1E" w14:textId="77777777" w:rsidR="002D0DEE" w:rsidRDefault="00EB5B2F" w:rsidP="00EB5B2F">
      <w:pPr>
        <w:pStyle w:val="Heading1"/>
      </w:pPr>
      <w:bookmarkStart w:id="4" w:name="_Toc469946467"/>
      <w:r w:rsidRPr="00EB5B2F">
        <w:lastRenderedPageBreak/>
        <w:t>Exam</w:t>
      </w:r>
      <w:r w:rsidRPr="00EB5B2F">
        <w:rPr>
          <w:rFonts w:hint="eastAsia"/>
        </w:rPr>
        <w:t>ple12</w:t>
      </w:r>
      <w:bookmarkEnd w:id="4"/>
    </w:p>
    <w:p w14:paraId="61DF08A2" w14:textId="77777777" w:rsidR="00612617" w:rsidRPr="00612617" w:rsidRDefault="00612617" w:rsidP="00612617"/>
    <w:p w14:paraId="445B2CA8" w14:textId="77777777" w:rsidR="00612617" w:rsidRDefault="00612617" w:rsidP="00612617">
      <w:pPr>
        <w:pStyle w:val="Heading2"/>
      </w:pPr>
      <w:bookmarkStart w:id="5" w:name="_Toc469946468"/>
      <w:r>
        <w:t>GetArticleBody.</w:t>
      </w:r>
      <w:r>
        <w:rPr>
          <w:rFonts w:hint="eastAsia"/>
        </w:rPr>
        <w:t>java</w:t>
      </w:r>
      <w:bookmarkEnd w:id="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12617" w14:paraId="5E23CBD5" w14:textId="77777777" w:rsidTr="002D0DEE">
        <w:tc>
          <w:tcPr>
            <w:tcW w:w="426" w:type="dxa"/>
          </w:tcPr>
          <w:p w14:paraId="78CD01E5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BCE985D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FB81075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35C4F45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759B9CD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83995A3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42E4F79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FABDD2E" w14:textId="77777777" w:rsidR="00612617" w:rsidRPr="00185935" w:rsidRDefault="00612617" w:rsidP="0061261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F50E9E0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E29311C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D4DC707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BD938CE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764E179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42A9FFE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248C696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CF7573C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7DA8478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518CA1C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30E57D5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84C610B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533B498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BA3FDA3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D464EEE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D4EA58D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D31E8B1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EB8994D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ADE185B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5593EC9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BCA9C27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6D57D2E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7300EAC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9AFC8D5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7B85FE2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7432609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1617054F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C33599B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90141BD" w14:textId="77777777" w:rsidR="00612617" w:rsidRDefault="00612617" w:rsidP="00612617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3043AC81" w14:textId="77777777" w:rsidR="00612617" w:rsidRPr="00185935" w:rsidRDefault="00612617" w:rsidP="00612617">
            <w:pPr>
              <w:pStyle w:val="a1"/>
            </w:pPr>
          </w:p>
        </w:tc>
        <w:tc>
          <w:tcPr>
            <w:tcW w:w="10631" w:type="dxa"/>
          </w:tcPr>
          <w:p w14:paraId="2F3D9739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package</w:t>
            </w:r>
            <w:r w:rsidRPr="00612617">
              <w:rPr>
                <w:color w:val="000000"/>
                <w:spacing w:val="-4"/>
              </w:rPr>
              <w:t xml:space="preserve"> jsoup1;</w:t>
            </w:r>
          </w:p>
          <w:p w14:paraId="68DF2EAF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</w:p>
          <w:p w14:paraId="550EECA1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import</w:t>
            </w:r>
            <w:r w:rsidRPr="00612617">
              <w:rPr>
                <w:color w:val="000000"/>
                <w:spacing w:val="-4"/>
              </w:rPr>
              <w:t xml:space="preserve"> java.io.IOException;</w:t>
            </w:r>
          </w:p>
          <w:p w14:paraId="3898BC66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import</w:t>
            </w:r>
            <w:r w:rsidRPr="00612617">
              <w:rPr>
                <w:color w:val="000000"/>
                <w:spacing w:val="-4"/>
              </w:rPr>
              <w:t xml:space="preserve"> java.util.ArrayList;</w:t>
            </w:r>
          </w:p>
          <w:p w14:paraId="56805BB6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import</w:t>
            </w:r>
            <w:r w:rsidRPr="00612617">
              <w:rPr>
                <w:color w:val="000000"/>
                <w:spacing w:val="-4"/>
              </w:rPr>
              <w:t xml:space="preserve"> java.util.List;</w:t>
            </w:r>
          </w:p>
          <w:p w14:paraId="154B39F9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import</w:t>
            </w:r>
            <w:r w:rsidRPr="00612617">
              <w:rPr>
                <w:color w:val="000000"/>
                <w:spacing w:val="-4"/>
              </w:rPr>
              <w:t xml:space="preserve"> org.jsoup.Jsoup;</w:t>
            </w:r>
          </w:p>
          <w:p w14:paraId="01FBCBAB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import</w:t>
            </w:r>
            <w:r w:rsidRPr="00612617">
              <w:rPr>
                <w:color w:val="000000"/>
                <w:spacing w:val="-4"/>
              </w:rPr>
              <w:t xml:space="preserve"> org.jsoup.nodes.Document;</w:t>
            </w:r>
          </w:p>
          <w:p w14:paraId="33C11A2A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</w:p>
          <w:p w14:paraId="12159C33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7F0055"/>
                <w:spacing w:val="-4"/>
              </w:rPr>
              <w:t>public</w:t>
            </w:r>
            <w:r w:rsidRPr="00612617">
              <w:rPr>
                <w:color w:val="000000"/>
                <w:spacing w:val="-4"/>
              </w:rPr>
              <w:t xml:space="preserve"> </w:t>
            </w:r>
            <w:r w:rsidRPr="00612617">
              <w:rPr>
                <w:color w:val="7F0055"/>
                <w:spacing w:val="-4"/>
              </w:rPr>
              <w:t>class</w:t>
            </w:r>
            <w:r w:rsidRPr="00612617">
              <w:rPr>
                <w:color w:val="000000"/>
                <w:spacing w:val="-4"/>
              </w:rPr>
              <w:t xml:space="preserve"> GetArticleBody </w:t>
            </w:r>
            <w:r w:rsidRPr="00612617">
              <w:rPr>
                <w:color w:val="7F0055"/>
                <w:spacing w:val="-4"/>
              </w:rPr>
              <w:t>extends</w:t>
            </w:r>
            <w:r w:rsidRPr="00612617">
              <w:rPr>
                <w:color w:val="000000"/>
                <w:spacing w:val="-4"/>
              </w:rPr>
              <w:t xml:space="preserve"> Thread {</w:t>
            </w:r>
          </w:p>
          <w:p w14:paraId="6215F9F6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  <w:r w:rsidRPr="00612617">
              <w:rPr>
                <w:color w:val="7F0055"/>
                <w:spacing w:val="-4"/>
              </w:rPr>
              <w:t>static</w:t>
            </w:r>
            <w:r w:rsidRPr="00612617">
              <w:rPr>
                <w:color w:val="000000"/>
                <w:spacing w:val="-4"/>
              </w:rPr>
              <w:t xml:space="preserve"> </w:t>
            </w:r>
            <w:r w:rsidRPr="00612617">
              <w:rPr>
                <w:color w:val="7F0055"/>
                <w:spacing w:val="-4"/>
              </w:rPr>
              <w:t>final</w:t>
            </w:r>
            <w:r w:rsidRPr="00612617">
              <w:rPr>
                <w:color w:val="000000"/>
                <w:spacing w:val="-4"/>
              </w:rPr>
              <w:t xml:space="preserve"> String </w:t>
            </w:r>
            <w:r w:rsidRPr="00612617">
              <w:rPr>
                <w:color w:val="0000C0"/>
                <w:spacing w:val="-4"/>
              </w:rPr>
              <w:t>articleUrl</w:t>
            </w:r>
            <w:r w:rsidRPr="00612617">
              <w:rPr>
                <w:color w:val="000000"/>
                <w:spacing w:val="-4"/>
              </w:rPr>
              <w:t xml:space="preserve"> = </w:t>
            </w:r>
          </w:p>
          <w:p w14:paraId="00233D5E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</w:t>
            </w:r>
            <w:r w:rsidRPr="00612617">
              <w:rPr>
                <w:color w:val="2A00FF"/>
                <w:spacing w:val="-4"/>
              </w:rPr>
              <w:t>"http://www.skhu.ac.kr/board/boardread.aspx?idx=999&amp;bsid=10004&amp;searchBun=51"</w:t>
            </w:r>
            <w:r w:rsidRPr="00612617">
              <w:rPr>
                <w:color w:val="000000"/>
                <w:spacing w:val="-4"/>
              </w:rPr>
              <w:t>;</w:t>
            </w:r>
          </w:p>
          <w:p w14:paraId="62F6014F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</w:p>
          <w:p w14:paraId="129D1C74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  <w:r w:rsidRPr="00612617">
              <w:rPr>
                <w:color w:val="7F0055"/>
                <w:spacing w:val="-4"/>
              </w:rPr>
              <w:t>static</w:t>
            </w:r>
            <w:r w:rsidRPr="00612617">
              <w:rPr>
                <w:color w:val="000000"/>
                <w:spacing w:val="-4"/>
              </w:rPr>
              <w:t xml:space="preserve"> List&lt;GetArticleBody&gt; </w:t>
            </w:r>
            <w:r w:rsidRPr="00612617">
              <w:rPr>
                <w:color w:val="0000C0"/>
                <w:spacing w:val="-4"/>
              </w:rPr>
              <w:t>objectList</w:t>
            </w:r>
            <w:r w:rsidRPr="00612617">
              <w:rPr>
                <w:color w:val="000000"/>
                <w:spacing w:val="-4"/>
              </w:rPr>
              <w:t xml:space="preserve"> = </w:t>
            </w:r>
            <w:r w:rsidRPr="00612617">
              <w:rPr>
                <w:color w:val="7F0055"/>
                <w:spacing w:val="-4"/>
              </w:rPr>
              <w:t>new</w:t>
            </w:r>
            <w:r w:rsidRPr="00612617">
              <w:rPr>
                <w:color w:val="000000"/>
                <w:spacing w:val="-4"/>
              </w:rPr>
              <w:t xml:space="preserve"> ArrayList&lt;GetArticleBody&gt;();</w:t>
            </w:r>
          </w:p>
          <w:p w14:paraId="30594D75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Article </w:t>
            </w:r>
            <w:r w:rsidRPr="00612617">
              <w:rPr>
                <w:color w:val="0000C0"/>
                <w:spacing w:val="-4"/>
              </w:rPr>
              <w:t>article</w:t>
            </w:r>
            <w:r w:rsidRPr="00612617">
              <w:rPr>
                <w:color w:val="000000"/>
                <w:spacing w:val="-4"/>
              </w:rPr>
              <w:t>;</w:t>
            </w:r>
          </w:p>
          <w:p w14:paraId="6CFD47A2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</w:p>
          <w:p w14:paraId="4BB212A7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  <w:r w:rsidRPr="00612617">
              <w:rPr>
                <w:color w:val="7F0055"/>
                <w:spacing w:val="-4"/>
              </w:rPr>
              <w:t>public</w:t>
            </w:r>
            <w:r w:rsidRPr="00612617">
              <w:rPr>
                <w:color w:val="000000"/>
                <w:spacing w:val="-4"/>
              </w:rPr>
              <w:t xml:space="preserve"> GetArticleBody(Article </w:t>
            </w:r>
            <w:r w:rsidRPr="00612617">
              <w:rPr>
                <w:color w:val="6A3E3E"/>
                <w:spacing w:val="-4"/>
              </w:rPr>
              <w:t>article2</w:t>
            </w:r>
            <w:r w:rsidRPr="00612617">
              <w:rPr>
                <w:color w:val="000000"/>
                <w:spacing w:val="-4"/>
              </w:rPr>
              <w:t>) {</w:t>
            </w:r>
          </w:p>
          <w:p w14:paraId="098273CD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</w:t>
            </w:r>
            <w:r w:rsidRPr="00612617">
              <w:rPr>
                <w:color w:val="7F0055"/>
                <w:spacing w:val="-4"/>
              </w:rPr>
              <w:t>this</w:t>
            </w:r>
            <w:r w:rsidRPr="00612617">
              <w:rPr>
                <w:color w:val="000000"/>
                <w:spacing w:val="-4"/>
              </w:rPr>
              <w:t>.</w:t>
            </w:r>
            <w:r w:rsidRPr="00612617">
              <w:rPr>
                <w:color w:val="0000C0"/>
                <w:spacing w:val="-4"/>
              </w:rPr>
              <w:t>article</w:t>
            </w:r>
            <w:r w:rsidRPr="00612617">
              <w:rPr>
                <w:color w:val="000000"/>
                <w:spacing w:val="-4"/>
              </w:rPr>
              <w:t xml:space="preserve"> = </w:t>
            </w:r>
            <w:r w:rsidRPr="00612617">
              <w:rPr>
                <w:color w:val="6A3E3E"/>
                <w:spacing w:val="-4"/>
              </w:rPr>
              <w:t>article2</w:t>
            </w:r>
            <w:r w:rsidRPr="00612617">
              <w:rPr>
                <w:color w:val="000000"/>
                <w:spacing w:val="-4"/>
              </w:rPr>
              <w:t>;</w:t>
            </w:r>
          </w:p>
          <w:p w14:paraId="6CA13EDC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</w:t>
            </w:r>
            <w:r w:rsidRPr="00612617">
              <w:rPr>
                <w:color w:val="0000C0"/>
                <w:spacing w:val="-4"/>
              </w:rPr>
              <w:t>objectList</w:t>
            </w:r>
            <w:r w:rsidRPr="00612617">
              <w:rPr>
                <w:color w:val="000000"/>
                <w:spacing w:val="-4"/>
              </w:rPr>
              <w:t>.add(</w:t>
            </w:r>
            <w:r w:rsidRPr="00612617">
              <w:rPr>
                <w:color w:val="7F0055"/>
                <w:spacing w:val="-4"/>
              </w:rPr>
              <w:t>this</w:t>
            </w:r>
            <w:r w:rsidRPr="00612617">
              <w:rPr>
                <w:color w:val="000000"/>
                <w:spacing w:val="-4"/>
              </w:rPr>
              <w:t>);</w:t>
            </w:r>
          </w:p>
          <w:p w14:paraId="00F57164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}</w:t>
            </w:r>
          </w:p>
          <w:p w14:paraId="630BB95B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</w:p>
          <w:p w14:paraId="53D2C275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  <w:r w:rsidRPr="00612617">
              <w:rPr>
                <w:color w:val="646464"/>
                <w:spacing w:val="-4"/>
              </w:rPr>
              <w:t>@Override</w:t>
            </w:r>
          </w:p>
          <w:p w14:paraId="577AE51C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  <w:r w:rsidRPr="00612617">
              <w:rPr>
                <w:color w:val="7F0055"/>
                <w:spacing w:val="-4"/>
              </w:rPr>
              <w:t>public</w:t>
            </w:r>
            <w:r w:rsidRPr="00612617">
              <w:rPr>
                <w:color w:val="000000"/>
                <w:spacing w:val="-4"/>
              </w:rPr>
              <w:t xml:space="preserve"> </w:t>
            </w:r>
            <w:r w:rsidRPr="00612617">
              <w:rPr>
                <w:color w:val="7F0055"/>
                <w:spacing w:val="-4"/>
              </w:rPr>
              <w:t>void</w:t>
            </w:r>
            <w:r w:rsidRPr="00612617">
              <w:rPr>
                <w:color w:val="000000"/>
                <w:spacing w:val="-4"/>
              </w:rPr>
              <w:t xml:space="preserve"> run() {</w:t>
            </w:r>
          </w:p>
          <w:p w14:paraId="20B43E83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</w:t>
            </w:r>
            <w:r w:rsidRPr="00612617">
              <w:rPr>
                <w:color w:val="7F0055"/>
                <w:spacing w:val="-4"/>
              </w:rPr>
              <w:t>try</w:t>
            </w:r>
            <w:r w:rsidRPr="00612617">
              <w:rPr>
                <w:color w:val="000000"/>
                <w:spacing w:val="-4"/>
              </w:rPr>
              <w:t xml:space="preserve"> {</w:t>
            </w:r>
          </w:p>
          <w:p w14:paraId="3DCEEB2D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String </w:t>
            </w:r>
            <w:r w:rsidRPr="00612617">
              <w:rPr>
                <w:color w:val="6A3E3E"/>
                <w:spacing w:val="-4"/>
              </w:rPr>
              <w:t>url</w:t>
            </w:r>
            <w:r w:rsidRPr="00612617">
              <w:rPr>
                <w:color w:val="000000"/>
                <w:spacing w:val="-4"/>
              </w:rPr>
              <w:t xml:space="preserve"> = </w:t>
            </w:r>
            <w:r w:rsidRPr="00612617">
              <w:rPr>
                <w:color w:val="0000C0"/>
                <w:spacing w:val="-4"/>
              </w:rPr>
              <w:t>articleUrl</w:t>
            </w:r>
            <w:r w:rsidRPr="00612617">
              <w:rPr>
                <w:color w:val="000000"/>
                <w:spacing w:val="-4"/>
              </w:rPr>
              <w:t>.replace(</w:t>
            </w:r>
            <w:r w:rsidRPr="00612617">
              <w:rPr>
                <w:color w:val="2A00FF"/>
                <w:spacing w:val="-4"/>
              </w:rPr>
              <w:t>"999"</w:t>
            </w:r>
            <w:r w:rsidRPr="00612617">
              <w:rPr>
                <w:color w:val="000000"/>
                <w:spacing w:val="-4"/>
              </w:rPr>
              <w:t>, String.valueOf(</w:t>
            </w:r>
            <w:r w:rsidRPr="00612617">
              <w:rPr>
                <w:color w:val="0000C0"/>
                <w:spacing w:val="-4"/>
              </w:rPr>
              <w:t>article</w:t>
            </w:r>
            <w:r w:rsidRPr="00612617">
              <w:rPr>
                <w:color w:val="000000"/>
                <w:spacing w:val="-4"/>
              </w:rPr>
              <w:t xml:space="preserve">.getIdx())); </w:t>
            </w:r>
          </w:p>
          <w:p w14:paraId="4620F10B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Document </w:t>
            </w:r>
            <w:r w:rsidRPr="00612617">
              <w:rPr>
                <w:color w:val="6A3E3E"/>
                <w:spacing w:val="-4"/>
              </w:rPr>
              <w:t>document</w:t>
            </w:r>
            <w:r w:rsidRPr="00612617">
              <w:rPr>
                <w:color w:val="000000"/>
                <w:spacing w:val="-4"/>
              </w:rPr>
              <w:t xml:space="preserve"> = Jsoup.connect(</w:t>
            </w:r>
            <w:r w:rsidRPr="00612617">
              <w:rPr>
                <w:color w:val="6A3E3E"/>
                <w:spacing w:val="-4"/>
              </w:rPr>
              <w:t>url</w:t>
            </w:r>
            <w:r w:rsidRPr="00612617">
              <w:rPr>
                <w:color w:val="000000"/>
                <w:spacing w:val="-4"/>
              </w:rPr>
              <w:t>).get();</w:t>
            </w:r>
          </w:p>
          <w:p w14:paraId="78CC08B6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String </w:t>
            </w:r>
            <w:r w:rsidRPr="00612617">
              <w:rPr>
                <w:color w:val="6A3E3E"/>
                <w:spacing w:val="-4"/>
              </w:rPr>
              <w:t>body</w:t>
            </w:r>
            <w:r w:rsidRPr="00612617">
              <w:rPr>
                <w:color w:val="000000"/>
                <w:spacing w:val="-4"/>
              </w:rPr>
              <w:t xml:space="preserve"> = </w:t>
            </w:r>
            <w:r w:rsidRPr="00612617">
              <w:rPr>
                <w:color w:val="6A3E3E"/>
                <w:spacing w:val="-4"/>
              </w:rPr>
              <w:t>document</w:t>
            </w:r>
            <w:r w:rsidRPr="00612617">
              <w:rPr>
                <w:color w:val="000000"/>
                <w:spacing w:val="-4"/>
              </w:rPr>
              <w:t>.select(</w:t>
            </w:r>
            <w:r w:rsidRPr="00612617">
              <w:rPr>
                <w:color w:val="2A00FF"/>
                <w:spacing w:val="-4"/>
              </w:rPr>
              <w:t>"span#ctl00_ContentPlaceHolder1_ctl00_lbContents"</w:t>
            </w:r>
            <w:r w:rsidRPr="00612617">
              <w:rPr>
                <w:color w:val="000000"/>
                <w:spacing w:val="-4"/>
              </w:rPr>
              <w:t>).get(0).html();</w:t>
            </w:r>
          </w:p>
          <w:p w14:paraId="46772687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</w:t>
            </w:r>
            <w:r w:rsidRPr="00612617">
              <w:rPr>
                <w:color w:val="0000C0"/>
                <w:spacing w:val="-4"/>
              </w:rPr>
              <w:t>article</w:t>
            </w:r>
            <w:r w:rsidRPr="00612617">
              <w:rPr>
                <w:color w:val="000000"/>
                <w:spacing w:val="-4"/>
              </w:rPr>
              <w:t>.setBody(</w:t>
            </w:r>
            <w:r w:rsidRPr="00612617">
              <w:rPr>
                <w:color w:val="6A3E3E"/>
                <w:spacing w:val="-4"/>
              </w:rPr>
              <w:t>body</w:t>
            </w:r>
            <w:r w:rsidRPr="00612617">
              <w:rPr>
                <w:color w:val="000000"/>
                <w:spacing w:val="-4"/>
              </w:rPr>
              <w:t>);</w:t>
            </w:r>
          </w:p>
          <w:p w14:paraId="640DDEFC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} </w:t>
            </w:r>
            <w:r w:rsidRPr="00612617">
              <w:rPr>
                <w:color w:val="7F0055"/>
                <w:spacing w:val="-4"/>
              </w:rPr>
              <w:t>catch</w:t>
            </w:r>
            <w:r w:rsidRPr="00612617">
              <w:rPr>
                <w:color w:val="000000"/>
                <w:spacing w:val="-4"/>
              </w:rPr>
              <w:t xml:space="preserve"> (IOException </w:t>
            </w:r>
            <w:r w:rsidRPr="00612617">
              <w:rPr>
                <w:color w:val="6A3E3E"/>
                <w:spacing w:val="-4"/>
              </w:rPr>
              <w:t>e</w:t>
            </w:r>
            <w:r w:rsidRPr="00612617">
              <w:rPr>
                <w:color w:val="000000"/>
                <w:spacing w:val="-4"/>
              </w:rPr>
              <w:t>) {</w:t>
            </w:r>
          </w:p>
          <w:p w14:paraId="03305081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</w:t>
            </w:r>
            <w:r w:rsidRPr="00612617">
              <w:rPr>
                <w:color w:val="6A3E3E"/>
                <w:spacing w:val="-4"/>
              </w:rPr>
              <w:t>e</w:t>
            </w:r>
            <w:r w:rsidRPr="00612617">
              <w:rPr>
                <w:color w:val="000000"/>
                <w:spacing w:val="-4"/>
              </w:rPr>
              <w:t>.printStackTrace();</w:t>
            </w:r>
          </w:p>
          <w:p w14:paraId="6F8D0801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}</w:t>
            </w:r>
          </w:p>
          <w:p w14:paraId="1078EF7A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}</w:t>
            </w:r>
          </w:p>
          <w:p w14:paraId="0A87CF19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</w:p>
          <w:p w14:paraId="1720B944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</w:t>
            </w:r>
            <w:r w:rsidRPr="00612617">
              <w:rPr>
                <w:color w:val="7F0055"/>
                <w:spacing w:val="-4"/>
              </w:rPr>
              <w:t>public</w:t>
            </w:r>
            <w:r w:rsidRPr="00612617">
              <w:rPr>
                <w:color w:val="000000"/>
                <w:spacing w:val="-4"/>
              </w:rPr>
              <w:t xml:space="preserve"> </w:t>
            </w:r>
            <w:r w:rsidRPr="00612617">
              <w:rPr>
                <w:color w:val="7F0055"/>
                <w:spacing w:val="-4"/>
              </w:rPr>
              <w:t>static</w:t>
            </w:r>
            <w:r w:rsidRPr="00612617">
              <w:rPr>
                <w:color w:val="000000"/>
                <w:spacing w:val="-4"/>
              </w:rPr>
              <w:t xml:space="preserve"> </w:t>
            </w:r>
            <w:r w:rsidRPr="00612617">
              <w:rPr>
                <w:color w:val="7F0055"/>
                <w:spacing w:val="-4"/>
              </w:rPr>
              <w:t>void</w:t>
            </w:r>
            <w:r w:rsidRPr="00612617">
              <w:rPr>
                <w:color w:val="000000"/>
                <w:spacing w:val="-4"/>
              </w:rPr>
              <w:t xml:space="preserve"> joinAll() </w:t>
            </w:r>
            <w:r w:rsidRPr="00612617">
              <w:rPr>
                <w:color w:val="7F0055"/>
                <w:spacing w:val="-4"/>
              </w:rPr>
              <w:t>throws</w:t>
            </w:r>
            <w:r w:rsidRPr="00612617">
              <w:rPr>
                <w:color w:val="000000"/>
                <w:spacing w:val="-4"/>
              </w:rPr>
              <w:t xml:space="preserve"> InterruptedException {</w:t>
            </w:r>
          </w:p>
          <w:p w14:paraId="5D702E9B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</w:t>
            </w:r>
            <w:r w:rsidRPr="00612617">
              <w:rPr>
                <w:color w:val="7F0055"/>
                <w:spacing w:val="-4"/>
              </w:rPr>
              <w:t>for</w:t>
            </w:r>
            <w:r w:rsidRPr="00612617">
              <w:rPr>
                <w:color w:val="000000"/>
                <w:spacing w:val="-4"/>
              </w:rPr>
              <w:t xml:space="preserve"> (GetArticleBody </w:t>
            </w:r>
            <w:r w:rsidRPr="00612617">
              <w:rPr>
                <w:color w:val="6A3E3E"/>
                <w:spacing w:val="-4"/>
              </w:rPr>
              <w:t>obj</w:t>
            </w:r>
            <w:r w:rsidRPr="00612617">
              <w:rPr>
                <w:color w:val="000000"/>
                <w:spacing w:val="-4"/>
              </w:rPr>
              <w:t xml:space="preserve"> : </w:t>
            </w:r>
            <w:r w:rsidRPr="00612617">
              <w:rPr>
                <w:color w:val="0000C0"/>
                <w:spacing w:val="-4"/>
              </w:rPr>
              <w:t>objectList</w:t>
            </w:r>
            <w:r w:rsidRPr="00612617">
              <w:rPr>
                <w:color w:val="000000"/>
                <w:spacing w:val="-4"/>
              </w:rPr>
              <w:t>)</w:t>
            </w:r>
          </w:p>
          <w:p w14:paraId="33B8E666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        </w:t>
            </w:r>
            <w:r w:rsidRPr="00612617">
              <w:rPr>
                <w:color w:val="6A3E3E"/>
                <w:spacing w:val="-4"/>
              </w:rPr>
              <w:t>obj</w:t>
            </w:r>
            <w:r w:rsidRPr="00612617">
              <w:rPr>
                <w:color w:val="000000"/>
                <w:spacing w:val="-4"/>
              </w:rPr>
              <w:t>.join();</w:t>
            </w:r>
          </w:p>
          <w:p w14:paraId="576B94B8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 xml:space="preserve">    }</w:t>
            </w:r>
          </w:p>
          <w:p w14:paraId="5535437D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  <w:r w:rsidRPr="00612617">
              <w:rPr>
                <w:color w:val="000000"/>
                <w:spacing w:val="-4"/>
              </w:rPr>
              <w:t>}</w:t>
            </w:r>
          </w:p>
          <w:p w14:paraId="776AFAC8" w14:textId="77777777" w:rsidR="00612617" w:rsidRPr="00612617" w:rsidRDefault="00612617" w:rsidP="00612617">
            <w:pPr>
              <w:pStyle w:val="a1"/>
              <w:rPr>
                <w:spacing w:val="-4"/>
              </w:rPr>
            </w:pPr>
          </w:p>
        </w:tc>
      </w:tr>
    </w:tbl>
    <w:p w14:paraId="1E4F89EA" w14:textId="77777777" w:rsidR="00612617" w:rsidRDefault="00612617" w:rsidP="00612617"/>
    <w:p w14:paraId="6C6AA02F" w14:textId="77777777" w:rsidR="002D0DEE" w:rsidRDefault="002D0DEE" w:rsidP="002D0DEE">
      <w:pPr>
        <w:pStyle w:val="Heading3"/>
      </w:pPr>
      <w:r>
        <w:rPr>
          <w:rFonts w:hint="eastAsia"/>
        </w:rPr>
        <w:t>GetArticleBody</w:t>
      </w:r>
      <w:r>
        <w:t xml:space="preserve"> </w:t>
      </w:r>
      <w:r>
        <w:rPr>
          <w:rFonts w:hint="eastAsia"/>
        </w:rPr>
        <w:t>클래스</w:t>
      </w:r>
    </w:p>
    <w:p w14:paraId="51902488" w14:textId="77777777" w:rsidR="002D0DEE" w:rsidRDefault="002D0DEE" w:rsidP="002D0DEE">
      <w:r>
        <w:t xml:space="preserve">Thread </w:t>
      </w:r>
      <w:r>
        <w:rPr>
          <w:rFonts w:hint="eastAsia"/>
        </w:rPr>
        <w:t>클래스를 상속하여 게시글 본문을 받아오는 코드를 구현하였다.</w:t>
      </w:r>
    </w:p>
    <w:p w14:paraId="21D6602E" w14:textId="77777777" w:rsidR="002D0DEE" w:rsidRDefault="002D0DEE" w:rsidP="002D0DEE">
      <w:r>
        <w:rPr>
          <w:rFonts w:hint="eastAsia"/>
        </w:rPr>
        <w:t xml:space="preserve">게시글 본문을 받아오는 코드가 </w:t>
      </w:r>
      <w:r>
        <w:t xml:space="preserve">run </w:t>
      </w:r>
      <w:r>
        <w:rPr>
          <w:rFonts w:hint="eastAsia"/>
        </w:rPr>
        <w:t>메소드에 구현되어 있다.</w:t>
      </w:r>
    </w:p>
    <w:p w14:paraId="38349855" w14:textId="77777777" w:rsidR="002D0DEE" w:rsidRDefault="002D0DEE" w:rsidP="00612617"/>
    <w:p w14:paraId="54C4C3A1" w14:textId="77777777" w:rsidR="002D0DEE" w:rsidRDefault="002D0DEE" w:rsidP="002D0DEE">
      <w:pPr>
        <w:pStyle w:val="Heading3"/>
      </w:pP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메소드</w:t>
      </w:r>
    </w:p>
    <w:p w14:paraId="1B91CDA9" w14:textId="77777777" w:rsidR="002D0DEE" w:rsidRDefault="002D0DEE" w:rsidP="002D0DEE">
      <w:r>
        <w:t>Thread 객체의 start 메소드를 호출하면</w:t>
      </w:r>
      <w:r>
        <w:rPr>
          <w:rFonts w:hint="eastAsia"/>
        </w:rPr>
        <w:t xml:space="preserve">, </w:t>
      </w:r>
      <w:r>
        <w:t>새 스레드</w:t>
      </w:r>
      <w:r>
        <w:rPr>
          <w:rFonts w:hint="eastAsia"/>
        </w:rPr>
        <w:t>(</w:t>
      </w:r>
      <w:r>
        <w:t>multi-thread)가 생성되어 run 메소드를 실행한다.</w:t>
      </w:r>
    </w:p>
    <w:p w14:paraId="438B7B86" w14:textId="77777777" w:rsidR="002D0DEE" w:rsidRDefault="002D0DEE" w:rsidP="002D0DEE">
      <w:r>
        <w:t xml:space="preserve">run 메소드가 리턴할 때, </w:t>
      </w:r>
      <w:r>
        <w:rPr>
          <w:rFonts w:hint="eastAsia"/>
        </w:rPr>
        <w:t>스레드가 종료한다.</w:t>
      </w:r>
    </w:p>
    <w:p w14:paraId="590EA72F" w14:textId="77777777" w:rsidR="002D0DEE" w:rsidRPr="002D0DEE" w:rsidRDefault="002D0DEE" w:rsidP="00612617"/>
    <w:p w14:paraId="2230984F" w14:textId="77777777" w:rsidR="002D0DEE" w:rsidRDefault="002D0DEE" w:rsidP="002D0DEE">
      <w:pPr>
        <w:pStyle w:val="Heading3"/>
      </w:pPr>
      <w:r>
        <w:rPr>
          <w:rFonts w:hint="eastAsia"/>
        </w:rPr>
        <w:t>o</w:t>
      </w:r>
      <w:r>
        <w:t xml:space="preserve">bjectList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3D4FC732" w14:textId="77777777" w:rsidR="002D0DEE" w:rsidRPr="002D0DEE" w:rsidRDefault="002D0DEE" w:rsidP="002D0DEE">
      <w:r>
        <w:t xml:space="preserve">objectList 멤버 변수가 static 임에 주목하자. </w:t>
      </w:r>
    </w:p>
    <w:p w14:paraId="3899A15B" w14:textId="77777777" w:rsidR="002D0DEE" w:rsidRDefault="002D0DEE" w:rsidP="002D0DEE">
      <w:r>
        <w:t xml:space="preserve">objectList </w:t>
      </w:r>
      <w:r>
        <w:rPr>
          <w:rFonts w:hint="eastAsia"/>
        </w:rPr>
        <w:t xml:space="preserve">변수가 참조하는 </w:t>
      </w:r>
      <w:r>
        <w:t xml:space="preserve">ArrayList에 </w:t>
      </w:r>
      <w:r w:rsidR="00ED2CA1">
        <w:t>GetArticleBody 객체 전체</w:t>
      </w:r>
      <w:r w:rsidR="00ED2CA1">
        <w:rPr>
          <w:rFonts w:hint="eastAsia"/>
        </w:rPr>
        <w:t>를</w:t>
      </w:r>
      <w:r w:rsidR="00ED2CA1">
        <w:t xml:space="preserve"> </w:t>
      </w:r>
      <w:r>
        <w:t>보관한다.</w:t>
      </w:r>
    </w:p>
    <w:p w14:paraId="78CFF1E1" w14:textId="77777777" w:rsidR="00612617" w:rsidRDefault="00612617" w:rsidP="00612617"/>
    <w:p w14:paraId="5C7F2C10" w14:textId="77777777" w:rsidR="002D0DEE" w:rsidRDefault="002D0DEE" w:rsidP="00612617">
      <w:r w:rsidRPr="002D0DEE">
        <w:t xml:space="preserve">GetArticleBody </w:t>
      </w:r>
      <w:r>
        <w:rPr>
          <w:rFonts w:hint="eastAsia"/>
        </w:rPr>
        <w:t xml:space="preserve">클래스 생성자에서, </w:t>
      </w:r>
      <w:r>
        <w:t xml:space="preserve">objectList </w:t>
      </w:r>
      <w:r>
        <w:rPr>
          <w:rFonts w:hint="eastAsia"/>
        </w:rPr>
        <w:t xml:space="preserve">변수가 참조하는 </w:t>
      </w:r>
      <w:r>
        <w:t>ArrayList</w:t>
      </w:r>
      <w:r>
        <w:rPr>
          <w:rFonts w:hint="eastAsia"/>
        </w:rPr>
        <w:t xml:space="preserve">에 </w:t>
      </w:r>
      <w:r w:rsidR="00ED2CA1">
        <w:t xml:space="preserve">this </w:t>
      </w:r>
      <w:r w:rsidR="00ED2CA1">
        <w:rPr>
          <w:rFonts w:hint="eastAsia"/>
        </w:rPr>
        <w:t xml:space="preserve">객체를 </w:t>
      </w:r>
      <w:r>
        <w:t xml:space="preserve">add </w:t>
      </w:r>
      <w:r>
        <w:rPr>
          <w:rFonts w:hint="eastAsia"/>
        </w:rPr>
        <w:t>한다.</w:t>
      </w:r>
    </w:p>
    <w:p w14:paraId="15CA4E3D" w14:textId="77777777" w:rsidR="002D0DEE" w:rsidRDefault="002D0DEE" w:rsidP="00612617">
      <w:r>
        <w:rPr>
          <w:rFonts w:hint="eastAsia"/>
        </w:rPr>
        <w:t xml:space="preserve">이렇게 하는 이유는, </w:t>
      </w:r>
      <w:r>
        <w:t xml:space="preserve">joinAll </w:t>
      </w:r>
      <w:r>
        <w:rPr>
          <w:rFonts w:hint="eastAsia"/>
        </w:rPr>
        <w:t>메소드에서 필요하기 때문이다.</w:t>
      </w:r>
    </w:p>
    <w:p w14:paraId="0D282745" w14:textId="77777777" w:rsidR="00865F00" w:rsidRDefault="00865F0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87742E1" w14:textId="77777777" w:rsidR="002D0DEE" w:rsidRDefault="002D0DEE" w:rsidP="002D0DEE">
      <w:pPr>
        <w:pStyle w:val="Heading3"/>
      </w:pPr>
      <w:r>
        <w:rPr>
          <w:rFonts w:hint="eastAsia"/>
        </w:rPr>
        <w:lastRenderedPageBreak/>
        <w:t>joinAll</w:t>
      </w:r>
      <w:r>
        <w:t xml:space="preserve"> </w:t>
      </w:r>
      <w:r>
        <w:rPr>
          <w:rFonts w:hint="eastAsia"/>
        </w:rPr>
        <w:t>메소드</w:t>
      </w:r>
    </w:p>
    <w:p w14:paraId="724D9025" w14:textId="77777777" w:rsidR="00865F00" w:rsidRDefault="00865F00" w:rsidP="002D0DEE">
      <w:r>
        <w:rPr>
          <w:rFonts w:hint="eastAsia"/>
        </w:rPr>
        <w:t>joinAll</w:t>
      </w:r>
      <w:r>
        <w:t xml:space="preserve"> </w:t>
      </w:r>
      <w:r>
        <w:rPr>
          <w:rFonts w:hint="eastAsia"/>
        </w:rPr>
        <w:t>메소드를 호출하면,</w:t>
      </w:r>
      <w:r>
        <w:t xml:space="preserve"> </w:t>
      </w:r>
    </w:p>
    <w:p w14:paraId="249FD68D" w14:textId="77777777" w:rsidR="00865F00" w:rsidRDefault="00865F00" w:rsidP="002D0DEE">
      <w:r>
        <w:rPr>
          <w:rFonts w:hint="eastAsia"/>
        </w:rPr>
        <w:t>GetArticleBody</w:t>
      </w:r>
      <w:r>
        <w:t xml:space="preserve"> </w:t>
      </w:r>
      <w:r>
        <w:rPr>
          <w:rFonts w:hint="eastAsia"/>
        </w:rPr>
        <w:t xml:space="preserve">클래스 객체의 </w:t>
      </w:r>
      <w:r>
        <w:t xml:space="preserve">start </w:t>
      </w:r>
      <w:r>
        <w:rPr>
          <w:rFonts w:hint="eastAsia"/>
        </w:rPr>
        <w:t>메소드를 호출하여 생성된 새 스레드들이 모두 종료할 때까지,</w:t>
      </w:r>
    </w:p>
    <w:p w14:paraId="22F6A37C" w14:textId="77777777" w:rsidR="00865F00" w:rsidRDefault="00865F00" w:rsidP="002D0DEE">
      <w:r>
        <w:t xml:space="preserve">joinAll </w:t>
      </w:r>
      <w:r>
        <w:rPr>
          <w:rFonts w:hint="eastAsia"/>
        </w:rPr>
        <w:t>메소드를 호출한 메인 스레드가 대기(</w:t>
      </w:r>
      <w:r>
        <w:t xml:space="preserve">sleep) </w:t>
      </w:r>
      <w:r>
        <w:rPr>
          <w:rFonts w:hint="eastAsia"/>
        </w:rPr>
        <w:t>상태가 된다.</w:t>
      </w:r>
    </w:p>
    <w:p w14:paraId="6AEA91BA" w14:textId="77777777" w:rsidR="00865F00" w:rsidRDefault="00865F00" w:rsidP="002D0DEE">
      <w:r>
        <w:rPr>
          <w:rFonts w:hint="eastAsia"/>
        </w:rPr>
        <w:t>모든 새 스레드가 종료한 후에 메인 스레드가 리턴한다.</w:t>
      </w:r>
    </w:p>
    <w:p w14:paraId="43E589ED" w14:textId="77777777" w:rsidR="00865F00" w:rsidRDefault="00865F00" w:rsidP="002D0DEE"/>
    <w:p w14:paraId="57E91E97" w14:textId="77777777" w:rsidR="00865F00" w:rsidRDefault="00865F00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5476A5D" w14:textId="77777777" w:rsidR="00F579D5" w:rsidRPr="00EB5B2F" w:rsidRDefault="000021FA" w:rsidP="00F579D5">
      <w:pPr>
        <w:pStyle w:val="Heading2"/>
      </w:pPr>
      <w:bookmarkStart w:id="6" w:name="_Toc469946469"/>
      <w:r>
        <w:rPr>
          <w:rFonts w:hint="eastAsia"/>
        </w:rPr>
        <w:lastRenderedPageBreak/>
        <w:t>Example12.java</w:t>
      </w:r>
      <w:bookmarkEnd w:id="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021FA" w14:paraId="559B2BD2" w14:textId="77777777" w:rsidTr="002D0DEE">
        <w:tc>
          <w:tcPr>
            <w:tcW w:w="426" w:type="dxa"/>
          </w:tcPr>
          <w:p w14:paraId="3FC82DA7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D8C3E86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847993D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DCE64B2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1F9C899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6915771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0D47D4B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2D767A9" w14:textId="77777777" w:rsidR="000021FA" w:rsidRPr="00185935" w:rsidRDefault="000021FA" w:rsidP="000021F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CB087D2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B5783C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767CA00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3BD583C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1EEE7E9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543C7F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45BEF94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602E34D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7D6AEF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2039AE4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6F59F02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685EBB0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53A7BB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FA9432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B82B618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09078BC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417478BF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C4916EC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B013162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7D02151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69AFA6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285941E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990140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75DDF5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474DAAF4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09A41BC6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77CA3931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24010AD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570954EF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1C0C4093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1D160286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06B8E37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93BD561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3775DEC1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3FEF56E6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5BE585A7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F45382E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D88EE63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392E3637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3CE2A556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5DEDA769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013C58D1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0327EC19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2D9927F7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679F0C80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5BAF6CE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73F2506E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32047CB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7131D3A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1F91463F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2340A88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028EA52E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35639088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47AC7B70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3F0853D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3D8595B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48CD0D7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7D8B018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58C6435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4912AD3C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6C8CB2F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lastRenderedPageBreak/>
              <w:t>69</w:t>
            </w:r>
          </w:p>
          <w:p w14:paraId="6CBA4AE0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41D7668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7F859D03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43E576F9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73</w:t>
            </w:r>
          </w:p>
          <w:p w14:paraId="55120419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74</w:t>
            </w:r>
          </w:p>
          <w:p w14:paraId="2F342486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75</w:t>
            </w:r>
          </w:p>
          <w:p w14:paraId="7E6A02A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76</w:t>
            </w:r>
          </w:p>
          <w:p w14:paraId="43F539BB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77</w:t>
            </w:r>
          </w:p>
          <w:p w14:paraId="31B48C1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78</w:t>
            </w:r>
          </w:p>
          <w:p w14:paraId="766ED09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79</w:t>
            </w:r>
          </w:p>
          <w:p w14:paraId="14458F0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80</w:t>
            </w:r>
          </w:p>
          <w:p w14:paraId="4B8C7C05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81</w:t>
            </w:r>
          </w:p>
          <w:p w14:paraId="677EB769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82</w:t>
            </w:r>
          </w:p>
          <w:p w14:paraId="034F310F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83</w:t>
            </w:r>
          </w:p>
          <w:p w14:paraId="1019ADDF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84</w:t>
            </w:r>
          </w:p>
          <w:p w14:paraId="442FF7F0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85</w:t>
            </w:r>
          </w:p>
          <w:p w14:paraId="7F479E4E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86</w:t>
            </w:r>
          </w:p>
          <w:p w14:paraId="79911AA8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87</w:t>
            </w:r>
          </w:p>
          <w:p w14:paraId="4EB896D7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88</w:t>
            </w:r>
          </w:p>
          <w:p w14:paraId="1A7FA108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89</w:t>
            </w:r>
          </w:p>
          <w:p w14:paraId="2D516B1A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90</w:t>
            </w:r>
          </w:p>
          <w:p w14:paraId="27868AF4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91</w:t>
            </w:r>
          </w:p>
          <w:p w14:paraId="6F8D898E" w14:textId="77777777" w:rsidR="000021FA" w:rsidRDefault="000021FA" w:rsidP="000021FA">
            <w:pPr>
              <w:pStyle w:val="a1"/>
            </w:pPr>
            <w:r>
              <w:rPr>
                <w:rFonts w:hint="eastAsia"/>
              </w:rPr>
              <w:t>92</w:t>
            </w:r>
          </w:p>
          <w:p w14:paraId="23E30167" w14:textId="77777777" w:rsidR="000021FA" w:rsidRPr="00185935" w:rsidRDefault="000021FA" w:rsidP="000021FA">
            <w:pPr>
              <w:pStyle w:val="a1"/>
            </w:pPr>
          </w:p>
        </w:tc>
        <w:tc>
          <w:tcPr>
            <w:tcW w:w="10631" w:type="dxa"/>
          </w:tcPr>
          <w:p w14:paraId="56B986C9" w14:textId="77777777" w:rsidR="000021FA" w:rsidRDefault="000021FA" w:rsidP="000021FA">
            <w:pPr>
              <w:pStyle w:val="a1"/>
            </w:pPr>
            <w:r>
              <w:rPr>
                <w:color w:val="3F7F5F"/>
              </w:rPr>
              <w:lastRenderedPageBreak/>
              <w:t>/*</w:t>
            </w:r>
          </w:p>
          <w:p w14:paraId="2674B9F8" w14:textId="77777777" w:rsidR="000021FA" w:rsidRDefault="000021FA" w:rsidP="000021FA">
            <w:pPr>
              <w:pStyle w:val="a1"/>
            </w:pPr>
            <w:r>
              <w:rPr>
                <w:color w:val="3F7F5F"/>
              </w:rPr>
              <w:t xml:space="preserve"> * get article body</w:t>
            </w:r>
            <w:r>
              <w:rPr>
                <w:rFonts w:hint="eastAsia"/>
                <w:color w:val="3F7F5F"/>
              </w:rPr>
              <w:t>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스레드로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실행한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덕분에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빨리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종료함</w:t>
            </w:r>
          </w:p>
          <w:p w14:paraId="670F169D" w14:textId="77777777" w:rsidR="000021FA" w:rsidRDefault="000021FA" w:rsidP="000021FA">
            <w:pPr>
              <w:pStyle w:val="a1"/>
            </w:pPr>
            <w:r>
              <w:rPr>
                <w:color w:val="3F7F5F"/>
              </w:rPr>
              <w:t xml:space="preserve"> */</w:t>
            </w:r>
          </w:p>
          <w:p w14:paraId="48E375BA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5928419A" w14:textId="77777777" w:rsidR="000021FA" w:rsidRDefault="000021FA" w:rsidP="000021FA">
            <w:pPr>
              <w:pStyle w:val="a1"/>
            </w:pPr>
          </w:p>
          <w:p w14:paraId="78699366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0548A3D3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4EC17B31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6F9FE0B6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637CA51E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FD76B9B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4647EEE0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50A3F1D9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3C81EFF1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5FDECFC8" w14:textId="77777777" w:rsidR="000021FA" w:rsidRDefault="000021FA" w:rsidP="000021FA">
            <w:pPr>
              <w:pStyle w:val="a1"/>
            </w:pPr>
          </w:p>
          <w:p w14:paraId="01D626B1" w14:textId="77777777" w:rsidR="000021FA" w:rsidRDefault="000021FA" w:rsidP="000021F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Example12 {</w:t>
            </w:r>
          </w:p>
          <w:p w14:paraId="0F971185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187DE28" w14:textId="77777777" w:rsidR="00C959B7" w:rsidRDefault="000021FA" w:rsidP="000021FA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 xml:space="preserve"> =</w:t>
            </w:r>
          </w:p>
          <w:p w14:paraId="44626FE9" w14:textId="77777777" w:rsidR="000021FA" w:rsidRDefault="00C959B7" w:rsidP="000021FA">
            <w:pPr>
              <w:pStyle w:val="a1"/>
            </w:pPr>
            <w:r>
              <w:rPr>
                <w:color w:val="000000"/>
              </w:rPr>
              <w:t xml:space="preserve">              </w:t>
            </w:r>
            <w:r w:rsidR="000021FA">
              <w:rPr>
                <w:color w:val="2A00FF"/>
              </w:rPr>
              <w:t>"http://www.skhu.ac.kr/board/boardlist.aspx?curpage=999&amp;bsid=10004&amp;searchBun=51"</w:t>
            </w:r>
            <w:r w:rsidR="000021FA">
              <w:rPr>
                <w:color w:val="000000"/>
              </w:rPr>
              <w:t xml:space="preserve">;    </w:t>
            </w:r>
          </w:p>
          <w:p w14:paraId="0F6C0D26" w14:textId="77777777" w:rsidR="000021FA" w:rsidRDefault="000021FA" w:rsidP="000021FA">
            <w:pPr>
              <w:pStyle w:val="a1"/>
            </w:pPr>
          </w:p>
          <w:p w14:paraId="3F411391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ArticleComparator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Comparator&lt;Article&gt; {</w:t>
            </w:r>
          </w:p>
          <w:p w14:paraId="3E987452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46464"/>
              </w:rPr>
              <w:t>@Override</w:t>
            </w:r>
          </w:p>
          <w:p w14:paraId="79B35509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compare(Article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, Article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) {</w:t>
            </w:r>
          </w:p>
          <w:p w14:paraId="6FD24602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.getIdx() -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.getIdx();</w:t>
            </w:r>
          </w:p>
          <w:p w14:paraId="70D4B1C9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AB55DFD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E37107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273E346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2E2C414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Article[]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 xml:space="preserve"> = getArticles();</w:t>
            </w:r>
          </w:p>
          <w:p w14:paraId="10891054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>) {</w:t>
            </w:r>
          </w:p>
          <w:p w14:paraId="754430EB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 xml:space="preserve"> = Math.min(30,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.getBody().length());</w:t>
            </w:r>
          </w:p>
          <w:p w14:paraId="54158F5F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%s %s %s %s %s\n"</w:t>
            </w:r>
            <w:r>
              <w:rPr>
                <w:color w:val="000000"/>
              </w:rPr>
              <w:t xml:space="preserve">, </w:t>
            </w:r>
          </w:p>
          <w:p w14:paraId="5A2A0DD8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.getIdx(),</w:t>
            </w:r>
          </w:p>
          <w:p w14:paraId="1A620B9C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.getTitle(),</w:t>
            </w:r>
          </w:p>
          <w:p w14:paraId="3E6427FA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.getAuthor(),</w:t>
            </w:r>
          </w:p>
          <w:p w14:paraId="235E8687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.getDate(),</w:t>
            </w:r>
          </w:p>
          <w:p w14:paraId="7C5BA150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.getCount(),</w:t>
            </w:r>
          </w:p>
          <w:p w14:paraId="624863B6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.getBody().substring(0,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>));</w:t>
            </w:r>
          </w:p>
          <w:p w14:paraId="0E261B75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6F7FEEA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2FB45AD" w14:textId="77777777" w:rsidR="000021FA" w:rsidRDefault="000021FA" w:rsidP="000021FA">
            <w:pPr>
              <w:pStyle w:val="a1"/>
            </w:pPr>
          </w:p>
          <w:p w14:paraId="0CACE28E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Article[] getArticles()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5F7C19DB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36F8D035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02585F71" w14:textId="77777777" w:rsidR="000021FA" w:rsidRDefault="000021FA" w:rsidP="000021FA">
            <w:pPr>
              <w:pStyle w:val="a1"/>
            </w:pPr>
          </w:p>
          <w:p w14:paraId="135231E5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TreeSet&lt;Article&gt;(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ArticleComparator());        </w:t>
            </w:r>
          </w:p>
          <w:p w14:paraId="5350C861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getPageCount();</w:t>
            </w:r>
          </w:p>
          <w:p w14:paraId="5D2405D5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4A0098FD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13FA0F3C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page\n"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B2724CB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27BB8233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>, String.valueOf(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));</w:t>
            </w:r>
          </w:p>
          <w:p w14:paraId="5F7E9B25" w14:textId="77777777" w:rsidR="000021FA" w:rsidRDefault="000021FA" w:rsidP="00C959B7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1712B243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434D6352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0AE8165C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04AE8B89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372BBE84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2438AD30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2D58DF1C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573F263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0C26A92B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42348AFF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74C53133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4BFD6631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53463898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47F61468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4679B6EB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);</w:t>
            </w:r>
          </w:p>
          <w:p w14:paraId="466B26BE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.setAuthor(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>);</w:t>
            </w:r>
          </w:p>
          <w:p w14:paraId="17BA2AE8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.setDate(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);</w:t>
            </w:r>
          </w:p>
          <w:p w14:paraId="5C0CBEA0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.setCount(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);</w:t>
            </w:r>
          </w:p>
          <w:p w14:paraId="6FF9F0BD" w14:textId="77777777" w:rsidR="000021FA" w:rsidRDefault="000021FA" w:rsidP="000021FA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GetArticleBody(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).start();</w:t>
            </w:r>
          </w:p>
          <w:p w14:paraId="62958316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1CD2C9B9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5D9172CE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FEE364F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GetArticleBody.joinAll();</w:t>
            </w:r>
          </w:p>
          <w:p w14:paraId="60A636A2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Article[0]);</w:t>
            </w:r>
          </w:p>
          <w:p w14:paraId="638ADF0F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19C261A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E6EA39D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getPageCount()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358794A7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"1"</w:t>
            </w:r>
            <w:r>
              <w:rPr>
                <w:color w:val="000000"/>
              </w:rPr>
              <w:t xml:space="preserve">);                </w:t>
            </w:r>
          </w:p>
          <w:p w14:paraId="2D5EA39C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22B76274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 xml:space="preserve">).get(0);        </w:t>
            </w:r>
          </w:p>
          <w:p w14:paraId="7048BA41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311E3FB5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);        </w:t>
            </w:r>
          </w:p>
          <w:p w14:paraId="707ED266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4C5A967A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4A4BB73D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5C16EBC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</w:t>
            </w:r>
          </w:p>
          <w:p w14:paraId="78C1F863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462E2DA" w14:textId="77777777" w:rsidR="000021FA" w:rsidRDefault="000021FA" w:rsidP="000021FA">
            <w:pPr>
              <w:pStyle w:val="a1"/>
            </w:pPr>
          </w:p>
          <w:p w14:paraId="20A5ACD3" w14:textId="77777777" w:rsidR="000021FA" w:rsidRDefault="000021FA" w:rsidP="000021FA">
            <w:pPr>
              <w:pStyle w:val="a1"/>
            </w:pPr>
            <w:r>
              <w:rPr>
                <w:color w:val="000000"/>
              </w:rPr>
              <w:t>}</w:t>
            </w:r>
          </w:p>
          <w:p w14:paraId="0EE3D626" w14:textId="77777777" w:rsidR="000021FA" w:rsidRDefault="000021FA" w:rsidP="000021FA">
            <w:pPr>
              <w:pStyle w:val="a1"/>
            </w:pPr>
          </w:p>
        </w:tc>
      </w:tr>
    </w:tbl>
    <w:p w14:paraId="3CED0416" w14:textId="77777777" w:rsidR="00B12C18" w:rsidRDefault="00B12C18" w:rsidP="00B12C18"/>
    <w:p w14:paraId="6BC28FF0" w14:textId="77777777" w:rsidR="00C959B7" w:rsidRDefault="00C959B7" w:rsidP="00B12C18">
      <w:r>
        <w:rPr>
          <w:rFonts w:hint="eastAsia"/>
        </w:rPr>
        <w:t>(줄53)</w:t>
      </w:r>
    </w:p>
    <w:p w14:paraId="2218E320" w14:textId="77777777" w:rsidR="00C959B7" w:rsidRDefault="00C959B7" w:rsidP="00B12C18">
      <w:r>
        <w:rPr>
          <w:rFonts w:hint="eastAsia"/>
        </w:rPr>
        <w:t>게시글 목록 페이지를 가져오는 작업을 메인 스레드가 실행한다.</w:t>
      </w:r>
    </w:p>
    <w:p w14:paraId="2FCDFCB2" w14:textId="77777777" w:rsidR="00C959B7" w:rsidRDefault="00C959B7" w:rsidP="00B12C18">
      <w:r>
        <w:rPr>
          <w:rFonts w:hint="eastAsia"/>
        </w:rPr>
        <w:t xml:space="preserve">페이지 가져오기가 완료될 때까지 메인 스레드는 </w:t>
      </w:r>
      <w:r>
        <w:t xml:space="preserve">get </w:t>
      </w:r>
      <w:r>
        <w:rPr>
          <w:rFonts w:hint="eastAsia"/>
        </w:rPr>
        <w:t>메소드에서 리턴하지 않는다.</w:t>
      </w:r>
    </w:p>
    <w:p w14:paraId="0C6409BD" w14:textId="77777777" w:rsidR="00C959B7" w:rsidRDefault="00C959B7" w:rsidP="00B12C18">
      <w:r>
        <w:rPr>
          <w:rFonts w:hint="eastAsia"/>
        </w:rPr>
        <w:t>페이지 가져오기가 완료된 후에 메인 스레드는 줄5</w:t>
      </w:r>
      <w:r>
        <w:t>4</w:t>
      </w:r>
      <w:r>
        <w:rPr>
          <w:rFonts w:hint="eastAsia"/>
        </w:rPr>
        <w:t>로 넘어간다.</w:t>
      </w:r>
    </w:p>
    <w:p w14:paraId="74D65FAA" w14:textId="77777777" w:rsidR="00C959B7" w:rsidRPr="00C959B7" w:rsidRDefault="00C959B7" w:rsidP="00B12C18"/>
    <w:p w14:paraId="5F20EBF3" w14:textId="77777777" w:rsidR="000021FA" w:rsidRDefault="000021FA" w:rsidP="00B12C18"/>
    <w:p w14:paraId="0D08B866" w14:textId="77777777" w:rsidR="00C959B7" w:rsidRDefault="000021FA" w:rsidP="00B12C18">
      <w:r>
        <w:rPr>
          <w:rFonts w:hint="eastAsia"/>
        </w:rPr>
        <w:t>(줄7</w:t>
      </w:r>
      <w:r>
        <w:t xml:space="preserve">2) </w:t>
      </w:r>
    </w:p>
    <w:p w14:paraId="2296E2D8" w14:textId="77777777" w:rsidR="000021FA" w:rsidRDefault="00612617" w:rsidP="00B12C18">
      <w:r>
        <w:rPr>
          <w:rFonts w:hint="eastAsia"/>
        </w:rPr>
        <w:t xml:space="preserve">게시글 본문 가져오는 </w:t>
      </w:r>
      <w:r w:rsidR="00C959B7">
        <w:rPr>
          <w:rFonts w:hint="eastAsia"/>
        </w:rPr>
        <w:t>작업</w:t>
      </w:r>
      <w:r>
        <w:rPr>
          <w:rFonts w:hint="eastAsia"/>
        </w:rPr>
        <w:t xml:space="preserve">을 </w:t>
      </w:r>
      <w:r w:rsidR="00C959B7">
        <w:rPr>
          <w:rFonts w:hint="eastAsia"/>
        </w:rPr>
        <w:t>메인 스레드가 아닌 새 스</w:t>
      </w:r>
      <w:r>
        <w:rPr>
          <w:rFonts w:hint="eastAsia"/>
        </w:rPr>
        <w:t xml:space="preserve">레드로 </w:t>
      </w:r>
      <w:r w:rsidR="00C959B7">
        <w:rPr>
          <w:rFonts w:hint="eastAsia"/>
        </w:rPr>
        <w:t>실행한다.</w:t>
      </w:r>
    </w:p>
    <w:p w14:paraId="11893E61" w14:textId="77777777" w:rsidR="00C959B7" w:rsidRDefault="00C959B7" w:rsidP="00B12C18">
      <w:r>
        <w:rPr>
          <w:rFonts w:hint="eastAsia"/>
        </w:rPr>
        <w:t>따라서 메인 스레드는 게시글 본문 가져오기 작업이 끝날 때까지 대기하지 않기 때문에,</w:t>
      </w:r>
    </w:p>
    <w:p w14:paraId="592AD4C5" w14:textId="77777777" w:rsidR="00C959B7" w:rsidRDefault="00C959B7" w:rsidP="00B12C18">
      <w:r>
        <w:rPr>
          <w:rFonts w:hint="eastAsia"/>
        </w:rPr>
        <w:t>줄5</w:t>
      </w:r>
      <w:r>
        <w:t>6~74</w:t>
      </w:r>
      <w:r>
        <w:rPr>
          <w:rFonts w:hint="eastAsia"/>
        </w:rPr>
        <w:t xml:space="preserve">의 </w:t>
      </w:r>
      <w:r>
        <w:t xml:space="preserve">for </w:t>
      </w:r>
      <w:r>
        <w:rPr>
          <w:rFonts w:hint="eastAsia"/>
        </w:rPr>
        <w:t>루프를 빨리 실행하게 된다.</w:t>
      </w:r>
    </w:p>
    <w:p w14:paraId="5B3178FC" w14:textId="77777777" w:rsidR="00C959B7" w:rsidRDefault="00C959B7" w:rsidP="00B12C18"/>
    <w:p w14:paraId="13FB3936" w14:textId="77777777" w:rsidR="00C959B7" w:rsidRDefault="00C959B7" w:rsidP="00B12C18">
      <w:r>
        <w:t xml:space="preserve">for </w:t>
      </w:r>
      <w:r>
        <w:rPr>
          <w:rFonts w:hint="eastAsia"/>
        </w:rPr>
        <w:t>루프가 반복할 때 마다 줄7</w:t>
      </w:r>
      <w:r>
        <w:t>2</w:t>
      </w:r>
      <w:r>
        <w:rPr>
          <w:rFonts w:hint="eastAsia"/>
        </w:rPr>
        <w:t>에서 새 스레드가 만들어져서 본문 가져오는 작업을 진행한다.</w:t>
      </w:r>
    </w:p>
    <w:p w14:paraId="27CE820B" w14:textId="77777777" w:rsidR="00C959B7" w:rsidRDefault="00C959B7" w:rsidP="00B12C18">
      <w:r>
        <w:rPr>
          <w:rFonts w:hint="eastAsia"/>
        </w:rPr>
        <w:t>줄7</w:t>
      </w:r>
      <w:r>
        <w:t>2</w:t>
      </w:r>
      <w:r>
        <w:rPr>
          <w:rFonts w:hint="eastAsia"/>
        </w:rPr>
        <w:t>에서 생성된 여러 스레드가 작업을 동시에 진행하게 된다.</w:t>
      </w:r>
    </w:p>
    <w:p w14:paraId="385FA707" w14:textId="77777777" w:rsidR="00C959B7" w:rsidRDefault="00C959B7" w:rsidP="00B12C18"/>
    <w:p w14:paraId="489798E0" w14:textId="77777777" w:rsidR="00C959B7" w:rsidRDefault="00C959B7" w:rsidP="00B12C18"/>
    <w:p w14:paraId="7AD0A156" w14:textId="77777777" w:rsidR="00C959B7" w:rsidRDefault="00C959B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0CA69E3" w14:textId="77777777" w:rsidR="00C959B7" w:rsidRDefault="00C959B7" w:rsidP="00C959B7">
      <w:pPr>
        <w:pStyle w:val="Heading1"/>
      </w:pPr>
      <w:bookmarkStart w:id="7" w:name="_Toc469946470"/>
      <w:r>
        <w:rPr>
          <w:rFonts w:hint="eastAsia"/>
        </w:rPr>
        <w:lastRenderedPageBreak/>
        <w:t>Example13</w:t>
      </w:r>
      <w:bookmarkEnd w:id="7"/>
    </w:p>
    <w:p w14:paraId="604CF6DD" w14:textId="77777777" w:rsidR="00C959B7" w:rsidRPr="00C959B7" w:rsidRDefault="00C959B7" w:rsidP="00C959B7"/>
    <w:p w14:paraId="03A76E7B" w14:textId="77777777" w:rsidR="00C959B7" w:rsidRDefault="00C959B7" w:rsidP="00C959B7">
      <w:pPr>
        <w:pStyle w:val="Heading2"/>
      </w:pPr>
      <w:bookmarkStart w:id="8" w:name="_Toc469946471"/>
      <w:r>
        <w:rPr>
          <w:rFonts w:hint="eastAsia"/>
        </w:rPr>
        <w:t>GetArticleList.java</w:t>
      </w:r>
      <w:bookmarkEnd w:id="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959B7" w14:paraId="1F4298C4" w14:textId="77777777" w:rsidTr="00ED2CA1">
        <w:tc>
          <w:tcPr>
            <w:tcW w:w="426" w:type="dxa"/>
          </w:tcPr>
          <w:p w14:paraId="49461144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0113A77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FFCBC20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DC9E9BF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6192139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D1C6391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524A60A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A02AAEC" w14:textId="77777777" w:rsidR="00C959B7" w:rsidRPr="00185935" w:rsidRDefault="00C959B7" w:rsidP="00C959B7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363D8AE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87C66D9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782724B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2676A75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46BE1B8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9BF3A2A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82753CC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7C67A5F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451705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350A887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85E2FE9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060FB00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38A047F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0DB3947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5313B07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CB2340A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B833BD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49ADF7A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47C0C48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05F0128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602AB5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0F74FA16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15AAD5AB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5D3B306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587C5F8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4C29E4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93FB655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C42A3D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395059C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370537F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5E40059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92296E4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1F039567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7874B76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4C66CCC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1ECBB3A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7B71B8E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16A8D7E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6670618F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005B8937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52ABA36C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1DA95907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04C92DE6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34F2878E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57471280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5C9D9004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23AAC94A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69F8DB9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B0C5904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73BFB449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1C743973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31CCBE08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16A2F6C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04E2CB4D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0B9DFEA0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473DF5B3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2F07A8FF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lastRenderedPageBreak/>
              <w:t>65</w:t>
            </w:r>
          </w:p>
          <w:p w14:paraId="53EB17BA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7CFA1348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20C2B3C2" w14:textId="77777777" w:rsidR="00C959B7" w:rsidRDefault="00C959B7" w:rsidP="00C959B7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6876E407" w14:textId="77777777" w:rsidR="00C959B7" w:rsidRPr="00185935" w:rsidRDefault="00C959B7" w:rsidP="00C959B7">
            <w:pPr>
              <w:pStyle w:val="a1"/>
            </w:pPr>
          </w:p>
        </w:tc>
        <w:tc>
          <w:tcPr>
            <w:tcW w:w="10631" w:type="dxa"/>
          </w:tcPr>
          <w:p w14:paraId="3416D67B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jsoup1;</w:t>
            </w:r>
          </w:p>
          <w:p w14:paraId="6B2F02C6" w14:textId="77777777" w:rsidR="00C959B7" w:rsidRDefault="00C959B7" w:rsidP="00C959B7">
            <w:pPr>
              <w:pStyle w:val="a1"/>
            </w:pPr>
          </w:p>
          <w:p w14:paraId="058A5AD2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27CAEB8E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2EBB6215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65AE7BA5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71CA55BC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7A48039B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7BF4A52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4092ECC1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5F916E18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69398195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5E2D1C6D" w14:textId="77777777" w:rsidR="00C959B7" w:rsidRDefault="00C959B7" w:rsidP="00C959B7">
            <w:pPr>
              <w:pStyle w:val="a1"/>
            </w:pPr>
          </w:p>
          <w:p w14:paraId="03A85FA3" w14:textId="77777777" w:rsidR="00C959B7" w:rsidRDefault="00C959B7" w:rsidP="00C959B7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GetArticleList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6D69A21D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 xml:space="preserve"> = </w:t>
            </w:r>
          </w:p>
          <w:p w14:paraId="087D31B1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>"http://www.skhu.ac.kr/board/boardlist.aspx?curpage=999&amp;bsid=10004&amp;searchBun=51"</w:t>
            </w:r>
            <w:r>
              <w:rPr>
                <w:color w:val="000000"/>
              </w:rPr>
              <w:t xml:space="preserve">;    </w:t>
            </w:r>
          </w:p>
          <w:p w14:paraId="45E81038" w14:textId="77777777" w:rsidR="00C959B7" w:rsidRDefault="00C959B7" w:rsidP="00C959B7">
            <w:pPr>
              <w:pStyle w:val="a1"/>
            </w:pPr>
          </w:p>
          <w:p w14:paraId="72C301AB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List&lt;GetArticleList&gt; </w:t>
            </w:r>
            <w:r>
              <w:rPr>
                <w:color w:val="0000C0"/>
              </w:rPr>
              <w:t>objectList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ArrayList&lt;GetArticleList&gt;();</w:t>
            </w:r>
          </w:p>
          <w:p w14:paraId="3E23E858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TreeSet&lt;Article&gt; 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;</w:t>
            </w:r>
          </w:p>
          <w:p w14:paraId="02954F1D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>;</w:t>
            </w:r>
          </w:p>
          <w:p w14:paraId="3508C887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D01B757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GetArticleList(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</w:t>
            </w:r>
            <w:r>
              <w:rPr>
                <w:color w:val="000000"/>
              </w:rPr>
              <w:t xml:space="preserve">,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) {</w:t>
            </w:r>
          </w:p>
          <w:p w14:paraId="35E35C59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page</w:t>
            </w:r>
            <w:r>
              <w:rPr>
                <w:color w:val="000000"/>
              </w:rPr>
              <w:t>;</w:t>
            </w:r>
          </w:p>
          <w:p w14:paraId="6E5A90B4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;</w:t>
            </w:r>
          </w:p>
          <w:p w14:paraId="236E4972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objectList</w:t>
            </w:r>
            <w:r>
              <w:rPr>
                <w:color w:val="000000"/>
              </w:rPr>
              <w:t>.add(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14:paraId="59045E39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79F994F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0C9350D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2052D42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3BA60848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6B987AAF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53A7852F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5CAD2E6B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7ADAB09C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>, String.valueOf(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>));</w:t>
            </w:r>
          </w:p>
          <w:p w14:paraId="32B64689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15BCC4F9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05DD37B6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12AEFDE3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5E4EACDA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0B4A1AAA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34ED9BB7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1A7B788D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0DCC6E20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76A97E3D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5F5CE856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0A4A26F4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59C50DD8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77B101F0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5CA458A9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27EA2AA1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);</w:t>
            </w:r>
          </w:p>
          <w:p w14:paraId="5D723728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.setAuthor(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>);</w:t>
            </w:r>
          </w:p>
          <w:p w14:paraId="01BADD1D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.setDate(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);</w:t>
            </w:r>
          </w:p>
          <w:p w14:paraId="78C1645E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.setCount(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);</w:t>
            </w:r>
          </w:p>
          <w:p w14:paraId="2E346B41" w14:textId="77777777" w:rsidR="00C959B7" w:rsidRDefault="00C959B7" w:rsidP="00C959B7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GetArticleBody(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).start();</w:t>
            </w:r>
          </w:p>
          <w:p w14:paraId="2C0365D2" w14:textId="77777777" w:rsidR="00C959B7" w:rsidRDefault="00C959B7" w:rsidP="00C959B7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synchronized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) {</w:t>
            </w:r>
          </w:p>
          <w:p w14:paraId="1965EE87" w14:textId="77777777" w:rsidR="00C959B7" w:rsidRDefault="00C959B7" w:rsidP="00C959B7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767C5E39" w14:textId="77777777" w:rsidR="00C959B7" w:rsidRDefault="00C959B7" w:rsidP="00C959B7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}</w:t>
            </w:r>
          </w:p>
          <w:p w14:paraId="1C379EDB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1CD5EBA3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55BD88E8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14:paraId="633A0B10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4C75C66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F308B00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4513F96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joinAll()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InterruptedException {</w:t>
            </w:r>
          </w:p>
          <w:p w14:paraId="6C014D5C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(GetArticleList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: </w:t>
            </w:r>
            <w:r>
              <w:rPr>
                <w:color w:val="0000C0"/>
              </w:rPr>
              <w:t>objectList</w:t>
            </w:r>
            <w:r>
              <w:rPr>
                <w:color w:val="000000"/>
              </w:rPr>
              <w:t>)</w:t>
            </w:r>
          </w:p>
          <w:p w14:paraId="0901A39C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.join();</w:t>
            </w:r>
          </w:p>
          <w:p w14:paraId="1EEE3B6A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46A1DA3" w14:textId="77777777" w:rsidR="00C959B7" w:rsidRDefault="00C959B7" w:rsidP="00C959B7">
            <w:pPr>
              <w:pStyle w:val="a1"/>
            </w:pPr>
            <w:r>
              <w:rPr>
                <w:color w:val="000000"/>
              </w:rPr>
              <w:t>}</w:t>
            </w:r>
          </w:p>
          <w:p w14:paraId="65FFBEAB" w14:textId="77777777" w:rsidR="00C959B7" w:rsidRDefault="00C959B7" w:rsidP="00C959B7">
            <w:pPr>
              <w:pStyle w:val="a1"/>
            </w:pPr>
          </w:p>
        </w:tc>
      </w:tr>
    </w:tbl>
    <w:p w14:paraId="58EB473B" w14:textId="77777777" w:rsidR="00C959B7" w:rsidRDefault="00C959B7" w:rsidP="00C959B7"/>
    <w:p w14:paraId="55188CD5" w14:textId="77777777" w:rsidR="00C959B7" w:rsidRPr="00C959B7" w:rsidRDefault="00C959B7" w:rsidP="00C959B7"/>
    <w:p w14:paraId="29DF9E86" w14:textId="77777777" w:rsidR="00C959B7" w:rsidRDefault="00C959B7" w:rsidP="00C959B7"/>
    <w:p w14:paraId="02D137AD" w14:textId="77777777" w:rsidR="00C959B7" w:rsidRDefault="00C959B7" w:rsidP="00C959B7">
      <w:pPr>
        <w:pStyle w:val="Heading3"/>
      </w:pPr>
      <w:r>
        <w:t>GetArticle</w:t>
      </w:r>
      <w:r>
        <w:rPr>
          <w:rFonts w:hint="eastAsia"/>
        </w:rPr>
        <w:t>List</w:t>
      </w:r>
      <w:r>
        <w:t xml:space="preserve"> </w:t>
      </w:r>
      <w:r>
        <w:t>클래스</w:t>
      </w:r>
    </w:p>
    <w:p w14:paraId="2F5195C8" w14:textId="77777777" w:rsidR="00C959B7" w:rsidRDefault="00C959B7" w:rsidP="00C959B7">
      <w:r>
        <w:t xml:space="preserve">Thread 클래스를 상속하여 게시글 </w:t>
      </w:r>
      <w:r>
        <w:rPr>
          <w:rFonts w:hint="eastAsia"/>
        </w:rPr>
        <w:t>목록</w:t>
      </w:r>
      <w:r w:rsidR="00ED2CA1">
        <w:rPr>
          <w:rFonts w:hint="eastAsia"/>
        </w:rPr>
        <w:t>을</w:t>
      </w:r>
      <w:r>
        <w:t xml:space="preserve"> 받아오는 코드를 구현하였다.</w:t>
      </w:r>
    </w:p>
    <w:p w14:paraId="67EBDA65" w14:textId="77777777" w:rsidR="00C959B7" w:rsidRDefault="00C959B7" w:rsidP="00C959B7">
      <w:r>
        <w:rPr>
          <w:rFonts w:hint="eastAsia"/>
        </w:rPr>
        <w:t>게시글</w:t>
      </w:r>
      <w:r>
        <w:t xml:space="preserve"> </w:t>
      </w:r>
      <w:r w:rsidR="00ED2CA1">
        <w:rPr>
          <w:rFonts w:hint="eastAsia"/>
        </w:rPr>
        <w:t>목록</w:t>
      </w:r>
      <w:r>
        <w:t>을 받아오는 코드가 run 메소드에 구현되어 있다.</w:t>
      </w:r>
    </w:p>
    <w:p w14:paraId="5E264322" w14:textId="77777777" w:rsidR="00C959B7" w:rsidRPr="00ED2CA1" w:rsidRDefault="00C959B7" w:rsidP="00C959B7"/>
    <w:p w14:paraId="7CEA6583" w14:textId="77777777" w:rsidR="00C959B7" w:rsidRDefault="00C959B7" w:rsidP="00ED2CA1">
      <w:pPr>
        <w:pStyle w:val="Heading3"/>
      </w:pPr>
      <w:r>
        <w:t xml:space="preserve">run </w:t>
      </w:r>
      <w:r>
        <w:t>메소드</w:t>
      </w:r>
    </w:p>
    <w:p w14:paraId="47453D96" w14:textId="77777777" w:rsidR="00C959B7" w:rsidRDefault="00C959B7" w:rsidP="00C959B7">
      <w:r>
        <w:t>Thread 객체의 start 메소드를 호출하면, 새 스레드(multi-thread)가 생성되어 run 메소드를 실행한다.</w:t>
      </w:r>
    </w:p>
    <w:p w14:paraId="46588C04" w14:textId="77777777" w:rsidR="00C959B7" w:rsidRDefault="00C959B7" w:rsidP="00C959B7">
      <w:r>
        <w:t>run 메소드가 리턴할 때, 스레드가 종료한다.</w:t>
      </w:r>
    </w:p>
    <w:p w14:paraId="4E005E34" w14:textId="77777777" w:rsidR="00C959B7" w:rsidRDefault="00C959B7" w:rsidP="00C959B7"/>
    <w:p w14:paraId="7F2AC82E" w14:textId="77777777" w:rsidR="00C959B7" w:rsidRDefault="00C959B7" w:rsidP="00ED2CA1">
      <w:pPr>
        <w:pStyle w:val="Heading3"/>
      </w:pPr>
      <w:r>
        <w:t xml:space="preserve">objectList </w:t>
      </w:r>
      <w:r>
        <w:t>멤버</w:t>
      </w:r>
      <w:r>
        <w:t xml:space="preserve"> </w:t>
      </w:r>
      <w:r>
        <w:t>변수</w:t>
      </w:r>
    </w:p>
    <w:p w14:paraId="274E7E01" w14:textId="77777777" w:rsidR="00C959B7" w:rsidRDefault="00C959B7" w:rsidP="00C959B7">
      <w:r>
        <w:t xml:space="preserve">objectList 멤버 변수가 static 임에 주목하자. </w:t>
      </w:r>
    </w:p>
    <w:p w14:paraId="0944B86B" w14:textId="77777777" w:rsidR="00ED2CA1" w:rsidRDefault="00ED2CA1" w:rsidP="00ED2CA1">
      <w:r>
        <w:t xml:space="preserve">objectList </w:t>
      </w:r>
      <w:r>
        <w:rPr>
          <w:rFonts w:hint="eastAsia"/>
        </w:rPr>
        <w:t xml:space="preserve">변수가 참조하는 </w:t>
      </w:r>
      <w:r>
        <w:t>ArrayList에 GetArticleList 객체 전체</w:t>
      </w:r>
      <w:r>
        <w:rPr>
          <w:rFonts w:hint="eastAsia"/>
        </w:rPr>
        <w:t>를</w:t>
      </w:r>
      <w:r>
        <w:t xml:space="preserve"> 보관한다.</w:t>
      </w:r>
    </w:p>
    <w:p w14:paraId="2C63A25C" w14:textId="77777777" w:rsidR="00C959B7" w:rsidRDefault="00C959B7" w:rsidP="00C959B7"/>
    <w:p w14:paraId="055873D3" w14:textId="77777777" w:rsidR="00C959B7" w:rsidRDefault="00C959B7" w:rsidP="00C959B7">
      <w:r>
        <w:t>GetArticle</w:t>
      </w:r>
      <w:r w:rsidR="00ED2CA1">
        <w:t>List</w:t>
      </w:r>
      <w:r>
        <w:t xml:space="preserve"> 클래스 생성자에서, objectList 변수가 참조하는 ArrayList에 </w:t>
      </w:r>
      <w:r w:rsidR="00ED2CA1">
        <w:t xml:space="preserve">this 객체를 </w:t>
      </w:r>
      <w:r>
        <w:t>add 한다.</w:t>
      </w:r>
    </w:p>
    <w:p w14:paraId="2D60154F" w14:textId="77777777" w:rsidR="00C959B7" w:rsidRDefault="00C959B7" w:rsidP="00C959B7">
      <w:r>
        <w:rPr>
          <w:rFonts w:hint="eastAsia"/>
        </w:rPr>
        <w:t>이렇게</w:t>
      </w:r>
      <w:r>
        <w:t xml:space="preserve"> 하는 이유는, joinAll 메소드에서 필요하기 때문이다.</w:t>
      </w:r>
    </w:p>
    <w:p w14:paraId="5A1E3F41" w14:textId="77777777" w:rsidR="00C959B7" w:rsidRDefault="00C959B7" w:rsidP="00C959B7">
      <w:r>
        <w:t> </w:t>
      </w:r>
    </w:p>
    <w:p w14:paraId="556D8C5C" w14:textId="77777777" w:rsidR="00C959B7" w:rsidRDefault="00C959B7" w:rsidP="00ED2CA1">
      <w:pPr>
        <w:pStyle w:val="Heading3"/>
      </w:pPr>
      <w:r>
        <w:t xml:space="preserve">joinAll </w:t>
      </w:r>
      <w:r>
        <w:t>메소드</w:t>
      </w:r>
    </w:p>
    <w:p w14:paraId="66AE86E7" w14:textId="77777777" w:rsidR="00C959B7" w:rsidRDefault="00C959B7" w:rsidP="00C959B7">
      <w:r>
        <w:t xml:space="preserve">joinAll 메소드를 호출하면, </w:t>
      </w:r>
    </w:p>
    <w:p w14:paraId="507A31D2" w14:textId="77777777" w:rsidR="00C959B7" w:rsidRDefault="00C959B7" w:rsidP="00C959B7">
      <w:r>
        <w:t>GetArticle</w:t>
      </w:r>
      <w:r w:rsidR="00ED2CA1">
        <w:t>List</w:t>
      </w:r>
      <w:r>
        <w:t xml:space="preserve"> 클래스 객체의 start 메소드를 호출하여 생성된 새 스레드들이 모두 종료할 때까지,</w:t>
      </w:r>
    </w:p>
    <w:p w14:paraId="7AD62053" w14:textId="77777777" w:rsidR="00C959B7" w:rsidRDefault="00C959B7" w:rsidP="00C959B7">
      <w:r>
        <w:t>joinAll 메소드를 호출한 메인 스레드가 대기(sleep) 상태가 된다.</w:t>
      </w:r>
    </w:p>
    <w:p w14:paraId="03A30498" w14:textId="77777777" w:rsidR="00C959B7" w:rsidRDefault="00C959B7" w:rsidP="00C959B7">
      <w:r>
        <w:rPr>
          <w:rFonts w:hint="eastAsia"/>
        </w:rPr>
        <w:t>모든</w:t>
      </w:r>
      <w:r>
        <w:t xml:space="preserve"> 새 스레드가 종료한 후에 메인 스레드가 리턴한다.</w:t>
      </w:r>
    </w:p>
    <w:p w14:paraId="1FF3F930" w14:textId="77777777" w:rsidR="00C959B7" w:rsidRDefault="00C959B7" w:rsidP="00C959B7"/>
    <w:p w14:paraId="6DAB623A" w14:textId="77777777" w:rsidR="00ED2CA1" w:rsidRDefault="00ED2CA1" w:rsidP="00C959B7"/>
    <w:p w14:paraId="62E44953" w14:textId="77777777" w:rsidR="00ED2CA1" w:rsidRDefault="00ED2CA1" w:rsidP="00ED2CA1">
      <w:pPr>
        <w:pStyle w:val="Heading3"/>
      </w:pPr>
      <w:r>
        <w:rPr>
          <w:rFonts w:hint="eastAsia"/>
        </w:rPr>
        <w:t>줄</w:t>
      </w:r>
      <w:r>
        <w:rPr>
          <w:rFonts w:hint="eastAsia"/>
        </w:rPr>
        <w:t>5</w:t>
      </w:r>
      <w:r>
        <w:t>5~57</w:t>
      </w:r>
    </w:p>
    <w:p w14:paraId="6ADDD189" w14:textId="77777777" w:rsidR="00ED2CA1" w:rsidRDefault="00ED2CA1" w:rsidP="00ED2CA1">
      <w:r>
        <w:rPr>
          <w:rFonts w:hint="eastAsia"/>
        </w:rPr>
        <w:t xml:space="preserve">게시글들을 저장하는 </w:t>
      </w:r>
      <w:r>
        <w:t xml:space="preserve">TreeSet&lt;TreeSet&gt; </w:t>
      </w:r>
      <w:r>
        <w:rPr>
          <w:rFonts w:hint="eastAsia"/>
        </w:rPr>
        <w:t>객체는 메인 스레드에 의해서 한 개만 생성된다.</w:t>
      </w:r>
    </w:p>
    <w:p w14:paraId="5ABC738C" w14:textId="77777777" w:rsidR="00ED2CA1" w:rsidRDefault="00ED2CA1" w:rsidP="00ED2CA1">
      <w:r>
        <w:t xml:space="preserve">GetArticleList </w:t>
      </w:r>
      <w:r>
        <w:rPr>
          <w:rFonts w:hint="eastAsia"/>
        </w:rPr>
        <w:t xml:space="preserve">객체에 의해서 생성된 스레드들은 </w:t>
      </w:r>
      <w:r>
        <w:t xml:space="preserve">TreeSet&lt;TreeSet&gt; </w:t>
      </w:r>
      <w:r>
        <w:rPr>
          <w:rFonts w:hint="eastAsia"/>
        </w:rPr>
        <w:t>객체 하나를 공유한다.</w:t>
      </w:r>
    </w:p>
    <w:p w14:paraId="0AA9A897" w14:textId="77777777" w:rsidR="00ED2CA1" w:rsidRDefault="00ED2CA1" w:rsidP="00C959B7">
      <w:r>
        <w:rPr>
          <w:rFonts w:hint="eastAsia"/>
        </w:rPr>
        <w:t xml:space="preserve">여러 스레드들 사이에 공유되는 객체의 메소드 호출은 </w:t>
      </w:r>
      <w:r>
        <w:t xml:space="preserve">synchronized </w:t>
      </w:r>
      <w:r>
        <w:rPr>
          <w:rFonts w:hint="eastAsia"/>
        </w:rPr>
        <w:t>키워드로 보호되어야 한다.</w:t>
      </w:r>
    </w:p>
    <w:p w14:paraId="29B55D75" w14:textId="77777777" w:rsidR="00ED2CA1" w:rsidRDefault="00ED2CA1" w:rsidP="00C959B7"/>
    <w:p w14:paraId="2DCF189D" w14:textId="77777777" w:rsidR="00ED2CA1" w:rsidRDefault="00ED2CA1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CF000F8" w14:textId="77777777" w:rsidR="00ED2CA1" w:rsidRDefault="00ED2CA1" w:rsidP="00ED2CA1">
      <w:pPr>
        <w:pStyle w:val="Heading2"/>
      </w:pPr>
      <w:bookmarkStart w:id="9" w:name="_Toc469946472"/>
      <w:r>
        <w:rPr>
          <w:rFonts w:hint="eastAsia"/>
        </w:rPr>
        <w:lastRenderedPageBreak/>
        <w:t>Example13.java</w:t>
      </w:r>
      <w:bookmarkEnd w:id="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D2CA1" w14:paraId="310D96A5" w14:textId="77777777" w:rsidTr="00ED2CA1">
        <w:tc>
          <w:tcPr>
            <w:tcW w:w="426" w:type="dxa"/>
          </w:tcPr>
          <w:p w14:paraId="1E62244E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61781B4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ED7A72A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234C8C0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E066D6D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7A0DC39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12D204B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B3CAFD0" w14:textId="77777777" w:rsidR="00ED2CA1" w:rsidRPr="00185935" w:rsidRDefault="00ED2CA1" w:rsidP="00ED2CA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231C535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A676BD4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CA07B3B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3A470C3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68692A7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3B4D1C9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AE0B994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A3C2707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0B1FD3A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74C7110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A9A483C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BD1DBF8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CF09F73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621B6E6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6727144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F702421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C26EB72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C2325A5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B67EB62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CBDCA2C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801BCF9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5BB5EC5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02F7BE4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78B0A8E0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C4B8B6B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9304D07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7D07F87B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5D478F3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330DC44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47EFC4F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6A25A36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D6B98AA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03CCA3CD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5CB4B47B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B7CB7B1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1A9FAF16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7B0C91CA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2C41F86E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79E46C26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4B15E5FD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2225023D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00D3A426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524CEBF1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6C0467D9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0010D956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216E6221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22B75413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6E2113F9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60824B5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0174E0F1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7BE61EF7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463EEA62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76B29255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3BA4B3D3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389383B0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0E2FCF35" w14:textId="77777777" w:rsidR="00ED2CA1" w:rsidRDefault="00ED2CA1" w:rsidP="00ED2CA1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5B2CD6AE" w14:textId="77777777" w:rsidR="00ED2CA1" w:rsidRDefault="00ED2CA1" w:rsidP="00ED2CA1">
            <w:pPr>
              <w:pStyle w:val="a1"/>
            </w:pPr>
            <w:r>
              <w:t>65</w:t>
            </w:r>
          </w:p>
          <w:p w14:paraId="6234B46A" w14:textId="77777777" w:rsidR="00ED2CA1" w:rsidRPr="00185935" w:rsidRDefault="00ED2CA1" w:rsidP="00ED2CA1">
            <w:pPr>
              <w:pStyle w:val="a1"/>
            </w:pPr>
          </w:p>
        </w:tc>
        <w:tc>
          <w:tcPr>
            <w:tcW w:w="10631" w:type="dxa"/>
          </w:tcPr>
          <w:p w14:paraId="1AFA333B" w14:textId="77777777" w:rsidR="00ED2CA1" w:rsidRDefault="00ED2CA1" w:rsidP="00ED2CA1">
            <w:pPr>
              <w:pStyle w:val="a1"/>
            </w:pPr>
            <w:r>
              <w:rPr>
                <w:color w:val="3F7F5F"/>
              </w:rPr>
              <w:t>/*</w:t>
            </w:r>
          </w:p>
          <w:p w14:paraId="0B8C276B" w14:textId="77777777" w:rsidR="00ED2CA1" w:rsidRDefault="00ED2CA1" w:rsidP="00ED2CA1">
            <w:pPr>
              <w:pStyle w:val="a1"/>
            </w:pPr>
            <w:r>
              <w:rPr>
                <w:color w:val="3F7F5F"/>
              </w:rPr>
              <w:t xml:space="preserve"> * get articlle list</w:t>
            </w:r>
            <w:r>
              <w:rPr>
                <w:rFonts w:hint="eastAsia"/>
                <w:color w:val="3F7F5F"/>
              </w:rPr>
              <w:t>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스레드로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실행했더니</w:t>
            </w:r>
            <w:r>
              <w:rPr>
                <w:color w:val="3F7F5F"/>
              </w:rPr>
              <w:t xml:space="preserve">, </w:t>
            </w:r>
            <w:r>
              <w:rPr>
                <w:rFonts w:hint="eastAsia"/>
                <w:color w:val="3F7F5F"/>
              </w:rPr>
              <w:t>동시에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너무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많은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스레드가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생성되어</w:t>
            </w:r>
          </w:p>
          <w:p w14:paraId="1AD0E434" w14:textId="77777777" w:rsidR="00ED2CA1" w:rsidRDefault="00ED2CA1" w:rsidP="00ED2CA1">
            <w:pPr>
              <w:pStyle w:val="a1"/>
            </w:pPr>
            <w:r>
              <w:rPr>
                <w:color w:val="3F7F5F"/>
              </w:rPr>
              <w:t xml:space="preserve"> * </w:t>
            </w:r>
            <w:r>
              <w:rPr>
                <w:rFonts w:hint="eastAsia"/>
                <w:color w:val="3F7F5F"/>
              </w:rPr>
              <w:t>소켓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발생함</w:t>
            </w:r>
            <w:r>
              <w:rPr>
                <w:color w:val="3F7F5F"/>
              </w:rPr>
              <w:t>.</w:t>
            </w:r>
          </w:p>
          <w:p w14:paraId="5ACF586F" w14:textId="77777777" w:rsidR="00ED2CA1" w:rsidRDefault="00ED2CA1" w:rsidP="00ED2CA1">
            <w:pPr>
              <w:pStyle w:val="a1"/>
            </w:pPr>
            <w:r>
              <w:rPr>
                <w:color w:val="3F7F5F"/>
              </w:rPr>
              <w:t xml:space="preserve"> */</w:t>
            </w:r>
          </w:p>
          <w:p w14:paraId="5F808758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jsoup1;</w:t>
            </w:r>
          </w:p>
          <w:p w14:paraId="60D51FD2" w14:textId="77777777" w:rsidR="00ED2CA1" w:rsidRDefault="00ED2CA1" w:rsidP="00ED2CA1">
            <w:pPr>
              <w:pStyle w:val="a1"/>
            </w:pPr>
          </w:p>
          <w:p w14:paraId="6B32A7DC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115E8455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72076972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21653FF0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4452A80A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320556E8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11E3E2DE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6E83174B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36217E60" w14:textId="77777777" w:rsidR="00ED2CA1" w:rsidRDefault="00ED2CA1" w:rsidP="00ED2CA1">
            <w:pPr>
              <w:pStyle w:val="a1"/>
            </w:pPr>
          </w:p>
          <w:p w14:paraId="3DF9F288" w14:textId="77777777" w:rsidR="00ED2CA1" w:rsidRDefault="00ED2CA1" w:rsidP="00ED2CA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Example13 {</w:t>
            </w:r>
          </w:p>
          <w:p w14:paraId="38DA1416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141712D" w14:textId="77777777" w:rsidR="00ED2CA1" w:rsidRDefault="00ED2CA1" w:rsidP="00ED2CA1">
            <w:pPr>
              <w:pStyle w:val="a1"/>
            </w:pPr>
          </w:p>
          <w:p w14:paraId="669F9560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ArticleComparator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Comparator&lt;Article&gt; {</w:t>
            </w:r>
          </w:p>
          <w:p w14:paraId="13326F66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46464"/>
              </w:rPr>
              <w:t>@Override</w:t>
            </w:r>
          </w:p>
          <w:p w14:paraId="10E868A2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compare(Article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, Article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) {</w:t>
            </w:r>
          </w:p>
          <w:p w14:paraId="3F02DAC1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.getIdx() -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.getIdx();</w:t>
            </w:r>
          </w:p>
          <w:p w14:paraId="6B8EF806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6CDFD2E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776C96C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319E370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3372A29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Article[]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 xml:space="preserve"> = getArticles();</w:t>
            </w:r>
          </w:p>
          <w:p w14:paraId="36594515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>) {</w:t>
            </w:r>
          </w:p>
          <w:p w14:paraId="19BBF678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 xml:space="preserve"> = Math.min(30,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.getBody().length());</w:t>
            </w:r>
          </w:p>
          <w:p w14:paraId="5AEB2A24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%s %s %s %s %s\n"</w:t>
            </w:r>
            <w:r>
              <w:rPr>
                <w:color w:val="000000"/>
              </w:rPr>
              <w:t xml:space="preserve">, </w:t>
            </w:r>
          </w:p>
          <w:p w14:paraId="0ABC8B09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.getIdx(),</w:t>
            </w:r>
          </w:p>
          <w:p w14:paraId="7E2E9795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.getTitle(),</w:t>
            </w:r>
          </w:p>
          <w:p w14:paraId="5C7A1BA0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.getAuthor(),</w:t>
            </w:r>
          </w:p>
          <w:p w14:paraId="5382A390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.getDate(),</w:t>
            </w:r>
          </w:p>
          <w:p w14:paraId="55C9AE5E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.getCount(),</w:t>
            </w:r>
          </w:p>
          <w:p w14:paraId="35332AEF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.getBody().substring(0,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>));</w:t>
            </w:r>
          </w:p>
          <w:p w14:paraId="0702E40D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4F3764E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B0E4EEC" w14:textId="77777777" w:rsidR="00ED2CA1" w:rsidRDefault="00ED2CA1" w:rsidP="00ED2CA1">
            <w:pPr>
              <w:pStyle w:val="a1"/>
            </w:pPr>
          </w:p>
          <w:p w14:paraId="4EF6A39A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Article[] getArticles()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66EF2C0D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TreeSet&lt;Article&gt;(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ArticleComparator());        </w:t>
            </w:r>
          </w:p>
          <w:p w14:paraId="0079D827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getPageCount();</w:t>
            </w:r>
          </w:p>
          <w:p w14:paraId="5D65F315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2B2B5F32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39EFDC0E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page\n"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41D9C53A" w14:textId="77777777" w:rsidR="00ED2CA1" w:rsidRDefault="00ED2CA1" w:rsidP="00ED2CA1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GetArticleList(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).start();</w:t>
            </w:r>
          </w:p>
          <w:p w14:paraId="5A700821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6F4AD76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GetArticleList.joinAll();</w:t>
            </w:r>
          </w:p>
          <w:p w14:paraId="43AF48AE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GetArticleBody.joinAll();</w:t>
            </w:r>
          </w:p>
          <w:p w14:paraId="3684199F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Article[0]);</w:t>
            </w:r>
          </w:p>
          <w:p w14:paraId="04D7BD82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38DE869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619E939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getPageCount()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3B150AD2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 xml:space="preserve">;                    </w:t>
            </w:r>
          </w:p>
          <w:p w14:paraId="314CEF55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6F866FEF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 xml:space="preserve">).get(0);        </w:t>
            </w:r>
          </w:p>
          <w:p w14:paraId="13811EC9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5B86BB57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);        </w:t>
            </w:r>
          </w:p>
          <w:p w14:paraId="5ACDECE5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2905E370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61F2F5C9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0CBFF67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</w:t>
            </w:r>
          </w:p>
          <w:p w14:paraId="6D11F505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4F1C284" w14:textId="77777777" w:rsidR="00ED2CA1" w:rsidRDefault="00ED2CA1" w:rsidP="00ED2CA1">
            <w:pPr>
              <w:pStyle w:val="a1"/>
            </w:pPr>
          </w:p>
          <w:p w14:paraId="29C02BFA" w14:textId="77777777" w:rsidR="00ED2CA1" w:rsidRDefault="00ED2CA1" w:rsidP="00ED2CA1">
            <w:pPr>
              <w:pStyle w:val="a1"/>
            </w:pPr>
            <w:r>
              <w:rPr>
                <w:color w:val="000000"/>
              </w:rPr>
              <w:t>}</w:t>
            </w:r>
          </w:p>
          <w:p w14:paraId="4C63F07C" w14:textId="77777777" w:rsidR="00ED2CA1" w:rsidRDefault="00ED2CA1" w:rsidP="00ED2CA1">
            <w:pPr>
              <w:pStyle w:val="a1"/>
            </w:pPr>
          </w:p>
        </w:tc>
      </w:tr>
    </w:tbl>
    <w:p w14:paraId="71590A5C" w14:textId="77777777" w:rsidR="00ED2CA1" w:rsidRPr="00ED2CA1" w:rsidRDefault="00ED2CA1" w:rsidP="00ED2CA1"/>
    <w:p w14:paraId="7FEF6421" w14:textId="77777777" w:rsidR="00ED2CA1" w:rsidRDefault="00ED2CA1" w:rsidP="00C959B7"/>
    <w:p w14:paraId="1DE137CF" w14:textId="77777777" w:rsidR="004525BA" w:rsidRDefault="004525BA" w:rsidP="004525BA">
      <w:r>
        <w:rPr>
          <w:rFonts w:hint="eastAsia"/>
        </w:rPr>
        <w:t>(줄46</w:t>
      </w:r>
      <w:r>
        <w:t xml:space="preserve">) </w:t>
      </w:r>
    </w:p>
    <w:p w14:paraId="6426B060" w14:textId="77777777" w:rsidR="004525BA" w:rsidRDefault="004525BA" w:rsidP="004525BA">
      <w:r>
        <w:rPr>
          <w:rFonts w:hint="eastAsia"/>
        </w:rPr>
        <w:t>게시글 목록 페이지 가져오는 작업을 메인 스레드가 아닌 새 스레드로 실행한다.</w:t>
      </w:r>
    </w:p>
    <w:p w14:paraId="3B494B36" w14:textId="77777777" w:rsidR="004525BA" w:rsidRDefault="004525BA" w:rsidP="004525BA">
      <w:r>
        <w:rPr>
          <w:rFonts w:hint="eastAsia"/>
        </w:rPr>
        <w:t>따라서 메인 스레드는 게시글 목록 페이지 가져오기 작업이 끝날 때까지 대기하지 않기 때문에,</w:t>
      </w:r>
    </w:p>
    <w:p w14:paraId="05D72585" w14:textId="77777777" w:rsidR="004525BA" w:rsidRDefault="004525BA" w:rsidP="004525BA">
      <w:r>
        <w:rPr>
          <w:rFonts w:hint="eastAsia"/>
        </w:rPr>
        <w:t>줄44</w:t>
      </w:r>
      <w:r>
        <w:t>~47</w:t>
      </w:r>
      <w:r>
        <w:rPr>
          <w:rFonts w:hint="eastAsia"/>
        </w:rPr>
        <w:t xml:space="preserve">의 </w:t>
      </w:r>
      <w:r>
        <w:t xml:space="preserve">for </w:t>
      </w:r>
      <w:r>
        <w:rPr>
          <w:rFonts w:hint="eastAsia"/>
        </w:rPr>
        <w:t>루프를 빨리 실행하게 된다.</w:t>
      </w:r>
    </w:p>
    <w:p w14:paraId="29C71D0F" w14:textId="77777777" w:rsidR="004525BA" w:rsidRDefault="004525BA" w:rsidP="004525BA"/>
    <w:p w14:paraId="56B295B3" w14:textId="77777777" w:rsidR="004525BA" w:rsidRDefault="004525BA" w:rsidP="004525BA">
      <w:r>
        <w:t xml:space="preserve">for </w:t>
      </w:r>
      <w:r>
        <w:rPr>
          <w:rFonts w:hint="eastAsia"/>
        </w:rPr>
        <w:t>루프가 반복할 때 마다 줄46에서 새 스레드가 만들어져서 게시글 목록 페이지 가져오는 작업을 진행한다.</w:t>
      </w:r>
    </w:p>
    <w:p w14:paraId="1C25D849" w14:textId="77777777" w:rsidR="004525BA" w:rsidRDefault="004525BA" w:rsidP="004525BA">
      <w:r>
        <w:rPr>
          <w:rFonts w:hint="eastAsia"/>
        </w:rPr>
        <w:t>줄46에서 생성된 여러 스레드가 작업을 동시에 진행하게 된다.</w:t>
      </w:r>
    </w:p>
    <w:p w14:paraId="72E71D57" w14:textId="5E6ACF1D" w:rsidR="00C959B7" w:rsidRDefault="00C959B7" w:rsidP="00C959B7"/>
    <w:p w14:paraId="42987CD4" w14:textId="28EC368F" w:rsidR="00F8745B" w:rsidRDefault="00F8745B" w:rsidP="00C959B7"/>
    <w:p w14:paraId="08F5E7BD" w14:textId="65419B94" w:rsidR="00F8745B" w:rsidRDefault="00F8745B" w:rsidP="00C959B7"/>
    <w:p w14:paraId="20FA6452" w14:textId="5F1936D2" w:rsidR="00883317" w:rsidRDefault="00883317" w:rsidP="00C959B7"/>
    <w:p w14:paraId="65590D20" w14:textId="30F9D5FC" w:rsidR="00883317" w:rsidRDefault="00883317" w:rsidP="00C959B7"/>
    <w:p w14:paraId="7ED875F0" w14:textId="4255FFF6" w:rsidR="00D13F1A" w:rsidRDefault="00D13F1A" w:rsidP="00883317">
      <w:pPr>
        <w:pStyle w:val="Heading2"/>
      </w:pPr>
      <w:bookmarkStart w:id="10" w:name="_Toc469946473"/>
      <w:r>
        <w:rPr>
          <w:rFonts w:hint="eastAsia"/>
        </w:rPr>
        <w:t>문제점</w:t>
      </w:r>
      <w:bookmarkEnd w:id="10"/>
    </w:p>
    <w:p w14:paraId="78495961" w14:textId="0EEEEAD9" w:rsidR="00D13F1A" w:rsidRDefault="00D13F1A" w:rsidP="00D13F1A"/>
    <w:p w14:paraId="7EB45162" w14:textId="02099959" w:rsidR="00D13F1A" w:rsidRDefault="00D13F1A" w:rsidP="00D13F1A">
      <w:r>
        <w:rPr>
          <w:rFonts w:hint="eastAsia"/>
        </w:rPr>
        <w:t>스레드를 무한히 많이 만든다고 해서 작업이 빨라지는 것이 아니다.</w:t>
      </w:r>
    </w:p>
    <w:p w14:paraId="454C8F73" w14:textId="4BAF3A0C" w:rsidR="00D13F1A" w:rsidRDefault="00D13F1A" w:rsidP="00D13F1A">
      <w:r>
        <w:rPr>
          <w:rFonts w:hint="eastAsia"/>
        </w:rPr>
        <w:t>적정 숫자 이상으로 스레드가 많아지면,</w:t>
      </w:r>
      <w:r>
        <w:t xml:space="preserve"> </w:t>
      </w:r>
      <w:r>
        <w:rPr>
          <w:rFonts w:hint="eastAsia"/>
        </w:rPr>
        <w:t>오히려 느려질 수 있다.</w:t>
      </w:r>
    </w:p>
    <w:p w14:paraId="76EB852E" w14:textId="77777777" w:rsidR="00D13F1A" w:rsidRDefault="00D13F1A" w:rsidP="00D13F1A"/>
    <w:p w14:paraId="1C52BDBF" w14:textId="4308FD60" w:rsidR="00D13F1A" w:rsidRDefault="00D13F1A" w:rsidP="00D13F1A">
      <w:r>
        <w:rPr>
          <w:rFonts w:hint="eastAsia"/>
        </w:rPr>
        <w:t>그리고 너무 많은 스레드들이 한정된 자원을 동시에 사용하면,</w:t>
      </w:r>
    </w:p>
    <w:p w14:paraId="4AED2BB5" w14:textId="3B8224C6" w:rsidR="00D13F1A" w:rsidRDefault="00D13F1A" w:rsidP="00D13F1A">
      <w:r>
        <w:rPr>
          <w:rFonts w:hint="eastAsia"/>
        </w:rPr>
        <w:t>자원 부족 에러가 발생할 수 있다.</w:t>
      </w:r>
    </w:p>
    <w:p w14:paraId="0AC986BE" w14:textId="4E927A51" w:rsidR="00D13F1A" w:rsidRDefault="00D13F1A" w:rsidP="00D13F1A"/>
    <w:p w14:paraId="646B5A6D" w14:textId="57B43454" w:rsidR="00D13F1A" w:rsidRDefault="00D13F1A" w:rsidP="00D13F1A">
      <w:r>
        <w:rPr>
          <w:rFonts w:hint="eastAsia"/>
        </w:rPr>
        <w:t xml:space="preserve">인터넷에 연결하기 위한 </w:t>
      </w:r>
      <w:r>
        <w:t xml:space="preserve">Socket </w:t>
      </w:r>
      <w:r>
        <w:rPr>
          <w:rFonts w:hint="eastAsia"/>
        </w:rPr>
        <w:t>객체도 한정된 자원들 중 하나이다.</w:t>
      </w:r>
    </w:p>
    <w:p w14:paraId="3748685D" w14:textId="12641323" w:rsidR="00D13F1A" w:rsidRDefault="00D13F1A" w:rsidP="00D13F1A"/>
    <w:p w14:paraId="2CC7F243" w14:textId="5E2746E8" w:rsidR="00D13F1A" w:rsidRDefault="00D13F1A" w:rsidP="00D13F1A">
      <w:r>
        <w:t>Example13</w:t>
      </w:r>
      <w:r>
        <w:rPr>
          <w:rFonts w:hint="eastAsia"/>
        </w:rPr>
        <w:t>에서 너무 많은 스레드들이 만들어지고</w:t>
      </w:r>
      <w:r>
        <w:t xml:space="preserve">, </w:t>
      </w:r>
      <w:r>
        <w:rPr>
          <w:rFonts w:hint="eastAsia"/>
        </w:rPr>
        <w:t>이들이 인터넷에 연결하려고 해서</w:t>
      </w:r>
    </w:p>
    <w:p w14:paraId="23D80933" w14:textId="0BE66440" w:rsidR="00D13F1A" w:rsidRDefault="00D13F1A" w:rsidP="00D13F1A"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부족 에러가 발생한다.</w:t>
      </w:r>
    </w:p>
    <w:p w14:paraId="20A09344" w14:textId="19866BC5" w:rsidR="00D13F1A" w:rsidRDefault="00D13F1A" w:rsidP="00D13F1A"/>
    <w:p w14:paraId="54E131AB" w14:textId="0EB3F2C9" w:rsidR="00D13F1A" w:rsidRDefault="00D13F1A" w:rsidP="00D13F1A">
      <w:r>
        <w:rPr>
          <w:rFonts w:hint="eastAsia"/>
        </w:rPr>
        <w:t>스레드 생성 수를 통제해야 한다.</w:t>
      </w:r>
    </w:p>
    <w:p w14:paraId="2875BFF2" w14:textId="15C3226D" w:rsidR="00D13F1A" w:rsidRDefault="001455CA" w:rsidP="00D13F1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표준 라이브러리의 </w:t>
      </w:r>
      <w:r w:rsidRPr="001455CA">
        <w:t>ExecutorService</w:t>
      </w:r>
      <w:r>
        <w:t xml:space="preserve"> </w:t>
      </w:r>
      <w:r>
        <w:rPr>
          <w:rFonts w:hint="eastAsia"/>
        </w:rPr>
        <w:t>클래스를 이용하면 쉽게 구현할 수 있다.</w:t>
      </w:r>
    </w:p>
    <w:p w14:paraId="7A0C6E62" w14:textId="5B1E1AC4" w:rsidR="001455CA" w:rsidRDefault="001455CA" w:rsidP="00D13F1A"/>
    <w:p w14:paraId="2CF5AA25" w14:textId="3B3ECA50" w:rsidR="001455CA" w:rsidRDefault="001455CA" w:rsidP="00D13F1A"/>
    <w:p w14:paraId="72E42079" w14:textId="77777777" w:rsidR="001455CA" w:rsidRDefault="001455CA" w:rsidP="00D13F1A"/>
    <w:p w14:paraId="25262333" w14:textId="1C40D58D" w:rsidR="00D13F1A" w:rsidRDefault="00D13F1A" w:rsidP="00D13F1A"/>
    <w:p w14:paraId="7E4D3971" w14:textId="30A7E81F" w:rsidR="00883317" w:rsidRDefault="00883317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480B558" w14:textId="25924CD4" w:rsidR="00D13F1A" w:rsidRDefault="00883317" w:rsidP="00883317">
      <w:pPr>
        <w:pStyle w:val="Heading1"/>
      </w:pPr>
      <w:bookmarkStart w:id="11" w:name="_Toc469946474"/>
      <w:r>
        <w:rPr>
          <w:rFonts w:hint="eastAsia"/>
        </w:rPr>
        <w:lastRenderedPageBreak/>
        <w:t>pool1</w:t>
      </w:r>
      <w:bookmarkEnd w:id="11"/>
    </w:p>
    <w:p w14:paraId="789A1F0E" w14:textId="77777777" w:rsidR="00E76512" w:rsidRPr="00E76512" w:rsidRDefault="00E76512" w:rsidP="00E76512"/>
    <w:p w14:paraId="372F78D1" w14:textId="30FDEB31" w:rsidR="00E76512" w:rsidRDefault="00E76512" w:rsidP="00E76512">
      <w:pPr>
        <w:pStyle w:val="Heading2"/>
      </w:pPr>
      <w:bookmarkStart w:id="12" w:name="_Toc469946475"/>
      <w:r>
        <w:rPr>
          <w:rFonts w:hint="eastAsia"/>
        </w:rPr>
        <w:t>ExecutorService 클래스</w:t>
      </w:r>
      <w:bookmarkEnd w:id="12"/>
    </w:p>
    <w:p w14:paraId="1F86FF8A" w14:textId="28484056" w:rsidR="00E76512" w:rsidRDefault="00E76512" w:rsidP="00E76512">
      <w:r>
        <w:rPr>
          <w:rFonts w:hint="eastAsia"/>
        </w:rPr>
        <w:t>정해진 숫자 만큼의 스레드만 생성되고,</w:t>
      </w:r>
      <w:r>
        <w:t xml:space="preserve"> </w:t>
      </w:r>
      <w:r>
        <w:rPr>
          <w:rFonts w:hint="eastAsia"/>
        </w:rPr>
        <w:t>이 스레드들이 동시에 작업을 진행한다.</w:t>
      </w:r>
    </w:p>
    <w:p w14:paraId="335641C8" w14:textId="77777777" w:rsidR="00F46CF4" w:rsidRDefault="00F46CF4" w:rsidP="00F46CF4">
      <w:r>
        <w:rPr>
          <w:rFonts w:hint="eastAsia"/>
        </w:rPr>
        <w:t xml:space="preserve">정해진 숫자 만큼 생성된 스레드들이 대기하고 있는 곳을 </w:t>
      </w:r>
      <w:r w:rsidRPr="00F46CF4">
        <w:rPr>
          <w:rFonts w:hint="eastAsia"/>
          <w:u w:val="single"/>
        </w:rPr>
        <w:t>스레드 풀(</w:t>
      </w:r>
      <w:r w:rsidRPr="00F46CF4">
        <w:rPr>
          <w:u w:val="single"/>
        </w:rPr>
        <w:t>thread pool)</w:t>
      </w:r>
      <w:r>
        <w:rPr>
          <w:rFonts w:hint="eastAsia"/>
        </w:rPr>
        <w:t>이라고 부른다.</w:t>
      </w:r>
    </w:p>
    <w:p w14:paraId="0B2F3426" w14:textId="77777777" w:rsidR="00F46CF4" w:rsidRDefault="00F46CF4" w:rsidP="00E76512"/>
    <w:p w14:paraId="4B93B78C" w14:textId="529076ED" w:rsidR="00E76512" w:rsidRDefault="00E76512" w:rsidP="00E76512">
      <w:r>
        <w:rPr>
          <w:rFonts w:hint="eastAsia"/>
        </w:rPr>
        <w:t xml:space="preserve">작업은 </w:t>
      </w:r>
      <w:r>
        <w:t xml:space="preserve">Runnable </w:t>
      </w:r>
      <w:r>
        <w:rPr>
          <w:rFonts w:hint="eastAsia"/>
        </w:rPr>
        <w:t xml:space="preserve">인터페이스를 </w:t>
      </w:r>
      <w:r>
        <w:t xml:space="preserve">implements </w:t>
      </w:r>
      <w:r>
        <w:rPr>
          <w:rFonts w:hint="eastAsia"/>
        </w:rPr>
        <w:t>하여 구현해야 한다.</w:t>
      </w:r>
    </w:p>
    <w:p w14:paraId="037494B5" w14:textId="4131C783" w:rsidR="00F46CF4" w:rsidRDefault="00E76512" w:rsidP="00E76512">
      <w:r>
        <w:rPr>
          <w:rFonts w:hint="eastAsia"/>
        </w:rPr>
        <w:t xml:space="preserve">작업 객체를 생성하고, </w:t>
      </w:r>
      <w:r>
        <w:t>ExecutorService.execute(</w:t>
      </w:r>
      <w:r>
        <w:rPr>
          <w:rFonts w:hint="eastAsia"/>
        </w:rPr>
        <w:t>작업객체)</w:t>
      </w:r>
      <w:r>
        <w:t xml:space="preserve"> </w:t>
      </w:r>
      <w:r>
        <w:rPr>
          <w:rFonts w:hint="eastAsia"/>
        </w:rPr>
        <w:t xml:space="preserve">메소드를 </w:t>
      </w:r>
      <w:r w:rsidR="00F46CF4">
        <w:rPr>
          <w:rFonts w:hint="eastAsia"/>
        </w:rPr>
        <w:t>호출하여 작업을 제출한다.</w:t>
      </w:r>
    </w:p>
    <w:p w14:paraId="2DBFC7DB" w14:textId="02D2A63C" w:rsidR="00F46CF4" w:rsidRDefault="00F46CF4" w:rsidP="00E76512"/>
    <w:p w14:paraId="663FEC04" w14:textId="1B2937F7" w:rsidR="00F46CF4" w:rsidRDefault="00F46CF4" w:rsidP="00E76512">
      <w:pPr>
        <w:rPr>
          <w:rFonts w:hint="eastAsia"/>
        </w:rPr>
      </w:pPr>
      <w:r>
        <w:rPr>
          <w:rFonts w:hint="eastAsia"/>
        </w:rPr>
        <w:t xml:space="preserve">제출된 작업은 </w:t>
      </w:r>
      <w:r w:rsidRPr="00F46CF4">
        <w:rPr>
          <w:rFonts w:hint="eastAsia"/>
          <w:u w:val="single"/>
        </w:rPr>
        <w:t>작업 큐(</w:t>
      </w:r>
      <w:r w:rsidRPr="00F46CF4">
        <w:rPr>
          <w:u w:val="single"/>
        </w:rPr>
        <w:t>job queue)</w:t>
      </w:r>
      <w:r>
        <w:rPr>
          <w:rFonts w:hint="eastAsia"/>
        </w:rPr>
        <w:t>에 넣어져서 대기하고 있게 된다.</w:t>
      </w:r>
    </w:p>
    <w:p w14:paraId="122179D8" w14:textId="5FF23925" w:rsidR="00F46CF4" w:rsidRDefault="00F46CF4" w:rsidP="00E76512"/>
    <w:p w14:paraId="11DD4EBA" w14:textId="77777777" w:rsidR="00F46CF4" w:rsidRDefault="00F46CF4" w:rsidP="00E76512">
      <w:pPr>
        <w:rPr>
          <w:rFonts w:hint="eastAsia"/>
        </w:rPr>
      </w:pPr>
      <w:r>
        <w:rPr>
          <w:rFonts w:hint="eastAsia"/>
        </w:rPr>
        <w:t>작업 큐에 작업이 추가되면,</w:t>
      </w:r>
      <w:r>
        <w:t xml:space="preserve"> </w:t>
      </w:r>
      <w:r>
        <w:rPr>
          <w:rFonts w:hint="eastAsia"/>
        </w:rPr>
        <w:t>스레드 풀에 대기하고 있던 스레드가 스레드 풀에서 나와서,</w:t>
      </w:r>
    </w:p>
    <w:p w14:paraId="7515E240" w14:textId="3AC27DFC" w:rsidR="00F46CF4" w:rsidRDefault="00F46CF4" w:rsidP="00E76512">
      <w:r>
        <w:rPr>
          <w:rFonts w:hint="eastAsia"/>
        </w:rPr>
        <w:t>작업 큐에서 작업을 꺼내서 실행한다.</w:t>
      </w:r>
    </w:p>
    <w:p w14:paraId="22C55B90" w14:textId="686CEC88" w:rsidR="00F46CF4" w:rsidRDefault="00F46CF4" w:rsidP="00E76512">
      <w:r>
        <w:rPr>
          <w:rFonts w:hint="eastAsia"/>
        </w:rPr>
        <w:t>스레드가 작업을 마치면,</w:t>
      </w:r>
      <w:r>
        <w:t xml:space="preserve"> </w:t>
      </w:r>
      <w:r>
        <w:rPr>
          <w:rFonts w:hint="eastAsia"/>
        </w:rPr>
        <w:t>작업 큐에서 그 다음 작업을 꺼내서 실행한다.</w:t>
      </w:r>
    </w:p>
    <w:p w14:paraId="35BAFC1E" w14:textId="631B510D" w:rsidR="00F46CF4" w:rsidRDefault="00F46CF4" w:rsidP="00E76512">
      <w:r>
        <w:rPr>
          <w:rFonts w:hint="eastAsia"/>
        </w:rPr>
        <w:t>작업 큐에 작업이 남아 있지 않으면,</w:t>
      </w:r>
      <w:r>
        <w:t xml:space="preserve"> </w:t>
      </w:r>
      <w:r>
        <w:rPr>
          <w:rFonts w:hint="eastAsia"/>
        </w:rPr>
        <w:t>스레드는 스레드 풀에 들어가 다시 대기 상태가 된다.</w:t>
      </w:r>
    </w:p>
    <w:p w14:paraId="6E65C6B7" w14:textId="1208A4CD" w:rsidR="00E76512" w:rsidRDefault="00E76512" w:rsidP="00E76512"/>
    <w:p w14:paraId="1B996A6A" w14:textId="77777777" w:rsidR="00794283" w:rsidRPr="00794283" w:rsidRDefault="00794283" w:rsidP="00794283"/>
    <w:p w14:paraId="3F067EF9" w14:textId="1E42324F" w:rsidR="00F46CF4" w:rsidRDefault="00F46CF4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55DF16B" w14:textId="2935659B" w:rsidR="00883317" w:rsidRDefault="00883317" w:rsidP="00883317">
      <w:pPr>
        <w:pStyle w:val="Heading2"/>
      </w:pPr>
      <w:bookmarkStart w:id="13" w:name="_Toc469946476"/>
      <w:r>
        <w:rPr>
          <w:rFonts w:hint="eastAsia"/>
        </w:rPr>
        <w:lastRenderedPageBreak/>
        <w:t>GetArticleBody.ja</w:t>
      </w:r>
      <w:r w:rsidR="00E76512">
        <w:t>v</w:t>
      </w:r>
      <w:r>
        <w:rPr>
          <w:rFonts w:hint="eastAsia"/>
        </w:rPr>
        <w:t>a</w:t>
      </w:r>
      <w:bookmarkEnd w:id="13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83317" w14:paraId="4EBB36E7" w14:textId="77777777" w:rsidTr="00F46CF4">
        <w:tc>
          <w:tcPr>
            <w:tcW w:w="426" w:type="dxa"/>
          </w:tcPr>
          <w:p w14:paraId="0A302CE1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5366D6E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4110FEB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D9C870E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8F61860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411F11D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F5BE85B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3EDF0F5" w14:textId="77777777" w:rsidR="00883317" w:rsidRPr="00185935" w:rsidRDefault="00883317" w:rsidP="00E7651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A41B142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53A0B0A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EC66536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C2595A6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8EAAA4B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D93C06E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84A3D37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31B2732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3BB7632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9B20526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D7C6A5B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908FFF3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94FCD6B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58847ED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83C48EF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0BC6B9CA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1D2405D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9FC22A6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8CA259A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E1162FB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C0F0F73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28D08792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2EDA8E1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274AC75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6108F3D8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F7FA287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E8ACE96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E243D83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F58AF72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84F6E9F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7A53AB2A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6DA6F8D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34F679D2" w14:textId="77777777" w:rsidR="00883317" w:rsidRDefault="00883317" w:rsidP="00E76512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2A88E4F1" w14:textId="6A790E84" w:rsidR="00883317" w:rsidRPr="00185935" w:rsidRDefault="00883317" w:rsidP="00E76512">
            <w:pPr>
              <w:pStyle w:val="a1"/>
            </w:pPr>
          </w:p>
        </w:tc>
        <w:tc>
          <w:tcPr>
            <w:tcW w:w="10631" w:type="dxa"/>
          </w:tcPr>
          <w:p w14:paraId="72CF8AA3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7F0055"/>
                <w:spacing w:val="-4"/>
              </w:rPr>
              <w:t>package</w:t>
            </w:r>
            <w:r w:rsidRPr="00E76512">
              <w:rPr>
                <w:color w:val="000000"/>
                <w:spacing w:val="-4"/>
              </w:rPr>
              <w:t xml:space="preserve"> pool1;</w:t>
            </w:r>
          </w:p>
          <w:p w14:paraId="1F069171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</w:p>
          <w:p w14:paraId="5A066A33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7F0055"/>
                <w:spacing w:val="-4"/>
              </w:rPr>
              <w:t>import</w:t>
            </w:r>
            <w:r w:rsidRPr="00E76512">
              <w:rPr>
                <w:color w:val="000000"/>
                <w:spacing w:val="-4"/>
              </w:rPr>
              <w:t xml:space="preserve"> java.io.IOException;</w:t>
            </w:r>
          </w:p>
          <w:p w14:paraId="432511AD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7F0055"/>
                <w:spacing w:val="-4"/>
              </w:rPr>
              <w:t>import</w:t>
            </w:r>
            <w:r w:rsidRPr="00E76512">
              <w:rPr>
                <w:color w:val="000000"/>
                <w:spacing w:val="-4"/>
              </w:rPr>
              <w:t xml:space="preserve"> org.jsoup.Jsoup;</w:t>
            </w:r>
          </w:p>
          <w:p w14:paraId="0023E9F3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7F0055"/>
                <w:spacing w:val="-4"/>
              </w:rPr>
              <w:t>import</w:t>
            </w:r>
            <w:r w:rsidRPr="00E76512">
              <w:rPr>
                <w:color w:val="000000"/>
                <w:spacing w:val="-4"/>
              </w:rPr>
              <w:t xml:space="preserve"> org.jsoup.nodes.Document;</w:t>
            </w:r>
          </w:p>
          <w:p w14:paraId="7CD2C96B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7F0055"/>
                <w:spacing w:val="-4"/>
              </w:rPr>
              <w:t>import</w:t>
            </w:r>
            <w:r w:rsidRPr="00E76512">
              <w:rPr>
                <w:color w:val="000000"/>
                <w:spacing w:val="-4"/>
              </w:rPr>
              <w:t xml:space="preserve"> jsoup1.Article;</w:t>
            </w:r>
          </w:p>
          <w:p w14:paraId="3D860C47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</w:p>
          <w:p w14:paraId="5A91D223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7F0055"/>
                <w:spacing w:val="-4"/>
              </w:rPr>
              <w:t>public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7F0055"/>
                <w:spacing w:val="-4"/>
              </w:rPr>
              <w:t>class</w:t>
            </w:r>
            <w:r w:rsidRPr="00E76512">
              <w:rPr>
                <w:color w:val="000000"/>
                <w:spacing w:val="-4"/>
              </w:rPr>
              <w:t xml:space="preserve"> GetArticleBody </w:t>
            </w:r>
            <w:r w:rsidRPr="00E76512">
              <w:rPr>
                <w:color w:val="7F0055"/>
                <w:spacing w:val="-4"/>
              </w:rPr>
              <w:t>implements</w:t>
            </w:r>
            <w:r w:rsidRPr="00E76512">
              <w:rPr>
                <w:color w:val="000000"/>
                <w:spacing w:val="-4"/>
              </w:rPr>
              <w:t xml:space="preserve"> Runnable {</w:t>
            </w:r>
          </w:p>
          <w:p w14:paraId="27377A75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  <w:r w:rsidRPr="00E76512">
              <w:rPr>
                <w:color w:val="7F0055"/>
                <w:spacing w:val="-4"/>
              </w:rPr>
              <w:t>static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7F0055"/>
                <w:spacing w:val="-4"/>
              </w:rPr>
              <w:t>int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0000C0"/>
                <w:spacing w:val="-4"/>
              </w:rPr>
              <w:t>count</w:t>
            </w:r>
            <w:r w:rsidRPr="00E76512">
              <w:rPr>
                <w:color w:val="000000"/>
                <w:spacing w:val="-4"/>
              </w:rPr>
              <w:t xml:space="preserve"> = 0;</w:t>
            </w:r>
          </w:p>
          <w:p w14:paraId="1661AA01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  <w:r w:rsidRPr="00E76512">
              <w:rPr>
                <w:color w:val="7F0055"/>
                <w:spacing w:val="-4"/>
              </w:rPr>
              <w:t>static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7F0055"/>
                <w:spacing w:val="-4"/>
              </w:rPr>
              <w:t>final</w:t>
            </w:r>
            <w:r w:rsidRPr="00E76512">
              <w:rPr>
                <w:color w:val="000000"/>
                <w:spacing w:val="-4"/>
              </w:rPr>
              <w:t xml:space="preserve"> String </w:t>
            </w:r>
            <w:r w:rsidRPr="00E76512">
              <w:rPr>
                <w:color w:val="0000C0"/>
                <w:spacing w:val="-4"/>
              </w:rPr>
              <w:t>articleUrl</w:t>
            </w:r>
            <w:r w:rsidRPr="00E76512">
              <w:rPr>
                <w:color w:val="000000"/>
                <w:spacing w:val="-4"/>
              </w:rPr>
              <w:t xml:space="preserve"> = </w:t>
            </w:r>
          </w:p>
          <w:p w14:paraId="3BC3B77D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</w:t>
            </w:r>
            <w:r w:rsidRPr="00E76512">
              <w:rPr>
                <w:color w:val="2A00FF"/>
                <w:spacing w:val="-4"/>
              </w:rPr>
              <w:t>"http://www.skhu.ac.kr/board/boardread.aspx?idx=999&amp;bsid=10004&amp;searchBun=51"</w:t>
            </w:r>
            <w:r w:rsidRPr="00E76512">
              <w:rPr>
                <w:color w:val="000000"/>
                <w:spacing w:val="-4"/>
              </w:rPr>
              <w:t>;</w:t>
            </w:r>
          </w:p>
          <w:p w14:paraId="5E63090E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Article </w:t>
            </w:r>
            <w:r w:rsidRPr="00E76512">
              <w:rPr>
                <w:color w:val="0000C0"/>
                <w:spacing w:val="-4"/>
              </w:rPr>
              <w:t>article</w:t>
            </w:r>
            <w:r w:rsidRPr="00E76512">
              <w:rPr>
                <w:color w:val="000000"/>
                <w:spacing w:val="-4"/>
              </w:rPr>
              <w:t>;</w:t>
            </w:r>
          </w:p>
          <w:p w14:paraId="185F4557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</w:p>
          <w:p w14:paraId="19F3D99F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  <w:r w:rsidRPr="00E76512">
              <w:rPr>
                <w:color w:val="7F0055"/>
                <w:spacing w:val="-4"/>
              </w:rPr>
              <w:t>public</w:t>
            </w:r>
            <w:r w:rsidRPr="00E76512">
              <w:rPr>
                <w:color w:val="000000"/>
                <w:spacing w:val="-4"/>
              </w:rPr>
              <w:t xml:space="preserve"> GetArticleBody(Article </w:t>
            </w:r>
            <w:r w:rsidRPr="00E76512">
              <w:rPr>
                <w:color w:val="6A3E3E"/>
                <w:spacing w:val="-4"/>
              </w:rPr>
              <w:t>article</w:t>
            </w:r>
            <w:r w:rsidRPr="00E76512">
              <w:rPr>
                <w:color w:val="000000"/>
                <w:spacing w:val="-4"/>
              </w:rPr>
              <w:t>) {</w:t>
            </w:r>
          </w:p>
          <w:p w14:paraId="3AF07963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</w:t>
            </w:r>
            <w:r w:rsidRPr="00E76512">
              <w:rPr>
                <w:color w:val="7F0055"/>
                <w:spacing w:val="-4"/>
              </w:rPr>
              <w:t>this</w:t>
            </w:r>
            <w:r w:rsidRPr="00E76512">
              <w:rPr>
                <w:color w:val="000000"/>
                <w:spacing w:val="-4"/>
              </w:rPr>
              <w:t>.</w:t>
            </w:r>
            <w:r w:rsidRPr="00E76512">
              <w:rPr>
                <w:color w:val="0000C0"/>
                <w:spacing w:val="-4"/>
              </w:rPr>
              <w:t>article</w:t>
            </w:r>
            <w:r w:rsidRPr="00E76512">
              <w:rPr>
                <w:color w:val="000000"/>
                <w:spacing w:val="-4"/>
              </w:rPr>
              <w:t xml:space="preserve"> = </w:t>
            </w:r>
            <w:r w:rsidRPr="00E76512">
              <w:rPr>
                <w:color w:val="6A3E3E"/>
                <w:spacing w:val="-4"/>
              </w:rPr>
              <w:t>article</w:t>
            </w:r>
            <w:r w:rsidRPr="00E76512">
              <w:rPr>
                <w:color w:val="000000"/>
                <w:spacing w:val="-4"/>
              </w:rPr>
              <w:t>;</w:t>
            </w:r>
          </w:p>
          <w:p w14:paraId="366D8F86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</w:t>
            </w:r>
            <w:r w:rsidRPr="00E76512">
              <w:rPr>
                <w:color w:val="7F0055"/>
                <w:spacing w:val="-4"/>
              </w:rPr>
              <w:t>synchronized</w:t>
            </w:r>
            <w:r w:rsidRPr="00E76512">
              <w:rPr>
                <w:color w:val="000000"/>
                <w:spacing w:val="-4"/>
              </w:rPr>
              <w:t xml:space="preserve"> (GetArticleBody.</w:t>
            </w:r>
            <w:r w:rsidRPr="00E76512">
              <w:rPr>
                <w:color w:val="7F0055"/>
                <w:spacing w:val="-4"/>
              </w:rPr>
              <w:t>class</w:t>
            </w:r>
            <w:r w:rsidRPr="00E76512">
              <w:rPr>
                <w:color w:val="000000"/>
                <w:spacing w:val="-4"/>
              </w:rPr>
              <w:t>) {</w:t>
            </w:r>
          </w:p>
          <w:p w14:paraId="2427E93D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++</w:t>
            </w:r>
            <w:r w:rsidRPr="00E76512">
              <w:rPr>
                <w:color w:val="0000C0"/>
                <w:spacing w:val="-4"/>
              </w:rPr>
              <w:t>count</w:t>
            </w:r>
            <w:r w:rsidRPr="00E76512">
              <w:rPr>
                <w:color w:val="000000"/>
                <w:spacing w:val="-4"/>
              </w:rPr>
              <w:t>;</w:t>
            </w:r>
          </w:p>
          <w:p w14:paraId="2A2B8FAB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}</w:t>
            </w:r>
          </w:p>
          <w:p w14:paraId="64336A09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}    </w:t>
            </w:r>
          </w:p>
          <w:p w14:paraId="2377D016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</w:p>
          <w:p w14:paraId="46769649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  <w:r w:rsidRPr="00E76512">
              <w:rPr>
                <w:color w:val="646464"/>
                <w:spacing w:val="-4"/>
              </w:rPr>
              <w:t>@Override</w:t>
            </w:r>
          </w:p>
          <w:p w14:paraId="4E70547F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  <w:r w:rsidRPr="00E76512">
              <w:rPr>
                <w:color w:val="7F0055"/>
                <w:spacing w:val="-4"/>
              </w:rPr>
              <w:t>public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7F0055"/>
                <w:spacing w:val="-4"/>
              </w:rPr>
              <w:t>void</w:t>
            </w:r>
            <w:r w:rsidRPr="00E76512">
              <w:rPr>
                <w:color w:val="000000"/>
                <w:spacing w:val="-4"/>
              </w:rPr>
              <w:t xml:space="preserve"> run() {</w:t>
            </w:r>
          </w:p>
          <w:p w14:paraId="46666E25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</w:t>
            </w:r>
            <w:r w:rsidRPr="00E76512">
              <w:rPr>
                <w:color w:val="7F0055"/>
                <w:spacing w:val="-4"/>
              </w:rPr>
              <w:t>try</w:t>
            </w:r>
            <w:r w:rsidRPr="00E76512">
              <w:rPr>
                <w:color w:val="000000"/>
                <w:spacing w:val="-4"/>
              </w:rPr>
              <w:t xml:space="preserve"> {</w:t>
            </w:r>
          </w:p>
          <w:p w14:paraId="629C4B65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String </w:t>
            </w:r>
            <w:r w:rsidRPr="00E76512">
              <w:rPr>
                <w:color w:val="6A3E3E"/>
                <w:spacing w:val="-4"/>
              </w:rPr>
              <w:t>url</w:t>
            </w:r>
            <w:r w:rsidRPr="00E76512">
              <w:rPr>
                <w:color w:val="000000"/>
                <w:spacing w:val="-4"/>
              </w:rPr>
              <w:t xml:space="preserve"> = </w:t>
            </w:r>
            <w:r w:rsidRPr="00E76512">
              <w:rPr>
                <w:color w:val="0000C0"/>
                <w:spacing w:val="-4"/>
              </w:rPr>
              <w:t>articleUrl</w:t>
            </w:r>
            <w:r w:rsidRPr="00E76512">
              <w:rPr>
                <w:color w:val="000000"/>
                <w:spacing w:val="-4"/>
              </w:rPr>
              <w:t>.replace(</w:t>
            </w:r>
            <w:r w:rsidRPr="00E76512">
              <w:rPr>
                <w:color w:val="2A00FF"/>
                <w:spacing w:val="-4"/>
              </w:rPr>
              <w:t>"999"</w:t>
            </w:r>
            <w:r w:rsidRPr="00E76512">
              <w:rPr>
                <w:color w:val="000000"/>
                <w:spacing w:val="-4"/>
              </w:rPr>
              <w:t>, String.valueOf(</w:t>
            </w:r>
            <w:r w:rsidRPr="00E76512">
              <w:rPr>
                <w:color w:val="0000C0"/>
                <w:spacing w:val="-4"/>
              </w:rPr>
              <w:t>article</w:t>
            </w:r>
            <w:r w:rsidRPr="00E76512">
              <w:rPr>
                <w:color w:val="000000"/>
                <w:spacing w:val="-4"/>
              </w:rPr>
              <w:t xml:space="preserve">.getIdx())); </w:t>
            </w:r>
          </w:p>
          <w:p w14:paraId="2105463F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Document </w:t>
            </w:r>
            <w:r w:rsidRPr="00E76512">
              <w:rPr>
                <w:color w:val="6A3E3E"/>
                <w:spacing w:val="-4"/>
              </w:rPr>
              <w:t>document</w:t>
            </w:r>
            <w:r w:rsidRPr="00E76512">
              <w:rPr>
                <w:color w:val="000000"/>
                <w:spacing w:val="-4"/>
              </w:rPr>
              <w:t xml:space="preserve"> = Jsoup.connect(</w:t>
            </w:r>
            <w:r w:rsidRPr="00E76512">
              <w:rPr>
                <w:color w:val="6A3E3E"/>
                <w:spacing w:val="-4"/>
              </w:rPr>
              <w:t>url</w:t>
            </w:r>
            <w:r w:rsidRPr="00E76512">
              <w:rPr>
                <w:color w:val="000000"/>
                <w:spacing w:val="-4"/>
              </w:rPr>
              <w:t>).get();</w:t>
            </w:r>
          </w:p>
          <w:p w14:paraId="6264AF95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String </w:t>
            </w:r>
            <w:r w:rsidRPr="00E76512">
              <w:rPr>
                <w:color w:val="6A3E3E"/>
                <w:spacing w:val="-4"/>
              </w:rPr>
              <w:t>body</w:t>
            </w:r>
            <w:r w:rsidRPr="00E76512">
              <w:rPr>
                <w:color w:val="000000"/>
                <w:spacing w:val="-4"/>
              </w:rPr>
              <w:t xml:space="preserve"> = </w:t>
            </w:r>
            <w:r w:rsidRPr="00E76512">
              <w:rPr>
                <w:color w:val="6A3E3E"/>
                <w:spacing w:val="-4"/>
              </w:rPr>
              <w:t>document</w:t>
            </w:r>
            <w:r w:rsidRPr="00E76512">
              <w:rPr>
                <w:color w:val="000000"/>
                <w:spacing w:val="-4"/>
              </w:rPr>
              <w:t>.select(</w:t>
            </w:r>
            <w:r w:rsidRPr="00E76512">
              <w:rPr>
                <w:color w:val="2A00FF"/>
                <w:spacing w:val="-4"/>
              </w:rPr>
              <w:t>"span#ctl00_ContentPlaceHolder1_ctl00_lbContents"</w:t>
            </w:r>
            <w:r w:rsidRPr="00E76512">
              <w:rPr>
                <w:color w:val="000000"/>
                <w:spacing w:val="-4"/>
              </w:rPr>
              <w:t>).get(0).html();</w:t>
            </w:r>
          </w:p>
          <w:p w14:paraId="4BB0D905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</w:t>
            </w:r>
            <w:r w:rsidRPr="00E76512">
              <w:rPr>
                <w:color w:val="0000C0"/>
                <w:spacing w:val="-4"/>
              </w:rPr>
              <w:t>article</w:t>
            </w:r>
            <w:r w:rsidRPr="00E76512">
              <w:rPr>
                <w:color w:val="000000"/>
                <w:spacing w:val="-4"/>
              </w:rPr>
              <w:t>.setBody(</w:t>
            </w:r>
            <w:r w:rsidRPr="00E76512">
              <w:rPr>
                <w:color w:val="6A3E3E"/>
                <w:spacing w:val="-4"/>
              </w:rPr>
              <w:t>body</w:t>
            </w:r>
            <w:r w:rsidRPr="00E76512">
              <w:rPr>
                <w:color w:val="000000"/>
                <w:spacing w:val="-4"/>
              </w:rPr>
              <w:t>);</w:t>
            </w:r>
          </w:p>
          <w:p w14:paraId="5A827240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} </w:t>
            </w:r>
            <w:r w:rsidRPr="00E76512">
              <w:rPr>
                <w:color w:val="7F0055"/>
                <w:spacing w:val="-4"/>
              </w:rPr>
              <w:t>catch</w:t>
            </w:r>
            <w:r w:rsidRPr="00E76512">
              <w:rPr>
                <w:color w:val="000000"/>
                <w:spacing w:val="-4"/>
              </w:rPr>
              <w:t xml:space="preserve"> (IOException </w:t>
            </w:r>
            <w:r w:rsidRPr="00E76512">
              <w:rPr>
                <w:color w:val="6A3E3E"/>
                <w:spacing w:val="-4"/>
              </w:rPr>
              <w:t>e</w:t>
            </w:r>
            <w:r w:rsidRPr="00E76512">
              <w:rPr>
                <w:color w:val="000000"/>
                <w:spacing w:val="-4"/>
              </w:rPr>
              <w:t>) {</w:t>
            </w:r>
          </w:p>
          <w:p w14:paraId="5965EE7F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</w:t>
            </w:r>
            <w:r w:rsidRPr="00E76512">
              <w:rPr>
                <w:color w:val="6A3E3E"/>
                <w:spacing w:val="-4"/>
              </w:rPr>
              <w:t>e</w:t>
            </w:r>
            <w:r w:rsidRPr="00E76512">
              <w:rPr>
                <w:color w:val="000000"/>
                <w:spacing w:val="-4"/>
              </w:rPr>
              <w:t>.printStackTrace();</w:t>
            </w:r>
          </w:p>
          <w:p w14:paraId="367B5188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}</w:t>
            </w:r>
          </w:p>
          <w:p w14:paraId="33F3AE9E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</w:t>
            </w:r>
            <w:r w:rsidRPr="00E76512">
              <w:rPr>
                <w:color w:val="7F0055"/>
                <w:spacing w:val="-4"/>
              </w:rPr>
              <w:t>synchronized</w:t>
            </w:r>
            <w:r w:rsidRPr="00E76512">
              <w:rPr>
                <w:color w:val="000000"/>
                <w:spacing w:val="-4"/>
              </w:rPr>
              <w:t xml:space="preserve"> (GetArticleBody.</w:t>
            </w:r>
            <w:r w:rsidRPr="00E76512">
              <w:rPr>
                <w:color w:val="7F0055"/>
                <w:spacing w:val="-4"/>
              </w:rPr>
              <w:t>class</w:t>
            </w:r>
            <w:r w:rsidRPr="00E76512">
              <w:rPr>
                <w:color w:val="000000"/>
                <w:spacing w:val="-4"/>
              </w:rPr>
              <w:t>) {</w:t>
            </w:r>
          </w:p>
          <w:p w14:paraId="267E9F91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--</w:t>
            </w:r>
            <w:r w:rsidRPr="00E76512">
              <w:rPr>
                <w:color w:val="0000C0"/>
                <w:spacing w:val="-4"/>
              </w:rPr>
              <w:t>count</w:t>
            </w:r>
            <w:r w:rsidRPr="00E76512">
              <w:rPr>
                <w:color w:val="000000"/>
                <w:spacing w:val="-4"/>
              </w:rPr>
              <w:t>;</w:t>
            </w:r>
          </w:p>
          <w:p w14:paraId="62BC520B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}</w:t>
            </w:r>
          </w:p>
          <w:p w14:paraId="6DA45E10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}</w:t>
            </w:r>
          </w:p>
          <w:p w14:paraId="55B9857F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</w:p>
          <w:p w14:paraId="49433260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</w:t>
            </w:r>
            <w:r w:rsidRPr="00E76512">
              <w:rPr>
                <w:color w:val="7F0055"/>
                <w:spacing w:val="-4"/>
              </w:rPr>
              <w:t>public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7F0055"/>
                <w:spacing w:val="-4"/>
              </w:rPr>
              <w:t>static</w:t>
            </w:r>
            <w:r w:rsidRPr="00E76512">
              <w:rPr>
                <w:color w:val="000000"/>
                <w:spacing w:val="-4"/>
              </w:rPr>
              <w:t xml:space="preserve"> </w:t>
            </w:r>
            <w:r w:rsidRPr="00E76512">
              <w:rPr>
                <w:color w:val="7F0055"/>
                <w:spacing w:val="-4"/>
              </w:rPr>
              <w:t>void</w:t>
            </w:r>
            <w:r w:rsidRPr="00E76512">
              <w:rPr>
                <w:color w:val="000000"/>
                <w:spacing w:val="-4"/>
              </w:rPr>
              <w:t xml:space="preserve"> joinAll() </w:t>
            </w:r>
            <w:r w:rsidRPr="00E76512">
              <w:rPr>
                <w:color w:val="7F0055"/>
                <w:spacing w:val="-4"/>
              </w:rPr>
              <w:t>throws</w:t>
            </w:r>
            <w:r w:rsidRPr="00E76512">
              <w:rPr>
                <w:color w:val="000000"/>
                <w:spacing w:val="-4"/>
              </w:rPr>
              <w:t xml:space="preserve"> InterruptedException {</w:t>
            </w:r>
          </w:p>
          <w:p w14:paraId="31F07387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</w:t>
            </w:r>
            <w:r w:rsidRPr="00E76512">
              <w:rPr>
                <w:color w:val="7F0055"/>
                <w:spacing w:val="-4"/>
              </w:rPr>
              <w:t>while</w:t>
            </w:r>
            <w:r w:rsidRPr="00E76512">
              <w:rPr>
                <w:color w:val="000000"/>
                <w:spacing w:val="-4"/>
              </w:rPr>
              <w:t xml:space="preserve"> (</w:t>
            </w:r>
            <w:r w:rsidRPr="00E76512">
              <w:rPr>
                <w:color w:val="0000C0"/>
                <w:spacing w:val="-4"/>
              </w:rPr>
              <w:t>count</w:t>
            </w:r>
            <w:r w:rsidRPr="00E76512">
              <w:rPr>
                <w:color w:val="000000"/>
                <w:spacing w:val="-4"/>
              </w:rPr>
              <w:t xml:space="preserve"> &gt; 0)</w:t>
            </w:r>
          </w:p>
          <w:p w14:paraId="708CD609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        Thread.sleep(100);</w:t>
            </w:r>
          </w:p>
          <w:p w14:paraId="65FC08DC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 xml:space="preserve">    }</w:t>
            </w:r>
          </w:p>
          <w:p w14:paraId="10ECC7DA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  <w:r w:rsidRPr="00E76512">
              <w:rPr>
                <w:color w:val="000000"/>
                <w:spacing w:val="-4"/>
              </w:rPr>
              <w:t>}</w:t>
            </w:r>
          </w:p>
          <w:p w14:paraId="60C3B31D" w14:textId="77777777" w:rsidR="00883317" w:rsidRPr="00E76512" w:rsidRDefault="00883317" w:rsidP="00E76512">
            <w:pPr>
              <w:pStyle w:val="a1"/>
              <w:rPr>
                <w:spacing w:val="-4"/>
              </w:rPr>
            </w:pPr>
          </w:p>
        </w:tc>
      </w:tr>
    </w:tbl>
    <w:p w14:paraId="32CD3A11" w14:textId="4239EA68" w:rsidR="00E76512" w:rsidRDefault="00E76512" w:rsidP="00883317">
      <w:r>
        <w:rPr>
          <w:rFonts w:hint="eastAsia"/>
        </w:rPr>
        <w:t>Thread 클래스를 상속하지 않고,</w:t>
      </w:r>
      <w:r>
        <w:t xml:space="preserve"> Runnable </w:t>
      </w:r>
      <w:r>
        <w:rPr>
          <w:rFonts w:hint="eastAsia"/>
        </w:rPr>
        <w:t xml:space="preserve">인터페이스를 </w:t>
      </w:r>
      <w:r>
        <w:t xml:space="preserve">implements </w:t>
      </w:r>
      <w:r>
        <w:rPr>
          <w:rFonts w:hint="eastAsia"/>
        </w:rPr>
        <w:t>했음에 주목하자.</w:t>
      </w:r>
    </w:p>
    <w:p w14:paraId="6DDE7985" w14:textId="54C69CF6" w:rsidR="00E76512" w:rsidRPr="00E76512" w:rsidRDefault="00E76512" w:rsidP="00883317"/>
    <w:p w14:paraId="62806C32" w14:textId="5CAB0F18" w:rsidR="00E76512" w:rsidRDefault="00E76512" w:rsidP="00883317">
      <w:r>
        <w:rPr>
          <w:rFonts w:hint="eastAsia"/>
        </w:rPr>
        <w:t>GetArticleBody</w:t>
      </w:r>
      <w:r>
        <w:t xml:space="preserve"> </w:t>
      </w:r>
      <w:r>
        <w:rPr>
          <w:rFonts w:hint="eastAsia"/>
        </w:rPr>
        <w:t xml:space="preserve">객체는 </w:t>
      </w:r>
      <w:r>
        <w:t>Threa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클래스의 객체가 아니기 때문에,</w:t>
      </w:r>
      <w:r>
        <w:t xml:space="preserve"> join </w:t>
      </w:r>
      <w:r>
        <w:rPr>
          <w:rFonts w:hint="eastAsia"/>
        </w:rPr>
        <w:t>메소드를 사용할 수 없다.</w:t>
      </w:r>
    </w:p>
    <w:p w14:paraId="296EF119" w14:textId="23C0940D" w:rsidR="00E76512" w:rsidRDefault="00E76512" w:rsidP="00883317">
      <w:r>
        <w:rPr>
          <w:rFonts w:hint="eastAsia"/>
        </w:rPr>
        <w:t xml:space="preserve">그래서 </w:t>
      </w:r>
      <w:r>
        <w:t xml:space="preserve">static </w:t>
      </w:r>
      <w:r>
        <w:rPr>
          <w:rFonts w:hint="eastAsia"/>
        </w:rPr>
        <w:t xml:space="preserve">멤버 변수인 </w:t>
      </w:r>
      <w:r>
        <w:t xml:space="preserve">count </w:t>
      </w:r>
      <w:r>
        <w:rPr>
          <w:rFonts w:hint="eastAsia"/>
        </w:rPr>
        <w:t>멤버 변수를 사용해서,</w:t>
      </w:r>
      <w:r>
        <w:t xml:space="preserve"> </w:t>
      </w:r>
    </w:p>
    <w:p w14:paraId="2DFC85EC" w14:textId="138937DC" w:rsidR="00E76512" w:rsidRDefault="00E76512" w:rsidP="00883317">
      <w:r>
        <w:rPr>
          <w:rFonts w:hint="eastAsia"/>
        </w:rPr>
        <w:t>GetArticleBody</w:t>
      </w:r>
      <w:r>
        <w:t xml:space="preserve"> </w:t>
      </w:r>
      <w:r>
        <w:rPr>
          <w:rFonts w:hint="eastAsia"/>
        </w:rPr>
        <w:t xml:space="preserve">작업이 모두 끝났는지 확인하기 위한 </w:t>
      </w:r>
      <w:r>
        <w:t xml:space="preserve">joinAll </w:t>
      </w:r>
      <w:r>
        <w:rPr>
          <w:rFonts w:hint="eastAsia"/>
        </w:rPr>
        <w:t>메소드를 구현하였다.</w:t>
      </w:r>
    </w:p>
    <w:p w14:paraId="12309D09" w14:textId="28FA9B7B" w:rsidR="00E76512" w:rsidRDefault="00E76512" w:rsidP="00883317"/>
    <w:p w14:paraId="312B8DC8" w14:textId="181A9F56" w:rsidR="00E76512" w:rsidRDefault="00E76512" w:rsidP="00883317">
      <w:r>
        <w:rPr>
          <w:rFonts w:hint="eastAsia"/>
        </w:rPr>
        <w:t xml:space="preserve">생성된 </w:t>
      </w:r>
      <w:r>
        <w:t xml:space="preserve">GetArticleBody </w:t>
      </w:r>
      <w:r>
        <w:rPr>
          <w:rFonts w:hint="eastAsia"/>
        </w:rPr>
        <w:t xml:space="preserve">객체의 수가 </w:t>
      </w:r>
      <w:r>
        <w:t xml:space="preserve">count </w:t>
      </w:r>
      <w:r>
        <w:rPr>
          <w:rFonts w:hint="eastAsia"/>
        </w:rPr>
        <w:t>변수에 누적된다.</w:t>
      </w:r>
    </w:p>
    <w:p w14:paraId="505F5838" w14:textId="1AE86245" w:rsidR="00E76512" w:rsidRDefault="00E76512" w:rsidP="00883317">
      <w:r>
        <w:t xml:space="preserve">GetArticleBody </w:t>
      </w:r>
      <w:r>
        <w:rPr>
          <w:rFonts w:hint="eastAsia"/>
        </w:rPr>
        <w:t>객체의 run</w:t>
      </w:r>
      <w:r>
        <w:t xml:space="preserve"> </w:t>
      </w:r>
      <w:r>
        <w:rPr>
          <w:rFonts w:hint="eastAsia"/>
        </w:rPr>
        <w:t xml:space="preserve">작업이 완료할 때 마다 </w:t>
      </w:r>
      <w:r>
        <w:t xml:space="preserve">count </w:t>
      </w:r>
      <w:r>
        <w:rPr>
          <w:rFonts w:hint="eastAsia"/>
        </w:rPr>
        <w:t xml:space="preserve">변수 값이 </w:t>
      </w:r>
      <w:r>
        <w:t>1</w:t>
      </w:r>
      <w:r>
        <w:rPr>
          <w:rFonts w:hint="eastAsia"/>
        </w:rPr>
        <w:t>씩 감소한다.</w:t>
      </w:r>
    </w:p>
    <w:p w14:paraId="33AAB2EA" w14:textId="3225D8EE" w:rsidR="00E76512" w:rsidRDefault="00E76512" w:rsidP="00883317"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 이</w:t>
      </w:r>
      <w:r>
        <w:t xml:space="preserve"> </w:t>
      </w:r>
      <w:r>
        <w:rPr>
          <w:rFonts w:hint="eastAsia"/>
        </w:rPr>
        <w:t>되면,</w:t>
      </w:r>
      <w:r>
        <w:t xml:space="preserve"> GetArticleBody </w:t>
      </w:r>
      <w:r>
        <w:rPr>
          <w:rFonts w:hint="eastAsia"/>
        </w:rPr>
        <w:t>객체들의 작업이 모두 완료된 것이다.</w:t>
      </w:r>
    </w:p>
    <w:p w14:paraId="70FFF674" w14:textId="1EC7E639" w:rsidR="00E76512" w:rsidRDefault="00E76512" w:rsidP="00883317"/>
    <w:p w14:paraId="62ADFAAB" w14:textId="13D14A73" w:rsidR="00794283" w:rsidRDefault="00794283" w:rsidP="00883317">
      <w:r>
        <w:t xml:space="preserve">count </w:t>
      </w:r>
      <w:r>
        <w:rPr>
          <w:rFonts w:hint="eastAsia"/>
        </w:rPr>
        <w:t xml:space="preserve">멤버 변수는 </w:t>
      </w:r>
      <w:r>
        <w:t xml:space="preserve">static </w:t>
      </w:r>
      <w:r>
        <w:rPr>
          <w:rFonts w:hint="eastAsia"/>
        </w:rPr>
        <w:t>멤버 변수이므로, 멀티 스레드에 의해서 공유된다.</w:t>
      </w:r>
    </w:p>
    <w:p w14:paraId="70FEEAD7" w14:textId="77777777" w:rsidR="00794283" w:rsidRDefault="00794283" w:rsidP="00883317">
      <w:pPr>
        <w:rPr>
          <w:rFonts w:hint="eastAsia"/>
        </w:rPr>
      </w:pPr>
    </w:p>
    <w:p w14:paraId="68117EF8" w14:textId="77777777" w:rsidR="00794283" w:rsidRPr="00E76512" w:rsidRDefault="00794283" w:rsidP="00883317">
      <w:pPr>
        <w:rPr>
          <w:rFonts w:hint="eastAsia"/>
        </w:rPr>
      </w:pPr>
    </w:p>
    <w:p w14:paraId="4EE2A0CA" w14:textId="77777777" w:rsidR="00E76512" w:rsidRDefault="00E7651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266FB86" w14:textId="1A6DA072" w:rsidR="00E76512" w:rsidRDefault="00E76512" w:rsidP="00E76512">
      <w:pPr>
        <w:pStyle w:val="Heading2"/>
      </w:pPr>
      <w:bookmarkStart w:id="14" w:name="_Toc469946477"/>
      <w:r>
        <w:rPr>
          <w:rFonts w:hint="eastAsia"/>
        </w:rPr>
        <w:lastRenderedPageBreak/>
        <w:t>GetArticleList.java</w:t>
      </w:r>
      <w:bookmarkEnd w:id="1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76512" w14:paraId="1F7899AE" w14:textId="77777777" w:rsidTr="00F46CF4">
        <w:tc>
          <w:tcPr>
            <w:tcW w:w="426" w:type="dxa"/>
          </w:tcPr>
          <w:p w14:paraId="43085716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201C687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929F33A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964A4CE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513372C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D385FA3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6B9C317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F7DF8C8" w14:textId="77777777" w:rsidR="00E76512" w:rsidRPr="00185935" w:rsidRDefault="00E76512" w:rsidP="00E7651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EBE100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C79FB04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E9FA8D0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E1BFDD0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2E514F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96314A2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91B8C2E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0DD87D1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DB0453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E5C95EA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0F015A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57BE490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CFC3EEF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14070967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D007F32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71C85A5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C3FD4BF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7D17A01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A42514E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D35E81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8168504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02F9B430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0823EB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FAD1C45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0F22647A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57554E4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71468DFC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AC1F09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D387873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3A719D35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33A8D465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6EE8EDDF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78FA7347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3B2560F5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24055BB7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7C9C449B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1200F94E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4A68D6B7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3301F8DB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6DB4C33F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4AB331FC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5791722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01D61C31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0E04303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51BB3C9F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171193E7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1863CD3A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47C4E86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6814E2C7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044CD5F2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12B85CB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45CA7E80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0463C50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028B4151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33557FBE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72126228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464C89F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0155EF9A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58D587C3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12C6331D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58A3945C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lastRenderedPageBreak/>
              <w:t>69</w:t>
            </w:r>
          </w:p>
          <w:p w14:paraId="167F6970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30FCA343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6710164E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6F34ADC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73</w:t>
            </w:r>
          </w:p>
          <w:p w14:paraId="52FBF719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74</w:t>
            </w:r>
          </w:p>
          <w:p w14:paraId="27435652" w14:textId="77777777" w:rsidR="00E76512" w:rsidRDefault="00E76512" w:rsidP="00E76512">
            <w:pPr>
              <w:pStyle w:val="a1"/>
            </w:pPr>
            <w:r>
              <w:rPr>
                <w:rFonts w:hint="eastAsia"/>
              </w:rPr>
              <w:t>75</w:t>
            </w:r>
          </w:p>
          <w:p w14:paraId="5EE12784" w14:textId="135E3981" w:rsidR="00E76512" w:rsidRPr="00185935" w:rsidRDefault="00E76512" w:rsidP="00E76512">
            <w:pPr>
              <w:pStyle w:val="a1"/>
            </w:pPr>
          </w:p>
        </w:tc>
        <w:tc>
          <w:tcPr>
            <w:tcW w:w="10631" w:type="dxa"/>
          </w:tcPr>
          <w:p w14:paraId="6BB5CE34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pool1;</w:t>
            </w:r>
          </w:p>
          <w:p w14:paraId="38B4A0DE" w14:textId="77777777" w:rsidR="00E76512" w:rsidRDefault="00E76512" w:rsidP="00E76512">
            <w:pPr>
              <w:pStyle w:val="a1"/>
            </w:pPr>
          </w:p>
          <w:p w14:paraId="048C47C8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14AA830C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6C723075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java.util.concurrent.ExecutorService;</w:t>
            </w:r>
          </w:p>
          <w:p w14:paraId="73B9F52F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3FFFEF81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58940333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414BA57A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0E180D05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4BB8282C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72E9F207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jsoup1.Article;</w:t>
            </w:r>
          </w:p>
          <w:p w14:paraId="13F6F2C7" w14:textId="77777777" w:rsidR="00E76512" w:rsidRDefault="00E76512" w:rsidP="00E76512">
            <w:pPr>
              <w:pStyle w:val="a1"/>
            </w:pPr>
          </w:p>
          <w:p w14:paraId="03CC7611" w14:textId="77777777" w:rsidR="00E76512" w:rsidRDefault="00E76512" w:rsidP="00E7651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GetArticleList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Runnable {</w:t>
            </w:r>
          </w:p>
          <w:p w14:paraId="55DA1F6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0;</w:t>
            </w:r>
          </w:p>
          <w:p w14:paraId="1E7A175A" w14:textId="77777777" w:rsidR="00E76512" w:rsidRDefault="00E76512" w:rsidP="00E76512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 xml:space="preserve"> = </w:t>
            </w:r>
          </w:p>
          <w:p w14:paraId="2BF27E5E" w14:textId="5A845172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   </w:t>
            </w:r>
            <w:r>
              <w:rPr>
                <w:color w:val="2A00FF"/>
              </w:rPr>
              <w:t>"http://www.skhu.ac.kr/board/boardlist.aspx?curpage=999&amp;bsid=10004&amp;searchBun=51"</w:t>
            </w:r>
            <w:r>
              <w:rPr>
                <w:color w:val="000000"/>
              </w:rPr>
              <w:t xml:space="preserve">;    </w:t>
            </w:r>
          </w:p>
          <w:p w14:paraId="10E6A37C" w14:textId="77777777" w:rsidR="00E76512" w:rsidRDefault="00E76512" w:rsidP="00E76512">
            <w:pPr>
              <w:pStyle w:val="a1"/>
            </w:pPr>
          </w:p>
          <w:p w14:paraId="7B1A7C86" w14:textId="77777777" w:rsidR="00E76512" w:rsidRDefault="00E76512" w:rsidP="00E7651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ExecutorService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;</w:t>
            </w:r>
          </w:p>
          <w:p w14:paraId="42280E86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TreeSet&lt;Article&gt; 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;</w:t>
            </w:r>
          </w:p>
          <w:p w14:paraId="15C20F9C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>;</w:t>
            </w:r>
          </w:p>
          <w:p w14:paraId="50DDA0D9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170821E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GetArticleList(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</w:t>
            </w:r>
            <w:r>
              <w:rPr>
                <w:color w:val="000000"/>
              </w:rPr>
              <w:t xml:space="preserve">,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, </w:t>
            </w:r>
            <w:r w:rsidRPr="00E76512">
              <w:rPr>
                <w:color w:val="000000"/>
                <w:highlight w:val="yellow"/>
              </w:rPr>
              <w:t xml:space="preserve">ExecutorService </w:t>
            </w:r>
            <w:r w:rsidRPr="00E76512">
              <w:rPr>
                <w:color w:val="6A3E3E"/>
                <w:highlight w:val="yellow"/>
              </w:rPr>
              <w:t>executorService</w:t>
            </w:r>
            <w:r>
              <w:rPr>
                <w:color w:val="000000"/>
              </w:rPr>
              <w:t>) {</w:t>
            </w:r>
          </w:p>
          <w:p w14:paraId="343C9835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page</w:t>
            </w:r>
            <w:r>
              <w:rPr>
                <w:color w:val="000000"/>
              </w:rPr>
              <w:t>;</w:t>
            </w:r>
          </w:p>
          <w:p w14:paraId="13A804E5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;</w:t>
            </w:r>
          </w:p>
          <w:p w14:paraId="2FD07E4A" w14:textId="77777777" w:rsidR="00E76512" w:rsidRDefault="00E76512" w:rsidP="00E7651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executorService</w:t>
            </w:r>
            <w:r>
              <w:rPr>
                <w:color w:val="000000"/>
              </w:rPr>
              <w:t>;</w:t>
            </w:r>
          </w:p>
          <w:p w14:paraId="6C89A017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synchronized</w:t>
            </w:r>
            <w:r>
              <w:rPr>
                <w:color w:val="000000"/>
              </w:rPr>
              <w:t xml:space="preserve"> (GetArticleList.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 {</w:t>
            </w:r>
          </w:p>
          <w:p w14:paraId="76CF8FEF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++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13D1AE27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E12B80D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F2BB92A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B6B7692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4B0919C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14CEEDF5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618B9323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42989C54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73B20A98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104D5F62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>, String.valueOf(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>));</w:t>
            </w:r>
          </w:p>
          <w:p w14:paraId="0350F751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542C8131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4A65196E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</w:t>
            </w:r>
          </w:p>
          <w:p w14:paraId="238D7FA2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06662832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1820BE7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3B3691F9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378ADBA5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651908C7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0C72B135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2704FBD9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053E7326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47D43EF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</w:p>
          <w:p w14:paraId="347F57A1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1451782F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147C5B8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);</w:t>
            </w:r>
          </w:p>
          <w:p w14:paraId="01CEE85D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.setAuthor(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>);</w:t>
            </w:r>
          </w:p>
          <w:p w14:paraId="79B4E75D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.setDate(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);</w:t>
            </w:r>
          </w:p>
          <w:p w14:paraId="2C1CC1BE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.setCount(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);</w:t>
            </w:r>
          </w:p>
          <w:p w14:paraId="6641503E" w14:textId="77777777" w:rsidR="00E76512" w:rsidRDefault="00E76512" w:rsidP="00E7651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.execute(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GetArticleBody(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));</w:t>
            </w:r>
          </w:p>
          <w:p w14:paraId="72B03988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synchronized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) {</w:t>
            </w:r>
          </w:p>
          <w:p w14:paraId="6D9BFC88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1433DD6D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    }</w:t>
            </w:r>
          </w:p>
          <w:p w14:paraId="24C2675B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5103CFD8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1A497DBE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14:paraId="1069A78F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04DE201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synchronized</w:t>
            </w:r>
            <w:r>
              <w:rPr>
                <w:color w:val="000000"/>
              </w:rPr>
              <w:t xml:space="preserve"> (GetArticleList.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 {</w:t>
            </w:r>
          </w:p>
          <w:p w14:paraId="06E41E07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--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7860A7F7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F189C21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lastRenderedPageBreak/>
              <w:t xml:space="preserve">    }</w:t>
            </w:r>
          </w:p>
          <w:p w14:paraId="5E2A58F5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9A386F9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joinAll()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InterruptedException {</w:t>
            </w:r>
          </w:p>
          <w:p w14:paraId="317DBB6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&gt; 0)</w:t>
            </w:r>
          </w:p>
          <w:p w14:paraId="3F8A1F34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        Thread.sleep(100);</w:t>
            </w:r>
          </w:p>
          <w:p w14:paraId="30DBD2C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7C30E6D0" w14:textId="77777777" w:rsidR="00E76512" w:rsidRDefault="00E76512" w:rsidP="00E76512">
            <w:pPr>
              <w:pStyle w:val="a1"/>
            </w:pPr>
            <w:r>
              <w:rPr>
                <w:color w:val="000000"/>
              </w:rPr>
              <w:t>}</w:t>
            </w:r>
          </w:p>
          <w:p w14:paraId="7EB5CCA4" w14:textId="77777777" w:rsidR="00E76512" w:rsidRDefault="00E76512" w:rsidP="00E76512">
            <w:pPr>
              <w:pStyle w:val="a1"/>
            </w:pPr>
          </w:p>
        </w:tc>
      </w:tr>
    </w:tbl>
    <w:p w14:paraId="7AB10882" w14:textId="036D9E8C" w:rsidR="00E76512" w:rsidRDefault="00E76512" w:rsidP="00E76512"/>
    <w:p w14:paraId="1F6804C1" w14:textId="41F1930B" w:rsidR="00F46CF4" w:rsidRDefault="00F46CF4" w:rsidP="00E76512"/>
    <w:p w14:paraId="6BA2D90C" w14:textId="4EB6811E" w:rsidR="001D12F3" w:rsidRDefault="001D12F3" w:rsidP="00E76512">
      <w:pPr>
        <w:rPr>
          <w:rFonts w:hint="eastAsia"/>
        </w:rPr>
      </w:pPr>
      <w:r>
        <w:t>(</w:t>
      </w:r>
      <w:r>
        <w:rPr>
          <w:rFonts w:hint="eastAsia"/>
        </w:rPr>
        <w:t>줄1</w:t>
      </w:r>
      <w:r>
        <w:t>9,23,26)</w:t>
      </w:r>
    </w:p>
    <w:p w14:paraId="43D204EB" w14:textId="36625BC8" w:rsidR="00F46CF4" w:rsidRDefault="00F46CF4" w:rsidP="00E76512">
      <w:r>
        <w:t xml:space="preserve">GetArticleList </w:t>
      </w:r>
      <w:r>
        <w:rPr>
          <w:rFonts w:hint="eastAsia"/>
        </w:rPr>
        <w:t xml:space="preserve">클래스는 생성자 파라미터로 </w:t>
      </w:r>
      <w:r>
        <w:t xml:space="preserve">ExecutorService </w:t>
      </w:r>
      <w:r>
        <w:rPr>
          <w:rFonts w:hint="eastAsia"/>
        </w:rPr>
        <w:t xml:space="preserve">클래스 객체를 </w:t>
      </w:r>
      <w:r w:rsidR="001D12F3">
        <w:rPr>
          <w:rFonts w:hint="eastAsia"/>
        </w:rPr>
        <w:t>받아서</w:t>
      </w:r>
    </w:p>
    <w:p w14:paraId="7667EA56" w14:textId="66C39FC6" w:rsidR="001D12F3" w:rsidRDefault="001D12F3" w:rsidP="00E76512">
      <w:r>
        <w:rPr>
          <w:rFonts w:hint="eastAsia"/>
        </w:rPr>
        <w:t>executorService 멤버 변수에 대입한다.</w:t>
      </w:r>
    </w:p>
    <w:p w14:paraId="79D54FF5" w14:textId="3C00A4D8" w:rsidR="001D12F3" w:rsidRDefault="001D12F3" w:rsidP="00E76512"/>
    <w:p w14:paraId="7FC0CBB4" w14:textId="02AE2F01" w:rsidR="001D12F3" w:rsidRDefault="001D12F3" w:rsidP="00E76512">
      <w:r>
        <w:t>(</w:t>
      </w:r>
      <w:r>
        <w:rPr>
          <w:rFonts w:hint="eastAsia"/>
        </w:rPr>
        <w:t>줄5</w:t>
      </w:r>
      <w:r>
        <w:t>8)</w:t>
      </w:r>
    </w:p>
    <w:p w14:paraId="6F4DE605" w14:textId="6D571ABD" w:rsidR="001D12F3" w:rsidRDefault="001D12F3" w:rsidP="00E76512">
      <w:r>
        <w:rPr>
          <w:rFonts w:hint="eastAsia"/>
        </w:rPr>
        <w:t>기사 본문을 서버에서 가져오는 작업을 ㄷxecutorService에 제출한다.</w:t>
      </w:r>
    </w:p>
    <w:p w14:paraId="7DCA944C" w14:textId="7B8CC5E2" w:rsidR="001D12F3" w:rsidRDefault="001D12F3" w:rsidP="00E76512">
      <w:r>
        <w:rPr>
          <w:rFonts w:hint="eastAsia"/>
        </w:rPr>
        <w:t xml:space="preserve">제출된 작업은 </w:t>
      </w:r>
      <w:r>
        <w:t xml:space="preserve">executorService </w:t>
      </w:r>
      <w:r>
        <w:rPr>
          <w:rFonts w:hint="eastAsia"/>
        </w:rPr>
        <w:t>내부의 작업 큐에 등록된다.</w:t>
      </w:r>
    </w:p>
    <w:p w14:paraId="62905DEB" w14:textId="6BE1202E" w:rsidR="001D12F3" w:rsidRDefault="001D12F3" w:rsidP="00E76512">
      <w:r>
        <w:t xml:space="preserve">executorService </w:t>
      </w:r>
      <w:r>
        <w:rPr>
          <w:rFonts w:hint="eastAsia"/>
        </w:rPr>
        <w:t>내부의 스레드들 중의 하나에 의해 이 작업이 실행될 것이다.</w:t>
      </w:r>
    </w:p>
    <w:p w14:paraId="369C6FC9" w14:textId="77777777" w:rsidR="001D12F3" w:rsidRDefault="001D12F3" w:rsidP="00E76512"/>
    <w:p w14:paraId="72E35326" w14:textId="77777777" w:rsidR="00F46CF4" w:rsidRDefault="00F46CF4" w:rsidP="00E76512">
      <w:pPr>
        <w:rPr>
          <w:rFonts w:hint="eastAsia"/>
        </w:rPr>
      </w:pPr>
    </w:p>
    <w:p w14:paraId="339873EF" w14:textId="65A852F0" w:rsidR="00E76512" w:rsidRDefault="001D12F3" w:rsidP="001D12F3">
      <w:pPr>
        <w:pStyle w:val="Heading3"/>
      </w:pPr>
      <w:r>
        <w:t>Example3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.</w:t>
      </w:r>
    </w:p>
    <w:p w14:paraId="79533AEC" w14:textId="55D86B60" w:rsidR="001D12F3" w:rsidRDefault="001D12F3" w:rsidP="00E76512"/>
    <w:p w14:paraId="6A9C19EA" w14:textId="3E2AA280" w:rsidR="001D12F3" w:rsidRDefault="001D12F3" w:rsidP="00E76512">
      <w:r>
        <w:rPr>
          <w:rFonts w:hint="eastAsia"/>
        </w:rPr>
        <w:t>Example3 예제의 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2F3" w14:paraId="4DDB9B85" w14:textId="77777777" w:rsidTr="001D12F3">
        <w:tc>
          <w:tcPr>
            <w:tcW w:w="10456" w:type="dxa"/>
          </w:tcPr>
          <w:p w14:paraId="0E9038B1" w14:textId="59D86DC3" w:rsidR="001D12F3" w:rsidRPr="001D12F3" w:rsidRDefault="001D12F3" w:rsidP="00E76512">
            <w:pPr>
              <w:rPr>
                <w:rFonts w:hint="eastAsia"/>
              </w:rPr>
            </w:pPr>
            <w:r w:rsidRPr="001D12F3">
              <w:t>new GetArticleBody(article).start();</w:t>
            </w:r>
          </w:p>
        </w:tc>
      </w:tr>
    </w:tbl>
    <w:p w14:paraId="0B6F2D6A" w14:textId="532D2ACA" w:rsidR="001D12F3" w:rsidRDefault="001D12F3" w:rsidP="00E76512">
      <w:r>
        <w:rPr>
          <w:rFonts w:hint="eastAsia"/>
        </w:rPr>
        <w:t>게시글 본문 가져오는 작업을,</w:t>
      </w:r>
      <w:r>
        <w:t xml:space="preserve"> </w:t>
      </w:r>
      <w:r>
        <w:rPr>
          <w:rFonts w:hint="eastAsia"/>
        </w:rPr>
        <w:t>새 스레드(실행 흐름)가 생성되어 실행한다.</w:t>
      </w:r>
    </w:p>
    <w:p w14:paraId="02E9864B" w14:textId="104E81F8" w:rsidR="001D12F3" w:rsidRDefault="001D12F3" w:rsidP="00E76512">
      <w:r>
        <w:rPr>
          <w:rFonts w:hint="eastAsia"/>
        </w:rPr>
        <w:t>스레드가 생성되는 수를 통제하기 어렵다.</w:t>
      </w:r>
    </w:p>
    <w:p w14:paraId="749243C1" w14:textId="0CF7B212" w:rsidR="001D12F3" w:rsidRDefault="001D12F3" w:rsidP="00E76512"/>
    <w:p w14:paraId="15770BAC" w14:textId="389F1207" w:rsidR="001D12F3" w:rsidRDefault="001D12F3" w:rsidP="00E76512">
      <w:r>
        <w:rPr>
          <w:rFonts w:hint="eastAsia"/>
        </w:rPr>
        <w:t>pool1</w:t>
      </w:r>
      <w:r>
        <w:t xml:space="preserve"> </w:t>
      </w:r>
      <w:r>
        <w:rPr>
          <w:rFonts w:hint="eastAsia"/>
        </w:rPr>
        <w:t>예제의 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2F3" w14:paraId="0010EB01" w14:textId="77777777" w:rsidTr="001D12F3">
        <w:tc>
          <w:tcPr>
            <w:tcW w:w="10456" w:type="dxa"/>
          </w:tcPr>
          <w:p w14:paraId="388276B6" w14:textId="541D70F4" w:rsidR="001D12F3" w:rsidRDefault="001D12F3" w:rsidP="00E76512">
            <w:pPr>
              <w:rPr>
                <w:rFonts w:hint="eastAsia"/>
              </w:rPr>
            </w:pPr>
            <w:r w:rsidRPr="001D12F3">
              <w:t>executorService.execute(new GetArticleBody(article));</w:t>
            </w:r>
          </w:p>
        </w:tc>
      </w:tr>
    </w:tbl>
    <w:p w14:paraId="1ACD30D5" w14:textId="77777777" w:rsidR="001D12F3" w:rsidRDefault="001D12F3" w:rsidP="00E76512">
      <w:r>
        <w:rPr>
          <w:rFonts w:hint="eastAsia"/>
        </w:rPr>
        <w:t>스레드 풀에 대기하고 있던 스레드들 중 하나가, 게시글 본문 가져오는 작업을 실행한다.</w:t>
      </w:r>
    </w:p>
    <w:p w14:paraId="21DE72F1" w14:textId="52CF7AC4" w:rsidR="001D12F3" w:rsidRDefault="001D12F3" w:rsidP="00E76512">
      <w:r>
        <w:rPr>
          <w:rFonts w:hint="eastAsia"/>
        </w:rPr>
        <w:t>스레드가 정해진 수 만큼만 생성된다.</w:t>
      </w:r>
    </w:p>
    <w:p w14:paraId="6F7A7926" w14:textId="620F7E8B" w:rsidR="001D12F3" w:rsidRDefault="001D12F3" w:rsidP="00E76512"/>
    <w:p w14:paraId="3AFB6763" w14:textId="49F884CE" w:rsidR="004618E2" w:rsidRDefault="004618E2" w:rsidP="00E76512"/>
    <w:p w14:paraId="1842E55F" w14:textId="77777777" w:rsidR="004618E2" w:rsidRDefault="004618E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E0B9C57" w14:textId="19D4C7E9" w:rsidR="004618E2" w:rsidRDefault="004618E2" w:rsidP="004618E2">
      <w:pPr>
        <w:pStyle w:val="Heading2"/>
      </w:pPr>
      <w:bookmarkStart w:id="15" w:name="_Toc469946478"/>
      <w:r>
        <w:rPr>
          <w:rFonts w:hint="eastAsia"/>
        </w:rPr>
        <w:lastRenderedPageBreak/>
        <w:t>Example01.java</w:t>
      </w:r>
      <w:bookmarkEnd w:id="1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618E2" w14:paraId="74FD8E20" w14:textId="77777777" w:rsidTr="00F46CF4">
        <w:tc>
          <w:tcPr>
            <w:tcW w:w="426" w:type="dxa"/>
          </w:tcPr>
          <w:p w14:paraId="01FCB17A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6314ABE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C0D486C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4A02934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F59A527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D21AD45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00123AE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6C2AE76" w14:textId="77777777" w:rsidR="004618E2" w:rsidRPr="00185935" w:rsidRDefault="004618E2" w:rsidP="004618E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5ABE69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EB932B3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1DAD7B1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39172E6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DF1B3F9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C92502A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41A4D13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00BA87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A49EF63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17177DE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9103D64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F0FF295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1D9FC05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2A62701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B332D61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56097D1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5ACDB88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36EC97F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C34E5DB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462B86E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A4A44CE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E3E5B71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946D844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DE376DB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5A537457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EA32411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3AB80AE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4574919D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4031E49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6AD9FBA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DD567CD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2EFC1D6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19000076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301E69C3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9CC2ED7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492DAF25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78A4EB64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9E74A1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6911805C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5F7631DF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546419CB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1F3E5C29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36625B73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765B1A59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200EC4CA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71A047FB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2CF656C7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016BEE08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2497654D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5F15FDE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69B9B44F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14471DC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074D53E7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3C986FC7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3F04FB3C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3D2713C0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1F2D7642" w14:textId="77777777" w:rsidR="004618E2" w:rsidRDefault="004618E2" w:rsidP="004618E2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4F14BE2A" w14:textId="26F03D95" w:rsidR="004618E2" w:rsidRPr="00185935" w:rsidRDefault="004618E2" w:rsidP="004618E2">
            <w:pPr>
              <w:pStyle w:val="a1"/>
            </w:pPr>
          </w:p>
        </w:tc>
        <w:tc>
          <w:tcPr>
            <w:tcW w:w="10631" w:type="dxa"/>
          </w:tcPr>
          <w:p w14:paraId="5E6A1A2F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pool1;</w:t>
            </w:r>
          </w:p>
          <w:p w14:paraId="277B5F3B" w14:textId="77777777" w:rsidR="004618E2" w:rsidRDefault="004618E2" w:rsidP="004618E2">
            <w:pPr>
              <w:pStyle w:val="a1"/>
            </w:pPr>
          </w:p>
          <w:p w14:paraId="43013253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1FF47677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007184AF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1DFBCBB3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java.util.concurrent.ExecutorService;</w:t>
            </w:r>
          </w:p>
          <w:p w14:paraId="5FC24640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java.util.concurrent.Executors;</w:t>
            </w:r>
          </w:p>
          <w:p w14:paraId="3B0E01BE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2365BB2E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10CA8F6F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45ED3FE2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39B8A189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7B19D5D7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jsoup1.Article;</w:t>
            </w:r>
          </w:p>
          <w:p w14:paraId="292D877A" w14:textId="77777777" w:rsidR="004618E2" w:rsidRDefault="004618E2" w:rsidP="004618E2">
            <w:pPr>
              <w:pStyle w:val="a1"/>
            </w:pPr>
          </w:p>
          <w:p w14:paraId="52B31C3A" w14:textId="77777777" w:rsidR="004618E2" w:rsidRDefault="004618E2" w:rsidP="004618E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    </w:t>
            </w:r>
          </w:p>
          <w:p w14:paraId="3C4EACCB" w14:textId="77777777" w:rsidR="004618E2" w:rsidRDefault="004618E2" w:rsidP="004618E2">
            <w:pPr>
              <w:pStyle w:val="a1"/>
            </w:pPr>
          </w:p>
          <w:p w14:paraId="3147CBC7" w14:textId="77777777" w:rsidR="004618E2" w:rsidRDefault="004618E2" w:rsidP="004618E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ExecutorService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 xml:space="preserve"> = Executors.newFixedThreadPool(50);</w:t>
            </w:r>
          </w:p>
          <w:p w14:paraId="2A615794" w14:textId="77777777" w:rsidR="004618E2" w:rsidRDefault="004618E2" w:rsidP="004618E2">
            <w:pPr>
              <w:pStyle w:val="a1"/>
            </w:pPr>
          </w:p>
          <w:p w14:paraId="73698AC6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ArticleComparator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Comparator&lt;Article&gt; {</w:t>
            </w:r>
          </w:p>
          <w:p w14:paraId="32FDCF1B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46464"/>
              </w:rPr>
              <w:t>@Override</w:t>
            </w:r>
          </w:p>
          <w:p w14:paraId="4DFF1E57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compare(Article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, Article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) {</w:t>
            </w:r>
          </w:p>
          <w:p w14:paraId="4F3BE026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.getIdx() -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.getIdx();</w:t>
            </w:r>
          </w:p>
          <w:p w14:paraId="4712E4E6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AE43641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0022843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DCF8B93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2E2A5C32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Article[]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 xml:space="preserve"> = getArticles();</w:t>
            </w:r>
          </w:p>
          <w:p w14:paraId="2A1FC32E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>) {</w:t>
            </w:r>
          </w:p>
          <w:p w14:paraId="1F8F8D76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 xml:space="preserve"> = Math.min(30,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.getBody().length());</w:t>
            </w:r>
          </w:p>
          <w:p w14:paraId="6132A1DC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%s %s %s %s %s\n"</w:t>
            </w:r>
            <w:r>
              <w:rPr>
                <w:color w:val="000000"/>
              </w:rPr>
              <w:t xml:space="preserve">, </w:t>
            </w:r>
          </w:p>
          <w:p w14:paraId="6E786563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.getIdx(),</w:t>
            </w:r>
          </w:p>
          <w:p w14:paraId="1BD67975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.getTitle(),</w:t>
            </w:r>
          </w:p>
          <w:p w14:paraId="0DFE45F7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.getAuthor(),</w:t>
            </w:r>
          </w:p>
          <w:p w14:paraId="6ECEBAA4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.getDate(),</w:t>
            </w:r>
          </w:p>
          <w:p w14:paraId="0BDB2256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.getCount(),</w:t>
            </w:r>
          </w:p>
          <w:p w14:paraId="70C10159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.getBody().substring(0,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>));</w:t>
            </w:r>
          </w:p>
          <w:p w14:paraId="375DB7CE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1613912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9D73C36" w14:textId="77777777" w:rsidR="004618E2" w:rsidRDefault="004618E2" w:rsidP="004618E2">
            <w:pPr>
              <w:pStyle w:val="a1"/>
            </w:pPr>
          </w:p>
          <w:p w14:paraId="412DA0D5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Article[] getArticles()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0E7FF495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TreeSet&lt;Article&gt;(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ArticleComparator());        </w:t>
            </w:r>
          </w:p>
          <w:p w14:paraId="5DD6AC81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getPageCount();</w:t>
            </w:r>
          </w:p>
          <w:p w14:paraId="0FA4A96F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3B04AF43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3DC47010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page\n"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340BDDAB" w14:textId="77777777" w:rsidR="004618E2" w:rsidRDefault="004618E2" w:rsidP="004618E2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.execute(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GetArticleList(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));</w:t>
            </w:r>
          </w:p>
          <w:p w14:paraId="4643CA61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1B7BC3D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GetArticleList.joinAll();</w:t>
            </w:r>
          </w:p>
          <w:p w14:paraId="70BD3132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GetArticleBody.joinAll();</w:t>
            </w:r>
          </w:p>
          <w:p w14:paraId="25153E7B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Article[0]);</w:t>
            </w:r>
          </w:p>
          <w:p w14:paraId="3B0ABD24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606DA5B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FF3AB73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getPageCount()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IOException {        </w:t>
            </w:r>
          </w:p>
          <w:p w14:paraId="7205452C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 xml:space="preserve">;                    </w:t>
            </w:r>
          </w:p>
          <w:p w14:paraId="4F3BA67D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3E6EECD7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 xml:space="preserve">).get(0);        </w:t>
            </w:r>
          </w:p>
          <w:p w14:paraId="4080CF5E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28A02C21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);        </w:t>
            </w:r>
          </w:p>
          <w:p w14:paraId="23C9C5CE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0EB6452F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0188CB48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77EB4D43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</w:t>
            </w:r>
          </w:p>
          <w:p w14:paraId="190007D1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138A156" w14:textId="77777777" w:rsidR="004618E2" w:rsidRDefault="004618E2" w:rsidP="004618E2">
            <w:pPr>
              <w:pStyle w:val="a1"/>
            </w:pPr>
          </w:p>
          <w:p w14:paraId="649233DC" w14:textId="77777777" w:rsidR="004618E2" w:rsidRDefault="004618E2" w:rsidP="004618E2">
            <w:pPr>
              <w:pStyle w:val="a1"/>
            </w:pPr>
            <w:r>
              <w:rPr>
                <w:color w:val="000000"/>
              </w:rPr>
              <w:t>}</w:t>
            </w:r>
          </w:p>
          <w:p w14:paraId="69D03E93" w14:textId="77777777" w:rsidR="004618E2" w:rsidRDefault="004618E2" w:rsidP="004618E2">
            <w:pPr>
              <w:pStyle w:val="a1"/>
            </w:pPr>
          </w:p>
        </w:tc>
      </w:tr>
    </w:tbl>
    <w:p w14:paraId="1305EFB8" w14:textId="5FAD7863" w:rsidR="004618E2" w:rsidRDefault="004618E2" w:rsidP="004618E2"/>
    <w:p w14:paraId="1CF048A1" w14:textId="047DE60F" w:rsidR="00197746" w:rsidRDefault="00197746" w:rsidP="0046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7746" w:rsidRPr="00197746" w14:paraId="7A284546" w14:textId="77777777" w:rsidTr="00197746">
        <w:tc>
          <w:tcPr>
            <w:tcW w:w="10456" w:type="dxa"/>
          </w:tcPr>
          <w:p w14:paraId="79743528" w14:textId="77777777" w:rsidR="00197746" w:rsidRPr="00197746" w:rsidRDefault="00197746" w:rsidP="00F46CF4">
            <w:r w:rsidRPr="00197746">
              <w:t>ExecutorService executorService = Executors.newFixedThreadPool(50)</w:t>
            </w:r>
          </w:p>
        </w:tc>
      </w:tr>
    </w:tbl>
    <w:p w14:paraId="1752EF8A" w14:textId="5B4F0CA5" w:rsidR="00197746" w:rsidRDefault="00197746" w:rsidP="004618E2">
      <w:r>
        <w:rPr>
          <w:rFonts w:hint="eastAsia"/>
        </w:rPr>
        <w:t xml:space="preserve"> 50개의 스레드만 생성한다.</w:t>
      </w:r>
    </w:p>
    <w:p w14:paraId="02A5037E" w14:textId="77777777" w:rsidR="00197746" w:rsidRDefault="00197746" w:rsidP="004618E2"/>
    <w:p w14:paraId="1FB944A4" w14:textId="2488CF6B" w:rsidR="00197746" w:rsidRDefault="00197746" w:rsidP="004618E2"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>계산이 많은 작업일 수록 스레드 수가 적어야 한다.</w:t>
      </w:r>
    </w:p>
    <w:p w14:paraId="2F89F857" w14:textId="55F23563" w:rsidR="00197746" w:rsidRDefault="00197746" w:rsidP="004618E2">
      <w:r>
        <w:t xml:space="preserve"> </w:t>
      </w:r>
      <w:r>
        <w:rPr>
          <w:rFonts w:hint="eastAsia"/>
        </w:rPr>
        <w:t>하드디스크, 네트웍, 프린터</w:t>
      </w:r>
      <w:r>
        <w:t xml:space="preserve"> </w:t>
      </w:r>
      <w:r>
        <w:rPr>
          <w:rFonts w:hint="eastAsia"/>
        </w:rPr>
        <w:t>등 느린 장치를 사용할 일이 많은 작업일 수록 스레드 수가 많아야 한다.</w:t>
      </w:r>
    </w:p>
    <w:p w14:paraId="47F70D20" w14:textId="7633248B" w:rsidR="00197746" w:rsidRDefault="00197746" w:rsidP="004618E2"/>
    <w:p w14:paraId="02CE48AE" w14:textId="77777777" w:rsidR="00197746" w:rsidRDefault="00197746" w:rsidP="004618E2"/>
    <w:p w14:paraId="0185EBCA" w14:textId="197B179E" w:rsidR="00197746" w:rsidRDefault="00197746" w:rsidP="0046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6CF4" w14:paraId="137E6DAD" w14:textId="77777777" w:rsidTr="00F46CF4">
        <w:tc>
          <w:tcPr>
            <w:tcW w:w="10456" w:type="dxa"/>
          </w:tcPr>
          <w:p w14:paraId="7733A644" w14:textId="72AD6AAC" w:rsidR="00F46CF4" w:rsidRDefault="00F46CF4" w:rsidP="004618E2">
            <w:pPr>
              <w:rPr>
                <w:rFonts w:hint="eastAsia"/>
              </w:rPr>
            </w:pPr>
            <w:r w:rsidRPr="00F46CF4">
              <w:t>executorService.execute(new GetArticleList(i, set, executorService));</w:t>
            </w:r>
          </w:p>
        </w:tc>
      </w:tr>
    </w:tbl>
    <w:p w14:paraId="2245BAE7" w14:textId="7248AC4E" w:rsidR="00F46CF4" w:rsidRDefault="00F46CF4" w:rsidP="004618E2">
      <w:r>
        <w:rPr>
          <w:rFonts w:hint="eastAsia"/>
        </w:rPr>
        <w:t>이 코드에 의해서 새 스레드(실행 흐름)가 생성되지 않는다.</w:t>
      </w:r>
    </w:p>
    <w:p w14:paraId="2A404A59" w14:textId="52A3CC46" w:rsidR="001D12F3" w:rsidRDefault="001D12F3" w:rsidP="001D12F3">
      <w:r>
        <w:rPr>
          <w:rFonts w:hint="eastAsia"/>
        </w:rPr>
        <w:t>스레드 풀에 대기하고 있던 스레드들 중 하나가, 게시글 목록 가져오는 작업을 실행한다.</w:t>
      </w:r>
    </w:p>
    <w:p w14:paraId="1C04587A" w14:textId="7FE35516" w:rsidR="00F46CF4" w:rsidRDefault="00F46CF4" w:rsidP="004618E2"/>
    <w:p w14:paraId="4F441E6F" w14:textId="377A7BC8" w:rsidR="001D12F3" w:rsidRDefault="001D12F3" w:rsidP="004618E2"/>
    <w:p w14:paraId="1A46AF43" w14:textId="09162467" w:rsidR="00F46CF4" w:rsidRDefault="00F46CF4">
      <w:pPr>
        <w:widowControl/>
        <w:wordWrap/>
        <w:autoSpaceDE/>
        <w:autoSpaceDN/>
        <w:spacing w:after="160" w:line="259" w:lineRule="auto"/>
        <w:jc w:val="both"/>
      </w:pPr>
    </w:p>
    <w:p w14:paraId="317F49ED" w14:textId="03B774CD" w:rsidR="001D12F3" w:rsidRDefault="001D12F3">
      <w:pPr>
        <w:widowControl/>
        <w:wordWrap/>
        <w:autoSpaceDE/>
        <w:autoSpaceDN/>
        <w:spacing w:after="160" w:line="259" w:lineRule="auto"/>
        <w:jc w:val="both"/>
      </w:pPr>
    </w:p>
    <w:p w14:paraId="3008998A" w14:textId="3F0F6635" w:rsidR="001D12F3" w:rsidRDefault="001D12F3" w:rsidP="001D12F3">
      <w:pPr>
        <w:pStyle w:val="Heading2"/>
      </w:pPr>
      <w:r>
        <w:rPr>
          <w:rFonts w:hint="eastAsia"/>
        </w:rPr>
        <w:t>개선할 점</w:t>
      </w:r>
    </w:p>
    <w:p w14:paraId="622A40BA" w14:textId="77777777" w:rsidR="001D12F3" w:rsidRDefault="001D12F3" w:rsidP="001D12F3"/>
    <w:p w14:paraId="2DD90F03" w14:textId="4053993B" w:rsidR="001D12F3" w:rsidRDefault="001D12F3" w:rsidP="001D12F3">
      <w:r>
        <w:rPr>
          <w:rFonts w:hint="eastAsia"/>
        </w:rPr>
        <w:t>웹서버로부터 웹페이지를 받아오는 작업에서, 드물지만 에러가 발생할 수 있다.</w:t>
      </w:r>
    </w:p>
    <w:p w14:paraId="5007E45B" w14:textId="44BF4045" w:rsidR="001D12F3" w:rsidRDefault="001D12F3" w:rsidP="001D12F3">
      <w:r>
        <w:rPr>
          <w:rFonts w:hint="eastAsia"/>
        </w:rPr>
        <w:t>에러가 발생한 경우,</w:t>
      </w:r>
      <w:r>
        <w:t xml:space="preserve"> </w:t>
      </w:r>
      <w:r>
        <w:rPr>
          <w:rFonts w:hint="eastAsia"/>
        </w:rPr>
        <w:t>조금 있다가 그 웹페이지를 다시 받아와야 한다.</w:t>
      </w:r>
    </w:p>
    <w:p w14:paraId="78116D3B" w14:textId="70C02109" w:rsidR="001D12F3" w:rsidRDefault="001D12F3" w:rsidP="001D12F3"/>
    <w:p w14:paraId="15C05BDF" w14:textId="77777777" w:rsidR="00794283" w:rsidRPr="001D12F3" w:rsidRDefault="00794283" w:rsidP="001D12F3">
      <w:pPr>
        <w:rPr>
          <w:rFonts w:hint="eastAsia"/>
        </w:rPr>
      </w:pPr>
    </w:p>
    <w:p w14:paraId="1BA7FF9A" w14:textId="77777777" w:rsidR="001D12F3" w:rsidRDefault="001D12F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793ADEDF" w14:textId="221CB410" w:rsidR="00F46CF4" w:rsidRDefault="009B2720" w:rsidP="001D12F3">
      <w:pPr>
        <w:pStyle w:val="Heading1"/>
      </w:pPr>
      <w:r>
        <w:rPr>
          <w:rFonts w:hint="eastAsia"/>
        </w:rPr>
        <w:lastRenderedPageBreak/>
        <w:t>p</w:t>
      </w:r>
      <w:r>
        <w:t>ool2</w:t>
      </w:r>
    </w:p>
    <w:p w14:paraId="42349411" w14:textId="391D5731" w:rsidR="009B2720" w:rsidRDefault="009B2720" w:rsidP="009B2720">
      <w:pPr>
        <w:pStyle w:val="Heading2"/>
        <w:rPr>
          <w:rFonts w:hint="eastAsia"/>
        </w:rPr>
      </w:pPr>
      <w:r>
        <w:rPr>
          <w:rFonts w:hint="eastAsia"/>
        </w:rPr>
        <w:t>GetArticleBody.jaa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B2720" w14:paraId="10399D3C" w14:textId="77777777" w:rsidTr="009B2720">
        <w:tc>
          <w:tcPr>
            <w:tcW w:w="426" w:type="dxa"/>
          </w:tcPr>
          <w:p w14:paraId="60FFC2C3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EDFA1CF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44F5C69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3991CA9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3ED4441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06048AF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8D1179A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88320FF" w14:textId="77777777" w:rsidR="009B2720" w:rsidRPr="00185935" w:rsidRDefault="009B2720" w:rsidP="009B2720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995CBBE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2B5FEE8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B00DDAD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B45160E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46BF99E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D53F6C5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92EAB47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E6D6FC0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764F1FE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6A45D8F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AA6314F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64BE6EED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8B26205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E67578B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D9667E9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E1D0539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A5E42A9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D3016E7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8EB56AA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7687AD1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E3C9392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4F6143D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4F735DF2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7E7FB70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9A5A818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32E613C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554FD55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68878B1B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2F073DC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D998BB9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16921904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DD67C00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28600C21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07BE18D8" w14:textId="77777777" w:rsidR="009B2720" w:rsidRDefault="009B2720" w:rsidP="009B2720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1F79F5BB" w14:textId="4C264A34" w:rsidR="009B2720" w:rsidRPr="00185935" w:rsidRDefault="009B2720" w:rsidP="009B2720">
            <w:pPr>
              <w:pStyle w:val="a1"/>
            </w:pPr>
          </w:p>
        </w:tc>
        <w:tc>
          <w:tcPr>
            <w:tcW w:w="10631" w:type="dxa"/>
          </w:tcPr>
          <w:p w14:paraId="2C714394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7F0055"/>
                <w:spacing w:val="-6"/>
              </w:rPr>
              <w:t>package</w:t>
            </w:r>
            <w:r w:rsidRPr="009B2720">
              <w:rPr>
                <w:color w:val="000000"/>
                <w:spacing w:val="-6"/>
              </w:rPr>
              <w:t xml:space="preserve"> pool2;</w:t>
            </w:r>
          </w:p>
          <w:p w14:paraId="103A5E88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</w:p>
          <w:p w14:paraId="2A49521D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7F0055"/>
                <w:spacing w:val="-6"/>
              </w:rPr>
              <w:t>import</w:t>
            </w:r>
            <w:r w:rsidRPr="009B2720">
              <w:rPr>
                <w:color w:val="000000"/>
                <w:spacing w:val="-6"/>
              </w:rPr>
              <w:t xml:space="preserve"> java.io.IOException;</w:t>
            </w:r>
          </w:p>
          <w:p w14:paraId="59DFD9AE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7F0055"/>
                <w:spacing w:val="-6"/>
              </w:rPr>
              <w:t>import</w:t>
            </w:r>
            <w:r w:rsidRPr="009B2720">
              <w:rPr>
                <w:color w:val="000000"/>
                <w:spacing w:val="-6"/>
              </w:rPr>
              <w:t xml:space="preserve"> java.util.concurrent.atomic.AtomicInteger;</w:t>
            </w:r>
          </w:p>
          <w:p w14:paraId="7BAEDC6C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7F0055"/>
                <w:spacing w:val="-6"/>
              </w:rPr>
              <w:t>import</w:t>
            </w:r>
            <w:r w:rsidRPr="009B2720">
              <w:rPr>
                <w:color w:val="000000"/>
                <w:spacing w:val="-6"/>
              </w:rPr>
              <w:t xml:space="preserve"> org.jsoup.Jsoup;</w:t>
            </w:r>
          </w:p>
          <w:p w14:paraId="7E4B10DE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7F0055"/>
                <w:spacing w:val="-6"/>
              </w:rPr>
              <w:t>import</w:t>
            </w:r>
            <w:r w:rsidRPr="009B2720">
              <w:rPr>
                <w:color w:val="000000"/>
                <w:spacing w:val="-6"/>
              </w:rPr>
              <w:t xml:space="preserve"> org.jsoup.nodes.Document;</w:t>
            </w:r>
          </w:p>
          <w:p w14:paraId="20D31BBF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</w:p>
          <w:p w14:paraId="5DDC350B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7F0055"/>
                <w:spacing w:val="-6"/>
              </w:rPr>
              <w:t>public</w:t>
            </w:r>
            <w:r w:rsidRPr="009B2720">
              <w:rPr>
                <w:color w:val="000000"/>
                <w:spacing w:val="-6"/>
              </w:rPr>
              <w:t xml:space="preserve"> </w:t>
            </w:r>
            <w:r w:rsidRPr="009B2720">
              <w:rPr>
                <w:color w:val="7F0055"/>
                <w:spacing w:val="-6"/>
              </w:rPr>
              <w:t>class</w:t>
            </w:r>
            <w:r w:rsidRPr="009B2720">
              <w:rPr>
                <w:color w:val="000000"/>
                <w:spacing w:val="-6"/>
              </w:rPr>
              <w:t xml:space="preserve"> GetArticleBody </w:t>
            </w:r>
            <w:r w:rsidRPr="009B2720">
              <w:rPr>
                <w:color w:val="7F0055"/>
                <w:spacing w:val="-6"/>
              </w:rPr>
              <w:t>implements</w:t>
            </w:r>
            <w:r w:rsidRPr="009B2720">
              <w:rPr>
                <w:color w:val="000000"/>
                <w:spacing w:val="-6"/>
              </w:rPr>
              <w:t xml:space="preserve"> Runnable {</w:t>
            </w:r>
          </w:p>
          <w:p w14:paraId="63EBCBD9" w14:textId="77777777" w:rsidR="009B2720" w:rsidRPr="009B2720" w:rsidRDefault="009B2720" w:rsidP="009B2720">
            <w:pPr>
              <w:pStyle w:val="a1"/>
              <w:shd w:val="clear" w:color="auto" w:fill="FFFF99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  <w:r w:rsidRPr="009B2720">
              <w:rPr>
                <w:color w:val="7F0055"/>
                <w:spacing w:val="-6"/>
              </w:rPr>
              <w:t>static</w:t>
            </w:r>
            <w:r w:rsidRPr="009B2720">
              <w:rPr>
                <w:color w:val="000000"/>
                <w:spacing w:val="-6"/>
              </w:rPr>
              <w:t xml:space="preserve"> AtomicInteger </w:t>
            </w:r>
            <w:r w:rsidRPr="009B2720">
              <w:rPr>
                <w:color w:val="0000C0"/>
                <w:spacing w:val="-6"/>
              </w:rPr>
              <w:t>count</w:t>
            </w:r>
            <w:r w:rsidRPr="009B2720">
              <w:rPr>
                <w:color w:val="000000"/>
                <w:spacing w:val="-6"/>
              </w:rPr>
              <w:t xml:space="preserve"> = </w:t>
            </w:r>
            <w:r w:rsidRPr="009B2720">
              <w:rPr>
                <w:color w:val="7F0055"/>
                <w:spacing w:val="-6"/>
              </w:rPr>
              <w:t>new</w:t>
            </w:r>
            <w:r w:rsidRPr="009B2720">
              <w:rPr>
                <w:color w:val="000000"/>
                <w:spacing w:val="-6"/>
              </w:rPr>
              <w:t xml:space="preserve"> AtomicInteger(0);</w:t>
            </w:r>
          </w:p>
          <w:p w14:paraId="7CE2EEDA" w14:textId="77777777" w:rsidR="009B2720" w:rsidRPr="009B2720" w:rsidRDefault="009B2720" w:rsidP="009B2720">
            <w:pPr>
              <w:pStyle w:val="a1"/>
              <w:rPr>
                <w:color w:val="000000"/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  <w:r w:rsidRPr="009B2720">
              <w:rPr>
                <w:color w:val="7F0055"/>
                <w:spacing w:val="-6"/>
              </w:rPr>
              <w:t>static</w:t>
            </w:r>
            <w:r w:rsidRPr="009B2720">
              <w:rPr>
                <w:color w:val="000000"/>
                <w:spacing w:val="-6"/>
              </w:rPr>
              <w:t xml:space="preserve"> </w:t>
            </w:r>
            <w:r w:rsidRPr="009B2720">
              <w:rPr>
                <w:color w:val="7F0055"/>
                <w:spacing w:val="-6"/>
              </w:rPr>
              <w:t>final</w:t>
            </w:r>
            <w:r w:rsidRPr="009B2720">
              <w:rPr>
                <w:color w:val="000000"/>
                <w:spacing w:val="-6"/>
              </w:rPr>
              <w:t xml:space="preserve"> String </w:t>
            </w:r>
            <w:r w:rsidRPr="009B2720">
              <w:rPr>
                <w:color w:val="0000C0"/>
                <w:spacing w:val="-6"/>
              </w:rPr>
              <w:t>articleUrl</w:t>
            </w:r>
            <w:r w:rsidRPr="009B2720">
              <w:rPr>
                <w:color w:val="000000"/>
                <w:spacing w:val="-6"/>
              </w:rPr>
              <w:t xml:space="preserve"> = </w:t>
            </w:r>
          </w:p>
          <w:p w14:paraId="67F83067" w14:textId="00681244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  </w:t>
            </w:r>
            <w:r>
              <w:rPr>
                <w:color w:val="000000"/>
                <w:spacing w:val="-6"/>
              </w:rPr>
              <w:t xml:space="preserve">         </w:t>
            </w:r>
            <w:r w:rsidRPr="009B2720">
              <w:rPr>
                <w:color w:val="000000"/>
                <w:spacing w:val="-6"/>
              </w:rPr>
              <w:t xml:space="preserve">     </w:t>
            </w:r>
            <w:r w:rsidRPr="009B2720">
              <w:rPr>
                <w:color w:val="2A00FF"/>
                <w:spacing w:val="-6"/>
              </w:rPr>
              <w:t>"http://www.skhu.ac.kr/board/boardread.aspx?idx=999&amp;bsid=10004&amp;searchBun=51"</w:t>
            </w:r>
            <w:r w:rsidRPr="009B2720">
              <w:rPr>
                <w:color w:val="000000"/>
                <w:spacing w:val="-6"/>
              </w:rPr>
              <w:t>;</w:t>
            </w:r>
          </w:p>
          <w:p w14:paraId="3765C0D3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Article </w:t>
            </w:r>
            <w:r w:rsidRPr="009B2720">
              <w:rPr>
                <w:color w:val="0000C0"/>
                <w:spacing w:val="-6"/>
              </w:rPr>
              <w:t>article</w:t>
            </w:r>
            <w:r w:rsidRPr="009B2720">
              <w:rPr>
                <w:color w:val="000000"/>
                <w:spacing w:val="-6"/>
              </w:rPr>
              <w:t>;</w:t>
            </w:r>
          </w:p>
          <w:p w14:paraId="55A33D96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</w:p>
          <w:p w14:paraId="727E82A6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  <w:r w:rsidRPr="009B2720">
              <w:rPr>
                <w:color w:val="7F0055"/>
                <w:spacing w:val="-6"/>
              </w:rPr>
              <w:t>public</w:t>
            </w:r>
            <w:r w:rsidRPr="009B2720">
              <w:rPr>
                <w:color w:val="000000"/>
                <w:spacing w:val="-6"/>
              </w:rPr>
              <w:t xml:space="preserve"> GetArticleBody(Article </w:t>
            </w:r>
            <w:r w:rsidRPr="009B2720">
              <w:rPr>
                <w:color w:val="6A3E3E"/>
                <w:spacing w:val="-6"/>
              </w:rPr>
              <w:t>article</w:t>
            </w:r>
            <w:r w:rsidRPr="009B2720">
              <w:rPr>
                <w:color w:val="000000"/>
                <w:spacing w:val="-6"/>
              </w:rPr>
              <w:t>) {</w:t>
            </w:r>
          </w:p>
          <w:p w14:paraId="7A670E5E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</w:t>
            </w:r>
            <w:r w:rsidRPr="009B2720">
              <w:rPr>
                <w:color w:val="7F0055"/>
                <w:spacing w:val="-6"/>
              </w:rPr>
              <w:t>this</w:t>
            </w:r>
            <w:r w:rsidRPr="009B2720">
              <w:rPr>
                <w:color w:val="000000"/>
                <w:spacing w:val="-6"/>
              </w:rPr>
              <w:t>.</w:t>
            </w:r>
            <w:r w:rsidRPr="009B2720">
              <w:rPr>
                <w:color w:val="0000C0"/>
                <w:spacing w:val="-6"/>
              </w:rPr>
              <w:t>article</w:t>
            </w:r>
            <w:r w:rsidRPr="009B2720">
              <w:rPr>
                <w:color w:val="000000"/>
                <w:spacing w:val="-6"/>
              </w:rPr>
              <w:t xml:space="preserve"> = </w:t>
            </w:r>
            <w:r w:rsidRPr="009B2720">
              <w:rPr>
                <w:color w:val="6A3E3E"/>
                <w:spacing w:val="-6"/>
              </w:rPr>
              <w:t>article</w:t>
            </w:r>
            <w:r w:rsidRPr="009B2720">
              <w:rPr>
                <w:color w:val="000000"/>
                <w:spacing w:val="-6"/>
              </w:rPr>
              <w:t>;</w:t>
            </w:r>
          </w:p>
          <w:p w14:paraId="5E9F13EC" w14:textId="77777777" w:rsidR="009B2720" w:rsidRPr="009B2720" w:rsidRDefault="009B2720" w:rsidP="009B2720">
            <w:pPr>
              <w:pStyle w:val="a1"/>
              <w:shd w:val="clear" w:color="auto" w:fill="FFFF99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</w:t>
            </w:r>
            <w:r w:rsidRPr="009B2720">
              <w:rPr>
                <w:color w:val="0000C0"/>
                <w:spacing w:val="-6"/>
              </w:rPr>
              <w:t>count</w:t>
            </w:r>
            <w:r w:rsidRPr="009B2720">
              <w:rPr>
                <w:color w:val="000000"/>
                <w:spacing w:val="-6"/>
              </w:rPr>
              <w:t>.incrementAndGet();</w:t>
            </w:r>
          </w:p>
          <w:p w14:paraId="17CC349B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}    </w:t>
            </w:r>
          </w:p>
          <w:p w14:paraId="100AD90E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</w:p>
          <w:p w14:paraId="0B35B126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  <w:r w:rsidRPr="009B2720">
              <w:rPr>
                <w:color w:val="646464"/>
                <w:spacing w:val="-6"/>
              </w:rPr>
              <w:t>@Override</w:t>
            </w:r>
          </w:p>
          <w:p w14:paraId="25D9C816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  <w:r w:rsidRPr="009B2720">
              <w:rPr>
                <w:color w:val="7F0055"/>
                <w:spacing w:val="-6"/>
              </w:rPr>
              <w:t>public</w:t>
            </w:r>
            <w:r w:rsidRPr="009B2720">
              <w:rPr>
                <w:color w:val="000000"/>
                <w:spacing w:val="-6"/>
              </w:rPr>
              <w:t xml:space="preserve"> </w:t>
            </w:r>
            <w:r w:rsidRPr="009B2720">
              <w:rPr>
                <w:color w:val="7F0055"/>
                <w:spacing w:val="-6"/>
              </w:rPr>
              <w:t>void</w:t>
            </w:r>
            <w:r w:rsidRPr="009B2720">
              <w:rPr>
                <w:color w:val="000000"/>
                <w:spacing w:val="-6"/>
              </w:rPr>
              <w:t xml:space="preserve"> run() {</w:t>
            </w:r>
          </w:p>
          <w:p w14:paraId="2EDDC032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</w:t>
            </w:r>
            <w:r w:rsidRPr="009B2720">
              <w:rPr>
                <w:color w:val="7F0055"/>
                <w:spacing w:val="-6"/>
              </w:rPr>
              <w:t>boolean</w:t>
            </w:r>
            <w:r w:rsidRPr="009B2720">
              <w:rPr>
                <w:color w:val="000000"/>
                <w:spacing w:val="-6"/>
              </w:rPr>
              <w:t xml:space="preserve"> </w:t>
            </w:r>
            <w:r w:rsidRPr="009B2720">
              <w:rPr>
                <w:color w:val="6A3E3E"/>
                <w:spacing w:val="-6"/>
              </w:rPr>
              <w:t>success</w:t>
            </w:r>
            <w:r w:rsidRPr="009B2720">
              <w:rPr>
                <w:color w:val="000000"/>
                <w:spacing w:val="-6"/>
              </w:rPr>
              <w:t xml:space="preserve"> = </w:t>
            </w:r>
            <w:r w:rsidRPr="009B2720">
              <w:rPr>
                <w:color w:val="7F0055"/>
                <w:spacing w:val="-6"/>
              </w:rPr>
              <w:t>false</w:t>
            </w:r>
            <w:r w:rsidRPr="009B2720">
              <w:rPr>
                <w:color w:val="000000"/>
                <w:spacing w:val="-6"/>
              </w:rPr>
              <w:t>;</w:t>
            </w:r>
          </w:p>
          <w:p w14:paraId="0C230D97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</w:t>
            </w:r>
            <w:r w:rsidRPr="009B2720">
              <w:rPr>
                <w:color w:val="7F0055"/>
                <w:spacing w:val="-6"/>
              </w:rPr>
              <w:t>while</w:t>
            </w:r>
            <w:r w:rsidRPr="009B2720">
              <w:rPr>
                <w:color w:val="000000"/>
                <w:spacing w:val="-6"/>
              </w:rPr>
              <w:t xml:space="preserve"> (</w:t>
            </w:r>
            <w:r w:rsidRPr="009B2720">
              <w:rPr>
                <w:color w:val="6A3E3E"/>
                <w:spacing w:val="-6"/>
              </w:rPr>
              <w:t>success</w:t>
            </w:r>
            <w:r w:rsidRPr="009B2720">
              <w:rPr>
                <w:color w:val="000000"/>
                <w:spacing w:val="-6"/>
              </w:rPr>
              <w:t xml:space="preserve"> == </w:t>
            </w:r>
            <w:r w:rsidRPr="009B2720">
              <w:rPr>
                <w:color w:val="7F0055"/>
                <w:spacing w:val="-6"/>
              </w:rPr>
              <w:t>false</w:t>
            </w:r>
            <w:r w:rsidRPr="009B2720">
              <w:rPr>
                <w:color w:val="000000"/>
                <w:spacing w:val="-6"/>
              </w:rPr>
              <w:t>) {</w:t>
            </w:r>
          </w:p>
          <w:p w14:paraId="37CD2203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</w:t>
            </w:r>
            <w:r w:rsidRPr="009B2720">
              <w:rPr>
                <w:color w:val="7F0055"/>
                <w:spacing w:val="-6"/>
              </w:rPr>
              <w:t>try</w:t>
            </w:r>
            <w:r w:rsidRPr="009B2720">
              <w:rPr>
                <w:color w:val="000000"/>
                <w:spacing w:val="-6"/>
              </w:rPr>
              <w:t xml:space="preserve"> {</w:t>
            </w:r>
          </w:p>
          <w:p w14:paraId="539EA3DB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String </w:t>
            </w:r>
            <w:r w:rsidRPr="009B2720">
              <w:rPr>
                <w:color w:val="6A3E3E"/>
                <w:spacing w:val="-6"/>
              </w:rPr>
              <w:t>url</w:t>
            </w:r>
            <w:r w:rsidRPr="009B2720">
              <w:rPr>
                <w:color w:val="000000"/>
                <w:spacing w:val="-6"/>
              </w:rPr>
              <w:t xml:space="preserve"> = </w:t>
            </w:r>
            <w:r w:rsidRPr="009B2720">
              <w:rPr>
                <w:color w:val="0000C0"/>
                <w:spacing w:val="-6"/>
              </w:rPr>
              <w:t>articleUrl</w:t>
            </w:r>
            <w:r w:rsidRPr="009B2720">
              <w:rPr>
                <w:color w:val="000000"/>
                <w:spacing w:val="-6"/>
              </w:rPr>
              <w:t>.replace(</w:t>
            </w:r>
            <w:r w:rsidRPr="009B2720">
              <w:rPr>
                <w:color w:val="2A00FF"/>
                <w:spacing w:val="-6"/>
              </w:rPr>
              <w:t>"999"</w:t>
            </w:r>
            <w:r w:rsidRPr="009B2720">
              <w:rPr>
                <w:color w:val="000000"/>
                <w:spacing w:val="-6"/>
              </w:rPr>
              <w:t>, String.valueOf(</w:t>
            </w:r>
            <w:r w:rsidRPr="009B2720">
              <w:rPr>
                <w:color w:val="0000C0"/>
                <w:spacing w:val="-6"/>
              </w:rPr>
              <w:t>article</w:t>
            </w:r>
            <w:r w:rsidRPr="009B2720">
              <w:rPr>
                <w:color w:val="000000"/>
                <w:spacing w:val="-6"/>
              </w:rPr>
              <w:t xml:space="preserve">.getIdx())); </w:t>
            </w:r>
          </w:p>
          <w:p w14:paraId="0800EF70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Document </w:t>
            </w:r>
            <w:r w:rsidRPr="009B2720">
              <w:rPr>
                <w:color w:val="6A3E3E"/>
                <w:spacing w:val="-6"/>
              </w:rPr>
              <w:t>document</w:t>
            </w:r>
            <w:r w:rsidRPr="009B2720">
              <w:rPr>
                <w:color w:val="000000"/>
                <w:spacing w:val="-6"/>
              </w:rPr>
              <w:t xml:space="preserve"> = Jsoup.connect(</w:t>
            </w:r>
            <w:r w:rsidRPr="009B2720">
              <w:rPr>
                <w:color w:val="6A3E3E"/>
                <w:spacing w:val="-6"/>
              </w:rPr>
              <w:t>url</w:t>
            </w:r>
            <w:r w:rsidRPr="009B2720">
              <w:rPr>
                <w:color w:val="000000"/>
                <w:spacing w:val="-6"/>
              </w:rPr>
              <w:t>).get();</w:t>
            </w:r>
          </w:p>
          <w:p w14:paraId="26EE5E3A" w14:textId="298CD84D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String </w:t>
            </w:r>
            <w:r w:rsidRPr="009B2720">
              <w:rPr>
                <w:color w:val="6A3E3E"/>
                <w:spacing w:val="-6"/>
              </w:rPr>
              <w:t>body</w:t>
            </w:r>
            <w:r w:rsidRPr="009B2720">
              <w:rPr>
                <w:color w:val="000000"/>
                <w:spacing w:val="-6"/>
              </w:rPr>
              <w:t xml:space="preserve"> = </w:t>
            </w:r>
            <w:r w:rsidRPr="009B2720">
              <w:rPr>
                <w:color w:val="6A3E3E"/>
                <w:spacing w:val="-6"/>
              </w:rPr>
              <w:t>document</w:t>
            </w:r>
            <w:r w:rsidRPr="009B2720">
              <w:rPr>
                <w:color w:val="000000"/>
                <w:spacing w:val="-6"/>
              </w:rPr>
              <w:t>.select(</w:t>
            </w:r>
            <w:r w:rsidRPr="009B2720">
              <w:rPr>
                <w:color w:val="2A00FF"/>
                <w:spacing w:val="-6"/>
              </w:rPr>
              <w:t>"span#ctl00_ContentPlaceHolder1_ctl00_lbContents"</w:t>
            </w:r>
            <w:r w:rsidRPr="009B2720">
              <w:rPr>
                <w:color w:val="000000"/>
                <w:spacing w:val="-6"/>
              </w:rPr>
              <w:t>).get(0).html();</w:t>
            </w:r>
          </w:p>
          <w:p w14:paraId="21A195F0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</w:t>
            </w:r>
            <w:r w:rsidRPr="009B2720">
              <w:rPr>
                <w:color w:val="0000C0"/>
                <w:spacing w:val="-6"/>
              </w:rPr>
              <w:t>article</w:t>
            </w:r>
            <w:r w:rsidRPr="009B2720">
              <w:rPr>
                <w:color w:val="000000"/>
                <w:spacing w:val="-6"/>
              </w:rPr>
              <w:t>.setBody(</w:t>
            </w:r>
            <w:r w:rsidRPr="009B2720">
              <w:rPr>
                <w:color w:val="6A3E3E"/>
                <w:spacing w:val="-6"/>
              </w:rPr>
              <w:t>body</w:t>
            </w:r>
            <w:r w:rsidRPr="009B2720">
              <w:rPr>
                <w:color w:val="000000"/>
                <w:spacing w:val="-6"/>
              </w:rPr>
              <w:t>);</w:t>
            </w:r>
          </w:p>
          <w:p w14:paraId="4F01DAE0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</w:t>
            </w:r>
            <w:r w:rsidRPr="009B2720">
              <w:rPr>
                <w:color w:val="6A3E3E"/>
                <w:spacing w:val="-6"/>
              </w:rPr>
              <w:t>success</w:t>
            </w:r>
            <w:r w:rsidRPr="009B2720">
              <w:rPr>
                <w:color w:val="000000"/>
                <w:spacing w:val="-6"/>
              </w:rPr>
              <w:t xml:space="preserve"> = </w:t>
            </w:r>
            <w:r w:rsidRPr="009B2720">
              <w:rPr>
                <w:color w:val="7F0055"/>
                <w:spacing w:val="-6"/>
              </w:rPr>
              <w:t>true</w:t>
            </w:r>
            <w:r w:rsidRPr="009B2720">
              <w:rPr>
                <w:color w:val="000000"/>
                <w:spacing w:val="-6"/>
              </w:rPr>
              <w:t>;</w:t>
            </w:r>
          </w:p>
          <w:p w14:paraId="1536902E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} </w:t>
            </w:r>
            <w:r w:rsidRPr="009B2720">
              <w:rPr>
                <w:color w:val="7F0055"/>
                <w:spacing w:val="-6"/>
              </w:rPr>
              <w:t>catch</w:t>
            </w:r>
            <w:r w:rsidRPr="009B2720">
              <w:rPr>
                <w:color w:val="000000"/>
                <w:spacing w:val="-6"/>
              </w:rPr>
              <w:t xml:space="preserve"> (IOException </w:t>
            </w:r>
            <w:r w:rsidRPr="009B2720">
              <w:rPr>
                <w:color w:val="6A3E3E"/>
                <w:spacing w:val="-6"/>
              </w:rPr>
              <w:t>e</w:t>
            </w:r>
            <w:r w:rsidRPr="009B2720">
              <w:rPr>
                <w:color w:val="000000"/>
                <w:spacing w:val="-6"/>
              </w:rPr>
              <w:t>) {</w:t>
            </w:r>
          </w:p>
          <w:p w14:paraId="6945EF27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    </w:t>
            </w:r>
            <w:r w:rsidRPr="009B2720">
              <w:rPr>
                <w:color w:val="6A3E3E"/>
                <w:spacing w:val="-6"/>
              </w:rPr>
              <w:t>e</w:t>
            </w:r>
            <w:r w:rsidRPr="009B2720">
              <w:rPr>
                <w:color w:val="000000"/>
                <w:spacing w:val="-6"/>
              </w:rPr>
              <w:t>.printStackTrace();</w:t>
            </w:r>
          </w:p>
          <w:p w14:paraId="3AF49F15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}</w:t>
            </w:r>
          </w:p>
          <w:p w14:paraId="5587C264" w14:textId="77777777" w:rsidR="009B2720" w:rsidRPr="009B2720" w:rsidRDefault="009B2720" w:rsidP="00FA7326">
            <w:pPr>
              <w:pStyle w:val="a1"/>
              <w:shd w:val="clear" w:color="auto" w:fill="CCFFCC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}</w:t>
            </w:r>
          </w:p>
          <w:p w14:paraId="54396765" w14:textId="77777777" w:rsidR="009B2720" w:rsidRPr="009B2720" w:rsidRDefault="009B2720" w:rsidP="009B2720">
            <w:pPr>
              <w:pStyle w:val="a1"/>
              <w:shd w:val="clear" w:color="auto" w:fill="FFFF99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</w:t>
            </w:r>
            <w:r w:rsidRPr="009B2720">
              <w:rPr>
                <w:color w:val="0000C0"/>
                <w:spacing w:val="-6"/>
              </w:rPr>
              <w:t>count</w:t>
            </w:r>
            <w:r w:rsidRPr="009B2720">
              <w:rPr>
                <w:color w:val="000000"/>
                <w:spacing w:val="-6"/>
              </w:rPr>
              <w:t>.decrementAndGet();</w:t>
            </w:r>
          </w:p>
          <w:p w14:paraId="39406B34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}</w:t>
            </w:r>
          </w:p>
          <w:p w14:paraId="775D77BD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</w:p>
          <w:p w14:paraId="57C7834C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</w:p>
          <w:p w14:paraId="1C04DB58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</w:t>
            </w:r>
            <w:r w:rsidRPr="009B2720">
              <w:rPr>
                <w:color w:val="7F0055"/>
                <w:spacing w:val="-6"/>
              </w:rPr>
              <w:t>public</w:t>
            </w:r>
            <w:r w:rsidRPr="009B2720">
              <w:rPr>
                <w:color w:val="000000"/>
                <w:spacing w:val="-6"/>
              </w:rPr>
              <w:t xml:space="preserve"> </w:t>
            </w:r>
            <w:r w:rsidRPr="009B2720">
              <w:rPr>
                <w:color w:val="7F0055"/>
                <w:spacing w:val="-6"/>
              </w:rPr>
              <w:t>static</w:t>
            </w:r>
            <w:r w:rsidRPr="009B2720">
              <w:rPr>
                <w:color w:val="000000"/>
                <w:spacing w:val="-6"/>
              </w:rPr>
              <w:t xml:space="preserve"> </w:t>
            </w:r>
            <w:r w:rsidRPr="009B2720">
              <w:rPr>
                <w:color w:val="7F0055"/>
                <w:spacing w:val="-6"/>
              </w:rPr>
              <w:t>void</w:t>
            </w:r>
            <w:r w:rsidRPr="009B2720">
              <w:rPr>
                <w:color w:val="000000"/>
                <w:spacing w:val="-6"/>
              </w:rPr>
              <w:t xml:space="preserve"> joinAll() </w:t>
            </w:r>
            <w:r w:rsidRPr="009B2720">
              <w:rPr>
                <w:color w:val="7F0055"/>
                <w:spacing w:val="-6"/>
              </w:rPr>
              <w:t>throws</w:t>
            </w:r>
            <w:r w:rsidRPr="009B2720">
              <w:rPr>
                <w:color w:val="000000"/>
                <w:spacing w:val="-6"/>
              </w:rPr>
              <w:t xml:space="preserve"> InterruptedException {</w:t>
            </w:r>
          </w:p>
          <w:p w14:paraId="015F858E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</w:t>
            </w:r>
            <w:r w:rsidRPr="009B2720">
              <w:rPr>
                <w:color w:val="7F0055"/>
                <w:spacing w:val="-6"/>
              </w:rPr>
              <w:t>while</w:t>
            </w:r>
            <w:r w:rsidRPr="009B2720">
              <w:rPr>
                <w:color w:val="000000"/>
                <w:spacing w:val="-6"/>
              </w:rPr>
              <w:t xml:space="preserve"> (</w:t>
            </w:r>
            <w:r w:rsidRPr="009B2720">
              <w:rPr>
                <w:color w:val="0000C0"/>
                <w:spacing w:val="-6"/>
              </w:rPr>
              <w:t>count</w:t>
            </w:r>
            <w:r w:rsidRPr="009B2720">
              <w:rPr>
                <w:color w:val="000000"/>
                <w:spacing w:val="-6"/>
              </w:rPr>
              <w:t>.intValue() &gt; 0)</w:t>
            </w:r>
          </w:p>
          <w:p w14:paraId="4893501C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        Thread.sleep(100);</w:t>
            </w:r>
          </w:p>
          <w:p w14:paraId="56750C80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 xml:space="preserve">    }</w:t>
            </w:r>
          </w:p>
          <w:p w14:paraId="636D76FF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  <w:r w:rsidRPr="009B2720">
              <w:rPr>
                <w:color w:val="000000"/>
                <w:spacing w:val="-6"/>
              </w:rPr>
              <w:t>}</w:t>
            </w:r>
          </w:p>
          <w:p w14:paraId="24D4BBE9" w14:textId="77777777" w:rsidR="009B2720" w:rsidRPr="009B2720" w:rsidRDefault="009B2720" w:rsidP="009B2720">
            <w:pPr>
              <w:pStyle w:val="a1"/>
              <w:rPr>
                <w:spacing w:val="-6"/>
              </w:rPr>
            </w:pPr>
          </w:p>
        </w:tc>
      </w:tr>
    </w:tbl>
    <w:p w14:paraId="35A6B32A" w14:textId="2DB6B3A7" w:rsidR="009B2720" w:rsidRDefault="009B2720" w:rsidP="009B2720"/>
    <w:p w14:paraId="5516D6CC" w14:textId="67A8D5E8" w:rsidR="009B2720" w:rsidRDefault="009B2720" w:rsidP="009B2720">
      <w:r>
        <w:rPr>
          <w:rFonts w:hint="eastAsia"/>
        </w:rPr>
        <w:t>AtomicInteger</w:t>
      </w:r>
      <w:r>
        <w:t xml:space="preserve"> </w:t>
      </w:r>
      <w:r>
        <w:rPr>
          <w:rFonts w:hint="eastAsia"/>
        </w:rPr>
        <w:t xml:space="preserve">클래스를 사용하여 </w:t>
      </w:r>
      <w:r>
        <w:t>count</w:t>
      </w:r>
      <w:r>
        <w:rPr>
          <w:rFonts w:hint="eastAsia"/>
        </w:rPr>
        <w:t>를 구현하였다.</w:t>
      </w:r>
    </w:p>
    <w:p w14:paraId="53231141" w14:textId="63DBCD11" w:rsidR="009B2720" w:rsidRDefault="009B2720" w:rsidP="009B2720">
      <w:r>
        <w:t xml:space="preserve">AtomicInteger </w:t>
      </w:r>
      <w:r>
        <w:rPr>
          <w:rFonts w:hint="eastAsia"/>
        </w:rPr>
        <w:t>클래스는 스레드 세이프하기 때문에,</w:t>
      </w:r>
      <w:r>
        <w:t xml:space="preserve"> synchronized </w:t>
      </w:r>
      <w:r>
        <w:rPr>
          <w:rFonts w:hint="eastAsia"/>
        </w:rPr>
        <w:t>키워드를 사용하여 보호할 필요가 없다.</w:t>
      </w:r>
    </w:p>
    <w:p w14:paraId="02570382" w14:textId="541CDF29" w:rsidR="009B2720" w:rsidRDefault="009B2720" w:rsidP="009B2720"/>
    <w:p w14:paraId="72AA0268" w14:textId="6CDA5C81" w:rsidR="009B2720" w:rsidRDefault="009B2720" w:rsidP="009B2720"/>
    <w:p w14:paraId="101BB5C1" w14:textId="617B5D6A" w:rsidR="00FA7326" w:rsidRDefault="00FA7326" w:rsidP="009B2720">
      <w:r>
        <w:rPr>
          <w:rFonts w:hint="eastAsia"/>
        </w:rPr>
        <w:t>(줄2</w:t>
      </w:r>
      <w:r>
        <w:t>1~32)</w:t>
      </w:r>
    </w:p>
    <w:p w14:paraId="54BBA052" w14:textId="1C1D7156" w:rsidR="00FA7326" w:rsidRDefault="00FA7326" w:rsidP="009B2720">
      <w:r>
        <w:rPr>
          <w:rFonts w:hint="eastAsia"/>
        </w:rPr>
        <w:t>서버로부터 웹페이지를 받아오는 작업에서 에러가 발생하면,</w:t>
      </w:r>
      <w:r>
        <w:t xml:space="preserve"> </w:t>
      </w:r>
      <w:r>
        <w:rPr>
          <w:rFonts w:hint="eastAsia"/>
        </w:rPr>
        <w:t>그 작업을 다시 반복한다.</w:t>
      </w:r>
    </w:p>
    <w:p w14:paraId="38005E0E" w14:textId="563BF472" w:rsidR="00FA7326" w:rsidRDefault="00FA7326" w:rsidP="009B2720">
      <w:r>
        <w:rPr>
          <w:rFonts w:hint="eastAsia"/>
        </w:rPr>
        <w:t>만약 서버가 죽었으면,</w:t>
      </w:r>
      <w:r>
        <w:t xml:space="preserve"> </w:t>
      </w:r>
      <w:r>
        <w:rPr>
          <w:rFonts w:hint="eastAsia"/>
        </w:rPr>
        <w:t>이 코드는 무한히 반복되는 문제가</w:t>
      </w:r>
      <w:r>
        <w:t xml:space="preserve"> </w:t>
      </w:r>
      <w:r>
        <w:rPr>
          <w:rFonts w:hint="eastAsia"/>
        </w:rPr>
        <w:t>있다.</w:t>
      </w:r>
    </w:p>
    <w:p w14:paraId="551DA815" w14:textId="45EE25D8" w:rsidR="00FA7326" w:rsidRDefault="00FA7326" w:rsidP="009B2720">
      <w:r>
        <w:rPr>
          <w:rFonts w:hint="eastAsia"/>
        </w:rPr>
        <w:t>반복 횟수를 제한하도록 개선할 필요가 있다.</w:t>
      </w:r>
    </w:p>
    <w:p w14:paraId="5C2E9873" w14:textId="66FEF8BB" w:rsidR="00FA7326" w:rsidRDefault="00FA7326" w:rsidP="009B2720"/>
    <w:p w14:paraId="5E98FA78" w14:textId="2E6C6955" w:rsidR="00FA7326" w:rsidRDefault="00FA7326" w:rsidP="009B2720"/>
    <w:p w14:paraId="10119CDA" w14:textId="7F52F710" w:rsidR="00FA7326" w:rsidRDefault="00FA7326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CDD0FB5" w14:textId="62FF7D5F" w:rsidR="00FA7326" w:rsidRDefault="00FA7326" w:rsidP="00FA7326">
      <w:pPr>
        <w:pStyle w:val="Heading2"/>
        <w:rPr>
          <w:rFonts w:hint="eastAsia"/>
        </w:rPr>
      </w:pPr>
      <w:r>
        <w:rPr>
          <w:rFonts w:hint="eastAsia"/>
        </w:rPr>
        <w:lastRenderedPageBreak/>
        <w:t>GetArticleList.java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A7326" w14:paraId="1845B6FC" w14:textId="77777777" w:rsidTr="0098533A">
        <w:tc>
          <w:tcPr>
            <w:tcW w:w="426" w:type="dxa"/>
          </w:tcPr>
          <w:p w14:paraId="52B61B60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F452471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A93D27A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3FE5A79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FE1D117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51F1FDF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616708D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5E89016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5EC850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DB8C3F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44209B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47C3D9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D5306C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538843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435367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876DF6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3643A9E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729A9F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4698DF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079247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2789EE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873F9A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743E36D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1C9C90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0531773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5B868B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E96944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1C3CA3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F31E9C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8E1BDB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739356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8C2BBA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01A5226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37266AA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57D5F48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4612303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42D073A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51F217C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F85F62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6141AC2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2F7660E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B6F9C9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33D7023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5A7C6B5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722DE7E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6257A5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46D2CF6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206B183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478D4E4C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1301A2A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40C9FA3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1F9030F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79B38E0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785BBC7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725AF8A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2700FDA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6C0F95F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2CF8AAE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5AC0295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18FDEF6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60D525BE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6C15CB2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1B1E9A6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00169DDE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7EB2FA7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333F25C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189A4C7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7273678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5056EBF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lastRenderedPageBreak/>
              <w:t>69</w:t>
            </w:r>
          </w:p>
          <w:p w14:paraId="31A7922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049E2B0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42E544A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7087420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73</w:t>
            </w:r>
          </w:p>
          <w:p w14:paraId="0CA754A2" w14:textId="1837642E" w:rsidR="00FA7326" w:rsidRPr="00185935" w:rsidRDefault="00FA7326" w:rsidP="00FA7326">
            <w:pPr>
              <w:pStyle w:val="a1"/>
            </w:pPr>
          </w:p>
        </w:tc>
        <w:tc>
          <w:tcPr>
            <w:tcW w:w="10631" w:type="dxa"/>
          </w:tcPr>
          <w:p w14:paraId="57FA98A7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pool2;</w:t>
            </w:r>
          </w:p>
          <w:p w14:paraId="43BF3175" w14:textId="77777777" w:rsidR="00FA7326" w:rsidRDefault="00FA7326" w:rsidP="00FA7326">
            <w:pPr>
              <w:pStyle w:val="a1"/>
            </w:pPr>
          </w:p>
          <w:p w14:paraId="18D939D6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608C8289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java.util.Set;</w:t>
            </w:r>
          </w:p>
          <w:p w14:paraId="097899AA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java.util.concurrent.ExecutorService;</w:t>
            </w:r>
          </w:p>
          <w:p w14:paraId="72ABC4B4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java.util.concurrent.atomic.AtomicInteger;</w:t>
            </w:r>
          </w:p>
          <w:p w14:paraId="42A62533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7AEE0072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17941D56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283632E7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424B8669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6670305A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org.jsoup.select.Elements;</w:t>
            </w:r>
          </w:p>
          <w:p w14:paraId="78FBCE19" w14:textId="77777777" w:rsidR="00FA7326" w:rsidRDefault="00FA7326" w:rsidP="00FA7326">
            <w:pPr>
              <w:pStyle w:val="a1"/>
            </w:pPr>
          </w:p>
          <w:p w14:paraId="6F1E9A60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GetArticleList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Runnable {</w:t>
            </w:r>
          </w:p>
          <w:p w14:paraId="04155A7A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AtomicInteger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AtomicInteger(0);</w:t>
            </w:r>
          </w:p>
          <w:p w14:paraId="78A8B42E" w14:textId="77777777" w:rsidR="00FA7326" w:rsidRDefault="00FA7326" w:rsidP="00FA7326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 xml:space="preserve"> = </w:t>
            </w:r>
          </w:p>
          <w:p w14:paraId="423CA8B3" w14:textId="403C0707" w:rsidR="00FA7326" w:rsidRDefault="00FA7326" w:rsidP="00FA7326">
            <w:pPr>
              <w:pStyle w:val="a1"/>
            </w:pPr>
            <w:r>
              <w:rPr>
                <w:color w:val="2A00FF"/>
              </w:rPr>
              <w:t xml:space="preserve">                    </w:t>
            </w:r>
            <w:r>
              <w:rPr>
                <w:color w:val="2A00FF"/>
              </w:rPr>
              <w:t>"http://www.skhu.ac.kr/board/boardlist.aspx?curpage=999&amp;bsid=10004&amp;searchBun=51"</w:t>
            </w:r>
            <w:r>
              <w:rPr>
                <w:color w:val="000000"/>
              </w:rPr>
              <w:t xml:space="preserve">;    </w:t>
            </w:r>
          </w:p>
          <w:p w14:paraId="2C20C594" w14:textId="77777777" w:rsidR="00FA7326" w:rsidRDefault="00FA7326" w:rsidP="00FA7326">
            <w:pPr>
              <w:pStyle w:val="a1"/>
            </w:pPr>
          </w:p>
          <w:p w14:paraId="00487D7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ExecutorService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;</w:t>
            </w:r>
          </w:p>
          <w:p w14:paraId="7802B2CB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Set&lt;Article&gt; 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;</w:t>
            </w:r>
          </w:p>
          <w:p w14:paraId="1A921128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>;</w:t>
            </w:r>
          </w:p>
          <w:p w14:paraId="70A8F3AF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C997DB5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GetArticleList(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</w:t>
            </w:r>
            <w:r>
              <w:rPr>
                <w:color w:val="000000"/>
              </w:rPr>
              <w:t xml:space="preserve">, 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, ExecutorService </w:t>
            </w:r>
            <w:r>
              <w:rPr>
                <w:color w:val="6A3E3E"/>
              </w:rPr>
              <w:t>executorService</w:t>
            </w:r>
            <w:r>
              <w:rPr>
                <w:color w:val="000000"/>
              </w:rPr>
              <w:t>) {</w:t>
            </w:r>
          </w:p>
          <w:p w14:paraId="4778496B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page</w:t>
            </w:r>
            <w:r>
              <w:rPr>
                <w:color w:val="000000"/>
              </w:rPr>
              <w:t>;</w:t>
            </w:r>
          </w:p>
          <w:p w14:paraId="6CA55E57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;</w:t>
            </w:r>
          </w:p>
          <w:p w14:paraId="1F2132F5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executorService</w:t>
            </w:r>
            <w:r>
              <w:rPr>
                <w:color w:val="000000"/>
              </w:rPr>
              <w:t>;</w:t>
            </w:r>
          </w:p>
          <w:p w14:paraId="57ACA483" w14:textId="77777777" w:rsidR="00FA7326" w:rsidRDefault="00FA7326" w:rsidP="00FA7326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.incrementAndGet();</w:t>
            </w:r>
          </w:p>
          <w:p w14:paraId="153028AF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395750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7B84565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34B0D3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71476C98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success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;        </w:t>
            </w:r>
          </w:p>
          <w:p w14:paraId="5C1DED18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success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) {</w:t>
            </w:r>
          </w:p>
          <w:p w14:paraId="031D9574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20FB2D8D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"boardread.aspx\\?idx=([0-9]+)&amp;"</w:t>
            </w:r>
            <w:r>
              <w:rPr>
                <w:color w:val="000000"/>
              </w:rPr>
              <w:t>;</w:t>
            </w:r>
          </w:p>
          <w:p w14:paraId="5F0F4CB8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>);</w:t>
            </w:r>
          </w:p>
          <w:p w14:paraId="68FF1F29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</w:t>
            </w:r>
          </w:p>
          <w:p w14:paraId="1E5B4C73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listUrl</w:t>
            </w:r>
            <w:r>
              <w:rPr>
                <w:color w:val="000000"/>
              </w:rPr>
              <w:t>.replace(</w:t>
            </w:r>
            <w:r>
              <w:rPr>
                <w:color w:val="2A00FF"/>
              </w:rPr>
              <w:t>"999"</w:t>
            </w:r>
            <w:r>
              <w:rPr>
                <w:color w:val="000000"/>
              </w:rPr>
              <w:t>, String.valueOf(</w:t>
            </w:r>
            <w:r>
              <w:rPr>
                <w:color w:val="0000C0"/>
              </w:rPr>
              <w:t>page</w:t>
            </w:r>
            <w:r>
              <w:rPr>
                <w:color w:val="000000"/>
              </w:rPr>
              <w:t>));</w:t>
            </w:r>
          </w:p>
          <w:p w14:paraId="2F90A87A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5B9C1BD9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Elements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"table.board_list tbody tr"</w:t>
            </w:r>
            <w:r>
              <w:rPr>
                <w:color w:val="000000"/>
              </w:rPr>
              <w:t xml:space="preserve">);        </w:t>
            </w:r>
          </w:p>
          <w:p w14:paraId="0EE53145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</w:t>
            </w:r>
          </w:p>
          <w:p w14:paraId="099FEAF4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(Element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tagList</w:t>
            </w:r>
            <w:r>
              <w:rPr>
                <w:color w:val="000000"/>
              </w:rPr>
              <w:t xml:space="preserve"> ) {</w:t>
            </w:r>
          </w:p>
          <w:p w14:paraId="57053FAC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 span a"</w:t>
            </w:r>
            <w:r>
              <w:rPr>
                <w:color w:val="000000"/>
              </w:rPr>
              <w:t>).get(0);</w:t>
            </w:r>
          </w:p>
          <w:p w14:paraId="7F6889B0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68772DD4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3F2618D3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3932554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String 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.text();</w:t>
            </w:r>
          </w:p>
          <w:p w14:paraId="2F0BD6B7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String 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"td:nth-child(4)"</w:t>
            </w:r>
            <w:r>
              <w:rPr>
                <w:color w:val="000000"/>
              </w:rPr>
              <w:t>).text();</w:t>
            </w:r>
          </w:p>
          <w:p w14:paraId="74390418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String 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"td:nth-child(5)"</w:t>
            </w:r>
            <w:r>
              <w:rPr>
                <w:color w:val="000000"/>
              </w:rPr>
              <w:t>).text();</w:t>
            </w:r>
          </w:p>
          <w:p w14:paraId="4A5EEFD9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String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trTag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"td:nth-child(6)"</w:t>
            </w:r>
            <w:r>
              <w:rPr>
                <w:color w:val="000000"/>
              </w:rPr>
              <w:t>).text();</w:t>
            </w:r>
          </w:p>
          <w:p w14:paraId="37243DA9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</w:p>
          <w:p w14:paraId="045E5078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Article();</w:t>
            </w:r>
          </w:p>
          <w:p w14:paraId="3141B76E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.setIdx(</w:t>
            </w:r>
            <w:r>
              <w:rPr>
                <w:color w:val="6A3E3E"/>
              </w:rPr>
              <w:t>idx</w:t>
            </w:r>
            <w:r>
              <w:rPr>
                <w:color w:val="000000"/>
              </w:rPr>
              <w:t>);</w:t>
            </w:r>
          </w:p>
          <w:p w14:paraId="4126B467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.setTitle(</w:t>
            </w:r>
            <w:r>
              <w:rPr>
                <w:color w:val="6A3E3E"/>
              </w:rPr>
              <w:t>title</w:t>
            </w:r>
            <w:r>
              <w:rPr>
                <w:color w:val="000000"/>
              </w:rPr>
              <w:t>);</w:t>
            </w:r>
          </w:p>
          <w:p w14:paraId="04E3AB2A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.setAuthor(</w:t>
            </w:r>
            <w:r>
              <w:rPr>
                <w:color w:val="6A3E3E"/>
              </w:rPr>
              <w:t>author</w:t>
            </w:r>
            <w:r>
              <w:rPr>
                <w:color w:val="000000"/>
              </w:rPr>
              <w:t>);</w:t>
            </w:r>
          </w:p>
          <w:p w14:paraId="2D2A1245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.setDate(</w:t>
            </w:r>
            <w:r>
              <w:rPr>
                <w:color w:val="6A3E3E"/>
              </w:rPr>
              <w:t>date</w:t>
            </w:r>
            <w:r>
              <w:rPr>
                <w:color w:val="000000"/>
              </w:rPr>
              <w:t>);</w:t>
            </w:r>
          </w:p>
          <w:p w14:paraId="420BBAC1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.setCount(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);</w:t>
            </w:r>
          </w:p>
          <w:p w14:paraId="57086836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.execute(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GetArticleBody(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));</w:t>
            </w:r>
          </w:p>
          <w:p w14:paraId="7892C13F" w14:textId="77777777" w:rsidR="00FA7326" w:rsidRDefault="00FA7326" w:rsidP="00FA7326">
            <w:pPr>
              <w:pStyle w:val="a1"/>
              <w:shd w:val="clear" w:color="auto" w:fill="FFCCFF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C0"/>
              </w:rPr>
              <w:t>set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);</w:t>
            </w:r>
          </w:p>
          <w:p w14:paraId="310C81BA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success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47D98F84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}</w:t>
            </w:r>
          </w:p>
          <w:p w14:paraId="006397B8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07C01C61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14:paraId="700D60FF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    }</w:t>
            </w:r>
          </w:p>
          <w:p w14:paraId="4C4F01D9" w14:textId="77777777" w:rsidR="00FA7326" w:rsidRDefault="00FA7326" w:rsidP="00FA7326">
            <w:pPr>
              <w:pStyle w:val="a1"/>
              <w:shd w:val="clear" w:color="auto" w:fill="CCFFCC"/>
            </w:pPr>
            <w:r>
              <w:rPr>
                <w:color w:val="000000"/>
              </w:rPr>
              <w:t xml:space="preserve">        }</w:t>
            </w:r>
          </w:p>
          <w:p w14:paraId="0E06D00E" w14:textId="77777777" w:rsidR="00FA7326" w:rsidRDefault="00FA7326" w:rsidP="00FA7326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.decrementAndGet();</w:t>
            </w:r>
          </w:p>
          <w:p w14:paraId="366863FB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DD0652E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1EC67D1D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joinAll()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InterruptedException {</w:t>
            </w:r>
          </w:p>
          <w:p w14:paraId="3FBA8E7D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.intValue() &gt; 0)</w:t>
            </w:r>
          </w:p>
          <w:p w14:paraId="72F919CA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Thread.sleep(100);</w:t>
            </w:r>
          </w:p>
          <w:p w14:paraId="595F460E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    </w:t>
            </w:r>
          </w:p>
          <w:p w14:paraId="370F61AD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>}</w:t>
            </w:r>
          </w:p>
          <w:p w14:paraId="0A66793C" w14:textId="77777777" w:rsidR="00FA7326" w:rsidRDefault="00FA7326" w:rsidP="00FA7326">
            <w:pPr>
              <w:pStyle w:val="a1"/>
            </w:pPr>
          </w:p>
        </w:tc>
      </w:tr>
    </w:tbl>
    <w:p w14:paraId="7E7980C5" w14:textId="1B26059E" w:rsidR="00FA7326" w:rsidRDefault="00FA7326" w:rsidP="00FA7326"/>
    <w:p w14:paraId="1CB22F2E" w14:textId="377A3FB5" w:rsidR="00FA7326" w:rsidRDefault="00FA7326" w:rsidP="00FA7326"/>
    <w:p w14:paraId="67EADB2B" w14:textId="6A2F8974" w:rsidR="00FA7326" w:rsidRDefault="00FA7326" w:rsidP="00FA7326">
      <w:r>
        <w:rPr>
          <w:rFonts w:hint="eastAsia"/>
        </w:rPr>
        <w:t>(줄5</w:t>
      </w:r>
      <w:r>
        <w:t>9)</w:t>
      </w:r>
    </w:p>
    <w:p w14:paraId="770B1A89" w14:textId="05A86279" w:rsidR="00FA7326" w:rsidRDefault="00FA7326" w:rsidP="00FA7326">
      <w:r>
        <w:rPr>
          <w:rFonts w:hint="eastAsia"/>
        </w:rPr>
        <w:t xml:space="preserve">스레드 세이프한 객체이므로 </w:t>
      </w:r>
      <w:r>
        <w:t xml:space="preserve">synchronized </w:t>
      </w:r>
      <w:r>
        <w:rPr>
          <w:rFonts w:hint="eastAsia"/>
        </w:rPr>
        <w:t>키워드를 사용하여 보호</w:t>
      </w:r>
      <w:r>
        <w:rPr>
          <w:rFonts w:hint="eastAsia"/>
        </w:rPr>
        <w:t>하지 않았다.</w:t>
      </w:r>
    </w:p>
    <w:p w14:paraId="27D68038" w14:textId="77777777" w:rsidR="00FA7326" w:rsidRDefault="00FA7326" w:rsidP="00FA7326"/>
    <w:p w14:paraId="3CB90686" w14:textId="77777777" w:rsidR="00FA7326" w:rsidRPr="00FA7326" w:rsidRDefault="00FA7326" w:rsidP="00FA7326"/>
    <w:p w14:paraId="05E62997" w14:textId="5192E6B7" w:rsidR="00FA7326" w:rsidRDefault="00FA7326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BA9D14A" w14:textId="00CFFAAE" w:rsidR="00FA7326" w:rsidRDefault="00FA7326" w:rsidP="00FA7326">
      <w:pPr>
        <w:pStyle w:val="Heading2"/>
      </w:pPr>
      <w:r>
        <w:rPr>
          <w:rFonts w:hint="eastAsia"/>
        </w:rPr>
        <w:lastRenderedPageBreak/>
        <w:t>Example</w:t>
      </w:r>
      <w:r>
        <w:t>1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A7326" w14:paraId="3874DAE2" w14:textId="77777777" w:rsidTr="0098533A">
        <w:tc>
          <w:tcPr>
            <w:tcW w:w="426" w:type="dxa"/>
          </w:tcPr>
          <w:p w14:paraId="47BB39C8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4A499B3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9A96561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2A33619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A5F1A39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D7DDEF0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0DE7C0C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249B08D" w14:textId="77777777" w:rsidR="00FA7326" w:rsidRPr="00185935" w:rsidRDefault="00FA7326" w:rsidP="00FA732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006E30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341045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04FAA2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B3ECD3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353A24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A855BD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920AC4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57E1EF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2760D1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5E2249E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FA3B0BE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5C03FB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B592F6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077BD5F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4CD096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8EE7AA0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FE32D8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956995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A457DC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66F695E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CE1A69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7C1E43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45D3CF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07F8BCE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6C73B65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E27324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30C16FD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7EC69F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13AA00E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BF22F8E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151741E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3848741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E9983A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725C381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56E1B54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2BF56C7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14E159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2B9F73A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1F24F58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67EB5CC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4B52E04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4572B26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5C32CC2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23CE802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44175AC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4F02020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1B154EF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1B8333F2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136C9911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4838E5F6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49DADE77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6C955BBC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38ED39B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7FCB725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3AEEB6DF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72EA4A4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2130414A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5345700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29E87718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562D9B6D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2EB077EB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lastRenderedPageBreak/>
              <w:t>69</w:t>
            </w:r>
          </w:p>
          <w:p w14:paraId="42F54B9C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57628653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79C7F225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06A16709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73</w:t>
            </w:r>
          </w:p>
          <w:p w14:paraId="78FA85D4" w14:textId="77777777" w:rsidR="00FA7326" w:rsidRDefault="00FA7326" w:rsidP="00FA7326">
            <w:pPr>
              <w:pStyle w:val="a1"/>
            </w:pPr>
            <w:r>
              <w:rPr>
                <w:rFonts w:hint="eastAsia"/>
              </w:rPr>
              <w:t>74</w:t>
            </w:r>
          </w:p>
          <w:p w14:paraId="290D5F55" w14:textId="794B77DE" w:rsidR="00FA7326" w:rsidRPr="00185935" w:rsidRDefault="00FA7326" w:rsidP="00FA7326">
            <w:pPr>
              <w:pStyle w:val="a1"/>
            </w:pPr>
          </w:p>
        </w:tc>
        <w:tc>
          <w:tcPr>
            <w:tcW w:w="10631" w:type="dxa"/>
          </w:tcPr>
          <w:p w14:paraId="79B1FDA4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pool2;</w:t>
            </w:r>
          </w:p>
          <w:p w14:paraId="3C5C8147" w14:textId="77777777" w:rsidR="00FA7326" w:rsidRDefault="00FA7326" w:rsidP="00FA7326">
            <w:pPr>
              <w:pStyle w:val="a1"/>
            </w:pPr>
          </w:p>
          <w:p w14:paraId="43D84EA5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5C4DDF37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java.util.Collections;</w:t>
            </w:r>
          </w:p>
          <w:p w14:paraId="32792190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java.util.Comparator;</w:t>
            </w:r>
          </w:p>
          <w:p w14:paraId="6C097052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java.util.Set;</w:t>
            </w:r>
          </w:p>
          <w:p w14:paraId="4126DFEB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java.util.TreeSet;</w:t>
            </w:r>
          </w:p>
          <w:p w14:paraId="0B690407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java.util.concurrent.ExecutorService;</w:t>
            </w:r>
          </w:p>
          <w:p w14:paraId="56CC4939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java.util.concurrent.Executors;</w:t>
            </w:r>
          </w:p>
          <w:p w14:paraId="7621F0E3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java.util.regex.Matcher;</w:t>
            </w:r>
          </w:p>
          <w:p w14:paraId="0F2324DC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java.util.regex.Pattern;</w:t>
            </w:r>
          </w:p>
          <w:p w14:paraId="5249D114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org.jsoup.Jsoup;</w:t>
            </w:r>
          </w:p>
          <w:p w14:paraId="74E6DF34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org.jsoup.nodes.Document;</w:t>
            </w:r>
          </w:p>
          <w:p w14:paraId="580DC028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org.jsoup.nodes.Element;</w:t>
            </w:r>
          </w:p>
          <w:p w14:paraId="22919886" w14:textId="77777777" w:rsidR="00FA7326" w:rsidRDefault="00FA7326" w:rsidP="00FA7326">
            <w:pPr>
              <w:pStyle w:val="a1"/>
            </w:pPr>
          </w:p>
          <w:p w14:paraId="469505ED" w14:textId="77777777" w:rsidR="00FA7326" w:rsidRDefault="00FA7326" w:rsidP="00FA7326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    </w:t>
            </w:r>
          </w:p>
          <w:p w14:paraId="5E11263E" w14:textId="77777777" w:rsidR="00FA7326" w:rsidRDefault="00FA7326" w:rsidP="00FA7326">
            <w:pPr>
              <w:pStyle w:val="a1"/>
            </w:pPr>
          </w:p>
          <w:p w14:paraId="52F50DD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ExecutorService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 xml:space="preserve"> = Executors.newFixedThreadPool(50);</w:t>
            </w:r>
          </w:p>
          <w:p w14:paraId="1E219BFF" w14:textId="77777777" w:rsidR="00FA7326" w:rsidRDefault="00FA7326" w:rsidP="00FA7326">
            <w:pPr>
              <w:pStyle w:val="a1"/>
            </w:pPr>
          </w:p>
          <w:p w14:paraId="0A6A4EC5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ArticleComparator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Comparator&lt;Article&gt; {</w:t>
            </w:r>
          </w:p>
          <w:p w14:paraId="2B5C99D5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46464"/>
              </w:rPr>
              <w:t>@Override</w:t>
            </w:r>
          </w:p>
          <w:p w14:paraId="1A86580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compare(Article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, Article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) {</w:t>
            </w:r>
          </w:p>
          <w:p w14:paraId="2EEC8BC4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a1</w:t>
            </w:r>
            <w:r>
              <w:rPr>
                <w:color w:val="000000"/>
              </w:rPr>
              <w:t xml:space="preserve">.getIdx() - </w:t>
            </w:r>
            <w:r>
              <w:rPr>
                <w:color w:val="6A3E3E"/>
              </w:rPr>
              <w:t>a2</w:t>
            </w:r>
            <w:r>
              <w:rPr>
                <w:color w:val="000000"/>
              </w:rPr>
              <w:t>.getIdx();</w:t>
            </w:r>
          </w:p>
          <w:p w14:paraId="43BABC0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DCBA8D0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91818B7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C7906B6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7A0352F9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Article[]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 xml:space="preserve"> = getArticles();</w:t>
            </w:r>
          </w:p>
          <w:p w14:paraId="6C931929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(Article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articles</w:t>
            </w:r>
            <w:r>
              <w:rPr>
                <w:color w:val="000000"/>
              </w:rPr>
              <w:t>) {</w:t>
            </w:r>
          </w:p>
          <w:p w14:paraId="623919BA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 xml:space="preserve"> = Math.min(30,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.getBody().length());</w:t>
            </w:r>
          </w:p>
          <w:p w14:paraId="439CDAB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%s %s %s %s %s\n"</w:t>
            </w:r>
            <w:r>
              <w:rPr>
                <w:color w:val="000000"/>
              </w:rPr>
              <w:t xml:space="preserve">, </w:t>
            </w:r>
          </w:p>
          <w:p w14:paraId="737ECE9B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.getIdx(),</w:t>
            </w:r>
          </w:p>
          <w:p w14:paraId="62C8F862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.getTitle(),</w:t>
            </w:r>
          </w:p>
          <w:p w14:paraId="52EDACFB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.getAuthor(),</w:t>
            </w:r>
          </w:p>
          <w:p w14:paraId="0311E9CF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.getDate(),</w:t>
            </w:r>
          </w:p>
          <w:p w14:paraId="61436EC2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>.getCount(),</w:t>
            </w:r>
          </w:p>
          <w:p w14:paraId="72FCEA08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6A3E3E"/>
              </w:rPr>
              <w:t>article</w:t>
            </w:r>
            <w:r>
              <w:rPr>
                <w:color w:val="000000"/>
              </w:rPr>
              <w:t xml:space="preserve">.getBody().substring(0, </w:t>
            </w:r>
            <w:r>
              <w:rPr>
                <w:color w:val="6A3E3E"/>
              </w:rPr>
              <w:t>length</w:t>
            </w:r>
            <w:r>
              <w:rPr>
                <w:color w:val="000000"/>
              </w:rPr>
              <w:t>));</w:t>
            </w:r>
          </w:p>
          <w:p w14:paraId="6BAB38C7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22AE1E82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CD53094" w14:textId="77777777" w:rsidR="00FA7326" w:rsidRDefault="00FA7326" w:rsidP="00FA7326">
            <w:pPr>
              <w:pStyle w:val="a1"/>
            </w:pPr>
          </w:p>
          <w:p w14:paraId="69B55EF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Article[] getArticles()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6E089187" w14:textId="77777777" w:rsidR="00FA7326" w:rsidRDefault="00FA7326" w:rsidP="00FA7326">
            <w:pPr>
              <w:pStyle w:val="a1"/>
              <w:shd w:val="clear" w:color="auto" w:fill="FFCCFF"/>
            </w:pPr>
            <w:r>
              <w:rPr>
                <w:color w:val="000000"/>
              </w:rPr>
              <w:t xml:space="preserve">        TreeSet&lt;Article&gt; 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TreeSet&lt;Article&gt;(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ArticleComparator());</w:t>
            </w:r>
          </w:p>
          <w:p w14:paraId="59C3CE8B" w14:textId="77777777" w:rsidR="00FA7326" w:rsidRDefault="00FA7326" w:rsidP="00FA7326">
            <w:pPr>
              <w:pStyle w:val="a1"/>
              <w:shd w:val="clear" w:color="auto" w:fill="FFCCFF"/>
            </w:pPr>
            <w:r>
              <w:rPr>
                <w:color w:val="000000"/>
              </w:rPr>
              <w:t xml:space="preserve">        Set&lt;Article&gt; </w:t>
            </w:r>
            <w:r>
              <w:rPr>
                <w:color w:val="6A3E3E"/>
              </w:rPr>
              <w:t>threadSafeSet</w:t>
            </w:r>
            <w:r>
              <w:rPr>
                <w:color w:val="000000"/>
              </w:rPr>
              <w:t xml:space="preserve"> = Collections.synchronizedSet(</w:t>
            </w:r>
            <w:r>
              <w:rPr>
                <w:color w:val="6A3E3E"/>
              </w:rPr>
              <w:t>set</w:t>
            </w:r>
            <w:r>
              <w:rPr>
                <w:color w:val="000000"/>
              </w:rPr>
              <w:t>);</w:t>
            </w:r>
          </w:p>
          <w:p w14:paraId="47D796EB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getPageCount();</w:t>
            </w:r>
          </w:p>
          <w:p w14:paraId="34C588D8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</w:t>
            </w:r>
          </w:p>
          <w:p w14:paraId="191F8749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=1;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6995B390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page\n"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2F16966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.execute(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GetArticleList(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threadSafeSet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executorService</w:t>
            </w:r>
            <w:r>
              <w:rPr>
                <w:color w:val="000000"/>
              </w:rPr>
              <w:t>));</w:t>
            </w:r>
          </w:p>
          <w:p w14:paraId="1095716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02CFAF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GetArticleList.joinAll();</w:t>
            </w:r>
          </w:p>
          <w:p w14:paraId="68A4176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GetArticleBody.joinAll();</w:t>
            </w:r>
          </w:p>
          <w:p w14:paraId="7A222C5E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threadSafeSet</w:t>
            </w:r>
            <w:r>
              <w:rPr>
                <w:color w:val="000000"/>
              </w:rPr>
              <w:t>.toArray(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Article[0]);</w:t>
            </w:r>
          </w:p>
          <w:p w14:paraId="0C0D189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746DC8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6A47C35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getPageCount()  {</w:t>
            </w:r>
          </w:p>
          <w:p w14:paraId="0F3DBC1F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) {</w:t>
            </w:r>
          </w:p>
          <w:p w14:paraId="4E66B3F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497E0F8B" w14:textId="77777777" w:rsidR="00FA7326" w:rsidRDefault="00FA7326" w:rsidP="00FA7326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 xml:space="preserve"> = </w:t>
            </w:r>
          </w:p>
          <w:p w14:paraId="55123E14" w14:textId="1E28573F" w:rsidR="00FA7326" w:rsidRDefault="00FA7326" w:rsidP="00FA7326">
            <w:pPr>
              <w:pStyle w:val="a1"/>
            </w:pPr>
            <w:r>
              <w:rPr>
                <w:color w:val="2A00FF"/>
              </w:rPr>
              <w:t xml:space="preserve">                        </w:t>
            </w:r>
            <w:r>
              <w:rPr>
                <w:color w:val="2A00FF"/>
              </w:rPr>
              <w:t>"http://www.skhu.ac.kr/board/boardlist.aspx?curpage=1&amp;bsid=10004&amp;searchBun=51"</w:t>
            </w:r>
            <w:r>
              <w:rPr>
                <w:color w:val="000000"/>
              </w:rPr>
              <w:t xml:space="preserve">;                    </w:t>
            </w:r>
          </w:p>
          <w:p w14:paraId="37E46613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Document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 xml:space="preserve"> = Jsoup.connect(</w:t>
            </w:r>
            <w:r>
              <w:rPr>
                <w:color w:val="6A3E3E"/>
              </w:rPr>
              <w:t>url</w:t>
            </w:r>
            <w:r>
              <w:rPr>
                <w:color w:val="000000"/>
              </w:rPr>
              <w:t>).get();</w:t>
            </w:r>
          </w:p>
          <w:p w14:paraId="502CB474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Element 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document</w:t>
            </w:r>
            <w:r>
              <w:rPr>
                <w:color w:val="000000"/>
              </w:rPr>
              <w:t>.select(</w:t>
            </w:r>
            <w:r>
              <w:rPr>
                <w:color w:val="2A00FF"/>
              </w:rPr>
              <w:t>"a.nextL"</w:t>
            </w:r>
            <w:r>
              <w:rPr>
                <w:color w:val="000000"/>
              </w:rPr>
              <w:t xml:space="preserve">).get(0);        </w:t>
            </w:r>
          </w:p>
          <w:p w14:paraId="5E139FE7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"boardlist.aspx\\?curpage=([0-9]+)&amp;"</w:t>
            </w:r>
            <w:r>
              <w:rPr>
                <w:color w:val="000000"/>
              </w:rPr>
              <w:t>;</w:t>
            </w:r>
          </w:p>
          <w:p w14:paraId="31EA51F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Pattern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 xml:space="preserve"> = Pattern.compile(</w:t>
            </w:r>
            <w:r>
              <w:rPr>
                <w:color w:val="6A3E3E"/>
              </w:rPr>
              <w:t>regex</w:t>
            </w:r>
            <w:r>
              <w:rPr>
                <w:color w:val="000000"/>
              </w:rPr>
              <w:t xml:space="preserve">);        </w:t>
            </w:r>
          </w:p>
          <w:p w14:paraId="05580E10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Matcher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pattern</w:t>
            </w:r>
            <w:r>
              <w:rPr>
                <w:color w:val="000000"/>
              </w:rPr>
              <w:t>.matcher(</w:t>
            </w:r>
            <w:r>
              <w:rPr>
                <w:color w:val="6A3E3E"/>
              </w:rPr>
              <w:t>aTag</w:t>
            </w:r>
            <w:r>
              <w:rPr>
                <w:color w:val="000000"/>
              </w:rPr>
              <w:t>.attr(</w:t>
            </w:r>
            <w:r>
              <w:rPr>
                <w:color w:val="2A00FF"/>
              </w:rPr>
              <w:t>"href"</w:t>
            </w:r>
            <w:r>
              <w:rPr>
                <w:color w:val="000000"/>
              </w:rPr>
              <w:t>));</w:t>
            </w:r>
          </w:p>
          <w:p w14:paraId="1E20234D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.find() ? </w:t>
            </w:r>
            <w:r>
              <w:rPr>
                <w:color w:val="6A3E3E"/>
              </w:rPr>
              <w:t>matcher</w:t>
            </w:r>
            <w:r>
              <w:rPr>
                <w:color w:val="000000"/>
              </w:rPr>
              <w:t xml:space="preserve">.group(1) : </w:t>
            </w:r>
            <w:r>
              <w:rPr>
                <w:color w:val="2A00FF"/>
              </w:rPr>
              <w:t>"0"</w:t>
            </w:r>
            <w:r>
              <w:rPr>
                <w:color w:val="000000"/>
              </w:rPr>
              <w:t>;</w:t>
            </w:r>
          </w:p>
          <w:p w14:paraId="51F7103F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 xml:space="preserve"> = Integer.valueOf(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0E372179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pageCount</w:t>
            </w:r>
            <w:r>
              <w:rPr>
                <w:color w:val="000000"/>
              </w:rPr>
              <w:t>;</w:t>
            </w:r>
          </w:p>
          <w:p w14:paraId="740BD79A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055B1514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lastRenderedPageBreak/>
              <w:t xml:space="preserve">               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14:paraId="1244438F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5FE08DA1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4A63AAC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825A284" w14:textId="77777777" w:rsidR="00FA7326" w:rsidRDefault="00FA7326" w:rsidP="00FA7326">
            <w:pPr>
              <w:pStyle w:val="a1"/>
            </w:pPr>
          </w:p>
          <w:p w14:paraId="16D8671D" w14:textId="77777777" w:rsidR="00FA7326" w:rsidRDefault="00FA7326" w:rsidP="00FA7326">
            <w:pPr>
              <w:pStyle w:val="a1"/>
            </w:pPr>
            <w:r>
              <w:rPr>
                <w:color w:val="000000"/>
              </w:rPr>
              <w:t>}</w:t>
            </w:r>
          </w:p>
          <w:p w14:paraId="010F0664" w14:textId="77777777" w:rsidR="00FA7326" w:rsidRDefault="00FA7326" w:rsidP="00FA7326">
            <w:pPr>
              <w:pStyle w:val="a1"/>
            </w:pPr>
          </w:p>
        </w:tc>
      </w:tr>
    </w:tbl>
    <w:p w14:paraId="45D093E4" w14:textId="31AFDF38" w:rsidR="00FA7326" w:rsidRDefault="00FA7326" w:rsidP="00FA7326"/>
    <w:p w14:paraId="43132FE0" w14:textId="59271484" w:rsidR="00FA7326" w:rsidRDefault="00FA7326" w:rsidP="00FA7326"/>
    <w:p w14:paraId="4B4AE7E4" w14:textId="3009966B" w:rsidR="00FA7326" w:rsidRDefault="00FA7326" w:rsidP="00FA7326">
      <w:r>
        <w:t>(</w:t>
      </w:r>
      <w:r>
        <w:rPr>
          <w:rFonts w:hint="eastAsia"/>
        </w:rPr>
        <w:t>줄4</w:t>
      </w:r>
      <w:r>
        <w:t>2~43)</w:t>
      </w:r>
    </w:p>
    <w:p w14:paraId="7ADC5ADD" w14:textId="4396B80D" w:rsidR="00FA7326" w:rsidRDefault="00FA7326" w:rsidP="00FA7326">
      <w:r>
        <w:rPr>
          <w:rFonts w:hint="eastAsia"/>
        </w:rPr>
        <w:t>스레드 세이프한 set</w:t>
      </w:r>
      <w:r>
        <w:t xml:space="preserve"> </w:t>
      </w:r>
      <w:r>
        <w:rPr>
          <w:rFonts w:hint="eastAsia"/>
        </w:rPr>
        <w:t>객체를 생성한다.</w:t>
      </w:r>
    </w:p>
    <w:p w14:paraId="081F9C66" w14:textId="6FFC428B" w:rsidR="00FA7326" w:rsidRDefault="00FA7326" w:rsidP="00FA7326">
      <w:r>
        <w:rPr>
          <w:rFonts w:hint="eastAsia"/>
        </w:rPr>
        <w:t xml:space="preserve">스레드 세이프한 객체이므로 </w:t>
      </w:r>
      <w:r>
        <w:t xml:space="preserve">synchronized </w:t>
      </w:r>
      <w:r>
        <w:rPr>
          <w:rFonts w:hint="eastAsia"/>
        </w:rPr>
        <w:t>키워드를 사용하여 보호할 필요가 없다.</w:t>
      </w:r>
    </w:p>
    <w:p w14:paraId="3B91B11A" w14:textId="77777777" w:rsidR="00FA7326" w:rsidRDefault="00FA7326" w:rsidP="00FA7326">
      <w:pPr>
        <w:rPr>
          <w:rFonts w:hint="eastAsia"/>
        </w:rPr>
      </w:pPr>
    </w:p>
    <w:sectPr w:rsidR="00FA7326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2FF10" w14:textId="77777777" w:rsidR="009B2720" w:rsidRDefault="009B2720" w:rsidP="00B12C18">
      <w:r>
        <w:separator/>
      </w:r>
    </w:p>
  </w:endnote>
  <w:endnote w:type="continuationSeparator" w:id="0">
    <w:p w14:paraId="5FD01EE2" w14:textId="77777777" w:rsidR="009B2720" w:rsidRDefault="009B272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9BD32" w14:textId="2C4933F0" w:rsidR="009B2720" w:rsidRPr="00B12C18" w:rsidRDefault="009B272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84B54">
      <w:rPr>
        <w:noProof/>
        <w:color w:val="A6A6A6" w:themeColor="background1" w:themeShade="A6"/>
      </w:rPr>
      <w:t>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84B54">
      <w:rPr>
        <w:noProof/>
        <w:color w:val="A6A6A6" w:themeColor="background1" w:themeShade="A6"/>
      </w:rPr>
      <w:t>22</w:t>
    </w:r>
    <w:r w:rsidRPr="00B12C18">
      <w:rPr>
        <w:color w:val="A6A6A6" w:themeColor="background1" w:themeShade="A6"/>
      </w:rPr>
      <w:fldChar w:fldCharType="end"/>
    </w:r>
  </w:p>
  <w:p w14:paraId="551BEF3E" w14:textId="77777777" w:rsidR="009B2720" w:rsidRDefault="009B2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0C0C2" w14:textId="77777777" w:rsidR="009B2720" w:rsidRDefault="009B2720" w:rsidP="00B12C18">
      <w:r>
        <w:separator/>
      </w:r>
    </w:p>
  </w:footnote>
  <w:footnote w:type="continuationSeparator" w:id="0">
    <w:p w14:paraId="70E64579" w14:textId="77777777" w:rsidR="009B2720" w:rsidRDefault="009B272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2F"/>
    <w:rsid w:val="000021FA"/>
    <w:rsid w:val="000F25E2"/>
    <w:rsid w:val="001455CA"/>
    <w:rsid w:val="00197746"/>
    <w:rsid w:val="001D12F3"/>
    <w:rsid w:val="002161B8"/>
    <w:rsid w:val="002775E5"/>
    <w:rsid w:val="002B099B"/>
    <w:rsid w:val="002D0DEE"/>
    <w:rsid w:val="002F238A"/>
    <w:rsid w:val="003C0DA0"/>
    <w:rsid w:val="004525BA"/>
    <w:rsid w:val="004618E2"/>
    <w:rsid w:val="004A7E37"/>
    <w:rsid w:val="004C5437"/>
    <w:rsid w:val="00530E33"/>
    <w:rsid w:val="00612617"/>
    <w:rsid w:val="006439E5"/>
    <w:rsid w:val="00721F98"/>
    <w:rsid w:val="00794283"/>
    <w:rsid w:val="00865F00"/>
    <w:rsid w:val="00883317"/>
    <w:rsid w:val="00905752"/>
    <w:rsid w:val="00934C62"/>
    <w:rsid w:val="009879A8"/>
    <w:rsid w:val="009A30A4"/>
    <w:rsid w:val="009B2720"/>
    <w:rsid w:val="00A166C1"/>
    <w:rsid w:val="00A22275"/>
    <w:rsid w:val="00B12C18"/>
    <w:rsid w:val="00B16E53"/>
    <w:rsid w:val="00B27971"/>
    <w:rsid w:val="00BD2BE7"/>
    <w:rsid w:val="00C352DD"/>
    <w:rsid w:val="00C93173"/>
    <w:rsid w:val="00C959B7"/>
    <w:rsid w:val="00CA02AE"/>
    <w:rsid w:val="00CD322C"/>
    <w:rsid w:val="00D13F1A"/>
    <w:rsid w:val="00D451A8"/>
    <w:rsid w:val="00D84B54"/>
    <w:rsid w:val="00E422CC"/>
    <w:rsid w:val="00E50655"/>
    <w:rsid w:val="00E76512"/>
    <w:rsid w:val="00EB5B2F"/>
    <w:rsid w:val="00ED2CA1"/>
    <w:rsid w:val="00F46CF4"/>
    <w:rsid w:val="00F579D5"/>
    <w:rsid w:val="00F8745B"/>
    <w:rsid w:val="00FA2C60"/>
    <w:rsid w:val="00FA7326"/>
    <w:rsid w:val="00F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512510"/>
  <w15:chartTrackingRefBased/>
  <w15:docId w15:val="{761DEA46-8AFB-4557-AAC8-6C2EA554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TOC1">
    <w:name w:val="toc 1"/>
    <w:basedOn w:val="Normal"/>
    <w:next w:val="Normal"/>
    <w:autoRedefine/>
    <w:uiPriority w:val="39"/>
    <w:unhideWhenUsed/>
    <w:rsid w:val="00EB5B2F"/>
  </w:style>
  <w:style w:type="paragraph" w:styleId="TOC2">
    <w:name w:val="toc 2"/>
    <w:basedOn w:val="Normal"/>
    <w:next w:val="Normal"/>
    <w:autoRedefine/>
    <w:uiPriority w:val="39"/>
    <w:unhideWhenUsed/>
    <w:rsid w:val="00EB5B2F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EB5B2F"/>
    <w:rPr>
      <w:color w:val="0563C1" w:themeColor="hyperlink"/>
      <w:u w:val="single"/>
    </w:rPr>
  </w:style>
  <w:style w:type="paragraph" w:customStyle="1" w:styleId="a1">
    <w:name w:val="코드표"/>
    <w:basedOn w:val="Normal"/>
    <w:link w:val="Char1"/>
    <w:qFormat/>
    <w:rsid w:val="00EB5B2F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EB5B2F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EB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C3B8-AC5A-44D3-B13A-2B0AD91C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164</TotalTime>
  <Pages>22</Pages>
  <Words>4770</Words>
  <Characters>27191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15</cp:revision>
  <dcterms:created xsi:type="dcterms:W3CDTF">2016-12-19T10:22:00Z</dcterms:created>
  <dcterms:modified xsi:type="dcterms:W3CDTF">2016-12-22T01:44:00Z</dcterms:modified>
</cp:coreProperties>
</file>