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C7E4" w14:textId="63A84903" w:rsidR="0051790E" w:rsidRPr="000776AB" w:rsidRDefault="0051790E" w:rsidP="0051790E">
      <w:pPr>
        <w:rPr>
          <w:b/>
        </w:rPr>
      </w:pPr>
      <w:r w:rsidRPr="000776AB">
        <w:rPr>
          <w:rFonts w:hint="eastAsia"/>
          <w:b/>
        </w:rPr>
        <w:t>문제</w:t>
      </w:r>
      <w:r w:rsidRPr="000776AB">
        <w:rPr>
          <w:b/>
        </w:rPr>
        <w:t>)</w:t>
      </w:r>
    </w:p>
    <w:p w14:paraId="1C6E41A8" w14:textId="77777777" w:rsidR="0051790E" w:rsidRDefault="0051790E" w:rsidP="0051790E">
      <w:r>
        <w:rPr>
          <w:rFonts w:hint="eastAsia"/>
        </w:rPr>
        <w:t>c</w:t>
      </w:r>
      <w:r>
        <w:t>ompareTo</w:t>
      </w:r>
      <w:r>
        <w:rPr>
          <w:rFonts w:hint="eastAsia"/>
        </w:rPr>
        <w:t>, toStirng</w:t>
      </w:r>
      <w:r>
        <w:t xml:space="preserve"> </w:t>
      </w:r>
      <w:r>
        <w:rPr>
          <w:rFonts w:hint="eastAsia"/>
        </w:rPr>
        <w:t>메소드를 구현하라.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4B547259" w14:textId="77777777" w:rsidTr="009F120F">
        <w:tc>
          <w:tcPr>
            <w:tcW w:w="10456" w:type="dxa"/>
          </w:tcPr>
          <w:p w14:paraId="4CD99CFA" w14:textId="77AC587E" w:rsidR="0051790E" w:rsidRDefault="0051790E" w:rsidP="009F120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</w:t>
            </w:r>
            <w:r>
              <w:t>8</w:t>
            </w:r>
            <w:r>
              <w:t>.ex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t>;</w:t>
            </w:r>
          </w:p>
          <w:p w14:paraId="5367FF95" w14:textId="77777777" w:rsidR="0051790E" w:rsidRDefault="0051790E" w:rsidP="009F120F">
            <w:pPr>
              <w:pStyle w:val="a0"/>
            </w:pPr>
          </w:p>
          <w:p w14:paraId="57C4CC06" w14:textId="77777777" w:rsidR="0051790E" w:rsidRDefault="0051790E" w:rsidP="009F120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33D3D44D" w14:textId="77777777" w:rsidR="0051790E" w:rsidRDefault="0051790E" w:rsidP="009F120F">
            <w:pPr>
              <w:pStyle w:val="a0"/>
            </w:pPr>
          </w:p>
          <w:p w14:paraId="60846ACF" w14:textId="77777777" w:rsidR="0051790E" w:rsidRDefault="0051790E" w:rsidP="009F120F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Data3 </w:t>
            </w:r>
            <w:r>
              <w:rPr>
                <w:color w:val="7F0055"/>
              </w:rPr>
              <w:t>implements</w:t>
            </w:r>
            <w:r>
              <w:t xml:space="preserve"> Comparable&lt;Data3&gt; {</w:t>
            </w:r>
          </w:p>
          <w:p w14:paraId="5302630F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a</w:t>
            </w:r>
            <w:r>
              <w:t>;</w:t>
            </w:r>
          </w:p>
          <w:p w14:paraId="1D9F2AD1" w14:textId="77777777" w:rsidR="0051790E" w:rsidRDefault="0051790E" w:rsidP="009F120F">
            <w:pPr>
              <w:pStyle w:val="a0"/>
            </w:pPr>
          </w:p>
          <w:p w14:paraId="7E3A4AC5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Data3(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</w:t>
            </w:r>
            <w:r>
              <w:t>) {</w:t>
            </w:r>
          </w:p>
          <w:p w14:paraId="1D536646" w14:textId="77777777" w:rsidR="0051790E" w:rsidRDefault="0051790E" w:rsidP="009F12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</w:t>
            </w:r>
            <w:r>
              <w:t xml:space="preserve"> = </w:t>
            </w:r>
            <w:r>
              <w:rPr>
                <w:color w:val="6A3E3E"/>
              </w:rPr>
              <w:t>a</w:t>
            </w:r>
            <w:r>
              <w:t>;</w:t>
            </w:r>
          </w:p>
          <w:p w14:paraId="238744E7" w14:textId="77777777" w:rsidR="0051790E" w:rsidRDefault="0051790E" w:rsidP="009F120F">
            <w:pPr>
              <w:pStyle w:val="a0"/>
            </w:pPr>
            <w:r>
              <w:t xml:space="preserve">    }</w:t>
            </w:r>
          </w:p>
          <w:p w14:paraId="176B119C" w14:textId="77777777" w:rsidR="0051790E" w:rsidRDefault="0051790E" w:rsidP="009F120F">
            <w:pPr>
              <w:pStyle w:val="a0"/>
            </w:pPr>
          </w:p>
          <w:p w14:paraId="018F504A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7207C65A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compareTo(Data3 </w:t>
            </w:r>
            <w:r>
              <w:rPr>
                <w:color w:val="6A3E3E"/>
              </w:rPr>
              <w:t>data</w:t>
            </w:r>
            <w:r>
              <w:t>) {</w:t>
            </w:r>
          </w:p>
          <w:p w14:paraId="2F514FA0" w14:textId="77777777" w:rsidR="0051790E" w:rsidRDefault="0051790E" w:rsidP="009F120F">
            <w:pPr>
              <w:pStyle w:val="a0"/>
            </w:pPr>
            <w:r>
              <w:t xml:space="preserve">    }</w:t>
            </w:r>
          </w:p>
          <w:p w14:paraId="5D6885EA" w14:textId="77777777" w:rsidR="0051790E" w:rsidRDefault="0051790E" w:rsidP="009F120F">
            <w:pPr>
              <w:pStyle w:val="a0"/>
            </w:pPr>
          </w:p>
          <w:p w14:paraId="0DE64537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55FA1556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14:paraId="76117395" w14:textId="77777777" w:rsidR="0051790E" w:rsidRDefault="0051790E" w:rsidP="009F120F">
            <w:pPr>
              <w:pStyle w:val="a0"/>
            </w:pPr>
            <w:r>
              <w:t xml:space="preserve">    }</w:t>
            </w:r>
          </w:p>
          <w:p w14:paraId="168C1830" w14:textId="77777777" w:rsidR="0051790E" w:rsidRDefault="0051790E" w:rsidP="009F120F">
            <w:pPr>
              <w:pStyle w:val="a0"/>
            </w:pPr>
            <w:r>
              <w:t>}</w:t>
            </w:r>
          </w:p>
          <w:p w14:paraId="1788A30F" w14:textId="77777777" w:rsidR="0051790E" w:rsidRDefault="0051790E" w:rsidP="009F120F">
            <w:pPr>
              <w:pStyle w:val="a0"/>
            </w:pPr>
          </w:p>
          <w:p w14:paraId="6FE44413" w14:textId="77777777" w:rsidR="0051790E" w:rsidRDefault="0051790E" w:rsidP="009F120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Example12 {</w:t>
            </w:r>
          </w:p>
          <w:p w14:paraId="23146DA3" w14:textId="77777777" w:rsidR="0051790E" w:rsidRDefault="0051790E" w:rsidP="009F120F">
            <w:pPr>
              <w:pStyle w:val="a0"/>
            </w:pPr>
          </w:p>
          <w:p w14:paraId="61BECCDF" w14:textId="77777777" w:rsidR="0051790E" w:rsidRDefault="0051790E" w:rsidP="009F12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6FC66BDD" w14:textId="77777777" w:rsidR="0051790E" w:rsidRDefault="0051790E" w:rsidP="009F120F">
            <w:pPr>
              <w:pStyle w:val="a0"/>
            </w:pPr>
            <w:r>
              <w:t xml:space="preserve">        Data3[]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Data3[] { </w:t>
            </w:r>
            <w:r>
              <w:rPr>
                <w:color w:val="7F0055"/>
              </w:rPr>
              <w:t>new</w:t>
            </w:r>
            <w:r>
              <w:t xml:space="preserve"> Data3(3), </w:t>
            </w:r>
            <w:r>
              <w:rPr>
                <w:color w:val="7F0055"/>
              </w:rPr>
              <w:t>new</w:t>
            </w:r>
            <w:r>
              <w:t xml:space="preserve"> Data3(5), </w:t>
            </w:r>
            <w:r>
              <w:rPr>
                <w:color w:val="7F0055"/>
              </w:rPr>
              <w:t>new</w:t>
            </w:r>
            <w:r>
              <w:t xml:space="preserve"> Data3(1) };</w:t>
            </w:r>
          </w:p>
          <w:p w14:paraId="2A24E9DC" w14:textId="77777777" w:rsidR="0051790E" w:rsidRDefault="0051790E" w:rsidP="009F120F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652C580A" w14:textId="77777777" w:rsidR="0051790E" w:rsidRDefault="0051790E" w:rsidP="009F120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713A5D88" w14:textId="77777777" w:rsidR="0051790E" w:rsidRDefault="0051790E" w:rsidP="009F120F">
            <w:pPr>
              <w:pStyle w:val="a0"/>
            </w:pPr>
            <w:r>
              <w:t xml:space="preserve">    }</w:t>
            </w:r>
          </w:p>
          <w:p w14:paraId="67232BCE" w14:textId="77777777" w:rsidR="0051790E" w:rsidRPr="000776AB" w:rsidRDefault="0051790E" w:rsidP="009F120F">
            <w:pPr>
              <w:pStyle w:val="a0"/>
            </w:pPr>
            <w:r>
              <w:t>}</w:t>
            </w:r>
          </w:p>
        </w:tc>
      </w:tr>
    </w:tbl>
    <w:p w14:paraId="01B3AB7C" w14:textId="0B6A2F20" w:rsidR="0051790E" w:rsidRDefault="0051790E" w:rsidP="0051790E">
      <w:r>
        <w:rPr>
          <w:rFonts w:hint="eastAsia"/>
        </w:rPr>
        <w:t>D</w:t>
      </w:r>
      <w:r>
        <w:t xml:space="preserve">ata3 </w:t>
      </w:r>
      <w:r>
        <w:rPr>
          <w:rFonts w:hint="eastAsia"/>
        </w:rPr>
        <w:t xml:space="preserve">클래스가 </w:t>
      </w:r>
      <w:r>
        <w:t xml:space="preserve">Comparable </w:t>
      </w:r>
      <w:r>
        <w:rPr>
          <w:rFonts w:hint="eastAsia"/>
        </w:rPr>
        <w:t>인터페이스를 구현해야만 하는 이유는 무엇인가?</w:t>
      </w:r>
    </w:p>
    <w:p w14:paraId="039EA2BD" w14:textId="77777777" w:rsidR="0051790E" w:rsidRDefault="0051790E" w:rsidP="0051790E">
      <w:pPr>
        <w:rPr>
          <w:rFonts w:hint="eastAsia"/>
        </w:rPr>
      </w:pPr>
    </w:p>
    <w:p w14:paraId="0C7EC8A6" w14:textId="77777777" w:rsidR="0051790E" w:rsidRDefault="0051790E" w:rsidP="0051790E">
      <w:pPr>
        <w:rPr>
          <w:rFonts w:hint="eastAsia"/>
        </w:rPr>
      </w:pPr>
    </w:p>
    <w:p w14:paraId="64C65DC8" w14:textId="77777777" w:rsidR="0051790E" w:rsidRDefault="0051790E" w:rsidP="0051790E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4B42144D" w14:textId="77777777" w:rsidTr="009F120F">
        <w:tc>
          <w:tcPr>
            <w:tcW w:w="10456" w:type="dxa"/>
          </w:tcPr>
          <w:p w14:paraId="2908A22B" w14:textId="77777777" w:rsidR="0051790E" w:rsidRPr="000776AB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[1, 3, 5]</w:t>
            </w:r>
          </w:p>
        </w:tc>
      </w:tr>
    </w:tbl>
    <w:p w14:paraId="4111AF28" w14:textId="77777777" w:rsidR="0051790E" w:rsidRPr="00F70EB4" w:rsidRDefault="0051790E" w:rsidP="0051790E"/>
    <w:p w14:paraId="661EA2A0" w14:textId="3A46B689" w:rsidR="0051790E" w:rsidRDefault="0051790E" w:rsidP="0051790E">
      <w:pPr>
        <w:rPr>
          <w:b/>
        </w:rPr>
      </w:pPr>
    </w:p>
    <w:p w14:paraId="45D571D2" w14:textId="287C6D24" w:rsidR="0051790E" w:rsidRDefault="0051790E" w:rsidP="0051790E">
      <w:pPr>
        <w:rPr>
          <w:b/>
        </w:rPr>
      </w:pPr>
    </w:p>
    <w:p w14:paraId="4873CE7A" w14:textId="1DC4F457" w:rsidR="0051790E" w:rsidRDefault="0051790E" w:rsidP="0051790E">
      <w:pPr>
        <w:rPr>
          <w:b/>
        </w:rPr>
      </w:pPr>
    </w:p>
    <w:p w14:paraId="27DE752A" w14:textId="1C4191A5" w:rsidR="0051790E" w:rsidRDefault="0051790E">
      <w:pPr>
        <w:widowControl/>
        <w:wordWrap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497F0099" w14:textId="558EE61C" w:rsidR="0051790E" w:rsidRPr="0097178C" w:rsidRDefault="0051790E" w:rsidP="0051790E">
      <w:pPr>
        <w:rPr>
          <w:b/>
        </w:rPr>
      </w:pPr>
      <w:r w:rsidRPr="0097178C">
        <w:rPr>
          <w:rFonts w:hint="eastAsia"/>
          <w:b/>
        </w:rPr>
        <w:lastRenderedPageBreak/>
        <w:t>문제)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7CCEB2CA" w14:textId="77777777" w:rsidTr="009F120F">
        <w:tc>
          <w:tcPr>
            <w:tcW w:w="10456" w:type="dxa"/>
          </w:tcPr>
          <w:p w14:paraId="2846C33A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:[11, 13, 17, 20]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:61</w:t>
            </w:r>
          </w:p>
          <w:p w14:paraId="3DBC5326" w14:textId="77777777" w:rsidR="0051790E" w:rsidRPr="007A389F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:[21, 33, 17, 40, 5, 13]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:129</w:t>
            </w:r>
          </w:p>
        </w:tc>
      </w:tr>
    </w:tbl>
    <w:p w14:paraId="20ADF55B" w14:textId="77777777" w:rsidR="0051790E" w:rsidRDefault="0051790E" w:rsidP="0051790E">
      <w:r>
        <w:rPr>
          <w:rFonts w:hint="eastAsia"/>
        </w:rPr>
        <w:t>위와 같이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4CAA7535" w14:textId="77777777" w:rsidR="0051790E" w:rsidRPr="007A389F" w:rsidRDefault="0051790E" w:rsidP="0051790E"/>
    <w:tbl>
      <w:tblPr>
        <w:tblStyle w:val="TableGrid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51790E" w14:paraId="0A30A868" w14:textId="77777777" w:rsidTr="009F120F">
        <w:tc>
          <w:tcPr>
            <w:tcW w:w="10460" w:type="dxa"/>
          </w:tcPr>
          <w:p w14:paraId="425F413A" w14:textId="77777777" w:rsidR="0051790E" w:rsidRDefault="0051790E" w:rsidP="009F120F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14:paraId="5B563924" w14:textId="77777777" w:rsidR="0051790E" w:rsidRDefault="0051790E" w:rsidP="009F120F">
            <w:pPr>
              <w:pStyle w:val="a1"/>
            </w:pPr>
          </w:p>
          <w:p w14:paraId="15DB0993" w14:textId="77777777" w:rsidR="0051790E" w:rsidRDefault="0051790E" w:rsidP="009F120F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0F0B0AAC" w14:textId="77777777" w:rsidR="0051790E" w:rsidRDefault="0051790E" w:rsidP="009F120F">
            <w:pPr>
              <w:pStyle w:val="a1"/>
            </w:pPr>
          </w:p>
          <w:p w14:paraId="35A519CA" w14:textId="77777777" w:rsidR="0051790E" w:rsidRDefault="0051790E" w:rsidP="009F120F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Example11 {</w:t>
            </w:r>
          </w:p>
          <w:p w14:paraId="19DB21CB" w14:textId="77777777" w:rsidR="0051790E" w:rsidRDefault="0051790E" w:rsidP="009F120F">
            <w:pPr>
              <w:pStyle w:val="a1"/>
            </w:pPr>
          </w:p>
          <w:p w14:paraId="06AC2032" w14:textId="77777777" w:rsidR="0051790E" w:rsidRDefault="0051790E" w:rsidP="009F120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printSum(</w:t>
            </w:r>
            <w:r>
              <w:rPr>
                <w:color w:val="7F0055"/>
              </w:rPr>
              <w:t>int</w:t>
            </w:r>
            <w:r>
              <w:t xml:space="preserve">... </w:t>
            </w:r>
            <w:r>
              <w:rPr>
                <w:color w:val="6A3E3E"/>
              </w:rPr>
              <w:t>a</w:t>
            </w:r>
            <w:r>
              <w:t>) {</w:t>
            </w:r>
          </w:p>
          <w:p w14:paraId="145BE187" w14:textId="77777777" w:rsidR="0051790E" w:rsidRDefault="0051790E" w:rsidP="009F120F">
            <w:pPr>
              <w:pStyle w:val="a1"/>
            </w:pPr>
            <w:r>
              <w:t xml:space="preserve">    }</w:t>
            </w:r>
          </w:p>
          <w:p w14:paraId="23E7B6D6" w14:textId="77777777" w:rsidR="0051790E" w:rsidRDefault="0051790E" w:rsidP="009F120F">
            <w:pPr>
              <w:pStyle w:val="a1"/>
            </w:pPr>
          </w:p>
          <w:p w14:paraId="0B5DEB77" w14:textId="77777777" w:rsidR="0051790E" w:rsidRDefault="0051790E" w:rsidP="009F120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2D1EDECB" w14:textId="77777777" w:rsidR="0051790E" w:rsidRDefault="0051790E" w:rsidP="009F120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>[] { 21, 33, 17, 40, 5, 13 };</w:t>
            </w:r>
          </w:p>
          <w:p w14:paraId="1455CBD2" w14:textId="77777777" w:rsidR="0051790E" w:rsidRDefault="0051790E" w:rsidP="009F120F">
            <w:pPr>
              <w:pStyle w:val="a1"/>
            </w:pPr>
          </w:p>
          <w:p w14:paraId="3A78E200" w14:textId="77777777" w:rsidR="0051790E" w:rsidRDefault="0051790E" w:rsidP="009F120F">
            <w:pPr>
              <w:pStyle w:val="a1"/>
            </w:pPr>
            <w:r>
              <w:t xml:space="preserve">        printSum( 11, 13, 17, 20 );</w:t>
            </w:r>
          </w:p>
          <w:p w14:paraId="4A82E201" w14:textId="77777777" w:rsidR="0051790E" w:rsidRDefault="0051790E" w:rsidP="009F120F">
            <w:pPr>
              <w:pStyle w:val="a1"/>
            </w:pPr>
            <w:r>
              <w:t xml:space="preserve">        printSum( </w:t>
            </w:r>
            <w:r>
              <w:rPr>
                <w:color w:val="6A3E3E"/>
              </w:rPr>
              <w:t>a</w:t>
            </w:r>
            <w:r>
              <w:t xml:space="preserve"> );</w:t>
            </w:r>
          </w:p>
          <w:p w14:paraId="1A252F8F" w14:textId="77777777" w:rsidR="0051790E" w:rsidRDefault="0051790E" w:rsidP="009F120F">
            <w:pPr>
              <w:pStyle w:val="a1"/>
            </w:pPr>
            <w:r>
              <w:t xml:space="preserve">    }</w:t>
            </w:r>
          </w:p>
          <w:p w14:paraId="1F9E49B5" w14:textId="77777777" w:rsidR="0051790E" w:rsidRDefault="0051790E" w:rsidP="009F120F">
            <w:pPr>
              <w:pStyle w:val="a1"/>
            </w:pPr>
            <w:r>
              <w:t>}</w:t>
            </w:r>
          </w:p>
          <w:p w14:paraId="167E668B" w14:textId="77777777" w:rsidR="0051790E" w:rsidRDefault="0051790E" w:rsidP="009F120F">
            <w:pPr>
              <w:pStyle w:val="a1"/>
            </w:pPr>
          </w:p>
        </w:tc>
      </w:tr>
    </w:tbl>
    <w:p w14:paraId="07B96352" w14:textId="77777777" w:rsidR="0051790E" w:rsidRDefault="0051790E" w:rsidP="0051790E">
      <w:r>
        <w:rPr>
          <w:rFonts w:hint="eastAsia"/>
        </w:rPr>
        <w:t>힌트: 가변 파라미터 변수는 배열 처럼 사용할 수 있다.</w:t>
      </w:r>
    </w:p>
    <w:p w14:paraId="6E23E37A" w14:textId="77777777" w:rsidR="0051790E" w:rsidRDefault="0051790E" w:rsidP="0051790E"/>
    <w:p w14:paraId="71DAC357" w14:textId="77777777" w:rsidR="0051790E" w:rsidRDefault="0051790E" w:rsidP="0051790E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1D49574A" w14:textId="77777777" w:rsidTr="009F120F">
        <w:tc>
          <w:tcPr>
            <w:tcW w:w="10456" w:type="dxa"/>
          </w:tcPr>
          <w:p w14:paraId="7084E2E7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:[11, 13, 17, 20]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:61</w:t>
            </w:r>
          </w:p>
          <w:p w14:paraId="3501B353" w14:textId="77777777" w:rsidR="0051790E" w:rsidRPr="0097178C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:[21, 33, 17, 40, 5, 13]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:129</w:t>
            </w:r>
          </w:p>
        </w:tc>
      </w:tr>
    </w:tbl>
    <w:p w14:paraId="21A66716" w14:textId="77777777" w:rsidR="0051790E" w:rsidRDefault="0051790E" w:rsidP="0051790E"/>
    <w:p w14:paraId="07CD691F" w14:textId="77777777" w:rsidR="0051790E" w:rsidRDefault="0051790E" w:rsidP="0051790E"/>
    <w:p w14:paraId="0EC959CB" w14:textId="27218823" w:rsidR="00AD7E48" w:rsidRDefault="00AD7E48" w:rsidP="0051790E"/>
    <w:p w14:paraId="4C706C53" w14:textId="0FF87C2E" w:rsidR="0051790E" w:rsidRDefault="0051790E" w:rsidP="0051790E"/>
    <w:p w14:paraId="4AC0A3E3" w14:textId="5B5C17A0" w:rsidR="0051790E" w:rsidRDefault="0051790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6887E8" w14:textId="77777777" w:rsidR="0051790E" w:rsidRPr="0097178C" w:rsidRDefault="0051790E" w:rsidP="0051790E">
      <w:pPr>
        <w:rPr>
          <w:b/>
        </w:rPr>
      </w:pPr>
      <w:r w:rsidRPr="0097178C">
        <w:rPr>
          <w:rFonts w:hint="eastAsia"/>
          <w:b/>
        </w:rPr>
        <w:lastRenderedPageBreak/>
        <w:t>문제)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6BE4F1FF" w14:textId="77777777" w:rsidTr="009F120F">
        <w:tc>
          <w:tcPr>
            <w:tcW w:w="10456" w:type="dxa"/>
          </w:tcPr>
          <w:p w14:paraId="2D264C69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e2017.exam2;</w:t>
            </w:r>
          </w:p>
          <w:p w14:paraId="314E29D1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EA71051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Example4 {</w:t>
            </w:r>
          </w:p>
          <w:p w14:paraId="0A29C1A8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EF6EF6B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3, </w:t>
            </w:r>
            <w:r>
              <w:rPr>
                <w:rFonts w:cs="굴림체"/>
                <w:color w:val="0000C0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4;</w:t>
            </w:r>
          </w:p>
          <w:p w14:paraId="624BCE36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132CEA7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doSomethoing() {</w:t>
            </w:r>
          </w:p>
          <w:p w14:paraId="652E98C2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 xml:space="preserve">        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InnerClass().swap();</w:t>
            </w:r>
          </w:p>
          <w:p w14:paraId="47A73E3E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"%d %d\n"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60B9C59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679FBA4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0B79F6B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F6B815F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Example4().doSomethoing();</w:t>
            </w:r>
          </w:p>
          <w:p w14:paraId="7A4EE783" w14:textId="77777777" w:rsidR="0051790E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14754D" w14:textId="77777777" w:rsidR="0051790E" w:rsidRPr="00D23ECD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924BA79" w14:textId="77777777" w:rsidR="0051790E" w:rsidRDefault="0051790E" w:rsidP="0051790E"/>
    <w:p w14:paraId="21129118" w14:textId="77777777" w:rsidR="0051790E" w:rsidRDefault="0051790E" w:rsidP="0051790E">
      <w:r>
        <w:rPr>
          <w:rFonts w:hint="eastAsia"/>
        </w:rPr>
        <w:t>I</w:t>
      </w:r>
      <w:r>
        <w:t xml:space="preserve">nnerClass </w:t>
      </w:r>
      <w:r>
        <w:rPr>
          <w:rFonts w:hint="eastAsia"/>
        </w:rPr>
        <w:t xml:space="preserve">클랫의 </w:t>
      </w:r>
      <w:r>
        <w:t xml:space="preserve">swap </w:t>
      </w:r>
      <w:r>
        <w:rPr>
          <w:rFonts w:hint="eastAsia"/>
        </w:rPr>
        <w:t>메소드를 구현하라.</w:t>
      </w:r>
      <w:r>
        <w:t xml:space="preserve"> </w:t>
      </w:r>
      <w:r>
        <w:rPr>
          <w:rFonts w:hint="eastAsia"/>
        </w:rPr>
        <w:t xml:space="preserve">멤버 변수 </w:t>
      </w:r>
      <w:r>
        <w:t xml:space="preserve">a, b </w:t>
      </w:r>
      <w:r>
        <w:rPr>
          <w:rFonts w:hint="eastAsia"/>
        </w:rPr>
        <w:t>의 값을 서로 바꾸는 코드를 구현하라.</w:t>
      </w:r>
    </w:p>
    <w:p w14:paraId="60551717" w14:textId="77777777" w:rsidR="0051790E" w:rsidRDefault="0051790E" w:rsidP="0051790E">
      <w:r>
        <w:t xml:space="preserve">inner class </w:t>
      </w:r>
      <w:r>
        <w:rPr>
          <w:rFonts w:hint="eastAsia"/>
        </w:rPr>
        <w:t>문법으로 구현하라.</w:t>
      </w:r>
    </w:p>
    <w:p w14:paraId="77033EFF" w14:textId="183AB2DC" w:rsidR="0051790E" w:rsidRDefault="0051790E" w:rsidP="0051790E"/>
    <w:p w14:paraId="6C0236CF" w14:textId="77777777" w:rsidR="0051790E" w:rsidRDefault="0051790E" w:rsidP="0051790E">
      <w:r>
        <w:rPr>
          <w:rFonts w:hint="eastAsia"/>
        </w:rPr>
        <w:t>출력: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90E" w14:paraId="3BE87E5F" w14:textId="77777777" w:rsidTr="009F120F">
        <w:tc>
          <w:tcPr>
            <w:tcW w:w="10456" w:type="dxa"/>
          </w:tcPr>
          <w:p w14:paraId="2BFD9FCE" w14:textId="77777777" w:rsidR="0051790E" w:rsidRPr="00D23ECD" w:rsidRDefault="0051790E" w:rsidP="009F120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4 3</w:t>
            </w:r>
          </w:p>
        </w:tc>
      </w:tr>
    </w:tbl>
    <w:p w14:paraId="6144E8DD" w14:textId="77777777" w:rsidR="0051790E" w:rsidRDefault="0051790E" w:rsidP="0051790E"/>
    <w:p w14:paraId="1EEC583F" w14:textId="05A22B39" w:rsidR="0051790E" w:rsidRDefault="0051790E" w:rsidP="0051790E"/>
    <w:p w14:paraId="3960E8CC" w14:textId="77777777" w:rsidR="0051790E" w:rsidRPr="0051790E" w:rsidRDefault="0051790E" w:rsidP="0051790E">
      <w:pPr>
        <w:rPr>
          <w:rFonts w:hint="eastAsia"/>
        </w:rPr>
      </w:pPr>
      <w:bookmarkStart w:id="0" w:name="_GoBack"/>
      <w:bookmarkEnd w:id="0"/>
    </w:p>
    <w:sectPr w:rsidR="0051790E" w:rsidRPr="0051790E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D3B6" w14:textId="77777777" w:rsidR="00F12B13" w:rsidRDefault="00F12B13" w:rsidP="00B12C18">
      <w:r>
        <w:separator/>
      </w:r>
    </w:p>
  </w:endnote>
  <w:endnote w:type="continuationSeparator" w:id="0">
    <w:p w14:paraId="05FBD3CB" w14:textId="77777777" w:rsidR="00F12B13" w:rsidRDefault="00F12B1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B422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45669D2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713C" w14:textId="77777777" w:rsidR="00F12B13" w:rsidRDefault="00F12B13" w:rsidP="00B12C18">
      <w:r>
        <w:separator/>
      </w:r>
    </w:p>
  </w:footnote>
  <w:footnote w:type="continuationSeparator" w:id="0">
    <w:p w14:paraId="12A58D33" w14:textId="77777777" w:rsidR="00F12B13" w:rsidRDefault="00F12B1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5117B"/>
    <w:rsid w:val="000A2736"/>
    <w:rsid w:val="000C038C"/>
    <w:rsid w:val="000C21E4"/>
    <w:rsid w:val="000F25E2"/>
    <w:rsid w:val="000F7DDA"/>
    <w:rsid w:val="0011439A"/>
    <w:rsid w:val="00200BD8"/>
    <w:rsid w:val="002161B8"/>
    <w:rsid w:val="002A7622"/>
    <w:rsid w:val="002F238A"/>
    <w:rsid w:val="002F5826"/>
    <w:rsid w:val="004247BF"/>
    <w:rsid w:val="00471C33"/>
    <w:rsid w:val="004A78DD"/>
    <w:rsid w:val="0051790E"/>
    <w:rsid w:val="00530E33"/>
    <w:rsid w:val="00535CF9"/>
    <w:rsid w:val="005C7255"/>
    <w:rsid w:val="00640D02"/>
    <w:rsid w:val="006741D0"/>
    <w:rsid w:val="00732402"/>
    <w:rsid w:val="007545EC"/>
    <w:rsid w:val="007F6AC6"/>
    <w:rsid w:val="00806557"/>
    <w:rsid w:val="008B3F70"/>
    <w:rsid w:val="00905752"/>
    <w:rsid w:val="00934C62"/>
    <w:rsid w:val="009879A8"/>
    <w:rsid w:val="00A6659D"/>
    <w:rsid w:val="00A95E88"/>
    <w:rsid w:val="00AB45B5"/>
    <w:rsid w:val="00AD7E48"/>
    <w:rsid w:val="00B12C18"/>
    <w:rsid w:val="00B16E53"/>
    <w:rsid w:val="00B551BF"/>
    <w:rsid w:val="00BF6068"/>
    <w:rsid w:val="00BF77BD"/>
    <w:rsid w:val="00C352DD"/>
    <w:rsid w:val="00C6092D"/>
    <w:rsid w:val="00C90572"/>
    <w:rsid w:val="00D64E5F"/>
    <w:rsid w:val="00D73ED9"/>
    <w:rsid w:val="00DF6BA9"/>
    <w:rsid w:val="00E422CC"/>
    <w:rsid w:val="00E451E7"/>
    <w:rsid w:val="00E50655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071E94"/>
  <w15:chartTrackingRefBased/>
  <w15:docId w15:val="{83934322-F765-48A0-B4B6-3C95020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B1BA-A70E-4E5E-83A3-047691B4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2</cp:revision>
  <dcterms:created xsi:type="dcterms:W3CDTF">2018-10-22T03:00:00Z</dcterms:created>
  <dcterms:modified xsi:type="dcterms:W3CDTF">2018-10-22T03:00:00Z</dcterms:modified>
</cp:coreProperties>
</file>