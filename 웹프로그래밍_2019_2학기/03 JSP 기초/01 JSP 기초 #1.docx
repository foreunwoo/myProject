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EA7B" w14:textId="77777777" w:rsidR="002532E9" w:rsidRPr="00F4404D" w:rsidRDefault="00CC4D27" w:rsidP="00F4404D">
      <w:pPr>
        <w:rPr>
          <w:sz w:val="48"/>
        </w:rPr>
      </w:pPr>
      <w:bookmarkStart w:id="0" w:name="_Toc397183969"/>
      <w:r w:rsidRPr="00F4404D">
        <w:rPr>
          <w:rFonts w:hint="eastAsia"/>
          <w:sz w:val="48"/>
        </w:rPr>
        <w:t>JSP 기초 #1</w:t>
      </w:r>
      <w:bookmarkEnd w:id="0"/>
    </w:p>
    <w:p w14:paraId="2A32EA7C" w14:textId="77777777" w:rsidR="00D53F2E" w:rsidRPr="005B5656" w:rsidRDefault="00D53F2E" w:rsidP="00D53F2E"/>
    <w:p w14:paraId="2A32EA7D" w14:textId="1E797D98" w:rsidR="00D53F2E" w:rsidRPr="005B5656" w:rsidRDefault="00D53F2E" w:rsidP="00D53F2E">
      <w:r w:rsidRPr="005B5656">
        <w:rPr>
          <w:rFonts w:hint="eastAsia"/>
        </w:rPr>
        <w:t>201</w:t>
      </w:r>
      <w:r w:rsidR="00ED0AE5">
        <w:t>8</w:t>
      </w:r>
      <w:r w:rsidRPr="005B5656">
        <w:rPr>
          <w:rFonts w:hint="eastAsia"/>
        </w:rPr>
        <w:t>-0</w:t>
      </w:r>
      <w:r w:rsidR="003D0664">
        <w:t>3</w:t>
      </w:r>
      <w:r w:rsidRPr="005B5656">
        <w:rPr>
          <w:rFonts w:hint="eastAsia"/>
        </w:rPr>
        <w:t>-</w:t>
      </w:r>
      <w:r w:rsidR="00ED0AE5">
        <w:t>05</w:t>
      </w:r>
    </w:p>
    <w:p w14:paraId="2A32EA7E" w14:textId="77777777" w:rsidR="00D53F2E" w:rsidRPr="005B5656" w:rsidRDefault="00D53F2E" w:rsidP="00D53F2E">
      <w:r w:rsidRPr="005B5656">
        <w:rPr>
          <w:rFonts w:hint="eastAsia"/>
        </w:rPr>
        <w:t>이승진</w:t>
      </w:r>
    </w:p>
    <w:p w14:paraId="2A32EA7F" w14:textId="77777777" w:rsidR="00D53F2E" w:rsidRDefault="00D53F2E" w:rsidP="00D53F2E"/>
    <w:p w14:paraId="2A32EA80" w14:textId="77777777" w:rsidR="00551E9D" w:rsidRDefault="00551E9D" w:rsidP="00D53F2E"/>
    <w:p w14:paraId="2A32EA84" w14:textId="77777777" w:rsidR="00AC5D85" w:rsidRPr="00F4404D" w:rsidRDefault="00DF71CA" w:rsidP="00F4404D">
      <w:pPr>
        <w:rPr>
          <w:b/>
          <w:sz w:val="28"/>
        </w:rPr>
      </w:pPr>
      <w:r w:rsidRPr="00F4404D">
        <w:rPr>
          <w:rFonts w:hint="eastAsia"/>
          <w:b/>
          <w:sz w:val="28"/>
        </w:rPr>
        <w:t>학습 목표</w:t>
      </w:r>
    </w:p>
    <w:p w14:paraId="2A32EA85" w14:textId="77777777" w:rsidR="005B5656" w:rsidRPr="005B5656" w:rsidRDefault="005B5656" w:rsidP="005B5656"/>
    <w:p w14:paraId="2A32EA86" w14:textId="252B32A9" w:rsidR="00E1568D" w:rsidRDefault="000D77E9" w:rsidP="000D77E9">
      <w:r>
        <w:rPr>
          <w:rFonts w:hint="eastAsia"/>
        </w:rPr>
        <w:t xml:space="preserve">- 한글이 깨지지 않도록 eclipse </w:t>
      </w:r>
      <w:r w:rsidR="00CC4D27">
        <w:rPr>
          <w:rFonts w:hint="eastAsia"/>
        </w:rPr>
        <w:t>인코딩</w:t>
      </w:r>
      <w:r w:rsidR="00E1568D">
        <w:rPr>
          <w:rFonts w:hint="eastAsia"/>
        </w:rPr>
        <w:t>을 UTF-8로 설정한다</w:t>
      </w:r>
    </w:p>
    <w:p w14:paraId="2A32EA87" w14:textId="77777777" w:rsidR="00DF71CA" w:rsidRDefault="000D77E9" w:rsidP="00DF71CA">
      <w:r>
        <w:rPr>
          <w:rFonts w:hint="eastAsia"/>
        </w:rPr>
        <w:t xml:space="preserve">- </w:t>
      </w:r>
      <w:r w:rsidR="00DF71CA">
        <w:rPr>
          <w:rFonts w:hint="eastAsia"/>
        </w:rPr>
        <w:t xml:space="preserve">강의 예제 소스 코드를 작성할 </w:t>
      </w:r>
      <w:r>
        <w:rPr>
          <w:rFonts w:hint="eastAsia"/>
        </w:rPr>
        <w:t xml:space="preserve">프로젝트를 </w:t>
      </w:r>
      <w:r w:rsidR="00EB69A7">
        <w:rPr>
          <w:rFonts w:hint="eastAsia"/>
        </w:rPr>
        <w:t xml:space="preserve">이클립스에서 </w:t>
      </w:r>
      <w:r>
        <w:rPr>
          <w:rFonts w:hint="eastAsia"/>
        </w:rPr>
        <w:t>생성한다.</w:t>
      </w:r>
    </w:p>
    <w:p w14:paraId="2A32EA88" w14:textId="77777777" w:rsidR="00815605" w:rsidRDefault="00815605" w:rsidP="00DF71CA">
      <w:r>
        <w:rPr>
          <w:rFonts w:hint="eastAsia"/>
        </w:rPr>
        <w:t>- JSP 작동 원리를 이해한다.</w:t>
      </w:r>
    </w:p>
    <w:p w14:paraId="2A32EA89" w14:textId="77777777" w:rsidR="00E514FC" w:rsidRDefault="00965CE6" w:rsidP="00E514FC">
      <w:r>
        <w:rPr>
          <w:rFonts w:hint="eastAsia"/>
        </w:rPr>
        <w:t>- JSP scriptlet tag를 이해한다.</w:t>
      </w:r>
    </w:p>
    <w:p w14:paraId="2A32EA8A" w14:textId="77777777" w:rsidR="000D77E9" w:rsidRDefault="00EB69A7" w:rsidP="00E514FC">
      <w:r>
        <w:rPr>
          <w:rFonts w:hint="eastAsia"/>
        </w:rPr>
        <w:t>- JSP expression tag를 이해한다.</w:t>
      </w:r>
    </w:p>
    <w:p w14:paraId="2A32EA8B" w14:textId="77777777" w:rsidR="00EB69A7" w:rsidRDefault="00414171" w:rsidP="00E514FC">
      <w:r>
        <w:rPr>
          <w:rFonts w:hint="eastAsia"/>
        </w:rPr>
        <w:t>- JSP에서 날짜를 출력하는 방법을 배운다.</w:t>
      </w:r>
    </w:p>
    <w:p w14:paraId="2A32EA8C" w14:textId="77777777" w:rsidR="00414171" w:rsidRDefault="00414171" w:rsidP="00E514FC"/>
    <w:p w14:paraId="2A32EA8D" w14:textId="77777777" w:rsidR="00A60590" w:rsidRDefault="00A60590" w:rsidP="00E514FC"/>
    <w:p w14:paraId="2A32EA8E" w14:textId="77777777" w:rsidR="00A60590" w:rsidRPr="00F4404D" w:rsidRDefault="00A60590" w:rsidP="00F4404D">
      <w:pPr>
        <w:rPr>
          <w:b/>
          <w:sz w:val="28"/>
        </w:rPr>
      </w:pPr>
      <w:r w:rsidRPr="00F4404D">
        <w:rPr>
          <w:rFonts w:hint="eastAsia"/>
          <w:b/>
          <w:sz w:val="28"/>
        </w:rPr>
        <w:t>목차</w:t>
      </w:r>
    </w:p>
    <w:p w14:paraId="175A39F2" w14:textId="615F5706" w:rsidR="002E7179" w:rsidRDefault="00F4404D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08029775" w:history="1">
        <w:r w:rsidR="002E7179" w:rsidRPr="00296BBB">
          <w:rPr>
            <w:rStyle w:val="Hyperlink"/>
            <w:rFonts w:hAnsi="굴림체"/>
            <w:noProof/>
          </w:rPr>
          <w:t>1.</w:t>
        </w:r>
        <w:r w:rsidR="002E7179" w:rsidRPr="00296BBB">
          <w:rPr>
            <w:rStyle w:val="Hyperlink"/>
            <w:noProof/>
          </w:rPr>
          <w:t xml:space="preserve"> 배경지식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_Toc508029775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2</w:t>
        </w:r>
        <w:r w:rsidR="002E7179">
          <w:rPr>
            <w:noProof/>
            <w:webHidden/>
          </w:rPr>
          <w:fldChar w:fldCharType="end"/>
        </w:r>
      </w:hyperlink>
    </w:p>
    <w:p w14:paraId="7B6DB740" w14:textId="71A5E612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76" w:history="1">
        <w:r w:rsidR="002E7179" w:rsidRPr="00296BBB">
          <w:rPr>
            <w:rStyle w:val="Hyperlink"/>
            <w:noProof/>
          </w:rPr>
          <w:t>1) JSP 페이지를 실행할 때 한글이 깨진다면?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_Toc508029776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2</w:t>
        </w:r>
        <w:r w:rsidR="002E7179">
          <w:rPr>
            <w:noProof/>
            <w:webHidden/>
          </w:rPr>
          <w:fldChar w:fldCharType="end"/>
        </w:r>
      </w:hyperlink>
    </w:p>
    <w:p w14:paraId="3B1C1740" w14:textId="3E03FC78" w:rsidR="002E7179" w:rsidRDefault="00AD595A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77" w:history="1">
        <w:r w:rsidR="002E7179" w:rsidRPr="00296BBB">
          <w:rPr>
            <w:rStyle w:val="Hyperlink"/>
            <w:rFonts w:hAnsi="굴림체"/>
            <w:noProof/>
          </w:rPr>
          <w:t>2.</w:t>
        </w:r>
        <w:r w:rsidR="002E7179" w:rsidRPr="00296BBB">
          <w:rPr>
            <w:rStyle w:val="Hyperlink"/>
            <w:noProof/>
          </w:rPr>
          <w:t xml:space="preserve"> 강의 예제 프로젝트 생성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_Toc508029777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3</w:t>
        </w:r>
        <w:r w:rsidR="002E7179">
          <w:rPr>
            <w:noProof/>
            <w:webHidden/>
          </w:rPr>
          <w:fldChar w:fldCharType="end"/>
        </w:r>
      </w:hyperlink>
    </w:p>
    <w:p w14:paraId="3FB4B59C" w14:textId="013B9706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78" w:history="1">
        <w:r w:rsidR="002E7179" w:rsidRPr="00296BBB">
          <w:rPr>
            <w:rStyle w:val="Hyperlink"/>
            <w:noProof/>
          </w:rPr>
          <w:t>1) 폴더명 조심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_Toc508029778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3</w:t>
        </w:r>
        <w:r w:rsidR="002E7179">
          <w:rPr>
            <w:noProof/>
            <w:webHidden/>
          </w:rPr>
          <w:fldChar w:fldCharType="end"/>
        </w:r>
      </w:hyperlink>
    </w:p>
    <w:p w14:paraId="12A806D4" w14:textId="4F2EE608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79" w:history="1">
        <w:r w:rsidR="002E7179" w:rsidRPr="00296BBB">
          <w:rPr>
            <w:rStyle w:val="Hyperlink"/>
            <w:noProof/>
          </w:rPr>
          <w:t>2) 프로젝트 생성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_Toc508029779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3</w:t>
        </w:r>
        <w:r w:rsidR="002E7179">
          <w:rPr>
            <w:noProof/>
            <w:webHidden/>
          </w:rPr>
          <w:fldChar w:fldCharType="end"/>
        </w:r>
      </w:hyperlink>
    </w:p>
    <w:p w14:paraId="531AAEBC" w14:textId="156F7675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80" w:history="1">
        <w:r w:rsidR="002E7179" w:rsidRPr="00296BBB">
          <w:rPr>
            <w:rStyle w:val="Hyperlink"/>
            <w:noProof/>
          </w:rPr>
          <w:t>3) hello.html 파일 생성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_Toc508029780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5</w:t>
        </w:r>
        <w:r w:rsidR="002E7179">
          <w:rPr>
            <w:noProof/>
            <w:webHidden/>
          </w:rPr>
          <w:fldChar w:fldCharType="end"/>
        </w:r>
      </w:hyperlink>
    </w:p>
    <w:p w14:paraId="41AE3338" w14:textId="3FCAEF8B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81" w:history="1">
        <w:r w:rsidR="002E7179" w:rsidRPr="00296BBB">
          <w:rPr>
            <w:rStyle w:val="Hyperlink"/>
            <w:noProof/>
          </w:rPr>
          <w:t>4)</w:t>
        </w:r>
        <w:r w:rsidR="002E7179" w:rsidRPr="00296BBB">
          <w:rPr>
            <w:rStyle w:val="Hyperlink"/>
            <w:noProof/>
            <w:shd w:val="clear" w:color="auto" w:fill="FFFF99"/>
          </w:rPr>
          <w:t xml:space="preserve"> hello.html 실행 과정 설명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_Toc508029781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6</w:t>
        </w:r>
        <w:r w:rsidR="002E7179">
          <w:rPr>
            <w:noProof/>
            <w:webHidden/>
          </w:rPr>
          <w:fldChar w:fldCharType="end"/>
        </w:r>
      </w:hyperlink>
    </w:p>
    <w:p w14:paraId="52EFCBC7" w14:textId="113F0547" w:rsidR="002E7179" w:rsidRDefault="00AD595A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82" w:history="1">
        <w:r w:rsidR="002E7179" w:rsidRPr="00296BBB">
          <w:rPr>
            <w:rStyle w:val="Hyperlink"/>
            <w:rFonts w:hAnsi="굴림체"/>
            <w:noProof/>
          </w:rPr>
          <w:t>3.</w:t>
        </w:r>
        <w:r w:rsidR="002E7179" w:rsidRPr="00296BBB">
          <w:rPr>
            <w:rStyle w:val="Hyperlink"/>
            <w:noProof/>
          </w:rPr>
          <w:t xml:space="preserve"> JSP 스크립릿 태그 (scriptlet tag)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_Toc508029782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8</w:t>
        </w:r>
        <w:r w:rsidR="002E7179">
          <w:rPr>
            <w:noProof/>
            <w:webHidden/>
          </w:rPr>
          <w:fldChar w:fldCharType="end"/>
        </w:r>
      </w:hyperlink>
    </w:p>
    <w:p w14:paraId="5469625D" w14:textId="76ABFB3D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83" w:history="1">
        <w:r w:rsidR="002E7179" w:rsidRPr="00296BBB">
          <w:rPr>
            <w:rStyle w:val="Hyperlink"/>
            <w:noProof/>
          </w:rPr>
          <w:t>1) hello.jsp 파일 생성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_Toc508029783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8</w:t>
        </w:r>
        <w:r w:rsidR="002E7179">
          <w:rPr>
            <w:noProof/>
            <w:webHidden/>
          </w:rPr>
          <w:fldChar w:fldCharType="end"/>
        </w:r>
      </w:hyperlink>
    </w:p>
    <w:p w14:paraId="69EF7827" w14:textId="01C48656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84" w:history="1">
        <w:r w:rsidR="002E7179" w:rsidRPr="00296BBB">
          <w:rPr>
            <w:rStyle w:val="Hyperlink"/>
            <w:noProof/>
          </w:rPr>
          <w:t>2)</w:t>
        </w:r>
        <w:r w:rsidR="002E7179" w:rsidRPr="00296BBB">
          <w:rPr>
            <w:rStyle w:val="Hyperlink"/>
            <w:noProof/>
            <w:shd w:val="clear" w:color="auto" w:fill="FFFF99"/>
          </w:rPr>
          <w:t xml:space="preserve"> JSP 태그의 종류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_Toc508029784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10</w:t>
        </w:r>
        <w:r w:rsidR="002E7179">
          <w:rPr>
            <w:noProof/>
            <w:webHidden/>
          </w:rPr>
          <w:fldChar w:fldCharType="end"/>
        </w:r>
      </w:hyperlink>
    </w:p>
    <w:p w14:paraId="22E15F5D" w14:textId="0A592542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85" w:history="1">
        <w:r w:rsidR="002E7179" w:rsidRPr="00296BBB">
          <w:rPr>
            <w:rStyle w:val="Hyperlink"/>
            <w:noProof/>
          </w:rPr>
          <w:t>3)</w:t>
        </w:r>
        <w:r w:rsidR="002E7179" w:rsidRPr="00296BBB">
          <w:rPr>
            <w:rStyle w:val="Hyperlink"/>
            <w:noProof/>
            <w:shd w:val="clear" w:color="auto" w:fill="FFFF99"/>
          </w:rPr>
          <w:t xml:space="preserve"> hello.jsp 실행 과정 설명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_Toc508029785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10</w:t>
        </w:r>
        <w:r w:rsidR="002E7179">
          <w:rPr>
            <w:noProof/>
            <w:webHidden/>
          </w:rPr>
          <w:fldChar w:fldCharType="end"/>
        </w:r>
      </w:hyperlink>
    </w:p>
    <w:p w14:paraId="3B143B8B" w14:textId="1589B8C6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86" w:history="1">
        <w:r w:rsidR="002E7179" w:rsidRPr="00296BBB">
          <w:rPr>
            <w:rStyle w:val="Hyperlink"/>
            <w:noProof/>
          </w:rPr>
          <w:t>4) hello.jsp 실행 결과 출력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_Toc508029786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12</w:t>
        </w:r>
        <w:r w:rsidR="002E7179">
          <w:rPr>
            <w:noProof/>
            <w:webHidden/>
          </w:rPr>
          <w:fldChar w:fldCharType="end"/>
        </w:r>
      </w:hyperlink>
    </w:p>
    <w:p w14:paraId="123D0549" w14:textId="379A21CB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87" w:history="1">
        <w:r w:rsidR="002E7179" w:rsidRPr="00296BBB">
          <w:rPr>
            <w:rStyle w:val="Hyperlink"/>
            <w:noProof/>
          </w:rPr>
          <w:t>5) JSP 스크립릿 태그 (JSP scriptlet tag)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_Toc508029787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12</w:t>
        </w:r>
        <w:r w:rsidR="002E7179">
          <w:rPr>
            <w:noProof/>
            <w:webHidden/>
          </w:rPr>
          <w:fldChar w:fldCharType="end"/>
        </w:r>
      </w:hyperlink>
    </w:p>
    <w:p w14:paraId="4A00876D" w14:textId="01B6AB42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88" w:history="1">
        <w:r w:rsidR="002E7179" w:rsidRPr="00296BBB">
          <w:rPr>
            <w:rStyle w:val="Hyperlink"/>
            <w:noProof/>
          </w:rPr>
          <w:t>6) hello2.html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_Toc508029788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13</w:t>
        </w:r>
        <w:r w:rsidR="002E7179">
          <w:rPr>
            <w:noProof/>
            <w:webHidden/>
          </w:rPr>
          <w:fldChar w:fldCharType="end"/>
        </w:r>
      </w:hyperlink>
    </w:p>
    <w:p w14:paraId="11584C7F" w14:textId="12F6246D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89" w:history="1">
        <w:r w:rsidR="002E7179" w:rsidRPr="00296BBB">
          <w:rPr>
            <w:rStyle w:val="Hyperlink"/>
            <w:noProof/>
          </w:rPr>
          <w:t>7) hello2.jsp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_Toc508029789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14</w:t>
        </w:r>
        <w:r w:rsidR="002E7179">
          <w:rPr>
            <w:noProof/>
            <w:webHidden/>
          </w:rPr>
          <w:fldChar w:fldCharType="end"/>
        </w:r>
      </w:hyperlink>
    </w:p>
    <w:p w14:paraId="037B6D32" w14:textId="19FC2A1B" w:rsidR="002E7179" w:rsidRDefault="00AD595A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90" w:history="1">
        <w:r w:rsidR="002E7179" w:rsidRPr="00296BBB">
          <w:rPr>
            <w:rStyle w:val="Hyperlink"/>
            <w:rFonts w:hAnsi="굴림체"/>
            <w:noProof/>
          </w:rPr>
          <w:t>4.</w:t>
        </w:r>
        <w:r w:rsidR="002E7179" w:rsidRPr="00296BBB">
          <w:rPr>
            <w:rStyle w:val="Hyperlink"/>
            <w:noProof/>
          </w:rPr>
          <w:t xml:space="preserve"> JSP 표현식 태그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_Toc508029790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16</w:t>
        </w:r>
        <w:r w:rsidR="002E7179">
          <w:rPr>
            <w:noProof/>
            <w:webHidden/>
          </w:rPr>
          <w:fldChar w:fldCharType="end"/>
        </w:r>
      </w:hyperlink>
    </w:p>
    <w:p w14:paraId="3118CE76" w14:textId="51DA3D4F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91" w:history="1">
        <w:r w:rsidR="002E7179" w:rsidRPr="00296BBB">
          <w:rPr>
            <w:rStyle w:val="Hyperlink"/>
            <w:noProof/>
          </w:rPr>
          <w:t>1) JSP 표현식 태그 (JSP expression tag)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_Toc508029791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16</w:t>
        </w:r>
        <w:r w:rsidR="002E7179">
          <w:rPr>
            <w:noProof/>
            <w:webHidden/>
          </w:rPr>
          <w:fldChar w:fldCharType="end"/>
        </w:r>
      </w:hyperlink>
    </w:p>
    <w:p w14:paraId="1FB560A8" w14:textId="3F12FB06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92" w:history="1">
        <w:r w:rsidR="002E7179" w:rsidRPr="00296BBB">
          <w:rPr>
            <w:rStyle w:val="Hyperlink"/>
            <w:noProof/>
          </w:rPr>
          <w:t>2) hello3.jsp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_Toc508029792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18</w:t>
        </w:r>
        <w:r w:rsidR="002E7179">
          <w:rPr>
            <w:noProof/>
            <w:webHidden/>
          </w:rPr>
          <w:fldChar w:fldCharType="end"/>
        </w:r>
      </w:hyperlink>
    </w:p>
    <w:p w14:paraId="0C49D411" w14:textId="791E2EFD" w:rsidR="002E7179" w:rsidRDefault="00AD595A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93" w:history="1">
        <w:r w:rsidR="002E7179" w:rsidRPr="00296BBB">
          <w:rPr>
            <w:rStyle w:val="Hyperlink"/>
            <w:rFonts w:hAnsi="굴림체"/>
            <w:noProof/>
          </w:rPr>
          <w:t>5.</w:t>
        </w:r>
        <w:r w:rsidR="002E7179" w:rsidRPr="00296BBB">
          <w:rPr>
            <w:rStyle w:val="Hyperlink"/>
            <w:noProof/>
          </w:rPr>
          <w:t xml:space="preserve"> 날짜 출력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_Toc508029793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20</w:t>
        </w:r>
        <w:r w:rsidR="002E7179">
          <w:rPr>
            <w:noProof/>
            <w:webHidden/>
          </w:rPr>
          <w:fldChar w:fldCharType="end"/>
        </w:r>
      </w:hyperlink>
    </w:p>
    <w:p w14:paraId="07594B26" w14:textId="02BDC05A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94" w:history="1">
        <w:r w:rsidR="002E7179" w:rsidRPr="00296BBB">
          <w:rPr>
            <w:rStyle w:val="Hyperlink"/>
            <w:noProof/>
          </w:rPr>
          <w:t>1) Date1.java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_Toc508029794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20</w:t>
        </w:r>
        <w:r w:rsidR="002E7179">
          <w:rPr>
            <w:noProof/>
            <w:webHidden/>
          </w:rPr>
          <w:fldChar w:fldCharType="end"/>
        </w:r>
      </w:hyperlink>
    </w:p>
    <w:p w14:paraId="07A4A269" w14:textId="2FB0C4F2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95" w:history="1">
        <w:r w:rsidR="002E7179" w:rsidRPr="00296BBB">
          <w:rPr>
            <w:rStyle w:val="Hyperlink"/>
            <w:noProof/>
          </w:rPr>
          <w:t>2) SimpleDateFormat 클래스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_Toc508029795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23</w:t>
        </w:r>
        <w:r w:rsidR="002E7179">
          <w:rPr>
            <w:noProof/>
            <w:webHidden/>
          </w:rPr>
          <w:fldChar w:fldCharType="end"/>
        </w:r>
      </w:hyperlink>
    </w:p>
    <w:p w14:paraId="51F7530F" w14:textId="191CC37C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96" w:history="1">
        <w:r w:rsidR="002E7179" w:rsidRPr="00296BBB">
          <w:rPr>
            <w:rStyle w:val="Hyperlink"/>
            <w:noProof/>
          </w:rPr>
          <w:t>3) date1.jsp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_Toc508029796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24</w:t>
        </w:r>
        <w:r w:rsidR="002E7179">
          <w:rPr>
            <w:noProof/>
            <w:webHidden/>
          </w:rPr>
          <w:fldChar w:fldCharType="end"/>
        </w:r>
      </w:hyperlink>
    </w:p>
    <w:p w14:paraId="183A5A24" w14:textId="34A3B09A" w:rsidR="002E7179" w:rsidRDefault="00AD595A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97" w:history="1">
        <w:r w:rsidR="002E7179" w:rsidRPr="00296BBB">
          <w:rPr>
            <w:rStyle w:val="Hyperlink"/>
            <w:rFonts w:hAnsi="굴림체"/>
            <w:noProof/>
          </w:rPr>
          <w:t>6.</w:t>
        </w:r>
        <w:r w:rsidR="002E7179" w:rsidRPr="00296BBB">
          <w:rPr>
            <w:rStyle w:val="Hyperlink"/>
            <w:noProof/>
          </w:rPr>
          <w:t xml:space="preserve"> 연습문제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_Toc508029797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26</w:t>
        </w:r>
        <w:r w:rsidR="002E7179">
          <w:rPr>
            <w:noProof/>
            <w:webHidden/>
          </w:rPr>
          <w:fldChar w:fldCharType="end"/>
        </w:r>
      </w:hyperlink>
    </w:p>
    <w:p w14:paraId="11A0DBF1" w14:textId="32399310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98" w:history="1">
        <w:r w:rsidR="002E7179" w:rsidRPr="00296BBB">
          <w:rPr>
            <w:rStyle w:val="Hyperlink"/>
            <w:noProof/>
          </w:rPr>
          <w:t>1) JSP 코드 분석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_Toc508029798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26</w:t>
        </w:r>
        <w:r w:rsidR="002E7179">
          <w:rPr>
            <w:noProof/>
            <w:webHidden/>
          </w:rPr>
          <w:fldChar w:fldCharType="end"/>
        </w:r>
      </w:hyperlink>
    </w:p>
    <w:p w14:paraId="63225D41" w14:textId="4D09EA08" w:rsidR="002E7179" w:rsidRDefault="00AD595A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508029799" w:history="1">
        <w:r w:rsidR="002E7179" w:rsidRPr="00296BBB">
          <w:rPr>
            <w:rStyle w:val="Hyperlink"/>
            <w:noProof/>
          </w:rPr>
          <w:t>2) 구현 실습</w:t>
        </w:r>
        <w:r w:rsidR="002E7179">
          <w:rPr>
            <w:noProof/>
            <w:webHidden/>
          </w:rPr>
          <w:tab/>
        </w:r>
        <w:r w:rsidR="002E7179">
          <w:rPr>
            <w:noProof/>
            <w:webHidden/>
          </w:rPr>
          <w:fldChar w:fldCharType="begin"/>
        </w:r>
        <w:r w:rsidR="002E7179">
          <w:rPr>
            <w:noProof/>
            <w:webHidden/>
          </w:rPr>
          <w:instrText xml:space="preserve"> PAGEREF _Toc508029799 \h </w:instrText>
        </w:r>
        <w:r w:rsidR="002E7179">
          <w:rPr>
            <w:noProof/>
            <w:webHidden/>
          </w:rPr>
        </w:r>
        <w:r w:rsidR="002E7179">
          <w:rPr>
            <w:noProof/>
            <w:webHidden/>
          </w:rPr>
          <w:fldChar w:fldCharType="separate"/>
        </w:r>
        <w:r w:rsidR="002E7179">
          <w:rPr>
            <w:noProof/>
            <w:webHidden/>
          </w:rPr>
          <w:t>27</w:t>
        </w:r>
        <w:r w:rsidR="002E7179">
          <w:rPr>
            <w:noProof/>
            <w:webHidden/>
          </w:rPr>
          <w:fldChar w:fldCharType="end"/>
        </w:r>
      </w:hyperlink>
    </w:p>
    <w:p w14:paraId="2A32EA99" w14:textId="0A7A77FF" w:rsidR="00A60590" w:rsidRPr="00A60590" w:rsidRDefault="00F4404D" w:rsidP="00A60590">
      <w:r>
        <w:fldChar w:fldCharType="end"/>
      </w:r>
    </w:p>
    <w:p w14:paraId="2A32EA9A" w14:textId="77777777" w:rsidR="00E514FC" w:rsidRDefault="00E514FC">
      <w:pPr>
        <w:widowControl/>
        <w:wordWrap/>
        <w:autoSpaceDE/>
        <w:autoSpaceDN/>
        <w:spacing w:after="200" w:line="276" w:lineRule="auto"/>
        <w:rPr>
          <w:rFonts w:asciiTheme="majorHAnsi" w:eastAsia="돋움" w:hAnsiTheme="majorHAnsi" w:cstheme="majorBidi"/>
          <w:b/>
          <w:sz w:val="24"/>
        </w:rPr>
      </w:pPr>
      <w:r>
        <w:br w:type="page"/>
      </w:r>
    </w:p>
    <w:p w14:paraId="08B17089" w14:textId="46424BBF" w:rsidR="000650FD" w:rsidRDefault="000650FD" w:rsidP="000650FD">
      <w:pPr>
        <w:pStyle w:val="Heading1"/>
      </w:pPr>
      <w:bookmarkStart w:id="1" w:name="_Toc508029775"/>
      <w:r>
        <w:rPr>
          <w:rFonts w:hint="eastAsia"/>
        </w:rPr>
        <w:t>배경지식</w:t>
      </w:r>
      <w:bookmarkEnd w:id="1"/>
    </w:p>
    <w:p w14:paraId="7860A604" w14:textId="77777777" w:rsidR="000650FD" w:rsidRPr="000650FD" w:rsidRDefault="000650FD" w:rsidP="000650FD"/>
    <w:p w14:paraId="6B666B5F" w14:textId="113711C5" w:rsidR="003D0664" w:rsidRDefault="003D0664" w:rsidP="003D0664">
      <w:pPr>
        <w:pStyle w:val="Heading2"/>
      </w:pPr>
      <w:bookmarkStart w:id="2" w:name="_Toc508029776"/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 페이지를 실행할 때 한글이 깨진다면?</w:t>
      </w:r>
      <w:bookmarkEnd w:id="2"/>
    </w:p>
    <w:p w14:paraId="2A32EAB0" w14:textId="77777777" w:rsidR="000B35FD" w:rsidRPr="002547E4" w:rsidRDefault="000B35FD" w:rsidP="00BC2925"/>
    <w:p w14:paraId="2A32EAB1" w14:textId="77777777" w:rsidR="000B35FD" w:rsidRDefault="000B35FD" w:rsidP="00BC2925">
      <w:r>
        <w:rPr>
          <w:rFonts w:hint="eastAsia"/>
        </w:rPr>
        <w:t>eclipse에서 소스 코드를 작성할 때 그 소스 코드 파일의 인코딩과</w:t>
      </w:r>
    </w:p>
    <w:p w14:paraId="2A32EAB2" w14:textId="77777777" w:rsidR="000B35FD" w:rsidRDefault="000B35FD" w:rsidP="00BC2925">
      <w:r>
        <w:rPr>
          <w:rFonts w:hint="eastAsia"/>
        </w:rPr>
        <w:t>그 소스 코드 파일</w:t>
      </w:r>
      <w:r w:rsidR="00AD0E9D">
        <w:rPr>
          <w:rFonts w:hint="eastAsia"/>
        </w:rPr>
        <w:t>을</w:t>
      </w:r>
      <w:r>
        <w:rPr>
          <w:rFonts w:hint="eastAsia"/>
        </w:rPr>
        <w:t xml:space="preserve"> 톰캣 웹서버가 읽어서 실행할 때의 인코딩과</w:t>
      </w:r>
    </w:p>
    <w:p w14:paraId="2A32EAB3" w14:textId="77777777" w:rsidR="00AD0E9D" w:rsidRDefault="000B35FD" w:rsidP="00BC2925">
      <w:r>
        <w:rPr>
          <w:rFonts w:hint="eastAsia"/>
        </w:rPr>
        <w:t xml:space="preserve">실행 결과 데이터가 웹브라우저로 전달되어서 웹브라우저 화면에 페이지가 보일 때의 인코딩이 </w:t>
      </w:r>
    </w:p>
    <w:p w14:paraId="2A32EAB4" w14:textId="77777777" w:rsidR="002547E4" w:rsidRDefault="000B35FD" w:rsidP="00BC2925">
      <w:r>
        <w:rPr>
          <w:rFonts w:hint="eastAsia"/>
        </w:rPr>
        <w:t xml:space="preserve">모두 같아야 한다. 그렇지 않으면 한글 문자가 </w:t>
      </w:r>
      <w:r w:rsidR="002547E4">
        <w:rPr>
          <w:rFonts w:hint="eastAsia"/>
        </w:rPr>
        <w:t>처음 입력했던 그 문자가 아니라 이상한 문자로 출력되게 된다.</w:t>
      </w:r>
    </w:p>
    <w:p w14:paraId="2A32EAB5" w14:textId="77777777" w:rsidR="00BC2925" w:rsidRPr="002547E4" w:rsidRDefault="00BC2925" w:rsidP="00BC2925"/>
    <w:p w14:paraId="29775674" w14:textId="77777777" w:rsidR="00B37A1A" w:rsidRDefault="00B37A1A" w:rsidP="00BC2925">
      <w:r>
        <w:rPr>
          <w:rFonts w:hint="eastAsia"/>
        </w:rPr>
        <w:t>웹에서 주로 사용하는 문자 인코딩 두개는 다음과 같다.</w:t>
      </w:r>
    </w:p>
    <w:p w14:paraId="2A32EAB7" w14:textId="77777777" w:rsidR="000D77E9" w:rsidRPr="00B37A1A" w:rsidRDefault="000D77E9" w:rsidP="00BC2925"/>
    <w:p w14:paraId="2A32EAB8" w14:textId="77777777" w:rsidR="00D53F2E" w:rsidRDefault="000D77E9" w:rsidP="00BC2925">
      <w:r>
        <w:rPr>
          <w:rFonts w:hint="eastAsia"/>
        </w:rPr>
        <w:t xml:space="preserve">(1) </w:t>
      </w:r>
      <w:r w:rsidR="00D53F2E">
        <w:rPr>
          <w:rFonts w:hint="eastAsia"/>
        </w:rPr>
        <w:t>UTF-8 인코딩</w:t>
      </w:r>
    </w:p>
    <w:p w14:paraId="2A32EAB9" w14:textId="6826F045" w:rsidR="00D53F2E" w:rsidRDefault="000D77E9" w:rsidP="00BC2925">
      <w:r>
        <w:rPr>
          <w:rFonts w:hint="eastAsia"/>
        </w:rPr>
        <w:t xml:space="preserve">(2) </w:t>
      </w:r>
      <w:r w:rsidR="00D53F2E">
        <w:rPr>
          <w:rFonts w:hint="eastAsia"/>
        </w:rPr>
        <w:t>ANSI 인코딩 (MS949</w:t>
      </w:r>
      <w:r w:rsidR="005C6FC5">
        <w:rPr>
          <w:rFonts w:hint="eastAsia"/>
        </w:rPr>
        <w:t>, EUC</w:t>
      </w:r>
      <w:r w:rsidR="00B37A1A">
        <w:t>-</w:t>
      </w:r>
      <w:r w:rsidR="005C6FC5">
        <w:rPr>
          <w:rFonts w:hint="eastAsia"/>
        </w:rPr>
        <w:t>KR</w:t>
      </w:r>
      <w:r w:rsidR="00D53F2E">
        <w:rPr>
          <w:rFonts w:hint="eastAsia"/>
        </w:rPr>
        <w:t xml:space="preserve"> 인코딩이라고도 부른다)</w:t>
      </w:r>
    </w:p>
    <w:p w14:paraId="2A32EABA" w14:textId="77777777" w:rsidR="00D53F2E" w:rsidRPr="00B37A1A" w:rsidRDefault="00D53F2E" w:rsidP="00BC2925"/>
    <w:p w14:paraId="2A32EABB" w14:textId="060C353C" w:rsidR="00BC2925" w:rsidRDefault="00D53F2E" w:rsidP="00BC2925">
      <w:r>
        <w:rPr>
          <w:rFonts w:hint="eastAsia"/>
        </w:rPr>
        <w:t>Java 개발 도구들의 인코딩을 UTF-8로 모두 통일하는 것이 안전하다.</w:t>
      </w:r>
    </w:p>
    <w:p w14:paraId="1D62E7A3" w14:textId="77777777" w:rsidR="00406B98" w:rsidRDefault="00406B98" w:rsidP="00BC2925"/>
    <w:p w14:paraId="2A32EABC" w14:textId="067D3622" w:rsidR="00792869" w:rsidRDefault="001E70BD" w:rsidP="00BC2925">
      <w:r>
        <w:t xml:space="preserve">- </w:t>
      </w:r>
      <w:r w:rsidR="00792869">
        <w:rPr>
          <w:rFonts w:hint="eastAsia"/>
        </w:rPr>
        <w:t>eclipse 개발도구의 인코딩도 UTF-8</w:t>
      </w:r>
    </w:p>
    <w:p w14:paraId="2A32EABD" w14:textId="1AE4CDD9" w:rsidR="00792869" w:rsidRDefault="001E70BD" w:rsidP="00BC2925">
      <w:r>
        <w:rPr>
          <w:rFonts w:hint="eastAsia"/>
        </w:rPr>
        <w:t>-</w:t>
      </w:r>
      <w:r>
        <w:t xml:space="preserve"> </w:t>
      </w:r>
      <w:r w:rsidR="00792869">
        <w:rPr>
          <w:rFonts w:hint="eastAsia"/>
        </w:rPr>
        <w:t>톰캣 서버의 인코딩도 UTF-8</w:t>
      </w:r>
    </w:p>
    <w:p w14:paraId="2A32EABE" w14:textId="18226A4A" w:rsidR="00792869" w:rsidRDefault="001E70BD" w:rsidP="00BC2925">
      <w:r>
        <w:rPr>
          <w:rFonts w:hint="eastAsia"/>
        </w:rPr>
        <w:t>-</w:t>
      </w:r>
      <w:r>
        <w:t xml:space="preserve"> </w:t>
      </w:r>
      <w:r w:rsidR="00792869">
        <w:rPr>
          <w:rFonts w:hint="eastAsia"/>
        </w:rPr>
        <w:t>웹브라우저의 인코딩도 UTF-8</w:t>
      </w:r>
    </w:p>
    <w:p w14:paraId="7B54532C" w14:textId="2860B758" w:rsidR="00406B98" w:rsidRDefault="00406B98" w:rsidP="00BC2925"/>
    <w:p w14:paraId="21667A65" w14:textId="4E605E2E" w:rsidR="00406B98" w:rsidRDefault="00406B98" w:rsidP="00406B98">
      <w:pPr>
        <w:pStyle w:val="Heading3"/>
      </w:pPr>
      <w:r>
        <w:rPr>
          <w:rFonts w:hint="eastAsia"/>
        </w:rPr>
        <w:t xml:space="preserve">eclipse </w:t>
      </w:r>
      <w:r>
        <w:rPr>
          <w:rFonts w:hint="eastAsia"/>
        </w:rPr>
        <w:t>개발도구의</w:t>
      </w:r>
      <w:r>
        <w:rPr>
          <w:rFonts w:hint="eastAsia"/>
        </w:rPr>
        <w:t xml:space="preserve"> </w:t>
      </w:r>
      <w:r>
        <w:rPr>
          <w:rFonts w:hint="eastAsia"/>
        </w:rPr>
        <w:t>인코딩도</w:t>
      </w:r>
      <w:r>
        <w:rPr>
          <w:rFonts w:hint="eastAsia"/>
        </w:rPr>
        <w:t xml:space="preserve"> UTF-8</w:t>
      </w:r>
    </w:p>
    <w:p w14:paraId="6209E3CD" w14:textId="4CD9F251" w:rsidR="00406B98" w:rsidRDefault="00406B98" w:rsidP="00406B98"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>에서 소스코드 파일을 저장할 때,</w:t>
      </w:r>
      <w:r>
        <w:t xml:space="preserve"> UTF-8 </w:t>
      </w:r>
      <w:r>
        <w:rPr>
          <w:rFonts w:hint="eastAsia"/>
        </w:rPr>
        <w:t>인코딩으로 저장해야 한다.</w:t>
      </w:r>
    </w:p>
    <w:p w14:paraId="6031EDB5" w14:textId="65F147EC" w:rsidR="00406B98" w:rsidRDefault="00406B98" w:rsidP="00406B98"/>
    <w:p w14:paraId="746115D4" w14:textId="48820DCE" w:rsidR="00170ABB" w:rsidRDefault="00170ABB" w:rsidP="00170ABB">
      <w:pPr>
        <w:pStyle w:val="Heading3"/>
      </w:pPr>
      <w:r>
        <w:rPr>
          <w:rFonts w:hint="eastAsia"/>
        </w:rPr>
        <w:t>톰캣</w:t>
      </w:r>
      <w:r>
        <w:rPr>
          <w:rFonts w:hint="eastAsia"/>
        </w:rPr>
        <w:t xml:space="preserve"> </w:t>
      </w:r>
      <w:r>
        <w:rPr>
          <w:rFonts w:hint="eastAsia"/>
        </w:rPr>
        <w:t>웹서버의</w:t>
      </w:r>
      <w:r>
        <w:rPr>
          <w:rFonts w:hint="eastAsia"/>
        </w:rPr>
        <w:t xml:space="preserve"> </w:t>
      </w:r>
      <w:r>
        <w:rPr>
          <w:rFonts w:hint="eastAsia"/>
        </w:rPr>
        <w:t>인코딩도</w:t>
      </w:r>
      <w:r>
        <w:rPr>
          <w:rFonts w:hint="eastAsia"/>
        </w:rPr>
        <w:t xml:space="preserve"> UTF-8</w:t>
      </w:r>
    </w:p>
    <w:p w14:paraId="40586876" w14:textId="38D2392C" w:rsidR="00170ABB" w:rsidRDefault="00170ABB" w:rsidP="00170ABB">
      <w:r>
        <w:rPr>
          <w:rFonts w:hint="eastAsia"/>
        </w:rPr>
        <w:t>톰캣 서버에서 소스코드 파일을 읽어서 실행할 때,</w:t>
      </w:r>
      <w:r>
        <w:t xml:space="preserve"> UTF-8 </w:t>
      </w:r>
      <w:r>
        <w:rPr>
          <w:rFonts w:hint="eastAsia"/>
        </w:rPr>
        <w:t>인코딩을 사용해야 한다.</w:t>
      </w:r>
    </w:p>
    <w:p w14:paraId="2F60E538" w14:textId="2442C7AF" w:rsidR="00170ABB" w:rsidRPr="00170ABB" w:rsidRDefault="00170ABB" w:rsidP="00170ABB"/>
    <w:p w14:paraId="3862FD22" w14:textId="797FE845" w:rsidR="00170ABB" w:rsidRDefault="00170ABB" w:rsidP="00170ABB">
      <w:pPr>
        <w:pStyle w:val="Heading3"/>
      </w:pPr>
      <w:r>
        <w:rPr>
          <w:rFonts w:hint="eastAsia"/>
        </w:rPr>
        <w:t>웹브라우저의</w:t>
      </w:r>
      <w:r>
        <w:rPr>
          <w:rFonts w:hint="eastAsia"/>
        </w:rPr>
        <w:t xml:space="preserve"> </w:t>
      </w:r>
      <w:r>
        <w:rPr>
          <w:rFonts w:hint="eastAsia"/>
        </w:rPr>
        <w:t>인코딩도</w:t>
      </w:r>
      <w:r>
        <w:rPr>
          <w:rFonts w:hint="eastAsia"/>
        </w:rPr>
        <w:t xml:space="preserve"> UTF-8</w:t>
      </w:r>
    </w:p>
    <w:p w14:paraId="763B26D2" w14:textId="596A966B" w:rsidR="00170ABB" w:rsidRDefault="00B02851" w:rsidP="00170ABB">
      <w:r>
        <w:rPr>
          <w:rFonts w:hint="eastAsia"/>
        </w:rPr>
        <w:t>서버로부터 전달된 문자열을 웹브라우저 창에 표시할 때,</w:t>
      </w:r>
      <w:r>
        <w:t xml:space="preserve"> UTF-8 </w:t>
      </w:r>
      <w:r>
        <w:rPr>
          <w:rFonts w:hint="eastAsia"/>
        </w:rPr>
        <w:t>인코딩을 사용해야 한다.</w:t>
      </w:r>
    </w:p>
    <w:p w14:paraId="72244C0F" w14:textId="19AA4CDE" w:rsidR="00170ABB" w:rsidRDefault="00170ABB" w:rsidP="00170ABB"/>
    <w:p w14:paraId="2A32EABF" w14:textId="77777777" w:rsidR="000D77E9" w:rsidRDefault="000D77E9" w:rsidP="00BC2925"/>
    <w:p w14:paraId="2A32EAC0" w14:textId="200EA8C1" w:rsidR="00AD0E9D" w:rsidRDefault="00AD0E9D" w:rsidP="00BC2925">
      <w:r>
        <w:rPr>
          <w:rFonts w:hint="eastAsia"/>
        </w:rPr>
        <w:t xml:space="preserve">Windows </w:t>
      </w:r>
      <w:r w:rsidR="003D0664">
        <w:rPr>
          <w:rFonts w:hint="eastAsia"/>
        </w:rPr>
        <w:t>앱</w:t>
      </w:r>
      <w:r>
        <w:rPr>
          <w:rFonts w:hint="eastAsia"/>
        </w:rPr>
        <w:t xml:space="preserve">들의 기본 인코딩은 </w:t>
      </w:r>
      <w:r>
        <w:t xml:space="preserve">ANSI (MS949) </w:t>
      </w:r>
      <w:r>
        <w:rPr>
          <w:rFonts w:hint="eastAsia"/>
        </w:rPr>
        <w:t>이다.</w:t>
      </w:r>
    </w:p>
    <w:p w14:paraId="2A32EAC1" w14:textId="4F01748A" w:rsidR="00AD0E9D" w:rsidRDefault="00AD0E9D" w:rsidP="00BC2925">
      <w:r>
        <w:t xml:space="preserve">Windows </w:t>
      </w:r>
      <w:r>
        <w:rPr>
          <w:rFonts w:hint="eastAsia"/>
        </w:rPr>
        <w:t>메모</w:t>
      </w:r>
      <w:r w:rsidR="003D0664">
        <w:rPr>
          <w:rFonts w:hint="eastAsia"/>
        </w:rPr>
        <w:t>장</w:t>
      </w:r>
      <w:r>
        <w:rPr>
          <w:rFonts w:hint="eastAsia"/>
        </w:rPr>
        <w:t xml:space="preserve">에서 </w:t>
      </w:r>
      <w:r w:rsidR="00B37A1A">
        <w:t xml:space="preserve">ANSI </w:t>
      </w:r>
      <w:r w:rsidR="00B37A1A">
        <w:rPr>
          <w:rFonts w:hint="eastAsia"/>
        </w:rPr>
        <w:t>인코딩으로 저장한</w:t>
      </w:r>
      <w:r>
        <w:rPr>
          <w:rFonts w:hint="eastAsia"/>
        </w:rPr>
        <w:t xml:space="preserve"> 소스 파일을</w:t>
      </w:r>
      <w:r w:rsidR="00B37A1A">
        <w:rPr>
          <w:rFonts w:hint="eastAsia"/>
        </w:rPr>
        <w:t xml:space="preserve">, </w:t>
      </w:r>
      <w:r>
        <w:t>eclipse</w:t>
      </w:r>
      <w:r>
        <w:rPr>
          <w:rFonts w:hint="eastAsia"/>
        </w:rPr>
        <w:t xml:space="preserve">에서 </w:t>
      </w:r>
      <w:r w:rsidR="00B37A1A">
        <w:t>UTF-8</w:t>
      </w:r>
      <w:r w:rsidR="00B37A1A">
        <w:rPr>
          <w:rFonts w:hint="eastAsia"/>
        </w:rPr>
        <w:t>로 인코딩으로 해석해서 열면</w:t>
      </w:r>
    </w:p>
    <w:p w14:paraId="2A32EAC2" w14:textId="77777777" w:rsidR="00AD0E9D" w:rsidRDefault="00AD0E9D" w:rsidP="00BC2925">
      <w:r>
        <w:rPr>
          <w:rFonts w:hint="eastAsia"/>
        </w:rPr>
        <w:t>알파벳 문자는 괜찮은데 한글만 다 이상한 문자로 출력될 것이다.</w:t>
      </w:r>
    </w:p>
    <w:p w14:paraId="2A32EAC3" w14:textId="77777777" w:rsidR="00AD0E9D" w:rsidRPr="00AD0E9D" w:rsidRDefault="00AD0E9D" w:rsidP="00BC2925"/>
    <w:p w14:paraId="2E56F294" w14:textId="77777777" w:rsidR="003D0664" w:rsidRDefault="003D0664" w:rsidP="00E514FC"/>
    <w:p w14:paraId="2A32EADC" w14:textId="77777777" w:rsidR="00DF71CA" w:rsidRDefault="00DF71CA" w:rsidP="00E514FC"/>
    <w:p w14:paraId="2A32EADD" w14:textId="77777777" w:rsidR="00DF71CA" w:rsidRDefault="00DF71CA" w:rsidP="00E514FC"/>
    <w:p w14:paraId="2A32EADF" w14:textId="77777777" w:rsidR="00DF71CA" w:rsidRDefault="00DF71CA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32"/>
        </w:rPr>
      </w:pPr>
      <w:r>
        <w:br w:type="page"/>
      </w:r>
    </w:p>
    <w:p w14:paraId="2A32EAE0" w14:textId="77777777" w:rsidR="00831093" w:rsidRDefault="000D77E9" w:rsidP="00E5793D">
      <w:pPr>
        <w:pStyle w:val="Heading1"/>
      </w:pPr>
      <w:bookmarkStart w:id="3" w:name="_Toc397183972"/>
      <w:bookmarkStart w:id="4" w:name="_Toc508029777"/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 w:rsidR="00831093">
        <w:rPr>
          <w:rFonts w:hint="eastAsia"/>
        </w:rPr>
        <w:t>프로젝트</w:t>
      </w:r>
      <w:r w:rsidR="00831093">
        <w:rPr>
          <w:rFonts w:hint="eastAsia"/>
        </w:rPr>
        <w:t xml:space="preserve"> </w:t>
      </w:r>
      <w:r w:rsidR="00831093">
        <w:rPr>
          <w:rFonts w:hint="eastAsia"/>
        </w:rPr>
        <w:t>생성</w:t>
      </w:r>
      <w:bookmarkEnd w:id="3"/>
      <w:bookmarkEnd w:id="4"/>
    </w:p>
    <w:p w14:paraId="2A32EAE1" w14:textId="77777777" w:rsidR="000D77E9" w:rsidRPr="00C86BB8" w:rsidRDefault="000D77E9" w:rsidP="000D77E9"/>
    <w:p w14:paraId="2A32EAE2" w14:textId="77777777" w:rsidR="000D77E9" w:rsidRDefault="000D77E9" w:rsidP="000D77E9">
      <w:r>
        <w:rPr>
          <w:rFonts w:hint="eastAsia"/>
        </w:rPr>
        <w:t>강의에서 사용할 예제를 작성하기 위한 Dynamic Web Project를 생성하자.</w:t>
      </w:r>
    </w:p>
    <w:p w14:paraId="2A32EAE3" w14:textId="77777777" w:rsidR="000D77E9" w:rsidRDefault="000D77E9" w:rsidP="000D77E9"/>
    <w:p w14:paraId="44EFA221" w14:textId="77777777" w:rsidR="00CC6BD4" w:rsidRDefault="00CC6BD4" w:rsidP="000D77E9"/>
    <w:p w14:paraId="638F48FB" w14:textId="77777777" w:rsidR="00CC6BD4" w:rsidRDefault="00CC6BD4" w:rsidP="00CC6BD4">
      <w:pPr>
        <w:pStyle w:val="Heading2"/>
      </w:pPr>
      <w:bookmarkStart w:id="5" w:name="_Toc508029778"/>
      <w:r>
        <w:rPr>
          <w:rFonts w:hint="eastAsia"/>
        </w:rPr>
        <w:t>폴더명 조심</w:t>
      </w:r>
      <w:bookmarkEnd w:id="5"/>
    </w:p>
    <w:p w14:paraId="286EFB6D" w14:textId="77777777" w:rsidR="00CC6BD4" w:rsidRDefault="00CC6BD4" w:rsidP="00CC6BD4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도구들 중에서 한글 파일명이나 한글 폴더명을 제대로 인식 못하는 것들이 있다.</w:t>
      </w:r>
    </w:p>
    <w:p w14:paraId="44B05A04" w14:textId="05F70C4C" w:rsidR="00CC6BD4" w:rsidRDefault="00CC6BD4" w:rsidP="00CC6BD4">
      <w:r>
        <w:rPr>
          <w:rFonts w:hint="eastAsia"/>
        </w:rPr>
        <w:t>한글 뿐만 아니라 공백 문자가 경로명(</w:t>
      </w:r>
      <w:r>
        <w:t>path)</w:t>
      </w:r>
      <w:r>
        <w:rPr>
          <w:rFonts w:hint="eastAsia"/>
        </w:rPr>
        <w:t>에 포함된 것도 인식 못하는 것들이 있다.</w:t>
      </w:r>
    </w:p>
    <w:p w14:paraId="3C7A27FD" w14:textId="77777777" w:rsidR="00CC6BD4" w:rsidRPr="00CC6BD4" w:rsidRDefault="00CC6BD4" w:rsidP="00CC6BD4"/>
    <w:p w14:paraId="355CFB43" w14:textId="3947A8F9" w:rsidR="00CC6BD4" w:rsidRDefault="00CC6BD4" w:rsidP="00CC6BD4">
      <w:r w:rsidRPr="00A05EAE">
        <w:rPr>
          <w:rFonts w:hint="eastAsia"/>
          <w:highlight w:val="yellow"/>
        </w:rPr>
        <w:t>프로젝트를 생성할 때</w:t>
      </w:r>
      <w:r w:rsidRPr="00A05EAE">
        <w:rPr>
          <w:highlight w:val="yellow"/>
        </w:rPr>
        <w:t xml:space="preserve">, </w:t>
      </w:r>
      <w:r w:rsidRPr="00A05EAE">
        <w:rPr>
          <w:rFonts w:hint="eastAsia"/>
          <w:highlight w:val="yellow"/>
        </w:rPr>
        <w:t>프로젝트 폴더의 경로명(</w:t>
      </w:r>
      <w:r w:rsidRPr="00A05EAE">
        <w:rPr>
          <w:highlight w:val="yellow"/>
        </w:rPr>
        <w:t>path)</w:t>
      </w:r>
      <w:r w:rsidRPr="00A05EAE">
        <w:rPr>
          <w:rFonts w:hint="eastAsia"/>
          <w:highlight w:val="yellow"/>
        </w:rPr>
        <w:t>에 한글이나 공백 문자가 없어야 한다.</w:t>
      </w:r>
    </w:p>
    <w:p w14:paraId="515677F6" w14:textId="77777777" w:rsidR="00CC6BD4" w:rsidRDefault="00CC6BD4" w:rsidP="00CC6BD4"/>
    <w:p w14:paraId="0D2A336C" w14:textId="6C591DD0" w:rsidR="00CC6BD4" w:rsidRDefault="00CC6BD4" w:rsidP="00CC6BD4">
      <w:r>
        <w:rPr>
          <w:rFonts w:hint="eastAsia"/>
        </w:rPr>
        <w:t>바탕화면에 프로젝트를 생성하지 말자.</w:t>
      </w:r>
    </w:p>
    <w:p w14:paraId="52733F37" w14:textId="75C4F013" w:rsidR="00CC6BD4" w:rsidRDefault="00CC6BD4" w:rsidP="00CC6BD4">
      <w:r>
        <w:rPr>
          <w:rFonts w:hint="eastAsia"/>
        </w:rPr>
        <w:t xml:space="preserve">옛날 버전의 </w:t>
      </w:r>
      <w:r>
        <w:t>Windows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 xml:space="preserve">바탕화면 폴더의 이름이 </w:t>
      </w:r>
      <w:r>
        <w:t>"</w:t>
      </w:r>
      <w:r>
        <w:rPr>
          <w:rFonts w:hint="eastAsia"/>
        </w:rPr>
        <w:t>바탕화면"이다.</w:t>
      </w:r>
    </w:p>
    <w:p w14:paraId="1F3B02BD" w14:textId="77BB9D2A" w:rsidR="003D0664" w:rsidRPr="003D0664" w:rsidRDefault="003D0664" w:rsidP="00CC6BD4">
      <w:r>
        <w:rPr>
          <w:rFonts w:hint="eastAsia"/>
        </w:rPr>
        <w:t xml:space="preserve">(최근 버전의 </w:t>
      </w:r>
      <w:r>
        <w:t>Windows</w:t>
      </w:r>
      <w:r>
        <w:rPr>
          <w:rFonts w:hint="eastAsia"/>
        </w:rPr>
        <w:t>에서 바탕화면 폴더의 이름은 "</w:t>
      </w:r>
      <w:r>
        <w:t xml:space="preserve">Desktop" </w:t>
      </w:r>
      <w:r>
        <w:rPr>
          <w:rFonts w:hint="eastAsia"/>
        </w:rPr>
        <w:t>이다.)</w:t>
      </w:r>
    </w:p>
    <w:p w14:paraId="2B9C60E9" w14:textId="77777777" w:rsidR="00687430" w:rsidRPr="003D0664" w:rsidRDefault="00687430" w:rsidP="00CC6BD4"/>
    <w:p w14:paraId="4B2017D3" w14:textId="390B37C7" w:rsidR="00CC6BD4" w:rsidRDefault="00687430" w:rsidP="00CC6BD4">
      <w:r w:rsidRPr="00A24072">
        <w:rPr>
          <w:rFonts w:hint="eastAsia"/>
          <w:highlight w:val="yellow"/>
        </w:rPr>
        <w:t>Windows</w:t>
      </w:r>
      <w:r w:rsidRPr="00A24072">
        <w:rPr>
          <w:highlight w:val="yellow"/>
        </w:rPr>
        <w:t xml:space="preserve"> </w:t>
      </w:r>
      <w:r w:rsidRPr="00A24072">
        <w:rPr>
          <w:rFonts w:hint="eastAsia"/>
          <w:highlight w:val="yellow"/>
        </w:rPr>
        <w:t>사용자 계정</w:t>
      </w:r>
      <w:r w:rsidR="003D0664" w:rsidRPr="00A24072">
        <w:rPr>
          <w:rFonts w:hint="eastAsia"/>
          <w:highlight w:val="yellow"/>
        </w:rPr>
        <w:t>(로그인 아이디)</w:t>
      </w:r>
      <w:r w:rsidRPr="00A24072">
        <w:rPr>
          <w:rFonts w:hint="eastAsia"/>
          <w:highlight w:val="yellow"/>
        </w:rPr>
        <w:t>에 한글이나 공백이 있어도 안된다.</w:t>
      </w:r>
    </w:p>
    <w:p w14:paraId="3ED060E0" w14:textId="77777777" w:rsidR="003D0664" w:rsidRDefault="003D0664" w:rsidP="00CC6BD4">
      <w:r>
        <w:rPr>
          <w:rFonts w:hint="eastAsia"/>
        </w:rPr>
        <w:t xml:space="preserve">계정 이름으로 사용자의 </w:t>
      </w:r>
      <w:r w:rsidR="00687430">
        <w:rPr>
          <w:rFonts w:hint="eastAsia"/>
        </w:rPr>
        <w:t>홈(</w:t>
      </w:r>
      <w:r w:rsidR="00687430">
        <w:t xml:space="preserve">home) </w:t>
      </w:r>
      <w:r w:rsidR="00687430">
        <w:rPr>
          <w:rFonts w:hint="eastAsia"/>
        </w:rPr>
        <w:t>폴더가 만들어</w:t>
      </w:r>
      <w:r>
        <w:rPr>
          <w:rFonts w:hint="eastAsia"/>
        </w:rPr>
        <w:t>지는데,</w:t>
      </w:r>
    </w:p>
    <w:p w14:paraId="0F4D57D8" w14:textId="4A5A9C03" w:rsidR="00CC6BD4" w:rsidRDefault="003D0664" w:rsidP="000D77E9">
      <w:r>
        <w:rPr>
          <w:rFonts w:hint="eastAsia"/>
        </w:rPr>
        <w:t>여기에 설정 파일들이나 데이터 파일들이 저장되기 때문이다.</w:t>
      </w:r>
    </w:p>
    <w:p w14:paraId="39EBED26" w14:textId="2D09C799" w:rsidR="00687430" w:rsidRDefault="00687430" w:rsidP="000D77E9"/>
    <w:p w14:paraId="6B3B1019" w14:textId="77777777" w:rsidR="003D0664" w:rsidRPr="003D0664" w:rsidRDefault="003D0664" w:rsidP="000D77E9"/>
    <w:p w14:paraId="2A32EAE5" w14:textId="77777777" w:rsidR="000D77E9" w:rsidRDefault="000D77E9" w:rsidP="00551E9D">
      <w:pPr>
        <w:pStyle w:val="Heading2"/>
      </w:pPr>
      <w:bookmarkStart w:id="6" w:name="_Toc508029779"/>
      <w:r>
        <w:rPr>
          <w:rFonts w:hint="eastAsia"/>
        </w:rPr>
        <w:t>프로젝트 생성</w:t>
      </w:r>
      <w:bookmarkEnd w:id="6"/>
    </w:p>
    <w:p w14:paraId="00B32BCA" w14:textId="02FD8401" w:rsidR="003C0044" w:rsidRDefault="00E514FC" w:rsidP="00E514FC">
      <w:r>
        <w:rPr>
          <w:rFonts w:hint="eastAsia"/>
        </w:rPr>
        <w:t xml:space="preserve">이클립스 메뉴: </w:t>
      </w:r>
    </w:p>
    <w:p w14:paraId="52BDC9F1" w14:textId="433E7609" w:rsidR="003C0044" w:rsidRDefault="003C0044" w:rsidP="00E514FC">
      <w:r>
        <w:t xml:space="preserve">   </w:t>
      </w:r>
      <w:r>
        <w:rPr>
          <w:rFonts w:hint="eastAsia"/>
        </w:rPr>
        <w:t>F</w:t>
      </w:r>
      <w:r>
        <w:t xml:space="preserve">ile - New - </w:t>
      </w:r>
      <w:r w:rsidRPr="00EB43C2">
        <w:rPr>
          <w:b/>
        </w:rPr>
        <w:t>Dynamic Web Project</w:t>
      </w:r>
      <w:r>
        <w:t xml:space="preserve"> </w:t>
      </w:r>
    </w:p>
    <w:p w14:paraId="2A32EAE7" w14:textId="42AF95CA" w:rsidR="00E514FC" w:rsidRDefault="003C0044" w:rsidP="00E514FC">
      <w:r>
        <w:t xml:space="preserve">   </w:t>
      </w:r>
      <w:r w:rsidR="00E514FC">
        <w:rPr>
          <w:rFonts w:hint="eastAsia"/>
        </w:rPr>
        <w:t xml:space="preserve">File </w:t>
      </w:r>
      <w:r w:rsidR="00E514FC">
        <w:t>–</w:t>
      </w:r>
      <w:r w:rsidR="00E514FC">
        <w:rPr>
          <w:rFonts w:hint="eastAsia"/>
        </w:rPr>
        <w:t xml:space="preserve"> New </w:t>
      </w:r>
      <w:r w:rsidR="00E514FC">
        <w:t>–</w:t>
      </w:r>
      <w:r>
        <w:t xml:space="preserve"> Other - W</w:t>
      </w:r>
      <w:r w:rsidR="00E514FC">
        <w:rPr>
          <w:rFonts w:hint="eastAsia"/>
        </w:rPr>
        <w:t xml:space="preserve">eb - </w:t>
      </w:r>
      <w:r w:rsidR="00E514FC" w:rsidRPr="00EB43C2">
        <w:rPr>
          <w:rFonts w:hint="eastAsia"/>
          <w:b/>
        </w:rPr>
        <w:t>Dynamic Web Project</w:t>
      </w:r>
    </w:p>
    <w:p w14:paraId="2A32EAE8" w14:textId="77777777" w:rsidR="00E514FC" w:rsidRDefault="00E514FC" w:rsidP="00E514FC">
      <w:r>
        <w:rPr>
          <w:noProof/>
        </w:rPr>
        <w:drawing>
          <wp:inline distT="0" distB="0" distL="0" distR="0" wp14:anchorId="2A32EEF1" wp14:editId="2A32EEF2">
            <wp:extent cx="3868554" cy="445273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712" cy="445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EAE9" w14:textId="77777777" w:rsidR="00E514FC" w:rsidRDefault="00E514FC" w:rsidP="00E514FC"/>
    <w:p w14:paraId="2A32EAEA" w14:textId="77777777" w:rsidR="00E514FC" w:rsidRDefault="00E514FC" w:rsidP="00E514FC">
      <w:r>
        <w:rPr>
          <w:rFonts w:hint="eastAsia"/>
        </w:rPr>
        <w:t xml:space="preserve">Project name: lecture1 </w:t>
      </w:r>
    </w:p>
    <w:p w14:paraId="2A32EAEB" w14:textId="77777777" w:rsidR="00E514FC" w:rsidRDefault="00E514FC" w:rsidP="00E514FC">
      <w:r>
        <w:rPr>
          <w:rFonts w:hint="eastAsia"/>
        </w:rPr>
        <w:t>Finish 버튼 클릭</w:t>
      </w:r>
    </w:p>
    <w:p w14:paraId="2A32EAEC" w14:textId="77777777" w:rsidR="00E514FC" w:rsidRDefault="00E514FC" w:rsidP="00E514FC"/>
    <w:p w14:paraId="2A32EAED" w14:textId="77777777" w:rsidR="000D77E9" w:rsidRDefault="000D77E9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32"/>
        </w:rPr>
      </w:pPr>
      <w:r>
        <w:br w:type="page"/>
      </w:r>
    </w:p>
    <w:p w14:paraId="2A32EAEE" w14:textId="77777777" w:rsidR="00E514FC" w:rsidRDefault="00831093" w:rsidP="00F500B9">
      <w:pPr>
        <w:pStyle w:val="Heading3"/>
      </w:pP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2A32EAEF" w14:textId="77777777" w:rsidR="00F500B9" w:rsidRPr="00F500B9" w:rsidRDefault="00F500B9" w:rsidP="00F500B9"/>
    <w:p w14:paraId="2A32EAF0" w14:textId="679CC7AD" w:rsidR="000D77E9" w:rsidRDefault="000D77E9" w:rsidP="000D77E9">
      <w:r>
        <w:rPr>
          <w:rFonts w:hint="eastAsia"/>
        </w:rPr>
        <w:t xml:space="preserve">강의 예제 파일들을 </w:t>
      </w:r>
      <w:r w:rsidR="00E3633D">
        <w:rPr>
          <w:rFonts w:hint="eastAsia"/>
        </w:rPr>
        <w:t>작성할</w:t>
      </w:r>
      <w:r>
        <w:rPr>
          <w:rFonts w:hint="eastAsia"/>
        </w:rPr>
        <w:t xml:space="preserve"> </w:t>
      </w:r>
      <w:r w:rsidR="00F361B8">
        <w:t>jsp</w:t>
      </w:r>
      <w:r>
        <w:rPr>
          <w:rFonts w:hint="eastAsia"/>
        </w:rPr>
        <w:t>01 폴더를 생성하자.</w:t>
      </w:r>
    </w:p>
    <w:p w14:paraId="2A32EAF1" w14:textId="77777777" w:rsidR="000D77E9" w:rsidRPr="00E3633D" w:rsidRDefault="000D77E9" w:rsidP="000D77E9"/>
    <w:p w14:paraId="2A32EAF2" w14:textId="77777777" w:rsidR="00831093" w:rsidRDefault="00831093" w:rsidP="00831093">
      <w:r>
        <w:rPr>
          <w:noProof/>
        </w:rPr>
        <w:drawing>
          <wp:inline distT="0" distB="0" distL="0" distR="0" wp14:anchorId="2A32EEF3" wp14:editId="2A32EEF4">
            <wp:extent cx="5653377" cy="362082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257" cy="362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EAF3" w14:textId="77777777" w:rsidR="00831093" w:rsidRDefault="00831093" w:rsidP="00831093"/>
    <w:p w14:paraId="2A32EAF4" w14:textId="77777777" w:rsidR="00286F15" w:rsidRDefault="00831093" w:rsidP="00831093">
      <w:r>
        <w:rPr>
          <w:rFonts w:hint="eastAsia"/>
        </w:rPr>
        <w:t xml:space="preserve">Project Explorer창에서 lecture1 프로젝트의 아래 WebContent 폴더를 </w:t>
      </w:r>
    </w:p>
    <w:p w14:paraId="2A32EAF5" w14:textId="77777777" w:rsidR="00831093" w:rsidRDefault="00286F15" w:rsidP="00831093">
      <w:r>
        <w:rPr>
          <w:rFonts w:hint="eastAsia"/>
        </w:rPr>
        <w:t xml:space="preserve">마우스 오른쪽 버튼 </w:t>
      </w:r>
      <w:r w:rsidR="00831093">
        <w:rPr>
          <w:rFonts w:hint="eastAsia"/>
        </w:rPr>
        <w:t>클릭</w:t>
      </w:r>
      <w:r>
        <w:rPr>
          <w:rFonts w:hint="eastAsia"/>
        </w:rPr>
        <w:t xml:space="preserve"> - New - Folder 클릭하면 아래의 대화상자가 나타난다.</w:t>
      </w:r>
    </w:p>
    <w:p w14:paraId="2A32EAF6" w14:textId="77777777" w:rsidR="00286F15" w:rsidRDefault="00286F15" w:rsidP="00831093"/>
    <w:p w14:paraId="2A32EAF7" w14:textId="77777777" w:rsidR="00286F15" w:rsidRDefault="00F361B8" w:rsidP="00831093">
      <w:r>
        <w:rPr>
          <w:noProof/>
        </w:rPr>
        <w:drawing>
          <wp:inline distT="0" distB="0" distL="0" distR="0" wp14:anchorId="2A32EEF5" wp14:editId="2A32EEF6">
            <wp:extent cx="3605842" cy="4146785"/>
            <wp:effectExtent l="0" t="0" r="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36" cy="415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EAF9" w14:textId="77777777" w:rsidR="00286F15" w:rsidRDefault="00286F15" w:rsidP="00831093">
      <w:r>
        <w:rPr>
          <w:rFonts w:hint="eastAsia"/>
        </w:rPr>
        <w:t xml:space="preserve">폴더명으로 </w:t>
      </w:r>
      <w:r w:rsidR="00F361B8">
        <w:t>jsp</w:t>
      </w:r>
      <w:r>
        <w:rPr>
          <w:rFonts w:hint="eastAsia"/>
        </w:rPr>
        <w:t>01을 입려하고 Finish 클릭.</w:t>
      </w:r>
    </w:p>
    <w:p w14:paraId="2A32EAFA" w14:textId="77777777" w:rsidR="00286F15" w:rsidRDefault="00286F15" w:rsidP="00831093"/>
    <w:p w14:paraId="2A32EB31" w14:textId="77777777" w:rsidR="000E7DCC" w:rsidRDefault="000E7DCC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32"/>
        </w:rPr>
      </w:pPr>
      <w:r>
        <w:br w:type="page"/>
      </w:r>
    </w:p>
    <w:p w14:paraId="2A32EB32" w14:textId="77777777" w:rsidR="00F500B9" w:rsidRDefault="00F500B9" w:rsidP="00BE6F59">
      <w:pPr>
        <w:pStyle w:val="Heading2"/>
      </w:pPr>
      <w:bookmarkStart w:id="7" w:name="_Toc508029780"/>
      <w:r>
        <w:rPr>
          <w:rFonts w:hint="eastAsia"/>
        </w:rPr>
        <w:t>hello.html 파일 생성</w:t>
      </w:r>
      <w:bookmarkEnd w:id="7"/>
    </w:p>
    <w:p w14:paraId="2A32EB33" w14:textId="77777777" w:rsidR="00F500B9" w:rsidRDefault="00F500B9" w:rsidP="00F500B9"/>
    <w:p w14:paraId="2A32EB34" w14:textId="77777777" w:rsidR="00F500B9" w:rsidRDefault="00F500B9" w:rsidP="00F500B9">
      <w:r>
        <w:rPr>
          <w:rFonts w:hint="eastAsia"/>
        </w:rPr>
        <w:t xml:space="preserve">WebContent 아래에 방금 생성한 </w:t>
      </w:r>
      <w:r w:rsidR="00F361B8">
        <w:t>jsp</w:t>
      </w:r>
      <w:r>
        <w:rPr>
          <w:rFonts w:hint="eastAsia"/>
        </w:rPr>
        <w:t>01 폴더를 마우스 오른쪽 버튼 클릭 - New - HTML File 클릭하면</w:t>
      </w:r>
    </w:p>
    <w:p w14:paraId="2A32EB35" w14:textId="77777777" w:rsidR="00F500B9" w:rsidRDefault="00F500B9" w:rsidP="00F500B9">
      <w:r>
        <w:rPr>
          <w:rFonts w:hint="eastAsia"/>
        </w:rPr>
        <w:t>[New HTML File] 대화상자가 나타난다.</w:t>
      </w:r>
    </w:p>
    <w:p w14:paraId="2A32EB36" w14:textId="77777777" w:rsidR="00F500B9" w:rsidRDefault="00F500B9" w:rsidP="00F500B9"/>
    <w:p w14:paraId="2A32EB37" w14:textId="77777777" w:rsidR="00F500B9" w:rsidRDefault="00F500B9" w:rsidP="00F500B9">
      <w:r>
        <w:rPr>
          <w:rFonts w:hint="eastAsia"/>
        </w:rPr>
        <w:t xml:space="preserve">이 대화상자에서 </w:t>
      </w:r>
    </w:p>
    <w:p w14:paraId="2A32EB38" w14:textId="77777777" w:rsidR="00F500B9" w:rsidRDefault="00F500B9" w:rsidP="00F500B9">
      <w:r>
        <w:rPr>
          <w:rFonts w:hint="eastAsia"/>
        </w:rPr>
        <w:t>File name: hello.html 입력하고, Finish 버튼 클릭.</w:t>
      </w:r>
    </w:p>
    <w:p w14:paraId="2A32EB39" w14:textId="77777777" w:rsidR="00F500B9" w:rsidRDefault="00F500B9" w:rsidP="00F500B9"/>
    <w:p w14:paraId="2A32EB3A" w14:textId="77777777" w:rsidR="00F500B9" w:rsidRDefault="00F500B9" w:rsidP="00F500B9">
      <w:r>
        <w:rPr>
          <w:rFonts w:hint="eastAsia"/>
        </w:rPr>
        <w:t>hello.html 파일을 다음과 같이 수정한다.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500B9" w:rsidRPr="00645CAE" w14:paraId="2A32EB57" w14:textId="77777777" w:rsidTr="009B40A3">
        <w:tc>
          <w:tcPr>
            <w:tcW w:w="426" w:type="dxa"/>
          </w:tcPr>
          <w:p w14:paraId="2A32EB3B" w14:textId="77777777" w:rsidR="00F500B9" w:rsidRPr="00645CAE" w:rsidRDefault="00F500B9" w:rsidP="00F500B9">
            <w:pPr>
              <w:pStyle w:val="a0"/>
            </w:pPr>
            <w:r w:rsidRPr="00645CAE">
              <w:rPr>
                <w:rFonts w:hint="eastAsia"/>
              </w:rPr>
              <w:t>1</w:t>
            </w:r>
          </w:p>
          <w:p w14:paraId="2A32EB3C" w14:textId="77777777" w:rsidR="00F500B9" w:rsidRPr="00645CAE" w:rsidRDefault="00F500B9" w:rsidP="00F500B9">
            <w:pPr>
              <w:pStyle w:val="a0"/>
            </w:pPr>
            <w:r w:rsidRPr="00645CAE">
              <w:rPr>
                <w:rFonts w:hint="eastAsia"/>
              </w:rPr>
              <w:t>2</w:t>
            </w:r>
          </w:p>
          <w:p w14:paraId="2A32EB3D" w14:textId="77777777" w:rsidR="00F500B9" w:rsidRPr="00645CAE" w:rsidRDefault="00F500B9" w:rsidP="00F500B9">
            <w:pPr>
              <w:pStyle w:val="a0"/>
            </w:pPr>
            <w:r w:rsidRPr="00645CAE">
              <w:rPr>
                <w:rFonts w:hint="eastAsia"/>
              </w:rPr>
              <w:t>3</w:t>
            </w:r>
          </w:p>
          <w:p w14:paraId="2A32EB3E" w14:textId="77777777" w:rsidR="00F500B9" w:rsidRPr="00645CAE" w:rsidRDefault="00F500B9" w:rsidP="00F500B9">
            <w:pPr>
              <w:pStyle w:val="a0"/>
            </w:pPr>
            <w:r w:rsidRPr="00645CAE">
              <w:rPr>
                <w:rFonts w:hint="eastAsia"/>
              </w:rPr>
              <w:t>4</w:t>
            </w:r>
          </w:p>
          <w:p w14:paraId="2A32EB3F" w14:textId="77777777" w:rsidR="00F500B9" w:rsidRPr="00645CAE" w:rsidRDefault="00F500B9" w:rsidP="00F500B9">
            <w:pPr>
              <w:pStyle w:val="a0"/>
            </w:pPr>
            <w:r w:rsidRPr="00645CAE">
              <w:rPr>
                <w:rFonts w:hint="eastAsia"/>
              </w:rPr>
              <w:t>5</w:t>
            </w:r>
          </w:p>
          <w:p w14:paraId="2A32EB40" w14:textId="77777777" w:rsidR="00F500B9" w:rsidRPr="00645CAE" w:rsidRDefault="00F500B9" w:rsidP="00F500B9">
            <w:pPr>
              <w:pStyle w:val="a0"/>
            </w:pPr>
            <w:r w:rsidRPr="00645CAE">
              <w:rPr>
                <w:rFonts w:hint="eastAsia"/>
              </w:rPr>
              <w:t>6</w:t>
            </w:r>
          </w:p>
          <w:p w14:paraId="2A32EB41" w14:textId="77777777" w:rsidR="00F500B9" w:rsidRPr="00645CAE" w:rsidRDefault="00F500B9" w:rsidP="00F500B9">
            <w:pPr>
              <w:pStyle w:val="a0"/>
            </w:pPr>
            <w:r w:rsidRPr="00645CAE">
              <w:rPr>
                <w:rFonts w:hint="eastAsia"/>
              </w:rPr>
              <w:t>7</w:t>
            </w:r>
          </w:p>
          <w:p w14:paraId="2A32EB42" w14:textId="77777777" w:rsidR="00F500B9" w:rsidRPr="00645CAE" w:rsidRDefault="00F500B9" w:rsidP="00F500B9">
            <w:pPr>
              <w:pStyle w:val="a0"/>
            </w:pPr>
            <w:r w:rsidRPr="00645CAE">
              <w:rPr>
                <w:rFonts w:hint="eastAsia"/>
              </w:rPr>
              <w:t>8</w:t>
            </w:r>
          </w:p>
          <w:p w14:paraId="2A32EB43" w14:textId="77777777" w:rsidR="00F500B9" w:rsidRPr="00645CAE" w:rsidRDefault="00F500B9" w:rsidP="00F500B9">
            <w:pPr>
              <w:pStyle w:val="a0"/>
            </w:pPr>
            <w:r w:rsidRPr="00645CAE">
              <w:rPr>
                <w:rFonts w:hint="eastAsia"/>
              </w:rPr>
              <w:t>9</w:t>
            </w:r>
          </w:p>
          <w:p w14:paraId="2A32EB44" w14:textId="77777777" w:rsidR="00F500B9" w:rsidRPr="00645CAE" w:rsidRDefault="00F500B9" w:rsidP="00F500B9">
            <w:pPr>
              <w:pStyle w:val="a0"/>
            </w:pPr>
            <w:r w:rsidRPr="00645CAE">
              <w:rPr>
                <w:rFonts w:hint="eastAsia"/>
              </w:rPr>
              <w:t>10</w:t>
            </w:r>
          </w:p>
          <w:p w14:paraId="2A32EB45" w14:textId="77777777" w:rsidR="00F500B9" w:rsidRPr="00645CAE" w:rsidRDefault="00F500B9" w:rsidP="00F500B9">
            <w:pPr>
              <w:pStyle w:val="a0"/>
            </w:pPr>
            <w:r w:rsidRPr="00645CAE">
              <w:rPr>
                <w:rFonts w:hint="eastAsia"/>
              </w:rPr>
              <w:t>11</w:t>
            </w:r>
          </w:p>
          <w:p w14:paraId="2A32EB46" w14:textId="77777777" w:rsidR="00F500B9" w:rsidRPr="00645CAE" w:rsidRDefault="00F500B9" w:rsidP="00F500B9">
            <w:pPr>
              <w:pStyle w:val="a0"/>
            </w:pPr>
            <w:r w:rsidRPr="00645CAE">
              <w:rPr>
                <w:rFonts w:hint="eastAsia"/>
              </w:rPr>
              <w:t>12</w:t>
            </w:r>
          </w:p>
          <w:p w14:paraId="2A32EB47" w14:textId="77777777" w:rsidR="00F500B9" w:rsidRPr="00645CAE" w:rsidRDefault="00F500B9" w:rsidP="00F500B9">
            <w:pPr>
              <w:pStyle w:val="a0"/>
            </w:pPr>
            <w:r w:rsidRPr="00645CAE">
              <w:rPr>
                <w:rFonts w:hint="eastAsia"/>
              </w:rPr>
              <w:t>13</w:t>
            </w:r>
          </w:p>
          <w:p w14:paraId="2A32EB48" w14:textId="77777777" w:rsidR="00F500B9" w:rsidRPr="00645CAE" w:rsidRDefault="00F500B9" w:rsidP="00F500B9">
            <w:pPr>
              <w:pStyle w:val="a0"/>
            </w:pPr>
          </w:p>
        </w:tc>
        <w:tc>
          <w:tcPr>
            <w:tcW w:w="10631" w:type="dxa"/>
          </w:tcPr>
          <w:p w14:paraId="2A32EB49" w14:textId="77777777" w:rsidR="00F500B9" w:rsidRPr="00645CAE" w:rsidRDefault="00F500B9" w:rsidP="00F500B9">
            <w:pPr>
              <w:pStyle w:val="a0"/>
            </w:pPr>
            <w:r w:rsidRPr="00645CAE">
              <w:rPr>
                <w:color w:val="008080"/>
              </w:rPr>
              <w:t>&lt;!</w:t>
            </w:r>
            <w:r w:rsidRPr="00645CAE">
              <w:rPr>
                <w:color w:val="3F7F7F"/>
              </w:rPr>
              <w:t>DOCTYPE</w:t>
            </w:r>
            <w:r w:rsidRPr="00645CAE">
              <w:t xml:space="preserve"> </w:t>
            </w:r>
            <w:r w:rsidRPr="00645CAE">
              <w:rPr>
                <w:color w:val="008080"/>
              </w:rPr>
              <w:t>html&gt;</w:t>
            </w:r>
          </w:p>
          <w:p w14:paraId="2A32EB4A" w14:textId="77777777" w:rsidR="00F500B9" w:rsidRPr="00645CAE" w:rsidRDefault="00F500B9" w:rsidP="00F500B9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html</w:t>
            </w:r>
            <w:r w:rsidRPr="00645CAE">
              <w:rPr>
                <w:color w:val="008080"/>
              </w:rPr>
              <w:t>&gt;</w:t>
            </w:r>
          </w:p>
          <w:p w14:paraId="2A32EB4B" w14:textId="77777777" w:rsidR="00F500B9" w:rsidRPr="00645CAE" w:rsidRDefault="00F500B9" w:rsidP="00F500B9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head</w:t>
            </w:r>
            <w:r w:rsidRPr="00645CAE">
              <w:rPr>
                <w:color w:val="008080"/>
              </w:rPr>
              <w:t>&gt;</w:t>
            </w:r>
          </w:p>
          <w:p w14:paraId="2A32EB4C" w14:textId="77777777" w:rsidR="00F500B9" w:rsidRPr="00645CAE" w:rsidRDefault="00F500B9" w:rsidP="00F500B9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meta</w:t>
            </w:r>
            <w:r w:rsidRPr="00645CAE">
              <w:t xml:space="preserve"> </w:t>
            </w:r>
            <w:r w:rsidRPr="00645CAE">
              <w:rPr>
                <w:color w:val="7F007F"/>
              </w:rPr>
              <w:t>http-equiv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"Content-Type"</w:t>
            </w:r>
            <w:r w:rsidRPr="00645CAE">
              <w:t xml:space="preserve"> </w:t>
            </w:r>
            <w:r w:rsidRPr="00645CAE">
              <w:rPr>
                <w:color w:val="7F007F"/>
              </w:rPr>
              <w:t>content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"text/html; charset=UTF-8"</w:t>
            </w:r>
            <w:r w:rsidRPr="00645CAE">
              <w:rPr>
                <w:color w:val="008080"/>
              </w:rPr>
              <w:t>&gt;</w:t>
            </w:r>
          </w:p>
          <w:p w14:paraId="2A32EB4E" w14:textId="77777777" w:rsidR="00F500B9" w:rsidRPr="00645CAE" w:rsidRDefault="00F500B9" w:rsidP="00F500B9">
            <w:pPr>
              <w:pStyle w:val="a0"/>
            </w:pP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head</w:t>
            </w:r>
            <w:r w:rsidRPr="00645CAE">
              <w:rPr>
                <w:color w:val="008080"/>
              </w:rPr>
              <w:t>&gt;</w:t>
            </w:r>
          </w:p>
          <w:p w14:paraId="2A32EB4F" w14:textId="77777777" w:rsidR="00F500B9" w:rsidRPr="00645CAE" w:rsidRDefault="00F500B9" w:rsidP="00F500B9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body</w:t>
            </w:r>
            <w:r w:rsidRPr="00645CAE">
              <w:rPr>
                <w:color w:val="008080"/>
              </w:rPr>
              <w:t>&gt;</w:t>
            </w:r>
          </w:p>
          <w:p w14:paraId="2A32EB50" w14:textId="77777777" w:rsidR="00F500B9" w:rsidRPr="00645CAE" w:rsidRDefault="00F500B9" w:rsidP="00F500B9">
            <w:pPr>
              <w:pStyle w:val="a0"/>
            </w:pPr>
          </w:p>
          <w:p w14:paraId="2A32EB51" w14:textId="77777777" w:rsidR="00F500B9" w:rsidRPr="00645CAE" w:rsidRDefault="00F500B9" w:rsidP="00F500B9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h1</w:t>
            </w:r>
            <w:r w:rsidRPr="00645CAE">
              <w:rPr>
                <w:color w:val="008080"/>
              </w:rPr>
              <w:t>&gt;</w:t>
            </w:r>
            <w:r w:rsidRPr="00645CAE">
              <w:rPr>
                <w:rFonts w:hint="eastAsia"/>
                <w:color w:val="000000"/>
              </w:rPr>
              <w:t>안녕</w:t>
            </w:r>
            <w:r w:rsidRPr="00645CAE">
              <w:rPr>
                <w:color w:val="000000"/>
              </w:rPr>
              <w:t xml:space="preserve"> JSP!</w:t>
            </w: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h1</w:t>
            </w:r>
            <w:r w:rsidRPr="00645CAE">
              <w:rPr>
                <w:color w:val="008080"/>
              </w:rPr>
              <w:t>&gt;</w:t>
            </w:r>
          </w:p>
          <w:p w14:paraId="2A32EB52" w14:textId="77777777" w:rsidR="00F500B9" w:rsidRPr="00645CAE" w:rsidRDefault="00F500B9" w:rsidP="00F500B9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H1</w:t>
            </w:r>
            <w:r w:rsidRPr="00645CAE">
              <w:rPr>
                <w:color w:val="008080"/>
              </w:rPr>
              <w:t>&gt;</w:t>
            </w:r>
            <w:r w:rsidRPr="00645CAE">
              <w:rPr>
                <w:rFonts w:hint="eastAsia"/>
                <w:color w:val="000000"/>
              </w:rPr>
              <w:t>안녕</w:t>
            </w:r>
            <w:r w:rsidRPr="00645CAE">
              <w:rPr>
                <w:color w:val="000000"/>
              </w:rPr>
              <w:t xml:space="preserve"> JSP!</w:t>
            </w: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H1</w:t>
            </w:r>
            <w:r w:rsidRPr="00645CAE">
              <w:rPr>
                <w:color w:val="008080"/>
              </w:rPr>
              <w:t>&gt;</w:t>
            </w:r>
          </w:p>
          <w:p w14:paraId="2A32EB53" w14:textId="77777777" w:rsidR="00F500B9" w:rsidRPr="00645CAE" w:rsidRDefault="00F500B9" w:rsidP="00F500B9">
            <w:pPr>
              <w:pStyle w:val="a0"/>
            </w:pPr>
          </w:p>
          <w:p w14:paraId="2A32EB54" w14:textId="77777777" w:rsidR="00F500B9" w:rsidRPr="00645CAE" w:rsidRDefault="00F500B9" w:rsidP="00F500B9">
            <w:pPr>
              <w:pStyle w:val="a0"/>
            </w:pP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body</w:t>
            </w:r>
            <w:r w:rsidRPr="00645CAE">
              <w:rPr>
                <w:color w:val="008080"/>
              </w:rPr>
              <w:t>&gt;</w:t>
            </w:r>
          </w:p>
          <w:p w14:paraId="2A32EB55" w14:textId="77777777" w:rsidR="00F500B9" w:rsidRPr="00645CAE" w:rsidRDefault="00F500B9" w:rsidP="00F500B9">
            <w:pPr>
              <w:pStyle w:val="a0"/>
            </w:pP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html</w:t>
            </w:r>
            <w:r w:rsidRPr="00645CAE">
              <w:rPr>
                <w:color w:val="008080"/>
              </w:rPr>
              <w:t>&gt;</w:t>
            </w:r>
          </w:p>
          <w:p w14:paraId="2A32EB56" w14:textId="77777777" w:rsidR="00F500B9" w:rsidRPr="00645CAE" w:rsidRDefault="00F500B9" w:rsidP="00F500B9">
            <w:pPr>
              <w:pStyle w:val="a0"/>
            </w:pPr>
          </w:p>
        </w:tc>
      </w:tr>
    </w:tbl>
    <w:p w14:paraId="2A32EB58" w14:textId="77777777" w:rsidR="00F500B9" w:rsidRDefault="00F500B9" w:rsidP="00F500B9"/>
    <w:p w14:paraId="2A32EB59" w14:textId="77777777" w:rsidR="00F500B9" w:rsidRDefault="00F500B9" w:rsidP="00F500B9"/>
    <w:p w14:paraId="2A32EB5B" w14:textId="77777777" w:rsidR="00F500B9" w:rsidRDefault="00F500B9" w:rsidP="00F500B9">
      <w:pPr>
        <w:pStyle w:val="Heading3"/>
      </w:pPr>
      <w:r>
        <w:rPr>
          <w:rFonts w:hint="eastAsia"/>
        </w:rPr>
        <w:t xml:space="preserve">hello.html </w:t>
      </w:r>
      <w:r>
        <w:rPr>
          <w:rFonts w:hint="eastAsia"/>
        </w:rPr>
        <w:t>실행</w:t>
      </w:r>
    </w:p>
    <w:p w14:paraId="2A32EB5C" w14:textId="77777777" w:rsidR="00F500B9" w:rsidRDefault="00F500B9" w:rsidP="00F500B9">
      <w:r>
        <w:rPr>
          <w:rFonts w:hint="eastAsia"/>
        </w:rPr>
        <w:t>hello.html 편집창에서 Ctrl+F11 단축키를 누르면 hello.</w:t>
      </w:r>
      <w:r w:rsidR="00B607ED">
        <w:t>html</w:t>
      </w:r>
      <w:r>
        <w:rPr>
          <w:rFonts w:hint="eastAsia"/>
        </w:rPr>
        <w:t>가 실행된다.</w:t>
      </w:r>
    </w:p>
    <w:p w14:paraId="2A32EB5D" w14:textId="77777777" w:rsidR="00F500B9" w:rsidRDefault="00B607ED" w:rsidP="00F500B9">
      <w:r>
        <w:rPr>
          <w:noProof/>
        </w:rPr>
        <w:drawing>
          <wp:inline distT="0" distB="0" distL="0" distR="0" wp14:anchorId="2A32EEFF" wp14:editId="2A32EF00">
            <wp:extent cx="5029200" cy="2838809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4369" cy="287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B5E" w14:textId="77777777" w:rsidR="00F500B9" w:rsidRDefault="00F500B9" w:rsidP="00F500B9"/>
    <w:p w14:paraId="2A32EB5F" w14:textId="416FE5B3" w:rsidR="00F12E54" w:rsidRDefault="00F12E54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A32EB60" w14:textId="2F4FE221" w:rsidR="007E5A52" w:rsidRPr="00C52499" w:rsidRDefault="009B40A3" w:rsidP="007E5A52">
      <w:pPr>
        <w:pStyle w:val="Heading2"/>
        <w:rPr>
          <w:shd w:val="clear" w:color="auto" w:fill="FFFF99"/>
        </w:rPr>
      </w:pPr>
      <w:bookmarkStart w:id="8" w:name="_Toc508029781"/>
      <w:r w:rsidRPr="00C52499">
        <w:rPr>
          <w:rFonts w:hint="eastAsia"/>
          <w:shd w:val="clear" w:color="auto" w:fill="FFFF99"/>
        </w:rPr>
        <w:t>hello.html 실행</w:t>
      </w:r>
      <w:r w:rsidR="007E5A52" w:rsidRPr="00C52499">
        <w:rPr>
          <w:rFonts w:hint="eastAsia"/>
          <w:shd w:val="clear" w:color="auto" w:fill="FFFF99"/>
        </w:rPr>
        <w:t xml:space="preserve"> </w:t>
      </w:r>
      <w:r w:rsidR="00C52499">
        <w:rPr>
          <w:rFonts w:hint="eastAsia"/>
          <w:shd w:val="clear" w:color="auto" w:fill="FFFF99"/>
        </w:rPr>
        <w:t xml:space="preserve">과정 </w:t>
      </w:r>
      <w:r w:rsidR="007E5A52" w:rsidRPr="00C52499">
        <w:rPr>
          <w:rFonts w:hint="eastAsia"/>
          <w:shd w:val="clear" w:color="auto" w:fill="FFFF99"/>
        </w:rPr>
        <w:t>설명</w:t>
      </w:r>
      <w:bookmarkEnd w:id="8"/>
    </w:p>
    <w:p w14:paraId="2A32EB61" w14:textId="77777777" w:rsidR="007E5A52" w:rsidRDefault="007E5A52" w:rsidP="007E5A52"/>
    <w:p w14:paraId="2A32EB62" w14:textId="77777777" w:rsidR="007E5A52" w:rsidRDefault="007E5A52" w:rsidP="007E5A52">
      <w:r>
        <w:rPr>
          <w:rFonts w:hint="eastAsia"/>
        </w:rPr>
        <w:t>hello.html 파일은 정적인 문서(static document)이다.</w:t>
      </w:r>
    </w:p>
    <w:p w14:paraId="2A32EB63" w14:textId="77777777" w:rsidR="007E5A52" w:rsidRDefault="007E5A52" w:rsidP="007E5A52"/>
    <w:p w14:paraId="2A32EB64" w14:textId="77777777" w:rsidR="007E5A52" w:rsidRDefault="007E5A52" w:rsidP="007E5A52">
      <w:r>
        <w:rPr>
          <w:rFonts w:hint="eastAsia"/>
        </w:rPr>
        <w:t>이클립스의 편집창에서 Ctrl+F11 단축키를 누르면, 이클립스 내부에서 다음 절차가 진행된다.</w:t>
      </w:r>
    </w:p>
    <w:p w14:paraId="2A32EB65" w14:textId="77777777" w:rsidR="009B40A3" w:rsidRDefault="007E5A52" w:rsidP="007E5A52">
      <w:r>
        <w:rPr>
          <w:rFonts w:hint="eastAsia"/>
        </w:rPr>
        <w:t>1) 이클립스</w:t>
      </w:r>
      <w:r w:rsidR="009B40A3">
        <w:rPr>
          <w:rFonts w:hint="eastAsia"/>
        </w:rPr>
        <w:t>에서</w:t>
      </w:r>
      <w:r>
        <w:rPr>
          <w:rFonts w:hint="eastAsia"/>
        </w:rPr>
        <w:t xml:space="preserve"> </w:t>
      </w:r>
      <w:r w:rsidR="009B40A3">
        <w:rPr>
          <w:rFonts w:hint="eastAsia"/>
        </w:rPr>
        <w:t xml:space="preserve">작성중이던 </w:t>
      </w:r>
      <w:r>
        <w:rPr>
          <w:rFonts w:hint="eastAsia"/>
        </w:rPr>
        <w:t xml:space="preserve">현재 프로젝트가 컴파일되어 </w:t>
      </w:r>
    </w:p>
    <w:p w14:paraId="2A32EB66" w14:textId="3E4D5699" w:rsidR="007E5A52" w:rsidRDefault="009B40A3" w:rsidP="007E5A52">
      <w:r>
        <w:rPr>
          <w:rFonts w:hint="eastAsia"/>
        </w:rPr>
        <w:t xml:space="preserve">   </w:t>
      </w:r>
      <w:r w:rsidR="007E5A52">
        <w:rPr>
          <w:rFonts w:hint="eastAsia"/>
        </w:rPr>
        <w:t>톰캣 서버에</w:t>
      </w:r>
      <w:r w:rsidR="000E6A7E">
        <w:rPr>
          <w:rFonts w:hint="eastAsia"/>
        </w:rPr>
        <w:t>서 실행될 수 있도록</w:t>
      </w:r>
      <w:r w:rsidR="007E5A52">
        <w:rPr>
          <w:rFonts w:hint="eastAsia"/>
        </w:rPr>
        <w:t xml:space="preserve"> 배치(publish) 된다.</w:t>
      </w:r>
    </w:p>
    <w:p w14:paraId="2A32EB67" w14:textId="7FE9C929" w:rsidR="000E6A7E" w:rsidRDefault="007E5A52" w:rsidP="007E5A52">
      <w:r>
        <w:rPr>
          <w:rFonts w:hint="eastAsia"/>
        </w:rPr>
        <w:t>2) 이클립스의 내부</w:t>
      </w:r>
      <w:r w:rsidR="000E6A7E">
        <w:rPr>
          <w:rFonts w:hint="eastAsia"/>
        </w:rPr>
        <w:t xml:space="preserve"> 창</w:t>
      </w:r>
      <w:r>
        <w:rPr>
          <w:rFonts w:hint="eastAsia"/>
        </w:rPr>
        <w:t>에</w:t>
      </w:r>
      <w:r w:rsidR="006D33FD">
        <w:rPr>
          <w:rFonts w:hint="eastAsia"/>
        </w:rPr>
        <w:t>서</w:t>
      </w:r>
      <w:r>
        <w:rPr>
          <w:rFonts w:hint="eastAsia"/>
        </w:rPr>
        <w:t xml:space="preserve"> 웹브라우저</w:t>
      </w:r>
      <w:r w:rsidR="000E6A7E">
        <w:rPr>
          <w:rFonts w:hint="eastAsia"/>
        </w:rPr>
        <w:t>가 실행된다.</w:t>
      </w:r>
    </w:p>
    <w:p w14:paraId="17C67A3D" w14:textId="77777777" w:rsidR="001A2595" w:rsidRDefault="000E6A7E" w:rsidP="007E5A52">
      <w:r>
        <w:rPr>
          <w:rFonts w:hint="eastAsia"/>
        </w:rPr>
        <w:t>3</w:t>
      </w:r>
      <w:r w:rsidR="007E5A52">
        <w:rPr>
          <w:rFonts w:hint="eastAsia"/>
        </w:rPr>
        <w:t>) 이 웹브라우저는 이클립스 편집창</w:t>
      </w:r>
      <w:r>
        <w:rPr>
          <w:rFonts w:hint="eastAsia"/>
        </w:rPr>
        <w:t>에서 편집 중이던</w:t>
      </w:r>
      <w:r w:rsidR="007E5A52">
        <w:rPr>
          <w:rFonts w:hint="eastAsia"/>
        </w:rPr>
        <w:t xml:space="preserve"> 파일</w:t>
      </w:r>
      <w:r>
        <w:rPr>
          <w:rFonts w:hint="eastAsia"/>
        </w:rPr>
        <w:t xml:space="preserve">에 대한 </w:t>
      </w:r>
    </w:p>
    <w:p w14:paraId="2A32EB69" w14:textId="7C43E20E" w:rsidR="00FD00F4" w:rsidRDefault="001A2595" w:rsidP="007E5A52">
      <w:r>
        <w:t xml:space="preserve">   </w:t>
      </w:r>
      <w:r>
        <w:rPr>
          <w:rFonts w:hint="eastAsia"/>
        </w:rPr>
        <w:t xml:space="preserve">서버 </w:t>
      </w:r>
      <w:r w:rsidR="007E5A52">
        <w:rPr>
          <w:rFonts w:hint="eastAsia"/>
        </w:rPr>
        <w:t xml:space="preserve">URL을 </w:t>
      </w:r>
      <w:r w:rsidR="000E6A7E">
        <w:rPr>
          <w:rFonts w:hint="eastAsia"/>
        </w:rPr>
        <w:t xml:space="preserve">인터넷을 통해 </w:t>
      </w:r>
      <w:r w:rsidR="007E5A52">
        <w:rPr>
          <w:rFonts w:hint="eastAsia"/>
        </w:rPr>
        <w:t>톰캣 서버에 요청한다.</w:t>
      </w:r>
      <w:r>
        <w:t xml:space="preserve"> (http request)</w:t>
      </w:r>
    </w:p>
    <w:p w14:paraId="2A32EB6A" w14:textId="77777777" w:rsidR="007E5A52" w:rsidRDefault="007E5A52" w:rsidP="007E5A52">
      <w:r>
        <w:rPr>
          <w:rFonts w:hint="eastAsia"/>
        </w:rPr>
        <w:t xml:space="preserve">   URL </w:t>
      </w:r>
      <w:r w:rsidR="009B40A3">
        <w:rPr>
          <w:rFonts w:hint="eastAsia"/>
        </w:rPr>
        <w:t>[</w:t>
      </w:r>
      <w:r w:rsidRPr="007E5A52">
        <w:t>http://localhost:8080/lecture1/</w:t>
      </w:r>
      <w:r w:rsidR="00C62C05">
        <w:t>jsp</w:t>
      </w:r>
      <w:r w:rsidRPr="007E5A52">
        <w:t>01/hello.html</w:t>
      </w:r>
      <w:r w:rsidR="009B40A3">
        <w:rPr>
          <w:rFonts w:hint="eastAsia"/>
        </w:rPr>
        <w:t>]</w:t>
      </w:r>
    </w:p>
    <w:p w14:paraId="2A32EB6C" w14:textId="47239681" w:rsidR="00FD00F4" w:rsidRDefault="00FD00F4" w:rsidP="00FD00F4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톰캣 서버가 </w:t>
      </w:r>
      <w:r w:rsidR="001A2595">
        <w:rPr>
          <w:rFonts w:hint="eastAsia"/>
        </w:rPr>
        <w:t xml:space="preserve">웹브라우저와 같은 </w:t>
      </w:r>
      <w:r>
        <w:rPr>
          <w:rFonts w:hint="eastAsia"/>
        </w:rPr>
        <w:t>컴퓨터에 있어도</w:t>
      </w:r>
      <w:r w:rsidR="001A2595">
        <w:rPr>
          <w:rFonts w:hint="eastAsia"/>
        </w:rPr>
        <w:t>, 이 둘은</w:t>
      </w:r>
      <w:r>
        <w:rPr>
          <w:rFonts w:hint="eastAsia"/>
        </w:rPr>
        <w:t xml:space="preserve"> 인터넷을 통해서 통신한다.</w:t>
      </w:r>
    </w:p>
    <w:p w14:paraId="2A32EB6D" w14:textId="620D285C" w:rsidR="007E5A52" w:rsidRDefault="000E6A7E" w:rsidP="007E5A52">
      <w:r>
        <w:rPr>
          <w:rFonts w:hint="eastAsia"/>
        </w:rPr>
        <w:t>4</w:t>
      </w:r>
      <w:r w:rsidR="007E5A52">
        <w:rPr>
          <w:rFonts w:hint="eastAsia"/>
        </w:rPr>
        <w:t>) 톰캣</w:t>
      </w:r>
      <w:r>
        <w:rPr>
          <w:rFonts w:hint="eastAsia"/>
        </w:rPr>
        <w:t xml:space="preserve"> 서버는 요청된 URL의 파일을 찾는다.</w:t>
      </w:r>
    </w:p>
    <w:p w14:paraId="2A32EB6E" w14:textId="0783290B" w:rsidR="000E6A7E" w:rsidRDefault="000E6A7E" w:rsidP="007E5A52">
      <w:r>
        <w:rPr>
          <w:rFonts w:hint="eastAsia"/>
        </w:rPr>
        <w:t xml:space="preserve">5) 요청된 파일(hello.html)이 정적인 문서이므로 </w:t>
      </w:r>
    </w:p>
    <w:p w14:paraId="2A32EB6F" w14:textId="3723E8E6" w:rsidR="000E6A7E" w:rsidRDefault="000E6A7E" w:rsidP="007E5A52">
      <w:r>
        <w:rPr>
          <w:rFonts w:hint="eastAsia"/>
        </w:rPr>
        <w:t xml:space="preserve">   톰캣 서버는 그 파일의 내용을 그대로 웹브라우저에</w:t>
      </w:r>
      <w:r w:rsidR="009B40A3">
        <w:rPr>
          <w:rFonts w:hint="eastAsia"/>
        </w:rPr>
        <w:t>게</w:t>
      </w:r>
      <w:r>
        <w:rPr>
          <w:rFonts w:hint="eastAsia"/>
        </w:rPr>
        <w:t xml:space="preserve"> 인터넷을 통해 전달한다.</w:t>
      </w:r>
      <w:r w:rsidR="001A2595">
        <w:t xml:space="preserve"> (http response)</w:t>
      </w:r>
    </w:p>
    <w:p w14:paraId="2A32EB70" w14:textId="77777777" w:rsidR="000E6A7E" w:rsidRDefault="000E6A7E" w:rsidP="007E5A52">
      <w:r>
        <w:rPr>
          <w:rFonts w:hint="eastAsia"/>
        </w:rPr>
        <w:t>6) hello.html 파일의 내용을 전달받은 웹브라우저는 그 내용을 웹브라우저 창에 그린다.</w:t>
      </w:r>
    </w:p>
    <w:p w14:paraId="2A32EB71" w14:textId="77777777" w:rsidR="000E6A7E" w:rsidRPr="009B40A3" w:rsidRDefault="000E6A7E" w:rsidP="007E5A52"/>
    <w:p w14:paraId="2A32EB72" w14:textId="77777777" w:rsidR="000E6A7E" w:rsidRDefault="000E6A7E" w:rsidP="007E5A52">
      <w:r>
        <w:rPr>
          <w:rFonts w:hint="eastAsia"/>
        </w:rPr>
        <w:t>그 결과는 아래 화면이다.</w:t>
      </w:r>
    </w:p>
    <w:p w14:paraId="2A32EB73" w14:textId="77777777" w:rsidR="000E6A7E" w:rsidRDefault="00B607ED" w:rsidP="007E5A52">
      <w:r>
        <w:rPr>
          <w:noProof/>
        </w:rPr>
        <w:drawing>
          <wp:inline distT="0" distB="0" distL="0" distR="0" wp14:anchorId="2A32EF01" wp14:editId="2A32EF02">
            <wp:extent cx="5029200" cy="2838809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4369" cy="287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B74" w14:textId="77777777" w:rsidR="000E6A7E" w:rsidRDefault="000E6A7E" w:rsidP="007E5A52">
      <w:r>
        <w:rPr>
          <w:rFonts w:hint="eastAsia"/>
        </w:rPr>
        <w:t>위 그림에서 오른쪽 웹브라우저 창에 hello.html 파일의 내용이 표시되었다.</w:t>
      </w:r>
    </w:p>
    <w:p w14:paraId="2A32EB75" w14:textId="77777777" w:rsidR="000E6A7E" w:rsidRDefault="000E6A7E" w:rsidP="007E5A52"/>
    <w:p w14:paraId="2A32EB76" w14:textId="77777777" w:rsidR="000E6A7E" w:rsidRDefault="000E6A7E" w:rsidP="007E5A52">
      <w:r>
        <w:rPr>
          <w:rFonts w:hint="eastAsia"/>
        </w:rPr>
        <w:t xml:space="preserve">그런데 웹브라우저는 </w:t>
      </w:r>
      <w:r w:rsidR="00FD00F4">
        <w:rPr>
          <w:rFonts w:hint="eastAsia"/>
        </w:rPr>
        <w:t xml:space="preserve">웹서버의 디스크에 저장된 </w:t>
      </w:r>
      <w:r>
        <w:rPr>
          <w:rFonts w:hint="eastAsia"/>
        </w:rPr>
        <w:t>hello.html 파일의 내용</w:t>
      </w:r>
      <w:r w:rsidR="009B40A3">
        <w:rPr>
          <w:rFonts w:hint="eastAsia"/>
        </w:rPr>
        <w:t>을</w:t>
      </w:r>
      <w:r>
        <w:rPr>
          <w:rFonts w:hint="eastAsia"/>
        </w:rPr>
        <w:t xml:space="preserve"> 알지 못한다.</w:t>
      </w:r>
    </w:p>
    <w:p w14:paraId="2A32EB77" w14:textId="437EE7F0" w:rsidR="000E6A7E" w:rsidRDefault="000E6A7E" w:rsidP="007E5A52">
      <w:r>
        <w:rPr>
          <w:rFonts w:hint="eastAsia"/>
        </w:rPr>
        <w:t xml:space="preserve">웹브라우저는 그저 웹서버에 URL </w:t>
      </w:r>
      <w:r w:rsidRPr="007E5A52">
        <w:t>http://localhost:8080/lecture1/</w:t>
      </w:r>
      <w:r w:rsidR="00B607ED">
        <w:t>jsp</w:t>
      </w:r>
      <w:r w:rsidRPr="007E5A52">
        <w:t>01/hello.html</w:t>
      </w:r>
      <w:r>
        <w:rPr>
          <w:rFonts w:hint="eastAsia"/>
        </w:rPr>
        <w:t>을 요청하였고,</w:t>
      </w:r>
    </w:p>
    <w:p w14:paraId="2A32EB78" w14:textId="77777777" w:rsidR="000E6A7E" w:rsidRDefault="000E6A7E" w:rsidP="007E5A52">
      <w:r>
        <w:rPr>
          <w:rFonts w:hint="eastAsia"/>
        </w:rPr>
        <w:t xml:space="preserve">그 요청에 대한 응답으로 웹서버가 인터넷을 통해 보내온 내용을 받아서 </w:t>
      </w:r>
    </w:p>
    <w:p w14:paraId="2A32EB79" w14:textId="77777777" w:rsidR="000E6A7E" w:rsidRDefault="000E6A7E" w:rsidP="007E5A52">
      <w:r>
        <w:rPr>
          <w:rFonts w:hint="eastAsia"/>
        </w:rPr>
        <w:t>웹브라우저 창에 그렸을 뿐이다.</w:t>
      </w:r>
    </w:p>
    <w:p w14:paraId="2A32EB7A" w14:textId="77777777" w:rsidR="000E6A7E" w:rsidRDefault="000E6A7E" w:rsidP="007E5A52"/>
    <w:p w14:paraId="2A32EB7B" w14:textId="77777777" w:rsidR="000E6A7E" w:rsidRDefault="000E6A7E" w:rsidP="007E5A52">
      <w:r>
        <w:rPr>
          <w:rFonts w:hint="eastAsia"/>
        </w:rPr>
        <w:t xml:space="preserve">웹서버가 파일의 내용을 그대로 보내주었는지 아니면 </w:t>
      </w:r>
      <w:r w:rsidR="00FD00F4">
        <w:rPr>
          <w:rFonts w:hint="eastAsia"/>
        </w:rPr>
        <w:t xml:space="preserve">내용중에서 </w:t>
      </w:r>
      <w:r>
        <w:rPr>
          <w:rFonts w:hint="eastAsia"/>
        </w:rPr>
        <w:t>무엇</w:t>
      </w:r>
      <w:r w:rsidR="009B40A3">
        <w:rPr>
          <w:rFonts w:hint="eastAsia"/>
        </w:rPr>
        <w:t>을</w:t>
      </w:r>
      <w:r>
        <w:rPr>
          <w:rFonts w:hint="eastAsia"/>
        </w:rPr>
        <w:t xml:space="preserve"> 수정</w:t>
      </w:r>
      <w:r w:rsidR="00FD00F4">
        <w:rPr>
          <w:rFonts w:hint="eastAsia"/>
        </w:rPr>
        <w:t>하고</w:t>
      </w:r>
      <w:r>
        <w:rPr>
          <w:rFonts w:hint="eastAsia"/>
        </w:rPr>
        <w:t xml:space="preserve"> 보</w:t>
      </w:r>
      <w:r w:rsidR="00FD00F4">
        <w:rPr>
          <w:rFonts w:hint="eastAsia"/>
        </w:rPr>
        <w:t>냈는지</w:t>
      </w:r>
    </w:p>
    <w:p w14:paraId="2A32EB7C" w14:textId="77777777" w:rsidR="000E6A7E" w:rsidRDefault="000E6A7E" w:rsidP="007E5A52">
      <w:r>
        <w:rPr>
          <w:rFonts w:hint="eastAsia"/>
        </w:rPr>
        <w:t xml:space="preserve">웹브라우저는 알지 못한다. 그저 받은 </w:t>
      </w:r>
      <w:r w:rsidR="00FD00F4">
        <w:rPr>
          <w:rFonts w:hint="eastAsia"/>
        </w:rPr>
        <w:t>내용 그</w:t>
      </w:r>
      <w:r>
        <w:rPr>
          <w:rFonts w:hint="eastAsia"/>
        </w:rPr>
        <w:t>대로 창에 그릴뿐이다.</w:t>
      </w:r>
    </w:p>
    <w:p w14:paraId="0D91AA07" w14:textId="29AAB6AD" w:rsidR="00884EA4" w:rsidRDefault="00884EA4" w:rsidP="007E5A52"/>
    <w:p w14:paraId="51118F13" w14:textId="372EA38C" w:rsidR="00884EA4" w:rsidRDefault="00884EA4" w:rsidP="007E5A52">
      <w:r>
        <w:rPr>
          <w:rFonts w:hint="eastAsia"/>
        </w:rPr>
        <w:t>웹브라우저와 웹서버가 같은 컴퓨터에서 실행되지 않아도 상관없다.</w:t>
      </w:r>
    </w:p>
    <w:p w14:paraId="5ED1F19B" w14:textId="330E9C57" w:rsidR="00884EA4" w:rsidRPr="000E6A7E" w:rsidRDefault="00884EA4" w:rsidP="007E5A52">
      <w:r>
        <w:rPr>
          <w:rFonts w:hint="eastAsia"/>
        </w:rPr>
        <w:t>이 둘은 인터넷으로 통신하기 때문이다.</w:t>
      </w:r>
    </w:p>
    <w:p w14:paraId="2A32EB7D" w14:textId="7362AD7A" w:rsidR="000E6A7E" w:rsidRDefault="00884EA4" w:rsidP="007E5A52">
      <w:r>
        <w:rPr>
          <w:rFonts w:hint="eastAsia"/>
        </w:rPr>
        <w:t>만약 웹서버가 다른 컴퓨터에서 실행되고 있다면,</w:t>
      </w:r>
    </w:p>
    <w:p w14:paraId="6246B89C" w14:textId="2FA28EBD" w:rsidR="00884EA4" w:rsidRDefault="00884EA4" w:rsidP="007E5A52">
      <w:r>
        <w:rPr>
          <w:rFonts w:hint="eastAsia"/>
        </w:rPr>
        <w:t xml:space="preserve">웹브라우저가 웹서버에 요청하는 </w:t>
      </w:r>
      <w:r>
        <w:t>URL</w:t>
      </w:r>
      <w:r>
        <w:rPr>
          <w:rFonts w:hint="eastAsia"/>
        </w:rPr>
        <w:t xml:space="preserve">에 서버의 </w:t>
      </w:r>
      <w:r>
        <w:t xml:space="preserve">IP </w:t>
      </w:r>
      <w:r>
        <w:rPr>
          <w:rFonts w:hint="eastAsia"/>
        </w:rPr>
        <w:t>주소가 들어있어야 한다.</w:t>
      </w:r>
    </w:p>
    <w:p w14:paraId="2BA60A5F" w14:textId="068D0581" w:rsidR="00884EA4" w:rsidRDefault="00884EA4" w:rsidP="007E5A52">
      <w:r w:rsidRPr="00C52499">
        <w:t>http://</w:t>
      </w:r>
      <w:r w:rsidRPr="00C52499">
        <w:rPr>
          <w:rFonts w:hint="eastAsia"/>
          <w:b/>
        </w:rPr>
        <w:t>서버IP주소</w:t>
      </w:r>
      <w:r w:rsidRPr="00C52499">
        <w:t>:8080/lecture1/jsp01/hello.html</w:t>
      </w:r>
      <w:r>
        <w:rPr>
          <w:rFonts w:hint="eastAsia"/>
        </w:rPr>
        <w:t xml:space="preserve"> </w:t>
      </w:r>
    </w:p>
    <w:p w14:paraId="3FF63721" w14:textId="77777777" w:rsidR="00884EA4" w:rsidRDefault="00884EA4" w:rsidP="007E5A52"/>
    <w:p w14:paraId="4B2C73E7" w14:textId="77777777" w:rsidR="00884EA4" w:rsidRDefault="00884EA4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B18DA63" w14:textId="08B2B73E" w:rsidR="00884EA4" w:rsidRPr="00FD00F4" w:rsidRDefault="00884EA4" w:rsidP="007E5A52"/>
    <w:p w14:paraId="2A32EB7E" w14:textId="77777777" w:rsidR="000E6A7E" w:rsidRDefault="009B40A3" w:rsidP="007E5A52">
      <w:r>
        <w:rPr>
          <w:rFonts w:hint="eastAsia"/>
        </w:rPr>
        <w:t>웹브라우저가 웹서버로부터 받은 내용이 무엇인지 보는 방법은 다음과 같다.</w:t>
      </w:r>
    </w:p>
    <w:p w14:paraId="2A32EB7F" w14:textId="77777777" w:rsidR="009B40A3" w:rsidRDefault="009B40A3" w:rsidP="007E5A52">
      <w:r>
        <w:rPr>
          <w:rFonts w:hint="eastAsia"/>
        </w:rPr>
        <w:t>웹브라우저 창에서 마우스 오른쪽 버튼을 클릭하면 다음과 같은 메뉴가 보인다.</w:t>
      </w:r>
    </w:p>
    <w:p w14:paraId="2A32EB80" w14:textId="77777777" w:rsidR="009B40A3" w:rsidRDefault="009B40A3" w:rsidP="007E5A52"/>
    <w:p w14:paraId="2A32EB81" w14:textId="77777777" w:rsidR="000E6A7E" w:rsidRDefault="00B607ED" w:rsidP="007E5A52">
      <w:r>
        <w:rPr>
          <w:noProof/>
        </w:rPr>
        <w:drawing>
          <wp:inline distT="0" distB="0" distL="0" distR="0" wp14:anchorId="2A32EF03" wp14:editId="51B2EE0C">
            <wp:extent cx="2606722" cy="2283608"/>
            <wp:effectExtent l="0" t="0" r="3175" b="254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30" cy="228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EB82" w14:textId="77777777" w:rsidR="009B40A3" w:rsidRDefault="009B40A3" w:rsidP="007E5A52"/>
    <w:p w14:paraId="2A32EB83" w14:textId="77777777" w:rsidR="009B40A3" w:rsidRDefault="009B40A3" w:rsidP="007E5A52">
      <w:r>
        <w:rPr>
          <w:rFonts w:hint="eastAsia"/>
        </w:rPr>
        <w:t>이 메뉴에서 [소스보기]를 클릭한다.</w:t>
      </w:r>
    </w:p>
    <w:p w14:paraId="2A32EB84" w14:textId="77777777" w:rsidR="009B40A3" w:rsidRDefault="009B40A3" w:rsidP="007E5A52"/>
    <w:p w14:paraId="2A32EB85" w14:textId="77777777" w:rsidR="00070A4B" w:rsidRDefault="00070A4B" w:rsidP="007E5A52"/>
    <w:p w14:paraId="2A32EB86" w14:textId="77777777" w:rsidR="00070A4B" w:rsidRDefault="00070A4B" w:rsidP="00070A4B">
      <w:pPr>
        <w:pStyle w:val="Heading3"/>
      </w:pPr>
      <w:r>
        <w:rPr>
          <w:rFonts w:hint="eastAsia"/>
        </w:rPr>
        <w:t xml:space="preserve">hello.html </w:t>
      </w:r>
      <w:r>
        <w:rPr>
          <w:rFonts w:hint="eastAsia"/>
        </w:rPr>
        <w:t>실행결과</w:t>
      </w:r>
      <w:r>
        <w:rPr>
          <w:rFonts w:hint="eastAsia"/>
        </w:rPr>
        <w:t xml:space="preserve"> </w:t>
      </w:r>
      <w:r>
        <w:rPr>
          <w:rFonts w:hint="eastAsia"/>
        </w:rPr>
        <w:t>소스보기</w:t>
      </w:r>
    </w:p>
    <w:p w14:paraId="2A32EB87" w14:textId="2432C9A9" w:rsidR="009B40A3" w:rsidRDefault="007C00CA" w:rsidP="007E5A52">
      <w:r>
        <w:rPr>
          <w:noProof/>
        </w:rPr>
        <w:drawing>
          <wp:inline distT="0" distB="0" distL="0" distR="0" wp14:anchorId="4B6F0FD7" wp14:editId="7C14BBB0">
            <wp:extent cx="4582484" cy="1919287"/>
            <wp:effectExtent l="0" t="0" r="889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6240" cy="19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B88" w14:textId="77777777" w:rsidR="009B40A3" w:rsidRDefault="009B40A3" w:rsidP="007E5A52">
      <w:r>
        <w:rPr>
          <w:rFonts w:hint="eastAsia"/>
        </w:rPr>
        <w:t xml:space="preserve">위 내용이 바로 URL </w:t>
      </w:r>
      <w:r w:rsidRPr="007E5A52">
        <w:t>http://localhost:8080/lecture1/</w:t>
      </w:r>
      <w:r w:rsidR="00B607ED">
        <w:t>jsp</w:t>
      </w:r>
      <w:r w:rsidRPr="007E5A52">
        <w:t>01/hello.html</w:t>
      </w:r>
      <w:r>
        <w:rPr>
          <w:rFonts w:hint="eastAsia"/>
        </w:rPr>
        <w:t xml:space="preserve"> 요청에 대해서</w:t>
      </w:r>
    </w:p>
    <w:p w14:paraId="2A32EB89" w14:textId="77777777" w:rsidR="009B40A3" w:rsidRDefault="009B40A3" w:rsidP="007E5A52">
      <w:r>
        <w:rPr>
          <w:rFonts w:hint="eastAsia"/>
        </w:rPr>
        <w:t xml:space="preserve">웹서버가 응답으로 </w:t>
      </w:r>
      <w:r w:rsidR="00FD00F4">
        <w:rPr>
          <w:rFonts w:hint="eastAsia"/>
        </w:rPr>
        <w:t>보냈고,</w:t>
      </w:r>
      <w:r w:rsidR="00FD00F4">
        <w:t xml:space="preserve"> </w:t>
      </w:r>
      <w:r w:rsidR="00FD00F4">
        <w:rPr>
          <w:rFonts w:hint="eastAsia"/>
        </w:rPr>
        <w:t>그래서</w:t>
      </w:r>
      <w:r>
        <w:rPr>
          <w:rFonts w:hint="eastAsia"/>
        </w:rPr>
        <w:t xml:space="preserve"> 웹브라우저가 받은 내용이다.</w:t>
      </w:r>
    </w:p>
    <w:p w14:paraId="2A32EB8A" w14:textId="77777777" w:rsidR="009B40A3" w:rsidRDefault="009B40A3" w:rsidP="007E5A52">
      <w:r>
        <w:rPr>
          <w:rFonts w:hint="eastAsia"/>
        </w:rPr>
        <w:t>hello.html 파일의 내용과 일치함을 확인할 수 있다.</w:t>
      </w:r>
    </w:p>
    <w:p w14:paraId="2A32EB8B" w14:textId="77777777" w:rsidR="009B40A3" w:rsidRDefault="009B40A3" w:rsidP="007E5A52"/>
    <w:p w14:paraId="2A32EB8C" w14:textId="77777777" w:rsidR="000166AD" w:rsidRDefault="000166AD" w:rsidP="007E5A52"/>
    <w:p w14:paraId="2A32EB8D" w14:textId="03674F78" w:rsidR="009B40A3" w:rsidRDefault="000166AD" w:rsidP="000166AD">
      <w:pPr>
        <w:pStyle w:val="Heading3"/>
      </w:pPr>
      <w:r>
        <w:rPr>
          <w:rFonts w:hint="eastAsia"/>
        </w:rPr>
        <w:t>웹서버와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</w:p>
    <w:p w14:paraId="2A32EB8E" w14:textId="77777777" w:rsidR="000166AD" w:rsidRDefault="000166AD" w:rsidP="000166AD"/>
    <w:p w14:paraId="2A32EB8F" w14:textId="77777777" w:rsidR="000166AD" w:rsidRDefault="000166AD" w:rsidP="000166AD">
      <w:r>
        <w:rPr>
          <w:rFonts w:hint="eastAsia"/>
        </w:rPr>
        <w:t>개발할 때는 보통 한 컴퓨터에 이클립스와 톰캣 웹서버를 같이 실행한다.</w:t>
      </w:r>
    </w:p>
    <w:p w14:paraId="2A32EB90" w14:textId="77777777" w:rsidR="000166AD" w:rsidRDefault="000166AD" w:rsidP="000166AD">
      <w:r>
        <w:rPr>
          <w:rFonts w:hint="eastAsia"/>
        </w:rPr>
        <w:t>이클립스에서 웹페이지를 실행하면 이클립스 내부 창에서 웹브라우저가 실행되고 이 웹브라우저가 톰캣 웹서버와 통신한다.</w:t>
      </w:r>
    </w:p>
    <w:p w14:paraId="2A32EB91" w14:textId="77777777" w:rsidR="000166AD" w:rsidRDefault="000166AD" w:rsidP="000166AD">
      <w:r>
        <w:rPr>
          <w:rFonts w:hint="eastAsia"/>
        </w:rPr>
        <w:t>비록 웹브라우저 창과 톰캣 웹서버가 한 컴퓨터에서 실행되지만,</w:t>
      </w:r>
      <w:r>
        <w:t xml:space="preserve"> </w:t>
      </w:r>
      <w:r>
        <w:rPr>
          <w:rFonts w:hint="eastAsia"/>
        </w:rPr>
        <w:t xml:space="preserve">이들의 요청과 응답은 </w:t>
      </w:r>
      <w:r>
        <w:t xml:space="preserve">HTTP </w:t>
      </w:r>
      <w:r>
        <w:rPr>
          <w:rFonts w:hint="eastAsia"/>
        </w:rPr>
        <w:t>프로토콜 규격대로 인터넷 통신(</w:t>
      </w:r>
      <w:r>
        <w:t>TCP/IP)</w:t>
      </w:r>
      <w:r>
        <w:rPr>
          <w:rFonts w:hint="eastAsia"/>
        </w:rPr>
        <w:t>으로 진행된다.</w:t>
      </w:r>
    </w:p>
    <w:p w14:paraId="2A32EB92" w14:textId="77777777" w:rsidR="00FD00F4" w:rsidRDefault="00FD00F4" w:rsidP="000166AD">
      <w:r>
        <w:rPr>
          <w:rFonts w:hint="eastAsia"/>
        </w:rPr>
        <w:t xml:space="preserve">그래서 </w:t>
      </w:r>
      <w:r>
        <w:t xml:space="preserve">Windows </w:t>
      </w:r>
      <w:r>
        <w:rPr>
          <w:rFonts w:hint="eastAsia"/>
        </w:rPr>
        <w:t>방화벽이 톰캣 웹서버의 인터넷 열결을 허용하도록 설정하지 않으면,</w:t>
      </w:r>
      <w:r>
        <w:t xml:space="preserve"> </w:t>
      </w:r>
      <w:r>
        <w:rPr>
          <w:rFonts w:hint="eastAsia"/>
        </w:rPr>
        <w:t>같은 컴퓨터에 있는 톰캣 웹서버인데도 연결되지 않는다.</w:t>
      </w:r>
    </w:p>
    <w:p w14:paraId="2A32EB93" w14:textId="77777777" w:rsidR="000166AD" w:rsidRDefault="000166AD" w:rsidP="000166AD"/>
    <w:p w14:paraId="2A32EB94" w14:textId="7A92F19A" w:rsidR="000166AD" w:rsidRDefault="000166AD" w:rsidP="000166AD">
      <w:r>
        <w:rPr>
          <w:rFonts w:hint="eastAsia"/>
        </w:rPr>
        <w:t xml:space="preserve">개발이 끝난 웹프로그램은 </w:t>
      </w:r>
      <w:r>
        <w:t>24</w:t>
      </w:r>
      <w:r>
        <w:rPr>
          <w:rFonts w:hint="eastAsia"/>
        </w:rPr>
        <w:t xml:space="preserve">시간 </w:t>
      </w:r>
      <w:r>
        <w:t>365</w:t>
      </w:r>
      <w:r>
        <w:rPr>
          <w:rFonts w:hint="eastAsia"/>
        </w:rPr>
        <w:t>일 실행되는 서버 컴퓨터의 웹서버에 설치되어 실행된다.</w:t>
      </w:r>
    </w:p>
    <w:p w14:paraId="2A32EB95" w14:textId="77777777" w:rsidR="000166AD" w:rsidRPr="000166AD" w:rsidRDefault="000166AD" w:rsidP="000166AD"/>
    <w:p w14:paraId="2A32EB96" w14:textId="77777777" w:rsidR="000166AD" w:rsidRDefault="000166AD" w:rsidP="000166AD"/>
    <w:p w14:paraId="2A32EB99" w14:textId="77777777" w:rsidR="009B40A3" w:rsidRDefault="009B40A3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32"/>
        </w:rPr>
      </w:pPr>
      <w:r>
        <w:br w:type="page"/>
      </w:r>
    </w:p>
    <w:p w14:paraId="2A32EB9A" w14:textId="0B8ACAA8" w:rsidR="009B40A3" w:rsidRDefault="0007100B" w:rsidP="00BE6F59">
      <w:pPr>
        <w:pStyle w:val="Heading1"/>
      </w:pPr>
      <w:bookmarkStart w:id="9" w:name="_Toc397183973"/>
      <w:bookmarkStart w:id="10" w:name="_Toc508029782"/>
      <w:r>
        <w:rPr>
          <w:rFonts w:hint="eastAsia"/>
        </w:rPr>
        <w:t xml:space="preserve">JSP </w:t>
      </w:r>
      <w:r>
        <w:rPr>
          <w:rFonts w:hint="eastAsia"/>
        </w:rPr>
        <w:t>스크립릿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bookmarkEnd w:id="9"/>
      <w:r w:rsidR="00563EFE">
        <w:rPr>
          <w:rFonts w:hint="eastAsia"/>
        </w:rPr>
        <w:t xml:space="preserve"> (</w:t>
      </w:r>
      <w:r w:rsidR="00563EFE">
        <w:t>scriptlet tag)</w:t>
      </w:r>
      <w:bookmarkEnd w:id="10"/>
    </w:p>
    <w:p w14:paraId="668D371E" w14:textId="7423086C" w:rsidR="00E3633D" w:rsidRDefault="00E3633D" w:rsidP="00E3633D"/>
    <w:p w14:paraId="35FC7F78" w14:textId="77777777" w:rsidR="00E3633D" w:rsidRDefault="00E3633D" w:rsidP="00E3633D">
      <w:pPr>
        <w:pStyle w:val="Heading2"/>
      </w:pPr>
      <w:bookmarkStart w:id="11" w:name="_Toc508029783"/>
      <w:r>
        <w:rPr>
          <w:rFonts w:hint="eastAsia"/>
        </w:rPr>
        <w:t>hello.jsp 파일 생성</w:t>
      </w:r>
      <w:bookmarkEnd w:id="11"/>
    </w:p>
    <w:p w14:paraId="32B2FD28" w14:textId="77777777" w:rsidR="00E3633D" w:rsidRDefault="00E3633D" w:rsidP="00E3633D">
      <w:r>
        <w:rPr>
          <w:noProof/>
        </w:rPr>
        <w:drawing>
          <wp:inline distT="0" distB="0" distL="0" distR="0" wp14:anchorId="1FB36AC5" wp14:editId="057D17ED">
            <wp:extent cx="5209117" cy="40767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88" cy="40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9E23" w14:textId="77777777" w:rsidR="00E3633D" w:rsidRDefault="00E3633D" w:rsidP="00E3633D">
      <w:r>
        <w:rPr>
          <w:rFonts w:hint="eastAsia"/>
        </w:rPr>
        <w:t xml:space="preserve">WebContent 아래에 방금 생성한 </w:t>
      </w:r>
      <w:r>
        <w:t>jsp</w:t>
      </w:r>
      <w:r>
        <w:rPr>
          <w:rFonts w:hint="eastAsia"/>
        </w:rPr>
        <w:t>01 폴더를 마우스 오른쪽 버튼 클릭 - New - JSP File 클릭하면</w:t>
      </w:r>
    </w:p>
    <w:p w14:paraId="6D078A8A" w14:textId="77777777" w:rsidR="00E3633D" w:rsidRDefault="00E3633D" w:rsidP="00E3633D">
      <w:r>
        <w:rPr>
          <w:rFonts w:hint="eastAsia"/>
        </w:rPr>
        <w:t>아래의 대화상자가 나타난다.</w:t>
      </w:r>
    </w:p>
    <w:p w14:paraId="555ACAA4" w14:textId="77777777" w:rsidR="00E3633D" w:rsidRDefault="00E3633D" w:rsidP="00E3633D"/>
    <w:p w14:paraId="171CCED2" w14:textId="3FFE8575" w:rsidR="00E3633D" w:rsidRDefault="00E3633D" w:rsidP="00E3633D">
      <w:r>
        <w:rPr>
          <w:noProof/>
        </w:rPr>
        <w:drawing>
          <wp:inline distT="0" distB="0" distL="0" distR="0" wp14:anchorId="6B652D32" wp14:editId="3541FFC9">
            <wp:extent cx="3514725" cy="3714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17C3" w14:textId="77777777" w:rsidR="00E3633D" w:rsidRDefault="00E3633D" w:rsidP="00E3633D">
      <w:r>
        <w:rPr>
          <w:rFonts w:hint="eastAsia"/>
        </w:rPr>
        <w:t>File name: hello.jsp 입력하고, Finish 버튼 클릭.</w:t>
      </w:r>
    </w:p>
    <w:p w14:paraId="2A975F12" w14:textId="77777777" w:rsidR="00E3633D" w:rsidRDefault="00E3633D" w:rsidP="00E3633D"/>
    <w:p w14:paraId="0C26F71B" w14:textId="77777777" w:rsidR="00E3633D" w:rsidRDefault="00E3633D" w:rsidP="00E3633D"/>
    <w:p w14:paraId="4DE277D0" w14:textId="77777777" w:rsidR="00E3633D" w:rsidRDefault="00E3633D" w:rsidP="00E3633D">
      <w:r>
        <w:rPr>
          <w:rFonts w:hint="eastAsia"/>
        </w:rPr>
        <w:t>WebContent/jsp01 폴더 아래에 hello.jsp가 생성된다.</w:t>
      </w:r>
    </w:p>
    <w:p w14:paraId="041B3877" w14:textId="77777777" w:rsidR="00E3633D" w:rsidRDefault="00E3633D" w:rsidP="00E3633D">
      <w:r>
        <w:rPr>
          <w:noProof/>
        </w:rPr>
        <w:drawing>
          <wp:inline distT="0" distB="0" distL="0" distR="0" wp14:anchorId="1B146841" wp14:editId="78F0587B">
            <wp:extent cx="6633845" cy="246697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CECD" w14:textId="77777777" w:rsidR="00E3633D" w:rsidRDefault="00E3633D" w:rsidP="00E3633D"/>
    <w:p w14:paraId="14775056" w14:textId="77777777" w:rsidR="00E3633D" w:rsidRDefault="00E3633D" w:rsidP="00E3633D"/>
    <w:p w14:paraId="4051C01E" w14:textId="77777777" w:rsidR="00E3633D" w:rsidRDefault="00E3633D" w:rsidP="00E3633D"/>
    <w:p w14:paraId="1B4426AD" w14:textId="2947F154" w:rsidR="00E3633D" w:rsidRDefault="00E3633D" w:rsidP="00E3633D">
      <w:r>
        <w:rPr>
          <w:rFonts w:hint="eastAsia"/>
        </w:rPr>
        <w:t>hello.jsp 파일을 다음과 같이 수정하자.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3633D" w14:paraId="36CB6B14" w14:textId="77777777" w:rsidTr="00501BB1">
        <w:tc>
          <w:tcPr>
            <w:tcW w:w="426" w:type="dxa"/>
          </w:tcPr>
          <w:p w14:paraId="208C8448" w14:textId="77777777" w:rsidR="00E3633D" w:rsidRPr="00185935" w:rsidRDefault="00E3633D" w:rsidP="00501BB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9BB71EE" w14:textId="77777777" w:rsidR="00E3633D" w:rsidRPr="00185935" w:rsidRDefault="00E3633D" w:rsidP="00501BB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70EA502" w14:textId="77777777" w:rsidR="00E3633D" w:rsidRPr="00185935" w:rsidRDefault="00E3633D" w:rsidP="00501BB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7DD06A2" w14:textId="77777777" w:rsidR="00E3633D" w:rsidRPr="00185935" w:rsidRDefault="00E3633D" w:rsidP="00501BB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5544494" w14:textId="77777777" w:rsidR="00E3633D" w:rsidRPr="00185935" w:rsidRDefault="00E3633D" w:rsidP="00501BB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CD79F6F" w14:textId="77777777" w:rsidR="00E3633D" w:rsidRPr="00185935" w:rsidRDefault="00E3633D" w:rsidP="00501BB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70C2B9B" w14:textId="77777777" w:rsidR="00E3633D" w:rsidRPr="00185935" w:rsidRDefault="00E3633D" w:rsidP="00501BB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8F1C1AF" w14:textId="77777777" w:rsidR="00E3633D" w:rsidRPr="00185935" w:rsidRDefault="00E3633D" w:rsidP="00501BB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DA03164" w14:textId="77777777" w:rsidR="00E3633D" w:rsidRDefault="00E3633D" w:rsidP="00501BB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593827F" w14:textId="77777777" w:rsidR="00E3633D" w:rsidRDefault="00E3633D" w:rsidP="00501BB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70232AE" w14:textId="77777777" w:rsidR="00E3633D" w:rsidRDefault="00E3633D" w:rsidP="00501BB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A5F1074" w14:textId="77777777" w:rsidR="00E3633D" w:rsidRDefault="00E3633D" w:rsidP="00501BB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A00D8B5" w14:textId="7CFC68DA" w:rsidR="00E3633D" w:rsidRPr="00185935" w:rsidRDefault="00E3633D" w:rsidP="001D136F">
            <w:pPr>
              <w:pStyle w:val="a0"/>
            </w:pPr>
            <w:r>
              <w:rPr>
                <w:rFonts w:hint="eastAsia"/>
              </w:rPr>
              <w:t>13</w:t>
            </w:r>
          </w:p>
        </w:tc>
        <w:tc>
          <w:tcPr>
            <w:tcW w:w="10631" w:type="dxa"/>
          </w:tcPr>
          <w:p w14:paraId="2D864503" w14:textId="77777777" w:rsidR="00E3633D" w:rsidRDefault="00E3633D" w:rsidP="00501BB1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131252D8" w14:textId="77777777" w:rsidR="00E3633D" w:rsidRDefault="00E3633D" w:rsidP="00501BB1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4100D846" w14:textId="77777777" w:rsidR="00E3633D" w:rsidRDefault="00E3633D" w:rsidP="00501BB1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5875CAEC" w14:textId="77777777" w:rsidR="00E3633D" w:rsidRDefault="00E3633D" w:rsidP="00501BB1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9F6A33D" w14:textId="77777777" w:rsidR="00E3633D" w:rsidRDefault="00E3633D" w:rsidP="00501BB1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6CFD042F" w14:textId="77777777" w:rsidR="00E3633D" w:rsidRDefault="00E3633D" w:rsidP="00501BB1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41967DA1" w14:textId="77777777" w:rsidR="00E3633D" w:rsidRDefault="00E3633D" w:rsidP="00501BB1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455E5B63" w14:textId="77777777" w:rsidR="00E3633D" w:rsidRDefault="00E3633D" w:rsidP="00501BB1">
            <w:pPr>
              <w:pStyle w:val="a0"/>
            </w:pPr>
          </w:p>
          <w:p w14:paraId="4FE4ACE5" w14:textId="77777777" w:rsidR="00E3633D" w:rsidRDefault="00E3633D" w:rsidP="00501BB1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12C9B56B" w14:textId="77777777" w:rsidR="00E3633D" w:rsidRDefault="00E3633D" w:rsidP="00501BB1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out.print(</w:t>
            </w:r>
            <w:r>
              <w:rPr>
                <w:color w:val="2A00FF"/>
              </w:rPr>
              <w:t>"&lt;H1&gt;</w:t>
            </w:r>
            <w:r>
              <w:rPr>
                <w:rFonts w:hint="eastAsia"/>
                <w:color w:val="2A00FF"/>
              </w:rPr>
              <w:t>안녕</w:t>
            </w:r>
            <w:r>
              <w:rPr>
                <w:color w:val="2A00FF"/>
              </w:rPr>
              <w:t xml:space="preserve"> JSP!&lt;/H1&gt;"</w:t>
            </w:r>
            <w:r>
              <w:rPr>
                <w:color w:val="000000"/>
              </w:rPr>
              <w:t xml:space="preserve">); </w:t>
            </w:r>
            <w:r>
              <w:rPr>
                <w:color w:val="BF5F3F"/>
              </w:rPr>
              <w:t>%&gt;</w:t>
            </w:r>
          </w:p>
          <w:p w14:paraId="5F4196BF" w14:textId="77777777" w:rsidR="00E3633D" w:rsidRDefault="00E3633D" w:rsidP="00501BB1">
            <w:pPr>
              <w:pStyle w:val="a0"/>
            </w:pPr>
          </w:p>
          <w:p w14:paraId="72410529" w14:textId="77777777" w:rsidR="00E3633D" w:rsidRDefault="00E3633D" w:rsidP="00501BB1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436FE5B0" w14:textId="77777777" w:rsidR="00E3633D" w:rsidRDefault="00E3633D" w:rsidP="00501BB1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34D7A573" w14:textId="77777777" w:rsidR="00E3633D" w:rsidRDefault="00E3633D" w:rsidP="00E3633D"/>
    <w:p w14:paraId="4FF2F5AF" w14:textId="77777777" w:rsidR="00E3633D" w:rsidRDefault="00E3633D" w:rsidP="00E3633D"/>
    <w:p w14:paraId="36C80A4C" w14:textId="77777777" w:rsidR="00E3633D" w:rsidRDefault="00E3633D" w:rsidP="00E3633D">
      <w:pPr>
        <w:pStyle w:val="Heading3"/>
      </w:pPr>
      <w:r>
        <w:rPr>
          <w:rFonts w:hint="eastAsia"/>
        </w:rPr>
        <w:t xml:space="preserve">hello.jsp </w:t>
      </w:r>
      <w:r>
        <w:rPr>
          <w:rFonts w:hint="eastAsia"/>
        </w:rPr>
        <w:t>실행</w:t>
      </w:r>
    </w:p>
    <w:p w14:paraId="333FE9A4" w14:textId="77777777" w:rsidR="00E3633D" w:rsidRDefault="00E3633D" w:rsidP="00E3633D">
      <w:r>
        <w:rPr>
          <w:rFonts w:hint="eastAsia"/>
        </w:rPr>
        <w:t>hello.jsp 편집창에서 Ctrl+F11 단축키를 누르면 hello.jsp가 실행된다.</w:t>
      </w:r>
    </w:p>
    <w:p w14:paraId="35F2FEDD" w14:textId="77777777" w:rsidR="00E3633D" w:rsidRDefault="00E3633D" w:rsidP="00E3633D">
      <w:r>
        <w:rPr>
          <w:noProof/>
        </w:rPr>
        <w:drawing>
          <wp:inline distT="0" distB="0" distL="0" distR="0" wp14:anchorId="377F62D7" wp14:editId="2CFFAB32">
            <wp:extent cx="5124949" cy="2777706"/>
            <wp:effectExtent l="0" t="0" r="0" b="381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6899" cy="27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264C" w14:textId="77777777" w:rsidR="00E3633D" w:rsidRDefault="00E3633D" w:rsidP="00E3633D"/>
    <w:p w14:paraId="0D520C6D" w14:textId="77777777" w:rsidR="00E3633D" w:rsidRDefault="00E3633D" w:rsidP="00E3633D"/>
    <w:p w14:paraId="7F0710B1" w14:textId="33B7DD19" w:rsidR="00E3633D" w:rsidRDefault="00E3633D" w:rsidP="00E3633D"/>
    <w:p w14:paraId="2FA9DDF4" w14:textId="293E6E71" w:rsidR="00C52499" w:rsidRDefault="00C52499" w:rsidP="00E3633D"/>
    <w:p w14:paraId="5B1F9C92" w14:textId="0927B23D" w:rsidR="00C52499" w:rsidRDefault="00C52499" w:rsidP="00E3633D"/>
    <w:p w14:paraId="52ED968A" w14:textId="19B5ED0E" w:rsidR="00C52499" w:rsidRDefault="00C52499" w:rsidP="00C52499">
      <w:pPr>
        <w:pStyle w:val="Heading2"/>
      </w:pPr>
      <w:bookmarkStart w:id="12" w:name="_Toc508029784"/>
      <w:r w:rsidRPr="00C52499">
        <w:rPr>
          <w:rFonts w:hint="eastAsia"/>
          <w:shd w:val="clear" w:color="auto" w:fill="FFFF99"/>
        </w:rPr>
        <w:t>JSP 태그의 종류</w:t>
      </w:r>
      <w:bookmarkEnd w:id="12"/>
    </w:p>
    <w:p w14:paraId="65A95AB1" w14:textId="45D8DEA7" w:rsidR="00C52499" w:rsidRDefault="00C52499" w:rsidP="00C52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2116"/>
      </w:tblGrid>
      <w:tr w:rsidR="0073227D" w:rsidRPr="0073227D" w14:paraId="3365F594" w14:textId="77777777" w:rsidTr="0073227D">
        <w:tc>
          <w:tcPr>
            <w:tcW w:w="0" w:type="auto"/>
            <w:shd w:val="clear" w:color="auto" w:fill="F2F2F2" w:themeFill="background1" w:themeFillShade="F2"/>
          </w:tcPr>
          <w:p w14:paraId="0350479E" w14:textId="77777777" w:rsidR="0073227D" w:rsidRPr="0073227D" w:rsidRDefault="0073227D" w:rsidP="00501BB1">
            <w:r w:rsidRPr="0073227D">
              <w:rPr>
                <w:rFonts w:hint="eastAsia"/>
              </w:rPr>
              <w:t>형태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9D82090" w14:textId="77777777" w:rsidR="0073227D" w:rsidRPr="0073227D" w:rsidRDefault="0073227D" w:rsidP="00501BB1">
            <w:r w:rsidRPr="0073227D">
              <w:rPr>
                <w:rFonts w:hint="eastAsia"/>
              </w:rPr>
              <w:t>이름</w:t>
            </w:r>
          </w:p>
        </w:tc>
      </w:tr>
      <w:tr w:rsidR="0073227D" w:rsidRPr="0073227D" w14:paraId="1509344A" w14:textId="77777777" w:rsidTr="0073227D">
        <w:tc>
          <w:tcPr>
            <w:tcW w:w="0" w:type="auto"/>
          </w:tcPr>
          <w:p w14:paraId="698B0142" w14:textId="33B0C2CF" w:rsidR="0073227D" w:rsidRPr="0073227D" w:rsidRDefault="0073227D" w:rsidP="00501BB1">
            <w:r w:rsidRPr="00BB72E5">
              <w:rPr>
                <w:rFonts w:hint="eastAsia"/>
                <w:b/>
                <w:color w:val="0000FF"/>
              </w:rPr>
              <w:t>&lt;%@</w:t>
            </w:r>
            <w:r w:rsidR="00335A97">
              <w:rPr>
                <w:b/>
                <w:color w:val="0000FF"/>
              </w:rPr>
              <w:t xml:space="preserve">  </w:t>
            </w:r>
            <w:r w:rsidRPr="0073227D">
              <w:rPr>
                <w:rFonts w:hint="eastAsia"/>
              </w:rPr>
              <w:t>선언</w:t>
            </w:r>
            <w:r w:rsidR="00335A97">
              <w:rPr>
                <w:rFonts w:hint="eastAsia"/>
              </w:rPr>
              <w:t xml:space="preserve"> </w:t>
            </w:r>
            <w:bookmarkStart w:id="13" w:name="_GoBack"/>
            <w:bookmarkEnd w:id="13"/>
            <w:r w:rsidRPr="0073227D">
              <w:t xml:space="preserve">    </w:t>
            </w:r>
            <w:r w:rsidR="00E260A5">
              <w:t xml:space="preserve">     </w:t>
            </w:r>
            <w:r w:rsidRPr="0073227D">
              <w:t xml:space="preserve">  </w:t>
            </w:r>
            <w:r w:rsidRPr="0073227D">
              <w:rPr>
                <w:rFonts w:hint="eastAsia"/>
              </w:rPr>
              <w:t xml:space="preserve"> </w:t>
            </w:r>
            <w:r w:rsidRPr="00BB72E5">
              <w:rPr>
                <w:rFonts w:hint="eastAsia"/>
                <w:b/>
                <w:color w:val="0000FF"/>
              </w:rPr>
              <w:t>%&gt;</w:t>
            </w:r>
          </w:p>
        </w:tc>
        <w:tc>
          <w:tcPr>
            <w:tcW w:w="0" w:type="auto"/>
          </w:tcPr>
          <w:p w14:paraId="14BC40A8" w14:textId="2B746B6D" w:rsidR="0073227D" w:rsidRPr="0073227D" w:rsidRDefault="0073227D" w:rsidP="00501BB1">
            <w:r w:rsidRPr="0073227D">
              <w:rPr>
                <w:rFonts w:hint="eastAsia"/>
              </w:rPr>
              <w:t>JSP 선언 태그</w:t>
            </w:r>
          </w:p>
        </w:tc>
      </w:tr>
      <w:tr w:rsidR="0073227D" w:rsidRPr="0073227D" w14:paraId="2A9923AC" w14:textId="77777777" w:rsidTr="0073227D">
        <w:tc>
          <w:tcPr>
            <w:tcW w:w="0" w:type="auto"/>
          </w:tcPr>
          <w:p w14:paraId="1D27CAC2" w14:textId="225AE04B" w:rsidR="0073227D" w:rsidRPr="0073227D" w:rsidRDefault="0073227D" w:rsidP="00501BB1">
            <w:r w:rsidRPr="00BB72E5">
              <w:rPr>
                <w:rFonts w:hint="eastAsia"/>
                <w:b/>
                <w:color w:val="0000FF"/>
              </w:rPr>
              <w:t>&lt;%</w:t>
            </w:r>
            <w:r w:rsidRPr="00BB72E5">
              <w:rPr>
                <w:b/>
                <w:color w:val="0000FF"/>
              </w:rPr>
              <w:t xml:space="preserve"> </w:t>
            </w:r>
            <w:r w:rsidRPr="0073227D">
              <w:t xml:space="preserve"> </w:t>
            </w:r>
            <w:r w:rsidR="00E260A5">
              <w:t xml:space="preserve"> </w:t>
            </w:r>
            <w:r w:rsidRPr="0073227D">
              <w:t>Java</w:t>
            </w:r>
            <w:r w:rsidRPr="0073227D">
              <w:rPr>
                <w:rFonts w:hint="eastAsia"/>
              </w:rPr>
              <w:t xml:space="preserve"> Statement</w:t>
            </w:r>
            <w:r w:rsidR="00E260A5">
              <w:t xml:space="preserve"> </w:t>
            </w:r>
            <w:r w:rsidRPr="0073227D">
              <w:t xml:space="preserve"> </w:t>
            </w:r>
            <w:r w:rsidRPr="0073227D">
              <w:rPr>
                <w:rFonts w:hint="eastAsia"/>
              </w:rPr>
              <w:t xml:space="preserve"> </w:t>
            </w:r>
            <w:r w:rsidRPr="00BB72E5">
              <w:rPr>
                <w:rFonts w:hint="eastAsia"/>
                <w:b/>
                <w:color w:val="0000FF"/>
              </w:rPr>
              <w:t>%&gt;</w:t>
            </w:r>
          </w:p>
        </w:tc>
        <w:tc>
          <w:tcPr>
            <w:tcW w:w="0" w:type="auto"/>
          </w:tcPr>
          <w:p w14:paraId="1A9A4015" w14:textId="6F193412" w:rsidR="0073227D" w:rsidRPr="0073227D" w:rsidRDefault="0073227D" w:rsidP="00501BB1">
            <w:r w:rsidRPr="0073227D">
              <w:t xml:space="preserve">JSP </w:t>
            </w:r>
            <w:r w:rsidRPr="0073227D">
              <w:rPr>
                <w:rFonts w:hint="eastAsia"/>
              </w:rPr>
              <w:t>Scriptlet 태그</w:t>
            </w:r>
          </w:p>
        </w:tc>
      </w:tr>
      <w:tr w:rsidR="0073227D" w:rsidRPr="0073227D" w14:paraId="0D10FDB9" w14:textId="77777777" w:rsidTr="0073227D">
        <w:tc>
          <w:tcPr>
            <w:tcW w:w="0" w:type="auto"/>
          </w:tcPr>
          <w:p w14:paraId="4FFA403F" w14:textId="480ABA87" w:rsidR="0073227D" w:rsidRPr="0073227D" w:rsidRDefault="0073227D" w:rsidP="00501BB1">
            <w:r w:rsidRPr="00BB72E5">
              <w:rPr>
                <w:rFonts w:hint="eastAsia"/>
                <w:b/>
                <w:color w:val="0000FF"/>
              </w:rPr>
              <w:t>&lt;%=</w:t>
            </w:r>
            <w:r w:rsidRPr="0073227D">
              <w:rPr>
                <w:rFonts w:hint="eastAsia"/>
              </w:rPr>
              <w:t xml:space="preserve"> </w:t>
            </w:r>
            <w:r w:rsidR="00E260A5">
              <w:t xml:space="preserve"> </w:t>
            </w:r>
            <w:r w:rsidRPr="0073227D">
              <w:rPr>
                <w:rFonts w:hint="eastAsia"/>
              </w:rPr>
              <w:t>Java Expression</w:t>
            </w:r>
            <w:r w:rsidR="00E260A5">
              <w:t xml:space="preserve"> </w:t>
            </w:r>
            <w:r w:rsidRPr="0073227D">
              <w:rPr>
                <w:rFonts w:hint="eastAsia"/>
              </w:rPr>
              <w:t xml:space="preserve"> </w:t>
            </w:r>
            <w:r w:rsidRPr="00BB72E5">
              <w:rPr>
                <w:rFonts w:hint="eastAsia"/>
                <w:b/>
                <w:color w:val="0000FF"/>
              </w:rPr>
              <w:t>%&gt;</w:t>
            </w:r>
          </w:p>
        </w:tc>
        <w:tc>
          <w:tcPr>
            <w:tcW w:w="0" w:type="auto"/>
          </w:tcPr>
          <w:p w14:paraId="4E7F84A8" w14:textId="68CBA6F4" w:rsidR="0073227D" w:rsidRPr="0073227D" w:rsidRDefault="0073227D" w:rsidP="00501BB1">
            <w:r w:rsidRPr="0073227D">
              <w:rPr>
                <w:rFonts w:hint="eastAsia"/>
              </w:rPr>
              <w:t>JSP E</w:t>
            </w:r>
            <w:r w:rsidRPr="0073227D">
              <w:t xml:space="preserve">xpression </w:t>
            </w:r>
            <w:r w:rsidRPr="0073227D">
              <w:rPr>
                <w:rFonts w:hint="eastAsia"/>
              </w:rPr>
              <w:t>태그</w:t>
            </w:r>
          </w:p>
        </w:tc>
      </w:tr>
    </w:tbl>
    <w:p w14:paraId="2804D75A" w14:textId="1CB13659" w:rsidR="00C52499" w:rsidRDefault="00C52499" w:rsidP="00C52499"/>
    <w:p w14:paraId="557EA5B5" w14:textId="0AFF4CEA" w:rsidR="00C52499" w:rsidRDefault="00C52499" w:rsidP="00C52499">
      <w:r>
        <w:rPr>
          <w:rFonts w:hint="eastAsia"/>
        </w:rPr>
        <w:t xml:space="preserve">웹브라우저에서 JSP 파일의 </w:t>
      </w:r>
      <w:r>
        <w:t>URL</w:t>
      </w:r>
      <w:r>
        <w:rPr>
          <w:rFonts w:hint="eastAsia"/>
        </w:rPr>
        <w:t>을 서버에 요청하면</w:t>
      </w:r>
    </w:p>
    <w:p w14:paraId="4F99E655" w14:textId="77777777" w:rsidR="00C52499" w:rsidRDefault="00C52499" w:rsidP="00C52499">
      <w:r>
        <w:rPr>
          <w:rFonts w:hint="eastAsia"/>
        </w:rPr>
        <w:t>서버에서 JSP</w:t>
      </w:r>
      <w:r>
        <w:t xml:space="preserve"> </w:t>
      </w:r>
      <w:r>
        <w:rPr>
          <w:rFonts w:hint="eastAsia"/>
        </w:rPr>
        <w:t>파일이 실행되고</w:t>
      </w:r>
    </w:p>
    <w:p w14:paraId="48A9ED0B" w14:textId="4F302053" w:rsidR="00C52499" w:rsidRDefault="00C52499" w:rsidP="00C52499">
      <w:r>
        <w:rPr>
          <w:rFonts w:hint="eastAsia"/>
        </w:rPr>
        <w:t>그 실행결과 출력이 웹브라우저로 전달된다.</w:t>
      </w:r>
    </w:p>
    <w:p w14:paraId="0454EF17" w14:textId="260B35CE" w:rsidR="00C52499" w:rsidRDefault="00C52499" w:rsidP="00C52499"/>
    <w:p w14:paraId="171BDBC8" w14:textId="3C283201" w:rsidR="00C52499" w:rsidRDefault="00C52499" w:rsidP="00C52499">
      <w:r>
        <w:t xml:space="preserve">JSP </w:t>
      </w:r>
      <w:r>
        <w:rPr>
          <w:rFonts w:hint="eastAsia"/>
        </w:rPr>
        <w:t>선언 태그 부분은 출력되지 않는다.</w:t>
      </w:r>
    </w:p>
    <w:p w14:paraId="55A1B818" w14:textId="1D5C3801" w:rsidR="00C52499" w:rsidRDefault="00C52499" w:rsidP="00C52499">
      <w:r>
        <w:t xml:space="preserve">JSP Scriptlet </w:t>
      </w:r>
      <w:r>
        <w:rPr>
          <w:rFonts w:hint="eastAsia"/>
        </w:rPr>
        <w:t xml:space="preserve">태그 부분은, </w:t>
      </w:r>
      <w:r>
        <w:t xml:space="preserve">out.print(...) </w:t>
      </w:r>
      <w:r>
        <w:rPr>
          <w:rFonts w:hint="eastAsia"/>
        </w:rPr>
        <w:t>메소드로 출력한 내용만 출력되어 웹브라우저로 전달된다.</w:t>
      </w:r>
    </w:p>
    <w:p w14:paraId="75DD3A3A" w14:textId="338FEE9C" w:rsidR="00C52499" w:rsidRDefault="00C52499" w:rsidP="00C52499">
      <w:r>
        <w:t xml:space="preserve">JSP Expression </w:t>
      </w:r>
      <w:r>
        <w:rPr>
          <w:rFonts w:hint="eastAsia"/>
        </w:rPr>
        <w:t>태그 부분은, 그 표현식(</w:t>
      </w:r>
      <w:r>
        <w:t>java expression)</w:t>
      </w:r>
      <w:r>
        <w:rPr>
          <w:rFonts w:hint="eastAsia"/>
        </w:rPr>
        <w:t>의 값이 출력되어 웹브라우저로 전달된다.</w:t>
      </w:r>
    </w:p>
    <w:p w14:paraId="7016F9D4" w14:textId="24D152C7" w:rsidR="0073227D" w:rsidRDefault="0073227D" w:rsidP="00C52499"/>
    <w:p w14:paraId="0D61673A" w14:textId="3C44F7B7" w:rsidR="0073227D" w:rsidRPr="00C52499" w:rsidRDefault="0073227D" w:rsidP="00C52499">
      <w:r>
        <w:rPr>
          <w:rFonts w:hint="eastAsia"/>
        </w:rPr>
        <w:t>JSP 태그가 아닌 부분은 있는 그대로 출력되어 웹브라우저로 전달된다.</w:t>
      </w:r>
    </w:p>
    <w:p w14:paraId="4FBA93D7" w14:textId="38965906" w:rsidR="00C52499" w:rsidRDefault="00C52499" w:rsidP="00E3633D"/>
    <w:p w14:paraId="7AE20FB2" w14:textId="3A43A190" w:rsidR="00E260A5" w:rsidRDefault="00E260A5" w:rsidP="00E3633D"/>
    <w:p w14:paraId="335F9B28" w14:textId="0D23045E" w:rsidR="00E260A5" w:rsidRDefault="00E260A5" w:rsidP="00E260A5">
      <w:pPr>
        <w:pStyle w:val="Heading3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문장</w:t>
      </w:r>
      <w:r>
        <w:rPr>
          <w:rFonts w:hint="eastAsia"/>
        </w:rPr>
        <w:t xml:space="preserve"> (Java Statement)</w:t>
      </w:r>
    </w:p>
    <w:p w14:paraId="78FD4EEF" w14:textId="0F69475B" w:rsidR="00E260A5" w:rsidRDefault="00E260A5" w:rsidP="00E260A5">
      <w:r>
        <w:rPr>
          <w:rFonts w:hint="eastAsia"/>
        </w:rPr>
        <w:t xml:space="preserve">변수 선언문, 대입문, </w:t>
      </w:r>
      <w:r>
        <w:t xml:space="preserve">for </w:t>
      </w:r>
      <w:r>
        <w:rPr>
          <w:rFonts w:hint="eastAsia"/>
        </w:rPr>
        <w:t xml:space="preserve">문, </w:t>
      </w:r>
      <w:r>
        <w:t xml:space="preserve">while </w:t>
      </w:r>
      <w:r>
        <w:rPr>
          <w:rFonts w:hint="eastAsia"/>
        </w:rPr>
        <w:t xml:space="preserve">문, </w:t>
      </w:r>
      <w:r>
        <w:t xml:space="preserve">if </w:t>
      </w:r>
      <w:r>
        <w:rPr>
          <w:rFonts w:hint="eastAsia"/>
        </w:rPr>
        <w:t>문,</w:t>
      </w:r>
      <w:r>
        <w:t xml:space="preserve"> switch </w:t>
      </w:r>
      <w:r>
        <w:rPr>
          <w:rFonts w:hint="eastAsia"/>
        </w:rPr>
        <w:t>문 등</w:t>
      </w:r>
    </w:p>
    <w:p w14:paraId="54E3225C" w14:textId="0CC9CA5F" w:rsidR="00E260A5" w:rsidRDefault="00E260A5" w:rsidP="00E260A5"/>
    <w:p w14:paraId="34655822" w14:textId="6CF9884C" w:rsidR="00E260A5" w:rsidRDefault="00E260A5" w:rsidP="00E260A5">
      <w:pPr>
        <w:pStyle w:val="Heading3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표현식</w:t>
      </w:r>
      <w:r>
        <w:rPr>
          <w:rFonts w:hint="eastAsia"/>
        </w:rPr>
        <w:t xml:space="preserve"> (</w:t>
      </w:r>
      <w:r>
        <w:t>Java Expression)</w:t>
      </w:r>
    </w:p>
    <w:p w14:paraId="3BEEB569" w14:textId="293F5350" w:rsidR="00E260A5" w:rsidRPr="00E260A5" w:rsidRDefault="00E260A5" w:rsidP="00E260A5">
      <w:r>
        <w:rPr>
          <w:rFonts w:hint="eastAsia"/>
        </w:rPr>
        <w:t>상수, 변수, 계산식 등</w:t>
      </w:r>
    </w:p>
    <w:p w14:paraId="5E7F28C4" w14:textId="77777777" w:rsidR="00E260A5" w:rsidRPr="00E260A5" w:rsidRDefault="00E260A5" w:rsidP="00E260A5"/>
    <w:p w14:paraId="2A32EB9B" w14:textId="77777777" w:rsidR="009B40A3" w:rsidRDefault="009B40A3" w:rsidP="009B40A3"/>
    <w:p w14:paraId="2A32EB9C" w14:textId="10CFE349" w:rsidR="00BE6F59" w:rsidRPr="00C52499" w:rsidRDefault="00BE6F59" w:rsidP="00BE6F59">
      <w:pPr>
        <w:pStyle w:val="Heading2"/>
        <w:rPr>
          <w:shd w:val="clear" w:color="auto" w:fill="FFFF99"/>
        </w:rPr>
      </w:pPr>
      <w:bookmarkStart w:id="14" w:name="_Toc508029785"/>
      <w:r w:rsidRPr="00C52499">
        <w:rPr>
          <w:rFonts w:hint="eastAsia"/>
          <w:shd w:val="clear" w:color="auto" w:fill="FFFF99"/>
        </w:rPr>
        <w:t>hello.jsp 실행</w:t>
      </w:r>
      <w:r w:rsidR="00C52499">
        <w:rPr>
          <w:rFonts w:hint="eastAsia"/>
          <w:shd w:val="clear" w:color="auto" w:fill="FFFF99"/>
        </w:rPr>
        <w:t xml:space="preserve"> 과정</w:t>
      </w:r>
      <w:r w:rsidRPr="00C52499">
        <w:rPr>
          <w:rFonts w:hint="eastAsia"/>
          <w:shd w:val="clear" w:color="auto" w:fill="FFFF99"/>
        </w:rPr>
        <w:t xml:space="preserve"> 설명</w:t>
      </w:r>
      <w:bookmarkEnd w:id="14"/>
    </w:p>
    <w:p w14:paraId="2A32EB9D" w14:textId="77777777" w:rsidR="00BE6F59" w:rsidRDefault="00BE6F59" w:rsidP="00BE6F59"/>
    <w:p w14:paraId="2A32EB9E" w14:textId="7268C7CE" w:rsidR="009B40A3" w:rsidRDefault="00563EFE" w:rsidP="009B40A3">
      <w:r>
        <w:rPr>
          <w:rFonts w:hint="eastAsia"/>
        </w:rPr>
        <w:t xml:space="preserve">확장자가 </w:t>
      </w:r>
      <w:r>
        <w:t>JSP</w:t>
      </w:r>
      <w:r>
        <w:rPr>
          <w:rFonts w:hint="eastAsia"/>
        </w:rPr>
        <w:t xml:space="preserve">인 </w:t>
      </w:r>
      <w:r w:rsidR="009B40A3">
        <w:rPr>
          <w:rFonts w:hint="eastAsia"/>
        </w:rPr>
        <w:t>hello.jsp 파일은 동적인 문서(dynamic document)이다.</w:t>
      </w:r>
    </w:p>
    <w:p w14:paraId="2A32EB9F" w14:textId="77777777" w:rsidR="009B40A3" w:rsidRDefault="009B40A3" w:rsidP="009B40A3"/>
    <w:p w14:paraId="2A32EBA0" w14:textId="61E9D90F" w:rsidR="009B40A3" w:rsidRDefault="009B40A3" w:rsidP="009B40A3">
      <w:r>
        <w:rPr>
          <w:rFonts w:hint="eastAsia"/>
        </w:rPr>
        <w:t xml:space="preserve">이클립스의 </w:t>
      </w:r>
      <w:r w:rsidR="003D0664">
        <w:t xml:space="preserve">hello.jsp </w:t>
      </w:r>
      <w:r>
        <w:rPr>
          <w:rFonts w:hint="eastAsia"/>
        </w:rPr>
        <w:t>편집창에서 Ctrl+F11 단축키를 누르면, 이클립스 내부에서 다음 절차가 진행된다.</w:t>
      </w:r>
    </w:p>
    <w:p w14:paraId="2A32EBA1" w14:textId="60F4BB12" w:rsidR="009B40A3" w:rsidRDefault="009B40A3" w:rsidP="009B40A3">
      <w:r>
        <w:rPr>
          <w:rFonts w:hint="eastAsia"/>
        </w:rPr>
        <w:t xml:space="preserve">1) 이클립스에서 작성중이던 현재 프로젝트가 컴파일되어 </w:t>
      </w:r>
    </w:p>
    <w:p w14:paraId="2A32EBA2" w14:textId="58D1442F" w:rsidR="009B40A3" w:rsidRDefault="009B40A3" w:rsidP="009B40A3">
      <w:r>
        <w:rPr>
          <w:rFonts w:hint="eastAsia"/>
        </w:rPr>
        <w:t xml:space="preserve">   톰캣 서버에서 실행될 수 있도록 배치(publish) 된다.</w:t>
      </w:r>
    </w:p>
    <w:p w14:paraId="2A32EBA3" w14:textId="02CAC68F" w:rsidR="009B40A3" w:rsidRDefault="009B40A3" w:rsidP="009B40A3">
      <w:r>
        <w:rPr>
          <w:rFonts w:hint="eastAsia"/>
        </w:rPr>
        <w:t>2) 이클립스의 내부 창에</w:t>
      </w:r>
      <w:r w:rsidR="001A2595">
        <w:rPr>
          <w:rFonts w:hint="eastAsia"/>
        </w:rPr>
        <w:t>서</w:t>
      </w:r>
      <w:r>
        <w:rPr>
          <w:rFonts w:hint="eastAsia"/>
        </w:rPr>
        <w:t xml:space="preserve"> 웹브라우저가 실행된다.</w:t>
      </w:r>
    </w:p>
    <w:p w14:paraId="2A32EBA4" w14:textId="77777777" w:rsidR="009B40A3" w:rsidRDefault="009B40A3" w:rsidP="009B40A3">
      <w:r>
        <w:rPr>
          <w:rFonts w:hint="eastAsia"/>
        </w:rPr>
        <w:t>3) 이 웹브라우저는 이클립스 편집창에서 편집 중이던 파일을 실행하기 위해</w:t>
      </w:r>
    </w:p>
    <w:p w14:paraId="2A32EBA5" w14:textId="77777777" w:rsidR="009B40A3" w:rsidRDefault="009B40A3" w:rsidP="009B40A3">
      <w:r>
        <w:rPr>
          <w:rFonts w:hint="eastAsia"/>
        </w:rPr>
        <w:t xml:space="preserve">   그 파일에 대한 URL을 인터넷을 통해 톰캣 웹서버에 요청한다.</w:t>
      </w:r>
    </w:p>
    <w:p w14:paraId="2A32EBA6" w14:textId="77777777" w:rsidR="009B40A3" w:rsidRDefault="009B40A3" w:rsidP="009B40A3">
      <w:r>
        <w:rPr>
          <w:rFonts w:hint="eastAsia"/>
        </w:rPr>
        <w:t xml:space="preserve">   URL [</w:t>
      </w:r>
      <w:r w:rsidRPr="007E5A52">
        <w:t>http://local</w:t>
      </w:r>
      <w:r>
        <w:t>host:8080/lecture1</w:t>
      </w:r>
      <w:r w:rsidR="00C62C05">
        <w:t>/jsp01/</w:t>
      </w:r>
      <w:r>
        <w:t>hello.</w:t>
      </w:r>
      <w:r>
        <w:rPr>
          <w:rFonts w:hint="eastAsia"/>
        </w:rPr>
        <w:t>jsp]</w:t>
      </w:r>
    </w:p>
    <w:p w14:paraId="2A32EBA7" w14:textId="77777777" w:rsidR="009B40A3" w:rsidRDefault="009B40A3" w:rsidP="009B40A3">
      <w:r>
        <w:rPr>
          <w:rFonts w:hint="eastAsia"/>
        </w:rPr>
        <w:t>4) 톰캣 웹서버는 요청된 URL의 파일을 찾는다.</w:t>
      </w:r>
    </w:p>
    <w:p w14:paraId="2A32EBA8" w14:textId="77777777" w:rsidR="009B40A3" w:rsidRDefault="009B40A3" w:rsidP="009B40A3">
      <w:r>
        <w:rPr>
          <w:rFonts w:hint="eastAsia"/>
        </w:rPr>
        <w:t xml:space="preserve">5) 요청된 파일(hello.jsp)이 동적인 문서이므로 </w:t>
      </w:r>
    </w:p>
    <w:p w14:paraId="2A32EBA9" w14:textId="77777777" w:rsidR="009B40A3" w:rsidRDefault="009B40A3" w:rsidP="009B40A3">
      <w:r>
        <w:rPr>
          <w:rFonts w:hint="eastAsia"/>
        </w:rPr>
        <w:t xml:space="preserve">   톰캣 웹서버는 그 파일의 내용중에서 Java 코드에 해당하는 부분을 실행한다.</w:t>
      </w:r>
    </w:p>
    <w:p w14:paraId="2A32EBAA" w14:textId="77777777" w:rsidR="009B40A3" w:rsidRDefault="009B40A3" w:rsidP="009B40A3">
      <w:r>
        <w:rPr>
          <w:rFonts w:hint="eastAsia"/>
        </w:rPr>
        <w:t xml:space="preserve">6) </w:t>
      </w:r>
      <w:r w:rsidR="00B03E98">
        <w:rPr>
          <w:rFonts w:hint="eastAsia"/>
        </w:rPr>
        <w:t xml:space="preserve">웹서버는 </w:t>
      </w:r>
      <w:r>
        <w:rPr>
          <w:rFonts w:hint="eastAsia"/>
        </w:rPr>
        <w:t xml:space="preserve">확장자가 jsp인 파일의 </w:t>
      </w:r>
      <w:r w:rsidR="00B03E98">
        <w:rPr>
          <w:rFonts w:hint="eastAsia"/>
        </w:rPr>
        <w:t>내용을</w:t>
      </w:r>
      <w:r>
        <w:rPr>
          <w:rFonts w:hint="eastAsia"/>
        </w:rPr>
        <w:t xml:space="preserve"> 다음과 같이 구분하여 웹브라우저에게 전달한다.</w:t>
      </w:r>
    </w:p>
    <w:p w14:paraId="2A32EBAB" w14:textId="77777777" w:rsidR="009B40A3" w:rsidRPr="00992887" w:rsidRDefault="009B40A3" w:rsidP="009B40A3">
      <w:pPr>
        <w:rPr>
          <w:shd w:val="clear" w:color="auto" w:fill="FFFFCC"/>
        </w:rPr>
      </w:pPr>
      <w:r w:rsidRPr="00992887">
        <w:rPr>
          <w:rFonts w:hint="eastAsia"/>
          <w:shd w:val="clear" w:color="auto" w:fill="FFFFCC"/>
        </w:rPr>
        <w:t xml:space="preserve">  - jsp 파일의 내용 중에서 java 코드에 해당하지 않은 부분은 </w:t>
      </w:r>
      <w:r w:rsidR="00B03E98" w:rsidRPr="00992887">
        <w:rPr>
          <w:rFonts w:hint="eastAsia"/>
          <w:shd w:val="clear" w:color="auto" w:fill="FFFFCC"/>
        </w:rPr>
        <w:t xml:space="preserve">읽은 </w:t>
      </w:r>
      <w:r w:rsidRPr="00992887">
        <w:rPr>
          <w:rFonts w:hint="eastAsia"/>
          <w:shd w:val="clear" w:color="auto" w:fill="FFFFCC"/>
        </w:rPr>
        <w:t>내용 그대로 전달한다.</w:t>
      </w:r>
    </w:p>
    <w:p w14:paraId="2A32EBAC" w14:textId="77777777" w:rsidR="009B40A3" w:rsidRPr="00992887" w:rsidRDefault="009B40A3" w:rsidP="009B40A3">
      <w:pPr>
        <w:rPr>
          <w:shd w:val="clear" w:color="auto" w:fill="FFFFCC"/>
        </w:rPr>
      </w:pPr>
      <w:r w:rsidRPr="00992887">
        <w:rPr>
          <w:rFonts w:hint="eastAsia"/>
          <w:shd w:val="clear" w:color="auto" w:fill="FFFFCC"/>
        </w:rPr>
        <w:t xml:space="preserve">  - java 코드에 해당하는 부분은,</w:t>
      </w:r>
      <w:r w:rsidR="00B03E98" w:rsidRPr="00992887">
        <w:rPr>
          <w:rFonts w:hint="eastAsia"/>
          <w:shd w:val="clear" w:color="auto" w:fill="FFFFCC"/>
        </w:rPr>
        <w:t xml:space="preserve"> 그 java 코드가 out 객체의 print 메소드를 호출하여 출력한 내용만</w:t>
      </w:r>
    </w:p>
    <w:p w14:paraId="2A32EBAD" w14:textId="77777777" w:rsidR="00B03E98" w:rsidRPr="00992887" w:rsidRDefault="00B03E98" w:rsidP="009B40A3">
      <w:pPr>
        <w:rPr>
          <w:shd w:val="clear" w:color="auto" w:fill="FFFFCC"/>
        </w:rPr>
      </w:pPr>
      <w:r w:rsidRPr="00992887">
        <w:rPr>
          <w:rFonts w:hint="eastAsia"/>
          <w:shd w:val="clear" w:color="auto" w:fill="FFFFCC"/>
        </w:rPr>
        <w:t xml:space="preserve">   웹브라우저에게 전달한다. java 코드는 웹브라우저에게 전달하지 않는다.</w:t>
      </w:r>
    </w:p>
    <w:p w14:paraId="2A32EBAE" w14:textId="77777777" w:rsidR="009B40A3" w:rsidRDefault="009B40A3" w:rsidP="009B40A3">
      <w:r>
        <w:rPr>
          <w:rFonts w:hint="eastAsia"/>
        </w:rPr>
        <w:t>6) hello.</w:t>
      </w:r>
      <w:r w:rsidR="00B03E98">
        <w:rPr>
          <w:rFonts w:hint="eastAsia"/>
        </w:rPr>
        <w:t>jsp</w:t>
      </w:r>
      <w:r>
        <w:rPr>
          <w:rFonts w:hint="eastAsia"/>
        </w:rPr>
        <w:t xml:space="preserve"> 파일의 </w:t>
      </w:r>
      <w:r w:rsidR="00B03E98">
        <w:rPr>
          <w:rFonts w:hint="eastAsia"/>
        </w:rPr>
        <w:t xml:space="preserve">실행 결과 </w:t>
      </w:r>
      <w:r>
        <w:rPr>
          <w:rFonts w:hint="eastAsia"/>
        </w:rPr>
        <w:t>전달</w:t>
      </w:r>
      <w:r w:rsidR="00B03E98">
        <w:rPr>
          <w:rFonts w:hint="eastAsia"/>
        </w:rPr>
        <w:t xml:space="preserve">된 내용을 </w:t>
      </w:r>
      <w:r>
        <w:rPr>
          <w:rFonts w:hint="eastAsia"/>
        </w:rPr>
        <w:t>받은 웹브라우저는 그 내용을 웹브라우저 창에 그린다.</w:t>
      </w:r>
    </w:p>
    <w:p w14:paraId="2A32EBAF" w14:textId="77777777" w:rsidR="009B40A3" w:rsidRPr="009B40A3" w:rsidRDefault="009B40A3" w:rsidP="009B40A3"/>
    <w:p w14:paraId="2A32EBB0" w14:textId="745C4047" w:rsidR="009B40A3" w:rsidRDefault="009B40A3" w:rsidP="009B40A3">
      <w:r>
        <w:rPr>
          <w:rFonts w:hint="eastAsia"/>
        </w:rPr>
        <w:t xml:space="preserve">그 결과는 </w:t>
      </w:r>
      <w:r w:rsidR="00E260A5">
        <w:rPr>
          <w:rFonts w:hint="eastAsia"/>
        </w:rPr>
        <w:t>다음</w:t>
      </w:r>
      <w:r>
        <w:rPr>
          <w:rFonts w:hint="eastAsia"/>
        </w:rPr>
        <w:t xml:space="preserve"> 화면이다.</w:t>
      </w:r>
    </w:p>
    <w:p w14:paraId="2A32EBB1" w14:textId="77777777" w:rsidR="009B40A3" w:rsidRDefault="00B03E98" w:rsidP="009B40A3">
      <w:r>
        <w:rPr>
          <w:noProof/>
        </w:rPr>
        <w:drawing>
          <wp:inline distT="0" distB="0" distL="0" distR="0" wp14:anchorId="2A32EF07" wp14:editId="2A32EF08">
            <wp:extent cx="4067721" cy="2576223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604" cy="257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BB2" w14:textId="77777777" w:rsidR="00B03E98" w:rsidRDefault="00B03E98" w:rsidP="009B40A3"/>
    <w:p w14:paraId="2A32EBB3" w14:textId="77777777" w:rsidR="009B40A3" w:rsidRDefault="009B40A3" w:rsidP="009B40A3">
      <w:r>
        <w:rPr>
          <w:rFonts w:hint="eastAsia"/>
        </w:rPr>
        <w:t>위 그림에서 오른쪽 웹브라우저 창에 hello.</w:t>
      </w:r>
      <w:r w:rsidR="00B03E98">
        <w:rPr>
          <w:rFonts w:hint="eastAsia"/>
        </w:rPr>
        <w:t>jsp</w:t>
      </w:r>
      <w:r>
        <w:rPr>
          <w:rFonts w:hint="eastAsia"/>
        </w:rPr>
        <w:t xml:space="preserve"> 파일의 </w:t>
      </w:r>
      <w:r w:rsidR="00B03E98">
        <w:rPr>
          <w:rFonts w:hint="eastAsia"/>
        </w:rPr>
        <w:t xml:space="preserve">실행 결과로 출력된 </w:t>
      </w:r>
      <w:r>
        <w:rPr>
          <w:rFonts w:hint="eastAsia"/>
        </w:rPr>
        <w:t>내용이 표시되었다.</w:t>
      </w:r>
    </w:p>
    <w:p w14:paraId="2A32EBB4" w14:textId="77777777" w:rsidR="009B40A3" w:rsidRDefault="009B40A3" w:rsidP="009B40A3">
      <w:r>
        <w:rPr>
          <w:rFonts w:hint="eastAsia"/>
        </w:rPr>
        <w:t xml:space="preserve">웹브라우저 창에서 마우스 오른쪽 버튼을 </w:t>
      </w:r>
      <w:r w:rsidR="00B03E98">
        <w:rPr>
          <w:rFonts w:hint="eastAsia"/>
        </w:rPr>
        <w:t>클릭하고 [소스보기]를 클릭하여</w:t>
      </w:r>
    </w:p>
    <w:p w14:paraId="2A32EBB5" w14:textId="77777777" w:rsidR="00B03E98" w:rsidRDefault="00B03E98" w:rsidP="009B40A3">
      <w:r>
        <w:rPr>
          <w:rFonts w:hint="eastAsia"/>
        </w:rPr>
        <w:t>웹서버로부터 웹브라우저에게 전달된 hello.jsp 파일의 실행 결과를 확인하자.</w:t>
      </w:r>
    </w:p>
    <w:p w14:paraId="2A32EBB6" w14:textId="77777777" w:rsidR="009B40A3" w:rsidRDefault="009B40A3" w:rsidP="009B40A3"/>
    <w:p w14:paraId="2A32EBB7" w14:textId="77777777" w:rsidR="00070A4B" w:rsidRDefault="00070A4B" w:rsidP="009B40A3"/>
    <w:p w14:paraId="2A32EBB8" w14:textId="77777777" w:rsidR="00070A4B" w:rsidRDefault="00070A4B" w:rsidP="00070A4B">
      <w:pPr>
        <w:pStyle w:val="Heading3"/>
      </w:pPr>
      <w:r>
        <w:rPr>
          <w:rFonts w:hint="eastAsia"/>
        </w:rPr>
        <w:t xml:space="preserve">hello.jsp </w:t>
      </w:r>
      <w:r>
        <w:rPr>
          <w:rFonts w:hint="eastAsia"/>
        </w:rPr>
        <w:t>실행결과</w:t>
      </w:r>
      <w:r>
        <w:rPr>
          <w:rFonts w:hint="eastAsia"/>
        </w:rPr>
        <w:t xml:space="preserve"> </w:t>
      </w:r>
      <w:r>
        <w:rPr>
          <w:rFonts w:hint="eastAsia"/>
        </w:rPr>
        <w:t>소스보기</w:t>
      </w:r>
    </w:p>
    <w:p w14:paraId="2A32EBB9" w14:textId="33E1BE39" w:rsidR="00B03E98" w:rsidRDefault="007C00CA" w:rsidP="009B40A3">
      <w:r>
        <w:rPr>
          <w:noProof/>
        </w:rPr>
        <w:drawing>
          <wp:inline distT="0" distB="0" distL="0" distR="0" wp14:anchorId="764B6E70" wp14:editId="3F2DB78E">
            <wp:extent cx="5138738" cy="2254414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290" cy="225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BBA" w14:textId="77777777" w:rsidR="009B40A3" w:rsidRDefault="009B40A3" w:rsidP="009B40A3">
      <w:r>
        <w:rPr>
          <w:rFonts w:hint="eastAsia"/>
        </w:rPr>
        <w:t>위 내용이 바로 URL [</w:t>
      </w:r>
      <w:r w:rsidRPr="007E5A52">
        <w:t>http://localhos</w:t>
      </w:r>
      <w:r w:rsidR="00B03E98">
        <w:t>t:8080/lecture1</w:t>
      </w:r>
      <w:r w:rsidR="00C62C05">
        <w:t>/jsp01/</w:t>
      </w:r>
      <w:r w:rsidR="00B03E98">
        <w:t>hello.</w:t>
      </w:r>
      <w:r w:rsidR="00B03E98">
        <w:rPr>
          <w:rFonts w:hint="eastAsia"/>
        </w:rPr>
        <w:t>jsp</w:t>
      </w:r>
      <w:r>
        <w:rPr>
          <w:rFonts w:hint="eastAsia"/>
        </w:rPr>
        <w:t>] 요청에 대해서</w:t>
      </w:r>
    </w:p>
    <w:p w14:paraId="2A32EBBB" w14:textId="77777777" w:rsidR="00B03E98" w:rsidRDefault="009B40A3" w:rsidP="009B40A3">
      <w:r>
        <w:rPr>
          <w:rFonts w:hint="eastAsia"/>
        </w:rPr>
        <w:t xml:space="preserve">웹서버가 </w:t>
      </w:r>
      <w:r w:rsidR="00B03E98">
        <w:rPr>
          <w:rFonts w:hint="eastAsia"/>
        </w:rPr>
        <w:t xml:space="preserve">hello.jsp를 실행하고, </w:t>
      </w:r>
    </w:p>
    <w:p w14:paraId="2A32EBBC" w14:textId="77777777" w:rsidR="00B03E98" w:rsidRDefault="00B03E98" w:rsidP="009B40A3">
      <w:r>
        <w:rPr>
          <w:rFonts w:hint="eastAsia"/>
        </w:rPr>
        <w:t xml:space="preserve">그 출력을 웹서버가 웹브라우저에게 </w:t>
      </w:r>
      <w:r w:rsidR="009B40A3">
        <w:rPr>
          <w:rFonts w:hint="eastAsia"/>
        </w:rPr>
        <w:t xml:space="preserve">보내고 </w:t>
      </w:r>
    </w:p>
    <w:p w14:paraId="2A32EBBD" w14:textId="77777777" w:rsidR="009B40A3" w:rsidRDefault="009B40A3" w:rsidP="009B40A3">
      <w:r>
        <w:rPr>
          <w:rFonts w:hint="eastAsia"/>
        </w:rPr>
        <w:t xml:space="preserve">웹브라우저가 받은 </w:t>
      </w:r>
      <w:r w:rsidR="00B03E98">
        <w:rPr>
          <w:rFonts w:hint="eastAsia"/>
        </w:rPr>
        <w:t>창에 그린 내용이다.</w:t>
      </w:r>
    </w:p>
    <w:p w14:paraId="2A32EBBE" w14:textId="70E5D97F" w:rsidR="009B40A3" w:rsidRDefault="009B40A3" w:rsidP="009B40A3">
      <w:r>
        <w:rPr>
          <w:rFonts w:hint="eastAsia"/>
        </w:rPr>
        <w:t>hello.</w:t>
      </w:r>
      <w:r w:rsidR="00B03E98">
        <w:rPr>
          <w:rFonts w:hint="eastAsia"/>
        </w:rPr>
        <w:t>jsp</w:t>
      </w:r>
      <w:r>
        <w:rPr>
          <w:rFonts w:hint="eastAsia"/>
        </w:rPr>
        <w:t xml:space="preserve"> 파일의 </w:t>
      </w:r>
      <w:r w:rsidR="00B03E98">
        <w:rPr>
          <w:rFonts w:hint="eastAsia"/>
        </w:rPr>
        <w:t>내용</w:t>
      </w:r>
      <w:r w:rsidR="00692900">
        <w:rPr>
          <w:rFonts w:hint="eastAsia"/>
        </w:rPr>
        <w:t>이</w:t>
      </w:r>
      <w:r w:rsidR="00B03E98">
        <w:rPr>
          <w:rFonts w:hint="eastAsia"/>
        </w:rPr>
        <w:t xml:space="preserve"> 수정되</w:t>
      </w:r>
      <w:r w:rsidR="00692900">
        <w:rPr>
          <w:rFonts w:hint="eastAsia"/>
        </w:rPr>
        <w:t>어 전달되었음</w:t>
      </w:r>
      <w:r w:rsidR="00B03E98">
        <w:rPr>
          <w:rFonts w:hint="eastAsia"/>
        </w:rPr>
        <w:t>을 확인할 수 있다.</w:t>
      </w:r>
    </w:p>
    <w:p w14:paraId="3CD5C9C9" w14:textId="023534FA" w:rsidR="00F12E54" w:rsidRDefault="00F12E54" w:rsidP="009B40A3"/>
    <w:p w14:paraId="4E3E13FD" w14:textId="06B880EE" w:rsidR="00E260A5" w:rsidRDefault="00E260A5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16E0ADD5" w14:textId="460BBD62" w:rsidR="00F12E54" w:rsidRDefault="00F12E54" w:rsidP="00F12E54">
      <w:pPr>
        <w:pStyle w:val="Heading2"/>
      </w:pPr>
      <w:bookmarkStart w:id="15" w:name="_Toc508029786"/>
      <w:r>
        <w:rPr>
          <w:rFonts w:hint="eastAsia"/>
        </w:rPr>
        <w:t>hello.jsp</w:t>
      </w:r>
      <w:r>
        <w:t xml:space="preserve"> </w:t>
      </w:r>
      <w:r>
        <w:rPr>
          <w:rFonts w:hint="eastAsia"/>
        </w:rPr>
        <w:t>실행</w:t>
      </w:r>
      <w:r w:rsidR="006D627A">
        <w:rPr>
          <w:rFonts w:hint="eastAsia"/>
        </w:rPr>
        <w:t xml:space="preserve"> </w:t>
      </w:r>
      <w:r>
        <w:rPr>
          <w:rFonts w:hint="eastAsia"/>
        </w:rPr>
        <w:t>결과 출력</w:t>
      </w:r>
      <w:bookmarkEnd w:id="15"/>
    </w:p>
    <w:p w14:paraId="1EFA2D31" w14:textId="199D74DE" w:rsidR="006D627A" w:rsidRPr="006D627A" w:rsidRDefault="006D627A" w:rsidP="006D627A">
      <w:r>
        <w:rPr>
          <w:rFonts w:hint="eastAsia"/>
        </w:rPr>
        <w:t xml:space="preserve">서버에서 </w:t>
      </w:r>
      <w:r>
        <w:t>hello.jsp</w:t>
      </w:r>
      <w:r>
        <w:rPr>
          <w:rFonts w:hint="eastAsia"/>
        </w:rPr>
        <w:t>를 실행하고, 실행 결과를 웹브라우저에 출력한다.</w:t>
      </w:r>
    </w:p>
    <w:p w14:paraId="2A32EBC1" w14:textId="0D543FB3" w:rsidR="00B03E98" w:rsidRDefault="00B03E98" w:rsidP="009B40A3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03E98" w14:paraId="2A32EBC4" w14:textId="77777777" w:rsidTr="002C6739">
        <w:tc>
          <w:tcPr>
            <w:tcW w:w="426" w:type="dxa"/>
          </w:tcPr>
          <w:p w14:paraId="2A32EBC2" w14:textId="77777777" w:rsidR="00B03E98" w:rsidRPr="00185935" w:rsidRDefault="00B03E98" w:rsidP="002C6739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</w:tc>
        <w:tc>
          <w:tcPr>
            <w:tcW w:w="10631" w:type="dxa"/>
          </w:tcPr>
          <w:p w14:paraId="2A32EBC3" w14:textId="77777777" w:rsidR="00B03E98" w:rsidRDefault="00B03E98" w:rsidP="002C6739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</w:tc>
      </w:tr>
    </w:tbl>
    <w:p w14:paraId="30289A28" w14:textId="0BACF65B" w:rsidR="00F12E54" w:rsidRDefault="00F12E54" w:rsidP="009B40A3">
      <w:pPr>
        <w:rPr>
          <w:rFonts w:hAnsi="굴림"/>
        </w:rPr>
      </w:pPr>
      <w:r>
        <w:rPr>
          <w:rFonts w:hAnsi="굴림" w:hint="eastAsia"/>
        </w:rPr>
        <w:t>이 부분은 출력되지 않는다.</w:t>
      </w:r>
    </w:p>
    <w:p w14:paraId="00E7DC31" w14:textId="7A8E552C" w:rsidR="00F12E54" w:rsidRPr="00F25813" w:rsidRDefault="00F12E54" w:rsidP="009B40A3">
      <w:pPr>
        <w:rPr>
          <w:rFonts w:hAnsi="굴림"/>
        </w:rPr>
      </w:pPr>
      <w:r>
        <w:rPr>
          <w:rFonts w:hAnsi="굴림" w:hint="eastAsia"/>
        </w:rPr>
        <w:t>JSP 파일의 선두에 언제나 위 한 줄이 포함되어 있어야 한다.</w:t>
      </w:r>
      <w:r>
        <w:rPr>
          <w:rFonts w:hAnsi="굴림"/>
        </w:rPr>
        <w:t xml:space="preserve"> </w:t>
      </w:r>
      <w:r>
        <w:rPr>
          <w:rFonts w:hAnsi="굴림" w:hint="eastAsia"/>
        </w:rPr>
        <w:t>그래야 한글이 깨지지 않는다.</w:t>
      </w:r>
    </w:p>
    <w:p w14:paraId="2A32EBD1" w14:textId="77777777" w:rsidR="00B03E98" w:rsidRDefault="00B03E98" w:rsidP="009B40A3"/>
    <w:p w14:paraId="2A32EBD2" w14:textId="4352E53C" w:rsidR="00B03E98" w:rsidRPr="009B40A3" w:rsidRDefault="00B03E98" w:rsidP="009B40A3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03E98" w14:paraId="2A32EBE5" w14:textId="77777777" w:rsidTr="002C6739">
        <w:tc>
          <w:tcPr>
            <w:tcW w:w="426" w:type="dxa"/>
          </w:tcPr>
          <w:p w14:paraId="2A32EBD3" w14:textId="77777777" w:rsidR="00B03E98" w:rsidRPr="00185935" w:rsidRDefault="00B03E98" w:rsidP="002C6739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A32EBD4" w14:textId="77777777" w:rsidR="00B03E98" w:rsidRPr="00185935" w:rsidRDefault="00B03E98" w:rsidP="002C6739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A32EBD5" w14:textId="77777777" w:rsidR="00B03E98" w:rsidRPr="00185935" w:rsidRDefault="00B03E98" w:rsidP="002C6739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A32EBD6" w14:textId="77777777" w:rsidR="00B03E98" w:rsidRPr="00185935" w:rsidRDefault="00B03E98" w:rsidP="002C6739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A32EBD7" w14:textId="77777777" w:rsidR="00B03E98" w:rsidRPr="00185935" w:rsidRDefault="00B03E98" w:rsidP="002C6739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A32EBD8" w14:textId="77777777" w:rsidR="00B03E98" w:rsidRPr="00185935" w:rsidRDefault="00B03E98" w:rsidP="002C6739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A32EBD9" w14:textId="77777777" w:rsidR="00B03E98" w:rsidRPr="00185935" w:rsidRDefault="00B03E98" w:rsidP="002C6739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A32EBDB" w14:textId="6B4851B6" w:rsidR="00B03E98" w:rsidRPr="00185935" w:rsidRDefault="00B03E98" w:rsidP="002C6739">
            <w:pPr>
              <w:pStyle w:val="a0"/>
            </w:pPr>
            <w:r>
              <w:rPr>
                <w:rFonts w:hint="eastAsia"/>
              </w:rPr>
              <w:t>9</w:t>
            </w:r>
          </w:p>
        </w:tc>
        <w:tc>
          <w:tcPr>
            <w:tcW w:w="10631" w:type="dxa"/>
          </w:tcPr>
          <w:p w14:paraId="2A32EBDC" w14:textId="77777777" w:rsidR="00B03E98" w:rsidRDefault="00B03E98" w:rsidP="002C6739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2A32EBDD" w14:textId="77777777" w:rsidR="00B03E98" w:rsidRDefault="00B03E98" w:rsidP="002C673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2A32EBDE" w14:textId="77777777" w:rsidR="00B03E98" w:rsidRDefault="00B03E98" w:rsidP="002C673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A32EBDF" w14:textId="77777777" w:rsidR="00B03E98" w:rsidRDefault="00B03E98" w:rsidP="002C673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2A32EBE1" w14:textId="77777777" w:rsidR="00B03E98" w:rsidRDefault="00B03E98" w:rsidP="002C6739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A32EBE2" w14:textId="77777777" w:rsidR="00B03E98" w:rsidRDefault="00B03E98" w:rsidP="002C673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A32EBE3" w14:textId="77777777" w:rsidR="00B03E98" w:rsidRDefault="00B03E98" w:rsidP="002C6739">
            <w:pPr>
              <w:pStyle w:val="a0"/>
            </w:pPr>
          </w:p>
          <w:p w14:paraId="2A32EBE4" w14:textId="77777777" w:rsidR="00B03E98" w:rsidRDefault="00B03E98" w:rsidP="002C6739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</w:tc>
      </w:tr>
    </w:tbl>
    <w:p w14:paraId="6A844922" w14:textId="26605EDD" w:rsidR="00F12E54" w:rsidRDefault="00F12E54" w:rsidP="009B40A3">
      <w:r>
        <w:rPr>
          <w:rFonts w:hint="eastAsia"/>
        </w:rPr>
        <w:t xml:space="preserve">이 부분은 그대로 </w:t>
      </w:r>
      <w:r w:rsidR="006D627A">
        <w:rPr>
          <w:rFonts w:hint="eastAsia"/>
        </w:rPr>
        <w:t xml:space="preserve">웹브라우저에 </w:t>
      </w:r>
      <w:r>
        <w:rPr>
          <w:rFonts w:hint="eastAsia"/>
        </w:rPr>
        <w:t>출력</w:t>
      </w:r>
      <w:r w:rsidR="006D627A">
        <w:rPr>
          <w:rFonts w:hint="eastAsia"/>
        </w:rPr>
        <w:t>된다.</w:t>
      </w:r>
    </w:p>
    <w:p w14:paraId="2A32EBE6" w14:textId="039AF3B6" w:rsidR="009B40A3" w:rsidRDefault="00587DEF" w:rsidP="009B40A3">
      <w:r>
        <w:rPr>
          <w:rFonts w:hint="eastAsia"/>
        </w:rPr>
        <w:t>JSP 태그가 아닌 부분은 그대로 출력되어 웹브라우저에 전달된다.</w:t>
      </w:r>
    </w:p>
    <w:p w14:paraId="2A32EBE9" w14:textId="77777777" w:rsidR="003C0732" w:rsidRPr="007A3C1E" w:rsidRDefault="003C0732" w:rsidP="009B40A3"/>
    <w:p w14:paraId="2A32EBEA" w14:textId="77777777" w:rsidR="00587DEF" w:rsidRDefault="00587DEF" w:rsidP="009B40A3">
      <w:r>
        <w:rPr>
          <w:rFonts w:hint="eastAsia"/>
        </w:rPr>
        <w:t>hello.jsp 줄11은 java 코드가 실행되어 out.print(...) 메소드로 출력된 내용만 웹브라우저에 전달된다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87DEF" w14:paraId="2A32EBED" w14:textId="77777777" w:rsidTr="002C6739">
        <w:tc>
          <w:tcPr>
            <w:tcW w:w="426" w:type="dxa"/>
          </w:tcPr>
          <w:p w14:paraId="2A32EBEB" w14:textId="53C43617" w:rsidR="00587DEF" w:rsidRPr="00185935" w:rsidRDefault="00587DEF" w:rsidP="002C6739">
            <w:pPr>
              <w:pStyle w:val="a0"/>
            </w:pPr>
            <w:r w:rsidRPr="00185935">
              <w:rPr>
                <w:rFonts w:hint="eastAsia"/>
              </w:rPr>
              <w:t>1</w:t>
            </w:r>
            <w:r w:rsidR="001D136F">
              <w:t>0</w:t>
            </w:r>
          </w:p>
        </w:tc>
        <w:tc>
          <w:tcPr>
            <w:tcW w:w="10631" w:type="dxa"/>
          </w:tcPr>
          <w:p w14:paraId="2A32EBEC" w14:textId="77777777" w:rsidR="00587DEF" w:rsidRDefault="00587DEF" w:rsidP="002C6739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out.print(</w:t>
            </w:r>
            <w:r>
              <w:rPr>
                <w:color w:val="2A00FF"/>
              </w:rPr>
              <w:t>"&lt;H1&gt;</w:t>
            </w:r>
            <w:r>
              <w:rPr>
                <w:rFonts w:hint="eastAsia"/>
                <w:color w:val="2A00FF"/>
              </w:rPr>
              <w:t>안녕</w:t>
            </w:r>
            <w:r>
              <w:rPr>
                <w:color w:val="2A00FF"/>
              </w:rPr>
              <w:t xml:space="preserve"> JSP!&lt;/H1&gt;"</w:t>
            </w:r>
            <w:r>
              <w:rPr>
                <w:color w:val="000000"/>
              </w:rPr>
              <w:t xml:space="preserve">); </w:t>
            </w:r>
            <w:r>
              <w:rPr>
                <w:color w:val="BF5F3F"/>
              </w:rPr>
              <w:t>%&gt;</w:t>
            </w:r>
          </w:p>
        </w:tc>
      </w:tr>
    </w:tbl>
    <w:p w14:paraId="2A32EBEE" w14:textId="77777777" w:rsidR="009B40A3" w:rsidRDefault="003C0732" w:rsidP="009B40A3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A32EF0B" wp14:editId="2A32EF0C">
                <wp:extent cx="176400" cy="205200"/>
                <wp:effectExtent l="19050" t="0" r="14605" b="42545"/>
                <wp:docPr id="24" name="아래쪽 화살표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" cy="205200"/>
                        </a:xfrm>
                        <a:prstGeom prst="downArrow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shapetype w14:anchorId="769EB4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4" o:spid="_x0000_s1026" type="#_x0000_t67" style="width:13.9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" adj="12316" fillcolor="white [3201]" strokecolor="black [3200]" strokeweight=".5pt">
                <w10:anchorlock/>
              </v:shape>
            </w:pict>
          </mc:Fallback>
        </mc:AlternateContent>
      </w:r>
      <w:r>
        <w:rPr>
          <w:rFonts w:hint="eastAsia"/>
        </w:rPr>
        <w:t xml:space="preserve"> 출력된 내용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C0732" w14:paraId="2A32EBF1" w14:textId="77777777" w:rsidTr="002C6739">
        <w:tc>
          <w:tcPr>
            <w:tcW w:w="426" w:type="dxa"/>
          </w:tcPr>
          <w:p w14:paraId="2A32EBEF" w14:textId="77777777" w:rsidR="003C0732" w:rsidRPr="00185935" w:rsidRDefault="003C0732" w:rsidP="002C6739">
            <w:pPr>
              <w:pStyle w:val="a0"/>
            </w:pPr>
          </w:p>
        </w:tc>
        <w:tc>
          <w:tcPr>
            <w:tcW w:w="10631" w:type="dxa"/>
          </w:tcPr>
          <w:p w14:paraId="2A32EBF0" w14:textId="77777777" w:rsidR="003C0732" w:rsidRDefault="003C0732" w:rsidP="002C6739">
            <w:pPr>
              <w:pStyle w:val="a0"/>
            </w:pPr>
            <w:r>
              <w:rPr>
                <w:color w:val="2A00FF"/>
              </w:rPr>
              <w:t>&lt;H1&gt;</w:t>
            </w:r>
            <w:r>
              <w:rPr>
                <w:rFonts w:hint="eastAsia"/>
                <w:color w:val="2A00FF"/>
              </w:rPr>
              <w:t>안녕</w:t>
            </w:r>
            <w:r>
              <w:rPr>
                <w:color w:val="2A00FF"/>
              </w:rPr>
              <w:t xml:space="preserve"> JSP!&lt;/H1&gt;</w:t>
            </w:r>
          </w:p>
        </w:tc>
      </w:tr>
    </w:tbl>
    <w:p w14:paraId="29CFB17D" w14:textId="77777777" w:rsidR="006D627A" w:rsidRPr="006D627A" w:rsidRDefault="003C0732" w:rsidP="009B40A3">
      <w:r w:rsidRPr="006D627A">
        <w:rPr>
          <w:rFonts w:hint="eastAsia"/>
        </w:rPr>
        <w:t xml:space="preserve">&lt;% ... %&gt;   </w:t>
      </w:r>
      <w:r w:rsidRPr="006D627A">
        <w:rPr>
          <w:rFonts w:hAnsi="굴림" w:hint="eastAsia"/>
        </w:rPr>
        <w:t>→</w:t>
      </w:r>
      <w:r w:rsidRPr="006D627A">
        <w:rPr>
          <w:rFonts w:hint="eastAsia"/>
        </w:rPr>
        <w:t xml:space="preserve"> </w:t>
      </w:r>
      <w:r w:rsidRPr="006D627A">
        <w:rPr>
          <w:rFonts w:hint="eastAsia"/>
          <w:shd w:val="clear" w:color="auto" w:fill="FFFF99"/>
        </w:rPr>
        <w:t>이것은 JSP 스크립릿 태그라고 부른다. (JSP scriptlet tag)</w:t>
      </w:r>
    </w:p>
    <w:p w14:paraId="2A32EBF3" w14:textId="6E8DF8E1" w:rsidR="003C0732" w:rsidRPr="006D627A" w:rsidRDefault="003C0732" w:rsidP="009B40A3">
      <w:pPr>
        <w:rPr>
          <w:shd w:val="clear" w:color="auto" w:fill="FFFF99"/>
        </w:rPr>
      </w:pPr>
      <w:r w:rsidRPr="006D627A">
        <w:rPr>
          <w:rFonts w:hint="eastAsia"/>
        </w:rPr>
        <w:t xml:space="preserve">               </w:t>
      </w:r>
      <w:r w:rsidRPr="006D627A">
        <w:rPr>
          <w:rFonts w:hint="eastAsia"/>
          <w:shd w:val="clear" w:color="auto" w:fill="FFFF99"/>
        </w:rPr>
        <w:t xml:space="preserve">톰캣 웹서버는 이 태그 내부의 Java </w:t>
      </w:r>
      <w:r w:rsidR="00B303D9" w:rsidRPr="006D627A">
        <w:rPr>
          <w:rFonts w:hint="eastAsia"/>
          <w:shd w:val="clear" w:color="auto" w:fill="FFFF99"/>
        </w:rPr>
        <w:t>소스코드</w:t>
      </w:r>
      <w:r w:rsidRPr="006D627A">
        <w:rPr>
          <w:rFonts w:hint="eastAsia"/>
          <w:shd w:val="clear" w:color="auto" w:fill="FFFF99"/>
        </w:rPr>
        <w:t>를 실행하고,</w:t>
      </w:r>
    </w:p>
    <w:p w14:paraId="2A32EBF4" w14:textId="1B9BC7E8" w:rsidR="003C0732" w:rsidRPr="006D627A" w:rsidRDefault="003C0732" w:rsidP="009B40A3">
      <w:r w:rsidRPr="006D627A">
        <w:rPr>
          <w:rFonts w:hint="eastAsia"/>
        </w:rPr>
        <w:t xml:space="preserve">               </w:t>
      </w:r>
      <w:r w:rsidRPr="006D627A">
        <w:rPr>
          <w:rFonts w:hint="eastAsia"/>
          <w:shd w:val="clear" w:color="auto" w:fill="FFFF99"/>
        </w:rPr>
        <w:t>out.print(...) 메소드로 출력</w:t>
      </w:r>
      <w:r w:rsidR="00C52499">
        <w:rPr>
          <w:rFonts w:hint="eastAsia"/>
          <w:shd w:val="clear" w:color="auto" w:fill="FFFF99"/>
        </w:rPr>
        <w:t>한</w:t>
      </w:r>
      <w:r w:rsidRPr="006D627A">
        <w:rPr>
          <w:rFonts w:hint="eastAsia"/>
          <w:shd w:val="clear" w:color="auto" w:fill="FFFF99"/>
        </w:rPr>
        <w:t xml:space="preserve"> 내용만 웹브라우저에 전달한다.</w:t>
      </w:r>
    </w:p>
    <w:p w14:paraId="2A32EBF5" w14:textId="77777777" w:rsidR="009B40A3" w:rsidRDefault="009B40A3" w:rsidP="007E5A52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C0732" w14:paraId="2A32EBFD" w14:textId="77777777" w:rsidTr="002C6739">
        <w:tc>
          <w:tcPr>
            <w:tcW w:w="426" w:type="dxa"/>
          </w:tcPr>
          <w:p w14:paraId="2A32EBF7" w14:textId="0BB35A59" w:rsidR="003C0732" w:rsidRDefault="001D136F" w:rsidP="002C6739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A32EBF8" w14:textId="2E57C2CA" w:rsidR="003C0732" w:rsidRDefault="001D136F" w:rsidP="002C6739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A32EBF9" w14:textId="19FFC337" w:rsidR="003C0732" w:rsidRPr="00185935" w:rsidRDefault="001D136F" w:rsidP="002C6739">
            <w:pPr>
              <w:pStyle w:val="a0"/>
            </w:pPr>
            <w:r>
              <w:rPr>
                <w:rFonts w:hint="eastAsia"/>
              </w:rPr>
              <w:t>13</w:t>
            </w:r>
          </w:p>
        </w:tc>
        <w:tc>
          <w:tcPr>
            <w:tcW w:w="10631" w:type="dxa"/>
          </w:tcPr>
          <w:p w14:paraId="2A32EBFA" w14:textId="77777777" w:rsidR="003C0732" w:rsidRDefault="003C0732" w:rsidP="002C6739">
            <w:pPr>
              <w:pStyle w:val="a0"/>
            </w:pPr>
          </w:p>
          <w:p w14:paraId="2A32EBFB" w14:textId="77777777" w:rsidR="003C0732" w:rsidRDefault="003C0732" w:rsidP="002C6739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A32EBFC" w14:textId="77777777" w:rsidR="003C0732" w:rsidRDefault="003C0732" w:rsidP="002C6739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3A7C755B" w14:textId="77777777" w:rsidR="00C52499" w:rsidRDefault="00C52499" w:rsidP="00C52499">
      <w:r>
        <w:rPr>
          <w:rFonts w:hint="eastAsia"/>
        </w:rPr>
        <w:t>이 부분은 그대로 웹브라우저에 출력된다.</w:t>
      </w:r>
    </w:p>
    <w:p w14:paraId="53AEF79A" w14:textId="77777777" w:rsidR="00C52499" w:rsidRDefault="00C52499" w:rsidP="00C52499">
      <w:r>
        <w:rPr>
          <w:rFonts w:hint="eastAsia"/>
        </w:rPr>
        <w:t>JSP 태그가 아닌 부분은 그대로 출력되어 웹브라우저에 전달된다.</w:t>
      </w:r>
    </w:p>
    <w:p w14:paraId="2A32EBFE" w14:textId="77777777" w:rsidR="003C0732" w:rsidRPr="00C52499" w:rsidRDefault="003C0732" w:rsidP="007E5A52"/>
    <w:p w14:paraId="2A32EBFF" w14:textId="77777777" w:rsidR="003C0732" w:rsidRDefault="003C0732" w:rsidP="007E5A52"/>
    <w:p w14:paraId="2A32EC00" w14:textId="77777777" w:rsidR="003C0732" w:rsidRDefault="003C0732" w:rsidP="00BE6F59">
      <w:pPr>
        <w:pStyle w:val="Heading2"/>
      </w:pPr>
      <w:bookmarkStart w:id="16" w:name="_Toc508029787"/>
      <w:r>
        <w:rPr>
          <w:rFonts w:hint="eastAsia"/>
        </w:rPr>
        <w:t>JSP 스크립릿 태그 (JSP scriptlet tag)</w:t>
      </w:r>
      <w:bookmarkEnd w:id="16"/>
    </w:p>
    <w:p w14:paraId="2A32EC01" w14:textId="77777777" w:rsidR="003C0732" w:rsidRDefault="003C0732" w:rsidP="003C0732"/>
    <w:p w14:paraId="2A32EC02" w14:textId="468048BE" w:rsidR="003C0732" w:rsidRDefault="003C0732" w:rsidP="003C0732">
      <w:r>
        <w:rPr>
          <w:rFonts w:hint="eastAsia"/>
        </w:rPr>
        <w:t xml:space="preserve">JSP 파일에서 &lt;% ... %&gt; </w:t>
      </w:r>
      <w:r w:rsidR="00706B93">
        <w:rPr>
          <w:rFonts w:hint="eastAsia"/>
        </w:rPr>
        <w:t>부분을</w:t>
      </w:r>
      <w:r>
        <w:rPr>
          <w:rFonts w:hint="eastAsia"/>
        </w:rPr>
        <w:t xml:space="preserve"> JSP scriptlet tag라고 부른다.</w:t>
      </w:r>
    </w:p>
    <w:p w14:paraId="2A32EC03" w14:textId="2F128B5F" w:rsidR="003C0732" w:rsidRDefault="003C0732" w:rsidP="003C0732">
      <w:r>
        <w:rPr>
          <w:rFonts w:hint="eastAsia"/>
        </w:rPr>
        <w:t xml:space="preserve">이 태그 사이에는 </w:t>
      </w:r>
      <w:r w:rsidR="0073227D">
        <w:rPr>
          <w:rFonts w:hint="eastAsia"/>
        </w:rPr>
        <w:t>자바 문장(</w:t>
      </w:r>
      <w:r w:rsidR="0073227D">
        <w:t>Java Statement)</w:t>
      </w:r>
      <w:r>
        <w:rPr>
          <w:rFonts w:hint="eastAsia"/>
        </w:rPr>
        <w:t>만 올 수 있다.</w:t>
      </w:r>
    </w:p>
    <w:p w14:paraId="2A32EC04" w14:textId="77777777" w:rsidR="00965CE6" w:rsidRPr="0073227D" w:rsidRDefault="00965CE6" w:rsidP="003C0732"/>
    <w:p w14:paraId="2A32EC05" w14:textId="77777777" w:rsidR="003C0732" w:rsidRDefault="00965CE6" w:rsidP="003C0732">
      <w:r>
        <w:rPr>
          <w:rFonts w:hint="eastAsia"/>
        </w:rPr>
        <w:t>웹 서버에서 JSP 파일이 실행될 때 스크립릿 태그 내부의 자바 코드가 실행된다.</w:t>
      </w:r>
    </w:p>
    <w:p w14:paraId="2A32EC06" w14:textId="77777777" w:rsidR="00965CE6" w:rsidRDefault="00965CE6" w:rsidP="003C0732">
      <w:r>
        <w:rPr>
          <w:rFonts w:hint="eastAsia"/>
        </w:rPr>
        <w:t>실행결과 out.print(..) 나 out.println(..) 메소드로 출력한 내용만 웹브라우저에 전달될 뿐이고</w:t>
      </w:r>
    </w:p>
    <w:p w14:paraId="2A32EC07" w14:textId="19732E34" w:rsidR="00965CE6" w:rsidRDefault="00965CE6" w:rsidP="003C0732">
      <w:r>
        <w:rPr>
          <w:rFonts w:hint="eastAsia"/>
        </w:rPr>
        <w:t>스크립릿 태그</w:t>
      </w:r>
      <w:r w:rsidR="0073227D">
        <w:rPr>
          <w:rFonts w:hint="eastAsia"/>
        </w:rPr>
        <w:t xml:space="preserve"> 내부의 </w:t>
      </w:r>
      <w:r w:rsidR="0073227D">
        <w:t>Java</w:t>
      </w:r>
      <w:r w:rsidR="0073227D">
        <w:rPr>
          <w:rFonts w:hint="eastAsia"/>
        </w:rPr>
        <w:t xml:space="preserve"> 코드는</w:t>
      </w:r>
      <w:r>
        <w:rPr>
          <w:rFonts w:hint="eastAsia"/>
        </w:rPr>
        <w:t xml:space="preserve"> </w:t>
      </w:r>
      <w:r w:rsidR="0073227D">
        <w:rPr>
          <w:rFonts w:hint="eastAsia"/>
        </w:rPr>
        <w:t>웹브라우저로 전달되지</w:t>
      </w:r>
      <w:r>
        <w:rPr>
          <w:rFonts w:hint="eastAsia"/>
        </w:rPr>
        <w:t xml:space="preserve"> 않는다.</w:t>
      </w:r>
    </w:p>
    <w:p w14:paraId="2A32EC08" w14:textId="04D2A7AC" w:rsidR="00965CE6" w:rsidRDefault="00965CE6" w:rsidP="003C0732"/>
    <w:p w14:paraId="207719A6" w14:textId="2AE9AEBE" w:rsidR="0073227D" w:rsidRDefault="0073227D" w:rsidP="003C0732">
      <w:r>
        <w:rPr>
          <w:rFonts w:hint="eastAsia"/>
        </w:rPr>
        <w:t xml:space="preserve">이때 주의할 부분은, </w:t>
      </w:r>
      <w:r>
        <w:t xml:space="preserve">out.print(..) </w:t>
      </w:r>
      <w:r>
        <w:rPr>
          <w:rFonts w:hint="eastAsia"/>
        </w:rPr>
        <w:t>메소드로 출력해야 한다는 점이다.</w:t>
      </w:r>
    </w:p>
    <w:p w14:paraId="61E17E25" w14:textId="5ACE84C6" w:rsidR="0073227D" w:rsidRDefault="0073227D" w:rsidP="003C0732">
      <w:r>
        <w:t xml:space="preserve">System.out.print(..) </w:t>
      </w:r>
      <w:r>
        <w:rPr>
          <w:rFonts w:hint="eastAsia"/>
        </w:rPr>
        <w:t>메소드로 출력하면 안된다.</w:t>
      </w:r>
    </w:p>
    <w:p w14:paraId="3FC88ADA" w14:textId="1F5DED6B" w:rsidR="0073227D" w:rsidRDefault="0073227D" w:rsidP="003C0732"/>
    <w:p w14:paraId="1F1004CD" w14:textId="05167A7F" w:rsidR="0073227D" w:rsidRDefault="0073227D" w:rsidP="003C0732">
      <w:r>
        <w:t xml:space="preserve">System.out.print(..) </w:t>
      </w:r>
      <w:r>
        <w:rPr>
          <w:rFonts w:hint="eastAsia"/>
        </w:rPr>
        <w:t>메소드로 출력한 것은 웹브라우저로 전달되지 않고,</w:t>
      </w:r>
    </w:p>
    <w:p w14:paraId="2A32EC0A" w14:textId="56E04579" w:rsidR="00965CE6" w:rsidRDefault="00965CE6" w:rsidP="003C0732">
      <w:r>
        <w:rPr>
          <w:rFonts w:hint="eastAsia"/>
        </w:rPr>
        <w:t xml:space="preserve">이클립스 </w:t>
      </w:r>
      <w:r w:rsidR="00941B21">
        <w:rPr>
          <w:rFonts w:hint="eastAsia"/>
        </w:rPr>
        <w:t>console</w:t>
      </w:r>
      <w:r>
        <w:rPr>
          <w:rFonts w:hint="eastAsia"/>
        </w:rPr>
        <w:t>창에 표시된다.</w:t>
      </w:r>
    </w:p>
    <w:p w14:paraId="2A32EC0B" w14:textId="77777777" w:rsidR="00941B21" w:rsidRDefault="00941B21" w:rsidP="003C0732">
      <w:r>
        <w:rPr>
          <w:rFonts w:hint="eastAsia"/>
        </w:rPr>
        <w:t>이클립스 메뉴에서 Window - Show View - Console 메뉴를 클릭하면 console 창이 보인다.</w:t>
      </w:r>
    </w:p>
    <w:p w14:paraId="2A32EC0C" w14:textId="77777777" w:rsidR="00941B21" w:rsidRDefault="00965CE6" w:rsidP="003C0732">
      <w:r>
        <w:rPr>
          <w:rFonts w:hint="eastAsia"/>
        </w:rPr>
        <w:t>이클립스에서 개발 도중 디버깅을 위해</w:t>
      </w:r>
      <w:r w:rsidR="00941B21">
        <w:rPr>
          <w:rFonts w:hint="eastAsia"/>
        </w:rPr>
        <w:t xml:space="preserve"> 변수</w:t>
      </w:r>
      <w:r>
        <w:rPr>
          <w:rFonts w:hint="eastAsia"/>
        </w:rPr>
        <w:t>값을 출력해보고 싶</w:t>
      </w:r>
      <w:r w:rsidR="00941B21">
        <w:rPr>
          <w:rFonts w:hint="eastAsia"/>
        </w:rPr>
        <w:t xml:space="preserve">다면, </w:t>
      </w:r>
    </w:p>
    <w:p w14:paraId="2A32EC0E" w14:textId="30AFE18F" w:rsidR="00965CE6" w:rsidRDefault="00941B21" w:rsidP="003C0732">
      <w:r>
        <w:rPr>
          <w:rFonts w:hint="eastAsia"/>
        </w:rPr>
        <w:t>System.out.print(..) 메소드</w:t>
      </w:r>
      <w:r w:rsidR="0073227D">
        <w:rPr>
          <w:rFonts w:hint="eastAsia"/>
        </w:rPr>
        <w:t xml:space="preserve">로 </w:t>
      </w:r>
      <w:r>
        <w:rPr>
          <w:rFonts w:hint="eastAsia"/>
        </w:rPr>
        <w:t>console 창에 출력하는 것도 하나의 방법이다.</w:t>
      </w:r>
      <w:r w:rsidR="007A3C1E">
        <w:t xml:space="preserve"> </w:t>
      </w:r>
    </w:p>
    <w:p w14:paraId="666CF32E" w14:textId="77777777" w:rsidR="0073227D" w:rsidRDefault="0073227D" w:rsidP="003C0732"/>
    <w:p w14:paraId="2A32EC11" w14:textId="59955F43" w:rsidR="00E260A5" w:rsidRDefault="00E260A5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A32EC12" w14:textId="77777777" w:rsidR="009C14AE" w:rsidRDefault="009C14AE" w:rsidP="009C14AE">
      <w:pPr>
        <w:pStyle w:val="Heading2"/>
      </w:pPr>
      <w:bookmarkStart w:id="17" w:name="_Toc508029788"/>
      <w:r>
        <w:rPr>
          <w:rFonts w:hint="eastAsia"/>
        </w:rPr>
        <w:t>hello2.html</w:t>
      </w:r>
      <w:bookmarkEnd w:id="17"/>
    </w:p>
    <w:p w14:paraId="2A32EC17" w14:textId="77777777" w:rsidR="0093456F" w:rsidRDefault="0093456F" w:rsidP="001B1523">
      <w:pPr>
        <w:pStyle w:val="Heading3"/>
      </w:pPr>
      <w:r>
        <w:rPr>
          <w:rFonts w:hint="eastAsia"/>
        </w:rPr>
        <w:t>WebContent</w:t>
      </w:r>
      <w:r w:rsidR="00C62C05">
        <w:rPr>
          <w:rFonts w:hint="eastAsia"/>
        </w:rPr>
        <w:t>/jsp01/</w:t>
      </w:r>
      <w:r>
        <w:rPr>
          <w:rFonts w:hint="eastAsia"/>
        </w:rPr>
        <w:t>hello2.html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C14AE" w14:paraId="2A32EC76" w14:textId="77777777" w:rsidTr="002C6739">
        <w:tc>
          <w:tcPr>
            <w:tcW w:w="426" w:type="dxa"/>
          </w:tcPr>
          <w:p w14:paraId="2A32EC18" w14:textId="77777777" w:rsidR="009C14AE" w:rsidRPr="00185935" w:rsidRDefault="009C14AE" w:rsidP="009C14A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A32EC19" w14:textId="77777777" w:rsidR="009C14AE" w:rsidRPr="00185935" w:rsidRDefault="009C14AE" w:rsidP="009C14A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A32EC1A" w14:textId="77777777" w:rsidR="009C14AE" w:rsidRPr="00185935" w:rsidRDefault="009C14AE" w:rsidP="009C14A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A32EC1B" w14:textId="77777777" w:rsidR="009C14AE" w:rsidRPr="00185935" w:rsidRDefault="009C14AE" w:rsidP="009C14A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A32EC1C" w14:textId="77777777" w:rsidR="009C14AE" w:rsidRPr="00185935" w:rsidRDefault="009C14AE" w:rsidP="009C14A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A32EC1D" w14:textId="77777777" w:rsidR="009C14AE" w:rsidRPr="00185935" w:rsidRDefault="009C14AE" w:rsidP="009C14A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A32EC1E" w14:textId="77777777" w:rsidR="009C14AE" w:rsidRPr="00185935" w:rsidRDefault="009C14AE" w:rsidP="009C14A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A32EC1F" w14:textId="77777777" w:rsidR="009C14AE" w:rsidRPr="00185935" w:rsidRDefault="009C14AE" w:rsidP="009C14A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A32EC20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A32EC21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A32EC22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A32EC23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A32EC24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A32EC25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A32EC26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A32EC27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A32EC28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A32EC29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A32EC2A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A32EC2B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A32EC2C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A32EC2D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A32EC2E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2A32EC2F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A32EC30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A32EC31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A32EC32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A32EC33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A32EC34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2A32EC35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A32EC36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A32EC37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A32EC38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2A32EC39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A32EC3A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A32EC3B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A32EC3C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A32EC3D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2A32EC3E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2A32EC3F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2A32EC40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2A32EC41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2A32EC42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2A32EC43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2A32EC44" w14:textId="77777777" w:rsidR="009C14AE" w:rsidRDefault="009C14AE" w:rsidP="009C14AE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2A32EC46" w14:textId="10FA6DE0" w:rsidR="009C14AE" w:rsidRPr="00185935" w:rsidRDefault="009C14AE" w:rsidP="009C14AE">
            <w:pPr>
              <w:pStyle w:val="a0"/>
            </w:pPr>
            <w:r>
              <w:rPr>
                <w:rFonts w:hint="eastAsia"/>
              </w:rPr>
              <w:t>46</w:t>
            </w:r>
          </w:p>
        </w:tc>
        <w:tc>
          <w:tcPr>
            <w:tcW w:w="10631" w:type="dxa"/>
          </w:tcPr>
          <w:p w14:paraId="2A32EC47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2A32EC48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2A32EC49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A32EC4A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2A32EC4C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A32EC4D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A32EC4E" w14:textId="77777777" w:rsidR="009C14AE" w:rsidRDefault="009C14AE" w:rsidP="009C14AE">
            <w:pPr>
              <w:pStyle w:val="a0"/>
            </w:pPr>
          </w:p>
          <w:p w14:paraId="2A32EC4F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8pt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</w:t>
            </w:r>
          </w:p>
          <w:p w14:paraId="2A32EC50" w14:textId="77777777" w:rsidR="009C14AE" w:rsidRDefault="009C14AE" w:rsidP="009C14A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 8pt</w:t>
            </w:r>
          </w:p>
          <w:p w14:paraId="2A32EC51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A32EC52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10pt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</w:t>
            </w:r>
          </w:p>
          <w:p w14:paraId="2A32EC53" w14:textId="77777777" w:rsidR="009C14AE" w:rsidRDefault="009C14AE" w:rsidP="009C14A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 10pt</w:t>
            </w:r>
          </w:p>
          <w:p w14:paraId="2A32EC54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A32EC55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12pt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</w:t>
            </w:r>
          </w:p>
          <w:p w14:paraId="2A32EC56" w14:textId="77777777" w:rsidR="009C14AE" w:rsidRDefault="009C14AE" w:rsidP="009C14A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 12pt</w:t>
            </w:r>
          </w:p>
          <w:p w14:paraId="2A32EC57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A32EC58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14pt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</w:t>
            </w:r>
          </w:p>
          <w:p w14:paraId="2A32EC59" w14:textId="77777777" w:rsidR="009C14AE" w:rsidRDefault="009C14AE" w:rsidP="009C14A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 14pt</w:t>
            </w:r>
          </w:p>
          <w:p w14:paraId="2A32EC5A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A32EC5B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16pt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</w:t>
            </w:r>
          </w:p>
          <w:p w14:paraId="2A32EC5C" w14:textId="77777777" w:rsidR="009C14AE" w:rsidRDefault="009C14AE" w:rsidP="009C14A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 16pt</w:t>
            </w:r>
          </w:p>
          <w:p w14:paraId="2A32EC5D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A32EC5E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18pt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</w:t>
            </w:r>
          </w:p>
          <w:p w14:paraId="2A32EC5F" w14:textId="77777777" w:rsidR="009C14AE" w:rsidRDefault="009C14AE" w:rsidP="009C14A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 18pt</w:t>
            </w:r>
          </w:p>
          <w:p w14:paraId="2A32EC60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A32EC61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20pt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</w:t>
            </w:r>
          </w:p>
          <w:p w14:paraId="2A32EC62" w14:textId="77777777" w:rsidR="009C14AE" w:rsidRDefault="009C14AE" w:rsidP="009C14A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 20pt</w:t>
            </w:r>
          </w:p>
          <w:p w14:paraId="2A32EC63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A32EC64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22pt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</w:t>
            </w:r>
          </w:p>
          <w:p w14:paraId="2A32EC65" w14:textId="77777777" w:rsidR="009C14AE" w:rsidRDefault="009C14AE" w:rsidP="009C14A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 22pt</w:t>
            </w:r>
          </w:p>
          <w:p w14:paraId="2A32EC66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A32EC67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24pt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</w:t>
            </w:r>
          </w:p>
          <w:p w14:paraId="2A32EC68" w14:textId="77777777" w:rsidR="009C14AE" w:rsidRDefault="009C14AE" w:rsidP="009C14A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 24pt</w:t>
            </w:r>
          </w:p>
          <w:p w14:paraId="2A32EC69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A32EC6A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26pt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</w:t>
            </w:r>
          </w:p>
          <w:p w14:paraId="2A32EC6B" w14:textId="77777777" w:rsidR="009C14AE" w:rsidRDefault="009C14AE" w:rsidP="009C14A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 26pt</w:t>
            </w:r>
          </w:p>
          <w:p w14:paraId="2A32EC6C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A32EC6D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28pt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</w:t>
            </w:r>
          </w:p>
          <w:p w14:paraId="2A32EC6E" w14:textId="77777777" w:rsidR="009C14AE" w:rsidRDefault="009C14AE" w:rsidP="009C14A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 28pt</w:t>
            </w:r>
          </w:p>
          <w:p w14:paraId="2A32EC6F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A32EC70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30pt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</w:t>
            </w:r>
          </w:p>
          <w:p w14:paraId="2A32EC71" w14:textId="77777777" w:rsidR="009C14AE" w:rsidRDefault="009C14AE" w:rsidP="009C14A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안녕</w:t>
            </w:r>
            <w:r>
              <w:rPr>
                <w:color w:val="000000"/>
              </w:rPr>
              <w:t xml:space="preserve"> JSP! 30pt</w:t>
            </w:r>
          </w:p>
          <w:p w14:paraId="2A32EC72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A32EC73" w14:textId="77777777" w:rsidR="009C14AE" w:rsidRDefault="009C14AE" w:rsidP="009C14AE">
            <w:pPr>
              <w:pStyle w:val="a0"/>
            </w:pPr>
          </w:p>
          <w:p w14:paraId="2A32EC74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A32EC75" w14:textId="77777777" w:rsidR="009C14AE" w:rsidRDefault="009C14AE" w:rsidP="009C14A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2A32EC78" w14:textId="77777777" w:rsidR="002C6739" w:rsidRDefault="002C6739" w:rsidP="009C14AE"/>
    <w:p w14:paraId="2A32EC7E" w14:textId="1402DF2B" w:rsidR="00C62C05" w:rsidRDefault="00C62C05" w:rsidP="00E260A5">
      <w:pPr>
        <w:rPr>
          <w:rFonts w:hAnsi="굴림" w:cstheme="majorBidi"/>
          <w:b/>
          <w:sz w:val="32"/>
        </w:rPr>
      </w:pPr>
      <w:r>
        <w:rPr>
          <w:noProof/>
        </w:rPr>
        <w:drawing>
          <wp:inline distT="0" distB="0" distL="0" distR="0" wp14:anchorId="2A32EF0D" wp14:editId="39AC76F7">
            <wp:extent cx="3342878" cy="25812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6323" cy="25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C7F" w14:textId="77777777" w:rsidR="00BE6F59" w:rsidRDefault="00BE6F59" w:rsidP="00BE6F59">
      <w:pPr>
        <w:pStyle w:val="Heading2"/>
      </w:pPr>
      <w:bookmarkStart w:id="18" w:name="_Toc508029789"/>
      <w:r>
        <w:rPr>
          <w:rFonts w:hint="eastAsia"/>
        </w:rPr>
        <w:t>hello2.jsp</w:t>
      </w:r>
      <w:bookmarkEnd w:id="18"/>
    </w:p>
    <w:p w14:paraId="2A32EC80" w14:textId="77777777" w:rsidR="00BE6F59" w:rsidRDefault="00BE6F59" w:rsidP="00BE6F59"/>
    <w:p w14:paraId="2A32EC84" w14:textId="77777777" w:rsidR="002C6739" w:rsidRDefault="002C6739" w:rsidP="002C6739">
      <w:pPr>
        <w:pStyle w:val="Heading3"/>
      </w:pPr>
      <w:r>
        <w:rPr>
          <w:rFonts w:hint="eastAsia"/>
        </w:rPr>
        <w:t>WebContent</w:t>
      </w:r>
      <w:r w:rsidR="00C62C05">
        <w:rPr>
          <w:rFonts w:hint="eastAsia"/>
        </w:rPr>
        <w:t>/jsp01/</w:t>
      </w:r>
      <w:r>
        <w:rPr>
          <w:rFonts w:hint="eastAsia"/>
        </w:rPr>
        <w:t>hello2.jsp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C6739" w:rsidRPr="00645CAE" w14:paraId="2A32ECA9" w14:textId="77777777" w:rsidTr="002C6739">
        <w:tc>
          <w:tcPr>
            <w:tcW w:w="426" w:type="dxa"/>
          </w:tcPr>
          <w:p w14:paraId="2A32EC85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1</w:t>
            </w:r>
          </w:p>
          <w:p w14:paraId="2A32EC86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2</w:t>
            </w:r>
          </w:p>
          <w:p w14:paraId="2A32EC87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3</w:t>
            </w:r>
          </w:p>
          <w:p w14:paraId="2A32EC88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4</w:t>
            </w:r>
          </w:p>
          <w:p w14:paraId="2A32EC89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5</w:t>
            </w:r>
          </w:p>
          <w:p w14:paraId="2A32EC8A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6</w:t>
            </w:r>
          </w:p>
          <w:p w14:paraId="2A32EC8B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7</w:t>
            </w:r>
          </w:p>
          <w:p w14:paraId="2A32EC8C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8</w:t>
            </w:r>
          </w:p>
          <w:p w14:paraId="2A32EC8D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9</w:t>
            </w:r>
          </w:p>
          <w:p w14:paraId="2A32EC8E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10</w:t>
            </w:r>
          </w:p>
          <w:p w14:paraId="2A32EC8F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11</w:t>
            </w:r>
          </w:p>
          <w:p w14:paraId="2A32EC90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12</w:t>
            </w:r>
          </w:p>
          <w:p w14:paraId="2A32EC91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13</w:t>
            </w:r>
          </w:p>
          <w:p w14:paraId="2A32EC92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14</w:t>
            </w:r>
          </w:p>
          <w:p w14:paraId="2A32EC93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15</w:t>
            </w:r>
          </w:p>
          <w:p w14:paraId="2A32EC94" w14:textId="77777777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16</w:t>
            </w:r>
          </w:p>
          <w:p w14:paraId="2A32EC96" w14:textId="0E0AA37D" w:rsidR="002C6739" w:rsidRPr="00645CAE" w:rsidRDefault="002C6739" w:rsidP="002C6739">
            <w:pPr>
              <w:pStyle w:val="a0"/>
            </w:pPr>
            <w:r w:rsidRPr="00645CAE">
              <w:rPr>
                <w:rFonts w:hint="eastAsia"/>
              </w:rPr>
              <w:t>17</w:t>
            </w:r>
          </w:p>
        </w:tc>
        <w:tc>
          <w:tcPr>
            <w:tcW w:w="10631" w:type="dxa"/>
          </w:tcPr>
          <w:p w14:paraId="2A32EC97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BF5F3F"/>
              </w:rPr>
              <w:t>&lt;%@</w:t>
            </w:r>
            <w:r w:rsidRPr="00645CAE">
              <w:t xml:space="preserve"> </w:t>
            </w:r>
            <w:r w:rsidRPr="00645CAE">
              <w:rPr>
                <w:color w:val="3F7F7F"/>
              </w:rPr>
              <w:t>page</w:t>
            </w:r>
            <w:r w:rsidRPr="00645CAE">
              <w:t xml:space="preserve"> </w:t>
            </w:r>
            <w:r w:rsidRPr="00645CAE">
              <w:rPr>
                <w:color w:val="7F007F"/>
              </w:rPr>
              <w:t>language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"java"</w:t>
            </w:r>
            <w:r w:rsidRPr="00645CAE">
              <w:t xml:space="preserve"> </w:t>
            </w:r>
            <w:r w:rsidRPr="00645CAE">
              <w:rPr>
                <w:color w:val="7F007F"/>
              </w:rPr>
              <w:t>contentType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"text/html; charset=UTF-8"</w:t>
            </w:r>
            <w:r w:rsidRPr="00645CAE">
              <w:t xml:space="preserve"> </w:t>
            </w:r>
            <w:r w:rsidRPr="00645CAE">
              <w:rPr>
                <w:color w:val="7F007F"/>
              </w:rPr>
              <w:t>pageEncoding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"UTF-8"</w:t>
            </w:r>
            <w:r w:rsidRPr="00645CAE">
              <w:rPr>
                <w:color w:val="BF5F3F"/>
              </w:rPr>
              <w:t>%&gt;</w:t>
            </w:r>
          </w:p>
          <w:p w14:paraId="2A32EC98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008080"/>
              </w:rPr>
              <w:t>&lt;!</w:t>
            </w:r>
            <w:r w:rsidRPr="00645CAE">
              <w:rPr>
                <w:color w:val="3F7F7F"/>
              </w:rPr>
              <w:t>DOCTYPE</w:t>
            </w:r>
            <w:r w:rsidRPr="00645CAE">
              <w:t xml:space="preserve"> </w:t>
            </w:r>
            <w:r w:rsidRPr="00645CAE">
              <w:rPr>
                <w:color w:val="008080"/>
              </w:rPr>
              <w:t>html&gt;</w:t>
            </w:r>
          </w:p>
          <w:p w14:paraId="2A32EC99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html</w:t>
            </w:r>
            <w:r w:rsidRPr="00645CAE">
              <w:rPr>
                <w:color w:val="008080"/>
              </w:rPr>
              <w:t>&gt;</w:t>
            </w:r>
          </w:p>
          <w:p w14:paraId="2A32EC9A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head</w:t>
            </w:r>
            <w:r w:rsidRPr="00645CAE">
              <w:rPr>
                <w:color w:val="008080"/>
              </w:rPr>
              <w:t>&gt;</w:t>
            </w:r>
          </w:p>
          <w:p w14:paraId="2A32EC9B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meta</w:t>
            </w:r>
            <w:r w:rsidRPr="00645CAE">
              <w:t xml:space="preserve"> </w:t>
            </w:r>
            <w:r w:rsidRPr="00645CAE">
              <w:rPr>
                <w:color w:val="7F007F"/>
              </w:rPr>
              <w:t>http-equiv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"Content-Type"</w:t>
            </w:r>
            <w:r w:rsidRPr="00645CAE">
              <w:t xml:space="preserve"> </w:t>
            </w:r>
            <w:r w:rsidRPr="00645CAE">
              <w:rPr>
                <w:color w:val="7F007F"/>
              </w:rPr>
              <w:t>content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"text/html; charset=UTF-8"</w:t>
            </w:r>
            <w:r w:rsidRPr="00645CAE">
              <w:rPr>
                <w:color w:val="008080"/>
              </w:rPr>
              <w:t>&gt;</w:t>
            </w:r>
          </w:p>
          <w:p w14:paraId="2A32EC9D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head</w:t>
            </w:r>
            <w:r w:rsidRPr="00645CAE">
              <w:rPr>
                <w:color w:val="008080"/>
              </w:rPr>
              <w:t>&gt;</w:t>
            </w:r>
          </w:p>
          <w:p w14:paraId="2A32EC9E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body</w:t>
            </w:r>
            <w:r w:rsidRPr="00645CAE">
              <w:rPr>
                <w:color w:val="008080"/>
              </w:rPr>
              <w:t>&gt;</w:t>
            </w:r>
          </w:p>
          <w:p w14:paraId="2A32EC9F" w14:textId="77777777" w:rsidR="002C6739" w:rsidRPr="00645CAE" w:rsidRDefault="002C6739" w:rsidP="002C6739">
            <w:pPr>
              <w:pStyle w:val="a0"/>
            </w:pPr>
          </w:p>
          <w:p w14:paraId="2A32ECA0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BF5F3F"/>
              </w:rPr>
              <w:t>&lt;%</w:t>
            </w:r>
            <w:r w:rsidRPr="00645CAE">
              <w:rPr>
                <w:color w:val="000000"/>
              </w:rPr>
              <w:t xml:space="preserve"> </w:t>
            </w:r>
          </w:p>
          <w:p w14:paraId="2A32ECA1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000000"/>
              </w:rPr>
              <w:t xml:space="preserve">    </w:t>
            </w:r>
            <w:r w:rsidRPr="00645CAE">
              <w:rPr>
                <w:color w:val="7F0055"/>
              </w:rPr>
              <w:t>for</w:t>
            </w:r>
            <w:r w:rsidRPr="00645CAE">
              <w:rPr>
                <w:color w:val="000000"/>
              </w:rPr>
              <w:t xml:space="preserve"> (</w:t>
            </w:r>
            <w:r w:rsidRPr="00645CAE">
              <w:rPr>
                <w:color w:val="7F0055"/>
              </w:rPr>
              <w:t>int</w:t>
            </w:r>
            <w:r w:rsidRPr="00645CAE">
              <w:rPr>
                <w:color w:val="000000"/>
              </w:rPr>
              <w:t xml:space="preserve"> i=8; i &lt;= 30; i+=2) {</w:t>
            </w:r>
          </w:p>
          <w:p w14:paraId="2A32ECA2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000000"/>
              </w:rPr>
              <w:t xml:space="preserve">        out.println(</w:t>
            </w:r>
            <w:r w:rsidRPr="00645CAE">
              <w:rPr>
                <w:color w:val="2A00FF"/>
              </w:rPr>
              <w:t>"&lt;div style='font-size: "</w:t>
            </w:r>
            <w:r w:rsidRPr="00645CAE">
              <w:rPr>
                <w:color w:val="000000"/>
              </w:rPr>
              <w:t xml:space="preserve"> + i + </w:t>
            </w:r>
            <w:r w:rsidRPr="00645CAE">
              <w:rPr>
                <w:color w:val="2A00FF"/>
              </w:rPr>
              <w:t>"pt;'&gt;"</w:t>
            </w:r>
            <w:r w:rsidRPr="00645CAE">
              <w:rPr>
                <w:color w:val="000000"/>
              </w:rPr>
              <w:t xml:space="preserve">);  </w:t>
            </w:r>
          </w:p>
          <w:p w14:paraId="2A32ECA3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000000"/>
              </w:rPr>
              <w:t xml:space="preserve">        out.println(</w:t>
            </w:r>
            <w:r w:rsidRPr="00645CAE">
              <w:rPr>
                <w:color w:val="2A00FF"/>
              </w:rPr>
              <w:t xml:space="preserve">"    </w:t>
            </w:r>
            <w:r w:rsidRPr="00645CAE">
              <w:rPr>
                <w:rFonts w:hint="eastAsia"/>
                <w:color w:val="2A00FF"/>
              </w:rPr>
              <w:t>안녕</w:t>
            </w:r>
            <w:r w:rsidRPr="00645CAE">
              <w:rPr>
                <w:color w:val="2A00FF"/>
              </w:rPr>
              <w:t xml:space="preserve"> JSP! "</w:t>
            </w:r>
            <w:r w:rsidRPr="00645CAE">
              <w:rPr>
                <w:color w:val="000000"/>
              </w:rPr>
              <w:t xml:space="preserve"> + i + </w:t>
            </w:r>
            <w:r w:rsidRPr="00645CAE">
              <w:rPr>
                <w:color w:val="2A00FF"/>
              </w:rPr>
              <w:t>"pt"</w:t>
            </w:r>
            <w:r w:rsidRPr="00645CAE">
              <w:rPr>
                <w:color w:val="000000"/>
              </w:rPr>
              <w:t>);</w:t>
            </w:r>
          </w:p>
          <w:p w14:paraId="2A32ECA4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000000"/>
              </w:rPr>
              <w:t xml:space="preserve">        out.println(</w:t>
            </w:r>
            <w:r w:rsidRPr="00645CAE">
              <w:rPr>
                <w:color w:val="2A00FF"/>
              </w:rPr>
              <w:t>"&lt;/div&gt;"</w:t>
            </w:r>
            <w:r w:rsidRPr="00645CAE">
              <w:rPr>
                <w:color w:val="000000"/>
              </w:rPr>
              <w:t>);</w:t>
            </w:r>
          </w:p>
          <w:p w14:paraId="2A32ECA5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000000"/>
              </w:rPr>
              <w:t xml:space="preserve">    }</w:t>
            </w:r>
          </w:p>
          <w:p w14:paraId="2A32ECA6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BF5F3F"/>
              </w:rPr>
              <w:t>%&gt;</w:t>
            </w:r>
          </w:p>
          <w:p w14:paraId="2A32ECA7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body</w:t>
            </w:r>
            <w:r w:rsidRPr="00645CAE">
              <w:rPr>
                <w:color w:val="008080"/>
              </w:rPr>
              <w:t>&gt;</w:t>
            </w:r>
          </w:p>
          <w:p w14:paraId="2A32ECA8" w14:textId="77777777" w:rsidR="002C6739" w:rsidRPr="00645CAE" w:rsidRDefault="002C6739" w:rsidP="002C6739">
            <w:pPr>
              <w:pStyle w:val="a0"/>
            </w:pP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html</w:t>
            </w:r>
            <w:r w:rsidRPr="00645CAE">
              <w:rPr>
                <w:color w:val="008080"/>
              </w:rPr>
              <w:t>&gt;</w:t>
            </w:r>
          </w:p>
        </w:tc>
      </w:tr>
    </w:tbl>
    <w:p w14:paraId="2A32ECAA" w14:textId="77777777" w:rsidR="002C6739" w:rsidRDefault="002C6739" w:rsidP="002C6739"/>
    <w:p w14:paraId="2A32ECB3" w14:textId="77777777" w:rsidR="002C6739" w:rsidRPr="009C14AE" w:rsidRDefault="002C6739" w:rsidP="002C6739"/>
    <w:p w14:paraId="2A32ECB5" w14:textId="77777777" w:rsidR="002C6739" w:rsidRDefault="00C62C05" w:rsidP="002C6739">
      <w:r>
        <w:rPr>
          <w:noProof/>
        </w:rPr>
        <w:drawing>
          <wp:inline distT="0" distB="0" distL="0" distR="0" wp14:anchorId="2A32EF0F" wp14:editId="00A25FFB">
            <wp:extent cx="3379240" cy="26670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2499" cy="26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CB6" w14:textId="77777777" w:rsidR="00704766" w:rsidRDefault="00704766" w:rsidP="002C6739"/>
    <w:p w14:paraId="2A32ECB7" w14:textId="77777777" w:rsidR="00704766" w:rsidRDefault="00704766" w:rsidP="002C6739"/>
    <w:p w14:paraId="2A32ECB8" w14:textId="77777777" w:rsidR="00704766" w:rsidRDefault="00704766" w:rsidP="00704766">
      <w:r>
        <w:rPr>
          <w:rFonts w:hint="eastAsia"/>
        </w:rPr>
        <w:t xml:space="preserve">hello2.jsp의 실행결과 출력되는 내용을 </w:t>
      </w:r>
      <w:r w:rsidR="00941B21">
        <w:rPr>
          <w:rFonts w:hint="eastAsia"/>
        </w:rPr>
        <w:t xml:space="preserve">마우스 오른쪽 버튼을 클릭하고 </w:t>
      </w:r>
      <w:r>
        <w:rPr>
          <w:rFonts w:hint="eastAsia"/>
        </w:rPr>
        <w:t>[소스보기] 메뉴를 클릭하여 확인해보자.</w:t>
      </w:r>
    </w:p>
    <w:p w14:paraId="2A32ECB9" w14:textId="77777777" w:rsidR="00704766" w:rsidRDefault="00704766" w:rsidP="00704766"/>
    <w:p w14:paraId="2A32ECBA" w14:textId="77777777" w:rsidR="00070A4B" w:rsidRDefault="00070A4B" w:rsidP="00704766"/>
    <w:p w14:paraId="2A32ECBB" w14:textId="77777777" w:rsidR="00070A4B" w:rsidRDefault="00070A4B" w:rsidP="00704766"/>
    <w:p w14:paraId="2A32ECBC" w14:textId="77777777" w:rsidR="00070A4B" w:rsidRDefault="00070A4B" w:rsidP="00070A4B">
      <w:pPr>
        <w:pStyle w:val="Heading3"/>
      </w:pPr>
      <w:r>
        <w:rPr>
          <w:rFonts w:hint="eastAsia"/>
        </w:rPr>
        <w:t xml:space="preserve">hello2.jsp </w:t>
      </w:r>
      <w:r>
        <w:rPr>
          <w:rFonts w:hint="eastAsia"/>
        </w:rPr>
        <w:t>실행결과</w:t>
      </w:r>
      <w:r>
        <w:rPr>
          <w:rFonts w:hint="eastAsia"/>
        </w:rPr>
        <w:t xml:space="preserve"> </w:t>
      </w:r>
      <w:r>
        <w:rPr>
          <w:rFonts w:hint="eastAsia"/>
        </w:rPr>
        <w:t>소스보기</w:t>
      </w:r>
    </w:p>
    <w:p w14:paraId="2A32ECBD" w14:textId="67CF08CA" w:rsidR="00704766" w:rsidRDefault="007C00CA" w:rsidP="00704766">
      <w:r>
        <w:rPr>
          <w:noProof/>
        </w:rPr>
        <w:drawing>
          <wp:inline distT="0" distB="0" distL="0" distR="0" wp14:anchorId="0C9111DD" wp14:editId="6CFDB1DC">
            <wp:extent cx="3272795" cy="39624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5738" cy="39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CBE" w14:textId="77777777" w:rsidR="00656AD0" w:rsidRDefault="00656AD0" w:rsidP="00704766"/>
    <w:p w14:paraId="2A32ECBF" w14:textId="727C4BF2" w:rsidR="00704766" w:rsidRDefault="00941B21" w:rsidP="002C6739">
      <w:r>
        <w:rPr>
          <w:rFonts w:hint="eastAsia"/>
        </w:rPr>
        <w:t>hello</w:t>
      </w:r>
      <w:r w:rsidR="00835DD5">
        <w:t>2</w:t>
      </w:r>
      <w:r>
        <w:rPr>
          <w:rFonts w:hint="eastAsia"/>
        </w:rPr>
        <w:t>.jsp의 자바 소스코드의 실행 결과로 위와 같은 내용이 출력되어 웹브라우저에 전달되었다.</w:t>
      </w:r>
    </w:p>
    <w:p w14:paraId="2B6367A6" w14:textId="33DE97EB" w:rsidR="00B757A5" w:rsidRDefault="00B757A5" w:rsidP="002C6739"/>
    <w:p w14:paraId="05414B24" w14:textId="057AA8F2" w:rsidR="0073227D" w:rsidRDefault="00835DD5" w:rsidP="002C6739">
      <w:r>
        <w:rPr>
          <w:rFonts w:hint="eastAsia"/>
        </w:rPr>
        <w:t xml:space="preserve">위 출력과 hello2.jsp의 </w:t>
      </w:r>
      <w:r>
        <w:t xml:space="preserve">Java </w:t>
      </w:r>
      <w:r>
        <w:rPr>
          <w:rFonts w:hint="eastAsia"/>
        </w:rPr>
        <w:t>코드를 비교해 보자.</w:t>
      </w:r>
    </w:p>
    <w:p w14:paraId="0AF4D3E9" w14:textId="77777777" w:rsidR="00835DD5" w:rsidRDefault="00835DD5" w:rsidP="002C6739"/>
    <w:p w14:paraId="4DB002D6" w14:textId="57852312" w:rsidR="00835DD5" w:rsidRPr="005C2DD2" w:rsidRDefault="00835DD5" w:rsidP="002C6739">
      <w:pPr>
        <w:rPr>
          <w:shd w:val="clear" w:color="auto" w:fill="FFFF99"/>
        </w:rPr>
      </w:pPr>
      <w:r w:rsidRPr="005C2DD2">
        <w:rPr>
          <w:shd w:val="clear" w:color="auto" w:fill="FFFF99"/>
        </w:rPr>
        <w:t xml:space="preserve">JSP </w:t>
      </w:r>
      <w:r w:rsidRPr="005C2DD2">
        <w:rPr>
          <w:rFonts w:hint="eastAsia"/>
          <w:shd w:val="clear" w:color="auto" w:fill="FFFF99"/>
        </w:rPr>
        <w:t>파일의 Java</w:t>
      </w:r>
      <w:r w:rsidRPr="005C2DD2">
        <w:rPr>
          <w:shd w:val="clear" w:color="auto" w:fill="FFFF99"/>
        </w:rPr>
        <w:t xml:space="preserve"> </w:t>
      </w:r>
      <w:r w:rsidRPr="005C2DD2">
        <w:rPr>
          <w:rFonts w:hint="eastAsia"/>
          <w:shd w:val="clear" w:color="auto" w:fill="FFFF99"/>
        </w:rPr>
        <w:t>코드만 보고, 출력될 내용이 무엇인지 정확하게 판단할 수 있어야 한다.</w:t>
      </w:r>
    </w:p>
    <w:p w14:paraId="299F615A" w14:textId="3062ED19" w:rsidR="00835DD5" w:rsidRDefault="00835DD5" w:rsidP="002C6739"/>
    <w:p w14:paraId="5E2EA8C7" w14:textId="77777777" w:rsidR="00835DD5" w:rsidRDefault="00835DD5" w:rsidP="002C6739"/>
    <w:p w14:paraId="3F6F1194" w14:textId="77777777" w:rsidR="00835DD5" w:rsidRDefault="00835DD5" w:rsidP="002C6739"/>
    <w:p w14:paraId="2B5DF9A3" w14:textId="18ABF8E4" w:rsidR="0073227D" w:rsidRDefault="0073227D" w:rsidP="002C6739"/>
    <w:p w14:paraId="18780718" w14:textId="77777777" w:rsidR="0073227D" w:rsidRDefault="0073227D" w:rsidP="002C6739"/>
    <w:p w14:paraId="242BFEB9" w14:textId="77777777" w:rsidR="00B757A5" w:rsidRDefault="00B757A5" w:rsidP="002C6739"/>
    <w:p w14:paraId="2A32ECC8" w14:textId="77777777" w:rsidR="003B5438" w:rsidRDefault="003B5438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32"/>
        </w:rPr>
      </w:pPr>
      <w:r>
        <w:br w:type="page"/>
      </w:r>
    </w:p>
    <w:p w14:paraId="2A32ECC9" w14:textId="77777777" w:rsidR="003B5438" w:rsidRDefault="0007100B" w:rsidP="00BE6F59">
      <w:pPr>
        <w:pStyle w:val="Heading1"/>
      </w:pPr>
      <w:bookmarkStart w:id="19" w:name="_Toc397183974"/>
      <w:bookmarkStart w:id="20" w:name="_Toc508029790"/>
      <w:r>
        <w:rPr>
          <w:rFonts w:hint="eastAsia"/>
        </w:rPr>
        <w:t xml:space="preserve">JSP </w:t>
      </w:r>
      <w:r>
        <w:rPr>
          <w:rFonts w:hint="eastAsia"/>
        </w:rPr>
        <w:t>표현식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bookmarkEnd w:id="19"/>
      <w:bookmarkEnd w:id="20"/>
    </w:p>
    <w:p w14:paraId="2A32ECCA" w14:textId="77777777" w:rsidR="00E05A17" w:rsidRDefault="00E05A17" w:rsidP="00E05A17"/>
    <w:p w14:paraId="2A32ECCB" w14:textId="77777777" w:rsidR="00E05A17" w:rsidRDefault="00E05A17" w:rsidP="00BE6F59">
      <w:pPr>
        <w:pStyle w:val="Heading2"/>
      </w:pPr>
      <w:bookmarkStart w:id="21" w:name="_Toc508029791"/>
      <w:r>
        <w:rPr>
          <w:rFonts w:hint="eastAsia"/>
        </w:rPr>
        <w:t>JSP 표현식 태그 (JSP expression tag)</w:t>
      </w:r>
      <w:bookmarkEnd w:id="21"/>
    </w:p>
    <w:p w14:paraId="2A32ECCC" w14:textId="77777777" w:rsidR="00E05A17" w:rsidRDefault="00E05A17" w:rsidP="00E05A17"/>
    <w:p w14:paraId="2A32ECCD" w14:textId="604CFA4C" w:rsidR="00E05A17" w:rsidRDefault="00E05A17" w:rsidP="00E05A17">
      <w:r>
        <w:rPr>
          <w:rFonts w:hint="eastAsia"/>
        </w:rPr>
        <w:t xml:space="preserve">JSP 파일에서 &lt;%= ... %&gt; </w:t>
      </w:r>
      <w:r w:rsidR="00706B93">
        <w:rPr>
          <w:rFonts w:hint="eastAsia"/>
        </w:rPr>
        <w:t>부분을</w:t>
      </w:r>
      <w:r>
        <w:rPr>
          <w:rFonts w:hint="eastAsia"/>
        </w:rPr>
        <w:t xml:space="preserve"> JSP 표현식 태그 (JSP expression tag)라고 부른다.</w:t>
      </w:r>
    </w:p>
    <w:p w14:paraId="2A32ECCE" w14:textId="59D187A6" w:rsidR="00E05A17" w:rsidRDefault="00E05A17" w:rsidP="00E05A17">
      <w:r>
        <w:rPr>
          <w:rFonts w:hint="eastAsia"/>
        </w:rPr>
        <w:t>이 태그 사이에는 자바 표현식</w:t>
      </w:r>
      <w:r w:rsidR="00706B93">
        <w:rPr>
          <w:rFonts w:hint="eastAsia"/>
        </w:rPr>
        <w:t>(</w:t>
      </w:r>
      <w:r w:rsidR="00706B93">
        <w:t>Java Expression)</w:t>
      </w:r>
      <w:r>
        <w:rPr>
          <w:rFonts w:hint="eastAsia"/>
        </w:rPr>
        <w:t>만 올 수 있다.</w:t>
      </w:r>
    </w:p>
    <w:p w14:paraId="2A32ECCF" w14:textId="67FAB8E6" w:rsidR="00414171" w:rsidRDefault="00414171" w:rsidP="00E05A17">
      <w:r>
        <w:rPr>
          <w:rFonts w:hint="eastAsia"/>
        </w:rPr>
        <w:t>표현식이 아닌 자바 문장</w:t>
      </w:r>
      <w:r w:rsidR="00706B93">
        <w:rPr>
          <w:rFonts w:hint="eastAsia"/>
        </w:rPr>
        <w:t>(Java Statement)</w:t>
      </w:r>
      <w:r>
        <w:rPr>
          <w:rFonts w:hint="eastAsia"/>
        </w:rPr>
        <w:t>은 올 수 없다.</w:t>
      </w:r>
    </w:p>
    <w:p w14:paraId="2A32ECD0" w14:textId="77777777" w:rsidR="00C251FE" w:rsidRPr="00706B93" w:rsidRDefault="00C251FE" w:rsidP="00E05A17"/>
    <w:p w14:paraId="2A32ECD1" w14:textId="7016559C" w:rsidR="00E05A17" w:rsidRDefault="00E05A17" w:rsidP="00E05A17">
      <w:r>
        <w:rPr>
          <w:rFonts w:hint="eastAsia"/>
        </w:rPr>
        <w:t>표현식(expression)이란</w:t>
      </w:r>
      <w:r w:rsidR="00706B93">
        <w:rPr>
          <w:rFonts w:hint="eastAsia"/>
        </w:rPr>
        <w:t>,</w:t>
      </w:r>
      <w:r>
        <w:rPr>
          <w:rFonts w:hint="eastAsia"/>
        </w:rPr>
        <w:t xml:space="preserve"> 값이 있는 자바 </w:t>
      </w:r>
      <w:r w:rsidR="006210BB">
        <w:rPr>
          <w:rFonts w:hint="eastAsia"/>
        </w:rPr>
        <w:t>구문을</w:t>
      </w:r>
      <w:r>
        <w:rPr>
          <w:rFonts w:hint="eastAsia"/>
        </w:rPr>
        <w:t xml:space="preserve"> 말한다.</w:t>
      </w:r>
    </w:p>
    <w:p w14:paraId="5E29071B" w14:textId="3DB50FD1" w:rsidR="00706B93" w:rsidRDefault="00706B93" w:rsidP="00E05A17">
      <w:r>
        <w:rPr>
          <w:rFonts w:hint="eastAsia"/>
        </w:rPr>
        <w:t xml:space="preserve">변수에 대입하는 형태로 구현할 수 있는 자바 </w:t>
      </w:r>
      <w:r w:rsidR="006210BB">
        <w:rPr>
          <w:rFonts w:hint="eastAsia"/>
        </w:rPr>
        <w:t>구문은</w:t>
      </w:r>
      <w:r>
        <w:rPr>
          <w:rFonts w:hint="eastAsia"/>
        </w:rPr>
        <w:t>, 값이 있는 것이다.</w:t>
      </w:r>
    </w:p>
    <w:p w14:paraId="6BC86D63" w14:textId="47A736A2" w:rsidR="00DF662B" w:rsidRDefault="00DF662B" w:rsidP="00DF662B">
      <w:r>
        <w:rPr>
          <w:rFonts w:hint="eastAsia"/>
        </w:rPr>
        <w:t xml:space="preserve">변수값으로 변수에 대입할 수 있는 </w:t>
      </w:r>
      <w:r w:rsidR="006210BB">
        <w:rPr>
          <w:rFonts w:hint="eastAsia"/>
        </w:rPr>
        <w:t xml:space="preserve">자바 구문은, </w:t>
      </w:r>
      <w:r>
        <w:rPr>
          <w:rFonts w:hint="eastAsia"/>
        </w:rPr>
        <w:t>값이 있는 것이므로 표현식(</w:t>
      </w:r>
      <w:r>
        <w:t>expression)</w:t>
      </w:r>
      <w:r>
        <w:rPr>
          <w:rFonts w:hint="eastAsia"/>
        </w:rPr>
        <w:t>에 해당한다.</w:t>
      </w:r>
    </w:p>
    <w:p w14:paraId="24B959A1" w14:textId="1F67DFAE" w:rsidR="00706B93" w:rsidRPr="00DF662B" w:rsidRDefault="00706B93" w:rsidP="00E05A17"/>
    <w:p w14:paraId="6EFCE99B" w14:textId="562CA78A" w:rsidR="00DF662B" w:rsidRDefault="00DF662B" w:rsidP="00DF662B">
      <w:pPr>
        <w:pStyle w:val="Heading3"/>
      </w:pP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6B93" w14:paraId="3629F89D" w14:textId="77777777" w:rsidTr="00706B93">
        <w:tc>
          <w:tcPr>
            <w:tcW w:w="10456" w:type="dxa"/>
          </w:tcPr>
          <w:p w14:paraId="76864B11" w14:textId="67CA0A56" w:rsidR="00706B93" w:rsidRDefault="00706B93" w:rsidP="00E05A17">
            <w:r>
              <w:rPr>
                <w:rFonts w:hint="eastAsia"/>
              </w:rPr>
              <w:t>i = 3;</w:t>
            </w:r>
          </w:p>
          <w:p w14:paraId="4CFB7B7B" w14:textId="149FD073" w:rsidR="00706B93" w:rsidRDefault="00706B93" w:rsidP="00E05A17">
            <w:r>
              <w:t>i = a;</w:t>
            </w:r>
          </w:p>
          <w:p w14:paraId="04FEE079" w14:textId="77777777" w:rsidR="00706B93" w:rsidRDefault="00706B93" w:rsidP="00E05A17">
            <w:r>
              <w:t>i = 3 + a;</w:t>
            </w:r>
          </w:p>
          <w:p w14:paraId="41205E61" w14:textId="77777777" w:rsidR="00706B93" w:rsidRDefault="00706B93" w:rsidP="00E05A17">
            <w:r>
              <w:t>s = "hello" + b;</w:t>
            </w:r>
          </w:p>
          <w:p w14:paraId="7D3A06F6" w14:textId="45DB4147" w:rsidR="00706B93" w:rsidRDefault="00706B93" w:rsidP="00E05A17">
            <w:r>
              <w:t>i = Math.max(a, b);</w:t>
            </w:r>
          </w:p>
        </w:tc>
      </w:tr>
    </w:tbl>
    <w:p w14:paraId="386854E0" w14:textId="408B0539" w:rsidR="00DF662B" w:rsidRDefault="00706B93" w:rsidP="00E05A17">
      <w:r>
        <w:rPr>
          <w:rFonts w:hint="eastAsia"/>
        </w:rPr>
        <w:t>위 Java</w:t>
      </w:r>
      <w:r>
        <w:t xml:space="preserve"> </w:t>
      </w:r>
      <w:r>
        <w:rPr>
          <w:rFonts w:hint="eastAsia"/>
        </w:rPr>
        <w:t>코드</w:t>
      </w:r>
      <w:r w:rsidR="00DF662B">
        <w:rPr>
          <w:rFonts w:hint="eastAsia"/>
        </w:rPr>
        <w:t>는 변수에 어떤 값을 대입하는 문장들이다.</w:t>
      </w:r>
    </w:p>
    <w:p w14:paraId="5779DA91" w14:textId="790267A0" w:rsidR="00706B93" w:rsidRDefault="00DF662B" w:rsidP="00E05A17">
      <w:r>
        <w:rPr>
          <w:rFonts w:hint="eastAsia"/>
        </w:rPr>
        <w:t>대입 문장</w:t>
      </w:r>
      <w:r w:rsidR="00706B93">
        <w:rPr>
          <w:rFonts w:hint="eastAsia"/>
        </w:rPr>
        <w:t xml:space="preserve">에서 </w:t>
      </w:r>
      <w:r>
        <w:t xml:space="preserve">= </w:t>
      </w:r>
      <w:r>
        <w:rPr>
          <w:rFonts w:hint="eastAsia"/>
        </w:rPr>
        <w:t>연산자 오른쪽에 있는 부분이, 변수에 대입할 값이다.</w:t>
      </w:r>
    </w:p>
    <w:p w14:paraId="6C4E66D3" w14:textId="2A544DBD" w:rsidR="00DF662B" w:rsidRDefault="00DF662B" w:rsidP="00E05A17">
      <w:r>
        <w:rPr>
          <w:rFonts w:hint="eastAsia"/>
        </w:rPr>
        <w:t xml:space="preserve">이렇게 변수에 대입할 수 있는 </w:t>
      </w:r>
      <w:r>
        <w:t xml:space="preserve">Java </w:t>
      </w:r>
      <w:r>
        <w:rPr>
          <w:rFonts w:hint="eastAsia"/>
        </w:rPr>
        <w:t xml:space="preserve">코드 부분은 </w:t>
      </w:r>
      <w:r>
        <w:t xml:space="preserve">Java </w:t>
      </w:r>
      <w:r>
        <w:rPr>
          <w:rFonts w:hint="eastAsia"/>
        </w:rPr>
        <w:t>표현식이다.</w:t>
      </w:r>
    </w:p>
    <w:p w14:paraId="7F371FE0" w14:textId="00ADF915" w:rsidR="00DF662B" w:rsidRDefault="00DF662B" w:rsidP="00E05A17"/>
    <w:p w14:paraId="2D393F59" w14:textId="32D7DC89" w:rsidR="00DF662B" w:rsidRDefault="00DF662B" w:rsidP="00DF662B">
      <w:pPr>
        <w:pStyle w:val="Heading3"/>
      </w:pPr>
      <w:r>
        <w:rPr>
          <w:rFonts w:hint="eastAsia"/>
        </w:rPr>
        <w:t xml:space="preserve">Java </w:t>
      </w:r>
      <w:r>
        <w:rPr>
          <w:rFonts w:hint="eastAsia"/>
        </w:rPr>
        <w:t>표현식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662B" w14:paraId="1924E6BB" w14:textId="77777777" w:rsidTr="00501BB1">
        <w:tc>
          <w:tcPr>
            <w:tcW w:w="10456" w:type="dxa"/>
          </w:tcPr>
          <w:p w14:paraId="671EE472" w14:textId="6A479EE1" w:rsidR="00DF662B" w:rsidRDefault="00DF662B" w:rsidP="00501BB1">
            <w:r>
              <w:rPr>
                <w:rFonts w:hint="eastAsia"/>
              </w:rPr>
              <w:t>3</w:t>
            </w:r>
          </w:p>
          <w:p w14:paraId="272ED34A" w14:textId="421DB6A3" w:rsidR="00DF662B" w:rsidRDefault="00DF662B" w:rsidP="00501BB1">
            <w:r>
              <w:t>a</w:t>
            </w:r>
          </w:p>
          <w:p w14:paraId="4A6C8A9C" w14:textId="6C7E68ED" w:rsidR="00DF662B" w:rsidRDefault="00DF662B" w:rsidP="00501BB1">
            <w:r>
              <w:t>3 + a</w:t>
            </w:r>
          </w:p>
          <w:p w14:paraId="410E5C83" w14:textId="276725FF" w:rsidR="00DF662B" w:rsidRDefault="00DF662B" w:rsidP="00501BB1">
            <w:r>
              <w:t>"hello" + b</w:t>
            </w:r>
          </w:p>
          <w:p w14:paraId="5EFFDF43" w14:textId="7F0A86BB" w:rsidR="00DF662B" w:rsidRDefault="00DF662B" w:rsidP="00501BB1">
            <w:r>
              <w:t>Math.max(a, b)</w:t>
            </w:r>
          </w:p>
        </w:tc>
      </w:tr>
    </w:tbl>
    <w:p w14:paraId="690852A6" w14:textId="761F3227" w:rsidR="00706B93" w:rsidRDefault="00DF662B" w:rsidP="00E05A17">
      <w:r>
        <w:rPr>
          <w:rFonts w:hint="eastAsia"/>
        </w:rPr>
        <w:t>표현식은 세미콜론(</w:t>
      </w:r>
      <w:r>
        <w:t xml:space="preserve">;) </w:t>
      </w:r>
      <w:r>
        <w:rPr>
          <w:rFonts w:hint="eastAsia"/>
        </w:rPr>
        <w:t>문자를 포함하지 않는다.</w:t>
      </w:r>
    </w:p>
    <w:p w14:paraId="25D407B1" w14:textId="77777777" w:rsidR="00DF662B" w:rsidRDefault="00DF662B" w:rsidP="00E05A17"/>
    <w:p w14:paraId="2A32ECD3" w14:textId="77777777" w:rsidR="00E05A17" w:rsidRDefault="00E05A17" w:rsidP="00E05A17"/>
    <w:p w14:paraId="2C265308" w14:textId="77777777" w:rsidR="00DF662B" w:rsidRDefault="00C251FE" w:rsidP="00C251FE">
      <w:r>
        <w:t xml:space="preserve">if </w:t>
      </w:r>
      <w:r>
        <w:rPr>
          <w:rFonts w:hint="eastAsia"/>
        </w:rPr>
        <w:t>문</w:t>
      </w:r>
      <w:r w:rsidR="00DF662B">
        <w:rPr>
          <w:rFonts w:hint="eastAsia"/>
        </w:rPr>
        <w:t>장</w:t>
      </w:r>
      <w:r>
        <w:rPr>
          <w:rFonts w:hint="eastAsia"/>
        </w:rPr>
        <w:t xml:space="preserve">이나 </w:t>
      </w:r>
      <w:r>
        <w:t xml:space="preserve">for </w:t>
      </w:r>
      <w:r>
        <w:rPr>
          <w:rFonts w:hint="eastAsia"/>
        </w:rPr>
        <w:t>문장을 변수에 대입하는 것은 불가능하다.</w:t>
      </w:r>
      <w:r>
        <w:t xml:space="preserve"> </w:t>
      </w:r>
    </w:p>
    <w:p w14:paraId="2A32ECD4" w14:textId="0A7C4EDF" w:rsidR="00C251FE" w:rsidRDefault="00DF662B" w:rsidP="00C251FE">
      <w:r>
        <w:rPr>
          <w:rFonts w:hint="eastAsia"/>
        </w:rPr>
        <w:t xml:space="preserve">따라서 </w:t>
      </w:r>
      <w:r w:rsidR="00C251FE">
        <w:rPr>
          <w:rFonts w:hint="eastAsia"/>
        </w:rPr>
        <w:t>if</w:t>
      </w:r>
      <w:r w:rsidR="00C251FE">
        <w:t xml:space="preserve"> </w:t>
      </w:r>
      <w:r w:rsidR="00C251FE">
        <w:rPr>
          <w:rFonts w:hint="eastAsia"/>
        </w:rPr>
        <w:t xml:space="preserve">문이나 </w:t>
      </w:r>
      <w:r w:rsidR="00C251FE">
        <w:t xml:space="preserve">for </w:t>
      </w:r>
      <w:r w:rsidR="00C251FE">
        <w:rPr>
          <w:rFonts w:hint="eastAsia"/>
        </w:rPr>
        <w:t>문은 표현식</w:t>
      </w:r>
      <w:r>
        <w:rPr>
          <w:rFonts w:hint="eastAsia"/>
        </w:rPr>
        <w:t>(</w:t>
      </w:r>
      <w:r>
        <w:t>expression)</w:t>
      </w:r>
      <w:r w:rsidR="00C251FE">
        <w:rPr>
          <w:rFonts w:hint="eastAsia"/>
        </w:rPr>
        <w:t>이 아니고 문장(</w:t>
      </w:r>
      <w:r w:rsidR="00C251FE">
        <w:t>statement)</w:t>
      </w:r>
      <w:r w:rsidR="00C251FE">
        <w:rPr>
          <w:rFonts w:hint="eastAsia"/>
        </w:rPr>
        <w:t>이다.</w:t>
      </w:r>
    </w:p>
    <w:p w14:paraId="2A32ECD5" w14:textId="77777777" w:rsidR="00C251FE" w:rsidRDefault="00C251FE" w:rsidP="00E05A17"/>
    <w:p w14:paraId="2A32ECD6" w14:textId="77777777" w:rsidR="00E05A17" w:rsidRDefault="00E05A17" w:rsidP="00E05A17">
      <w:r>
        <w:rPr>
          <w:rFonts w:hint="eastAsia"/>
        </w:rPr>
        <w:t>int 변수에 대입할 수 있는 정수 상수는 표현식이다.</w:t>
      </w:r>
    </w:p>
    <w:p w14:paraId="2A32ECD7" w14:textId="77777777" w:rsidR="00E05A17" w:rsidRDefault="00E05A17" w:rsidP="00E05A17">
      <w:r>
        <w:rPr>
          <w:rFonts w:hint="eastAsia"/>
        </w:rPr>
        <w:t>int 변수에 대입할 수 있는 계산식도 표현식이다.</w:t>
      </w:r>
    </w:p>
    <w:p w14:paraId="2A32ECD8" w14:textId="77777777" w:rsidR="00E05A17" w:rsidRDefault="00E05A17" w:rsidP="00E05A17">
      <w:r>
        <w:rPr>
          <w:rFonts w:hint="eastAsia"/>
        </w:rPr>
        <w:t>String 변수에 대입할 수 있는 문자열 상수도 표현식이다.</w:t>
      </w:r>
    </w:p>
    <w:p w14:paraId="2A32ECD9" w14:textId="77777777" w:rsidR="00E05A17" w:rsidRDefault="00E05A17" w:rsidP="00E05A17">
      <w:r>
        <w:rPr>
          <w:rFonts w:hint="eastAsia"/>
        </w:rPr>
        <w:t>리턴값이 있는 메소드 호출도 그 리턴값을 변수에 대입할 수 있으므로 표현식이다.</w:t>
      </w:r>
    </w:p>
    <w:p w14:paraId="2A32ECDA" w14:textId="77777777" w:rsidR="00414171" w:rsidRDefault="00414171" w:rsidP="00E05A17"/>
    <w:p w14:paraId="2A32ECDB" w14:textId="77777777" w:rsidR="00414171" w:rsidRDefault="00414171" w:rsidP="00E05A17">
      <w:r>
        <w:rPr>
          <w:rFonts w:hint="eastAsia"/>
        </w:rPr>
        <w:t xml:space="preserve">즉 변수에 대입 가능한 자바 구문은 </w:t>
      </w:r>
      <w:r w:rsidR="00C251FE">
        <w:rPr>
          <w:rFonts w:hint="eastAsia"/>
        </w:rPr>
        <w:t xml:space="preserve">모두 </w:t>
      </w:r>
      <w:r>
        <w:rPr>
          <w:rFonts w:hint="eastAsia"/>
        </w:rPr>
        <w:t>표현식이다.</w:t>
      </w:r>
    </w:p>
    <w:p w14:paraId="2A32ECDC" w14:textId="77777777" w:rsidR="00E05A17" w:rsidRPr="00C251FE" w:rsidRDefault="00E05A17" w:rsidP="00E05A17"/>
    <w:p w14:paraId="2A32ECDD" w14:textId="77777777" w:rsidR="00E05A17" w:rsidRDefault="00E05A17" w:rsidP="00A06774">
      <w:pPr>
        <w:pStyle w:val="Heading3"/>
      </w:pPr>
      <w:r>
        <w:rPr>
          <w:rFonts w:hint="eastAsia"/>
        </w:rPr>
        <w:t>표현식의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:</w:t>
      </w:r>
    </w:p>
    <w:p w14:paraId="2A32ECDE" w14:textId="77777777" w:rsidR="00E05A17" w:rsidRPr="00A06774" w:rsidRDefault="00E05A17" w:rsidP="00E05A17">
      <w:r w:rsidRPr="00A06774">
        <w:rPr>
          <w:rFonts w:hint="eastAsia"/>
        </w:rPr>
        <w:t>3.14159</w:t>
      </w:r>
      <w:r w:rsidR="00414171">
        <w:rPr>
          <w:rFonts w:hint="eastAsia"/>
        </w:rPr>
        <w:tab/>
      </w:r>
      <w:r w:rsidR="00414171">
        <w:rPr>
          <w:rFonts w:hint="eastAsia"/>
        </w:rPr>
        <w:tab/>
      </w:r>
      <w:r w:rsidR="00414171">
        <w:rPr>
          <w:rFonts w:hint="eastAsia"/>
        </w:rPr>
        <w:tab/>
      </w:r>
      <w:r w:rsidR="00414171">
        <w:rPr>
          <w:rFonts w:hAnsi="굴림" w:hint="eastAsia"/>
        </w:rPr>
        <w:t>→ double 상수 값</w:t>
      </w:r>
    </w:p>
    <w:p w14:paraId="2A32ECDF" w14:textId="77777777" w:rsidR="00E05A17" w:rsidRPr="00A06774" w:rsidRDefault="00E05A17" w:rsidP="00E05A17">
      <w:r w:rsidRPr="00A06774">
        <w:rPr>
          <w:rFonts w:hint="eastAsia"/>
        </w:rPr>
        <w:t>13 - 4</w:t>
      </w:r>
      <w:r w:rsidR="00414171">
        <w:rPr>
          <w:rFonts w:hint="eastAsia"/>
        </w:rPr>
        <w:tab/>
      </w:r>
      <w:r w:rsidR="00414171">
        <w:rPr>
          <w:rFonts w:hint="eastAsia"/>
        </w:rPr>
        <w:tab/>
      </w:r>
      <w:r w:rsidR="00414171">
        <w:rPr>
          <w:rFonts w:hint="eastAsia"/>
        </w:rPr>
        <w:tab/>
      </w:r>
      <w:r w:rsidR="00414171">
        <w:rPr>
          <w:rFonts w:hAnsi="굴림" w:hint="eastAsia"/>
        </w:rPr>
        <w:t>→ 계산식의 결과 값</w:t>
      </w:r>
    </w:p>
    <w:p w14:paraId="2A32ECE0" w14:textId="77777777" w:rsidR="00E05A17" w:rsidRDefault="00E05A17" w:rsidP="00E05A17">
      <w:r w:rsidRPr="00A06774">
        <w:rPr>
          <w:rFonts w:hint="eastAsia"/>
        </w:rPr>
        <w:t>Math.abs(-3)</w:t>
      </w:r>
      <w:r w:rsidR="00414171">
        <w:rPr>
          <w:rFonts w:hint="eastAsia"/>
        </w:rPr>
        <w:tab/>
      </w:r>
      <w:r w:rsidR="00414171">
        <w:rPr>
          <w:rFonts w:hint="eastAsia"/>
        </w:rPr>
        <w:tab/>
      </w:r>
      <w:r w:rsidR="00414171">
        <w:rPr>
          <w:rFonts w:hAnsi="굴림" w:hint="eastAsia"/>
        </w:rPr>
        <w:t>→ 메소드 호출의 리턴값</w:t>
      </w:r>
    </w:p>
    <w:p w14:paraId="2A32ECE1" w14:textId="77777777" w:rsidR="00A06774" w:rsidRPr="00A06774" w:rsidRDefault="00A06774" w:rsidP="00E05A17">
      <w:r>
        <w:rPr>
          <w:rFonts w:hint="eastAsia"/>
        </w:rPr>
        <w:t>Math.PI</w:t>
      </w:r>
      <w:r w:rsidR="00414171">
        <w:rPr>
          <w:rFonts w:hint="eastAsia"/>
        </w:rPr>
        <w:tab/>
      </w:r>
      <w:r w:rsidR="00414171">
        <w:rPr>
          <w:rFonts w:hint="eastAsia"/>
        </w:rPr>
        <w:tab/>
      </w:r>
      <w:r w:rsidR="00414171">
        <w:rPr>
          <w:rFonts w:hint="eastAsia"/>
        </w:rPr>
        <w:tab/>
      </w:r>
      <w:r w:rsidR="00414171">
        <w:rPr>
          <w:rFonts w:hAnsi="굴림" w:hint="eastAsia"/>
        </w:rPr>
        <w:t>→ public static final 멤버 변수의 값</w:t>
      </w:r>
    </w:p>
    <w:p w14:paraId="2A32ECE2" w14:textId="77777777" w:rsidR="00A06774" w:rsidRPr="00A06774" w:rsidRDefault="00A06774" w:rsidP="00A06774">
      <w:r w:rsidRPr="00A06774">
        <w:rPr>
          <w:rFonts w:hint="eastAsia"/>
        </w:rPr>
        <w:t>"hello"</w:t>
      </w:r>
      <w:r w:rsidR="00414171">
        <w:rPr>
          <w:rFonts w:hint="eastAsia"/>
        </w:rPr>
        <w:tab/>
      </w:r>
      <w:r w:rsidR="00414171">
        <w:rPr>
          <w:rFonts w:hint="eastAsia"/>
        </w:rPr>
        <w:tab/>
      </w:r>
      <w:r w:rsidR="00414171">
        <w:rPr>
          <w:rFonts w:hint="eastAsia"/>
        </w:rPr>
        <w:tab/>
      </w:r>
      <w:r w:rsidR="00414171">
        <w:rPr>
          <w:rFonts w:hAnsi="굴림" w:hint="eastAsia"/>
        </w:rPr>
        <w:t>→ String 상수 값</w:t>
      </w:r>
    </w:p>
    <w:p w14:paraId="2A32ECE3" w14:textId="6EC6D43E" w:rsidR="00E05A17" w:rsidRPr="00A06774" w:rsidRDefault="00E05A17" w:rsidP="00E05A17">
      <w:r w:rsidRPr="00A06774">
        <w:rPr>
          <w:rFonts w:hint="eastAsia"/>
        </w:rPr>
        <w:t>"hello " + "world"</w:t>
      </w:r>
      <w:r w:rsidR="00414171">
        <w:rPr>
          <w:rFonts w:hint="eastAsia"/>
        </w:rPr>
        <w:tab/>
      </w:r>
      <w:r w:rsidR="00414171">
        <w:rPr>
          <w:rFonts w:hAnsi="굴림" w:hint="eastAsia"/>
        </w:rPr>
        <w:t>→ 계산식의 결과 값</w:t>
      </w:r>
    </w:p>
    <w:p w14:paraId="2A32ECE4" w14:textId="77777777" w:rsidR="00E05A17" w:rsidRPr="00A06774" w:rsidRDefault="00A06774" w:rsidP="00E05A17">
      <w:r w:rsidRPr="00A06774">
        <w:rPr>
          <w:rFonts w:hint="eastAsia"/>
        </w:rPr>
        <w:t>"hello".toUpperCase()</w:t>
      </w:r>
      <w:r w:rsidR="00414171">
        <w:rPr>
          <w:rFonts w:hint="eastAsia"/>
        </w:rPr>
        <w:tab/>
      </w:r>
      <w:r w:rsidR="00414171">
        <w:rPr>
          <w:rFonts w:hAnsi="굴림" w:hint="eastAsia"/>
        </w:rPr>
        <w:t>→ 메소드 호출의 리턴값</w:t>
      </w:r>
    </w:p>
    <w:p w14:paraId="2A32ECE5" w14:textId="77777777" w:rsidR="00A06774" w:rsidRDefault="00A06774" w:rsidP="00E05A17"/>
    <w:p w14:paraId="2A32ECE6" w14:textId="2989E6C7" w:rsidR="00A06774" w:rsidRDefault="00A06774" w:rsidP="00A06774">
      <w:r>
        <w:rPr>
          <w:rFonts w:hint="eastAsia"/>
        </w:rPr>
        <w:t>Math 클래스의 abs 메소드는 절대값을 리턴한다.</w:t>
      </w:r>
    </w:p>
    <w:p w14:paraId="2A32ECE7" w14:textId="77777777" w:rsidR="00A06774" w:rsidRDefault="00A06774" w:rsidP="00A06774">
      <w:r>
        <w:rPr>
          <w:rFonts w:hint="eastAsia"/>
        </w:rPr>
        <w:t>Math 클래스의 public static final 멤버 변수 PI는 수학의 파이값 상수이다.</w:t>
      </w:r>
    </w:p>
    <w:p w14:paraId="2A32ECE8" w14:textId="4474A385" w:rsidR="00A06774" w:rsidRDefault="00A06774" w:rsidP="00A06774">
      <w:r>
        <w:rPr>
          <w:rFonts w:hint="eastAsia"/>
        </w:rPr>
        <w:t>String 클래스의 toUpperCase 메소드는 this 문자열을 대문자로 변환한 새 문자열을 리턴한다</w:t>
      </w:r>
    </w:p>
    <w:p w14:paraId="2A32ECE9" w14:textId="77777777" w:rsidR="00A06774" w:rsidRPr="00A06774" w:rsidRDefault="00A06774" w:rsidP="00E05A17"/>
    <w:p w14:paraId="2A32ECEA" w14:textId="77777777" w:rsidR="00E05A17" w:rsidRDefault="00E05A17" w:rsidP="00E05A17"/>
    <w:p w14:paraId="2A32ECEB" w14:textId="77777777" w:rsidR="00E05A17" w:rsidRDefault="00E05A17" w:rsidP="0006465E">
      <w:pPr>
        <w:pStyle w:val="Heading3"/>
      </w:pPr>
      <w:r>
        <w:rPr>
          <w:rFonts w:hint="eastAsia"/>
        </w:rPr>
        <w:t xml:space="preserve">JSP </w:t>
      </w:r>
      <w:r>
        <w:rPr>
          <w:rFonts w:hint="eastAsia"/>
        </w:rPr>
        <w:t>표현식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출력의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:</w:t>
      </w:r>
    </w:p>
    <w:p w14:paraId="2A32ECEC" w14:textId="77777777" w:rsidR="00A06774" w:rsidRPr="006210BB" w:rsidRDefault="00A06774" w:rsidP="00A06774">
      <w:pPr>
        <w:rPr>
          <w:shd w:val="clear" w:color="auto" w:fill="FFFF99"/>
        </w:rPr>
      </w:pPr>
      <w:r w:rsidRPr="006210BB">
        <w:rPr>
          <w:rFonts w:hint="eastAsia"/>
          <w:shd w:val="clear" w:color="auto" w:fill="FFFF99"/>
        </w:rPr>
        <w:t>웹 서버에서 JSP 파일이 실행될 때 JSP 표현식 태그 내부의 표현식의 값이 웹브라우저에 출력된다.</w:t>
      </w:r>
    </w:p>
    <w:p w14:paraId="2A32ECED" w14:textId="77777777" w:rsidR="00414171" w:rsidRDefault="00414171" w:rsidP="00A06774">
      <w:r>
        <w:rPr>
          <w:rFonts w:hint="eastAsia"/>
        </w:rPr>
        <w:t>JSP 스크립릿 태그에</w:t>
      </w:r>
      <w:r w:rsidR="00C251FE">
        <w:rPr>
          <w:rFonts w:hint="eastAsia"/>
        </w:rPr>
        <w:t>서 출력할 때</w:t>
      </w:r>
      <w:r>
        <w:rPr>
          <w:rFonts w:hint="eastAsia"/>
        </w:rPr>
        <w:t xml:space="preserve"> out.print(..) 메소드 호출이 필요하지만,</w:t>
      </w:r>
    </w:p>
    <w:p w14:paraId="2A32ECEE" w14:textId="1C0047C0" w:rsidR="00A06774" w:rsidRDefault="00A06774" w:rsidP="00A06774">
      <w:r>
        <w:rPr>
          <w:rFonts w:hint="eastAsia"/>
        </w:rPr>
        <w:t xml:space="preserve">JSP 표현식 태그는 </w:t>
      </w:r>
      <w:r w:rsidR="00C251FE">
        <w:rPr>
          <w:rFonts w:hint="eastAsia"/>
        </w:rPr>
        <w:t xml:space="preserve">그 식의 값이 그냥 출력되므로 </w:t>
      </w:r>
      <w:r>
        <w:rPr>
          <w:rFonts w:hint="eastAsia"/>
        </w:rPr>
        <w:t xml:space="preserve">out.print(..) </w:t>
      </w:r>
      <w:r w:rsidR="00C251FE">
        <w:rPr>
          <w:rFonts w:hint="eastAsia"/>
        </w:rPr>
        <w:t xml:space="preserve">메소드 호출을 </w:t>
      </w:r>
      <w:r w:rsidR="0054447F">
        <w:rPr>
          <w:rFonts w:hint="eastAsia"/>
        </w:rPr>
        <w:t xml:space="preserve">할 필요 없다. </w:t>
      </w:r>
    </w:p>
    <w:p w14:paraId="2A32ECEF" w14:textId="77777777" w:rsidR="00C251FE" w:rsidRDefault="00C251FE" w:rsidP="00A06774">
      <w:r>
        <w:t xml:space="preserve">out.print(...) </w:t>
      </w:r>
      <w:r>
        <w:rPr>
          <w:rFonts w:hint="eastAsia"/>
        </w:rPr>
        <w:t>메소드는 리턴값이 없으므로 표현식이 아니다.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JSP </w:t>
      </w:r>
      <w:r>
        <w:rPr>
          <w:rFonts w:hint="eastAsia"/>
        </w:rPr>
        <w:t>표현식 태그에 올 수 없다.</w:t>
      </w:r>
    </w:p>
    <w:p w14:paraId="2A32ECF0" w14:textId="77777777" w:rsidR="00A06774" w:rsidRPr="00A06774" w:rsidRDefault="00A06774" w:rsidP="00A067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4110"/>
      </w:tblGrid>
      <w:tr w:rsidR="00E05A17" w:rsidRPr="0006465E" w14:paraId="2A32ECF3" w14:textId="77777777" w:rsidTr="00E05A17">
        <w:tc>
          <w:tcPr>
            <w:tcW w:w="3936" w:type="dxa"/>
            <w:shd w:val="clear" w:color="auto" w:fill="F2F2F2" w:themeFill="background1" w:themeFillShade="F2"/>
          </w:tcPr>
          <w:p w14:paraId="2A32ECF1" w14:textId="77777777" w:rsidR="00E05A17" w:rsidRPr="0006465E" w:rsidRDefault="00E05A17" w:rsidP="00E05A17">
            <w:pPr>
              <w:rPr>
                <w:rStyle w:val="a1"/>
              </w:rPr>
            </w:pPr>
            <w:r w:rsidRPr="0006465E">
              <w:rPr>
                <w:rStyle w:val="a1"/>
                <w:rFonts w:hint="eastAsia"/>
              </w:rPr>
              <w:t>JSP 표현식 태그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14:paraId="2A32ECF2" w14:textId="77777777" w:rsidR="00E05A17" w:rsidRPr="0006465E" w:rsidRDefault="00E05A17" w:rsidP="00E05A17">
            <w:pPr>
              <w:rPr>
                <w:rStyle w:val="a1"/>
              </w:rPr>
            </w:pPr>
            <w:r w:rsidRPr="0006465E">
              <w:rPr>
                <w:rStyle w:val="a1"/>
                <w:rFonts w:hint="eastAsia"/>
              </w:rPr>
              <w:t>실행 결과 출력</w:t>
            </w:r>
          </w:p>
        </w:tc>
      </w:tr>
      <w:tr w:rsidR="00E05A17" w:rsidRPr="0006465E" w14:paraId="2A32ECF6" w14:textId="77777777" w:rsidTr="00E05A17">
        <w:tc>
          <w:tcPr>
            <w:tcW w:w="3936" w:type="dxa"/>
          </w:tcPr>
          <w:p w14:paraId="2A32ECF4" w14:textId="77777777" w:rsidR="00E05A17" w:rsidRPr="0006465E" w:rsidRDefault="00E05A17" w:rsidP="00E05A17">
            <w:pPr>
              <w:rPr>
                <w:rStyle w:val="a1"/>
              </w:rPr>
            </w:pPr>
            <w:r w:rsidRPr="0006465E">
              <w:rPr>
                <w:rStyle w:val="a1"/>
                <w:rFonts w:hint="eastAsia"/>
              </w:rPr>
              <w:t>&lt;%= 3.14159 %&gt;</w:t>
            </w:r>
          </w:p>
        </w:tc>
        <w:tc>
          <w:tcPr>
            <w:tcW w:w="4110" w:type="dxa"/>
          </w:tcPr>
          <w:p w14:paraId="2A32ECF5" w14:textId="77777777" w:rsidR="00E05A17" w:rsidRPr="0006465E" w:rsidRDefault="00E05A17" w:rsidP="00E05A17">
            <w:pPr>
              <w:rPr>
                <w:rStyle w:val="a1"/>
              </w:rPr>
            </w:pPr>
            <w:r w:rsidRPr="0006465E">
              <w:rPr>
                <w:rStyle w:val="a1"/>
                <w:rFonts w:hint="eastAsia"/>
              </w:rPr>
              <w:t>3.14159</w:t>
            </w:r>
          </w:p>
        </w:tc>
      </w:tr>
      <w:tr w:rsidR="00E05A17" w:rsidRPr="0006465E" w14:paraId="2A32ECF9" w14:textId="77777777" w:rsidTr="00E05A17">
        <w:tc>
          <w:tcPr>
            <w:tcW w:w="3936" w:type="dxa"/>
          </w:tcPr>
          <w:p w14:paraId="2A32ECF7" w14:textId="77777777" w:rsidR="00E05A17" w:rsidRPr="0006465E" w:rsidRDefault="00E05A17" w:rsidP="00E05A17">
            <w:pPr>
              <w:rPr>
                <w:rStyle w:val="a1"/>
              </w:rPr>
            </w:pPr>
            <w:r w:rsidRPr="0006465E">
              <w:rPr>
                <w:rStyle w:val="a1"/>
                <w:rFonts w:hint="eastAsia"/>
              </w:rPr>
              <w:t>&lt;%= 13 - 4 %&gt;</w:t>
            </w:r>
          </w:p>
        </w:tc>
        <w:tc>
          <w:tcPr>
            <w:tcW w:w="4110" w:type="dxa"/>
          </w:tcPr>
          <w:p w14:paraId="2A32ECF8" w14:textId="77777777" w:rsidR="00E05A17" w:rsidRPr="0006465E" w:rsidRDefault="00E05A17" w:rsidP="00E05A17">
            <w:pPr>
              <w:rPr>
                <w:rStyle w:val="a1"/>
              </w:rPr>
            </w:pPr>
            <w:r w:rsidRPr="0006465E">
              <w:rPr>
                <w:rStyle w:val="a1"/>
                <w:rFonts w:hint="eastAsia"/>
              </w:rPr>
              <w:t>9</w:t>
            </w:r>
          </w:p>
        </w:tc>
      </w:tr>
      <w:tr w:rsidR="00E05A17" w:rsidRPr="0006465E" w14:paraId="2A32ECFC" w14:textId="77777777" w:rsidTr="00E05A17">
        <w:tc>
          <w:tcPr>
            <w:tcW w:w="3936" w:type="dxa"/>
          </w:tcPr>
          <w:p w14:paraId="2A32ECFA" w14:textId="77777777" w:rsidR="00E05A17" w:rsidRPr="0006465E" w:rsidRDefault="005B5656" w:rsidP="00E05A17">
            <w:pPr>
              <w:rPr>
                <w:rStyle w:val="a1"/>
              </w:rPr>
            </w:pPr>
            <w:r w:rsidRPr="0006465E">
              <w:rPr>
                <w:rStyle w:val="a1"/>
                <w:rFonts w:hint="eastAsia"/>
              </w:rPr>
              <w:t>&lt;%= Math.abs(-3) %&gt;</w:t>
            </w:r>
          </w:p>
        </w:tc>
        <w:tc>
          <w:tcPr>
            <w:tcW w:w="4110" w:type="dxa"/>
          </w:tcPr>
          <w:p w14:paraId="2A32ECFB" w14:textId="77777777" w:rsidR="00E05A17" w:rsidRPr="0006465E" w:rsidRDefault="005B5656" w:rsidP="00E05A17">
            <w:pPr>
              <w:rPr>
                <w:rStyle w:val="a1"/>
              </w:rPr>
            </w:pPr>
            <w:r w:rsidRPr="0006465E">
              <w:rPr>
                <w:rStyle w:val="a1"/>
                <w:rFonts w:hint="eastAsia"/>
              </w:rPr>
              <w:t>3</w:t>
            </w:r>
          </w:p>
        </w:tc>
      </w:tr>
      <w:tr w:rsidR="00A06774" w:rsidRPr="0006465E" w14:paraId="2A32ECFF" w14:textId="77777777" w:rsidTr="00E05A17">
        <w:tc>
          <w:tcPr>
            <w:tcW w:w="3936" w:type="dxa"/>
          </w:tcPr>
          <w:p w14:paraId="2A32ECFD" w14:textId="77777777" w:rsidR="00A06774" w:rsidRDefault="00A06774" w:rsidP="00E05A17">
            <w:pPr>
              <w:rPr>
                <w:rStyle w:val="a1"/>
              </w:rPr>
            </w:pPr>
            <w:r>
              <w:rPr>
                <w:rStyle w:val="a1"/>
                <w:rFonts w:hint="eastAsia"/>
              </w:rPr>
              <w:t>&lt;%= Math.PI %&gt;</w:t>
            </w:r>
          </w:p>
        </w:tc>
        <w:tc>
          <w:tcPr>
            <w:tcW w:w="4110" w:type="dxa"/>
          </w:tcPr>
          <w:p w14:paraId="2A32ECFE" w14:textId="77777777" w:rsidR="00A06774" w:rsidRDefault="00A06774" w:rsidP="00E05A17">
            <w:pPr>
              <w:rPr>
                <w:rStyle w:val="a1"/>
              </w:rPr>
            </w:pPr>
            <w:r>
              <w:rPr>
                <w:rStyle w:val="a1"/>
                <w:rFonts w:hint="eastAsia"/>
              </w:rPr>
              <w:t>3.14159265358979</w:t>
            </w:r>
          </w:p>
        </w:tc>
      </w:tr>
      <w:tr w:rsidR="00A06774" w:rsidRPr="0006465E" w14:paraId="2A32ED02" w14:textId="77777777" w:rsidTr="00E05A17">
        <w:tc>
          <w:tcPr>
            <w:tcW w:w="3936" w:type="dxa"/>
          </w:tcPr>
          <w:p w14:paraId="2A32ED00" w14:textId="77777777" w:rsidR="00A06774" w:rsidRPr="0006465E" w:rsidRDefault="00A06774" w:rsidP="00E05A17">
            <w:pPr>
              <w:rPr>
                <w:rStyle w:val="a1"/>
              </w:rPr>
            </w:pPr>
            <w:r w:rsidRPr="0006465E">
              <w:rPr>
                <w:rStyle w:val="a1"/>
                <w:rFonts w:hint="eastAsia"/>
              </w:rPr>
              <w:t>&lt;%= "hello" %&gt;</w:t>
            </w:r>
          </w:p>
        </w:tc>
        <w:tc>
          <w:tcPr>
            <w:tcW w:w="4110" w:type="dxa"/>
          </w:tcPr>
          <w:p w14:paraId="2A32ED01" w14:textId="77777777" w:rsidR="00A06774" w:rsidRPr="0006465E" w:rsidRDefault="00A06774" w:rsidP="00E05A17">
            <w:pPr>
              <w:rPr>
                <w:rStyle w:val="a1"/>
              </w:rPr>
            </w:pPr>
            <w:r w:rsidRPr="0006465E">
              <w:rPr>
                <w:rStyle w:val="a1"/>
                <w:rFonts w:hint="eastAsia"/>
              </w:rPr>
              <w:t>hello</w:t>
            </w:r>
          </w:p>
        </w:tc>
      </w:tr>
      <w:tr w:rsidR="005B5656" w:rsidRPr="0006465E" w14:paraId="2A32ED05" w14:textId="77777777" w:rsidTr="00E05A17">
        <w:tc>
          <w:tcPr>
            <w:tcW w:w="3936" w:type="dxa"/>
          </w:tcPr>
          <w:p w14:paraId="2A32ED03" w14:textId="77777777" w:rsidR="005B5656" w:rsidRPr="0006465E" w:rsidRDefault="005B5656" w:rsidP="00E05A17">
            <w:pPr>
              <w:rPr>
                <w:rStyle w:val="a1"/>
              </w:rPr>
            </w:pPr>
            <w:r w:rsidRPr="0006465E">
              <w:rPr>
                <w:rStyle w:val="a1"/>
                <w:rFonts w:hint="eastAsia"/>
              </w:rPr>
              <w:t>&lt;%= "hello " + "world" %&gt;</w:t>
            </w:r>
          </w:p>
        </w:tc>
        <w:tc>
          <w:tcPr>
            <w:tcW w:w="4110" w:type="dxa"/>
          </w:tcPr>
          <w:p w14:paraId="2A32ED04" w14:textId="77777777" w:rsidR="005B5656" w:rsidRPr="0006465E" w:rsidRDefault="005B5656" w:rsidP="00E05A17">
            <w:pPr>
              <w:rPr>
                <w:rStyle w:val="a1"/>
              </w:rPr>
            </w:pPr>
            <w:r w:rsidRPr="0006465E">
              <w:rPr>
                <w:rStyle w:val="a1"/>
                <w:rFonts w:hint="eastAsia"/>
              </w:rPr>
              <w:t>hello world</w:t>
            </w:r>
          </w:p>
        </w:tc>
      </w:tr>
      <w:tr w:rsidR="0006465E" w:rsidRPr="0006465E" w14:paraId="2A32ED08" w14:textId="77777777" w:rsidTr="00E05A17">
        <w:tc>
          <w:tcPr>
            <w:tcW w:w="3936" w:type="dxa"/>
          </w:tcPr>
          <w:p w14:paraId="2A32ED06" w14:textId="77777777" w:rsidR="0006465E" w:rsidRPr="0006465E" w:rsidRDefault="0006465E" w:rsidP="00E05A17">
            <w:pPr>
              <w:rPr>
                <w:rStyle w:val="a1"/>
              </w:rPr>
            </w:pPr>
            <w:r>
              <w:rPr>
                <w:rStyle w:val="a1"/>
                <w:rFonts w:hint="eastAsia"/>
              </w:rPr>
              <w:t>&lt;%= "hello".toUpperCase() %&gt;</w:t>
            </w:r>
          </w:p>
        </w:tc>
        <w:tc>
          <w:tcPr>
            <w:tcW w:w="4110" w:type="dxa"/>
          </w:tcPr>
          <w:p w14:paraId="2A32ED07" w14:textId="77777777" w:rsidR="0006465E" w:rsidRPr="0006465E" w:rsidRDefault="0006465E" w:rsidP="00E05A17">
            <w:pPr>
              <w:rPr>
                <w:rStyle w:val="a1"/>
              </w:rPr>
            </w:pPr>
            <w:r>
              <w:rPr>
                <w:rStyle w:val="a1"/>
                <w:rFonts w:hint="eastAsia"/>
              </w:rPr>
              <w:t>HELLO</w:t>
            </w:r>
          </w:p>
        </w:tc>
      </w:tr>
    </w:tbl>
    <w:p w14:paraId="2A32ED09" w14:textId="77777777" w:rsidR="00E05A17" w:rsidRDefault="00E05A17" w:rsidP="00E05A17"/>
    <w:p w14:paraId="2A32ED0A" w14:textId="77777777" w:rsidR="003B5438" w:rsidRDefault="003B5438" w:rsidP="003B5438"/>
    <w:p w14:paraId="2A32ED10" w14:textId="77777777" w:rsidR="00414171" w:rsidRDefault="00414171" w:rsidP="00F26498"/>
    <w:p w14:paraId="2A32ED11" w14:textId="77777777" w:rsidR="00F26498" w:rsidRDefault="00F26498" w:rsidP="00F26498">
      <w:pPr>
        <w:pStyle w:val="Heading3"/>
      </w:pPr>
      <w:r>
        <w:rPr>
          <w:rFonts w:hint="eastAsia"/>
        </w:rPr>
        <w:t>표현식의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2A32ED12" w14:textId="77777777" w:rsidR="00F26498" w:rsidRPr="00F26498" w:rsidRDefault="00F26498" w:rsidP="00F26498"/>
    <w:p w14:paraId="2A32ED13" w14:textId="77777777" w:rsidR="00F26498" w:rsidRDefault="00F26498" w:rsidP="00F26498">
      <w:r>
        <w:rPr>
          <w:rFonts w:hint="eastAsia"/>
        </w:rPr>
        <w:t>(1) JSP 스크립릿 태그를 이용한 표현식의 값 출력</w:t>
      </w:r>
    </w:p>
    <w:p w14:paraId="2A32ED14" w14:textId="77777777" w:rsidR="00F26498" w:rsidRPr="00F26498" w:rsidRDefault="00F26498" w:rsidP="00F26498">
      <w:pPr>
        <w:pStyle w:val="a"/>
      </w:pPr>
      <w:r w:rsidRPr="00F26498">
        <w:rPr>
          <w:rFonts w:hint="eastAsia"/>
        </w:rPr>
        <w:t>&lt;% out.print(</w:t>
      </w:r>
      <w:r>
        <w:rPr>
          <w:rFonts w:hint="eastAsia"/>
        </w:rPr>
        <w:t xml:space="preserve"> </w:t>
      </w:r>
      <w:r w:rsidRPr="00F26498">
        <w:rPr>
          <w:rFonts w:hint="eastAsia"/>
          <w:color w:val="0000FF"/>
        </w:rPr>
        <w:t>표현식</w:t>
      </w:r>
      <w:r>
        <w:rPr>
          <w:rFonts w:hint="eastAsia"/>
          <w:color w:val="0000FF"/>
        </w:rPr>
        <w:t xml:space="preserve"> </w:t>
      </w:r>
      <w:r w:rsidRPr="00F26498">
        <w:rPr>
          <w:rFonts w:hint="eastAsia"/>
        </w:rPr>
        <w:t>); %&gt;</w:t>
      </w:r>
    </w:p>
    <w:p w14:paraId="2A32ED15" w14:textId="77777777" w:rsidR="00F26498" w:rsidRDefault="00F26498" w:rsidP="00F26498"/>
    <w:p w14:paraId="2A32ED16" w14:textId="77777777" w:rsidR="00F26498" w:rsidRDefault="00F26498" w:rsidP="00F26498"/>
    <w:p w14:paraId="2A32ED17" w14:textId="77777777" w:rsidR="00F26498" w:rsidRDefault="00F26498" w:rsidP="00F26498">
      <w:r>
        <w:rPr>
          <w:rFonts w:hint="eastAsia"/>
        </w:rPr>
        <w:t>(2) JSP 표현식 태그를 이용한 표현식의 값 출력</w:t>
      </w:r>
    </w:p>
    <w:p w14:paraId="2A32ED18" w14:textId="77777777" w:rsidR="00F26498" w:rsidRDefault="00F26498" w:rsidP="00F26498">
      <w:pPr>
        <w:pStyle w:val="a"/>
      </w:pPr>
      <w:r w:rsidRPr="00F26498">
        <w:rPr>
          <w:rFonts w:hint="eastAsia"/>
        </w:rPr>
        <w:t>&lt;%=</w:t>
      </w:r>
      <w:r>
        <w:rPr>
          <w:rFonts w:hint="eastAsia"/>
        </w:rPr>
        <w:t xml:space="preserve">  </w:t>
      </w:r>
      <w:r w:rsidRPr="00F26498">
        <w:rPr>
          <w:rFonts w:hint="eastAsia"/>
          <w:color w:val="0000FF"/>
        </w:rPr>
        <w:t>표현식</w:t>
      </w:r>
      <w:r>
        <w:rPr>
          <w:rFonts w:hint="eastAsia"/>
        </w:rPr>
        <w:t xml:space="preserve">  </w:t>
      </w:r>
      <w:r w:rsidRPr="00F26498">
        <w:rPr>
          <w:rFonts w:hint="eastAsia"/>
        </w:rPr>
        <w:t>%&gt;</w:t>
      </w:r>
    </w:p>
    <w:p w14:paraId="2A32ED19" w14:textId="77777777" w:rsidR="00F26498" w:rsidRDefault="00F26498" w:rsidP="00F26498"/>
    <w:p w14:paraId="2A32ED1A" w14:textId="77777777" w:rsidR="00833F35" w:rsidRDefault="00B26FE4" w:rsidP="00F26498">
      <w:r>
        <w:rPr>
          <w:rFonts w:hint="eastAsia"/>
        </w:rPr>
        <w:t xml:space="preserve">위 두 </w:t>
      </w:r>
      <w:r w:rsidR="00414171">
        <w:rPr>
          <w:rFonts w:hint="eastAsia"/>
        </w:rPr>
        <w:t xml:space="preserve">JSP 태그의 </w:t>
      </w:r>
      <w:r>
        <w:rPr>
          <w:rFonts w:hint="eastAsia"/>
        </w:rPr>
        <w:t>출력</w:t>
      </w:r>
      <w:r w:rsidR="00833F35">
        <w:rPr>
          <w:rFonts w:hint="eastAsia"/>
        </w:rPr>
        <w:t>은 모두 표현식의 값이다.</w:t>
      </w:r>
      <w:r w:rsidR="00833F35">
        <w:t xml:space="preserve"> </w:t>
      </w:r>
      <w:r w:rsidR="00833F35">
        <w:rPr>
          <w:rFonts w:hint="eastAsia"/>
        </w:rPr>
        <w:t>출력 결과가 동일하다.</w:t>
      </w:r>
    </w:p>
    <w:p w14:paraId="2A32ED1B" w14:textId="77777777" w:rsidR="00414171" w:rsidRDefault="00833F35" w:rsidP="00F26498">
      <w:r>
        <w:rPr>
          <w:rFonts w:hint="eastAsia"/>
        </w:rPr>
        <w:t xml:space="preserve">표현식의 값을 </w:t>
      </w:r>
      <w:r w:rsidR="00414171">
        <w:rPr>
          <w:rFonts w:hint="eastAsia"/>
        </w:rPr>
        <w:t>출력할 때는 JSP 표현식 태그가 간결해서 좋다.</w:t>
      </w:r>
    </w:p>
    <w:p w14:paraId="2A32ED1C" w14:textId="54021BF2" w:rsidR="00414171" w:rsidRDefault="00414171" w:rsidP="00F26498"/>
    <w:p w14:paraId="6FF6FE5C" w14:textId="77777777" w:rsidR="006210BB" w:rsidRDefault="006210BB" w:rsidP="00F26498"/>
    <w:p w14:paraId="2A32ED1D" w14:textId="7265CF8D" w:rsidR="00A23F6A" w:rsidRDefault="00A23F6A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A32ED1E" w14:textId="77777777" w:rsidR="00BE6F59" w:rsidRPr="00414171" w:rsidRDefault="00BE6F59" w:rsidP="00BE6F59">
      <w:pPr>
        <w:pStyle w:val="Heading2"/>
      </w:pPr>
      <w:bookmarkStart w:id="22" w:name="_Toc508029792"/>
      <w:r>
        <w:rPr>
          <w:rFonts w:hint="eastAsia"/>
        </w:rPr>
        <w:t>hello3.jsp</w:t>
      </w:r>
      <w:bookmarkEnd w:id="22"/>
    </w:p>
    <w:p w14:paraId="2A32ED1F" w14:textId="77777777" w:rsidR="00414171" w:rsidRDefault="00414171" w:rsidP="00F26498"/>
    <w:p w14:paraId="2A32ED20" w14:textId="77777777" w:rsidR="003B5438" w:rsidRDefault="003B5438" w:rsidP="003B5438">
      <w:pPr>
        <w:pStyle w:val="Heading3"/>
      </w:pPr>
      <w:r>
        <w:rPr>
          <w:rFonts w:hint="eastAsia"/>
        </w:rPr>
        <w:t>WebContent</w:t>
      </w:r>
      <w:r w:rsidR="00C62C05">
        <w:rPr>
          <w:rFonts w:hint="eastAsia"/>
        </w:rPr>
        <w:t>/jsp01/</w:t>
      </w:r>
      <w:r>
        <w:rPr>
          <w:rFonts w:hint="eastAsia"/>
        </w:rPr>
        <w:t>hello3.jsp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B5438" w:rsidRPr="00645CAE" w14:paraId="2A32ED6F" w14:textId="77777777" w:rsidTr="00E05A17">
        <w:tc>
          <w:tcPr>
            <w:tcW w:w="426" w:type="dxa"/>
          </w:tcPr>
          <w:p w14:paraId="2A32ED21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1</w:t>
            </w:r>
          </w:p>
          <w:p w14:paraId="2A32ED22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2</w:t>
            </w:r>
          </w:p>
          <w:p w14:paraId="2A32ED23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3</w:t>
            </w:r>
          </w:p>
          <w:p w14:paraId="2A32ED24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4</w:t>
            </w:r>
          </w:p>
          <w:p w14:paraId="2A32ED25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5</w:t>
            </w:r>
          </w:p>
          <w:p w14:paraId="2A32ED26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6</w:t>
            </w:r>
          </w:p>
          <w:p w14:paraId="2A32ED27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7</w:t>
            </w:r>
          </w:p>
          <w:p w14:paraId="2A32ED28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8</w:t>
            </w:r>
          </w:p>
          <w:p w14:paraId="2A32ED29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9</w:t>
            </w:r>
          </w:p>
          <w:p w14:paraId="2A32ED2A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10</w:t>
            </w:r>
          </w:p>
          <w:p w14:paraId="2A32ED2B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11</w:t>
            </w:r>
          </w:p>
          <w:p w14:paraId="2A32ED2C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12</w:t>
            </w:r>
          </w:p>
          <w:p w14:paraId="2A32ED2D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13</w:t>
            </w:r>
          </w:p>
          <w:p w14:paraId="2A32ED2E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14</w:t>
            </w:r>
          </w:p>
          <w:p w14:paraId="2A32ED2F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15</w:t>
            </w:r>
          </w:p>
          <w:p w14:paraId="2A32ED30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16</w:t>
            </w:r>
          </w:p>
          <w:p w14:paraId="2A32ED31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17</w:t>
            </w:r>
          </w:p>
          <w:p w14:paraId="2A32ED32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18</w:t>
            </w:r>
          </w:p>
          <w:p w14:paraId="2A32ED33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19</w:t>
            </w:r>
          </w:p>
          <w:p w14:paraId="2A32ED34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20</w:t>
            </w:r>
          </w:p>
          <w:p w14:paraId="2A32ED35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21</w:t>
            </w:r>
          </w:p>
          <w:p w14:paraId="2A32ED36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22</w:t>
            </w:r>
          </w:p>
          <w:p w14:paraId="2A32ED37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23</w:t>
            </w:r>
          </w:p>
          <w:p w14:paraId="2A32ED38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24</w:t>
            </w:r>
          </w:p>
          <w:p w14:paraId="2A32ED39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25</w:t>
            </w:r>
          </w:p>
          <w:p w14:paraId="2A32ED3A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26</w:t>
            </w:r>
          </w:p>
          <w:p w14:paraId="2A32ED3B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27</w:t>
            </w:r>
          </w:p>
          <w:p w14:paraId="2A32ED3C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28</w:t>
            </w:r>
          </w:p>
          <w:p w14:paraId="2A32ED3D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29</w:t>
            </w:r>
          </w:p>
          <w:p w14:paraId="2A32ED3E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30</w:t>
            </w:r>
          </w:p>
          <w:p w14:paraId="2A32ED3F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31</w:t>
            </w:r>
          </w:p>
          <w:p w14:paraId="2A32ED40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32</w:t>
            </w:r>
          </w:p>
          <w:p w14:paraId="2A32ED41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33</w:t>
            </w:r>
          </w:p>
          <w:p w14:paraId="2A32ED42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34</w:t>
            </w:r>
          </w:p>
          <w:p w14:paraId="2A32ED43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35</w:t>
            </w:r>
          </w:p>
          <w:p w14:paraId="2A32ED44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36</w:t>
            </w:r>
          </w:p>
          <w:p w14:paraId="2A32ED45" w14:textId="77777777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37</w:t>
            </w:r>
          </w:p>
          <w:p w14:paraId="2A32ED47" w14:textId="0BF32DEC" w:rsidR="003B5438" w:rsidRPr="00645CAE" w:rsidRDefault="003B5438" w:rsidP="003B5438">
            <w:pPr>
              <w:pStyle w:val="a0"/>
              <w:rPr>
                <w:rFonts w:hAnsi="굴림체"/>
              </w:rPr>
            </w:pPr>
            <w:r w:rsidRPr="00645CAE">
              <w:rPr>
                <w:rFonts w:hAnsi="굴림체" w:hint="eastAsia"/>
              </w:rPr>
              <w:t>38</w:t>
            </w:r>
          </w:p>
        </w:tc>
        <w:tc>
          <w:tcPr>
            <w:tcW w:w="10631" w:type="dxa"/>
          </w:tcPr>
          <w:p w14:paraId="2A32ED48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BF5F3F"/>
              </w:rPr>
              <w:t>&lt;%@</w:t>
            </w:r>
            <w:r w:rsidRPr="00A23F6A">
              <w:rPr>
                <w:rFonts w:hAnsi="굴림체"/>
              </w:rPr>
              <w:t xml:space="preserve"> </w:t>
            </w:r>
            <w:r w:rsidRPr="00A23F6A">
              <w:rPr>
                <w:rFonts w:hAnsi="굴림체"/>
                <w:color w:val="3F7F7F"/>
              </w:rPr>
              <w:t>page</w:t>
            </w:r>
            <w:r w:rsidRPr="00A23F6A">
              <w:rPr>
                <w:rFonts w:hAnsi="굴림체"/>
              </w:rPr>
              <w:t xml:space="preserve"> </w:t>
            </w:r>
            <w:r w:rsidRPr="00A23F6A">
              <w:rPr>
                <w:rFonts w:hAnsi="굴림체"/>
                <w:color w:val="7F007F"/>
              </w:rPr>
              <w:t>language</w:t>
            </w:r>
            <w:r w:rsidRPr="00A23F6A">
              <w:rPr>
                <w:rFonts w:hAnsi="굴림체"/>
                <w:color w:val="000000"/>
              </w:rPr>
              <w:t>=</w:t>
            </w:r>
            <w:r w:rsidRPr="00A23F6A">
              <w:rPr>
                <w:rFonts w:hAnsi="굴림체"/>
                <w:color w:val="2A00FF"/>
              </w:rPr>
              <w:t>"java"</w:t>
            </w:r>
            <w:r w:rsidRPr="00A23F6A">
              <w:rPr>
                <w:rFonts w:hAnsi="굴림체"/>
              </w:rPr>
              <w:t xml:space="preserve"> </w:t>
            </w:r>
            <w:r w:rsidRPr="00A23F6A">
              <w:rPr>
                <w:rFonts w:hAnsi="굴림체"/>
                <w:color w:val="7F007F"/>
              </w:rPr>
              <w:t>contentType</w:t>
            </w:r>
            <w:r w:rsidRPr="00A23F6A">
              <w:rPr>
                <w:rFonts w:hAnsi="굴림체"/>
                <w:color w:val="000000"/>
              </w:rPr>
              <w:t>=</w:t>
            </w:r>
            <w:r w:rsidRPr="00A23F6A">
              <w:rPr>
                <w:rFonts w:hAnsi="굴림체"/>
                <w:color w:val="2A00FF"/>
              </w:rPr>
              <w:t>"text/html; charset=UTF-8"</w:t>
            </w:r>
            <w:r w:rsidRPr="00A23F6A">
              <w:rPr>
                <w:rFonts w:hAnsi="굴림체"/>
              </w:rPr>
              <w:t xml:space="preserve"> </w:t>
            </w:r>
            <w:r w:rsidRPr="00A23F6A">
              <w:rPr>
                <w:rFonts w:hAnsi="굴림체"/>
                <w:color w:val="7F007F"/>
              </w:rPr>
              <w:t>pageEncoding</w:t>
            </w:r>
            <w:r w:rsidRPr="00A23F6A">
              <w:rPr>
                <w:rFonts w:hAnsi="굴림체"/>
                <w:color w:val="000000"/>
              </w:rPr>
              <w:t>=</w:t>
            </w:r>
            <w:r w:rsidRPr="00A23F6A">
              <w:rPr>
                <w:rFonts w:hAnsi="굴림체"/>
                <w:color w:val="2A00FF"/>
              </w:rPr>
              <w:t>"UTF-8"</w:t>
            </w:r>
            <w:r w:rsidRPr="00A23F6A">
              <w:rPr>
                <w:rFonts w:hAnsi="굴림체"/>
                <w:color w:val="BF5F3F"/>
              </w:rPr>
              <w:t>%&gt;</w:t>
            </w:r>
          </w:p>
          <w:p w14:paraId="2A32ED49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8080"/>
              </w:rPr>
              <w:t>&lt;!</w:t>
            </w:r>
            <w:r w:rsidRPr="00A23F6A">
              <w:rPr>
                <w:rFonts w:hAnsi="굴림체"/>
                <w:color w:val="3F7F7F"/>
              </w:rPr>
              <w:t>DOCTYPE</w:t>
            </w:r>
            <w:r w:rsidRPr="00A23F6A">
              <w:rPr>
                <w:rFonts w:hAnsi="굴림체"/>
              </w:rPr>
              <w:t xml:space="preserve"> </w:t>
            </w:r>
            <w:r w:rsidRPr="00A23F6A">
              <w:rPr>
                <w:rFonts w:hAnsi="굴림체"/>
                <w:color w:val="008080"/>
              </w:rPr>
              <w:t>html&gt;</w:t>
            </w:r>
          </w:p>
          <w:p w14:paraId="2A32ED4A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html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4B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head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4C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meta</w:t>
            </w:r>
            <w:r w:rsidRPr="00A23F6A">
              <w:rPr>
                <w:rFonts w:hAnsi="굴림체"/>
              </w:rPr>
              <w:t xml:space="preserve"> </w:t>
            </w:r>
            <w:r w:rsidRPr="00A23F6A">
              <w:rPr>
                <w:rFonts w:hAnsi="굴림체"/>
                <w:color w:val="7F007F"/>
              </w:rPr>
              <w:t>http-equiv</w:t>
            </w:r>
            <w:r w:rsidRPr="00A23F6A">
              <w:rPr>
                <w:rFonts w:hAnsi="굴림체"/>
                <w:color w:val="000000"/>
              </w:rPr>
              <w:t>=</w:t>
            </w:r>
            <w:r w:rsidRPr="00A23F6A">
              <w:rPr>
                <w:rFonts w:hAnsi="굴림체"/>
                <w:color w:val="2A00FF"/>
              </w:rPr>
              <w:t>"Content-Type"</w:t>
            </w:r>
            <w:r w:rsidRPr="00A23F6A">
              <w:rPr>
                <w:rFonts w:hAnsi="굴림체"/>
              </w:rPr>
              <w:t xml:space="preserve"> </w:t>
            </w:r>
            <w:r w:rsidRPr="00A23F6A">
              <w:rPr>
                <w:rFonts w:hAnsi="굴림체"/>
                <w:color w:val="7F007F"/>
              </w:rPr>
              <w:t>content</w:t>
            </w:r>
            <w:r w:rsidRPr="00A23F6A">
              <w:rPr>
                <w:rFonts w:hAnsi="굴림체"/>
                <w:color w:val="000000"/>
              </w:rPr>
              <w:t>=</w:t>
            </w:r>
            <w:r w:rsidRPr="00A23F6A">
              <w:rPr>
                <w:rFonts w:hAnsi="굴림체"/>
                <w:color w:val="2A00FF"/>
              </w:rPr>
              <w:t>"text/html; charset=UTF-8"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4E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style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4F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</w:t>
            </w:r>
            <w:r w:rsidRPr="00A23F6A">
              <w:rPr>
                <w:rFonts w:hAnsi="굴림체"/>
                <w:color w:val="3F7F7F"/>
              </w:rPr>
              <w:t>table</w:t>
            </w:r>
            <w:r w:rsidRPr="00A23F6A">
              <w:rPr>
                <w:rFonts w:hAnsi="굴림체"/>
                <w:color w:val="000000"/>
              </w:rPr>
              <w:t xml:space="preserve"> { </w:t>
            </w:r>
            <w:r w:rsidRPr="00A23F6A">
              <w:rPr>
                <w:rFonts w:hAnsi="굴림체"/>
                <w:color w:val="7F007F"/>
              </w:rPr>
              <w:t>border-collapse</w:t>
            </w:r>
            <w:r w:rsidRPr="00A23F6A">
              <w:rPr>
                <w:rFonts w:hAnsi="굴림체"/>
                <w:color w:val="000000"/>
              </w:rPr>
              <w:t xml:space="preserve">: </w:t>
            </w:r>
            <w:r w:rsidRPr="00A23F6A">
              <w:rPr>
                <w:rFonts w:hAnsi="굴림체"/>
                <w:color w:val="2A00E1"/>
              </w:rPr>
              <w:t>collapse</w:t>
            </w:r>
            <w:r w:rsidRPr="00A23F6A">
              <w:rPr>
                <w:rFonts w:hAnsi="굴림체"/>
                <w:color w:val="000000"/>
              </w:rPr>
              <w:t>; }</w:t>
            </w:r>
          </w:p>
          <w:p w14:paraId="2A32ED50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0000"/>
              </w:rPr>
              <w:t xml:space="preserve"> { </w:t>
            </w:r>
            <w:r w:rsidRPr="00A23F6A">
              <w:rPr>
                <w:rFonts w:hAnsi="굴림체"/>
                <w:color w:val="7F007F"/>
              </w:rPr>
              <w:t>padding</w:t>
            </w:r>
            <w:r w:rsidRPr="00A23F6A">
              <w:rPr>
                <w:rFonts w:hAnsi="굴림체"/>
                <w:color w:val="000000"/>
              </w:rPr>
              <w:t xml:space="preserve">: </w:t>
            </w:r>
            <w:r w:rsidRPr="00A23F6A">
              <w:rPr>
                <w:rFonts w:hAnsi="굴림체"/>
                <w:color w:val="2A00E1"/>
              </w:rPr>
              <w:t>5px</w:t>
            </w:r>
            <w:r w:rsidRPr="00A23F6A">
              <w:rPr>
                <w:rFonts w:hAnsi="굴림체"/>
                <w:color w:val="000000"/>
              </w:rPr>
              <w:t xml:space="preserve">; </w:t>
            </w:r>
            <w:r w:rsidRPr="00A23F6A">
              <w:rPr>
                <w:rFonts w:hAnsi="굴림체"/>
                <w:color w:val="7F007F"/>
              </w:rPr>
              <w:t>border</w:t>
            </w:r>
            <w:r w:rsidRPr="00A23F6A">
              <w:rPr>
                <w:rFonts w:hAnsi="굴림체"/>
                <w:color w:val="000000"/>
              </w:rPr>
              <w:t xml:space="preserve">: </w:t>
            </w:r>
            <w:r w:rsidRPr="00A23F6A">
              <w:rPr>
                <w:rFonts w:hAnsi="굴림체"/>
                <w:color w:val="2A00E1"/>
              </w:rPr>
              <w:t>solid 1px gray</w:t>
            </w:r>
            <w:r w:rsidRPr="00A23F6A">
              <w:rPr>
                <w:rFonts w:hAnsi="굴림체"/>
                <w:color w:val="000000"/>
              </w:rPr>
              <w:t>; }</w:t>
            </w:r>
          </w:p>
          <w:p w14:paraId="2A32ED51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style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52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head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53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body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54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</w:p>
          <w:p w14:paraId="2A32ED55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BF5F3F"/>
              </w:rPr>
              <w:t>&lt;%</w:t>
            </w:r>
          </w:p>
          <w:p w14:paraId="2A32ED56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String s1 = </w:t>
            </w:r>
            <w:r w:rsidRPr="00A23F6A">
              <w:rPr>
                <w:rFonts w:hAnsi="굴림체"/>
                <w:color w:val="2A00FF"/>
              </w:rPr>
              <w:t>"hello world"</w:t>
            </w:r>
            <w:r w:rsidRPr="00A23F6A">
              <w:rPr>
                <w:rFonts w:hAnsi="굴림체"/>
                <w:color w:val="000000"/>
              </w:rPr>
              <w:t>;</w:t>
            </w:r>
          </w:p>
          <w:p w14:paraId="2A32ED57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String s2 = </w:t>
            </w:r>
            <w:r w:rsidRPr="00A23F6A">
              <w:rPr>
                <w:rFonts w:hAnsi="굴림체"/>
                <w:color w:val="2A00FF"/>
              </w:rPr>
              <w:t>" JSP!"</w:t>
            </w:r>
            <w:r w:rsidRPr="00A23F6A">
              <w:rPr>
                <w:rFonts w:hAnsi="굴림체"/>
                <w:color w:val="000000"/>
              </w:rPr>
              <w:t>;</w:t>
            </w:r>
          </w:p>
          <w:p w14:paraId="2A32ED58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BF5F3F"/>
              </w:rPr>
              <w:t>%&gt;</w:t>
            </w:r>
          </w:p>
          <w:p w14:paraId="2A32ED59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</w:p>
          <w:p w14:paraId="2A32ED5A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table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5B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</w:t>
            </w: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tr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5C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    </w:t>
            </w: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  <w:r w:rsidRPr="00A23F6A">
              <w:rPr>
                <w:rFonts w:hAnsi="굴림체"/>
                <w:color w:val="BF5F3F"/>
              </w:rPr>
              <w:t>&lt;%</w:t>
            </w:r>
            <w:r w:rsidRPr="00A23F6A">
              <w:rPr>
                <w:rFonts w:hAnsi="굴림체"/>
                <w:color w:val="000000"/>
              </w:rPr>
              <w:t xml:space="preserve"> out.print(s1); </w:t>
            </w:r>
            <w:r w:rsidRPr="00A23F6A">
              <w:rPr>
                <w:rFonts w:hAnsi="굴림체"/>
                <w:color w:val="BF5F3F"/>
              </w:rPr>
              <w:t>%&gt;</w:t>
            </w: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5D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    </w:t>
            </w: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  <w:r w:rsidRPr="00A23F6A">
              <w:rPr>
                <w:rFonts w:hAnsi="굴림체"/>
                <w:color w:val="BF5F3F"/>
              </w:rPr>
              <w:t>&lt;%=</w:t>
            </w:r>
            <w:r w:rsidRPr="00A23F6A">
              <w:rPr>
                <w:rFonts w:hAnsi="굴림체"/>
                <w:color w:val="000000"/>
              </w:rPr>
              <w:t xml:space="preserve"> s1 </w:t>
            </w:r>
            <w:r w:rsidRPr="00A23F6A">
              <w:rPr>
                <w:rFonts w:hAnsi="굴림체"/>
                <w:color w:val="BF5F3F"/>
              </w:rPr>
              <w:t>%&gt;</w:t>
            </w: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5E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</w:t>
            </w: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tr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5F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</w:t>
            </w: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tr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0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    </w:t>
            </w: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  <w:r w:rsidRPr="00A23F6A">
              <w:rPr>
                <w:rFonts w:hAnsi="굴림체"/>
                <w:color w:val="BF5F3F"/>
              </w:rPr>
              <w:t>&lt;%</w:t>
            </w:r>
            <w:r w:rsidRPr="00A23F6A">
              <w:rPr>
                <w:rFonts w:hAnsi="굴림체"/>
                <w:color w:val="000000"/>
              </w:rPr>
              <w:t xml:space="preserve"> out.print(s1.toUpperCase()); </w:t>
            </w:r>
            <w:r w:rsidRPr="00A23F6A">
              <w:rPr>
                <w:rFonts w:hAnsi="굴림체"/>
                <w:color w:val="BF5F3F"/>
              </w:rPr>
              <w:t>%&gt;</w:t>
            </w: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1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    </w:t>
            </w: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  <w:r w:rsidRPr="00A23F6A">
              <w:rPr>
                <w:rFonts w:hAnsi="굴림체"/>
                <w:color w:val="BF5F3F"/>
              </w:rPr>
              <w:t>&lt;%=</w:t>
            </w:r>
            <w:r w:rsidRPr="00A23F6A">
              <w:rPr>
                <w:rFonts w:hAnsi="굴림체"/>
                <w:color w:val="000000"/>
              </w:rPr>
              <w:t xml:space="preserve"> s1.toUpperCase() </w:t>
            </w:r>
            <w:r w:rsidRPr="00A23F6A">
              <w:rPr>
                <w:rFonts w:hAnsi="굴림체"/>
                <w:color w:val="BF5F3F"/>
              </w:rPr>
              <w:t>%&gt;</w:t>
            </w: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2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</w:t>
            </w: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tr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3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</w:t>
            </w: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tr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4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    </w:t>
            </w: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  <w:r w:rsidRPr="00A23F6A">
              <w:rPr>
                <w:rFonts w:hAnsi="굴림체"/>
                <w:color w:val="BF5F3F"/>
              </w:rPr>
              <w:t>&lt;%</w:t>
            </w:r>
            <w:r w:rsidRPr="00A23F6A">
              <w:rPr>
                <w:rFonts w:hAnsi="굴림체"/>
                <w:color w:val="000000"/>
              </w:rPr>
              <w:t xml:space="preserve"> out.print(Math.PI); </w:t>
            </w:r>
            <w:r w:rsidRPr="00A23F6A">
              <w:rPr>
                <w:rFonts w:hAnsi="굴림체"/>
                <w:color w:val="BF5F3F"/>
              </w:rPr>
              <w:t>%&gt;</w:t>
            </w: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5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    </w:t>
            </w: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  <w:r w:rsidRPr="00A23F6A">
              <w:rPr>
                <w:rFonts w:hAnsi="굴림체"/>
                <w:color w:val="BF5F3F"/>
              </w:rPr>
              <w:t>&lt;%=</w:t>
            </w:r>
            <w:r w:rsidRPr="00A23F6A">
              <w:rPr>
                <w:rFonts w:hAnsi="굴림체"/>
                <w:color w:val="000000"/>
              </w:rPr>
              <w:t xml:space="preserve"> Math.PI </w:t>
            </w:r>
            <w:r w:rsidRPr="00A23F6A">
              <w:rPr>
                <w:rFonts w:hAnsi="굴림체"/>
                <w:color w:val="BF5F3F"/>
              </w:rPr>
              <w:t>%&gt;</w:t>
            </w: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6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</w:t>
            </w: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tr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7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</w:t>
            </w: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tr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8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    </w:t>
            </w: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  <w:r w:rsidRPr="00A23F6A">
              <w:rPr>
                <w:rFonts w:hAnsi="굴림체"/>
                <w:color w:val="BF5F3F"/>
              </w:rPr>
              <w:t>&lt;%</w:t>
            </w:r>
            <w:r w:rsidRPr="00A23F6A">
              <w:rPr>
                <w:rFonts w:hAnsi="굴림체"/>
                <w:color w:val="000000"/>
              </w:rPr>
              <w:t xml:space="preserve"> out.print(s1 + s2); </w:t>
            </w:r>
            <w:r w:rsidRPr="00A23F6A">
              <w:rPr>
                <w:rFonts w:hAnsi="굴림체"/>
                <w:color w:val="BF5F3F"/>
              </w:rPr>
              <w:t>%&gt;</w:t>
            </w: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9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    </w:t>
            </w:r>
            <w:r w:rsidRPr="00A23F6A">
              <w:rPr>
                <w:rFonts w:hAnsi="굴림체"/>
                <w:color w:val="008080"/>
              </w:rPr>
              <w:t>&lt;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  <w:r w:rsidRPr="00A23F6A">
              <w:rPr>
                <w:rFonts w:hAnsi="굴림체"/>
                <w:color w:val="BF5F3F"/>
              </w:rPr>
              <w:t>&lt;%=</w:t>
            </w:r>
            <w:r w:rsidRPr="00A23F6A">
              <w:rPr>
                <w:rFonts w:hAnsi="굴림체"/>
                <w:color w:val="000000"/>
              </w:rPr>
              <w:t xml:space="preserve"> s1 + s2 </w:t>
            </w:r>
            <w:r w:rsidRPr="00A23F6A">
              <w:rPr>
                <w:rFonts w:hAnsi="굴림체"/>
                <w:color w:val="BF5F3F"/>
              </w:rPr>
              <w:t>%&gt;</w:t>
            </w: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td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A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0000"/>
              </w:rPr>
              <w:t xml:space="preserve">    </w:t>
            </w: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tr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B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table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C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</w:p>
          <w:p w14:paraId="2A32ED6D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body</w:t>
            </w:r>
            <w:r w:rsidRPr="00A23F6A">
              <w:rPr>
                <w:rFonts w:hAnsi="굴림체"/>
                <w:color w:val="008080"/>
              </w:rPr>
              <w:t>&gt;</w:t>
            </w:r>
          </w:p>
          <w:p w14:paraId="2A32ED6E" w14:textId="77777777" w:rsidR="003B5438" w:rsidRPr="00A23F6A" w:rsidRDefault="003B5438" w:rsidP="003B5438">
            <w:pPr>
              <w:pStyle w:val="a0"/>
              <w:rPr>
                <w:rFonts w:hAnsi="굴림체"/>
              </w:rPr>
            </w:pPr>
            <w:r w:rsidRPr="00A23F6A">
              <w:rPr>
                <w:rFonts w:hAnsi="굴림체"/>
                <w:color w:val="008080"/>
              </w:rPr>
              <w:t>&lt;/</w:t>
            </w:r>
            <w:r w:rsidRPr="00A23F6A">
              <w:rPr>
                <w:rFonts w:hAnsi="굴림체"/>
                <w:color w:val="3F7F7F"/>
              </w:rPr>
              <w:t>html</w:t>
            </w:r>
            <w:r w:rsidRPr="00A23F6A">
              <w:rPr>
                <w:rFonts w:hAnsi="굴림체"/>
                <w:color w:val="008080"/>
              </w:rPr>
              <w:t>&gt;</w:t>
            </w:r>
          </w:p>
        </w:tc>
      </w:tr>
    </w:tbl>
    <w:p w14:paraId="2A32ED70" w14:textId="77777777" w:rsidR="003B5438" w:rsidRDefault="003B5438" w:rsidP="003B5438"/>
    <w:p w14:paraId="2A32ED71" w14:textId="77777777" w:rsidR="00B26FE4" w:rsidRDefault="00B26FE4" w:rsidP="003B5438">
      <w:r>
        <w:rPr>
          <w:rFonts w:hint="eastAsia"/>
        </w:rPr>
        <w:t>동일한 표현식을 JSP 스크립릿 태그에서 out.print(..) 메소드로 출력하고, JSP 표현식 태그에서 출력하여,</w:t>
      </w:r>
    </w:p>
    <w:p w14:paraId="2A32ED72" w14:textId="77777777" w:rsidR="00B26FE4" w:rsidRDefault="00B26FE4" w:rsidP="003B5438">
      <w:r>
        <w:rPr>
          <w:rFonts w:hint="eastAsia"/>
        </w:rPr>
        <w:t>두 출력의 결과가 동일한지 비교해 보자.</w:t>
      </w:r>
    </w:p>
    <w:p w14:paraId="2A32ED73" w14:textId="77777777" w:rsidR="00B26FE4" w:rsidRDefault="00B26FE4" w:rsidP="003B5438"/>
    <w:p w14:paraId="2A32ED74" w14:textId="77777777" w:rsidR="00F26498" w:rsidRDefault="00F26498" w:rsidP="003B5438"/>
    <w:p w14:paraId="2A32ED75" w14:textId="77777777" w:rsidR="00E05A17" w:rsidRDefault="00F26498" w:rsidP="00F26498">
      <w:pPr>
        <w:pStyle w:val="Heading3"/>
      </w:pPr>
      <w:r>
        <w:rPr>
          <w:rFonts w:hint="eastAsia"/>
        </w:rPr>
        <w:t xml:space="preserve">hello3.jsp </w:t>
      </w:r>
      <w:r w:rsidR="00E05A17">
        <w:rPr>
          <w:rFonts w:hint="eastAsia"/>
        </w:rPr>
        <w:t>실행결과</w:t>
      </w:r>
    </w:p>
    <w:p w14:paraId="2A32ED76" w14:textId="77777777" w:rsidR="003B5438" w:rsidRDefault="003B5438" w:rsidP="003B5438">
      <w:r>
        <w:rPr>
          <w:noProof/>
        </w:rPr>
        <w:drawing>
          <wp:inline distT="0" distB="0" distL="0" distR="0" wp14:anchorId="2A32EF13" wp14:editId="2A32EF14">
            <wp:extent cx="2782956" cy="132330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0796" cy="13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D77" w14:textId="77777777" w:rsidR="003B5438" w:rsidRDefault="003B5438" w:rsidP="003B5438"/>
    <w:p w14:paraId="2A32ED78" w14:textId="77777777" w:rsidR="00F26498" w:rsidRDefault="00F26498" w:rsidP="003B5438"/>
    <w:p w14:paraId="2A32ED79" w14:textId="77777777" w:rsidR="00F26498" w:rsidRDefault="00F26498" w:rsidP="00F26498">
      <w:pPr>
        <w:pStyle w:val="Heading3"/>
      </w:pPr>
      <w:r>
        <w:rPr>
          <w:rFonts w:hint="eastAsia"/>
        </w:rPr>
        <w:t xml:space="preserve">hello3.jsp </w:t>
      </w:r>
      <w:r>
        <w:rPr>
          <w:rFonts w:hint="eastAsia"/>
        </w:rPr>
        <w:t>실행결과</w:t>
      </w:r>
      <w:r>
        <w:rPr>
          <w:rFonts w:hint="eastAsia"/>
        </w:rPr>
        <w:t xml:space="preserve"> </w:t>
      </w:r>
      <w:r>
        <w:rPr>
          <w:rFonts w:hint="eastAsia"/>
        </w:rPr>
        <w:t>소스보기</w:t>
      </w:r>
    </w:p>
    <w:p w14:paraId="2A32ED7A" w14:textId="48A54464" w:rsidR="00F26498" w:rsidRDefault="007C00CA" w:rsidP="003B5438">
      <w:r>
        <w:rPr>
          <w:noProof/>
        </w:rPr>
        <w:drawing>
          <wp:inline distT="0" distB="0" distL="0" distR="0" wp14:anchorId="073D9D6D" wp14:editId="65321061">
            <wp:extent cx="4823217" cy="4317558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6306" cy="43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D7B" w14:textId="77777777" w:rsidR="00F26498" w:rsidRDefault="00F26498" w:rsidP="003B5438"/>
    <w:p w14:paraId="2A32ED7C" w14:textId="77777777" w:rsidR="00F26498" w:rsidRDefault="00414171" w:rsidP="003B5438">
      <w:r>
        <w:rPr>
          <w:rFonts w:hint="eastAsia"/>
        </w:rPr>
        <w:t>JSP 스크립릿 태그로 출력한 내용과, JSP 표현식 태그로 출력한 내용이 동일함을 확인할 수 있다.</w:t>
      </w:r>
    </w:p>
    <w:p w14:paraId="2A32ED7D" w14:textId="77777777" w:rsidR="00414171" w:rsidRDefault="00414171" w:rsidP="003B5438"/>
    <w:p w14:paraId="2A32ED7E" w14:textId="77777777" w:rsidR="00F26498" w:rsidRDefault="00F26498" w:rsidP="003B5438"/>
    <w:p w14:paraId="2A32ED7F" w14:textId="77777777" w:rsidR="00BE6F59" w:rsidRDefault="00BE6F59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40"/>
          <w:szCs w:val="28"/>
        </w:rPr>
      </w:pPr>
      <w:r>
        <w:br w:type="page"/>
      </w:r>
    </w:p>
    <w:p w14:paraId="2A32ED80" w14:textId="77777777" w:rsidR="00414171" w:rsidRDefault="00BE6F59" w:rsidP="00BE6F59">
      <w:pPr>
        <w:pStyle w:val="Heading1"/>
      </w:pPr>
      <w:bookmarkStart w:id="23" w:name="_Toc397183975"/>
      <w:bookmarkStart w:id="24" w:name="_Toc508029793"/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bookmarkEnd w:id="23"/>
      <w:bookmarkEnd w:id="24"/>
    </w:p>
    <w:p w14:paraId="2A32ED81" w14:textId="77777777" w:rsidR="000E3CB3" w:rsidRDefault="000E3CB3" w:rsidP="000E3CB3"/>
    <w:p w14:paraId="2A32ED82" w14:textId="77777777" w:rsidR="000E3CB3" w:rsidRDefault="00F72201" w:rsidP="000E3CB3">
      <w:pPr>
        <w:pStyle w:val="Heading2"/>
      </w:pPr>
      <w:bookmarkStart w:id="25" w:name="_Toc508029794"/>
      <w:r>
        <w:rPr>
          <w:rFonts w:hint="eastAsia"/>
        </w:rPr>
        <w:t>Date1.java</w:t>
      </w:r>
      <w:bookmarkEnd w:id="25"/>
      <w:r>
        <w:rPr>
          <w:rFonts w:hint="eastAsia"/>
        </w:rPr>
        <w:t xml:space="preserve"> </w:t>
      </w:r>
    </w:p>
    <w:p w14:paraId="2A32ED83" w14:textId="77777777" w:rsidR="00F72201" w:rsidRDefault="00F72201" w:rsidP="00F72201"/>
    <w:p w14:paraId="2A32ED84" w14:textId="77777777" w:rsidR="00F72201" w:rsidRDefault="00F72201" w:rsidP="00F72201">
      <w:r>
        <w:rPr>
          <w:rFonts w:hint="eastAsia"/>
        </w:rPr>
        <w:t>lecture1 프로젝트에 Date1 자바 클래스를 생성하자.</w:t>
      </w:r>
    </w:p>
    <w:p w14:paraId="2A32ED85" w14:textId="77777777" w:rsidR="00F72201" w:rsidRDefault="00F72201" w:rsidP="00F72201">
      <w:r>
        <w:rPr>
          <w:rFonts w:hint="eastAsia"/>
        </w:rPr>
        <w:t>이클립스 화면 왼쪽의 Project Explorer창에서 lecture1 프로젝트를 마우스 오른쪽 버튼으로 클릭하고</w:t>
      </w:r>
    </w:p>
    <w:p w14:paraId="2A32ED86" w14:textId="77777777" w:rsidR="00F72201" w:rsidRDefault="00F72201" w:rsidP="00F72201">
      <w:pPr>
        <w:tabs>
          <w:tab w:val="left" w:pos="4211"/>
        </w:tabs>
      </w:pPr>
      <w:r>
        <w:rPr>
          <w:rFonts w:hint="eastAsia"/>
        </w:rPr>
        <w:t>메뉴에서 New - Class를 클릭한다.</w:t>
      </w:r>
    </w:p>
    <w:p w14:paraId="2A32ED87" w14:textId="77777777" w:rsidR="00F72201" w:rsidRDefault="00F72201" w:rsidP="00F72201">
      <w:r>
        <w:rPr>
          <w:noProof/>
        </w:rPr>
        <w:drawing>
          <wp:inline distT="0" distB="0" distL="0" distR="0" wp14:anchorId="2A32EF17" wp14:editId="2A32EF18">
            <wp:extent cx="4336198" cy="3795623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90" cy="379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ED88" w14:textId="77777777" w:rsidR="00F72201" w:rsidRDefault="00F72201" w:rsidP="00F72201"/>
    <w:p w14:paraId="2A32ED89" w14:textId="77777777" w:rsidR="00F72201" w:rsidRDefault="00F72201" w:rsidP="00F72201">
      <w:r>
        <w:rPr>
          <w:rFonts w:hint="eastAsia"/>
        </w:rPr>
        <w:t>New Java Class 대화상자에서 Name: 칸에 Date1 을 입력하고 Finish 버튼을 클릭한다.</w:t>
      </w:r>
    </w:p>
    <w:p w14:paraId="2A32ED8A" w14:textId="77777777" w:rsidR="00F72201" w:rsidRDefault="00F72201" w:rsidP="00F72201">
      <w:r>
        <w:rPr>
          <w:noProof/>
        </w:rPr>
        <w:drawing>
          <wp:inline distT="0" distB="0" distL="0" distR="0" wp14:anchorId="2A32EF19" wp14:editId="2A32EF1A">
            <wp:extent cx="3382585" cy="39681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418" cy="39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D8B" w14:textId="77777777" w:rsidR="005B0AE3" w:rsidRDefault="005B0AE3" w:rsidP="00F72201"/>
    <w:p w14:paraId="2A32ED8C" w14:textId="79B6DAC8" w:rsidR="005B0AE3" w:rsidRDefault="005B0AE3" w:rsidP="00F72201">
      <w:r>
        <w:rPr>
          <w:rFonts w:hint="eastAsia"/>
        </w:rPr>
        <w:t>생성된 Data1.java 파일에 다음과</w:t>
      </w:r>
      <w:r w:rsidR="00825E2A">
        <w:rPr>
          <w:rFonts w:hint="eastAsia"/>
        </w:rPr>
        <w:t xml:space="preserve"> 같이</w:t>
      </w:r>
      <w:r>
        <w:rPr>
          <w:rFonts w:hint="eastAsia"/>
        </w:rPr>
        <w:t xml:space="preserve"> 입력하자</w:t>
      </w:r>
    </w:p>
    <w:p w14:paraId="2A32ED8D" w14:textId="77777777" w:rsidR="005B0AE3" w:rsidRDefault="005B0AE3" w:rsidP="00F72201"/>
    <w:p w14:paraId="2A32ED8E" w14:textId="77777777" w:rsidR="005B0AE3" w:rsidRDefault="005B0AE3" w:rsidP="00557A9C">
      <w:pPr>
        <w:pStyle w:val="Heading3"/>
      </w:pPr>
      <w:r>
        <w:rPr>
          <w:rFonts w:hint="eastAsia"/>
        </w:rPr>
        <w:t>src/lecture1/Date1.java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B0AE3" w:rsidRPr="00645CAE" w14:paraId="2A32EDBF" w14:textId="77777777" w:rsidTr="0034250F">
        <w:tc>
          <w:tcPr>
            <w:tcW w:w="426" w:type="dxa"/>
          </w:tcPr>
          <w:p w14:paraId="2A32ED8F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1</w:t>
            </w:r>
          </w:p>
          <w:p w14:paraId="2A32ED90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2</w:t>
            </w:r>
          </w:p>
          <w:p w14:paraId="2A32ED91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3</w:t>
            </w:r>
          </w:p>
          <w:p w14:paraId="2A32ED92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4</w:t>
            </w:r>
          </w:p>
          <w:p w14:paraId="2A32ED93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5</w:t>
            </w:r>
          </w:p>
          <w:p w14:paraId="2A32ED94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6</w:t>
            </w:r>
          </w:p>
          <w:p w14:paraId="2A32ED95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7</w:t>
            </w:r>
          </w:p>
          <w:p w14:paraId="2A32ED96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8</w:t>
            </w:r>
          </w:p>
          <w:p w14:paraId="2A32ED97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9</w:t>
            </w:r>
          </w:p>
          <w:p w14:paraId="2A32ED98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10</w:t>
            </w:r>
          </w:p>
          <w:p w14:paraId="2A32ED99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11</w:t>
            </w:r>
          </w:p>
          <w:p w14:paraId="2A32ED9A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12</w:t>
            </w:r>
          </w:p>
          <w:p w14:paraId="2A32ED9B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13</w:t>
            </w:r>
          </w:p>
          <w:p w14:paraId="2A32ED9C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14</w:t>
            </w:r>
          </w:p>
          <w:p w14:paraId="2A32ED9D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15</w:t>
            </w:r>
          </w:p>
          <w:p w14:paraId="2A32ED9E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16</w:t>
            </w:r>
          </w:p>
          <w:p w14:paraId="2A32ED9F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17</w:t>
            </w:r>
          </w:p>
          <w:p w14:paraId="2A32EDA0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18</w:t>
            </w:r>
          </w:p>
          <w:p w14:paraId="2A32EDA1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19</w:t>
            </w:r>
          </w:p>
          <w:p w14:paraId="2A32EDA2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20</w:t>
            </w:r>
          </w:p>
          <w:p w14:paraId="2A32EDA3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21</w:t>
            </w:r>
          </w:p>
          <w:p w14:paraId="2A32EDA4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22</w:t>
            </w:r>
          </w:p>
          <w:p w14:paraId="2A32EDA5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23</w:t>
            </w:r>
          </w:p>
          <w:p w14:paraId="2A32EDA6" w14:textId="77777777" w:rsidR="005B0AE3" w:rsidRPr="00645CAE" w:rsidRDefault="005B0AE3" w:rsidP="005B0AE3">
            <w:pPr>
              <w:pStyle w:val="a0"/>
            </w:pPr>
            <w:r w:rsidRPr="00645CAE">
              <w:rPr>
                <w:rFonts w:hint="eastAsia"/>
              </w:rPr>
              <w:t>24</w:t>
            </w:r>
          </w:p>
        </w:tc>
        <w:tc>
          <w:tcPr>
            <w:tcW w:w="10631" w:type="dxa"/>
          </w:tcPr>
          <w:p w14:paraId="2A32EDA7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7F0055"/>
              </w:rPr>
              <w:t>package</w:t>
            </w:r>
            <w:r w:rsidRPr="00645CAE">
              <w:rPr>
                <w:color w:val="000000"/>
              </w:rPr>
              <w:t xml:space="preserve"> lecture1;</w:t>
            </w:r>
          </w:p>
          <w:p w14:paraId="2A32EDA8" w14:textId="77777777" w:rsidR="005B0AE3" w:rsidRPr="00645CAE" w:rsidRDefault="005B0AE3" w:rsidP="005B0AE3">
            <w:pPr>
              <w:pStyle w:val="a0"/>
            </w:pPr>
          </w:p>
          <w:p w14:paraId="2A32EDA9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7F0055"/>
              </w:rPr>
              <w:t>import</w:t>
            </w:r>
            <w:r w:rsidRPr="00645CAE">
              <w:rPr>
                <w:color w:val="000000"/>
              </w:rPr>
              <w:t xml:space="preserve"> java.util.Date;</w:t>
            </w:r>
          </w:p>
          <w:p w14:paraId="2A32EDAA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7F0055"/>
              </w:rPr>
              <w:t>import</w:t>
            </w:r>
            <w:r w:rsidRPr="00645CAE">
              <w:rPr>
                <w:color w:val="000000"/>
              </w:rPr>
              <w:t xml:space="preserve"> java.text.SimpleDateFormat;</w:t>
            </w:r>
          </w:p>
          <w:p w14:paraId="2A32EDAB" w14:textId="77777777" w:rsidR="005B0AE3" w:rsidRPr="00645CAE" w:rsidRDefault="005B0AE3" w:rsidP="005B0AE3">
            <w:pPr>
              <w:pStyle w:val="a0"/>
            </w:pPr>
          </w:p>
          <w:p w14:paraId="2A32EDAC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7F0055"/>
              </w:rPr>
              <w:t>public</w:t>
            </w:r>
            <w:r w:rsidRPr="00645CAE">
              <w:rPr>
                <w:color w:val="000000"/>
              </w:rPr>
              <w:t xml:space="preserve"> </w:t>
            </w:r>
            <w:r w:rsidRPr="00645CAE">
              <w:rPr>
                <w:color w:val="7F0055"/>
              </w:rPr>
              <w:t>class</w:t>
            </w:r>
            <w:r w:rsidRPr="00645CAE">
              <w:rPr>
                <w:color w:val="000000"/>
              </w:rPr>
              <w:t xml:space="preserve"> Date1 {</w:t>
            </w:r>
          </w:p>
          <w:p w14:paraId="2A32EDAD" w14:textId="77777777" w:rsidR="005B0AE3" w:rsidRPr="00645CAE" w:rsidRDefault="005B0AE3" w:rsidP="005B0AE3">
            <w:pPr>
              <w:pStyle w:val="a0"/>
            </w:pPr>
          </w:p>
          <w:p w14:paraId="2A32EDAE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</w:t>
            </w:r>
            <w:r w:rsidRPr="00645CAE">
              <w:rPr>
                <w:color w:val="7F0055"/>
              </w:rPr>
              <w:t>public</w:t>
            </w:r>
            <w:r w:rsidRPr="00645CAE">
              <w:rPr>
                <w:color w:val="000000"/>
              </w:rPr>
              <w:t xml:space="preserve"> </w:t>
            </w:r>
            <w:r w:rsidRPr="00645CAE">
              <w:rPr>
                <w:color w:val="7F0055"/>
              </w:rPr>
              <w:t>static</w:t>
            </w:r>
            <w:r w:rsidRPr="00645CAE">
              <w:rPr>
                <w:color w:val="000000"/>
              </w:rPr>
              <w:t xml:space="preserve"> </w:t>
            </w:r>
            <w:r w:rsidRPr="00645CAE">
              <w:rPr>
                <w:color w:val="7F0055"/>
              </w:rPr>
              <w:t>void</w:t>
            </w:r>
            <w:r w:rsidRPr="00645CAE">
              <w:rPr>
                <w:color w:val="000000"/>
              </w:rPr>
              <w:t xml:space="preserve"> main(String[] </w:t>
            </w:r>
            <w:r w:rsidRPr="00645CAE">
              <w:rPr>
                <w:color w:val="6A3E3E"/>
              </w:rPr>
              <w:t>args</w:t>
            </w:r>
            <w:r w:rsidRPr="00645CAE">
              <w:rPr>
                <w:color w:val="000000"/>
              </w:rPr>
              <w:t>) {</w:t>
            </w:r>
          </w:p>
          <w:p w14:paraId="2A32EDAF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    Date </w:t>
            </w:r>
            <w:r w:rsidRPr="00645CAE">
              <w:rPr>
                <w:color w:val="6A3E3E"/>
              </w:rPr>
              <w:t>today</w:t>
            </w:r>
            <w:r w:rsidRPr="00645CAE">
              <w:rPr>
                <w:color w:val="000000"/>
              </w:rPr>
              <w:t xml:space="preserve"> = </w:t>
            </w:r>
            <w:r w:rsidRPr="00645CAE">
              <w:rPr>
                <w:color w:val="7F0055"/>
              </w:rPr>
              <w:t>new</w:t>
            </w:r>
            <w:r w:rsidRPr="00645CAE">
              <w:rPr>
                <w:color w:val="000000"/>
              </w:rPr>
              <w:t xml:space="preserve"> Date();</w:t>
            </w:r>
          </w:p>
          <w:p w14:paraId="2A32EDB0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    </w:t>
            </w:r>
          </w:p>
          <w:p w14:paraId="2A32EDB1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    SimpleDateFormat </w:t>
            </w:r>
            <w:r w:rsidRPr="00645CAE">
              <w:rPr>
                <w:color w:val="6A3E3E"/>
              </w:rPr>
              <w:t>f1</w:t>
            </w:r>
            <w:r w:rsidRPr="00645CAE">
              <w:rPr>
                <w:color w:val="000000"/>
              </w:rPr>
              <w:t xml:space="preserve"> = </w:t>
            </w:r>
            <w:r w:rsidRPr="00645CAE">
              <w:rPr>
                <w:color w:val="7F0055"/>
              </w:rPr>
              <w:t>new</w:t>
            </w:r>
            <w:r w:rsidRPr="00645CAE">
              <w:rPr>
                <w:color w:val="000000"/>
              </w:rPr>
              <w:t xml:space="preserve"> SimpleDateFormat(</w:t>
            </w:r>
            <w:r w:rsidRPr="00645CAE">
              <w:rPr>
                <w:color w:val="2A00FF"/>
              </w:rPr>
              <w:t>"yyyy-MM-dd a hh:mm:ss"</w:t>
            </w:r>
            <w:r w:rsidRPr="00645CAE">
              <w:rPr>
                <w:color w:val="000000"/>
              </w:rPr>
              <w:t>);</w:t>
            </w:r>
          </w:p>
          <w:p w14:paraId="2A32EDB2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    String </w:t>
            </w:r>
            <w:r w:rsidRPr="00645CAE">
              <w:rPr>
                <w:color w:val="6A3E3E"/>
              </w:rPr>
              <w:t>s1</w:t>
            </w:r>
            <w:r w:rsidRPr="00645CAE">
              <w:rPr>
                <w:color w:val="000000"/>
              </w:rPr>
              <w:t xml:space="preserve"> = </w:t>
            </w:r>
            <w:r w:rsidRPr="00645CAE">
              <w:rPr>
                <w:color w:val="6A3E3E"/>
              </w:rPr>
              <w:t>f1</w:t>
            </w:r>
            <w:r w:rsidRPr="00645CAE">
              <w:rPr>
                <w:color w:val="000000"/>
              </w:rPr>
              <w:t>.format(</w:t>
            </w:r>
            <w:r w:rsidRPr="00645CAE">
              <w:rPr>
                <w:color w:val="6A3E3E"/>
              </w:rPr>
              <w:t>today</w:t>
            </w:r>
            <w:r w:rsidRPr="00645CAE">
              <w:rPr>
                <w:color w:val="000000"/>
              </w:rPr>
              <w:t>);</w:t>
            </w:r>
          </w:p>
          <w:p w14:paraId="2A32EDB3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    System.</w:t>
            </w:r>
            <w:r w:rsidRPr="00645CAE">
              <w:rPr>
                <w:color w:val="0000C0"/>
              </w:rPr>
              <w:t>out</w:t>
            </w:r>
            <w:r w:rsidRPr="00645CAE">
              <w:rPr>
                <w:color w:val="000000"/>
              </w:rPr>
              <w:t>.println(</w:t>
            </w:r>
            <w:r w:rsidRPr="00645CAE">
              <w:rPr>
                <w:color w:val="6A3E3E"/>
              </w:rPr>
              <w:t>s1</w:t>
            </w:r>
            <w:r w:rsidRPr="00645CAE">
              <w:rPr>
                <w:color w:val="000000"/>
              </w:rPr>
              <w:t>);</w:t>
            </w:r>
          </w:p>
          <w:p w14:paraId="2A32EDB4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    </w:t>
            </w:r>
          </w:p>
          <w:p w14:paraId="2A32EDB5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    SimpleDateFormat </w:t>
            </w:r>
            <w:r w:rsidRPr="00645CAE">
              <w:rPr>
                <w:color w:val="6A3E3E"/>
              </w:rPr>
              <w:t>f2</w:t>
            </w:r>
            <w:r w:rsidRPr="00645CAE">
              <w:rPr>
                <w:color w:val="000000"/>
              </w:rPr>
              <w:t xml:space="preserve"> = </w:t>
            </w:r>
            <w:r w:rsidRPr="00645CAE">
              <w:rPr>
                <w:color w:val="7F0055"/>
              </w:rPr>
              <w:t>new</w:t>
            </w:r>
            <w:r w:rsidRPr="00645CAE">
              <w:rPr>
                <w:color w:val="000000"/>
              </w:rPr>
              <w:t xml:space="preserve"> SimpleDateFormat(</w:t>
            </w:r>
            <w:r w:rsidRPr="00645CAE">
              <w:rPr>
                <w:color w:val="2A00FF"/>
              </w:rPr>
              <w:t>"yyyy-MM-dd HH:mm:ss"</w:t>
            </w:r>
            <w:r w:rsidRPr="00645CAE">
              <w:rPr>
                <w:color w:val="000000"/>
              </w:rPr>
              <w:t>);</w:t>
            </w:r>
          </w:p>
          <w:p w14:paraId="2A32EDB6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    String </w:t>
            </w:r>
            <w:r w:rsidRPr="00645CAE">
              <w:rPr>
                <w:color w:val="6A3E3E"/>
              </w:rPr>
              <w:t>s2</w:t>
            </w:r>
            <w:r w:rsidRPr="00645CAE">
              <w:rPr>
                <w:color w:val="000000"/>
              </w:rPr>
              <w:t xml:space="preserve"> = </w:t>
            </w:r>
            <w:r w:rsidRPr="00645CAE">
              <w:rPr>
                <w:color w:val="6A3E3E"/>
              </w:rPr>
              <w:t>f2</w:t>
            </w:r>
            <w:r w:rsidRPr="00645CAE">
              <w:rPr>
                <w:color w:val="000000"/>
              </w:rPr>
              <w:t>.format(</w:t>
            </w:r>
            <w:r w:rsidRPr="00645CAE">
              <w:rPr>
                <w:color w:val="6A3E3E"/>
              </w:rPr>
              <w:t>today</w:t>
            </w:r>
            <w:r w:rsidRPr="00645CAE">
              <w:rPr>
                <w:color w:val="000000"/>
              </w:rPr>
              <w:t>);</w:t>
            </w:r>
          </w:p>
          <w:p w14:paraId="2A32EDB7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    System.</w:t>
            </w:r>
            <w:r w:rsidRPr="00645CAE">
              <w:rPr>
                <w:color w:val="0000C0"/>
              </w:rPr>
              <w:t>out</w:t>
            </w:r>
            <w:r w:rsidRPr="00645CAE">
              <w:rPr>
                <w:color w:val="000000"/>
              </w:rPr>
              <w:t>.println(</w:t>
            </w:r>
            <w:r w:rsidRPr="00645CAE">
              <w:rPr>
                <w:color w:val="6A3E3E"/>
              </w:rPr>
              <w:t>s2</w:t>
            </w:r>
            <w:r w:rsidRPr="00645CAE">
              <w:rPr>
                <w:color w:val="000000"/>
              </w:rPr>
              <w:t>);</w:t>
            </w:r>
          </w:p>
          <w:p w14:paraId="2A32EDB8" w14:textId="77777777" w:rsidR="005B0AE3" w:rsidRPr="00645CAE" w:rsidRDefault="005B0AE3" w:rsidP="005B0AE3">
            <w:pPr>
              <w:pStyle w:val="a0"/>
            </w:pPr>
          </w:p>
          <w:p w14:paraId="2A32EDB9" w14:textId="4DE6A16B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    SimpleDateFormat </w:t>
            </w:r>
            <w:r w:rsidRPr="00645CAE">
              <w:rPr>
                <w:color w:val="6A3E3E"/>
              </w:rPr>
              <w:t>f3</w:t>
            </w:r>
            <w:r w:rsidRPr="00645CAE">
              <w:rPr>
                <w:color w:val="000000"/>
              </w:rPr>
              <w:t xml:space="preserve"> = </w:t>
            </w:r>
            <w:r w:rsidRPr="00645CAE">
              <w:rPr>
                <w:color w:val="7F0055"/>
              </w:rPr>
              <w:t>new</w:t>
            </w:r>
            <w:r w:rsidRPr="00645CAE">
              <w:rPr>
                <w:color w:val="000000"/>
              </w:rPr>
              <w:t xml:space="preserve"> SimpleDateFormat(</w:t>
            </w:r>
            <w:r w:rsidRPr="00645CAE">
              <w:rPr>
                <w:color w:val="2A00FF"/>
              </w:rPr>
              <w:t>"yy-M-d H:m:s"</w:t>
            </w:r>
            <w:r w:rsidRPr="00645CAE">
              <w:rPr>
                <w:color w:val="000000"/>
              </w:rPr>
              <w:t>);</w:t>
            </w:r>
          </w:p>
          <w:p w14:paraId="2A32EDBA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    String </w:t>
            </w:r>
            <w:r w:rsidRPr="00645CAE">
              <w:rPr>
                <w:color w:val="6A3E3E"/>
              </w:rPr>
              <w:t>s3</w:t>
            </w:r>
            <w:r w:rsidRPr="00645CAE">
              <w:rPr>
                <w:color w:val="000000"/>
              </w:rPr>
              <w:t xml:space="preserve"> = </w:t>
            </w:r>
            <w:r w:rsidRPr="00645CAE">
              <w:rPr>
                <w:color w:val="6A3E3E"/>
              </w:rPr>
              <w:t>f3</w:t>
            </w:r>
            <w:r w:rsidRPr="00645CAE">
              <w:rPr>
                <w:color w:val="000000"/>
              </w:rPr>
              <w:t>.format(</w:t>
            </w:r>
            <w:r w:rsidRPr="00645CAE">
              <w:rPr>
                <w:color w:val="6A3E3E"/>
              </w:rPr>
              <w:t>today</w:t>
            </w:r>
            <w:r w:rsidRPr="00645CAE">
              <w:rPr>
                <w:color w:val="000000"/>
              </w:rPr>
              <w:t>);</w:t>
            </w:r>
          </w:p>
          <w:p w14:paraId="2A32EDBB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    System.</w:t>
            </w:r>
            <w:r w:rsidRPr="00645CAE">
              <w:rPr>
                <w:color w:val="0000C0"/>
              </w:rPr>
              <w:t>out</w:t>
            </w:r>
            <w:r w:rsidRPr="00645CAE">
              <w:rPr>
                <w:color w:val="000000"/>
              </w:rPr>
              <w:t>.println(</w:t>
            </w:r>
            <w:r w:rsidRPr="00645CAE">
              <w:rPr>
                <w:color w:val="6A3E3E"/>
              </w:rPr>
              <w:t>s3</w:t>
            </w:r>
            <w:r w:rsidRPr="00645CAE">
              <w:rPr>
                <w:color w:val="000000"/>
              </w:rPr>
              <w:t xml:space="preserve">);       </w:t>
            </w:r>
          </w:p>
          <w:p w14:paraId="2A32EDBC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 xml:space="preserve">    }</w:t>
            </w:r>
          </w:p>
          <w:p w14:paraId="2A32EDBD" w14:textId="77777777" w:rsidR="005B0AE3" w:rsidRPr="00645CAE" w:rsidRDefault="005B0AE3" w:rsidP="005B0AE3">
            <w:pPr>
              <w:pStyle w:val="a0"/>
            </w:pPr>
          </w:p>
          <w:p w14:paraId="2A32EDBE" w14:textId="77777777" w:rsidR="005B0AE3" w:rsidRPr="00645CAE" w:rsidRDefault="005B0AE3" w:rsidP="005B0AE3">
            <w:pPr>
              <w:pStyle w:val="a0"/>
            </w:pPr>
            <w:r w:rsidRPr="00645CAE">
              <w:rPr>
                <w:color w:val="000000"/>
              </w:rPr>
              <w:t>}</w:t>
            </w:r>
          </w:p>
        </w:tc>
      </w:tr>
    </w:tbl>
    <w:p w14:paraId="2A32EDC0" w14:textId="6EE55381" w:rsidR="005B0AE3" w:rsidRDefault="005B0AE3" w:rsidP="00F72201"/>
    <w:p w14:paraId="6EC17818" w14:textId="3648841B" w:rsidR="000353F4" w:rsidRDefault="000353F4" w:rsidP="00F72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53F4" w14:paraId="55C58EB6" w14:textId="77777777" w:rsidTr="000353F4">
        <w:tc>
          <w:tcPr>
            <w:tcW w:w="10456" w:type="dxa"/>
          </w:tcPr>
          <w:p w14:paraId="51688110" w14:textId="77777777" w:rsidR="000353F4" w:rsidRPr="00645CAE" w:rsidRDefault="000353F4" w:rsidP="000353F4">
            <w:pPr>
              <w:pStyle w:val="a0"/>
            </w:pPr>
            <w:r w:rsidRPr="00645CAE">
              <w:rPr>
                <w:color w:val="7F0055"/>
              </w:rPr>
              <w:t>import</w:t>
            </w:r>
            <w:r w:rsidRPr="00645CAE">
              <w:rPr>
                <w:color w:val="000000"/>
              </w:rPr>
              <w:t xml:space="preserve"> java.util.Date;</w:t>
            </w:r>
          </w:p>
          <w:p w14:paraId="1CFDF5A5" w14:textId="5D72882A" w:rsidR="000353F4" w:rsidRPr="000353F4" w:rsidRDefault="000353F4" w:rsidP="000353F4">
            <w:pPr>
              <w:pStyle w:val="a0"/>
            </w:pPr>
            <w:r w:rsidRPr="00645CAE">
              <w:rPr>
                <w:color w:val="7F0055"/>
              </w:rPr>
              <w:t>import</w:t>
            </w:r>
            <w:r w:rsidRPr="00645CAE">
              <w:rPr>
                <w:color w:val="000000"/>
              </w:rPr>
              <w:t xml:space="preserve"> java.text.SimpleDateFormat;</w:t>
            </w:r>
          </w:p>
        </w:tc>
      </w:tr>
    </w:tbl>
    <w:p w14:paraId="2A32EDC1" w14:textId="62383D93" w:rsidR="00557A9C" w:rsidRDefault="00557A9C" w:rsidP="00F72201">
      <w:r>
        <w:rPr>
          <w:rFonts w:hint="eastAsia"/>
        </w:rPr>
        <w:t>Date 클래스</w:t>
      </w:r>
      <w:r w:rsidR="000353F4">
        <w:rPr>
          <w:rFonts w:hint="eastAsia"/>
        </w:rPr>
        <w:t>, SimpleDateFormat 클래스</w:t>
      </w:r>
      <w:r>
        <w:rPr>
          <w:rFonts w:hint="eastAsia"/>
        </w:rPr>
        <w:t>를 사용하려면 이 import 문이 필요하다.</w:t>
      </w:r>
    </w:p>
    <w:p w14:paraId="2A32EDC4" w14:textId="77777777" w:rsidR="00583FCB" w:rsidRDefault="00583FCB" w:rsidP="00F72201"/>
    <w:p w14:paraId="2A32EDC5" w14:textId="77777777" w:rsidR="00583FCB" w:rsidRDefault="00583FCB" w:rsidP="00F72201">
      <w:r>
        <w:rPr>
          <w:rFonts w:hint="eastAsia"/>
        </w:rPr>
        <w:t xml:space="preserve">아래 그림과 같이 </w:t>
      </w:r>
      <w:r>
        <w:t xml:space="preserve">import </w:t>
      </w:r>
      <w:r>
        <w:rPr>
          <w:rFonts w:hint="eastAsia"/>
        </w:rPr>
        <w:t>문장을 주석으로 막아보자.</w:t>
      </w:r>
    </w:p>
    <w:p w14:paraId="2A32EDC7" w14:textId="77777777" w:rsidR="00583FCB" w:rsidRDefault="00583FCB" w:rsidP="00F72201">
      <w:r>
        <w:rPr>
          <w:noProof/>
        </w:rPr>
        <w:drawing>
          <wp:inline distT="0" distB="0" distL="0" distR="0" wp14:anchorId="2A32EF1D" wp14:editId="2A32EF1E">
            <wp:extent cx="4615891" cy="2647349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20" cy="265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EDC8" w14:textId="77777777" w:rsidR="00583FCB" w:rsidRDefault="00583FCB" w:rsidP="00583FCB">
      <w:r>
        <w:rPr>
          <w:rFonts w:hint="eastAsia"/>
        </w:rPr>
        <w:t xml:space="preserve">import 선언이 없으면 위와 같이 </w:t>
      </w:r>
      <w:r>
        <w:t xml:space="preserve">SimpleDatFormat </w:t>
      </w:r>
      <w:r>
        <w:rPr>
          <w:rFonts w:hint="eastAsia"/>
        </w:rPr>
        <w:t>클래스명에 컴파일 에러를 뜻하는 빨간색 밑줄이 표시된다.</w:t>
      </w:r>
    </w:p>
    <w:p w14:paraId="596187C1" w14:textId="77777777" w:rsidR="000353F4" w:rsidRDefault="00583FCB" w:rsidP="00583FCB">
      <w:r>
        <w:rPr>
          <w:rFonts w:hint="eastAsia"/>
        </w:rPr>
        <w:t xml:space="preserve">그 빨간색 밑줄에 마우스 커스를 놓고 조금 기다리면 </w:t>
      </w:r>
    </w:p>
    <w:p w14:paraId="2A32EDC9" w14:textId="797A06BD" w:rsidR="00583FCB" w:rsidRDefault="00583FCB" w:rsidP="00583FCB">
      <w:r>
        <w:rPr>
          <w:rFonts w:hint="eastAsia"/>
        </w:rPr>
        <w:t xml:space="preserve">에러메시지에 대한 설명과 해결책을 제시하는 </w:t>
      </w:r>
      <w:r w:rsidR="000353F4">
        <w:rPr>
          <w:rFonts w:hint="eastAsia"/>
        </w:rPr>
        <w:t>팝업 상자가</w:t>
      </w:r>
      <w:r>
        <w:rPr>
          <w:rFonts w:hint="eastAsia"/>
        </w:rPr>
        <w:t xml:space="preserve"> 위와 같이 나타난다.</w:t>
      </w:r>
    </w:p>
    <w:p w14:paraId="2A32EDCA" w14:textId="77777777" w:rsidR="00583FCB" w:rsidRPr="000353F4" w:rsidRDefault="00583FCB" w:rsidP="00583FCB">
      <w:pPr>
        <w:rPr>
          <w:shd w:val="clear" w:color="auto" w:fill="FFFF99"/>
        </w:rPr>
      </w:pPr>
      <w:r w:rsidRPr="000353F4">
        <w:rPr>
          <w:shd w:val="clear" w:color="auto" w:fill="FFFF99"/>
        </w:rPr>
        <w:t xml:space="preserve">import </w:t>
      </w:r>
      <w:r w:rsidRPr="000353F4">
        <w:rPr>
          <w:rFonts w:hint="eastAsia"/>
          <w:shd w:val="clear" w:color="auto" w:fill="FFFF99"/>
        </w:rPr>
        <w:t xml:space="preserve">선언이 없으면 발생하는 에러 메시지는 </w:t>
      </w:r>
      <w:r w:rsidRPr="000353F4">
        <w:rPr>
          <w:shd w:val="clear" w:color="auto" w:fill="FFFF99"/>
        </w:rPr>
        <w:t>"</w:t>
      </w:r>
      <w:r w:rsidRPr="000353F4">
        <w:rPr>
          <w:rFonts w:hint="eastAsia"/>
          <w:shd w:val="clear" w:color="auto" w:fill="FFFF99"/>
        </w:rPr>
        <w:t xml:space="preserve">클래스명 </w:t>
      </w:r>
      <w:r w:rsidRPr="000353F4">
        <w:rPr>
          <w:shd w:val="clear" w:color="auto" w:fill="FFFF99"/>
        </w:rPr>
        <w:t xml:space="preserve">cannot be resolved to a type" </w:t>
      </w:r>
      <w:r w:rsidRPr="000353F4">
        <w:rPr>
          <w:rFonts w:hint="eastAsia"/>
          <w:shd w:val="clear" w:color="auto" w:fill="FFFF99"/>
        </w:rPr>
        <w:t>이다.</w:t>
      </w:r>
    </w:p>
    <w:p w14:paraId="2A32EDCB" w14:textId="77777777" w:rsidR="00583FCB" w:rsidRDefault="00583FCB" w:rsidP="00583FCB">
      <w:r w:rsidRPr="000353F4">
        <w:rPr>
          <w:rFonts w:hint="eastAsia"/>
          <w:shd w:val="clear" w:color="auto" w:fill="FFFF99"/>
        </w:rPr>
        <w:t>자주 발생하는 에러이므로,</w:t>
      </w:r>
      <w:r w:rsidRPr="000353F4">
        <w:rPr>
          <w:shd w:val="clear" w:color="auto" w:fill="FFFF99"/>
        </w:rPr>
        <w:t xml:space="preserve"> </w:t>
      </w:r>
      <w:r w:rsidRPr="000353F4">
        <w:rPr>
          <w:rFonts w:hint="eastAsia"/>
          <w:shd w:val="clear" w:color="auto" w:fill="FFFF99"/>
        </w:rPr>
        <w:t>이 에러 메시지를 기억해 두자.</w:t>
      </w:r>
    </w:p>
    <w:p w14:paraId="2A32EDCC" w14:textId="77777777" w:rsidR="00583FCB" w:rsidRDefault="00583FCB" w:rsidP="00583FCB">
      <w:r>
        <w:t xml:space="preserve">import </w:t>
      </w:r>
      <w:r>
        <w:rPr>
          <w:rFonts w:hint="eastAsia"/>
        </w:rPr>
        <w:t>선언을 안했거나,</w:t>
      </w:r>
      <w:r>
        <w:t xml:space="preserve"> </w:t>
      </w:r>
      <w:r>
        <w:rPr>
          <w:rFonts w:hint="eastAsia"/>
        </w:rPr>
        <w:t>아니면 클래스명에 오타가 있을 때 이 컴파일 에러가 발생한다.</w:t>
      </w:r>
    </w:p>
    <w:p w14:paraId="2A32EDCD" w14:textId="77777777" w:rsidR="00583FCB" w:rsidRDefault="00583FCB" w:rsidP="00583FCB"/>
    <w:p w14:paraId="23A6CD30" w14:textId="77777777" w:rsidR="000353F4" w:rsidRDefault="00583FCB" w:rsidP="00583FCB">
      <w:r>
        <w:rPr>
          <w:rFonts w:hint="eastAsia"/>
        </w:rPr>
        <w:t xml:space="preserve">오타가 아니라면 </w:t>
      </w:r>
      <w:r>
        <w:t xml:space="preserve">import </w:t>
      </w:r>
      <w:r>
        <w:rPr>
          <w:rFonts w:hint="eastAsia"/>
        </w:rPr>
        <w:t>선언을 추가하면 되는데,</w:t>
      </w:r>
      <w:r>
        <w:t xml:space="preserve"> </w:t>
      </w:r>
    </w:p>
    <w:p w14:paraId="2A32EDCE" w14:textId="1BC04DB4" w:rsidR="00583FCB" w:rsidRDefault="00583FCB" w:rsidP="00583FCB">
      <w:r>
        <w:rPr>
          <w:rFonts w:hint="eastAsia"/>
        </w:rPr>
        <w:t xml:space="preserve">위 </w:t>
      </w:r>
      <w:r w:rsidR="000353F4">
        <w:rPr>
          <w:rFonts w:hint="eastAsia"/>
        </w:rPr>
        <w:t>팝업 상자</w:t>
      </w:r>
      <w:r>
        <w:rPr>
          <w:rFonts w:hint="eastAsia"/>
        </w:rPr>
        <w:t xml:space="preserve">에서 </w:t>
      </w:r>
      <w:r>
        <w:t>"import 'SimpleDateFormat' (java.text)"</w:t>
      </w:r>
      <w:r>
        <w:rPr>
          <w:rFonts w:hint="eastAsia"/>
        </w:rPr>
        <w:t>를 클릭하면 자동 추가된다.</w:t>
      </w:r>
    </w:p>
    <w:p w14:paraId="2A32EDCF" w14:textId="77777777" w:rsidR="00583FCB" w:rsidRDefault="00583FCB" w:rsidP="00F72201"/>
    <w:p w14:paraId="2A32EDD0" w14:textId="1AD635C5" w:rsidR="00583FCB" w:rsidRDefault="00583FCB" w:rsidP="00F72201"/>
    <w:p w14:paraId="26D98AD4" w14:textId="264CD7B9" w:rsidR="000353F4" w:rsidRDefault="000353F4" w:rsidP="00F72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53F4" w14:paraId="782BD25E" w14:textId="77777777" w:rsidTr="000353F4">
        <w:tc>
          <w:tcPr>
            <w:tcW w:w="10456" w:type="dxa"/>
          </w:tcPr>
          <w:p w14:paraId="2D06C7CD" w14:textId="51E1286F" w:rsidR="000353F4" w:rsidRDefault="000353F4" w:rsidP="00F72201">
            <w:r w:rsidRPr="00645CAE">
              <w:rPr>
                <w:color w:val="000000"/>
              </w:rPr>
              <w:t xml:space="preserve">Date </w:t>
            </w:r>
            <w:r w:rsidRPr="00645CAE">
              <w:rPr>
                <w:color w:val="6A3E3E"/>
              </w:rPr>
              <w:t>today</w:t>
            </w:r>
            <w:r w:rsidRPr="00645CAE">
              <w:rPr>
                <w:color w:val="000000"/>
              </w:rPr>
              <w:t xml:space="preserve"> = </w:t>
            </w:r>
            <w:r w:rsidRPr="00645CAE">
              <w:rPr>
                <w:color w:val="7F0055"/>
              </w:rPr>
              <w:t>new</w:t>
            </w:r>
            <w:r w:rsidRPr="00645CAE">
              <w:rPr>
                <w:color w:val="000000"/>
              </w:rPr>
              <w:t xml:space="preserve"> Date();</w:t>
            </w:r>
          </w:p>
        </w:tc>
      </w:tr>
    </w:tbl>
    <w:p w14:paraId="2A32EDD1" w14:textId="304685DB" w:rsidR="006B19EE" w:rsidRDefault="006B19EE" w:rsidP="00557A9C">
      <w:r>
        <w:rPr>
          <w:rFonts w:hint="eastAsia"/>
        </w:rPr>
        <w:t>Date 클래스 객체를 생성한다. 생성된 Date 객체에는 생성된 날짜와 시각이 들어있다.</w:t>
      </w:r>
    </w:p>
    <w:p w14:paraId="1C8A023F" w14:textId="739DC36C" w:rsidR="000353F4" w:rsidRDefault="000353F4" w:rsidP="00557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53F4" w14:paraId="21831CA2" w14:textId="77777777" w:rsidTr="000353F4">
        <w:tc>
          <w:tcPr>
            <w:tcW w:w="10456" w:type="dxa"/>
          </w:tcPr>
          <w:p w14:paraId="76908675" w14:textId="11A454EC" w:rsidR="000353F4" w:rsidRDefault="000353F4" w:rsidP="00557A9C">
            <w:r w:rsidRPr="00645CAE">
              <w:rPr>
                <w:color w:val="000000"/>
              </w:rPr>
              <w:t xml:space="preserve">SimpleDateFormat </w:t>
            </w:r>
            <w:r w:rsidRPr="00645CAE">
              <w:rPr>
                <w:color w:val="6A3E3E"/>
              </w:rPr>
              <w:t>f1</w:t>
            </w:r>
            <w:r w:rsidRPr="00645CAE">
              <w:rPr>
                <w:color w:val="000000"/>
              </w:rPr>
              <w:t xml:space="preserve"> = </w:t>
            </w:r>
            <w:r w:rsidRPr="00645CAE">
              <w:rPr>
                <w:color w:val="7F0055"/>
              </w:rPr>
              <w:t>new</w:t>
            </w:r>
            <w:r w:rsidRPr="00645CAE">
              <w:rPr>
                <w:color w:val="000000"/>
              </w:rPr>
              <w:t xml:space="preserve"> SimpleDateFormat(</w:t>
            </w:r>
            <w:r w:rsidRPr="00645CAE">
              <w:rPr>
                <w:color w:val="2A00FF"/>
              </w:rPr>
              <w:t>"yyyy-MM-dd a hh:mm:ss"</w:t>
            </w:r>
            <w:r w:rsidRPr="00645CAE">
              <w:rPr>
                <w:color w:val="000000"/>
              </w:rPr>
              <w:t>);</w:t>
            </w:r>
          </w:p>
        </w:tc>
      </w:tr>
    </w:tbl>
    <w:p w14:paraId="1296D5A1" w14:textId="77777777" w:rsidR="000353F4" w:rsidRDefault="000353F4" w:rsidP="000353F4">
      <w:r>
        <w:rPr>
          <w:rFonts w:hint="eastAsia"/>
        </w:rPr>
        <w:t>Date 객체에 들어있는 날짜와 시각을 원하는 형태로 출력하려면,</w:t>
      </w:r>
    </w:p>
    <w:p w14:paraId="3F8E4FA4" w14:textId="27291D0A" w:rsidR="000353F4" w:rsidRDefault="000353F4" w:rsidP="000353F4">
      <w:r>
        <w:rPr>
          <w:rFonts w:hint="eastAsia"/>
        </w:rPr>
        <w:t>SimpleDateFormat 클래스 객체가 필요하다.</w:t>
      </w:r>
    </w:p>
    <w:p w14:paraId="51920B5D" w14:textId="2C2DFAB8" w:rsidR="000353F4" w:rsidRDefault="000353F4" w:rsidP="000353F4">
      <w:r>
        <w:rPr>
          <w:rFonts w:hint="eastAsia"/>
        </w:rPr>
        <w:t>SimpleDateFormat 클래스의 생성자 파라미터로 날짜와 시각의 형태를 지정한다.</w:t>
      </w:r>
    </w:p>
    <w:p w14:paraId="065EF13C" w14:textId="4A5B6A78" w:rsidR="000353F4" w:rsidRDefault="000353F4" w:rsidP="00557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53F4" w14:paraId="78E52D54" w14:textId="77777777" w:rsidTr="000353F4">
        <w:tc>
          <w:tcPr>
            <w:tcW w:w="10456" w:type="dxa"/>
          </w:tcPr>
          <w:p w14:paraId="43719EC8" w14:textId="5B168268" w:rsidR="000353F4" w:rsidRDefault="000353F4" w:rsidP="00501BB1">
            <w:r w:rsidRPr="000353F4">
              <w:rPr>
                <w:color w:val="000000"/>
              </w:rPr>
              <w:t xml:space="preserve">String </w:t>
            </w:r>
            <w:r w:rsidRPr="000353F4">
              <w:rPr>
                <w:color w:val="6A3E3E"/>
              </w:rPr>
              <w:t>s1</w:t>
            </w:r>
            <w:r w:rsidRPr="000353F4">
              <w:rPr>
                <w:color w:val="000000"/>
              </w:rPr>
              <w:t xml:space="preserve"> = </w:t>
            </w:r>
            <w:r w:rsidRPr="000353F4">
              <w:rPr>
                <w:color w:val="6A3E3E"/>
              </w:rPr>
              <w:t>f1</w:t>
            </w:r>
            <w:r w:rsidRPr="000353F4">
              <w:rPr>
                <w:color w:val="000000"/>
              </w:rPr>
              <w:t>.format(</w:t>
            </w:r>
            <w:r w:rsidRPr="000353F4">
              <w:rPr>
                <w:color w:val="6A3E3E"/>
              </w:rPr>
              <w:t>today</w:t>
            </w:r>
            <w:r w:rsidRPr="000353F4">
              <w:rPr>
                <w:color w:val="000000"/>
              </w:rPr>
              <w:t>);</w:t>
            </w:r>
          </w:p>
        </w:tc>
      </w:tr>
    </w:tbl>
    <w:p w14:paraId="2A32EDD5" w14:textId="4E7CD7D8" w:rsidR="006B19EE" w:rsidRDefault="006B19EE" w:rsidP="00557A9C">
      <w:r>
        <w:rPr>
          <w:rFonts w:hint="eastAsia"/>
        </w:rPr>
        <w:t>SimpleDateFormat 클래스의 format 메소드를 호출한다.</w:t>
      </w:r>
    </w:p>
    <w:p w14:paraId="2A32EDD6" w14:textId="63AA31CC" w:rsidR="006B19EE" w:rsidRDefault="006B19EE" w:rsidP="00557A9C">
      <w:r>
        <w:rPr>
          <w:rFonts w:hint="eastAsia"/>
        </w:rPr>
        <w:t>이 메소드의 파라미터는 날짜와 시각을 가지고 있는 Date 객체이다.</w:t>
      </w:r>
    </w:p>
    <w:p w14:paraId="2A32EDD7" w14:textId="69ED22DC" w:rsidR="006B19EE" w:rsidRDefault="0034250F" w:rsidP="00557A9C">
      <w:r>
        <w:rPr>
          <w:rFonts w:hint="eastAsia"/>
        </w:rPr>
        <w:t xml:space="preserve">이 메소드는 </w:t>
      </w:r>
      <w:r w:rsidR="006B19EE">
        <w:rPr>
          <w:rFonts w:hint="eastAsia"/>
        </w:rPr>
        <w:t xml:space="preserve">Date 객체에 들어있는 날짜와 시각을 </w:t>
      </w:r>
      <w:r>
        <w:rPr>
          <w:rFonts w:hint="eastAsia"/>
        </w:rPr>
        <w:t>정해진 형태의 문자열로 만들어 리턴한다.</w:t>
      </w:r>
    </w:p>
    <w:p w14:paraId="495F38F3" w14:textId="46CFE9E3" w:rsidR="000353F4" w:rsidRDefault="000353F4" w:rsidP="00557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7171" w14:paraId="7AD12049" w14:textId="77777777" w:rsidTr="00087171">
        <w:tc>
          <w:tcPr>
            <w:tcW w:w="10456" w:type="dxa"/>
          </w:tcPr>
          <w:p w14:paraId="22F70D97" w14:textId="1E74B2BF" w:rsidR="00087171" w:rsidRDefault="00087171" w:rsidP="00087171">
            <w:pPr>
              <w:pStyle w:val="a0"/>
            </w:pPr>
            <w:r w:rsidRPr="00645CAE">
              <w:rPr>
                <w:color w:val="000000"/>
              </w:rPr>
              <w:t>System.</w:t>
            </w:r>
            <w:r w:rsidRPr="00645CAE">
              <w:rPr>
                <w:color w:val="0000C0"/>
              </w:rPr>
              <w:t>out</w:t>
            </w:r>
            <w:r w:rsidRPr="00645CAE">
              <w:rPr>
                <w:color w:val="000000"/>
              </w:rPr>
              <w:t>.println(</w:t>
            </w:r>
            <w:r w:rsidRPr="00645CAE">
              <w:rPr>
                <w:color w:val="6A3E3E"/>
              </w:rPr>
              <w:t>s</w:t>
            </w:r>
            <w:r>
              <w:rPr>
                <w:color w:val="6A3E3E"/>
              </w:rPr>
              <w:t>1</w:t>
            </w:r>
            <w:r w:rsidRPr="00645CAE">
              <w:rPr>
                <w:color w:val="000000"/>
              </w:rPr>
              <w:t xml:space="preserve">);       </w:t>
            </w:r>
          </w:p>
        </w:tc>
      </w:tr>
    </w:tbl>
    <w:p w14:paraId="314C8B19" w14:textId="53D6F553" w:rsidR="00087171" w:rsidRDefault="00087171" w:rsidP="00557A9C">
      <w:r>
        <w:rPr>
          <w:rFonts w:hint="eastAsia"/>
        </w:rPr>
        <w:t xml:space="preserve">문자열 </w:t>
      </w:r>
      <w:r>
        <w:t>s1</w:t>
      </w:r>
      <w:r>
        <w:rPr>
          <w:rFonts w:hint="eastAsia"/>
        </w:rPr>
        <w:t>의 값을 화면(</w:t>
      </w:r>
      <w:r>
        <w:t>console)</w:t>
      </w:r>
      <w:r>
        <w:rPr>
          <w:rFonts w:hint="eastAsia"/>
        </w:rPr>
        <w:t>에 출력한다.</w:t>
      </w:r>
    </w:p>
    <w:p w14:paraId="2A32EDD9" w14:textId="77777777" w:rsidR="00557A9C" w:rsidRDefault="00557A9C" w:rsidP="00F72201"/>
    <w:p w14:paraId="2A32EDDA" w14:textId="77777777" w:rsidR="00C62C05" w:rsidRDefault="00C62C05" w:rsidP="00F72201"/>
    <w:p w14:paraId="2A32EDDB" w14:textId="77777777" w:rsidR="0034250F" w:rsidRDefault="0068229B" w:rsidP="0068229B">
      <w:pPr>
        <w:pStyle w:val="Heading3"/>
      </w:pPr>
      <w:r>
        <w:rPr>
          <w:rFonts w:hint="eastAsia"/>
        </w:rPr>
        <w:t xml:space="preserve">Date1.java </w:t>
      </w:r>
      <w:r>
        <w:rPr>
          <w:rFonts w:hint="eastAsia"/>
        </w:rPr>
        <w:t>실행</w:t>
      </w:r>
    </w:p>
    <w:p w14:paraId="2A32EDDC" w14:textId="77777777" w:rsidR="0068229B" w:rsidRDefault="0068229B" w:rsidP="0068229B">
      <w:r>
        <w:rPr>
          <w:rFonts w:hint="eastAsia"/>
        </w:rPr>
        <w:t>Date1.java의 편집창에서 Ctrl+F11 단축키를 눌러서 실행한다.</w:t>
      </w:r>
    </w:p>
    <w:p w14:paraId="2A32EDDD" w14:textId="77777777" w:rsidR="0068229B" w:rsidRDefault="0068229B" w:rsidP="0068229B"/>
    <w:p w14:paraId="2A32EDDE" w14:textId="77777777" w:rsidR="0068229B" w:rsidRDefault="0068229B" w:rsidP="0068229B"/>
    <w:p w14:paraId="2A32EDDF" w14:textId="77777777" w:rsidR="0068229B" w:rsidRPr="0068229B" w:rsidRDefault="0068229B" w:rsidP="0068229B">
      <w:r>
        <w:rPr>
          <w:noProof/>
        </w:rPr>
        <w:drawing>
          <wp:inline distT="0" distB="0" distL="0" distR="0" wp14:anchorId="2A32EF1F" wp14:editId="2A32EF20">
            <wp:extent cx="2505075" cy="27241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DE0" w14:textId="77777777" w:rsidR="0034250F" w:rsidRDefault="0068229B" w:rsidP="00F72201">
      <w:r>
        <w:rPr>
          <w:rFonts w:hint="eastAsia"/>
        </w:rPr>
        <w:t xml:space="preserve">Run As 대화상자에서 </w:t>
      </w:r>
      <w:r w:rsidR="000E7DCC">
        <w:rPr>
          <w:rFonts w:hint="eastAsia"/>
        </w:rPr>
        <w:t>"</w:t>
      </w:r>
      <w:r>
        <w:rPr>
          <w:rFonts w:hint="eastAsia"/>
        </w:rPr>
        <w:t>Java Application</w:t>
      </w:r>
      <w:r w:rsidR="000E7DCC">
        <w:rPr>
          <w:rFonts w:hint="eastAsia"/>
        </w:rPr>
        <w:t>"</w:t>
      </w:r>
      <w:r>
        <w:rPr>
          <w:rFonts w:hint="eastAsia"/>
        </w:rPr>
        <w:t>을 선택한다.</w:t>
      </w:r>
    </w:p>
    <w:p w14:paraId="2A32EDE1" w14:textId="77777777" w:rsidR="000E7DCC" w:rsidRDefault="000E7DCC" w:rsidP="00F72201"/>
    <w:p w14:paraId="2A32EDE2" w14:textId="77777777" w:rsidR="000E7DCC" w:rsidRDefault="000E7DCC" w:rsidP="00F72201">
      <w:r>
        <w:rPr>
          <w:rFonts w:hint="eastAsia"/>
        </w:rPr>
        <w:t>"Run on Server"는 톰캣 웹서버에서 JSP 파일을 실행할 때 선택한다.</w:t>
      </w:r>
    </w:p>
    <w:p w14:paraId="2A32EDE3" w14:textId="77777777" w:rsidR="000E7DCC" w:rsidRDefault="000E7DCC" w:rsidP="00F72201">
      <w:r>
        <w:rPr>
          <w:rFonts w:hint="eastAsia"/>
        </w:rPr>
        <w:t>Data1.java의 public static main(String[] args) 메소드를 실행하려면, "Java Application"을 선택해야 한다.</w:t>
      </w:r>
    </w:p>
    <w:p w14:paraId="2A32EDE4" w14:textId="08139C05" w:rsidR="00101466" w:rsidRDefault="00101466" w:rsidP="00F72201">
      <w:r>
        <w:rPr>
          <w:rFonts w:hint="eastAsia"/>
        </w:rPr>
        <w:t>이 경우에는 톰캣 웹서버를 거치지 않고,</w:t>
      </w:r>
      <w:r>
        <w:t xml:space="preserve"> </w:t>
      </w:r>
      <w:r>
        <w:rPr>
          <w:rFonts w:hint="eastAsia"/>
        </w:rPr>
        <w:t xml:space="preserve">바로 </w:t>
      </w:r>
      <w:r w:rsidR="00087171">
        <w:rPr>
          <w:rFonts w:hint="eastAsia"/>
        </w:rPr>
        <w:t>화면</w:t>
      </w:r>
      <w:r w:rsidR="00121F35">
        <w:rPr>
          <w:rFonts w:hint="eastAsia"/>
        </w:rPr>
        <w:t>(</w:t>
      </w:r>
      <w:r w:rsidR="00087171">
        <w:t>console</w:t>
      </w:r>
      <w:r w:rsidR="00121F35">
        <w:rPr>
          <w:rFonts w:hint="eastAsia"/>
        </w:rPr>
        <w:t>)</w:t>
      </w:r>
      <w:r w:rsidR="00087171">
        <w:rPr>
          <w:rFonts w:hint="eastAsia"/>
        </w:rPr>
        <w:t>에서</w:t>
      </w:r>
      <w:r>
        <w:rPr>
          <w:rFonts w:hint="eastAsia"/>
        </w:rPr>
        <w:t xml:space="preserve"> 실행된다.</w:t>
      </w:r>
    </w:p>
    <w:p w14:paraId="2A32EDE5" w14:textId="77777777" w:rsidR="000E7DCC" w:rsidRPr="00087171" w:rsidRDefault="000E7DCC" w:rsidP="00F72201"/>
    <w:p w14:paraId="3999B0ED" w14:textId="77777777" w:rsidR="00087171" w:rsidRDefault="000E7DCC" w:rsidP="00F72201">
      <w:r>
        <w:rPr>
          <w:rFonts w:hint="eastAsia"/>
        </w:rPr>
        <w:t xml:space="preserve">Date1.java의 실행결과 System.out.print(..) 메소드로 출력한 내용은 </w:t>
      </w:r>
    </w:p>
    <w:p w14:paraId="2A32EDE6" w14:textId="0183D547" w:rsidR="000E7DCC" w:rsidRDefault="000E7DCC" w:rsidP="00F72201">
      <w:r>
        <w:rPr>
          <w:rFonts w:hint="eastAsia"/>
        </w:rPr>
        <w:t>이클립스의 console창에 출력된다.</w:t>
      </w:r>
    </w:p>
    <w:p w14:paraId="2A32EDE7" w14:textId="77777777" w:rsidR="000E7DCC" w:rsidRPr="000E7DCC" w:rsidRDefault="000E7DCC" w:rsidP="00F72201">
      <w:r>
        <w:rPr>
          <w:rFonts w:hint="eastAsia"/>
        </w:rPr>
        <w:t>메뉴: Windows - Show View - Console</w:t>
      </w:r>
    </w:p>
    <w:p w14:paraId="2A32EDEA" w14:textId="3FD64B35" w:rsidR="000E7DCC" w:rsidRDefault="004A391B" w:rsidP="00F72201">
      <w:r>
        <w:rPr>
          <w:noProof/>
        </w:rPr>
        <w:drawing>
          <wp:inline distT="0" distB="0" distL="0" distR="0" wp14:anchorId="0D828548" wp14:editId="36CDA76B">
            <wp:extent cx="5083791" cy="1461957"/>
            <wp:effectExtent l="0" t="0" r="3175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3791" cy="146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DED" w14:textId="77777777" w:rsidR="000E7DCC" w:rsidRDefault="000E7DCC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32"/>
        </w:rPr>
      </w:pPr>
      <w:r>
        <w:br w:type="page"/>
      </w:r>
    </w:p>
    <w:p w14:paraId="2A32EDEE" w14:textId="77777777" w:rsidR="0034250F" w:rsidRDefault="0034250F" w:rsidP="0068229B">
      <w:pPr>
        <w:pStyle w:val="Heading2"/>
      </w:pPr>
      <w:bookmarkStart w:id="26" w:name="_Toc508029795"/>
      <w:r>
        <w:rPr>
          <w:rFonts w:hint="eastAsia"/>
        </w:rPr>
        <w:t>SimpleDateFormat 클래스</w:t>
      </w:r>
      <w:bookmarkEnd w:id="26"/>
    </w:p>
    <w:p w14:paraId="2A32EDEF" w14:textId="77777777" w:rsidR="0034250F" w:rsidRDefault="0034250F" w:rsidP="0034250F"/>
    <w:p w14:paraId="2A32EDF0" w14:textId="77777777" w:rsidR="0034250F" w:rsidRDefault="0034250F" w:rsidP="0034250F">
      <w:r>
        <w:rPr>
          <w:rFonts w:hint="eastAsia"/>
        </w:rPr>
        <w:t>Date 객체에 들어있는 날짜와 시각을 원하는 형태의 문자열로 만들기 위해 사용하는 클래스이다.</w:t>
      </w:r>
    </w:p>
    <w:p w14:paraId="2A32EDF1" w14:textId="77777777" w:rsidR="0034250F" w:rsidRDefault="0034250F" w:rsidP="0034250F">
      <w:r>
        <w:rPr>
          <w:rFonts w:hint="eastAsia"/>
        </w:rPr>
        <w:t>생성자 파라미터로 날짜와 시각의 변환 형태를 지정한다.</w:t>
      </w:r>
    </w:p>
    <w:p w14:paraId="2A32EDF2" w14:textId="77777777" w:rsidR="0034250F" w:rsidRDefault="0034250F" w:rsidP="0034250F"/>
    <w:p w14:paraId="2A32EDF3" w14:textId="77777777" w:rsidR="00844C04" w:rsidRDefault="00844C04" w:rsidP="0034250F">
      <w:r>
        <w:rPr>
          <w:rFonts w:hint="eastAsia"/>
        </w:rPr>
        <w:t>형태 지정 방법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9213"/>
      </w:tblGrid>
      <w:tr w:rsidR="0034250F" w14:paraId="2A32EDF6" w14:textId="77777777" w:rsidTr="00844C04">
        <w:tc>
          <w:tcPr>
            <w:tcW w:w="1101" w:type="dxa"/>
          </w:tcPr>
          <w:p w14:paraId="2A32EDF4" w14:textId="77777777" w:rsidR="0034250F" w:rsidRDefault="0034250F" w:rsidP="0034250F">
            <w:r>
              <w:rPr>
                <w:rFonts w:hint="eastAsia"/>
              </w:rPr>
              <w:t>yyyy</w:t>
            </w:r>
          </w:p>
        </w:tc>
        <w:tc>
          <w:tcPr>
            <w:tcW w:w="9213" w:type="dxa"/>
          </w:tcPr>
          <w:p w14:paraId="2A32EDF5" w14:textId="77777777" w:rsidR="0034250F" w:rsidRDefault="0034250F" w:rsidP="0034250F">
            <w:r>
              <w:rPr>
                <w:rFonts w:hint="eastAsia"/>
              </w:rPr>
              <w:t>연도를 4자리 문자열로 (예: 2014)</w:t>
            </w:r>
          </w:p>
        </w:tc>
      </w:tr>
      <w:tr w:rsidR="0034250F" w14:paraId="2A32EDF9" w14:textId="77777777" w:rsidTr="00844C04">
        <w:tc>
          <w:tcPr>
            <w:tcW w:w="1101" w:type="dxa"/>
          </w:tcPr>
          <w:p w14:paraId="2A32EDF7" w14:textId="77777777" w:rsidR="0034250F" w:rsidRDefault="0034250F" w:rsidP="0034250F">
            <w:r>
              <w:rPr>
                <w:rFonts w:hint="eastAsia"/>
              </w:rPr>
              <w:t>yy</w:t>
            </w:r>
          </w:p>
        </w:tc>
        <w:tc>
          <w:tcPr>
            <w:tcW w:w="9213" w:type="dxa"/>
          </w:tcPr>
          <w:p w14:paraId="2A32EDF8" w14:textId="77777777" w:rsidR="0034250F" w:rsidRDefault="0034250F" w:rsidP="0034250F">
            <w:r>
              <w:rPr>
                <w:rFonts w:hint="eastAsia"/>
              </w:rPr>
              <w:t>연도를 2자리 문자열로 (예: 14)</w:t>
            </w:r>
          </w:p>
        </w:tc>
      </w:tr>
      <w:tr w:rsidR="0034250F" w14:paraId="2A32EDFC" w14:textId="77777777" w:rsidTr="00844C04">
        <w:tc>
          <w:tcPr>
            <w:tcW w:w="1101" w:type="dxa"/>
          </w:tcPr>
          <w:p w14:paraId="2A32EDFA" w14:textId="77777777" w:rsidR="0034250F" w:rsidRDefault="0034250F" w:rsidP="0034250F">
            <w:r>
              <w:rPr>
                <w:rFonts w:hint="eastAsia"/>
              </w:rPr>
              <w:t>MM</w:t>
            </w:r>
          </w:p>
        </w:tc>
        <w:tc>
          <w:tcPr>
            <w:tcW w:w="9213" w:type="dxa"/>
          </w:tcPr>
          <w:p w14:paraId="2A32EDFB" w14:textId="77777777" w:rsidR="0034250F" w:rsidRDefault="0034250F" w:rsidP="0034250F">
            <w:r>
              <w:rPr>
                <w:rFonts w:hint="eastAsia"/>
              </w:rPr>
              <w:t>월을 2자리 문자열로    (예: 08, 09, 10, 11, 12)</w:t>
            </w:r>
          </w:p>
        </w:tc>
      </w:tr>
      <w:tr w:rsidR="0034250F" w14:paraId="2A32EDFF" w14:textId="77777777" w:rsidTr="00844C04">
        <w:tc>
          <w:tcPr>
            <w:tcW w:w="1101" w:type="dxa"/>
          </w:tcPr>
          <w:p w14:paraId="2A32EDFD" w14:textId="77777777" w:rsidR="0034250F" w:rsidRDefault="0034250F" w:rsidP="0034250F">
            <w:r>
              <w:rPr>
                <w:rFonts w:hint="eastAsia"/>
              </w:rPr>
              <w:t>M</w:t>
            </w:r>
          </w:p>
        </w:tc>
        <w:tc>
          <w:tcPr>
            <w:tcW w:w="9213" w:type="dxa"/>
          </w:tcPr>
          <w:p w14:paraId="2A32EDFE" w14:textId="77777777" w:rsidR="0034250F" w:rsidRDefault="0034250F" w:rsidP="0034250F">
            <w:r>
              <w:rPr>
                <w:rFonts w:hint="eastAsia"/>
              </w:rPr>
              <w:t>월을 1~2자리 문자열로 (예: 8, 9, 10, 11, 12)</w:t>
            </w:r>
          </w:p>
        </w:tc>
      </w:tr>
      <w:tr w:rsidR="0034250F" w14:paraId="2A32EE02" w14:textId="77777777" w:rsidTr="00844C04">
        <w:tc>
          <w:tcPr>
            <w:tcW w:w="1101" w:type="dxa"/>
          </w:tcPr>
          <w:p w14:paraId="2A32EE00" w14:textId="77777777" w:rsidR="0034250F" w:rsidRDefault="0034250F" w:rsidP="0034250F">
            <w:r>
              <w:rPr>
                <w:rFonts w:hint="eastAsia"/>
              </w:rPr>
              <w:t>dd</w:t>
            </w:r>
          </w:p>
        </w:tc>
        <w:tc>
          <w:tcPr>
            <w:tcW w:w="9213" w:type="dxa"/>
          </w:tcPr>
          <w:p w14:paraId="2A32EE01" w14:textId="77777777" w:rsidR="0034250F" w:rsidRDefault="0034250F" w:rsidP="0034250F">
            <w:r>
              <w:rPr>
                <w:rFonts w:hint="eastAsia"/>
              </w:rPr>
              <w:t>일을 2자리 문자열로    (예: 08, 09, 10, 11, 12)</w:t>
            </w:r>
          </w:p>
        </w:tc>
      </w:tr>
      <w:tr w:rsidR="0034250F" w14:paraId="2A32EE05" w14:textId="77777777" w:rsidTr="00844C04">
        <w:tc>
          <w:tcPr>
            <w:tcW w:w="1101" w:type="dxa"/>
          </w:tcPr>
          <w:p w14:paraId="2A32EE03" w14:textId="77777777" w:rsidR="0034250F" w:rsidRDefault="0034250F" w:rsidP="0034250F">
            <w:r>
              <w:rPr>
                <w:rFonts w:hint="eastAsia"/>
              </w:rPr>
              <w:t>d</w:t>
            </w:r>
          </w:p>
        </w:tc>
        <w:tc>
          <w:tcPr>
            <w:tcW w:w="9213" w:type="dxa"/>
          </w:tcPr>
          <w:p w14:paraId="2A32EE04" w14:textId="77777777" w:rsidR="0034250F" w:rsidRDefault="0034250F" w:rsidP="0034250F">
            <w:r>
              <w:rPr>
                <w:rFonts w:hint="eastAsia"/>
              </w:rPr>
              <w:t>일을 1~2자리 문자열로 (예: 8, 9, 10, 11, 12)</w:t>
            </w:r>
          </w:p>
        </w:tc>
      </w:tr>
      <w:tr w:rsidR="0034250F" w14:paraId="2A32EE08" w14:textId="77777777" w:rsidTr="00844C04">
        <w:tc>
          <w:tcPr>
            <w:tcW w:w="1101" w:type="dxa"/>
          </w:tcPr>
          <w:p w14:paraId="2A32EE06" w14:textId="77777777" w:rsidR="0034250F" w:rsidRDefault="0034250F" w:rsidP="0034250F">
            <w:r>
              <w:rPr>
                <w:rFonts w:hint="eastAsia"/>
              </w:rPr>
              <w:t>E</w:t>
            </w:r>
          </w:p>
        </w:tc>
        <w:tc>
          <w:tcPr>
            <w:tcW w:w="9213" w:type="dxa"/>
          </w:tcPr>
          <w:p w14:paraId="2A32EE07" w14:textId="77777777" w:rsidR="0034250F" w:rsidRDefault="0034250F" w:rsidP="0034250F">
            <w:r>
              <w:rPr>
                <w:rFonts w:hint="eastAsia"/>
              </w:rPr>
              <w:t>요일</w:t>
            </w:r>
            <w:r w:rsidR="00844C04">
              <w:rPr>
                <w:rFonts w:hint="eastAsia"/>
              </w:rPr>
              <w:t xml:space="preserve"> (예: 월, 화, 수, 목, 금, 토, 일)</w:t>
            </w:r>
          </w:p>
        </w:tc>
      </w:tr>
      <w:tr w:rsidR="0034250F" w14:paraId="2A32EE0B" w14:textId="77777777" w:rsidTr="00844C04">
        <w:tc>
          <w:tcPr>
            <w:tcW w:w="1101" w:type="dxa"/>
          </w:tcPr>
          <w:p w14:paraId="2A32EE09" w14:textId="77777777" w:rsidR="0034250F" w:rsidRDefault="0034250F" w:rsidP="0034250F">
            <w:r>
              <w:rPr>
                <w:rFonts w:hint="eastAsia"/>
              </w:rPr>
              <w:t>a</w:t>
            </w:r>
          </w:p>
        </w:tc>
        <w:tc>
          <w:tcPr>
            <w:tcW w:w="9213" w:type="dxa"/>
          </w:tcPr>
          <w:p w14:paraId="2A32EE0A" w14:textId="77777777" w:rsidR="0034250F" w:rsidRDefault="00844C04" w:rsidP="0034250F">
            <w:r>
              <w:rPr>
                <w:rFonts w:hint="eastAsia"/>
              </w:rPr>
              <w:t xml:space="preserve">(예: </w:t>
            </w:r>
            <w:r w:rsidR="0034250F"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, </w:t>
            </w:r>
            <w:r w:rsidR="0034250F">
              <w:rPr>
                <w:rFonts w:hint="eastAsia"/>
              </w:rPr>
              <w:t>오후</w:t>
            </w:r>
            <w:r>
              <w:rPr>
                <w:rFonts w:hint="eastAsia"/>
              </w:rPr>
              <w:t>)</w:t>
            </w:r>
          </w:p>
        </w:tc>
      </w:tr>
      <w:tr w:rsidR="0034250F" w14:paraId="2A32EE0E" w14:textId="77777777" w:rsidTr="00844C04">
        <w:tc>
          <w:tcPr>
            <w:tcW w:w="1101" w:type="dxa"/>
          </w:tcPr>
          <w:p w14:paraId="2A32EE0C" w14:textId="77777777" w:rsidR="0034250F" w:rsidRDefault="0034250F" w:rsidP="0034250F">
            <w:r>
              <w:rPr>
                <w:rFonts w:hint="eastAsia"/>
              </w:rPr>
              <w:t>h</w:t>
            </w:r>
          </w:p>
        </w:tc>
        <w:tc>
          <w:tcPr>
            <w:tcW w:w="9213" w:type="dxa"/>
          </w:tcPr>
          <w:p w14:paraId="2A32EE0D" w14:textId="77777777" w:rsidR="0034250F" w:rsidRDefault="0034250F" w:rsidP="0034250F">
            <w:r>
              <w:rPr>
                <w:rFonts w:hint="eastAsia"/>
              </w:rPr>
              <w:t>1부터 12까지 시각을 1~2자리 문자열로 (예: 1, 2, 3, 4, 5, 6, 7, 8, 9, 10, 11, 12)</w:t>
            </w:r>
          </w:p>
        </w:tc>
      </w:tr>
      <w:tr w:rsidR="0034250F" w14:paraId="2A32EE11" w14:textId="77777777" w:rsidTr="00844C04">
        <w:tc>
          <w:tcPr>
            <w:tcW w:w="1101" w:type="dxa"/>
          </w:tcPr>
          <w:p w14:paraId="2A32EE0F" w14:textId="77777777" w:rsidR="0034250F" w:rsidRPr="0034250F" w:rsidRDefault="0034250F" w:rsidP="0034250F">
            <w:r>
              <w:rPr>
                <w:rFonts w:hint="eastAsia"/>
              </w:rPr>
              <w:t>hh</w:t>
            </w:r>
          </w:p>
        </w:tc>
        <w:tc>
          <w:tcPr>
            <w:tcW w:w="9213" w:type="dxa"/>
          </w:tcPr>
          <w:p w14:paraId="2A32EE10" w14:textId="77777777" w:rsidR="0034250F" w:rsidRDefault="0034250F" w:rsidP="0034250F">
            <w:r>
              <w:rPr>
                <w:rFonts w:hint="eastAsia"/>
              </w:rPr>
              <w:t>1부터 12까지 시각을 2자리 문자열로 (예: 01,</w:t>
            </w:r>
            <w:r w:rsidR="00844C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02,</w:t>
            </w:r>
            <w:r w:rsidR="00844C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03,</w:t>
            </w:r>
            <w:r w:rsidR="00844C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04,</w:t>
            </w:r>
            <w:r w:rsidR="00844C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05,</w:t>
            </w:r>
            <w:r w:rsidR="00844C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06,</w:t>
            </w:r>
            <w:r w:rsidR="00844C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07,</w:t>
            </w:r>
            <w:r w:rsidR="00844C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08,</w:t>
            </w:r>
            <w:r w:rsidR="00844C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09,</w:t>
            </w:r>
            <w:r w:rsidR="00844C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10,</w:t>
            </w:r>
            <w:r w:rsidR="00844C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11,</w:t>
            </w:r>
            <w:r w:rsidR="00844C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12)</w:t>
            </w:r>
          </w:p>
        </w:tc>
      </w:tr>
      <w:tr w:rsidR="0034250F" w14:paraId="2A32EE14" w14:textId="77777777" w:rsidTr="00844C04">
        <w:tc>
          <w:tcPr>
            <w:tcW w:w="1101" w:type="dxa"/>
          </w:tcPr>
          <w:p w14:paraId="2A32EE12" w14:textId="77777777" w:rsidR="0034250F" w:rsidRPr="00844C04" w:rsidRDefault="00844C04" w:rsidP="0034250F">
            <w:r>
              <w:rPr>
                <w:rFonts w:hint="eastAsia"/>
              </w:rPr>
              <w:t>H</w:t>
            </w:r>
          </w:p>
        </w:tc>
        <w:tc>
          <w:tcPr>
            <w:tcW w:w="9213" w:type="dxa"/>
          </w:tcPr>
          <w:p w14:paraId="2A32EE13" w14:textId="77777777" w:rsidR="0034250F" w:rsidRDefault="00844C04" w:rsidP="00844C04">
            <w:r>
              <w:rPr>
                <w:rFonts w:hint="eastAsia"/>
              </w:rPr>
              <w:t>0부터 23까지 시각을 1~2자리 문자열로 (예: 0, 1, 2, 3, 4, 5, 6, 7, 8, 9, 10 ... 20, 21, 22, 23)</w:t>
            </w:r>
          </w:p>
        </w:tc>
      </w:tr>
      <w:tr w:rsidR="00844C04" w14:paraId="2A32EE17" w14:textId="77777777" w:rsidTr="00844C04">
        <w:tc>
          <w:tcPr>
            <w:tcW w:w="1101" w:type="dxa"/>
          </w:tcPr>
          <w:p w14:paraId="2A32EE15" w14:textId="77777777" w:rsidR="00844C04" w:rsidRDefault="00844C04" w:rsidP="0034250F">
            <w:r>
              <w:rPr>
                <w:rFonts w:hint="eastAsia"/>
              </w:rPr>
              <w:t>HH</w:t>
            </w:r>
          </w:p>
        </w:tc>
        <w:tc>
          <w:tcPr>
            <w:tcW w:w="9213" w:type="dxa"/>
          </w:tcPr>
          <w:p w14:paraId="2A32EE16" w14:textId="77777777" w:rsidR="00844C04" w:rsidRDefault="00844C04" w:rsidP="00844C04">
            <w:r>
              <w:rPr>
                <w:rFonts w:hint="eastAsia"/>
              </w:rPr>
              <w:t>0부터 23까지 시각을 2자리 문자열로 (예: 00, 01, 02, 03, 04, 05, 06, 07, ... 20, 21, 22, 23)</w:t>
            </w:r>
          </w:p>
        </w:tc>
      </w:tr>
    </w:tbl>
    <w:p w14:paraId="2A32EE18" w14:textId="77777777" w:rsidR="0034250F" w:rsidRDefault="0034250F" w:rsidP="0034250F"/>
    <w:p w14:paraId="2A32EE19" w14:textId="77777777" w:rsidR="00844C04" w:rsidRDefault="00844C04" w:rsidP="00342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18"/>
      </w:tblGrid>
      <w:tr w:rsidR="00844C04" w:rsidRPr="00844C04" w14:paraId="2A32EE1C" w14:textId="77777777" w:rsidTr="00844C04">
        <w:tc>
          <w:tcPr>
            <w:tcW w:w="5332" w:type="dxa"/>
            <w:shd w:val="clear" w:color="auto" w:fill="F2F2F2" w:themeFill="background1" w:themeFillShade="F2"/>
          </w:tcPr>
          <w:p w14:paraId="2A32EE1A" w14:textId="77777777" w:rsidR="00844C04" w:rsidRPr="00844C04" w:rsidRDefault="00844C04" w:rsidP="0034250F">
            <w:pPr>
              <w:rPr>
                <w:b/>
              </w:rPr>
            </w:pPr>
            <w:r w:rsidRPr="00844C04">
              <w:rPr>
                <w:rFonts w:hint="eastAsia"/>
                <w:b/>
              </w:rPr>
              <w:t>SimpleDateFormat 클래스 생성자 파라미터의 예</w:t>
            </w:r>
          </w:p>
        </w:tc>
        <w:tc>
          <w:tcPr>
            <w:tcW w:w="5332" w:type="dxa"/>
            <w:shd w:val="clear" w:color="auto" w:fill="F2F2F2" w:themeFill="background1" w:themeFillShade="F2"/>
          </w:tcPr>
          <w:p w14:paraId="2A32EE1B" w14:textId="77777777" w:rsidR="00844C04" w:rsidRPr="00844C04" w:rsidRDefault="00844C04" w:rsidP="0034250F">
            <w:pPr>
              <w:rPr>
                <w:b/>
              </w:rPr>
            </w:pPr>
            <w:r w:rsidRPr="00844C04">
              <w:rPr>
                <w:rFonts w:hint="eastAsia"/>
                <w:b/>
              </w:rPr>
              <w:t>format 메소드 리턴 값의 예</w:t>
            </w:r>
          </w:p>
        </w:tc>
      </w:tr>
      <w:tr w:rsidR="00844C04" w14:paraId="2A32EE1F" w14:textId="77777777" w:rsidTr="00844C04">
        <w:tc>
          <w:tcPr>
            <w:tcW w:w="5332" w:type="dxa"/>
          </w:tcPr>
          <w:p w14:paraId="2A32EE1D" w14:textId="77777777" w:rsidR="00844C04" w:rsidRDefault="00844C04" w:rsidP="0034250F">
            <w:r>
              <w:rPr>
                <w:rFonts w:hint="eastAsia"/>
              </w:rPr>
              <w:t>yyyy-MM-dd a hh:mm:ss</w:t>
            </w:r>
          </w:p>
        </w:tc>
        <w:tc>
          <w:tcPr>
            <w:tcW w:w="5332" w:type="dxa"/>
          </w:tcPr>
          <w:p w14:paraId="2A32EE1E" w14:textId="77777777" w:rsidR="00844C04" w:rsidRPr="00844C04" w:rsidRDefault="00844C04" w:rsidP="00844C04">
            <w:r>
              <w:rPr>
                <w:rFonts w:hint="eastAsia"/>
              </w:rPr>
              <w:t>2014-07-10 오후 01:40:23</w:t>
            </w:r>
          </w:p>
        </w:tc>
      </w:tr>
      <w:tr w:rsidR="00844C04" w14:paraId="2A32EE22" w14:textId="77777777" w:rsidTr="00844C04">
        <w:tc>
          <w:tcPr>
            <w:tcW w:w="5332" w:type="dxa"/>
          </w:tcPr>
          <w:p w14:paraId="2A32EE20" w14:textId="77777777" w:rsidR="00844C04" w:rsidRDefault="00844C04" w:rsidP="0034250F">
            <w:r>
              <w:rPr>
                <w:rFonts w:hint="eastAsia"/>
              </w:rPr>
              <w:t>yy-MM-dd E HH:mm:ss</w:t>
            </w:r>
          </w:p>
        </w:tc>
        <w:tc>
          <w:tcPr>
            <w:tcW w:w="5332" w:type="dxa"/>
          </w:tcPr>
          <w:p w14:paraId="2A32EE21" w14:textId="77777777" w:rsidR="00844C04" w:rsidRPr="00844C04" w:rsidRDefault="00844C04" w:rsidP="0034250F">
            <w:r>
              <w:rPr>
                <w:rFonts w:hint="eastAsia"/>
              </w:rPr>
              <w:t>14-07-10 목 13:40:23</w:t>
            </w:r>
          </w:p>
        </w:tc>
      </w:tr>
      <w:tr w:rsidR="00844C04" w14:paraId="2A32EE25" w14:textId="77777777" w:rsidTr="00844C04">
        <w:tc>
          <w:tcPr>
            <w:tcW w:w="5332" w:type="dxa"/>
          </w:tcPr>
          <w:p w14:paraId="2A32EE23" w14:textId="77777777" w:rsidR="00844C04" w:rsidRDefault="00844C04" w:rsidP="0034250F">
            <w:r>
              <w:rPr>
                <w:rFonts w:hint="eastAsia"/>
              </w:rPr>
              <w:t>yyyy년 M월 d일 E요일 H시 m분 s초</w:t>
            </w:r>
          </w:p>
        </w:tc>
        <w:tc>
          <w:tcPr>
            <w:tcW w:w="5332" w:type="dxa"/>
          </w:tcPr>
          <w:p w14:paraId="2A32EE24" w14:textId="77777777" w:rsidR="00844C04" w:rsidRDefault="00844C04" w:rsidP="0034250F">
            <w:r>
              <w:rPr>
                <w:rFonts w:hint="eastAsia"/>
              </w:rPr>
              <w:t>2014년 7월 10일 목요일 13시 40분 23초</w:t>
            </w:r>
          </w:p>
        </w:tc>
      </w:tr>
      <w:tr w:rsidR="0068229B" w14:paraId="2A32EE28" w14:textId="77777777" w:rsidTr="00844C04">
        <w:tc>
          <w:tcPr>
            <w:tcW w:w="5332" w:type="dxa"/>
          </w:tcPr>
          <w:p w14:paraId="2A32EE26" w14:textId="77777777" w:rsidR="0068229B" w:rsidRDefault="0068229B" w:rsidP="0034250F">
            <w:r>
              <w:rPr>
                <w:rFonts w:hint="eastAsia"/>
              </w:rPr>
              <w:t>yyyy-MM-dd</w:t>
            </w:r>
          </w:p>
        </w:tc>
        <w:tc>
          <w:tcPr>
            <w:tcW w:w="5332" w:type="dxa"/>
          </w:tcPr>
          <w:p w14:paraId="2A32EE27" w14:textId="77777777" w:rsidR="0068229B" w:rsidRDefault="0068229B" w:rsidP="0034250F">
            <w:r>
              <w:rPr>
                <w:rFonts w:hint="eastAsia"/>
              </w:rPr>
              <w:t>2014-07-10</w:t>
            </w:r>
          </w:p>
        </w:tc>
      </w:tr>
      <w:tr w:rsidR="0068229B" w14:paraId="2A32EE2B" w14:textId="77777777" w:rsidTr="00844C04">
        <w:tc>
          <w:tcPr>
            <w:tcW w:w="5332" w:type="dxa"/>
          </w:tcPr>
          <w:p w14:paraId="2A32EE29" w14:textId="77777777" w:rsidR="0068229B" w:rsidRDefault="0068229B" w:rsidP="0034250F">
            <w:r>
              <w:rPr>
                <w:rFonts w:hint="eastAsia"/>
              </w:rPr>
              <w:t>HH:mm:ss</w:t>
            </w:r>
          </w:p>
        </w:tc>
        <w:tc>
          <w:tcPr>
            <w:tcW w:w="5332" w:type="dxa"/>
          </w:tcPr>
          <w:p w14:paraId="2A32EE2A" w14:textId="77777777" w:rsidR="0068229B" w:rsidRDefault="0068229B" w:rsidP="0034250F">
            <w:r>
              <w:rPr>
                <w:rFonts w:hint="eastAsia"/>
              </w:rPr>
              <w:t>13:40:23</w:t>
            </w:r>
          </w:p>
        </w:tc>
      </w:tr>
    </w:tbl>
    <w:p w14:paraId="2A32EE2C" w14:textId="77777777" w:rsidR="00844C04" w:rsidRDefault="00844C04" w:rsidP="0034250F"/>
    <w:p w14:paraId="2A32EE2D" w14:textId="77777777" w:rsidR="000E7DCC" w:rsidRDefault="000E7DCC" w:rsidP="0034250F"/>
    <w:p w14:paraId="2A32EE2E" w14:textId="77777777" w:rsidR="000E7DCC" w:rsidRDefault="000E7DCC" w:rsidP="0034250F"/>
    <w:p w14:paraId="2A32EE2F" w14:textId="77777777" w:rsidR="00645CAE" w:rsidRDefault="00645CAE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32"/>
        </w:rPr>
      </w:pPr>
      <w:r>
        <w:br w:type="page"/>
      </w:r>
    </w:p>
    <w:p w14:paraId="2A32EE30" w14:textId="77777777" w:rsidR="000E7DCC" w:rsidRDefault="000E7DCC" w:rsidP="000E7DCC">
      <w:pPr>
        <w:pStyle w:val="Heading2"/>
      </w:pPr>
      <w:bookmarkStart w:id="27" w:name="_Toc508029796"/>
      <w:r>
        <w:rPr>
          <w:rFonts w:hint="eastAsia"/>
        </w:rPr>
        <w:t>date1.jsp</w:t>
      </w:r>
      <w:bookmarkEnd w:id="27"/>
    </w:p>
    <w:p w14:paraId="2A32EE31" w14:textId="77777777" w:rsidR="000E7DCC" w:rsidRDefault="000E7DCC" w:rsidP="000E7DCC"/>
    <w:p w14:paraId="2A32EE32" w14:textId="6A3FF932" w:rsidR="000E7DCC" w:rsidRDefault="000E7DCC" w:rsidP="000E7DCC">
      <w:r>
        <w:rPr>
          <w:rFonts w:hint="eastAsia"/>
        </w:rPr>
        <w:t xml:space="preserve">날짜 출력을 </w:t>
      </w:r>
      <w:r w:rsidR="00087171">
        <w:t>JSP</w:t>
      </w:r>
      <w:r>
        <w:rPr>
          <w:rFonts w:hint="eastAsia"/>
        </w:rPr>
        <w:t>에서도 구현해보자.</w:t>
      </w:r>
    </w:p>
    <w:p w14:paraId="2A32EE33" w14:textId="77777777" w:rsidR="000E7DCC" w:rsidRPr="00087171" w:rsidRDefault="000E7DCC" w:rsidP="000E7DCC"/>
    <w:p w14:paraId="2A32EE34" w14:textId="77777777" w:rsidR="000E7DCC" w:rsidRDefault="000E7DCC" w:rsidP="000E7DCC">
      <w:pPr>
        <w:pStyle w:val="Heading3"/>
      </w:pPr>
      <w:r>
        <w:rPr>
          <w:rFonts w:hint="eastAsia"/>
        </w:rPr>
        <w:t>WebContent</w:t>
      </w:r>
      <w:r w:rsidR="00C62C05">
        <w:rPr>
          <w:rFonts w:hint="eastAsia"/>
        </w:rPr>
        <w:t>/jsp01/</w:t>
      </w:r>
      <w:r>
        <w:rPr>
          <w:rFonts w:hint="eastAsia"/>
        </w:rPr>
        <w:t xml:space="preserve">date1.jsp </w:t>
      </w:r>
      <w:r>
        <w:rPr>
          <w:rFonts w:hint="eastAsia"/>
        </w:rPr>
        <w:t>생성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E7DCC" w:rsidRPr="00645CAE" w14:paraId="2A32EE7D" w14:textId="77777777" w:rsidTr="00CA133C">
        <w:tc>
          <w:tcPr>
            <w:tcW w:w="426" w:type="dxa"/>
          </w:tcPr>
          <w:p w14:paraId="2A32EE35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1</w:t>
            </w:r>
          </w:p>
          <w:p w14:paraId="2A32EE36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2</w:t>
            </w:r>
          </w:p>
          <w:p w14:paraId="2A32EE37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3</w:t>
            </w:r>
          </w:p>
          <w:p w14:paraId="2A32EE38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4</w:t>
            </w:r>
          </w:p>
          <w:p w14:paraId="2A32EE39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5</w:t>
            </w:r>
          </w:p>
          <w:p w14:paraId="2A32EE3A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6</w:t>
            </w:r>
          </w:p>
          <w:p w14:paraId="2A32EE3B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7</w:t>
            </w:r>
          </w:p>
          <w:p w14:paraId="2A32EE3C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8</w:t>
            </w:r>
          </w:p>
          <w:p w14:paraId="2A32EE3D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9</w:t>
            </w:r>
          </w:p>
          <w:p w14:paraId="2A32EE3E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10</w:t>
            </w:r>
          </w:p>
          <w:p w14:paraId="2A32EE3F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11</w:t>
            </w:r>
          </w:p>
          <w:p w14:paraId="2A32EE40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12</w:t>
            </w:r>
          </w:p>
          <w:p w14:paraId="2A32EE41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13</w:t>
            </w:r>
          </w:p>
          <w:p w14:paraId="2A32EE42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14</w:t>
            </w:r>
          </w:p>
          <w:p w14:paraId="2A32EE43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15</w:t>
            </w:r>
          </w:p>
          <w:p w14:paraId="2A32EE44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16</w:t>
            </w:r>
          </w:p>
          <w:p w14:paraId="2A32EE45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17</w:t>
            </w:r>
          </w:p>
          <w:p w14:paraId="2A32EE46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18</w:t>
            </w:r>
          </w:p>
          <w:p w14:paraId="2A32EE47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19</w:t>
            </w:r>
          </w:p>
          <w:p w14:paraId="2A32EE48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20</w:t>
            </w:r>
          </w:p>
          <w:p w14:paraId="2A32EE49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21</w:t>
            </w:r>
          </w:p>
          <w:p w14:paraId="2A32EE4A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22</w:t>
            </w:r>
          </w:p>
          <w:p w14:paraId="2A32EE4B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23</w:t>
            </w:r>
          </w:p>
          <w:p w14:paraId="2A32EE4C" w14:textId="77777777" w:rsidR="000E7DCC" w:rsidRPr="00645CAE" w:rsidRDefault="000E7DCC" w:rsidP="00645CAE">
            <w:pPr>
              <w:pStyle w:val="a0"/>
            </w:pPr>
            <w:r w:rsidRPr="00645CAE">
              <w:rPr>
                <w:rFonts w:hint="eastAsia"/>
              </w:rPr>
              <w:t>24</w:t>
            </w:r>
          </w:p>
          <w:p w14:paraId="2A32EE4D" w14:textId="77777777" w:rsidR="00645CAE" w:rsidRPr="00645CAE" w:rsidRDefault="00645CAE" w:rsidP="00645CAE">
            <w:pPr>
              <w:pStyle w:val="a0"/>
            </w:pPr>
            <w:r w:rsidRPr="00645CAE">
              <w:rPr>
                <w:rFonts w:hint="eastAsia"/>
              </w:rPr>
              <w:t>25</w:t>
            </w:r>
          </w:p>
          <w:p w14:paraId="2A32EE4E" w14:textId="77777777" w:rsidR="00645CAE" w:rsidRPr="00645CAE" w:rsidRDefault="00645CAE" w:rsidP="00645CAE">
            <w:pPr>
              <w:pStyle w:val="a0"/>
            </w:pPr>
            <w:r w:rsidRPr="00645CAE">
              <w:rPr>
                <w:rFonts w:hint="eastAsia"/>
              </w:rPr>
              <w:t>26</w:t>
            </w:r>
          </w:p>
          <w:p w14:paraId="2A32EE4F" w14:textId="77777777" w:rsidR="00645CAE" w:rsidRPr="00645CAE" w:rsidRDefault="00645CAE" w:rsidP="00645CAE">
            <w:pPr>
              <w:pStyle w:val="a0"/>
            </w:pPr>
            <w:r w:rsidRPr="00645CAE">
              <w:rPr>
                <w:rFonts w:hint="eastAsia"/>
              </w:rPr>
              <w:t>27</w:t>
            </w:r>
          </w:p>
          <w:p w14:paraId="2A32EE50" w14:textId="77777777" w:rsidR="00645CAE" w:rsidRPr="00645CAE" w:rsidRDefault="00645CAE" w:rsidP="00645CAE">
            <w:pPr>
              <w:pStyle w:val="a0"/>
            </w:pPr>
            <w:r w:rsidRPr="00645CAE">
              <w:rPr>
                <w:rFonts w:hint="eastAsia"/>
              </w:rPr>
              <w:t>28</w:t>
            </w:r>
          </w:p>
          <w:p w14:paraId="2A32EE51" w14:textId="77777777" w:rsidR="00645CAE" w:rsidRPr="00645CAE" w:rsidRDefault="00645CAE" w:rsidP="00645CAE">
            <w:pPr>
              <w:pStyle w:val="a0"/>
            </w:pPr>
            <w:r w:rsidRPr="00645CAE">
              <w:rPr>
                <w:rFonts w:hint="eastAsia"/>
              </w:rPr>
              <w:t>29</w:t>
            </w:r>
          </w:p>
          <w:p w14:paraId="2A32EE52" w14:textId="77777777" w:rsidR="00645CAE" w:rsidRPr="00645CAE" w:rsidRDefault="00645CAE" w:rsidP="00645CAE">
            <w:pPr>
              <w:pStyle w:val="a0"/>
            </w:pPr>
            <w:r w:rsidRPr="00645CAE">
              <w:rPr>
                <w:rFonts w:hint="eastAsia"/>
              </w:rPr>
              <w:t>30</w:t>
            </w:r>
          </w:p>
          <w:p w14:paraId="2A32EE53" w14:textId="77777777" w:rsidR="00645CAE" w:rsidRPr="00645CAE" w:rsidRDefault="00645CAE" w:rsidP="00645CAE">
            <w:pPr>
              <w:pStyle w:val="a0"/>
            </w:pPr>
            <w:r w:rsidRPr="00645CAE">
              <w:rPr>
                <w:rFonts w:hint="eastAsia"/>
              </w:rPr>
              <w:t>31</w:t>
            </w:r>
          </w:p>
          <w:p w14:paraId="2A32EE54" w14:textId="77777777" w:rsidR="00645CAE" w:rsidRPr="00645CAE" w:rsidRDefault="00645CAE" w:rsidP="00645CAE">
            <w:pPr>
              <w:pStyle w:val="a0"/>
            </w:pPr>
            <w:r w:rsidRPr="00645CAE">
              <w:rPr>
                <w:rFonts w:hint="eastAsia"/>
              </w:rPr>
              <w:t>32</w:t>
            </w:r>
          </w:p>
          <w:p w14:paraId="2A32EE55" w14:textId="77777777" w:rsidR="00645CAE" w:rsidRPr="00645CAE" w:rsidRDefault="00645CAE" w:rsidP="00645CAE">
            <w:pPr>
              <w:pStyle w:val="a0"/>
            </w:pPr>
            <w:r w:rsidRPr="00645CAE">
              <w:rPr>
                <w:rFonts w:hint="eastAsia"/>
              </w:rPr>
              <w:t>33</w:t>
            </w:r>
          </w:p>
          <w:p w14:paraId="2A32EE56" w14:textId="77777777" w:rsidR="00645CAE" w:rsidRPr="00645CAE" w:rsidRDefault="00645CAE" w:rsidP="00645CAE">
            <w:pPr>
              <w:pStyle w:val="a0"/>
            </w:pPr>
            <w:r w:rsidRPr="00645CAE">
              <w:rPr>
                <w:rFonts w:hint="eastAsia"/>
              </w:rPr>
              <w:t>34</w:t>
            </w:r>
          </w:p>
          <w:p w14:paraId="2A32EE57" w14:textId="77777777" w:rsidR="00645CAE" w:rsidRPr="00645CAE" w:rsidRDefault="00645CAE" w:rsidP="00645CAE">
            <w:pPr>
              <w:pStyle w:val="a0"/>
            </w:pPr>
            <w:r w:rsidRPr="00645CAE">
              <w:rPr>
                <w:rFonts w:hint="eastAsia"/>
              </w:rPr>
              <w:t>35</w:t>
            </w:r>
          </w:p>
          <w:p w14:paraId="2A32EE58" w14:textId="77777777" w:rsidR="00645CAE" w:rsidRPr="00645CAE" w:rsidRDefault="00645CAE" w:rsidP="00645CAE">
            <w:pPr>
              <w:pStyle w:val="a0"/>
            </w:pPr>
            <w:r>
              <w:rPr>
                <w:rFonts w:hint="eastAsia"/>
              </w:rPr>
              <w:t>36</w:t>
            </w:r>
          </w:p>
        </w:tc>
        <w:tc>
          <w:tcPr>
            <w:tcW w:w="10631" w:type="dxa"/>
          </w:tcPr>
          <w:p w14:paraId="2A32EE59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BF5F3F"/>
              </w:rPr>
              <w:t>&lt;%@</w:t>
            </w:r>
            <w:r w:rsidRPr="00645CAE">
              <w:t xml:space="preserve"> </w:t>
            </w:r>
            <w:r w:rsidRPr="00645CAE">
              <w:rPr>
                <w:color w:val="3F7F7F"/>
              </w:rPr>
              <w:t>page</w:t>
            </w:r>
            <w:r w:rsidRPr="00645CAE">
              <w:t xml:space="preserve"> </w:t>
            </w:r>
            <w:r w:rsidRPr="00645CAE">
              <w:rPr>
                <w:color w:val="7F007F"/>
              </w:rPr>
              <w:t>language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"java"</w:t>
            </w:r>
            <w:r w:rsidRPr="00645CAE">
              <w:t xml:space="preserve"> </w:t>
            </w:r>
            <w:r w:rsidRPr="00645CAE">
              <w:rPr>
                <w:color w:val="7F007F"/>
              </w:rPr>
              <w:t>contentType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"text/html; charset=UTF-8"</w:t>
            </w:r>
            <w:r w:rsidRPr="00645CAE">
              <w:t xml:space="preserve"> </w:t>
            </w:r>
            <w:r w:rsidRPr="00645CAE">
              <w:rPr>
                <w:color w:val="7F007F"/>
              </w:rPr>
              <w:t>pageEncoding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"UTF-8"</w:t>
            </w:r>
            <w:r w:rsidRPr="00645CAE">
              <w:rPr>
                <w:color w:val="BF5F3F"/>
              </w:rPr>
              <w:t>%&gt;</w:t>
            </w:r>
          </w:p>
          <w:p w14:paraId="2A32EE5A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BF5F3F"/>
              </w:rPr>
              <w:t>&lt;%@</w:t>
            </w:r>
            <w:r w:rsidRPr="00645CAE">
              <w:t xml:space="preserve"> </w:t>
            </w:r>
            <w:r w:rsidRPr="00645CAE">
              <w:rPr>
                <w:color w:val="3F7F7F"/>
              </w:rPr>
              <w:t>page</w:t>
            </w:r>
            <w:r w:rsidRPr="00645CAE">
              <w:t xml:space="preserve"> </w:t>
            </w:r>
            <w:r w:rsidRPr="00645CAE">
              <w:rPr>
                <w:color w:val="7F007F"/>
              </w:rPr>
              <w:t>import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"java.util.Date, java.text.SimpleDateFormat"</w:t>
            </w:r>
            <w:r w:rsidRPr="00645CAE">
              <w:t xml:space="preserve"> </w:t>
            </w:r>
            <w:r w:rsidRPr="00645CAE">
              <w:rPr>
                <w:color w:val="BF5F3F"/>
              </w:rPr>
              <w:t>%&gt;</w:t>
            </w:r>
          </w:p>
          <w:p w14:paraId="2A32EE5B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&lt;!</w:t>
            </w:r>
            <w:r w:rsidRPr="00645CAE">
              <w:rPr>
                <w:color w:val="3F7F7F"/>
              </w:rPr>
              <w:t>DOCTYPE</w:t>
            </w:r>
            <w:r w:rsidRPr="00645CAE">
              <w:t xml:space="preserve"> </w:t>
            </w:r>
            <w:r w:rsidRPr="00645CAE">
              <w:rPr>
                <w:color w:val="008080"/>
              </w:rPr>
              <w:t>html&gt;</w:t>
            </w:r>
          </w:p>
          <w:p w14:paraId="2A32EE5C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html</w:t>
            </w:r>
            <w:r w:rsidRPr="00645CAE">
              <w:rPr>
                <w:color w:val="008080"/>
              </w:rPr>
              <w:t>&gt;</w:t>
            </w:r>
          </w:p>
          <w:p w14:paraId="2A32EE5D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head</w:t>
            </w:r>
            <w:r w:rsidRPr="00645CAE">
              <w:rPr>
                <w:color w:val="008080"/>
              </w:rPr>
              <w:t>&gt;</w:t>
            </w:r>
          </w:p>
          <w:p w14:paraId="2A32EE5E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meta</w:t>
            </w:r>
            <w:r w:rsidRPr="00645CAE">
              <w:t xml:space="preserve"> </w:t>
            </w:r>
            <w:r w:rsidRPr="00645CAE">
              <w:rPr>
                <w:color w:val="7F007F"/>
              </w:rPr>
              <w:t>http-equiv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"Content-Type"</w:t>
            </w:r>
            <w:r w:rsidRPr="00645CAE">
              <w:t xml:space="preserve"> </w:t>
            </w:r>
            <w:r w:rsidRPr="00645CAE">
              <w:rPr>
                <w:color w:val="7F007F"/>
              </w:rPr>
              <w:t>content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"text/html; charset=UTF-8"</w:t>
            </w:r>
            <w:r w:rsidRPr="00645CAE">
              <w:rPr>
                <w:color w:val="008080"/>
              </w:rPr>
              <w:t>&gt;</w:t>
            </w:r>
          </w:p>
          <w:p w14:paraId="2A32EE60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head</w:t>
            </w:r>
            <w:r w:rsidRPr="00645CAE">
              <w:rPr>
                <w:color w:val="008080"/>
              </w:rPr>
              <w:t>&gt;</w:t>
            </w:r>
          </w:p>
          <w:p w14:paraId="2A32EE61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body</w:t>
            </w:r>
            <w:r w:rsidRPr="00645CAE">
              <w:rPr>
                <w:color w:val="008080"/>
              </w:rPr>
              <w:t>&gt;</w:t>
            </w:r>
          </w:p>
          <w:p w14:paraId="2A32EE62" w14:textId="77777777" w:rsidR="00645CAE" w:rsidRPr="00645CAE" w:rsidRDefault="00645CAE" w:rsidP="00645CAE">
            <w:pPr>
              <w:pStyle w:val="a0"/>
            </w:pPr>
          </w:p>
          <w:p w14:paraId="2A32EE63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BF5F3F"/>
              </w:rPr>
              <w:t>&lt;%</w:t>
            </w:r>
          </w:p>
          <w:p w14:paraId="2A32EE64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0000"/>
              </w:rPr>
              <w:t xml:space="preserve">    Date today = </w:t>
            </w:r>
            <w:r w:rsidRPr="00645CAE">
              <w:rPr>
                <w:color w:val="7F0055"/>
              </w:rPr>
              <w:t>new</w:t>
            </w:r>
            <w:r w:rsidRPr="00645CAE">
              <w:rPr>
                <w:color w:val="000000"/>
              </w:rPr>
              <w:t xml:space="preserve"> Date();</w:t>
            </w:r>
          </w:p>
          <w:p w14:paraId="2A32EE65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0000"/>
              </w:rPr>
              <w:t xml:space="preserve">        </w:t>
            </w:r>
          </w:p>
          <w:p w14:paraId="2A32EE66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0000"/>
              </w:rPr>
              <w:t xml:space="preserve">    SimpleDateFormat f1 = </w:t>
            </w:r>
            <w:r w:rsidRPr="00645CAE">
              <w:rPr>
                <w:color w:val="7F0055"/>
              </w:rPr>
              <w:t>new</w:t>
            </w:r>
            <w:r w:rsidRPr="00645CAE">
              <w:rPr>
                <w:color w:val="000000"/>
              </w:rPr>
              <w:t xml:space="preserve"> SimpleDateFormat(</w:t>
            </w:r>
            <w:r w:rsidRPr="00645CAE">
              <w:rPr>
                <w:color w:val="2A00FF"/>
              </w:rPr>
              <w:t>"yyyy-MM-dd a hh:mm:ss"</w:t>
            </w:r>
            <w:r w:rsidRPr="00645CAE">
              <w:rPr>
                <w:color w:val="000000"/>
              </w:rPr>
              <w:t>);</w:t>
            </w:r>
          </w:p>
          <w:p w14:paraId="2A32EE67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0000"/>
              </w:rPr>
              <w:t xml:space="preserve">    String s1 = f1.format(today);</w:t>
            </w:r>
          </w:p>
          <w:p w14:paraId="2A32EE68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0000"/>
              </w:rPr>
              <w:t xml:space="preserve">        </w:t>
            </w:r>
          </w:p>
          <w:p w14:paraId="2A32EE69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0000"/>
              </w:rPr>
              <w:t xml:space="preserve">    SimpleDateFormat f2 = </w:t>
            </w:r>
            <w:r w:rsidRPr="00645CAE">
              <w:rPr>
                <w:color w:val="7F0055"/>
              </w:rPr>
              <w:t>new</w:t>
            </w:r>
            <w:r w:rsidRPr="00645CAE">
              <w:rPr>
                <w:color w:val="000000"/>
              </w:rPr>
              <w:t xml:space="preserve"> SimpleDateFormat(</w:t>
            </w:r>
            <w:r w:rsidRPr="00645CAE">
              <w:rPr>
                <w:color w:val="2A00FF"/>
              </w:rPr>
              <w:t>"yyyy-MM-dd HH:mm:ss"</w:t>
            </w:r>
            <w:r w:rsidRPr="00645CAE">
              <w:rPr>
                <w:color w:val="000000"/>
              </w:rPr>
              <w:t>);</w:t>
            </w:r>
          </w:p>
          <w:p w14:paraId="2A32EE6A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0000"/>
              </w:rPr>
              <w:t xml:space="preserve">    String s2 = f2.format(today);</w:t>
            </w:r>
          </w:p>
          <w:p w14:paraId="2A32EE6B" w14:textId="77777777" w:rsidR="00645CAE" w:rsidRPr="00645CAE" w:rsidRDefault="00645CAE" w:rsidP="00645CAE">
            <w:pPr>
              <w:pStyle w:val="a0"/>
            </w:pPr>
          </w:p>
          <w:p w14:paraId="2A32EE6C" w14:textId="2679F0AE" w:rsidR="00645CAE" w:rsidRPr="00645CAE" w:rsidRDefault="00645CAE" w:rsidP="00645CAE">
            <w:pPr>
              <w:pStyle w:val="a0"/>
            </w:pPr>
            <w:r w:rsidRPr="00645CAE">
              <w:rPr>
                <w:color w:val="000000"/>
              </w:rPr>
              <w:t xml:space="preserve">    SimpleDateFormat f3 = </w:t>
            </w:r>
            <w:r w:rsidRPr="00645CAE">
              <w:rPr>
                <w:color w:val="7F0055"/>
              </w:rPr>
              <w:t>new</w:t>
            </w:r>
            <w:r w:rsidRPr="00645CAE">
              <w:rPr>
                <w:color w:val="000000"/>
              </w:rPr>
              <w:t xml:space="preserve"> SimpleDateFormat(</w:t>
            </w:r>
            <w:r w:rsidRPr="00645CAE">
              <w:rPr>
                <w:color w:val="2A00FF"/>
              </w:rPr>
              <w:t>"yy-M-d H:m:s"</w:t>
            </w:r>
            <w:r w:rsidRPr="00645CAE">
              <w:rPr>
                <w:color w:val="000000"/>
              </w:rPr>
              <w:t>);</w:t>
            </w:r>
          </w:p>
          <w:p w14:paraId="2A32EE6D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0000"/>
              </w:rPr>
              <w:t xml:space="preserve">    String s3 = f3.format(today);</w:t>
            </w:r>
          </w:p>
          <w:p w14:paraId="2A32EE6E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BF5F3F"/>
              </w:rPr>
              <w:t>%&gt;</w:t>
            </w:r>
          </w:p>
          <w:p w14:paraId="2A32EE6F" w14:textId="77777777" w:rsidR="00645CAE" w:rsidRPr="00645CAE" w:rsidRDefault="00645CAE" w:rsidP="00645CAE">
            <w:pPr>
              <w:pStyle w:val="a0"/>
            </w:pPr>
          </w:p>
          <w:p w14:paraId="2A32EE70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h1</w:t>
            </w:r>
            <w:r w:rsidRPr="00645CAE">
              <w:rPr>
                <w:color w:val="008080"/>
              </w:rPr>
              <w:t>&gt;</w:t>
            </w:r>
            <w:r w:rsidRPr="00645CAE">
              <w:rPr>
                <w:rFonts w:hint="eastAsia"/>
                <w:color w:val="000000"/>
              </w:rPr>
              <w:t>날짜</w:t>
            </w:r>
            <w:r w:rsidRPr="00645CAE">
              <w:rPr>
                <w:color w:val="000000"/>
              </w:rPr>
              <w:t xml:space="preserve"> </w:t>
            </w:r>
            <w:r w:rsidRPr="00645CAE">
              <w:rPr>
                <w:rFonts w:hint="eastAsia"/>
                <w:color w:val="000000"/>
              </w:rPr>
              <w:t>출력</w:t>
            </w: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h1</w:t>
            </w:r>
            <w:r w:rsidRPr="00645CAE">
              <w:rPr>
                <w:color w:val="008080"/>
              </w:rPr>
              <w:t>&gt;</w:t>
            </w:r>
          </w:p>
          <w:p w14:paraId="2A32EE71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div</w:t>
            </w:r>
            <w:r w:rsidRPr="00645CAE">
              <w:rPr>
                <w:color w:val="008080"/>
              </w:rPr>
              <w:t>&gt;</w:t>
            </w:r>
          </w:p>
          <w:p w14:paraId="2A32EE72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0000"/>
              </w:rPr>
              <w:t xml:space="preserve">    </w:t>
            </w:r>
            <w:r w:rsidRPr="00645CAE">
              <w:rPr>
                <w:color w:val="BF5F3F"/>
              </w:rPr>
              <w:t>&lt;%=</w:t>
            </w:r>
            <w:r w:rsidRPr="00645CAE">
              <w:rPr>
                <w:color w:val="000000"/>
              </w:rPr>
              <w:t xml:space="preserve"> s1 </w:t>
            </w:r>
            <w:r w:rsidRPr="00645CAE">
              <w:rPr>
                <w:color w:val="BF5F3F"/>
              </w:rPr>
              <w:t>%&gt;</w:t>
            </w:r>
          </w:p>
          <w:p w14:paraId="2A32EE73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div</w:t>
            </w:r>
            <w:r w:rsidRPr="00645CAE">
              <w:rPr>
                <w:color w:val="008080"/>
              </w:rPr>
              <w:t>&gt;</w:t>
            </w:r>
          </w:p>
          <w:p w14:paraId="2A32EE74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div</w:t>
            </w:r>
            <w:r w:rsidRPr="00645CAE">
              <w:rPr>
                <w:color w:val="008080"/>
              </w:rPr>
              <w:t>&gt;</w:t>
            </w:r>
          </w:p>
          <w:p w14:paraId="2A32EE75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0000"/>
              </w:rPr>
              <w:t xml:space="preserve">    </w:t>
            </w:r>
            <w:r w:rsidRPr="00645CAE">
              <w:rPr>
                <w:color w:val="BF5F3F"/>
              </w:rPr>
              <w:t>&lt;%=</w:t>
            </w:r>
            <w:r w:rsidRPr="00645CAE">
              <w:rPr>
                <w:color w:val="000000"/>
              </w:rPr>
              <w:t xml:space="preserve"> s2 </w:t>
            </w:r>
            <w:r w:rsidRPr="00645CAE">
              <w:rPr>
                <w:color w:val="BF5F3F"/>
              </w:rPr>
              <w:t>%&gt;</w:t>
            </w:r>
          </w:p>
          <w:p w14:paraId="2A32EE76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div</w:t>
            </w:r>
            <w:r w:rsidRPr="00645CAE">
              <w:rPr>
                <w:color w:val="008080"/>
              </w:rPr>
              <w:t>&gt;</w:t>
            </w:r>
          </w:p>
          <w:p w14:paraId="2A32EE77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</w:t>
            </w:r>
            <w:r w:rsidRPr="00645CAE">
              <w:rPr>
                <w:color w:val="3F7F7F"/>
              </w:rPr>
              <w:t>div</w:t>
            </w:r>
            <w:r w:rsidRPr="00645CAE">
              <w:rPr>
                <w:color w:val="008080"/>
              </w:rPr>
              <w:t>&gt;</w:t>
            </w:r>
          </w:p>
          <w:p w14:paraId="2A32EE78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0000"/>
              </w:rPr>
              <w:t xml:space="preserve">    </w:t>
            </w:r>
            <w:r w:rsidRPr="00645CAE">
              <w:rPr>
                <w:color w:val="BF5F3F"/>
              </w:rPr>
              <w:t>&lt;%=</w:t>
            </w:r>
            <w:r w:rsidRPr="00645CAE">
              <w:rPr>
                <w:color w:val="000000"/>
              </w:rPr>
              <w:t xml:space="preserve"> s3 </w:t>
            </w:r>
            <w:r w:rsidRPr="00645CAE">
              <w:rPr>
                <w:color w:val="BF5F3F"/>
              </w:rPr>
              <w:t>%&gt;</w:t>
            </w:r>
          </w:p>
          <w:p w14:paraId="2A32EE79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div</w:t>
            </w:r>
            <w:r w:rsidRPr="00645CAE">
              <w:rPr>
                <w:color w:val="008080"/>
              </w:rPr>
              <w:t>&gt;</w:t>
            </w:r>
          </w:p>
          <w:p w14:paraId="2A32EE7A" w14:textId="77777777" w:rsidR="00645CAE" w:rsidRPr="00645CAE" w:rsidRDefault="00645CAE" w:rsidP="00645CAE">
            <w:pPr>
              <w:pStyle w:val="a0"/>
            </w:pPr>
          </w:p>
          <w:p w14:paraId="2A32EE7B" w14:textId="77777777" w:rsidR="00645CAE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body</w:t>
            </w:r>
            <w:r w:rsidRPr="00645CAE">
              <w:rPr>
                <w:color w:val="008080"/>
              </w:rPr>
              <w:t>&gt;</w:t>
            </w:r>
          </w:p>
          <w:p w14:paraId="2A32EE7C" w14:textId="77777777" w:rsidR="000E7DCC" w:rsidRPr="00645CAE" w:rsidRDefault="00645CAE" w:rsidP="00645CAE">
            <w:pPr>
              <w:pStyle w:val="a0"/>
            </w:pPr>
            <w:r w:rsidRPr="00645CAE">
              <w:rPr>
                <w:color w:val="008080"/>
              </w:rPr>
              <w:t>&lt;/</w:t>
            </w:r>
            <w:r w:rsidRPr="00645CAE">
              <w:rPr>
                <w:color w:val="3F7F7F"/>
              </w:rPr>
              <w:t>html</w:t>
            </w:r>
            <w:r w:rsidRPr="00645CAE">
              <w:rPr>
                <w:color w:val="008080"/>
              </w:rPr>
              <w:t>&gt;</w:t>
            </w:r>
          </w:p>
        </w:tc>
      </w:tr>
    </w:tbl>
    <w:p w14:paraId="2A32EE7E" w14:textId="23229526" w:rsidR="000E7DCC" w:rsidRDefault="000E7DCC" w:rsidP="000E7D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7171" w14:paraId="0516256E" w14:textId="77777777" w:rsidTr="00087171">
        <w:tc>
          <w:tcPr>
            <w:tcW w:w="10456" w:type="dxa"/>
          </w:tcPr>
          <w:p w14:paraId="705B9954" w14:textId="78E04D7A" w:rsidR="00087171" w:rsidRDefault="00087171" w:rsidP="000E7DCC">
            <w:r w:rsidRPr="00645CAE">
              <w:rPr>
                <w:color w:val="BF5F3F"/>
              </w:rPr>
              <w:t>&lt;%@</w:t>
            </w:r>
            <w:r w:rsidRPr="00645CAE">
              <w:t xml:space="preserve"> </w:t>
            </w:r>
            <w:r w:rsidRPr="00645CAE">
              <w:rPr>
                <w:color w:val="3F7F7F"/>
              </w:rPr>
              <w:t>page</w:t>
            </w:r>
            <w:r w:rsidRPr="00645CAE">
              <w:t xml:space="preserve"> </w:t>
            </w:r>
            <w:r w:rsidRPr="00645CAE">
              <w:rPr>
                <w:color w:val="7F007F"/>
              </w:rPr>
              <w:t>import</w:t>
            </w:r>
            <w:r w:rsidRPr="00645CAE">
              <w:rPr>
                <w:color w:val="000000"/>
              </w:rPr>
              <w:t>=</w:t>
            </w:r>
            <w:r w:rsidRPr="00645CAE">
              <w:rPr>
                <w:color w:val="2A00FF"/>
              </w:rPr>
              <w:t>"java.util.Date, java.text.SimpleDateFormat"</w:t>
            </w:r>
            <w:r w:rsidRPr="00645CAE">
              <w:t xml:space="preserve"> </w:t>
            </w:r>
            <w:r w:rsidRPr="00645CAE">
              <w:rPr>
                <w:color w:val="BF5F3F"/>
              </w:rPr>
              <w:t>%&gt;</w:t>
            </w:r>
          </w:p>
        </w:tc>
      </w:tr>
    </w:tbl>
    <w:p w14:paraId="047909A1" w14:textId="77777777" w:rsidR="00087171" w:rsidRDefault="00645CAE" w:rsidP="000E7DCC">
      <w:r>
        <w:rPr>
          <w:rFonts w:hint="eastAsia"/>
        </w:rPr>
        <w:t>JSP 파일에서는 import를 위와 같이 구현해야 한다.</w:t>
      </w:r>
      <w:r>
        <w:br/>
      </w:r>
    </w:p>
    <w:p w14:paraId="2A32EE82" w14:textId="77777777" w:rsidR="00645CAE" w:rsidRDefault="00645CAE" w:rsidP="000E7DCC"/>
    <w:p w14:paraId="2A32EE83" w14:textId="77777777" w:rsidR="00645CAE" w:rsidRDefault="00645CAE" w:rsidP="000E7DCC"/>
    <w:p w14:paraId="2A32EE84" w14:textId="77777777" w:rsidR="00645CAE" w:rsidRDefault="00645CAE" w:rsidP="00645CAE">
      <w:pPr>
        <w:pStyle w:val="Heading3"/>
      </w:pPr>
      <w:r>
        <w:rPr>
          <w:rFonts w:hint="eastAsia"/>
        </w:rPr>
        <w:t>실행결과</w:t>
      </w:r>
    </w:p>
    <w:p w14:paraId="2A32EE85" w14:textId="6D45A340" w:rsidR="00645CAE" w:rsidRDefault="009E584C" w:rsidP="00645CAE">
      <w:r>
        <w:rPr>
          <w:noProof/>
        </w:rPr>
        <w:drawing>
          <wp:inline distT="0" distB="0" distL="0" distR="0" wp14:anchorId="2394B0B5" wp14:editId="7F3CBAF0">
            <wp:extent cx="3118513" cy="1588519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8513" cy="158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E86" w14:textId="77777777" w:rsidR="00645CAE" w:rsidRDefault="00645CAE" w:rsidP="00645CAE"/>
    <w:p w14:paraId="2A32EE87" w14:textId="77777777" w:rsidR="00645CAE" w:rsidRDefault="00070A4B" w:rsidP="00645CAE">
      <w:pPr>
        <w:pStyle w:val="Heading3"/>
      </w:pPr>
      <w:r>
        <w:rPr>
          <w:rFonts w:hint="eastAsia"/>
        </w:rPr>
        <w:t xml:space="preserve">date1.jsp </w:t>
      </w:r>
      <w:r>
        <w:rPr>
          <w:rFonts w:hint="eastAsia"/>
        </w:rPr>
        <w:t>실행결과</w:t>
      </w:r>
      <w:r>
        <w:rPr>
          <w:rFonts w:hint="eastAsia"/>
        </w:rPr>
        <w:t xml:space="preserve"> </w:t>
      </w:r>
      <w:r w:rsidR="00645CAE">
        <w:rPr>
          <w:rFonts w:hint="eastAsia"/>
        </w:rPr>
        <w:t>소스보기</w:t>
      </w:r>
    </w:p>
    <w:p w14:paraId="2A32EE88" w14:textId="64B74D76" w:rsidR="00645CAE" w:rsidRDefault="007C00CA" w:rsidP="00645CAE">
      <w:r>
        <w:rPr>
          <w:noProof/>
        </w:rPr>
        <w:drawing>
          <wp:inline distT="0" distB="0" distL="0" distR="0" wp14:anchorId="67238D2B" wp14:editId="45942617">
            <wp:extent cx="4921250" cy="3206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4915" cy="32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AA2F" w14:textId="77777777" w:rsidR="009E584C" w:rsidRDefault="009E584C" w:rsidP="00645CAE"/>
    <w:p w14:paraId="2A32EE89" w14:textId="77777777" w:rsidR="00645CAE" w:rsidRDefault="00645CAE" w:rsidP="00645CAE">
      <w:r>
        <w:rPr>
          <w:rFonts w:hint="eastAsia"/>
        </w:rPr>
        <w:t>톰캣 웹서버에서 date1.jsp의 실행결과로 출력되어 웹브라우저에 전달된 내용은 위와 같다.</w:t>
      </w:r>
    </w:p>
    <w:p w14:paraId="2A32EE8A" w14:textId="77777777" w:rsidR="00645CAE" w:rsidRDefault="00645CAE" w:rsidP="00645CAE"/>
    <w:p w14:paraId="2A32EE8B" w14:textId="77777777" w:rsidR="00645CAE" w:rsidRDefault="00645CAE" w:rsidP="00645CAE"/>
    <w:p w14:paraId="2A32EE8C" w14:textId="77777777" w:rsidR="00CA133C" w:rsidRDefault="00CA133C" w:rsidP="00645CAE"/>
    <w:p w14:paraId="2A32EE8D" w14:textId="77777777" w:rsidR="0016660B" w:rsidRDefault="0016660B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40"/>
          <w:szCs w:val="28"/>
        </w:rPr>
      </w:pPr>
      <w:r>
        <w:br w:type="page"/>
      </w:r>
    </w:p>
    <w:p w14:paraId="2A32EE8E" w14:textId="77777777" w:rsidR="00CA133C" w:rsidRDefault="00CA133C" w:rsidP="00CA133C">
      <w:pPr>
        <w:pStyle w:val="Heading1"/>
      </w:pPr>
      <w:bookmarkStart w:id="28" w:name="_Toc397183976"/>
      <w:bookmarkStart w:id="29" w:name="_Toc508029797"/>
      <w:r>
        <w:rPr>
          <w:rFonts w:hint="eastAsia"/>
        </w:rPr>
        <w:t>연습문제</w:t>
      </w:r>
      <w:bookmarkEnd w:id="28"/>
      <w:bookmarkEnd w:id="29"/>
    </w:p>
    <w:p w14:paraId="2A32EE8F" w14:textId="5DA39800" w:rsidR="00CA133C" w:rsidRDefault="00CA133C" w:rsidP="00CA133C"/>
    <w:p w14:paraId="680B0E3E" w14:textId="59367CAB" w:rsidR="00087171" w:rsidRDefault="00087171" w:rsidP="00087171">
      <w:pPr>
        <w:pStyle w:val="Heading2"/>
      </w:pPr>
      <w:bookmarkStart w:id="30" w:name="_Toc508029798"/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코드 분석</w:t>
      </w:r>
      <w:bookmarkEnd w:id="30"/>
    </w:p>
    <w:p w14:paraId="2A32EE90" w14:textId="77777777" w:rsidR="00CA133C" w:rsidRDefault="00CA133C" w:rsidP="00CA133C">
      <w:r>
        <w:rPr>
          <w:rFonts w:hint="eastAsia"/>
        </w:rPr>
        <w:t>아래 코드의 실행 결과 출력되는 내용을 적으시오.</w:t>
      </w:r>
    </w:p>
    <w:p w14:paraId="2A32EE91" w14:textId="77777777" w:rsidR="00CA133C" w:rsidRDefault="00CA133C" w:rsidP="00CA133C">
      <w:pPr>
        <w:pStyle w:val="a"/>
      </w:pPr>
      <w:r>
        <w:rPr>
          <w:rFonts w:hint="eastAsia"/>
        </w:rPr>
        <w:t>&lt;%</w:t>
      </w:r>
    </w:p>
    <w:p w14:paraId="2A32EE92" w14:textId="77777777" w:rsidR="00CA133C" w:rsidRDefault="00CA133C" w:rsidP="00CA133C">
      <w:pPr>
        <w:pStyle w:val="a"/>
      </w:pPr>
      <w:r>
        <w:rPr>
          <w:rFonts w:hint="eastAsia"/>
        </w:rPr>
        <w:t xml:space="preserve">    String s1 = "hello";</w:t>
      </w:r>
    </w:p>
    <w:p w14:paraId="2A32EE93" w14:textId="77777777" w:rsidR="00CA133C" w:rsidRDefault="00CA133C" w:rsidP="00CA133C">
      <w:pPr>
        <w:pStyle w:val="a"/>
      </w:pPr>
      <w:r>
        <w:rPr>
          <w:rFonts w:hint="eastAsia"/>
        </w:rPr>
        <w:t xml:space="preserve">    String s2 = "world";</w:t>
      </w:r>
    </w:p>
    <w:p w14:paraId="2A32EE94" w14:textId="77777777" w:rsidR="00CA133C" w:rsidRDefault="00CA133C" w:rsidP="00CA133C">
      <w:pPr>
        <w:pStyle w:val="a"/>
      </w:pPr>
    </w:p>
    <w:p w14:paraId="2A32EE95" w14:textId="77777777" w:rsidR="00CA133C" w:rsidRDefault="00CA133C" w:rsidP="00CA133C">
      <w:pPr>
        <w:pStyle w:val="a"/>
      </w:pPr>
      <w:r>
        <w:rPr>
          <w:rFonts w:hint="eastAsia"/>
        </w:rPr>
        <w:t xml:space="preserve">    out.println(s1);</w:t>
      </w:r>
    </w:p>
    <w:p w14:paraId="2A32EE96" w14:textId="77777777" w:rsidR="00CA133C" w:rsidRDefault="00CA133C" w:rsidP="00CA133C">
      <w:pPr>
        <w:pStyle w:val="a"/>
      </w:pPr>
      <w:r>
        <w:rPr>
          <w:rFonts w:hint="eastAsia"/>
        </w:rPr>
        <w:t xml:space="preserve">    out.println(s2);</w:t>
      </w:r>
    </w:p>
    <w:p w14:paraId="2A32EE97" w14:textId="77777777" w:rsidR="00CA133C" w:rsidRDefault="00CA133C" w:rsidP="00CA133C">
      <w:pPr>
        <w:pStyle w:val="a"/>
      </w:pPr>
      <w:r>
        <w:rPr>
          <w:rFonts w:hint="eastAsia"/>
        </w:rPr>
        <w:t xml:space="preserve">    out.println(s1 + s2);</w:t>
      </w:r>
    </w:p>
    <w:p w14:paraId="2A32EE98" w14:textId="77777777" w:rsidR="00CA133C" w:rsidRDefault="00CA133C" w:rsidP="00CA133C">
      <w:pPr>
        <w:pStyle w:val="a"/>
      </w:pPr>
      <w:r>
        <w:rPr>
          <w:rFonts w:hint="eastAsia"/>
        </w:rPr>
        <w:t xml:space="preserve">    out.println("s1");</w:t>
      </w:r>
    </w:p>
    <w:p w14:paraId="2A32EE99" w14:textId="77777777" w:rsidR="00CA133C" w:rsidRDefault="00CA133C" w:rsidP="00CA133C">
      <w:pPr>
        <w:pStyle w:val="a"/>
      </w:pPr>
      <w:r>
        <w:rPr>
          <w:rFonts w:hint="eastAsia"/>
        </w:rPr>
        <w:t xml:space="preserve">    out.println("s2");</w:t>
      </w:r>
    </w:p>
    <w:p w14:paraId="2A32EE9A" w14:textId="77777777" w:rsidR="00CA133C" w:rsidRDefault="00CA133C" w:rsidP="00CA133C">
      <w:pPr>
        <w:pStyle w:val="a"/>
      </w:pPr>
      <w:r>
        <w:rPr>
          <w:rFonts w:hint="eastAsia"/>
        </w:rPr>
        <w:t xml:space="preserve">    out.println("s1" + "s2");</w:t>
      </w:r>
    </w:p>
    <w:p w14:paraId="2A32EE9B" w14:textId="77777777" w:rsidR="00CA133C" w:rsidRDefault="00CA133C" w:rsidP="00CA133C">
      <w:pPr>
        <w:pStyle w:val="a"/>
      </w:pPr>
      <w:r>
        <w:rPr>
          <w:rFonts w:hint="eastAsia"/>
        </w:rPr>
        <w:t xml:space="preserve">    out.println("s1 + s2");</w:t>
      </w:r>
    </w:p>
    <w:p w14:paraId="2A32EE9C" w14:textId="77777777" w:rsidR="00CA133C" w:rsidRDefault="00CA133C" w:rsidP="00CA133C">
      <w:pPr>
        <w:pStyle w:val="a"/>
      </w:pPr>
      <w:r>
        <w:rPr>
          <w:rFonts w:hint="eastAsia"/>
        </w:rPr>
        <w:t>%&gt;</w:t>
      </w:r>
    </w:p>
    <w:p w14:paraId="2A32EE9D" w14:textId="77777777" w:rsidR="00CA133C" w:rsidRDefault="00CA133C" w:rsidP="00CA133C">
      <w:pPr>
        <w:pStyle w:val="a"/>
      </w:pPr>
      <w:r>
        <w:rPr>
          <w:rFonts w:hint="eastAsia"/>
        </w:rPr>
        <w:t>&lt;%= s1 %&gt;</w:t>
      </w:r>
    </w:p>
    <w:p w14:paraId="2A32EE9E" w14:textId="77777777" w:rsidR="00CA133C" w:rsidRDefault="00CA133C" w:rsidP="00CA133C">
      <w:pPr>
        <w:pStyle w:val="a"/>
      </w:pPr>
      <w:r>
        <w:rPr>
          <w:rFonts w:hint="eastAsia"/>
        </w:rPr>
        <w:t>&lt;%= s2 %&gt;</w:t>
      </w:r>
    </w:p>
    <w:p w14:paraId="2A32EE9F" w14:textId="77777777" w:rsidR="00CA133C" w:rsidRDefault="00CA133C" w:rsidP="00CA133C">
      <w:pPr>
        <w:pStyle w:val="a"/>
      </w:pPr>
      <w:r>
        <w:rPr>
          <w:rFonts w:hint="eastAsia"/>
        </w:rPr>
        <w:t>&lt;%= s1 + s2 %&gt;</w:t>
      </w:r>
    </w:p>
    <w:p w14:paraId="2A32EEA0" w14:textId="77777777" w:rsidR="00CA133C" w:rsidRDefault="00CA133C" w:rsidP="00CA133C">
      <w:pPr>
        <w:pStyle w:val="a"/>
      </w:pPr>
      <w:r>
        <w:rPr>
          <w:rFonts w:hint="eastAsia"/>
        </w:rPr>
        <w:t>&lt;%= "s1" %&gt;</w:t>
      </w:r>
    </w:p>
    <w:p w14:paraId="2A32EEA1" w14:textId="77777777" w:rsidR="00CA133C" w:rsidRDefault="00CA133C" w:rsidP="00CA133C">
      <w:pPr>
        <w:pStyle w:val="a"/>
      </w:pPr>
      <w:r>
        <w:rPr>
          <w:rFonts w:hint="eastAsia"/>
        </w:rPr>
        <w:t>&lt;%= "s2" %&gt;</w:t>
      </w:r>
    </w:p>
    <w:p w14:paraId="2A32EEA2" w14:textId="77777777" w:rsidR="00CA133C" w:rsidRDefault="00CA133C" w:rsidP="00CA133C">
      <w:pPr>
        <w:pStyle w:val="a"/>
      </w:pPr>
      <w:r>
        <w:rPr>
          <w:rFonts w:hint="eastAsia"/>
        </w:rPr>
        <w:t>&lt;%= "s1" + "s2" %&gt;</w:t>
      </w:r>
    </w:p>
    <w:p w14:paraId="2A32EEA3" w14:textId="77777777" w:rsidR="00CA133C" w:rsidRDefault="00CA133C" w:rsidP="00CA133C">
      <w:pPr>
        <w:pStyle w:val="a"/>
      </w:pPr>
      <w:r>
        <w:rPr>
          <w:rFonts w:hint="eastAsia"/>
        </w:rPr>
        <w:t>&lt;%= "s1 + s2" %&gt;</w:t>
      </w:r>
    </w:p>
    <w:p w14:paraId="2A32EEA5" w14:textId="77777777" w:rsidR="00FB52E2" w:rsidRDefault="00FB52E2" w:rsidP="00CA133C"/>
    <w:p w14:paraId="2A32EEA6" w14:textId="77777777" w:rsidR="00FB52E2" w:rsidRDefault="00FB52E2" w:rsidP="00CA133C"/>
    <w:p w14:paraId="2A32EEA7" w14:textId="77777777" w:rsidR="0016660B" w:rsidRDefault="0016660B" w:rsidP="0016660B">
      <w:r>
        <w:rPr>
          <w:rFonts w:hint="eastAsia"/>
        </w:rPr>
        <w:t>아래 코드의 실행 결과 출력되는 내용을 적으시오.</w:t>
      </w:r>
    </w:p>
    <w:p w14:paraId="2A32EEA8" w14:textId="77777777" w:rsidR="0016660B" w:rsidRDefault="0016660B" w:rsidP="0016660B">
      <w:pPr>
        <w:pStyle w:val="a"/>
      </w:pPr>
      <w:r>
        <w:rPr>
          <w:rFonts w:hint="eastAsia"/>
        </w:rPr>
        <w:t>4 x 7 = &lt;%= 4 * 7 %&gt;</w:t>
      </w:r>
    </w:p>
    <w:p w14:paraId="2A32EEA9" w14:textId="77777777" w:rsidR="0016660B" w:rsidRDefault="0016660B" w:rsidP="0016660B">
      <w:pPr>
        <w:pStyle w:val="a"/>
      </w:pPr>
      <w:r>
        <w:rPr>
          <w:rFonts w:hint="eastAsia"/>
        </w:rPr>
        <w:t>4 x 8 = &lt;%= 4 * 8 %&gt;</w:t>
      </w:r>
    </w:p>
    <w:p w14:paraId="2A32EEAA" w14:textId="77777777" w:rsidR="0016660B" w:rsidRDefault="0016660B" w:rsidP="0016660B">
      <w:pPr>
        <w:pStyle w:val="a"/>
      </w:pPr>
      <w:r>
        <w:rPr>
          <w:rFonts w:hint="eastAsia"/>
        </w:rPr>
        <w:t>4 x 9 = &lt;%= 4 * 9 %&gt;</w:t>
      </w:r>
    </w:p>
    <w:p w14:paraId="2A32EEAC" w14:textId="77777777" w:rsidR="00FB52E2" w:rsidRDefault="00FB52E2" w:rsidP="0016660B"/>
    <w:p w14:paraId="2A32EEAD" w14:textId="77777777" w:rsidR="00FB52E2" w:rsidRDefault="00FB52E2" w:rsidP="0016660B"/>
    <w:p w14:paraId="2A32EEAE" w14:textId="77777777" w:rsidR="0016660B" w:rsidRDefault="0016660B" w:rsidP="0016660B">
      <w:r>
        <w:rPr>
          <w:rFonts w:hint="eastAsia"/>
        </w:rPr>
        <w:t>아래 코드의 실행 결과 출력되는 내용을 적으시오.</w:t>
      </w:r>
    </w:p>
    <w:p w14:paraId="2A32EEAF" w14:textId="77777777" w:rsidR="0016660B" w:rsidRDefault="0016660B" w:rsidP="0016660B">
      <w:pPr>
        <w:pStyle w:val="a"/>
      </w:pPr>
      <w:r>
        <w:rPr>
          <w:rFonts w:hint="eastAsia"/>
        </w:rPr>
        <w:t>&lt;% int i = 4; %&gt;</w:t>
      </w:r>
    </w:p>
    <w:p w14:paraId="2A32EEB0" w14:textId="77777777" w:rsidR="0016660B" w:rsidRDefault="0016660B" w:rsidP="0016660B">
      <w:pPr>
        <w:pStyle w:val="a"/>
      </w:pPr>
      <w:r>
        <w:rPr>
          <w:rFonts w:hint="eastAsia"/>
        </w:rPr>
        <w:t>4 x 7 = &lt;%= i * 7 %&gt;</w:t>
      </w:r>
    </w:p>
    <w:p w14:paraId="2A32EEB1" w14:textId="77777777" w:rsidR="0016660B" w:rsidRDefault="0016660B" w:rsidP="0016660B">
      <w:pPr>
        <w:pStyle w:val="a"/>
      </w:pPr>
      <w:r>
        <w:rPr>
          <w:rFonts w:hint="eastAsia"/>
        </w:rPr>
        <w:t>4 x 8 = &lt;%= i * 8 %&gt;</w:t>
      </w:r>
    </w:p>
    <w:p w14:paraId="2A32EEB2" w14:textId="77777777" w:rsidR="0016660B" w:rsidRDefault="0016660B" w:rsidP="0016660B">
      <w:pPr>
        <w:pStyle w:val="a"/>
      </w:pPr>
      <w:r>
        <w:rPr>
          <w:rFonts w:hint="eastAsia"/>
        </w:rPr>
        <w:t>4 x 9 = &lt;%= i * 9 %&gt;</w:t>
      </w:r>
    </w:p>
    <w:p w14:paraId="2A32EEB4" w14:textId="77777777" w:rsidR="00FB52E2" w:rsidRDefault="00FB52E2" w:rsidP="0016660B"/>
    <w:p w14:paraId="2A32EEB5" w14:textId="77777777" w:rsidR="00FB52E2" w:rsidRDefault="00FB52E2" w:rsidP="0016660B"/>
    <w:p w14:paraId="2A32EEB6" w14:textId="77777777" w:rsidR="0016660B" w:rsidRDefault="0016660B" w:rsidP="0016660B">
      <w:r>
        <w:rPr>
          <w:rFonts w:hint="eastAsia"/>
        </w:rPr>
        <w:t>아래 코드의 실행 결과 출력되는 내용을 적으시오.</w:t>
      </w:r>
    </w:p>
    <w:p w14:paraId="2A32EEB7" w14:textId="77777777" w:rsidR="0016660B" w:rsidRDefault="0016660B" w:rsidP="0016660B">
      <w:pPr>
        <w:pStyle w:val="a"/>
      </w:pPr>
      <w:r>
        <w:rPr>
          <w:rFonts w:hint="eastAsia"/>
        </w:rPr>
        <w:t>&lt;%</w:t>
      </w:r>
    </w:p>
    <w:p w14:paraId="2A32EEB8" w14:textId="77777777" w:rsidR="0016660B" w:rsidRDefault="0016660B" w:rsidP="0016660B">
      <w:pPr>
        <w:pStyle w:val="a"/>
      </w:pPr>
      <w:r>
        <w:rPr>
          <w:rFonts w:hint="eastAsia"/>
        </w:rPr>
        <w:t xml:space="preserve">    for (int i=1; i &lt;= 10; ++i) {</w:t>
      </w:r>
    </w:p>
    <w:p w14:paraId="2A32EEB9" w14:textId="77777777" w:rsidR="0016660B" w:rsidRDefault="0016660B" w:rsidP="0016660B">
      <w:pPr>
        <w:pStyle w:val="a"/>
      </w:pPr>
      <w:r>
        <w:rPr>
          <w:rFonts w:hint="eastAsia"/>
        </w:rPr>
        <w:t xml:space="preserve">        out.print("4 x " + i);</w:t>
      </w:r>
    </w:p>
    <w:p w14:paraId="2A32EEBA" w14:textId="77777777" w:rsidR="0016660B" w:rsidRDefault="0016660B" w:rsidP="0016660B">
      <w:pPr>
        <w:pStyle w:val="a"/>
      </w:pPr>
      <w:r>
        <w:rPr>
          <w:rFonts w:hint="eastAsia"/>
        </w:rPr>
        <w:t xml:space="preserve">        out.print(" = ");</w:t>
      </w:r>
    </w:p>
    <w:p w14:paraId="2A32EEBB" w14:textId="77777777" w:rsidR="0016660B" w:rsidRDefault="0016660B" w:rsidP="0016660B">
      <w:pPr>
        <w:pStyle w:val="a"/>
      </w:pPr>
      <w:r>
        <w:rPr>
          <w:rFonts w:hint="eastAsia"/>
        </w:rPr>
        <w:t xml:space="preserve">        out.println(4 * i);</w:t>
      </w:r>
    </w:p>
    <w:p w14:paraId="2A32EEBC" w14:textId="77777777" w:rsidR="0016660B" w:rsidRDefault="0016660B" w:rsidP="0016660B">
      <w:pPr>
        <w:pStyle w:val="a"/>
      </w:pPr>
      <w:r>
        <w:rPr>
          <w:rFonts w:hint="eastAsia"/>
        </w:rPr>
        <w:t xml:space="preserve">    }</w:t>
      </w:r>
    </w:p>
    <w:p w14:paraId="2A32EEBD" w14:textId="77777777" w:rsidR="0016660B" w:rsidRDefault="0016660B" w:rsidP="0016660B">
      <w:pPr>
        <w:pStyle w:val="a"/>
      </w:pPr>
      <w:r>
        <w:rPr>
          <w:rFonts w:hint="eastAsia"/>
        </w:rPr>
        <w:t>%&gt;</w:t>
      </w:r>
    </w:p>
    <w:p w14:paraId="2A32EEBF" w14:textId="77777777" w:rsidR="00FB52E2" w:rsidRDefault="00FB52E2" w:rsidP="0016660B"/>
    <w:p w14:paraId="2A32EEC0" w14:textId="77777777" w:rsidR="00FB52E2" w:rsidRDefault="00FB52E2" w:rsidP="0016660B"/>
    <w:p w14:paraId="2A32EEC1" w14:textId="77777777" w:rsidR="00D1031F" w:rsidRPr="00D1031F" w:rsidRDefault="00D1031F" w:rsidP="0016660B">
      <w:r>
        <w:rPr>
          <w:rFonts w:hint="eastAsia"/>
        </w:rPr>
        <w:t>아래 코드의 실행 결과 출력되는 내용을 적으시오.</w:t>
      </w:r>
    </w:p>
    <w:p w14:paraId="2A32EEC2" w14:textId="77777777" w:rsidR="00D1031F" w:rsidRDefault="00D1031F" w:rsidP="00D1031F">
      <w:pPr>
        <w:pStyle w:val="a"/>
      </w:pPr>
      <w:r>
        <w:t>&lt;table border=1&gt;</w:t>
      </w:r>
    </w:p>
    <w:p w14:paraId="2A32EEC3" w14:textId="77777777" w:rsidR="00D1031F" w:rsidRDefault="00D1031F" w:rsidP="00D1031F">
      <w:pPr>
        <w:pStyle w:val="a"/>
      </w:pPr>
      <w:r>
        <w:t xml:space="preserve">  &lt;tr&gt;</w:t>
      </w:r>
    </w:p>
    <w:p w14:paraId="2A32EEC4" w14:textId="77777777" w:rsidR="00D1031F" w:rsidRDefault="00D1031F" w:rsidP="00D1031F">
      <w:pPr>
        <w:pStyle w:val="a"/>
      </w:pPr>
      <w:r>
        <w:t xml:space="preserve">&lt;% </w:t>
      </w:r>
    </w:p>
    <w:p w14:paraId="2A32EEC5" w14:textId="77777777" w:rsidR="00D1031F" w:rsidRDefault="00D1031F" w:rsidP="00D1031F">
      <w:pPr>
        <w:pStyle w:val="a"/>
      </w:pPr>
      <w:r>
        <w:t xml:space="preserve">      for (int i=1; i &lt;</w:t>
      </w:r>
      <w:r>
        <w:rPr>
          <w:rFonts w:hint="eastAsia"/>
        </w:rPr>
        <w:t>=</w:t>
      </w:r>
      <w:r>
        <w:t xml:space="preserve"> 10; ++i) { </w:t>
      </w:r>
    </w:p>
    <w:p w14:paraId="2A32EEC6" w14:textId="77777777" w:rsidR="006E47B4" w:rsidRDefault="00D1031F" w:rsidP="00D1031F">
      <w:pPr>
        <w:pStyle w:val="a"/>
      </w:pPr>
      <w:r>
        <w:t xml:space="preserve">        out.print("</w:t>
      </w:r>
      <w:r w:rsidR="006E47B4">
        <w:rPr>
          <w:rFonts w:hint="eastAsia"/>
        </w:rPr>
        <w:t xml:space="preserve">    ");</w:t>
      </w:r>
    </w:p>
    <w:p w14:paraId="2A32EEC7" w14:textId="77777777" w:rsidR="00D1031F" w:rsidRDefault="006E47B4" w:rsidP="00D1031F">
      <w:pPr>
        <w:pStyle w:val="a"/>
      </w:pPr>
      <w:r>
        <w:rPr>
          <w:rFonts w:hint="eastAsia"/>
        </w:rPr>
        <w:t xml:space="preserve">        out.print("</w:t>
      </w:r>
      <w:r w:rsidR="00D1031F">
        <w:t>&lt;td&gt;");</w:t>
      </w:r>
    </w:p>
    <w:p w14:paraId="2A32EEC8" w14:textId="77777777" w:rsidR="00D1031F" w:rsidRDefault="00D1031F" w:rsidP="00D1031F">
      <w:pPr>
        <w:pStyle w:val="a"/>
      </w:pPr>
      <w:r>
        <w:t xml:space="preserve">        out.print(i);</w:t>
      </w:r>
    </w:p>
    <w:p w14:paraId="2A32EEC9" w14:textId="77777777" w:rsidR="00D1031F" w:rsidRDefault="00D1031F" w:rsidP="00D1031F">
      <w:pPr>
        <w:pStyle w:val="a"/>
      </w:pPr>
      <w:r>
        <w:t xml:space="preserve">        out.print</w:t>
      </w:r>
      <w:r>
        <w:rPr>
          <w:rFonts w:hint="eastAsia"/>
        </w:rPr>
        <w:t>ln</w:t>
      </w:r>
      <w:r>
        <w:t>("&lt;/td&gt;");</w:t>
      </w:r>
    </w:p>
    <w:p w14:paraId="2A32EECA" w14:textId="77777777" w:rsidR="00D1031F" w:rsidRDefault="00D1031F" w:rsidP="00D1031F">
      <w:pPr>
        <w:pStyle w:val="a"/>
      </w:pPr>
      <w:r>
        <w:t xml:space="preserve">      }</w:t>
      </w:r>
    </w:p>
    <w:p w14:paraId="2A32EECB" w14:textId="77777777" w:rsidR="00D1031F" w:rsidRDefault="00D1031F" w:rsidP="00D1031F">
      <w:pPr>
        <w:pStyle w:val="a"/>
      </w:pPr>
      <w:r>
        <w:t>%&gt;</w:t>
      </w:r>
    </w:p>
    <w:p w14:paraId="2A32EECC" w14:textId="77777777" w:rsidR="00D1031F" w:rsidRDefault="00D1031F" w:rsidP="00D1031F">
      <w:pPr>
        <w:pStyle w:val="a"/>
      </w:pPr>
      <w:r>
        <w:t xml:space="preserve">  &lt;/tr&gt;</w:t>
      </w:r>
    </w:p>
    <w:p w14:paraId="2A32EECD" w14:textId="77777777" w:rsidR="00CA133C" w:rsidRDefault="00D1031F" w:rsidP="00D1031F">
      <w:pPr>
        <w:pStyle w:val="a"/>
      </w:pPr>
      <w:r>
        <w:t xml:space="preserve">&lt;/table&gt; </w:t>
      </w:r>
    </w:p>
    <w:p w14:paraId="2A32EECE" w14:textId="77777777" w:rsidR="00FB52E2" w:rsidRDefault="00FB52E2" w:rsidP="00FB52E2"/>
    <w:p w14:paraId="2A32EECF" w14:textId="77777777" w:rsidR="00FB52E2" w:rsidRDefault="00FB52E2" w:rsidP="00FB52E2"/>
    <w:p w14:paraId="2A32EED0" w14:textId="3C640367" w:rsidR="00FB52E2" w:rsidRDefault="00FB52E2" w:rsidP="00FB52E2"/>
    <w:p w14:paraId="63E34C79" w14:textId="77777777" w:rsidR="00501BB1" w:rsidRDefault="00501BB1" w:rsidP="00FB52E2"/>
    <w:p w14:paraId="2A32EED1" w14:textId="77777777" w:rsidR="00FB52E2" w:rsidRPr="00D1031F" w:rsidRDefault="00FB52E2" w:rsidP="00FB52E2">
      <w:r>
        <w:rPr>
          <w:rFonts w:hint="eastAsia"/>
        </w:rPr>
        <w:t>아래 코드의 실행 결과 출력되는 내용을 적으시오.</w:t>
      </w:r>
    </w:p>
    <w:p w14:paraId="2A32EED2" w14:textId="77777777" w:rsidR="00FB52E2" w:rsidRDefault="00FB52E2" w:rsidP="00FB52E2">
      <w:pPr>
        <w:pStyle w:val="a"/>
      </w:pPr>
      <w:r>
        <w:t>&lt;table border=1&gt;</w:t>
      </w:r>
    </w:p>
    <w:p w14:paraId="2A32EED3" w14:textId="77777777" w:rsidR="00FB52E2" w:rsidRDefault="006E47B4" w:rsidP="00FB52E2">
      <w:pPr>
        <w:pStyle w:val="a"/>
      </w:pPr>
      <w:r>
        <w:rPr>
          <w:rFonts w:hint="eastAsia"/>
        </w:rPr>
        <w:t xml:space="preserve"> </w:t>
      </w:r>
      <w:r w:rsidR="00FB52E2">
        <w:t xml:space="preserve"> &lt;tr&gt;</w:t>
      </w:r>
    </w:p>
    <w:p w14:paraId="2A32EED4" w14:textId="77777777" w:rsidR="00FB52E2" w:rsidRDefault="00FB52E2" w:rsidP="00FB52E2">
      <w:pPr>
        <w:pStyle w:val="a"/>
      </w:pPr>
      <w:r>
        <w:t xml:space="preserve">&lt;% </w:t>
      </w:r>
    </w:p>
    <w:p w14:paraId="2A32EED5" w14:textId="77777777" w:rsidR="00FB52E2" w:rsidRDefault="00FB52E2" w:rsidP="00FB52E2">
      <w:pPr>
        <w:pStyle w:val="a"/>
      </w:pPr>
      <w:r>
        <w:t xml:space="preserve">      for (int i=1; i &lt;</w:t>
      </w:r>
      <w:r>
        <w:rPr>
          <w:rFonts w:hint="eastAsia"/>
        </w:rPr>
        <w:t>=</w:t>
      </w:r>
      <w:r>
        <w:t xml:space="preserve"> 10; ++i) { </w:t>
      </w:r>
    </w:p>
    <w:p w14:paraId="2A32EED6" w14:textId="77777777" w:rsidR="00FB52E2" w:rsidRDefault="00FB52E2" w:rsidP="00FB52E2">
      <w:pPr>
        <w:pStyle w:val="a"/>
      </w:pPr>
      <w:r>
        <w:t xml:space="preserve">        out.print</w:t>
      </w:r>
      <w:r>
        <w:rPr>
          <w:rFonts w:hint="eastAsia"/>
        </w:rPr>
        <w:t>ln</w:t>
      </w:r>
      <w:r>
        <w:t>("</w:t>
      </w:r>
      <w:r w:rsidR="006E47B4">
        <w:rPr>
          <w:rFonts w:hint="eastAsia"/>
        </w:rPr>
        <w:t xml:space="preserve">    </w:t>
      </w:r>
      <w:r>
        <w:t>&lt;td&gt;"</w:t>
      </w:r>
      <w:r>
        <w:rPr>
          <w:rFonts w:hint="eastAsia"/>
        </w:rPr>
        <w:t xml:space="preserve"> + </w:t>
      </w:r>
      <w:r>
        <w:t>i</w:t>
      </w:r>
      <w:r>
        <w:rPr>
          <w:rFonts w:hint="eastAsia"/>
        </w:rPr>
        <w:t xml:space="preserve"> + </w:t>
      </w:r>
      <w:r>
        <w:t>"&lt;/td&gt;");</w:t>
      </w:r>
    </w:p>
    <w:p w14:paraId="2A32EED7" w14:textId="77777777" w:rsidR="00FB52E2" w:rsidRDefault="00FB52E2" w:rsidP="00FB52E2">
      <w:pPr>
        <w:pStyle w:val="a"/>
      </w:pPr>
      <w:r>
        <w:t xml:space="preserve">      }</w:t>
      </w:r>
    </w:p>
    <w:p w14:paraId="2A32EED8" w14:textId="77777777" w:rsidR="00FB52E2" w:rsidRDefault="00FB52E2" w:rsidP="00FB52E2">
      <w:pPr>
        <w:pStyle w:val="a"/>
      </w:pPr>
      <w:r>
        <w:t>%&gt;</w:t>
      </w:r>
    </w:p>
    <w:p w14:paraId="2A32EED9" w14:textId="77777777" w:rsidR="00FB52E2" w:rsidRDefault="00FB52E2" w:rsidP="00FB52E2">
      <w:pPr>
        <w:pStyle w:val="a"/>
      </w:pPr>
      <w:r>
        <w:t xml:space="preserve">  &lt;/tr&gt;</w:t>
      </w:r>
    </w:p>
    <w:p w14:paraId="2A32EEDA" w14:textId="77777777" w:rsidR="00FB52E2" w:rsidRDefault="00FB52E2" w:rsidP="00FB52E2">
      <w:pPr>
        <w:pStyle w:val="a"/>
      </w:pPr>
      <w:r>
        <w:t xml:space="preserve">&lt;/table&gt; </w:t>
      </w:r>
    </w:p>
    <w:p w14:paraId="2A32EEDB" w14:textId="77777777" w:rsidR="00FB52E2" w:rsidRDefault="00FB52E2" w:rsidP="00FB52E2"/>
    <w:p w14:paraId="2A32EEDC" w14:textId="77777777" w:rsidR="00FB52E2" w:rsidRPr="00FB52E2" w:rsidRDefault="00FB52E2" w:rsidP="00FB52E2"/>
    <w:p w14:paraId="2A32EEDD" w14:textId="77777777" w:rsidR="00FB52E2" w:rsidRPr="00FB52E2" w:rsidRDefault="00FB52E2" w:rsidP="00FB52E2">
      <w:r>
        <w:rPr>
          <w:rFonts w:hint="eastAsia"/>
        </w:rPr>
        <w:t>아래 코드의 실행 결과 출력되는 내용을 적으시오.</w:t>
      </w:r>
    </w:p>
    <w:p w14:paraId="2A32EEDE" w14:textId="77777777" w:rsidR="00FB52E2" w:rsidRDefault="00FB52E2" w:rsidP="00FB52E2">
      <w:pPr>
        <w:pStyle w:val="a"/>
      </w:pPr>
      <w:r>
        <w:t>&lt;table border=1&gt;</w:t>
      </w:r>
    </w:p>
    <w:p w14:paraId="2A32EEDF" w14:textId="77777777" w:rsidR="00FB52E2" w:rsidRDefault="00FB52E2" w:rsidP="00FB52E2">
      <w:pPr>
        <w:pStyle w:val="a"/>
      </w:pPr>
      <w:r>
        <w:t>&lt;% for (int i=0; i &lt;</w:t>
      </w:r>
      <w:r w:rsidR="001278E0">
        <w:rPr>
          <w:rFonts w:hint="eastAsia"/>
        </w:rPr>
        <w:t>= 3</w:t>
      </w:r>
      <w:r>
        <w:t xml:space="preserve">; ++i) { </w:t>
      </w:r>
    </w:p>
    <w:p w14:paraId="2A32EEE0" w14:textId="77777777" w:rsidR="00FB52E2" w:rsidRDefault="00FB52E2" w:rsidP="00FB52E2">
      <w:pPr>
        <w:pStyle w:val="a"/>
      </w:pPr>
      <w:r>
        <w:t xml:space="preserve">     out.print</w:t>
      </w:r>
      <w:r w:rsidR="001278E0">
        <w:rPr>
          <w:rFonts w:hint="eastAsia"/>
        </w:rPr>
        <w:t>ln</w:t>
      </w:r>
      <w:r>
        <w:t>("</w:t>
      </w:r>
      <w:r w:rsidR="006E47B4">
        <w:rPr>
          <w:rFonts w:hint="eastAsia"/>
        </w:rPr>
        <w:t xml:space="preserve">  </w:t>
      </w:r>
      <w:r>
        <w:t>&lt;tr&gt;");</w:t>
      </w:r>
    </w:p>
    <w:p w14:paraId="2A32EEE1" w14:textId="77777777" w:rsidR="00FB52E2" w:rsidRDefault="00FB52E2" w:rsidP="00FB52E2">
      <w:pPr>
        <w:pStyle w:val="a"/>
      </w:pPr>
      <w:r>
        <w:t xml:space="preserve">     for (int j=1; j &lt;</w:t>
      </w:r>
      <w:r w:rsidR="001278E0">
        <w:rPr>
          <w:rFonts w:hint="eastAsia"/>
        </w:rPr>
        <w:t>= 4</w:t>
      </w:r>
      <w:r>
        <w:t>; ++j) {</w:t>
      </w:r>
    </w:p>
    <w:p w14:paraId="2A32EEE2" w14:textId="77777777" w:rsidR="00FB52E2" w:rsidRDefault="006E47B4" w:rsidP="00FB52E2">
      <w:pPr>
        <w:pStyle w:val="a"/>
      </w:pPr>
      <w:r>
        <w:rPr>
          <w:rFonts w:hint="eastAsia"/>
        </w:rPr>
        <w:t xml:space="preserve"> </w:t>
      </w:r>
      <w:r w:rsidR="00FB52E2">
        <w:t xml:space="preserve">        out.print</w:t>
      </w:r>
      <w:r w:rsidR="001278E0">
        <w:rPr>
          <w:rFonts w:hint="eastAsia"/>
        </w:rPr>
        <w:t>ln</w:t>
      </w:r>
      <w:r w:rsidR="00FB52E2">
        <w:t>("</w:t>
      </w:r>
      <w:r>
        <w:rPr>
          <w:rFonts w:hint="eastAsia"/>
        </w:rPr>
        <w:t xml:space="preserve">    </w:t>
      </w:r>
      <w:r w:rsidR="00FB52E2">
        <w:t>&lt;td&gt;" + (i * 4 + j) + "&lt;/td&gt;");</w:t>
      </w:r>
    </w:p>
    <w:p w14:paraId="2A32EEE3" w14:textId="77777777" w:rsidR="00FB52E2" w:rsidRDefault="00FB52E2" w:rsidP="00FB52E2">
      <w:pPr>
        <w:pStyle w:val="a"/>
      </w:pPr>
      <w:r>
        <w:t xml:space="preserve">     }</w:t>
      </w:r>
    </w:p>
    <w:p w14:paraId="2A32EEE4" w14:textId="77777777" w:rsidR="00FB52E2" w:rsidRDefault="00FB52E2" w:rsidP="00FB52E2">
      <w:pPr>
        <w:pStyle w:val="a"/>
      </w:pPr>
      <w:r>
        <w:t xml:space="preserve">     out.print</w:t>
      </w:r>
      <w:r w:rsidR="001278E0">
        <w:rPr>
          <w:rFonts w:hint="eastAsia"/>
        </w:rPr>
        <w:t>ln</w:t>
      </w:r>
      <w:r>
        <w:t>("</w:t>
      </w:r>
      <w:r w:rsidR="006E47B4">
        <w:rPr>
          <w:rFonts w:hint="eastAsia"/>
        </w:rPr>
        <w:t xml:space="preserve">  </w:t>
      </w:r>
      <w:r>
        <w:t>&lt;/tr&gt;");</w:t>
      </w:r>
    </w:p>
    <w:p w14:paraId="2A32EEE5" w14:textId="77777777" w:rsidR="00FB52E2" w:rsidRDefault="00FB52E2" w:rsidP="00FB52E2">
      <w:pPr>
        <w:pStyle w:val="a"/>
      </w:pPr>
      <w:r>
        <w:t xml:space="preserve">   }</w:t>
      </w:r>
    </w:p>
    <w:p w14:paraId="2A32EEE6" w14:textId="77777777" w:rsidR="00FB52E2" w:rsidRDefault="00FB52E2" w:rsidP="00FB52E2">
      <w:pPr>
        <w:pStyle w:val="a"/>
      </w:pPr>
      <w:r>
        <w:t>%&gt;</w:t>
      </w:r>
    </w:p>
    <w:p w14:paraId="2A32EEE7" w14:textId="77777777" w:rsidR="00CA133C" w:rsidRDefault="00FB52E2" w:rsidP="00541724">
      <w:pPr>
        <w:pStyle w:val="a"/>
      </w:pPr>
      <w:r>
        <w:t>&lt;/table&gt;</w:t>
      </w:r>
      <w:bookmarkStart w:id="31" w:name="_Toc393719145"/>
      <w:bookmarkStart w:id="32" w:name="_Toc393727275"/>
    </w:p>
    <w:bookmarkEnd w:id="31"/>
    <w:bookmarkEnd w:id="32"/>
    <w:p w14:paraId="2A32EEE8" w14:textId="53E0984C" w:rsidR="00541724" w:rsidRDefault="00541724" w:rsidP="00541724"/>
    <w:p w14:paraId="6A3F730C" w14:textId="26679703" w:rsidR="001D136F" w:rsidRDefault="001D136F" w:rsidP="00541724"/>
    <w:p w14:paraId="6F1921B5" w14:textId="76391D4D" w:rsidR="001D136F" w:rsidRDefault="001D136F" w:rsidP="00541724">
      <w:r>
        <w:rPr>
          <w:rFonts w:hint="eastAsia"/>
        </w:rPr>
        <w:t>위 코드들의 실행 결과 출력을 계산해서 적어보라.</w:t>
      </w:r>
    </w:p>
    <w:p w14:paraId="0A142837" w14:textId="7A7FD0FC" w:rsidR="001D136F" w:rsidRDefault="001D136F" w:rsidP="00541724">
      <w:r>
        <w:rPr>
          <w:rFonts w:hint="eastAsia"/>
        </w:rPr>
        <w:t>그리고 나서, 위 코드들을 실행해 보고 실행 결과 출력과 자신이 계사한 것을 비교해 보자.</w:t>
      </w:r>
    </w:p>
    <w:p w14:paraId="1481504E" w14:textId="4AA5E311" w:rsidR="001D136F" w:rsidRDefault="001D136F" w:rsidP="00541724"/>
    <w:p w14:paraId="5904D7D8" w14:textId="77777777" w:rsidR="00AF03B5" w:rsidRDefault="00AF03B5" w:rsidP="00541724"/>
    <w:p w14:paraId="7B768D80" w14:textId="0B46D626" w:rsidR="00AA0A8E" w:rsidRDefault="00AA0A8E" w:rsidP="00AA0A8E">
      <w:pPr>
        <w:pStyle w:val="Heading2"/>
      </w:pPr>
      <w:bookmarkStart w:id="33" w:name="_Toc508029799"/>
      <w:r>
        <w:rPr>
          <w:rFonts w:hint="eastAsia"/>
        </w:rPr>
        <w:t>구현 실습</w:t>
      </w:r>
      <w:bookmarkEnd w:id="33"/>
    </w:p>
    <w:p w14:paraId="37922B86" w14:textId="2DE7E58B" w:rsidR="00AA0A8E" w:rsidRDefault="00AA0A8E" w:rsidP="00AA0A8E">
      <w:r>
        <w:rPr>
          <w:noProof/>
        </w:rPr>
        <w:drawing>
          <wp:inline distT="0" distB="0" distL="0" distR="0" wp14:anchorId="345DD78B" wp14:editId="1B4EBB47">
            <wp:extent cx="4663248" cy="1938338"/>
            <wp:effectExtent l="0" t="0" r="444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2" cy="19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7380" w14:textId="641B3356" w:rsidR="00AA0A8E" w:rsidRDefault="00AA0A8E" w:rsidP="00AA0A8E"/>
    <w:p w14:paraId="028D607C" w14:textId="4D656940" w:rsidR="00AA0A8E" w:rsidRDefault="00AA0A8E" w:rsidP="00AA0A8E">
      <w:r>
        <w:rPr>
          <w:rFonts w:hint="eastAsia"/>
        </w:rPr>
        <w:t xml:space="preserve">위와 같이 구구단을 출력하는 </w:t>
      </w:r>
      <w:r w:rsidR="00AF03B5">
        <w:t>gugu1.jsp</w:t>
      </w:r>
      <w:r>
        <w:rPr>
          <w:rFonts w:hint="eastAsia"/>
        </w:rPr>
        <w:t>를 구현해 보자.</w:t>
      </w:r>
    </w:p>
    <w:p w14:paraId="46839F9B" w14:textId="77777777" w:rsidR="00AF03B5" w:rsidRDefault="00AF03B5" w:rsidP="00AA0A8E"/>
    <w:p w14:paraId="1147BF00" w14:textId="1B250E0A" w:rsidR="00AA0A8E" w:rsidRDefault="00AA0A8E" w:rsidP="00541724"/>
    <w:p w14:paraId="779844C2" w14:textId="77777777" w:rsidR="00AF03B5" w:rsidRPr="00541724" w:rsidRDefault="00AF03B5" w:rsidP="00541724"/>
    <w:sectPr w:rsidR="00AF03B5" w:rsidRPr="00541724" w:rsidSect="00394634">
      <w:footerReference w:type="default" r:id="rId33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CE5E4" w14:textId="77777777" w:rsidR="00BA3B41" w:rsidRDefault="00BA3B41" w:rsidP="000A6D40">
      <w:r>
        <w:separator/>
      </w:r>
    </w:p>
  </w:endnote>
  <w:endnote w:type="continuationSeparator" w:id="0">
    <w:p w14:paraId="6E078104" w14:textId="77777777" w:rsidR="00BA3B41" w:rsidRDefault="00BA3B41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815634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A32EF2B" w14:textId="63E4298A" w:rsidR="00A24072" w:rsidRDefault="00A24072">
            <w:pPr>
              <w:pStyle w:val="Footer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5A97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5A97">
              <w:rPr>
                <w:b/>
                <w:bCs/>
                <w:noProof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32EF2C" w14:textId="77777777" w:rsidR="00A24072" w:rsidRDefault="00A24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3EC1C" w14:textId="77777777" w:rsidR="00BA3B41" w:rsidRDefault="00BA3B41" w:rsidP="000A6D40">
      <w:r>
        <w:separator/>
      </w:r>
    </w:p>
  </w:footnote>
  <w:footnote w:type="continuationSeparator" w:id="0">
    <w:p w14:paraId="69761336" w14:textId="77777777" w:rsidR="00BA3B41" w:rsidRDefault="00BA3B41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4F8525D"/>
    <w:multiLevelType w:val="multilevel"/>
    <w:tmpl w:val="C3BA41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5640449"/>
    <w:multiLevelType w:val="hybridMultilevel"/>
    <w:tmpl w:val="477027D6"/>
    <w:lvl w:ilvl="0" w:tplc="70E463F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4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4302720"/>
    <w:multiLevelType w:val="multilevel"/>
    <w:tmpl w:val="604843C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1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A9829E2"/>
    <w:multiLevelType w:val="multilevel"/>
    <w:tmpl w:val="604843C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5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7AED178A"/>
    <w:multiLevelType w:val="hybridMultilevel"/>
    <w:tmpl w:val="661A6922"/>
    <w:lvl w:ilvl="0" w:tplc="AE8E1E7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2"/>
  </w:num>
  <w:num w:numId="5">
    <w:abstractNumId w:val="28"/>
  </w:num>
  <w:num w:numId="6">
    <w:abstractNumId w:val="20"/>
  </w:num>
  <w:num w:numId="7">
    <w:abstractNumId w:val="24"/>
  </w:num>
  <w:num w:numId="8">
    <w:abstractNumId w:val="12"/>
  </w:num>
  <w:num w:numId="9">
    <w:abstractNumId w:val="27"/>
  </w:num>
  <w:num w:numId="10">
    <w:abstractNumId w:val="25"/>
  </w:num>
  <w:num w:numId="11">
    <w:abstractNumId w:val="14"/>
  </w:num>
  <w:num w:numId="12">
    <w:abstractNumId w:val="19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"/>
  </w:num>
  <w:num w:numId="17">
    <w:abstractNumId w:val="6"/>
  </w:num>
  <w:num w:numId="18">
    <w:abstractNumId w:val="21"/>
  </w:num>
  <w:num w:numId="19">
    <w:abstractNumId w:val="16"/>
  </w:num>
  <w:num w:numId="20">
    <w:abstractNumId w:val="11"/>
  </w:num>
  <w:num w:numId="21">
    <w:abstractNumId w:val="18"/>
  </w:num>
  <w:num w:numId="22">
    <w:abstractNumId w:val="7"/>
  </w:num>
  <w:num w:numId="23">
    <w:abstractNumId w:val="5"/>
  </w:num>
  <w:num w:numId="24">
    <w:abstractNumId w:val="26"/>
  </w:num>
  <w:num w:numId="25">
    <w:abstractNumId w:val="22"/>
  </w:num>
  <w:num w:numId="26">
    <w:abstractNumId w:val="9"/>
  </w:num>
  <w:num w:numId="27">
    <w:abstractNumId w:val="17"/>
  </w:num>
  <w:num w:numId="28">
    <w:abstractNumId w:val="0"/>
  </w:num>
  <w:num w:numId="29">
    <w:abstractNumId w:val="1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FC"/>
    <w:rsid w:val="0001277F"/>
    <w:rsid w:val="000166AD"/>
    <w:rsid w:val="000353F4"/>
    <w:rsid w:val="000370A7"/>
    <w:rsid w:val="00053388"/>
    <w:rsid w:val="00056DF8"/>
    <w:rsid w:val="000645EA"/>
    <w:rsid w:val="0006465E"/>
    <w:rsid w:val="000650FD"/>
    <w:rsid w:val="00070A4B"/>
    <w:rsid w:val="0007100B"/>
    <w:rsid w:val="00072C4E"/>
    <w:rsid w:val="000862FB"/>
    <w:rsid w:val="00087171"/>
    <w:rsid w:val="000A6D40"/>
    <w:rsid w:val="000B35FD"/>
    <w:rsid w:val="000D02E1"/>
    <w:rsid w:val="000D77E9"/>
    <w:rsid w:val="000E3CB3"/>
    <w:rsid w:val="000E6A7E"/>
    <w:rsid w:val="000E6DC0"/>
    <w:rsid w:val="000E7DCC"/>
    <w:rsid w:val="00101466"/>
    <w:rsid w:val="00121F35"/>
    <w:rsid w:val="001278E0"/>
    <w:rsid w:val="00137CF3"/>
    <w:rsid w:val="001453D0"/>
    <w:rsid w:val="00161AF5"/>
    <w:rsid w:val="0016660B"/>
    <w:rsid w:val="00170ABB"/>
    <w:rsid w:val="00170DA0"/>
    <w:rsid w:val="00182A4E"/>
    <w:rsid w:val="00184191"/>
    <w:rsid w:val="001A2595"/>
    <w:rsid w:val="001B1523"/>
    <w:rsid w:val="001D136F"/>
    <w:rsid w:val="001E30A3"/>
    <w:rsid w:val="001E70BD"/>
    <w:rsid w:val="0020465E"/>
    <w:rsid w:val="00223DD3"/>
    <w:rsid w:val="002532E9"/>
    <w:rsid w:val="002547E4"/>
    <w:rsid w:val="00286F15"/>
    <w:rsid w:val="00286F2C"/>
    <w:rsid w:val="002C6739"/>
    <w:rsid w:val="002E26ED"/>
    <w:rsid w:val="002E7179"/>
    <w:rsid w:val="002F77ED"/>
    <w:rsid w:val="00335A97"/>
    <w:rsid w:val="0034250F"/>
    <w:rsid w:val="00374B3B"/>
    <w:rsid w:val="003802E0"/>
    <w:rsid w:val="00394634"/>
    <w:rsid w:val="003A52D9"/>
    <w:rsid w:val="003A5B62"/>
    <w:rsid w:val="003B5438"/>
    <w:rsid w:val="003C0044"/>
    <w:rsid w:val="003C0732"/>
    <w:rsid w:val="003C4AB7"/>
    <w:rsid w:val="003D0664"/>
    <w:rsid w:val="003D463F"/>
    <w:rsid w:val="00406B98"/>
    <w:rsid w:val="00414171"/>
    <w:rsid w:val="004345E5"/>
    <w:rsid w:val="0043523C"/>
    <w:rsid w:val="004442E5"/>
    <w:rsid w:val="00447630"/>
    <w:rsid w:val="00457BC1"/>
    <w:rsid w:val="004A391B"/>
    <w:rsid w:val="004C1993"/>
    <w:rsid w:val="004C737E"/>
    <w:rsid w:val="004E4F72"/>
    <w:rsid w:val="00501BB1"/>
    <w:rsid w:val="00501D08"/>
    <w:rsid w:val="00512DAA"/>
    <w:rsid w:val="00541724"/>
    <w:rsid w:val="0054447F"/>
    <w:rsid w:val="005469C9"/>
    <w:rsid w:val="00551E9D"/>
    <w:rsid w:val="00557A9C"/>
    <w:rsid w:val="00563EFE"/>
    <w:rsid w:val="00574C14"/>
    <w:rsid w:val="00583FCB"/>
    <w:rsid w:val="00586CEA"/>
    <w:rsid w:val="00587DEF"/>
    <w:rsid w:val="00594EAE"/>
    <w:rsid w:val="005A0932"/>
    <w:rsid w:val="005B0353"/>
    <w:rsid w:val="005B0AE3"/>
    <w:rsid w:val="005B1418"/>
    <w:rsid w:val="005B5656"/>
    <w:rsid w:val="005C2DD2"/>
    <w:rsid w:val="005C6FC5"/>
    <w:rsid w:val="005D3627"/>
    <w:rsid w:val="005D70C4"/>
    <w:rsid w:val="00600C66"/>
    <w:rsid w:val="006210BB"/>
    <w:rsid w:val="0064039E"/>
    <w:rsid w:val="00645CAE"/>
    <w:rsid w:val="00656AD0"/>
    <w:rsid w:val="0068229B"/>
    <w:rsid w:val="00687430"/>
    <w:rsid w:val="00690206"/>
    <w:rsid w:val="00692900"/>
    <w:rsid w:val="006B19EE"/>
    <w:rsid w:val="006D33FD"/>
    <w:rsid w:val="006D627A"/>
    <w:rsid w:val="006E1BE4"/>
    <w:rsid w:val="006E47B4"/>
    <w:rsid w:val="006F64CF"/>
    <w:rsid w:val="00704766"/>
    <w:rsid w:val="00706B93"/>
    <w:rsid w:val="00730C7A"/>
    <w:rsid w:val="0073227D"/>
    <w:rsid w:val="00751872"/>
    <w:rsid w:val="00761289"/>
    <w:rsid w:val="00761DD3"/>
    <w:rsid w:val="00764598"/>
    <w:rsid w:val="00775A3D"/>
    <w:rsid w:val="00792869"/>
    <w:rsid w:val="007A3C1E"/>
    <w:rsid w:val="007B30EF"/>
    <w:rsid w:val="007B594A"/>
    <w:rsid w:val="007C00CA"/>
    <w:rsid w:val="007E5A52"/>
    <w:rsid w:val="00815558"/>
    <w:rsid w:val="00815605"/>
    <w:rsid w:val="008179F7"/>
    <w:rsid w:val="00825E2A"/>
    <w:rsid w:val="00831093"/>
    <w:rsid w:val="00833F35"/>
    <w:rsid w:val="00835DD5"/>
    <w:rsid w:val="008401D5"/>
    <w:rsid w:val="00844C04"/>
    <w:rsid w:val="00872ACA"/>
    <w:rsid w:val="00876750"/>
    <w:rsid w:val="00884EA4"/>
    <w:rsid w:val="008C0E25"/>
    <w:rsid w:val="008D6F33"/>
    <w:rsid w:val="008E4E2E"/>
    <w:rsid w:val="00907EB9"/>
    <w:rsid w:val="00911877"/>
    <w:rsid w:val="00932FE1"/>
    <w:rsid w:val="0093456F"/>
    <w:rsid w:val="00941B21"/>
    <w:rsid w:val="0095795E"/>
    <w:rsid w:val="0096062B"/>
    <w:rsid w:val="00965CE6"/>
    <w:rsid w:val="00992887"/>
    <w:rsid w:val="0099432E"/>
    <w:rsid w:val="009B0148"/>
    <w:rsid w:val="009B2B32"/>
    <w:rsid w:val="009B40A3"/>
    <w:rsid w:val="009C14AE"/>
    <w:rsid w:val="009D5D20"/>
    <w:rsid w:val="009E584C"/>
    <w:rsid w:val="009E5B0F"/>
    <w:rsid w:val="009F2A17"/>
    <w:rsid w:val="009F36F3"/>
    <w:rsid w:val="00A01B8B"/>
    <w:rsid w:val="00A05EAE"/>
    <w:rsid w:val="00A06774"/>
    <w:rsid w:val="00A23F6A"/>
    <w:rsid w:val="00A24072"/>
    <w:rsid w:val="00A32AAD"/>
    <w:rsid w:val="00A35513"/>
    <w:rsid w:val="00A41E1F"/>
    <w:rsid w:val="00A468C2"/>
    <w:rsid w:val="00A52F93"/>
    <w:rsid w:val="00A532FE"/>
    <w:rsid w:val="00A533CE"/>
    <w:rsid w:val="00A60590"/>
    <w:rsid w:val="00AA0A8E"/>
    <w:rsid w:val="00AC05BB"/>
    <w:rsid w:val="00AC5D85"/>
    <w:rsid w:val="00AD0E9D"/>
    <w:rsid w:val="00AD595A"/>
    <w:rsid w:val="00AF03B5"/>
    <w:rsid w:val="00B02851"/>
    <w:rsid w:val="00B03E98"/>
    <w:rsid w:val="00B1235B"/>
    <w:rsid w:val="00B218BC"/>
    <w:rsid w:val="00B26FE4"/>
    <w:rsid w:val="00B303D9"/>
    <w:rsid w:val="00B37A1A"/>
    <w:rsid w:val="00B547F6"/>
    <w:rsid w:val="00B54C79"/>
    <w:rsid w:val="00B607ED"/>
    <w:rsid w:val="00B75363"/>
    <w:rsid w:val="00B757A5"/>
    <w:rsid w:val="00BA3B41"/>
    <w:rsid w:val="00BA49C2"/>
    <w:rsid w:val="00BB72E5"/>
    <w:rsid w:val="00BC2925"/>
    <w:rsid w:val="00BE6F59"/>
    <w:rsid w:val="00C251FE"/>
    <w:rsid w:val="00C30852"/>
    <w:rsid w:val="00C3398E"/>
    <w:rsid w:val="00C52499"/>
    <w:rsid w:val="00C62C05"/>
    <w:rsid w:val="00C655CF"/>
    <w:rsid w:val="00C70078"/>
    <w:rsid w:val="00C75575"/>
    <w:rsid w:val="00C86BB8"/>
    <w:rsid w:val="00CA133C"/>
    <w:rsid w:val="00CC1A29"/>
    <w:rsid w:val="00CC4D27"/>
    <w:rsid w:val="00CC6BD4"/>
    <w:rsid w:val="00CF45B6"/>
    <w:rsid w:val="00D1031F"/>
    <w:rsid w:val="00D40CAB"/>
    <w:rsid w:val="00D4405D"/>
    <w:rsid w:val="00D4689F"/>
    <w:rsid w:val="00D53F2E"/>
    <w:rsid w:val="00D6212B"/>
    <w:rsid w:val="00D738F5"/>
    <w:rsid w:val="00D806ED"/>
    <w:rsid w:val="00D8545F"/>
    <w:rsid w:val="00D866CC"/>
    <w:rsid w:val="00DD3474"/>
    <w:rsid w:val="00DF5917"/>
    <w:rsid w:val="00DF662B"/>
    <w:rsid w:val="00DF71CA"/>
    <w:rsid w:val="00E05A17"/>
    <w:rsid w:val="00E077C5"/>
    <w:rsid w:val="00E1568D"/>
    <w:rsid w:val="00E16AEB"/>
    <w:rsid w:val="00E260A5"/>
    <w:rsid w:val="00E360F8"/>
    <w:rsid w:val="00E3633D"/>
    <w:rsid w:val="00E379D8"/>
    <w:rsid w:val="00E41A83"/>
    <w:rsid w:val="00E51291"/>
    <w:rsid w:val="00E514FC"/>
    <w:rsid w:val="00E5793D"/>
    <w:rsid w:val="00E6787A"/>
    <w:rsid w:val="00E9493A"/>
    <w:rsid w:val="00EA0E50"/>
    <w:rsid w:val="00EB43C2"/>
    <w:rsid w:val="00EB52AE"/>
    <w:rsid w:val="00EB69A7"/>
    <w:rsid w:val="00ED0AE5"/>
    <w:rsid w:val="00F12E54"/>
    <w:rsid w:val="00F25813"/>
    <w:rsid w:val="00F26498"/>
    <w:rsid w:val="00F361B8"/>
    <w:rsid w:val="00F40DF7"/>
    <w:rsid w:val="00F4404D"/>
    <w:rsid w:val="00F500B9"/>
    <w:rsid w:val="00F556BC"/>
    <w:rsid w:val="00F6272E"/>
    <w:rsid w:val="00F716E3"/>
    <w:rsid w:val="00F72201"/>
    <w:rsid w:val="00F82E0C"/>
    <w:rsid w:val="00F83FB2"/>
    <w:rsid w:val="00F924DF"/>
    <w:rsid w:val="00FB02D0"/>
    <w:rsid w:val="00FB0FE2"/>
    <w:rsid w:val="00FB3B0B"/>
    <w:rsid w:val="00FB52E2"/>
    <w:rsid w:val="00FD00F4"/>
    <w:rsid w:val="00FD1543"/>
    <w:rsid w:val="00FE37A5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2A32EA7B"/>
  <w15:docId w15:val="{AC8AF0A3-7C14-48BA-8DB9-21139C05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664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664"/>
    <w:pPr>
      <w:keepNext/>
      <w:numPr>
        <w:numId w:val="29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664"/>
    <w:pPr>
      <w:keepNext/>
      <w:numPr>
        <w:ilvl w:val="1"/>
        <w:numId w:val="29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66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C4E"/>
    <w:pPr>
      <w:keepNext/>
      <w:outlineLvl w:val="3"/>
    </w:pPr>
    <w:rPr>
      <w:rFonts w:eastAsia="돋움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C4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C4E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2C4E"/>
    <w:pPr>
      <w:keepNext/>
      <w:ind w:leftChars="700" w:left="700" w:hangingChars="200" w:hanging="200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0664"/>
    <w:rPr>
      <w:rFonts w:ascii="굴림체" w:eastAsia="굴림체" w:hAnsiTheme="majorHAnsi" w:cstheme="majorBidi"/>
      <w:b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D0664"/>
    <w:rPr>
      <w:rFonts w:asciiTheme="majorHAnsi" w:eastAsia="굴림체" w:hAnsiTheme="majorHAnsi" w:cstheme="majorBidi"/>
      <w:b/>
      <w:sz w:val="40"/>
      <w:szCs w:val="28"/>
    </w:rPr>
  </w:style>
  <w:style w:type="paragraph" w:customStyle="1" w:styleId="a">
    <w:name w:val="코드"/>
    <w:basedOn w:val="Normal"/>
    <w:qFormat/>
    <w:rsid w:val="00072C4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D0664"/>
    <w:rPr>
      <w:rFonts w:asciiTheme="majorHAnsi" w:eastAsia="돋움" w:hAnsiTheme="majorHAnsi" w:cstheme="majorBidi"/>
      <w:b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72C4E"/>
    <w:rPr>
      <w:rFonts w:ascii="굴림체" w:eastAsia="돋움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2C4E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072C4E"/>
    <w:rPr>
      <w:rFonts w:ascii="굴림체" w:eastAsia="굴림체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072C4E"/>
    <w:rPr>
      <w:rFonts w:ascii="굴림체" w:eastAsia="굴림체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2C4E"/>
  </w:style>
  <w:style w:type="character" w:customStyle="1" w:styleId="DateChar">
    <w:name w:val="Date Char"/>
    <w:basedOn w:val="DefaultParagraphFont"/>
    <w:link w:val="Date"/>
    <w:uiPriority w:val="99"/>
    <w:semiHidden/>
    <w:rsid w:val="00072C4E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3D066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D0664"/>
    <w:rPr>
      <w:rFonts w:ascii="굴림체" w:eastAsia="굴림체"/>
      <w:szCs w:val="22"/>
    </w:rPr>
  </w:style>
  <w:style w:type="paragraph" w:styleId="Footer">
    <w:name w:val="footer"/>
    <w:basedOn w:val="Normal"/>
    <w:link w:val="FooterChar"/>
    <w:uiPriority w:val="99"/>
    <w:unhideWhenUsed/>
    <w:rsid w:val="003D066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D0664"/>
    <w:rPr>
      <w:rFonts w:ascii="굴림체" w:eastAsia="굴림체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C4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C4E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2C4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D0664"/>
    <w:pPr>
      <w:ind w:leftChars="400" w:left="800"/>
    </w:pPr>
  </w:style>
  <w:style w:type="paragraph" w:customStyle="1" w:styleId="1">
    <w:name w:val="목록1"/>
    <w:basedOn w:val="ListParagraph"/>
    <w:link w:val="1Char"/>
    <w:rsid w:val="003D0664"/>
    <w:pPr>
      <w:numPr>
        <w:numId w:val="30"/>
      </w:numPr>
      <w:ind w:leftChars="0" w:left="300" w:hangingChars="150" w:hanging="300"/>
    </w:pPr>
    <w:rPr>
      <w:szCs w:val="20"/>
    </w:rPr>
  </w:style>
  <w:style w:type="paragraph" w:customStyle="1" w:styleId="2">
    <w:name w:val="목록2"/>
    <w:basedOn w:val="1"/>
    <w:link w:val="2Char"/>
    <w:qFormat/>
    <w:rsid w:val="00072C4E"/>
    <w:pPr>
      <w:numPr>
        <w:numId w:val="3"/>
      </w:numPr>
      <w:ind w:leftChars="150" w:left="150" w:hanging="40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72C4E"/>
    <w:rPr>
      <w:rFonts w:ascii="굴림체" w:eastAsia="굴림체"/>
      <w:szCs w:val="22"/>
    </w:rPr>
  </w:style>
  <w:style w:type="character" w:customStyle="1" w:styleId="1Char">
    <w:name w:val="목록1 Char"/>
    <w:basedOn w:val="DefaultParagraphFont"/>
    <w:link w:val="1"/>
    <w:rsid w:val="003D0664"/>
    <w:rPr>
      <w:rFonts w:ascii="굴림체" w:eastAsia="굴림체"/>
    </w:rPr>
  </w:style>
  <w:style w:type="character" w:customStyle="1" w:styleId="2Char">
    <w:name w:val="목록2 Char"/>
    <w:basedOn w:val="1Char"/>
    <w:link w:val="2"/>
    <w:rsid w:val="00072C4E"/>
    <w:rPr>
      <w:rFonts w:ascii="굴림체" w:eastAsia="굴림체"/>
    </w:rPr>
  </w:style>
  <w:style w:type="paragraph" w:customStyle="1" w:styleId="a0">
    <w:name w:val="코드표"/>
    <w:basedOn w:val="Normal"/>
    <w:link w:val="Char"/>
    <w:qFormat/>
    <w:rsid w:val="00072C4E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">
    <w:name w:val="코드표 Char"/>
    <w:basedOn w:val="DefaultParagraphFont"/>
    <w:link w:val="a0"/>
    <w:rsid w:val="00072C4E"/>
    <w:rPr>
      <w:rFonts w:ascii="굴림체" w:eastAsia="굴림체" w:cs="굴림체"/>
      <w:bCs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072C4E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C4E"/>
    <w:rPr>
      <w:rFonts w:ascii="굴림체" w:eastAsia="굴림체" w:hAnsiTheme="majorHAnsi" w:cstheme="majorBidi"/>
      <w:b/>
      <w:bCs/>
      <w:sz w:val="40"/>
      <w:szCs w:val="32"/>
    </w:rPr>
  </w:style>
  <w:style w:type="table" w:styleId="TableGrid">
    <w:name w:val="Table Grid"/>
    <w:basedOn w:val="TableNormal"/>
    <w:uiPriority w:val="59"/>
    <w:rsid w:val="00204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코드문자"/>
    <w:uiPriority w:val="1"/>
    <w:qFormat/>
    <w:rsid w:val="00072C4E"/>
    <w:rPr>
      <w:rFonts w:ascii="굴림체" w:eastAsia="굴림체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72C4E"/>
    <w:pPr>
      <w:spacing w:after="18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2C4E"/>
    <w:rPr>
      <w:rFonts w:ascii="굴림체" w:eastAsia="굴림체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0590"/>
    <w:pPr>
      <w:keepLines/>
      <w:widowControl/>
      <w:numPr>
        <w:numId w:val="0"/>
      </w:numPr>
      <w:wordWrap/>
      <w:autoSpaceDE/>
      <w:autoSpaceDN/>
      <w:spacing w:before="480" w:line="276" w:lineRule="auto"/>
      <w:outlineLvl w:val="9"/>
    </w:pPr>
    <w:rPr>
      <w:rFonts w:eastAsiaTheme="majorEastAsia"/>
      <w:bCs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2C4E"/>
    <w:pPr>
      <w:widowControl/>
      <w:wordWrap/>
      <w:autoSpaceDE/>
      <w:autoSpaceDN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72C4E"/>
    <w:pPr>
      <w:widowControl/>
      <w:wordWrap/>
      <w:autoSpaceDE/>
      <w:autoSpaceDN/>
      <w:ind w:left="442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72C4E"/>
    <w:pPr>
      <w:widowControl/>
      <w:wordWrap/>
      <w:autoSpaceDE/>
      <w:autoSpaceDN/>
      <w:ind w:left="221"/>
    </w:pPr>
    <w:rPr>
      <w:kern w:val="0"/>
    </w:rPr>
  </w:style>
  <w:style w:type="paragraph" w:customStyle="1" w:styleId="a2">
    <w:name w:val="소스코드표"/>
    <w:basedOn w:val="Normal"/>
    <w:link w:val="Char0"/>
    <w:qFormat/>
    <w:rsid w:val="003D06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3">
    <w:name w:val="소스코드"/>
    <w:basedOn w:val="Normal"/>
    <w:link w:val="Char1"/>
    <w:qFormat/>
    <w:rsid w:val="003D0664"/>
    <w:pPr>
      <w:adjustRightInd w:val="0"/>
      <w:snapToGrid w:val="0"/>
      <w:spacing w:line="220" w:lineRule="exact"/>
    </w:pPr>
  </w:style>
  <w:style w:type="character" w:customStyle="1" w:styleId="Char0">
    <w:name w:val="소스코드표 Char"/>
    <w:basedOn w:val="DefaultParagraphFont"/>
    <w:link w:val="a2"/>
    <w:rsid w:val="003D0664"/>
    <w:rPr>
      <w:rFonts w:ascii="굴림체" w:eastAsia="굴림체"/>
      <w:szCs w:val="22"/>
    </w:rPr>
  </w:style>
  <w:style w:type="character" w:customStyle="1" w:styleId="Char1">
    <w:name w:val="소스코드 Char"/>
    <w:basedOn w:val="DefaultParagraphFont"/>
    <w:link w:val="a3"/>
    <w:rsid w:val="003D0664"/>
    <w:rPr>
      <w:rFonts w:ascii="굴림체" w:eastAsia="굴림체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67429-68EA-43CC-A9EE-32B10BFA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304</TotalTime>
  <Pages>1</Pages>
  <Words>3051</Words>
  <Characters>17396</Characters>
  <Application>Microsoft Office Word</Application>
  <DocSecurity>4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</dc:creator>
  <cp:keywords/>
  <cp:lastModifiedBy>Seungjin Lee</cp:lastModifiedBy>
  <cp:revision>40</cp:revision>
  <cp:lastPrinted>2012-11-11T08:55:00Z</cp:lastPrinted>
  <dcterms:created xsi:type="dcterms:W3CDTF">2015-09-08T10:26:00Z</dcterms:created>
  <dcterms:modified xsi:type="dcterms:W3CDTF">2018-03-04T14:50:00Z</dcterms:modified>
</cp:coreProperties>
</file>