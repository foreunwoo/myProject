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A6CBA" w14:textId="77777777" w:rsidR="002532E9" w:rsidRPr="008C28E8" w:rsidRDefault="00CC4D27" w:rsidP="008C28E8">
      <w:pPr>
        <w:rPr>
          <w:sz w:val="52"/>
        </w:rPr>
      </w:pPr>
      <w:bookmarkStart w:id="0" w:name="_Toc428543987"/>
      <w:r w:rsidRPr="008C28E8">
        <w:rPr>
          <w:rFonts w:hint="eastAsia"/>
          <w:sz w:val="52"/>
        </w:rPr>
        <w:t>JSP 기초 #</w:t>
      </w:r>
      <w:r w:rsidR="0032096A" w:rsidRPr="008C28E8">
        <w:rPr>
          <w:rFonts w:hint="eastAsia"/>
          <w:sz w:val="52"/>
        </w:rPr>
        <w:t>2</w:t>
      </w:r>
      <w:bookmarkEnd w:id="0"/>
    </w:p>
    <w:p w14:paraId="237A6CBB" w14:textId="77777777" w:rsidR="00D53F2E" w:rsidRPr="005B5656" w:rsidRDefault="00D53F2E" w:rsidP="00D53F2E"/>
    <w:p w14:paraId="237A6CBC" w14:textId="662FB171" w:rsidR="00D53F2E" w:rsidRPr="005B5656" w:rsidRDefault="00D53F2E" w:rsidP="00D53F2E">
      <w:r w:rsidRPr="005B5656">
        <w:rPr>
          <w:rFonts w:hint="eastAsia"/>
        </w:rPr>
        <w:t>201</w:t>
      </w:r>
      <w:r w:rsidR="00E406C5">
        <w:t>7</w:t>
      </w:r>
      <w:r w:rsidRPr="005B5656">
        <w:rPr>
          <w:rFonts w:hint="eastAsia"/>
        </w:rPr>
        <w:t>-0</w:t>
      </w:r>
      <w:r w:rsidR="00E406C5">
        <w:t>3</w:t>
      </w:r>
      <w:r w:rsidRPr="005B5656">
        <w:rPr>
          <w:rFonts w:hint="eastAsia"/>
        </w:rPr>
        <w:t>-</w:t>
      </w:r>
      <w:r w:rsidR="00E406C5">
        <w:t>10</w:t>
      </w:r>
    </w:p>
    <w:p w14:paraId="237A6CBD" w14:textId="77777777" w:rsidR="00D53F2E" w:rsidRPr="005B5656" w:rsidRDefault="00D53F2E" w:rsidP="00D53F2E">
      <w:r w:rsidRPr="005B5656">
        <w:rPr>
          <w:rFonts w:hint="eastAsia"/>
        </w:rPr>
        <w:t>이승진</w:t>
      </w:r>
    </w:p>
    <w:p w14:paraId="237A6CBE" w14:textId="77777777" w:rsidR="00D53F2E" w:rsidRDefault="00D53F2E" w:rsidP="00D53F2E"/>
    <w:p w14:paraId="237A6CBF" w14:textId="77777777" w:rsidR="00551E9D" w:rsidRDefault="00551E9D" w:rsidP="00D53F2E"/>
    <w:p w14:paraId="237A6CC3" w14:textId="77777777" w:rsidR="00AC5D85" w:rsidRPr="008C28E8" w:rsidRDefault="00DF71CA" w:rsidP="008C28E8">
      <w:pPr>
        <w:rPr>
          <w:b/>
          <w:sz w:val="28"/>
        </w:rPr>
      </w:pPr>
      <w:r w:rsidRPr="008C28E8">
        <w:rPr>
          <w:rFonts w:hint="eastAsia"/>
          <w:b/>
          <w:sz w:val="28"/>
        </w:rPr>
        <w:t>학습 목표</w:t>
      </w:r>
    </w:p>
    <w:p w14:paraId="237A6CC4" w14:textId="77777777" w:rsidR="005B5656" w:rsidRPr="005B5656" w:rsidRDefault="005B5656" w:rsidP="005B5656"/>
    <w:p w14:paraId="237A6CC5" w14:textId="1ACE12AA" w:rsidR="004F0D41" w:rsidRDefault="004F0D41" w:rsidP="004F0D41">
      <w:r>
        <w:rPr>
          <w:rFonts w:hint="eastAsia"/>
        </w:rPr>
        <w:t>JSP 파일에서 for 루프의 구현 형태를 배운다</w:t>
      </w:r>
    </w:p>
    <w:p w14:paraId="237A6CC6" w14:textId="63A36066" w:rsidR="00E94608" w:rsidRDefault="00E94608" w:rsidP="004F0D41">
      <w:r>
        <w:rPr>
          <w:rFonts w:hint="eastAsia"/>
        </w:rPr>
        <w:t>JSP 파일에서 if 문의 구현을 배운다.</w:t>
      </w:r>
    </w:p>
    <w:p w14:paraId="237A6CC7" w14:textId="77777777" w:rsidR="00414171" w:rsidRPr="004F0D41" w:rsidRDefault="00414171" w:rsidP="00E514FC"/>
    <w:p w14:paraId="237A6CC8" w14:textId="77777777" w:rsidR="0032096A" w:rsidRDefault="0032096A" w:rsidP="00E514FC"/>
    <w:p w14:paraId="237A6CC9" w14:textId="77777777" w:rsidR="00A60590" w:rsidRDefault="00A60590" w:rsidP="00E514FC"/>
    <w:p w14:paraId="237A6CCA" w14:textId="77777777" w:rsidR="00A60590" w:rsidRPr="008C28E8" w:rsidRDefault="00A60590" w:rsidP="008C28E8">
      <w:pPr>
        <w:rPr>
          <w:b/>
          <w:sz w:val="28"/>
        </w:rPr>
      </w:pPr>
      <w:r w:rsidRPr="008C28E8">
        <w:rPr>
          <w:rFonts w:hint="eastAsia"/>
          <w:b/>
          <w:sz w:val="28"/>
        </w:rPr>
        <w:t>목차</w:t>
      </w:r>
    </w:p>
    <w:p w14:paraId="45506C93" w14:textId="6468A05D" w:rsidR="00950BF8" w:rsidRDefault="00D05A61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76912227" w:history="1">
        <w:r w:rsidR="00950BF8" w:rsidRPr="00F1674E">
          <w:rPr>
            <w:rStyle w:val="Hyperlink"/>
            <w:rFonts w:hAnsi="굴림체"/>
            <w:noProof/>
          </w:rPr>
          <w:t>1.</w:t>
        </w:r>
        <w:r w:rsidR="00950BF8" w:rsidRPr="00F1674E">
          <w:rPr>
            <w:rStyle w:val="Hyperlink"/>
            <w:noProof/>
          </w:rPr>
          <w:t xml:space="preserve"> for 루프(loop)</w:t>
        </w:r>
        <w:r w:rsidR="00950BF8">
          <w:rPr>
            <w:noProof/>
            <w:webHidden/>
          </w:rPr>
          <w:tab/>
        </w:r>
        <w:r w:rsidR="00950BF8">
          <w:rPr>
            <w:noProof/>
            <w:webHidden/>
          </w:rPr>
          <w:fldChar w:fldCharType="begin"/>
        </w:r>
        <w:r w:rsidR="00950BF8">
          <w:rPr>
            <w:noProof/>
            <w:webHidden/>
          </w:rPr>
          <w:instrText xml:space="preserve"> PAGEREF _Toc476912227 \h </w:instrText>
        </w:r>
        <w:r w:rsidR="00950BF8">
          <w:rPr>
            <w:noProof/>
            <w:webHidden/>
          </w:rPr>
        </w:r>
        <w:r w:rsidR="00950BF8">
          <w:rPr>
            <w:noProof/>
            <w:webHidden/>
          </w:rPr>
          <w:fldChar w:fldCharType="separate"/>
        </w:r>
        <w:r w:rsidR="00950BF8">
          <w:rPr>
            <w:noProof/>
            <w:webHidden/>
          </w:rPr>
          <w:t>2</w:t>
        </w:r>
        <w:r w:rsidR="00950BF8">
          <w:rPr>
            <w:noProof/>
            <w:webHidden/>
          </w:rPr>
          <w:fldChar w:fldCharType="end"/>
        </w:r>
      </w:hyperlink>
    </w:p>
    <w:p w14:paraId="39621E97" w14:textId="04423B72" w:rsidR="00950BF8" w:rsidRDefault="00790745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476912228" w:history="1">
        <w:r w:rsidR="00950BF8" w:rsidRPr="00F1674E">
          <w:rPr>
            <w:rStyle w:val="Hyperlink"/>
            <w:noProof/>
          </w:rPr>
          <w:t>1) loop1.jsp</w:t>
        </w:r>
        <w:r w:rsidR="00950BF8">
          <w:rPr>
            <w:noProof/>
            <w:webHidden/>
          </w:rPr>
          <w:tab/>
        </w:r>
        <w:r w:rsidR="00950BF8">
          <w:rPr>
            <w:noProof/>
            <w:webHidden/>
          </w:rPr>
          <w:fldChar w:fldCharType="begin"/>
        </w:r>
        <w:r w:rsidR="00950BF8">
          <w:rPr>
            <w:noProof/>
            <w:webHidden/>
          </w:rPr>
          <w:instrText xml:space="preserve"> PAGEREF _Toc476912228 \h </w:instrText>
        </w:r>
        <w:r w:rsidR="00950BF8">
          <w:rPr>
            <w:noProof/>
            <w:webHidden/>
          </w:rPr>
        </w:r>
        <w:r w:rsidR="00950BF8">
          <w:rPr>
            <w:noProof/>
            <w:webHidden/>
          </w:rPr>
          <w:fldChar w:fldCharType="separate"/>
        </w:r>
        <w:r w:rsidR="00950BF8">
          <w:rPr>
            <w:noProof/>
            <w:webHidden/>
          </w:rPr>
          <w:t>2</w:t>
        </w:r>
        <w:r w:rsidR="00950BF8">
          <w:rPr>
            <w:noProof/>
            <w:webHidden/>
          </w:rPr>
          <w:fldChar w:fldCharType="end"/>
        </w:r>
      </w:hyperlink>
    </w:p>
    <w:p w14:paraId="043C62DF" w14:textId="7CF935E3" w:rsidR="00950BF8" w:rsidRDefault="00790745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476912229" w:history="1">
        <w:r w:rsidR="00950BF8" w:rsidRPr="00F1674E">
          <w:rPr>
            <w:rStyle w:val="Hyperlink"/>
            <w:noProof/>
          </w:rPr>
          <w:t>2) JSP에서 for 문장 구현 방법</w:t>
        </w:r>
        <w:r w:rsidR="00950BF8">
          <w:rPr>
            <w:noProof/>
            <w:webHidden/>
          </w:rPr>
          <w:tab/>
        </w:r>
        <w:r w:rsidR="00950BF8">
          <w:rPr>
            <w:noProof/>
            <w:webHidden/>
          </w:rPr>
          <w:fldChar w:fldCharType="begin"/>
        </w:r>
        <w:r w:rsidR="00950BF8">
          <w:rPr>
            <w:noProof/>
            <w:webHidden/>
          </w:rPr>
          <w:instrText xml:space="preserve"> PAGEREF _Toc476912229 \h </w:instrText>
        </w:r>
        <w:r w:rsidR="00950BF8">
          <w:rPr>
            <w:noProof/>
            <w:webHidden/>
          </w:rPr>
        </w:r>
        <w:r w:rsidR="00950BF8">
          <w:rPr>
            <w:noProof/>
            <w:webHidden/>
          </w:rPr>
          <w:fldChar w:fldCharType="separate"/>
        </w:r>
        <w:r w:rsidR="00950BF8">
          <w:rPr>
            <w:noProof/>
            <w:webHidden/>
          </w:rPr>
          <w:t>4</w:t>
        </w:r>
        <w:r w:rsidR="00950BF8">
          <w:rPr>
            <w:noProof/>
            <w:webHidden/>
          </w:rPr>
          <w:fldChar w:fldCharType="end"/>
        </w:r>
      </w:hyperlink>
    </w:p>
    <w:p w14:paraId="1BA9BA97" w14:textId="196CA010" w:rsidR="00950BF8" w:rsidRDefault="00790745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476912230" w:history="1">
        <w:r w:rsidR="00950BF8" w:rsidRPr="00F1674E">
          <w:rPr>
            <w:rStyle w:val="Hyperlink"/>
            <w:noProof/>
          </w:rPr>
          <w:t>3) loop2.jsp</w:t>
        </w:r>
        <w:r w:rsidR="00950BF8">
          <w:rPr>
            <w:noProof/>
            <w:webHidden/>
          </w:rPr>
          <w:tab/>
        </w:r>
        <w:r w:rsidR="00950BF8">
          <w:rPr>
            <w:noProof/>
            <w:webHidden/>
          </w:rPr>
          <w:fldChar w:fldCharType="begin"/>
        </w:r>
        <w:r w:rsidR="00950BF8">
          <w:rPr>
            <w:noProof/>
            <w:webHidden/>
          </w:rPr>
          <w:instrText xml:space="preserve"> PAGEREF _Toc476912230 \h </w:instrText>
        </w:r>
        <w:r w:rsidR="00950BF8">
          <w:rPr>
            <w:noProof/>
            <w:webHidden/>
          </w:rPr>
        </w:r>
        <w:r w:rsidR="00950BF8">
          <w:rPr>
            <w:noProof/>
            <w:webHidden/>
          </w:rPr>
          <w:fldChar w:fldCharType="separate"/>
        </w:r>
        <w:r w:rsidR="00950BF8">
          <w:rPr>
            <w:noProof/>
            <w:webHidden/>
          </w:rPr>
          <w:t>6</w:t>
        </w:r>
        <w:r w:rsidR="00950BF8">
          <w:rPr>
            <w:noProof/>
            <w:webHidden/>
          </w:rPr>
          <w:fldChar w:fldCharType="end"/>
        </w:r>
      </w:hyperlink>
    </w:p>
    <w:p w14:paraId="5967E176" w14:textId="0B90D7CF" w:rsidR="00950BF8" w:rsidRDefault="00790745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476912231" w:history="1">
        <w:r w:rsidR="00950BF8" w:rsidRPr="00F1674E">
          <w:rPr>
            <w:rStyle w:val="Hyperlink"/>
            <w:noProof/>
          </w:rPr>
          <w:t>4) loop3.jsp</w:t>
        </w:r>
        <w:r w:rsidR="00950BF8">
          <w:rPr>
            <w:noProof/>
            <w:webHidden/>
          </w:rPr>
          <w:tab/>
        </w:r>
        <w:r w:rsidR="00950BF8">
          <w:rPr>
            <w:noProof/>
            <w:webHidden/>
          </w:rPr>
          <w:fldChar w:fldCharType="begin"/>
        </w:r>
        <w:r w:rsidR="00950BF8">
          <w:rPr>
            <w:noProof/>
            <w:webHidden/>
          </w:rPr>
          <w:instrText xml:space="preserve"> PAGEREF _Toc476912231 \h </w:instrText>
        </w:r>
        <w:r w:rsidR="00950BF8">
          <w:rPr>
            <w:noProof/>
            <w:webHidden/>
          </w:rPr>
        </w:r>
        <w:r w:rsidR="00950BF8">
          <w:rPr>
            <w:noProof/>
            <w:webHidden/>
          </w:rPr>
          <w:fldChar w:fldCharType="separate"/>
        </w:r>
        <w:r w:rsidR="00950BF8">
          <w:rPr>
            <w:noProof/>
            <w:webHidden/>
          </w:rPr>
          <w:t>7</w:t>
        </w:r>
        <w:r w:rsidR="00950BF8">
          <w:rPr>
            <w:noProof/>
            <w:webHidden/>
          </w:rPr>
          <w:fldChar w:fldCharType="end"/>
        </w:r>
      </w:hyperlink>
    </w:p>
    <w:p w14:paraId="014144F6" w14:textId="7393DE15" w:rsidR="00950BF8" w:rsidRDefault="00790745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476912232" w:history="1">
        <w:r w:rsidR="00950BF8" w:rsidRPr="00F1674E">
          <w:rPr>
            <w:rStyle w:val="Hyperlink"/>
            <w:noProof/>
          </w:rPr>
          <w:t>5) loop4.jsp</w:t>
        </w:r>
        <w:r w:rsidR="00950BF8">
          <w:rPr>
            <w:noProof/>
            <w:webHidden/>
          </w:rPr>
          <w:tab/>
        </w:r>
        <w:r w:rsidR="00950BF8">
          <w:rPr>
            <w:noProof/>
            <w:webHidden/>
          </w:rPr>
          <w:fldChar w:fldCharType="begin"/>
        </w:r>
        <w:r w:rsidR="00950BF8">
          <w:rPr>
            <w:noProof/>
            <w:webHidden/>
          </w:rPr>
          <w:instrText xml:space="preserve"> PAGEREF _Toc476912232 \h </w:instrText>
        </w:r>
        <w:r w:rsidR="00950BF8">
          <w:rPr>
            <w:noProof/>
            <w:webHidden/>
          </w:rPr>
        </w:r>
        <w:r w:rsidR="00950BF8">
          <w:rPr>
            <w:noProof/>
            <w:webHidden/>
          </w:rPr>
          <w:fldChar w:fldCharType="separate"/>
        </w:r>
        <w:r w:rsidR="00950BF8">
          <w:rPr>
            <w:noProof/>
            <w:webHidden/>
          </w:rPr>
          <w:t>8</w:t>
        </w:r>
        <w:r w:rsidR="00950BF8">
          <w:rPr>
            <w:noProof/>
            <w:webHidden/>
          </w:rPr>
          <w:fldChar w:fldCharType="end"/>
        </w:r>
      </w:hyperlink>
    </w:p>
    <w:p w14:paraId="3FFF43B8" w14:textId="26A8C536" w:rsidR="00950BF8" w:rsidRDefault="00790745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476912233" w:history="1">
        <w:r w:rsidR="00950BF8" w:rsidRPr="00F1674E">
          <w:rPr>
            <w:rStyle w:val="Hyperlink"/>
            <w:rFonts w:hAnsi="굴림체"/>
            <w:noProof/>
          </w:rPr>
          <w:t>2.</w:t>
        </w:r>
        <w:r w:rsidR="00950BF8" w:rsidRPr="00F1674E">
          <w:rPr>
            <w:rStyle w:val="Hyperlink"/>
            <w:noProof/>
          </w:rPr>
          <w:t xml:space="preserve"> if 문</w:t>
        </w:r>
        <w:r w:rsidR="00950BF8">
          <w:rPr>
            <w:noProof/>
            <w:webHidden/>
          </w:rPr>
          <w:tab/>
        </w:r>
        <w:r w:rsidR="00950BF8">
          <w:rPr>
            <w:noProof/>
            <w:webHidden/>
          </w:rPr>
          <w:fldChar w:fldCharType="begin"/>
        </w:r>
        <w:r w:rsidR="00950BF8">
          <w:rPr>
            <w:noProof/>
            <w:webHidden/>
          </w:rPr>
          <w:instrText xml:space="preserve"> PAGEREF _Toc476912233 \h </w:instrText>
        </w:r>
        <w:r w:rsidR="00950BF8">
          <w:rPr>
            <w:noProof/>
            <w:webHidden/>
          </w:rPr>
        </w:r>
        <w:r w:rsidR="00950BF8">
          <w:rPr>
            <w:noProof/>
            <w:webHidden/>
          </w:rPr>
          <w:fldChar w:fldCharType="separate"/>
        </w:r>
        <w:r w:rsidR="00950BF8">
          <w:rPr>
            <w:noProof/>
            <w:webHidden/>
          </w:rPr>
          <w:t>10</w:t>
        </w:r>
        <w:r w:rsidR="00950BF8">
          <w:rPr>
            <w:noProof/>
            <w:webHidden/>
          </w:rPr>
          <w:fldChar w:fldCharType="end"/>
        </w:r>
      </w:hyperlink>
    </w:p>
    <w:p w14:paraId="3ED5C615" w14:textId="52136D19" w:rsidR="00950BF8" w:rsidRDefault="00790745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476912234" w:history="1">
        <w:r w:rsidR="00950BF8" w:rsidRPr="00F1674E">
          <w:rPr>
            <w:rStyle w:val="Hyperlink"/>
            <w:noProof/>
          </w:rPr>
          <w:t>1) if1.jsp</w:t>
        </w:r>
        <w:r w:rsidR="00950BF8">
          <w:rPr>
            <w:noProof/>
            <w:webHidden/>
          </w:rPr>
          <w:tab/>
        </w:r>
        <w:r w:rsidR="00950BF8">
          <w:rPr>
            <w:noProof/>
            <w:webHidden/>
          </w:rPr>
          <w:fldChar w:fldCharType="begin"/>
        </w:r>
        <w:r w:rsidR="00950BF8">
          <w:rPr>
            <w:noProof/>
            <w:webHidden/>
          </w:rPr>
          <w:instrText xml:space="preserve"> PAGEREF _Toc476912234 \h </w:instrText>
        </w:r>
        <w:r w:rsidR="00950BF8">
          <w:rPr>
            <w:noProof/>
            <w:webHidden/>
          </w:rPr>
        </w:r>
        <w:r w:rsidR="00950BF8">
          <w:rPr>
            <w:noProof/>
            <w:webHidden/>
          </w:rPr>
          <w:fldChar w:fldCharType="separate"/>
        </w:r>
        <w:r w:rsidR="00950BF8">
          <w:rPr>
            <w:noProof/>
            <w:webHidden/>
          </w:rPr>
          <w:t>10</w:t>
        </w:r>
        <w:r w:rsidR="00950BF8">
          <w:rPr>
            <w:noProof/>
            <w:webHidden/>
          </w:rPr>
          <w:fldChar w:fldCharType="end"/>
        </w:r>
      </w:hyperlink>
    </w:p>
    <w:p w14:paraId="2A1CE993" w14:textId="548B1BA1" w:rsidR="00950BF8" w:rsidRDefault="00790745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476912235" w:history="1">
        <w:r w:rsidR="00950BF8" w:rsidRPr="00F1674E">
          <w:rPr>
            <w:rStyle w:val="Hyperlink"/>
            <w:noProof/>
          </w:rPr>
          <w:t>2) JSP Scriptet 태그에서 중괄호 필수</w:t>
        </w:r>
        <w:r w:rsidR="00950BF8">
          <w:rPr>
            <w:noProof/>
            <w:webHidden/>
          </w:rPr>
          <w:tab/>
        </w:r>
        <w:r w:rsidR="00950BF8">
          <w:rPr>
            <w:noProof/>
            <w:webHidden/>
          </w:rPr>
          <w:fldChar w:fldCharType="begin"/>
        </w:r>
        <w:r w:rsidR="00950BF8">
          <w:rPr>
            <w:noProof/>
            <w:webHidden/>
          </w:rPr>
          <w:instrText xml:space="preserve"> PAGEREF _Toc476912235 \h </w:instrText>
        </w:r>
        <w:r w:rsidR="00950BF8">
          <w:rPr>
            <w:noProof/>
            <w:webHidden/>
          </w:rPr>
        </w:r>
        <w:r w:rsidR="00950BF8">
          <w:rPr>
            <w:noProof/>
            <w:webHidden/>
          </w:rPr>
          <w:fldChar w:fldCharType="separate"/>
        </w:r>
        <w:r w:rsidR="00950BF8">
          <w:rPr>
            <w:noProof/>
            <w:webHidden/>
          </w:rPr>
          <w:t>12</w:t>
        </w:r>
        <w:r w:rsidR="00950BF8">
          <w:rPr>
            <w:noProof/>
            <w:webHidden/>
          </w:rPr>
          <w:fldChar w:fldCharType="end"/>
        </w:r>
      </w:hyperlink>
    </w:p>
    <w:p w14:paraId="32396CFE" w14:textId="0E5AA559" w:rsidR="00950BF8" w:rsidRDefault="00790745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476912236" w:history="1">
        <w:r w:rsidR="00950BF8" w:rsidRPr="00F1674E">
          <w:rPr>
            <w:rStyle w:val="Hyperlink"/>
            <w:noProof/>
          </w:rPr>
          <w:t>3) if2.jsp</w:t>
        </w:r>
        <w:r w:rsidR="00950BF8">
          <w:rPr>
            <w:noProof/>
            <w:webHidden/>
          </w:rPr>
          <w:tab/>
        </w:r>
        <w:r w:rsidR="00950BF8">
          <w:rPr>
            <w:noProof/>
            <w:webHidden/>
          </w:rPr>
          <w:fldChar w:fldCharType="begin"/>
        </w:r>
        <w:r w:rsidR="00950BF8">
          <w:rPr>
            <w:noProof/>
            <w:webHidden/>
          </w:rPr>
          <w:instrText xml:space="preserve"> PAGEREF _Toc476912236 \h </w:instrText>
        </w:r>
        <w:r w:rsidR="00950BF8">
          <w:rPr>
            <w:noProof/>
            <w:webHidden/>
          </w:rPr>
        </w:r>
        <w:r w:rsidR="00950BF8">
          <w:rPr>
            <w:noProof/>
            <w:webHidden/>
          </w:rPr>
          <w:fldChar w:fldCharType="separate"/>
        </w:r>
        <w:r w:rsidR="00950BF8">
          <w:rPr>
            <w:noProof/>
            <w:webHidden/>
          </w:rPr>
          <w:t>13</w:t>
        </w:r>
        <w:r w:rsidR="00950BF8">
          <w:rPr>
            <w:noProof/>
            <w:webHidden/>
          </w:rPr>
          <w:fldChar w:fldCharType="end"/>
        </w:r>
      </w:hyperlink>
    </w:p>
    <w:p w14:paraId="601715C7" w14:textId="427E8B61" w:rsidR="00950BF8" w:rsidRDefault="00790745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476912237" w:history="1">
        <w:r w:rsidR="00950BF8" w:rsidRPr="00F1674E">
          <w:rPr>
            <w:rStyle w:val="Hyperlink"/>
            <w:noProof/>
          </w:rPr>
          <w:t>4) if3.jsp</w:t>
        </w:r>
        <w:r w:rsidR="00950BF8">
          <w:rPr>
            <w:noProof/>
            <w:webHidden/>
          </w:rPr>
          <w:tab/>
        </w:r>
        <w:r w:rsidR="00950BF8">
          <w:rPr>
            <w:noProof/>
            <w:webHidden/>
          </w:rPr>
          <w:fldChar w:fldCharType="begin"/>
        </w:r>
        <w:r w:rsidR="00950BF8">
          <w:rPr>
            <w:noProof/>
            <w:webHidden/>
          </w:rPr>
          <w:instrText xml:space="preserve"> PAGEREF _Toc476912237 \h </w:instrText>
        </w:r>
        <w:r w:rsidR="00950BF8">
          <w:rPr>
            <w:noProof/>
            <w:webHidden/>
          </w:rPr>
        </w:r>
        <w:r w:rsidR="00950BF8">
          <w:rPr>
            <w:noProof/>
            <w:webHidden/>
          </w:rPr>
          <w:fldChar w:fldCharType="separate"/>
        </w:r>
        <w:r w:rsidR="00950BF8">
          <w:rPr>
            <w:noProof/>
            <w:webHidden/>
          </w:rPr>
          <w:t>15</w:t>
        </w:r>
        <w:r w:rsidR="00950BF8">
          <w:rPr>
            <w:noProof/>
            <w:webHidden/>
          </w:rPr>
          <w:fldChar w:fldCharType="end"/>
        </w:r>
      </w:hyperlink>
    </w:p>
    <w:p w14:paraId="70AB5466" w14:textId="7583D01D" w:rsidR="00950BF8" w:rsidRDefault="00790745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476912238" w:history="1">
        <w:r w:rsidR="00950BF8" w:rsidRPr="00F1674E">
          <w:rPr>
            <w:rStyle w:val="Hyperlink"/>
            <w:rFonts w:hAnsi="굴림체"/>
            <w:noProof/>
          </w:rPr>
          <w:t>3.</w:t>
        </w:r>
        <w:r w:rsidR="00950BF8" w:rsidRPr="00F1674E">
          <w:rPr>
            <w:rStyle w:val="Hyperlink"/>
            <w:noProof/>
          </w:rPr>
          <w:t xml:space="preserve"> 연습문제</w:t>
        </w:r>
        <w:r w:rsidR="00950BF8">
          <w:rPr>
            <w:noProof/>
            <w:webHidden/>
          </w:rPr>
          <w:tab/>
        </w:r>
        <w:r w:rsidR="00950BF8">
          <w:rPr>
            <w:noProof/>
            <w:webHidden/>
          </w:rPr>
          <w:fldChar w:fldCharType="begin"/>
        </w:r>
        <w:r w:rsidR="00950BF8">
          <w:rPr>
            <w:noProof/>
            <w:webHidden/>
          </w:rPr>
          <w:instrText xml:space="preserve"> PAGEREF _Toc476912238 \h </w:instrText>
        </w:r>
        <w:r w:rsidR="00950BF8">
          <w:rPr>
            <w:noProof/>
            <w:webHidden/>
          </w:rPr>
        </w:r>
        <w:r w:rsidR="00950BF8">
          <w:rPr>
            <w:noProof/>
            <w:webHidden/>
          </w:rPr>
          <w:fldChar w:fldCharType="separate"/>
        </w:r>
        <w:r w:rsidR="00950BF8">
          <w:rPr>
            <w:noProof/>
            <w:webHidden/>
          </w:rPr>
          <w:t>16</w:t>
        </w:r>
        <w:r w:rsidR="00950BF8">
          <w:rPr>
            <w:noProof/>
            <w:webHidden/>
          </w:rPr>
          <w:fldChar w:fldCharType="end"/>
        </w:r>
      </w:hyperlink>
    </w:p>
    <w:p w14:paraId="77D1B67A" w14:textId="7625DC11" w:rsidR="00950BF8" w:rsidRDefault="00790745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476912239" w:history="1">
        <w:r w:rsidR="00950BF8" w:rsidRPr="00F1674E">
          <w:rPr>
            <w:rStyle w:val="Hyperlink"/>
            <w:noProof/>
          </w:rPr>
          <w:t>1) JSP 코드 분석</w:t>
        </w:r>
        <w:r w:rsidR="00950BF8">
          <w:rPr>
            <w:noProof/>
            <w:webHidden/>
          </w:rPr>
          <w:tab/>
        </w:r>
        <w:r w:rsidR="00950BF8">
          <w:rPr>
            <w:noProof/>
            <w:webHidden/>
          </w:rPr>
          <w:fldChar w:fldCharType="begin"/>
        </w:r>
        <w:r w:rsidR="00950BF8">
          <w:rPr>
            <w:noProof/>
            <w:webHidden/>
          </w:rPr>
          <w:instrText xml:space="preserve"> PAGEREF _Toc476912239 \h </w:instrText>
        </w:r>
        <w:r w:rsidR="00950BF8">
          <w:rPr>
            <w:noProof/>
            <w:webHidden/>
          </w:rPr>
        </w:r>
        <w:r w:rsidR="00950BF8">
          <w:rPr>
            <w:noProof/>
            <w:webHidden/>
          </w:rPr>
          <w:fldChar w:fldCharType="separate"/>
        </w:r>
        <w:r w:rsidR="00950BF8">
          <w:rPr>
            <w:noProof/>
            <w:webHidden/>
          </w:rPr>
          <w:t>16</w:t>
        </w:r>
        <w:r w:rsidR="00950BF8">
          <w:rPr>
            <w:noProof/>
            <w:webHidden/>
          </w:rPr>
          <w:fldChar w:fldCharType="end"/>
        </w:r>
      </w:hyperlink>
    </w:p>
    <w:p w14:paraId="4352560A" w14:textId="228D4A92" w:rsidR="00950BF8" w:rsidRDefault="00790745">
      <w:pPr>
        <w:pStyle w:val="TOC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476912240" w:history="1">
        <w:r w:rsidR="00950BF8" w:rsidRPr="00F1674E">
          <w:rPr>
            <w:rStyle w:val="Hyperlink"/>
            <w:noProof/>
          </w:rPr>
          <w:t>2) 구현 실습</w:t>
        </w:r>
        <w:r w:rsidR="00950BF8">
          <w:rPr>
            <w:noProof/>
            <w:webHidden/>
          </w:rPr>
          <w:tab/>
        </w:r>
        <w:r w:rsidR="00950BF8">
          <w:rPr>
            <w:noProof/>
            <w:webHidden/>
          </w:rPr>
          <w:fldChar w:fldCharType="begin"/>
        </w:r>
        <w:r w:rsidR="00950BF8">
          <w:rPr>
            <w:noProof/>
            <w:webHidden/>
          </w:rPr>
          <w:instrText xml:space="preserve"> PAGEREF _Toc476912240 \h </w:instrText>
        </w:r>
        <w:r w:rsidR="00950BF8">
          <w:rPr>
            <w:noProof/>
            <w:webHidden/>
          </w:rPr>
        </w:r>
        <w:r w:rsidR="00950BF8">
          <w:rPr>
            <w:noProof/>
            <w:webHidden/>
          </w:rPr>
          <w:fldChar w:fldCharType="separate"/>
        </w:r>
        <w:r w:rsidR="00950BF8">
          <w:rPr>
            <w:noProof/>
            <w:webHidden/>
          </w:rPr>
          <w:t>17</w:t>
        </w:r>
        <w:r w:rsidR="00950BF8">
          <w:rPr>
            <w:noProof/>
            <w:webHidden/>
          </w:rPr>
          <w:fldChar w:fldCharType="end"/>
        </w:r>
      </w:hyperlink>
    </w:p>
    <w:p w14:paraId="48BB90E1" w14:textId="3721CBBD" w:rsidR="00950BF8" w:rsidRDefault="00790745">
      <w:pPr>
        <w:pStyle w:val="TOC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476912241" w:history="1">
        <w:r w:rsidR="00950BF8" w:rsidRPr="00F1674E">
          <w:rPr>
            <w:rStyle w:val="Hyperlink"/>
            <w:rFonts w:hAnsi="굴림체"/>
            <w:noProof/>
          </w:rPr>
          <w:t>4.</w:t>
        </w:r>
        <w:r w:rsidR="00950BF8" w:rsidRPr="00F1674E">
          <w:rPr>
            <w:rStyle w:val="Hyperlink"/>
            <w:noProof/>
          </w:rPr>
          <w:t xml:space="preserve"> 부록</w:t>
        </w:r>
        <w:r w:rsidR="00950BF8">
          <w:rPr>
            <w:noProof/>
            <w:webHidden/>
          </w:rPr>
          <w:tab/>
        </w:r>
        <w:r w:rsidR="00950BF8">
          <w:rPr>
            <w:noProof/>
            <w:webHidden/>
          </w:rPr>
          <w:fldChar w:fldCharType="begin"/>
        </w:r>
        <w:r w:rsidR="00950BF8">
          <w:rPr>
            <w:noProof/>
            <w:webHidden/>
          </w:rPr>
          <w:instrText xml:space="preserve"> PAGEREF _Toc476912241 \h </w:instrText>
        </w:r>
        <w:r w:rsidR="00950BF8">
          <w:rPr>
            <w:noProof/>
            <w:webHidden/>
          </w:rPr>
        </w:r>
        <w:r w:rsidR="00950BF8">
          <w:rPr>
            <w:noProof/>
            <w:webHidden/>
          </w:rPr>
          <w:fldChar w:fldCharType="separate"/>
        </w:r>
        <w:r w:rsidR="00950BF8">
          <w:rPr>
            <w:noProof/>
            <w:webHidden/>
          </w:rPr>
          <w:t>18</w:t>
        </w:r>
        <w:r w:rsidR="00950BF8">
          <w:rPr>
            <w:noProof/>
            <w:webHidden/>
          </w:rPr>
          <w:fldChar w:fldCharType="end"/>
        </w:r>
      </w:hyperlink>
    </w:p>
    <w:p w14:paraId="237A6CCB" w14:textId="2562407B" w:rsidR="00A60590" w:rsidRDefault="00D05A61" w:rsidP="00A60590">
      <w:r>
        <w:fldChar w:fldCharType="end"/>
      </w:r>
    </w:p>
    <w:p w14:paraId="7D255DF1" w14:textId="77777777" w:rsidR="00D05A61" w:rsidRPr="00A60590" w:rsidRDefault="00D05A61" w:rsidP="00A60590"/>
    <w:p w14:paraId="237A6CD2" w14:textId="77777777" w:rsidR="00792C14" w:rsidRDefault="00792C14" w:rsidP="00A60590"/>
    <w:p w14:paraId="237A6CD3" w14:textId="77777777" w:rsidR="00792C14" w:rsidRDefault="00792C14" w:rsidP="00A60590"/>
    <w:p w14:paraId="237A6CD4" w14:textId="77777777" w:rsidR="00792C14" w:rsidRDefault="00792C14" w:rsidP="00A60590"/>
    <w:p w14:paraId="237A6CD5" w14:textId="77777777" w:rsidR="00792C14" w:rsidRDefault="00792C14">
      <w:pPr>
        <w:widowControl/>
        <w:wordWrap/>
        <w:autoSpaceDE/>
        <w:autoSpaceDN/>
        <w:spacing w:after="200" w:line="276" w:lineRule="auto"/>
        <w:rPr>
          <w:rFonts w:asciiTheme="majorHAnsi" w:eastAsia="돋움" w:hAnsiTheme="majorHAnsi" w:cstheme="majorBidi"/>
          <w:sz w:val="24"/>
        </w:rPr>
      </w:pPr>
      <w:r>
        <w:rPr>
          <w:rFonts w:asciiTheme="majorHAnsi" w:eastAsia="돋움" w:hAnsiTheme="majorHAnsi"/>
          <w:b/>
          <w:sz w:val="24"/>
        </w:rPr>
        <w:br w:type="page"/>
      </w:r>
    </w:p>
    <w:p w14:paraId="237A6CD6" w14:textId="77777777" w:rsidR="004F0D41" w:rsidRDefault="004F0D41" w:rsidP="004F0D41">
      <w:pPr>
        <w:pStyle w:val="Heading1"/>
      </w:pPr>
      <w:bookmarkStart w:id="1" w:name="_Toc428543989"/>
      <w:bookmarkStart w:id="2" w:name="_Toc476912227"/>
      <w:r>
        <w:rPr>
          <w:rFonts w:hint="eastAsia"/>
        </w:rPr>
        <w:lastRenderedPageBreak/>
        <w:t xml:space="preserve">for </w:t>
      </w:r>
      <w:r>
        <w:rPr>
          <w:rFonts w:hint="eastAsia"/>
        </w:rPr>
        <w:t>루프</w:t>
      </w:r>
      <w:r>
        <w:rPr>
          <w:rFonts w:hint="eastAsia"/>
        </w:rPr>
        <w:t>(loop)</w:t>
      </w:r>
      <w:bookmarkEnd w:id="1"/>
      <w:bookmarkEnd w:id="2"/>
    </w:p>
    <w:p w14:paraId="237A6CD7" w14:textId="77777777" w:rsidR="004F0D41" w:rsidRDefault="004F0D41" w:rsidP="004F0D41"/>
    <w:p w14:paraId="237A6CD8" w14:textId="77777777" w:rsidR="004F0D41" w:rsidRDefault="004F0D41" w:rsidP="004F0D41">
      <w:r>
        <w:rPr>
          <w:rFonts w:hint="eastAsia"/>
        </w:rPr>
        <w:t>JSP 파일에서 for 루프의 구현 형태를 살펴보자.</w:t>
      </w:r>
    </w:p>
    <w:p w14:paraId="237A6CD9" w14:textId="77777777" w:rsidR="004F0D41" w:rsidRDefault="004F0D41" w:rsidP="004F0D41"/>
    <w:p w14:paraId="237A6CDA" w14:textId="77777777" w:rsidR="004F0D41" w:rsidRDefault="004F0D41" w:rsidP="004F0D41">
      <w:pPr>
        <w:pStyle w:val="Heading2"/>
      </w:pPr>
      <w:bookmarkStart w:id="3" w:name="_Toc476912228"/>
      <w:r>
        <w:rPr>
          <w:rFonts w:hint="eastAsia"/>
        </w:rPr>
        <w:t>loop1.jsp</w:t>
      </w:r>
      <w:bookmarkEnd w:id="3"/>
    </w:p>
    <w:p w14:paraId="237A6CDB" w14:textId="77777777" w:rsidR="004F0D41" w:rsidRPr="004F0D41" w:rsidRDefault="004F0D41" w:rsidP="004F0D41"/>
    <w:p w14:paraId="237A6CDC" w14:textId="77777777" w:rsidR="00792C14" w:rsidRDefault="00E320DE" w:rsidP="00792C14">
      <w:pPr>
        <w:pStyle w:val="Heading3"/>
      </w:pPr>
      <w:r>
        <w:rPr>
          <w:rFonts w:hint="eastAsia"/>
        </w:rPr>
        <w:t>WebContent/jsp02</w:t>
      </w:r>
      <w:r w:rsidR="004F0D41">
        <w:rPr>
          <w:rFonts w:hint="eastAsia"/>
        </w:rPr>
        <w:t>폴더</w:t>
      </w:r>
      <w:r w:rsidR="004F0D41">
        <w:rPr>
          <w:rFonts w:hint="eastAsia"/>
        </w:rPr>
        <w:t xml:space="preserve"> </w:t>
      </w:r>
      <w:r w:rsidR="004F0D41">
        <w:rPr>
          <w:rFonts w:hint="eastAsia"/>
        </w:rPr>
        <w:t>생성</w:t>
      </w:r>
    </w:p>
    <w:p w14:paraId="237A6CDD" w14:textId="77777777" w:rsidR="00792C14" w:rsidRDefault="00792C14" w:rsidP="00792C14">
      <w:r>
        <w:rPr>
          <w:rFonts w:hint="eastAsia"/>
        </w:rPr>
        <w:t xml:space="preserve">지난시간에 생성했던 lectur1 프로젝트에 </w:t>
      </w:r>
      <w:r w:rsidR="00E320DE">
        <w:rPr>
          <w:rFonts w:hint="eastAsia"/>
        </w:rPr>
        <w:t>WebContent/jsp02</w:t>
      </w:r>
      <w:r>
        <w:rPr>
          <w:rFonts w:hint="eastAsia"/>
        </w:rPr>
        <w:t>폴더를 생성한다.</w:t>
      </w:r>
    </w:p>
    <w:p w14:paraId="237A6CDE" w14:textId="77777777" w:rsidR="00792C14" w:rsidRPr="004F0D41" w:rsidRDefault="00792C14" w:rsidP="00792C14"/>
    <w:p w14:paraId="237A6CDF" w14:textId="77777777" w:rsidR="00792C14" w:rsidRDefault="00792C14" w:rsidP="00792C14">
      <w:r>
        <w:rPr>
          <w:rFonts w:hint="eastAsia"/>
        </w:rPr>
        <w:t xml:space="preserve">생성방법: </w:t>
      </w:r>
    </w:p>
    <w:p w14:paraId="237A6CE0" w14:textId="77777777" w:rsidR="00792C14" w:rsidRDefault="00792C14" w:rsidP="00792C14">
      <w:r>
        <w:rPr>
          <w:rFonts w:hint="eastAsia"/>
        </w:rPr>
        <w:t>이클립스의 화면 왼쪽 Project Explorer창에서 WebContent 폴더를 마우스 오른쪽 버튼으로 클릭하고</w:t>
      </w:r>
    </w:p>
    <w:p w14:paraId="237A6CE1" w14:textId="77777777" w:rsidR="00792C14" w:rsidRDefault="00792C14" w:rsidP="00792C14">
      <w:r>
        <w:rPr>
          <w:rFonts w:hint="eastAsia"/>
        </w:rPr>
        <w:t>메뉴 - New - Folder 클릭</w:t>
      </w:r>
    </w:p>
    <w:p w14:paraId="237A6CE2" w14:textId="77777777" w:rsidR="00792C14" w:rsidRDefault="00792C14" w:rsidP="00792C14">
      <w:r>
        <w:rPr>
          <w:rFonts w:hint="eastAsia"/>
        </w:rPr>
        <w:t xml:space="preserve">Folder name: 칸에 </w:t>
      </w:r>
      <w:r w:rsidR="00AF058D">
        <w:t>jsp</w:t>
      </w:r>
      <w:r>
        <w:rPr>
          <w:rFonts w:hint="eastAsia"/>
        </w:rPr>
        <w:t>02를 입력하고 Finish 버튼 클릭</w:t>
      </w:r>
    </w:p>
    <w:p w14:paraId="237A6CE3" w14:textId="77777777" w:rsidR="00792C14" w:rsidRDefault="00792C14" w:rsidP="00792C14"/>
    <w:p w14:paraId="237A6CE4" w14:textId="77777777" w:rsidR="004F0D41" w:rsidRDefault="004F0D41" w:rsidP="00792C14"/>
    <w:p w14:paraId="237A6CE5" w14:textId="77777777" w:rsidR="00792C14" w:rsidRDefault="00792C14" w:rsidP="004F0D41">
      <w:pPr>
        <w:pStyle w:val="Heading3"/>
      </w:pPr>
      <w:r>
        <w:rPr>
          <w:rFonts w:hint="eastAsia"/>
        </w:rPr>
        <w:t>WebContent</w:t>
      </w:r>
      <w:r w:rsidR="00E320DE">
        <w:rPr>
          <w:rFonts w:hint="eastAsia"/>
        </w:rPr>
        <w:t>/jsp02/</w:t>
      </w:r>
      <w:r>
        <w:rPr>
          <w:rFonts w:hint="eastAsia"/>
        </w:rPr>
        <w:t xml:space="preserve">loop1.jsp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</w:p>
    <w:p w14:paraId="237A6CE6" w14:textId="77777777" w:rsidR="004F0D41" w:rsidRDefault="004F0D41" w:rsidP="00792C14"/>
    <w:p w14:paraId="237A6CE7" w14:textId="77777777" w:rsidR="004F0D41" w:rsidRDefault="004F0D41" w:rsidP="004F0D41">
      <w:r>
        <w:rPr>
          <w:rFonts w:hint="eastAsia"/>
        </w:rPr>
        <w:t xml:space="preserve">생성방법: </w:t>
      </w:r>
    </w:p>
    <w:p w14:paraId="237A6CE8" w14:textId="77777777" w:rsidR="004F0D41" w:rsidRDefault="004F0D41" w:rsidP="004F0D41">
      <w:r>
        <w:rPr>
          <w:rFonts w:hint="eastAsia"/>
        </w:rPr>
        <w:t xml:space="preserve">이클립스의 화면 왼쪽 Project Explorer창에서 </w:t>
      </w:r>
      <w:r w:rsidR="00CB0CB5">
        <w:t>jsp</w:t>
      </w:r>
      <w:r>
        <w:rPr>
          <w:rFonts w:hint="eastAsia"/>
        </w:rPr>
        <w:t>02 폴더를 마우스 오른쪽 버튼으로 클릭하고</w:t>
      </w:r>
    </w:p>
    <w:p w14:paraId="237A6CE9" w14:textId="77777777" w:rsidR="004F0D41" w:rsidRDefault="004F0D41" w:rsidP="004F0D41">
      <w:r>
        <w:rPr>
          <w:rFonts w:hint="eastAsia"/>
        </w:rPr>
        <w:t>메뉴 - New - JSP File 클릭</w:t>
      </w:r>
    </w:p>
    <w:p w14:paraId="237A6CEA" w14:textId="77777777" w:rsidR="004F0D41" w:rsidRDefault="004F0D41" w:rsidP="004F0D41">
      <w:r>
        <w:rPr>
          <w:rFonts w:hint="eastAsia"/>
        </w:rPr>
        <w:t>File name: 칸에 loop1.jsp를 입력하고 Finish 버튼 클릭</w:t>
      </w:r>
    </w:p>
    <w:p w14:paraId="237A6CEB" w14:textId="77777777" w:rsidR="004F0D41" w:rsidRDefault="004F0D41" w:rsidP="00792C14"/>
    <w:p w14:paraId="237A6CEC" w14:textId="77777777" w:rsidR="00792C14" w:rsidRDefault="004F0D41" w:rsidP="00792C14">
      <w:r>
        <w:rPr>
          <w:rFonts w:hint="eastAsia"/>
        </w:rPr>
        <w:t>WebContent</w:t>
      </w:r>
      <w:r w:rsidR="00E320DE">
        <w:rPr>
          <w:rFonts w:hint="eastAsia"/>
        </w:rPr>
        <w:t>/jsp02/</w:t>
      </w:r>
      <w:r>
        <w:rPr>
          <w:rFonts w:hint="eastAsia"/>
        </w:rPr>
        <w:t>loop1.jsp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F0D41" w14:paraId="237A6D1F" w14:textId="77777777" w:rsidTr="00ED5F58">
        <w:tc>
          <w:tcPr>
            <w:tcW w:w="426" w:type="dxa"/>
          </w:tcPr>
          <w:p w14:paraId="237A6CED" w14:textId="77777777" w:rsidR="004F0D41" w:rsidRPr="00185935" w:rsidRDefault="004F0D41" w:rsidP="004F0D41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237A6CEE" w14:textId="77777777" w:rsidR="004F0D41" w:rsidRPr="00185935" w:rsidRDefault="004F0D41" w:rsidP="004F0D41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37A6CEF" w14:textId="77777777" w:rsidR="004F0D41" w:rsidRPr="00185935" w:rsidRDefault="004F0D41" w:rsidP="004F0D41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237A6CF0" w14:textId="77777777" w:rsidR="004F0D41" w:rsidRPr="00185935" w:rsidRDefault="004F0D41" w:rsidP="004F0D41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237A6CF1" w14:textId="77777777" w:rsidR="004F0D41" w:rsidRPr="00185935" w:rsidRDefault="004F0D41" w:rsidP="004F0D41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37A6CF2" w14:textId="77777777" w:rsidR="004F0D41" w:rsidRPr="00185935" w:rsidRDefault="004F0D41" w:rsidP="004F0D41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237A6CF3" w14:textId="77777777" w:rsidR="004F0D41" w:rsidRPr="00185935" w:rsidRDefault="004F0D41" w:rsidP="004F0D41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237A6CF4" w14:textId="77777777" w:rsidR="004F0D41" w:rsidRPr="00185935" w:rsidRDefault="004F0D41" w:rsidP="004F0D41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237A6CF5" w14:textId="77777777" w:rsidR="004F0D41" w:rsidRDefault="004F0D41" w:rsidP="004F0D41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237A6CF6" w14:textId="77777777" w:rsidR="004F0D41" w:rsidRDefault="004F0D41" w:rsidP="004F0D41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37A6CF7" w14:textId="77777777" w:rsidR="004F0D41" w:rsidRDefault="004F0D41" w:rsidP="004F0D41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37A6CF8" w14:textId="77777777" w:rsidR="004F0D41" w:rsidRDefault="004F0D41" w:rsidP="004F0D41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237A6CF9" w14:textId="77777777" w:rsidR="004F0D41" w:rsidRDefault="004F0D41" w:rsidP="004F0D41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237A6CFA" w14:textId="77777777" w:rsidR="004F0D41" w:rsidRDefault="004F0D41" w:rsidP="004F0D41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237A6CFB" w14:textId="77777777" w:rsidR="004F0D41" w:rsidRDefault="004F0D41" w:rsidP="004F0D41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237A6CFC" w14:textId="77777777" w:rsidR="004F0D41" w:rsidRDefault="004F0D41" w:rsidP="004F0D41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237A6CFD" w14:textId="77777777" w:rsidR="004F0D41" w:rsidRDefault="004F0D41" w:rsidP="004F0D41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237A6CFE" w14:textId="77777777" w:rsidR="004F0D41" w:rsidRDefault="004F0D41" w:rsidP="004F0D41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37A6CFF" w14:textId="77777777" w:rsidR="004F0D41" w:rsidRDefault="004F0D41" w:rsidP="004F0D41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237A6D00" w14:textId="77777777" w:rsidR="004F0D41" w:rsidRDefault="004F0D41" w:rsidP="004F0D41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237A6D01" w14:textId="77777777" w:rsidR="004F0D41" w:rsidRDefault="004F0D41" w:rsidP="004F0D41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237A6D02" w14:textId="77777777" w:rsidR="004F0D41" w:rsidRDefault="004F0D41" w:rsidP="004F0D41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237A6D03" w14:textId="77777777" w:rsidR="004F0D41" w:rsidRDefault="004F0D41" w:rsidP="004F0D41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237A6D05" w14:textId="4AB6D739" w:rsidR="004F0D41" w:rsidRPr="00185935" w:rsidRDefault="004F0D41" w:rsidP="004F0D41">
            <w:pPr>
              <w:pStyle w:val="a0"/>
            </w:pPr>
            <w:r>
              <w:rPr>
                <w:rFonts w:hint="eastAsia"/>
              </w:rPr>
              <w:t>24</w:t>
            </w:r>
          </w:p>
        </w:tc>
        <w:tc>
          <w:tcPr>
            <w:tcW w:w="10631" w:type="dxa"/>
          </w:tcPr>
          <w:p w14:paraId="237A6D06" w14:textId="77777777" w:rsidR="004F0D41" w:rsidRPr="005250C6" w:rsidRDefault="004F0D41" w:rsidP="004F0D41">
            <w:pPr>
              <w:pStyle w:val="a0"/>
            </w:pPr>
            <w:r w:rsidRPr="005250C6">
              <w:rPr>
                <w:color w:val="BF5F3F"/>
              </w:rPr>
              <w:t>&lt;%@</w:t>
            </w:r>
            <w:r w:rsidRPr="005250C6">
              <w:t xml:space="preserve"> </w:t>
            </w:r>
            <w:r w:rsidRPr="005250C6">
              <w:rPr>
                <w:color w:val="3F7F7F"/>
              </w:rPr>
              <w:t>page</w:t>
            </w:r>
            <w:r w:rsidRPr="005250C6">
              <w:t xml:space="preserve"> </w:t>
            </w:r>
            <w:r w:rsidRPr="005250C6">
              <w:rPr>
                <w:color w:val="7F007F"/>
              </w:rPr>
              <w:t>language</w:t>
            </w:r>
            <w:r w:rsidRPr="005250C6">
              <w:rPr>
                <w:color w:val="000000"/>
              </w:rPr>
              <w:t>=</w:t>
            </w:r>
            <w:r w:rsidRPr="005250C6">
              <w:rPr>
                <w:color w:val="2A00FF"/>
              </w:rPr>
              <w:t>"java"</w:t>
            </w:r>
            <w:r w:rsidRPr="005250C6">
              <w:t xml:space="preserve"> </w:t>
            </w:r>
            <w:r w:rsidRPr="005250C6">
              <w:rPr>
                <w:color w:val="7F007F"/>
              </w:rPr>
              <w:t>contentType</w:t>
            </w:r>
            <w:r w:rsidRPr="005250C6">
              <w:rPr>
                <w:color w:val="000000"/>
              </w:rPr>
              <w:t>=</w:t>
            </w:r>
            <w:r w:rsidRPr="005250C6">
              <w:rPr>
                <w:color w:val="2A00FF"/>
              </w:rPr>
              <w:t>"text/html; charset=UTF-8"</w:t>
            </w:r>
            <w:r w:rsidRPr="005250C6">
              <w:t xml:space="preserve"> </w:t>
            </w:r>
            <w:r w:rsidRPr="005250C6">
              <w:rPr>
                <w:color w:val="7F007F"/>
              </w:rPr>
              <w:t>pageEncoding</w:t>
            </w:r>
            <w:r w:rsidRPr="005250C6">
              <w:rPr>
                <w:color w:val="000000"/>
              </w:rPr>
              <w:t>=</w:t>
            </w:r>
            <w:r w:rsidRPr="005250C6">
              <w:rPr>
                <w:color w:val="2A00FF"/>
              </w:rPr>
              <w:t>"UTF-8"</w:t>
            </w:r>
            <w:r w:rsidRPr="005250C6">
              <w:rPr>
                <w:color w:val="BF5F3F"/>
              </w:rPr>
              <w:t>%&gt;</w:t>
            </w:r>
          </w:p>
          <w:p w14:paraId="237A6D07" w14:textId="77777777" w:rsidR="004F0D41" w:rsidRPr="005250C6" w:rsidRDefault="004F0D41" w:rsidP="004F0D41">
            <w:pPr>
              <w:pStyle w:val="a0"/>
            </w:pPr>
            <w:r w:rsidRPr="005250C6">
              <w:rPr>
                <w:color w:val="008080"/>
              </w:rPr>
              <w:t>&lt;!</w:t>
            </w:r>
            <w:r w:rsidRPr="005250C6">
              <w:rPr>
                <w:color w:val="3F7F7F"/>
              </w:rPr>
              <w:t>DOCTYPE</w:t>
            </w:r>
            <w:r w:rsidRPr="005250C6">
              <w:t xml:space="preserve"> </w:t>
            </w:r>
            <w:r w:rsidRPr="005250C6">
              <w:rPr>
                <w:color w:val="008080"/>
              </w:rPr>
              <w:t>html&gt;</w:t>
            </w:r>
          </w:p>
          <w:p w14:paraId="237A6D08" w14:textId="77777777" w:rsidR="004F0D41" w:rsidRPr="005250C6" w:rsidRDefault="004F0D41" w:rsidP="004F0D41">
            <w:pPr>
              <w:pStyle w:val="a0"/>
            </w:pPr>
            <w:r w:rsidRPr="005250C6">
              <w:rPr>
                <w:color w:val="008080"/>
              </w:rPr>
              <w:t>&lt;</w:t>
            </w:r>
            <w:r w:rsidRPr="005250C6">
              <w:rPr>
                <w:color w:val="3F7F7F"/>
              </w:rPr>
              <w:t>html</w:t>
            </w:r>
            <w:r w:rsidRPr="005250C6">
              <w:rPr>
                <w:color w:val="008080"/>
              </w:rPr>
              <w:t>&gt;</w:t>
            </w:r>
          </w:p>
          <w:p w14:paraId="237A6D09" w14:textId="77777777" w:rsidR="004F0D41" w:rsidRPr="005250C6" w:rsidRDefault="004F0D41" w:rsidP="004F0D41">
            <w:pPr>
              <w:pStyle w:val="a0"/>
            </w:pPr>
            <w:r w:rsidRPr="005250C6">
              <w:rPr>
                <w:color w:val="008080"/>
              </w:rPr>
              <w:t>&lt;</w:t>
            </w:r>
            <w:r w:rsidRPr="005250C6">
              <w:rPr>
                <w:color w:val="3F7F7F"/>
              </w:rPr>
              <w:t>head</w:t>
            </w:r>
            <w:r w:rsidRPr="005250C6">
              <w:rPr>
                <w:color w:val="008080"/>
              </w:rPr>
              <w:t>&gt;</w:t>
            </w:r>
          </w:p>
          <w:p w14:paraId="237A6D0A" w14:textId="77777777" w:rsidR="004F0D41" w:rsidRPr="005250C6" w:rsidRDefault="004F0D41" w:rsidP="004F0D41">
            <w:pPr>
              <w:pStyle w:val="a0"/>
            </w:pPr>
            <w:r w:rsidRPr="005250C6">
              <w:rPr>
                <w:color w:val="008080"/>
              </w:rPr>
              <w:t>&lt;</w:t>
            </w:r>
            <w:r w:rsidRPr="005250C6">
              <w:rPr>
                <w:color w:val="3F7F7F"/>
              </w:rPr>
              <w:t>meta</w:t>
            </w:r>
            <w:r w:rsidRPr="005250C6">
              <w:t xml:space="preserve"> </w:t>
            </w:r>
            <w:r w:rsidRPr="005250C6">
              <w:rPr>
                <w:color w:val="7F007F"/>
              </w:rPr>
              <w:t>http-equiv</w:t>
            </w:r>
            <w:r w:rsidRPr="005250C6">
              <w:rPr>
                <w:color w:val="000000"/>
              </w:rPr>
              <w:t>=</w:t>
            </w:r>
            <w:r w:rsidRPr="005250C6">
              <w:rPr>
                <w:color w:val="2A00FF"/>
              </w:rPr>
              <w:t>"Content-Type"</w:t>
            </w:r>
            <w:r w:rsidRPr="005250C6">
              <w:t xml:space="preserve"> </w:t>
            </w:r>
            <w:r w:rsidRPr="005250C6">
              <w:rPr>
                <w:color w:val="7F007F"/>
              </w:rPr>
              <w:t>content</w:t>
            </w:r>
            <w:r w:rsidRPr="005250C6">
              <w:rPr>
                <w:color w:val="000000"/>
              </w:rPr>
              <w:t>=</w:t>
            </w:r>
            <w:r w:rsidRPr="005250C6">
              <w:rPr>
                <w:color w:val="2A00FF"/>
              </w:rPr>
              <w:t>"text/html; charset=UTF-8"</w:t>
            </w:r>
            <w:r w:rsidRPr="005250C6">
              <w:rPr>
                <w:color w:val="008080"/>
              </w:rPr>
              <w:t>&gt;</w:t>
            </w:r>
          </w:p>
          <w:p w14:paraId="237A6D0C" w14:textId="77777777" w:rsidR="004F0D41" w:rsidRPr="005250C6" w:rsidRDefault="004F0D41" w:rsidP="004F0D41">
            <w:pPr>
              <w:pStyle w:val="a0"/>
            </w:pPr>
            <w:r w:rsidRPr="005250C6">
              <w:rPr>
                <w:color w:val="008080"/>
              </w:rPr>
              <w:t>&lt;</w:t>
            </w:r>
            <w:r w:rsidRPr="005250C6">
              <w:rPr>
                <w:color w:val="3F7F7F"/>
              </w:rPr>
              <w:t>style</w:t>
            </w:r>
            <w:r w:rsidRPr="005250C6">
              <w:rPr>
                <w:color w:val="008080"/>
              </w:rPr>
              <w:t>&gt;</w:t>
            </w:r>
          </w:p>
          <w:p w14:paraId="237A6D0D" w14:textId="77777777" w:rsidR="004F0D41" w:rsidRPr="005250C6" w:rsidRDefault="004F0D41" w:rsidP="004F0D41">
            <w:pPr>
              <w:pStyle w:val="a0"/>
            </w:pPr>
            <w:r w:rsidRPr="005250C6">
              <w:rPr>
                <w:color w:val="000000"/>
              </w:rPr>
              <w:t xml:space="preserve">    </w:t>
            </w:r>
            <w:r w:rsidRPr="005250C6">
              <w:rPr>
                <w:color w:val="3F7F7F"/>
              </w:rPr>
              <w:t>table</w:t>
            </w:r>
            <w:r w:rsidRPr="005250C6">
              <w:rPr>
                <w:color w:val="000000"/>
              </w:rPr>
              <w:t xml:space="preserve"> { </w:t>
            </w:r>
            <w:r w:rsidRPr="005250C6">
              <w:rPr>
                <w:color w:val="7F007F"/>
              </w:rPr>
              <w:t>border-collapse</w:t>
            </w:r>
            <w:r w:rsidRPr="005250C6">
              <w:rPr>
                <w:color w:val="000000"/>
              </w:rPr>
              <w:t xml:space="preserve">: </w:t>
            </w:r>
            <w:r w:rsidRPr="005250C6">
              <w:rPr>
                <w:color w:val="2A00E1"/>
              </w:rPr>
              <w:t>collapse</w:t>
            </w:r>
            <w:r w:rsidRPr="005250C6">
              <w:rPr>
                <w:color w:val="000000"/>
              </w:rPr>
              <w:t>; }</w:t>
            </w:r>
          </w:p>
          <w:p w14:paraId="237A6D0E" w14:textId="77777777" w:rsidR="004F0D41" w:rsidRPr="005250C6" w:rsidRDefault="004F0D41" w:rsidP="004F0D41">
            <w:pPr>
              <w:pStyle w:val="a0"/>
            </w:pPr>
            <w:r w:rsidRPr="005250C6">
              <w:rPr>
                <w:color w:val="000000"/>
              </w:rPr>
              <w:t xml:space="preserve">    </w:t>
            </w:r>
            <w:r w:rsidRPr="005250C6">
              <w:rPr>
                <w:color w:val="3F7F7F"/>
              </w:rPr>
              <w:t>td</w:t>
            </w:r>
            <w:r w:rsidRPr="005250C6">
              <w:rPr>
                <w:color w:val="000000"/>
              </w:rPr>
              <w:t xml:space="preserve"> { </w:t>
            </w:r>
            <w:r w:rsidRPr="005250C6">
              <w:rPr>
                <w:color w:val="7F007F"/>
              </w:rPr>
              <w:t>padding</w:t>
            </w:r>
            <w:r w:rsidRPr="005250C6">
              <w:rPr>
                <w:color w:val="000000"/>
              </w:rPr>
              <w:t xml:space="preserve">: </w:t>
            </w:r>
            <w:r w:rsidRPr="005250C6">
              <w:rPr>
                <w:color w:val="2A00E1"/>
              </w:rPr>
              <w:t>5px</w:t>
            </w:r>
            <w:r w:rsidRPr="005250C6">
              <w:rPr>
                <w:color w:val="000000"/>
              </w:rPr>
              <w:t xml:space="preserve">; </w:t>
            </w:r>
            <w:r w:rsidRPr="005250C6">
              <w:rPr>
                <w:color w:val="7F007F"/>
              </w:rPr>
              <w:t>border</w:t>
            </w:r>
            <w:r w:rsidRPr="005250C6">
              <w:rPr>
                <w:color w:val="000000"/>
              </w:rPr>
              <w:t xml:space="preserve">: </w:t>
            </w:r>
            <w:r w:rsidRPr="005250C6">
              <w:rPr>
                <w:color w:val="2A00E1"/>
              </w:rPr>
              <w:t>solid 1px gray</w:t>
            </w:r>
            <w:r w:rsidRPr="005250C6">
              <w:rPr>
                <w:color w:val="000000"/>
              </w:rPr>
              <w:t>; }</w:t>
            </w:r>
          </w:p>
          <w:p w14:paraId="237A6D0F" w14:textId="77777777" w:rsidR="004F0D41" w:rsidRPr="005250C6" w:rsidRDefault="004F0D41" w:rsidP="004F0D41">
            <w:pPr>
              <w:pStyle w:val="a0"/>
            </w:pPr>
            <w:r w:rsidRPr="005250C6">
              <w:rPr>
                <w:color w:val="008080"/>
              </w:rPr>
              <w:t>&lt;/</w:t>
            </w:r>
            <w:r w:rsidRPr="005250C6">
              <w:rPr>
                <w:color w:val="3F7F7F"/>
              </w:rPr>
              <w:t>style</w:t>
            </w:r>
            <w:r w:rsidRPr="005250C6">
              <w:rPr>
                <w:color w:val="008080"/>
              </w:rPr>
              <w:t>&gt;</w:t>
            </w:r>
          </w:p>
          <w:p w14:paraId="237A6D10" w14:textId="77777777" w:rsidR="004F0D41" w:rsidRPr="005250C6" w:rsidRDefault="004F0D41" w:rsidP="004F0D41">
            <w:pPr>
              <w:pStyle w:val="a0"/>
            </w:pPr>
            <w:r w:rsidRPr="005250C6">
              <w:rPr>
                <w:color w:val="008080"/>
              </w:rPr>
              <w:t>&lt;/</w:t>
            </w:r>
            <w:r w:rsidRPr="005250C6">
              <w:rPr>
                <w:color w:val="3F7F7F"/>
              </w:rPr>
              <w:t>head</w:t>
            </w:r>
            <w:r w:rsidRPr="005250C6">
              <w:rPr>
                <w:color w:val="008080"/>
              </w:rPr>
              <w:t>&gt;</w:t>
            </w:r>
          </w:p>
          <w:p w14:paraId="237A6D11" w14:textId="77777777" w:rsidR="004F0D41" w:rsidRPr="005250C6" w:rsidRDefault="004F0D41" w:rsidP="004F0D41">
            <w:pPr>
              <w:pStyle w:val="a0"/>
            </w:pPr>
            <w:r w:rsidRPr="005250C6">
              <w:rPr>
                <w:color w:val="008080"/>
              </w:rPr>
              <w:t>&lt;</w:t>
            </w:r>
            <w:r w:rsidRPr="005250C6">
              <w:rPr>
                <w:color w:val="3F7F7F"/>
              </w:rPr>
              <w:t>body</w:t>
            </w:r>
            <w:r w:rsidRPr="005250C6">
              <w:rPr>
                <w:color w:val="008080"/>
              </w:rPr>
              <w:t>&gt;</w:t>
            </w:r>
          </w:p>
          <w:p w14:paraId="237A6D12" w14:textId="77777777" w:rsidR="004F0D41" w:rsidRPr="005250C6" w:rsidRDefault="004F0D41" w:rsidP="004F0D41">
            <w:pPr>
              <w:pStyle w:val="a0"/>
            </w:pPr>
          </w:p>
          <w:p w14:paraId="237A6D13" w14:textId="77777777" w:rsidR="004F0D41" w:rsidRPr="005250C6" w:rsidRDefault="004F0D41" w:rsidP="004F0D41">
            <w:pPr>
              <w:pStyle w:val="a0"/>
            </w:pPr>
            <w:r w:rsidRPr="005250C6">
              <w:rPr>
                <w:color w:val="008080"/>
              </w:rPr>
              <w:t>&lt;</w:t>
            </w:r>
            <w:r w:rsidRPr="005250C6">
              <w:rPr>
                <w:color w:val="3F7F7F"/>
              </w:rPr>
              <w:t>table</w:t>
            </w:r>
            <w:r w:rsidRPr="005250C6">
              <w:rPr>
                <w:color w:val="008080"/>
              </w:rPr>
              <w:t>&gt;</w:t>
            </w:r>
          </w:p>
          <w:p w14:paraId="237A6D14" w14:textId="77777777" w:rsidR="004F0D41" w:rsidRPr="005250C6" w:rsidRDefault="004F0D41" w:rsidP="004F0D41">
            <w:pPr>
              <w:pStyle w:val="a0"/>
            </w:pPr>
            <w:r w:rsidRPr="005250C6">
              <w:rPr>
                <w:color w:val="000000"/>
              </w:rPr>
              <w:t xml:space="preserve">  </w:t>
            </w:r>
            <w:r w:rsidRPr="005250C6">
              <w:rPr>
                <w:color w:val="008080"/>
              </w:rPr>
              <w:t>&lt;</w:t>
            </w:r>
            <w:r w:rsidRPr="005250C6">
              <w:rPr>
                <w:color w:val="3F7F7F"/>
              </w:rPr>
              <w:t>tr</w:t>
            </w:r>
            <w:r w:rsidRPr="005250C6">
              <w:rPr>
                <w:color w:val="008080"/>
              </w:rPr>
              <w:t>&gt;</w:t>
            </w:r>
          </w:p>
          <w:p w14:paraId="237A6D15" w14:textId="77777777" w:rsidR="004F0D41" w:rsidRPr="005250C6" w:rsidRDefault="004F0D41" w:rsidP="004F0D41">
            <w:pPr>
              <w:pStyle w:val="a0"/>
            </w:pPr>
            <w:r w:rsidRPr="005250C6">
              <w:rPr>
                <w:color w:val="BF5F3F"/>
              </w:rPr>
              <w:t>&lt;%</w:t>
            </w:r>
            <w:r w:rsidRPr="005250C6">
              <w:rPr>
                <w:color w:val="000000"/>
              </w:rPr>
              <w:t xml:space="preserve"> </w:t>
            </w:r>
          </w:p>
          <w:p w14:paraId="237A6D16" w14:textId="77777777" w:rsidR="004F0D41" w:rsidRPr="005250C6" w:rsidRDefault="004F0D41" w:rsidP="004F0D41">
            <w:pPr>
              <w:pStyle w:val="a0"/>
            </w:pPr>
            <w:r w:rsidRPr="005250C6">
              <w:rPr>
                <w:color w:val="000000"/>
              </w:rPr>
              <w:t xml:space="preserve">    </w:t>
            </w:r>
            <w:r w:rsidRPr="005250C6">
              <w:rPr>
                <w:color w:val="7F0055"/>
              </w:rPr>
              <w:t>for</w:t>
            </w:r>
            <w:r w:rsidRPr="005250C6">
              <w:rPr>
                <w:color w:val="000000"/>
              </w:rPr>
              <w:t xml:space="preserve"> (</w:t>
            </w:r>
            <w:r w:rsidRPr="005250C6">
              <w:rPr>
                <w:color w:val="7F0055"/>
              </w:rPr>
              <w:t>int</w:t>
            </w:r>
            <w:r w:rsidRPr="005250C6">
              <w:rPr>
                <w:color w:val="000000"/>
              </w:rPr>
              <w:t xml:space="preserve"> i=1; i &lt;= 10; ++i) { </w:t>
            </w:r>
          </w:p>
          <w:p w14:paraId="237A6D17" w14:textId="77777777" w:rsidR="004F0D41" w:rsidRPr="005250C6" w:rsidRDefault="004F0D41" w:rsidP="004F0D41">
            <w:pPr>
              <w:pStyle w:val="a0"/>
            </w:pPr>
            <w:r w:rsidRPr="005250C6">
              <w:rPr>
                <w:color w:val="000000"/>
              </w:rPr>
              <w:t xml:space="preserve">        out.println(</w:t>
            </w:r>
            <w:r w:rsidRPr="005250C6">
              <w:rPr>
                <w:color w:val="2A00FF"/>
              </w:rPr>
              <w:t>"    &lt;td&gt;"</w:t>
            </w:r>
            <w:r w:rsidRPr="005250C6">
              <w:rPr>
                <w:color w:val="000000"/>
              </w:rPr>
              <w:t xml:space="preserve"> + i + </w:t>
            </w:r>
            <w:r w:rsidRPr="005250C6">
              <w:rPr>
                <w:color w:val="2A00FF"/>
              </w:rPr>
              <w:t>"&lt;/td&gt;"</w:t>
            </w:r>
            <w:r w:rsidRPr="005250C6">
              <w:rPr>
                <w:color w:val="000000"/>
              </w:rPr>
              <w:t>);</w:t>
            </w:r>
          </w:p>
          <w:p w14:paraId="237A6D18" w14:textId="77777777" w:rsidR="004F0D41" w:rsidRPr="005250C6" w:rsidRDefault="004F0D41" w:rsidP="004F0D41">
            <w:pPr>
              <w:pStyle w:val="a0"/>
            </w:pPr>
            <w:r w:rsidRPr="005250C6">
              <w:rPr>
                <w:color w:val="000000"/>
              </w:rPr>
              <w:t xml:space="preserve">    }</w:t>
            </w:r>
          </w:p>
          <w:p w14:paraId="237A6D19" w14:textId="77777777" w:rsidR="004F0D41" w:rsidRPr="005250C6" w:rsidRDefault="004F0D41" w:rsidP="004F0D41">
            <w:pPr>
              <w:pStyle w:val="a0"/>
            </w:pPr>
            <w:r w:rsidRPr="005250C6">
              <w:rPr>
                <w:color w:val="BF5F3F"/>
              </w:rPr>
              <w:t>%&gt;</w:t>
            </w:r>
          </w:p>
          <w:p w14:paraId="237A6D1A" w14:textId="77777777" w:rsidR="004F0D41" w:rsidRPr="005250C6" w:rsidRDefault="004F0D41" w:rsidP="004F0D41">
            <w:pPr>
              <w:pStyle w:val="a0"/>
            </w:pPr>
            <w:r w:rsidRPr="005250C6">
              <w:rPr>
                <w:color w:val="000000"/>
              </w:rPr>
              <w:t xml:space="preserve">  </w:t>
            </w:r>
            <w:r w:rsidRPr="005250C6">
              <w:rPr>
                <w:color w:val="008080"/>
              </w:rPr>
              <w:t>&lt;/</w:t>
            </w:r>
            <w:r w:rsidRPr="005250C6">
              <w:rPr>
                <w:color w:val="3F7F7F"/>
              </w:rPr>
              <w:t>tr</w:t>
            </w:r>
            <w:r w:rsidRPr="005250C6">
              <w:rPr>
                <w:color w:val="008080"/>
              </w:rPr>
              <w:t>&gt;</w:t>
            </w:r>
          </w:p>
          <w:p w14:paraId="237A6D1B" w14:textId="77777777" w:rsidR="004F0D41" w:rsidRPr="005250C6" w:rsidRDefault="004F0D41" w:rsidP="004F0D41">
            <w:pPr>
              <w:pStyle w:val="a0"/>
            </w:pPr>
            <w:r w:rsidRPr="005250C6">
              <w:rPr>
                <w:color w:val="008080"/>
              </w:rPr>
              <w:t>&lt;/</w:t>
            </w:r>
            <w:r w:rsidRPr="005250C6">
              <w:rPr>
                <w:color w:val="3F7F7F"/>
              </w:rPr>
              <w:t>table</w:t>
            </w:r>
            <w:r w:rsidRPr="005250C6">
              <w:rPr>
                <w:color w:val="008080"/>
              </w:rPr>
              <w:t>&gt;</w:t>
            </w:r>
          </w:p>
          <w:p w14:paraId="237A6D1C" w14:textId="77777777" w:rsidR="004F0D41" w:rsidRPr="005250C6" w:rsidRDefault="004F0D41" w:rsidP="004F0D41">
            <w:pPr>
              <w:pStyle w:val="a0"/>
            </w:pPr>
          </w:p>
          <w:p w14:paraId="237A6D1D" w14:textId="77777777" w:rsidR="004F0D41" w:rsidRPr="005250C6" w:rsidRDefault="004F0D41" w:rsidP="004F0D41">
            <w:pPr>
              <w:pStyle w:val="a0"/>
            </w:pPr>
            <w:r w:rsidRPr="005250C6">
              <w:rPr>
                <w:color w:val="008080"/>
              </w:rPr>
              <w:t>&lt;/</w:t>
            </w:r>
            <w:r w:rsidRPr="005250C6">
              <w:rPr>
                <w:color w:val="3F7F7F"/>
              </w:rPr>
              <w:t>body</w:t>
            </w:r>
            <w:r w:rsidRPr="005250C6">
              <w:rPr>
                <w:color w:val="008080"/>
              </w:rPr>
              <w:t>&gt;</w:t>
            </w:r>
          </w:p>
          <w:p w14:paraId="237A6D1E" w14:textId="77777777" w:rsidR="004F0D41" w:rsidRPr="005250C6" w:rsidRDefault="004F0D41" w:rsidP="004F0D41">
            <w:pPr>
              <w:pStyle w:val="a0"/>
            </w:pPr>
            <w:r w:rsidRPr="005250C6">
              <w:rPr>
                <w:color w:val="008080"/>
              </w:rPr>
              <w:t>&lt;/</w:t>
            </w:r>
            <w:r w:rsidRPr="005250C6">
              <w:rPr>
                <w:color w:val="3F7F7F"/>
              </w:rPr>
              <w:t>html</w:t>
            </w:r>
            <w:r w:rsidRPr="005250C6">
              <w:rPr>
                <w:color w:val="008080"/>
              </w:rPr>
              <w:t>&gt;</w:t>
            </w:r>
          </w:p>
        </w:tc>
      </w:tr>
    </w:tbl>
    <w:p w14:paraId="237A6D20" w14:textId="42D71A03" w:rsidR="004F0D41" w:rsidRDefault="004F0D41" w:rsidP="00792C14"/>
    <w:p w14:paraId="510DD029" w14:textId="46CE84A9" w:rsidR="00E406C5" w:rsidRDefault="00E406C5" w:rsidP="00792C14"/>
    <w:p w14:paraId="7BC42EDE" w14:textId="6B2494B3" w:rsidR="00E406C5" w:rsidRDefault="00E406C5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4ADE7091" w14:textId="13E4B112" w:rsidR="00E406C5" w:rsidRDefault="00E406C5" w:rsidP="00792C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406C5" w14:paraId="02F76724" w14:textId="77777777" w:rsidTr="00E406C5">
        <w:tc>
          <w:tcPr>
            <w:tcW w:w="10664" w:type="dxa"/>
          </w:tcPr>
          <w:p w14:paraId="2A066F67" w14:textId="77777777" w:rsidR="00E406C5" w:rsidRPr="005250C6" w:rsidRDefault="00E406C5" w:rsidP="00E406C5">
            <w:pPr>
              <w:pStyle w:val="a0"/>
            </w:pPr>
            <w:r w:rsidRPr="005250C6">
              <w:rPr>
                <w:color w:val="BF5F3F"/>
              </w:rPr>
              <w:t>&lt;%</w:t>
            </w:r>
            <w:r w:rsidRPr="005250C6">
              <w:rPr>
                <w:color w:val="000000"/>
              </w:rPr>
              <w:t xml:space="preserve"> </w:t>
            </w:r>
          </w:p>
          <w:p w14:paraId="53EC9D15" w14:textId="77777777" w:rsidR="00E406C5" w:rsidRPr="005250C6" w:rsidRDefault="00E406C5" w:rsidP="00E406C5">
            <w:pPr>
              <w:pStyle w:val="a0"/>
            </w:pPr>
            <w:r w:rsidRPr="005250C6">
              <w:rPr>
                <w:color w:val="000000"/>
              </w:rPr>
              <w:t xml:space="preserve">    </w:t>
            </w:r>
            <w:r w:rsidRPr="005250C6">
              <w:rPr>
                <w:color w:val="7F0055"/>
              </w:rPr>
              <w:t>for</w:t>
            </w:r>
            <w:r w:rsidRPr="005250C6">
              <w:rPr>
                <w:color w:val="000000"/>
              </w:rPr>
              <w:t xml:space="preserve"> (</w:t>
            </w:r>
            <w:r w:rsidRPr="005250C6">
              <w:rPr>
                <w:color w:val="7F0055"/>
              </w:rPr>
              <w:t>int</w:t>
            </w:r>
            <w:r w:rsidRPr="005250C6">
              <w:rPr>
                <w:color w:val="000000"/>
              </w:rPr>
              <w:t xml:space="preserve"> i=1; i &lt;= 10; ++i) { </w:t>
            </w:r>
          </w:p>
          <w:p w14:paraId="3753003A" w14:textId="77777777" w:rsidR="00E406C5" w:rsidRPr="005250C6" w:rsidRDefault="00E406C5" w:rsidP="00E406C5">
            <w:pPr>
              <w:pStyle w:val="a0"/>
            </w:pPr>
            <w:r w:rsidRPr="005250C6">
              <w:rPr>
                <w:color w:val="000000"/>
              </w:rPr>
              <w:t xml:space="preserve">        out.println(</w:t>
            </w:r>
            <w:r w:rsidRPr="005250C6">
              <w:rPr>
                <w:color w:val="2A00FF"/>
              </w:rPr>
              <w:t>"    &lt;td&gt;"</w:t>
            </w:r>
            <w:r w:rsidRPr="005250C6">
              <w:rPr>
                <w:color w:val="000000"/>
              </w:rPr>
              <w:t xml:space="preserve"> + i + </w:t>
            </w:r>
            <w:r w:rsidRPr="005250C6">
              <w:rPr>
                <w:color w:val="2A00FF"/>
              </w:rPr>
              <w:t>"&lt;/td&gt;"</w:t>
            </w:r>
            <w:r w:rsidRPr="005250C6">
              <w:rPr>
                <w:color w:val="000000"/>
              </w:rPr>
              <w:t>);</w:t>
            </w:r>
          </w:p>
          <w:p w14:paraId="063C837F" w14:textId="77777777" w:rsidR="00E406C5" w:rsidRPr="005250C6" w:rsidRDefault="00E406C5" w:rsidP="00E406C5">
            <w:pPr>
              <w:pStyle w:val="a0"/>
            </w:pPr>
            <w:r w:rsidRPr="005250C6">
              <w:rPr>
                <w:color w:val="000000"/>
              </w:rPr>
              <w:t xml:space="preserve">    }</w:t>
            </w:r>
          </w:p>
          <w:p w14:paraId="1A63D537" w14:textId="5A8D4B1E" w:rsidR="00E406C5" w:rsidRDefault="00E406C5" w:rsidP="00E406C5">
            <w:r w:rsidRPr="005250C6">
              <w:rPr>
                <w:color w:val="BF5F3F"/>
              </w:rPr>
              <w:t>%&gt;</w:t>
            </w:r>
          </w:p>
        </w:tc>
      </w:tr>
    </w:tbl>
    <w:p w14:paraId="237A6D21" w14:textId="50FB239B" w:rsidR="00ED5F58" w:rsidRDefault="00ED5F58" w:rsidP="00ED5F58">
      <w:r>
        <w:rPr>
          <w:rFonts w:hint="eastAsia"/>
        </w:rPr>
        <w:t xml:space="preserve">for </w:t>
      </w:r>
      <w:r w:rsidR="00E406C5">
        <w:rPr>
          <w:rFonts w:hint="eastAsia"/>
        </w:rPr>
        <w:t>문장을</w:t>
      </w:r>
      <w:r>
        <w:rPr>
          <w:rFonts w:hint="eastAsia"/>
        </w:rPr>
        <w:t xml:space="preserve"> 하나의 JSP 스크립릿 태그로 묶었다.</w:t>
      </w:r>
    </w:p>
    <w:p w14:paraId="237A6D23" w14:textId="77777777" w:rsidR="00411B6C" w:rsidRPr="00411B6C" w:rsidRDefault="00411B6C" w:rsidP="00792C14">
      <w:r>
        <w:t xml:space="preserve">out.println(...) </w:t>
      </w:r>
      <w:r>
        <w:rPr>
          <w:rFonts w:hint="eastAsia"/>
        </w:rPr>
        <w:t xml:space="preserve">메소드 호출이 10번 반복되므로 이 메소드의 출력도 </w:t>
      </w:r>
      <w:r>
        <w:t>10</w:t>
      </w:r>
      <w:r>
        <w:rPr>
          <w:rFonts w:hint="eastAsia"/>
        </w:rPr>
        <w:t>번 반복될 것이다.</w:t>
      </w:r>
    </w:p>
    <w:p w14:paraId="237A6D24" w14:textId="77777777" w:rsidR="0035695A" w:rsidRDefault="0035695A" w:rsidP="00792C14"/>
    <w:p w14:paraId="237A6D25" w14:textId="77777777" w:rsidR="00ED5F58" w:rsidRDefault="00ED5F58" w:rsidP="00792C14"/>
    <w:p w14:paraId="237A6D26" w14:textId="77777777" w:rsidR="00ED5F58" w:rsidRDefault="00ED5F58" w:rsidP="00792C14"/>
    <w:p w14:paraId="237A6D27" w14:textId="77777777" w:rsidR="004F0D41" w:rsidRDefault="0035695A" w:rsidP="0035695A">
      <w:pPr>
        <w:pStyle w:val="Heading3"/>
      </w:pPr>
      <w:r>
        <w:rPr>
          <w:rFonts w:hint="eastAsia"/>
        </w:rPr>
        <w:t xml:space="preserve">loop1.jsp </w:t>
      </w:r>
      <w:r>
        <w:rPr>
          <w:rFonts w:hint="eastAsia"/>
        </w:rPr>
        <w:t>실행</w:t>
      </w:r>
    </w:p>
    <w:p w14:paraId="237A6D28" w14:textId="77777777" w:rsidR="00792C14" w:rsidRDefault="00E320DE" w:rsidP="00792C14">
      <w:r>
        <w:rPr>
          <w:noProof/>
        </w:rPr>
        <w:drawing>
          <wp:inline distT="0" distB="0" distL="0" distR="0" wp14:anchorId="237A703B" wp14:editId="237A703C">
            <wp:extent cx="4000500" cy="1057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6D29" w14:textId="77777777" w:rsidR="0035695A" w:rsidRDefault="0035695A" w:rsidP="00792C14"/>
    <w:p w14:paraId="237A6D2A" w14:textId="77777777" w:rsidR="0035695A" w:rsidRDefault="0035695A" w:rsidP="00792C14"/>
    <w:p w14:paraId="237A6D2B" w14:textId="77777777" w:rsidR="0035695A" w:rsidRDefault="0035695A" w:rsidP="0035695A">
      <w:pPr>
        <w:pStyle w:val="Heading3"/>
      </w:pPr>
      <w:r>
        <w:rPr>
          <w:rFonts w:hint="eastAsia"/>
        </w:rPr>
        <w:t xml:space="preserve">loop1.jsp </w:t>
      </w:r>
      <w:r>
        <w:rPr>
          <w:rFonts w:hint="eastAsia"/>
        </w:rPr>
        <w:t>실행결과</w:t>
      </w:r>
      <w:r>
        <w:rPr>
          <w:rFonts w:hint="eastAsia"/>
        </w:rPr>
        <w:t xml:space="preserve"> </w:t>
      </w:r>
      <w:r>
        <w:rPr>
          <w:rFonts w:hint="eastAsia"/>
        </w:rPr>
        <w:t>소스보기</w:t>
      </w:r>
    </w:p>
    <w:p w14:paraId="237A6D2C" w14:textId="77777777" w:rsidR="00ED5F58" w:rsidRDefault="00ED5F58" w:rsidP="00ED5F58">
      <w:pPr>
        <w:pStyle w:val="a"/>
      </w:pPr>
      <w:r>
        <w:t>&lt;!DOCTYPE html&gt;</w:t>
      </w:r>
    </w:p>
    <w:p w14:paraId="237A6D2D" w14:textId="77777777" w:rsidR="00ED5F58" w:rsidRDefault="00ED5F58" w:rsidP="00ED5F58">
      <w:pPr>
        <w:pStyle w:val="a"/>
      </w:pPr>
      <w:r>
        <w:t>&lt;html&gt;</w:t>
      </w:r>
    </w:p>
    <w:p w14:paraId="237A6D2E" w14:textId="77777777" w:rsidR="00ED5F58" w:rsidRDefault="00ED5F58" w:rsidP="00ED5F58">
      <w:pPr>
        <w:pStyle w:val="a"/>
      </w:pPr>
      <w:r>
        <w:t>&lt;head&gt;</w:t>
      </w:r>
    </w:p>
    <w:p w14:paraId="237A6D2F" w14:textId="77777777" w:rsidR="00ED5F58" w:rsidRDefault="00ED5F58" w:rsidP="00ED5F58">
      <w:pPr>
        <w:pStyle w:val="a"/>
      </w:pPr>
      <w:r>
        <w:t>&lt;meta http-equiv="Content-Type" content="text/html; charset=UTF-8"&gt;</w:t>
      </w:r>
    </w:p>
    <w:p w14:paraId="237A6D30" w14:textId="77777777" w:rsidR="00ED5F58" w:rsidRDefault="00ED5F58" w:rsidP="00ED5F58">
      <w:pPr>
        <w:pStyle w:val="a"/>
      </w:pPr>
      <w:r>
        <w:t>&lt;title&gt;lecture1&lt;/title&gt;</w:t>
      </w:r>
    </w:p>
    <w:p w14:paraId="237A6D31" w14:textId="77777777" w:rsidR="00ED5F58" w:rsidRDefault="00ED5F58" w:rsidP="00ED5F58">
      <w:pPr>
        <w:pStyle w:val="a"/>
      </w:pPr>
      <w:r>
        <w:t>&lt;style&gt;</w:t>
      </w:r>
    </w:p>
    <w:p w14:paraId="237A6D32" w14:textId="77777777" w:rsidR="00ED5F58" w:rsidRDefault="00ED5F58" w:rsidP="00ED5F58">
      <w:pPr>
        <w:pStyle w:val="a"/>
      </w:pPr>
      <w:r>
        <w:t xml:space="preserve">    table { border-collapse: collapse; }</w:t>
      </w:r>
    </w:p>
    <w:p w14:paraId="237A6D33" w14:textId="77777777" w:rsidR="00ED5F58" w:rsidRDefault="00ED5F58" w:rsidP="00ED5F58">
      <w:pPr>
        <w:pStyle w:val="a"/>
      </w:pPr>
      <w:r>
        <w:t xml:space="preserve">    td { padding: 5px; border: solid 1px gray; }</w:t>
      </w:r>
    </w:p>
    <w:p w14:paraId="237A6D34" w14:textId="77777777" w:rsidR="00ED5F58" w:rsidRDefault="00ED5F58" w:rsidP="00ED5F58">
      <w:pPr>
        <w:pStyle w:val="a"/>
      </w:pPr>
      <w:r>
        <w:t>&lt;/style&gt;</w:t>
      </w:r>
    </w:p>
    <w:p w14:paraId="237A6D35" w14:textId="77777777" w:rsidR="00ED5F58" w:rsidRDefault="00ED5F58" w:rsidP="00ED5F58">
      <w:pPr>
        <w:pStyle w:val="a"/>
      </w:pPr>
      <w:r>
        <w:t>&lt;/head&gt;</w:t>
      </w:r>
    </w:p>
    <w:p w14:paraId="237A6D36" w14:textId="77777777" w:rsidR="00ED5F58" w:rsidRDefault="00ED5F58" w:rsidP="00ED5F58">
      <w:pPr>
        <w:pStyle w:val="a"/>
      </w:pPr>
      <w:r>
        <w:t>&lt;body&gt;</w:t>
      </w:r>
    </w:p>
    <w:p w14:paraId="237A6D37" w14:textId="77777777" w:rsidR="00ED5F58" w:rsidRDefault="00ED5F58" w:rsidP="00ED5F58">
      <w:pPr>
        <w:pStyle w:val="a"/>
      </w:pPr>
    </w:p>
    <w:p w14:paraId="237A6D38" w14:textId="77777777" w:rsidR="00ED5F58" w:rsidRDefault="00ED5F58" w:rsidP="00ED5F58">
      <w:pPr>
        <w:pStyle w:val="a"/>
      </w:pPr>
      <w:r>
        <w:t>&lt;table&gt;</w:t>
      </w:r>
    </w:p>
    <w:p w14:paraId="237A6D39" w14:textId="77777777" w:rsidR="00ED5F58" w:rsidRDefault="00ED5F58" w:rsidP="00ED5F58">
      <w:pPr>
        <w:pStyle w:val="a"/>
      </w:pPr>
      <w:r>
        <w:t xml:space="preserve">  &lt;tr&gt;</w:t>
      </w:r>
    </w:p>
    <w:p w14:paraId="237A6D3A" w14:textId="77777777" w:rsidR="00ED5F58" w:rsidRDefault="00ED5F58" w:rsidP="00ED5F58">
      <w:pPr>
        <w:pStyle w:val="a"/>
      </w:pPr>
      <w:r>
        <w:t xml:space="preserve">    &lt;td&gt;1&lt;/td&gt;</w:t>
      </w:r>
    </w:p>
    <w:p w14:paraId="237A6D3B" w14:textId="77777777" w:rsidR="00ED5F58" w:rsidRDefault="00ED5F58" w:rsidP="00ED5F58">
      <w:pPr>
        <w:pStyle w:val="a"/>
      </w:pPr>
      <w:r>
        <w:t xml:space="preserve">    &lt;td&gt;2&lt;/td&gt;</w:t>
      </w:r>
    </w:p>
    <w:p w14:paraId="237A6D3C" w14:textId="77777777" w:rsidR="00ED5F58" w:rsidRDefault="00ED5F58" w:rsidP="00ED5F58">
      <w:pPr>
        <w:pStyle w:val="a"/>
      </w:pPr>
      <w:r>
        <w:t xml:space="preserve">    &lt;td&gt;3&lt;/td&gt;</w:t>
      </w:r>
    </w:p>
    <w:p w14:paraId="237A6D3D" w14:textId="77777777" w:rsidR="00ED5F58" w:rsidRDefault="00ED5F58" w:rsidP="00ED5F58">
      <w:pPr>
        <w:pStyle w:val="a"/>
      </w:pPr>
      <w:r>
        <w:t xml:space="preserve">    &lt;td&gt;4&lt;/td&gt;</w:t>
      </w:r>
    </w:p>
    <w:p w14:paraId="237A6D3E" w14:textId="77777777" w:rsidR="00ED5F58" w:rsidRDefault="00ED5F58" w:rsidP="00ED5F58">
      <w:pPr>
        <w:pStyle w:val="a"/>
      </w:pPr>
      <w:r>
        <w:t xml:space="preserve">    &lt;td&gt;5&lt;/td&gt;</w:t>
      </w:r>
    </w:p>
    <w:p w14:paraId="237A6D3F" w14:textId="77777777" w:rsidR="00ED5F58" w:rsidRDefault="00ED5F58" w:rsidP="00ED5F58">
      <w:pPr>
        <w:pStyle w:val="a"/>
      </w:pPr>
      <w:r>
        <w:t xml:space="preserve">    &lt;td&gt;6&lt;/td&gt;</w:t>
      </w:r>
    </w:p>
    <w:p w14:paraId="237A6D40" w14:textId="77777777" w:rsidR="00ED5F58" w:rsidRDefault="00ED5F58" w:rsidP="00ED5F58">
      <w:pPr>
        <w:pStyle w:val="a"/>
      </w:pPr>
      <w:r>
        <w:t xml:space="preserve">    &lt;td&gt;7&lt;/td&gt;</w:t>
      </w:r>
    </w:p>
    <w:p w14:paraId="237A6D41" w14:textId="77777777" w:rsidR="00ED5F58" w:rsidRDefault="00ED5F58" w:rsidP="00ED5F58">
      <w:pPr>
        <w:pStyle w:val="a"/>
      </w:pPr>
      <w:r>
        <w:t xml:space="preserve">    &lt;td&gt;8&lt;/td&gt;</w:t>
      </w:r>
    </w:p>
    <w:p w14:paraId="237A6D42" w14:textId="77777777" w:rsidR="00ED5F58" w:rsidRDefault="00ED5F58" w:rsidP="00ED5F58">
      <w:pPr>
        <w:pStyle w:val="a"/>
      </w:pPr>
      <w:r>
        <w:t xml:space="preserve">    &lt;td&gt;9&lt;/td&gt;</w:t>
      </w:r>
    </w:p>
    <w:p w14:paraId="237A6D43" w14:textId="77777777" w:rsidR="00ED5F58" w:rsidRDefault="00ED5F58" w:rsidP="00ED5F58">
      <w:pPr>
        <w:pStyle w:val="a"/>
      </w:pPr>
      <w:r>
        <w:t xml:space="preserve">    &lt;td&gt;10&lt;/td&gt;</w:t>
      </w:r>
    </w:p>
    <w:p w14:paraId="237A6D44" w14:textId="77777777" w:rsidR="00ED5F58" w:rsidRDefault="00ED5F58" w:rsidP="00ED5F58">
      <w:pPr>
        <w:pStyle w:val="a"/>
      </w:pPr>
      <w:r>
        <w:t xml:space="preserve">  &lt;/tr&gt;</w:t>
      </w:r>
    </w:p>
    <w:p w14:paraId="237A6D45" w14:textId="77777777" w:rsidR="00ED5F58" w:rsidRDefault="00ED5F58" w:rsidP="00ED5F58">
      <w:pPr>
        <w:pStyle w:val="a"/>
      </w:pPr>
      <w:r>
        <w:t>&lt;/table&gt;</w:t>
      </w:r>
    </w:p>
    <w:p w14:paraId="237A6D46" w14:textId="77777777" w:rsidR="00ED5F58" w:rsidRDefault="00ED5F58" w:rsidP="00ED5F58">
      <w:pPr>
        <w:pStyle w:val="a"/>
      </w:pPr>
    </w:p>
    <w:p w14:paraId="237A6D47" w14:textId="77777777" w:rsidR="00ED5F58" w:rsidRDefault="00ED5F58" w:rsidP="00ED5F58">
      <w:pPr>
        <w:pStyle w:val="a"/>
      </w:pPr>
      <w:r>
        <w:t>&lt;/body&gt;</w:t>
      </w:r>
    </w:p>
    <w:p w14:paraId="237A6D48" w14:textId="77777777" w:rsidR="00792C14" w:rsidRDefault="00ED5F58" w:rsidP="00ED5F58">
      <w:pPr>
        <w:pStyle w:val="a"/>
      </w:pPr>
      <w:r>
        <w:t>&lt;/html&gt;</w:t>
      </w:r>
    </w:p>
    <w:p w14:paraId="5B0A292B" w14:textId="5751771E" w:rsidR="00C94B11" w:rsidRDefault="00C94B11" w:rsidP="00792C14"/>
    <w:p w14:paraId="6B53983B" w14:textId="7BD538F9" w:rsidR="00C94B11" w:rsidRDefault="00C94B11" w:rsidP="00792C14"/>
    <w:p w14:paraId="1336635F" w14:textId="77777777" w:rsidR="00C94B11" w:rsidRDefault="00C94B11" w:rsidP="00792C14"/>
    <w:p w14:paraId="237A6D4A" w14:textId="77777777" w:rsidR="00ED5F58" w:rsidRDefault="00ED5F58" w:rsidP="00792C14"/>
    <w:p w14:paraId="237A6D4B" w14:textId="77777777" w:rsidR="00ED5F58" w:rsidRDefault="00ED5F58" w:rsidP="00792C14"/>
    <w:p w14:paraId="237A6D4C" w14:textId="77777777" w:rsidR="00ED5F58" w:rsidRDefault="00ED5F58" w:rsidP="00792C14"/>
    <w:p w14:paraId="237A6D4D" w14:textId="77777777" w:rsidR="00ED5F58" w:rsidRDefault="00ED5F58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06B8EA47" w14:textId="5E9B14A2" w:rsidR="00E406C5" w:rsidRDefault="00E406C5" w:rsidP="00ED5F58">
      <w:pPr>
        <w:pStyle w:val="Heading2"/>
      </w:pPr>
      <w:bookmarkStart w:id="4" w:name="_Toc476912229"/>
      <w:r>
        <w:lastRenderedPageBreak/>
        <w:t>JSP</w:t>
      </w:r>
      <w:r>
        <w:rPr>
          <w:rFonts w:hint="eastAsia"/>
        </w:rPr>
        <w:t>에서 for 문장 구현 방법</w:t>
      </w:r>
      <w:bookmarkEnd w:id="4"/>
    </w:p>
    <w:p w14:paraId="7E736523" w14:textId="77777777" w:rsidR="00220A19" w:rsidRPr="00220A19" w:rsidRDefault="00220A19" w:rsidP="00220A19"/>
    <w:p w14:paraId="53DFD53F" w14:textId="085CBA76" w:rsidR="00AD3802" w:rsidRPr="00AD3802" w:rsidRDefault="00AD3802" w:rsidP="00AD3802">
      <w:pPr>
        <w:pStyle w:val="Heading3"/>
      </w:pPr>
      <w:r>
        <w:rPr>
          <w:rFonts w:hint="eastAsia"/>
        </w:rPr>
        <w:t>구현</w:t>
      </w:r>
      <w:r>
        <w:rPr>
          <w:rFonts w:hint="eastAsia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406C5" w14:paraId="6B1E9C79" w14:textId="77777777" w:rsidTr="00E406C5">
        <w:tc>
          <w:tcPr>
            <w:tcW w:w="10664" w:type="dxa"/>
          </w:tcPr>
          <w:p w14:paraId="4F803820" w14:textId="77777777" w:rsidR="00E406C5" w:rsidRDefault="00E406C5" w:rsidP="00E406C5">
            <w:pPr>
              <w:pStyle w:val="a0"/>
              <w:rPr>
                <w:color w:val="000000"/>
              </w:rPr>
            </w:pPr>
            <w:r w:rsidRPr="005250C6">
              <w:rPr>
                <w:color w:val="BF5F3F"/>
              </w:rPr>
              <w:t>&lt;%</w:t>
            </w:r>
            <w:r w:rsidRPr="005250C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</w:p>
          <w:p w14:paraId="2E4AA652" w14:textId="3839AEF6" w:rsidR="00E406C5" w:rsidRPr="005250C6" w:rsidRDefault="00E406C5" w:rsidP="00E406C5">
            <w:pPr>
              <w:pStyle w:val="a0"/>
            </w:pPr>
            <w:r>
              <w:rPr>
                <w:color w:val="000000"/>
              </w:rPr>
              <w:t xml:space="preserve">    </w:t>
            </w:r>
            <w:r w:rsidRPr="005250C6">
              <w:rPr>
                <w:color w:val="7F0055"/>
              </w:rPr>
              <w:t>for</w:t>
            </w:r>
            <w:r w:rsidRPr="005250C6">
              <w:rPr>
                <w:color w:val="000000"/>
              </w:rPr>
              <w:t xml:space="preserve"> (</w:t>
            </w:r>
            <w:r w:rsidRPr="005250C6">
              <w:rPr>
                <w:color w:val="7F0055"/>
              </w:rPr>
              <w:t>int</w:t>
            </w:r>
            <w:r w:rsidRPr="005250C6">
              <w:rPr>
                <w:color w:val="000000"/>
              </w:rPr>
              <w:t xml:space="preserve"> i=1; i &lt;= 10; ++i) { </w:t>
            </w:r>
          </w:p>
          <w:p w14:paraId="00DB6E7C" w14:textId="77777777" w:rsidR="00E406C5" w:rsidRPr="005250C6" w:rsidRDefault="00E406C5" w:rsidP="00E406C5">
            <w:pPr>
              <w:pStyle w:val="a0"/>
            </w:pPr>
            <w:r w:rsidRPr="005250C6">
              <w:rPr>
                <w:color w:val="000000"/>
              </w:rPr>
              <w:t xml:space="preserve">        out.println(</w:t>
            </w:r>
            <w:r w:rsidRPr="005250C6">
              <w:rPr>
                <w:color w:val="2A00FF"/>
              </w:rPr>
              <w:t>"    &lt;td&gt;"</w:t>
            </w:r>
            <w:r w:rsidRPr="005250C6">
              <w:rPr>
                <w:color w:val="000000"/>
              </w:rPr>
              <w:t xml:space="preserve"> + i + </w:t>
            </w:r>
            <w:r w:rsidRPr="005250C6">
              <w:rPr>
                <w:color w:val="2A00FF"/>
              </w:rPr>
              <w:t>"&lt;/td&gt;"</w:t>
            </w:r>
            <w:r w:rsidRPr="005250C6">
              <w:rPr>
                <w:color w:val="000000"/>
              </w:rPr>
              <w:t>);</w:t>
            </w:r>
          </w:p>
          <w:p w14:paraId="7D2A4497" w14:textId="77777777" w:rsidR="00E406C5" w:rsidRPr="005250C6" w:rsidRDefault="00E406C5" w:rsidP="00E406C5">
            <w:pPr>
              <w:pStyle w:val="a0"/>
            </w:pPr>
            <w:r w:rsidRPr="005250C6">
              <w:rPr>
                <w:color w:val="000000"/>
              </w:rPr>
              <w:t xml:space="preserve">    }</w:t>
            </w:r>
          </w:p>
          <w:p w14:paraId="1BAD86F1" w14:textId="599641E0" w:rsidR="00E406C5" w:rsidRDefault="00E406C5" w:rsidP="00E406C5">
            <w:r w:rsidRPr="005250C6">
              <w:rPr>
                <w:color w:val="BF5F3F"/>
              </w:rPr>
              <w:t>%&gt;</w:t>
            </w:r>
          </w:p>
        </w:tc>
      </w:tr>
    </w:tbl>
    <w:p w14:paraId="4A13A472" w14:textId="4C800804" w:rsidR="00E406C5" w:rsidRDefault="00E406C5" w:rsidP="00E406C5">
      <w:r>
        <w:rPr>
          <w:rFonts w:hint="eastAsia"/>
        </w:rPr>
        <w:t>for 문장을 하나의 JSP 스크립릿 태그로 묶었다.</w:t>
      </w:r>
    </w:p>
    <w:p w14:paraId="635EDF3F" w14:textId="3674AA4A" w:rsidR="00E406C5" w:rsidRDefault="00E406C5" w:rsidP="00E406C5"/>
    <w:p w14:paraId="34B5A95B" w14:textId="4A165DF0" w:rsidR="00AD3802" w:rsidRDefault="00AD3802" w:rsidP="00AD3802">
      <w:pPr>
        <w:pStyle w:val="Heading3"/>
      </w:pPr>
      <w:r>
        <w:rPr>
          <w:rFonts w:hint="eastAsia"/>
        </w:rPr>
        <w:t>구현</w:t>
      </w:r>
      <w:r>
        <w:rPr>
          <w:rFonts w:hint="eastAsia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406C5" w14:paraId="46F50D7C" w14:textId="77777777" w:rsidTr="00E406C5">
        <w:tc>
          <w:tcPr>
            <w:tcW w:w="10664" w:type="dxa"/>
          </w:tcPr>
          <w:p w14:paraId="11A0E9DF" w14:textId="018869D4" w:rsidR="00E406C5" w:rsidRPr="005250C6" w:rsidRDefault="00E406C5" w:rsidP="00E406C5">
            <w:pPr>
              <w:pStyle w:val="a0"/>
            </w:pPr>
            <w:r w:rsidRPr="005250C6">
              <w:rPr>
                <w:color w:val="BF5F3F"/>
              </w:rPr>
              <w:t>&lt;%</w:t>
            </w:r>
            <w:r w:rsidRPr="005250C6">
              <w:rPr>
                <w:color w:val="000000"/>
              </w:rPr>
              <w:t xml:space="preserve">  </w:t>
            </w:r>
            <w:r w:rsidRPr="005250C6">
              <w:rPr>
                <w:color w:val="7F0055"/>
              </w:rPr>
              <w:t>for</w:t>
            </w:r>
            <w:r w:rsidRPr="005250C6">
              <w:rPr>
                <w:color w:val="000000"/>
              </w:rPr>
              <w:t xml:space="preserve"> (</w:t>
            </w:r>
            <w:r w:rsidRPr="005250C6">
              <w:rPr>
                <w:color w:val="7F0055"/>
              </w:rPr>
              <w:t>int</w:t>
            </w:r>
            <w:r w:rsidRPr="005250C6">
              <w:rPr>
                <w:color w:val="000000"/>
              </w:rPr>
              <w:t xml:space="preserve"> i=1; i &lt;= 10; ++i) { </w:t>
            </w:r>
            <w:r w:rsidRPr="005250C6">
              <w:rPr>
                <w:color w:val="BF5F3F"/>
              </w:rPr>
              <w:t>%&gt;</w:t>
            </w:r>
          </w:p>
          <w:p w14:paraId="6538CEE1" w14:textId="5D106DE5" w:rsidR="00E406C5" w:rsidRPr="005250C6" w:rsidRDefault="00E406C5" w:rsidP="00E406C5">
            <w:pPr>
              <w:pStyle w:val="a0"/>
            </w:pPr>
            <w:r w:rsidRPr="005250C6">
              <w:rPr>
                <w:color w:val="BF5F3F"/>
              </w:rPr>
              <w:t>&lt;%</w:t>
            </w:r>
            <w:r w:rsidRPr="005250C6">
              <w:rPr>
                <w:color w:val="000000"/>
              </w:rPr>
              <w:t xml:space="preserve">       out.println(</w:t>
            </w:r>
            <w:r w:rsidRPr="005250C6">
              <w:rPr>
                <w:color w:val="2A00FF"/>
              </w:rPr>
              <w:t>"    &lt;td&gt;"</w:t>
            </w:r>
            <w:r w:rsidRPr="005250C6">
              <w:rPr>
                <w:color w:val="000000"/>
              </w:rPr>
              <w:t xml:space="preserve"> + i + </w:t>
            </w:r>
            <w:r w:rsidRPr="005250C6">
              <w:rPr>
                <w:color w:val="2A00FF"/>
              </w:rPr>
              <w:t>"&lt;/td&gt;"</w:t>
            </w:r>
            <w:r w:rsidRPr="005250C6">
              <w:rPr>
                <w:color w:val="000000"/>
              </w:rPr>
              <w:t>);</w:t>
            </w:r>
            <w:r>
              <w:rPr>
                <w:color w:val="000000"/>
              </w:rPr>
              <w:t xml:space="preserve"> </w:t>
            </w:r>
            <w:r w:rsidRPr="005250C6">
              <w:rPr>
                <w:color w:val="BF5F3F"/>
              </w:rPr>
              <w:t>%&gt;</w:t>
            </w:r>
          </w:p>
          <w:p w14:paraId="46690BC3" w14:textId="2D7C6582" w:rsidR="00E406C5" w:rsidRDefault="00E406C5" w:rsidP="00E406C5">
            <w:pPr>
              <w:pStyle w:val="a0"/>
            </w:pPr>
            <w:r w:rsidRPr="005250C6">
              <w:rPr>
                <w:color w:val="BF5F3F"/>
              </w:rPr>
              <w:t>&lt;%</w:t>
            </w:r>
            <w:r w:rsidRPr="005250C6">
              <w:rPr>
                <w:color w:val="000000"/>
              </w:rPr>
              <w:t xml:space="preserve">  }</w:t>
            </w:r>
            <w:r>
              <w:rPr>
                <w:color w:val="000000"/>
              </w:rPr>
              <w:t xml:space="preserve"> </w:t>
            </w:r>
            <w:r w:rsidRPr="005250C6">
              <w:rPr>
                <w:color w:val="BF5F3F"/>
              </w:rPr>
              <w:t>%&gt;</w:t>
            </w:r>
          </w:p>
        </w:tc>
      </w:tr>
    </w:tbl>
    <w:p w14:paraId="3E378300" w14:textId="7A05498B" w:rsidR="00E406C5" w:rsidRDefault="00E406C5" w:rsidP="00E406C5">
      <w:r>
        <w:rPr>
          <w:rFonts w:hint="eastAsia"/>
        </w:rPr>
        <w:t>나누어 묶어도 된다.</w:t>
      </w:r>
    </w:p>
    <w:p w14:paraId="37E34B3D" w14:textId="428304FC" w:rsidR="00AD3802" w:rsidRPr="00E406C5" w:rsidRDefault="00AD3802" w:rsidP="00E406C5">
      <w:r>
        <w:rPr>
          <w:rFonts w:hint="eastAsia"/>
        </w:rPr>
        <w:t>구현1과 구현2의 실행 결과는 동일하다.</w:t>
      </w:r>
    </w:p>
    <w:p w14:paraId="49DC4568" w14:textId="7C1D3AAE" w:rsidR="00E406C5" w:rsidRDefault="00E406C5" w:rsidP="00E406C5"/>
    <w:p w14:paraId="08612C16" w14:textId="3AE2D9EB" w:rsidR="00220A19" w:rsidRDefault="00220A19" w:rsidP="00E406C5"/>
    <w:p w14:paraId="2BCECE3C" w14:textId="0CF64502" w:rsidR="00220A19" w:rsidRDefault="00220A19" w:rsidP="00E406C5"/>
    <w:p w14:paraId="5EC2153F" w14:textId="77777777" w:rsidR="00220A19" w:rsidRPr="00AD3802" w:rsidRDefault="00220A19" w:rsidP="00E406C5"/>
    <w:p w14:paraId="48E3545B" w14:textId="29E228DD" w:rsidR="00AD3802" w:rsidRPr="00AD3802" w:rsidRDefault="00AD3802" w:rsidP="00AD3802">
      <w:pPr>
        <w:pStyle w:val="Heading3"/>
      </w:pPr>
      <w:r>
        <w:rPr>
          <w:rFonts w:hint="eastAsia"/>
        </w:rPr>
        <w:t>구현</w:t>
      </w:r>
      <w:r>
        <w:rPr>
          <w:rFonts w:hint="eastAsia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3802" w14:paraId="1FB53D37" w14:textId="77777777" w:rsidTr="00D05258">
        <w:tc>
          <w:tcPr>
            <w:tcW w:w="10664" w:type="dxa"/>
          </w:tcPr>
          <w:p w14:paraId="54280B16" w14:textId="77777777" w:rsidR="00AD3802" w:rsidRDefault="00AD3802" w:rsidP="00D05258">
            <w:pPr>
              <w:pStyle w:val="a0"/>
              <w:rPr>
                <w:color w:val="000000"/>
              </w:rPr>
            </w:pPr>
            <w:r w:rsidRPr="005250C6">
              <w:rPr>
                <w:color w:val="BF5F3F"/>
              </w:rPr>
              <w:t>&lt;%</w:t>
            </w:r>
            <w:r w:rsidRPr="005250C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</w:p>
          <w:p w14:paraId="1F3E37A4" w14:textId="77777777" w:rsidR="00AD3802" w:rsidRPr="005250C6" w:rsidRDefault="00AD3802" w:rsidP="00D05258">
            <w:pPr>
              <w:pStyle w:val="a0"/>
            </w:pPr>
            <w:r>
              <w:rPr>
                <w:color w:val="000000"/>
              </w:rPr>
              <w:t xml:space="preserve">    </w:t>
            </w:r>
            <w:r w:rsidRPr="005250C6">
              <w:rPr>
                <w:color w:val="7F0055"/>
              </w:rPr>
              <w:t>for</w:t>
            </w:r>
            <w:r w:rsidRPr="005250C6">
              <w:rPr>
                <w:color w:val="000000"/>
              </w:rPr>
              <w:t xml:space="preserve"> (</w:t>
            </w:r>
            <w:r w:rsidRPr="005250C6">
              <w:rPr>
                <w:color w:val="7F0055"/>
              </w:rPr>
              <w:t>int</w:t>
            </w:r>
            <w:r w:rsidRPr="005250C6">
              <w:rPr>
                <w:color w:val="000000"/>
              </w:rPr>
              <w:t xml:space="preserve"> i=1; i &lt;= 10; ++i) { </w:t>
            </w:r>
          </w:p>
          <w:p w14:paraId="30E95097" w14:textId="4F622D2F" w:rsidR="00AD3802" w:rsidRPr="005250C6" w:rsidRDefault="00AD3802" w:rsidP="00D05258">
            <w:pPr>
              <w:pStyle w:val="a0"/>
            </w:pPr>
            <w:r w:rsidRPr="005250C6">
              <w:rPr>
                <w:color w:val="000000"/>
              </w:rPr>
              <w:t xml:space="preserve">        out.println(</w:t>
            </w:r>
            <w:r w:rsidRPr="005250C6"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i</w:t>
            </w:r>
            <w:r w:rsidRPr="005250C6">
              <w:rPr>
                <w:color w:val="2A00FF"/>
              </w:rPr>
              <w:t>"</w:t>
            </w:r>
            <w:r w:rsidRPr="005250C6">
              <w:rPr>
                <w:color w:val="000000"/>
              </w:rPr>
              <w:t>);</w:t>
            </w:r>
          </w:p>
          <w:p w14:paraId="01C58BAC" w14:textId="77777777" w:rsidR="00AD3802" w:rsidRPr="005250C6" w:rsidRDefault="00AD3802" w:rsidP="00D05258">
            <w:pPr>
              <w:pStyle w:val="a0"/>
            </w:pPr>
            <w:r w:rsidRPr="005250C6">
              <w:rPr>
                <w:color w:val="000000"/>
              </w:rPr>
              <w:t xml:space="preserve">    }</w:t>
            </w:r>
          </w:p>
          <w:p w14:paraId="128BFEA8" w14:textId="77777777" w:rsidR="00AD3802" w:rsidRDefault="00AD3802" w:rsidP="00D05258">
            <w:r w:rsidRPr="005250C6">
              <w:rPr>
                <w:color w:val="BF5F3F"/>
              </w:rPr>
              <w:t>%&gt;</w:t>
            </w:r>
          </w:p>
        </w:tc>
      </w:tr>
    </w:tbl>
    <w:p w14:paraId="555BD32C" w14:textId="0DBC193E" w:rsidR="00AD3802" w:rsidRDefault="00220A19" w:rsidP="00AD3802">
      <w:r>
        <w:rPr>
          <w:rFonts w:hint="eastAsia"/>
        </w:rPr>
        <w:t>문자열 i를 10번 반복 출력한다.</w:t>
      </w:r>
    </w:p>
    <w:p w14:paraId="042105F7" w14:textId="77777777" w:rsidR="00220A19" w:rsidRPr="00AD3802" w:rsidRDefault="00220A19" w:rsidP="00AD3802"/>
    <w:p w14:paraId="75B67602" w14:textId="0FFEBC48" w:rsidR="00AD3802" w:rsidRDefault="00AD3802" w:rsidP="00AD3802">
      <w:pPr>
        <w:pStyle w:val="Heading3"/>
      </w:pPr>
      <w:r>
        <w:rPr>
          <w:rFonts w:hint="eastAsia"/>
        </w:rPr>
        <w:t>구현</w:t>
      </w:r>
      <w:r>
        <w:rPr>
          <w:rFonts w:hint="eastAsia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3802" w14:paraId="4D67D8F3" w14:textId="77777777" w:rsidTr="00D05258">
        <w:tc>
          <w:tcPr>
            <w:tcW w:w="10664" w:type="dxa"/>
          </w:tcPr>
          <w:p w14:paraId="73DA23E2" w14:textId="77777777" w:rsidR="00AD3802" w:rsidRPr="005250C6" w:rsidRDefault="00AD3802" w:rsidP="00D05258">
            <w:pPr>
              <w:pStyle w:val="a0"/>
            </w:pPr>
            <w:r w:rsidRPr="005250C6">
              <w:rPr>
                <w:color w:val="BF5F3F"/>
              </w:rPr>
              <w:t>&lt;%</w:t>
            </w:r>
            <w:r w:rsidRPr="005250C6">
              <w:rPr>
                <w:color w:val="000000"/>
              </w:rPr>
              <w:t xml:space="preserve">  </w:t>
            </w:r>
            <w:r w:rsidRPr="005250C6">
              <w:rPr>
                <w:color w:val="7F0055"/>
              </w:rPr>
              <w:t>for</w:t>
            </w:r>
            <w:r w:rsidRPr="005250C6">
              <w:rPr>
                <w:color w:val="000000"/>
              </w:rPr>
              <w:t xml:space="preserve"> (</w:t>
            </w:r>
            <w:r w:rsidRPr="005250C6">
              <w:rPr>
                <w:color w:val="7F0055"/>
              </w:rPr>
              <w:t>int</w:t>
            </w:r>
            <w:r w:rsidRPr="005250C6">
              <w:rPr>
                <w:color w:val="000000"/>
              </w:rPr>
              <w:t xml:space="preserve"> i=1; i &lt;= 10; ++i) { </w:t>
            </w:r>
            <w:r w:rsidRPr="005250C6">
              <w:rPr>
                <w:color w:val="BF5F3F"/>
              </w:rPr>
              <w:t>%&gt;</w:t>
            </w:r>
          </w:p>
          <w:p w14:paraId="129F8A5E" w14:textId="73A2AC23" w:rsidR="00AD3802" w:rsidRPr="005250C6" w:rsidRDefault="00AD3802" w:rsidP="00D05258">
            <w:pPr>
              <w:pStyle w:val="a0"/>
            </w:pPr>
            <w:r w:rsidRPr="005250C6">
              <w:rPr>
                <w:color w:val="BF5F3F"/>
              </w:rPr>
              <w:t>&lt;%</w:t>
            </w:r>
            <w:r w:rsidRPr="005250C6">
              <w:rPr>
                <w:color w:val="000000"/>
              </w:rPr>
              <w:t xml:space="preserve">       out.println(</w:t>
            </w:r>
            <w:r>
              <w:rPr>
                <w:color w:val="2A00FF"/>
              </w:rPr>
              <w:t>"i</w:t>
            </w:r>
            <w:r w:rsidRPr="005250C6">
              <w:rPr>
                <w:color w:val="2A00FF"/>
              </w:rPr>
              <w:t>"</w:t>
            </w:r>
            <w:r w:rsidRPr="005250C6">
              <w:rPr>
                <w:color w:val="000000"/>
              </w:rPr>
              <w:t>);</w:t>
            </w:r>
            <w:r>
              <w:rPr>
                <w:color w:val="000000"/>
              </w:rPr>
              <w:t xml:space="preserve"> </w:t>
            </w:r>
            <w:r w:rsidRPr="005250C6">
              <w:rPr>
                <w:color w:val="BF5F3F"/>
              </w:rPr>
              <w:t>%&gt;</w:t>
            </w:r>
          </w:p>
          <w:p w14:paraId="0D8BF5F8" w14:textId="77777777" w:rsidR="00AD3802" w:rsidRDefault="00AD3802" w:rsidP="00D05258">
            <w:pPr>
              <w:pStyle w:val="a0"/>
            </w:pPr>
            <w:r w:rsidRPr="005250C6">
              <w:rPr>
                <w:color w:val="BF5F3F"/>
              </w:rPr>
              <w:t>&lt;%</w:t>
            </w:r>
            <w:r w:rsidRPr="005250C6">
              <w:rPr>
                <w:color w:val="000000"/>
              </w:rPr>
              <w:t xml:space="preserve">  }</w:t>
            </w:r>
            <w:r>
              <w:rPr>
                <w:color w:val="000000"/>
              </w:rPr>
              <w:t xml:space="preserve"> </w:t>
            </w:r>
            <w:r w:rsidRPr="005250C6">
              <w:rPr>
                <w:color w:val="BF5F3F"/>
              </w:rPr>
              <w:t>%&gt;</w:t>
            </w:r>
          </w:p>
        </w:tc>
      </w:tr>
    </w:tbl>
    <w:p w14:paraId="66526851" w14:textId="77777777" w:rsidR="00220A19" w:rsidRDefault="00220A19" w:rsidP="00220A19">
      <w:r>
        <w:rPr>
          <w:rFonts w:hint="eastAsia"/>
        </w:rPr>
        <w:t>문자열 i를 10번 반복 출력한다.</w:t>
      </w:r>
    </w:p>
    <w:p w14:paraId="27DF2EAA" w14:textId="5F280E71" w:rsidR="00E406C5" w:rsidRPr="00220A19" w:rsidRDefault="00E406C5" w:rsidP="00E406C5"/>
    <w:p w14:paraId="136E1F0C" w14:textId="0D2F315B" w:rsidR="00AD3802" w:rsidRDefault="00AD3802" w:rsidP="00AD3802">
      <w:pPr>
        <w:pStyle w:val="Heading3"/>
      </w:pPr>
      <w:r>
        <w:rPr>
          <w:rFonts w:hint="eastAsia"/>
        </w:rPr>
        <w:t>구현</w:t>
      </w:r>
      <w:r>
        <w:rPr>
          <w:rFonts w:hint="eastAsia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3802" w14:paraId="05D42771" w14:textId="77777777" w:rsidTr="00D05258">
        <w:tc>
          <w:tcPr>
            <w:tcW w:w="10664" w:type="dxa"/>
          </w:tcPr>
          <w:p w14:paraId="02A9B979" w14:textId="77777777" w:rsidR="00AD3802" w:rsidRPr="005250C6" w:rsidRDefault="00AD3802" w:rsidP="00D05258">
            <w:pPr>
              <w:pStyle w:val="a0"/>
            </w:pPr>
            <w:r w:rsidRPr="005250C6">
              <w:rPr>
                <w:color w:val="BF5F3F"/>
              </w:rPr>
              <w:t>&lt;%</w:t>
            </w:r>
            <w:r w:rsidRPr="005250C6">
              <w:rPr>
                <w:color w:val="000000"/>
              </w:rPr>
              <w:t xml:space="preserve">  </w:t>
            </w:r>
            <w:r w:rsidRPr="005250C6">
              <w:rPr>
                <w:color w:val="7F0055"/>
              </w:rPr>
              <w:t>for</w:t>
            </w:r>
            <w:r w:rsidRPr="005250C6">
              <w:rPr>
                <w:color w:val="000000"/>
              </w:rPr>
              <w:t xml:space="preserve"> (</w:t>
            </w:r>
            <w:r w:rsidRPr="005250C6">
              <w:rPr>
                <w:color w:val="7F0055"/>
              </w:rPr>
              <w:t>int</w:t>
            </w:r>
            <w:r w:rsidRPr="005250C6">
              <w:rPr>
                <w:color w:val="000000"/>
              </w:rPr>
              <w:t xml:space="preserve"> i=1; i &lt;= 10; ++i) { </w:t>
            </w:r>
            <w:r w:rsidRPr="005250C6">
              <w:rPr>
                <w:color w:val="BF5F3F"/>
              </w:rPr>
              <w:t>%&gt;</w:t>
            </w:r>
          </w:p>
          <w:p w14:paraId="443D0D94" w14:textId="2463244B" w:rsidR="00AD3802" w:rsidRPr="005250C6" w:rsidRDefault="00AD3802" w:rsidP="00D05258">
            <w:pPr>
              <w:pStyle w:val="a0"/>
            </w:pPr>
            <w:r w:rsidRPr="005250C6">
              <w:rPr>
                <w:color w:val="BF5F3F"/>
              </w:rPr>
              <w:t>&lt;%</w:t>
            </w:r>
            <w:r>
              <w:rPr>
                <w:color w:val="BF5F3F"/>
              </w:rPr>
              <w:t>=</w:t>
            </w:r>
            <w:r w:rsidRPr="005250C6">
              <w:rPr>
                <w:color w:val="000000"/>
              </w:rPr>
              <w:t xml:space="preserve"> </w:t>
            </w:r>
            <w:r>
              <w:rPr>
                <w:color w:val="2A00FF"/>
              </w:rPr>
              <w:t>"i</w:t>
            </w:r>
            <w:r w:rsidRPr="005250C6"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 </w:t>
            </w:r>
            <w:r w:rsidRPr="005250C6">
              <w:rPr>
                <w:color w:val="BF5F3F"/>
              </w:rPr>
              <w:t>%&gt;</w:t>
            </w:r>
          </w:p>
          <w:p w14:paraId="753ED090" w14:textId="77777777" w:rsidR="00AD3802" w:rsidRDefault="00AD3802" w:rsidP="00D05258">
            <w:pPr>
              <w:pStyle w:val="a0"/>
            </w:pPr>
            <w:r w:rsidRPr="005250C6">
              <w:rPr>
                <w:color w:val="BF5F3F"/>
              </w:rPr>
              <w:t>&lt;%</w:t>
            </w:r>
            <w:r w:rsidRPr="005250C6">
              <w:rPr>
                <w:color w:val="000000"/>
              </w:rPr>
              <w:t xml:space="preserve">  }</w:t>
            </w:r>
            <w:r>
              <w:rPr>
                <w:color w:val="000000"/>
              </w:rPr>
              <w:t xml:space="preserve"> </w:t>
            </w:r>
            <w:r w:rsidRPr="005250C6">
              <w:rPr>
                <w:color w:val="BF5F3F"/>
              </w:rPr>
              <w:t>%&gt;</w:t>
            </w:r>
          </w:p>
        </w:tc>
      </w:tr>
    </w:tbl>
    <w:p w14:paraId="5CA6732D" w14:textId="77777777" w:rsidR="00220A19" w:rsidRDefault="00220A19" w:rsidP="00220A19">
      <w:r>
        <w:rPr>
          <w:rFonts w:hint="eastAsia"/>
        </w:rPr>
        <w:t>문자열 i를 10번 반복 출력한다.</w:t>
      </w:r>
    </w:p>
    <w:p w14:paraId="27968DFE" w14:textId="3F2096B5" w:rsidR="00AD3802" w:rsidRPr="00E406C5" w:rsidRDefault="00AD3802" w:rsidP="00AD3802">
      <w:r>
        <w:rPr>
          <w:rFonts w:hint="eastAsia"/>
        </w:rPr>
        <w:t>구현3, 구현4</w:t>
      </w:r>
      <w:r>
        <w:t xml:space="preserve">, </w:t>
      </w:r>
      <w:r>
        <w:rPr>
          <w:rFonts w:hint="eastAsia"/>
        </w:rPr>
        <w:t>구현5의 실행 결과는 동일하다.</w:t>
      </w:r>
    </w:p>
    <w:p w14:paraId="1EBEE4D0" w14:textId="762AD6C6" w:rsidR="00AD3802" w:rsidRDefault="00AD3802" w:rsidP="00E406C5"/>
    <w:p w14:paraId="44D6C2FF" w14:textId="05A240DB" w:rsidR="00AD3802" w:rsidRDefault="00AD3802" w:rsidP="00AD3802">
      <w:pPr>
        <w:pStyle w:val="Heading3"/>
      </w:pPr>
      <w:r>
        <w:rPr>
          <w:rFonts w:hint="eastAsia"/>
        </w:rPr>
        <w:t>구현</w:t>
      </w:r>
      <w:r w:rsidR="00406A50">
        <w:rPr>
          <w:rFonts w:hint="eastAsia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3802" w14:paraId="0FE3EA20" w14:textId="77777777" w:rsidTr="00D05258">
        <w:tc>
          <w:tcPr>
            <w:tcW w:w="10664" w:type="dxa"/>
          </w:tcPr>
          <w:p w14:paraId="7E038E38" w14:textId="77777777" w:rsidR="00AD3802" w:rsidRPr="005250C6" w:rsidRDefault="00AD3802" w:rsidP="00D05258">
            <w:pPr>
              <w:pStyle w:val="a0"/>
            </w:pPr>
            <w:r w:rsidRPr="005250C6">
              <w:rPr>
                <w:color w:val="BF5F3F"/>
              </w:rPr>
              <w:t>&lt;%</w:t>
            </w:r>
            <w:r w:rsidRPr="005250C6">
              <w:rPr>
                <w:color w:val="000000"/>
              </w:rPr>
              <w:t xml:space="preserve">  </w:t>
            </w:r>
            <w:r w:rsidRPr="005250C6">
              <w:rPr>
                <w:color w:val="7F0055"/>
              </w:rPr>
              <w:t>for</w:t>
            </w:r>
            <w:r w:rsidRPr="005250C6">
              <w:rPr>
                <w:color w:val="000000"/>
              </w:rPr>
              <w:t xml:space="preserve"> (</w:t>
            </w:r>
            <w:r w:rsidRPr="005250C6">
              <w:rPr>
                <w:color w:val="7F0055"/>
              </w:rPr>
              <w:t>int</w:t>
            </w:r>
            <w:r w:rsidRPr="005250C6">
              <w:rPr>
                <w:color w:val="000000"/>
              </w:rPr>
              <w:t xml:space="preserve"> i=1; i &lt;= 10; ++i) { </w:t>
            </w:r>
            <w:r w:rsidRPr="005250C6">
              <w:rPr>
                <w:color w:val="BF5F3F"/>
              </w:rPr>
              <w:t>%&gt;</w:t>
            </w:r>
          </w:p>
          <w:p w14:paraId="6973F586" w14:textId="71A8F2DA" w:rsidR="00AD3802" w:rsidRPr="005250C6" w:rsidRDefault="00AD3802" w:rsidP="00D05258">
            <w:pPr>
              <w:pStyle w:val="a0"/>
            </w:pPr>
            <w:r>
              <w:rPr>
                <w:color w:val="BF5F3F"/>
              </w:rPr>
              <w:t xml:space="preserve">   </w:t>
            </w:r>
            <w:r w:rsidRPr="00406A50">
              <w:rPr>
                <w:color w:val="2A00FF"/>
                <w:highlight w:val="yellow"/>
              </w:rPr>
              <w:t>i</w:t>
            </w:r>
          </w:p>
          <w:p w14:paraId="209F0733" w14:textId="77777777" w:rsidR="00AD3802" w:rsidRDefault="00AD3802" w:rsidP="00D05258">
            <w:pPr>
              <w:pStyle w:val="a0"/>
            </w:pPr>
            <w:r w:rsidRPr="005250C6">
              <w:rPr>
                <w:color w:val="BF5F3F"/>
              </w:rPr>
              <w:t>&lt;%</w:t>
            </w:r>
            <w:r w:rsidRPr="005250C6">
              <w:rPr>
                <w:color w:val="000000"/>
              </w:rPr>
              <w:t xml:space="preserve">  }</w:t>
            </w:r>
            <w:r>
              <w:rPr>
                <w:color w:val="000000"/>
              </w:rPr>
              <w:t xml:space="preserve"> </w:t>
            </w:r>
            <w:r w:rsidRPr="005250C6">
              <w:rPr>
                <w:color w:val="BF5F3F"/>
              </w:rPr>
              <w:t>%&gt;</w:t>
            </w:r>
          </w:p>
        </w:tc>
      </w:tr>
    </w:tbl>
    <w:p w14:paraId="2115D2FA" w14:textId="5C2FA761" w:rsidR="00AD3802" w:rsidRDefault="00AD3802" w:rsidP="00AD3802">
      <w:r>
        <w:rPr>
          <w:rFonts w:hint="eastAsia"/>
        </w:rPr>
        <w:t>위</w:t>
      </w:r>
      <w:r w:rsidR="00406A50">
        <w:rPr>
          <w:rFonts w:hint="eastAsia"/>
        </w:rPr>
        <w:t xml:space="preserve"> 코드</w:t>
      </w:r>
      <w:r>
        <w:rPr>
          <w:rFonts w:hint="eastAsia"/>
        </w:rPr>
        <w:t xml:space="preserve">에서 </w:t>
      </w:r>
      <w:r>
        <w:t xml:space="preserve">i </w:t>
      </w:r>
      <w:r>
        <w:rPr>
          <w:rFonts w:hint="eastAsia"/>
        </w:rPr>
        <w:t>부분은 JSP 태그 외부이다.</w:t>
      </w:r>
    </w:p>
    <w:p w14:paraId="64E8FDAE" w14:textId="7307EEFF" w:rsidR="00220A19" w:rsidRDefault="00AD3802" w:rsidP="00AD3802">
      <w:r>
        <w:t xml:space="preserve">JSP </w:t>
      </w:r>
      <w:r>
        <w:rPr>
          <w:rFonts w:hint="eastAsia"/>
        </w:rPr>
        <w:t>태그 외부 부분은, 있는 그대로 출력된다.</w:t>
      </w:r>
      <w:r w:rsidR="00406A50">
        <w:t xml:space="preserve"> </w:t>
      </w:r>
    </w:p>
    <w:p w14:paraId="1268A50D" w14:textId="5EF2A36F" w:rsidR="00220A19" w:rsidRDefault="00220A19" w:rsidP="00AD3802">
      <w:r>
        <w:t xml:space="preserve">JSP </w:t>
      </w:r>
      <w:r>
        <w:rPr>
          <w:rFonts w:hint="eastAsia"/>
        </w:rPr>
        <w:t xml:space="preserve">태그 외부의 </w:t>
      </w:r>
      <w:r>
        <w:t>i</w:t>
      </w:r>
      <w:r>
        <w:rPr>
          <w:rFonts w:hint="eastAsia"/>
        </w:rPr>
        <w:t xml:space="preserve">는 </w:t>
      </w:r>
      <w:r>
        <w:t xml:space="preserve">Java </w:t>
      </w:r>
      <w:r>
        <w:rPr>
          <w:rFonts w:hint="eastAsia"/>
        </w:rPr>
        <w:t>변수가 아니고 평범함 문자열이다.</w:t>
      </w:r>
    </w:p>
    <w:p w14:paraId="1D74CE97" w14:textId="3AB6AA4C" w:rsidR="00220A19" w:rsidRPr="00220A19" w:rsidRDefault="00220A19" w:rsidP="00AD3802">
      <w:r>
        <w:rPr>
          <w:rFonts w:hint="eastAsia"/>
        </w:rPr>
        <w:t xml:space="preserve">위 코드는 문자열 </w:t>
      </w:r>
      <w:r>
        <w:t>i</w:t>
      </w:r>
      <w:r>
        <w:rPr>
          <w:rFonts w:hint="eastAsia"/>
        </w:rPr>
        <w:t>를 10번 반복 출력한다.</w:t>
      </w:r>
    </w:p>
    <w:p w14:paraId="359982C0" w14:textId="50883D74" w:rsidR="00AD3802" w:rsidRPr="00E406C5" w:rsidRDefault="00AD3802" w:rsidP="00AD3802">
      <w:r>
        <w:rPr>
          <w:rFonts w:hint="eastAsia"/>
        </w:rPr>
        <w:t>구현3, 구현4</w:t>
      </w:r>
      <w:r>
        <w:t xml:space="preserve">, </w:t>
      </w:r>
      <w:r>
        <w:rPr>
          <w:rFonts w:hint="eastAsia"/>
        </w:rPr>
        <w:t>구현5</w:t>
      </w:r>
      <w:r w:rsidR="00406A50">
        <w:t xml:space="preserve">, </w:t>
      </w:r>
      <w:r w:rsidR="00406A50">
        <w:rPr>
          <w:rFonts w:hint="eastAsia"/>
        </w:rPr>
        <w:t>구현6</w:t>
      </w:r>
      <w:r>
        <w:rPr>
          <w:rFonts w:hint="eastAsia"/>
        </w:rPr>
        <w:t>의 실행 결과는 동일하다.</w:t>
      </w:r>
    </w:p>
    <w:p w14:paraId="647E6B67" w14:textId="1C8AE806" w:rsidR="00AD3802" w:rsidRDefault="00AD3802" w:rsidP="00E406C5"/>
    <w:p w14:paraId="17F3E0AF" w14:textId="51B5C430" w:rsidR="00220A19" w:rsidRDefault="00220A19" w:rsidP="00E406C5"/>
    <w:p w14:paraId="453456CE" w14:textId="4BB69298" w:rsidR="00220A19" w:rsidRDefault="00220A19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3622B76C" w14:textId="77777777" w:rsidR="00220A19" w:rsidRDefault="00220A19" w:rsidP="00E406C5"/>
    <w:p w14:paraId="09E435A0" w14:textId="141A6803" w:rsidR="00220A19" w:rsidRDefault="00220A19" w:rsidP="00220A19">
      <w:pPr>
        <w:pStyle w:val="Heading3"/>
      </w:pPr>
      <w:r>
        <w:rPr>
          <w:rFonts w:hint="eastAsia"/>
        </w:rPr>
        <w:t>구현</w:t>
      </w:r>
      <w:r>
        <w:rPr>
          <w:rFonts w:hint="eastAsia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0A19" w14:paraId="066CD01D" w14:textId="77777777" w:rsidTr="00D05258">
        <w:tc>
          <w:tcPr>
            <w:tcW w:w="10664" w:type="dxa"/>
          </w:tcPr>
          <w:p w14:paraId="12E9E11E" w14:textId="77777777" w:rsidR="00220A19" w:rsidRPr="005250C6" w:rsidRDefault="00220A19" w:rsidP="00D05258">
            <w:pPr>
              <w:pStyle w:val="a0"/>
            </w:pPr>
            <w:r w:rsidRPr="005250C6">
              <w:rPr>
                <w:color w:val="BF5F3F"/>
              </w:rPr>
              <w:t>&lt;%</w:t>
            </w:r>
            <w:r w:rsidRPr="005250C6">
              <w:rPr>
                <w:color w:val="000000"/>
              </w:rPr>
              <w:t xml:space="preserve">  </w:t>
            </w:r>
            <w:r w:rsidRPr="005250C6">
              <w:rPr>
                <w:color w:val="7F0055"/>
              </w:rPr>
              <w:t>for</w:t>
            </w:r>
            <w:r w:rsidRPr="005250C6">
              <w:rPr>
                <w:color w:val="000000"/>
              </w:rPr>
              <w:t xml:space="preserve"> (</w:t>
            </w:r>
            <w:r w:rsidRPr="005250C6">
              <w:rPr>
                <w:color w:val="7F0055"/>
              </w:rPr>
              <w:t>int</w:t>
            </w:r>
            <w:r w:rsidRPr="005250C6">
              <w:rPr>
                <w:color w:val="000000"/>
              </w:rPr>
              <w:t xml:space="preserve"> i=1; i &lt;= 10; ++i) { </w:t>
            </w:r>
            <w:r w:rsidRPr="005250C6">
              <w:rPr>
                <w:color w:val="BF5F3F"/>
              </w:rPr>
              <w:t>%&gt;</w:t>
            </w:r>
          </w:p>
          <w:p w14:paraId="316DF2E6" w14:textId="0E234C6D" w:rsidR="00220A19" w:rsidRPr="005250C6" w:rsidRDefault="00220A19" w:rsidP="00D05258">
            <w:pPr>
              <w:pStyle w:val="a0"/>
            </w:pPr>
            <w:r>
              <w:rPr>
                <w:color w:val="BF5F3F"/>
              </w:rPr>
              <w:t xml:space="preserve">   </w:t>
            </w:r>
            <w:r w:rsidRPr="005250C6">
              <w:rPr>
                <w:color w:val="BF5F3F"/>
              </w:rPr>
              <w:t>&lt;%</w:t>
            </w:r>
            <w:r>
              <w:rPr>
                <w:color w:val="BF5F3F"/>
              </w:rPr>
              <w:t xml:space="preserve">= </w:t>
            </w:r>
            <w:r w:rsidRPr="00406A50">
              <w:rPr>
                <w:color w:val="2A00FF"/>
                <w:highlight w:val="yellow"/>
              </w:rPr>
              <w:t>i</w:t>
            </w:r>
            <w:r>
              <w:rPr>
                <w:color w:val="2A00FF"/>
              </w:rPr>
              <w:t xml:space="preserve"> </w:t>
            </w:r>
            <w:r w:rsidRPr="005250C6">
              <w:rPr>
                <w:color w:val="BF5F3F"/>
              </w:rPr>
              <w:t>%&gt;</w:t>
            </w:r>
          </w:p>
          <w:p w14:paraId="620C2177" w14:textId="77777777" w:rsidR="00220A19" w:rsidRDefault="00220A19" w:rsidP="00D05258">
            <w:pPr>
              <w:pStyle w:val="a0"/>
            </w:pPr>
            <w:r w:rsidRPr="005250C6">
              <w:rPr>
                <w:color w:val="BF5F3F"/>
              </w:rPr>
              <w:t>&lt;%</w:t>
            </w:r>
            <w:r w:rsidRPr="005250C6">
              <w:rPr>
                <w:color w:val="000000"/>
              </w:rPr>
              <w:t xml:space="preserve">  }</w:t>
            </w:r>
            <w:r>
              <w:rPr>
                <w:color w:val="000000"/>
              </w:rPr>
              <w:t xml:space="preserve"> </w:t>
            </w:r>
            <w:r w:rsidRPr="005250C6">
              <w:rPr>
                <w:color w:val="BF5F3F"/>
              </w:rPr>
              <w:t>%&gt;</w:t>
            </w:r>
          </w:p>
        </w:tc>
      </w:tr>
    </w:tbl>
    <w:p w14:paraId="104A6140" w14:textId="640F6081" w:rsidR="00220A19" w:rsidRDefault="00220A19" w:rsidP="00220A19">
      <w:r>
        <w:rPr>
          <w:rFonts w:hint="eastAsia"/>
        </w:rPr>
        <w:t xml:space="preserve">위 코드에서 </w:t>
      </w:r>
      <w:r>
        <w:t xml:space="preserve">i </w:t>
      </w:r>
      <w:r>
        <w:rPr>
          <w:rFonts w:hint="eastAsia"/>
        </w:rPr>
        <w:t>부분은 JSP 표현식 태그 내부이다.</w:t>
      </w:r>
    </w:p>
    <w:p w14:paraId="3CF61F69" w14:textId="7B81DFE0" w:rsidR="00220A19" w:rsidRDefault="00220A19" w:rsidP="00220A19">
      <w:r>
        <w:rPr>
          <w:rFonts w:hint="eastAsia"/>
        </w:rPr>
        <w:t xml:space="preserve">따라서 </w:t>
      </w:r>
      <w:r>
        <w:t xml:space="preserve">Java </w:t>
      </w:r>
      <w:r>
        <w:rPr>
          <w:rFonts w:hint="eastAsia"/>
        </w:rPr>
        <w:t xml:space="preserve">변수 </w:t>
      </w:r>
      <w:r>
        <w:t>i</w:t>
      </w:r>
      <w:r>
        <w:rPr>
          <w:rFonts w:hint="eastAsia"/>
        </w:rPr>
        <w:t>의 값이 반복해서 출력된다.</w:t>
      </w:r>
    </w:p>
    <w:p w14:paraId="4F90AF09" w14:textId="77777777" w:rsidR="00C94B11" w:rsidRDefault="00C94B11" w:rsidP="00C94B11">
      <w:r>
        <w:rPr>
          <w:rFonts w:hint="eastAsia"/>
        </w:rPr>
        <w:t>위 코드는 아래와 같이 출력된다.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4B11" w14:paraId="5461935E" w14:textId="77777777" w:rsidTr="00C94B11">
        <w:tc>
          <w:tcPr>
            <w:tcW w:w="10664" w:type="dxa"/>
          </w:tcPr>
          <w:p w14:paraId="5B26F608" w14:textId="77777777" w:rsidR="00C94B11" w:rsidRDefault="00C94B11" w:rsidP="00220A19">
            <w:r>
              <w:rPr>
                <w:rFonts w:hint="eastAsia"/>
              </w:rPr>
              <w:t>1</w:t>
            </w:r>
          </w:p>
          <w:p w14:paraId="7453FC37" w14:textId="77777777" w:rsidR="00C94B11" w:rsidRDefault="00C94B11" w:rsidP="00220A19">
            <w:r>
              <w:t>2</w:t>
            </w:r>
          </w:p>
          <w:p w14:paraId="1274363D" w14:textId="77777777" w:rsidR="00C94B11" w:rsidRDefault="00C94B11" w:rsidP="00220A19">
            <w:r>
              <w:t>3</w:t>
            </w:r>
          </w:p>
          <w:p w14:paraId="29E7F3E8" w14:textId="77777777" w:rsidR="00C94B11" w:rsidRDefault="00C94B11" w:rsidP="00220A19">
            <w:r>
              <w:t>4</w:t>
            </w:r>
          </w:p>
          <w:p w14:paraId="45401573" w14:textId="77777777" w:rsidR="00C94B11" w:rsidRDefault="00C94B11" w:rsidP="00220A19">
            <w:r>
              <w:t>5</w:t>
            </w:r>
          </w:p>
          <w:p w14:paraId="399E1A23" w14:textId="77777777" w:rsidR="00C94B11" w:rsidRDefault="00C94B11" w:rsidP="00220A19">
            <w:r>
              <w:t>6</w:t>
            </w:r>
          </w:p>
          <w:p w14:paraId="77F795A3" w14:textId="77777777" w:rsidR="00C94B11" w:rsidRDefault="00C94B11" w:rsidP="00220A19">
            <w:r>
              <w:t>7</w:t>
            </w:r>
          </w:p>
          <w:p w14:paraId="059C9F82" w14:textId="77777777" w:rsidR="00C94B11" w:rsidRDefault="00C94B11" w:rsidP="00220A19">
            <w:r>
              <w:t>8</w:t>
            </w:r>
          </w:p>
          <w:p w14:paraId="43723B70" w14:textId="77777777" w:rsidR="00C94B11" w:rsidRDefault="00C94B11" w:rsidP="00220A19">
            <w:r>
              <w:t>9</w:t>
            </w:r>
          </w:p>
          <w:p w14:paraId="1A268FA6" w14:textId="178D5345" w:rsidR="00C94B11" w:rsidRDefault="00C94B11" w:rsidP="00220A19">
            <w:r>
              <w:t>10</w:t>
            </w:r>
          </w:p>
        </w:tc>
      </w:tr>
    </w:tbl>
    <w:p w14:paraId="702A5B3F" w14:textId="2B7C31D6" w:rsidR="00220A19" w:rsidRDefault="00220A19" w:rsidP="00220A19"/>
    <w:p w14:paraId="4D686A73" w14:textId="4B455B82" w:rsidR="00220A19" w:rsidRDefault="00220A19" w:rsidP="00220A19">
      <w:pPr>
        <w:pStyle w:val="Heading3"/>
      </w:pPr>
      <w:r>
        <w:rPr>
          <w:rFonts w:hint="eastAsia"/>
        </w:rPr>
        <w:t>구현</w:t>
      </w:r>
      <w:r w:rsidR="00C94B11">
        <w:rPr>
          <w:rFonts w:hint="eastAsia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0A19" w14:paraId="5C8D5E75" w14:textId="77777777" w:rsidTr="00D05258">
        <w:tc>
          <w:tcPr>
            <w:tcW w:w="10664" w:type="dxa"/>
          </w:tcPr>
          <w:p w14:paraId="39C89C56" w14:textId="77777777" w:rsidR="00220A19" w:rsidRPr="005250C6" w:rsidRDefault="00220A19" w:rsidP="00D05258">
            <w:pPr>
              <w:pStyle w:val="a0"/>
            </w:pPr>
            <w:r w:rsidRPr="005250C6">
              <w:rPr>
                <w:color w:val="BF5F3F"/>
              </w:rPr>
              <w:t>&lt;%</w:t>
            </w:r>
            <w:r w:rsidRPr="005250C6">
              <w:rPr>
                <w:color w:val="000000"/>
              </w:rPr>
              <w:t xml:space="preserve">  </w:t>
            </w:r>
            <w:r w:rsidRPr="005250C6">
              <w:rPr>
                <w:color w:val="7F0055"/>
              </w:rPr>
              <w:t>for</w:t>
            </w:r>
            <w:r w:rsidRPr="005250C6">
              <w:rPr>
                <w:color w:val="000000"/>
              </w:rPr>
              <w:t xml:space="preserve"> (</w:t>
            </w:r>
            <w:r w:rsidRPr="005250C6">
              <w:rPr>
                <w:color w:val="7F0055"/>
              </w:rPr>
              <w:t>int</w:t>
            </w:r>
            <w:r w:rsidRPr="005250C6">
              <w:rPr>
                <w:color w:val="000000"/>
              </w:rPr>
              <w:t xml:space="preserve"> i=1; i &lt;= 10; ++i) { </w:t>
            </w:r>
            <w:r w:rsidRPr="005250C6">
              <w:rPr>
                <w:color w:val="BF5F3F"/>
              </w:rPr>
              <w:t>%&gt;</w:t>
            </w:r>
          </w:p>
          <w:p w14:paraId="602271EC" w14:textId="25797AC8" w:rsidR="00220A19" w:rsidRPr="005250C6" w:rsidRDefault="00220A19" w:rsidP="00D05258">
            <w:pPr>
              <w:pStyle w:val="a0"/>
            </w:pPr>
            <w:r>
              <w:rPr>
                <w:color w:val="BF5F3F"/>
              </w:rPr>
              <w:t xml:space="preserve">   </w:t>
            </w:r>
            <w:r w:rsidRPr="005250C6">
              <w:rPr>
                <w:color w:val="008080"/>
              </w:rPr>
              <w:t>&lt;</w:t>
            </w:r>
            <w:r w:rsidRPr="005250C6">
              <w:rPr>
                <w:color w:val="3F7F7F"/>
              </w:rPr>
              <w:t>td</w:t>
            </w:r>
            <w:r w:rsidRPr="005250C6">
              <w:rPr>
                <w:color w:val="008080"/>
              </w:rPr>
              <w:t>&gt;</w:t>
            </w:r>
            <w:r w:rsidRPr="005250C6">
              <w:rPr>
                <w:color w:val="BF5F3F"/>
              </w:rPr>
              <w:t>&lt;%</w:t>
            </w:r>
            <w:r>
              <w:rPr>
                <w:color w:val="BF5F3F"/>
              </w:rPr>
              <w:t xml:space="preserve">= </w:t>
            </w:r>
            <w:r w:rsidRPr="00406A50">
              <w:rPr>
                <w:color w:val="2A00FF"/>
                <w:highlight w:val="yellow"/>
              </w:rPr>
              <w:t>i</w:t>
            </w:r>
            <w:r>
              <w:rPr>
                <w:color w:val="2A00FF"/>
              </w:rPr>
              <w:t xml:space="preserve"> </w:t>
            </w:r>
            <w:r w:rsidRPr="005250C6">
              <w:rPr>
                <w:color w:val="BF5F3F"/>
              </w:rPr>
              <w:t>%&gt;</w:t>
            </w:r>
            <w:r w:rsidRPr="005250C6">
              <w:rPr>
                <w:color w:val="008080"/>
              </w:rPr>
              <w:t>&lt;/</w:t>
            </w:r>
            <w:r w:rsidRPr="005250C6">
              <w:rPr>
                <w:color w:val="3F7F7F"/>
              </w:rPr>
              <w:t>td</w:t>
            </w:r>
            <w:r w:rsidRPr="005250C6">
              <w:rPr>
                <w:color w:val="008080"/>
              </w:rPr>
              <w:t>&gt;</w:t>
            </w:r>
          </w:p>
          <w:p w14:paraId="24794D0B" w14:textId="77777777" w:rsidR="00220A19" w:rsidRDefault="00220A19" w:rsidP="00D05258">
            <w:pPr>
              <w:pStyle w:val="a0"/>
            </w:pPr>
            <w:r w:rsidRPr="005250C6">
              <w:rPr>
                <w:color w:val="BF5F3F"/>
              </w:rPr>
              <w:t>&lt;%</w:t>
            </w:r>
            <w:r w:rsidRPr="005250C6">
              <w:rPr>
                <w:color w:val="000000"/>
              </w:rPr>
              <w:t xml:space="preserve">  }</w:t>
            </w:r>
            <w:r>
              <w:rPr>
                <w:color w:val="000000"/>
              </w:rPr>
              <w:t xml:space="preserve"> </w:t>
            </w:r>
            <w:r w:rsidRPr="005250C6">
              <w:rPr>
                <w:color w:val="BF5F3F"/>
              </w:rPr>
              <w:t>%&gt;</w:t>
            </w:r>
          </w:p>
        </w:tc>
      </w:tr>
    </w:tbl>
    <w:p w14:paraId="366DA8F0" w14:textId="19A986BE" w:rsidR="00220A19" w:rsidRDefault="00220A19" w:rsidP="00220A19">
      <w:r>
        <w:rPr>
          <w:rFonts w:hint="eastAsia"/>
        </w:rPr>
        <w:t xml:space="preserve">위 코드에서 </w:t>
      </w:r>
      <w:r>
        <w:t xml:space="preserve">i </w:t>
      </w:r>
      <w:r>
        <w:rPr>
          <w:rFonts w:hint="eastAsia"/>
        </w:rPr>
        <w:t>부분은 JSP 표현식 태그 내부이다.</w:t>
      </w:r>
    </w:p>
    <w:p w14:paraId="17A2E391" w14:textId="6145AF17" w:rsidR="00220A19" w:rsidRDefault="00220A19" w:rsidP="00220A19">
      <w:r>
        <w:rPr>
          <w:rFonts w:hint="eastAsia"/>
        </w:rPr>
        <w:t xml:space="preserve">위 코드에서 </w:t>
      </w:r>
      <w:r>
        <w:t>&lt;td&gt;</w:t>
      </w:r>
      <w:r>
        <w:rPr>
          <w:rFonts w:hint="eastAsia"/>
        </w:rPr>
        <w:t>와 &lt;/</w:t>
      </w:r>
      <w:r>
        <w:t xml:space="preserve">td&gt; </w:t>
      </w:r>
      <w:r>
        <w:rPr>
          <w:rFonts w:hint="eastAsia"/>
        </w:rPr>
        <w:t xml:space="preserve">부분은 </w:t>
      </w:r>
      <w:r>
        <w:t>JSP</w:t>
      </w:r>
      <w:r>
        <w:rPr>
          <w:rFonts w:hint="eastAsia"/>
        </w:rPr>
        <w:t xml:space="preserve"> 태그 외부이다.</w:t>
      </w:r>
    </w:p>
    <w:p w14:paraId="1453BD1A" w14:textId="6F6CB1A0" w:rsidR="00C94B11" w:rsidRDefault="00C94B11" w:rsidP="00C94B11">
      <w:r>
        <w:t xml:space="preserve">JSP </w:t>
      </w:r>
      <w:r>
        <w:rPr>
          <w:rFonts w:hint="eastAsia"/>
        </w:rPr>
        <w:t>태그 외부 부분은, 있는 그대로 출력된다.</w:t>
      </w:r>
      <w:r>
        <w:t xml:space="preserve"> </w:t>
      </w:r>
    </w:p>
    <w:p w14:paraId="42CB8068" w14:textId="423EC80D" w:rsidR="00220A19" w:rsidRDefault="00220A19" w:rsidP="00220A19">
      <w:r>
        <w:rPr>
          <w:rFonts w:hint="eastAsia"/>
        </w:rPr>
        <w:t xml:space="preserve">따라서 </w:t>
      </w:r>
      <w:r w:rsidR="00C94B11">
        <w:rPr>
          <w:rFonts w:hint="eastAsia"/>
        </w:rPr>
        <w:t>위 코드는 아래와 같이 출력된다.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4B11" w14:paraId="7C29D8E2" w14:textId="77777777" w:rsidTr="00C94B11">
        <w:tc>
          <w:tcPr>
            <w:tcW w:w="10664" w:type="dxa"/>
          </w:tcPr>
          <w:p w14:paraId="0C6C3468" w14:textId="77777777" w:rsidR="00C94B11" w:rsidRDefault="00C94B11" w:rsidP="00220A19">
            <w:r>
              <w:rPr>
                <w:rFonts w:hint="eastAsia"/>
              </w:rPr>
              <w:t>&lt;td&gt;1&lt;/td&gt;</w:t>
            </w:r>
          </w:p>
          <w:p w14:paraId="01F0FC13" w14:textId="4B6DB113" w:rsidR="00C94B11" w:rsidRDefault="00C94B11" w:rsidP="00C94B11">
            <w:r>
              <w:rPr>
                <w:rFonts w:hint="eastAsia"/>
              </w:rPr>
              <w:t>&lt;td&gt;</w:t>
            </w:r>
            <w:r>
              <w:t>2</w:t>
            </w:r>
            <w:r>
              <w:rPr>
                <w:rFonts w:hint="eastAsia"/>
              </w:rPr>
              <w:t>&lt;/td&gt;</w:t>
            </w:r>
          </w:p>
          <w:p w14:paraId="244A9908" w14:textId="3C0CF792" w:rsidR="00C94B11" w:rsidRDefault="00C94B11" w:rsidP="00C94B11">
            <w:r>
              <w:rPr>
                <w:rFonts w:hint="eastAsia"/>
              </w:rPr>
              <w:t>&lt;td&gt;</w:t>
            </w:r>
            <w:r>
              <w:t>3</w:t>
            </w:r>
            <w:r>
              <w:rPr>
                <w:rFonts w:hint="eastAsia"/>
              </w:rPr>
              <w:t>&lt;/td&gt;</w:t>
            </w:r>
          </w:p>
          <w:p w14:paraId="2C71CB47" w14:textId="75A38529" w:rsidR="00C94B11" w:rsidRDefault="00C94B11" w:rsidP="00C94B11">
            <w:r>
              <w:rPr>
                <w:rFonts w:hint="eastAsia"/>
              </w:rPr>
              <w:t>&lt;td&gt;</w:t>
            </w:r>
            <w:r>
              <w:t>4</w:t>
            </w:r>
            <w:r>
              <w:rPr>
                <w:rFonts w:hint="eastAsia"/>
              </w:rPr>
              <w:t>&lt;/td&gt;</w:t>
            </w:r>
          </w:p>
          <w:p w14:paraId="3243E474" w14:textId="44C3782E" w:rsidR="00C94B11" w:rsidRDefault="00C94B11" w:rsidP="00C94B11">
            <w:r>
              <w:rPr>
                <w:rFonts w:hint="eastAsia"/>
              </w:rPr>
              <w:t>&lt;td&gt;</w:t>
            </w:r>
            <w:r>
              <w:t>5</w:t>
            </w:r>
            <w:r>
              <w:rPr>
                <w:rFonts w:hint="eastAsia"/>
              </w:rPr>
              <w:t>&lt;/td&gt;</w:t>
            </w:r>
          </w:p>
          <w:p w14:paraId="50C4D24A" w14:textId="6E6CFDAC" w:rsidR="00C94B11" w:rsidRDefault="00C94B11" w:rsidP="00C94B11">
            <w:r>
              <w:rPr>
                <w:rFonts w:hint="eastAsia"/>
              </w:rPr>
              <w:t>&lt;td&gt;</w:t>
            </w:r>
            <w:r>
              <w:t>6</w:t>
            </w:r>
            <w:r>
              <w:rPr>
                <w:rFonts w:hint="eastAsia"/>
              </w:rPr>
              <w:t>&lt;/td&gt;</w:t>
            </w:r>
          </w:p>
          <w:p w14:paraId="021B0A83" w14:textId="3C07C00F" w:rsidR="00C94B11" w:rsidRDefault="00C94B11" w:rsidP="00C94B11">
            <w:r>
              <w:rPr>
                <w:rFonts w:hint="eastAsia"/>
              </w:rPr>
              <w:t>&lt;td&gt;</w:t>
            </w:r>
            <w:r>
              <w:t>7</w:t>
            </w:r>
            <w:r>
              <w:rPr>
                <w:rFonts w:hint="eastAsia"/>
              </w:rPr>
              <w:t>&lt;/td&gt;</w:t>
            </w:r>
          </w:p>
          <w:p w14:paraId="065BC360" w14:textId="312E4D74" w:rsidR="00C94B11" w:rsidRDefault="00C94B11" w:rsidP="00C94B11">
            <w:r>
              <w:rPr>
                <w:rFonts w:hint="eastAsia"/>
              </w:rPr>
              <w:t>&lt;td&gt;</w:t>
            </w:r>
            <w:r>
              <w:t>8</w:t>
            </w:r>
            <w:r>
              <w:rPr>
                <w:rFonts w:hint="eastAsia"/>
              </w:rPr>
              <w:t>&lt;/td&gt;</w:t>
            </w:r>
          </w:p>
          <w:p w14:paraId="3409BDED" w14:textId="07B45363" w:rsidR="00C94B11" w:rsidRDefault="00C94B11" w:rsidP="00C94B11">
            <w:r>
              <w:rPr>
                <w:rFonts w:hint="eastAsia"/>
              </w:rPr>
              <w:t>&lt;td&gt;</w:t>
            </w:r>
            <w:r>
              <w:t>9</w:t>
            </w:r>
            <w:r>
              <w:rPr>
                <w:rFonts w:hint="eastAsia"/>
              </w:rPr>
              <w:t>&lt;/td&gt;</w:t>
            </w:r>
          </w:p>
          <w:p w14:paraId="3337BBBC" w14:textId="7DAAD8EB" w:rsidR="00C94B11" w:rsidRDefault="00C94B11" w:rsidP="00C94B11">
            <w:r>
              <w:rPr>
                <w:rFonts w:hint="eastAsia"/>
              </w:rPr>
              <w:t>&lt;td&gt;1</w:t>
            </w:r>
            <w:r>
              <w:t>0</w:t>
            </w:r>
            <w:r>
              <w:rPr>
                <w:rFonts w:hint="eastAsia"/>
              </w:rPr>
              <w:t>&lt;/td&gt;</w:t>
            </w:r>
          </w:p>
        </w:tc>
      </w:tr>
    </w:tbl>
    <w:p w14:paraId="5690B7FB" w14:textId="75003F9A" w:rsidR="00220A19" w:rsidRDefault="00220A19" w:rsidP="00220A19"/>
    <w:p w14:paraId="6D8FDF90" w14:textId="52CDFB64" w:rsidR="00C94B11" w:rsidRDefault="00C94B11" w:rsidP="00C94B11">
      <w:pPr>
        <w:pStyle w:val="Heading3"/>
      </w:pPr>
      <w:r>
        <w:rPr>
          <w:rFonts w:hint="eastAsia"/>
        </w:rPr>
        <w:t>구현</w:t>
      </w:r>
      <w:r>
        <w:rPr>
          <w:rFonts w:hint="eastAsia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4B11" w14:paraId="7C410545" w14:textId="77777777" w:rsidTr="00D05258">
        <w:tc>
          <w:tcPr>
            <w:tcW w:w="10664" w:type="dxa"/>
          </w:tcPr>
          <w:p w14:paraId="43807A11" w14:textId="77777777" w:rsidR="00C94B11" w:rsidRPr="005250C6" w:rsidRDefault="00C94B11" w:rsidP="00D05258">
            <w:pPr>
              <w:pStyle w:val="a0"/>
            </w:pPr>
            <w:r w:rsidRPr="005250C6">
              <w:rPr>
                <w:color w:val="BF5F3F"/>
              </w:rPr>
              <w:t>&lt;%</w:t>
            </w:r>
            <w:r w:rsidRPr="005250C6">
              <w:rPr>
                <w:color w:val="000000"/>
              </w:rPr>
              <w:t xml:space="preserve">  </w:t>
            </w:r>
            <w:r w:rsidRPr="005250C6">
              <w:rPr>
                <w:color w:val="7F0055"/>
              </w:rPr>
              <w:t>for</w:t>
            </w:r>
            <w:r w:rsidRPr="005250C6">
              <w:rPr>
                <w:color w:val="000000"/>
              </w:rPr>
              <w:t xml:space="preserve"> (</w:t>
            </w:r>
            <w:r w:rsidRPr="005250C6">
              <w:rPr>
                <w:color w:val="7F0055"/>
              </w:rPr>
              <w:t>int</w:t>
            </w:r>
            <w:r w:rsidRPr="005250C6">
              <w:rPr>
                <w:color w:val="000000"/>
              </w:rPr>
              <w:t xml:space="preserve"> i=1; i &lt;= 10; ++i) { </w:t>
            </w:r>
            <w:r w:rsidRPr="005250C6">
              <w:rPr>
                <w:color w:val="BF5F3F"/>
              </w:rPr>
              <w:t>%&gt;</w:t>
            </w:r>
          </w:p>
          <w:p w14:paraId="32D7C79A" w14:textId="0C41629C" w:rsidR="00C94B11" w:rsidRPr="005250C6" w:rsidRDefault="00C94B11" w:rsidP="00D05258">
            <w:pPr>
              <w:pStyle w:val="a0"/>
            </w:pPr>
            <w:r>
              <w:rPr>
                <w:color w:val="BF5F3F"/>
              </w:rPr>
              <w:t xml:space="preserve">   </w:t>
            </w:r>
            <w:r w:rsidRPr="005250C6">
              <w:rPr>
                <w:color w:val="008080"/>
              </w:rPr>
              <w:t>&lt;</w:t>
            </w:r>
            <w:r w:rsidRPr="005250C6">
              <w:rPr>
                <w:color w:val="3F7F7F"/>
              </w:rPr>
              <w:t>td</w:t>
            </w:r>
            <w:r w:rsidRPr="005250C6">
              <w:rPr>
                <w:color w:val="008080"/>
              </w:rPr>
              <w:t>&gt;</w:t>
            </w:r>
            <w:r w:rsidRPr="00406A50">
              <w:rPr>
                <w:color w:val="2A00FF"/>
                <w:highlight w:val="yellow"/>
              </w:rPr>
              <w:t>i</w:t>
            </w:r>
            <w:r w:rsidRPr="005250C6">
              <w:rPr>
                <w:color w:val="008080"/>
              </w:rPr>
              <w:t>&lt;/</w:t>
            </w:r>
            <w:r w:rsidRPr="005250C6">
              <w:rPr>
                <w:color w:val="3F7F7F"/>
              </w:rPr>
              <w:t>td</w:t>
            </w:r>
            <w:r w:rsidRPr="005250C6">
              <w:rPr>
                <w:color w:val="008080"/>
              </w:rPr>
              <w:t>&gt;</w:t>
            </w:r>
          </w:p>
          <w:p w14:paraId="1B11283A" w14:textId="77777777" w:rsidR="00C94B11" w:rsidRDefault="00C94B11" w:rsidP="00D05258">
            <w:pPr>
              <w:pStyle w:val="a0"/>
            </w:pPr>
            <w:r w:rsidRPr="005250C6">
              <w:rPr>
                <w:color w:val="BF5F3F"/>
              </w:rPr>
              <w:t>&lt;%</w:t>
            </w:r>
            <w:r w:rsidRPr="005250C6">
              <w:rPr>
                <w:color w:val="000000"/>
              </w:rPr>
              <w:t xml:space="preserve">  }</w:t>
            </w:r>
            <w:r>
              <w:rPr>
                <w:color w:val="000000"/>
              </w:rPr>
              <w:t xml:space="preserve"> </w:t>
            </w:r>
            <w:r w:rsidRPr="005250C6">
              <w:rPr>
                <w:color w:val="BF5F3F"/>
              </w:rPr>
              <w:t>%&gt;</w:t>
            </w:r>
          </w:p>
        </w:tc>
      </w:tr>
    </w:tbl>
    <w:p w14:paraId="32AA22B7" w14:textId="0EFC6898" w:rsidR="00C94B11" w:rsidRPr="00C94B11" w:rsidRDefault="00C94B11" w:rsidP="00C94B11">
      <w:r>
        <w:rPr>
          <w:rFonts w:hint="eastAsia"/>
        </w:rPr>
        <w:t xml:space="preserve">위 코드에서 </w:t>
      </w:r>
      <w:r>
        <w:t>&lt;td&gt;i</w:t>
      </w:r>
      <w:r>
        <w:rPr>
          <w:rFonts w:hint="eastAsia"/>
        </w:rPr>
        <w:t>&lt;/</w:t>
      </w:r>
      <w:r>
        <w:t xml:space="preserve">td&gt; </w:t>
      </w:r>
      <w:r>
        <w:rPr>
          <w:rFonts w:hint="eastAsia"/>
        </w:rPr>
        <w:t xml:space="preserve">부분은 </w:t>
      </w:r>
      <w:r>
        <w:t>JSP</w:t>
      </w:r>
      <w:r>
        <w:rPr>
          <w:rFonts w:hint="eastAsia"/>
        </w:rPr>
        <w:t xml:space="preserve"> 태그 외부이다.</w:t>
      </w:r>
      <w:r>
        <w:t xml:space="preserve"> </w:t>
      </w:r>
      <w:r>
        <w:rPr>
          <w:rFonts w:hint="eastAsia"/>
        </w:rPr>
        <w:t xml:space="preserve">i는 </w:t>
      </w:r>
      <w:r>
        <w:t xml:space="preserve">Java </w:t>
      </w:r>
      <w:r>
        <w:rPr>
          <w:rFonts w:hint="eastAsia"/>
        </w:rPr>
        <w:t>변수가 아니다.</w:t>
      </w:r>
    </w:p>
    <w:p w14:paraId="3A2801BD" w14:textId="77777777" w:rsidR="00C94B11" w:rsidRDefault="00C94B11" w:rsidP="00C94B11">
      <w:r>
        <w:rPr>
          <w:rFonts w:hint="eastAsia"/>
        </w:rPr>
        <w:t>따라서 위 코드는 아래와 같이 출력된다.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4B11" w14:paraId="4E903785" w14:textId="77777777" w:rsidTr="00D05258">
        <w:tc>
          <w:tcPr>
            <w:tcW w:w="10664" w:type="dxa"/>
          </w:tcPr>
          <w:p w14:paraId="2BD794E4" w14:textId="6BDE4B69" w:rsidR="00C94B11" w:rsidRDefault="00C94B11" w:rsidP="00D05258">
            <w:r>
              <w:rPr>
                <w:rFonts w:hint="eastAsia"/>
              </w:rPr>
              <w:t>&lt;td&gt;i&lt;/td&gt;</w:t>
            </w:r>
          </w:p>
          <w:p w14:paraId="0877B185" w14:textId="55D80840" w:rsidR="00C94B11" w:rsidRDefault="00C94B11" w:rsidP="00D05258">
            <w:r>
              <w:rPr>
                <w:rFonts w:hint="eastAsia"/>
              </w:rPr>
              <w:t>&lt;td&gt;</w:t>
            </w:r>
            <w:r>
              <w:t>i</w:t>
            </w:r>
            <w:r>
              <w:rPr>
                <w:rFonts w:hint="eastAsia"/>
              </w:rPr>
              <w:t>&lt;/td&gt;</w:t>
            </w:r>
          </w:p>
          <w:p w14:paraId="72E1E1C0" w14:textId="509AC979" w:rsidR="00C94B11" w:rsidRDefault="00C94B11" w:rsidP="00D05258">
            <w:r>
              <w:rPr>
                <w:rFonts w:hint="eastAsia"/>
              </w:rPr>
              <w:t>&lt;td&gt;</w:t>
            </w:r>
            <w:r>
              <w:t>i</w:t>
            </w:r>
            <w:r>
              <w:rPr>
                <w:rFonts w:hint="eastAsia"/>
              </w:rPr>
              <w:t>&lt;/td&gt;</w:t>
            </w:r>
          </w:p>
          <w:p w14:paraId="5E9E89EB" w14:textId="3232D426" w:rsidR="00C94B11" w:rsidRDefault="00C94B11" w:rsidP="00D05258">
            <w:r>
              <w:rPr>
                <w:rFonts w:hint="eastAsia"/>
              </w:rPr>
              <w:t>&lt;td&gt;</w:t>
            </w:r>
            <w:r>
              <w:t>i</w:t>
            </w:r>
            <w:r>
              <w:rPr>
                <w:rFonts w:hint="eastAsia"/>
              </w:rPr>
              <w:t>&lt;/td&gt;</w:t>
            </w:r>
          </w:p>
          <w:p w14:paraId="031DF04A" w14:textId="3CD7D060" w:rsidR="00C94B11" w:rsidRDefault="00C94B11" w:rsidP="00D05258">
            <w:r>
              <w:rPr>
                <w:rFonts w:hint="eastAsia"/>
              </w:rPr>
              <w:t>&lt;td&gt;</w:t>
            </w:r>
            <w:r>
              <w:t>i</w:t>
            </w:r>
            <w:r>
              <w:rPr>
                <w:rFonts w:hint="eastAsia"/>
              </w:rPr>
              <w:t>&lt;/td&gt;</w:t>
            </w:r>
          </w:p>
          <w:p w14:paraId="2E97FA49" w14:textId="6C1A8C40" w:rsidR="00C94B11" w:rsidRDefault="00C94B11" w:rsidP="00D05258">
            <w:r>
              <w:rPr>
                <w:rFonts w:hint="eastAsia"/>
              </w:rPr>
              <w:t>&lt;td&gt;</w:t>
            </w:r>
            <w:r>
              <w:t>i</w:t>
            </w:r>
            <w:r>
              <w:rPr>
                <w:rFonts w:hint="eastAsia"/>
              </w:rPr>
              <w:t>&lt;/td&gt;</w:t>
            </w:r>
          </w:p>
          <w:p w14:paraId="17698D3A" w14:textId="5775F83B" w:rsidR="00C94B11" w:rsidRDefault="00C94B11" w:rsidP="00D05258">
            <w:r>
              <w:rPr>
                <w:rFonts w:hint="eastAsia"/>
              </w:rPr>
              <w:t>&lt;td&gt;</w:t>
            </w:r>
            <w:r>
              <w:t>i</w:t>
            </w:r>
            <w:r>
              <w:rPr>
                <w:rFonts w:hint="eastAsia"/>
              </w:rPr>
              <w:t>&lt;/td&gt;</w:t>
            </w:r>
          </w:p>
          <w:p w14:paraId="475BB838" w14:textId="2633B5EE" w:rsidR="00C94B11" w:rsidRDefault="00C94B11" w:rsidP="00D05258">
            <w:r>
              <w:rPr>
                <w:rFonts w:hint="eastAsia"/>
              </w:rPr>
              <w:t>&lt;td&gt;</w:t>
            </w:r>
            <w:r>
              <w:t>i</w:t>
            </w:r>
            <w:r>
              <w:rPr>
                <w:rFonts w:hint="eastAsia"/>
              </w:rPr>
              <w:t>&lt;/td&gt;</w:t>
            </w:r>
          </w:p>
          <w:p w14:paraId="24B7277E" w14:textId="1460E6AC" w:rsidR="00C94B11" w:rsidRDefault="00C94B11" w:rsidP="00D05258">
            <w:r>
              <w:rPr>
                <w:rFonts w:hint="eastAsia"/>
              </w:rPr>
              <w:t>&lt;td&gt;</w:t>
            </w:r>
            <w:r>
              <w:t>i</w:t>
            </w:r>
            <w:r>
              <w:rPr>
                <w:rFonts w:hint="eastAsia"/>
              </w:rPr>
              <w:t>&lt;/td&gt;</w:t>
            </w:r>
          </w:p>
          <w:p w14:paraId="2172DCE0" w14:textId="182DC86F" w:rsidR="00C94B11" w:rsidRDefault="00C94B11" w:rsidP="00D05258">
            <w:r>
              <w:rPr>
                <w:rFonts w:hint="eastAsia"/>
              </w:rPr>
              <w:t>&lt;td&gt;</w:t>
            </w:r>
            <w:r>
              <w:t>i</w:t>
            </w:r>
            <w:r>
              <w:rPr>
                <w:rFonts w:hint="eastAsia"/>
              </w:rPr>
              <w:t>&lt;/td&gt;</w:t>
            </w:r>
          </w:p>
        </w:tc>
      </w:tr>
    </w:tbl>
    <w:p w14:paraId="2594F0DB" w14:textId="77777777" w:rsidR="00C94B11" w:rsidRPr="00220A19" w:rsidRDefault="00C94B11" w:rsidP="00220A19"/>
    <w:p w14:paraId="51BCC403" w14:textId="432A51A7" w:rsidR="00406A50" w:rsidRDefault="00406A50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237A6D4E" w14:textId="04247C15" w:rsidR="00ED5F58" w:rsidRDefault="00ED5F58" w:rsidP="00ED5F58">
      <w:pPr>
        <w:pStyle w:val="Heading2"/>
      </w:pPr>
      <w:bookmarkStart w:id="5" w:name="_Toc476912230"/>
      <w:r>
        <w:rPr>
          <w:rFonts w:hint="eastAsia"/>
        </w:rPr>
        <w:lastRenderedPageBreak/>
        <w:t>loop2.jsp</w:t>
      </w:r>
      <w:bookmarkEnd w:id="5"/>
    </w:p>
    <w:p w14:paraId="237A6D50" w14:textId="77777777" w:rsidR="00ED5F58" w:rsidRDefault="00ED5F58" w:rsidP="00ED5F58">
      <w:pPr>
        <w:pStyle w:val="Heading3"/>
      </w:pPr>
      <w:r>
        <w:rPr>
          <w:rFonts w:hint="eastAsia"/>
        </w:rPr>
        <w:t>WebContent</w:t>
      </w:r>
      <w:r w:rsidR="00E320DE">
        <w:rPr>
          <w:rFonts w:hint="eastAsia"/>
        </w:rPr>
        <w:t>/jsp02/</w:t>
      </w:r>
      <w:r>
        <w:rPr>
          <w:rFonts w:hint="eastAsia"/>
        </w:rPr>
        <w:t xml:space="preserve">loop2.jsp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D5F58" w14:paraId="237A6D7F" w14:textId="77777777" w:rsidTr="00ED5F58">
        <w:tc>
          <w:tcPr>
            <w:tcW w:w="426" w:type="dxa"/>
          </w:tcPr>
          <w:p w14:paraId="237A6D51" w14:textId="77777777" w:rsidR="00ED5F58" w:rsidRPr="00185935" w:rsidRDefault="00ED5F58" w:rsidP="00ED5F58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237A6D52" w14:textId="77777777" w:rsidR="00ED5F58" w:rsidRPr="00185935" w:rsidRDefault="00ED5F58" w:rsidP="00ED5F58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37A6D53" w14:textId="77777777" w:rsidR="00ED5F58" w:rsidRPr="00185935" w:rsidRDefault="00ED5F58" w:rsidP="00ED5F58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237A6D54" w14:textId="77777777" w:rsidR="00ED5F58" w:rsidRPr="00185935" w:rsidRDefault="00ED5F58" w:rsidP="00ED5F58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237A6D55" w14:textId="77777777" w:rsidR="00ED5F58" w:rsidRPr="00185935" w:rsidRDefault="00ED5F58" w:rsidP="00ED5F58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37A6D56" w14:textId="77777777" w:rsidR="00ED5F58" w:rsidRPr="00185935" w:rsidRDefault="00ED5F58" w:rsidP="00ED5F58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237A6D57" w14:textId="77777777" w:rsidR="00ED5F58" w:rsidRPr="00185935" w:rsidRDefault="00ED5F58" w:rsidP="00ED5F58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237A6D58" w14:textId="77777777" w:rsidR="00ED5F58" w:rsidRPr="00185935" w:rsidRDefault="00ED5F58" w:rsidP="00ED5F58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237A6D59" w14:textId="77777777" w:rsidR="00ED5F58" w:rsidRDefault="00ED5F58" w:rsidP="00ED5F58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237A6D5A" w14:textId="77777777" w:rsidR="00ED5F58" w:rsidRDefault="00ED5F58" w:rsidP="00ED5F58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37A6D5B" w14:textId="77777777" w:rsidR="00ED5F58" w:rsidRDefault="00ED5F58" w:rsidP="00ED5F58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37A6D5C" w14:textId="77777777" w:rsidR="00ED5F58" w:rsidRDefault="00ED5F58" w:rsidP="00ED5F58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237A6D5D" w14:textId="77777777" w:rsidR="00ED5F58" w:rsidRDefault="00ED5F58" w:rsidP="00ED5F58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237A6D5E" w14:textId="77777777" w:rsidR="00ED5F58" w:rsidRDefault="00ED5F58" w:rsidP="00ED5F58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237A6D5F" w14:textId="77777777" w:rsidR="00ED5F58" w:rsidRDefault="00ED5F58" w:rsidP="00ED5F58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237A6D60" w14:textId="77777777" w:rsidR="00ED5F58" w:rsidRDefault="00ED5F58" w:rsidP="00ED5F58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237A6D61" w14:textId="77777777" w:rsidR="00ED5F58" w:rsidRDefault="00ED5F58" w:rsidP="00ED5F58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237A6D62" w14:textId="77777777" w:rsidR="00ED5F58" w:rsidRDefault="00ED5F58" w:rsidP="00ED5F58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37A6D63" w14:textId="77777777" w:rsidR="00ED5F58" w:rsidRDefault="00ED5F58" w:rsidP="00ED5F58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237A6D64" w14:textId="77777777" w:rsidR="00ED5F58" w:rsidRDefault="00ED5F58" w:rsidP="00ED5F58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237A6D65" w14:textId="77777777" w:rsidR="00ED5F58" w:rsidRDefault="00ED5F58" w:rsidP="00ED5F58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237A6D66" w14:textId="77777777" w:rsidR="00ED5F58" w:rsidRDefault="00ED5F58" w:rsidP="00ED5F58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237A6D67" w14:textId="77777777" w:rsidR="00ED5F58" w:rsidRPr="00185935" w:rsidRDefault="00ED5F58" w:rsidP="00ED5F58">
            <w:pPr>
              <w:pStyle w:val="a0"/>
            </w:pPr>
            <w:r>
              <w:rPr>
                <w:rFonts w:hint="eastAsia"/>
              </w:rPr>
              <w:t>23</w:t>
            </w:r>
          </w:p>
        </w:tc>
        <w:tc>
          <w:tcPr>
            <w:tcW w:w="10631" w:type="dxa"/>
          </w:tcPr>
          <w:p w14:paraId="237A6D68" w14:textId="77777777" w:rsidR="00ED5F58" w:rsidRPr="005250C6" w:rsidRDefault="00ED5F58" w:rsidP="00ED5F58">
            <w:pPr>
              <w:pStyle w:val="a0"/>
            </w:pPr>
            <w:r w:rsidRPr="005250C6">
              <w:rPr>
                <w:color w:val="BF5F3F"/>
              </w:rPr>
              <w:t>&lt;%@</w:t>
            </w:r>
            <w:r w:rsidRPr="005250C6">
              <w:t xml:space="preserve"> </w:t>
            </w:r>
            <w:r w:rsidRPr="005250C6">
              <w:rPr>
                <w:color w:val="3F7F7F"/>
              </w:rPr>
              <w:t>page</w:t>
            </w:r>
            <w:r w:rsidRPr="005250C6">
              <w:t xml:space="preserve"> </w:t>
            </w:r>
            <w:r w:rsidRPr="005250C6">
              <w:rPr>
                <w:color w:val="7F007F"/>
              </w:rPr>
              <w:t>language</w:t>
            </w:r>
            <w:r w:rsidRPr="005250C6">
              <w:rPr>
                <w:color w:val="000000"/>
              </w:rPr>
              <w:t>=</w:t>
            </w:r>
            <w:r w:rsidRPr="005250C6">
              <w:rPr>
                <w:color w:val="2A00FF"/>
              </w:rPr>
              <w:t>"java"</w:t>
            </w:r>
            <w:r w:rsidRPr="005250C6">
              <w:t xml:space="preserve"> </w:t>
            </w:r>
            <w:r w:rsidRPr="005250C6">
              <w:rPr>
                <w:color w:val="7F007F"/>
              </w:rPr>
              <w:t>contentType</w:t>
            </w:r>
            <w:r w:rsidRPr="005250C6">
              <w:rPr>
                <w:color w:val="000000"/>
              </w:rPr>
              <w:t>=</w:t>
            </w:r>
            <w:r w:rsidRPr="005250C6">
              <w:rPr>
                <w:color w:val="2A00FF"/>
              </w:rPr>
              <w:t>"text/html; charset=UTF-8"</w:t>
            </w:r>
            <w:r w:rsidRPr="005250C6">
              <w:t xml:space="preserve"> </w:t>
            </w:r>
            <w:r w:rsidRPr="005250C6">
              <w:rPr>
                <w:color w:val="7F007F"/>
              </w:rPr>
              <w:t>pageEncoding</w:t>
            </w:r>
            <w:r w:rsidRPr="005250C6">
              <w:rPr>
                <w:color w:val="000000"/>
              </w:rPr>
              <w:t>=</w:t>
            </w:r>
            <w:r w:rsidRPr="005250C6">
              <w:rPr>
                <w:color w:val="2A00FF"/>
              </w:rPr>
              <w:t>"UTF-8"</w:t>
            </w:r>
            <w:r w:rsidRPr="005250C6">
              <w:rPr>
                <w:color w:val="BF5F3F"/>
              </w:rPr>
              <w:t>%&gt;</w:t>
            </w:r>
          </w:p>
          <w:p w14:paraId="237A6D69" w14:textId="77777777" w:rsidR="00ED5F58" w:rsidRPr="005250C6" w:rsidRDefault="00ED5F58" w:rsidP="00ED5F58">
            <w:pPr>
              <w:pStyle w:val="a0"/>
            </w:pPr>
            <w:r w:rsidRPr="005250C6">
              <w:rPr>
                <w:color w:val="008080"/>
              </w:rPr>
              <w:t>&lt;!</w:t>
            </w:r>
            <w:r w:rsidRPr="005250C6">
              <w:rPr>
                <w:color w:val="3F7F7F"/>
              </w:rPr>
              <w:t>DOCTYPE</w:t>
            </w:r>
            <w:r w:rsidRPr="005250C6">
              <w:t xml:space="preserve"> </w:t>
            </w:r>
            <w:r w:rsidRPr="005250C6">
              <w:rPr>
                <w:color w:val="008080"/>
              </w:rPr>
              <w:t>html&gt;</w:t>
            </w:r>
          </w:p>
          <w:p w14:paraId="237A6D6A" w14:textId="77777777" w:rsidR="00ED5F58" w:rsidRPr="005250C6" w:rsidRDefault="00ED5F58" w:rsidP="00ED5F58">
            <w:pPr>
              <w:pStyle w:val="a0"/>
            </w:pPr>
            <w:r w:rsidRPr="005250C6">
              <w:rPr>
                <w:color w:val="008080"/>
              </w:rPr>
              <w:t>&lt;</w:t>
            </w:r>
            <w:r w:rsidRPr="005250C6">
              <w:rPr>
                <w:color w:val="3F7F7F"/>
              </w:rPr>
              <w:t>html</w:t>
            </w:r>
            <w:r w:rsidRPr="005250C6">
              <w:rPr>
                <w:color w:val="008080"/>
              </w:rPr>
              <w:t>&gt;</w:t>
            </w:r>
          </w:p>
          <w:p w14:paraId="237A6D6B" w14:textId="77777777" w:rsidR="00ED5F58" w:rsidRPr="005250C6" w:rsidRDefault="00ED5F58" w:rsidP="00ED5F58">
            <w:pPr>
              <w:pStyle w:val="a0"/>
            </w:pPr>
            <w:r w:rsidRPr="005250C6">
              <w:rPr>
                <w:color w:val="008080"/>
              </w:rPr>
              <w:t>&lt;</w:t>
            </w:r>
            <w:r w:rsidRPr="005250C6">
              <w:rPr>
                <w:color w:val="3F7F7F"/>
              </w:rPr>
              <w:t>head</w:t>
            </w:r>
            <w:r w:rsidRPr="005250C6">
              <w:rPr>
                <w:color w:val="008080"/>
              </w:rPr>
              <w:t>&gt;</w:t>
            </w:r>
          </w:p>
          <w:p w14:paraId="237A6D6C" w14:textId="77777777" w:rsidR="00ED5F58" w:rsidRPr="005250C6" w:rsidRDefault="00ED5F58" w:rsidP="00ED5F58">
            <w:pPr>
              <w:pStyle w:val="a0"/>
            </w:pPr>
            <w:r w:rsidRPr="005250C6">
              <w:rPr>
                <w:color w:val="008080"/>
              </w:rPr>
              <w:t>&lt;</w:t>
            </w:r>
            <w:r w:rsidRPr="005250C6">
              <w:rPr>
                <w:color w:val="3F7F7F"/>
              </w:rPr>
              <w:t>meta</w:t>
            </w:r>
            <w:r w:rsidRPr="005250C6">
              <w:t xml:space="preserve"> </w:t>
            </w:r>
            <w:r w:rsidRPr="005250C6">
              <w:rPr>
                <w:color w:val="7F007F"/>
              </w:rPr>
              <w:t>http-equiv</w:t>
            </w:r>
            <w:r w:rsidRPr="005250C6">
              <w:rPr>
                <w:color w:val="000000"/>
              </w:rPr>
              <w:t>=</w:t>
            </w:r>
            <w:r w:rsidRPr="005250C6">
              <w:rPr>
                <w:color w:val="2A00FF"/>
              </w:rPr>
              <w:t>"Content-Type"</w:t>
            </w:r>
            <w:r w:rsidRPr="005250C6">
              <w:t xml:space="preserve"> </w:t>
            </w:r>
            <w:r w:rsidRPr="005250C6">
              <w:rPr>
                <w:color w:val="7F007F"/>
              </w:rPr>
              <w:t>content</w:t>
            </w:r>
            <w:r w:rsidRPr="005250C6">
              <w:rPr>
                <w:color w:val="000000"/>
              </w:rPr>
              <w:t>=</w:t>
            </w:r>
            <w:r w:rsidRPr="005250C6">
              <w:rPr>
                <w:color w:val="2A00FF"/>
              </w:rPr>
              <w:t>"text/html; charset=UTF-8"</w:t>
            </w:r>
            <w:r w:rsidRPr="005250C6">
              <w:rPr>
                <w:color w:val="008080"/>
              </w:rPr>
              <w:t>&gt;</w:t>
            </w:r>
          </w:p>
          <w:p w14:paraId="237A6D6D" w14:textId="77777777" w:rsidR="00ED5F58" w:rsidRPr="005250C6" w:rsidRDefault="00ED5F58" w:rsidP="00ED5F58">
            <w:pPr>
              <w:pStyle w:val="a0"/>
            </w:pPr>
            <w:r w:rsidRPr="005250C6">
              <w:rPr>
                <w:color w:val="008080"/>
              </w:rPr>
              <w:t>&lt;</w:t>
            </w:r>
            <w:r w:rsidRPr="005250C6">
              <w:rPr>
                <w:color w:val="3F7F7F"/>
              </w:rPr>
              <w:t>title</w:t>
            </w:r>
            <w:r w:rsidRPr="005250C6">
              <w:rPr>
                <w:color w:val="008080"/>
              </w:rPr>
              <w:t>&gt;</w:t>
            </w:r>
            <w:r w:rsidRPr="005250C6">
              <w:rPr>
                <w:color w:val="000000"/>
              </w:rPr>
              <w:t>lecture1</w:t>
            </w:r>
            <w:r w:rsidRPr="005250C6">
              <w:rPr>
                <w:color w:val="008080"/>
              </w:rPr>
              <w:t>&lt;/</w:t>
            </w:r>
            <w:r w:rsidRPr="005250C6">
              <w:rPr>
                <w:color w:val="3F7F7F"/>
              </w:rPr>
              <w:t>title</w:t>
            </w:r>
            <w:r w:rsidRPr="005250C6">
              <w:rPr>
                <w:color w:val="008080"/>
              </w:rPr>
              <w:t>&gt;</w:t>
            </w:r>
          </w:p>
          <w:p w14:paraId="237A6D6E" w14:textId="77777777" w:rsidR="00ED5F58" w:rsidRPr="005250C6" w:rsidRDefault="00ED5F58" w:rsidP="00ED5F58">
            <w:pPr>
              <w:pStyle w:val="a0"/>
            </w:pPr>
            <w:r w:rsidRPr="005250C6">
              <w:rPr>
                <w:color w:val="008080"/>
              </w:rPr>
              <w:t>&lt;</w:t>
            </w:r>
            <w:r w:rsidRPr="005250C6">
              <w:rPr>
                <w:color w:val="3F7F7F"/>
              </w:rPr>
              <w:t>style</w:t>
            </w:r>
            <w:r w:rsidRPr="005250C6">
              <w:rPr>
                <w:color w:val="008080"/>
              </w:rPr>
              <w:t>&gt;</w:t>
            </w:r>
          </w:p>
          <w:p w14:paraId="237A6D6F" w14:textId="77777777" w:rsidR="00ED5F58" w:rsidRPr="005250C6" w:rsidRDefault="00ED5F58" w:rsidP="00ED5F58">
            <w:pPr>
              <w:pStyle w:val="a0"/>
            </w:pPr>
            <w:r w:rsidRPr="005250C6">
              <w:rPr>
                <w:color w:val="000000"/>
              </w:rPr>
              <w:t xml:space="preserve">    </w:t>
            </w:r>
            <w:r w:rsidRPr="005250C6">
              <w:rPr>
                <w:color w:val="3F7F7F"/>
              </w:rPr>
              <w:t>table</w:t>
            </w:r>
            <w:r w:rsidRPr="005250C6">
              <w:rPr>
                <w:color w:val="000000"/>
              </w:rPr>
              <w:t xml:space="preserve"> { </w:t>
            </w:r>
            <w:r w:rsidRPr="005250C6">
              <w:rPr>
                <w:color w:val="7F007F"/>
              </w:rPr>
              <w:t>border-collapse</w:t>
            </w:r>
            <w:r w:rsidRPr="005250C6">
              <w:rPr>
                <w:color w:val="000000"/>
              </w:rPr>
              <w:t xml:space="preserve">: </w:t>
            </w:r>
            <w:r w:rsidRPr="005250C6">
              <w:rPr>
                <w:color w:val="2A00E1"/>
              </w:rPr>
              <w:t>collapse</w:t>
            </w:r>
            <w:r w:rsidRPr="005250C6">
              <w:rPr>
                <w:color w:val="000000"/>
              </w:rPr>
              <w:t>; }</w:t>
            </w:r>
          </w:p>
          <w:p w14:paraId="237A6D70" w14:textId="77777777" w:rsidR="00ED5F58" w:rsidRPr="005250C6" w:rsidRDefault="00ED5F58" w:rsidP="00ED5F58">
            <w:pPr>
              <w:pStyle w:val="a0"/>
            </w:pPr>
            <w:r w:rsidRPr="005250C6">
              <w:rPr>
                <w:color w:val="000000"/>
              </w:rPr>
              <w:t xml:space="preserve">    </w:t>
            </w:r>
            <w:r w:rsidRPr="005250C6">
              <w:rPr>
                <w:color w:val="3F7F7F"/>
              </w:rPr>
              <w:t>td</w:t>
            </w:r>
            <w:r w:rsidRPr="005250C6">
              <w:rPr>
                <w:color w:val="000000"/>
              </w:rPr>
              <w:t xml:space="preserve"> { </w:t>
            </w:r>
            <w:r w:rsidRPr="005250C6">
              <w:rPr>
                <w:color w:val="7F007F"/>
              </w:rPr>
              <w:t>padding</w:t>
            </w:r>
            <w:r w:rsidRPr="005250C6">
              <w:rPr>
                <w:color w:val="000000"/>
              </w:rPr>
              <w:t xml:space="preserve">: </w:t>
            </w:r>
            <w:r w:rsidRPr="005250C6">
              <w:rPr>
                <w:color w:val="2A00E1"/>
              </w:rPr>
              <w:t>5px</w:t>
            </w:r>
            <w:r w:rsidRPr="005250C6">
              <w:rPr>
                <w:color w:val="000000"/>
              </w:rPr>
              <w:t xml:space="preserve">; </w:t>
            </w:r>
            <w:r w:rsidRPr="005250C6">
              <w:rPr>
                <w:color w:val="7F007F"/>
              </w:rPr>
              <w:t>border</w:t>
            </w:r>
            <w:r w:rsidRPr="005250C6">
              <w:rPr>
                <w:color w:val="000000"/>
              </w:rPr>
              <w:t xml:space="preserve">: </w:t>
            </w:r>
            <w:r w:rsidRPr="005250C6">
              <w:rPr>
                <w:color w:val="2A00E1"/>
              </w:rPr>
              <w:t>solid 1px gray</w:t>
            </w:r>
            <w:r w:rsidRPr="005250C6">
              <w:rPr>
                <w:color w:val="000000"/>
              </w:rPr>
              <w:t>; }</w:t>
            </w:r>
          </w:p>
          <w:p w14:paraId="237A6D71" w14:textId="77777777" w:rsidR="00ED5F58" w:rsidRPr="005250C6" w:rsidRDefault="00ED5F58" w:rsidP="00ED5F58">
            <w:pPr>
              <w:pStyle w:val="a0"/>
            </w:pPr>
            <w:r w:rsidRPr="005250C6">
              <w:rPr>
                <w:color w:val="008080"/>
              </w:rPr>
              <w:t>&lt;/</w:t>
            </w:r>
            <w:r w:rsidRPr="005250C6">
              <w:rPr>
                <w:color w:val="3F7F7F"/>
              </w:rPr>
              <w:t>style</w:t>
            </w:r>
            <w:r w:rsidRPr="005250C6">
              <w:rPr>
                <w:color w:val="008080"/>
              </w:rPr>
              <w:t>&gt;</w:t>
            </w:r>
          </w:p>
          <w:p w14:paraId="237A6D72" w14:textId="77777777" w:rsidR="00ED5F58" w:rsidRPr="005250C6" w:rsidRDefault="00ED5F58" w:rsidP="00ED5F58">
            <w:pPr>
              <w:pStyle w:val="a0"/>
            </w:pPr>
            <w:r w:rsidRPr="005250C6">
              <w:rPr>
                <w:color w:val="008080"/>
              </w:rPr>
              <w:t>&lt;/</w:t>
            </w:r>
            <w:r w:rsidRPr="005250C6">
              <w:rPr>
                <w:color w:val="3F7F7F"/>
              </w:rPr>
              <w:t>head</w:t>
            </w:r>
            <w:r w:rsidRPr="005250C6">
              <w:rPr>
                <w:color w:val="008080"/>
              </w:rPr>
              <w:t>&gt;</w:t>
            </w:r>
          </w:p>
          <w:p w14:paraId="237A6D73" w14:textId="77777777" w:rsidR="00ED5F58" w:rsidRPr="005250C6" w:rsidRDefault="00ED5F58" w:rsidP="00ED5F58">
            <w:pPr>
              <w:pStyle w:val="a0"/>
            </w:pPr>
            <w:r w:rsidRPr="005250C6">
              <w:rPr>
                <w:color w:val="008080"/>
              </w:rPr>
              <w:t>&lt;</w:t>
            </w:r>
            <w:r w:rsidRPr="005250C6">
              <w:rPr>
                <w:color w:val="3F7F7F"/>
              </w:rPr>
              <w:t>body</w:t>
            </w:r>
            <w:r w:rsidRPr="005250C6">
              <w:rPr>
                <w:color w:val="008080"/>
              </w:rPr>
              <w:t>&gt;</w:t>
            </w:r>
          </w:p>
          <w:p w14:paraId="237A6D74" w14:textId="77777777" w:rsidR="00ED5F58" w:rsidRPr="005250C6" w:rsidRDefault="00ED5F58" w:rsidP="00ED5F58">
            <w:pPr>
              <w:pStyle w:val="a0"/>
            </w:pPr>
          </w:p>
          <w:p w14:paraId="237A6D75" w14:textId="77777777" w:rsidR="00ED5F58" w:rsidRPr="005250C6" w:rsidRDefault="00ED5F58" w:rsidP="00ED5F58">
            <w:pPr>
              <w:pStyle w:val="a0"/>
            </w:pPr>
            <w:r w:rsidRPr="005250C6">
              <w:rPr>
                <w:color w:val="008080"/>
              </w:rPr>
              <w:t>&lt;</w:t>
            </w:r>
            <w:r w:rsidRPr="005250C6">
              <w:rPr>
                <w:color w:val="3F7F7F"/>
              </w:rPr>
              <w:t>table</w:t>
            </w:r>
            <w:r w:rsidRPr="005250C6">
              <w:rPr>
                <w:color w:val="008080"/>
              </w:rPr>
              <w:t>&gt;</w:t>
            </w:r>
          </w:p>
          <w:p w14:paraId="237A6D76" w14:textId="77777777" w:rsidR="00ED5F58" w:rsidRPr="005250C6" w:rsidRDefault="00ED5F58" w:rsidP="00ED5F58">
            <w:pPr>
              <w:pStyle w:val="a0"/>
            </w:pPr>
            <w:r w:rsidRPr="005250C6">
              <w:rPr>
                <w:color w:val="000000"/>
              </w:rPr>
              <w:t xml:space="preserve">  </w:t>
            </w:r>
            <w:r w:rsidRPr="005250C6">
              <w:rPr>
                <w:color w:val="008080"/>
              </w:rPr>
              <w:t>&lt;</w:t>
            </w:r>
            <w:r w:rsidRPr="005250C6">
              <w:rPr>
                <w:color w:val="3F7F7F"/>
              </w:rPr>
              <w:t>tr</w:t>
            </w:r>
            <w:r w:rsidRPr="005250C6">
              <w:rPr>
                <w:color w:val="008080"/>
              </w:rPr>
              <w:t>&gt;</w:t>
            </w:r>
          </w:p>
          <w:p w14:paraId="237A6D77" w14:textId="77777777" w:rsidR="00ED5F58" w:rsidRPr="005250C6" w:rsidRDefault="00ED5F58" w:rsidP="00ED5F58">
            <w:pPr>
              <w:pStyle w:val="a0"/>
            </w:pPr>
            <w:r w:rsidRPr="005250C6">
              <w:rPr>
                <w:color w:val="BF5F3F"/>
              </w:rPr>
              <w:t>&lt;%</w:t>
            </w:r>
            <w:r w:rsidRPr="005250C6">
              <w:rPr>
                <w:color w:val="000000"/>
              </w:rPr>
              <w:t xml:space="preserve"> </w:t>
            </w:r>
            <w:r w:rsidRPr="005250C6">
              <w:rPr>
                <w:color w:val="7F0055"/>
              </w:rPr>
              <w:t>for</w:t>
            </w:r>
            <w:r w:rsidRPr="005250C6">
              <w:rPr>
                <w:color w:val="000000"/>
              </w:rPr>
              <w:t xml:space="preserve"> (</w:t>
            </w:r>
            <w:r w:rsidRPr="005250C6">
              <w:rPr>
                <w:color w:val="7F0055"/>
              </w:rPr>
              <w:t>int</w:t>
            </w:r>
            <w:r w:rsidRPr="005250C6">
              <w:rPr>
                <w:color w:val="000000"/>
              </w:rPr>
              <w:t xml:space="preserve"> i=1; i &lt;= 10; ++i) { </w:t>
            </w:r>
            <w:r w:rsidRPr="005250C6">
              <w:rPr>
                <w:color w:val="BF5F3F"/>
              </w:rPr>
              <w:t>%&gt;</w:t>
            </w:r>
            <w:r w:rsidRPr="005250C6">
              <w:rPr>
                <w:color w:val="000000"/>
              </w:rPr>
              <w:t xml:space="preserve"> </w:t>
            </w:r>
          </w:p>
          <w:p w14:paraId="237A6D78" w14:textId="77777777" w:rsidR="00ED5F58" w:rsidRPr="005250C6" w:rsidRDefault="00ED5F58" w:rsidP="00ED5F58">
            <w:pPr>
              <w:pStyle w:val="a0"/>
            </w:pPr>
            <w:r w:rsidRPr="005250C6">
              <w:rPr>
                <w:color w:val="000000"/>
              </w:rPr>
              <w:t xml:space="preserve">    </w:t>
            </w:r>
            <w:r w:rsidRPr="005250C6">
              <w:rPr>
                <w:color w:val="008080"/>
              </w:rPr>
              <w:t>&lt;</w:t>
            </w:r>
            <w:r w:rsidRPr="005250C6">
              <w:rPr>
                <w:color w:val="3F7F7F"/>
              </w:rPr>
              <w:t>td</w:t>
            </w:r>
            <w:r w:rsidRPr="005250C6">
              <w:rPr>
                <w:color w:val="008080"/>
              </w:rPr>
              <w:t>&gt;</w:t>
            </w:r>
            <w:r w:rsidRPr="005250C6">
              <w:rPr>
                <w:color w:val="000000"/>
              </w:rPr>
              <w:t>i</w:t>
            </w:r>
            <w:r w:rsidRPr="005250C6">
              <w:rPr>
                <w:color w:val="008080"/>
              </w:rPr>
              <w:t>&lt;/</w:t>
            </w:r>
            <w:r w:rsidRPr="005250C6">
              <w:rPr>
                <w:color w:val="3F7F7F"/>
              </w:rPr>
              <w:t>td</w:t>
            </w:r>
            <w:r w:rsidRPr="005250C6">
              <w:rPr>
                <w:color w:val="008080"/>
              </w:rPr>
              <w:t>&gt;</w:t>
            </w:r>
          </w:p>
          <w:p w14:paraId="237A6D79" w14:textId="77777777" w:rsidR="00ED5F58" w:rsidRPr="005250C6" w:rsidRDefault="00ED5F58" w:rsidP="00ED5F58">
            <w:pPr>
              <w:pStyle w:val="a0"/>
            </w:pPr>
            <w:r w:rsidRPr="005250C6">
              <w:rPr>
                <w:color w:val="BF5F3F"/>
              </w:rPr>
              <w:t>&lt;%</w:t>
            </w:r>
            <w:r w:rsidRPr="005250C6">
              <w:rPr>
                <w:color w:val="000000"/>
              </w:rPr>
              <w:t xml:space="preserve"> } </w:t>
            </w:r>
            <w:r w:rsidRPr="005250C6">
              <w:rPr>
                <w:color w:val="BF5F3F"/>
              </w:rPr>
              <w:t>%&gt;</w:t>
            </w:r>
          </w:p>
          <w:p w14:paraId="237A6D7A" w14:textId="77777777" w:rsidR="00ED5F58" w:rsidRPr="005250C6" w:rsidRDefault="00ED5F58" w:rsidP="00ED5F58">
            <w:pPr>
              <w:pStyle w:val="a0"/>
            </w:pPr>
            <w:r w:rsidRPr="005250C6">
              <w:rPr>
                <w:color w:val="000000"/>
              </w:rPr>
              <w:t xml:space="preserve">  </w:t>
            </w:r>
            <w:r w:rsidRPr="005250C6">
              <w:rPr>
                <w:color w:val="008080"/>
              </w:rPr>
              <w:t>&lt;/</w:t>
            </w:r>
            <w:r w:rsidRPr="005250C6">
              <w:rPr>
                <w:color w:val="3F7F7F"/>
              </w:rPr>
              <w:t>tr</w:t>
            </w:r>
            <w:r w:rsidRPr="005250C6">
              <w:rPr>
                <w:color w:val="008080"/>
              </w:rPr>
              <w:t>&gt;</w:t>
            </w:r>
          </w:p>
          <w:p w14:paraId="237A6D7B" w14:textId="77777777" w:rsidR="00ED5F58" w:rsidRPr="005250C6" w:rsidRDefault="00ED5F58" w:rsidP="00ED5F58">
            <w:pPr>
              <w:pStyle w:val="a0"/>
            </w:pPr>
            <w:r w:rsidRPr="005250C6">
              <w:rPr>
                <w:color w:val="008080"/>
              </w:rPr>
              <w:t>&lt;/</w:t>
            </w:r>
            <w:r w:rsidRPr="005250C6">
              <w:rPr>
                <w:color w:val="3F7F7F"/>
              </w:rPr>
              <w:t>table</w:t>
            </w:r>
            <w:r w:rsidRPr="005250C6">
              <w:rPr>
                <w:color w:val="008080"/>
              </w:rPr>
              <w:t>&gt;</w:t>
            </w:r>
          </w:p>
          <w:p w14:paraId="237A6D7C" w14:textId="77777777" w:rsidR="00ED5F58" w:rsidRPr="005250C6" w:rsidRDefault="00ED5F58" w:rsidP="00ED5F58">
            <w:pPr>
              <w:pStyle w:val="a0"/>
            </w:pPr>
          </w:p>
          <w:p w14:paraId="237A6D7D" w14:textId="77777777" w:rsidR="00ED5F58" w:rsidRPr="005250C6" w:rsidRDefault="00ED5F58" w:rsidP="00ED5F58">
            <w:pPr>
              <w:pStyle w:val="a0"/>
            </w:pPr>
            <w:r w:rsidRPr="005250C6">
              <w:rPr>
                <w:color w:val="008080"/>
              </w:rPr>
              <w:t>&lt;/</w:t>
            </w:r>
            <w:r w:rsidRPr="005250C6">
              <w:rPr>
                <w:color w:val="3F7F7F"/>
              </w:rPr>
              <w:t>body</w:t>
            </w:r>
            <w:r w:rsidRPr="005250C6">
              <w:rPr>
                <w:color w:val="008080"/>
              </w:rPr>
              <w:t>&gt;</w:t>
            </w:r>
          </w:p>
          <w:p w14:paraId="237A6D7E" w14:textId="77777777" w:rsidR="00ED5F58" w:rsidRPr="005250C6" w:rsidRDefault="00ED5F58" w:rsidP="00ED5F58">
            <w:pPr>
              <w:pStyle w:val="a0"/>
            </w:pPr>
            <w:r w:rsidRPr="005250C6">
              <w:rPr>
                <w:color w:val="008080"/>
              </w:rPr>
              <w:t>&lt;/</w:t>
            </w:r>
            <w:r w:rsidRPr="005250C6">
              <w:rPr>
                <w:color w:val="3F7F7F"/>
              </w:rPr>
              <w:t>html</w:t>
            </w:r>
            <w:r w:rsidRPr="005250C6">
              <w:rPr>
                <w:color w:val="008080"/>
              </w:rPr>
              <w:t>&gt;</w:t>
            </w:r>
          </w:p>
        </w:tc>
      </w:tr>
    </w:tbl>
    <w:p w14:paraId="237A6D80" w14:textId="1DFCE15D" w:rsidR="00ED5F58" w:rsidRDefault="00ED5F58" w:rsidP="00ED5F58"/>
    <w:p w14:paraId="237A6D98" w14:textId="77777777" w:rsidR="00ED5F58" w:rsidRDefault="00E320DE" w:rsidP="00ED5F58">
      <w:r>
        <w:rPr>
          <w:noProof/>
        </w:rPr>
        <w:drawing>
          <wp:inline distT="0" distB="0" distL="0" distR="0" wp14:anchorId="237A703D" wp14:editId="237A703E">
            <wp:extent cx="3609975" cy="9525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6D99" w14:textId="77777777" w:rsidR="00ED5F58" w:rsidRDefault="00ED5F58" w:rsidP="00ED5F58"/>
    <w:p w14:paraId="237A6D9A" w14:textId="25A4CAAA" w:rsidR="00ED5F58" w:rsidRDefault="00C94B11" w:rsidP="00ED5F58">
      <w:pPr>
        <w:pStyle w:val="Heading3"/>
      </w:pPr>
      <w:r>
        <w:rPr>
          <w:rFonts w:hint="eastAsia"/>
        </w:rPr>
        <w:t>실</w:t>
      </w:r>
      <w:r w:rsidR="00ED5F58">
        <w:rPr>
          <w:rFonts w:hint="eastAsia"/>
        </w:rPr>
        <w:t>행결과</w:t>
      </w:r>
      <w:r w:rsidR="00ED5F58">
        <w:rPr>
          <w:rFonts w:hint="eastAsia"/>
        </w:rPr>
        <w:t xml:space="preserve"> </w:t>
      </w:r>
      <w:r w:rsidR="00ED5F58">
        <w:rPr>
          <w:rFonts w:hint="eastAsia"/>
        </w:rPr>
        <w:t>소스보기</w:t>
      </w:r>
    </w:p>
    <w:p w14:paraId="237A6D9B" w14:textId="77777777" w:rsidR="00ED5F58" w:rsidRDefault="00ED5F58" w:rsidP="00ED5F58">
      <w:pPr>
        <w:pStyle w:val="a"/>
      </w:pPr>
      <w:r>
        <w:t>&lt;!DOCTYPE html&gt;</w:t>
      </w:r>
    </w:p>
    <w:p w14:paraId="237A6D9C" w14:textId="77777777" w:rsidR="00ED5F58" w:rsidRDefault="00ED5F58" w:rsidP="00ED5F58">
      <w:pPr>
        <w:pStyle w:val="a"/>
      </w:pPr>
      <w:r>
        <w:t>&lt;html&gt;</w:t>
      </w:r>
    </w:p>
    <w:p w14:paraId="237A6D9D" w14:textId="77777777" w:rsidR="00ED5F58" w:rsidRDefault="00ED5F58" w:rsidP="00ED5F58">
      <w:pPr>
        <w:pStyle w:val="a"/>
      </w:pPr>
      <w:r>
        <w:t>&lt;head&gt;</w:t>
      </w:r>
    </w:p>
    <w:p w14:paraId="237A6D9E" w14:textId="77777777" w:rsidR="00ED5F58" w:rsidRDefault="00ED5F58" w:rsidP="00ED5F58">
      <w:pPr>
        <w:pStyle w:val="a"/>
      </w:pPr>
      <w:r>
        <w:t>&lt;meta http-equiv="Content-Type" content="text/html; charset=UTF-8"&gt;</w:t>
      </w:r>
    </w:p>
    <w:p w14:paraId="237A6D9F" w14:textId="77777777" w:rsidR="00ED5F58" w:rsidRDefault="00ED5F58" w:rsidP="00ED5F58">
      <w:pPr>
        <w:pStyle w:val="a"/>
      </w:pPr>
      <w:r>
        <w:t>&lt;title&gt;lecture1&lt;/title&gt;</w:t>
      </w:r>
    </w:p>
    <w:p w14:paraId="237A6DA0" w14:textId="77777777" w:rsidR="00ED5F58" w:rsidRDefault="00ED5F58" w:rsidP="00ED5F58">
      <w:pPr>
        <w:pStyle w:val="a"/>
      </w:pPr>
      <w:r>
        <w:t>&lt;style&gt;</w:t>
      </w:r>
    </w:p>
    <w:p w14:paraId="237A6DA1" w14:textId="77777777" w:rsidR="00ED5F58" w:rsidRDefault="00ED5F58" w:rsidP="00ED5F58">
      <w:pPr>
        <w:pStyle w:val="a"/>
      </w:pPr>
      <w:r>
        <w:t xml:space="preserve">    table { border-collapse: collapse; }</w:t>
      </w:r>
    </w:p>
    <w:p w14:paraId="237A6DA2" w14:textId="77777777" w:rsidR="00ED5F58" w:rsidRDefault="00ED5F58" w:rsidP="00ED5F58">
      <w:pPr>
        <w:pStyle w:val="a"/>
      </w:pPr>
      <w:r>
        <w:t xml:space="preserve">    td { padding: 5px; border: solid 1px gray; }</w:t>
      </w:r>
    </w:p>
    <w:p w14:paraId="237A6DA3" w14:textId="77777777" w:rsidR="00ED5F58" w:rsidRDefault="00ED5F58" w:rsidP="00ED5F58">
      <w:pPr>
        <w:pStyle w:val="a"/>
      </w:pPr>
      <w:r>
        <w:t>&lt;/style&gt;</w:t>
      </w:r>
    </w:p>
    <w:p w14:paraId="237A6DA4" w14:textId="77777777" w:rsidR="00ED5F58" w:rsidRDefault="00ED5F58" w:rsidP="00ED5F58">
      <w:pPr>
        <w:pStyle w:val="a"/>
      </w:pPr>
      <w:r>
        <w:t>&lt;/head&gt;</w:t>
      </w:r>
    </w:p>
    <w:p w14:paraId="237A6DA5" w14:textId="77777777" w:rsidR="00ED5F58" w:rsidRDefault="00ED5F58" w:rsidP="00ED5F58">
      <w:pPr>
        <w:pStyle w:val="a"/>
      </w:pPr>
      <w:r>
        <w:t>&lt;body&gt;</w:t>
      </w:r>
    </w:p>
    <w:p w14:paraId="237A6DA6" w14:textId="77777777" w:rsidR="00ED5F58" w:rsidRDefault="00ED5F58" w:rsidP="00ED5F58">
      <w:pPr>
        <w:pStyle w:val="a"/>
      </w:pPr>
    </w:p>
    <w:p w14:paraId="237A6DA7" w14:textId="77777777" w:rsidR="00ED5F58" w:rsidRDefault="00ED5F58" w:rsidP="00ED5F58">
      <w:pPr>
        <w:pStyle w:val="a"/>
      </w:pPr>
      <w:r>
        <w:t>&lt;table&gt;</w:t>
      </w:r>
    </w:p>
    <w:p w14:paraId="237A6DA8" w14:textId="77777777" w:rsidR="00ED5F58" w:rsidRDefault="00ED5F58" w:rsidP="00ED5F58">
      <w:pPr>
        <w:pStyle w:val="a"/>
      </w:pPr>
      <w:r>
        <w:t xml:space="preserve">  &lt;tr&gt;</w:t>
      </w:r>
    </w:p>
    <w:p w14:paraId="237A6DA9" w14:textId="77777777" w:rsidR="00ED5F58" w:rsidRDefault="00ED5F58" w:rsidP="00ED5F58">
      <w:pPr>
        <w:pStyle w:val="a"/>
      </w:pPr>
      <w:r>
        <w:t xml:space="preserve">    &lt;td&gt;</w:t>
      </w:r>
      <w:r>
        <w:rPr>
          <w:rFonts w:hint="eastAsia"/>
        </w:rPr>
        <w:t>i</w:t>
      </w:r>
      <w:r>
        <w:t>&lt;/td&gt;</w:t>
      </w:r>
    </w:p>
    <w:p w14:paraId="237A6DAA" w14:textId="77777777" w:rsidR="00ED5F58" w:rsidRDefault="00ED5F58" w:rsidP="00ED5F58">
      <w:pPr>
        <w:pStyle w:val="a"/>
      </w:pPr>
      <w:r>
        <w:t xml:space="preserve">    &lt;td&gt;</w:t>
      </w:r>
      <w:r>
        <w:rPr>
          <w:rFonts w:hint="eastAsia"/>
        </w:rPr>
        <w:t>i</w:t>
      </w:r>
      <w:r>
        <w:t>&lt;/td&gt;</w:t>
      </w:r>
    </w:p>
    <w:p w14:paraId="237A6DAB" w14:textId="77777777" w:rsidR="00ED5F58" w:rsidRDefault="00ED5F58" w:rsidP="00ED5F58">
      <w:pPr>
        <w:pStyle w:val="a"/>
      </w:pPr>
      <w:r>
        <w:t xml:space="preserve">    &lt;td&gt;</w:t>
      </w:r>
      <w:r>
        <w:rPr>
          <w:rFonts w:hint="eastAsia"/>
        </w:rPr>
        <w:t>i</w:t>
      </w:r>
      <w:r>
        <w:t>&lt;/td&gt;</w:t>
      </w:r>
    </w:p>
    <w:p w14:paraId="237A6DAC" w14:textId="77777777" w:rsidR="00ED5F58" w:rsidRDefault="00ED5F58" w:rsidP="00ED5F58">
      <w:pPr>
        <w:pStyle w:val="a"/>
      </w:pPr>
      <w:r>
        <w:t xml:space="preserve">    &lt;td&gt;</w:t>
      </w:r>
      <w:r>
        <w:rPr>
          <w:rFonts w:hint="eastAsia"/>
        </w:rPr>
        <w:t>i</w:t>
      </w:r>
      <w:r>
        <w:t>&lt;/td&gt;</w:t>
      </w:r>
    </w:p>
    <w:p w14:paraId="237A6DAD" w14:textId="77777777" w:rsidR="00ED5F58" w:rsidRDefault="00ED5F58" w:rsidP="00ED5F58">
      <w:pPr>
        <w:pStyle w:val="a"/>
      </w:pPr>
      <w:r>
        <w:t xml:space="preserve">    &lt;td&gt;</w:t>
      </w:r>
      <w:r>
        <w:rPr>
          <w:rFonts w:hint="eastAsia"/>
        </w:rPr>
        <w:t>i</w:t>
      </w:r>
      <w:r>
        <w:t>&lt;/td&gt;</w:t>
      </w:r>
    </w:p>
    <w:p w14:paraId="237A6DAE" w14:textId="77777777" w:rsidR="00ED5F58" w:rsidRDefault="00ED5F58" w:rsidP="00ED5F58">
      <w:pPr>
        <w:pStyle w:val="a"/>
      </w:pPr>
      <w:r>
        <w:t xml:space="preserve">    &lt;td&gt;</w:t>
      </w:r>
      <w:r>
        <w:rPr>
          <w:rFonts w:hint="eastAsia"/>
        </w:rPr>
        <w:t>i</w:t>
      </w:r>
      <w:r>
        <w:t>&lt;/td&gt;</w:t>
      </w:r>
    </w:p>
    <w:p w14:paraId="237A6DAF" w14:textId="77777777" w:rsidR="00ED5F58" w:rsidRDefault="00ED5F58" w:rsidP="00ED5F58">
      <w:pPr>
        <w:pStyle w:val="a"/>
      </w:pPr>
      <w:r>
        <w:t xml:space="preserve">    &lt;td&gt;</w:t>
      </w:r>
      <w:r>
        <w:rPr>
          <w:rFonts w:hint="eastAsia"/>
        </w:rPr>
        <w:t>i</w:t>
      </w:r>
      <w:r>
        <w:t>&lt;/td&gt;</w:t>
      </w:r>
    </w:p>
    <w:p w14:paraId="237A6DB0" w14:textId="77777777" w:rsidR="00ED5F58" w:rsidRDefault="00ED5F58" w:rsidP="00ED5F58">
      <w:pPr>
        <w:pStyle w:val="a"/>
      </w:pPr>
      <w:r>
        <w:t xml:space="preserve">    &lt;td&gt;</w:t>
      </w:r>
      <w:r>
        <w:rPr>
          <w:rFonts w:hint="eastAsia"/>
        </w:rPr>
        <w:t>i</w:t>
      </w:r>
      <w:r>
        <w:t>&lt;/td&gt;</w:t>
      </w:r>
    </w:p>
    <w:p w14:paraId="237A6DB1" w14:textId="77777777" w:rsidR="00ED5F58" w:rsidRDefault="00ED5F58" w:rsidP="00ED5F58">
      <w:pPr>
        <w:pStyle w:val="a"/>
      </w:pPr>
      <w:r>
        <w:t xml:space="preserve">    &lt;td&gt;</w:t>
      </w:r>
      <w:r>
        <w:rPr>
          <w:rFonts w:hint="eastAsia"/>
        </w:rPr>
        <w:t>i</w:t>
      </w:r>
      <w:r>
        <w:t>&lt;/td&gt;</w:t>
      </w:r>
    </w:p>
    <w:p w14:paraId="237A6DB2" w14:textId="77777777" w:rsidR="00ED5F58" w:rsidRDefault="00ED5F58" w:rsidP="00ED5F58">
      <w:pPr>
        <w:pStyle w:val="a"/>
      </w:pPr>
      <w:r>
        <w:t xml:space="preserve">    &lt;td&gt;</w:t>
      </w:r>
      <w:r>
        <w:rPr>
          <w:rFonts w:hint="eastAsia"/>
        </w:rPr>
        <w:t>i</w:t>
      </w:r>
      <w:r>
        <w:t>&lt;/td&gt;</w:t>
      </w:r>
    </w:p>
    <w:p w14:paraId="237A6DB3" w14:textId="77777777" w:rsidR="00ED5F58" w:rsidRDefault="00ED5F58" w:rsidP="00ED5F58">
      <w:pPr>
        <w:pStyle w:val="a"/>
      </w:pPr>
      <w:r>
        <w:t xml:space="preserve">  &lt;/tr&gt;</w:t>
      </w:r>
    </w:p>
    <w:p w14:paraId="237A6DB4" w14:textId="77777777" w:rsidR="00ED5F58" w:rsidRDefault="00ED5F58" w:rsidP="00ED5F58">
      <w:pPr>
        <w:pStyle w:val="a"/>
      </w:pPr>
      <w:r>
        <w:t>&lt;/table&gt;</w:t>
      </w:r>
    </w:p>
    <w:p w14:paraId="237A6DB5" w14:textId="77777777" w:rsidR="00ED5F58" w:rsidRDefault="00ED5F58" w:rsidP="00ED5F58">
      <w:pPr>
        <w:pStyle w:val="a"/>
      </w:pPr>
    </w:p>
    <w:p w14:paraId="237A6DB6" w14:textId="77777777" w:rsidR="00ED5F58" w:rsidRDefault="00ED5F58" w:rsidP="00ED5F58">
      <w:pPr>
        <w:pStyle w:val="a"/>
      </w:pPr>
      <w:r>
        <w:t>&lt;/body&gt;</w:t>
      </w:r>
    </w:p>
    <w:p w14:paraId="237A6DB7" w14:textId="77777777" w:rsidR="00ED5F58" w:rsidRDefault="00ED5F58" w:rsidP="00ED5F58">
      <w:pPr>
        <w:pStyle w:val="a"/>
      </w:pPr>
      <w:r>
        <w:t>&lt;/html&gt;</w:t>
      </w:r>
    </w:p>
    <w:p w14:paraId="237A6DB9" w14:textId="75553E56" w:rsidR="00C94B11" w:rsidRDefault="00C94B11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237A6DBC" w14:textId="77777777" w:rsidR="00C21DB1" w:rsidRDefault="00C21DB1" w:rsidP="00C21DB1">
      <w:pPr>
        <w:pStyle w:val="Heading2"/>
      </w:pPr>
      <w:bookmarkStart w:id="6" w:name="_Toc476912231"/>
      <w:r>
        <w:rPr>
          <w:rFonts w:hint="eastAsia"/>
        </w:rPr>
        <w:lastRenderedPageBreak/>
        <w:t>loop3.jsp</w:t>
      </w:r>
      <w:bookmarkEnd w:id="6"/>
    </w:p>
    <w:p w14:paraId="237A6DBE" w14:textId="77777777" w:rsidR="00C21DB1" w:rsidRDefault="00C21DB1" w:rsidP="00C21DB1">
      <w:pPr>
        <w:pStyle w:val="Heading3"/>
      </w:pPr>
      <w:r>
        <w:rPr>
          <w:rFonts w:hint="eastAsia"/>
        </w:rPr>
        <w:t>WebContent</w:t>
      </w:r>
      <w:r w:rsidR="00E320DE">
        <w:rPr>
          <w:rFonts w:hint="eastAsia"/>
        </w:rPr>
        <w:t>/jsp02/</w:t>
      </w:r>
      <w:r>
        <w:rPr>
          <w:rFonts w:hint="eastAsia"/>
        </w:rPr>
        <w:t xml:space="preserve">loop3.jsp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C21DB1" w14:paraId="237A6DED" w14:textId="77777777" w:rsidTr="00277AD6">
        <w:tc>
          <w:tcPr>
            <w:tcW w:w="426" w:type="dxa"/>
          </w:tcPr>
          <w:p w14:paraId="237A6DBF" w14:textId="77777777" w:rsidR="00C21DB1" w:rsidRPr="00185935" w:rsidRDefault="00C21DB1" w:rsidP="00277AD6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237A6DC0" w14:textId="77777777" w:rsidR="00C21DB1" w:rsidRPr="00185935" w:rsidRDefault="00C21DB1" w:rsidP="00277AD6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37A6DC1" w14:textId="77777777" w:rsidR="00C21DB1" w:rsidRPr="00185935" w:rsidRDefault="00C21DB1" w:rsidP="00277AD6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237A6DC2" w14:textId="77777777" w:rsidR="00C21DB1" w:rsidRPr="00185935" w:rsidRDefault="00C21DB1" w:rsidP="00277AD6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237A6DC3" w14:textId="77777777" w:rsidR="00C21DB1" w:rsidRPr="00185935" w:rsidRDefault="00C21DB1" w:rsidP="00277AD6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37A6DC4" w14:textId="77777777" w:rsidR="00C21DB1" w:rsidRPr="00185935" w:rsidRDefault="00C21DB1" w:rsidP="00277AD6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237A6DC5" w14:textId="77777777" w:rsidR="00C21DB1" w:rsidRPr="00185935" w:rsidRDefault="00C21DB1" w:rsidP="00277AD6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237A6DC6" w14:textId="77777777" w:rsidR="00C21DB1" w:rsidRPr="00185935" w:rsidRDefault="00C21DB1" w:rsidP="00277AD6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237A6DC7" w14:textId="77777777" w:rsidR="00C21DB1" w:rsidRDefault="00C21DB1" w:rsidP="00277AD6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237A6DC8" w14:textId="77777777" w:rsidR="00C21DB1" w:rsidRDefault="00C21DB1" w:rsidP="00277AD6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37A6DC9" w14:textId="77777777" w:rsidR="00C21DB1" w:rsidRDefault="00C21DB1" w:rsidP="00277AD6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37A6DCA" w14:textId="77777777" w:rsidR="00C21DB1" w:rsidRDefault="00C21DB1" w:rsidP="00277AD6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237A6DCB" w14:textId="77777777" w:rsidR="00C21DB1" w:rsidRDefault="00C21DB1" w:rsidP="00277AD6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237A6DCC" w14:textId="77777777" w:rsidR="00C21DB1" w:rsidRDefault="00C21DB1" w:rsidP="00277AD6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237A6DCD" w14:textId="77777777" w:rsidR="00C21DB1" w:rsidRDefault="00C21DB1" w:rsidP="00277AD6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237A6DCE" w14:textId="77777777" w:rsidR="00C21DB1" w:rsidRDefault="00C21DB1" w:rsidP="00277AD6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237A6DCF" w14:textId="77777777" w:rsidR="00C21DB1" w:rsidRDefault="00C21DB1" w:rsidP="00277AD6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237A6DD0" w14:textId="77777777" w:rsidR="00C21DB1" w:rsidRDefault="00C21DB1" w:rsidP="00277AD6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37A6DD1" w14:textId="77777777" w:rsidR="00C21DB1" w:rsidRDefault="00C21DB1" w:rsidP="00277AD6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237A6DD2" w14:textId="77777777" w:rsidR="00C21DB1" w:rsidRDefault="00C21DB1" w:rsidP="00277AD6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237A6DD3" w14:textId="77777777" w:rsidR="00C21DB1" w:rsidRDefault="00C21DB1" w:rsidP="00277AD6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237A6DD4" w14:textId="77777777" w:rsidR="00C21DB1" w:rsidRDefault="00C21DB1" w:rsidP="00277AD6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237A6DD5" w14:textId="77777777" w:rsidR="00C21DB1" w:rsidRPr="00185935" w:rsidRDefault="00C21DB1" w:rsidP="00277AD6">
            <w:pPr>
              <w:pStyle w:val="a0"/>
            </w:pPr>
            <w:r>
              <w:rPr>
                <w:rFonts w:hint="eastAsia"/>
              </w:rPr>
              <w:t>23</w:t>
            </w:r>
          </w:p>
        </w:tc>
        <w:tc>
          <w:tcPr>
            <w:tcW w:w="10631" w:type="dxa"/>
          </w:tcPr>
          <w:p w14:paraId="237A6DD6" w14:textId="77777777" w:rsidR="00C21DB1" w:rsidRPr="00CD7F8A" w:rsidRDefault="00C21DB1" w:rsidP="00277AD6">
            <w:pPr>
              <w:pStyle w:val="a0"/>
            </w:pPr>
            <w:r w:rsidRPr="00CD7F8A">
              <w:rPr>
                <w:color w:val="BF5F3F"/>
              </w:rPr>
              <w:t>&lt;%@</w:t>
            </w:r>
            <w:r w:rsidRPr="00CD7F8A">
              <w:t xml:space="preserve"> </w:t>
            </w:r>
            <w:r w:rsidRPr="00CD7F8A">
              <w:rPr>
                <w:color w:val="3F7F7F"/>
              </w:rPr>
              <w:t>page</w:t>
            </w:r>
            <w:r w:rsidRPr="00CD7F8A">
              <w:t xml:space="preserve"> </w:t>
            </w:r>
            <w:r w:rsidRPr="00CD7F8A">
              <w:rPr>
                <w:color w:val="7F007F"/>
              </w:rPr>
              <w:t>language</w:t>
            </w:r>
            <w:r w:rsidRPr="00CD7F8A">
              <w:rPr>
                <w:color w:val="000000"/>
              </w:rPr>
              <w:t>=</w:t>
            </w:r>
            <w:r w:rsidRPr="00CD7F8A">
              <w:rPr>
                <w:color w:val="2A00FF"/>
              </w:rPr>
              <w:t>"java"</w:t>
            </w:r>
            <w:r w:rsidRPr="00CD7F8A">
              <w:t xml:space="preserve"> </w:t>
            </w:r>
            <w:r w:rsidRPr="00CD7F8A">
              <w:rPr>
                <w:color w:val="7F007F"/>
              </w:rPr>
              <w:t>contentType</w:t>
            </w:r>
            <w:r w:rsidRPr="00CD7F8A">
              <w:rPr>
                <w:color w:val="000000"/>
              </w:rPr>
              <w:t>=</w:t>
            </w:r>
            <w:r w:rsidRPr="00CD7F8A">
              <w:rPr>
                <w:color w:val="2A00FF"/>
              </w:rPr>
              <w:t>"text/html; charset=UTF-8"</w:t>
            </w:r>
            <w:r w:rsidRPr="00CD7F8A">
              <w:t xml:space="preserve"> </w:t>
            </w:r>
            <w:r w:rsidRPr="00CD7F8A">
              <w:rPr>
                <w:color w:val="7F007F"/>
              </w:rPr>
              <w:t>pageEncoding</w:t>
            </w:r>
            <w:r w:rsidRPr="00CD7F8A">
              <w:rPr>
                <w:color w:val="000000"/>
              </w:rPr>
              <w:t>=</w:t>
            </w:r>
            <w:r w:rsidRPr="00CD7F8A">
              <w:rPr>
                <w:color w:val="2A00FF"/>
              </w:rPr>
              <w:t>"UTF-8"</w:t>
            </w:r>
            <w:r w:rsidRPr="00CD7F8A">
              <w:rPr>
                <w:color w:val="BF5F3F"/>
              </w:rPr>
              <w:t>%&gt;</w:t>
            </w:r>
          </w:p>
          <w:p w14:paraId="237A6DD7" w14:textId="77777777" w:rsidR="00C21DB1" w:rsidRPr="00CD7F8A" w:rsidRDefault="00C21DB1" w:rsidP="00277AD6">
            <w:pPr>
              <w:pStyle w:val="a0"/>
            </w:pPr>
            <w:r w:rsidRPr="00CD7F8A">
              <w:rPr>
                <w:color w:val="008080"/>
              </w:rPr>
              <w:t>&lt;!</w:t>
            </w:r>
            <w:r w:rsidRPr="00CD7F8A">
              <w:rPr>
                <w:color w:val="3F7F7F"/>
              </w:rPr>
              <w:t>DOCTYPE</w:t>
            </w:r>
            <w:r w:rsidRPr="00CD7F8A">
              <w:t xml:space="preserve"> </w:t>
            </w:r>
            <w:r w:rsidRPr="00CD7F8A">
              <w:rPr>
                <w:color w:val="008080"/>
              </w:rPr>
              <w:t>html&gt;</w:t>
            </w:r>
          </w:p>
          <w:p w14:paraId="237A6DD8" w14:textId="77777777" w:rsidR="00C21DB1" w:rsidRPr="00CD7F8A" w:rsidRDefault="00C21DB1" w:rsidP="00277AD6">
            <w:pPr>
              <w:pStyle w:val="a0"/>
            </w:pPr>
            <w:r w:rsidRPr="00CD7F8A">
              <w:rPr>
                <w:color w:val="008080"/>
              </w:rPr>
              <w:t>&lt;</w:t>
            </w:r>
            <w:r w:rsidRPr="00CD7F8A">
              <w:rPr>
                <w:color w:val="3F7F7F"/>
              </w:rPr>
              <w:t>html</w:t>
            </w:r>
            <w:r w:rsidRPr="00CD7F8A">
              <w:rPr>
                <w:color w:val="008080"/>
              </w:rPr>
              <w:t>&gt;</w:t>
            </w:r>
          </w:p>
          <w:p w14:paraId="237A6DD9" w14:textId="77777777" w:rsidR="00C21DB1" w:rsidRPr="00CD7F8A" w:rsidRDefault="00C21DB1" w:rsidP="00277AD6">
            <w:pPr>
              <w:pStyle w:val="a0"/>
            </w:pPr>
            <w:r w:rsidRPr="00CD7F8A">
              <w:rPr>
                <w:color w:val="008080"/>
              </w:rPr>
              <w:t>&lt;</w:t>
            </w:r>
            <w:r w:rsidRPr="00CD7F8A">
              <w:rPr>
                <w:color w:val="3F7F7F"/>
              </w:rPr>
              <w:t>head</w:t>
            </w:r>
            <w:r w:rsidRPr="00CD7F8A">
              <w:rPr>
                <w:color w:val="008080"/>
              </w:rPr>
              <w:t>&gt;</w:t>
            </w:r>
          </w:p>
          <w:p w14:paraId="237A6DDA" w14:textId="77777777" w:rsidR="00C21DB1" w:rsidRPr="00CD7F8A" w:rsidRDefault="00C21DB1" w:rsidP="00277AD6">
            <w:pPr>
              <w:pStyle w:val="a0"/>
            </w:pPr>
            <w:r w:rsidRPr="00CD7F8A">
              <w:rPr>
                <w:color w:val="008080"/>
              </w:rPr>
              <w:t>&lt;</w:t>
            </w:r>
            <w:r w:rsidRPr="00CD7F8A">
              <w:rPr>
                <w:color w:val="3F7F7F"/>
              </w:rPr>
              <w:t>meta</w:t>
            </w:r>
            <w:r w:rsidRPr="00CD7F8A">
              <w:t xml:space="preserve"> </w:t>
            </w:r>
            <w:r w:rsidRPr="00CD7F8A">
              <w:rPr>
                <w:color w:val="7F007F"/>
              </w:rPr>
              <w:t>http-equiv</w:t>
            </w:r>
            <w:r w:rsidRPr="00CD7F8A">
              <w:rPr>
                <w:color w:val="000000"/>
              </w:rPr>
              <w:t>=</w:t>
            </w:r>
            <w:r w:rsidRPr="00CD7F8A">
              <w:rPr>
                <w:color w:val="2A00FF"/>
              </w:rPr>
              <w:t>"Content-Type"</w:t>
            </w:r>
            <w:r w:rsidRPr="00CD7F8A">
              <w:t xml:space="preserve"> </w:t>
            </w:r>
            <w:r w:rsidRPr="00CD7F8A">
              <w:rPr>
                <w:color w:val="7F007F"/>
              </w:rPr>
              <w:t>content</w:t>
            </w:r>
            <w:r w:rsidRPr="00CD7F8A">
              <w:rPr>
                <w:color w:val="000000"/>
              </w:rPr>
              <w:t>=</w:t>
            </w:r>
            <w:r w:rsidRPr="00CD7F8A">
              <w:rPr>
                <w:color w:val="2A00FF"/>
              </w:rPr>
              <w:t>"text/html; charset=UTF-8"</w:t>
            </w:r>
            <w:r w:rsidRPr="00CD7F8A">
              <w:rPr>
                <w:color w:val="008080"/>
              </w:rPr>
              <w:t>&gt;</w:t>
            </w:r>
          </w:p>
          <w:p w14:paraId="237A6DDB" w14:textId="77777777" w:rsidR="00C21DB1" w:rsidRPr="00CD7F8A" w:rsidRDefault="00C21DB1" w:rsidP="00277AD6">
            <w:pPr>
              <w:pStyle w:val="a0"/>
            </w:pPr>
            <w:r w:rsidRPr="00CD7F8A">
              <w:rPr>
                <w:color w:val="008080"/>
              </w:rPr>
              <w:t>&lt;</w:t>
            </w:r>
            <w:r w:rsidRPr="00CD7F8A">
              <w:rPr>
                <w:color w:val="3F7F7F"/>
              </w:rPr>
              <w:t>title</w:t>
            </w:r>
            <w:r w:rsidRPr="00CD7F8A">
              <w:rPr>
                <w:color w:val="008080"/>
              </w:rPr>
              <w:t>&gt;</w:t>
            </w:r>
            <w:r w:rsidRPr="00CD7F8A">
              <w:rPr>
                <w:color w:val="000000"/>
              </w:rPr>
              <w:t>lecture1</w:t>
            </w:r>
            <w:r w:rsidRPr="00CD7F8A">
              <w:rPr>
                <w:color w:val="008080"/>
              </w:rPr>
              <w:t>&lt;/</w:t>
            </w:r>
            <w:r w:rsidRPr="00CD7F8A">
              <w:rPr>
                <w:color w:val="3F7F7F"/>
              </w:rPr>
              <w:t>title</w:t>
            </w:r>
            <w:r w:rsidRPr="00CD7F8A">
              <w:rPr>
                <w:color w:val="008080"/>
              </w:rPr>
              <w:t>&gt;</w:t>
            </w:r>
          </w:p>
          <w:p w14:paraId="237A6DDC" w14:textId="77777777" w:rsidR="00C21DB1" w:rsidRPr="00CD7F8A" w:rsidRDefault="00C21DB1" w:rsidP="00277AD6">
            <w:pPr>
              <w:pStyle w:val="a0"/>
            </w:pPr>
            <w:r w:rsidRPr="00CD7F8A">
              <w:rPr>
                <w:color w:val="008080"/>
              </w:rPr>
              <w:t>&lt;</w:t>
            </w:r>
            <w:r w:rsidRPr="00CD7F8A">
              <w:rPr>
                <w:color w:val="3F7F7F"/>
              </w:rPr>
              <w:t>style</w:t>
            </w:r>
            <w:r w:rsidRPr="00CD7F8A">
              <w:rPr>
                <w:color w:val="008080"/>
              </w:rPr>
              <w:t>&gt;</w:t>
            </w:r>
          </w:p>
          <w:p w14:paraId="237A6DDD" w14:textId="77777777" w:rsidR="00C21DB1" w:rsidRPr="00CD7F8A" w:rsidRDefault="00C21DB1" w:rsidP="00277AD6">
            <w:pPr>
              <w:pStyle w:val="a0"/>
            </w:pPr>
            <w:r w:rsidRPr="00CD7F8A">
              <w:rPr>
                <w:color w:val="000000"/>
              </w:rPr>
              <w:t xml:space="preserve">    </w:t>
            </w:r>
            <w:r w:rsidRPr="00CD7F8A">
              <w:rPr>
                <w:color w:val="3F7F7F"/>
              </w:rPr>
              <w:t>table</w:t>
            </w:r>
            <w:r w:rsidRPr="00CD7F8A">
              <w:rPr>
                <w:color w:val="000000"/>
              </w:rPr>
              <w:t xml:space="preserve"> { </w:t>
            </w:r>
            <w:r w:rsidRPr="00CD7F8A">
              <w:rPr>
                <w:color w:val="7F007F"/>
              </w:rPr>
              <w:t>border-collapse</w:t>
            </w:r>
            <w:r w:rsidRPr="00CD7F8A">
              <w:rPr>
                <w:color w:val="000000"/>
              </w:rPr>
              <w:t xml:space="preserve">: </w:t>
            </w:r>
            <w:r w:rsidRPr="00CD7F8A">
              <w:rPr>
                <w:color w:val="2A00E1"/>
              </w:rPr>
              <w:t>collapse</w:t>
            </w:r>
            <w:r w:rsidRPr="00CD7F8A">
              <w:rPr>
                <w:color w:val="000000"/>
              </w:rPr>
              <w:t>; }</w:t>
            </w:r>
          </w:p>
          <w:p w14:paraId="237A6DDE" w14:textId="77777777" w:rsidR="00C21DB1" w:rsidRPr="00CD7F8A" w:rsidRDefault="00C21DB1" w:rsidP="00277AD6">
            <w:pPr>
              <w:pStyle w:val="a0"/>
            </w:pPr>
            <w:r w:rsidRPr="00CD7F8A">
              <w:rPr>
                <w:color w:val="000000"/>
              </w:rPr>
              <w:t xml:space="preserve">    </w:t>
            </w:r>
            <w:r w:rsidRPr="00CD7F8A">
              <w:rPr>
                <w:color w:val="3F7F7F"/>
              </w:rPr>
              <w:t>td</w:t>
            </w:r>
            <w:r w:rsidRPr="00CD7F8A">
              <w:rPr>
                <w:color w:val="000000"/>
              </w:rPr>
              <w:t xml:space="preserve"> { </w:t>
            </w:r>
            <w:r w:rsidRPr="00CD7F8A">
              <w:rPr>
                <w:color w:val="7F007F"/>
              </w:rPr>
              <w:t>padding</w:t>
            </w:r>
            <w:r w:rsidRPr="00CD7F8A">
              <w:rPr>
                <w:color w:val="000000"/>
              </w:rPr>
              <w:t xml:space="preserve">: </w:t>
            </w:r>
            <w:r w:rsidRPr="00CD7F8A">
              <w:rPr>
                <w:color w:val="2A00E1"/>
              </w:rPr>
              <w:t>5px</w:t>
            </w:r>
            <w:r w:rsidRPr="00CD7F8A">
              <w:rPr>
                <w:color w:val="000000"/>
              </w:rPr>
              <w:t xml:space="preserve">; </w:t>
            </w:r>
            <w:r w:rsidRPr="00CD7F8A">
              <w:rPr>
                <w:color w:val="7F007F"/>
              </w:rPr>
              <w:t>border</w:t>
            </w:r>
            <w:r w:rsidRPr="00CD7F8A">
              <w:rPr>
                <w:color w:val="000000"/>
              </w:rPr>
              <w:t xml:space="preserve">: </w:t>
            </w:r>
            <w:r w:rsidRPr="00CD7F8A">
              <w:rPr>
                <w:color w:val="2A00E1"/>
              </w:rPr>
              <w:t>solid 1px gray</w:t>
            </w:r>
            <w:r w:rsidRPr="00CD7F8A">
              <w:rPr>
                <w:color w:val="000000"/>
              </w:rPr>
              <w:t>; }</w:t>
            </w:r>
          </w:p>
          <w:p w14:paraId="237A6DDF" w14:textId="77777777" w:rsidR="00C21DB1" w:rsidRPr="00CD7F8A" w:rsidRDefault="00C21DB1" w:rsidP="00277AD6">
            <w:pPr>
              <w:pStyle w:val="a0"/>
            </w:pPr>
            <w:r w:rsidRPr="00CD7F8A">
              <w:rPr>
                <w:color w:val="008080"/>
              </w:rPr>
              <w:t>&lt;/</w:t>
            </w:r>
            <w:r w:rsidRPr="00CD7F8A">
              <w:rPr>
                <w:color w:val="3F7F7F"/>
              </w:rPr>
              <w:t>style</w:t>
            </w:r>
            <w:r w:rsidRPr="00CD7F8A">
              <w:rPr>
                <w:color w:val="008080"/>
              </w:rPr>
              <w:t>&gt;</w:t>
            </w:r>
          </w:p>
          <w:p w14:paraId="237A6DE0" w14:textId="77777777" w:rsidR="00C21DB1" w:rsidRPr="00CD7F8A" w:rsidRDefault="00C21DB1" w:rsidP="00277AD6">
            <w:pPr>
              <w:pStyle w:val="a0"/>
            </w:pPr>
            <w:r w:rsidRPr="00CD7F8A">
              <w:rPr>
                <w:color w:val="008080"/>
              </w:rPr>
              <w:t>&lt;/</w:t>
            </w:r>
            <w:r w:rsidRPr="00CD7F8A">
              <w:rPr>
                <w:color w:val="3F7F7F"/>
              </w:rPr>
              <w:t>head</w:t>
            </w:r>
            <w:r w:rsidRPr="00CD7F8A">
              <w:rPr>
                <w:color w:val="008080"/>
              </w:rPr>
              <w:t>&gt;</w:t>
            </w:r>
          </w:p>
          <w:p w14:paraId="237A6DE1" w14:textId="77777777" w:rsidR="00C21DB1" w:rsidRPr="00CD7F8A" w:rsidRDefault="00C21DB1" w:rsidP="00277AD6">
            <w:pPr>
              <w:pStyle w:val="a0"/>
            </w:pPr>
            <w:r w:rsidRPr="00CD7F8A">
              <w:rPr>
                <w:color w:val="008080"/>
              </w:rPr>
              <w:t>&lt;</w:t>
            </w:r>
            <w:r w:rsidRPr="00CD7F8A">
              <w:rPr>
                <w:color w:val="3F7F7F"/>
              </w:rPr>
              <w:t>body</w:t>
            </w:r>
            <w:r w:rsidRPr="00CD7F8A">
              <w:rPr>
                <w:color w:val="008080"/>
              </w:rPr>
              <w:t>&gt;</w:t>
            </w:r>
          </w:p>
          <w:p w14:paraId="237A6DE2" w14:textId="77777777" w:rsidR="00C21DB1" w:rsidRPr="00CD7F8A" w:rsidRDefault="00C21DB1" w:rsidP="00277AD6">
            <w:pPr>
              <w:pStyle w:val="a0"/>
            </w:pPr>
          </w:p>
          <w:p w14:paraId="237A6DE3" w14:textId="77777777" w:rsidR="00C21DB1" w:rsidRPr="00CD7F8A" w:rsidRDefault="00C21DB1" w:rsidP="00277AD6">
            <w:pPr>
              <w:pStyle w:val="a0"/>
            </w:pPr>
            <w:r w:rsidRPr="00CD7F8A">
              <w:rPr>
                <w:color w:val="008080"/>
              </w:rPr>
              <w:t>&lt;</w:t>
            </w:r>
            <w:r w:rsidRPr="00CD7F8A">
              <w:rPr>
                <w:color w:val="3F7F7F"/>
              </w:rPr>
              <w:t>table</w:t>
            </w:r>
            <w:r w:rsidRPr="00CD7F8A">
              <w:rPr>
                <w:color w:val="008080"/>
              </w:rPr>
              <w:t>&gt;</w:t>
            </w:r>
          </w:p>
          <w:p w14:paraId="237A6DE4" w14:textId="77777777" w:rsidR="00C21DB1" w:rsidRPr="00CD7F8A" w:rsidRDefault="00C21DB1" w:rsidP="00277AD6">
            <w:pPr>
              <w:pStyle w:val="a0"/>
            </w:pPr>
            <w:r w:rsidRPr="00CD7F8A">
              <w:rPr>
                <w:color w:val="000000"/>
              </w:rPr>
              <w:t xml:space="preserve">  </w:t>
            </w:r>
            <w:r w:rsidRPr="00CD7F8A">
              <w:rPr>
                <w:color w:val="008080"/>
              </w:rPr>
              <w:t>&lt;</w:t>
            </w:r>
            <w:r w:rsidRPr="00CD7F8A">
              <w:rPr>
                <w:color w:val="3F7F7F"/>
              </w:rPr>
              <w:t>tr</w:t>
            </w:r>
            <w:r w:rsidRPr="00CD7F8A">
              <w:rPr>
                <w:color w:val="008080"/>
              </w:rPr>
              <w:t>&gt;</w:t>
            </w:r>
          </w:p>
          <w:p w14:paraId="237A6DE5" w14:textId="77777777" w:rsidR="00C21DB1" w:rsidRPr="00CD7F8A" w:rsidRDefault="00C21DB1" w:rsidP="00277AD6">
            <w:pPr>
              <w:pStyle w:val="a0"/>
            </w:pPr>
            <w:r w:rsidRPr="00CD7F8A">
              <w:rPr>
                <w:color w:val="BF5F3F"/>
              </w:rPr>
              <w:t>&lt;%</w:t>
            </w:r>
            <w:r w:rsidRPr="00CD7F8A">
              <w:rPr>
                <w:color w:val="000000"/>
              </w:rPr>
              <w:t xml:space="preserve"> </w:t>
            </w:r>
            <w:r w:rsidRPr="00CD7F8A">
              <w:rPr>
                <w:color w:val="7F0055"/>
              </w:rPr>
              <w:t>for</w:t>
            </w:r>
            <w:r w:rsidRPr="00CD7F8A">
              <w:rPr>
                <w:color w:val="000000"/>
              </w:rPr>
              <w:t xml:space="preserve"> (</w:t>
            </w:r>
            <w:r w:rsidRPr="00CD7F8A">
              <w:rPr>
                <w:color w:val="7F0055"/>
              </w:rPr>
              <w:t>int</w:t>
            </w:r>
            <w:r w:rsidRPr="00CD7F8A">
              <w:rPr>
                <w:color w:val="000000"/>
              </w:rPr>
              <w:t xml:space="preserve"> i=1; i &lt;= 10; ++i) { </w:t>
            </w:r>
            <w:r w:rsidRPr="00CD7F8A">
              <w:rPr>
                <w:color w:val="BF5F3F"/>
              </w:rPr>
              <w:t>%&gt;</w:t>
            </w:r>
            <w:r w:rsidRPr="00CD7F8A">
              <w:rPr>
                <w:color w:val="000000"/>
              </w:rPr>
              <w:t xml:space="preserve"> </w:t>
            </w:r>
          </w:p>
          <w:p w14:paraId="237A6DE6" w14:textId="77777777" w:rsidR="00C21DB1" w:rsidRPr="00CD7F8A" w:rsidRDefault="00C21DB1" w:rsidP="00C21DB1">
            <w:pPr>
              <w:wordWrap/>
              <w:adjustRightInd w:val="0"/>
              <w:rPr>
                <w:rFonts w:cs="굴림체"/>
                <w:kern w:val="0"/>
              </w:rPr>
            </w:pPr>
            <w:r w:rsidRPr="00CD7F8A">
              <w:rPr>
                <w:rFonts w:cs="굴림체"/>
                <w:color w:val="000000"/>
                <w:kern w:val="0"/>
              </w:rPr>
              <w:t xml:space="preserve">    </w:t>
            </w:r>
            <w:r w:rsidRPr="00CD7F8A">
              <w:rPr>
                <w:rFonts w:cs="굴림체"/>
                <w:color w:val="008080"/>
                <w:kern w:val="0"/>
              </w:rPr>
              <w:t>&lt;</w:t>
            </w:r>
            <w:r w:rsidRPr="00CD7F8A">
              <w:rPr>
                <w:rFonts w:cs="굴림체"/>
                <w:color w:val="3F7F7F"/>
                <w:kern w:val="0"/>
              </w:rPr>
              <w:t>td</w:t>
            </w:r>
            <w:r w:rsidRPr="00CD7F8A">
              <w:rPr>
                <w:rFonts w:cs="굴림체"/>
                <w:color w:val="008080"/>
                <w:kern w:val="0"/>
              </w:rPr>
              <w:t>&gt;</w:t>
            </w:r>
            <w:r w:rsidRPr="00CD7F8A">
              <w:rPr>
                <w:rFonts w:cs="굴림체"/>
                <w:color w:val="BF5F3F"/>
                <w:kern w:val="0"/>
              </w:rPr>
              <w:t>&lt;%=</w:t>
            </w:r>
            <w:r w:rsidRPr="00CD7F8A">
              <w:rPr>
                <w:rFonts w:cs="굴림체"/>
                <w:color w:val="000000"/>
                <w:kern w:val="0"/>
              </w:rPr>
              <w:t xml:space="preserve"> i </w:t>
            </w:r>
            <w:r w:rsidRPr="00CD7F8A">
              <w:rPr>
                <w:rFonts w:cs="굴림체"/>
                <w:color w:val="BF5F3F"/>
                <w:kern w:val="0"/>
              </w:rPr>
              <w:t>%&gt;</w:t>
            </w:r>
            <w:r w:rsidRPr="00CD7F8A">
              <w:rPr>
                <w:rFonts w:cs="굴림체"/>
                <w:color w:val="008080"/>
                <w:kern w:val="0"/>
              </w:rPr>
              <w:t>&lt;/</w:t>
            </w:r>
            <w:r w:rsidRPr="00CD7F8A">
              <w:rPr>
                <w:rFonts w:cs="굴림체"/>
                <w:color w:val="3F7F7F"/>
                <w:kern w:val="0"/>
              </w:rPr>
              <w:t>td</w:t>
            </w:r>
            <w:r w:rsidRPr="00CD7F8A">
              <w:rPr>
                <w:rFonts w:cs="굴림체"/>
                <w:color w:val="008080"/>
                <w:kern w:val="0"/>
              </w:rPr>
              <w:t>&gt;</w:t>
            </w:r>
          </w:p>
          <w:p w14:paraId="237A6DE7" w14:textId="77777777" w:rsidR="00C21DB1" w:rsidRPr="00CD7F8A" w:rsidRDefault="00C21DB1" w:rsidP="00277AD6">
            <w:pPr>
              <w:pStyle w:val="a0"/>
            </w:pPr>
            <w:r w:rsidRPr="00CD7F8A">
              <w:rPr>
                <w:color w:val="BF5F3F"/>
              </w:rPr>
              <w:t>&lt;%</w:t>
            </w:r>
            <w:r w:rsidRPr="00CD7F8A">
              <w:rPr>
                <w:color w:val="000000"/>
              </w:rPr>
              <w:t xml:space="preserve"> } </w:t>
            </w:r>
            <w:r w:rsidRPr="00CD7F8A">
              <w:rPr>
                <w:color w:val="BF5F3F"/>
              </w:rPr>
              <w:t>%&gt;</w:t>
            </w:r>
          </w:p>
          <w:p w14:paraId="237A6DE8" w14:textId="77777777" w:rsidR="00C21DB1" w:rsidRPr="00CD7F8A" w:rsidRDefault="00C21DB1" w:rsidP="00277AD6">
            <w:pPr>
              <w:pStyle w:val="a0"/>
            </w:pPr>
            <w:r w:rsidRPr="00CD7F8A">
              <w:rPr>
                <w:color w:val="000000"/>
              </w:rPr>
              <w:t xml:space="preserve">  </w:t>
            </w:r>
            <w:r w:rsidRPr="00CD7F8A">
              <w:rPr>
                <w:color w:val="008080"/>
              </w:rPr>
              <w:t>&lt;/</w:t>
            </w:r>
            <w:r w:rsidRPr="00CD7F8A">
              <w:rPr>
                <w:color w:val="3F7F7F"/>
              </w:rPr>
              <w:t>tr</w:t>
            </w:r>
            <w:r w:rsidRPr="00CD7F8A">
              <w:rPr>
                <w:color w:val="008080"/>
              </w:rPr>
              <w:t>&gt;</w:t>
            </w:r>
          </w:p>
          <w:p w14:paraId="237A6DE9" w14:textId="77777777" w:rsidR="00C21DB1" w:rsidRPr="00CD7F8A" w:rsidRDefault="00C21DB1" w:rsidP="00277AD6">
            <w:pPr>
              <w:pStyle w:val="a0"/>
            </w:pPr>
            <w:r w:rsidRPr="00CD7F8A">
              <w:rPr>
                <w:color w:val="008080"/>
              </w:rPr>
              <w:t>&lt;/</w:t>
            </w:r>
            <w:r w:rsidRPr="00CD7F8A">
              <w:rPr>
                <w:color w:val="3F7F7F"/>
              </w:rPr>
              <w:t>table</w:t>
            </w:r>
            <w:r w:rsidRPr="00CD7F8A">
              <w:rPr>
                <w:color w:val="008080"/>
              </w:rPr>
              <w:t>&gt;</w:t>
            </w:r>
          </w:p>
          <w:p w14:paraId="237A6DEA" w14:textId="77777777" w:rsidR="00C21DB1" w:rsidRPr="00CD7F8A" w:rsidRDefault="00C21DB1" w:rsidP="00277AD6">
            <w:pPr>
              <w:pStyle w:val="a0"/>
            </w:pPr>
          </w:p>
          <w:p w14:paraId="237A6DEB" w14:textId="77777777" w:rsidR="00C21DB1" w:rsidRPr="00CD7F8A" w:rsidRDefault="00C21DB1" w:rsidP="00277AD6">
            <w:pPr>
              <w:pStyle w:val="a0"/>
            </w:pPr>
            <w:r w:rsidRPr="00CD7F8A">
              <w:rPr>
                <w:color w:val="008080"/>
              </w:rPr>
              <w:t>&lt;/</w:t>
            </w:r>
            <w:r w:rsidRPr="00CD7F8A">
              <w:rPr>
                <w:color w:val="3F7F7F"/>
              </w:rPr>
              <w:t>body</w:t>
            </w:r>
            <w:r w:rsidRPr="00CD7F8A">
              <w:rPr>
                <w:color w:val="008080"/>
              </w:rPr>
              <w:t>&gt;</w:t>
            </w:r>
          </w:p>
          <w:p w14:paraId="237A6DEC" w14:textId="77777777" w:rsidR="00C21DB1" w:rsidRPr="00CD7F8A" w:rsidRDefault="00C21DB1" w:rsidP="00277AD6">
            <w:pPr>
              <w:pStyle w:val="a0"/>
            </w:pPr>
            <w:r w:rsidRPr="00CD7F8A">
              <w:rPr>
                <w:color w:val="008080"/>
              </w:rPr>
              <w:t>&lt;/</w:t>
            </w:r>
            <w:r w:rsidRPr="00CD7F8A">
              <w:rPr>
                <w:color w:val="3F7F7F"/>
              </w:rPr>
              <w:t>html</w:t>
            </w:r>
            <w:r w:rsidRPr="00CD7F8A">
              <w:rPr>
                <w:color w:val="008080"/>
              </w:rPr>
              <w:t>&gt;</w:t>
            </w:r>
          </w:p>
        </w:tc>
      </w:tr>
    </w:tbl>
    <w:p w14:paraId="237A6DEE" w14:textId="77777777" w:rsidR="00C21DB1" w:rsidRDefault="00C21DB1" w:rsidP="00C21DB1"/>
    <w:p w14:paraId="237A6DF5" w14:textId="77777777" w:rsidR="00C21DB1" w:rsidRDefault="00E320DE" w:rsidP="00C21DB1">
      <w:r>
        <w:rPr>
          <w:noProof/>
        </w:rPr>
        <w:drawing>
          <wp:inline distT="0" distB="0" distL="0" distR="0" wp14:anchorId="237A703F" wp14:editId="237A7040">
            <wp:extent cx="3429000" cy="990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6DF6" w14:textId="77777777" w:rsidR="00C21DB1" w:rsidRDefault="00C21DB1" w:rsidP="00C21DB1"/>
    <w:p w14:paraId="237A6DF9" w14:textId="09279757" w:rsidR="00C21DB1" w:rsidRDefault="00C21DB1" w:rsidP="00C21DB1">
      <w:pPr>
        <w:pStyle w:val="Heading3"/>
      </w:pPr>
      <w:r>
        <w:rPr>
          <w:rFonts w:hint="eastAsia"/>
        </w:rPr>
        <w:t>실행결과</w:t>
      </w:r>
      <w:r>
        <w:rPr>
          <w:rFonts w:hint="eastAsia"/>
        </w:rPr>
        <w:t xml:space="preserve"> </w:t>
      </w:r>
      <w:r>
        <w:rPr>
          <w:rFonts w:hint="eastAsia"/>
        </w:rPr>
        <w:t>소스보기</w:t>
      </w:r>
    </w:p>
    <w:p w14:paraId="237A6DFA" w14:textId="77777777" w:rsidR="00C21DB1" w:rsidRDefault="00C21DB1" w:rsidP="00C21DB1">
      <w:pPr>
        <w:pStyle w:val="a"/>
      </w:pPr>
      <w:r>
        <w:t>&lt;!DOCTYPE html&gt;</w:t>
      </w:r>
    </w:p>
    <w:p w14:paraId="237A6DFB" w14:textId="77777777" w:rsidR="00C21DB1" w:rsidRDefault="00C21DB1" w:rsidP="00C21DB1">
      <w:pPr>
        <w:pStyle w:val="a"/>
      </w:pPr>
      <w:r>
        <w:t>&lt;html&gt;</w:t>
      </w:r>
    </w:p>
    <w:p w14:paraId="237A6DFC" w14:textId="77777777" w:rsidR="00C21DB1" w:rsidRDefault="00C21DB1" w:rsidP="00C21DB1">
      <w:pPr>
        <w:pStyle w:val="a"/>
      </w:pPr>
      <w:r>
        <w:t>&lt;head&gt;</w:t>
      </w:r>
    </w:p>
    <w:p w14:paraId="237A6DFD" w14:textId="77777777" w:rsidR="00C21DB1" w:rsidRDefault="00C21DB1" w:rsidP="00C21DB1">
      <w:pPr>
        <w:pStyle w:val="a"/>
      </w:pPr>
      <w:r>
        <w:t>&lt;meta http-equiv="Content-Type" content="text/html; charset=UTF-8"&gt;</w:t>
      </w:r>
    </w:p>
    <w:p w14:paraId="237A6DFE" w14:textId="77777777" w:rsidR="00C21DB1" w:rsidRDefault="00C21DB1" w:rsidP="00C21DB1">
      <w:pPr>
        <w:pStyle w:val="a"/>
      </w:pPr>
      <w:r>
        <w:t>&lt;title&gt;lecture1&lt;/title&gt;</w:t>
      </w:r>
    </w:p>
    <w:p w14:paraId="237A6DFF" w14:textId="77777777" w:rsidR="00C21DB1" w:rsidRDefault="00C21DB1" w:rsidP="00C21DB1">
      <w:pPr>
        <w:pStyle w:val="a"/>
      </w:pPr>
      <w:r>
        <w:t>&lt;style&gt;</w:t>
      </w:r>
    </w:p>
    <w:p w14:paraId="237A6E00" w14:textId="77777777" w:rsidR="00C21DB1" w:rsidRDefault="00C21DB1" w:rsidP="00C21DB1">
      <w:pPr>
        <w:pStyle w:val="a"/>
      </w:pPr>
      <w:r>
        <w:t xml:space="preserve">    table { border-collapse: collapse; }</w:t>
      </w:r>
    </w:p>
    <w:p w14:paraId="237A6E01" w14:textId="77777777" w:rsidR="00C21DB1" w:rsidRDefault="00C21DB1" w:rsidP="00C21DB1">
      <w:pPr>
        <w:pStyle w:val="a"/>
      </w:pPr>
      <w:r>
        <w:t xml:space="preserve">    td { padding: 5px; border: solid 1px gray; }</w:t>
      </w:r>
    </w:p>
    <w:p w14:paraId="237A6E02" w14:textId="77777777" w:rsidR="00C21DB1" w:rsidRDefault="00C21DB1" w:rsidP="00C21DB1">
      <w:pPr>
        <w:pStyle w:val="a"/>
      </w:pPr>
      <w:r>
        <w:t>&lt;/style&gt;</w:t>
      </w:r>
    </w:p>
    <w:p w14:paraId="237A6E03" w14:textId="77777777" w:rsidR="00C21DB1" w:rsidRDefault="00C21DB1" w:rsidP="00C21DB1">
      <w:pPr>
        <w:pStyle w:val="a"/>
      </w:pPr>
      <w:r>
        <w:t>&lt;/head&gt;</w:t>
      </w:r>
    </w:p>
    <w:p w14:paraId="237A6E04" w14:textId="77777777" w:rsidR="00C21DB1" w:rsidRDefault="00C21DB1" w:rsidP="00C21DB1">
      <w:pPr>
        <w:pStyle w:val="a"/>
      </w:pPr>
      <w:r>
        <w:t>&lt;body&gt;</w:t>
      </w:r>
    </w:p>
    <w:p w14:paraId="237A6E05" w14:textId="77777777" w:rsidR="00C21DB1" w:rsidRDefault="00C21DB1" w:rsidP="00C21DB1">
      <w:pPr>
        <w:pStyle w:val="a"/>
      </w:pPr>
    </w:p>
    <w:p w14:paraId="237A6E06" w14:textId="77777777" w:rsidR="00C21DB1" w:rsidRDefault="00C21DB1" w:rsidP="00C21DB1">
      <w:pPr>
        <w:pStyle w:val="a"/>
      </w:pPr>
      <w:r>
        <w:t>&lt;table&gt;</w:t>
      </w:r>
    </w:p>
    <w:p w14:paraId="237A6E07" w14:textId="77777777" w:rsidR="00C21DB1" w:rsidRDefault="00C21DB1" w:rsidP="00C21DB1">
      <w:pPr>
        <w:pStyle w:val="a"/>
      </w:pPr>
      <w:r>
        <w:t xml:space="preserve">  &lt;tr&gt;</w:t>
      </w:r>
    </w:p>
    <w:p w14:paraId="237A6E08" w14:textId="77777777" w:rsidR="00C21DB1" w:rsidRDefault="00C21DB1" w:rsidP="00C21DB1">
      <w:pPr>
        <w:pStyle w:val="a"/>
      </w:pPr>
      <w:r>
        <w:t xml:space="preserve">    &lt;td&gt;</w:t>
      </w:r>
      <w:r>
        <w:rPr>
          <w:rFonts w:hint="eastAsia"/>
        </w:rPr>
        <w:t>1</w:t>
      </w:r>
      <w:r>
        <w:t>&lt;/td&gt;</w:t>
      </w:r>
    </w:p>
    <w:p w14:paraId="237A6E09" w14:textId="77777777" w:rsidR="00C21DB1" w:rsidRDefault="00C21DB1" w:rsidP="00C21DB1">
      <w:pPr>
        <w:pStyle w:val="a"/>
      </w:pPr>
      <w:r>
        <w:t xml:space="preserve">    &lt;td&gt;</w:t>
      </w:r>
      <w:r>
        <w:rPr>
          <w:rFonts w:hint="eastAsia"/>
        </w:rPr>
        <w:t>2</w:t>
      </w:r>
      <w:r>
        <w:t>&lt;/td&gt;</w:t>
      </w:r>
    </w:p>
    <w:p w14:paraId="237A6E0A" w14:textId="77777777" w:rsidR="00C21DB1" w:rsidRDefault="00C21DB1" w:rsidP="00C21DB1">
      <w:pPr>
        <w:pStyle w:val="a"/>
      </w:pPr>
      <w:r>
        <w:t xml:space="preserve">    &lt;td&gt;</w:t>
      </w:r>
      <w:r>
        <w:rPr>
          <w:rFonts w:hint="eastAsia"/>
        </w:rPr>
        <w:t>3</w:t>
      </w:r>
      <w:r>
        <w:t>&lt;/td&gt;</w:t>
      </w:r>
    </w:p>
    <w:p w14:paraId="237A6E0B" w14:textId="77777777" w:rsidR="00C21DB1" w:rsidRDefault="00C21DB1" w:rsidP="00C21DB1">
      <w:pPr>
        <w:pStyle w:val="a"/>
      </w:pPr>
      <w:r>
        <w:t xml:space="preserve">    &lt;td&gt;</w:t>
      </w:r>
      <w:r>
        <w:rPr>
          <w:rFonts w:hint="eastAsia"/>
        </w:rPr>
        <w:t>4</w:t>
      </w:r>
      <w:r>
        <w:t>&lt;/td&gt;</w:t>
      </w:r>
    </w:p>
    <w:p w14:paraId="237A6E0C" w14:textId="77777777" w:rsidR="00C21DB1" w:rsidRDefault="00C21DB1" w:rsidP="00C21DB1">
      <w:pPr>
        <w:pStyle w:val="a"/>
      </w:pPr>
      <w:r>
        <w:t xml:space="preserve">    &lt;td&gt;</w:t>
      </w:r>
      <w:r>
        <w:rPr>
          <w:rFonts w:hint="eastAsia"/>
        </w:rPr>
        <w:t>5</w:t>
      </w:r>
      <w:r>
        <w:t>&lt;/td&gt;</w:t>
      </w:r>
    </w:p>
    <w:p w14:paraId="237A6E0D" w14:textId="77777777" w:rsidR="00C21DB1" w:rsidRDefault="00C21DB1" w:rsidP="00C21DB1">
      <w:pPr>
        <w:pStyle w:val="a"/>
      </w:pPr>
      <w:r>
        <w:t xml:space="preserve">    &lt;td&gt;</w:t>
      </w:r>
      <w:r>
        <w:rPr>
          <w:rFonts w:hint="eastAsia"/>
        </w:rPr>
        <w:t>6</w:t>
      </w:r>
      <w:r>
        <w:t>&lt;/td&gt;</w:t>
      </w:r>
    </w:p>
    <w:p w14:paraId="237A6E0E" w14:textId="77777777" w:rsidR="00C21DB1" w:rsidRDefault="00C21DB1" w:rsidP="00C21DB1">
      <w:pPr>
        <w:pStyle w:val="a"/>
      </w:pPr>
      <w:r>
        <w:t xml:space="preserve">    &lt;td&gt;</w:t>
      </w:r>
      <w:r>
        <w:rPr>
          <w:rFonts w:hint="eastAsia"/>
        </w:rPr>
        <w:t>7</w:t>
      </w:r>
      <w:r>
        <w:t>&lt;/td&gt;</w:t>
      </w:r>
    </w:p>
    <w:p w14:paraId="237A6E0F" w14:textId="77777777" w:rsidR="00C21DB1" w:rsidRDefault="00C21DB1" w:rsidP="00C21DB1">
      <w:pPr>
        <w:pStyle w:val="a"/>
      </w:pPr>
      <w:r>
        <w:t xml:space="preserve">    &lt;td&gt;</w:t>
      </w:r>
      <w:r>
        <w:rPr>
          <w:rFonts w:hint="eastAsia"/>
        </w:rPr>
        <w:t>8</w:t>
      </w:r>
      <w:r>
        <w:t>&lt;/td&gt;</w:t>
      </w:r>
    </w:p>
    <w:p w14:paraId="237A6E10" w14:textId="77777777" w:rsidR="00C21DB1" w:rsidRDefault="00C21DB1" w:rsidP="00C21DB1">
      <w:pPr>
        <w:pStyle w:val="a"/>
      </w:pPr>
      <w:r>
        <w:t xml:space="preserve">    &lt;td&gt;</w:t>
      </w:r>
      <w:r>
        <w:rPr>
          <w:rFonts w:hint="eastAsia"/>
        </w:rPr>
        <w:t>9</w:t>
      </w:r>
      <w:r>
        <w:t>&lt;/td&gt;</w:t>
      </w:r>
    </w:p>
    <w:p w14:paraId="237A6E11" w14:textId="77777777" w:rsidR="00C21DB1" w:rsidRDefault="00C21DB1" w:rsidP="00C21DB1">
      <w:pPr>
        <w:pStyle w:val="a"/>
      </w:pPr>
      <w:r>
        <w:t xml:space="preserve">    &lt;td&gt;</w:t>
      </w:r>
      <w:r>
        <w:rPr>
          <w:rFonts w:hint="eastAsia"/>
        </w:rPr>
        <w:t>10</w:t>
      </w:r>
      <w:r>
        <w:t>&lt;/td&gt;</w:t>
      </w:r>
    </w:p>
    <w:p w14:paraId="237A6E12" w14:textId="77777777" w:rsidR="00C21DB1" w:rsidRDefault="00C21DB1" w:rsidP="00C21DB1">
      <w:pPr>
        <w:pStyle w:val="a"/>
      </w:pPr>
      <w:r>
        <w:t xml:space="preserve">  &lt;/tr&gt;</w:t>
      </w:r>
    </w:p>
    <w:p w14:paraId="237A6E13" w14:textId="77777777" w:rsidR="00C21DB1" w:rsidRDefault="00C21DB1" w:rsidP="00C21DB1">
      <w:pPr>
        <w:pStyle w:val="a"/>
      </w:pPr>
      <w:r>
        <w:t>&lt;/table&gt;</w:t>
      </w:r>
    </w:p>
    <w:p w14:paraId="237A6E14" w14:textId="77777777" w:rsidR="00C21DB1" w:rsidRDefault="00C21DB1" w:rsidP="00C21DB1">
      <w:pPr>
        <w:pStyle w:val="a"/>
      </w:pPr>
    </w:p>
    <w:p w14:paraId="237A6E15" w14:textId="77777777" w:rsidR="00C21DB1" w:rsidRDefault="00C21DB1" w:rsidP="00C21DB1">
      <w:pPr>
        <w:pStyle w:val="a"/>
      </w:pPr>
      <w:r>
        <w:t>&lt;/body&gt;</w:t>
      </w:r>
    </w:p>
    <w:p w14:paraId="237A6E16" w14:textId="77777777" w:rsidR="00C21DB1" w:rsidRDefault="00C21DB1" w:rsidP="00C21DB1">
      <w:pPr>
        <w:pStyle w:val="a"/>
      </w:pPr>
      <w:r>
        <w:t>&lt;/html&gt;</w:t>
      </w:r>
    </w:p>
    <w:p w14:paraId="237A6E1A" w14:textId="77777777" w:rsidR="00C21DB1" w:rsidRDefault="00C21DB1" w:rsidP="00792C14"/>
    <w:p w14:paraId="237A6E1B" w14:textId="77777777" w:rsidR="00A36194" w:rsidRDefault="00A36194">
      <w:pPr>
        <w:widowControl/>
        <w:wordWrap/>
        <w:autoSpaceDE/>
        <w:autoSpaceDN/>
        <w:spacing w:after="200" w:line="276" w:lineRule="auto"/>
        <w:rPr>
          <w:rFonts w:hAnsi="굴림" w:cstheme="majorBidi"/>
          <w:b/>
          <w:sz w:val="32"/>
        </w:rPr>
      </w:pPr>
      <w:r>
        <w:br w:type="page"/>
      </w:r>
    </w:p>
    <w:p w14:paraId="237A6E1C" w14:textId="77777777" w:rsidR="00A36194" w:rsidRDefault="00A36194" w:rsidP="00A36194">
      <w:pPr>
        <w:pStyle w:val="Heading2"/>
      </w:pPr>
      <w:bookmarkStart w:id="7" w:name="_Toc476912232"/>
      <w:r>
        <w:rPr>
          <w:rFonts w:hint="eastAsia"/>
        </w:rPr>
        <w:lastRenderedPageBreak/>
        <w:t>loop4.jsp</w:t>
      </w:r>
      <w:bookmarkEnd w:id="7"/>
    </w:p>
    <w:p w14:paraId="237A6E1E" w14:textId="77777777" w:rsidR="00A36194" w:rsidRDefault="00A36194" w:rsidP="00A36194">
      <w:pPr>
        <w:pStyle w:val="Heading3"/>
      </w:pPr>
      <w:r>
        <w:rPr>
          <w:rFonts w:hint="eastAsia"/>
        </w:rPr>
        <w:t>WebContent</w:t>
      </w:r>
      <w:r w:rsidR="00E320DE">
        <w:rPr>
          <w:rFonts w:hint="eastAsia"/>
        </w:rPr>
        <w:t>/jsp02/</w:t>
      </w:r>
      <w:r>
        <w:rPr>
          <w:rFonts w:hint="eastAsia"/>
        </w:rPr>
        <w:t xml:space="preserve">loop4.jsp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36194" w14:paraId="237A6E51" w14:textId="77777777" w:rsidTr="00277AD6">
        <w:tc>
          <w:tcPr>
            <w:tcW w:w="426" w:type="dxa"/>
          </w:tcPr>
          <w:p w14:paraId="237A6E1F" w14:textId="77777777" w:rsidR="00A36194" w:rsidRPr="00A36194" w:rsidRDefault="00A36194" w:rsidP="00A36194">
            <w:pPr>
              <w:pStyle w:val="a0"/>
            </w:pPr>
            <w:r w:rsidRPr="00A36194">
              <w:rPr>
                <w:rFonts w:hint="eastAsia"/>
              </w:rPr>
              <w:t>1</w:t>
            </w:r>
          </w:p>
          <w:p w14:paraId="237A6E20" w14:textId="77777777" w:rsidR="00A36194" w:rsidRPr="00A36194" w:rsidRDefault="00A36194" w:rsidP="00A36194">
            <w:pPr>
              <w:pStyle w:val="a0"/>
            </w:pPr>
            <w:r w:rsidRPr="00A36194">
              <w:rPr>
                <w:rFonts w:hint="eastAsia"/>
              </w:rPr>
              <w:t>2</w:t>
            </w:r>
          </w:p>
          <w:p w14:paraId="237A6E21" w14:textId="77777777" w:rsidR="00A36194" w:rsidRPr="00A36194" w:rsidRDefault="00A36194" w:rsidP="00A36194">
            <w:pPr>
              <w:pStyle w:val="a0"/>
            </w:pPr>
            <w:r w:rsidRPr="00A36194">
              <w:rPr>
                <w:rFonts w:hint="eastAsia"/>
              </w:rPr>
              <w:t>3</w:t>
            </w:r>
          </w:p>
          <w:p w14:paraId="237A6E22" w14:textId="77777777" w:rsidR="00A36194" w:rsidRPr="00A36194" w:rsidRDefault="00A36194" w:rsidP="00A36194">
            <w:pPr>
              <w:pStyle w:val="a0"/>
            </w:pPr>
            <w:r w:rsidRPr="00A36194">
              <w:rPr>
                <w:rFonts w:hint="eastAsia"/>
              </w:rPr>
              <w:t>4</w:t>
            </w:r>
          </w:p>
          <w:p w14:paraId="237A6E23" w14:textId="77777777" w:rsidR="00A36194" w:rsidRPr="00A36194" w:rsidRDefault="00A36194" w:rsidP="00A36194">
            <w:pPr>
              <w:pStyle w:val="a0"/>
            </w:pPr>
            <w:r w:rsidRPr="00A36194">
              <w:rPr>
                <w:rFonts w:hint="eastAsia"/>
              </w:rPr>
              <w:t>5</w:t>
            </w:r>
          </w:p>
          <w:p w14:paraId="237A6E24" w14:textId="77777777" w:rsidR="00A36194" w:rsidRPr="00A36194" w:rsidRDefault="00A36194" w:rsidP="00A36194">
            <w:pPr>
              <w:pStyle w:val="a0"/>
            </w:pPr>
            <w:r w:rsidRPr="00A36194">
              <w:rPr>
                <w:rFonts w:hint="eastAsia"/>
              </w:rPr>
              <w:t>6</w:t>
            </w:r>
          </w:p>
          <w:p w14:paraId="237A6E25" w14:textId="77777777" w:rsidR="00A36194" w:rsidRPr="00A36194" w:rsidRDefault="00A36194" w:rsidP="00A36194">
            <w:pPr>
              <w:pStyle w:val="a0"/>
            </w:pPr>
            <w:r w:rsidRPr="00A36194">
              <w:rPr>
                <w:rFonts w:hint="eastAsia"/>
              </w:rPr>
              <w:t>7</w:t>
            </w:r>
          </w:p>
          <w:p w14:paraId="237A6E26" w14:textId="77777777" w:rsidR="00A36194" w:rsidRPr="00A36194" w:rsidRDefault="00A36194" w:rsidP="00A36194">
            <w:pPr>
              <w:pStyle w:val="a0"/>
            </w:pPr>
            <w:r w:rsidRPr="00A36194">
              <w:rPr>
                <w:rFonts w:hint="eastAsia"/>
              </w:rPr>
              <w:t>8</w:t>
            </w:r>
          </w:p>
          <w:p w14:paraId="237A6E27" w14:textId="77777777" w:rsidR="00A36194" w:rsidRPr="00A36194" w:rsidRDefault="00A36194" w:rsidP="00A36194">
            <w:pPr>
              <w:pStyle w:val="a0"/>
            </w:pPr>
            <w:r w:rsidRPr="00A36194">
              <w:rPr>
                <w:rFonts w:hint="eastAsia"/>
              </w:rPr>
              <w:t>9</w:t>
            </w:r>
          </w:p>
          <w:p w14:paraId="237A6E28" w14:textId="77777777" w:rsidR="00A36194" w:rsidRPr="00A36194" w:rsidRDefault="00A36194" w:rsidP="00A36194">
            <w:pPr>
              <w:pStyle w:val="a0"/>
            </w:pPr>
            <w:r w:rsidRPr="00A36194">
              <w:rPr>
                <w:rFonts w:hint="eastAsia"/>
              </w:rPr>
              <w:t>10</w:t>
            </w:r>
          </w:p>
          <w:p w14:paraId="237A6E29" w14:textId="77777777" w:rsidR="00A36194" w:rsidRPr="00A36194" w:rsidRDefault="00A36194" w:rsidP="00A36194">
            <w:pPr>
              <w:pStyle w:val="a0"/>
            </w:pPr>
            <w:r w:rsidRPr="00A36194">
              <w:rPr>
                <w:rFonts w:hint="eastAsia"/>
              </w:rPr>
              <w:t>11</w:t>
            </w:r>
          </w:p>
          <w:p w14:paraId="237A6E2A" w14:textId="77777777" w:rsidR="00A36194" w:rsidRPr="00A36194" w:rsidRDefault="00A36194" w:rsidP="00A36194">
            <w:pPr>
              <w:pStyle w:val="a0"/>
            </w:pPr>
            <w:r w:rsidRPr="00A36194">
              <w:rPr>
                <w:rFonts w:hint="eastAsia"/>
              </w:rPr>
              <w:t>12</w:t>
            </w:r>
          </w:p>
          <w:p w14:paraId="237A6E2B" w14:textId="77777777" w:rsidR="00A36194" w:rsidRPr="00A36194" w:rsidRDefault="00A36194" w:rsidP="00A36194">
            <w:pPr>
              <w:pStyle w:val="a0"/>
            </w:pPr>
            <w:r w:rsidRPr="00A36194">
              <w:rPr>
                <w:rFonts w:hint="eastAsia"/>
              </w:rPr>
              <w:t>13</w:t>
            </w:r>
          </w:p>
          <w:p w14:paraId="237A6E2C" w14:textId="77777777" w:rsidR="00A36194" w:rsidRPr="00A36194" w:rsidRDefault="00A36194" w:rsidP="00A36194">
            <w:pPr>
              <w:pStyle w:val="a0"/>
            </w:pPr>
            <w:r w:rsidRPr="00A36194">
              <w:rPr>
                <w:rFonts w:hint="eastAsia"/>
              </w:rPr>
              <w:t>14</w:t>
            </w:r>
          </w:p>
          <w:p w14:paraId="237A6E2D" w14:textId="77777777" w:rsidR="00A36194" w:rsidRPr="00A36194" w:rsidRDefault="00A36194" w:rsidP="00A36194">
            <w:pPr>
              <w:pStyle w:val="a0"/>
            </w:pPr>
            <w:r w:rsidRPr="00A36194">
              <w:rPr>
                <w:rFonts w:hint="eastAsia"/>
              </w:rPr>
              <w:t>15</w:t>
            </w:r>
          </w:p>
          <w:p w14:paraId="237A6E2E" w14:textId="77777777" w:rsidR="00A36194" w:rsidRPr="00A36194" w:rsidRDefault="00A36194" w:rsidP="00A36194">
            <w:pPr>
              <w:pStyle w:val="a0"/>
            </w:pPr>
            <w:r w:rsidRPr="00A36194">
              <w:rPr>
                <w:rFonts w:hint="eastAsia"/>
              </w:rPr>
              <w:t>16</w:t>
            </w:r>
          </w:p>
          <w:p w14:paraId="237A6E2F" w14:textId="77777777" w:rsidR="00A36194" w:rsidRPr="00A36194" w:rsidRDefault="00A36194" w:rsidP="00A36194">
            <w:pPr>
              <w:pStyle w:val="a0"/>
            </w:pPr>
            <w:r w:rsidRPr="00A36194">
              <w:rPr>
                <w:rFonts w:hint="eastAsia"/>
              </w:rPr>
              <w:t>17</w:t>
            </w:r>
          </w:p>
          <w:p w14:paraId="237A6E30" w14:textId="77777777" w:rsidR="00A36194" w:rsidRPr="00A36194" w:rsidRDefault="00A36194" w:rsidP="00A36194">
            <w:pPr>
              <w:pStyle w:val="a0"/>
            </w:pPr>
            <w:r w:rsidRPr="00A36194">
              <w:rPr>
                <w:rFonts w:hint="eastAsia"/>
              </w:rPr>
              <w:t>18</w:t>
            </w:r>
          </w:p>
          <w:p w14:paraId="237A6E31" w14:textId="77777777" w:rsidR="00A36194" w:rsidRPr="00A36194" w:rsidRDefault="00A36194" w:rsidP="00A36194">
            <w:pPr>
              <w:pStyle w:val="a0"/>
            </w:pPr>
            <w:r w:rsidRPr="00A36194">
              <w:rPr>
                <w:rFonts w:hint="eastAsia"/>
              </w:rPr>
              <w:t>19</w:t>
            </w:r>
          </w:p>
          <w:p w14:paraId="237A6E32" w14:textId="77777777" w:rsidR="00A36194" w:rsidRPr="00A36194" w:rsidRDefault="00A36194" w:rsidP="00A36194">
            <w:pPr>
              <w:pStyle w:val="a0"/>
            </w:pPr>
            <w:r w:rsidRPr="00A36194">
              <w:rPr>
                <w:rFonts w:hint="eastAsia"/>
              </w:rPr>
              <w:t>20</w:t>
            </w:r>
          </w:p>
          <w:p w14:paraId="237A6E33" w14:textId="77777777" w:rsidR="00A36194" w:rsidRPr="00A36194" w:rsidRDefault="00A36194" w:rsidP="00A36194">
            <w:pPr>
              <w:pStyle w:val="a0"/>
            </w:pPr>
            <w:r w:rsidRPr="00A36194">
              <w:rPr>
                <w:rFonts w:hint="eastAsia"/>
              </w:rPr>
              <w:t>21</w:t>
            </w:r>
          </w:p>
          <w:p w14:paraId="237A6E34" w14:textId="77777777" w:rsidR="00A36194" w:rsidRPr="00A36194" w:rsidRDefault="00A36194" w:rsidP="00A36194">
            <w:pPr>
              <w:pStyle w:val="a0"/>
            </w:pPr>
            <w:r w:rsidRPr="00A36194">
              <w:rPr>
                <w:rFonts w:hint="eastAsia"/>
              </w:rPr>
              <w:t>22</w:t>
            </w:r>
          </w:p>
          <w:p w14:paraId="237A6E35" w14:textId="77777777" w:rsidR="00A36194" w:rsidRPr="00A36194" w:rsidRDefault="00A36194" w:rsidP="00A36194">
            <w:pPr>
              <w:pStyle w:val="a0"/>
            </w:pPr>
            <w:r w:rsidRPr="00A36194">
              <w:rPr>
                <w:rFonts w:hint="eastAsia"/>
              </w:rPr>
              <w:t>23</w:t>
            </w:r>
          </w:p>
          <w:p w14:paraId="237A6E36" w14:textId="77777777" w:rsidR="00A36194" w:rsidRPr="00A36194" w:rsidRDefault="00A36194" w:rsidP="00A36194">
            <w:pPr>
              <w:pStyle w:val="a0"/>
            </w:pPr>
            <w:r w:rsidRPr="00A36194">
              <w:rPr>
                <w:rFonts w:hint="eastAsia"/>
              </w:rPr>
              <w:t>24</w:t>
            </w:r>
          </w:p>
          <w:p w14:paraId="237A6E37" w14:textId="77777777" w:rsidR="00A36194" w:rsidRPr="00A36194" w:rsidRDefault="00A36194" w:rsidP="00A36194">
            <w:pPr>
              <w:pStyle w:val="a0"/>
            </w:pPr>
            <w:r w:rsidRPr="00A36194">
              <w:rPr>
                <w:rFonts w:hint="eastAsia"/>
              </w:rPr>
              <w:t>25</w:t>
            </w:r>
          </w:p>
        </w:tc>
        <w:tc>
          <w:tcPr>
            <w:tcW w:w="10631" w:type="dxa"/>
          </w:tcPr>
          <w:p w14:paraId="237A6E38" w14:textId="77777777" w:rsidR="00A36194" w:rsidRPr="00CD7F8A" w:rsidRDefault="00A36194" w:rsidP="00A36194">
            <w:pPr>
              <w:pStyle w:val="a0"/>
            </w:pPr>
            <w:r w:rsidRPr="00CD7F8A">
              <w:rPr>
                <w:color w:val="BF5F3F"/>
              </w:rPr>
              <w:t>&lt;%@</w:t>
            </w:r>
            <w:r w:rsidRPr="00CD7F8A">
              <w:t xml:space="preserve"> </w:t>
            </w:r>
            <w:r w:rsidRPr="00CD7F8A">
              <w:rPr>
                <w:color w:val="3F7F7F"/>
              </w:rPr>
              <w:t>page</w:t>
            </w:r>
            <w:r w:rsidRPr="00CD7F8A">
              <w:t xml:space="preserve"> </w:t>
            </w:r>
            <w:r w:rsidRPr="00CD7F8A">
              <w:rPr>
                <w:color w:val="7F007F"/>
              </w:rPr>
              <w:t>language</w:t>
            </w:r>
            <w:r w:rsidRPr="00CD7F8A">
              <w:rPr>
                <w:color w:val="000000"/>
              </w:rPr>
              <w:t>=</w:t>
            </w:r>
            <w:r w:rsidRPr="00CD7F8A">
              <w:rPr>
                <w:color w:val="2A00FF"/>
              </w:rPr>
              <w:t>"java"</w:t>
            </w:r>
            <w:r w:rsidRPr="00CD7F8A">
              <w:t xml:space="preserve"> </w:t>
            </w:r>
            <w:r w:rsidRPr="00CD7F8A">
              <w:rPr>
                <w:color w:val="7F007F"/>
              </w:rPr>
              <w:t>contentType</w:t>
            </w:r>
            <w:r w:rsidRPr="00CD7F8A">
              <w:rPr>
                <w:color w:val="000000"/>
              </w:rPr>
              <w:t>=</w:t>
            </w:r>
            <w:r w:rsidRPr="00CD7F8A">
              <w:rPr>
                <w:color w:val="2A00FF"/>
              </w:rPr>
              <w:t>"text/html; charset=UTF-8"</w:t>
            </w:r>
            <w:r w:rsidRPr="00CD7F8A">
              <w:t xml:space="preserve"> </w:t>
            </w:r>
            <w:r w:rsidRPr="00CD7F8A">
              <w:rPr>
                <w:color w:val="7F007F"/>
              </w:rPr>
              <w:t>pageEncoding</w:t>
            </w:r>
            <w:r w:rsidRPr="00CD7F8A">
              <w:rPr>
                <w:color w:val="000000"/>
              </w:rPr>
              <w:t>=</w:t>
            </w:r>
            <w:r w:rsidRPr="00CD7F8A">
              <w:rPr>
                <w:color w:val="2A00FF"/>
              </w:rPr>
              <w:t>"UTF-8"</w:t>
            </w:r>
            <w:r w:rsidRPr="00CD7F8A">
              <w:rPr>
                <w:color w:val="BF5F3F"/>
              </w:rPr>
              <w:t>%&gt;</w:t>
            </w:r>
          </w:p>
          <w:p w14:paraId="237A6E39" w14:textId="77777777" w:rsidR="00A36194" w:rsidRPr="00CD7F8A" w:rsidRDefault="00A36194" w:rsidP="00A36194">
            <w:pPr>
              <w:pStyle w:val="a0"/>
            </w:pPr>
            <w:r w:rsidRPr="00CD7F8A">
              <w:rPr>
                <w:color w:val="008080"/>
              </w:rPr>
              <w:t>&lt;!</w:t>
            </w:r>
            <w:r w:rsidRPr="00CD7F8A">
              <w:rPr>
                <w:color w:val="3F7F7F"/>
              </w:rPr>
              <w:t>DOCTYPE</w:t>
            </w:r>
            <w:r w:rsidRPr="00CD7F8A">
              <w:t xml:space="preserve"> </w:t>
            </w:r>
            <w:r w:rsidRPr="00CD7F8A">
              <w:rPr>
                <w:color w:val="008080"/>
              </w:rPr>
              <w:t>html&gt;</w:t>
            </w:r>
          </w:p>
          <w:p w14:paraId="237A6E3A" w14:textId="77777777" w:rsidR="00A36194" w:rsidRPr="00CD7F8A" w:rsidRDefault="00A36194" w:rsidP="00A36194">
            <w:pPr>
              <w:pStyle w:val="a0"/>
            </w:pPr>
            <w:r w:rsidRPr="00CD7F8A">
              <w:rPr>
                <w:color w:val="008080"/>
              </w:rPr>
              <w:t>&lt;</w:t>
            </w:r>
            <w:r w:rsidRPr="00CD7F8A">
              <w:rPr>
                <w:color w:val="3F7F7F"/>
              </w:rPr>
              <w:t>html</w:t>
            </w:r>
            <w:r w:rsidRPr="00CD7F8A">
              <w:rPr>
                <w:color w:val="008080"/>
              </w:rPr>
              <w:t>&gt;</w:t>
            </w:r>
          </w:p>
          <w:p w14:paraId="237A6E3B" w14:textId="77777777" w:rsidR="00A36194" w:rsidRPr="00CD7F8A" w:rsidRDefault="00A36194" w:rsidP="00A36194">
            <w:pPr>
              <w:pStyle w:val="a0"/>
            </w:pPr>
            <w:r w:rsidRPr="00CD7F8A">
              <w:rPr>
                <w:color w:val="008080"/>
              </w:rPr>
              <w:t>&lt;</w:t>
            </w:r>
            <w:r w:rsidRPr="00CD7F8A">
              <w:rPr>
                <w:color w:val="3F7F7F"/>
              </w:rPr>
              <w:t>head</w:t>
            </w:r>
            <w:r w:rsidRPr="00CD7F8A">
              <w:rPr>
                <w:color w:val="008080"/>
              </w:rPr>
              <w:t>&gt;</w:t>
            </w:r>
          </w:p>
          <w:p w14:paraId="237A6E3C" w14:textId="77777777" w:rsidR="00A36194" w:rsidRPr="00CD7F8A" w:rsidRDefault="00A36194" w:rsidP="00A36194">
            <w:pPr>
              <w:pStyle w:val="a0"/>
            </w:pPr>
            <w:r w:rsidRPr="00CD7F8A">
              <w:rPr>
                <w:color w:val="008080"/>
              </w:rPr>
              <w:t>&lt;</w:t>
            </w:r>
            <w:r w:rsidRPr="00CD7F8A">
              <w:rPr>
                <w:color w:val="3F7F7F"/>
              </w:rPr>
              <w:t>meta</w:t>
            </w:r>
            <w:r w:rsidRPr="00CD7F8A">
              <w:t xml:space="preserve"> </w:t>
            </w:r>
            <w:r w:rsidRPr="00CD7F8A">
              <w:rPr>
                <w:color w:val="7F007F"/>
              </w:rPr>
              <w:t>http-equiv</w:t>
            </w:r>
            <w:r w:rsidRPr="00CD7F8A">
              <w:rPr>
                <w:color w:val="000000"/>
              </w:rPr>
              <w:t>=</w:t>
            </w:r>
            <w:r w:rsidRPr="00CD7F8A">
              <w:rPr>
                <w:color w:val="2A00FF"/>
              </w:rPr>
              <w:t>"Content-Type"</w:t>
            </w:r>
            <w:r w:rsidRPr="00CD7F8A">
              <w:t xml:space="preserve"> </w:t>
            </w:r>
            <w:r w:rsidRPr="00CD7F8A">
              <w:rPr>
                <w:color w:val="7F007F"/>
              </w:rPr>
              <w:t>content</w:t>
            </w:r>
            <w:r w:rsidRPr="00CD7F8A">
              <w:rPr>
                <w:color w:val="000000"/>
              </w:rPr>
              <w:t>=</w:t>
            </w:r>
            <w:r w:rsidRPr="00CD7F8A">
              <w:rPr>
                <w:color w:val="2A00FF"/>
              </w:rPr>
              <w:t>"text/html; charset=UTF-8"</w:t>
            </w:r>
            <w:r w:rsidRPr="00CD7F8A">
              <w:rPr>
                <w:color w:val="008080"/>
              </w:rPr>
              <w:t>&gt;</w:t>
            </w:r>
          </w:p>
          <w:p w14:paraId="237A6E3D" w14:textId="77777777" w:rsidR="00A36194" w:rsidRPr="00CD7F8A" w:rsidRDefault="00A36194" w:rsidP="00A36194">
            <w:pPr>
              <w:pStyle w:val="a0"/>
            </w:pPr>
            <w:r w:rsidRPr="00CD7F8A">
              <w:rPr>
                <w:color w:val="008080"/>
              </w:rPr>
              <w:t>&lt;</w:t>
            </w:r>
            <w:r w:rsidRPr="00CD7F8A">
              <w:rPr>
                <w:color w:val="3F7F7F"/>
              </w:rPr>
              <w:t>title</w:t>
            </w:r>
            <w:r w:rsidRPr="00CD7F8A">
              <w:rPr>
                <w:color w:val="008080"/>
              </w:rPr>
              <w:t>&gt;</w:t>
            </w:r>
            <w:r w:rsidRPr="00CD7F8A">
              <w:rPr>
                <w:color w:val="000000"/>
              </w:rPr>
              <w:t>lecture1</w:t>
            </w:r>
            <w:r w:rsidRPr="00CD7F8A">
              <w:rPr>
                <w:color w:val="008080"/>
              </w:rPr>
              <w:t>&lt;/</w:t>
            </w:r>
            <w:r w:rsidRPr="00CD7F8A">
              <w:rPr>
                <w:color w:val="3F7F7F"/>
              </w:rPr>
              <w:t>title</w:t>
            </w:r>
            <w:r w:rsidRPr="00CD7F8A">
              <w:rPr>
                <w:color w:val="008080"/>
              </w:rPr>
              <w:t>&gt;</w:t>
            </w:r>
          </w:p>
          <w:p w14:paraId="237A6E3E" w14:textId="77777777" w:rsidR="00A36194" w:rsidRPr="00CD7F8A" w:rsidRDefault="00A36194" w:rsidP="00A36194">
            <w:pPr>
              <w:pStyle w:val="a0"/>
            </w:pPr>
            <w:r w:rsidRPr="00CD7F8A">
              <w:rPr>
                <w:color w:val="008080"/>
              </w:rPr>
              <w:t>&lt;</w:t>
            </w:r>
            <w:r w:rsidRPr="00CD7F8A">
              <w:rPr>
                <w:color w:val="3F7F7F"/>
              </w:rPr>
              <w:t>style</w:t>
            </w:r>
            <w:r w:rsidRPr="00CD7F8A">
              <w:rPr>
                <w:color w:val="008080"/>
              </w:rPr>
              <w:t>&gt;</w:t>
            </w:r>
          </w:p>
          <w:p w14:paraId="237A6E3F" w14:textId="77777777" w:rsidR="00A36194" w:rsidRPr="00CD7F8A" w:rsidRDefault="00A36194" w:rsidP="00A36194">
            <w:pPr>
              <w:pStyle w:val="a0"/>
            </w:pPr>
            <w:r w:rsidRPr="00CD7F8A">
              <w:rPr>
                <w:color w:val="000000"/>
              </w:rPr>
              <w:t xml:space="preserve">    </w:t>
            </w:r>
            <w:r w:rsidRPr="00CD7F8A">
              <w:rPr>
                <w:color w:val="3F7F7F"/>
              </w:rPr>
              <w:t>table</w:t>
            </w:r>
            <w:r w:rsidRPr="00CD7F8A">
              <w:rPr>
                <w:color w:val="000000"/>
              </w:rPr>
              <w:t xml:space="preserve"> { </w:t>
            </w:r>
            <w:r w:rsidRPr="00CD7F8A">
              <w:rPr>
                <w:color w:val="7F007F"/>
              </w:rPr>
              <w:t>border-collapse</w:t>
            </w:r>
            <w:r w:rsidRPr="00CD7F8A">
              <w:rPr>
                <w:color w:val="000000"/>
              </w:rPr>
              <w:t xml:space="preserve">: </w:t>
            </w:r>
            <w:r w:rsidRPr="00CD7F8A">
              <w:rPr>
                <w:color w:val="2A00E1"/>
              </w:rPr>
              <w:t>collapse</w:t>
            </w:r>
            <w:r w:rsidRPr="00CD7F8A">
              <w:rPr>
                <w:color w:val="000000"/>
              </w:rPr>
              <w:t>; }</w:t>
            </w:r>
          </w:p>
          <w:p w14:paraId="237A6E40" w14:textId="77777777" w:rsidR="00A36194" w:rsidRPr="00CD7F8A" w:rsidRDefault="00A36194" w:rsidP="00A36194">
            <w:pPr>
              <w:pStyle w:val="a0"/>
            </w:pPr>
            <w:r w:rsidRPr="00CD7F8A">
              <w:rPr>
                <w:color w:val="000000"/>
              </w:rPr>
              <w:t xml:space="preserve">    </w:t>
            </w:r>
            <w:r w:rsidRPr="00CD7F8A">
              <w:rPr>
                <w:color w:val="3F7F7F"/>
              </w:rPr>
              <w:t>td</w:t>
            </w:r>
            <w:r w:rsidRPr="00CD7F8A">
              <w:rPr>
                <w:color w:val="000000"/>
              </w:rPr>
              <w:t xml:space="preserve"> { </w:t>
            </w:r>
            <w:r w:rsidRPr="00CD7F8A">
              <w:rPr>
                <w:color w:val="7F007F"/>
              </w:rPr>
              <w:t>padding</w:t>
            </w:r>
            <w:r w:rsidRPr="00CD7F8A">
              <w:rPr>
                <w:color w:val="000000"/>
              </w:rPr>
              <w:t xml:space="preserve">: </w:t>
            </w:r>
            <w:r w:rsidRPr="00CD7F8A">
              <w:rPr>
                <w:color w:val="2A00E1"/>
              </w:rPr>
              <w:t>5px</w:t>
            </w:r>
            <w:r w:rsidRPr="00CD7F8A">
              <w:rPr>
                <w:color w:val="000000"/>
              </w:rPr>
              <w:t xml:space="preserve">; </w:t>
            </w:r>
            <w:r w:rsidRPr="00CD7F8A">
              <w:rPr>
                <w:color w:val="7F007F"/>
              </w:rPr>
              <w:t>border</w:t>
            </w:r>
            <w:r w:rsidRPr="00CD7F8A">
              <w:rPr>
                <w:color w:val="000000"/>
              </w:rPr>
              <w:t xml:space="preserve">: </w:t>
            </w:r>
            <w:r w:rsidRPr="00CD7F8A">
              <w:rPr>
                <w:color w:val="2A00E1"/>
              </w:rPr>
              <w:t>solid 1px gray</w:t>
            </w:r>
            <w:r w:rsidRPr="00CD7F8A">
              <w:rPr>
                <w:color w:val="000000"/>
              </w:rPr>
              <w:t>; }</w:t>
            </w:r>
          </w:p>
          <w:p w14:paraId="237A6E41" w14:textId="77777777" w:rsidR="00A36194" w:rsidRPr="00CD7F8A" w:rsidRDefault="00A36194" w:rsidP="00A36194">
            <w:pPr>
              <w:pStyle w:val="a0"/>
            </w:pPr>
            <w:r w:rsidRPr="00CD7F8A">
              <w:rPr>
                <w:color w:val="008080"/>
              </w:rPr>
              <w:t>&lt;/</w:t>
            </w:r>
            <w:r w:rsidRPr="00CD7F8A">
              <w:rPr>
                <w:color w:val="3F7F7F"/>
              </w:rPr>
              <w:t>style</w:t>
            </w:r>
            <w:r w:rsidRPr="00CD7F8A">
              <w:rPr>
                <w:color w:val="008080"/>
              </w:rPr>
              <w:t>&gt;</w:t>
            </w:r>
          </w:p>
          <w:p w14:paraId="237A6E42" w14:textId="77777777" w:rsidR="00A36194" w:rsidRPr="00CD7F8A" w:rsidRDefault="00A36194" w:rsidP="00A36194">
            <w:pPr>
              <w:pStyle w:val="a0"/>
            </w:pPr>
            <w:r w:rsidRPr="00CD7F8A">
              <w:rPr>
                <w:color w:val="008080"/>
              </w:rPr>
              <w:t>&lt;/</w:t>
            </w:r>
            <w:r w:rsidRPr="00CD7F8A">
              <w:rPr>
                <w:color w:val="3F7F7F"/>
              </w:rPr>
              <w:t>head</w:t>
            </w:r>
            <w:r w:rsidRPr="00CD7F8A">
              <w:rPr>
                <w:color w:val="008080"/>
              </w:rPr>
              <w:t>&gt;</w:t>
            </w:r>
          </w:p>
          <w:p w14:paraId="237A6E43" w14:textId="77777777" w:rsidR="00A36194" w:rsidRPr="00CD7F8A" w:rsidRDefault="00A36194" w:rsidP="00A36194">
            <w:pPr>
              <w:pStyle w:val="a0"/>
            </w:pPr>
            <w:r w:rsidRPr="00CD7F8A">
              <w:rPr>
                <w:color w:val="008080"/>
              </w:rPr>
              <w:t>&lt;</w:t>
            </w:r>
            <w:r w:rsidRPr="00CD7F8A">
              <w:rPr>
                <w:color w:val="3F7F7F"/>
              </w:rPr>
              <w:t>body</w:t>
            </w:r>
            <w:r w:rsidRPr="00CD7F8A">
              <w:rPr>
                <w:color w:val="008080"/>
              </w:rPr>
              <w:t>&gt;</w:t>
            </w:r>
          </w:p>
          <w:p w14:paraId="237A6E44" w14:textId="77777777" w:rsidR="00A36194" w:rsidRPr="00CD7F8A" w:rsidRDefault="00A36194" w:rsidP="00A36194">
            <w:pPr>
              <w:pStyle w:val="a0"/>
            </w:pPr>
          </w:p>
          <w:p w14:paraId="237A6E45" w14:textId="77777777" w:rsidR="00A36194" w:rsidRPr="00CD7F8A" w:rsidRDefault="00A36194" w:rsidP="00A36194">
            <w:pPr>
              <w:pStyle w:val="a0"/>
            </w:pPr>
            <w:r w:rsidRPr="00CD7F8A">
              <w:rPr>
                <w:color w:val="008080"/>
              </w:rPr>
              <w:t>&lt;</w:t>
            </w:r>
            <w:r w:rsidRPr="00CD7F8A">
              <w:rPr>
                <w:color w:val="3F7F7F"/>
              </w:rPr>
              <w:t>table</w:t>
            </w:r>
            <w:r w:rsidRPr="00CD7F8A">
              <w:rPr>
                <w:color w:val="008080"/>
              </w:rPr>
              <w:t>&gt;</w:t>
            </w:r>
          </w:p>
          <w:p w14:paraId="237A6E46" w14:textId="77777777" w:rsidR="00A36194" w:rsidRPr="00CD7F8A" w:rsidRDefault="00A36194" w:rsidP="00A36194">
            <w:pPr>
              <w:pStyle w:val="a0"/>
            </w:pPr>
            <w:r w:rsidRPr="00CD7F8A">
              <w:rPr>
                <w:color w:val="000000"/>
              </w:rPr>
              <w:t xml:space="preserve">  </w:t>
            </w:r>
            <w:r w:rsidRPr="00CD7F8A">
              <w:rPr>
                <w:color w:val="BF5F3F"/>
              </w:rPr>
              <w:t>&lt;%</w:t>
            </w:r>
            <w:r w:rsidRPr="00CD7F8A">
              <w:rPr>
                <w:color w:val="000000"/>
              </w:rPr>
              <w:t xml:space="preserve"> </w:t>
            </w:r>
            <w:r w:rsidRPr="00CD7F8A">
              <w:rPr>
                <w:color w:val="7F0055"/>
              </w:rPr>
              <w:t>for</w:t>
            </w:r>
            <w:r w:rsidRPr="00CD7F8A">
              <w:rPr>
                <w:color w:val="000000"/>
              </w:rPr>
              <w:t xml:space="preserve"> (</w:t>
            </w:r>
            <w:r w:rsidRPr="00CD7F8A">
              <w:rPr>
                <w:color w:val="7F0055"/>
              </w:rPr>
              <w:t>int</w:t>
            </w:r>
            <w:r w:rsidRPr="00CD7F8A">
              <w:rPr>
                <w:color w:val="000000"/>
              </w:rPr>
              <w:t xml:space="preserve"> i=0; i &lt;= 3; ++i) { </w:t>
            </w:r>
            <w:r w:rsidRPr="00CD7F8A">
              <w:rPr>
                <w:color w:val="BF5F3F"/>
              </w:rPr>
              <w:t>%&gt;</w:t>
            </w:r>
          </w:p>
          <w:p w14:paraId="237A6E47" w14:textId="77777777" w:rsidR="00A36194" w:rsidRPr="00CD7F8A" w:rsidRDefault="00A36194" w:rsidP="00A36194">
            <w:pPr>
              <w:pStyle w:val="a0"/>
            </w:pPr>
            <w:r w:rsidRPr="00CD7F8A">
              <w:rPr>
                <w:color w:val="000000"/>
              </w:rPr>
              <w:t xml:space="preserve">    </w:t>
            </w:r>
            <w:r w:rsidRPr="00CD7F8A">
              <w:rPr>
                <w:color w:val="008080"/>
              </w:rPr>
              <w:t>&lt;</w:t>
            </w:r>
            <w:r w:rsidRPr="00CD7F8A">
              <w:rPr>
                <w:color w:val="3F7F7F"/>
              </w:rPr>
              <w:t>tr</w:t>
            </w:r>
            <w:r w:rsidRPr="00CD7F8A">
              <w:rPr>
                <w:color w:val="008080"/>
              </w:rPr>
              <w:t>&gt;</w:t>
            </w:r>
            <w:r w:rsidRPr="00CD7F8A">
              <w:rPr>
                <w:color w:val="000000"/>
              </w:rPr>
              <w:t xml:space="preserve">  </w:t>
            </w:r>
          </w:p>
          <w:p w14:paraId="237A6E48" w14:textId="77777777" w:rsidR="00A36194" w:rsidRPr="00CD7F8A" w:rsidRDefault="00A36194" w:rsidP="00A36194">
            <w:pPr>
              <w:pStyle w:val="a0"/>
            </w:pPr>
            <w:r w:rsidRPr="00CD7F8A">
              <w:rPr>
                <w:color w:val="000000"/>
              </w:rPr>
              <w:t xml:space="preserve">    </w:t>
            </w:r>
            <w:r w:rsidRPr="00CD7F8A">
              <w:rPr>
                <w:color w:val="BF5F3F"/>
              </w:rPr>
              <w:t>&lt;%</w:t>
            </w:r>
            <w:r w:rsidRPr="00CD7F8A">
              <w:rPr>
                <w:color w:val="000000"/>
              </w:rPr>
              <w:t xml:space="preserve"> </w:t>
            </w:r>
            <w:r w:rsidRPr="00CD7F8A">
              <w:rPr>
                <w:color w:val="7F0055"/>
              </w:rPr>
              <w:t>for</w:t>
            </w:r>
            <w:r w:rsidRPr="00CD7F8A">
              <w:rPr>
                <w:color w:val="000000"/>
              </w:rPr>
              <w:t xml:space="preserve"> (</w:t>
            </w:r>
            <w:r w:rsidRPr="00CD7F8A">
              <w:rPr>
                <w:color w:val="7F0055"/>
              </w:rPr>
              <w:t>int</w:t>
            </w:r>
            <w:r w:rsidRPr="00CD7F8A">
              <w:rPr>
                <w:color w:val="000000"/>
              </w:rPr>
              <w:t xml:space="preserve"> j=1; j &lt;= 4; ++j) { </w:t>
            </w:r>
            <w:r w:rsidRPr="00CD7F8A">
              <w:rPr>
                <w:color w:val="BF5F3F"/>
              </w:rPr>
              <w:t>%&gt;</w:t>
            </w:r>
          </w:p>
          <w:p w14:paraId="237A6E49" w14:textId="77777777" w:rsidR="00A36194" w:rsidRPr="00CD7F8A" w:rsidRDefault="00A36194" w:rsidP="00A36194">
            <w:pPr>
              <w:pStyle w:val="a0"/>
            </w:pPr>
            <w:r w:rsidRPr="00CD7F8A">
              <w:rPr>
                <w:color w:val="000000"/>
              </w:rPr>
              <w:t xml:space="preserve">        </w:t>
            </w:r>
            <w:r w:rsidRPr="00CD7F8A">
              <w:rPr>
                <w:color w:val="008080"/>
              </w:rPr>
              <w:t>&lt;</w:t>
            </w:r>
            <w:r w:rsidRPr="00CD7F8A">
              <w:rPr>
                <w:color w:val="3F7F7F"/>
              </w:rPr>
              <w:t>td</w:t>
            </w:r>
            <w:r w:rsidRPr="00CD7F8A">
              <w:rPr>
                <w:color w:val="008080"/>
              </w:rPr>
              <w:t>&gt;</w:t>
            </w:r>
            <w:r w:rsidRPr="00CD7F8A">
              <w:rPr>
                <w:color w:val="BF5F3F"/>
              </w:rPr>
              <w:t>&lt;%=</w:t>
            </w:r>
            <w:r w:rsidRPr="00CD7F8A">
              <w:rPr>
                <w:color w:val="000000"/>
              </w:rPr>
              <w:t xml:space="preserve"> i * 4 + j </w:t>
            </w:r>
            <w:r w:rsidRPr="00CD7F8A">
              <w:rPr>
                <w:color w:val="BF5F3F"/>
              </w:rPr>
              <w:t>%&gt;</w:t>
            </w:r>
            <w:r w:rsidRPr="00CD7F8A">
              <w:rPr>
                <w:color w:val="008080"/>
              </w:rPr>
              <w:t>&lt;/</w:t>
            </w:r>
            <w:r w:rsidRPr="00CD7F8A">
              <w:rPr>
                <w:color w:val="3F7F7F"/>
              </w:rPr>
              <w:t>td</w:t>
            </w:r>
            <w:r w:rsidRPr="00CD7F8A">
              <w:rPr>
                <w:color w:val="008080"/>
              </w:rPr>
              <w:t>&gt;</w:t>
            </w:r>
          </w:p>
          <w:p w14:paraId="237A6E4A" w14:textId="77777777" w:rsidR="00A36194" w:rsidRPr="00CD7F8A" w:rsidRDefault="00A36194" w:rsidP="00A36194">
            <w:pPr>
              <w:pStyle w:val="a0"/>
            </w:pPr>
            <w:r w:rsidRPr="00CD7F8A">
              <w:rPr>
                <w:color w:val="000000"/>
              </w:rPr>
              <w:t xml:space="preserve">    </w:t>
            </w:r>
            <w:r w:rsidRPr="00CD7F8A">
              <w:rPr>
                <w:color w:val="BF5F3F"/>
              </w:rPr>
              <w:t>&lt;%</w:t>
            </w:r>
            <w:r w:rsidRPr="00CD7F8A">
              <w:rPr>
                <w:color w:val="000000"/>
              </w:rPr>
              <w:t xml:space="preserve"> } </w:t>
            </w:r>
            <w:r w:rsidRPr="00CD7F8A">
              <w:rPr>
                <w:color w:val="BF5F3F"/>
              </w:rPr>
              <w:t>%&gt;</w:t>
            </w:r>
          </w:p>
          <w:p w14:paraId="237A6E4B" w14:textId="77777777" w:rsidR="00A36194" w:rsidRPr="00CD7F8A" w:rsidRDefault="00A36194" w:rsidP="00A36194">
            <w:pPr>
              <w:pStyle w:val="a0"/>
            </w:pPr>
            <w:r w:rsidRPr="00CD7F8A">
              <w:rPr>
                <w:color w:val="000000"/>
              </w:rPr>
              <w:t xml:space="preserve">    </w:t>
            </w:r>
            <w:r w:rsidRPr="00CD7F8A">
              <w:rPr>
                <w:color w:val="008080"/>
              </w:rPr>
              <w:t>&lt;/</w:t>
            </w:r>
            <w:r w:rsidRPr="00CD7F8A">
              <w:rPr>
                <w:color w:val="3F7F7F"/>
              </w:rPr>
              <w:t>tr</w:t>
            </w:r>
            <w:r w:rsidRPr="00CD7F8A">
              <w:rPr>
                <w:color w:val="008080"/>
              </w:rPr>
              <w:t>&gt;</w:t>
            </w:r>
          </w:p>
          <w:p w14:paraId="237A6E4C" w14:textId="77777777" w:rsidR="00A36194" w:rsidRPr="00CD7F8A" w:rsidRDefault="00A36194" w:rsidP="00A36194">
            <w:pPr>
              <w:pStyle w:val="a0"/>
            </w:pPr>
            <w:r w:rsidRPr="00CD7F8A">
              <w:rPr>
                <w:color w:val="000000"/>
              </w:rPr>
              <w:t xml:space="preserve">  </w:t>
            </w:r>
            <w:r w:rsidRPr="00CD7F8A">
              <w:rPr>
                <w:color w:val="BF5F3F"/>
              </w:rPr>
              <w:t>&lt;%</w:t>
            </w:r>
            <w:r w:rsidRPr="00CD7F8A">
              <w:rPr>
                <w:color w:val="000000"/>
              </w:rPr>
              <w:t xml:space="preserve"> } </w:t>
            </w:r>
            <w:r w:rsidRPr="00CD7F8A">
              <w:rPr>
                <w:color w:val="BF5F3F"/>
              </w:rPr>
              <w:t>%&gt;</w:t>
            </w:r>
          </w:p>
          <w:p w14:paraId="237A6E4D" w14:textId="77777777" w:rsidR="00A36194" w:rsidRPr="00CD7F8A" w:rsidRDefault="00A36194" w:rsidP="00A36194">
            <w:pPr>
              <w:pStyle w:val="a0"/>
            </w:pPr>
            <w:r w:rsidRPr="00CD7F8A">
              <w:rPr>
                <w:color w:val="008080"/>
              </w:rPr>
              <w:t>&lt;/</w:t>
            </w:r>
            <w:r w:rsidRPr="00CD7F8A">
              <w:rPr>
                <w:color w:val="3F7F7F"/>
              </w:rPr>
              <w:t>table</w:t>
            </w:r>
            <w:r w:rsidRPr="00CD7F8A">
              <w:rPr>
                <w:color w:val="008080"/>
              </w:rPr>
              <w:t>&gt;</w:t>
            </w:r>
          </w:p>
          <w:p w14:paraId="237A6E4E" w14:textId="77777777" w:rsidR="00A36194" w:rsidRPr="00CD7F8A" w:rsidRDefault="00A36194" w:rsidP="00A36194">
            <w:pPr>
              <w:pStyle w:val="a0"/>
            </w:pPr>
          </w:p>
          <w:p w14:paraId="237A6E4F" w14:textId="77777777" w:rsidR="00A36194" w:rsidRPr="00CD7F8A" w:rsidRDefault="00A36194" w:rsidP="00A36194">
            <w:pPr>
              <w:pStyle w:val="a0"/>
            </w:pPr>
            <w:r w:rsidRPr="00CD7F8A">
              <w:rPr>
                <w:color w:val="008080"/>
              </w:rPr>
              <w:t>&lt;/</w:t>
            </w:r>
            <w:r w:rsidRPr="00CD7F8A">
              <w:rPr>
                <w:color w:val="3F7F7F"/>
              </w:rPr>
              <w:t>body</w:t>
            </w:r>
            <w:r w:rsidRPr="00CD7F8A">
              <w:rPr>
                <w:color w:val="008080"/>
              </w:rPr>
              <w:t>&gt;</w:t>
            </w:r>
          </w:p>
          <w:p w14:paraId="237A6E50" w14:textId="77777777" w:rsidR="00A36194" w:rsidRPr="00CD7F8A" w:rsidRDefault="00A36194" w:rsidP="00A36194">
            <w:pPr>
              <w:pStyle w:val="a0"/>
            </w:pPr>
            <w:r w:rsidRPr="00CD7F8A">
              <w:rPr>
                <w:color w:val="008080"/>
              </w:rPr>
              <w:t>&lt;/</w:t>
            </w:r>
            <w:r w:rsidRPr="00CD7F8A">
              <w:rPr>
                <w:color w:val="3F7F7F"/>
              </w:rPr>
              <w:t>html</w:t>
            </w:r>
            <w:r w:rsidRPr="00CD7F8A">
              <w:rPr>
                <w:color w:val="008080"/>
              </w:rPr>
              <w:t>&gt;</w:t>
            </w:r>
          </w:p>
        </w:tc>
      </w:tr>
    </w:tbl>
    <w:p w14:paraId="237A6E52" w14:textId="5A04EE1D" w:rsidR="00A36194" w:rsidRDefault="00A36194" w:rsidP="00A36194"/>
    <w:p w14:paraId="0A2FAFCC" w14:textId="3A8B8B2F" w:rsidR="00C94B11" w:rsidRDefault="00C94B11" w:rsidP="00A361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4B11" w14:paraId="4968BEFE" w14:textId="77777777" w:rsidTr="00C94B11">
        <w:tc>
          <w:tcPr>
            <w:tcW w:w="10664" w:type="dxa"/>
          </w:tcPr>
          <w:p w14:paraId="7D2A67C6" w14:textId="55883477" w:rsidR="00C94B11" w:rsidRPr="00CD7F8A" w:rsidRDefault="00C94B11" w:rsidP="00C94B11">
            <w:pPr>
              <w:pStyle w:val="a0"/>
            </w:pPr>
            <w:r w:rsidRPr="00CD7F8A">
              <w:rPr>
                <w:color w:val="BF5F3F"/>
              </w:rPr>
              <w:t>&lt;%</w:t>
            </w:r>
            <w:r w:rsidRPr="00CD7F8A">
              <w:rPr>
                <w:color w:val="000000"/>
              </w:rPr>
              <w:t xml:space="preserve"> </w:t>
            </w:r>
            <w:r w:rsidRPr="00CD7F8A">
              <w:rPr>
                <w:color w:val="7F0055"/>
              </w:rPr>
              <w:t>for</w:t>
            </w:r>
            <w:r w:rsidRPr="00CD7F8A">
              <w:rPr>
                <w:color w:val="000000"/>
              </w:rPr>
              <w:t xml:space="preserve"> (</w:t>
            </w:r>
            <w:r w:rsidRPr="00CD7F8A">
              <w:rPr>
                <w:color w:val="7F0055"/>
              </w:rPr>
              <w:t>int</w:t>
            </w:r>
            <w:r w:rsidRPr="00CD7F8A">
              <w:rPr>
                <w:color w:val="000000"/>
              </w:rPr>
              <w:t xml:space="preserve"> i=0; i &lt;= 3; ++i) { </w:t>
            </w:r>
            <w:r w:rsidRPr="00CD7F8A">
              <w:rPr>
                <w:color w:val="BF5F3F"/>
              </w:rPr>
              <w:t>%&gt;</w:t>
            </w:r>
          </w:p>
          <w:p w14:paraId="5EDC17A8" w14:textId="77777777" w:rsidR="00C94B11" w:rsidRPr="00CD7F8A" w:rsidRDefault="00C94B11" w:rsidP="00C94B11">
            <w:pPr>
              <w:pStyle w:val="a0"/>
            </w:pPr>
            <w:r w:rsidRPr="00CD7F8A">
              <w:rPr>
                <w:color w:val="000000"/>
              </w:rPr>
              <w:t xml:space="preserve">    </w:t>
            </w:r>
            <w:r w:rsidRPr="00CD7F8A">
              <w:rPr>
                <w:color w:val="008080"/>
              </w:rPr>
              <w:t>&lt;</w:t>
            </w:r>
            <w:r w:rsidRPr="00CD7F8A">
              <w:rPr>
                <w:color w:val="3F7F7F"/>
              </w:rPr>
              <w:t>tr</w:t>
            </w:r>
            <w:r w:rsidRPr="00CD7F8A">
              <w:rPr>
                <w:color w:val="008080"/>
              </w:rPr>
              <w:t>&gt;</w:t>
            </w:r>
            <w:r w:rsidRPr="00CD7F8A">
              <w:rPr>
                <w:color w:val="000000"/>
              </w:rPr>
              <w:t xml:space="preserve">  </w:t>
            </w:r>
          </w:p>
          <w:p w14:paraId="3C846445" w14:textId="77777777" w:rsidR="00C94B11" w:rsidRPr="00CD7F8A" w:rsidRDefault="00C94B11" w:rsidP="00C94B11">
            <w:pPr>
              <w:pStyle w:val="a0"/>
            </w:pPr>
            <w:r w:rsidRPr="00CD7F8A">
              <w:rPr>
                <w:color w:val="000000"/>
              </w:rPr>
              <w:t xml:space="preserve">    </w:t>
            </w:r>
            <w:r w:rsidRPr="00CD7F8A">
              <w:rPr>
                <w:color w:val="BF5F3F"/>
              </w:rPr>
              <w:t>&lt;%</w:t>
            </w:r>
            <w:r w:rsidRPr="00CD7F8A">
              <w:rPr>
                <w:color w:val="000000"/>
              </w:rPr>
              <w:t xml:space="preserve"> </w:t>
            </w:r>
            <w:r w:rsidRPr="00CD7F8A">
              <w:rPr>
                <w:color w:val="7F0055"/>
              </w:rPr>
              <w:t>for</w:t>
            </w:r>
            <w:r w:rsidRPr="00CD7F8A">
              <w:rPr>
                <w:color w:val="000000"/>
              </w:rPr>
              <w:t xml:space="preserve"> (</w:t>
            </w:r>
            <w:r w:rsidRPr="00CD7F8A">
              <w:rPr>
                <w:color w:val="7F0055"/>
              </w:rPr>
              <w:t>int</w:t>
            </w:r>
            <w:r w:rsidRPr="00CD7F8A">
              <w:rPr>
                <w:color w:val="000000"/>
              </w:rPr>
              <w:t xml:space="preserve"> j=1; j &lt;= 4; ++j) { </w:t>
            </w:r>
            <w:r w:rsidRPr="00CD7F8A">
              <w:rPr>
                <w:color w:val="BF5F3F"/>
              </w:rPr>
              <w:t>%&gt;</w:t>
            </w:r>
          </w:p>
          <w:p w14:paraId="3E07758C" w14:textId="77777777" w:rsidR="00C94B11" w:rsidRPr="00CD7F8A" w:rsidRDefault="00C94B11" w:rsidP="00C94B11">
            <w:pPr>
              <w:pStyle w:val="a0"/>
            </w:pPr>
            <w:r w:rsidRPr="00CD7F8A">
              <w:rPr>
                <w:color w:val="000000"/>
              </w:rPr>
              <w:t xml:space="preserve">        </w:t>
            </w:r>
            <w:r w:rsidRPr="00CD7F8A">
              <w:rPr>
                <w:color w:val="008080"/>
              </w:rPr>
              <w:t>&lt;</w:t>
            </w:r>
            <w:r w:rsidRPr="00CD7F8A">
              <w:rPr>
                <w:color w:val="3F7F7F"/>
              </w:rPr>
              <w:t>td</w:t>
            </w:r>
            <w:r w:rsidRPr="00CD7F8A">
              <w:rPr>
                <w:color w:val="008080"/>
              </w:rPr>
              <w:t>&gt;</w:t>
            </w:r>
            <w:r w:rsidRPr="00CD7F8A">
              <w:rPr>
                <w:color w:val="BF5F3F"/>
              </w:rPr>
              <w:t>&lt;%=</w:t>
            </w:r>
            <w:r w:rsidRPr="00CD7F8A">
              <w:rPr>
                <w:color w:val="000000"/>
              </w:rPr>
              <w:t xml:space="preserve"> i * 4 + j </w:t>
            </w:r>
            <w:r w:rsidRPr="00CD7F8A">
              <w:rPr>
                <w:color w:val="BF5F3F"/>
              </w:rPr>
              <w:t>%&gt;</w:t>
            </w:r>
            <w:r w:rsidRPr="00CD7F8A">
              <w:rPr>
                <w:color w:val="008080"/>
              </w:rPr>
              <w:t>&lt;/</w:t>
            </w:r>
            <w:r w:rsidRPr="00CD7F8A">
              <w:rPr>
                <w:color w:val="3F7F7F"/>
              </w:rPr>
              <w:t>td</w:t>
            </w:r>
            <w:r w:rsidRPr="00CD7F8A">
              <w:rPr>
                <w:color w:val="008080"/>
              </w:rPr>
              <w:t>&gt;</w:t>
            </w:r>
          </w:p>
          <w:p w14:paraId="3F354477" w14:textId="77777777" w:rsidR="00C94B11" w:rsidRPr="00CD7F8A" w:rsidRDefault="00C94B11" w:rsidP="00C94B11">
            <w:pPr>
              <w:pStyle w:val="a0"/>
            </w:pPr>
            <w:r w:rsidRPr="00CD7F8A">
              <w:rPr>
                <w:color w:val="000000"/>
              </w:rPr>
              <w:t xml:space="preserve">    </w:t>
            </w:r>
            <w:r w:rsidRPr="00CD7F8A">
              <w:rPr>
                <w:color w:val="BF5F3F"/>
              </w:rPr>
              <w:t>&lt;%</w:t>
            </w:r>
            <w:r w:rsidRPr="00CD7F8A">
              <w:rPr>
                <w:color w:val="000000"/>
              </w:rPr>
              <w:t xml:space="preserve"> } </w:t>
            </w:r>
            <w:r w:rsidRPr="00CD7F8A">
              <w:rPr>
                <w:color w:val="BF5F3F"/>
              </w:rPr>
              <w:t>%&gt;</w:t>
            </w:r>
          </w:p>
          <w:p w14:paraId="79906371" w14:textId="77777777" w:rsidR="00C94B11" w:rsidRPr="00CD7F8A" w:rsidRDefault="00C94B11" w:rsidP="00C94B11">
            <w:pPr>
              <w:pStyle w:val="a0"/>
            </w:pPr>
            <w:r w:rsidRPr="00CD7F8A">
              <w:rPr>
                <w:color w:val="000000"/>
              </w:rPr>
              <w:t xml:space="preserve">    </w:t>
            </w:r>
            <w:r w:rsidRPr="00CD7F8A">
              <w:rPr>
                <w:color w:val="008080"/>
              </w:rPr>
              <w:t>&lt;/</w:t>
            </w:r>
            <w:r w:rsidRPr="00CD7F8A">
              <w:rPr>
                <w:color w:val="3F7F7F"/>
              </w:rPr>
              <w:t>tr</w:t>
            </w:r>
            <w:r w:rsidRPr="00CD7F8A">
              <w:rPr>
                <w:color w:val="008080"/>
              </w:rPr>
              <w:t>&gt;</w:t>
            </w:r>
          </w:p>
          <w:p w14:paraId="7E3B70F1" w14:textId="0039B3C3" w:rsidR="00C94B11" w:rsidRDefault="00C94B11" w:rsidP="00C94B11">
            <w:r w:rsidRPr="00CD7F8A">
              <w:rPr>
                <w:color w:val="BF5F3F"/>
              </w:rPr>
              <w:t>&lt;%</w:t>
            </w:r>
            <w:r w:rsidRPr="00CD7F8A">
              <w:rPr>
                <w:color w:val="000000"/>
              </w:rPr>
              <w:t xml:space="preserve"> } </w:t>
            </w:r>
            <w:r w:rsidRPr="00CD7F8A">
              <w:rPr>
                <w:color w:val="BF5F3F"/>
              </w:rPr>
              <w:t>%&gt;</w:t>
            </w:r>
          </w:p>
        </w:tc>
      </w:tr>
    </w:tbl>
    <w:p w14:paraId="2E989A6F" w14:textId="77777777" w:rsidR="00C94B11" w:rsidRDefault="00C94B11" w:rsidP="00A36194"/>
    <w:p w14:paraId="16675CB9" w14:textId="09EF8F1E" w:rsidR="00C94B11" w:rsidRDefault="00C94B11" w:rsidP="00A36194">
      <w:r>
        <w:rPr>
          <w:rFonts w:hint="eastAsia"/>
        </w:rPr>
        <w:t>위 코드는 아래의 코드와 동일하다.</w:t>
      </w:r>
    </w:p>
    <w:p w14:paraId="465229A5" w14:textId="77777777" w:rsidR="00C94B11" w:rsidRDefault="00C94B11" w:rsidP="00A361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4B11" w14:paraId="00E267BB" w14:textId="77777777" w:rsidTr="00C94B11">
        <w:tc>
          <w:tcPr>
            <w:tcW w:w="10664" w:type="dxa"/>
          </w:tcPr>
          <w:p w14:paraId="7C6DB087" w14:textId="77777777" w:rsidR="00C94B11" w:rsidRDefault="00C94B11" w:rsidP="00C94B11">
            <w:pPr>
              <w:pStyle w:val="a0"/>
              <w:rPr>
                <w:color w:val="000000"/>
              </w:rPr>
            </w:pPr>
            <w:r w:rsidRPr="00CD7F8A">
              <w:rPr>
                <w:color w:val="BF5F3F"/>
              </w:rPr>
              <w:t>&lt;%</w:t>
            </w:r>
            <w:r w:rsidRPr="00CD7F8A">
              <w:rPr>
                <w:color w:val="000000"/>
              </w:rPr>
              <w:t xml:space="preserve"> </w:t>
            </w:r>
          </w:p>
          <w:p w14:paraId="5E274973" w14:textId="7904867C" w:rsidR="00C94B11" w:rsidRPr="00CD7F8A" w:rsidRDefault="00C94B11" w:rsidP="00C94B11">
            <w:pPr>
              <w:pStyle w:val="a0"/>
            </w:pPr>
            <w:r w:rsidRPr="00CD7F8A">
              <w:rPr>
                <w:color w:val="7F0055"/>
              </w:rPr>
              <w:t>for</w:t>
            </w:r>
            <w:r w:rsidRPr="00CD7F8A">
              <w:rPr>
                <w:color w:val="000000"/>
              </w:rPr>
              <w:t xml:space="preserve"> (</w:t>
            </w:r>
            <w:r w:rsidRPr="00CD7F8A">
              <w:rPr>
                <w:color w:val="7F0055"/>
              </w:rPr>
              <w:t>int</w:t>
            </w:r>
            <w:r w:rsidRPr="00CD7F8A">
              <w:rPr>
                <w:color w:val="000000"/>
              </w:rPr>
              <w:t xml:space="preserve"> i=0; i &lt;= 3; ++i) { </w:t>
            </w:r>
          </w:p>
          <w:p w14:paraId="2439A64F" w14:textId="657AC1FC" w:rsidR="00C94B11" w:rsidRPr="00CD7F8A" w:rsidRDefault="00C94B11" w:rsidP="00C94B11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out.println("</w:t>
            </w:r>
            <w:r w:rsidRPr="00CD7F8A">
              <w:rPr>
                <w:color w:val="008080"/>
              </w:rPr>
              <w:t>&lt;</w:t>
            </w:r>
            <w:r w:rsidRPr="00CD7F8A">
              <w:rPr>
                <w:color w:val="3F7F7F"/>
              </w:rPr>
              <w:t>tr</w:t>
            </w:r>
            <w:r w:rsidRPr="00CD7F8A">
              <w:rPr>
                <w:color w:val="008080"/>
              </w:rPr>
              <w:t>&gt;</w:t>
            </w:r>
            <w:r>
              <w:rPr>
                <w:color w:val="000000"/>
              </w:rPr>
              <w:t>");</w:t>
            </w:r>
          </w:p>
          <w:p w14:paraId="52ADDCE5" w14:textId="7124DCA7" w:rsidR="00C94B11" w:rsidRPr="00CD7F8A" w:rsidRDefault="00C94B11" w:rsidP="00C94B11">
            <w:pPr>
              <w:pStyle w:val="a0"/>
            </w:pPr>
            <w:r w:rsidRPr="00CD7F8A">
              <w:rPr>
                <w:color w:val="000000"/>
              </w:rPr>
              <w:t xml:space="preserve">    </w:t>
            </w:r>
            <w:r w:rsidRPr="00CD7F8A">
              <w:rPr>
                <w:color w:val="7F0055"/>
              </w:rPr>
              <w:t>for</w:t>
            </w:r>
            <w:r w:rsidRPr="00CD7F8A">
              <w:rPr>
                <w:color w:val="000000"/>
              </w:rPr>
              <w:t xml:space="preserve"> (</w:t>
            </w:r>
            <w:r w:rsidRPr="00CD7F8A"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j=1; j &lt;= 4; ++j) {</w:t>
            </w:r>
          </w:p>
          <w:p w14:paraId="40192B5B" w14:textId="2DCEB94A" w:rsidR="00C94B11" w:rsidRDefault="00C94B11" w:rsidP="00C94B11">
            <w:pPr>
              <w:pStyle w:val="a0"/>
              <w:rPr>
                <w:color w:val="008080"/>
              </w:rPr>
            </w:pPr>
            <w:r w:rsidRPr="00CD7F8A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    out.print("</w:t>
            </w:r>
            <w:r w:rsidRPr="00CD7F8A">
              <w:rPr>
                <w:color w:val="008080"/>
              </w:rPr>
              <w:t>&lt;</w:t>
            </w:r>
            <w:r w:rsidRPr="00CD7F8A">
              <w:rPr>
                <w:color w:val="3F7F7F"/>
              </w:rPr>
              <w:t>td</w:t>
            </w:r>
            <w:r w:rsidRPr="00CD7F8A">
              <w:rPr>
                <w:color w:val="008080"/>
              </w:rPr>
              <w:t>&gt;</w:t>
            </w:r>
            <w:r>
              <w:rPr>
                <w:color w:val="008080"/>
              </w:rPr>
              <w:t>");</w:t>
            </w:r>
          </w:p>
          <w:p w14:paraId="07989D82" w14:textId="3668A318" w:rsidR="00C94B11" w:rsidRDefault="00C94B11" w:rsidP="00C94B11">
            <w:pPr>
              <w:pStyle w:val="a0"/>
              <w:rPr>
                <w:color w:val="000000"/>
              </w:rPr>
            </w:pPr>
            <w:r>
              <w:rPr>
                <w:color w:val="008080"/>
              </w:rPr>
              <w:t xml:space="preserve">        </w:t>
            </w:r>
            <w:r w:rsidRPr="00C94B11">
              <w:t>out</w:t>
            </w:r>
            <w:r>
              <w:t>.print(</w:t>
            </w:r>
            <w:r w:rsidRPr="00CD7F8A">
              <w:rPr>
                <w:color w:val="000000"/>
              </w:rPr>
              <w:t xml:space="preserve"> i * 4 + j </w:t>
            </w:r>
            <w:r>
              <w:rPr>
                <w:color w:val="000000"/>
              </w:rPr>
              <w:t>)</w:t>
            </w:r>
          </w:p>
          <w:p w14:paraId="73001FDF" w14:textId="7625B0FE" w:rsidR="00C94B11" w:rsidRPr="00CD7F8A" w:rsidRDefault="00C94B11" w:rsidP="00C94B11">
            <w:pPr>
              <w:pStyle w:val="a0"/>
            </w:pPr>
            <w:r>
              <w:rPr>
                <w:color w:val="000000"/>
              </w:rPr>
              <w:t xml:space="preserve">        out.println("</w:t>
            </w:r>
            <w:r w:rsidRPr="00CD7F8A">
              <w:rPr>
                <w:color w:val="008080"/>
              </w:rPr>
              <w:t>&lt;/</w:t>
            </w:r>
            <w:r w:rsidRPr="00CD7F8A">
              <w:rPr>
                <w:color w:val="3F7F7F"/>
              </w:rPr>
              <w:t>td</w:t>
            </w:r>
            <w:r w:rsidRPr="00CD7F8A">
              <w:rPr>
                <w:color w:val="008080"/>
              </w:rPr>
              <w:t>&gt;</w:t>
            </w:r>
            <w:r>
              <w:rPr>
                <w:color w:val="008080"/>
              </w:rPr>
              <w:t>"</w:t>
            </w:r>
            <w:r w:rsidRPr="00C94B11">
              <w:t>);</w:t>
            </w:r>
          </w:p>
          <w:p w14:paraId="66D39051" w14:textId="261BBE54" w:rsidR="00C94B11" w:rsidRPr="00CD7F8A" w:rsidRDefault="00C94B11" w:rsidP="00C94B11">
            <w:pPr>
              <w:pStyle w:val="a0"/>
            </w:pPr>
            <w:r w:rsidRPr="00CD7F8A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14:paraId="5D545940" w14:textId="2351AADD" w:rsidR="00C94B11" w:rsidRPr="00CD7F8A" w:rsidRDefault="00C94B11" w:rsidP="00C94B11">
            <w:pPr>
              <w:pStyle w:val="a0"/>
            </w:pPr>
            <w:r>
              <w:rPr>
                <w:color w:val="000000"/>
              </w:rPr>
              <w:t xml:space="preserve">  </w:t>
            </w:r>
            <w:r w:rsidRPr="00CD7F8A"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out.println("</w:t>
            </w:r>
            <w:r w:rsidRPr="00CD7F8A">
              <w:rPr>
                <w:color w:val="008080"/>
              </w:rPr>
              <w:t>&lt;/</w:t>
            </w:r>
            <w:r w:rsidRPr="00CD7F8A">
              <w:rPr>
                <w:color w:val="3F7F7F"/>
              </w:rPr>
              <w:t>tr</w:t>
            </w:r>
            <w:r w:rsidRPr="00CD7F8A">
              <w:rPr>
                <w:color w:val="008080"/>
              </w:rPr>
              <w:t>&gt;</w:t>
            </w:r>
            <w:r w:rsidRPr="00C94B11">
              <w:t>");</w:t>
            </w:r>
          </w:p>
          <w:p w14:paraId="4215E126" w14:textId="2E2C55B9" w:rsidR="00C94B11" w:rsidRDefault="00C94B11" w:rsidP="00C94B11">
            <w:pPr>
              <w:rPr>
                <w:color w:val="000000"/>
              </w:rPr>
            </w:pPr>
            <w:r w:rsidRPr="00CD7F8A">
              <w:rPr>
                <w:color w:val="000000"/>
              </w:rPr>
              <w:t>}</w:t>
            </w:r>
          </w:p>
          <w:p w14:paraId="6FEA0C2F" w14:textId="486B9EF9" w:rsidR="00C94B11" w:rsidRDefault="00C94B11" w:rsidP="00C94B11">
            <w:r w:rsidRPr="00CD7F8A">
              <w:rPr>
                <w:color w:val="BF5F3F"/>
              </w:rPr>
              <w:t>%&gt;</w:t>
            </w:r>
          </w:p>
        </w:tc>
      </w:tr>
    </w:tbl>
    <w:p w14:paraId="5CC698E1" w14:textId="39DE796D" w:rsidR="00C94B11" w:rsidRDefault="00C94B11" w:rsidP="00A36194"/>
    <w:p w14:paraId="26E52EEE" w14:textId="5250BA92" w:rsidR="00C94B11" w:rsidRDefault="00C94B11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5236CD92" w14:textId="77777777" w:rsidR="00C94B11" w:rsidRDefault="00C94B11" w:rsidP="00A36194"/>
    <w:p w14:paraId="237A6E5D" w14:textId="0350EA3D" w:rsidR="00A36194" w:rsidRDefault="00E320DE" w:rsidP="00A36194">
      <w:r>
        <w:rPr>
          <w:noProof/>
        </w:rPr>
        <w:drawing>
          <wp:inline distT="0" distB="0" distL="0" distR="0" wp14:anchorId="237A7041" wp14:editId="237A7042">
            <wp:extent cx="3448050" cy="18192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6E5F" w14:textId="780B5AB0" w:rsidR="00A36194" w:rsidRDefault="00A36194" w:rsidP="00A36194"/>
    <w:p w14:paraId="237A6E62" w14:textId="60A56598" w:rsidR="00A36194" w:rsidRDefault="00A36194" w:rsidP="00A36194">
      <w:pPr>
        <w:pStyle w:val="Heading3"/>
      </w:pPr>
      <w:r>
        <w:rPr>
          <w:rFonts w:hint="eastAsia"/>
        </w:rPr>
        <w:t>실행결과</w:t>
      </w:r>
      <w:r>
        <w:rPr>
          <w:rFonts w:hint="eastAsia"/>
        </w:rPr>
        <w:t xml:space="preserve"> </w:t>
      </w:r>
      <w:r>
        <w:rPr>
          <w:rFonts w:hint="eastAsia"/>
        </w:rPr>
        <w:t>소스보기</w:t>
      </w:r>
    </w:p>
    <w:p w14:paraId="237A6E63" w14:textId="77777777" w:rsidR="00A36194" w:rsidRDefault="00A36194" w:rsidP="00A36194">
      <w:pPr>
        <w:pStyle w:val="a"/>
      </w:pPr>
      <w:r>
        <w:t>&lt;!DOCTYPE html&gt;</w:t>
      </w:r>
    </w:p>
    <w:p w14:paraId="237A6E64" w14:textId="77777777" w:rsidR="00A36194" w:rsidRDefault="00A36194" w:rsidP="00A36194">
      <w:pPr>
        <w:pStyle w:val="a"/>
      </w:pPr>
      <w:r>
        <w:t>&lt;html&gt;</w:t>
      </w:r>
    </w:p>
    <w:p w14:paraId="237A6E65" w14:textId="77777777" w:rsidR="00A36194" w:rsidRDefault="00A36194" w:rsidP="00A36194">
      <w:pPr>
        <w:pStyle w:val="a"/>
      </w:pPr>
      <w:r>
        <w:t>&lt;head&gt;</w:t>
      </w:r>
    </w:p>
    <w:p w14:paraId="237A6E66" w14:textId="77777777" w:rsidR="00A36194" w:rsidRDefault="00A36194" w:rsidP="00A36194">
      <w:pPr>
        <w:pStyle w:val="a"/>
      </w:pPr>
      <w:r>
        <w:t>&lt;meta http-equiv="Content-Type" content="text/html; charset=UTF-8"&gt;</w:t>
      </w:r>
    </w:p>
    <w:p w14:paraId="237A6E67" w14:textId="77777777" w:rsidR="00A36194" w:rsidRDefault="00A36194" w:rsidP="00A36194">
      <w:pPr>
        <w:pStyle w:val="a"/>
      </w:pPr>
      <w:r>
        <w:t>&lt;title&gt;lecture1&lt;/title&gt;</w:t>
      </w:r>
    </w:p>
    <w:p w14:paraId="237A6E68" w14:textId="77777777" w:rsidR="00A36194" w:rsidRDefault="00A36194" w:rsidP="00A36194">
      <w:pPr>
        <w:pStyle w:val="a"/>
      </w:pPr>
      <w:r>
        <w:t>&lt;style&gt;</w:t>
      </w:r>
    </w:p>
    <w:p w14:paraId="237A6E69" w14:textId="77777777" w:rsidR="00A36194" w:rsidRDefault="00A36194" w:rsidP="00A36194">
      <w:pPr>
        <w:pStyle w:val="a"/>
      </w:pPr>
      <w:r>
        <w:t xml:space="preserve">    table { border-collapse: collapse; }</w:t>
      </w:r>
    </w:p>
    <w:p w14:paraId="237A6E6A" w14:textId="77777777" w:rsidR="00A36194" w:rsidRDefault="00A36194" w:rsidP="00A36194">
      <w:pPr>
        <w:pStyle w:val="a"/>
      </w:pPr>
      <w:r>
        <w:t xml:space="preserve">    td { padding: 5px; border: solid 1px gray; }</w:t>
      </w:r>
    </w:p>
    <w:p w14:paraId="237A6E6B" w14:textId="77777777" w:rsidR="00A36194" w:rsidRDefault="00A36194" w:rsidP="00A36194">
      <w:pPr>
        <w:pStyle w:val="a"/>
      </w:pPr>
      <w:r>
        <w:t>&lt;/style&gt;</w:t>
      </w:r>
    </w:p>
    <w:p w14:paraId="237A6E6C" w14:textId="77777777" w:rsidR="00A36194" w:rsidRDefault="00A36194" w:rsidP="00A36194">
      <w:pPr>
        <w:pStyle w:val="a"/>
      </w:pPr>
      <w:r>
        <w:t>&lt;/head&gt;</w:t>
      </w:r>
    </w:p>
    <w:p w14:paraId="237A6E6D" w14:textId="77777777" w:rsidR="00A36194" w:rsidRDefault="00A36194" w:rsidP="00A36194">
      <w:pPr>
        <w:pStyle w:val="a"/>
      </w:pPr>
      <w:r>
        <w:t>&lt;body&gt;</w:t>
      </w:r>
    </w:p>
    <w:p w14:paraId="237A6E6E" w14:textId="77777777" w:rsidR="00A36194" w:rsidRDefault="00A36194" w:rsidP="00A36194">
      <w:pPr>
        <w:pStyle w:val="a"/>
      </w:pPr>
    </w:p>
    <w:p w14:paraId="237A6E6F" w14:textId="77777777" w:rsidR="00A36194" w:rsidRDefault="00A36194" w:rsidP="00A36194">
      <w:pPr>
        <w:pStyle w:val="a"/>
      </w:pPr>
      <w:r>
        <w:t>&lt;table&gt;</w:t>
      </w:r>
    </w:p>
    <w:p w14:paraId="237A6E70" w14:textId="77777777" w:rsidR="00A36194" w:rsidRDefault="00A36194" w:rsidP="00A36194">
      <w:pPr>
        <w:pStyle w:val="a"/>
      </w:pPr>
      <w:r>
        <w:t xml:space="preserve">    &lt;tr&gt;  </w:t>
      </w:r>
    </w:p>
    <w:p w14:paraId="237A6E71" w14:textId="77777777" w:rsidR="00A36194" w:rsidRDefault="00A36194" w:rsidP="00A36194">
      <w:pPr>
        <w:pStyle w:val="a"/>
      </w:pPr>
      <w:r>
        <w:t xml:space="preserve">        &lt;td&gt;1&lt;/td&gt;</w:t>
      </w:r>
    </w:p>
    <w:p w14:paraId="237A6E72" w14:textId="77777777" w:rsidR="00A36194" w:rsidRDefault="00A36194" w:rsidP="00A36194">
      <w:pPr>
        <w:pStyle w:val="a"/>
      </w:pPr>
      <w:r>
        <w:t xml:space="preserve">        &lt;td&gt;2&lt;/td&gt;</w:t>
      </w:r>
    </w:p>
    <w:p w14:paraId="237A6E73" w14:textId="77777777" w:rsidR="00A36194" w:rsidRDefault="00A36194" w:rsidP="00A36194">
      <w:pPr>
        <w:pStyle w:val="a"/>
      </w:pPr>
      <w:r>
        <w:t xml:space="preserve">        &lt;td&gt;3&lt;/td&gt;</w:t>
      </w:r>
    </w:p>
    <w:p w14:paraId="237A6E74" w14:textId="77777777" w:rsidR="00A36194" w:rsidRDefault="00A36194" w:rsidP="00A36194">
      <w:pPr>
        <w:pStyle w:val="a"/>
      </w:pPr>
      <w:r>
        <w:t xml:space="preserve">        &lt;td&gt;4&lt;/td&gt;</w:t>
      </w:r>
    </w:p>
    <w:p w14:paraId="237A6E75" w14:textId="77777777" w:rsidR="00A36194" w:rsidRDefault="00A36194" w:rsidP="00A36194">
      <w:pPr>
        <w:pStyle w:val="a"/>
      </w:pPr>
      <w:r>
        <w:t xml:space="preserve">    &lt;/tr&gt;</w:t>
      </w:r>
    </w:p>
    <w:p w14:paraId="237A6E76" w14:textId="77777777" w:rsidR="00A36194" w:rsidRDefault="00A36194" w:rsidP="00A36194">
      <w:pPr>
        <w:pStyle w:val="a"/>
      </w:pPr>
      <w:r>
        <w:t xml:space="preserve">    &lt;tr&gt;  </w:t>
      </w:r>
    </w:p>
    <w:p w14:paraId="237A6E77" w14:textId="77777777" w:rsidR="00A36194" w:rsidRDefault="00A36194" w:rsidP="00A36194">
      <w:pPr>
        <w:pStyle w:val="a"/>
      </w:pPr>
      <w:r>
        <w:t xml:space="preserve">        &lt;td&gt;5&lt;/td&gt;</w:t>
      </w:r>
    </w:p>
    <w:p w14:paraId="237A6E78" w14:textId="77777777" w:rsidR="00A36194" w:rsidRDefault="00A36194" w:rsidP="00A36194">
      <w:pPr>
        <w:pStyle w:val="a"/>
      </w:pPr>
      <w:r>
        <w:t xml:space="preserve">        &lt;td&gt;6&lt;/td&gt;</w:t>
      </w:r>
    </w:p>
    <w:p w14:paraId="237A6E79" w14:textId="77777777" w:rsidR="00A36194" w:rsidRDefault="00A36194" w:rsidP="00A36194">
      <w:pPr>
        <w:pStyle w:val="a"/>
      </w:pPr>
      <w:r>
        <w:t xml:space="preserve">        &lt;td&gt;7&lt;/td&gt;</w:t>
      </w:r>
    </w:p>
    <w:p w14:paraId="237A6E7A" w14:textId="77777777" w:rsidR="00A36194" w:rsidRDefault="00A36194" w:rsidP="00A36194">
      <w:pPr>
        <w:pStyle w:val="a"/>
      </w:pPr>
      <w:r>
        <w:t xml:space="preserve">        &lt;td&gt;8&lt;/td&gt;</w:t>
      </w:r>
    </w:p>
    <w:p w14:paraId="237A6E7B" w14:textId="77777777" w:rsidR="00A36194" w:rsidRDefault="00A36194" w:rsidP="00A36194">
      <w:pPr>
        <w:pStyle w:val="a"/>
      </w:pPr>
      <w:r>
        <w:t xml:space="preserve">    &lt;/tr&gt;</w:t>
      </w:r>
    </w:p>
    <w:p w14:paraId="237A6E7C" w14:textId="77777777" w:rsidR="00A36194" w:rsidRDefault="00A36194" w:rsidP="00A36194">
      <w:pPr>
        <w:pStyle w:val="a"/>
      </w:pPr>
      <w:r>
        <w:t xml:space="preserve">    &lt;tr&gt;  </w:t>
      </w:r>
    </w:p>
    <w:p w14:paraId="237A6E7D" w14:textId="77777777" w:rsidR="00A36194" w:rsidRDefault="00A36194" w:rsidP="00A36194">
      <w:pPr>
        <w:pStyle w:val="a"/>
      </w:pPr>
      <w:r>
        <w:t xml:space="preserve">        &lt;td&gt;9&lt;/td&gt;</w:t>
      </w:r>
    </w:p>
    <w:p w14:paraId="237A6E7E" w14:textId="77777777" w:rsidR="00A36194" w:rsidRDefault="00A36194" w:rsidP="00A36194">
      <w:pPr>
        <w:pStyle w:val="a"/>
      </w:pPr>
      <w:r>
        <w:t xml:space="preserve">        &lt;td&gt;10&lt;/td&gt;</w:t>
      </w:r>
    </w:p>
    <w:p w14:paraId="237A6E7F" w14:textId="77777777" w:rsidR="00A36194" w:rsidRDefault="00A36194" w:rsidP="00A36194">
      <w:pPr>
        <w:pStyle w:val="a"/>
      </w:pPr>
      <w:r>
        <w:t xml:space="preserve">        &lt;td&gt;11&lt;/td&gt;</w:t>
      </w:r>
    </w:p>
    <w:p w14:paraId="237A6E80" w14:textId="77777777" w:rsidR="00A36194" w:rsidRDefault="00A36194" w:rsidP="00A36194">
      <w:pPr>
        <w:pStyle w:val="a"/>
      </w:pPr>
      <w:r>
        <w:t xml:space="preserve">        &lt;td&gt;12&lt;/td&gt;</w:t>
      </w:r>
    </w:p>
    <w:p w14:paraId="237A6E81" w14:textId="77777777" w:rsidR="00A36194" w:rsidRDefault="00A36194" w:rsidP="00A36194">
      <w:pPr>
        <w:pStyle w:val="a"/>
      </w:pPr>
      <w:r>
        <w:t xml:space="preserve">    &lt;/tr&gt;</w:t>
      </w:r>
    </w:p>
    <w:p w14:paraId="237A6E82" w14:textId="77777777" w:rsidR="00A36194" w:rsidRDefault="00A36194" w:rsidP="00A36194">
      <w:pPr>
        <w:pStyle w:val="a"/>
      </w:pPr>
      <w:r>
        <w:t xml:space="preserve">    &lt;tr&gt;  </w:t>
      </w:r>
    </w:p>
    <w:p w14:paraId="237A6E83" w14:textId="77777777" w:rsidR="00A36194" w:rsidRDefault="00A36194" w:rsidP="00A36194">
      <w:pPr>
        <w:pStyle w:val="a"/>
      </w:pPr>
      <w:r>
        <w:t xml:space="preserve">        &lt;td&gt;13&lt;/td&gt;</w:t>
      </w:r>
    </w:p>
    <w:p w14:paraId="237A6E84" w14:textId="77777777" w:rsidR="00A36194" w:rsidRDefault="00A36194" w:rsidP="00A36194">
      <w:pPr>
        <w:pStyle w:val="a"/>
      </w:pPr>
      <w:r>
        <w:t xml:space="preserve">        &lt;td&gt;14&lt;/td&gt;</w:t>
      </w:r>
    </w:p>
    <w:p w14:paraId="237A6E85" w14:textId="77777777" w:rsidR="00A36194" w:rsidRDefault="00A36194" w:rsidP="00A36194">
      <w:pPr>
        <w:pStyle w:val="a"/>
      </w:pPr>
      <w:r>
        <w:t xml:space="preserve">        &lt;td&gt;15&lt;/td&gt;</w:t>
      </w:r>
    </w:p>
    <w:p w14:paraId="237A6E86" w14:textId="77777777" w:rsidR="00A36194" w:rsidRDefault="00A36194" w:rsidP="00A36194">
      <w:pPr>
        <w:pStyle w:val="a"/>
      </w:pPr>
      <w:r>
        <w:t xml:space="preserve">        &lt;td&gt;16&lt;/td&gt;</w:t>
      </w:r>
    </w:p>
    <w:p w14:paraId="237A6E87" w14:textId="77777777" w:rsidR="00A36194" w:rsidRDefault="00A36194" w:rsidP="00A36194">
      <w:pPr>
        <w:pStyle w:val="a"/>
      </w:pPr>
      <w:r>
        <w:t xml:space="preserve">    &lt;/tr&gt;</w:t>
      </w:r>
    </w:p>
    <w:p w14:paraId="237A6E88" w14:textId="77777777" w:rsidR="00A36194" w:rsidRDefault="00A36194" w:rsidP="00A36194">
      <w:pPr>
        <w:pStyle w:val="a"/>
      </w:pPr>
      <w:r>
        <w:t>&lt;/table&gt;</w:t>
      </w:r>
    </w:p>
    <w:p w14:paraId="237A6E89" w14:textId="77777777" w:rsidR="00A36194" w:rsidRDefault="00A36194" w:rsidP="00A36194">
      <w:pPr>
        <w:pStyle w:val="a"/>
      </w:pPr>
    </w:p>
    <w:p w14:paraId="237A6E8A" w14:textId="77777777" w:rsidR="00A36194" w:rsidRDefault="00A36194" w:rsidP="00A36194">
      <w:pPr>
        <w:pStyle w:val="a"/>
      </w:pPr>
      <w:r>
        <w:t>&lt;/body&gt;</w:t>
      </w:r>
    </w:p>
    <w:p w14:paraId="237A6E8B" w14:textId="77777777" w:rsidR="00A36194" w:rsidRPr="00A36194" w:rsidRDefault="00A36194" w:rsidP="00A36194">
      <w:pPr>
        <w:pStyle w:val="a"/>
      </w:pPr>
      <w:r>
        <w:t>&lt;/html&gt;</w:t>
      </w:r>
    </w:p>
    <w:p w14:paraId="237A6E8D" w14:textId="14EE5DD7" w:rsidR="00A36194" w:rsidRDefault="00A36194" w:rsidP="00A36194"/>
    <w:p w14:paraId="1792CD3C" w14:textId="77777777" w:rsidR="00C94B11" w:rsidRDefault="00C94B11" w:rsidP="00A36194"/>
    <w:p w14:paraId="237A6F03" w14:textId="77777777" w:rsidR="00853D1C" w:rsidRPr="00853D1C" w:rsidRDefault="00853D1C" w:rsidP="00853D1C"/>
    <w:p w14:paraId="237A6F04" w14:textId="77777777" w:rsidR="009969FB" w:rsidRPr="00282834" w:rsidRDefault="009969FB" w:rsidP="00282834">
      <w:r>
        <w:rPr>
          <w:rFonts w:hint="eastAsia"/>
        </w:rPr>
        <w:t xml:space="preserve">       </w:t>
      </w:r>
    </w:p>
    <w:p w14:paraId="237A6F05" w14:textId="77777777" w:rsidR="00423919" w:rsidRDefault="00423919">
      <w:pPr>
        <w:widowControl/>
        <w:wordWrap/>
        <w:autoSpaceDE/>
        <w:autoSpaceDN/>
        <w:spacing w:after="200" w:line="276" w:lineRule="auto"/>
        <w:rPr>
          <w:rFonts w:hAnsi="굴림" w:cstheme="majorBidi"/>
          <w:b/>
          <w:sz w:val="40"/>
          <w:szCs w:val="28"/>
        </w:rPr>
      </w:pPr>
      <w:r>
        <w:br w:type="page"/>
      </w:r>
    </w:p>
    <w:p w14:paraId="237A6F06" w14:textId="77777777" w:rsidR="00423919" w:rsidRDefault="00423919" w:rsidP="00423919">
      <w:pPr>
        <w:pStyle w:val="Heading1"/>
      </w:pPr>
      <w:bookmarkStart w:id="8" w:name="_Toc428543990"/>
      <w:bookmarkStart w:id="9" w:name="_Toc476912233"/>
      <w:r>
        <w:rPr>
          <w:rFonts w:hint="eastAsia"/>
        </w:rPr>
        <w:lastRenderedPageBreak/>
        <w:t xml:space="preserve">if </w:t>
      </w:r>
      <w:r>
        <w:rPr>
          <w:rFonts w:hint="eastAsia"/>
        </w:rPr>
        <w:t>문</w:t>
      </w:r>
      <w:bookmarkEnd w:id="8"/>
      <w:bookmarkEnd w:id="9"/>
    </w:p>
    <w:p w14:paraId="237A6F08" w14:textId="77777777" w:rsidR="001D753F" w:rsidRDefault="001D753F" w:rsidP="001D753F">
      <w:pPr>
        <w:pStyle w:val="Heading2"/>
      </w:pPr>
      <w:bookmarkStart w:id="10" w:name="_Toc476912234"/>
      <w:r>
        <w:rPr>
          <w:rFonts w:hint="eastAsia"/>
        </w:rPr>
        <w:t>if1.jsp</w:t>
      </w:r>
      <w:bookmarkEnd w:id="10"/>
    </w:p>
    <w:p w14:paraId="237A6F09" w14:textId="77777777" w:rsidR="0009639A" w:rsidRPr="0009639A" w:rsidRDefault="0009639A" w:rsidP="0009639A"/>
    <w:p w14:paraId="237A6F0A" w14:textId="77777777" w:rsidR="0009639A" w:rsidRDefault="0009639A" w:rsidP="0009639A">
      <w:pPr>
        <w:pStyle w:val="Heading3"/>
      </w:pPr>
      <w:r>
        <w:rPr>
          <w:rFonts w:hint="eastAsia"/>
        </w:rPr>
        <w:t>WebContent</w:t>
      </w:r>
      <w:r w:rsidR="00E320DE">
        <w:rPr>
          <w:rFonts w:hint="eastAsia"/>
        </w:rPr>
        <w:t>/jsp02/</w:t>
      </w:r>
      <w:r>
        <w:rPr>
          <w:rFonts w:hint="eastAsia"/>
        </w:rPr>
        <w:t xml:space="preserve">if1.jsp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9639A" w14:paraId="237A6F4F" w14:textId="77777777" w:rsidTr="009969FB">
        <w:tc>
          <w:tcPr>
            <w:tcW w:w="426" w:type="dxa"/>
          </w:tcPr>
          <w:p w14:paraId="237A6F0B" w14:textId="77777777" w:rsidR="0009639A" w:rsidRPr="00A36194" w:rsidRDefault="0009639A" w:rsidP="0009639A">
            <w:pPr>
              <w:pStyle w:val="a0"/>
            </w:pPr>
            <w:r w:rsidRPr="00A36194">
              <w:rPr>
                <w:rFonts w:hint="eastAsia"/>
              </w:rPr>
              <w:t>1</w:t>
            </w:r>
          </w:p>
          <w:p w14:paraId="237A6F0C" w14:textId="77777777" w:rsidR="0009639A" w:rsidRPr="00A36194" w:rsidRDefault="0009639A" w:rsidP="0009639A">
            <w:pPr>
              <w:pStyle w:val="a0"/>
            </w:pPr>
            <w:r w:rsidRPr="00A36194">
              <w:rPr>
                <w:rFonts w:hint="eastAsia"/>
              </w:rPr>
              <w:t>2</w:t>
            </w:r>
          </w:p>
          <w:p w14:paraId="237A6F0D" w14:textId="77777777" w:rsidR="0009639A" w:rsidRPr="00A36194" w:rsidRDefault="0009639A" w:rsidP="0009639A">
            <w:pPr>
              <w:pStyle w:val="a0"/>
            </w:pPr>
            <w:r w:rsidRPr="00A36194">
              <w:rPr>
                <w:rFonts w:hint="eastAsia"/>
              </w:rPr>
              <w:t>3</w:t>
            </w:r>
          </w:p>
          <w:p w14:paraId="237A6F0E" w14:textId="77777777" w:rsidR="0009639A" w:rsidRPr="00A36194" w:rsidRDefault="0009639A" w:rsidP="0009639A">
            <w:pPr>
              <w:pStyle w:val="a0"/>
            </w:pPr>
            <w:r w:rsidRPr="00A36194">
              <w:rPr>
                <w:rFonts w:hint="eastAsia"/>
              </w:rPr>
              <w:t>4</w:t>
            </w:r>
          </w:p>
          <w:p w14:paraId="237A6F0F" w14:textId="77777777" w:rsidR="0009639A" w:rsidRPr="00A36194" w:rsidRDefault="0009639A" w:rsidP="0009639A">
            <w:pPr>
              <w:pStyle w:val="a0"/>
            </w:pPr>
            <w:r w:rsidRPr="00A36194">
              <w:rPr>
                <w:rFonts w:hint="eastAsia"/>
              </w:rPr>
              <w:t>5</w:t>
            </w:r>
          </w:p>
          <w:p w14:paraId="237A6F10" w14:textId="77777777" w:rsidR="0009639A" w:rsidRPr="00A36194" w:rsidRDefault="0009639A" w:rsidP="0009639A">
            <w:pPr>
              <w:pStyle w:val="a0"/>
            </w:pPr>
            <w:r w:rsidRPr="00A36194">
              <w:rPr>
                <w:rFonts w:hint="eastAsia"/>
              </w:rPr>
              <w:t>6</w:t>
            </w:r>
          </w:p>
          <w:p w14:paraId="237A6F11" w14:textId="77777777" w:rsidR="0009639A" w:rsidRPr="00A36194" w:rsidRDefault="0009639A" w:rsidP="0009639A">
            <w:pPr>
              <w:pStyle w:val="a0"/>
            </w:pPr>
            <w:r w:rsidRPr="00A36194">
              <w:rPr>
                <w:rFonts w:hint="eastAsia"/>
              </w:rPr>
              <w:t>7</w:t>
            </w:r>
          </w:p>
          <w:p w14:paraId="237A6F12" w14:textId="77777777" w:rsidR="0009639A" w:rsidRPr="00A36194" w:rsidRDefault="0009639A" w:rsidP="0009639A">
            <w:pPr>
              <w:pStyle w:val="a0"/>
            </w:pPr>
            <w:r w:rsidRPr="00A36194">
              <w:rPr>
                <w:rFonts w:hint="eastAsia"/>
              </w:rPr>
              <w:t>8</w:t>
            </w:r>
          </w:p>
          <w:p w14:paraId="237A6F13" w14:textId="77777777" w:rsidR="0009639A" w:rsidRPr="00A36194" w:rsidRDefault="0009639A" w:rsidP="0009639A">
            <w:pPr>
              <w:pStyle w:val="a0"/>
            </w:pPr>
            <w:r w:rsidRPr="00A36194">
              <w:rPr>
                <w:rFonts w:hint="eastAsia"/>
              </w:rPr>
              <w:t>9</w:t>
            </w:r>
          </w:p>
          <w:p w14:paraId="237A6F14" w14:textId="77777777" w:rsidR="0009639A" w:rsidRPr="00A36194" w:rsidRDefault="0009639A" w:rsidP="0009639A">
            <w:pPr>
              <w:pStyle w:val="a0"/>
            </w:pPr>
            <w:r w:rsidRPr="00A36194">
              <w:rPr>
                <w:rFonts w:hint="eastAsia"/>
              </w:rPr>
              <w:t>10</w:t>
            </w:r>
          </w:p>
          <w:p w14:paraId="237A6F15" w14:textId="77777777" w:rsidR="0009639A" w:rsidRPr="00A36194" w:rsidRDefault="0009639A" w:rsidP="0009639A">
            <w:pPr>
              <w:pStyle w:val="a0"/>
            </w:pPr>
            <w:r w:rsidRPr="00A36194">
              <w:rPr>
                <w:rFonts w:hint="eastAsia"/>
              </w:rPr>
              <w:t>11</w:t>
            </w:r>
          </w:p>
          <w:p w14:paraId="237A6F16" w14:textId="77777777" w:rsidR="0009639A" w:rsidRPr="00A36194" w:rsidRDefault="0009639A" w:rsidP="0009639A">
            <w:pPr>
              <w:pStyle w:val="a0"/>
            </w:pPr>
            <w:r w:rsidRPr="00A36194">
              <w:rPr>
                <w:rFonts w:hint="eastAsia"/>
              </w:rPr>
              <w:t>12</w:t>
            </w:r>
          </w:p>
          <w:p w14:paraId="237A6F17" w14:textId="77777777" w:rsidR="0009639A" w:rsidRPr="00A36194" w:rsidRDefault="0009639A" w:rsidP="0009639A">
            <w:pPr>
              <w:pStyle w:val="a0"/>
            </w:pPr>
            <w:r w:rsidRPr="00A36194">
              <w:rPr>
                <w:rFonts w:hint="eastAsia"/>
              </w:rPr>
              <w:t>13</w:t>
            </w:r>
          </w:p>
          <w:p w14:paraId="237A6F18" w14:textId="77777777" w:rsidR="0009639A" w:rsidRPr="00A36194" w:rsidRDefault="0009639A" w:rsidP="0009639A">
            <w:pPr>
              <w:pStyle w:val="a0"/>
            </w:pPr>
            <w:r w:rsidRPr="00A36194">
              <w:rPr>
                <w:rFonts w:hint="eastAsia"/>
              </w:rPr>
              <w:t>14</w:t>
            </w:r>
          </w:p>
          <w:p w14:paraId="237A6F19" w14:textId="77777777" w:rsidR="0009639A" w:rsidRPr="00A36194" w:rsidRDefault="0009639A" w:rsidP="0009639A">
            <w:pPr>
              <w:pStyle w:val="a0"/>
            </w:pPr>
            <w:r w:rsidRPr="00A36194">
              <w:rPr>
                <w:rFonts w:hint="eastAsia"/>
              </w:rPr>
              <w:t>15</w:t>
            </w:r>
          </w:p>
          <w:p w14:paraId="237A6F1A" w14:textId="77777777" w:rsidR="0009639A" w:rsidRPr="00A36194" w:rsidRDefault="0009639A" w:rsidP="0009639A">
            <w:pPr>
              <w:pStyle w:val="a0"/>
            </w:pPr>
            <w:r w:rsidRPr="00A36194">
              <w:rPr>
                <w:rFonts w:hint="eastAsia"/>
              </w:rPr>
              <w:t>16</w:t>
            </w:r>
          </w:p>
          <w:p w14:paraId="237A6F1B" w14:textId="77777777" w:rsidR="0009639A" w:rsidRPr="00A36194" w:rsidRDefault="0009639A" w:rsidP="0009639A">
            <w:pPr>
              <w:pStyle w:val="a0"/>
            </w:pPr>
            <w:r w:rsidRPr="00A36194">
              <w:rPr>
                <w:rFonts w:hint="eastAsia"/>
              </w:rPr>
              <w:t>17</w:t>
            </w:r>
          </w:p>
          <w:p w14:paraId="237A6F1C" w14:textId="77777777" w:rsidR="0009639A" w:rsidRPr="00A36194" w:rsidRDefault="0009639A" w:rsidP="0009639A">
            <w:pPr>
              <w:pStyle w:val="a0"/>
            </w:pPr>
            <w:r w:rsidRPr="00A36194">
              <w:rPr>
                <w:rFonts w:hint="eastAsia"/>
              </w:rPr>
              <w:t>18</w:t>
            </w:r>
          </w:p>
          <w:p w14:paraId="237A6F1D" w14:textId="77777777" w:rsidR="0009639A" w:rsidRPr="00A36194" w:rsidRDefault="0009639A" w:rsidP="0009639A">
            <w:pPr>
              <w:pStyle w:val="a0"/>
            </w:pPr>
            <w:r w:rsidRPr="00A36194">
              <w:rPr>
                <w:rFonts w:hint="eastAsia"/>
              </w:rPr>
              <w:t>19</w:t>
            </w:r>
          </w:p>
          <w:p w14:paraId="237A6F1E" w14:textId="77777777" w:rsidR="0009639A" w:rsidRPr="00A36194" w:rsidRDefault="0009639A" w:rsidP="0009639A">
            <w:pPr>
              <w:pStyle w:val="a0"/>
            </w:pPr>
            <w:r w:rsidRPr="00A36194">
              <w:rPr>
                <w:rFonts w:hint="eastAsia"/>
              </w:rPr>
              <w:t>20</w:t>
            </w:r>
          </w:p>
          <w:p w14:paraId="237A6F1F" w14:textId="77777777" w:rsidR="0009639A" w:rsidRPr="00A36194" w:rsidRDefault="0009639A" w:rsidP="0009639A">
            <w:pPr>
              <w:pStyle w:val="a0"/>
            </w:pPr>
            <w:r w:rsidRPr="00A36194">
              <w:rPr>
                <w:rFonts w:hint="eastAsia"/>
              </w:rPr>
              <w:t>21</w:t>
            </w:r>
          </w:p>
          <w:p w14:paraId="237A6F20" w14:textId="77777777" w:rsidR="0009639A" w:rsidRPr="00A36194" w:rsidRDefault="0009639A" w:rsidP="0009639A">
            <w:pPr>
              <w:pStyle w:val="a0"/>
            </w:pPr>
            <w:r w:rsidRPr="00A36194">
              <w:rPr>
                <w:rFonts w:hint="eastAsia"/>
              </w:rPr>
              <w:t>22</w:t>
            </w:r>
          </w:p>
          <w:p w14:paraId="237A6F21" w14:textId="77777777" w:rsidR="0009639A" w:rsidRPr="00A36194" w:rsidRDefault="0009639A" w:rsidP="0009639A">
            <w:pPr>
              <w:pStyle w:val="a0"/>
            </w:pPr>
            <w:r w:rsidRPr="00A36194">
              <w:rPr>
                <w:rFonts w:hint="eastAsia"/>
              </w:rPr>
              <w:t>23</w:t>
            </w:r>
          </w:p>
          <w:p w14:paraId="237A6F22" w14:textId="77777777" w:rsidR="0009639A" w:rsidRPr="00A36194" w:rsidRDefault="0009639A" w:rsidP="0009639A">
            <w:pPr>
              <w:pStyle w:val="a0"/>
            </w:pPr>
            <w:r w:rsidRPr="00A36194">
              <w:rPr>
                <w:rFonts w:hint="eastAsia"/>
              </w:rPr>
              <w:t>24</w:t>
            </w:r>
          </w:p>
          <w:p w14:paraId="237A6F23" w14:textId="77777777" w:rsidR="0009639A" w:rsidRDefault="0009639A" w:rsidP="0009639A">
            <w:pPr>
              <w:pStyle w:val="a0"/>
            </w:pPr>
            <w:r w:rsidRPr="00A36194">
              <w:rPr>
                <w:rFonts w:hint="eastAsia"/>
              </w:rPr>
              <w:t>25</w:t>
            </w:r>
          </w:p>
          <w:p w14:paraId="237A6F24" w14:textId="77777777" w:rsidR="0009639A" w:rsidRDefault="0009639A" w:rsidP="0009639A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237A6F25" w14:textId="77777777" w:rsidR="0009639A" w:rsidRDefault="0009639A" w:rsidP="0009639A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237A6F26" w14:textId="77777777" w:rsidR="0009639A" w:rsidRDefault="0009639A" w:rsidP="0009639A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237A6F27" w14:textId="77777777" w:rsidR="0009639A" w:rsidRDefault="0009639A" w:rsidP="0009639A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237A6F28" w14:textId="77777777" w:rsidR="0009639A" w:rsidRDefault="0009639A" w:rsidP="0009639A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237A6F29" w14:textId="77777777" w:rsidR="0009639A" w:rsidRDefault="0009639A" w:rsidP="0009639A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237A6F2A" w14:textId="77777777" w:rsidR="0009639A" w:rsidRDefault="0009639A" w:rsidP="0009639A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237A6F2B" w14:textId="77777777" w:rsidR="0009639A" w:rsidRDefault="0009639A" w:rsidP="0009639A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237A6F2C" w14:textId="77777777" w:rsidR="0009639A" w:rsidRPr="00A36194" w:rsidRDefault="0009639A" w:rsidP="0009639A">
            <w:pPr>
              <w:pStyle w:val="a0"/>
            </w:pPr>
            <w:r>
              <w:rPr>
                <w:rFonts w:hint="eastAsia"/>
              </w:rPr>
              <w:t>34</w:t>
            </w:r>
          </w:p>
        </w:tc>
        <w:tc>
          <w:tcPr>
            <w:tcW w:w="10631" w:type="dxa"/>
          </w:tcPr>
          <w:p w14:paraId="237A6F2D" w14:textId="77777777" w:rsidR="0009639A" w:rsidRDefault="0009639A" w:rsidP="0009639A">
            <w:pPr>
              <w:pStyle w:val="a0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  <w:p w14:paraId="237A6F2E" w14:textId="77777777" w:rsidR="0009639A" w:rsidRDefault="0009639A" w:rsidP="0009639A">
            <w:pPr>
              <w:pStyle w:val="a0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import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 xml:space="preserve">"java.util.*" </w:t>
            </w:r>
            <w:r>
              <w:rPr>
                <w:color w:val="BF5F3F"/>
              </w:rPr>
              <w:t>%&gt;</w:t>
            </w:r>
          </w:p>
          <w:p w14:paraId="237A6F2F" w14:textId="77777777" w:rsidR="0009639A" w:rsidRDefault="0009639A" w:rsidP="0009639A">
            <w:pPr>
              <w:pStyle w:val="a0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237A6F30" w14:textId="77777777" w:rsidR="0009639A" w:rsidRDefault="0009639A" w:rsidP="0009639A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237A6F31" w14:textId="77777777" w:rsidR="0009639A" w:rsidRDefault="0009639A" w:rsidP="0009639A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237A6F32" w14:textId="77777777" w:rsidR="0009639A" w:rsidRDefault="0009639A" w:rsidP="0009639A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237A6F33" w14:textId="77777777" w:rsidR="0009639A" w:rsidRDefault="0009639A" w:rsidP="0009639A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lecture1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</w:p>
          <w:p w14:paraId="237A6F34" w14:textId="77777777" w:rsidR="0009639A" w:rsidRDefault="0009639A" w:rsidP="0009639A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237A6F35" w14:textId="77777777" w:rsidR="0009639A" w:rsidRDefault="0009639A" w:rsidP="0009639A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237A6F36" w14:textId="77777777" w:rsidR="0009639A" w:rsidRDefault="0009639A" w:rsidP="0009639A">
            <w:pPr>
              <w:pStyle w:val="a0"/>
            </w:pPr>
          </w:p>
          <w:p w14:paraId="237A6F37" w14:textId="77777777" w:rsidR="0009639A" w:rsidRDefault="0009639A" w:rsidP="0009639A">
            <w:pPr>
              <w:pStyle w:val="a0"/>
            </w:pPr>
            <w:r>
              <w:rPr>
                <w:color w:val="BF5F3F"/>
              </w:rPr>
              <w:t>&lt;%</w:t>
            </w:r>
          </w:p>
          <w:p w14:paraId="237A6F38" w14:textId="77777777" w:rsidR="0009639A" w:rsidRDefault="0009639A" w:rsidP="0009639A">
            <w:pPr>
              <w:pStyle w:val="a0"/>
            </w:pPr>
            <w:r>
              <w:rPr>
                <w:color w:val="000000"/>
              </w:rPr>
              <w:t xml:space="preserve">    Date now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Date();</w:t>
            </w:r>
          </w:p>
          <w:p w14:paraId="237A6F39" w14:textId="77777777" w:rsidR="0009639A" w:rsidRDefault="0009639A" w:rsidP="0009639A">
            <w:pPr>
              <w:pStyle w:val="a0"/>
            </w:pPr>
            <w:r>
              <w:rPr>
                <w:color w:val="000000"/>
              </w:rPr>
              <w:t xml:space="preserve">    Calendar calendar = GregorianCalendar.getInstance();</w:t>
            </w:r>
          </w:p>
          <w:p w14:paraId="237A6F3A" w14:textId="77777777" w:rsidR="0009639A" w:rsidRDefault="0009639A" w:rsidP="0009639A">
            <w:pPr>
              <w:pStyle w:val="a0"/>
            </w:pPr>
            <w:r>
              <w:rPr>
                <w:color w:val="000000"/>
              </w:rPr>
              <w:t xml:space="preserve">    calendar.setTime(now); </w:t>
            </w:r>
          </w:p>
          <w:p w14:paraId="237A6F3B" w14:textId="77777777" w:rsidR="0009639A" w:rsidRDefault="0009639A" w:rsidP="0009639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year = calendar.get(Calendar.YEAR);</w:t>
            </w:r>
          </w:p>
          <w:p w14:paraId="237A6F3C" w14:textId="77777777" w:rsidR="0009639A" w:rsidRDefault="0009639A" w:rsidP="0009639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month = calendar.get(Calendar.MONTH) + 1;</w:t>
            </w:r>
          </w:p>
          <w:p w14:paraId="237A6F3D" w14:textId="77777777" w:rsidR="0009639A" w:rsidRDefault="0009639A" w:rsidP="0009639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day = calendar.get(Calendar.DAY_OF_MONTH);</w:t>
            </w:r>
          </w:p>
          <w:p w14:paraId="237A6F3E" w14:textId="77777777" w:rsidR="0009639A" w:rsidRDefault="0009639A" w:rsidP="0009639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hour = calendar.get(Calendar.HOUR_OF_DAY);</w:t>
            </w:r>
          </w:p>
          <w:p w14:paraId="237A6F3F" w14:textId="77777777" w:rsidR="0009639A" w:rsidRDefault="0009639A" w:rsidP="0009639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minute = calendar.get(Calendar.MINUTE);</w:t>
            </w:r>
          </w:p>
          <w:p w14:paraId="237A6F40" w14:textId="77777777" w:rsidR="0009639A" w:rsidRDefault="0009639A" w:rsidP="0009639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second = calendar.get(Calendar.SECOND);</w:t>
            </w:r>
          </w:p>
          <w:p w14:paraId="237A6F41" w14:textId="77777777" w:rsidR="0009639A" w:rsidRDefault="0009639A" w:rsidP="0009639A">
            <w:pPr>
              <w:pStyle w:val="a0"/>
            </w:pPr>
            <w:r>
              <w:rPr>
                <w:color w:val="BF5F3F"/>
              </w:rPr>
              <w:t>%&gt;</w:t>
            </w:r>
          </w:p>
          <w:p w14:paraId="237A6F42" w14:textId="77777777" w:rsidR="0009639A" w:rsidRDefault="0009639A" w:rsidP="0009639A">
            <w:pPr>
              <w:pStyle w:val="a0"/>
            </w:pP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(hour &lt; 12) { </w:t>
            </w:r>
            <w:r>
              <w:rPr>
                <w:color w:val="BF5F3F"/>
              </w:rPr>
              <w:t>%&gt;</w:t>
            </w:r>
          </w:p>
          <w:p w14:paraId="237A6F43" w14:textId="77777777" w:rsidR="0009639A" w:rsidRDefault="0009639A" w:rsidP="0009639A">
            <w:pPr>
              <w:pStyle w:val="a0"/>
            </w:pPr>
            <w:r>
              <w:rPr>
                <w:color w:val="000000"/>
              </w:rPr>
              <w:t xml:space="preserve">    Good Morning!</w:t>
            </w:r>
          </w:p>
          <w:p w14:paraId="237A6F44" w14:textId="77777777" w:rsidR="0009639A" w:rsidRDefault="0009639A" w:rsidP="0009639A">
            <w:pPr>
              <w:pStyle w:val="a0"/>
            </w:pP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(hour &lt;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18){ </w:t>
            </w:r>
            <w:r>
              <w:rPr>
                <w:color w:val="BF5F3F"/>
              </w:rPr>
              <w:t>%&gt;</w:t>
            </w:r>
          </w:p>
          <w:p w14:paraId="237A6F45" w14:textId="77777777" w:rsidR="0009639A" w:rsidRDefault="0009639A" w:rsidP="0009639A">
            <w:pPr>
              <w:pStyle w:val="a0"/>
            </w:pPr>
            <w:r>
              <w:rPr>
                <w:color w:val="000000"/>
              </w:rPr>
              <w:t xml:space="preserve">    Good Afternoon!</w:t>
            </w:r>
          </w:p>
          <w:p w14:paraId="237A6F46" w14:textId="77777777" w:rsidR="0009639A" w:rsidRDefault="0009639A" w:rsidP="0009639A">
            <w:pPr>
              <w:pStyle w:val="a0"/>
            </w:pP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{ </w:t>
            </w:r>
            <w:r>
              <w:rPr>
                <w:color w:val="BF5F3F"/>
              </w:rPr>
              <w:t>%&gt;</w:t>
            </w:r>
          </w:p>
          <w:p w14:paraId="237A6F47" w14:textId="77777777" w:rsidR="0009639A" w:rsidRDefault="0009639A" w:rsidP="0009639A">
            <w:pPr>
              <w:pStyle w:val="a0"/>
            </w:pPr>
            <w:r>
              <w:rPr>
                <w:color w:val="000000"/>
              </w:rPr>
              <w:t xml:space="preserve">    Good Evening!    </w:t>
            </w:r>
          </w:p>
          <w:p w14:paraId="237A6F48" w14:textId="77777777" w:rsidR="0009639A" w:rsidRDefault="0009639A" w:rsidP="0009639A">
            <w:pPr>
              <w:pStyle w:val="a0"/>
            </w:pP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BF5F3F"/>
              </w:rPr>
              <w:t>%&gt;</w:t>
            </w:r>
          </w:p>
          <w:p w14:paraId="237A6F49" w14:textId="77777777" w:rsidR="0009639A" w:rsidRDefault="0009639A" w:rsidP="0009639A">
            <w:pPr>
              <w:pStyle w:val="a0"/>
            </w:pPr>
          </w:p>
          <w:p w14:paraId="237A6F4A" w14:textId="77777777" w:rsidR="0009639A" w:rsidRDefault="0009639A" w:rsidP="0009639A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br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237A6F4B" w14:textId="77777777" w:rsidR="0009639A" w:rsidRDefault="0009639A" w:rsidP="0009639A">
            <w:pPr>
              <w:pStyle w:val="a0"/>
            </w:pPr>
            <w:r>
              <w:rPr>
                <w:rFonts w:hint="eastAsia"/>
                <w:color w:val="000000"/>
              </w:rPr>
              <w:t>지금은</w:t>
            </w:r>
            <w:r>
              <w:rPr>
                <w:color w:val="000000"/>
              </w:rPr>
              <w:t xml:space="preserve"> 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year </w:t>
            </w:r>
            <w:r>
              <w:rPr>
                <w:color w:val="BF5F3F"/>
              </w:rPr>
              <w:t>%&gt;</w:t>
            </w:r>
            <w:r>
              <w:rPr>
                <w:rFonts w:hint="eastAsia"/>
                <w:color w:val="000000"/>
              </w:rPr>
              <w:t>년</w:t>
            </w:r>
            <w:r>
              <w:rPr>
                <w:color w:val="000000"/>
              </w:rPr>
              <w:t xml:space="preserve"> 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month </w:t>
            </w:r>
            <w:r>
              <w:rPr>
                <w:color w:val="BF5F3F"/>
              </w:rPr>
              <w:t>%&gt;</w:t>
            </w:r>
            <w:r>
              <w:rPr>
                <w:rFonts w:hint="eastAsia"/>
                <w:color w:val="000000"/>
              </w:rPr>
              <w:t>월</w:t>
            </w:r>
            <w:r>
              <w:rPr>
                <w:color w:val="000000"/>
              </w:rPr>
              <w:t xml:space="preserve"> 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day </w:t>
            </w:r>
            <w:r>
              <w:rPr>
                <w:color w:val="BF5F3F"/>
              </w:rPr>
              <w:t>%&gt;</w:t>
            </w:r>
            <w:r>
              <w:rPr>
                <w:rFonts w:hint="eastAsia"/>
                <w:color w:val="000000"/>
              </w:rPr>
              <w:t>일</w:t>
            </w:r>
            <w:r>
              <w:rPr>
                <w:color w:val="000000"/>
              </w:rPr>
              <w:t xml:space="preserve"> 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hour </w:t>
            </w:r>
            <w:r>
              <w:rPr>
                <w:color w:val="BF5F3F"/>
              </w:rPr>
              <w:t>%&gt;</w:t>
            </w:r>
            <w:r>
              <w:rPr>
                <w:rFonts w:hint="eastAsia"/>
                <w:color w:val="000000"/>
              </w:rPr>
              <w:t>시</w:t>
            </w:r>
            <w:r>
              <w:rPr>
                <w:color w:val="000000"/>
              </w:rPr>
              <w:t xml:space="preserve"> 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minute </w:t>
            </w:r>
            <w:r>
              <w:rPr>
                <w:color w:val="BF5F3F"/>
              </w:rPr>
              <w:t>%&gt;</w:t>
            </w:r>
            <w:r>
              <w:rPr>
                <w:rFonts w:hint="eastAsia"/>
                <w:color w:val="000000"/>
              </w:rPr>
              <w:t>분</w:t>
            </w:r>
            <w:r>
              <w:rPr>
                <w:color w:val="000000"/>
              </w:rPr>
              <w:t xml:space="preserve"> 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second </w:t>
            </w:r>
            <w:r>
              <w:rPr>
                <w:color w:val="BF5F3F"/>
              </w:rPr>
              <w:t>%&gt;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초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입니다</w:t>
            </w:r>
            <w:r>
              <w:rPr>
                <w:color w:val="000000"/>
              </w:rPr>
              <w:t>.</w:t>
            </w:r>
          </w:p>
          <w:p w14:paraId="237A6F4C" w14:textId="77777777" w:rsidR="0009639A" w:rsidRDefault="0009639A" w:rsidP="0009639A">
            <w:pPr>
              <w:pStyle w:val="a0"/>
            </w:pPr>
          </w:p>
          <w:p w14:paraId="237A6F4D" w14:textId="77777777" w:rsidR="0009639A" w:rsidRDefault="0009639A" w:rsidP="0009639A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237A6F4E" w14:textId="77777777" w:rsidR="0009639A" w:rsidRDefault="0009639A" w:rsidP="0009639A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237A6F50" w14:textId="04416FDC" w:rsidR="001D753F" w:rsidRDefault="001D753F" w:rsidP="001D75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2FA5" w14:paraId="28DC4790" w14:textId="77777777" w:rsidTr="00962FA5">
        <w:tc>
          <w:tcPr>
            <w:tcW w:w="10664" w:type="dxa"/>
          </w:tcPr>
          <w:p w14:paraId="187523F7" w14:textId="77777777" w:rsidR="00962FA5" w:rsidRDefault="00962FA5" w:rsidP="00962FA5">
            <w:pPr>
              <w:pStyle w:val="a0"/>
            </w:pPr>
            <w:r>
              <w:rPr>
                <w:color w:val="000000"/>
              </w:rPr>
              <w:t xml:space="preserve">    Date now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Date();</w:t>
            </w:r>
          </w:p>
          <w:p w14:paraId="60F17C11" w14:textId="77777777" w:rsidR="00962FA5" w:rsidRDefault="00962FA5" w:rsidP="00962FA5">
            <w:pPr>
              <w:pStyle w:val="a0"/>
            </w:pPr>
            <w:r>
              <w:rPr>
                <w:color w:val="000000"/>
              </w:rPr>
              <w:t xml:space="preserve">    Calendar calendar = GregorianCalendar.getInstance();</w:t>
            </w:r>
          </w:p>
          <w:p w14:paraId="2B318101" w14:textId="77777777" w:rsidR="00962FA5" w:rsidRDefault="00962FA5" w:rsidP="00962FA5">
            <w:pPr>
              <w:pStyle w:val="a0"/>
            </w:pPr>
            <w:r>
              <w:rPr>
                <w:color w:val="000000"/>
              </w:rPr>
              <w:t xml:space="preserve">    calendar.setTime(now); </w:t>
            </w:r>
          </w:p>
          <w:p w14:paraId="252EBB43" w14:textId="77777777" w:rsidR="00962FA5" w:rsidRDefault="00962FA5" w:rsidP="00962FA5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year = calendar.get(Calendar.YEAR);</w:t>
            </w:r>
          </w:p>
          <w:p w14:paraId="0CD2C027" w14:textId="77777777" w:rsidR="00962FA5" w:rsidRDefault="00962FA5" w:rsidP="00962FA5">
            <w:pPr>
              <w:pStyle w:val="a0"/>
            </w:pPr>
            <w:r>
              <w:rPr>
                <w:color w:val="000000"/>
              </w:rPr>
              <w:t xml:space="preserve">    </w:t>
            </w:r>
            <w:r w:rsidRPr="00962FA5">
              <w:rPr>
                <w:color w:val="7F0055"/>
              </w:rPr>
              <w:t>int</w:t>
            </w:r>
            <w:r w:rsidRPr="00962FA5">
              <w:rPr>
                <w:color w:val="000000"/>
              </w:rPr>
              <w:t xml:space="preserve"> month = calendar.get(Calendar.MONTH) + 1;</w:t>
            </w:r>
          </w:p>
          <w:p w14:paraId="0C223E3C" w14:textId="77777777" w:rsidR="00962FA5" w:rsidRDefault="00962FA5" w:rsidP="00962FA5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day = calendar.get(Calendar.DAY_OF_MONTH);</w:t>
            </w:r>
          </w:p>
          <w:p w14:paraId="18BA41C4" w14:textId="77777777" w:rsidR="00962FA5" w:rsidRDefault="00962FA5" w:rsidP="00962FA5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hour = calendar.get(Calendar.HOUR_OF_DAY);</w:t>
            </w:r>
          </w:p>
          <w:p w14:paraId="3C79B7FF" w14:textId="77777777" w:rsidR="00962FA5" w:rsidRDefault="00962FA5" w:rsidP="00962FA5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minute = calendar.get(Calendar.MINUTE);</w:t>
            </w:r>
          </w:p>
          <w:p w14:paraId="36E92279" w14:textId="24948988" w:rsidR="00962FA5" w:rsidRDefault="00962FA5" w:rsidP="00962FA5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second = calendar.get(Calendar.SECOND);</w:t>
            </w:r>
          </w:p>
        </w:tc>
      </w:tr>
    </w:tbl>
    <w:p w14:paraId="237A6F52" w14:textId="151A61C0" w:rsidR="004179B8" w:rsidRDefault="0009639A" w:rsidP="001D753F">
      <w:r>
        <w:rPr>
          <w:rFonts w:hint="eastAsia"/>
        </w:rPr>
        <w:t>현재 시각의 연, 월, 일, 시, 분 초를 구하</w:t>
      </w:r>
      <w:r w:rsidR="00962FA5">
        <w:rPr>
          <w:rFonts w:hint="eastAsia"/>
        </w:rPr>
        <w:t xml:space="preserve">는 </w:t>
      </w:r>
      <w:r w:rsidR="00962FA5">
        <w:t xml:space="preserve">Java </w:t>
      </w:r>
      <w:r w:rsidR="00962FA5">
        <w:rPr>
          <w:rFonts w:hint="eastAsia"/>
        </w:rPr>
        <w:t>코드이다.</w:t>
      </w:r>
    </w:p>
    <w:p w14:paraId="69AD5CD9" w14:textId="66FF9E4C" w:rsidR="00962FA5" w:rsidRDefault="00962FA5" w:rsidP="001D753F">
      <w:pPr>
        <w:rPr>
          <w:color w:val="000000"/>
        </w:rPr>
      </w:pPr>
    </w:p>
    <w:p w14:paraId="7768A698" w14:textId="64B7F998" w:rsidR="00962FA5" w:rsidRDefault="00962FA5" w:rsidP="00962FA5">
      <w:pPr>
        <w:pStyle w:val="Heading3"/>
        <w:rPr>
          <w:color w:val="000000"/>
        </w:rPr>
      </w:pPr>
      <w:r>
        <w:rPr>
          <w:rFonts w:hint="eastAsia"/>
          <w:color w:val="000000"/>
        </w:rPr>
        <w:t>참고</w:t>
      </w:r>
      <w:r>
        <w:rPr>
          <w:rFonts w:hint="eastAsia"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2FA5" w14:paraId="712D8A87" w14:textId="77777777" w:rsidTr="00962FA5">
        <w:tc>
          <w:tcPr>
            <w:tcW w:w="10664" w:type="dxa"/>
          </w:tcPr>
          <w:p w14:paraId="6DE123F6" w14:textId="54974EC4" w:rsidR="00962FA5" w:rsidRDefault="00962FA5" w:rsidP="00962FA5"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month = calendar.get(Calendar.MONTH) </w:t>
            </w:r>
            <w:r w:rsidRPr="00962FA5">
              <w:rPr>
                <w:color w:val="000000"/>
                <w:highlight w:val="yellow"/>
              </w:rPr>
              <w:t>+ 1</w:t>
            </w:r>
            <w:r>
              <w:rPr>
                <w:color w:val="000000"/>
              </w:rPr>
              <w:t>;</w:t>
            </w:r>
          </w:p>
        </w:tc>
      </w:tr>
    </w:tbl>
    <w:p w14:paraId="39689AA6" w14:textId="43253ADF" w:rsidR="00962FA5" w:rsidRPr="00962FA5" w:rsidRDefault="00962FA5" w:rsidP="001D753F">
      <w:r>
        <w:rPr>
          <w:color w:val="000000"/>
        </w:rPr>
        <w:t xml:space="preserve">calendar.get(Calendar.MONTH) </w:t>
      </w:r>
      <w:r>
        <w:rPr>
          <w:rFonts w:hint="eastAsia"/>
          <w:color w:val="000000"/>
        </w:rPr>
        <w:t xml:space="preserve">메소드 리턴 값의 범위가 0~11 이기 때문에, </w:t>
      </w:r>
      <w:r>
        <w:rPr>
          <w:color w:val="000000"/>
        </w:rPr>
        <w:t>+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해주었다.</w:t>
      </w:r>
    </w:p>
    <w:p w14:paraId="0571C458" w14:textId="6A176CF9" w:rsidR="00962FA5" w:rsidRDefault="00962FA5" w:rsidP="001D753F"/>
    <w:p w14:paraId="237A6F60" w14:textId="23B9EDA9" w:rsidR="0009639A" w:rsidRDefault="0009639A" w:rsidP="001D753F"/>
    <w:p w14:paraId="2EDF3DB1" w14:textId="7930B71F" w:rsidR="00962FA5" w:rsidRDefault="00962FA5" w:rsidP="001D753F"/>
    <w:p w14:paraId="5CEE07A9" w14:textId="0A04C1EB" w:rsidR="00962FA5" w:rsidRDefault="00962FA5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73900E96" w14:textId="77777777" w:rsidR="00962FA5" w:rsidRDefault="00962FA5" w:rsidP="001D75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2FA5" w14:paraId="4C361A3D" w14:textId="77777777" w:rsidTr="00962FA5">
        <w:tc>
          <w:tcPr>
            <w:tcW w:w="10664" w:type="dxa"/>
          </w:tcPr>
          <w:p w14:paraId="42015FEE" w14:textId="77777777" w:rsidR="00962FA5" w:rsidRDefault="00962FA5" w:rsidP="00962FA5">
            <w:pPr>
              <w:pStyle w:val="a0"/>
            </w:pP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(hour &lt; 12) { </w:t>
            </w:r>
            <w:r>
              <w:rPr>
                <w:color w:val="BF5F3F"/>
              </w:rPr>
              <w:t>%&gt;</w:t>
            </w:r>
          </w:p>
          <w:p w14:paraId="49CA0700" w14:textId="77777777" w:rsidR="00962FA5" w:rsidRDefault="00962FA5" w:rsidP="00962FA5">
            <w:pPr>
              <w:pStyle w:val="a0"/>
            </w:pPr>
            <w:r>
              <w:rPr>
                <w:color w:val="000000"/>
              </w:rPr>
              <w:t xml:space="preserve">    Good Morning!</w:t>
            </w:r>
          </w:p>
          <w:p w14:paraId="667B6729" w14:textId="77777777" w:rsidR="00962FA5" w:rsidRDefault="00962FA5" w:rsidP="00962FA5">
            <w:pPr>
              <w:pStyle w:val="a0"/>
            </w:pP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(hour &lt;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18){ </w:t>
            </w:r>
            <w:r>
              <w:rPr>
                <w:color w:val="BF5F3F"/>
              </w:rPr>
              <w:t>%&gt;</w:t>
            </w:r>
          </w:p>
          <w:p w14:paraId="273179C5" w14:textId="77777777" w:rsidR="00962FA5" w:rsidRDefault="00962FA5" w:rsidP="00962FA5">
            <w:pPr>
              <w:pStyle w:val="a0"/>
            </w:pPr>
            <w:r>
              <w:rPr>
                <w:color w:val="000000"/>
              </w:rPr>
              <w:t xml:space="preserve">    Good Afternoon!</w:t>
            </w:r>
          </w:p>
          <w:p w14:paraId="3019474B" w14:textId="77777777" w:rsidR="00962FA5" w:rsidRDefault="00962FA5" w:rsidP="00962FA5">
            <w:pPr>
              <w:pStyle w:val="a0"/>
            </w:pP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{ </w:t>
            </w:r>
            <w:r>
              <w:rPr>
                <w:color w:val="BF5F3F"/>
              </w:rPr>
              <w:t>%&gt;</w:t>
            </w:r>
          </w:p>
          <w:p w14:paraId="54D0E216" w14:textId="77777777" w:rsidR="00962FA5" w:rsidRDefault="00962FA5" w:rsidP="00962FA5">
            <w:pPr>
              <w:pStyle w:val="a0"/>
            </w:pPr>
            <w:r>
              <w:rPr>
                <w:color w:val="000000"/>
              </w:rPr>
              <w:t xml:space="preserve">    Good Evening!    </w:t>
            </w:r>
          </w:p>
          <w:p w14:paraId="20BEA113" w14:textId="2564E368" w:rsidR="00962FA5" w:rsidRDefault="00962FA5" w:rsidP="00962FA5">
            <w:pPr>
              <w:pStyle w:val="a0"/>
            </w:pP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BF5F3F"/>
              </w:rPr>
              <w:t>%&gt;</w:t>
            </w:r>
          </w:p>
        </w:tc>
      </w:tr>
    </w:tbl>
    <w:p w14:paraId="237A6F61" w14:textId="48D4381D" w:rsidR="0009639A" w:rsidRDefault="00962FA5" w:rsidP="001D753F">
      <w:r>
        <w:t xml:space="preserve">JSP </w:t>
      </w:r>
      <w:r>
        <w:rPr>
          <w:rFonts w:hint="eastAsia"/>
        </w:rPr>
        <w:t xml:space="preserve">태그의 외부인 </w:t>
      </w:r>
      <w:r>
        <w:t xml:space="preserve">Good Morning!, Good Afternoon!, Good Evening! </w:t>
      </w:r>
      <w:r>
        <w:rPr>
          <w:rFonts w:hint="eastAsia"/>
        </w:rPr>
        <w:t>부분은 있는 그대로 출력된다.</w:t>
      </w:r>
    </w:p>
    <w:p w14:paraId="61D53607" w14:textId="77777777" w:rsidR="00962FA5" w:rsidRDefault="00962FA5" w:rsidP="00962FA5"/>
    <w:p w14:paraId="6535199F" w14:textId="01421574" w:rsidR="00962FA5" w:rsidRDefault="00962FA5" w:rsidP="00962FA5">
      <w:r>
        <w:rPr>
          <w:rFonts w:hint="eastAsia"/>
        </w:rPr>
        <w:t>hour &lt; 12 조건식이 true이면 Good Morning!</w:t>
      </w:r>
      <w:r>
        <w:t xml:space="preserve"> </w:t>
      </w:r>
      <w:r>
        <w:rPr>
          <w:rFonts w:hint="eastAsia"/>
        </w:rPr>
        <w:t>부분만 출력되고,</w:t>
      </w:r>
    </w:p>
    <w:p w14:paraId="4124E0B9" w14:textId="77E29FE6" w:rsidR="00962FA5" w:rsidRDefault="00962FA5" w:rsidP="00962FA5">
      <w:r>
        <w:rPr>
          <w:rFonts w:hint="eastAsia"/>
        </w:rPr>
        <w:t xml:space="preserve">hour &lt; 18 조건식이 true이면 </w:t>
      </w:r>
      <w:r>
        <w:t xml:space="preserve">Good Afternoon! </w:t>
      </w:r>
      <w:r>
        <w:rPr>
          <w:rFonts w:hint="eastAsia"/>
        </w:rPr>
        <w:t>부분만 출력되고,</w:t>
      </w:r>
    </w:p>
    <w:p w14:paraId="4C1D30DE" w14:textId="5D3B95C0" w:rsidR="00962FA5" w:rsidRDefault="00962FA5" w:rsidP="00962FA5">
      <w:r>
        <w:rPr>
          <w:rFonts w:hint="eastAsia"/>
        </w:rPr>
        <w:t xml:space="preserve">그렇지 않으면 </w:t>
      </w:r>
      <w:r>
        <w:t xml:space="preserve">Good Evening! </w:t>
      </w:r>
      <w:r>
        <w:rPr>
          <w:rFonts w:hint="eastAsia"/>
        </w:rPr>
        <w:t>부분만 출력된다.</w:t>
      </w:r>
    </w:p>
    <w:p w14:paraId="51ECDCD6" w14:textId="77777777" w:rsidR="00962FA5" w:rsidRDefault="00962FA5" w:rsidP="00962FA5"/>
    <w:p w14:paraId="605985B2" w14:textId="77777777" w:rsidR="00CD7F8A" w:rsidRPr="00CD7F8A" w:rsidRDefault="00CD7F8A" w:rsidP="00CD7F8A"/>
    <w:p w14:paraId="237A6F67" w14:textId="77777777" w:rsidR="00423919" w:rsidRDefault="00E320DE" w:rsidP="00423919">
      <w:r>
        <w:rPr>
          <w:noProof/>
        </w:rPr>
        <w:drawing>
          <wp:inline distT="0" distB="0" distL="0" distR="0" wp14:anchorId="237A7045" wp14:editId="237A7046">
            <wp:extent cx="3419475" cy="10572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6F68" w14:textId="77777777" w:rsidR="0009639A" w:rsidRDefault="0009639A" w:rsidP="00423919"/>
    <w:p w14:paraId="237A6F69" w14:textId="77777777" w:rsidR="0009639A" w:rsidRDefault="0009639A" w:rsidP="0009639A">
      <w:pPr>
        <w:pStyle w:val="Heading3"/>
      </w:pPr>
      <w:r>
        <w:rPr>
          <w:rFonts w:hint="eastAsia"/>
        </w:rPr>
        <w:t xml:space="preserve">if1.jsp </w:t>
      </w:r>
      <w:r>
        <w:rPr>
          <w:rFonts w:hint="eastAsia"/>
        </w:rPr>
        <w:t>실행결과</w:t>
      </w:r>
      <w:r>
        <w:rPr>
          <w:rFonts w:hint="eastAsia"/>
        </w:rPr>
        <w:t xml:space="preserve"> </w:t>
      </w:r>
      <w:r>
        <w:rPr>
          <w:rFonts w:hint="eastAsia"/>
        </w:rPr>
        <w:t>소스보기</w:t>
      </w:r>
    </w:p>
    <w:p w14:paraId="237A6F6A" w14:textId="77777777" w:rsidR="0009639A" w:rsidRDefault="0009639A" w:rsidP="0009639A">
      <w:pPr>
        <w:pStyle w:val="a"/>
      </w:pPr>
      <w:r>
        <w:t>&lt;!DOCTYPE html&gt;</w:t>
      </w:r>
    </w:p>
    <w:p w14:paraId="237A6F6B" w14:textId="77777777" w:rsidR="0009639A" w:rsidRDefault="0009639A" w:rsidP="0009639A">
      <w:pPr>
        <w:pStyle w:val="a"/>
      </w:pPr>
      <w:r>
        <w:t>&lt;html&gt;</w:t>
      </w:r>
    </w:p>
    <w:p w14:paraId="237A6F6C" w14:textId="77777777" w:rsidR="0009639A" w:rsidRDefault="0009639A" w:rsidP="0009639A">
      <w:pPr>
        <w:pStyle w:val="a"/>
      </w:pPr>
      <w:r>
        <w:t>&lt;head&gt;</w:t>
      </w:r>
    </w:p>
    <w:p w14:paraId="237A6F6D" w14:textId="77777777" w:rsidR="0009639A" w:rsidRDefault="0009639A" w:rsidP="0009639A">
      <w:pPr>
        <w:pStyle w:val="a"/>
      </w:pPr>
      <w:r>
        <w:t>&lt;meta http-equiv="Content-Type" content="text/html; charset=UTF-8"&gt;</w:t>
      </w:r>
    </w:p>
    <w:p w14:paraId="237A6F6E" w14:textId="77777777" w:rsidR="0009639A" w:rsidRDefault="0009639A" w:rsidP="0009639A">
      <w:pPr>
        <w:pStyle w:val="a"/>
      </w:pPr>
      <w:r>
        <w:t>&lt;title&gt;lecture1&lt;/title&gt;</w:t>
      </w:r>
    </w:p>
    <w:p w14:paraId="237A6F6F" w14:textId="77777777" w:rsidR="0009639A" w:rsidRDefault="0009639A" w:rsidP="0009639A">
      <w:pPr>
        <w:pStyle w:val="a"/>
      </w:pPr>
      <w:r>
        <w:t>&lt;/head&gt;</w:t>
      </w:r>
    </w:p>
    <w:p w14:paraId="237A6F70" w14:textId="77777777" w:rsidR="0009639A" w:rsidRDefault="0009639A" w:rsidP="0009639A">
      <w:pPr>
        <w:pStyle w:val="a"/>
      </w:pPr>
      <w:r>
        <w:t>&lt;body&gt;</w:t>
      </w:r>
    </w:p>
    <w:p w14:paraId="237A6F71" w14:textId="77777777" w:rsidR="0009639A" w:rsidRDefault="0009639A" w:rsidP="0009639A">
      <w:pPr>
        <w:pStyle w:val="a"/>
      </w:pPr>
    </w:p>
    <w:p w14:paraId="237A6F72" w14:textId="77777777" w:rsidR="0009639A" w:rsidRDefault="0009639A" w:rsidP="0009639A">
      <w:pPr>
        <w:pStyle w:val="a"/>
      </w:pPr>
      <w:r>
        <w:t xml:space="preserve">    Good Evening!    </w:t>
      </w:r>
    </w:p>
    <w:p w14:paraId="237A6F73" w14:textId="77777777" w:rsidR="0009639A" w:rsidRDefault="0009639A" w:rsidP="0009639A">
      <w:pPr>
        <w:pStyle w:val="a"/>
      </w:pPr>
    </w:p>
    <w:p w14:paraId="237A6F74" w14:textId="77777777" w:rsidR="0009639A" w:rsidRDefault="0009639A" w:rsidP="0009639A">
      <w:pPr>
        <w:pStyle w:val="a"/>
      </w:pPr>
      <w:r>
        <w:t>&lt;br /&gt;</w:t>
      </w:r>
    </w:p>
    <w:p w14:paraId="237A6F75" w14:textId="77777777" w:rsidR="0009639A" w:rsidRDefault="0009639A" w:rsidP="0009639A">
      <w:pPr>
        <w:pStyle w:val="a"/>
      </w:pPr>
      <w:r>
        <w:rPr>
          <w:rFonts w:hint="eastAsia"/>
        </w:rPr>
        <w:t>지금은</w:t>
      </w:r>
      <w:r>
        <w:t xml:space="preserve"> 2014년 7월 22일 20시 11분 33 초 입니다.</w:t>
      </w:r>
    </w:p>
    <w:p w14:paraId="237A6F76" w14:textId="77777777" w:rsidR="0009639A" w:rsidRDefault="0009639A" w:rsidP="0009639A">
      <w:pPr>
        <w:pStyle w:val="a"/>
      </w:pPr>
    </w:p>
    <w:p w14:paraId="237A6F77" w14:textId="77777777" w:rsidR="0009639A" w:rsidRDefault="0009639A" w:rsidP="0009639A">
      <w:pPr>
        <w:pStyle w:val="a"/>
      </w:pPr>
      <w:r>
        <w:t>&lt;/body&gt;</w:t>
      </w:r>
    </w:p>
    <w:p w14:paraId="237A6F78" w14:textId="77777777" w:rsidR="0009639A" w:rsidRDefault="0009639A" w:rsidP="0009639A">
      <w:pPr>
        <w:pStyle w:val="a"/>
      </w:pPr>
      <w:r>
        <w:t>&lt;/html&gt;</w:t>
      </w:r>
    </w:p>
    <w:p w14:paraId="237A6F79" w14:textId="77777777" w:rsidR="0009639A" w:rsidRDefault="0009639A" w:rsidP="0009639A"/>
    <w:p w14:paraId="237A6F7A" w14:textId="77777777" w:rsidR="0009639A" w:rsidRDefault="0009639A" w:rsidP="0009639A"/>
    <w:p w14:paraId="237A6F7B" w14:textId="0287F792" w:rsidR="00962FA5" w:rsidRDefault="00962FA5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4A1049DD" w14:textId="19D0D911" w:rsidR="00962FA5" w:rsidRDefault="00962FA5" w:rsidP="00962FA5">
      <w:pPr>
        <w:pStyle w:val="Heading2"/>
      </w:pPr>
      <w:bookmarkStart w:id="11" w:name="_Toc476912235"/>
      <w:r>
        <w:rPr>
          <w:rFonts w:hint="eastAsia"/>
        </w:rPr>
        <w:lastRenderedPageBreak/>
        <w:t xml:space="preserve">JSP </w:t>
      </w:r>
      <w:r>
        <w:t xml:space="preserve">Scriptet </w:t>
      </w:r>
      <w:r>
        <w:rPr>
          <w:rFonts w:hint="eastAsia"/>
        </w:rPr>
        <w:t>태그에서 중괄호 필수</w:t>
      </w:r>
      <w:bookmarkEnd w:id="11"/>
    </w:p>
    <w:p w14:paraId="2473AF8E" w14:textId="77777777" w:rsidR="00962FA5" w:rsidRPr="00962FA5" w:rsidRDefault="00962FA5" w:rsidP="00962FA5"/>
    <w:p w14:paraId="0522A0B9" w14:textId="77777777" w:rsidR="00962FA5" w:rsidRDefault="00962FA5" w:rsidP="00962FA5">
      <w:pPr>
        <w:pStyle w:val="a"/>
      </w:pPr>
      <w:r>
        <w:rPr>
          <w:color w:val="BF5F3F"/>
        </w:rPr>
        <w:t>&lt;%</w:t>
      </w:r>
      <w:r>
        <w:t xml:space="preserve"> </w:t>
      </w:r>
      <w:r>
        <w:rPr>
          <w:color w:val="7F0055"/>
        </w:rPr>
        <w:t>if</w:t>
      </w:r>
      <w:r>
        <w:t xml:space="preserve"> (hour &lt; 12) </w:t>
      </w:r>
      <w:r>
        <w:rPr>
          <w:color w:val="BF5F3F"/>
        </w:rPr>
        <w:t>%&gt;</w:t>
      </w:r>
    </w:p>
    <w:p w14:paraId="1C7C8D49" w14:textId="77777777" w:rsidR="00962FA5" w:rsidRDefault="00962FA5" w:rsidP="00962FA5">
      <w:pPr>
        <w:pStyle w:val="a"/>
      </w:pPr>
      <w:r>
        <w:t xml:space="preserve">    Good Morning!</w:t>
      </w:r>
    </w:p>
    <w:p w14:paraId="7144E635" w14:textId="77777777" w:rsidR="00962FA5" w:rsidRDefault="00962FA5" w:rsidP="00962FA5">
      <w:pPr>
        <w:pStyle w:val="a"/>
      </w:pPr>
      <w:r>
        <w:rPr>
          <w:color w:val="BF5F3F"/>
        </w:rPr>
        <w:t>&lt;%</w:t>
      </w:r>
      <w:r>
        <w:t xml:space="preserve"> </w:t>
      </w:r>
      <w:r>
        <w:rPr>
          <w:color w:val="7F0055"/>
        </w:rPr>
        <w:t>else</w:t>
      </w:r>
      <w:r>
        <w:t xml:space="preserve"> </w:t>
      </w:r>
      <w:r>
        <w:rPr>
          <w:color w:val="7F0055"/>
        </w:rPr>
        <w:t>if</w:t>
      </w:r>
      <w:r>
        <w:t xml:space="preserve"> (hour &lt;</w:t>
      </w:r>
      <w:r>
        <w:rPr>
          <w:rFonts w:hint="eastAsia"/>
        </w:rPr>
        <w:t xml:space="preserve"> </w:t>
      </w:r>
      <w:r>
        <w:t xml:space="preserve">18) </w:t>
      </w:r>
      <w:r>
        <w:rPr>
          <w:color w:val="BF5F3F"/>
        </w:rPr>
        <w:t>%&gt;</w:t>
      </w:r>
    </w:p>
    <w:p w14:paraId="7B408466" w14:textId="77777777" w:rsidR="00962FA5" w:rsidRDefault="00962FA5" w:rsidP="00962FA5">
      <w:pPr>
        <w:pStyle w:val="a"/>
      </w:pPr>
      <w:r>
        <w:t xml:space="preserve">    Good Afternoon!</w:t>
      </w:r>
    </w:p>
    <w:p w14:paraId="752434B6" w14:textId="77777777" w:rsidR="00962FA5" w:rsidRDefault="00962FA5" w:rsidP="00962FA5">
      <w:pPr>
        <w:pStyle w:val="a"/>
      </w:pPr>
      <w:r>
        <w:rPr>
          <w:color w:val="BF5F3F"/>
        </w:rPr>
        <w:t>&lt;%</w:t>
      </w:r>
      <w:r>
        <w:t xml:space="preserve"> </w:t>
      </w:r>
      <w:r>
        <w:rPr>
          <w:color w:val="7F0055"/>
        </w:rPr>
        <w:t>else</w:t>
      </w:r>
      <w:r>
        <w:t xml:space="preserve"> </w:t>
      </w:r>
      <w:r>
        <w:rPr>
          <w:color w:val="BF5F3F"/>
        </w:rPr>
        <w:t>%&gt;</w:t>
      </w:r>
    </w:p>
    <w:p w14:paraId="09072D78" w14:textId="77777777" w:rsidR="00962FA5" w:rsidRDefault="00962FA5" w:rsidP="00962FA5">
      <w:pPr>
        <w:pStyle w:val="a"/>
      </w:pPr>
      <w:r>
        <w:t xml:space="preserve">    Good Evening!</w:t>
      </w:r>
    </w:p>
    <w:p w14:paraId="7368181A" w14:textId="77777777" w:rsidR="00962FA5" w:rsidRDefault="00962FA5" w:rsidP="00962FA5">
      <w:pPr>
        <w:pStyle w:val="a"/>
      </w:pPr>
    </w:p>
    <w:p w14:paraId="7B719088" w14:textId="5B3A0325" w:rsidR="00962FA5" w:rsidRDefault="00962FA5" w:rsidP="00962FA5">
      <w:r>
        <w:rPr>
          <w:rFonts w:hint="eastAsia"/>
        </w:rPr>
        <w:t>위와 같이 중괄호를 생략하는 것은 위험하다.</w:t>
      </w:r>
    </w:p>
    <w:p w14:paraId="5B977AC8" w14:textId="77777777" w:rsidR="00962FA5" w:rsidRDefault="00962FA5" w:rsidP="00962FA5"/>
    <w:p w14:paraId="4EC2B19C" w14:textId="1FD81050" w:rsidR="00962FA5" w:rsidRDefault="00962FA5" w:rsidP="00962FA5">
      <w:r>
        <w:rPr>
          <w:rFonts w:hint="eastAsia"/>
        </w:rPr>
        <w:t>아래와 같이 중괄호로 묶어주어야 한다.</w:t>
      </w:r>
    </w:p>
    <w:p w14:paraId="1E247F6C" w14:textId="77777777" w:rsidR="00962FA5" w:rsidRDefault="00962FA5" w:rsidP="00962FA5">
      <w:pPr>
        <w:pStyle w:val="a"/>
      </w:pPr>
      <w:r>
        <w:rPr>
          <w:color w:val="BF5F3F"/>
        </w:rPr>
        <w:t>&lt;%</w:t>
      </w:r>
      <w:r>
        <w:t xml:space="preserve"> </w:t>
      </w:r>
      <w:r>
        <w:rPr>
          <w:color w:val="7F0055"/>
        </w:rPr>
        <w:t>if</w:t>
      </w:r>
      <w:r>
        <w:t xml:space="preserve"> (hour &lt; 12) </w:t>
      </w:r>
      <w:r w:rsidRPr="00962FA5">
        <w:rPr>
          <w:b/>
          <w:highlight w:val="yellow"/>
        </w:rPr>
        <w:t>{</w:t>
      </w:r>
      <w:r>
        <w:t xml:space="preserve"> </w:t>
      </w:r>
      <w:r>
        <w:rPr>
          <w:color w:val="BF5F3F"/>
        </w:rPr>
        <w:t>%&gt;</w:t>
      </w:r>
    </w:p>
    <w:p w14:paraId="79390C3A" w14:textId="77777777" w:rsidR="00962FA5" w:rsidRDefault="00962FA5" w:rsidP="00962FA5">
      <w:pPr>
        <w:pStyle w:val="a"/>
      </w:pPr>
      <w:r>
        <w:t xml:space="preserve">    Good Morning!</w:t>
      </w:r>
    </w:p>
    <w:p w14:paraId="1C96FD8A" w14:textId="761DA548" w:rsidR="00962FA5" w:rsidRDefault="00962FA5" w:rsidP="00962FA5">
      <w:pPr>
        <w:pStyle w:val="a"/>
      </w:pPr>
      <w:r>
        <w:rPr>
          <w:color w:val="BF5F3F"/>
        </w:rPr>
        <w:t>&lt;%</w:t>
      </w:r>
      <w:r>
        <w:t xml:space="preserve"> </w:t>
      </w:r>
      <w:r w:rsidRPr="00962FA5">
        <w:rPr>
          <w:b/>
          <w:highlight w:val="yellow"/>
        </w:rPr>
        <w:t>}</w:t>
      </w:r>
      <w:r>
        <w:t xml:space="preserve"> </w:t>
      </w:r>
      <w:r>
        <w:rPr>
          <w:color w:val="7F0055"/>
        </w:rPr>
        <w:t>else</w:t>
      </w:r>
      <w:r>
        <w:t xml:space="preserve"> </w:t>
      </w:r>
      <w:r>
        <w:rPr>
          <w:color w:val="7F0055"/>
        </w:rPr>
        <w:t>if</w:t>
      </w:r>
      <w:r>
        <w:t xml:space="preserve"> (hour &lt;</w:t>
      </w:r>
      <w:r>
        <w:rPr>
          <w:rFonts w:hint="eastAsia"/>
        </w:rPr>
        <w:t xml:space="preserve"> </w:t>
      </w:r>
      <w:r>
        <w:t xml:space="preserve">18) </w:t>
      </w:r>
      <w:r w:rsidRPr="00962FA5">
        <w:rPr>
          <w:b/>
          <w:highlight w:val="yellow"/>
        </w:rPr>
        <w:t>{</w:t>
      </w:r>
      <w:r>
        <w:t xml:space="preserve"> </w:t>
      </w:r>
      <w:r>
        <w:rPr>
          <w:color w:val="BF5F3F"/>
        </w:rPr>
        <w:t>%&gt;</w:t>
      </w:r>
    </w:p>
    <w:p w14:paraId="67896355" w14:textId="77777777" w:rsidR="00962FA5" w:rsidRDefault="00962FA5" w:rsidP="00962FA5">
      <w:pPr>
        <w:pStyle w:val="a"/>
      </w:pPr>
      <w:r>
        <w:t xml:space="preserve">    Good Afternoon!</w:t>
      </w:r>
    </w:p>
    <w:p w14:paraId="1CB4A9AB" w14:textId="77777777" w:rsidR="00962FA5" w:rsidRDefault="00962FA5" w:rsidP="00962FA5">
      <w:pPr>
        <w:pStyle w:val="a"/>
      </w:pPr>
      <w:r>
        <w:rPr>
          <w:color w:val="BF5F3F"/>
        </w:rPr>
        <w:t>&lt;%</w:t>
      </w:r>
      <w:r>
        <w:t xml:space="preserve"> </w:t>
      </w:r>
      <w:r w:rsidRPr="00962FA5">
        <w:rPr>
          <w:b/>
          <w:highlight w:val="yellow"/>
        </w:rPr>
        <w:t>}</w:t>
      </w:r>
      <w:r>
        <w:t xml:space="preserve"> </w:t>
      </w:r>
      <w:r>
        <w:rPr>
          <w:color w:val="7F0055"/>
        </w:rPr>
        <w:t>else</w:t>
      </w:r>
      <w:r>
        <w:t xml:space="preserve"> </w:t>
      </w:r>
      <w:r w:rsidRPr="00962FA5">
        <w:rPr>
          <w:b/>
          <w:highlight w:val="yellow"/>
        </w:rPr>
        <w:t>{</w:t>
      </w:r>
      <w:r>
        <w:t xml:space="preserve"> </w:t>
      </w:r>
      <w:r>
        <w:rPr>
          <w:color w:val="BF5F3F"/>
        </w:rPr>
        <w:t>%&gt;</w:t>
      </w:r>
    </w:p>
    <w:p w14:paraId="59DDCD47" w14:textId="77777777" w:rsidR="00962FA5" w:rsidRDefault="00962FA5" w:rsidP="00962FA5">
      <w:pPr>
        <w:pStyle w:val="a"/>
      </w:pPr>
      <w:r>
        <w:t xml:space="preserve">    Good Evening!    </w:t>
      </w:r>
    </w:p>
    <w:p w14:paraId="2D18F390" w14:textId="77777777" w:rsidR="00962FA5" w:rsidRDefault="00962FA5" w:rsidP="00962FA5">
      <w:pPr>
        <w:pStyle w:val="a"/>
        <w:rPr>
          <w:color w:val="BF5F3F"/>
        </w:rPr>
      </w:pPr>
      <w:r>
        <w:rPr>
          <w:color w:val="BF5F3F"/>
        </w:rPr>
        <w:t>&lt;%</w:t>
      </w:r>
      <w:r>
        <w:t xml:space="preserve"> </w:t>
      </w:r>
      <w:r w:rsidRPr="00962FA5">
        <w:rPr>
          <w:b/>
          <w:highlight w:val="yellow"/>
        </w:rPr>
        <w:t>}</w:t>
      </w:r>
      <w:r>
        <w:t xml:space="preserve"> </w:t>
      </w:r>
      <w:r>
        <w:rPr>
          <w:color w:val="BF5F3F"/>
        </w:rPr>
        <w:t>%&gt;</w:t>
      </w:r>
    </w:p>
    <w:p w14:paraId="31449BD4" w14:textId="77777777" w:rsidR="00962FA5" w:rsidRDefault="00962FA5" w:rsidP="00962FA5"/>
    <w:p w14:paraId="1E5289D2" w14:textId="77777777" w:rsidR="00962FA5" w:rsidRDefault="00962FA5" w:rsidP="00962FA5"/>
    <w:p w14:paraId="5F7DF7BB" w14:textId="77777777" w:rsidR="00962FA5" w:rsidRPr="00CD7F8A" w:rsidRDefault="00962FA5" w:rsidP="00962FA5">
      <w:pPr>
        <w:pStyle w:val="a"/>
      </w:pPr>
      <w:r w:rsidRPr="00CD7F8A">
        <w:rPr>
          <w:color w:val="BF5F3F"/>
        </w:rPr>
        <w:t>&lt;%</w:t>
      </w:r>
      <w:r w:rsidRPr="00CD7F8A">
        <w:t xml:space="preserve"> </w:t>
      </w:r>
      <w:r w:rsidRPr="00CD7F8A">
        <w:rPr>
          <w:color w:val="7F0055"/>
        </w:rPr>
        <w:t>for</w:t>
      </w:r>
      <w:r w:rsidRPr="00CD7F8A">
        <w:t xml:space="preserve"> (</w:t>
      </w:r>
      <w:r w:rsidRPr="00CD7F8A">
        <w:rPr>
          <w:color w:val="7F0055"/>
        </w:rPr>
        <w:t>int</w:t>
      </w:r>
      <w:r w:rsidRPr="00CD7F8A">
        <w:t xml:space="preserve"> i=1; i &lt;= 10; ++i) </w:t>
      </w:r>
      <w:r w:rsidRPr="00CD7F8A">
        <w:rPr>
          <w:color w:val="BF5F3F"/>
        </w:rPr>
        <w:t>%&gt;</w:t>
      </w:r>
      <w:r w:rsidRPr="00CD7F8A">
        <w:t xml:space="preserve"> </w:t>
      </w:r>
    </w:p>
    <w:p w14:paraId="7E95B4D8" w14:textId="77777777" w:rsidR="00962FA5" w:rsidRPr="00CD7F8A" w:rsidRDefault="00962FA5" w:rsidP="00962FA5">
      <w:pPr>
        <w:pStyle w:val="a"/>
        <w:rPr>
          <w:rFonts w:cs="굴림체"/>
          <w:kern w:val="0"/>
        </w:rPr>
      </w:pPr>
      <w:r w:rsidRPr="00CD7F8A">
        <w:rPr>
          <w:rFonts w:cs="굴림체"/>
          <w:kern w:val="0"/>
        </w:rPr>
        <w:t xml:space="preserve">    </w:t>
      </w:r>
      <w:r w:rsidRPr="00CD7F8A">
        <w:rPr>
          <w:rFonts w:cs="굴림체"/>
          <w:color w:val="008080"/>
          <w:kern w:val="0"/>
        </w:rPr>
        <w:t>&lt;</w:t>
      </w:r>
      <w:r w:rsidRPr="00CD7F8A">
        <w:rPr>
          <w:rFonts w:cs="굴림체"/>
          <w:color w:val="3F7F7F"/>
          <w:kern w:val="0"/>
        </w:rPr>
        <w:t>td</w:t>
      </w:r>
      <w:r w:rsidRPr="00CD7F8A">
        <w:rPr>
          <w:rFonts w:cs="굴림체"/>
          <w:color w:val="008080"/>
          <w:kern w:val="0"/>
        </w:rPr>
        <w:t>&gt;</w:t>
      </w:r>
      <w:r w:rsidRPr="00CD7F8A">
        <w:rPr>
          <w:rFonts w:cs="굴림체"/>
          <w:color w:val="BF5F3F"/>
          <w:kern w:val="0"/>
        </w:rPr>
        <w:t>&lt;%=</w:t>
      </w:r>
      <w:r w:rsidRPr="00CD7F8A">
        <w:rPr>
          <w:rFonts w:cs="굴림체"/>
          <w:kern w:val="0"/>
        </w:rPr>
        <w:t xml:space="preserve"> i </w:t>
      </w:r>
      <w:r w:rsidRPr="00CD7F8A">
        <w:rPr>
          <w:rFonts w:cs="굴림체"/>
          <w:color w:val="BF5F3F"/>
          <w:kern w:val="0"/>
        </w:rPr>
        <w:t>%&gt;</w:t>
      </w:r>
      <w:r w:rsidRPr="00CD7F8A">
        <w:rPr>
          <w:rFonts w:cs="굴림체"/>
          <w:color w:val="008080"/>
          <w:kern w:val="0"/>
        </w:rPr>
        <w:t>&lt;/</w:t>
      </w:r>
      <w:r w:rsidRPr="00CD7F8A">
        <w:rPr>
          <w:rFonts w:cs="굴림체"/>
          <w:color w:val="3F7F7F"/>
          <w:kern w:val="0"/>
        </w:rPr>
        <w:t>td</w:t>
      </w:r>
      <w:r w:rsidRPr="00CD7F8A">
        <w:rPr>
          <w:rFonts w:cs="굴림체"/>
          <w:color w:val="008080"/>
          <w:kern w:val="0"/>
        </w:rPr>
        <w:t>&gt;</w:t>
      </w:r>
    </w:p>
    <w:p w14:paraId="5047C298" w14:textId="77777777" w:rsidR="00962FA5" w:rsidRDefault="00962FA5" w:rsidP="00962FA5">
      <w:pPr>
        <w:pStyle w:val="a"/>
        <w:rPr>
          <w:color w:val="BF5F3F"/>
        </w:rPr>
      </w:pPr>
    </w:p>
    <w:p w14:paraId="6C01326F" w14:textId="77777777" w:rsidR="00962FA5" w:rsidRDefault="00962FA5" w:rsidP="00962FA5">
      <w:r>
        <w:rPr>
          <w:rFonts w:hint="eastAsia"/>
        </w:rPr>
        <w:t>위와 같이 중괄호를 생략하는 것은 위험하다.</w:t>
      </w:r>
    </w:p>
    <w:p w14:paraId="16F553D9" w14:textId="77777777" w:rsidR="00962FA5" w:rsidRDefault="00962FA5" w:rsidP="00962FA5"/>
    <w:p w14:paraId="04F8B7C6" w14:textId="4805F2D9" w:rsidR="00962FA5" w:rsidRPr="00A63621" w:rsidRDefault="00962FA5" w:rsidP="00962FA5">
      <w:r>
        <w:rPr>
          <w:rFonts w:hint="eastAsia"/>
        </w:rPr>
        <w:t>아래와 같이 중괄호로 묶어주아야 한다.</w:t>
      </w:r>
    </w:p>
    <w:p w14:paraId="54AEECB0" w14:textId="77777777" w:rsidR="00962FA5" w:rsidRPr="005250C6" w:rsidRDefault="00962FA5" w:rsidP="00962FA5">
      <w:pPr>
        <w:pStyle w:val="a"/>
      </w:pPr>
      <w:r w:rsidRPr="005250C6">
        <w:rPr>
          <w:color w:val="BF5F3F"/>
        </w:rPr>
        <w:t>&lt;%</w:t>
      </w:r>
      <w:r w:rsidRPr="005250C6">
        <w:t xml:space="preserve"> </w:t>
      </w:r>
      <w:r w:rsidRPr="005250C6">
        <w:rPr>
          <w:color w:val="7F0055"/>
        </w:rPr>
        <w:t>for</w:t>
      </w:r>
      <w:r w:rsidRPr="005250C6">
        <w:t xml:space="preserve"> (</w:t>
      </w:r>
      <w:r w:rsidRPr="005250C6">
        <w:rPr>
          <w:color w:val="7F0055"/>
        </w:rPr>
        <w:t>int</w:t>
      </w:r>
      <w:r w:rsidRPr="005250C6">
        <w:t xml:space="preserve"> i=1; i &lt;= 10; ++i) </w:t>
      </w:r>
      <w:r w:rsidRPr="00962FA5">
        <w:rPr>
          <w:b/>
          <w:highlight w:val="yellow"/>
        </w:rPr>
        <w:t>{</w:t>
      </w:r>
      <w:r w:rsidRPr="005250C6">
        <w:t xml:space="preserve"> </w:t>
      </w:r>
      <w:r w:rsidRPr="005250C6">
        <w:rPr>
          <w:color w:val="BF5F3F"/>
        </w:rPr>
        <w:t>%&gt;</w:t>
      </w:r>
      <w:r w:rsidRPr="005250C6">
        <w:t xml:space="preserve"> </w:t>
      </w:r>
    </w:p>
    <w:p w14:paraId="55BAF9E6" w14:textId="77777777" w:rsidR="00962FA5" w:rsidRPr="005250C6" w:rsidRDefault="00962FA5" w:rsidP="00962FA5">
      <w:pPr>
        <w:pStyle w:val="a"/>
      </w:pPr>
      <w:r w:rsidRPr="005250C6">
        <w:t xml:space="preserve">    </w:t>
      </w:r>
      <w:r w:rsidRPr="005250C6">
        <w:rPr>
          <w:color w:val="008080"/>
        </w:rPr>
        <w:t>&lt;</w:t>
      </w:r>
      <w:r w:rsidRPr="005250C6">
        <w:rPr>
          <w:color w:val="3F7F7F"/>
        </w:rPr>
        <w:t>td</w:t>
      </w:r>
      <w:r w:rsidRPr="005250C6">
        <w:rPr>
          <w:color w:val="008080"/>
        </w:rPr>
        <w:t>&gt;</w:t>
      </w:r>
      <w:r w:rsidRPr="005250C6">
        <w:t>i</w:t>
      </w:r>
      <w:r w:rsidRPr="005250C6">
        <w:rPr>
          <w:color w:val="008080"/>
        </w:rPr>
        <w:t>&lt;/</w:t>
      </w:r>
      <w:r w:rsidRPr="005250C6">
        <w:rPr>
          <w:color w:val="3F7F7F"/>
        </w:rPr>
        <w:t>td</w:t>
      </w:r>
      <w:r w:rsidRPr="005250C6">
        <w:rPr>
          <w:color w:val="008080"/>
        </w:rPr>
        <w:t>&gt;</w:t>
      </w:r>
    </w:p>
    <w:p w14:paraId="0111BDDB" w14:textId="77777777" w:rsidR="00962FA5" w:rsidRDefault="00962FA5" w:rsidP="00962FA5">
      <w:pPr>
        <w:pStyle w:val="a"/>
        <w:rPr>
          <w:color w:val="BF5F3F"/>
        </w:rPr>
      </w:pPr>
      <w:r w:rsidRPr="005250C6">
        <w:rPr>
          <w:color w:val="BF5F3F"/>
        </w:rPr>
        <w:t>&lt;%</w:t>
      </w:r>
      <w:r w:rsidRPr="005250C6">
        <w:t xml:space="preserve"> </w:t>
      </w:r>
      <w:r w:rsidRPr="00962FA5">
        <w:rPr>
          <w:b/>
          <w:highlight w:val="yellow"/>
        </w:rPr>
        <w:t>}</w:t>
      </w:r>
      <w:r w:rsidRPr="005250C6">
        <w:t xml:space="preserve"> </w:t>
      </w:r>
      <w:r w:rsidRPr="005250C6">
        <w:rPr>
          <w:color w:val="BF5F3F"/>
        </w:rPr>
        <w:t>%&gt;</w:t>
      </w:r>
    </w:p>
    <w:p w14:paraId="73AF13AB" w14:textId="6AC733DB" w:rsidR="00962FA5" w:rsidRDefault="00962FA5" w:rsidP="00962FA5"/>
    <w:p w14:paraId="771D4DF8" w14:textId="3A451536" w:rsidR="00962FA5" w:rsidRDefault="00962FA5" w:rsidP="00962FA5"/>
    <w:p w14:paraId="074B84AC" w14:textId="18EEC74C" w:rsidR="00962FA5" w:rsidRDefault="00962FA5" w:rsidP="00962FA5"/>
    <w:p w14:paraId="1B6067EF" w14:textId="77777777" w:rsidR="00962FA5" w:rsidRPr="00962FA5" w:rsidRDefault="00962FA5" w:rsidP="00962FA5"/>
    <w:p w14:paraId="237A6F7C" w14:textId="7D2D3550" w:rsidR="008C28E8" w:rsidRDefault="008C28E8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4A633CD7" w14:textId="77777777" w:rsidR="0009639A" w:rsidRPr="0009639A" w:rsidRDefault="0009639A" w:rsidP="0009639A"/>
    <w:p w14:paraId="237A6F7D" w14:textId="77777777" w:rsidR="00423919" w:rsidRDefault="00423919" w:rsidP="00423919">
      <w:pPr>
        <w:pStyle w:val="Heading2"/>
      </w:pPr>
      <w:bookmarkStart w:id="12" w:name="_Toc476912236"/>
      <w:r>
        <w:rPr>
          <w:rFonts w:hint="eastAsia"/>
        </w:rPr>
        <w:t>if</w:t>
      </w:r>
      <w:r w:rsidR="001D753F">
        <w:rPr>
          <w:rFonts w:hint="eastAsia"/>
        </w:rPr>
        <w:t>2</w:t>
      </w:r>
      <w:r>
        <w:rPr>
          <w:rFonts w:hint="eastAsia"/>
        </w:rPr>
        <w:t>.jsp</w:t>
      </w:r>
      <w:bookmarkEnd w:id="12"/>
    </w:p>
    <w:p w14:paraId="237A6F7E" w14:textId="77777777" w:rsidR="00423919" w:rsidRPr="00423919" w:rsidRDefault="00423919" w:rsidP="00423919"/>
    <w:p w14:paraId="237A6F7F" w14:textId="77777777" w:rsidR="00423919" w:rsidRDefault="00423919" w:rsidP="00423919">
      <w:pPr>
        <w:pStyle w:val="Heading3"/>
      </w:pPr>
      <w:r>
        <w:rPr>
          <w:rFonts w:hint="eastAsia"/>
        </w:rPr>
        <w:t>WebContent</w:t>
      </w:r>
      <w:r w:rsidR="00E320DE">
        <w:rPr>
          <w:rFonts w:hint="eastAsia"/>
        </w:rPr>
        <w:t>/jsp02/</w:t>
      </w:r>
      <w:r>
        <w:rPr>
          <w:rFonts w:hint="eastAsia"/>
        </w:rPr>
        <w:t>if</w:t>
      </w:r>
      <w:r w:rsidR="001D753F">
        <w:rPr>
          <w:rFonts w:hint="eastAsia"/>
        </w:rPr>
        <w:t>2</w:t>
      </w:r>
      <w:r>
        <w:rPr>
          <w:rFonts w:hint="eastAsia"/>
        </w:rPr>
        <w:t xml:space="preserve">.jsp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23919" w14:paraId="237A6FB6" w14:textId="77777777" w:rsidTr="00277AD6">
        <w:tc>
          <w:tcPr>
            <w:tcW w:w="426" w:type="dxa"/>
          </w:tcPr>
          <w:p w14:paraId="237A6F80" w14:textId="77777777" w:rsidR="00423919" w:rsidRPr="00A36194" w:rsidRDefault="00423919" w:rsidP="00423919">
            <w:pPr>
              <w:pStyle w:val="a0"/>
            </w:pPr>
            <w:r w:rsidRPr="00A36194">
              <w:rPr>
                <w:rFonts w:hint="eastAsia"/>
              </w:rPr>
              <w:t>1</w:t>
            </w:r>
          </w:p>
          <w:p w14:paraId="237A6F81" w14:textId="77777777" w:rsidR="00423919" w:rsidRPr="00A36194" w:rsidRDefault="00423919" w:rsidP="00423919">
            <w:pPr>
              <w:pStyle w:val="a0"/>
            </w:pPr>
            <w:r w:rsidRPr="00A36194">
              <w:rPr>
                <w:rFonts w:hint="eastAsia"/>
              </w:rPr>
              <w:t>2</w:t>
            </w:r>
          </w:p>
          <w:p w14:paraId="237A6F82" w14:textId="77777777" w:rsidR="00423919" w:rsidRPr="00A36194" w:rsidRDefault="00423919" w:rsidP="00423919">
            <w:pPr>
              <w:pStyle w:val="a0"/>
            </w:pPr>
            <w:r w:rsidRPr="00A36194">
              <w:rPr>
                <w:rFonts w:hint="eastAsia"/>
              </w:rPr>
              <w:t>3</w:t>
            </w:r>
          </w:p>
          <w:p w14:paraId="237A6F83" w14:textId="77777777" w:rsidR="00423919" w:rsidRPr="00A36194" w:rsidRDefault="00423919" w:rsidP="00423919">
            <w:pPr>
              <w:pStyle w:val="a0"/>
            </w:pPr>
            <w:r w:rsidRPr="00A36194">
              <w:rPr>
                <w:rFonts w:hint="eastAsia"/>
              </w:rPr>
              <w:t>4</w:t>
            </w:r>
          </w:p>
          <w:p w14:paraId="237A6F84" w14:textId="77777777" w:rsidR="00423919" w:rsidRPr="00A36194" w:rsidRDefault="00423919" w:rsidP="00423919">
            <w:pPr>
              <w:pStyle w:val="a0"/>
            </w:pPr>
            <w:r w:rsidRPr="00A36194">
              <w:rPr>
                <w:rFonts w:hint="eastAsia"/>
              </w:rPr>
              <w:t>5</w:t>
            </w:r>
          </w:p>
          <w:p w14:paraId="237A6F85" w14:textId="77777777" w:rsidR="00423919" w:rsidRPr="00A36194" w:rsidRDefault="00423919" w:rsidP="00423919">
            <w:pPr>
              <w:pStyle w:val="a0"/>
            </w:pPr>
            <w:r w:rsidRPr="00A36194">
              <w:rPr>
                <w:rFonts w:hint="eastAsia"/>
              </w:rPr>
              <w:t>6</w:t>
            </w:r>
          </w:p>
          <w:p w14:paraId="237A6F86" w14:textId="77777777" w:rsidR="00423919" w:rsidRPr="00A36194" w:rsidRDefault="00423919" w:rsidP="00423919">
            <w:pPr>
              <w:pStyle w:val="a0"/>
            </w:pPr>
            <w:r w:rsidRPr="00A36194">
              <w:rPr>
                <w:rFonts w:hint="eastAsia"/>
              </w:rPr>
              <w:t>7</w:t>
            </w:r>
          </w:p>
          <w:p w14:paraId="237A6F87" w14:textId="77777777" w:rsidR="00423919" w:rsidRPr="00A36194" w:rsidRDefault="00423919" w:rsidP="00423919">
            <w:pPr>
              <w:pStyle w:val="a0"/>
            </w:pPr>
            <w:r w:rsidRPr="00A36194">
              <w:rPr>
                <w:rFonts w:hint="eastAsia"/>
              </w:rPr>
              <w:t>8</w:t>
            </w:r>
          </w:p>
          <w:p w14:paraId="237A6F88" w14:textId="77777777" w:rsidR="00423919" w:rsidRPr="00A36194" w:rsidRDefault="00423919" w:rsidP="00423919">
            <w:pPr>
              <w:pStyle w:val="a0"/>
            </w:pPr>
            <w:r w:rsidRPr="00A36194">
              <w:rPr>
                <w:rFonts w:hint="eastAsia"/>
              </w:rPr>
              <w:t>9</w:t>
            </w:r>
          </w:p>
          <w:p w14:paraId="237A6F89" w14:textId="77777777" w:rsidR="00423919" w:rsidRPr="00A36194" w:rsidRDefault="00423919" w:rsidP="00423919">
            <w:pPr>
              <w:pStyle w:val="a0"/>
            </w:pPr>
            <w:r w:rsidRPr="00A36194">
              <w:rPr>
                <w:rFonts w:hint="eastAsia"/>
              </w:rPr>
              <w:t>10</w:t>
            </w:r>
          </w:p>
          <w:p w14:paraId="237A6F8A" w14:textId="77777777" w:rsidR="00423919" w:rsidRPr="00A36194" w:rsidRDefault="00423919" w:rsidP="00423919">
            <w:pPr>
              <w:pStyle w:val="a0"/>
            </w:pPr>
            <w:r w:rsidRPr="00A36194">
              <w:rPr>
                <w:rFonts w:hint="eastAsia"/>
              </w:rPr>
              <w:t>11</w:t>
            </w:r>
          </w:p>
          <w:p w14:paraId="237A6F8B" w14:textId="77777777" w:rsidR="00423919" w:rsidRPr="00A36194" w:rsidRDefault="00423919" w:rsidP="00423919">
            <w:pPr>
              <w:pStyle w:val="a0"/>
            </w:pPr>
            <w:r w:rsidRPr="00A36194">
              <w:rPr>
                <w:rFonts w:hint="eastAsia"/>
              </w:rPr>
              <w:t>12</w:t>
            </w:r>
          </w:p>
          <w:p w14:paraId="237A6F8C" w14:textId="77777777" w:rsidR="00423919" w:rsidRPr="00A36194" w:rsidRDefault="00423919" w:rsidP="00423919">
            <w:pPr>
              <w:pStyle w:val="a0"/>
            </w:pPr>
            <w:r w:rsidRPr="00A36194">
              <w:rPr>
                <w:rFonts w:hint="eastAsia"/>
              </w:rPr>
              <w:t>13</w:t>
            </w:r>
          </w:p>
          <w:p w14:paraId="237A6F8D" w14:textId="77777777" w:rsidR="00423919" w:rsidRPr="00A36194" w:rsidRDefault="00423919" w:rsidP="00423919">
            <w:pPr>
              <w:pStyle w:val="a0"/>
            </w:pPr>
            <w:r w:rsidRPr="00A36194">
              <w:rPr>
                <w:rFonts w:hint="eastAsia"/>
              </w:rPr>
              <w:t>14</w:t>
            </w:r>
          </w:p>
          <w:p w14:paraId="237A6F8E" w14:textId="77777777" w:rsidR="00423919" w:rsidRPr="00A36194" w:rsidRDefault="00423919" w:rsidP="00423919">
            <w:pPr>
              <w:pStyle w:val="a0"/>
            </w:pPr>
            <w:r w:rsidRPr="00A36194">
              <w:rPr>
                <w:rFonts w:hint="eastAsia"/>
              </w:rPr>
              <w:t>15</w:t>
            </w:r>
          </w:p>
          <w:p w14:paraId="237A6F8F" w14:textId="77777777" w:rsidR="00423919" w:rsidRPr="00A36194" w:rsidRDefault="00423919" w:rsidP="00423919">
            <w:pPr>
              <w:pStyle w:val="a0"/>
            </w:pPr>
            <w:r w:rsidRPr="00A36194">
              <w:rPr>
                <w:rFonts w:hint="eastAsia"/>
              </w:rPr>
              <w:t>16</w:t>
            </w:r>
          </w:p>
          <w:p w14:paraId="237A6F90" w14:textId="77777777" w:rsidR="00423919" w:rsidRPr="00A36194" w:rsidRDefault="00423919" w:rsidP="00423919">
            <w:pPr>
              <w:pStyle w:val="a0"/>
            </w:pPr>
            <w:r w:rsidRPr="00A36194">
              <w:rPr>
                <w:rFonts w:hint="eastAsia"/>
              </w:rPr>
              <w:t>17</w:t>
            </w:r>
          </w:p>
          <w:p w14:paraId="237A6F91" w14:textId="77777777" w:rsidR="00423919" w:rsidRPr="00A36194" w:rsidRDefault="00423919" w:rsidP="00423919">
            <w:pPr>
              <w:pStyle w:val="a0"/>
            </w:pPr>
            <w:r w:rsidRPr="00A36194">
              <w:rPr>
                <w:rFonts w:hint="eastAsia"/>
              </w:rPr>
              <w:t>18</w:t>
            </w:r>
          </w:p>
          <w:p w14:paraId="237A6F92" w14:textId="77777777" w:rsidR="00423919" w:rsidRPr="00A36194" w:rsidRDefault="00423919" w:rsidP="00423919">
            <w:pPr>
              <w:pStyle w:val="a0"/>
            </w:pPr>
            <w:r w:rsidRPr="00A36194">
              <w:rPr>
                <w:rFonts w:hint="eastAsia"/>
              </w:rPr>
              <w:t>19</w:t>
            </w:r>
          </w:p>
          <w:p w14:paraId="237A6F93" w14:textId="77777777" w:rsidR="00423919" w:rsidRPr="00A36194" w:rsidRDefault="00423919" w:rsidP="00423919">
            <w:pPr>
              <w:pStyle w:val="a0"/>
            </w:pPr>
            <w:r w:rsidRPr="00A36194">
              <w:rPr>
                <w:rFonts w:hint="eastAsia"/>
              </w:rPr>
              <w:t>20</w:t>
            </w:r>
          </w:p>
          <w:p w14:paraId="237A6F94" w14:textId="77777777" w:rsidR="00423919" w:rsidRPr="00A36194" w:rsidRDefault="00423919" w:rsidP="00423919">
            <w:pPr>
              <w:pStyle w:val="a0"/>
            </w:pPr>
            <w:r w:rsidRPr="00A36194">
              <w:rPr>
                <w:rFonts w:hint="eastAsia"/>
              </w:rPr>
              <w:t>21</w:t>
            </w:r>
          </w:p>
          <w:p w14:paraId="237A6F95" w14:textId="77777777" w:rsidR="00423919" w:rsidRPr="00A36194" w:rsidRDefault="00423919" w:rsidP="00423919">
            <w:pPr>
              <w:pStyle w:val="a0"/>
            </w:pPr>
            <w:r w:rsidRPr="00A36194">
              <w:rPr>
                <w:rFonts w:hint="eastAsia"/>
              </w:rPr>
              <w:t>22</w:t>
            </w:r>
          </w:p>
          <w:p w14:paraId="237A6F96" w14:textId="77777777" w:rsidR="00423919" w:rsidRPr="00A36194" w:rsidRDefault="00423919" w:rsidP="00423919">
            <w:pPr>
              <w:pStyle w:val="a0"/>
            </w:pPr>
            <w:r w:rsidRPr="00A36194">
              <w:rPr>
                <w:rFonts w:hint="eastAsia"/>
              </w:rPr>
              <w:t>23</w:t>
            </w:r>
          </w:p>
          <w:p w14:paraId="237A6F97" w14:textId="77777777" w:rsidR="00423919" w:rsidRPr="00A36194" w:rsidRDefault="00423919" w:rsidP="00423919">
            <w:pPr>
              <w:pStyle w:val="a0"/>
            </w:pPr>
            <w:r w:rsidRPr="00A36194">
              <w:rPr>
                <w:rFonts w:hint="eastAsia"/>
              </w:rPr>
              <w:t>24</w:t>
            </w:r>
          </w:p>
          <w:p w14:paraId="237A6F98" w14:textId="77777777" w:rsidR="00423919" w:rsidRDefault="00423919" w:rsidP="00423919">
            <w:pPr>
              <w:pStyle w:val="a0"/>
            </w:pPr>
            <w:r w:rsidRPr="00A36194">
              <w:rPr>
                <w:rFonts w:hint="eastAsia"/>
              </w:rPr>
              <w:t>25</w:t>
            </w:r>
          </w:p>
          <w:p w14:paraId="237A6F99" w14:textId="77777777" w:rsidR="00423919" w:rsidRDefault="00423919" w:rsidP="00423919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237A6F9A" w14:textId="77777777" w:rsidR="00423919" w:rsidRPr="00A36194" w:rsidRDefault="00423919" w:rsidP="00423919">
            <w:pPr>
              <w:pStyle w:val="a0"/>
            </w:pPr>
            <w:r>
              <w:rPr>
                <w:rFonts w:hint="eastAsia"/>
              </w:rPr>
              <w:t>27</w:t>
            </w:r>
          </w:p>
        </w:tc>
        <w:tc>
          <w:tcPr>
            <w:tcW w:w="10631" w:type="dxa"/>
          </w:tcPr>
          <w:p w14:paraId="237A6F9B" w14:textId="77777777" w:rsidR="00423919" w:rsidRPr="008C28E8" w:rsidRDefault="00423919" w:rsidP="00423919">
            <w:pPr>
              <w:pStyle w:val="a0"/>
            </w:pPr>
            <w:r w:rsidRPr="008C28E8">
              <w:rPr>
                <w:color w:val="BF5F3F"/>
              </w:rPr>
              <w:t>&lt;%@</w:t>
            </w:r>
            <w:r w:rsidRPr="008C28E8">
              <w:t xml:space="preserve"> </w:t>
            </w:r>
            <w:r w:rsidRPr="008C28E8">
              <w:rPr>
                <w:color w:val="3F7F7F"/>
              </w:rPr>
              <w:t>page</w:t>
            </w:r>
            <w:r w:rsidRPr="008C28E8">
              <w:t xml:space="preserve"> </w:t>
            </w:r>
            <w:r w:rsidRPr="008C28E8">
              <w:rPr>
                <w:color w:val="7F007F"/>
              </w:rPr>
              <w:t>language</w:t>
            </w:r>
            <w:r w:rsidRPr="008C28E8">
              <w:rPr>
                <w:color w:val="000000"/>
              </w:rPr>
              <w:t>=</w:t>
            </w:r>
            <w:r w:rsidRPr="008C28E8">
              <w:rPr>
                <w:color w:val="2A00FF"/>
              </w:rPr>
              <w:t>"java"</w:t>
            </w:r>
            <w:r w:rsidRPr="008C28E8">
              <w:t xml:space="preserve"> </w:t>
            </w:r>
            <w:r w:rsidRPr="008C28E8">
              <w:rPr>
                <w:color w:val="7F007F"/>
              </w:rPr>
              <w:t>contentType</w:t>
            </w:r>
            <w:r w:rsidRPr="008C28E8">
              <w:rPr>
                <w:color w:val="000000"/>
              </w:rPr>
              <w:t>=</w:t>
            </w:r>
            <w:r w:rsidRPr="008C28E8">
              <w:rPr>
                <w:color w:val="2A00FF"/>
              </w:rPr>
              <w:t>"text/html; charset=UTF-8"</w:t>
            </w:r>
            <w:r w:rsidRPr="008C28E8">
              <w:t xml:space="preserve"> </w:t>
            </w:r>
            <w:r w:rsidRPr="008C28E8">
              <w:rPr>
                <w:color w:val="7F007F"/>
              </w:rPr>
              <w:t>pageEncoding</w:t>
            </w:r>
            <w:r w:rsidRPr="008C28E8">
              <w:rPr>
                <w:color w:val="000000"/>
              </w:rPr>
              <w:t>=</w:t>
            </w:r>
            <w:r w:rsidRPr="008C28E8">
              <w:rPr>
                <w:color w:val="2A00FF"/>
              </w:rPr>
              <w:t>"UTF-8"</w:t>
            </w:r>
            <w:r w:rsidRPr="008C28E8">
              <w:rPr>
                <w:color w:val="BF5F3F"/>
              </w:rPr>
              <w:t>%&gt;</w:t>
            </w:r>
          </w:p>
          <w:p w14:paraId="237A6F9C" w14:textId="77777777" w:rsidR="00423919" w:rsidRPr="008C28E8" w:rsidRDefault="00423919" w:rsidP="00423919">
            <w:pPr>
              <w:pStyle w:val="a0"/>
            </w:pPr>
            <w:r w:rsidRPr="008C28E8">
              <w:rPr>
                <w:color w:val="008080"/>
              </w:rPr>
              <w:t>&lt;!</w:t>
            </w:r>
            <w:r w:rsidRPr="008C28E8">
              <w:rPr>
                <w:color w:val="3F7F7F"/>
              </w:rPr>
              <w:t>DOCTYPE</w:t>
            </w:r>
            <w:r w:rsidRPr="008C28E8">
              <w:t xml:space="preserve"> </w:t>
            </w:r>
            <w:r w:rsidRPr="008C28E8">
              <w:rPr>
                <w:color w:val="008080"/>
              </w:rPr>
              <w:t>html&gt;</w:t>
            </w:r>
          </w:p>
          <w:p w14:paraId="237A6F9D" w14:textId="77777777" w:rsidR="00423919" w:rsidRPr="008C28E8" w:rsidRDefault="00423919" w:rsidP="00423919">
            <w:pPr>
              <w:pStyle w:val="a0"/>
            </w:pPr>
            <w:r w:rsidRPr="008C28E8">
              <w:rPr>
                <w:color w:val="008080"/>
              </w:rPr>
              <w:t>&lt;</w:t>
            </w:r>
            <w:r w:rsidRPr="008C28E8">
              <w:rPr>
                <w:color w:val="3F7F7F"/>
              </w:rPr>
              <w:t>html</w:t>
            </w:r>
            <w:r w:rsidRPr="008C28E8">
              <w:rPr>
                <w:color w:val="008080"/>
              </w:rPr>
              <w:t>&gt;</w:t>
            </w:r>
          </w:p>
          <w:p w14:paraId="237A6F9E" w14:textId="77777777" w:rsidR="00423919" w:rsidRPr="008C28E8" w:rsidRDefault="00423919" w:rsidP="00423919">
            <w:pPr>
              <w:pStyle w:val="a0"/>
            </w:pPr>
            <w:r w:rsidRPr="008C28E8">
              <w:rPr>
                <w:color w:val="008080"/>
              </w:rPr>
              <w:t>&lt;</w:t>
            </w:r>
            <w:r w:rsidRPr="008C28E8">
              <w:rPr>
                <w:color w:val="3F7F7F"/>
              </w:rPr>
              <w:t>head</w:t>
            </w:r>
            <w:r w:rsidRPr="008C28E8">
              <w:rPr>
                <w:color w:val="008080"/>
              </w:rPr>
              <w:t>&gt;</w:t>
            </w:r>
          </w:p>
          <w:p w14:paraId="237A6F9F" w14:textId="77777777" w:rsidR="00423919" w:rsidRPr="008C28E8" w:rsidRDefault="00423919" w:rsidP="00423919">
            <w:pPr>
              <w:pStyle w:val="a0"/>
            </w:pPr>
            <w:r w:rsidRPr="008C28E8">
              <w:rPr>
                <w:color w:val="008080"/>
              </w:rPr>
              <w:t>&lt;</w:t>
            </w:r>
            <w:r w:rsidRPr="008C28E8">
              <w:rPr>
                <w:color w:val="3F7F7F"/>
              </w:rPr>
              <w:t>meta</w:t>
            </w:r>
            <w:r w:rsidRPr="008C28E8">
              <w:t xml:space="preserve"> </w:t>
            </w:r>
            <w:r w:rsidRPr="008C28E8">
              <w:rPr>
                <w:color w:val="7F007F"/>
              </w:rPr>
              <w:t>http-equiv</w:t>
            </w:r>
            <w:r w:rsidRPr="008C28E8">
              <w:rPr>
                <w:color w:val="000000"/>
              </w:rPr>
              <w:t>=</w:t>
            </w:r>
            <w:r w:rsidRPr="008C28E8">
              <w:rPr>
                <w:color w:val="2A00FF"/>
              </w:rPr>
              <w:t>"Content-Type"</w:t>
            </w:r>
            <w:r w:rsidRPr="008C28E8">
              <w:t xml:space="preserve"> </w:t>
            </w:r>
            <w:r w:rsidRPr="008C28E8">
              <w:rPr>
                <w:color w:val="7F007F"/>
              </w:rPr>
              <w:t>content</w:t>
            </w:r>
            <w:r w:rsidRPr="008C28E8">
              <w:rPr>
                <w:color w:val="000000"/>
              </w:rPr>
              <w:t>=</w:t>
            </w:r>
            <w:r w:rsidRPr="008C28E8">
              <w:rPr>
                <w:color w:val="2A00FF"/>
              </w:rPr>
              <w:t>"text/html; charset=UTF-8"</w:t>
            </w:r>
            <w:r w:rsidRPr="008C28E8">
              <w:rPr>
                <w:color w:val="008080"/>
              </w:rPr>
              <w:t>&gt;</w:t>
            </w:r>
          </w:p>
          <w:p w14:paraId="237A6FA0" w14:textId="77777777" w:rsidR="00423919" w:rsidRPr="008C28E8" w:rsidRDefault="00423919" w:rsidP="00423919">
            <w:pPr>
              <w:pStyle w:val="a0"/>
            </w:pPr>
            <w:r w:rsidRPr="008C28E8">
              <w:rPr>
                <w:color w:val="008080"/>
              </w:rPr>
              <w:t>&lt;</w:t>
            </w:r>
            <w:r w:rsidRPr="008C28E8">
              <w:rPr>
                <w:color w:val="3F7F7F"/>
              </w:rPr>
              <w:t>title</w:t>
            </w:r>
            <w:r w:rsidRPr="008C28E8">
              <w:rPr>
                <w:color w:val="008080"/>
              </w:rPr>
              <w:t>&gt;</w:t>
            </w:r>
            <w:r w:rsidRPr="008C28E8">
              <w:rPr>
                <w:color w:val="000000"/>
              </w:rPr>
              <w:t>lecture1</w:t>
            </w:r>
            <w:r w:rsidRPr="008C28E8">
              <w:rPr>
                <w:color w:val="008080"/>
              </w:rPr>
              <w:t>&lt;/</w:t>
            </w:r>
            <w:r w:rsidRPr="008C28E8">
              <w:rPr>
                <w:color w:val="3F7F7F"/>
              </w:rPr>
              <w:t>title</w:t>
            </w:r>
            <w:r w:rsidRPr="008C28E8">
              <w:rPr>
                <w:color w:val="008080"/>
              </w:rPr>
              <w:t>&gt;</w:t>
            </w:r>
          </w:p>
          <w:p w14:paraId="237A6FA1" w14:textId="77777777" w:rsidR="00423919" w:rsidRPr="008C28E8" w:rsidRDefault="00423919" w:rsidP="00423919">
            <w:pPr>
              <w:pStyle w:val="a0"/>
            </w:pPr>
            <w:r w:rsidRPr="008C28E8">
              <w:rPr>
                <w:color w:val="008080"/>
              </w:rPr>
              <w:t>&lt;</w:t>
            </w:r>
            <w:r w:rsidRPr="008C28E8">
              <w:rPr>
                <w:color w:val="3F7F7F"/>
              </w:rPr>
              <w:t>style</w:t>
            </w:r>
            <w:r w:rsidRPr="008C28E8">
              <w:rPr>
                <w:color w:val="008080"/>
              </w:rPr>
              <w:t>&gt;</w:t>
            </w:r>
          </w:p>
          <w:p w14:paraId="237A6FA2" w14:textId="77777777" w:rsidR="00423919" w:rsidRPr="008C28E8" w:rsidRDefault="00423919" w:rsidP="00423919">
            <w:pPr>
              <w:pStyle w:val="a0"/>
            </w:pPr>
            <w:r w:rsidRPr="008C28E8">
              <w:rPr>
                <w:color w:val="000000"/>
              </w:rPr>
              <w:t xml:space="preserve">    </w:t>
            </w:r>
            <w:r w:rsidRPr="008C28E8">
              <w:rPr>
                <w:color w:val="3F7F7F"/>
              </w:rPr>
              <w:t>table</w:t>
            </w:r>
            <w:r w:rsidRPr="008C28E8">
              <w:rPr>
                <w:color w:val="000000"/>
              </w:rPr>
              <w:t xml:space="preserve"> { </w:t>
            </w:r>
            <w:r w:rsidRPr="008C28E8">
              <w:rPr>
                <w:color w:val="7F007F"/>
              </w:rPr>
              <w:t>border-collapse</w:t>
            </w:r>
            <w:r w:rsidRPr="008C28E8">
              <w:rPr>
                <w:color w:val="000000"/>
              </w:rPr>
              <w:t xml:space="preserve">: </w:t>
            </w:r>
            <w:r w:rsidRPr="008C28E8">
              <w:rPr>
                <w:color w:val="2A00E1"/>
              </w:rPr>
              <w:t>collapse</w:t>
            </w:r>
            <w:r w:rsidRPr="008C28E8">
              <w:rPr>
                <w:color w:val="000000"/>
              </w:rPr>
              <w:t>; }</w:t>
            </w:r>
          </w:p>
          <w:p w14:paraId="237A6FA3" w14:textId="77777777" w:rsidR="00423919" w:rsidRPr="008C28E8" w:rsidRDefault="00423919" w:rsidP="00423919">
            <w:pPr>
              <w:pStyle w:val="a0"/>
            </w:pPr>
            <w:r w:rsidRPr="008C28E8">
              <w:rPr>
                <w:color w:val="000000"/>
              </w:rPr>
              <w:t xml:space="preserve">    </w:t>
            </w:r>
            <w:r w:rsidRPr="008C28E8">
              <w:rPr>
                <w:color w:val="3F7F7F"/>
              </w:rPr>
              <w:t>td</w:t>
            </w:r>
            <w:r w:rsidRPr="008C28E8">
              <w:rPr>
                <w:color w:val="000000"/>
              </w:rPr>
              <w:t xml:space="preserve"> { </w:t>
            </w:r>
            <w:r w:rsidRPr="008C28E8">
              <w:rPr>
                <w:color w:val="7F007F"/>
              </w:rPr>
              <w:t>padding</w:t>
            </w:r>
            <w:r w:rsidRPr="008C28E8">
              <w:rPr>
                <w:color w:val="000000"/>
              </w:rPr>
              <w:t xml:space="preserve">: </w:t>
            </w:r>
            <w:r w:rsidRPr="008C28E8">
              <w:rPr>
                <w:color w:val="2A00E1"/>
              </w:rPr>
              <w:t>5px</w:t>
            </w:r>
            <w:r w:rsidRPr="008C28E8">
              <w:rPr>
                <w:color w:val="000000"/>
              </w:rPr>
              <w:t xml:space="preserve">; </w:t>
            </w:r>
            <w:r w:rsidRPr="008C28E8">
              <w:rPr>
                <w:color w:val="7F007F"/>
              </w:rPr>
              <w:t>border</w:t>
            </w:r>
            <w:r w:rsidRPr="008C28E8">
              <w:rPr>
                <w:color w:val="000000"/>
              </w:rPr>
              <w:t xml:space="preserve">: </w:t>
            </w:r>
            <w:r w:rsidRPr="008C28E8">
              <w:rPr>
                <w:color w:val="2A00E1"/>
              </w:rPr>
              <w:t>solid 1px gray</w:t>
            </w:r>
            <w:r w:rsidRPr="008C28E8">
              <w:rPr>
                <w:color w:val="000000"/>
              </w:rPr>
              <w:t>; }</w:t>
            </w:r>
          </w:p>
          <w:p w14:paraId="237A6FA4" w14:textId="77777777" w:rsidR="00423919" w:rsidRPr="008C28E8" w:rsidRDefault="00423919" w:rsidP="00423919">
            <w:pPr>
              <w:pStyle w:val="a0"/>
            </w:pPr>
            <w:r w:rsidRPr="008C28E8">
              <w:rPr>
                <w:color w:val="008080"/>
              </w:rPr>
              <w:t>&lt;/</w:t>
            </w:r>
            <w:r w:rsidRPr="008C28E8">
              <w:rPr>
                <w:color w:val="3F7F7F"/>
              </w:rPr>
              <w:t>style</w:t>
            </w:r>
            <w:r w:rsidRPr="008C28E8">
              <w:rPr>
                <w:color w:val="008080"/>
              </w:rPr>
              <w:t>&gt;</w:t>
            </w:r>
          </w:p>
          <w:p w14:paraId="237A6FA5" w14:textId="77777777" w:rsidR="00423919" w:rsidRPr="008C28E8" w:rsidRDefault="00423919" w:rsidP="00423919">
            <w:pPr>
              <w:pStyle w:val="a0"/>
            </w:pPr>
            <w:r w:rsidRPr="008C28E8">
              <w:rPr>
                <w:color w:val="008080"/>
              </w:rPr>
              <w:t>&lt;/</w:t>
            </w:r>
            <w:r w:rsidRPr="008C28E8">
              <w:rPr>
                <w:color w:val="3F7F7F"/>
              </w:rPr>
              <w:t>head</w:t>
            </w:r>
            <w:r w:rsidRPr="008C28E8">
              <w:rPr>
                <w:color w:val="008080"/>
              </w:rPr>
              <w:t>&gt;</w:t>
            </w:r>
          </w:p>
          <w:p w14:paraId="237A6FA6" w14:textId="77777777" w:rsidR="00423919" w:rsidRPr="008C28E8" w:rsidRDefault="00423919" w:rsidP="00423919">
            <w:pPr>
              <w:pStyle w:val="a0"/>
            </w:pPr>
            <w:r w:rsidRPr="008C28E8">
              <w:rPr>
                <w:color w:val="008080"/>
              </w:rPr>
              <w:t>&lt;</w:t>
            </w:r>
            <w:r w:rsidRPr="008C28E8">
              <w:rPr>
                <w:color w:val="3F7F7F"/>
              </w:rPr>
              <w:t>body</w:t>
            </w:r>
            <w:r w:rsidRPr="008C28E8">
              <w:rPr>
                <w:color w:val="008080"/>
              </w:rPr>
              <w:t>&gt;</w:t>
            </w:r>
          </w:p>
          <w:p w14:paraId="237A6FA7" w14:textId="77777777" w:rsidR="00423919" w:rsidRPr="008C28E8" w:rsidRDefault="00423919" w:rsidP="00423919">
            <w:pPr>
              <w:pStyle w:val="a0"/>
            </w:pPr>
          </w:p>
          <w:p w14:paraId="237A6FA8" w14:textId="77777777" w:rsidR="00423919" w:rsidRPr="008C28E8" w:rsidRDefault="00423919" w:rsidP="00423919">
            <w:pPr>
              <w:pStyle w:val="a0"/>
            </w:pPr>
            <w:r w:rsidRPr="008C28E8">
              <w:rPr>
                <w:color w:val="008080"/>
              </w:rPr>
              <w:t>&lt;</w:t>
            </w:r>
            <w:r w:rsidRPr="008C28E8">
              <w:rPr>
                <w:color w:val="3F7F7F"/>
              </w:rPr>
              <w:t>table</w:t>
            </w:r>
            <w:r w:rsidRPr="008C28E8">
              <w:rPr>
                <w:color w:val="008080"/>
              </w:rPr>
              <w:t>&gt;</w:t>
            </w:r>
          </w:p>
          <w:p w14:paraId="237A6FA9" w14:textId="77777777" w:rsidR="00423919" w:rsidRPr="008C28E8" w:rsidRDefault="00423919" w:rsidP="00423919">
            <w:pPr>
              <w:pStyle w:val="a0"/>
            </w:pPr>
            <w:r w:rsidRPr="008C28E8">
              <w:rPr>
                <w:color w:val="000000"/>
              </w:rPr>
              <w:t xml:space="preserve">  </w:t>
            </w:r>
            <w:r w:rsidRPr="008C28E8">
              <w:rPr>
                <w:color w:val="008080"/>
              </w:rPr>
              <w:t>&lt;</w:t>
            </w:r>
            <w:r w:rsidRPr="008C28E8">
              <w:rPr>
                <w:color w:val="3F7F7F"/>
              </w:rPr>
              <w:t>tr</w:t>
            </w:r>
            <w:r w:rsidRPr="008C28E8">
              <w:rPr>
                <w:color w:val="008080"/>
              </w:rPr>
              <w:t>&gt;</w:t>
            </w:r>
          </w:p>
          <w:p w14:paraId="237A6FAA" w14:textId="77777777" w:rsidR="00423919" w:rsidRPr="008C28E8" w:rsidRDefault="00423919" w:rsidP="00423919">
            <w:pPr>
              <w:pStyle w:val="a0"/>
            </w:pPr>
            <w:r w:rsidRPr="008C28E8">
              <w:rPr>
                <w:color w:val="BF5F3F"/>
              </w:rPr>
              <w:t>&lt;%</w:t>
            </w:r>
            <w:r w:rsidRPr="008C28E8">
              <w:rPr>
                <w:color w:val="000000"/>
              </w:rPr>
              <w:t xml:space="preserve"> </w:t>
            </w:r>
            <w:r w:rsidRPr="008C28E8">
              <w:rPr>
                <w:color w:val="7F0055"/>
              </w:rPr>
              <w:t>for</w:t>
            </w:r>
            <w:r w:rsidRPr="008C28E8">
              <w:rPr>
                <w:color w:val="000000"/>
              </w:rPr>
              <w:t xml:space="preserve"> (</w:t>
            </w:r>
            <w:r w:rsidRPr="008C28E8">
              <w:rPr>
                <w:color w:val="7F0055"/>
              </w:rPr>
              <w:t>int</w:t>
            </w:r>
            <w:r w:rsidRPr="008C28E8">
              <w:rPr>
                <w:color w:val="000000"/>
              </w:rPr>
              <w:t xml:space="preserve"> i=1; i &lt;= 10; ++i) { </w:t>
            </w:r>
            <w:r w:rsidRPr="008C28E8">
              <w:rPr>
                <w:color w:val="BF5F3F"/>
              </w:rPr>
              <w:t>%&gt;</w:t>
            </w:r>
            <w:r w:rsidRPr="008C28E8">
              <w:rPr>
                <w:color w:val="000000"/>
              </w:rPr>
              <w:t xml:space="preserve"> </w:t>
            </w:r>
          </w:p>
          <w:p w14:paraId="237A6FAB" w14:textId="77777777" w:rsidR="00423919" w:rsidRPr="008C28E8" w:rsidRDefault="00423919" w:rsidP="00423919">
            <w:pPr>
              <w:pStyle w:val="a0"/>
            </w:pPr>
            <w:r w:rsidRPr="008C28E8">
              <w:rPr>
                <w:color w:val="000000"/>
              </w:rPr>
              <w:t xml:space="preserve">    </w:t>
            </w:r>
            <w:r w:rsidRPr="008C28E8">
              <w:rPr>
                <w:color w:val="BF5F3F"/>
              </w:rPr>
              <w:t>&lt;%</w:t>
            </w:r>
            <w:r w:rsidRPr="008C28E8">
              <w:rPr>
                <w:color w:val="000000"/>
              </w:rPr>
              <w:t xml:space="preserve"> </w:t>
            </w:r>
            <w:r w:rsidRPr="008C28E8">
              <w:rPr>
                <w:color w:val="7F0055"/>
              </w:rPr>
              <w:t>if</w:t>
            </w:r>
            <w:r w:rsidRPr="008C28E8">
              <w:rPr>
                <w:color w:val="000000"/>
              </w:rPr>
              <w:t xml:space="preserve"> (i % 2 == 0) { </w:t>
            </w:r>
            <w:r w:rsidRPr="008C28E8">
              <w:rPr>
                <w:color w:val="BF5F3F"/>
              </w:rPr>
              <w:t>%&gt;</w:t>
            </w:r>
          </w:p>
          <w:p w14:paraId="237A6FAC" w14:textId="77777777" w:rsidR="00423919" w:rsidRPr="008C28E8" w:rsidRDefault="00423919" w:rsidP="00423919">
            <w:pPr>
              <w:pStyle w:val="a0"/>
            </w:pPr>
            <w:r w:rsidRPr="008C28E8">
              <w:rPr>
                <w:color w:val="000000"/>
              </w:rPr>
              <w:t xml:space="preserve">        </w:t>
            </w:r>
            <w:r w:rsidRPr="008C28E8">
              <w:rPr>
                <w:color w:val="008080"/>
              </w:rPr>
              <w:t>&lt;</w:t>
            </w:r>
            <w:r w:rsidRPr="008C28E8">
              <w:rPr>
                <w:color w:val="3F7F7F"/>
              </w:rPr>
              <w:t>td</w:t>
            </w:r>
            <w:r w:rsidRPr="008C28E8">
              <w:t xml:space="preserve"> </w:t>
            </w:r>
            <w:r w:rsidRPr="008C28E8">
              <w:rPr>
                <w:color w:val="7F007F"/>
              </w:rPr>
              <w:t>style</w:t>
            </w:r>
            <w:r w:rsidRPr="008C28E8">
              <w:rPr>
                <w:color w:val="000000"/>
              </w:rPr>
              <w:t>="</w:t>
            </w:r>
            <w:r w:rsidRPr="008C28E8">
              <w:rPr>
                <w:color w:val="7F007F"/>
              </w:rPr>
              <w:t>background-color</w:t>
            </w:r>
            <w:r w:rsidRPr="008C28E8">
              <w:rPr>
                <w:color w:val="000000"/>
              </w:rPr>
              <w:t xml:space="preserve">: </w:t>
            </w:r>
            <w:r w:rsidRPr="008C28E8">
              <w:rPr>
                <w:color w:val="2A00E1"/>
              </w:rPr>
              <w:t>#ffffcc</w:t>
            </w:r>
            <w:r w:rsidRPr="008C28E8">
              <w:rPr>
                <w:color w:val="000000"/>
              </w:rPr>
              <w:t>"</w:t>
            </w:r>
            <w:r w:rsidRPr="008C28E8">
              <w:rPr>
                <w:color w:val="008080"/>
              </w:rPr>
              <w:t>&gt;</w:t>
            </w:r>
            <w:r w:rsidRPr="008C28E8">
              <w:rPr>
                <w:color w:val="BF5F3F"/>
              </w:rPr>
              <w:t>&lt;%=</w:t>
            </w:r>
            <w:r w:rsidRPr="008C28E8">
              <w:rPr>
                <w:color w:val="000000"/>
              </w:rPr>
              <w:t xml:space="preserve"> i </w:t>
            </w:r>
            <w:r w:rsidRPr="008C28E8">
              <w:rPr>
                <w:color w:val="BF5F3F"/>
              </w:rPr>
              <w:t>%&gt;</w:t>
            </w:r>
            <w:r w:rsidRPr="008C28E8">
              <w:rPr>
                <w:color w:val="008080"/>
              </w:rPr>
              <w:t>&lt;/</w:t>
            </w:r>
            <w:r w:rsidRPr="008C28E8">
              <w:rPr>
                <w:color w:val="3F7F7F"/>
              </w:rPr>
              <w:t>td</w:t>
            </w:r>
            <w:r w:rsidRPr="008C28E8">
              <w:rPr>
                <w:color w:val="008080"/>
              </w:rPr>
              <w:t>&gt;</w:t>
            </w:r>
          </w:p>
          <w:p w14:paraId="237A6FAD" w14:textId="77777777" w:rsidR="00423919" w:rsidRPr="008C28E8" w:rsidRDefault="00423919" w:rsidP="00423919">
            <w:pPr>
              <w:pStyle w:val="a0"/>
            </w:pPr>
            <w:r w:rsidRPr="008C28E8">
              <w:rPr>
                <w:color w:val="000000"/>
              </w:rPr>
              <w:t xml:space="preserve">    </w:t>
            </w:r>
            <w:r w:rsidRPr="008C28E8">
              <w:rPr>
                <w:color w:val="BF5F3F"/>
              </w:rPr>
              <w:t>&lt;%</w:t>
            </w:r>
            <w:r w:rsidRPr="008C28E8">
              <w:rPr>
                <w:color w:val="000000"/>
              </w:rPr>
              <w:t xml:space="preserve"> } </w:t>
            </w:r>
            <w:r w:rsidRPr="008C28E8">
              <w:rPr>
                <w:color w:val="7F0055"/>
              </w:rPr>
              <w:t>else</w:t>
            </w:r>
            <w:r w:rsidRPr="008C28E8">
              <w:rPr>
                <w:color w:val="000000"/>
              </w:rPr>
              <w:t xml:space="preserve"> { </w:t>
            </w:r>
            <w:r w:rsidRPr="008C28E8">
              <w:rPr>
                <w:color w:val="BF5F3F"/>
              </w:rPr>
              <w:t>%&gt;</w:t>
            </w:r>
          </w:p>
          <w:p w14:paraId="237A6FAE" w14:textId="77777777" w:rsidR="00423919" w:rsidRPr="008C28E8" w:rsidRDefault="00423919" w:rsidP="00423919">
            <w:pPr>
              <w:pStyle w:val="a0"/>
            </w:pPr>
            <w:r w:rsidRPr="008C28E8">
              <w:rPr>
                <w:color w:val="000000"/>
              </w:rPr>
              <w:t xml:space="preserve">        </w:t>
            </w:r>
            <w:r w:rsidRPr="008C28E8">
              <w:rPr>
                <w:color w:val="008080"/>
              </w:rPr>
              <w:t>&lt;</w:t>
            </w:r>
            <w:r w:rsidRPr="008C28E8">
              <w:rPr>
                <w:color w:val="3F7F7F"/>
              </w:rPr>
              <w:t>td</w:t>
            </w:r>
            <w:r w:rsidRPr="008C28E8">
              <w:t xml:space="preserve"> </w:t>
            </w:r>
            <w:r w:rsidRPr="008C28E8">
              <w:rPr>
                <w:color w:val="7F007F"/>
              </w:rPr>
              <w:t>style</w:t>
            </w:r>
            <w:r w:rsidRPr="008C28E8">
              <w:rPr>
                <w:color w:val="000000"/>
              </w:rPr>
              <w:t>="</w:t>
            </w:r>
            <w:r w:rsidRPr="008C28E8">
              <w:rPr>
                <w:color w:val="7F007F"/>
              </w:rPr>
              <w:t>background-color</w:t>
            </w:r>
            <w:r w:rsidRPr="008C28E8">
              <w:rPr>
                <w:color w:val="000000"/>
              </w:rPr>
              <w:t xml:space="preserve">: </w:t>
            </w:r>
            <w:r w:rsidRPr="008C28E8">
              <w:rPr>
                <w:color w:val="2A00E1"/>
              </w:rPr>
              <w:t>#ccffcc</w:t>
            </w:r>
            <w:r w:rsidRPr="008C28E8">
              <w:rPr>
                <w:color w:val="000000"/>
              </w:rPr>
              <w:t>"</w:t>
            </w:r>
            <w:r w:rsidRPr="008C28E8">
              <w:rPr>
                <w:color w:val="008080"/>
              </w:rPr>
              <w:t>&gt;</w:t>
            </w:r>
            <w:r w:rsidRPr="008C28E8">
              <w:rPr>
                <w:color w:val="BF5F3F"/>
              </w:rPr>
              <w:t>&lt;%=</w:t>
            </w:r>
            <w:r w:rsidRPr="008C28E8">
              <w:rPr>
                <w:color w:val="000000"/>
              </w:rPr>
              <w:t xml:space="preserve"> i </w:t>
            </w:r>
            <w:r w:rsidRPr="008C28E8">
              <w:rPr>
                <w:color w:val="BF5F3F"/>
              </w:rPr>
              <w:t>%&gt;</w:t>
            </w:r>
            <w:r w:rsidRPr="008C28E8">
              <w:rPr>
                <w:color w:val="008080"/>
              </w:rPr>
              <w:t>&lt;/</w:t>
            </w:r>
            <w:r w:rsidRPr="008C28E8">
              <w:rPr>
                <w:color w:val="3F7F7F"/>
              </w:rPr>
              <w:t>td</w:t>
            </w:r>
            <w:r w:rsidRPr="008C28E8">
              <w:rPr>
                <w:color w:val="008080"/>
              </w:rPr>
              <w:t>&gt;</w:t>
            </w:r>
          </w:p>
          <w:p w14:paraId="237A6FAF" w14:textId="77777777" w:rsidR="00423919" w:rsidRPr="008C28E8" w:rsidRDefault="00423919" w:rsidP="00423919">
            <w:pPr>
              <w:pStyle w:val="a0"/>
            </w:pPr>
            <w:r w:rsidRPr="008C28E8">
              <w:rPr>
                <w:color w:val="000000"/>
              </w:rPr>
              <w:t xml:space="preserve">    </w:t>
            </w:r>
            <w:r w:rsidRPr="008C28E8">
              <w:rPr>
                <w:color w:val="BF5F3F"/>
              </w:rPr>
              <w:t>&lt;%</w:t>
            </w:r>
            <w:r w:rsidRPr="008C28E8">
              <w:rPr>
                <w:color w:val="000000"/>
              </w:rPr>
              <w:t xml:space="preserve"> } </w:t>
            </w:r>
            <w:r w:rsidRPr="008C28E8">
              <w:rPr>
                <w:color w:val="BF5F3F"/>
              </w:rPr>
              <w:t>%&gt;</w:t>
            </w:r>
          </w:p>
          <w:p w14:paraId="237A6FB0" w14:textId="77777777" w:rsidR="00423919" w:rsidRPr="008C28E8" w:rsidRDefault="00423919" w:rsidP="00423919">
            <w:pPr>
              <w:pStyle w:val="a0"/>
            </w:pPr>
            <w:r w:rsidRPr="008C28E8">
              <w:rPr>
                <w:color w:val="BF5F3F"/>
              </w:rPr>
              <w:t>&lt;%</w:t>
            </w:r>
            <w:r w:rsidRPr="008C28E8">
              <w:rPr>
                <w:color w:val="000000"/>
              </w:rPr>
              <w:t xml:space="preserve"> } </w:t>
            </w:r>
            <w:r w:rsidRPr="008C28E8">
              <w:rPr>
                <w:color w:val="BF5F3F"/>
              </w:rPr>
              <w:t>%&gt;</w:t>
            </w:r>
          </w:p>
          <w:p w14:paraId="237A6FB1" w14:textId="77777777" w:rsidR="00423919" w:rsidRPr="008C28E8" w:rsidRDefault="00423919" w:rsidP="00423919">
            <w:pPr>
              <w:pStyle w:val="a0"/>
            </w:pPr>
            <w:r w:rsidRPr="008C28E8">
              <w:rPr>
                <w:color w:val="000000"/>
              </w:rPr>
              <w:t xml:space="preserve">  </w:t>
            </w:r>
            <w:r w:rsidRPr="008C28E8">
              <w:rPr>
                <w:color w:val="008080"/>
              </w:rPr>
              <w:t>&lt;/</w:t>
            </w:r>
            <w:r w:rsidRPr="008C28E8">
              <w:rPr>
                <w:color w:val="3F7F7F"/>
              </w:rPr>
              <w:t>tr</w:t>
            </w:r>
            <w:r w:rsidRPr="008C28E8">
              <w:rPr>
                <w:color w:val="008080"/>
              </w:rPr>
              <w:t>&gt;</w:t>
            </w:r>
          </w:p>
          <w:p w14:paraId="237A6FB2" w14:textId="77777777" w:rsidR="00423919" w:rsidRPr="008C28E8" w:rsidRDefault="00423919" w:rsidP="00423919">
            <w:pPr>
              <w:pStyle w:val="a0"/>
            </w:pPr>
            <w:r w:rsidRPr="008C28E8">
              <w:rPr>
                <w:color w:val="008080"/>
              </w:rPr>
              <w:t>&lt;/</w:t>
            </w:r>
            <w:r w:rsidRPr="008C28E8">
              <w:rPr>
                <w:color w:val="3F7F7F"/>
              </w:rPr>
              <w:t>table</w:t>
            </w:r>
            <w:r w:rsidRPr="008C28E8">
              <w:rPr>
                <w:color w:val="008080"/>
              </w:rPr>
              <w:t>&gt;</w:t>
            </w:r>
          </w:p>
          <w:p w14:paraId="237A6FB3" w14:textId="77777777" w:rsidR="00423919" w:rsidRPr="008C28E8" w:rsidRDefault="00423919" w:rsidP="00423919">
            <w:pPr>
              <w:pStyle w:val="a0"/>
            </w:pPr>
          </w:p>
          <w:p w14:paraId="237A6FB4" w14:textId="77777777" w:rsidR="00423919" w:rsidRPr="008C28E8" w:rsidRDefault="00423919" w:rsidP="00423919">
            <w:pPr>
              <w:pStyle w:val="a0"/>
            </w:pPr>
            <w:r w:rsidRPr="008C28E8">
              <w:rPr>
                <w:color w:val="008080"/>
              </w:rPr>
              <w:t>&lt;/</w:t>
            </w:r>
            <w:r w:rsidRPr="008C28E8">
              <w:rPr>
                <w:color w:val="3F7F7F"/>
              </w:rPr>
              <w:t>body</w:t>
            </w:r>
            <w:r w:rsidRPr="008C28E8">
              <w:rPr>
                <w:color w:val="008080"/>
              </w:rPr>
              <w:t>&gt;</w:t>
            </w:r>
          </w:p>
          <w:p w14:paraId="237A6FB5" w14:textId="77777777" w:rsidR="00423919" w:rsidRPr="008C28E8" w:rsidRDefault="00423919" w:rsidP="00423919">
            <w:pPr>
              <w:pStyle w:val="a0"/>
            </w:pPr>
            <w:r w:rsidRPr="008C28E8">
              <w:rPr>
                <w:color w:val="008080"/>
              </w:rPr>
              <w:t>&lt;/</w:t>
            </w:r>
            <w:r w:rsidRPr="008C28E8">
              <w:rPr>
                <w:color w:val="3F7F7F"/>
              </w:rPr>
              <w:t>html</w:t>
            </w:r>
            <w:r w:rsidRPr="008C28E8">
              <w:rPr>
                <w:color w:val="008080"/>
              </w:rPr>
              <w:t>&gt;</w:t>
            </w:r>
          </w:p>
        </w:tc>
      </w:tr>
    </w:tbl>
    <w:p w14:paraId="237A6FB7" w14:textId="77777777" w:rsidR="00423919" w:rsidRDefault="00423919" w:rsidP="00423919"/>
    <w:p w14:paraId="237A6FBD" w14:textId="77777777" w:rsidR="00423919" w:rsidRDefault="00423919" w:rsidP="00423919">
      <w:r>
        <w:rPr>
          <w:rFonts w:hint="eastAsia"/>
        </w:rPr>
        <w:t>#ffffcc는 밝은 노란색이고, #ccffcc는 밝은 녹색이다.</w:t>
      </w:r>
    </w:p>
    <w:p w14:paraId="237A6FBE" w14:textId="77777777" w:rsidR="00423919" w:rsidRPr="00CD16C1" w:rsidRDefault="00423919" w:rsidP="00423919"/>
    <w:p w14:paraId="237A6FC0" w14:textId="77777777" w:rsidR="00423919" w:rsidRDefault="00423919" w:rsidP="00423919"/>
    <w:p w14:paraId="237A6FC2" w14:textId="77777777" w:rsidR="00423919" w:rsidRDefault="00E320DE" w:rsidP="00423919">
      <w:r>
        <w:rPr>
          <w:noProof/>
        </w:rPr>
        <w:drawing>
          <wp:inline distT="0" distB="0" distL="0" distR="0" wp14:anchorId="237A7047" wp14:editId="237A7048">
            <wp:extent cx="3305175" cy="9810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6FC3" w14:textId="77777777" w:rsidR="00423919" w:rsidRDefault="00423919" w:rsidP="00423919"/>
    <w:p w14:paraId="237A6FC4" w14:textId="3B4D4E23" w:rsidR="00CD16C1" w:rsidRDefault="00CD16C1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237A6FC5" w14:textId="242AA122" w:rsidR="00423919" w:rsidRDefault="00423919" w:rsidP="00423919">
      <w:pPr>
        <w:pStyle w:val="Heading3"/>
      </w:pPr>
      <w:r>
        <w:rPr>
          <w:rFonts w:hint="eastAsia"/>
        </w:rPr>
        <w:lastRenderedPageBreak/>
        <w:t>실행결과</w:t>
      </w:r>
      <w:r>
        <w:rPr>
          <w:rFonts w:hint="eastAsia"/>
        </w:rPr>
        <w:t xml:space="preserve"> </w:t>
      </w:r>
      <w:r>
        <w:rPr>
          <w:rFonts w:hint="eastAsia"/>
        </w:rPr>
        <w:t>소스보기</w:t>
      </w:r>
    </w:p>
    <w:p w14:paraId="237A6FC6" w14:textId="77777777" w:rsidR="00423919" w:rsidRPr="00423919" w:rsidRDefault="00423919" w:rsidP="00423919">
      <w:pPr>
        <w:pStyle w:val="a"/>
      </w:pPr>
      <w:r w:rsidRPr="00423919">
        <w:t>&lt;!DOCTYPE html&gt;</w:t>
      </w:r>
    </w:p>
    <w:p w14:paraId="237A6FC7" w14:textId="77777777" w:rsidR="00423919" w:rsidRPr="00423919" w:rsidRDefault="00423919" w:rsidP="00423919">
      <w:pPr>
        <w:pStyle w:val="a"/>
      </w:pPr>
      <w:r w:rsidRPr="00423919">
        <w:t>&lt;html&gt;</w:t>
      </w:r>
    </w:p>
    <w:p w14:paraId="237A6FC8" w14:textId="77777777" w:rsidR="00423919" w:rsidRPr="00423919" w:rsidRDefault="00423919" w:rsidP="00423919">
      <w:pPr>
        <w:pStyle w:val="a"/>
      </w:pPr>
      <w:r w:rsidRPr="00423919">
        <w:t>&lt;head&gt;</w:t>
      </w:r>
    </w:p>
    <w:p w14:paraId="237A6FC9" w14:textId="77777777" w:rsidR="00423919" w:rsidRPr="00423919" w:rsidRDefault="00423919" w:rsidP="00423919">
      <w:pPr>
        <w:pStyle w:val="a"/>
      </w:pPr>
      <w:r w:rsidRPr="00423919">
        <w:t>&lt;meta http-equiv="Content-Type" content="text/html; charset=UTF-8"&gt;</w:t>
      </w:r>
    </w:p>
    <w:p w14:paraId="237A6FCA" w14:textId="77777777" w:rsidR="00423919" w:rsidRPr="00423919" w:rsidRDefault="00423919" w:rsidP="00423919">
      <w:pPr>
        <w:pStyle w:val="a"/>
      </w:pPr>
      <w:r w:rsidRPr="00423919">
        <w:t>&lt;title&gt;lecture1&lt;/title&gt;</w:t>
      </w:r>
    </w:p>
    <w:p w14:paraId="237A6FCB" w14:textId="77777777" w:rsidR="00423919" w:rsidRPr="00423919" w:rsidRDefault="00423919" w:rsidP="00423919">
      <w:pPr>
        <w:pStyle w:val="a"/>
      </w:pPr>
      <w:r w:rsidRPr="00423919">
        <w:t>&lt;style&gt;</w:t>
      </w:r>
    </w:p>
    <w:p w14:paraId="237A6FCC" w14:textId="77777777" w:rsidR="00423919" w:rsidRPr="00423919" w:rsidRDefault="00423919" w:rsidP="00423919">
      <w:pPr>
        <w:pStyle w:val="a"/>
      </w:pPr>
      <w:r w:rsidRPr="00423919">
        <w:t xml:space="preserve">    table { border-collapse: collapse; }</w:t>
      </w:r>
    </w:p>
    <w:p w14:paraId="237A6FCD" w14:textId="77777777" w:rsidR="00423919" w:rsidRPr="00423919" w:rsidRDefault="00423919" w:rsidP="00423919">
      <w:pPr>
        <w:pStyle w:val="a"/>
      </w:pPr>
      <w:r w:rsidRPr="00423919">
        <w:t xml:space="preserve">    td { padding: 5px; border: solid 1px gray; }</w:t>
      </w:r>
    </w:p>
    <w:p w14:paraId="237A6FCE" w14:textId="77777777" w:rsidR="00423919" w:rsidRPr="00423919" w:rsidRDefault="00423919" w:rsidP="00423919">
      <w:pPr>
        <w:pStyle w:val="a"/>
      </w:pPr>
      <w:r w:rsidRPr="00423919">
        <w:t>&lt;/style&gt;</w:t>
      </w:r>
    </w:p>
    <w:p w14:paraId="237A6FCF" w14:textId="77777777" w:rsidR="00423919" w:rsidRPr="00423919" w:rsidRDefault="00423919" w:rsidP="00423919">
      <w:pPr>
        <w:pStyle w:val="a"/>
      </w:pPr>
      <w:r w:rsidRPr="00423919">
        <w:t>&lt;/head&gt;</w:t>
      </w:r>
    </w:p>
    <w:p w14:paraId="237A6FD0" w14:textId="77777777" w:rsidR="00423919" w:rsidRPr="00423919" w:rsidRDefault="00423919" w:rsidP="00423919">
      <w:pPr>
        <w:pStyle w:val="a"/>
      </w:pPr>
      <w:r w:rsidRPr="00423919">
        <w:t>&lt;body&gt;</w:t>
      </w:r>
    </w:p>
    <w:p w14:paraId="237A6FD1" w14:textId="77777777" w:rsidR="00423919" w:rsidRPr="00423919" w:rsidRDefault="00423919" w:rsidP="00423919">
      <w:pPr>
        <w:pStyle w:val="a"/>
      </w:pPr>
    </w:p>
    <w:p w14:paraId="237A6FD2" w14:textId="77777777" w:rsidR="00423919" w:rsidRPr="00423919" w:rsidRDefault="00423919" w:rsidP="00423919">
      <w:pPr>
        <w:pStyle w:val="a"/>
      </w:pPr>
      <w:r w:rsidRPr="00423919">
        <w:t>&lt;table&gt;</w:t>
      </w:r>
    </w:p>
    <w:p w14:paraId="237A6FD3" w14:textId="77777777" w:rsidR="00423919" w:rsidRPr="00423919" w:rsidRDefault="00423919" w:rsidP="00423919">
      <w:pPr>
        <w:pStyle w:val="a"/>
      </w:pPr>
      <w:r w:rsidRPr="00423919">
        <w:t xml:space="preserve">  &lt;tr&gt;</w:t>
      </w:r>
    </w:p>
    <w:p w14:paraId="237A6FD4" w14:textId="77777777" w:rsidR="00423919" w:rsidRPr="00423919" w:rsidRDefault="00423919" w:rsidP="00423919">
      <w:pPr>
        <w:pStyle w:val="a"/>
      </w:pPr>
      <w:r w:rsidRPr="00423919">
        <w:t xml:space="preserve">        &lt;td style="background-color: #ccffcc"&gt;1&lt;/td&gt;</w:t>
      </w:r>
    </w:p>
    <w:p w14:paraId="237A6FD5" w14:textId="77777777" w:rsidR="00423919" w:rsidRPr="00423919" w:rsidRDefault="00423919" w:rsidP="00423919">
      <w:pPr>
        <w:pStyle w:val="a"/>
      </w:pPr>
      <w:r w:rsidRPr="00423919">
        <w:t xml:space="preserve">        &lt;td style="background-color: #ffffcc"&gt;2&lt;/td&gt;</w:t>
      </w:r>
    </w:p>
    <w:p w14:paraId="237A6FD6" w14:textId="77777777" w:rsidR="00423919" w:rsidRPr="00423919" w:rsidRDefault="00423919" w:rsidP="00423919">
      <w:pPr>
        <w:pStyle w:val="a"/>
      </w:pPr>
      <w:r w:rsidRPr="00423919">
        <w:t xml:space="preserve">        &lt;td style="background-color: #ccffcc"&gt;3&lt;/td&gt;</w:t>
      </w:r>
    </w:p>
    <w:p w14:paraId="237A6FD7" w14:textId="77777777" w:rsidR="00423919" w:rsidRPr="00423919" w:rsidRDefault="00423919" w:rsidP="00423919">
      <w:pPr>
        <w:pStyle w:val="a"/>
      </w:pPr>
      <w:r w:rsidRPr="00423919">
        <w:t xml:space="preserve">        &lt;td style="background-color: #ffffcc"&gt;4&lt;/td&gt;</w:t>
      </w:r>
    </w:p>
    <w:p w14:paraId="237A6FD8" w14:textId="77777777" w:rsidR="00423919" w:rsidRPr="00423919" w:rsidRDefault="00423919" w:rsidP="00423919">
      <w:pPr>
        <w:pStyle w:val="a"/>
      </w:pPr>
      <w:r w:rsidRPr="00423919">
        <w:t xml:space="preserve">        &lt;td style="background-color: #ccffcc"&gt;5&lt;/td&gt;</w:t>
      </w:r>
    </w:p>
    <w:p w14:paraId="237A6FD9" w14:textId="77777777" w:rsidR="00423919" w:rsidRPr="00423919" w:rsidRDefault="00423919" w:rsidP="00423919">
      <w:pPr>
        <w:pStyle w:val="a"/>
      </w:pPr>
      <w:r w:rsidRPr="00423919">
        <w:t xml:space="preserve">        &lt;td style="background-color: #ffffcc"&gt;6&lt;/td&gt;</w:t>
      </w:r>
    </w:p>
    <w:p w14:paraId="237A6FDA" w14:textId="77777777" w:rsidR="00423919" w:rsidRPr="00423919" w:rsidRDefault="00423919" w:rsidP="00423919">
      <w:pPr>
        <w:pStyle w:val="a"/>
      </w:pPr>
      <w:r w:rsidRPr="00423919">
        <w:t xml:space="preserve">        &lt;td style="background-color: #ccffcc"&gt;7&lt;/td&gt;</w:t>
      </w:r>
    </w:p>
    <w:p w14:paraId="237A6FDB" w14:textId="77777777" w:rsidR="00423919" w:rsidRPr="00423919" w:rsidRDefault="00423919" w:rsidP="00423919">
      <w:pPr>
        <w:pStyle w:val="a"/>
      </w:pPr>
      <w:r w:rsidRPr="00423919">
        <w:t xml:space="preserve">        &lt;td style="background-color: #ffffcc"&gt;8&lt;/td&gt;</w:t>
      </w:r>
    </w:p>
    <w:p w14:paraId="237A6FDC" w14:textId="77777777" w:rsidR="00423919" w:rsidRPr="00423919" w:rsidRDefault="00423919" w:rsidP="00423919">
      <w:pPr>
        <w:pStyle w:val="a"/>
      </w:pPr>
      <w:r w:rsidRPr="00423919">
        <w:t xml:space="preserve">        &lt;td style="background-color: #ccffcc"&gt;9&lt;/td&gt;</w:t>
      </w:r>
    </w:p>
    <w:p w14:paraId="237A6FDD" w14:textId="77777777" w:rsidR="00423919" w:rsidRPr="00423919" w:rsidRDefault="00423919" w:rsidP="00423919">
      <w:pPr>
        <w:pStyle w:val="a"/>
      </w:pPr>
      <w:r w:rsidRPr="00423919">
        <w:t xml:space="preserve">        &lt;td style="background-color: #ffffcc"&gt;10&lt;/td&gt;</w:t>
      </w:r>
    </w:p>
    <w:p w14:paraId="237A6FDE" w14:textId="77777777" w:rsidR="00423919" w:rsidRPr="00423919" w:rsidRDefault="00423919" w:rsidP="00423919">
      <w:pPr>
        <w:pStyle w:val="a"/>
      </w:pPr>
      <w:r w:rsidRPr="00423919">
        <w:t xml:space="preserve">  &lt;/tr&gt;</w:t>
      </w:r>
    </w:p>
    <w:p w14:paraId="237A6FDF" w14:textId="77777777" w:rsidR="00423919" w:rsidRPr="00423919" w:rsidRDefault="00423919" w:rsidP="00423919">
      <w:pPr>
        <w:pStyle w:val="a"/>
      </w:pPr>
      <w:r w:rsidRPr="00423919">
        <w:t>&lt;/table&gt;</w:t>
      </w:r>
    </w:p>
    <w:p w14:paraId="237A6FE0" w14:textId="77777777" w:rsidR="00423919" w:rsidRPr="00423919" w:rsidRDefault="00423919" w:rsidP="00423919">
      <w:pPr>
        <w:pStyle w:val="a"/>
      </w:pPr>
    </w:p>
    <w:p w14:paraId="237A6FE1" w14:textId="77777777" w:rsidR="00423919" w:rsidRPr="00423919" w:rsidRDefault="00423919" w:rsidP="00423919">
      <w:pPr>
        <w:pStyle w:val="a"/>
      </w:pPr>
      <w:r w:rsidRPr="00423919">
        <w:t>&lt;/body&gt;</w:t>
      </w:r>
    </w:p>
    <w:p w14:paraId="237A6FE2" w14:textId="77777777" w:rsidR="00423919" w:rsidRDefault="00423919" w:rsidP="00423919">
      <w:pPr>
        <w:pStyle w:val="a"/>
      </w:pPr>
      <w:r w:rsidRPr="00423919">
        <w:t>&lt;/html&gt;</w:t>
      </w:r>
    </w:p>
    <w:p w14:paraId="237A6FE4" w14:textId="77777777" w:rsidR="00423919" w:rsidRDefault="00423919" w:rsidP="00423919"/>
    <w:p w14:paraId="237A6FE5" w14:textId="175147C3" w:rsidR="00423919" w:rsidRDefault="00423919" w:rsidP="00423919"/>
    <w:p w14:paraId="243ACD1F" w14:textId="2B9420F4" w:rsidR="00CD16C1" w:rsidRDefault="00CD16C1" w:rsidP="00423919"/>
    <w:p w14:paraId="6CC10AA1" w14:textId="3C6A1C81" w:rsidR="00CD16C1" w:rsidRDefault="00CD16C1" w:rsidP="00CD16C1">
      <w:pPr>
        <w:pStyle w:val="Heading3"/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</w:p>
    <w:p w14:paraId="539792BC" w14:textId="2F5AA1D9" w:rsidR="008C28E8" w:rsidRDefault="008C28E8" w:rsidP="00423919">
      <w:r>
        <w:rPr>
          <w:rFonts w:hint="eastAsia"/>
        </w:rPr>
        <w:t>if2.jsp</w:t>
      </w:r>
      <w:r w:rsidR="00CD16C1">
        <w:rPr>
          <w:rFonts w:hint="eastAsia"/>
        </w:rPr>
        <w:t>에서</w:t>
      </w:r>
      <w:r>
        <w:rPr>
          <w:rFonts w:hint="eastAsia"/>
        </w:rPr>
        <w:t xml:space="preserve"> </w:t>
      </w:r>
      <w:r>
        <w:t xml:space="preserve">if </w:t>
      </w:r>
      <w:r>
        <w:rPr>
          <w:rFonts w:hint="eastAsia"/>
        </w:rPr>
        <w:t xml:space="preserve">문 대신 </w:t>
      </w:r>
      <w:r>
        <w:t xml:space="preserve">? : </w:t>
      </w:r>
      <w:r>
        <w:rPr>
          <w:rFonts w:hint="eastAsia"/>
        </w:rPr>
        <w:t>연산자를 사용하면,</w:t>
      </w:r>
      <w:r>
        <w:t xml:space="preserve"> </w:t>
      </w:r>
      <w:r>
        <w:rPr>
          <w:rFonts w:hint="eastAsia"/>
        </w:rPr>
        <w:t>훨씬 더 간단하게 구현할 수 있다.</w:t>
      </w:r>
    </w:p>
    <w:tbl>
      <w:tblPr>
        <w:tblStyle w:val="TableGrid"/>
        <w:tblW w:w="10489" w:type="dxa"/>
        <w:tblInd w:w="-34" w:type="dxa"/>
        <w:tblLook w:val="04A0" w:firstRow="1" w:lastRow="0" w:firstColumn="1" w:lastColumn="0" w:noHBand="0" w:noVBand="1"/>
      </w:tblPr>
      <w:tblGrid>
        <w:gridCol w:w="10489"/>
      </w:tblGrid>
      <w:tr w:rsidR="00CD16C1" w:rsidRPr="008C28E8" w14:paraId="7683959F" w14:textId="77777777" w:rsidTr="00CD16C1">
        <w:tc>
          <w:tcPr>
            <w:tcW w:w="10489" w:type="dxa"/>
          </w:tcPr>
          <w:p w14:paraId="718611F9" w14:textId="77777777" w:rsidR="00CD16C1" w:rsidRPr="008C28E8" w:rsidRDefault="00CD16C1" w:rsidP="00D05258">
            <w:pPr>
              <w:pStyle w:val="a0"/>
            </w:pPr>
            <w:r w:rsidRPr="008C28E8">
              <w:rPr>
                <w:color w:val="BF5F3F"/>
              </w:rPr>
              <w:t>&lt;%@</w:t>
            </w:r>
            <w:r w:rsidRPr="008C28E8">
              <w:t xml:space="preserve"> </w:t>
            </w:r>
            <w:r w:rsidRPr="008C28E8">
              <w:rPr>
                <w:color w:val="3F7F7F"/>
              </w:rPr>
              <w:t>page</w:t>
            </w:r>
            <w:r w:rsidRPr="008C28E8">
              <w:t xml:space="preserve"> </w:t>
            </w:r>
            <w:r w:rsidRPr="008C28E8">
              <w:rPr>
                <w:color w:val="7F007F"/>
              </w:rPr>
              <w:t>language</w:t>
            </w:r>
            <w:r w:rsidRPr="008C28E8">
              <w:rPr>
                <w:color w:val="000000"/>
              </w:rPr>
              <w:t>=</w:t>
            </w:r>
            <w:r w:rsidRPr="008C28E8">
              <w:rPr>
                <w:color w:val="2A00FF"/>
              </w:rPr>
              <w:t>"java"</w:t>
            </w:r>
            <w:r w:rsidRPr="008C28E8">
              <w:t xml:space="preserve"> </w:t>
            </w:r>
            <w:r w:rsidRPr="008C28E8">
              <w:rPr>
                <w:color w:val="7F007F"/>
              </w:rPr>
              <w:t>contentType</w:t>
            </w:r>
            <w:r w:rsidRPr="008C28E8">
              <w:rPr>
                <w:color w:val="000000"/>
              </w:rPr>
              <w:t>=</w:t>
            </w:r>
            <w:r w:rsidRPr="008C28E8">
              <w:rPr>
                <w:color w:val="2A00FF"/>
              </w:rPr>
              <w:t>"text/html; charset=UTF-8"</w:t>
            </w:r>
            <w:r w:rsidRPr="008C28E8">
              <w:t xml:space="preserve"> </w:t>
            </w:r>
            <w:r w:rsidRPr="008C28E8">
              <w:rPr>
                <w:color w:val="7F007F"/>
              </w:rPr>
              <w:t>pageEncoding</w:t>
            </w:r>
            <w:r w:rsidRPr="008C28E8">
              <w:rPr>
                <w:color w:val="000000"/>
              </w:rPr>
              <w:t>=</w:t>
            </w:r>
            <w:r w:rsidRPr="008C28E8">
              <w:rPr>
                <w:color w:val="2A00FF"/>
              </w:rPr>
              <w:t>"UTF-8"</w:t>
            </w:r>
            <w:r w:rsidRPr="008C28E8">
              <w:rPr>
                <w:color w:val="BF5F3F"/>
              </w:rPr>
              <w:t>%&gt;</w:t>
            </w:r>
          </w:p>
          <w:p w14:paraId="3F6C757E" w14:textId="77777777" w:rsidR="00CD16C1" w:rsidRPr="008C28E8" w:rsidRDefault="00CD16C1" w:rsidP="00D05258">
            <w:pPr>
              <w:pStyle w:val="a0"/>
            </w:pPr>
            <w:r w:rsidRPr="008C28E8">
              <w:rPr>
                <w:color w:val="008080"/>
              </w:rPr>
              <w:t>&lt;!</w:t>
            </w:r>
            <w:r w:rsidRPr="008C28E8">
              <w:rPr>
                <w:color w:val="3F7F7F"/>
              </w:rPr>
              <w:t>DOCTYPE</w:t>
            </w:r>
            <w:r w:rsidRPr="008C28E8">
              <w:t xml:space="preserve"> </w:t>
            </w:r>
            <w:r w:rsidRPr="008C28E8">
              <w:rPr>
                <w:color w:val="008080"/>
              </w:rPr>
              <w:t>html&gt;</w:t>
            </w:r>
          </w:p>
          <w:p w14:paraId="3EE43C50" w14:textId="77777777" w:rsidR="00CD16C1" w:rsidRPr="008C28E8" w:rsidRDefault="00CD16C1" w:rsidP="00D05258">
            <w:pPr>
              <w:pStyle w:val="a0"/>
            </w:pPr>
            <w:r w:rsidRPr="008C28E8">
              <w:rPr>
                <w:color w:val="008080"/>
              </w:rPr>
              <w:t>&lt;</w:t>
            </w:r>
            <w:r w:rsidRPr="008C28E8">
              <w:rPr>
                <w:color w:val="3F7F7F"/>
              </w:rPr>
              <w:t>html</w:t>
            </w:r>
            <w:r w:rsidRPr="008C28E8">
              <w:rPr>
                <w:color w:val="008080"/>
              </w:rPr>
              <w:t>&gt;</w:t>
            </w:r>
          </w:p>
          <w:p w14:paraId="54EAA539" w14:textId="77777777" w:rsidR="00CD16C1" w:rsidRPr="008C28E8" w:rsidRDefault="00CD16C1" w:rsidP="00D05258">
            <w:pPr>
              <w:pStyle w:val="a0"/>
            </w:pPr>
            <w:r w:rsidRPr="008C28E8">
              <w:rPr>
                <w:color w:val="008080"/>
              </w:rPr>
              <w:t>&lt;</w:t>
            </w:r>
            <w:r w:rsidRPr="008C28E8">
              <w:rPr>
                <w:color w:val="3F7F7F"/>
              </w:rPr>
              <w:t>head</w:t>
            </w:r>
            <w:r w:rsidRPr="008C28E8">
              <w:rPr>
                <w:color w:val="008080"/>
              </w:rPr>
              <w:t>&gt;</w:t>
            </w:r>
          </w:p>
          <w:p w14:paraId="48D16595" w14:textId="77777777" w:rsidR="00CD16C1" w:rsidRPr="008C28E8" w:rsidRDefault="00CD16C1" w:rsidP="00D05258">
            <w:pPr>
              <w:pStyle w:val="a0"/>
            </w:pPr>
            <w:r w:rsidRPr="008C28E8">
              <w:rPr>
                <w:color w:val="008080"/>
              </w:rPr>
              <w:t>&lt;</w:t>
            </w:r>
            <w:r w:rsidRPr="008C28E8">
              <w:rPr>
                <w:color w:val="3F7F7F"/>
              </w:rPr>
              <w:t>meta</w:t>
            </w:r>
            <w:r w:rsidRPr="008C28E8">
              <w:t xml:space="preserve"> </w:t>
            </w:r>
            <w:r w:rsidRPr="008C28E8">
              <w:rPr>
                <w:color w:val="7F007F"/>
              </w:rPr>
              <w:t>http-equiv</w:t>
            </w:r>
            <w:r w:rsidRPr="008C28E8">
              <w:rPr>
                <w:color w:val="000000"/>
              </w:rPr>
              <w:t>=</w:t>
            </w:r>
            <w:r w:rsidRPr="008C28E8">
              <w:rPr>
                <w:color w:val="2A00FF"/>
              </w:rPr>
              <w:t>"Content-Type"</w:t>
            </w:r>
            <w:r w:rsidRPr="008C28E8">
              <w:t xml:space="preserve"> </w:t>
            </w:r>
            <w:r w:rsidRPr="008C28E8">
              <w:rPr>
                <w:color w:val="7F007F"/>
              </w:rPr>
              <w:t>content</w:t>
            </w:r>
            <w:r w:rsidRPr="008C28E8">
              <w:rPr>
                <w:color w:val="000000"/>
              </w:rPr>
              <w:t>=</w:t>
            </w:r>
            <w:r w:rsidRPr="008C28E8">
              <w:rPr>
                <w:color w:val="2A00FF"/>
              </w:rPr>
              <w:t>"text/html; charset=UTF-8"</w:t>
            </w:r>
            <w:r w:rsidRPr="008C28E8">
              <w:rPr>
                <w:color w:val="008080"/>
              </w:rPr>
              <w:t>&gt;</w:t>
            </w:r>
          </w:p>
          <w:p w14:paraId="2432D1DC" w14:textId="77777777" w:rsidR="00CD16C1" w:rsidRPr="008C28E8" w:rsidRDefault="00CD16C1" w:rsidP="00D05258">
            <w:pPr>
              <w:pStyle w:val="a0"/>
            </w:pPr>
            <w:r w:rsidRPr="008C28E8">
              <w:rPr>
                <w:color w:val="008080"/>
              </w:rPr>
              <w:t>&lt;</w:t>
            </w:r>
            <w:r w:rsidRPr="008C28E8">
              <w:rPr>
                <w:color w:val="3F7F7F"/>
              </w:rPr>
              <w:t>title</w:t>
            </w:r>
            <w:r w:rsidRPr="008C28E8">
              <w:rPr>
                <w:color w:val="008080"/>
              </w:rPr>
              <w:t>&gt;</w:t>
            </w:r>
            <w:r w:rsidRPr="008C28E8">
              <w:rPr>
                <w:color w:val="000000"/>
              </w:rPr>
              <w:t>lecture1</w:t>
            </w:r>
            <w:r w:rsidRPr="008C28E8">
              <w:rPr>
                <w:color w:val="008080"/>
              </w:rPr>
              <w:t>&lt;/</w:t>
            </w:r>
            <w:r w:rsidRPr="008C28E8">
              <w:rPr>
                <w:color w:val="3F7F7F"/>
              </w:rPr>
              <w:t>title</w:t>
            </w:r>
            <w:r w:rsidRPr="008C28E8">
              <w:rPr>
                <w:color w:val="008080"/>
              </w:rPr>
              <w:t>&gt;</w:t>
            </w:r>
          </w:p>
          <w:p w14:paraId="4CA99866" w14:textId="77777777" w:rsidR="00CD16C1" w:rsidRPr="008C28E8" w:rsidRDefault="00CD16C1" w:rsidP="00D05258">
            <w:pPr>
              <w:pStyle w:val="a0"/>
            </w:pPr>
            <w:r w:rsidRPr="008C28E8">
              <w:rPr>
                <w:color w:val="008080"/>
              </w:rPr>
              <w:t>&lt;</w:t>
            </w:r>
            <w:r w:rsidRPr="008C28E8">
              <w:rPr>
                <w:color w:val="3F7F7F"/>
              </w:rPr>
              <w:t>style</w:t>
            </w:r>
            <w:r w:rsidRPr="008C28E8">
              <w:rPr>
                <w:color w:val="008080"/>
              </w:rPr>
              <w:t>&gt;</w:t>
            </w:r>
          </w:p>
          <w:p w14:paraId="214852BB" w14:textId="77777777" w:rsidR="00CD16C1" w:rsidRPr="008C28E8" w:rsidRDefault="00CD16C1" w:rsidP="00D05258">
            <w:pPr>
              <w:pStyle w:val="a0"/>
            </w:pPr>
            <w:r w:rsidRPr="008C28E8">
              <w:rPr>
                <w:color w:val="000000"/>
              </w:rPr>
              <w:t xml:space="preserve">    </w:t>
            </w:r>
            <w:r w:rsidRPr="008C28E8">
              <w:rPr>
                <w:color w:val="3F7F7F"/>
              </w:rPr>
              <w:t>table</w:t>
            </w:r>
            <w:r w:rsidRPr="008C28E8">
              <w:rPr>
                <w:color w:val="000000"/>
              </w:rPr>
              <w:t xml:space="preserve"> { </w:t>
            </w:r>
            <w:r w:rsidRPr="008C28E8">
              <w:rPr>
                <w:color w:val="7F007F"/>
              </w:rPr>
              <w:t>border-collapse</w:t>
            </w:r>
            <w:r w:rsidRPr="008C28E8">
              <w:rPr>
                <w:color w:val="000000"/>
              </w:rPr>
              <w:t xml:space="preserve">: </w:t>
            </w:r>
            <w:r w:rsidRPr="008C28E8">
              <w:rPr>
                <w:color w:val="2A00E1"/>
              </w:rPr>
              <w:t>collapse</w:t>
            </w:r>
            <w:r w:rsidRPr="008C28E8">
              <w:rPr>
                <w:color w:val="000000"/>
              </w:rPr>
              <w:t>; }</w:t>
            </w:r>
          </w:p>
          <w:p w14:paraId="6E9A82F5" w14:textId="77777777" w:rsidR="00CD16C1" w:rsidRPr="008C28E8" w:rsidRDefault="00CD16C1" w:rsidP="00D05258">
            <w:pPr>
              <w:pStyle w:val="a0"/>
            </w:pPr>
            <w:r w:rsidRPr="008C28E8">
              <w:rPr>
                <w:color w:val="000000"/>
              </w:rPr>
              <w:t xml:space="preserve">    </w:t>
            </w:r>
            <w:r w:rsidRPr="008C28E8">
              <w:rPr>
                <w:color w:val="3F7F7F"/>
              </w:rPr>
              <w:t>td</w:t>
            </w:r>
            <w:r w:rsidRPr="008C28E8">
              <w:rPr>
                <w:color w:val="000000"/>
              </w:rPr>
              <w:t xml:space="preserve"> { </w:t>
            </w:r>
            <w:r w:rsidRPr="008C28E8">
              <w:rPr>
                <w:color w:val="7F007F"/>
              </w:rPr>
              <w:t>padding</w:t>
            </w:r>
            <w:r w:rsidRPr="008C28E8">
              <w:rPr>
                <w:color w:val="000000"/>
              </w:rPr>
              <w:t xml:space="preserve">: </w:t>
            </w:r>
            <w:r w:rsidRPr="008C28E8">
              <w:rPr>
                <w:color w:val="2A00E1"/>
              </w:rPr>
              <w:t>5px</w:t>
            </w:r>
            <w:r w:rsidRPr="008C28E8">
              <w:rPr>
                <w:color w:val="000000"/>
              </w:rPr>
              <w:t xml:space="preserve">; </w:t>
            </w:r>
            <w:r w:rsidRPr="008C28E8">
              <w:rPr>
                <w:color w:val="7F007F"/>
              </w:rPr>
              <w:t>border</w:t>
            </w:r>
            <w:r w:rsidRPr="008C28E8">
              <w:rPr>
                <w:color w:val="000000"/>
              </w:rPr>
              <w:t xml:space="preserve">: </w:t>
            </w:r>
            <w:r w:rsidRPr="008C28E8">
              <w:rPr>
                <w:color w:val="2A00E1"/>
              </w:rPr>
              <w:t>solid 1px gray</w:t>
            </w:r>
            <w:r w:rsidRPr="008C28E8">
              <w:rPr>
                <w:color w:val="000000"/>
              </w:rPr>
              <w:t>; }</w:t>
            </w:r>
          </w:p>
          <w:p w14:paraId="389EE598" w14:textId="77777777" w:rsidR="00CD16C1" w:rsidRPr="008C28E8" w:rsidRDefault="00CD16C1" w:rsidP="00D05258">
            <w:pPr>
              <w:pStyle w:val="a0"/>
            </w:pPr>
            <w:r w:rsidRPr="008C28E8">
              <w:rPr>
                <w:color w:val="008080"/>
              </w:rPr>
              <w:t>&lt;/</w:t>
            </w:r>
            <w:r w:rsidRPr="008C28E8">
              <w:rPr>
                <w:color w:val="3F7F7F"/>
              </w:rPr>
              <w:t>style</w:t>
            </w:r>
            <w:r w:rsidRPr="008C28E8">
              <w:rPr>
                <w:color w:val="008080"/>
              </w:rPr>
              <w:t>&gt;</w:t>
            </w:r>
          </w:p>
          <w:p w14:paraId="42DAC3F9" w14:textId="77777777" w:rsidR="00CD16C1" w:rsidRPr="008C28E8" w:rsidRDefault="00CD16C1" w:rsidP="00D05258">
            <w:pPr>
              <w:pStyle w:val="a0"/>
            </w:pPr>
            <w:r w:rsidRPr="008C28E8">
              <w:rPr>
                <w:color w:val="008080"/>
              </w:rPr>
              <w:t>&lt;/</w:t>
            </w:r>
            <w:r w:rsidRPr="008C28E8">
              <w:rPr>
                <w:color w:val="3F7F7F"/>
              </w:rPr>
              <w:t>head</w:t>
            </w:r>
            <w:r w:rsidRPr="008C28E8">
              <w:rPr>
                <w:color w:val="008080"/>
              </w:rPr>
              <w:t>&gt;</w:t>
            </w:r>
          </w:p>
          <w:p w14:paraId="5D9CF36F" w14:textId="77777777" w:rsidR="00CD16C1" w:rsidRPr="008C28E8" w:rsidRDefault="00CD16C1" w:rsidP="00D05258">
            <w:pPr>
              <w:pStyle w:val="a0"/>
            </w:pPr>
            <w:r w:rsidRPr="008C28E8">
              <w:rPr>
                <w:color w:val="008080"/>
              </w:rPr>
              <w:t>&lt;</w:t>
            </w:r>
            <w:r w:rsidRPr="008C28E8">
              <w:rPr>
                <w:color w:val="3F7F7F"/>
              </w:rPr>
              <w:t>body</w:t>
            </w:r>
            <w:r w:rsidRPr="008C28E8">
              <w:rPr>
                <w:color w:val="008080"/>
              </w:rPr>
              <w:t>&gt;</w:t>
            </w:r>
          </w:p>
          <w:p w14:paraId="6933CA34" w14:textId="77777777" w:rsidR="00CD16C1" w:rsidRPr="008C28E8" w:rsidRDefault="00CD16C1" w:rsidP="00D05258">
            <w:pPr>
              <w:pStyle w:val="a0"/>
            </w:pPr>
          </w:p>
          <w:p w14:paraId="02E127C7" w14:textId="77777777" w:rsidR="00CD16C1" w:rsidRPr="008C28E8" w:rsidRDefault="00CD16C1" w:rsidP="00D05258">
            <w:pPr>
              <w:pStyle w:val="a0"/>
            </w:pPr>
            <w:r w:rsidRPr="008C28E8">
              <w:rPr>
                <w:color w:val="008080"/>
              </w:rPr>
              <w:t>&lt;</w:t>
            </w:r>
            <w:r w:rsidRPr="008C28E8">
              <w:rPr>
                <w:color w:val="3F7F7F"/>
              </w:rPr>
              <w:t>table</w:t>
            </w:r>
            <w:r w:rsidRPr="008C28E8">
              <w:rPr>
                <w:color w:val="008080"/>
              </w:rPr>
              <w:t>&gt;</w:t>
            </w:r>
          </w:p>
          <w:p w14:paraId="12BFAC93" w14:textId="77777777" w:rsidR="00CD16C1" w:rsidRPr="008C28E8" w:rsidRDefault="00CD16C1" w:rsidP="00D05258">
            <w:pPr>
              <w:pStyle w:val="a0"/>
            </w:pPr>
            <w:r w:rsidRPr="008C28E8">
              <w:rPr>
                <w:color w:val="000000"/>
              </w:rPr>
              <w:t xml:space="preserve">  </w:t>
            </w:r>
            <w:r w:rsidRPr="008C28E8">
              <w:rPr>
                <w:color w:val="008080"/>
              </w:rPr>
              <w:t>&lt;</w:t>
            </w:r>
            <w:r w:rsidRPr="008C28E8">
              <w:rPr>
                <w:color w:val="3F7F7F"/>
              </w:rPr>
              <w:t>tr</w:t>
            </w:r>
            <w:r w:rsidRPr="008C28E8">
              <w:rPr>
                <w:color w:val="008080"/>
              </w:rPr>
              <w:t>&gt;</w:t>
            </w:r>
          </w:p>
          <w:p w14:paraId="5E4C4E7B" w14:textId="77777777" w:rsidR="00CD16C1" w:rsidRPr="008C28E8" w:rsidRDefault="00CD16C1" w:rsidP="00D05258">
            <w:pPr>
              <w:pStyle w:val="a0"/>
            </w:pPr>
            <w:r w:rsidRPr="008C28E8">
              <w:rPr>
                <w:color w:val="BF5F3F"/>
              </w:rPr>
              <w:t>&lt;%</w:t>
            </w:r>
            <w:r w:rsidRPr="008C28E8">
              <w:rPr>
                <w:color w:val="000000"/>
              </w:rPr>
              <w:t xml:space="preserve"> </w:t>
            </w:r>
            <w:r w:rsidRPr="008C28E8">
              <w:rPr>
                <w:color w:val="7F0055"/>
              </w:rPr>
              <w:t>for</w:t>
            </w:r>
            <w:r w:rsidRPr="008C28E8">
              <w:rPr>
                <w:color w:val="000000"/>
              </w:rPr>
              <w:t xml:space="preserve"> (</w:t>
            </w:r>
            <w:r w:rsidRPr="008C28E8">
              <w:rPr>
                <w:color w:val="7F0055"/>
              </w:rPr>
              <w:t>int</w:t>
            </w:r>
            <w:r w:rsidRPr="008C28E8">
              <w:rPr>
                <w:color w:val="000000"/>
              </w:rPr>
              <w:t xml:space="preserve"> i=1; i &lt;= 10; ++i) { </w:t>
            </w:r>
            <w:r w:rsidRPr="008C28E8">
              <w:rPr>
                <w:color w:val="BF5F3F"/>
              </w:rPr>
              <w:t>%&gt;</w:t>
            </w:r>
            <w:r w:rsidRPr="008C28E8">
              <w:rPr>
                <w:color w:val="000000"/>
              </w:rPr>
              <w:t xml:space="preserve"> </w:t>
            </w:r>
          </w:p>
          <w:p w14:paraId="2F258464" w14:textId="11784D5A" w:rsidR="00CD16C1" w:rsidRPr="008C28E8" w:rsidRDefault="00CD16C1" w:rsidP="00D05258">
            <w:pPr>
              <w:pStyle w:val="a0"/>
            </w:pPr>
            <w:r w:rsidRPr="008C28E8">
              <w:rPr>
                <w:color w:val="000000"/>
              </w:rPr>
              <w:t xml:space="preserve">    </w:t>
            </w:r>
            <w:r w:rsidRPr="008C28E8">
              <w:rPr>
                <w:color w:val="008080"/>
              </w:rPr>
              <w:t>&lt;</w:t>
            </w:r>
            <w:r w:rsidRPr="008C28E8">
              <w:rPr>
                <w:color w:val="3F7F7F"/>
              </w:rPr>
              <w:t>td</w:t>
            </w:r>
            <w:r w:rsidRPr="008C28E8">
              <w:t xml:space="preserve"> </w:t>
            </w:r>
            <w:r w:rsidRPr="008C28E8">
              <w:rPr>
                <w:color w:val="7F007F"/>
              </w:rPr>
              <w:t>style</w:t>
            </w:r>
            <w:r w:rsidRPr="008C28E8">
              <w:rPr>
                <w:color w:val="000000"/>
              </w:rPr>
              <w:t>="</w:t>
            </w:r>
            <w:r w:rsidRPr="008C28E8">
              <w:rPr>
                <w:color w:val="7F007F"/>
              </w:rPr>
              <w:t>background-color</w:t>
            </w:r>
            <w:r w:rsidRPr="008C28E8">
              <w:rPr>
                <w:color w:val="000000"/>
              </w:rPr>
              <w:t xml:space="preserve">: </w:t>
            </w:r>
            <w:r w:rsidRPr="00CD16C1">
              <w:rPr>
                <w:color w:val="BF5F3F"/>
                <w:highlight w:val="yellow"/>
              </w:rPr>
              <w:t xml:space="preserve">&lt;%=                            </w:t>
            </w:r>
            <w:r w:rsidRPr="00CD16C1">
              <w:rPr>
                <w:color w:val="000000"/>
                <w:highlight w:val="yellow"/>
              </w:rPr>
              <w:t xml:space="preserve"> </w:t>
            </w:r>
            <w:r w:rsidRPr="00CD16C1">
              <w:rPr>
                <w:color w:val="BF5F3F"/>
                <w:highlight w:val="yellow"/>
              </w:rPr>
              <w:t>%&gt;</w:t>
            </w:r>
            <w:r w:rsidRPr="008C28E8">
              <w:rPr>
                <w:color w:val="000000"/>
              </w:rPr>
              <w:t>"</w:t>
            </w:r>
            <w:r>
              <w:rPr>
                <w:color w:val="BF5F3F"/>
              </w:rPr>
              <w:t xml:space="preserve"> </w:t>
            </w:r>
            <w:r w:rsidRPr="008C28E8">
              <w:rPr>
                <w:color w:val="008080"/>
              </w:rPr>
              <w:t>&gt;</w:t>
            </w:r>
            <w:r w:rsidRPr="008C28E8">
              <w:rPr>
                <w:color w:val="BF5F3F"/>
              </w:rPr>
              <w:t>&lt;%=</w:t>
            </w:r>
            <w:r w:rsidRPr="008C28E8">
              <w:rPr>
                <w:color w:val="000000"/>
              </w:rPr>
              <w:t xml:space="preserve"> i </w:t>
            </w:r>
            <w:r w:rsidRPr="008C28E8">
              <w:rPr>
                <w:color w:val="BF5F3F"/>
              </w:rPr>
              <w:t>%&gt;</w:t>
            </w:r>
            <w:r w:rsidRPr="008C28E8">
              <w:rPr>
                <w:color w:val="008080"/>
              </w:rPr>
              <w:t>&lt;/</w:t>
            </w:r>
            <w:r w:rsidRPr="008C28E8">
              <w:rPr>
                <w:color w:val="3F7F7F"/>
              </w:rPr>
              <w:t>td</w:t>
            </w:r>
            <w:r w:rsidRPr="008C28E8">
              <w:rPr>
                <w:color w:val="008080"/>
              </w:rPr>
              <w:t>&gt;</w:t>
            </w:r>
          </w:p>
          <w:p w14:paraId="61EAE126" w14:textId="77777777" w:rsidR="00CD16C1" w:rsidRPr="008C28E8" w:rsidRDefault="00CD16C1" w:rsidP="00D05258">
            <w:pPr>
              <w:pStyle w:val="a0"/>
            </w:pPr>
            <w:r w:rsidRPr="008C28E8">
              <w:rPr>
                <w:color w:val="BF5F3F"/>
              </w:rPr>
              <w:t>&lt;%</w:t>
            </w:r>
            <w:r w:rsidRPr="008C28E8">
              <w:rPr>
                <w:color w:val="000000"/>
              </w:rPr>
              <w:t xml:space="preserve"> } </w:t>
            </w:r>
            <w:r w:rsidRPr="008C28E8">
              <w:rPr>
                <w:color w:val="BF5F3F"/>
              </w:rPr>
              <w:t>%&gt;</w:t>
            </w:r>
          </w:p>
          <w:p w14:paraId="0ACC5310" w14:textId="77777777" w:rsidR="00CD16C1" w:rsidRPr="008C28E8" w:rsidRDefault="00CD16C1" w:rsidP="00D05258">
            <w:pPr>
              <w:pStyle w:val="a0"/>
            </w:pPr>
            <w:r w:rsidRPr="008C28E8">
              <w:rPr>
                <w:color w:val="000000"/>
              </w:rPr>
              <w:t xml:space="preserve">  </w:t>
            </w:r>
            <w:r w:rsidRPr="008C28E8">
              <w:rPr>
                <w:color w:val="008080"/>
              </w:rPr>
              <w:t>&lt;/</w:t>
            </w:r>
            <w:r w:rsidRPr="008C28E8">
              <w:rPr>
                <w:color w:val="3F7F7F"/>
              </w:rPr>
              <w:t>tr</w:t>
            </w:r>
            <w:r w:rsidRPr="008C28E8">
              <w:rPr>
                <w:color w:val="008080"/>
              </w:rPr>
              <w:t>&gt;</w:t>
            </w:r>
          </w:p>
          <w:p w14:paraId="5B9B41A3" w14:textId="77777777" w:rsidR="00CD16C1" w:rsidRPr="008C28E8" w:rsidRDefault="00CD16C1" w:rsidP="00D05258">
            <w:pPr>
              <w:pStyle w:val="a0"/>
            </w:pPr>
            <w:r w:rsidRPr="008C28E8">
              <w:rPr>
                <w:color w:val="008080"/>
              </w:rPr>
              <w:t>&lt;/</w:t>
            </w:r>
            <w:r w:rsidRPr="008C28E8">
              <w:rPr>
                <w:color w:val="3F7F7F"/>
              </w:rPr>
              <w:t>table</w:t>
            </w:r>
            <w:r w:rsidRPr="008C28E8">
              <w:rPr>
                <w:color w:val="008080"/>
              </w:rPr>
              <w:t>&gt;</w:t>
            </w:r>
          </w:p>
          <w:p w14:paraId="6E31E639" w14:textId="77777777" w:rsidR="00CD16C1" w:rsidRPr="008C28E8" w:rsidRDefault="00CD16C1" w:rsidP="00D05258">
            <w:pPr>
              <w:pStyle w:val="a0"/>
            </w:pPr>
          </w:p>
          <w:p w14:paraId="0B5A1B03" w14:textId="77777777" w:rsidR="00CD16C1" w:rsidRPr="008C28E8" w:rsidRDefault="00CD16C1" w:rsidP="00D05258">
            <w:pPr>
              <w:pStyle w:val="a0"/>
            </w:pPr>
            <w:r w:rsidRPr="008C28E8">
              <w:rPr>
                <w:color w:val="008080"/>
              </w:rPr>
              <w:t>&lt;/</w:t>
            </w:r>
            <w:r w:rsidRPr="008C28E8">
              <w:rPr>
                <w:color w:val="3F7F7F"/>
              </w:rPr>
              <w:t>body</w:t>
            </w:r>
            <w:r w:rsidRPr="008C28E8">
              <w:rPr>
                <w:color w:val="008080"/>
              </w:rPr>
              <w:t>&gt;</w:t>
            </w:r>
          </w:p>
          <w:p w14:paraId="1ACAF0C6" w14:textId="77777777" w:rsidR="00CD16C1" w:rsidRPr="008C28E8" w:rsidRDefault="00CD16C1" w:rsidP="00D05258">
            <w:pPr>
              <w:pStyle w:val="a0"/>
            </w:pPr>
            <w:r w:rsidRPr="008C28E8">
              <w:rPr>
                <w:color w:val="008080"/>
              </w:rPr>
              <w:t>&lt;/</w:t>
            </w:r>
            <w:r w:rsidRPr="008C28E8">
              <w:rPr>
                <w:color w:val="3F7F7F"/>
              </w:rPr>
              <w:t>html</w:t>
            </w:r>
            <w:r w:rsidRPr="008C28E8">
              <w:rPr>
                <w:color w:val="008080"/>
              </w:rPr>
              <w:t>&gt;</w:t>
            </w:r>
          </w:p>
        </w:tc>
      </w:tr>
    </w:tbl>
    <w:p w14:paraId="05BD3F1C" w14:textId="2C669A0A" w:rsidR="008C28E8" w:rsidRDefault="00CD16C1" w:rsidP="00423919">
      <w:r>
        <w:rPr>
          <w:rFonts w:hint="eastAsia"/>
        </w:rPr>
        <w:t>&lt;%=   %&gt; 태그 내부에 적당한 Java</w:t>
      </w:r>
      <w:r>
        <w:t xml:space="preserve"> </w:t>
      </w:r>
      <w:r>
        <w:rPr>
          <w:rFonts w:hint="eastAsia"/>
        </w:rPr>
        <w:t>표현식을 추가하라.</w:t>
      </w:r>
    </w:p>
    <w:p w14:paraId="7730476C" w14:textId="036EE421" w:rsidR="00CD16C1" w:rsidRDefault="00CD16C1" w:rsidP="00423919">
      <w:r>
        <w:t xml:space="preserve">? : </w:t>
      </w:r>
      <w:r>
        <w:rPr>
          <w:rFonts w:hint="eastAsia"/>
        </w:rPr>
        <w:t>연산자를 사용해서 표현식을 구현하라.</w:t>
      </w:r>
    </w:p>
    <w:p w14:paraId="0D6BF6DF" w14:textId="630812BC" w:rsidR="00CD16C1" w:rsidRDefault="00CD16C1" w:rsidP="00423919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값이 짝수일 때는 "</w:t>
      </w:r>
      <w:r w:rsidRPr="008C28E8">
        <w:rPr>
          <w:color w:val="2A00E1"/>
        </w:rPr>
        <w:t>#ffffcc</w:t>
      </w:r>
      <w:r>
        <w:rPr>
          <w:color w:val="2A00E1"/>
        </w:rPr>
        <w:t xml:space="preserve">" </w:t>
      </w:r>
      <w:r>
        <w:rPr>
          <w:rFonts w:hint="eastAsia"/>
          <w:color w:val="2A00E1"/>
        </w:rPr>
        <w:t>값</w:t>
      </w:r>
      <w:r w:rsidRPr="00CD16C1">
        <w:t>이고</w:t>
      </w:r>
      <w:r w:rsidRPr="00CD16C1">
        <w:rPr>
          <w:rFonts w:hint="eastAsia"/>
        </w:rPr>
        <w:t xml:space="preserve">, </w:t>
      </w:r>
      <w:r>
        <w:rPr>
          <w:rFonts w:hint="eastAsia"/>
        </w:rPr>
        <w:t xml:space="preserve">그렇지 않을 때는 </w:t>
      </w:r>
      <w:r>
        <w:t>"</w:t>
      </w:r>
      <w:r w:rsidRPr="008C28E8">
        <w:rPr>
          <w:color w:val="2A00E1"/>
        </w:rPr>
        <w:t>#ccffcc</w:t>
      </w:r>
      <w:r>
        <w:rPr>
          <w:color w:val="2A00E1"/>
        </w:rPr>
        <w:t xml:space="preserve">" </w:t>
      </w:r>
      <w:r w:rsidRPr="00CD16C1">
        <w:t>값인</w:t>
      </w:r>
      <w:r w:rsidRPr="00CD16C1">
        <w:rPr>
          <w:rFonts w:hint="eastAsia"/>
        </w:rPr>
        <w:t xml:space="preserve"> 표현식이어야 한다.</w:t>
      </w:r>
    </w:p>
    <w:p w14:paraId="5A915DA9" w14:textId="77777777" w:rsidR="00CD16C1" w:rsidRDefault="00CD16C1" w:rsidP="00423919"/>
    <w:p w14:paraId="7D16F22B" w14:textId="77777777" w:rsidR="008C28E8" w:rsidRDefault="008C28E8" w:rsidP="00423919"/>
    <w:p w14:paraId="237A6FE6" w14:textId="77777777" w:rsidR="00FA4438" w:rsidRDefault="00FA4438">
      <w:pPr>
        <w:widowControl/>
        <w:wordWrap/>
        <w:autoSpaceDE/>
        <w:autoSpaceDN/>
        <w:spacing w:after="200" w:line="276" w:lineRule="auto"/>
        <w:rPr>
          <w:rFonts w:hAnsi="굴림" w:cstheme="majorBidi"/>
          <w:b/>
          <w:sz w:val="32"/>
        </w:rPr>
      </w:pPr>
      <w:r>
        <w:br w:type="page"/>
      </w:r>
    </w:p>
    <w:p w14:paraId="237A6FE7" w14:textId="77777777" w:rsidR="00FA4438" w:rsidRDefault="00FA4438" w:rsidP="00FA4438">
      <w:pPr>
        <w:pStyle w:val="Heading2"/>
      </w:pPr>
      <w:bookmarkStart w:id="13" w:name="_Toc476912237"/>
      <w:r>
        <w:rPr>
          <w:rFonts w:hint="eastAsia"/>
        </w:rPr>
        <w:lastRenderedPageBreak/>
        <w:t>if3.jsp</w:t>
      </w:r>
      <w:bookmarkEnd w:id="13"/>
    </w:p>
    <w:p w14:paraId="237A6FE8" w14:textId="77777777" w:rsidR="00FA4438" w:rsidRDefault="00FA4438" w:rsidP="00FA4438"/>
    <w:p w14:paraId="237A6FE9" w14:textId="77777777" w:rsidR="00FA4438" w:rsidRPr="00FA4438" w:rsidRDefault="00FA4438" w:rsidP="00FA4438">
      <w:pPr>
        <w:pStyle w:val="Heading3"/>
      </w:pPr>
      <w:r>
        <w:rPr>
          <w:rFonts w:hint="eastAsia"/>
        </w:rPr>
        <w:t>WebContent/jsp02/if</w:t>
      </w:r>
      <w:r>
        <w:t>3</w:t>
      </w:r>
      <w:r>
        <w:rPr>
          <w:rFonts w:hint="eastAsia"/>
        </w:rPr>
        <w:t>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A4438" w14:paraId="237A701C" w14:textId="77777777" w:rsidTr="00CD7F8A">
        <w:tc>
          <w:tcPr>
            <w:tcW w:w="426" w:type="dxa"/>
          </w:tcPr>
          <w:p w14:paraId="237A6FEA" w14:textId="77777777" w:rsidR="00FA4438" w:rsidRPr="00A36194" w:rsidRDefault="00FA4438" w:rsidP="00FA4438">
            <w:pPr>
              <w:pStyle w:val="a0"/>
            </w:pPr>
            <w:r w:rsidRPr="00A36194">
              <w:rPr>
                <w:rFonts w:hint="eastAsia"/>
              </w:rPr>
              <w:t>1</w:t>
            </w:r>
          </w:p>
          <w:p w14:paraId="237A6FEB" w14:textId="77777777" w:rsidR="00FA4438" w:rsidRPr="00A36194" w:rsidRDefault="00FA4438" w:rsidP="00FA4438">
            <w:pPr>
              <w:pStyle w:val="a0"/>
            </w:pPr>
            <w:r w:rsidRPr="00A36194">
              <w:rPr>
                <w:rFonts w:hint="eastAsia"/>
              </w:rPr>
              <w:t>2</w:t>
            </w:r>
          </w:p>
          <w:p w14:paraId="237A6FEC" w14:textId="77777777" w:rsidR="00FA4438" w:rsidRPr="00A36194" w:rsidRDefault="00FA4438" w:rsidP="00FA4438">
            <w:pPr>
              <w:pStyle w:val="a0"/>
            </w:pPr>
            <w:r w:rsidRPr="00A36194">
              <w:rPr>
                <w:rFonts w:hint="eastAsia"/>
              </w:rPr>
              <w:t>3</w:t>
            </w:r>
          </w:p>
          <w:p w14:paraId="237A6FED" w14:textId="77777777" w:rsidR="00FA4438" w:rsidRPr="00A36194" w:rsidRDefault="00FA4438" w:rsidP="00FA4438">
            <w:pPr>
              <w:pStyle w:val="a0"/>
            </w:pPr>
            <w:r w:rsidRPr="00A36194">
              <w:rPr>
                <w:rFonts w:hint="eastAsia"/>
              </w:rPr>
              <w:t>4</w:t>
            </w:r>
          </w:p>
          <w:p w14:paraId="237A6FEE" w14:textId="77777777" w:rsidR="00FA4438" w:rsidRPr="00A36194" w:rsidRDefault="00FA4438" w:rsidP="00FA4438">
            <w:pPr>
              <w:pStyle w:val="a0"/>
            </w:pPr>
            <w:r w:rsidRPr="00A36194">
              <w:rPr>
                <w:rFonts w:hint="eastAsia"/>
              </w:rPr>
              <w:t>5</w:t>
            </w:r>
          </w:p>
          <w:p w14:paraId="237A6FEF" w14:textId="77777777" w:rsidR="00FA4438" w:rsidRPr="00A36194" w:rsidRDefault="00FA4438" w:rsidP="00FA4438">
            <w:pPr>
              <w:pStyle w:val="a0"/>
            </w:pPr>
            <w:r w:rsidRPr="00A36194">
              <w:rPr>
                <w:rFonts w:hint="eastAsia"/>
              </w:rPr>
              <w:t>6</w:t>
            </w:r>
          </w:p>
          <w:p w14:paraId="237A6FF0" w14:textId="77777777" w:rsidR="00FA4438" w:rsidRPr="00A36194" w:rsidRDefault="00FA4438" w:rsidP="00FA4438">
            <w:pPr>
              <w:pStyle w:val="a0"/>
            </w:pPr>
            <w:r w:rsidRPr="00A36194">
              <w:rPr>
                <w:rFonts w:hint="eastAsia"/>
              </w:rPr>
              <w:t>7</w:t>
            </w:r>
          </w:p>
          <w:p w14:paraId="237A6FF1" w14:textId="77777777" w:rsidR="00FA4438" w:rsidRPr="00A36194" w:rsidRDefault="00FA4438" w:rsidP="00FA4438">
            <w:pPr>
              <w:pStyle w:val="a0"/>
            </w:pPr>
            <w:r w:rsidRPr="00A36194">
              <w:rPr>
                <w:rFonts w:hint="eastAsia"/>
              </w:rPr>
              <w:t>8</w:t>
            </w:r>
          </w:p>
          <w:p w14:paraId="237A6FF2" w14:textId="77777777" w:rsidR="00FA4438" w:rsidRPr="00A36194" w:rsidRDefault="00FA4438" w:rsidP="00FA4438">
            <w:pPr>
              <w:pStyle w:val="a0"/>
            </w:pPr>
            <w:r w:rsidRPr="00A36194">
              <w:rPr>
                <w:rFonts w:hint="eastAsia"/>
              </w:rPr>
              <w:t>9</w:t>
            </w:r>
          </w:p>
          <w:p w14:paraId="237A6FF3" w14:textId="77777777" w:rsidR="00FA4438" w:rsidRPr="00A36194" w:rsidRDefault="00FA4438" w:rsidP="00FA4438">
            <w:pPr>
              <w:pStyle w:val="a0"/>
            </w:pPr>
            <w:r w:rsidRPr="00A36194">
              <w:rPr>
                <w:rFonts w:hint="eastAsia"/>
              </w:rPr>
              <w:t>10</w:t>
            </w:r>
          </w:p>
          <w:p w14:paraId="237A6FF4" w14:textId="77777777" w:rsidR="00FA4438" w:rsidRPr="00A36194" w:rsidRDefault="00FA4438" w:rsidP="00FA4438">
            <w:pPr>
              <w:pStyle w:val="a0"/>
            </w:pPr>
            <w:r w:rsidRPr="00A36194">
              <w:rPr>
                <w:rFonts w:hint="eastAsia"/>
              </w:rPr>
              <w:t>11</w:t>
            </w:r>
          </w:p>
          <w:p w14:paraId="237A6FF5" w14:textId="77777777" w:rsidR="00FA4438" w:rsidRPr="00A36194" w:rsidRDefault="00FA4438" w:rsidP="00FA4438">
            <w:pPr>
              <w:pStyle w:val="a0"/>
            </w:pPr>
            <w:r w:rsidRPr="00A36194">
              <w:rPr>
                <w:rFonts w:hint="eastAsia"/>
              </w:rPr>
              <w:t>12</w:t>
            </w:r>
          </w:p>
          <w:p w14:paraId="237A6FF6" w14:textId="77777777" w:rsidR="00FA4438" w:rsidRPr="00A36194" w:rsidRDefault="00FA4438" w:rsidP="00FA4438">
            <w:pPr>
              <w:pStyle w:val="a0"/>
            </w:pPr>
            <w:r w:rsidRPr="00A36194">
              <w:rPr>
                <w:rFonts w:hint="eastAsia"/>
              </w:rPr>
              <w:t>13</w:t>
            </w:r>
          </w:p>
          <w:p w14:paraId="237A6FF7" w14:textId="77777777" w:rsidR="00FA4438" w:rsidRPr="00A36194" w:rsidRDefault="00FA4438" w:rsidP="00FA4438">
            <w:pPr>
              <w:pStyle w:val="a0"/>
            </w:pPr>
            <w:r w:rsidRPr="00A36194">
              <w:rPr>
                <w:rFonts w:hint="eastAsia"/>
              </w:rPr>
              <w:t>14</w:t>
            </w:r>
          </w:p>
          <w:p w14:paraId="237A6FF8" w14:textId="77777777" w:rsidR="00FA4438" w:rsidRPr="00A36194" w:rsidRDefault="00FA4438" w:rsidP="00FA4438">
            <w:pPr>
              <w:pStyle w:val="a0"/>
            </w:pPr>
            <w:r w:rsidRPr="00A36194">
              <w:rPr>
                <w:rFonts w:hint="eastAsia"/>
              </w:rPr>
              <w:t>15</w:t>
            </w:r>
          </w:p>
          <w:p w14:paraId="237A6FF9" w14:textId="77777777" w:rsidR="00FA4438" w:rsidRPr="00A36194" w:rsidRDefault="00FA4438" w:rsidP="00FA4438">
            <w:pPr>
              <w:pStyle w:val="a0"/>
            </w:pPr>
            <w:r w:rsidRPr="00A36194">
              <w:rPr>
                <w:rFonts w:hint="eastAsia"/>
              </w:rPr>
              <w:t>16</w:t>
            </w:r>
          </w:p>
          <w:p w14:paraId="237A6FFA" w14:textId="77777777" w:rsidR="00FA4438" w:rsidRPr="00A36194" w:rsidRDefault="00FA4438" w:rsidP="00FA4438">
            <w:pPr>
              <w:pStyle w:val="a0"/>
            </w:pPr>
            <w:r w:rsidRPr="00A36194">
              <w:rPr>
                <w:rFonts w:hint="eastAsia"/>
              </w:rPr>
              <w:t>17</w:t>
            </w:r>
          </w:p>
          <w:p w14:paraId="237A6FFB" w14:textId="77777777" w:rsidR="00FA4438" w:rsidRPr="00A36194" w:rsidRDefault="00FA4438" w:rsidP="00FA4438">
            <w:pPr>
              <w:pStyle w:val="a0"/>
            </w:pPr>
            <w:r w:rsidRPr="00A36194">
              <w:rPr>
                <w:rFonts w:hint="eastAsia"/>
              </w:rPr>
              <w:t>18</w:t>
            </w:r>
          </w:p>
          <w:p w14:paraId="237A6FFC" w14:textId="77777777" w:rsidR="00FA4438" w:rsidRPr="00A36194" w:rsidRDefault="00FA4438" w:rsidP="00FA4438">
            <w:pPr>
              <w:pStyle w:val="a0"/>
            </w:pPr>
            <w:r w:rsidRPr="00A36194">
              <w:rPr>
                <w:rFonts w:hint="eastAsia"/>
              </w:rPr>
              <w:t>19</w:t>
            </w:r>
          </w:p>
          <w:p w14:paraId="237A6FFD" w14:textId="77777777" w:rsidR="00FA4438" w:rsidRPr="00A36194" w:rsidRDefault="00FA4438" w:rsidP="00FA4438">
            <w:pPr>
              <w:pStyle w:val="a0"/>
            </w:pPr>
            <w:r w:rsidRPr="00A36194">
              <w:rPr>
                <w:rFonts w:hint="eastAsia"/>
              </w:rPr>
              <w:t>20</w:t>
            </w:r>
          </w:p>
          <w:p w14:paraId="237A6FFE" w14:textId="77777777" w:rsidR="00FA4438" w:rsidRPr="00A36194" w:rsidRDefault="00FA4438" w:rsidP="00FA4438">
            <w:pPr>
              <w:pStyle w:val="a0"/>
            </w:pPr>
            <w:r w:rsidRPr="00A36194">
              <w:rPr>
                <w:rFonts w:hint="eastAsia"/>
              </w:rPr>
              <w:t>21</w:t>
            </w:r>
          </w:p>
          <w:p w14:paraId="237A6FFF" w14:textId="77777777" w:rsidR="00FA4438" w:rsidRPr="00A36194" w:rsidRDefault="00FA4438" w:rsidP="00FA4438">
            <w:pPr>
              <w:pStyle w:val="a0"/>
            </w:pPr>
            <w:r w:rsidRPr="00A36194">
              <w:rPr>
                <w:rFonts w:hint="eastAsia"/>
              </w:rPr>
              <w:t>22</w:t>
            </w:r>
          </w:p>
          <w:p w14:paraId="237A7000" w14:textId="77777777" w:rsidR="00FA4438" w:rsidRPr="00A36194" w:rsidRDefault="00FA4438" w:rsidP="00FA4438">
            <w:pPr>
              <w:pStyle w:val="a0"/>
            </w:pPr>
            <w:r w:rsidRPr="00A36194">
              <w:rPr>
                <w:rFonts w:hint="eastAsia"/>
              </w:rPr>
              <w:t>23</w:t>
            </w:r>
          </w:p>
          <w:p w14:paraId="237A7001" w14:textId="77777777" w:rsidR="00FA4438" w:rsidRPr="00A36194" w:rsidRDefault="00FA4438" w:rsidP="00FA4438">
            <w:pPr>
              <w:pStyle w:val="a0"/>
            </w:pPr>
            <w:r w:rsidRPr="00A36194">
              <w:rPr>
                <w:rFonts w:hint="eastAsia"/>
              </w:rPr>
              <w:t>24</w:t>
            </w:r>
          </w:p>
          <w:p w14:paraId="237A7002" w14:textId="77777777" w:rsidR="00FA4438" w:rsidRPr="00A36194" w:rsidRDefault="00FA4438" w:rsidP="00FA4438">
            <w:pPr>
              <w:pStyle w:val="a0"/>
            </w:pPr>
            <w:r w:rsidRPr="00A36194">
              <w:rPr>
                <w:rFonts w:hint="eastAsia"/>
              </w:rPr>
              <w:t>25</w:t>
            </w:r>
          </w:p>
        </w:tc>
        <w:tc>
          <w:tcPr>
            <w:tcW w:w="10631" w:type="dxa"/>
          </w:tcPr>
          <w:p w14:paraId="237A7003" w14:textId="77777777" w:rsidR="00FA4438" w:rsidRDefault="00FA4438" w:rsidP="00FA4438">
            <w:pPr>
              <w:pStyle w:val="a0"/>
              <w:rPr>
                <w:sz w:val="18"/>
                <w:szCs w:val="18"/>
              </w:rPr>
            </w:pPr>
            <w:r>
              <w:rPr>
                <w:color w:val="BF5F3F"/>
                <w:sz w:val="18"/>
                <w:szCs w:val="18"/>
              </w:rPr>
              <w:t>&lt;%@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3F7F7F"/>
                <w:sz w:val="18"/>
                <w:szCs w:val="18"/>
              </w:rPr>
              <w:t>page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7F007F"/>
                <w:sz w:val="18"/>
                <w:szCs w:val="18"/>
              </w:rPr>
              <w:t>language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2A00FF"/>
                <w:sz w:val="18"/>
                <w:szCs w:val="18"/>
              </w:rPr>
              <w:t>"java"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7F007F"/>
                <w:sz w:val="18"/>
                <w:szCs w:val="18"/>
              </w:rPr>
              <w:t>contentType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2A00FF"/>
                <w:sz w:val="18"/>
                <w:szCs w:val="18"/>
              </w:rPr>
              <w:t>"text/html; charset=UTF-8"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7F007F"/>
                <w:sz w:val="18"/>
                <w:szCs w:val="18"/>
              </w:rPr>
              <w:t>pageEncoding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2A00FF"/>
                <w:sz w:val="18"/>
                <w:szCs w:val="18"/>
              </w:rPr>
              <w:t>"UTF-8"</w:t>
            </w:r>
            <w:r>
              <w:rPr>
                <w:color w:val="BF5F3F"/>
                <w:sz w:val="18"/>
                <w:szCs w:val="18"/>
              </w:rPr>
              <w:t>%&gt;</w:t>
            </w:r>
          </w:p>
          <w:p w14:paraId="237A7004" w14:textId="77777777" w:rsidR="00FA4438" w:rsidRDefault="00FA4438" w:rsidP="00FA4438">
            <w:pPr>
              <w:pStyle w:val="a0"/>
              <w:rPr>
                <w:sz w:val="18"/>
                <w:szCs w:val="18"/>
              </w:rPr>
            </w:pPr>
            <w:r>
              <w:rPr>
                <w:color w:val="BF5F3F"/>
                <w:sz w:val="18"/>
                <w:szCs w:val="18"/>
              </w:rPr>
              <w:t>&lt;%@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3F7F7F"/>
                <w:sz w:val="18"/>
                <w:szCs w:val="18"/>
              </w:rPr>
              <w:t>page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7F007F"/>
                <w:sz w:val="18"/>
                <w:szCs w:val="18"/>
              </w:rPr>
              <w:t>import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2A00FF"/>
                <w:sz w:val="18"/>
                <w:szCs w:val="18"/>
              </w:rPr>
              <w:t>"java.util.*"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BF5F3F"/>
                <w:sz w:val="18"/>
                <w:szCs w:val="18"/>
              </w:rPr>
              <w:t>%&gt;</w:t>
            </w:r>
          </w:p>
          <w:p w14:paraId="237A7005" w14:textId="77777777" w:rsidR="00FA4438" w:rsidRDefault="00FA4438" w:rsidP="00FA4438">
            <w:pPr>
              <w:pStyle w:val="a0"/>
              <w:rPr>
                <w:sz w:val="18"/>
                <w:szCs w:val="18"/>
              </w:rPr>
            </w:pPr>
            <w:r>
              <w:rPr>
                <w:color w:val="008080"/>
                <w:sz w:val="18"/>
                <w:szCs w:val="18"/>
              </w:rPr>
              <w:t>&lt;!</w:t>
            </w:r>
            <w:r>
              <w:rPr>
                <w:color w:val="3F7F7F"/>
                <w:sz w:val="18"/>
                <w:szCs w:val="18"/>
              </w:rPr>
              <w:t>DOCTYPE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8080"/>
                <w:sz w:val="18"/>
                <w:szCs w:val="18"/>
              </w:rPr>
              <w:t>html&gt;</w:t>
            </w:r>
          </w:p>
          <w:p w14:paraId="237A7006" w14:textId="77777777" w:rsidR="00FA4438" w:rsidRDefault="00FA4438" w:rsidP="00FA4438">
            <w:pPr>
              <w:pStyle w:val="a0"/>
              <w:rPr>
                <w:sz w:val="18"/>
                <w:szCs w:val="18"/>
              </w:rPr>
            </w:pPr>
            <w:r>
              <w:rPr>
                <w:color w:val="008080"/>
                <w:sz w:val="18"/>
                <w:szCs w:val="18"/>
              </w:rPr>
              <w:t>&lt;</w:t>
            </w:r>
            <w:r>
              <w:rPr>
                <w:color w:val="3F7F7F"/>
                <w:sz w:val="18"/>
                <w:szCs w:val="18"/>
              </w:rPr>
              <w:t>html</w:t>
            </w:r>
            <w:r>
              <w:rPr>
                <w:color w:val="008080"/>
                <w:sz w:val="18"/>
                <w:szCs w:val="18"/>
              </w:rPr>
              <w:t>&gt;</w:t>
            </w:r>
          </w:p>
          <w:p w14:paraId="237A7007" w14:textId="77777777" w:rsidR="00FA4438" w:rsidRDefault="00FA4438" w:rsidP="00FA4438">
            <w:pPr>
              <w:pStyle w:val="a0"/>
              <w:rPr>
                <w:sz w:val="18"/>
                <w:szCs w:val="18"/>
              </w:rPr>
            </w:pPr>
            <w:r>
              <w:rPr>
                <w:color w:val="008080"/>
                <w:sz w:val="18"/>
                <w:szCs w:val="18"/>
              </w:rPr>
              <w:t>&lt;</w:t>
            </w:r>
            <w:r>
              <w:rPr>
                <w:color w:val="3F7F7F"/>
                <w:sz w:val="18"/>
                <w:szCs w:val="18"/>
              </w:rPr>
              <w:t>head</w:t>
            </w:r>
            <w:r>
              <w:rPr>
                <w:color w:val="008080"/>
                <w:sz w:val="18"/>
                <w:szCs w:val="18"/>
              </w:rPr>
              <w:t>&gt;</w:t>
            </w:r>
          </w:p>
          <w:p w14:paraId="237A7008" w14:textId="77777777" w:rsidR="00FA4438" w:rsidRDefault="00FA4438" w:rsidP="00FA4438">
            <w:pPr>
              <w:pStyle w:val="a0"/>
              <w:rPr>
                <w:sz w:val="18"/>
                <w:szCs w:val="18"/>
              </w:rPr>
            </w:pPr>
            <w:r>
              <w:rPr>
                <w:color w:val="008080"/>
                <w:sz w:val="18"/>
                <w:szCs w:val="18"/>
              </w:rPr>
              <w:t>&lt;</w:t>
            </w:r>
            <w:r>
              <w:rPr>
                <w:color w:val="3F7F7F"/>
                <w:sz w:val="18"/>
                <w:szCs w:val="18"/>
              </w:rPr>
              <w:t>meta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7F007F"/>
                <w:sz w:val="18"/>
                <w:szCs w:val="18"/>
              </w:rPr>
              <w:t>http-equiv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2A00FF"/>
                <w:sz w:val="18"/>
                <w:szCs w:val="18"/>
              </w:rPr>
              <w:t>"Content-Type"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7F007F"/>
                <w:sz w:val="18"/>
                <w:szCs w:val="18"/>
              </w:rPr>
              <w:t>content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2A00FF"/>
                <w:sz w:val="18"/>
                <w:szCs w:val="18"/>
              </w:rPr>
              <w:t>"text/html; charset=UTF-8"</w:t>
            </w:r>
            <w:r>
              <w:rPr>
                <w:color w:val="008080"/>
                <w:sz w:val="18"/>
                <w:szCs w:val="18"/>
              </w:rPr>
              <w:t>&gt;</w:t>
            </w:r>
          </w:p>
          <w:p w14:paraId="237A7009" w14:textId="77777777" w:rsidR="00FA4438" w:rsidRDefault="00FA4438" w:rsidP="00FA4438">
            <w:pPr>
              <w:pStyle w:val="a0"/>
              <w:rPr>
                <w:sz w:val="18"/>
                <w:szCs w:val="18"/>
              </w:rPr>
            </w:pPr>
            <w:r>
              <w:rPr>
                <w:color w:val="008080"/>
                <w:sz w:val="18"/>
                <w:szCs w:val="18"/>
              </w:rPr>
              <w:t>&lt;</w:t>
            </w:r>
            <w:r>
              <w:rPr>
                <w:color w:val="3F7F7F"/>
                <w:sz w:val="18"/>
                <w:szCs w:val="18"/>
              </w:rPr>
              <w:t>title</w:t>
            </w:r>
            <w:r>
              <w:rPr>
                <w:color w:val="00808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t>lecture1</w:t>
            </w:r>
            <w:r>
              <w:rPr>
                <w:color w:val="008080"/>
                <w:sz w:val="18"/>
                <w:szCs w:val="18"/>
              </w:rPr>
              <w:t>&lt;/</w:t>
            </w:r>
            <w:r>
              <w:rPr>
                <w:color w:val="3F7F7F"/>
                <w:sz w:val="18"/>
                <w:szCs w:val="18"/>
              </w:rPr>
              <w:t>title</w:t>
            </w:r>
            <w:r>
              <w:rPr>
                <w:color w:val="008080"/>
                <w:sz w:val="18"/>
                <w:szCs w:val="18"/>
              </w:rPr>
              <w:t>&gt;</w:t>
            </w:r>
          </w:p>
          <w:p w14:paraId="237A700A" w14:textId="77777777" w:rsidR="00FA4438" w:rsidRDefault="00FA4438" w:rsidP="00FA4438">
            <w:pPr>
              <w:pStyle w:val="a0"/>
              <w:rPr>
                <w:sz w:val="18"/>
                <w:szCs w:val="18"/>
              </w:rPr>
            </w:pPr>
            <w:r>
              <w:rPr>
                <w:color w:val="008080"/>
                <w:sz w:val="18"/>
                <w:szCs w:val="18"/>
              </w:rPr>
              <w:t>&lt;/</w:t>
            </w:r>
            <w:r>
              <w:rPr>
                <w:color w:val="3F7F7F"/>
                <w:sz w:val="18"/>
                <w:szCs w:val="18"/>
              </w:rPr>
              <w:t>head</w:t>
            </w:r>
            <w:r>
              <w:rPr>
                <w:color w:val="008080"/>
                <w:sz w:val="18"/>
                <w:szCs w:val="18"/>
              </w:rPr>
              <w:t>&gt;</w:t>
            </w:r>
          </w:p>
          <w:p w14:paraId="237A700B" w14:textId="77777777" w:rsidR="00FA4438" w:rsidRDefault="00FA4438" w:rsidP="00FA4438">
            <w:pPr>
              <w:pStyle w:val="a0"/>
              <w:rPr>
                <w:sz w:val="18"/>
                <w:szCs w:val="18"/>
              </w:rPr>
            </w:pPr>
            <w:r>
              <w:rPr>
                <w:color w:val="008080"/>
                <w:sz w:val="18"/>
                <w:szCs w:val="18"/>
              </w:rPr>
              <w:t>&lt;</w:t>
            </w:r>
            <w:r>
              <w:rPr>
                <w:color w:val="3F7F7F"/>
                <w:sz w:val="18"/>
                <w:szCs w:val="18"/>
              </w:rPr>
              <w:t>body</w:t>
            </w:r>
            <w:r>
              <w:rPr>
                <w:color w:val="008080"/>
                <w:sz w:val="18"/>
                <w:szCs w:val="18"/>
              </w:rPr>
              <w:t>&gt;</w:t>
            </w:r>
          </w:p>
          <w:p w14:paraId="237A700C" w14:textId="77777777" w:rsidR="00FA4438" w:rsidRDefault="00FA4438" w:rsidP="00FA4438">
            <w:pPr>
              <w:pStyle w:val="a0"/>
              <w:rPr>
                <w:sz w:val="18"/>
                <w:szCs w:val="18"/>
              </w:rPr>
            </w:pPr>
          </w:p>
          <w:p w14:paraId="237A700D" w14:textId="77777777" w:rsidR="00FA4438" w:rsidRDefault="00FA4438" w:rsidP="00FA4438">
            <w:pPr>
              <w:pStyle w:val="a0"/>
              <w:rPr>
                <w:sz w:val="18"/>
                <w:szCs w:val="18"/>
              </w:rPr>
            </w:pPr>
            <w:r>
              <w:rPr>
                <w:color w:val="BF5F3F"/>
                <w:sz w:val="18"/>
                <w:szCs w:val="18"/>
              </w:rPr>
              <w:t>&lt;%</w:t>
            </w:r>
          </w:p>
          <w:p w14:paraId="237A700E" w14:textId="77777777" w:rsidR="00FA4438" w:rsidRDefault="00FA4438" w:rsidP="00FA4438">
            <w:pPr>
              <w:pStyle w:val="a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Date now = </w:t>
            </w:r>
            <w:r>
              <w:rPr>
                <w:color w:val="7F0055"/>
                <w:sz w:val="18"/>
                <w:szCs w:val="18"/>
              </w:rPr>
              <w:t>new</w:t>
            </w:r>
            <w:r>
              <w:rPr>
                <w:color w:val="000000"/>
                <w:sz w:val="18"/>
                <w:szCs w:val="18"/>
              </w:rPr>
              <w:t xml:space="preserve"> Date();</w:t>
            </w:r>
          </w:p>
          <w:p w14:paraId="237A700F" w14:textId="77777777" w:rsidR="00FA4438" w:rsidRDefault="00FA4438" w:rsidP="00FA4438">
            <w:pPr>
              <w:pStyle w:val="a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Calendar calendar = GregorianCalendar.getInstance();</w:t>
            </w:r>
          </w:p>
          <w:p w14:paraId="237A7010" w14:textId="77777777" w:rsidR="00FA4438" w:rsidRDefault="00FA4438" w:rsidP="00FA4438">
            <w:pPr>
              <w:pStyle w:val="a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calendar.setTime(now); </w:t>
            </w:r>
          </w:p>
          <w:p w14:paraId="237A7011" w14:textId="77777777" w:rsidR="00FA4438" w:rsidRDefault="00FA4438" w:rsidP="00FA4438">
            <w:pPr>
              <w:pStyle w:val="a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7F0055"/>
                <w:sz w:val="18"/>
                <w:szCs w:val="18"/>
              </w:rPr>
              <w:t>int</w:t>
            </w:r>
            <w:r>
              <w:rPr>
                <w:color w:val="000000"/>
                <w:sz w:val="18"/>
                <w:szCs w:val="18"/>
              </w:rPr>
              <w:t xml:space="preserve"> second = calendar.get(Calendar.SECOND);</w:t>
            </w:r>
          </w:p>
          <w:p w14:paraId="237A7012" w14:textId="77777777" w:rsidR="00FA4438" w:rsidRDefault="00FA4438" w:rsidP="00FA4438">
            <w:pPr>
              <w:pStyle w:val="a0"/>
              <w:rPr>
                <w:sz w:val="18"/>
                <w:szCs w:val="18"/>
              </w:rPr>
            </w:pPr>
            <w:r>
              <w:rPr>
                <w:color w:val="BF5F3F"/>
                <w:sz w:val="18"/>
                <w:szCs w:val="18"/>
              </w:rPr>
              <w:t>%&gt;</w:t>
            </w:r>
          </w:p>
          <w:p w14:paraId="237A7013" w14:textId="77777777" w:rsidR="00FA4438" w:rsidRDefault="00FA4438" w:rsidP="00FA4438">
            <w:pPr>
              <w:pStyle w:val="a0"/>
              <w:rPr>
                <w:sz w:val="18"/>
                <w:szCs w:val="18"/>
              </w:rPr>
            </w:pPr>
          </w:p>
          <w:p w14:paraId="237A7014" w14:textId="77777777" w:rsidR="00FA4438" w:rsidRDefault="00FA4438" w:rsidP="00FA4438">
            <w:pPr>
              <w:pStyle w:val="a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지금은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BF5F3F"/>
                <w:sz w:val="18"/>
                <w:szCs w:val="18"/>
              </w:rPr>
              <w:t>&lt;%=</w:t>
            </w:r>
            <w:r>
              <w:rPr>
                <w:color w:val="000000"/>
                <w:sz w:val="18"/>
                <w:szCs w:val="18"/>
              </w:rPr>
              <w:t xml:space="preserve"> second </w:t>
            </w:r>
            <w:r>
              <w:rPr>
                <w:color w:val="BF5F3F"/>
                <w:sz w:val="18"/>
                <w:szCs w:val="18"/>
              </w:rPr>
              <w:t>%&gt;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입니다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14:paraId="237A7015" w14:textId="77777777" w:rsidR="00FA4438" w:rsidRDefault="00FA4438" w:rsidP="00FA4438">
            <w:pPr>
              <w:pStyle w:val="a0"/>
              <w:rPr>
                <w:sz w:val="18"/>
                <w:szCs w:val="18"/>
              </w:rPr>
            </w:pPr>
          </w:p>
          <w:p w14:paraId="237A7016" w14:textId="77777777" w:rsidR="00FA4438" w:rsidRDefault="00FA4438" w:rsidP="00FA4438">
            <w:pPr>
              <w:pStyle w:val="a0"/>
              <w:rPr>
                <w:sz w:val="18"/>
                <w:szCs w:val="18"/>
              </w:rPr>
            </w:pPr>
            <w:r>
              <w:rPr>
                <w:color w:val="BF5F3F"/>
                <w:sz w:val="18"/>
                <w:szCs w:val="18"/>
              </w:rPr>
              <w:t>&lt;%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7F0055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 xml:space="preserve"> (second % 2 == 0) </w:t>
            </w:r>
            <w:r w:rsidRPr="00CD16C1">
              <w:rPr>
                <w:color w:val="7F0055"/>
                <w:sz w:val="18"/>
                <w:szCs w:val="18"/>
                <w:highlight w:val="yellow"/>
              </w:rPr>
              <w:t>return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color w:val="BF5F3F"/>
                <w:sz w:val="18"/>
                <w:szCs w:val="18"/>
              </w:rPr>
              <w:t>%&gt;</w:t>
            </w:r>
          </w:p>
          <w:p w14:paraId="237A7017" w14:textId="77777777" w:rsidR="00FA4438" w:rsidRDefault="00FA4438" w:rsidP="00FA4438">
            <w:pPr>
              <w:pStyle w:val="a0"/>
              <w:rPr>
                <w:sz w:val="18"/>
                <w:szCs w:val="18"/>
              </w:rPr>
            </w:pPr>
          </w:p>
          <w:p w14:paraId="237A7018" w14:textId="06B481D5" w:rsidR="00FA4438" w:rsidRDefault="00FA4438" w:rsidP="00FA4438">
            <w:pPr>
              <w:pStyle w:val="a0"/>
              <w:rPr>
                <w:sz w:val="18"/>
                <w:szCs w:val="18"/>
              </w:rPr>
            </w:pPr>
            <w:r>
              <w:rPr>
                <w:color w:val="BF5F3F"/>
                <w:sz w:val="18"/>
                <w:szCs w:val="18"/>
              </w:rPr>
              <w:t>&lt;%=</w:t>
            </w:r>
            <w:r>
              <w:rPr>
                <w:color w:val="000000"/>
                <w:sz w:val="18"/>
                <w:szCs w:val="18"/>
              </w:rPr>
              <w:t xml:space="preserve"> second </w:t>
            </w:r>
            <w:r>
              <w:rPr>
                <w:color w:val="BF5F3F"/>
                <w:sz w:val="18"/>
                <w:szCs w:val="18"/>
              </w:rPr>
              <w:t>%&gt;</w:t>
            </w:r>
            <w:r w:rsidR="00CD16C1">
              <w:rPr>
                <w:rFonts w:hint="eastAsia"/>
                <w:color w:val="000000"/>
                <w:sz w:val="18"/>
                <w:szCs w:val="18"/>
              </w:rPr>
              <w:t xml:space="preserve">는 </w:t>
            </w:r>
            <w:r>
              <w:rPr>
                <w:rFonts w:hint="eastAsia"/>
                <w:color w:val="000000"/>
                <w:sz w:val="18"/>
                <w:szCs w:val="18"/>
              </w:rPr>
              <w:t>홀수</w:t>
            </w:r>
            <w:r w:rsidR="00CD16C1">
              <w:rPr>
                <w:rFonts w:hint="eastAsia"/>
                <w:color w:val="000000"/>
                <w:sz w:val="18"/>
                <w:szCs w:val="18"/>
              </w:rPr>
              <w:t>입니다.</w:t>
            </w:r>
          </w:p>
          <w:p w14:paraId="237A7019" w14:textId="77777777" w:rsidR="00FA4438" w:rsidRDefault="00FA4438" w:rsidP="00FA4438">
            <w:pPr>
              <w:pStyle w:val="a0"/>
              <w:rPr>
                <w:sz w:val="18"/>
                <w:szCs w:val="18"/>
              </w:rPr>
            </w:pPr>
          </w:p>
          <w:p w14:paraId="237A701A" w14:textId="77777777" w:rsidR="00FA4438" w:rsidRDefault="00FA4438" w:rsidP="00FA4438">
            <w:pPr>
              <w:pStyle w:val="a0"/>
              <w:rPr>
                <w:sz w:val="18"/>
                <w:szCs w:val="18"/>
              </w:rPr>
            </w:pPr>
            <w:r>
              <w:rPr>
                <w:color w:val="008080"/>
                <w:sz w:val="18"/>
                <w:szCs w:val="18"/>
              </w:rPr>
              <w:t>&lt;/</w:t>
            </w:r>
            <w:r>
              <w:rPr>
                <w:color w:val="3F7F7F"/>
                <w:sz w:val="18"/>
                <w:szCs w:val="18"/>
              </w:rPr>
              <w:t>body</w:t>
            </w:r>
            <w:r>
              <w:rPr>
                <w:color w:val="008080"/>
                <w:sz w:val="18"/>
                <w:szCs w:val="18"/>
              </w:rPr>
              <w:t>&gt;</w:t>
            </w:r>
          </w:p>
          <w:p w14:paraId="237A701B" w14:textId="77777777" w:rsidR="00FA4438" w:rsidRDefault="00FA4438" w:rsidP="00FA4438">
            <w:pPr>
              <w:pStyle w:val="a0"/>
            </w:pPr>
            <w:r>
              <w:rPr>
                <w:color w:val="008080"/>
                <w:sz w:val="18"/>
                <w:szCs w:val="18"/>
              </w:rPr>
              <w:t>&lt;/</w:t>
            </w:r>
            <w:r>
              <w:rPr>
                <w:color w:val="3F7F7F"/>
                <w:sz w:val="18"/>
                <w:szCs w:val="18"/>
              </w:rPr>
              <w:t>html</w:t>
            </w:r>
            <w:r>
              <w:rPr>
                <w:color w:val="008080"/>
                <w:sz w:val="18"/>
                <w:szCs w:val="18"/>
              </w:rPr>
              <w:t>&gt;</w:t>
            </w:r>
          </w:p>
        </w:tc>
      </w:tr>
    </w:tbl>
    <w:p w14:paraId="237A701D" w14:textId="61DD271E" w:rsidR="00FA4438" w:rsidRDefault="00FA4438" w:rsidP="00FA4438"/>
    <w:p w14:paraId="7C32A3F4" w14:textId="4C7020CF" w:rsidR="00CD16C1" w:rsidRDefault="00CD16C1" w:rsidP="00FA44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16C1" w14:paraId="3CDCDEC5" w14:textId="77777777" w:rsidTr="00CD16C1">
        <w:tc>
          <w:tcPr>
            <w:tcW w:w="10664" w:type="dxa"/>
          </w:tcPr>
          <w:p w14:paraId="3CE51ED6" w14:textId="44DD5A94" w:rsidR="00CD16C1" w:rsidRDefault="00CD16C1" w:rsidP="00FA4438">
            <w:r>
              <w:rPr>
                <w:color w:val="BF5F3F"/>
                <w:sz w:val="18"/>
                <w:szCs w:val="18"/>
              </w:rPr>
              <w:t>&lt;%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7F0055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 xml:space="preserve"> (second % 2 == 0) </w:t>
            </w:r>
            <w:r w:rsidRPr="00CD16C1">
              <w:rPr>
                <w:color w:val="7F0055"/>
                <w:sz w:val="18"/>
                <w:szCs w:val="18"/>
                <w:highlight w:val="yellow"/>
              </w:rPr>
              <w:t>return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color w:val="BF5F3F"/>
                <w:sz w:val="18"/>
                <w:szCs w:val="18"/>
              </w:rPr>
              <w:t>%&gt;</w:t>
            </w:r>
          </w:p>
        </w:tc>
      </w:tr>
    </w:tbl>
    <w:p w14:paraId="04A7839D" w14:textId="5C1B04EC" w:rsidR="00CD16C1" w:rsidRDefault="00CD16C1" w:rsidP="00FA4438">
      <w:r>
        <w:rPr>
          <w:rFonts w:hint="eastAsia"/>
        </w:rPr>
        <w:t>JSP</w:t>
      </w:r>
      <w:r>
        <w:t xml:space="preserve"> </w:t>
      </w:r>
      <w:r>
        <w:rPr>
          <w:rFonts w:hint="eastAsia"/>
        </w:rPr>
        <w:t xml:space="preserve">파일 실행 중간에 </w:t>
      </w:r>
      <w:r>
        <w:t xml:space="preserve">return </w:t>
      </w:r>
      <w:r>
        <w:rPr>
          <w:rFonts w:hint="eastAsia"/>
        </w:rPr>
        <w:t>하면,</w:t>
      </w:r>
    </w:p>
    <w:p w14:paraId="1398B145" w14:textId="673F3549" w:rsidR="00CD16C1" w:rsidRDefault="00CD16C1" w:rsidP="00FA4438"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문 아래 부분은 실행되지 않으므로, 웹브라우저에 출력되지도 않는다.</w:t>
      </w:r>
    </w:p>
    <w:p w14:paraId="4CDFC780" w14:textId="6FFB8E33" w:rsidR="00CD16C1" w:rsidRDefault="00CD16C1" w:rsidP="00FA4438"/>
    <w:p w14:paraId="237A7026" w14:textId="5408177C" w:rsidR="00EE52E7" w:rsidRDefault="00CD16C1" w:rsidP="00423919">
      <w:r>
        <w:rPr>
          <w:rFonts w:hint="eastAsia"/>
        </w:rPr>
        <w:t>second</w:t>
      </w:r>
      <w:r>
        <w:t xml:space="preserve"> </w:t>
      </w:r>
      <w:r>
        <w:rPr>
          <w:rFonts w:hint="eastAsia"/>
        </w:rPr>
        <w:t xml:space="preserve">값이 짝수일 때 위 </w:t>
      </w:r>
      <w:r>
        <w:t xml:space="preserve">if </w:t>
      </w:r>
      <w:r>
        <w:rPr>
          <w:rFonts w:hint="eastAsia"/>
        </w:rPr>
        <w:t xml:space="preserve">문이 </w:t>
      </w:r>
      <w:r>
        <w:t>true</w:t>
      </w:r>
      <w:r>
        <w:rPr>
          <w:rFonts w:hint="eastAsia"/>
        </w:rPr>
        <w:t xml:space="preserve">가 되어 </w:t>
      </w:r>
      <w:r>
        <w:t xml:space="preserve">return </w:t>
      </w:r>
      <w:r>
        <w:rPr>
          <w:rFonts w:hint="eastAsia"/>
        </w:rPr>
        <w:t>하게 된다.</w:t>
      </w:r>
    </w:p>
    <w:p w14:paraId="0E4E4657" w14:textId="2CD178EE" w:rsidR="00CD16C1" w:rsidRDefault="00CD16C1" w:rsidP="00423919">
      <w:r>
        <w:rPr>
          <w:rFonts w:hint="eastAsia"/>
        </w:rPr>
        <w:t xml:space="preserve">따라서 </w:t>
      </w:r>
      <w:r>
        <w:t xml:space="preserve">second </w:t>
      </w:r>
      <w:r>
        <w:rPr>
          <w:rFonts w:hint="eastAsia"/>
        </w:rPr>
        <w:t>값이 홀수일때에만 아래 코드가 실행될 수 있다.</w:t>
      </w:r>
    </w:p>
    <w:p w14:paraId="418AFB02" w14:textId="77777777" w:rsidR="00CD16C1" w:rsidRDefault="00CD16C1" w:rsidP="004239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16C1" w14:paraId="49E7C289" w14:textId="77777777" w:rsidTr="00CD16C1">
        <w:tc>
          <w:tcPr>
            <w:tcW w:w="10664" w:type="dxa"/>
          </w:tcPr>
          <w:p w14:paraId="32CBA78E" w14:textId="5379723D" w:rsidR="00CD16C1" w:rsidRDefault="00CD16C1" w:rsidP="00423919">
            <w:r>
              <w:rPr>
                <w:color w:val="BF5F3F"/>
                <w:sz w:val="18"/>
                <w:szCs w:val="18"/>
              </w:rPr>
              <w:t>&lt;%=</w:t>
            </w:r>
            <w:r>
              <w:rPr>
                <w:color w:val="000000"/>
                <w:sz w:val="18"/>
                <w:szCs w:val="18"/>
              </w:rPr>
              <w:t xml:space="preserve"> second </w:t>
            </w:r>
            <w:r>
              <w:rPr>
                <w:color w:val="BF5F3F"/>
                <w:sz w:val="18"/>
                <w:szCs w:val="18"/>
              </w:rPr>
              <w:t>%&gt;</w:t>
            </w:r>
            <w:r>
              <w:rPr>
                <w:rFonts w:hint="eastAsia"/>
                <w:color w:val="000000"/>
                <w:sz w:val="18"/>
                <w:szCs w:val="18"/>
              </w:rPr>
              <w:t>는 홀수입니다.</w:t>
            </w:r>
          </w:p>
        </w:tc>
      </w:tr>
    </w:tbl>
    <w:p w14:paraId="1C972AF5" w14:textId="77777777" w:rsidR="00CD16C1" w:rsidRDefault="00CD16C1" w:rsidP="00423919"/>
    <w:p w14:paraId="6DF57EA7" w14:textId="7AC47C29" w:rsidR="00CD16C1" w:rsidRDefault="00CD16C1" w:rsidP="00423919"/>
    <w:p w14:paraId="5EDC2867" w14:textId="77777777" w:rsidR="00CD16C1" w:rsidRDefault="00CD16C1" w:rsidP="00423919"/>
    <w:p w14:paraId="139DA230" w14:textId="77777777" w:rsidR="00AF5910" w:rsidRPr="00C213C4" w:rsidRDefault="00AF5910" w:rsidP="00423919"/>
    <w:p w14:paraId="237A7027" w14:textId="77777777" w:rsidR="00C213C4" w:rsidRDefault="00C213C4">
      <w:pPr>
        <w:widowControl/>
        <w:wordWrap/>
        <w:autoSpaceDE/>
        <w:autoSpaceDN/>
        <w:spacing w:after="200" w:line="276" w:lineRule="auto"/>
        <w:rPr>
          <w:rFonts w:hAnsi="굴림" w:cstheme="majorBidi"/>
          <w:b/>
          <w:sz w:val="40"/>
          <w:szCs w:val="28"/>
        </w:rPr>
      </w:pPr>
      <w:r>
        <w:br w:type="page"/>
      </w:r>
    </w:p>
    <w:p w14:paraId="237A7028" w14:textId="56D73ECF" w:rsidR="0009639A" w:rsidRDefault="00182A6C" w:rsidP="00EE52E7">
      <w:pPr>
        <w:pStyle w:val="Heading1"/>
      </w:pPr>
      <w:bookmarkStart w:id="14" w:name="_Toc476912238"/>
      <w:r>
        <w:rPr>
          <w:rFonts w:hint="eastAsia"/>
        </w:rPr>
        <w:lastRenderedPageBreak/>
        <w:t>연습문제</w:t>
      </w:r>
      <w:bookmarkEnd w:id="14"/>
    </w:p>
    <w:p w14:paraId="28764F9E" w14:textId="6A58EB09" w:rsidR="00182A6C" w:rsidRDefault="00182A6C" w:rsidP="00182A6C"/>
    <w:p w14:paraId="25A63225" w14:textId="77777777" w:rsidR="00182A6C" w:rsidRDefault="00182A6C" w:rsidP="00182A6C">
      <w:pPr>
        <w:pStyle w:val="Heading2"/>
      </w:pPr>
      <w:bookmarkStart w:id="15" w:name="_Toc476906519"/>
      <w:bookmarkStart w:id="16" w:name="_Toc476912239"/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코드 분석</w:t>
      </w:r>
      <w:bookmarkEnd w:id="15"/>
      <w:bookmarkEnd w:id="16"/>
    </w:p>
    <w:p w14:paraId="51EC5FC0" w14:textId="77777777" w:rsidR="00182A6C" w:rsidRDefault="00182A6C" w:rsidP="00182A6C">
      <w:r>
        <w:rPr>
          <w:rFonts w:hint="eastAsia"/>
        </w:rPr>
        <w:t>아래 코드의 실행 결과 출력되는 내용을 적으시오.</w:t>
      </w:r>
    </w:p>
    <w:p w14:paraId="5E78B6CD" w14:textId="3BEF48B3" w:rsidR="00182A6C" w:rsidRDefault="00182A6C" w:rsidP="00182A6C">
      <w:pPr>
        <w:pStyle w:val="a"/>
      </w:pPr>
      <w:r>
        <w:rPr>
          <w:rFonts w:hint="eastAsia"/>
        </w:rPr>
        <w:t>&lt;%  for (int i=1; i &lt;= 10; ++i) {</w:t>
      </w:r>
      <w:r>
        <w:t xml:space="preserve"> %&gt;</w:t>
      </w:r>
    </w:p>
    <w:p w14:paraId="5809AE36" w14:textId="67C35D19" w:rsidR="00182A6C" w:rsidRPr="00182A6C" w:rsidRDefault="00182A6C" w:rsidP="00182A6C">
      <w:pPr>
        <w:pStyle w:val="a"/>
      </w:pP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4 </w:t>
      </w:r>
      <w:r>
        <w:t>*</w:t>
      </w:r>
      <w:r>
        <w:rPr>
          <w:rFonts w:hint="eastAsia"/>
        </w:rPr>
        <w:t xml:space="preserve"> i = 4 * </w:t>
      </w:r>
      <w:r>
        <w:t>i</w:t>
      </w:r>
    </w:p>
    <w:p w14:paraId="5E95E1AD" w14:textId="68299951" w:rsidR="00182A6C" w:rsidRDefault="00182A6C" w:rsidP="00182A6C">
      <w:pPr>
        <w:pStyle w:val="a"/>
      </w:pPr>
      <w:r>
        <w:t>&lt;%</w:t>
      </w:r>
      <w:r>
        <w:rPr>
          <w:rFonts w:hint="eastAsia"/>
        </w:rPr>
        <w:t xml:space="preserve">  }</w:t>
      </w:r>
      <w:r>
        <w:t xml:space="preserve"> %&gt;</w:t>
      </w:r>
    </w:p>
    <w:p w14:paraId="36FF9DB0" w14:textId="77777777" w:rsidR="00182A6C" w:rsidRDefault="00182A6C" w:rsidP="00182A6C"/>
    <w:p w14:paraId="2E767004" w14:textId="77777777" w:rsidR="00182A6C" w:rsidRDefault="00182A6C" w:rsidP="00182A6C">
      <w:r>
        <w:rPr>
          <w:rFonts w:hint="eastAsia"/>
        </w:rPr>
        <w:t>아래 코드의 실행 결과 출력되는 내용을 적으시오.</w:t>
      </w:r>
    </w:p>
    <w:p w14:paraId="10B41775" w14:textId="77777777" w:rsidR="00182A6C" w:rsidRDefault="00182A6C" w:rsidP="00182A6C">
      <w:pPr>
        <w:pStyle w:val="a"/>
      </w:pPr>
      <w:r>
        <w:rPr>
          <w:rFonts w:hint="eastAsia"/>
        </w:rPr>
        <w:t>&lt;%  for (int i=1; i &lt;= 10; ++i) {</w:t>
      </w:r>
      <w:r>
        <w:t xml:space="preserve"> %&gt;</w:t>
      </w:r>
    </w:p>
    <w:p w14:paraId="67F49A59" w14:textId="648B5483" w:rsidR="00182A6C" w:rsidRPr="00182A6C" w:rsidRDefault="00182A6C" w:rsidP="00182A6C">
      <w:pPr>
        <w:pStyle w:val="a"/>
      </w:pPr>
      <w:r>
        <w:rPr>
          <w:rFonts w:hint="eastAsia"/>
        </w:rPr>
        <w:t xml:space="preserve">    </w:t>
      </w:r>
      <w:r>
        <w:t xml:space="preserve"> &lt;%= </w:t>
      </w:r>
      <w:r>
        <w:rPr>
          <w:rFonts w:hint="eastAsia"/>
        </w:rPr>
        <w:t xml:space="preserve">4 </w:t>
      </w:r>
      <w:r>
        <w:t>*</w:t>
      </w:r>
      <w:r>
        <w:rPr>
          <w:rFonts w:hint="eastAsia"/>
        </w:rPr>
        <w:t xml:space="preserve"> i</w:t>
      </w:r>
      <w:r>
        <w:t xml:space="preserve"> %&gt;</w:t>
      </w:r>
      <w:r>
        <w:rPr>
          <w:rFonts w:hint="eastAsia"/>
        </w:rPr>
        <w:t xml:space="preserve"> = </w:t>
      </w:r>
      <w:r>
        <w:t xml:space="preserve">&lt;%= </w:t>
      </w:r>
      <w:r>
        <w:rPr>
          <w:rFonts w:hint="eastAsia"/>
        </w:rPr>
        <w:t xml:space="preserve">4 * </w:t>
      </w:r>
      <w:r>
        <w:t>i %&gt;</w:t>
      </w:r>
    </w:p>
    <w:p w14:paraId="2DD2470A" w14:textId="77777777" w:rsidR="00182A6C" w:rsidRDefault="00182A6C" w:rsidP="00182A6C">
      <w:pPr>
        <w:pStyle w:val="a"/>
      </w:pPr>
      <w:r>
        <w:t>&lt;%</w:t>
      </w:r>
      <w:r>
        <w:rPr>
          <w:rFonts w:hint="eastAsia"/>
        </w:rPr>
        <w:t xml:space="preserve">  }</w:t>
      </w:r>
      <w:r>
        <w:t xml:space="preserve"> %&gt;</w:t>
      </w:r>
    </w:p>
    <w:p w14:paraId="76FC0406" w14:textId="77777777" w:rsidR="00182A6C" w:rsidRDefault="00182A6C" w:rsidP="00182A6C"/>
    <w:p w14:paraId="045502FC" w14:textId="77777777" w:rsidR="00182A6C" w:rsidRDefault="00182A6C" w:rsidP="00182A6C">
      <w:r>
        <w:rPr>
          <w:rFonts w:hint="eastAsia"/>
        </w:rPr>
        <w:t>아래 코드의 실행 결과 출력되는 내용을 적으시오.</w:t>
      </w:r>
    </w:p>
    <w:p w14:paraId="4C604075" w14:textId="77777777" w:rsidR="00182A6C" w:rsidRDefault="00182A6C" w:rsidP="00182A6C">
      <w:pPr>
        <w:pStyle w:val="a"/>
      </w:pPr>
      <w:r>
        <w:rPr>
          <w:rFonts w:hint="eastAsia"/>
        </w:rPr>
        <w:t>&lt;%  for (int i=1; i &lt;= 10; ++i) {</w:t>
      </w:r>
      <w:r>
        <w:t xml:space="preserve"> %&gt;</w:t>
      </w:r>
    </w:p>
    <w:p w14:paraId="2395AA36" w14:textId="7668CAC4" w:rsidR="00182A6C" w:rsidRPr="00182A6C" w:rsidRDefault="00182A6C" w:rsidP="00182A6C">
      <w:pPr>
        <w:pStyle w:val="a"/>
      </w:pPr>
      <w:r>
        <w:rPr>
          <w:rFonts w:hint="eastAsia"/>
        </w:rPr>
        <w:t xml:space="preserve">    </w:t>
      </w:r>
      <w:r>
        <w:t xml:space="preserve"> &lt;%= </w:t>
      </w:r>
      <w:r>
        <w:rPr>
          <w:rFonts w:hint="eastAsia"/>
        </w:rPr>
        <w:t>4</w:t>
      </w:r>
      <w:r>
        <w:t xml:space="preserve"> %&gt;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 xml:space="preserve"> </w:t>
      </w:r>
      <w:r>
        <w:t xml:space="preserve">&lt;%= </w:t>
      </w:r>
      <w:r>
        <w:rPr>
          <w:rFonts w:hint="eastAsia"/>
        </w:rPr>
        <w:t>i</w:t>
      </w:r>
      <w:r>
        <w:t xml:space="preserve"> %&gt;</w:t>
      </w:r>
      <w:r>
        <w:rPr>
          <w:rFonts w:hint="eastAsia"/>
        </w:rPr>
        <w:t xml:space="preserve"> = </w:t>
      </w:r>
      <w:r>
        <w:t xml:space="preserve">&lt;%= </w:t>
      </w:r>
      <w:r>
        <w:rPr>
          <w:rFonts w:hint="eastAsia"/>
        </w:rPr>
        <w:t xml:space="preserve">4 * </w:t>
      </w:r>
      <w:r>
        <w:t>i %&gt;</w:t>
      </w:r>
    </w:p>
    <w:p w14:paraId="3FAFAE10" w14:textId="77777777" w:rsidR="00182A6C" w:rsidRDefault="00182A6C" w:rsidP="00182A6C">
      <w:pPr>
        <w:pStyle w:val="a"/>
      </w:pPr>
      <w:r>
        <w:t>&lt;%</w:t>
      </w:r>
      <w:r>
        <w:rPr>
          <w:rFonts w:hint="eastAsia"/>
        </w:rPr>
        <w:t xml:space="preserve">  }</w:t>
      </w:r>
      <w:r>
        <w:t xml:space="preserve"> %&gt;</w:t>
      </w:r>
    </w:p>
    <w:p w14:paraId="51B56A7D" w14:textId="77777777" w:rsidR="00182A6C" w:rsidRDefault="00182A6C" w:rsidP="00182A6C"/>
    <w:p w14:paraId="4D1A0BF6" w14:textId="77777777" w:rsidR="00182A6C" w:rsidRDefault="00182A6C" w:rsidP="00182A6C">
      <w:r>
        <w:rPr>
          <w:rFonts w:hint="eastAsia"/>
        </w:rPr>
        <w:t>아래 코드의 실행 결과 출력되는 내용을 적으시오.</w:t>
      </w:r>
    </w:p>
    <w:p w14:paraId="7B49AA84" w14:textId="77777777" w:rsidR="00182A6C" w:rsidRDefault="00182A6C" w:rsidP="00182A6C">
      <w:pPr>
        <w:pStyle w:val="a"/>
      </w:pPr>
      <w:r>
        <w:rPr>
          <w:rFonts w:hint="eastAsia"/>
        </w:rPr>
        <w:t>&lt;%  for (int i=1; i &lt;= 10; ++i) {</w:t>
      </w:r>
      <w:r>
        <w:t xml:space="preserve"> %&gt;</w:t>
      </w:r>
    </w:p>
    <w:p w14:paraId="541F751A" w14:textId="6EC4E5A8" w:rsidR="00182A6C" w:rsidRPr="00182A6C" w:rsidRDefault="00182A6C" w:rsidP="00182A6C">
      <w:pPr>
        <w:pStyle w:val="a"/>
      </w:pP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4 </w:t>
      </w:r>
      <w:r>
        <w:t>*</w:t>
      </w:r>
      <w:r>
        <w:rPr>
          <w:rFonts w:hint="eastAsia"/>
        </w:rPr>
        <w:t xml:space="preserve"> </w:t>
      </w:r>
      <w:r>
        <w:t xml:space="preserve">&lt;%= </w:t>
      </w:r>
      <w:r>
        <w:rPr>
          <w:rFonts w:hint="eastAsia"/>
        </w:rPr>
        <w:t>i</w:t>
      </w:r>
      <w:r>
        <w:t xml:space="preserve"> %&gt;</w:t>
      </w:r>
      <w:r>
        <w:rPr>
          <w:rFonts w:hint="eastAsia"/>
        </w:rPr>
        <w:t xml:space="preserve"> = </w:t>
      </w:r>
      <w:r>
        <w:t xml:space="preserve">&lt;%= </w:t>
      </w:r>
      <w:r>
        <w:rPr>
          <w:rFonts w:hint="eastAsia"/>
        </w:rPr>
        <w:t xml:space="preserve">4 * </w:t>
      </w:r>
      <w:r>
        <w:t>i %&gt;</w:t>
      </w:r>
    </w:p>
    <w:p w14:paraId="55DC36B1" w14:textId="77777777" w:rsidR="00182A6C" w:rsidRDefault="00182A6C" w:rsidP="00182A6C">
      <w:pPr>
        <w:pStyle w:val="a"/>
      </w:pPr>
      <w:r>
        <w:t>&lt;%</w:t>
      </w:r>
      <w:r>
        <w:rPr>
          <w:rFonts w:hint="eastAsia"/>
        </w:rPr>
        <w:t xml:space="preserve">  }</w:t>
      </w:r>
      <w:r>
        <w:t xml:space="preserve"> %&gt;</w:t>
      </w:r>
    </w:p>
    <w:p w14:paraId="7C2B12BE" w14:textId="77777777" w:rsidR="00182A6C" w:rsidRDefault="00182A6C" w:rsidP="00182A6C"/>
    <w:p w14:paraId="37891D0F" w14:textId="5E226E80" w:rsidR="00182A6C" w:rsidRDefault="00182A6C" w:rsidP="00182A6C">
      <w:r>
        <w:rPr>
          <w:rFonts w:hint="eastAsia"/>
        </w:rPr>
        <w:t>아래 코드의 실행 결과 출력되는 내용을 적으시오.</w:t>
      </w:r>
    </w:p>
    <w:p w14:paraId="4D6FC559" w14:textId="43FF6316" w:rsidR="00182A6C" w:rsidRDefault="00182A6C" w:rsidP="00182A6C">
      <w:pPr>
        <w:pStyle w:val="a"/>
      </w:pPr>
      <w:r>
        <w:rPr>
          <w:rFonts w:hint="eastAsia"/>
        </w:rPr>
        <w:t>&lt;tr&gt;</w:t>
      </w:r>
    </w:p>
    <w:p w14:paraId="163CB914" w14:textId="0054B9FD" w:rsidR="00182A6C" w:rsidRDefault="00182A6C" w:rsidP="00182A6C">
      <w:pPr>
        <w:pStyle w:val="a"/>
      </w:pPr>
      <w:r>
        <w:rPr>
          <w:rFonts w:hint="eastAsia"/>
        </w:rPr>
        <w:t>&lt;%  for (int i=1; i &lt;= 10; ++i) {</w:t>
      </w:r>
      <w:r>
        <w:t xml:space="preserve"> %&gt;</w:t>
      </w:r>
    </w:p>
    <w:p w14:paraId="3294EEF0" w14:textId="6EBE7674" w:rsidR="00182A6C" w:rsidRPr="00182A6C" w:rsidRDefault="00182A6C" w:rsidP="00182A6C">
      <w:pPr>
        <w:pStyle w:val="a"/>
      </w:pPr>
      <w:r>
        <w:rPr>
          <w:rFonts w:hint="eastAsia"/>
        </w:rPr>
        <w:t xml:space="preserve">    </w:t>
      </w:r>
      <w:r>
        <w:t xml:space="preserve"> &lt;td&gt;</w:t>
      </w:r>
      <w:r>
        <w:rPr>
          <w:rFonts w:hint="eastAsia"/>
        </w:rPr>
        <w:t xml:space="preserve">4 </w:t>
      </w:r>
      <w:r>
        <w:t>*</w:t>
      </w:r>
      <w:r>
        <w:rPr>
          <w:rFonts w:hint="eastAsia"/>
        </w:rPr>
        <w:t xml:space="preserve"> </w:t>
      </w:r>
      <w:r>
        <w:t xml:space="preserve">&lt;%= </w:t>
      </w:r>
      <w:r>
        <w:rPr>
          <w:rFonts w:hint="eastAsia"/>
        </w:rPr>
        <w:t>i</w:t>
      </w:r>
      <w:r>
        <w:t xml:space="preserve"> %&gt;</w:t>
      </w:r>
      <w:r>
        <w:rPr>
          <w:rFonts w:hint="eastAsia"/>
        </w:rPr>
        <w:t xml:space="preserve"> = </w:t>
      </w:r>
      <w:r>
        <w:t xml:space="preserve">&lt;%= </w:t>
      </w:r>
      <w:r>
        <w:rPr>
          <w:rFonts w:hint="eastAsia"/>
        </w:rPr>
        <w:t xml:space="preserve">4 * </w:t>
      </w:r>
      <w:r>
        <w:t>i %&gt;&lt;/td&gt;</w:t>
      </w:r>
    </w:p>
    <w:p w14:paraId="169F2948" w14:textId="68AD950C" w:rsidR="00182A6C" w:rsidRDefault="00182A6C" w:rsidP="00182A6C">
      <w:pPr>
        <w:pStyle w:val="a"/>
      </w:pPr>
      <w:r>
        <w:t>&lt;%</w:t>
      </w:r>
      <w:r>
        <w:rPr>
          <w:rFonts w:hint="eastAsia"/>
        </w:rPr>
        <w:t xml:space="preserve">  }</w:t>
      </w:r>
      <w:r>
        <w:t xml:space="preserve"> %&gt;</w:t>
      </w:r>
    </w:p>
    <w:p w14:paraId="663BCA45" w14:textId="2597B354" w:rsidR="00182A6C" w:rsidRDefault="00182A6C" w:rsidP="00182A6C">
      <w:pPr>
        <w:pStyle w:val="a"/>
      </w:pPr>
      <w:r>
        <w:t>&lt;/tr&gt;</w:t>
      </w:r>
    </w:p>
    <w:p w14:paraId="72FF7C8E" w14:textId="5B9FB87A" w:rsidR="00182A6C" w:rsidRDefault="00182A6C" w:rsidP="00182A6C"/>
    <w:p w14:paraId="5661C04C" w14:textId="77777777" w:rsidR="00182A6C" w:rsidRDefault="00182A6C" w:rsidP="00182A6C"/>
    <w:p w14:paraId="7F1B046A" w14:textId="77777777" w:rsidR="00182A6C" w:rsidRDefault="00182A6C" w:rsidP="00182A6C">
      <w:r>
        <w:rPr>
          <w:rFonts w:hint="eastAsia"/>
        </w:rPr>
        <w:t>아래 코드의 실행 결과 출력되는 내용을 적으시오.</w:t>
      </w:r>
    </w:p>
    <w:p w14:paraId="4A854A6C" w14:textId="0C24CC1E" w:rsidR="00182A6C" w:rsidRDefault="00182A6C" w:rsidP="00182A6C">
      <w:pPr>
        <w:pStyle w:val="a"/>
      </w:pP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</w:p>
    <w:p w14:paraId="7684EB12" w14:textId="77777777" w:rsidR="00182A6C" w:rsidRDefault="00182A6C" w:rsidP="00182A6C">
      <w:pPr>
        <w:pStyle w:val="a"/>
      </w:pPr>
      <w:r>
        <w:rPr>
          <w:rFonts w:hint="eastAsia"/>
        </w:rPr>
        <w:t>&lt;%  for (int i=1; i &lt;= 10; ++i) {</w:t>
      </w:r>
      <w:r>
        <w:t xml:space="preserve"> %&gt;</w:t>
      </w:r>
    </w:p>
    <w:p w14:paraId="643B0993" w14:textId="6AC8AEC9" w:rsidR="00182A6C" w:rsidRPr="00182A6C" w:rsidRDefault="00182A6C" w:rsidP="00182A6C">
      <w:pPr>
        <w:pStyle w:val="a"/>
      </w:pP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4 </w:t>
      </w:r>
      <w:r>
        <w:t>*</w:t>
      </w:r>
      <w:r>
        <w:rPr>
          <w:rFonts w:hint="eastAsia"/>
        </w:rPr>
        <w:t xml:space="preserve"> </w:t>
      </w:r>
      <w:r>
        <w:t xml:space="preserve">&lt;%= </w:t>
      </w:r>
      <w:r>
        <w:rPr>
          <w:rFonts w:hint="eastAsia"/>
        </w:rPr>
        <w:t>i</w:t>
      </w:r>
      <w:r>
        <w:t xml:space="preserve"> %&gt;</w:t>
      </w:r>
      <w:r>
        <w:rPr>
          <w:rFonts w:hint="eastAsia"/>
        </w:rPr>
        <w:t xml:space="preserve"> = </w:t>
      </w:r>
      <w:r>
        <w:t xml:space="preserve">&lt;%= </w:t>
      </w:r>
      <w:r>
        <w:rPr>
          <w:rFonts w:hint="eastAsia"/>
        </w:rPr>
        <w:t xml:space="preserve">4 * </w:t>
      </w:r>
      <w:r>
        <w:t>i %&gt;&lt;br /&gt;</w:t>
      </w:r>
    </w:p>
    <w:p w14:paraId="47EB25F1" w14:textId="77777777" w:rsidR="00182A6C" w:rsidRDefault="00182A6C" w:rsidP="00182A6C">
      <w:pPr>
        <w:pStyle w:val="a"/>
      </w:pPr>
      <w:r>
        <w:t>&lt;%</w:t>
      </w:r>
      <w:r>
        <w:rPr>
          <w:rFonts w:hint="eastAsia"/>
        </w:rPr>
        <w:t xml:space="preserve">  }</w:t>
      </w:r>
      <w:r>
        <w:t xml:space="preserve"> %&gt;</w:t>
      </w:r>
    </w:p>
    <w:p w14:paraId="231B6AB7" w14:textId="755A3472" w:rsidR="00182A6C" w:rsidRDefault="00182A6C" w:rsidP="00182A6C">
      <w:pPr>
        <w:pStyle w:val="a"/>
      </w:pPr>
      <w:r>
        <w:t>&lt;/td&gt;</w:t>
      </w:r>
    </w:p>
    <w:p w14:paraId="6DD9B1FD" w14:textId="77777777" w:rsidR="00182A6C" w:rsidRDefault="00182A6C" w:rsidP="00182A6C"/>
    <w:p w14:paraId="3E6EFBF3" w14:textId="77777777" w:rsidR="00182A6C" w:rsidRDefault="00182A6C" w:rsidP="00182A6C">
      <w:r>
        <w:rPr>
          <w:rFonts w:hint="eastAsia"/>
        </w:rPr>
        <w:t>위 코드들의 실행 결과 출력을 계산해서 적어보라.</w:t>
      </w:r>
    </w:p>
    <w:p w14:paraId="42C47CC8" w14:textId="77777777" w:rsidR="00182A6C" w:rsidRDefault="00182A6C" w:rsidP="00182A6C">
      <w:r>
        <w:rPr>
          <w:rFonts w:hint="eastAsia"/>
        </w:rPr>
        <w:t>그리고 나서, 위 코드들을 실행해 보고 실행 결과 출력과 자신이 계사한 것을 비교해 보자.</w:t>
      </w:r>
    </w:p>
    <w:p w14:paraId="703DB4A6" w14:textId="77777777" w:rsidR="00182A6C" w:rsidRPr="00182A6C" w:rsidRDefault="00182A6C" w:rsidP="00182A6C"/>
    <w:p w14:paraId="237A7029" w14:textId="2B837D77" w:rsidR="00EE52E7" w:rsidRDefault="00EE52E7" w:rsidP="00EE52E7"/>
    <w:p w14:paraId="6E70FF31" w14:textId="329B2745" w:rsidR="00182A6C" w:rsidRDefault="00182A6C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053E3DF0" w14:textId="7F9B7F73" w:rsidR="00182A6C" w:rsidRDefault="00182A6C" w:rsidP="00182A6C">
      <w:pPr>
        <w:pStyle w:val="Heading2"/>
      </w:pPr>
      <w:bookmarkStart w:id="17" w:name="_Toc476912240"/>
      <w:r>
        <w:rPr>
          <w:rFonts w:hint="eastAsia"/>
        </w:rPr>
        <w:lastRenderedPageBreak/>
        <w:t>구현 실습</w:t>
      </w:r>
      <w:bookmarkEnd w:id="17"/>
    </w:p>
    <w:p w14:paraId="0B754F79" w14:textId="77777777" w:rsidR="00182A6C" w:rsidRPr="00182A6C" w:rsidRDefault="00182A6C" w:rsidP="00182A6C"/>
    <w:p w14:paraId="237A702A" w14:textId="2C747CB1" w:rsidR="00EE52E7" w:rsidRDefault="00EE52E7" w:rsidP="00423919">
      <w:r>
        <w:rPr>
          <w:rFonts w:hint="eastAsia"/>
        </w:rPr>
        <w:t>다음과 같이 출력하는 gugu</w:t>
      </w:r>
      <w:r w:rsidR="00182A6C">
        <w:t>2</w:t>
      </w:r>
      <w:r>
        <w:rPr>
          <w:rFonts w:hint="eastAsia"/>
        </w:rPr>
        <w:t>.jsp를 구현하라</w:t>
      </w:r>
      <w:r w:rsidR="00790745">
        <w:rPr>
          <w:rFonts w:hint="eastAsia"/>
        </w:rPr>
        <w:t>.</w:t>
      </w:r>
    </w:p>
    <w:p w14:paraId="0BE068D9" w14:textId="290EEB84" w:rsidR="00790745" w:rsidRDefault="00790745" w:rsidP="00423919">
      <w:pPr>
        <w:rPr>
          <w:rFonts w:hint="eastAsia"/>
        </w:rPr>
      </w:pPr>
      <w:r>
        <w:rPr>
          <w:rFonts w:hint="eastAsia"/>
        </w:rPr>
        <w:t>최대한 간결하게 구현하라.</w:t>
      </w:r>
      <w:bookmarkStart w:id="18" w:name="_GoBack"/>
      <w:bookmarkEnd w:id="18"/>
    </w:p>
    <w:p w14:paraId="237A702B" w14:textId="2F1F8F8E" w:rsidR="00EE52E7" w:rsidRDefault="00950BF8" w:rsidP="00423919">
      <w:r>
        <w:rPr>
          <w:noProof/>
        </w:rPr>
        <w:drawing>
          <wp:inline distT="0" distB="0" distL="0" distR="0" wp14:anchorId="68D2F8D9" wp14:editId="00A19ADE">
            <wp:extent cx="6353175" cy="207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702C" w14:textId="77777777" w:rsidR="00EE52E7" w:rsidRDefault="00EE52E7" w:rsidP="00423919"/>
    <w:p w14:paraId="237A7031" w14:textId="276B4211" w:rsidR="008C0D3B" w:rsidRDefault="008C0D3B" w:rsidP="00423919">
      <w:r>
        <w:rPr>
          <w:rFonts w:hint="eastAsia"/>
        </w:rPr>
        <w:t>다음과 같이 출력하는 gugu</w:t>
      </w:r>
      <w:r w:rsidR="00182A6C">
        <w:t>3</w:t>
      </w:r>
      <w:r>
        <w:rPr>
          <w:rFonts w:hint="eastAsia"/>
        </w:rPr>
        <w:t>.jsp를 구현하라.</w:t>
      </w:r>
    </w:p>
    <w:p w14:paraId="237A7032" w14:textId="6178DF97" w:rsidR="008C0D3B" w:rsidRDefault="00950BF8" w:rsidP="00423919">
      <w:r>
        <w:rPr>
          <w:noProof/>
        </w:rPr>
        <w:drawing>
          <wp:inline distT="0" distB="0" distL="0" distR="0" wp14:anchorId="75267BE5" wp14:editId="606BEA70">
            <wp:extent cx="3248025" cy="3762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7033" w14:textId="77777777" w:rsidR="008C0D3B" w:rsidRDefault="008C0D3B" w:rsidP="00423919"/>
    <w:p w14:paraId="237A7038" w14:textId="4EEE3B76" w:rsidR="008C0D3B" w:rsidRDefault="008C0D3B" w:rsidP="00423919"/>
    <w:p w14:paraId="237A7039" w14:textId="77777777" w:rsidR="008C0D3B" w:rsidRDefault="008C0D3B" w:rsidP="00423919"/>
    <w:p w14:paraId="237A703A" w14:textId="7AAE0C5A" w:rsidR="008C0D3B" w:rsidRDefault="008C0D3B" w:rsidP="00423919"/>
    <w:p w14:paraId="021CD5C1" w14:textId="190E020E" w:rsidR="00C94B11" w:rsidRDefault="00C94B11" w:rsidP="00423919"/>
    <w:p w14:paraId="497181C4" w14:textId="0DEA124A" w:rsidR="00C94B11" w:rsidRDefault="00C94B11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67CC666A" w14:textId="61D4C202" w:rsidR="00C94B11" w:rsidRDefault="00C94B11" w:rsidP="00C94B11">
      <w:pPr>
        <w:pStyle w:val="Heading1"/>
      </w:pPr>
      <w:bookmarkStart w:id="19" w:name="_Toc476912241"/>
      <w:r>
        <w:rPr>
          <w:rFonts w:hint="eastAsia"/>
        </w:rPr>
        <w:lastRenderedPageBreak/>
        <w:t>부록</w:t>
      </w:r>
      <w:bookmarkEnd w:id="19"/>
    </w:p>
    <w:p w14:paraId="3A23B732" w14:textId="413F34AD" w:rsidR="00C94B11" w:rsidRDefault="00C94B11" w:rsidP="00C94B11"/>
    <w:p w14:paraId="29E80099" w14:textId="77777777" w:rsidR="00C94B11" w:rsidRDefault="00C94B11" w:rsidP="00C94B11">
      <w:pPr>
        <w:pStyle w:val="Heading3"/>
      </w:pPr>
      <w:r>
        <w:rPr>
          <w:rFonts w:hint="eastAsia"/>
        </w:rPr>
        <w:t>WebContent/jsp02/loop5.jsp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C94B11" w14:paraId="0D8FF5C5" w14:textId="77777777" w:rsidTr="00D05258">
        <w:tc>
          <w:tcPr>
            <w:tcW w:w="426" w:type="dxa"/>
          </w:tcPr>
          <w:p w14:paraId="446BC2ED" w14:textId="77777777" w:rsidR="00C94B11" w:rsidRPr="00A36194" w:rsidRDefault="00C94B11" w:rsidP="00D05258">
            <w:pPr>
              <w:pStyle w:val="a0"/>
            </w:pPr>
            <w:r w:rsidRPr="00A36194">
              <w:rPr>
                <w:rFonts w:hint="eastAsia"/>
              </w:rPr>
              <w:t>1</w:t>
            </w:r>
          </w:p>
          <w:p w14:paraId="7521D3AA" w14:textId="77777777" w:rsidR="00C94B11" w:rsidRPr="00A36194" w:rsidRDefault="00C94B11" w:rsidP="00D05258">
            <w:pPr>
              <w:pStyle w:val="a0"/>
            </w:pPr>
            <w:r w:rsidRPr="00A36194">
              <w:rPr>
                <w:rFonts w:hint="eastAsia"/>
              </w:rPr>
              <w:t>2</w:t>
            </w:r>
          </w:p>
          <w:p w14:paraId="2DC20B3B" w14:textId="77777777" w:rsidR="00C94B11" w:rsidRPr="00A36194" w:rsidRDefault="00C94B11" w:rsidP="00D05258">
            <w:pPr>
              <w:pStyle w:val="a0"/>
            </w:pPr>
            <w:r w:rsidRPr="00A36194">
              <w:rPr>
                <w:rFonts w:hint="eastAsia"/>
              </w:rPr>
              <w:t>3</w:t>
            </w:r>
          </w:p>
          <w:p w14:paraId="0835B49F" w14:textId="77777777" w:rsidR="00C94B11" w:rsidRPr="00A36194" w:rsidRDefault="00C94B11" w:rsidP="00D05258">
            <w:pPr>
              <w:pStyle w:val="a0"/>
            </w:pPr>
            <w:r w:rsidRPr="00A36194">
              <w:rPr>
                <w:rFonts w:hint="eastAsia"/>
              </w:rPr>
              <w:t>4</w:t>
            </w:r>
          </w:p>
          <w:p w14:paraId="0F5EF79B" w14:textId="77777777" w:rsidR="00C94B11" w:rsidRPr="00A36194" w:rsidRDefault="00C94B11" w:rsidP="00D05258">
            <w:pPr>
              <w:pStyle w:val="a0"/>
            </w:pPr>
            <w:r w:rsidRPr="00A36194">
              <w:rPr>
                <w:rFonts w:hint="eastAsia"/>
              </w:rPr>
              <w:t>5</w:t>
            </w:r>
          </w:p>
          <w:p w14:paraId="494D9F7E" w14:textId="77777777" w:rsidR="00C94B11" w:rsidRPr="00A36194" w:rsidRDefault="00C94B11" w:rsidP="00D05258">
            <w:pPr>
              <w:pStyle w:val="a0"/>
            </w:pPr>
            <w:r w:rsidRPr="00A36194">
              <w:rPr>
                <w:rFonts w:hint="eastAsia"/>
              </w:rPr>
              <w:t>6</w:t>
            </w:r>
          </w:p>
          <w:p w14:paraId="41EC88BA" w14:textId="77777777" w:rsidR="00C94B11" w:rsidRPr="00A36194" w:rsidRDefault="00C94B11" w:rsidP="00D05258">
            <w:pPr>
              <w:pStyle w:val="a0"/>
            </w:pPr>
            <w:r w:rsidRPr="00A36194">
              <w:rPr>
                <w:rFonts w:hint="eastAsia"/>
              </w:rPr>
              <w:t>7</w:t>
            </w:r>
          </w:p>
          <w:p w14:paraId="2A462D40" w14:textId="77777777" w:rsidR="00C94B11" w:rsidRPr="00A36194" w:rsidRDefault="00C94B11" w:rsidP="00D05258">
            <w:pPr>
              <w:pStyle w:val="a0"/>
            </w:pPr>
            <w:r w:rsidRPr="00A36194">
              <w:rPr>
                <w:rFonts w:hint="eastAsia"/>
              </w:rPr>
              <w:t>8</w:t>
            </w:r>
          </w:p>
          <w:p w14:paraId="6142B662" w14:textId="77777777" w:rsidR="00C94B11" w:rsidRPr="00A36194" w:rsidRDefault="00C94B11" w:rsidP="00D05258">
            <w:pPr>
              <w:pStyle w:val="a0"/>
            </w:pPr>
            <w:r w:rsidRPr="00A36194">
              <w:rPr>
                <w:rFonts w:hint="eastAsia"/>
              </w:rPr>
              <w:t>9</w:t>
            </w:r>
          </w:p>
          <w:p w14:paraId="575BA80A" w14:textId="77777777" w:rsidR="00C94B11" w:rsidRPr="00A36194" w:rsidRDefault="00C94B11" w:rsidP="00D05258">
            <w:pPr>
              <w:pStyle w:val="a0"/>
            </w:pPr>
            <w:r w:rsidRPr="00A36194">
              <w:rPr>
                <w:rFonts w:hint="eastAsia"/>
              </w:rPr>
              <w:t>10</w:t>
            </w:r>
          </w:p>
          <w:p w14:paraId="724A6AAF" w14:textId="77777777" w:rsidR="00C94B11" w:rsidRPr="00A36194" w:rsidRDefault="00C94B11" w:rsidP="00D05258">
            <w:pPr>
              <w:pStyle w:val="a0"/>
            </w:pPr>
            <w:r w:rsidRPr="00A36194">
              <w:rPr>
                <w:rFonts w:hint="eastAsia"/>
              </w:rPr>
              <w:t>11</w:t>
            </w:r>
          </w:p>
          <w:p w14:paraId="2BEBC0B9" w14:textId="77777777" w:rsidR="00C94B11" w:rsidRPr="00A36194" w:rsidRDefault="00C94B11" w:rsidP="00D05258">
            <w:pPr>
              <w:pStyle w:val="a0"/>
            </w:pPr>
            <w:r w:rsidRPr="00A36194">
              <w:rPr>
                <w:rFonts w:hint="eastAsia"/>
              </w:rPr>
              <w:t>12</w:t>
            </w:r>
          </w:p>
          <w:p w14:paraId="0E4D4A82" w14:textId="77777777" w:rsidR="00C94B11" w:rsidRPr="00A36194" w:rsidRDefault="00C94B11" w:rsidP="00D05258">
            <w:pPr>
              <w:pStyle w:val="a0"/>
            </w:pPr>
            <w:r w:rsidRPr="00A36194">
              <w:rPr>
                <w:rFonts w:hint="eastAsia"/>
              </w:rPr>
              <w:t>13</w:t>
            </w:r>
          </w:p>
          <w:p w14:paraId="463013C6" w14:textId="77777777" w:rsidR="00C94B11" w:rsidRPr="00A36194" w:rsidRDefault="00C94B11" w:rsidP="00D05258">
            <w:pPr>
              <w:pStyle w:val="a0"/>
            </w:pPr>
            <w:r w:rsidRPr="00A36194">
              <w:rPr>
                <w:rFonts w:hint="eastAsia"/>
              </w:rPr>
              <w:t>14</w:t>
            </w:r>
          </w:p>
          <w:p w14:paraId="3D7375C3" w14:textId="77777777" w:rsidR="00C94B11" w:rsidRPr="00A36194" w:rsidRDefault="00C94B11" w:rsidP="00D05258">
            <w:pPr>
              <w:pStyle w:val="a0"/>
            </w:pPr>
            <w:r w:rsidRPr="00A36194">
              <w:rPr>
                <w:rFonts w:hint="eastAsia"/>
              </w:rPr>
              <w:t>15</w:t>
            </w:r>
          </w:p>
          <w:p w14:paraId="117983B9" w14:textId="77777777" w:rsidR="00C94B11" w:rsidRPr="00A36194" w:rsidRDefault="00C94B11" w:rsidP="00D05258">
            <w:pPr>
              <w:pStyle w:val="a0"/>
            </w:pPr>
            <w:r w:rsidRPr="00A36194">
              <w:rPr>
                <w:rFonts w:hint="eastAsia"/>
              </w:rPr>
              <w:t>16</w:t>
            </w:r>
          </w:p>
          <w:p w14:paraId="7DBF076D" w14:textId="77777777" w:rsidR="00C94B11" w:rsidRPr="00A36194" w:rsidRDefault="00C94B11" w:rsidP="00D05258">
            <w:pPr>
              <w:pStyle w:val="a0"/>
            </w:pPr>
            <w:r w:rsidRPr="00A36194">
              <w:rPr>
                <w:rFonts w:hint="eastAsia"/>
              </w:rPr>
              <w:t>17</w:t>
            </w:r>
          </w:p>
          <w:p w14:paraId="248CDBC8" w14:textId="77777777" w:rsidR="00C94B11" w:rsidRPr="00A36194" w:rsidRDefault="00C94B11" w:rsidP="00D05258">
            <w:pPr>
              <w:pStyle w:val="a0"/>
            </w:pPr>
            <w:r w:rsidRPr="00A36194">
              <w:rPr>
                <w:rFonts w:hint="eastAsia"/>
              </w:rPr>
              <w:t>18</w:t>
            </w:r>
          </w:p>
          <w:p w14:paraId="4AD852CF" w14:textId="77777777" w:rsidR="00C94B11" w:rsidRPr="00A36194" w:rsidRDefault="00C94B11" w:rsidP="00D05258">
            <w:pPr>
              <w:pStyle w:val="a0"/>
            </w:pPr>
            <w:r w:rsidRPr="00A36194">
              <w:rPr>
                <w:rFonts w:hint="eastAsia"/>
              </w:rPr>
              <w:t>19</w:t>
            </w:r>
          </w:p>
          <w:p w14:paraId="67EDB028" w14:textId="77777777" w:rsidR="00C94B11" w:rsidRPr="00A36194" w:rsidRDefault="00C94B11" w:rsidP="00D05258">
            <w:pPr>
              <w:pStyle w:val="a0"/>
            </w:pPr>
            <w:r w:rsidRPr="00A36194">
              <w:rPr>
                <w:rFonts w:hint="eastAsia"/>
              </w:rPr>
              <w:t>20</w:t>
            </w:r>
          </w:p>
          <w:p w14:paraId="248BCA05" w14:textId="77777777" w:rsidR="00C94B11" w:rsidRPr="00A36194" w:rsidRDefault="00C94B11" w:rsidP="00D05258">
            <w:pPr>
              <w:pStyle w:val="a0"/>
            </w:pPr>
            <w:r w:rsidRPr="00A36194">
              <w:rPr>
                <w:rFonts w:hint="eastAsia"/>
              </w:rPr>
              <w:t>21</w:t>
            </w:r>
          </w:p>
          <w:p w14:paraId="21D1F357" w14:textId="77777777" w:rsidR="00C94B11" w:rsidRPr="00A36194" w:rsidRDefault="00C94B11" w:rsidP="00D05258">
            <w:pPr>
              <w:pStyle w:val="a0"/>
            </w:pPr>
            <w:r w:rsidRPr="00A36194">
              <w:rPr>
                <w:rFonts w:hint="eastAsia"/>
              </w:rPr>
              <w:t>22</w:t>
            </w:r>
          </w:p>
          <w:p w14:paraId="0E711C10" w14:textId="77777777" w:rsidR="00C94B11" w:rsidRPr="00A36194" w:rsidRDefault="00C94B11" w:rsidP="00D05258">
            <w:pPr>
              <w:pStyle w:val="a0"/>
            </w:pPr>
            <w:r w:rsidRPr="00A36194">
              <w:rPr>
                <w:rFonts w:hint="eastAsia"/>
              </w:rPr>
              <w:t>23</w:t>
            </w:r>
          </w:p>
          <w:p w14:paraId="244E41EB" w14:textId="77777777" w:rsidR="00C94B11" w:rsidRPr="00A36194" w:rsidRDefault="00C94B11" w:rsidP="00D05258">
            <w:pPr>
              <w:pStyle w:val="a0"/>
            </w:pPr>
            <w:r w:rsidRPr="00A36194">
              <w:rPr>
                <w:rFonts w:hint="eastAsia"/>
              </w:rPr>
              <w:t>24</w:t>
            </w:r>
          </w:p>
          <w:p w14:paraId="69439F5F" w14:textId="77777777" w:rsidR="00C94B11" w:rsidRDefault="00C94B11" w:rsidP="00D05258">
            <w:pPr>
              <w:pStyle w:val="a0"/>
            </w:pPr>
            <w:r w:rsidRPr="00A36194">
              <w:rPr>
                <w:rFonts w:hint="eastAsia"/>
              </w:rPr>
              <w:t>25</w:t>
            </w:r>
          </w:p>
          <w:p w14:paraId="6245F8E5" w14:textId="77777777" w:rsidR="00C94B11" w:rsidRDefault="00C94B11" w:rsidP="00D05258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316A4CEC" w14:textId="77777777" w:rsidR="00C94B11" w:rsidRDefault="00C94B11" w:rsidP="00D05258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5615CA82" w14:textId="77777777" w:rsidR="00C94B11" w:rsidRDefault="00C94B11" w:rsidP="00D05258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1D06AFBA" w14:textId="77777777" w:rsidR="00C94B11" w:rsidRPr="00A36194" w:rsidRDefault="00C94B11" w:rsidP="00D05258">
            <w:pPr>
              <w:pStyle w:val="a0"/>
            </w:pPr>
            <w:r>
              <w:rPr>
                <w:rFonts w:hint="eastAsia"/>
              </w:rPr>
              <w:t>29</w:t>
            </w:r>
          </w:p>
        </w:tc>
        <w:tc>
          <w:tcPr>
            <w:tcW w:w="10631" w:type="dxa"/>
          </w:tcPr>
          <w:p w14:paraId="24902586" w14:textId="77777777" w:rsidR="00C94B11" w:rsidRPr="00CD7F8A" w:rsidRDefault="00C94B11" w:rsidP="00D05258">
            <w:pPr>
              <w:pStyle w:val="a0"/>
            </w:pPr>
            <w:r w:rsidRPr="00CD7F8A">
              <w:rPr>
                <w:color w:val="BF5F3F"/>
              </w:rPr>
              <w:t>&lt;%@</w:t>
            </w:r>
            <w:r w:rsidRPr="00CD7F8A">
              <w:t xml:space="preserve"> </w:t>
            </w:r>
            <w:r w:rsidRPr="00CD7F8A">
              <w:rPr>
                <w:color w:val="3F7F7F"/>
              </w:rPr>
              <w:t>page</w:t>
            </w:r>
            <w:r w:rsidRPr="00CD7F8A">
              <w:t xml:space="preserve"> </w:t>
            </w:r>
            <w:r w:rsidRPr="00CD7F8A">
              <w:rPr>
                <w:color w:val="7F007F"/>
              </w:rPr>
              <w:t>language</w:t>
            </w:r>
            <w:r w:rsidRPr="00CD7F8A">
              <w:rPr>
                <w:color w:val="000000"/>
              </w:rPr>
              <w:t>=</w:t>
            </w:r>
            <w:r w:rsidRPr="00CD7F8A">
              <w:rPr>
                <w:color w:val="2A00FF"/>
              </w:rPr>
              <w:t>"java"</w:t>
            </w:r>
            <w:r w:rsidRPr="00CD7F8A">
              <w:t xml:space="preserve"> </w:t>
            </w:r>
            <w:r w:rsidRPr="00CD7F8A">
              <w:rPr>
                <w:color w:val="7F007F"/>
              </w:rPr>
              <w:t>contentType</w:t>
            </w:r>
            <w:r w:rsidRPr="00CD7F8A">
              <w:rPr>
                <w:color w:val="000000"/>
              </w:rPr>
              <w:t>=</w:t>
            </w:r>
            <w:r w:rsidRPr="00CD7F8A">
              <w:rPr>
                <w:color w:val="2A00FF"/>
              </w:rPr>
              <w:t>"text/html; charset=UTF-8"</w:t>
            </w:r>
            <w:r w:rsidRPr="00CD7F8A">
              <w:t xml:space="preserve"> </w:t>
            </w:r>
            <w:r w:rsidRPr="00CD7F8A">
              <w:rPr>
                <w:color w:val="7F007F"/>
              </w:rPr>
              <w:t>pageEncoding</w:t>
            </w:r>
            <w:r w:rsidRPr="00CD7F8A">
              <w:rPr>
                <w:color w:val="000000"/>
              </w:rPr>
              <w:t>=</w:t>
            </w:r>
            <w:r w:rsidRPr="00CD7F8A">
              <w:rPr>
                <w:color w:val="2A00FF"/>
              </w:rPr>
              <w:t>"UTF-8"</w:t>
            </w:r>
            <w:r w:rsidRPr="00CD7F8A">
              <w:rPr>
                <w:color w:val="BF5F3F"/>
              </w:rPr>
              <w:t>%&gt;</w:t>
            </w:r>
          </w:p>
          <w:p w14:paraId="48FC4CF0" w14:textId="77777777" w:rsidR="00C94B11" w:rsidRPr="00CD7F8A" w:rsidRDefault="00C94B11" w:rsidP="00D05258">
            <w:pPr>
              <w:pStyle w:val="a0"/>
            </w:pPr>
            <w:r w:rsidRPr="00CD7F8A">
              <w:rPr>
                <w:color w:val="008080"/>
              </w:rPr>
              <w:t>&lt;!</w:t>
            </w:r>
            <w:r w:rsidRPr="00CD7F8A">
              <w:rPr>
                <w:color w:val="3F7F7F"/>
              </w:rPr>
              <w:t>DOCTYPE</w:t>
            </w:r>
            <w:r w:rsidRPr="00CD7F8A">
              <w:t xml:space="preserve"> </w:t>
            </w:r>
            <w:r w:rsidRPr="00CD7F8A">
              <w:rPr>
                <w:color w:val="008080"/>
              </w:rPr>
              <w:t>html&gt;</w:t>
            </w:r>
          </w:p>
          <w:p w14:paraId="12206310" w14:textId="77777777" w:rsidR="00C94B11" w:rsidRPr="00CD7F8A" w:rsidRDefault="00C94B11" w:rsidP="00D05258">
            <w:pPr>
              <w:pStyle w:val="a0"/>
            </w:pPr>
            <w:r w:rsidRPr="00CD7F8A">
              <w:rPr>
                <w:color w:val="008080"/>
              </w:rPr>
              <w:t>&lt;</w:t>
            </w:r>
            <w:r w:rsidRPr="00CD7F8A">
              <w:rPr>
                <w:color w:val="3F7F7F"/>
              </w:rPr>
              <w:t>html</w:t>
            </w:r>
            <w:r w:rsidRPr="00CD7F8A">
              <w:rPr>
                <w:color w:val="008080"/>
              </w:rPr>
              <w:t>&gt;</w:t>
            </w:r>
          </w:p>
          <w:p w14:paraId="7F852869" w14:textId="77777777" w:rsidR="00C94B11" w:rsidRPr="00CD7F8A" w:rsidRDefault="00C94B11" w:rsidP="00D05258">
            <w:pPr>
              <w:pStyle w:val="a0"/>
            </w:pPr>
            <w:r w:rsidRPr="00CD7F8A">
              <w:rPr>
                <w:color w:val="008080"/>
              </w:rPr>
              <w:t>&lt;</w:t>
            </w:r>
            <w:r w:rsidRPr="00CD7F8A">
              <w:rPr>
                <w:color w:val="3F7F7F"/>
              </w:rPr>
              <w:t>head</w:t>
            </w:r>
            <w:r w:rsidRPr="00CD7F8A">
              <w:rPr>
                <w:color w:val="008080"/>
              </w:rPr>
              <w:t>&gt;</w:t>
            </w:r>
          </w:p>
          <w:p w14:paraId="326C4EEA" w14:textId="77777777" w:rsidR="00C94B11" w:rsidRPr="00CD7F8A" w:rsidRDefault="00C94B11" w:rsidP="00D05258">
            <w:pPr>
              <w:pStyle w:val="a0"/>
            </w:pPr>
            <w:r w:rsidRPr="00CD7F8A">
              <w:rPr>
                <w:color w:val="008080"/>
              </w:rPr>
              <w:t>&lt;</w:t>
            </w:r>
            <w:r w:rsidRPr="00CD7F8A">
              <w:rPr>
                <w:color w:val="3F7F7F"/>
              </w:rPr>
              <w:t>meta</w:t>
            </w:r>
            <w:r w:rsidRPr="00CD7F8A">
              <w:t xml:space="preserve"> </w:t>
            </w:r>
            <w:r w:rsidRPr="00CD7F8A">
              <w:rPr>
                <w:color w:val="7F007F"/>
              </w:rPr>
              <w:t>http-equiv</w:t>
            </w:r>
            <w:r w:rsidRPr="00CD7F8A">
              <w:rPr>
                <w:color w:val="000000"/>
              </w:rPr>
              <w:t>=</w:t>
            </w:r>
            <w:r w:rsidRPr="00CD7F8A">
              <w:rPr>
                <w:color w:val="2A00FF"/>
              </w:rPr>
              <w:t>"Content-Type"</w:t>
            </w:r>
            <w:r w:rsidRPr="00CD7F8A">
              <w:t xml:space="preserve"> </w:t>
            </w:r>
            <w:r w:rsidRPr="00CD7F8A">
              <w:rPr>
                <w:color w:val="7F007F"/>
              </w:rPr>
              <w:t>content</w:t>
            </w:r>
            <w:r w:rsidRPr="00CD7F8A">
              <w:rPr>
                <w:color w:val="000000"/>
              </w:rPr>
              <w:t>=</w:t>
            </w:r>
            <w:r w:rsidRPr="00CD7F8A">
              <w:rPr>
                <w:color w:val="2A00FF"/>
              </w:rPr>
              <w:t>"text/html; charset=UTF-8"</w:t>
            </w:r>
            <w:r w:rsidRPr="00CD7F8A">
              <w:rPr>
                <w:color w:val="008080"/>
              </w:rPr>
              <w:t>&gt;</w:t>
            </w:r>
          </w:p>
          <w:p w14:paraId="001C29C6" w14:textId="77777777" w:rsidR="00C94B11" w:rsidRPr="00CD7F8A" w:rsidRDefault="00C94B11" w:rsidP="00D05258">
            <w:pPr>
              <w:pStyle w:val="a0"/>
            </w:pPr>
            <w:r w:rsidRPr="00CD7F8A">
              <w:rPr>
                <w:color w:val="008080"/>
              </w:rPr>
              <w:t>&lt;</w:t>
            </w:r>
            <w:r w:rsidRPr="00CD7F8A">
              <w:rPr>
                <w:color w:val="3F7F7F"/>
              </w:rPr>
              <w:t>title</w:t>
            </w:r>
            <w:r w:rsidRPr="00CD7F8A">
              <w:rPr>
                <w:color w:val="008080"/>
              </w:rPr>
              <w:t>&gt;</w:t>
            </w:r>
            <w:r w:rsidRPr="00CD7F8A">
              <w:rPr>
                <w:color w:val="000000"/>
              </w:rPr>
              <w:t>lecture1</w:t>
            </w:r>
            <w:r w:rsidRPr="00CD7F8A">
              <w:rPr>
                <w:color w:val="008080"/>
              </w:rPr>
              <w:t>&lt;/</w:t>
            </w:r>
            <w:r w:rsidRPr="00CD7F8A">
              <w:rPr>
                <w:color w:val="3F7F7F"/>
              </w:rPr>
              <w:t>title</w:t>
            </w:r>
            <w:r w:rsidRPr="00CD7F8A">
              <w:rPr>
                <w:color w:val="008080"/>
              </w:rPr>
              <w:t>&gt;</w:t>
            </w:r>
          </w:p>
          <w:p w14:paraId="537B3E56" w14:textId="77777777" w:rsidR="00C94B11" w:rsidRPr="00CD7F8A" w:rsidRDefault="00C94B11" w:rsidP="00D05258">
            <w:pPr>
              <w:pStyle w:val="a0"/>
            </w:pPr>
            <w:r w:rsidRPr="00CD7F8A">
              <w:rPr>
                <w:color w:val="008080"/>
              </w:rPr>
              <w:t>&lt;</w:t>
            </w:r>
            <w:r w:rsidRPr="00CD7F8A">
              <w:rPr>
                <w:color w:val="3F7F7F"/>
              </w:rPr>
              <w:t>style</w:t>
            </w:r>
            <w:r w:rsidRPr="00CD7F8A">
              <w:rPr>
                <w:color w:val="008080"/>
              </w:rPr>
              <w:t>&gt;</w:t>
            </w:r>
          </w:p>
          <w:p w14:paraId="3A1345EE" w14:textId="77777777" w:rsidR="00C94B11" w:rsidRPr="00CD7F8A" w:rsidRDefault="00C94B11" w:rsidP="00D05258">
            <w:pPr>
              <w:pStyle w:val="a0"/>
            </w:pPr>
            <w:r w:rsidRPr="00CD7F8A">
              <w:rPr>
                <w:color w:val="000000"/>
              </w:rPr>
              <w:t xml:space="preserve">    </w:t>
            </w:r>
            <w:r w:rsidRPr="00CD7F8A">
              <w:rPr>
                <w:color w:val="3F7F7F"/>
              </w:rPr>
              <w:t>div.outter</w:t>
            </w:r>
            <w:r w:rsidRPr="00CD7F8A">
              <w:rPr>
                <w:color w:val="000000"/>
              </w:rPr>
              <w:t xml:space="preserve"> { </w:t>
            </w:r>
            <w:r w:rsidRPr="00CD7F8A">
              <w:rPr>
                <w:color w:val="7F007F"/>
              </w:rPr>
              <w:t>height</w:t>
            </w:r>
            <w:r w:rsidRPr="00CD7F8A">
              <w:rPr>
                <w:color w:val="000000"/>
              </w:rPr>
              <w:t xml:space="preserve">: </w:t>
            </w:r>
            <w:r w:rsidRPr="00CD7F8A">
              <w:rPr>
                <w:color w:val="2A00E1"/>
              </w:rPr>
              <w:t>25px</w:t>
            </w:r>
            <w:r w:rsidRPr="00CD7F8A">
              <w:rPr>
                <w:color w:val="000000"/>
              </w:rPr>
              <w:t>; }</w:t>
            </w:r>
          </w:p>
          <w:p w14:paraId="106E97C7" w14:textId="77777777" w:rsidR="00C94B11" w:rsidRPr="00CD7F8A" w:rsidRDefault="00C94B11" w:rsidP="00D05258">
            <w:pPr>
              <w:pStyle w:val="a0"/>
            </w:pPr>
            <w:r w:rsidRPr="00CD7F8A">
              <w:rPr>
                <w:color w:val="000000"/>
              </w:rPr>
              <w:t xml:space="preserve">    </w:t>
            </w:r>
            <w:r w:rsidRPr="00CD7F8A">
              <w:rPr>
                <w:color w:val="3F7F7F"/>
              </w:rPr>
              <w:t>div.inner</w:t>
            </w:r>
            <w:r w:rsidRPr="00CD7F8A">
              <w:rPr>
                <w:color w:val="000000"/>
              </w:rPr>
              <w:t xml:space="preserve"> { </w:t>
            </w:r>
            <w:r w:rsidRPr="00CD7F8A">
              <w:rPr>
                <w:color w:val="7F007F"/>
              </w:rPr>
              <w:t>display</w:t>
            </w:r>
            <w:r w:rsidRPr="00CD7F8A">
              <w:rPr>
                <w:color w:val="000000"/>
              </w:rPr>
              <w:t xml:space="preserve">: </w:t>
            </w:r>
            <w:r w:rsidRPr="00CD7F8A">
              <w:rPr>
                <w:color w:val="2A00E1"/>
              </w:rPr>
              <w:t>inline-block</w:t>
            </w:r>
            <w:r w:rsidRPr="00CD7F8A">
              <w:rPr>
                <w:color w:val="000000"/>
              </w:rPr>
              <w:t xml:space="preserve">; </w:t>
            </w:r>
            <w:r w:rsidRPr="00CD7F8A">
              <w:rPr>
                <w:color w:val="7F007F"/>
              </w:rPr>
              <w:t>width</w:t>
            </w:r>
            <w:r w:rsidRPr="00CD7F8A">
              <w:rPr>
                <w:color w:val="000000"/>
              </w:rPr>
              <w:t>:</w:t>
            </w:r>
            <w:r w:rsidRPr="00CD7F8A">
              <w:rPr>
                <w:color w:val="2A00E1"/>
              </w:rPr>
              <w:t>2px</w:t>
            </w:r>
            <w:r w:rsidRPr="00CD7F8A">
              <w:rPr>
                <w:color w:val="000000"/>
              </w:rPr>
              <w:t xml:space="preserve">; </w:t>
            </w:r>
            <w:r w:rsidRPr="00CD7F8A">
              <w:rPr>
                <w:color w:val="7F007F"/>
              </w:rPr>
              <w:t>height</w:t>
            </w:r>
            <w:r w:rsidRPr="00CD7F8A">
              <w:rPr>
                <w:color w:val="000000"/>
              </w:rPr>
              <w:t>:</w:t>
            </w:r>
            <w:r w:rsidRPr="00CD7F8A">
              <w:rPr>
                <w:color w:val="2A00E1"/>
              </w:rPr>
              <w:t>25px</w:t>
            </w:r>
            <w:r w:rsidRPr="00CD7F8A">
              <w:rPr>
                <w:color w:val="000000"/>
              </w:rPr>
              <w:t>; }</w:t>
            </w:r>
          </w:p>
          <w:p w14:paraId="7DC15860" w14:textId="77777777" w:rsidR="00C94B11" w:rsidRPr="00CD7F8A" w:rsidRDefault="00C94B11" w:rsidP="00D05258">
            <w:pPr>
              <w:pStyle w:val="a0"/>
            </w:pPr>
            <w:r w:rsidRPr="00CD7F8A">
              <w:rPr>
                <w:color w:val="008080"/>
              </w:rPr>
              <w:t>&lt;/</w:t>
            </w:r>
            <w:r w:rsidRPr="00CD7F8A">
              <w:rPr>
                <w:color w:val="3F7F7F"/>
              </w:rPr>
              <w:t>style</w:t>
            </w:r>
            <w:r w:rsidRPr="00CD7F8A">
              <w:rPr>
                <w:color w:val="008080"/>
              </w:rPr>
              <w:t>&gt;</w:t>
            </w:r>
          </w:p>
          <w:p w14:paraId="7D6845B8" w14:textId="77777777" w:rsidR="00C94B11" w:rsidRPr="00CD7F8A" w:rsidRDefault="00C94B11" w:rsidP="00D05258">
            <w:pPr>
              <w:pStyle w:val="a0"/>
            </w:pPr>
            <w:r w:rsidRPr="00CD7F8A">
              <w:rPr>
                <w:color w:val="008080"/>
              </w:rPr>
              <w:t>&lt;/</w:t>
            </w:r>
            <w:r w:rsidRPr="00CD7F8A">
              <w:rPr>
                <w:color w:val="3F7F7F"/>
              </w:rPr>
              <w:t>head</w:t>
            </w:r>
            <w:r w:rsidRPr="00CD7F8A">
              <w:rPr>
                <w:color w:val="008080"/>
              </w:rPr>
              <w:t>&gt;</w:t>
            </w:r>
          </w:p>
          <w:p w14:paraId="2447A4F2" w14:textId="77777777" w:rsidR="00C94B11" w:rsidRPr="00CD7F8A" w:rsidRDefault="00C94B11" w:rsidP="00D05258">
            <w:pPr>
              <w:pStyle w:val="a0"/>
            </w:pPr>
            <w:r w:rsidRPr="00CD7F8A">
              <w:rPr>
                <w:color w:val="008080"/>
              </w:rPr>
              <w:t>&lt;</w:t>
            </w:r>
            <w:r w:rsidRPr="00CD7F8A">
              <w:rPr>
                <w:color w:val="3F7F7F"/>
              </w:rPr>
              <w:t>body</w:t>
            </w:r>
            <w:r w:rsidRPr="00CD7F8A">
              <w:rPr>
                <w:color w:val="008080"/>
              </w:rPr>
              <w:t>&gt;</w:t>
            </w:r>
          </w:p>
          <w:p w14:paraId="6B8FB08D" w14:textId="77777777" w:rsidR="00C94B11" w:rsidRPr="00CD7F8A" w:rsidRDefault="00C94B11" w:rsidP="00D05258">
            <w:pPr>
              <w:pStyle w:val="a0"/>
            </w:pPr>
          </w:p>
          <w:p w14:paraId="02750CDC" w14:textId="77777777" w:rsidR="00C94B11" w:rsidRPr="00CD7F8A" w:rsidRDefault="00C94B11" w:rsidP="00D05258">
            <w:pPr>
              <w:pStyle w:val="a0"/>
            </w:pPr>
            <w:r w:rsidRPr="00CD7F8A">
              <w:rPr>
                <w:color w:val="BF5F3F"/>
              </w:rPr>
              <w:t>&lt;%</w:t>
            </w:r>
          </w:p>
          <w:p w14:paraId="5F7AFC4E" w14:textId="77777777" w:rsidR="00C94B11" w:rsidRPr="00CD7F8A" w:rsidRDefault="00C94B11" w:rsidP="00D05258">
            <w:pPr>
              <w:pStyle w:val="a0"/>
            </w:pPr>
            <w:r w:rsidRPr="00CD7F8A">
              <w:rPr>
                <w:color w:val="7F0055"/>
              </w:rPr>
              <w:t>for</w:t>
            </w:r>
            <w:r w:rsidRPr="00CD7F8A">
              <w:rPr>
                <w:color w:val="000000"/>
              </w:rPr>
              <w:t xml:space="preserve"> (</w:t>
            </w:r>
            <w:r w:rsidRPr="00CD7F8A">
              <w:rPr>
                <w:color w:val="7F0055"/>
              </w:rPr>
              <w:t>int</w:t>
            </w:r>
            <w:r w:rsidRPr="00CD7F8A">
              <w:rPr>
                <w:color w:val="000000"/>
              </w:rPr>
              <w:t xml:space="preserve"> red=0; red &lt;= 255; red += 15) {</w:t>
            </w:r>
          </w:p>
          <w:p w14:paraId="0C2E38DF" w14:textId="77777777" w:rsidR="00C94B11" w:rsidRPr="00CD7F8A" w:rsidRDefault="00C94B11" w:rsidP="00D05258">
            <w:pPr>
              <w:pStyle w:val="a0"/>
            </w:pPr>
            <w:r w:rsidRPr="00CD7F8A">
              <w:rPr>
                <w:color w:val="000000"/>
              </w:rPr>
              <w:t xml:space="preserve">    out.println(</w:t>
            </w:r>
            <w:r w:rsidRPr="00CD7F8A">
              <w:rPr>
                <w:color w:val="2A00FF"/>
              </w:rPr>
              <w:t>"&lt;div class='outter'&gt;"</w:t>
            </w:r>
            <w:r w:rsidRPr="00CD7F8A">
              <w:rPr>
                <w:color w:val="000000"/>
              </w:rPr>
              <w:t xml:space="preserve">);    </w:t>
            </w:r>
          </w:p>
          <w:p w14:paraId="64488925" w14:textId="77777777" w:rsidR="00C94B11" w:rsidRPr="00CD7F8A" w:rsidRDefault="00C94B11" w:rsidP="00D05258">
            <w:pPr>
              <w:pStyle w:val="a0"/>
            </w:pPr>
            <w:r w:rsidRPr="00CD7F8A">
              <w:rPr>
                <w:color w:val="000000"/>
              </w:rPr>
              <w:t xml:space="preserve">    </w:t>
            </w:r>
            <w:r w:rsidRPr="00CD7F8A">
              <w:rPr>
                <w:color w:val="7F0055"/>
              </w:rPr>
              <w:t>for</w:t>
            </w:r>
            <w:r w:rsidRPr="00CD7F8A">
              <w:rPr>
                <w:color w:val="000000"/>
              </w:rPr>
              <w:t xml:space="preserve"> (</w:t>
            </w:r>
            <w:r w:rsidRPr="00CD7F8A">
              <w:rPr>
                <w:color w:val="7F0055"/>
              </w:rPr>
              <w:t>int</w:t>
            </w:r>
            <w:r w:rsidRPr="00CD7F8A">
              <w:rPr>
                <w:color w:val="000000"/>
              </w:rPr>
              <w:t xml:space="preserve"> green=0; green &lt;= 255; green += 15) {</w:t>
            </w:r>
          </w:p>
          <w:p w14:paraId="4DC22AE1" w14:textId="77777777" w:rsidR="00C94B11" w:rsidRPr="00CD7F8A" w:rsidRDefault="00C94B11" w:rsidP="00D05258">
            <w:pPr>
              <w:pStyle w:val="a0"/>
            </w:pPr>
            <w:r w:rsidRPr="00CD7F8A">
              <w:rPr>
                <w:color w:val="000000"/>
              </w:rPr>
              <w:t xml:space="preserve">        </w:t>
            </w:r>
            <w:r w:rsidRPr="00CD7F8A">
              <w:rPr>
                <w:color w:val="7F0055"/>
              </w:rPr>
              <w:t>for</w:t>
            </w:r>
            <w:r w:rsidRPr="00CD7F8A">
              <w:rPr>
                <w:color w:val="000000"/>
              </w:rPr>
              <w:t xml:space="preserve"> (</w:t>
            </w:r>
            <w:r w:rsidRPr="00CD7F8A">
              <w:rPr>
                <w:color w:val="7F0055"/>
              </w:rPr>
              <w:t>int</w:t>
            </w:r>
            <w:r w:rsidRPr="00CD7F8A">
              <w:rPr>
                <w:color w:val="000000"/>
              </w:rPr>
              <w:t xml:space="preserve"> blue=0; blue &lt;= 255; blue += 15) { </w:t>
            </w:r>
          </w:p>
          <w:p w14:paraId="2CF3DCCC" w14:textId="77777777" w:rsidR="00C94B11" w:rsidRPr="00CD7F8A" w:rsidRDefault="00C94B11" w:rsidP="00D05258">
            <w:pPr>
              <w:pStyle w:val="a0"/>
            </w:pPr>
            <w:r w:rsidRPr="00CD7F8A">
              <w:rPr>
                <w:color w:val="000000"/>
              </w:rPr>
              <w:t xml:space="preserve">            String color = String.format(</w:t>
            </w:r>
            <w:r w:rsidRPr="00CD7F8A">
              <w:rPr>
                <w:color w:val="2A00FF"/>
              </w:rPr>
              <w:t>"#%02x%02x%02x"</w:t>
            </w:r>
            <w:r w:rsidRPr="00CD7F8A">
              <w:rPr>
                <w:color w:val="000000"/>
              </w:rPr>
              <w:t>, red, green, blue);</w:t>
            </w:r>
          </w:p>
          <w:p w14:paraId="226A3688" w14:textId="77777777" w:rsidR="00C94B11" w:rsidRPr="00CD7F8A" w:rsidRDefault="00C94B11" w:rsidP="00D05258">
            <w:pPr>
              <w:pStyle w:val="a0"/>
            </w:pPr>
            <w:r w:rsidRPr="00CD7F8A">
              <w:rPr>
                <w:color w:val="000000"/>
              </w:rPr>
              <w:t xml:space="preserve">            String s = String.format(</w:t>
            </w:r>
            <w:r w:rsidRPr="00CD7F8A">
              <w:rPr>
                <w:color w:val="2A00FF"/>
              </w:rPr>
              <w:t>"&lt;div class='inner' style='background-color:%s'&gt;&lt;/div&gt;"</w:t>
            </w:r>
            <w:r w:rsidRPr="00CD7F8A">
              <w:rPr>
                <w:color w:val="000000"/>
              </w:rPr>
              <w:t xml:space="preserve">, color);            </w:t>
            </w:r>
          </w:p>
          <w:p w14:paraId="5FBAD0A0" w14:textId="77777777" w:rsidR="00C94B11" w:rsidRPr="00CD7F8A" w:rsidRDefault="00C94B11" w:rsidP="00D05258">
            <w:pPr>
              <w:pStyle w:val="a0"/>
            </w:pPr>
            <w:r w:rsidRPr="00CD7F8A">
              <w:rPr>
                <w:color w:val="000000"/>
              </w:rPr>
              <w:t xml:space="preserve">            out.print(s);</w:t>
            </w:r>
          </w:p>
          <w:p w14:paraId="1CE2866F" w14:textId="77777777" w:rsidR="00C94B11" w:rsidRPr="00CD7F8A" w:rsidRDefault="00C94B11" w:rsidP="00D05258">
            <w:pPr>
              <w:pStyle w:val="a0"/>
            </w:pPr>
            <w:r w:rsidRPr="00CD7F8A">
              <w:rPr>
                <w:color w:val="000000"/>
              </w:rPr>
              <w:t xml:space="preserve">        }</w:t>
            </w:r>
          </w:p>
          <w:p w14:paraId="394C10EA" w14:textId="77777777" w:rsidR="00C94B11" w:rsidRPr="00CD7F8A" w:rsidRDefault="00C94B11" w:rsidP="00D05258">
            <w:pPr>
              <w:pStyle w:val="a0"/>
            </w:pPr>
            <w:r w:rsidRPr="00CD7F8A">
              <w:rPr>
                <w:color w:val="000000"/>
              </w:rPr>
              <w:t xml:space="preserve">    }</w:t>
            </w:r>
          </w:p>
          <w:p w14:paraId="3631AA83" w14:textId="77777777" w:rsidR="00C94B11" w:rsidRPr="00CD7F8A" w:rsidRDefault="00C94B11" w:rsidP="00D05258">
            <w:pPr>
              <w:pStyle w:val="a0"/>
            </w:pPr>
            <w:r w:rsidRPr="00CD7F8A">
              <w:rPr>
                <w:color w:val="000000"/>
              </w:rPr>
              <w:t xml:space="preserve">    out.println(</w:t>
            </w:r>
            <w:r w:rsidRPr="00CD7F8A">
              <w:rPr>
                <w:color w:val="2A00FF"/>
              </w:rPr>
              <w:t>"&lt;/div&gt;"</w:t>
            </w:r>
            <w:r w:rsidRPr="00CD7F8A">
              <w:rPr>
                <w:color w:val="000000"/>
              </w:rPr>
              <w:t>);</w:t>
            </w:r>
          </w:p>
          <w:p w14:paraId="2A6744B3" w14:textId="77777777" w:rsidR="00C94B11" w:rsidRPr="00CD7F8A" w:rsidRDefault="00C94B11" w:rsidP="00D05258">
            <w:pPr>
              <w:pStyle w:val="a0"/>
            </w:pPr>
            <w:r w:rsidRPr="00CD7F8A">
              <w:rPr>
                <w:color w:val="000000"/>
              </w:rPr>
              <w:t>}</w:t>
            </w:r>
          </w:p>
          <w:p w14:paraId="56C34A16" w14:textId="77777777" w:rsidR="00C94B11" w:rsidRPr="00CD7F8A" w:rsidRDefault="00C94B11" w:rsidP="00D05258">
            <w:pPr>
              <w:pStyle w:val="a0"/>
            </w:pPr>
            <w:r w:rsidRPr="00CD7F8A">
              <w:rPr>
                <w:color w:val="BF5F3F"/>
              </w:rPr>
              <w:t>%&gt;</w:t>
            </w:r>
          </w:p>
          <w:p w14:paraId="1CFE1DA3" w14:textId="77777777" w:rsidR="00C94B11" w:rsidRPr="00CD7F8A" w:rsidRDefault="00C94B11" w:rsidP="00D05258">
            <w:pPr>
              <w:pStyle w:val="a0"/>
            </w:pPr>
          </w:p>
          <w:p w14:paraId="5BC3C26A" w14:textId="77777777" w:rsidR="00C94B11" w:rsidRPr="00CD7F8A" w:rsidRDefault="00C94B11" w:rsidP="00D05258">
            <w:pPr>
              <w:pStyle w:val="a0"/>
            </w:pPr>
            <w:r w:rsidRPr="00CD7F8A">
              <w:rPr>
                <w:color w:val="008080"/>
              </w:rPr>
              <w:t>&lt;/</w:t>
            </w:r>
            <w:r w:rsidRPr="00CD7F8A">
              <w:rPr>
                <w:color w:val="3F7F7F"/>
              </w:rPr>
              <w:t>body</w:t>
            </w:r>
            <w:r w:rsidRPr="00CD7F8A">
              <w:rPr>
                <w:color w:val="008080"/>
              </w:rPr>
              <w:t>&gt;</w:t>
            </w:r>
          </w:p>
          <w:p w14:paraId="0006524D" w14:textId="77777777" w:rsidR="00C94B11" w:rsidRPr="00CD7F8A" w:rsidRDefault="00C94B11" w:rsidP="00D05258">
            <w:pPr>
              <w:pStyle w:val="a0"/>
            </w:pPr>
            <w:r w:rsidRPr="00CD7F8A">
              <w:rPr>
                <w:color w:val="008080"/>
              </w:rPr>
              <w:t>&lt;/</w:t>
            </w:r>
            <w:r w:rsidRPr="00CD7F8A">
              <w:rPr>
                <w:color w:val="3F7F7F"/>
              </w:rPr>
              <w:t>html</w:t>
            </w:r>
            <w:r w:rsidRPr="00CD7F8A">
              <w:rPr>
                <w:color w:val="008080"/>
              </w:rPr>
              <w:t>&gt;</w:t>
            </w:r>
          </w:p>
        </w:tc>
      </w:tr>
    </w:tbl>
    <w:p w14:paraId="66D436F8" w14:textId="77777777" w:rsidR="00C94B11" w:rsidRDefault="00C94B11" w:rsidP="00C94B11"/>
    <w:p w14:paraId="764DBC9F" w14:textId="77777777" w:rsidR="00C94B11" w:rsidRDefault="00C94B11" w:rsidP="00C94B11">
      <w:r>
        <w:rPr>
          <w:rFonts w:hint="eastAsia"/>
        </w:rPr>
        <w:t>(줄8)  &lt;div class='outter'&gt; 태그들에 서식을 지정한다. 이 태그들의 높이를 20 픽셀로 지정한다.</w:t>
      </w:r>
    </w:p>
    <w:p w14:paraId="1F4A2968" w14:textId="77777777" w:rsidR="00C94B11" w:rsidRDefault="00C94B11" w:rsidP="00C94B11"/>
    <w:p w14:paraId="7B23482E" w14:textId="77777777" w:rsidR="00C94B11" w:rsidRDefault="00C94B11" w:rsidP="00C94B11">
      <w:r>
        <w:rPr>
          <w:rFonts w:hint="eastAsia"/>
        </w:rPr>
        <w:t>(줄9)  &lt;div class='inner'&gt; 태그들에 서식을 지정한다.</w:t>
      </w:r>
    </w:p>
    <w:p w14:paraId="1394FEE8" w14:textId="77777777" w:rsidR="00C94B11" w:rsidRDefault="00C94B11" w:rsidP="00C94B11">
      <w:r>
        <w:rPr>
          <w:rFonts w:hint="eastAsia"/>
        </w:rPr>
        <w:t xml:space="preserve">div 태그는 웹브라우저에서 그려질 때 기본으로 가로 한줄을 혼자 다 차지하는 형태로 그려진다. </w:t>
      </w:r>
    </w:p>
    <w:p w14:paraId="5603B6DD" w14:textId="77777777" w:rsidR="00C94B11" w:rsidRDefault="00C94B11" w:rsidP="00C94B11">
      <w:r>
        <w:rPr>
          <w:rFonts w:hint="eastAsia"/>
        </w:rPr>
        <w:t>즉 div 태그 뒤에 줄이 바뀌어서, 뒷 태그들은 아래 줄에 그려진다.</w:t>
      </w:r>
    </w:p>
    <w:p w14:paraId="678B190B" w14:textId="77777777" w:rsidR="00C94B11" w:rsidRDefault="00C94B11" w:rsidP="00C94B11">
      <w:r>
        <w:rPr>
          <w:rFonts w:hint="eastAsia"/>
        </w:rPr>
        <w:t xml:space="preserve">그런데 display: inline-block 으로 서식을 지정하면 div 태그 뒤에 줄이 바꾸지 않고, </w:t>
      </w:r>
    </w:p>
    <w:p w14:paraId="5E4CB640" w14:textId="77777777" w:rsidR="00C94B11" w:rsidRDefault="00C94B11" w:rsidP="00C94B11">
      <w:r>
        <w:rPr>
          <w:rFonts w:hint="eastAsia"/>
        </w:rPr>
        <w:t>뒷 태그들은 오른쪽에 계속 그려진다.</w:t>
      </w:r>
    </w:p>
    <w:p w14:paraId="3FF8ADBC" w14:textId="77777777" w:rsidR="00C94B11" w:rsidRDefault="00C94B11" w:rsidP="00C94B11"/>
    <w:p w14:paraId="422DE222" w14:textId="77777777" w:rsidR="00C94B11" w:rsidRDefault="00C94B11" w:rsidP="00C94B11">
      <w:r>
        <w:rPr>
          <w:rFonts w:hint="eastAsia"/>
        </w:rPr>
        <w:t>(줄19) String 클래스의 format 메소드는 C 언어의 printf 함수와 유사하다.</w:t>
      </w:r>
    </w:p>
    <w:p w14:paraId="75490E36" w14:textId="77777777" w:rsidR="00C94B11" w:rsidRDefault="00C94B11" w:rsidP="00C94B11">
      <w:r>
        <w:rPr>
          <w:rFonts w:hint="eastAsia"/>
        </w:rPr>
        <w:t>이 메소드는 파라미터로 주어진 값을 바탕으로 새 문자열을 생성하여 리턴한다.</w:t>
      </w:r>
    </w:p>
    <w:p w14:paraId="0EB321FC" w14:textId="77777777" w:rsidR="00C94B11" w:rsidRDefault="00C94B11" w:rsidP="00C94B11">
      <w:r>
        <w:rPr>
          <w:rFonts w:hint="eastAsia"/>
        </w:rPr>
        <w:t>이 메소드의 첫째 파라미터는 C 언어의 printf 함수의 첫째 파라미터와 같은 역할을 한다.</w:t>
      </w:r>
    </w:p>
    <w:p w14:paraId="092B7779" w14:textId="77777777" w:rsidR="00C94B11" w:rsidRDefault="00C94B11" w:rsidP="00C94B11">
      <w:r>
        <w:rPr>
          <w:rFonts w:hint="eastAsia"/>
        </w:rPr>
        <w:t>C 언어의 printf 사용법을 설명한 책에서 포맷 스트링(format string)에 대한 설명을 찾아서 공부하라.</w:t>
      </w:r>
    </w:p>
    <w:p w14:paraId="639315E7" w14:textId="77777777" w:rsidR="00C94B11" w:rsidRDefault="00C94B11" w:rsidP="00C94B11"/>
    <w:p w14:paraId="1CBC1A8F" w14:textId="77777777" w:rsidR="00C94B11" w:rsidRDefault="00C94B11" w:rsidP="00C94B11">
      <w:r>
        <w:rPr>
          <w:rFonts w:hint="eastAsia"/>
        </w:rPr>
        <w:t>포맷 스트링에서 "%02x"의 의미는 뒤에 오는 정수 파라미터를 두 자리의 16진수로 출력하라는 것.</w:t>
      </w:r>
    </w:p>
    <w:p w14:paraId="7753990B" w14:textId="77777777" w:rsidR="00C94B11" w:rsidRDefault="00C94B11" w:rsidP="00C94B11">
      <w:r w:rsidRPr="00DE3D11">
        <w:rPr>
          <w:rFonts w:hint="eastAsia"/>
        </w:rPr>
        <w:t>"</w:t>
      </w:r>
      <w:r w:rsidRPr="00DE3D11">
        <w:t>%02x%02x%02x</w:t>
      </w:r>
      <w:r w:rsidRPr="00DE3D11">
        <w:rPr>
          <w:rFonts w:hint="eastAsia"/>
        </w:rPr>
        <w:t>"</w:t>
      </w:r>
      <w:r>
        <w:rPr>
          <w:rFonts w:hint="eastAsia"/>
        </w:rPr>
        <w:t>의 의미는 뒤에 오는 3개의 정수 파라미터를 각각 두 자리의 16진수로 총 6자리의 16진수로 출력하라는 것.</w:t>
      </w:r>
    </w:p>
    <w:p w14:paraId="5D232492" w14:textId="77777777" w:rsidR="00C94B11" w:rsidRDefault="00C94B11" w:rsidP="00C94B11">
      <w:r>
        <w:rPr>
          <w:rFonts w:hint="eastAsia"/>
        </w:rPr>
        <w:t>포맷 스트링에서 "#" 문자는 아무 의미가 없어서 그냥 그 문자 그대로 출력된다.</w:t>
      </w:r>
    </w:p>
    <w:p w14:paraId="283ECC55" w14:textId="77777777" w:rsidR="00C94B11" w:rsidRDefault="00C94B11" w:rsidP="00C94B11"/>
    <w:p w14:paraId="0C31A3D0" w14:textId="77777777" w:rsidR="00C94B11" w:rsidRDefault="00C94B11" w:rsidP="00C94B11">
      <w:r>
        <w:rPr>
          <w:rFonts w:hint="eastAsia"/>
        </w:rPr>
        <w:t>예를들어 변수 red 값이 255이고, 변수 green 값이 128이고, 변수 blue 값이 160이라면,</w:t>
      </w:r>
    </w:p>
    <w:p w14:paraId="67660840" w14:textId="77777777" w:rsidR="00C94B11" w:rsidRDefault="00C94B11" w:rsidP="00C94B11">
      <w:r>
        <w:rPr>
          <w:rFonts w:hint="eastAsia"/>
        </w:rPr>
        <w:t>이들은 각각 16진수로 FF, 80, A0 이므로,</w:t>
      </w:r>
    </w:p>
    <w:p w14:paraId="5057671A" w14:textId="77777777" w:rsidR="00C94B11" w:rsidRPr="00DE3D11" w:rsidRDefault="00C94B11" w:rsidP="00C94B11">
      <w:r w:rsidRPr="00DE3D11">
        <w:t>String.format("#%02x%02x%02x"</w:t>
      </w:r>
      <w:r>
        <w:t>, red, green, blue)</w:t>
      </w:r>
      <w:r>
        <w:rPr>
          <w:rFonts w:hint="eastAsia"/>
        </w:rPr>
        <w:t xml:space="preserve"> 메소드는 "#FF80A0" 문자열을 생성하여 리턴한다.</w:t>
      </w:r>
    </w:p>
    <w:p w14:paraId="441B20D8" w14:textId="77777777" w:rsidR="00C94B11" w:rsidRPr="00DE3D11" w:rsidRDefault="00C94B11" w:rsidP="00C94B11"/>
    <w:p w14:paraId="5FC7D47C" w14:textId="77777777" w:rsidR="00C94B11" w:rsidRDefault="00C94B11" w:rsidP="00C94B11">
      <w:r>
        <w:rPr>
          <w:rFonts w:hint="eastAsia"/>
        </w:rPr>
        <w:t>HTML에서 색을 지정할 때는 "#FF80A0" 형태의 16진수 문자열을 사용한다.</w:t>
      </w:r>
    </w:p>
    <w:p w14:paraId="102F86F8" w14:textId="77777777" w:rsidR="00C94B11" w:rsidRDefault="00C94B11" w:rsidP="00C94B11">
      <w:r>
        <w:rPr>
          <w:rFonts w:hint="eastAsia"/>
        </w:rPr>
        <w:t>"#FF80A0" 색은 빛의 삼요소인 red를 255만큼, green을 128만큼, blue를 160만큼 섞은 색이다.</w:t>
      </w:r>
    </w:p>
    <w:p w14:paraId="0A599D7B" w14:textId="77777777" w:rsidR="00C94B11" w:rsidRDefault="00C94B11" w:rsidP="00C94B11">
      <w:r>
        <w:rPr>
          <w:rFonts w:hint="eastAsia"/>
        </w:rPr>
        <w:t>색을 지정할 때 red, green, blue 값의 범위는 최소 0 부터 최대 255 이다.</w:t>
      </w:r>
    </w:p>
    <w:p w14:paraId="2AFB32CE" w14:textId="77777777" w:rsidR="00C94B11" w:rsidRDefault="00C94B11" w:rsidP="00C94B11">
      <w:r>
        <w:rPr>
          <w:rFonts w:hint="eastAsia"/>
        </w:rPr>
        <w:t>10진수 255는 16진수 FF 이므로 색의 값의 범위는 16진수로 최소 00 부터 최대 FF 이다.</w:t>
      </w:r>
    </w:p>
    <w:p w14:paraId="01D8C861" w14:textId="77777777" w:rsidR="00C94B11" w:rsidRDefault="00C94B11" w:rsidP="00C94B11"/>
    <w:p w14:paraId="748BE5E9" w14:textId="77777777" w:rsidR="00C94B11" w:rsidRDefault="00C94B11" w:rsidP="00C94B11">
      <w:r>
        <w:rPr>
          <w:rFonts w:hint="eastAsia"/>
        </w:rPr>
        <w:t>#000000 -&gt; 검정색     #FFFFFF -&gt; 흰색     #FF0000 -&gt; 빨간색    #808080 -&gt; 회색</w:t>
      </w:r>
    </w:p>
    <w:p w14:paraId="36001016" w14:textId="77777777" w:rsidR="00C94B11" w:rsidRPr="00063269" w:rsidRDefault="00C94B11" w:rsidP="00C94B11">
      <w:r>
        <w:rPr>
          <w:rFonts w:hint="eastAsia"/>
        </w:rPr>
        <w:lastRenderedPageBreak/>
        <w:t>#00FF00 -&gt; 녹색       #0000FF -&gt; 파란색   #FFFF00 -&gt; 노란색    #FF00FF -&gt; 보라색</w:t>
      </w:r>
    </w:p>
    <w:p w14:paraId="3B75F0E3" w14:textId="77777777" w:rsidR="00C94B11" w:rsidRDefault="00C94B11" w:rsidP="00C94B11">
      <w:pPr>
        <w:pStyle w:val="Heading3"/>
      </w:pPr>
      <w:r>
        <w:rPr>
          <w:rFonts w:hint="eastAsia"/>
        </w:rPr>
        <w:t>실행결과</w:t>
      </w:r>
    </w:p>
    <w:p w14:paraId="36A70696" w14:textId="77777777" w:rsidR="00C94B11" w:rsidRDefault="00C94B11" w:rsidP="00C94B11">
      <w:r>
        <w:rPr>
          <w:noProof/>
        </w:rPr>
        <w:drawing>
          <wp:inline distT="0" distB="0" distL="0" distR="0" wp14:anchorId="0D3B2370" wp14:editId="30CB42C0">
            <wp:extent cx="6305550" cy="4953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8554" w14:textId="77777777" w:rsidR="00C94B11" w:rsidRDefault="00C94B11" w:rsidP="00C94B11"/>
    <w:p w14:paraId="686BC360" w14:textId="77777777" w:rsidR="00C94B11" w:rsidRDefault="00C94B11" w:rsidP="00C94B11">
      <w:r>
        <w:rPr>
          <w:rFonts w:hint="eastAsia"/>
        </w:rPr>
        <w:t xml:space="preserve">위 실행결과에서 </w:t>
      </w:r>
      <w:r w:rsidRPr="00853D1C">
        <w:t>&lt;div class='outter'&gt;</w:t>
      </w:r>
      <w:r>
        <w:rPr>
          <w:rFonts w:hint="eastAsia"/>
        </w:rPr>
        <w:t xml:space="preserve"> 태그는 가로로 한줄을 차지하고 있다.</w:t>
      </w:r>
    </w:p>
    <w:p w14:paraId="09332E3E" w14:textId="77777777" w:rsidR="00C94B11" w:rsidRDefault="00C94B11" w:rsidP="00C94B11">
      <w:r w:rsidRPr="00853D1C">
        <w:t>&lt;div class='outter'&gt;</w:t>
      </w:r>
      <w:r>
        <w:rPr>
          <w:rFonts w:hint="eastAsia"/>
        </w:rPr>
        <w:t xml:space="preserve"> 태그는 255 / 15 = 17번 반복해서 출력된다.</w:t>
      </w:r>
    </w:p>
    <w:p w14:paraId="0B81B760" w14:textId="77777777" w:rsidR="00C94B11" w:rsidRDefault="00C94B11" w:rsidP="00C94B11">
      <w:r>
        <w:rPr>
          <w:rFonts w:hint="eastAsia"/>
        </w:rPr>
        <w:t xml:space="preserve">즉 위 실행결과는 17행의 </w:t>
      </w:r>
      <w:r w:rsidRPr="00853D1C">
        <w:t>&lt;div class='outter'&gt;</w:t>
      </w:r>
      <w:r>
        <w:rPr>
          <w:rFonts w:hint="eastAsia"/>
        </w:rPr>
        <w:t xml:space="preserve"> 태그로 구성된다.</w:t>
      </w:r>
    </w:p>
    <w:p w14:paraId="0A648FDB" w14:textId="77777777" w:rsidR="00C94B11" w:rsidRDefault="00C94B11" w:rsidP="00C94B11">
      <w:r w:rsidRPr="00853D1C">
        <w:t>&lt;div class='outter'&gt;</w:t>
      </w:r>
      <w:r>
        <w:rPr>
          <w:rFonts w:hint="eastAsia"/>
        </w:rPr>
        <w:t xml:space="preserve"> 태그의 높이는 25px 이다.</w:t>
      </w:r>
    </w:p>
    <w:p w14:paraId="4EEF7DF4" w14:textId="77777777" w:rsidR="00C94B11" w:rsidRDefault="00C94B11" w:rsidP="00C94B11"/>
    <w:p w14:paraId="54BFD8B9" w14:textId="77777777" w:rsidR="00C94B11" w:rsidRDefault="00C94B11" w:rsidP="00C94B11">
      <w:r>
        <w:rPr>
          <w:rFonts w:hint="eastAsia"/>
        </w:rPr>
        <w:t>25px * 17행 = 426px 이므로 위 실행결과에서 색이 칠해진 영역의 높이는 426 픽셀이다.</w:t>
      </w:r>
    </w:p>
    <w:p w14:paraId="5EEA1E4D" w14:textId="77777777" w:rsidR="00C94B11" w:rsidRPr="00BC66C9" w:rsidRDefault="00C94B11" w:rsidP="00C94B11"/>
    <w:p w14:paraId="56995BCB" w14:textId="77777777" w:rsidR="00C94B11" w:rsidRDefault="00C94B11" w:rsidP="00C94B11">
      <w:r w:rsidRPr="00853D1C">
        <w:t>&lt;div class='outter'&gt;</w:t>
      </w:r>
      <w:r>
        <w:rPr>
          <w:rFonts w:hint="eastAsia"/>
        </w:rPr>
        <w:t xml:space="preserve"> 태그 내부에는 </w:t>
      </w:r>
    </w:p>
    <w:p w14:paraId="54636332" w14:textId="77777777" w:rsidR="00C94B11" w:rsidRDefault="00C94B11" w:rsidP="00C94B11">
      <w:r>
        <w:rPr>
          <w:rFonts w:hint="eastAsia"/>
        </w:rPr>
        <w:t xml:space="preserve">여러개의 </w:t>
      </w:r>
      <w:r w:rsidRPr="00853D1C">
        <w:t>&lt;div class='inner' style='background-color:</w:t>
      </w:r>
      <w:r>
        <w:rPr>
          <w:rFonts w:hint="eastAsia"/>
        </w:rPr>
        <w:t>......</w:t>
      </w:r>
      <w:r w:rsidRPr="00853D1C">
        <w:t>'&gt;&lt;/div&gt;</w:t>
      </w:r>
      <w:r>
        <w:rPr>
          <w:rFonts w:hint="eastAsia"/>
        </w:rPr>
        <w:t xml:space="preserve"> 태그로 채워져 있다.</w:t>
      </w:r>
    </w:p>
    <w:p w14:paraId="03E156F3" w14:textId="77777777" w:rsidR="00C94B11" w:rsidRDefault="00C94B11" w:rsidP="00C94B11"/>
    <w:p w14:paraId="76D15D53" w14:textId="77777777" w:rsidR="00C94B11" w:rsidRDefault="00C94B11" w:rsidP="00C94B11">
      <w:r>
        <w:rPr>
          <w:rFonts w:hint="eastAsia"/>
        </w:rPr>
        <w:t xml:space="preserve">for 루프 하나가 255 / 15 = 17번 반복하므로, </w:t>
      </w:r>
    </w:p>
    <w:p w14:paraId="58F62A11" w14:textId="77777777" w:rsidR="00C94B11" w:rsidRDefault="00C94B11" w:rsidP="00C94B11">
      <w:r>
        <w:rPr>
          <w:rFonts w:hint="eastAsia"/>
        </w:rPr>
        <w:t>하나의 &lt;div</w:t>
      </w:r>
      <w:r w:rsidRPr="00853D1C">
        <w:t xml:space="preserve"> class='outter'&gt;</w:t>
      </w:r>
      <w:r>
        <w:rPr>
          <w:rFonts w:hint="eastAsia"/>
        </w:rPr>
        <w:t xml:space="preserve"> 태그 내부에는 17 * 17 = 289 개의 </w:t>
      </w:r>
    </w:p>
    <w:p w14:paraId="76B8C42F" w14:textId="77777777" w:rsidR="00C94B11" w:rsidRDefault="00C94B11" w:rsidP="00C94B11">
      <w:r w:rsidRPr="00853D1C">
        <w:t>&lt;div class='inner' style='background-color:</w:t>
      </w:r>
      <w:r>
        <w:rPr>
          <w:rFonts w:hint="eastAsia"/>
        </w:rPr>
        <w:t>......</w:t>
      </w:r>
      <w:r w:rsidRPr="00853D1C">
        <w:t>'&gt;&lt;/div&gt;</w:t>
      </w:r>
      <w:r>
        <w:rPr>
          <w:rFonts w:hint="eastAsia"/>
        </w:rPr>
        <w:t xml:space="preserve"> 태그가 들어있다.</w:t>
      </w:r>
    </w:p>
    <w:p w14:paraId="294B4280" w14:textId="77777777" w:rsidR="00C94B11" w:rsidRDefault="00C94B11" w:rsidP="00C94B11"/>
    <w:p w14:paraId="4742F30E" w14:textId="77777777" w:rsidR="00C94B11" w:rsidRDefault="00C94B11" w:rsidP="00C94B11">
      <w:r w:rsidRPr="00853D1C">
        <w:t>&lt;div class='inner' style='background-color:</w:t>
      </w:r>
      <w:r>
        <w:rPr>
          <w:rFonts w:hint="eastAsia"/>
        </w:rPr>
        <w:t>......</w:t>
      </w:r>
      <w:r w:rsidRPr="00853D1C">
        <w:t>'&gt;&lt;/div&gt;</w:t>
      </w:r>
      <w:r>
        <w:rPr>
          <w:rFonts w:hint="eastAsia"/>
        </w:rPr>
        <w:t xml:space="preserve"> 태그들은 display: inline-block 서식이므로</w:t>
      </w:r>
    </w:p>
    <w:p w14:paraId="6E732FA8" w14:textId="77777777" w:rsidR="00C94B11" w:rsidRDefault="00C94B11" w:rsidP="00C94B11">
      <w:r>
        <w:rPr>
          <w:rFonts w:hint="eastAsia"/>
        </w:rPr>
        <w:t>줄바꿈 없이 서로 연이어 붙어서 그려진다.</w:t>
      </w:r>
    </w:p>
    <w:p w14:paraId="53F83C7C" w14:textId="77777777" w:rsidR="00C94B11" w:rsidRDefault="00C94B11" w:rsidP="00C94B11"/>
    <w:p w14:paraId="75355602" w14:textId="77777777" w:rsidR="00C94B11" w:rsidRDefault="00C94B11" w:rsidP="00C94B11">
      <w:r w:rsidRPr="00853D1C">
        <w:t>&lt;div class='inner' style='background-color:</w:t>
      </w:r>
      <w:r>
        <w:rPr>
          <w:rFonts w:hint="eastAsia"/>
        </w:rPr>
        <w:t>......</w:t>
      </w:r>
      <w:r w:rsidRPr="00853D1C">
        <w:t>'&gt;&lt;/div&gt;</w:t>
      </w:r>
      <w:r>
        <w:rPr>
          <w:rFonts w:hint="eastAsia"/>
        </w:rPr>
        <w:t xml:space="preserve"> 태그의 가로 폭은 2px 이다.</w:t>
      </w:r>
    </w:p>
    <w:p w14:paraId="1A317953" w14:textId="77777777" w:rsidR="00C94B11" w:rsidRDefault="00C94B11" w:rsidP="00C94B11">
      <w:r>
        <w:rPr>
          <w:rFonts w:hint="eastAsia"/>
        </w:rPr>
        <w:t>289개 * 2px = 578px 이므로 위 실행결과에서 색이 칠해진 영역의 가로 폭은 578 픽셀이다.</w:t>
      </w:r>
    </w:p>
    <w:p w14:paraId="77081C85" w14:textId="77777777" w:rsidR="00C94B11" w:rsidRPr="00BC66C9" w:rsidRDefault="00C94B11" w:rsidP="00C94B11"/>
    <w:p w14:paraId="30D49C74" w14:textId="77777777" w:rsidR="00C94B11" w:rsidRPr="00C94B11" w:rsidRDefault="00C94B11" w:rsidP="00C94B11"/>
    <w:sectPr w:rsidR="00C94B11" w:rsidRPr="00C94B11" w:rsidSect="00394634">
      <w:footerReference w:type="default" r:id="rId17"/>
      <w:pgSz w:w="11906" w:h="16838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B0D1D" w14:textId="77777777" w:rsidR="00894B7B" w:rsidRDefault="00894B7B" w:rsidP="000A6D40">
      <w:r>
        <w:separator/>
      </w:r>
    </w:p>
  </w:endnote>
  <w:endnote w:type="continuationSeparator" w:id="0">
    <w:p w14:paraId="781CD3DC" w14:textId="77777777" w:rsidR="00894B7B" w:rsidRDefault="00894B7B" w:rsidP="000A6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81563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37A7051" w14:textId="257C0FA3" w:rsidR="00D05258" w:rsidRDefault="00D05258">
            <w:pPr>
              <w:pStyle w:val="Footer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0745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0745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7A7052" w14:textId="77777777" w:rsidR="00D05258" w:rsidRDefault="00D05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1C57A" w14:textId="77777777" w:rsidR="00894B7B" w:rsidRDefault="00894B7B" w:rsidP="000A6D40">
      <w:r>
        <w:separator/>
      </w:r>
    </w:p>
  </w:footnote>
  <w:footnote w:type="continuationSeparator" w:id="0">
    <w:p w14:paraId="4109E193" w14:textId="77777777" w:rsidR="00894B7B" w:rsidRDefault="00894B7B" w:rsidP="000A6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7D0"/>
    <w:multiLevelType w:val="multilevel"/>
    <w:tmpl w:val="04B4C6C4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4F8525D"/>
    <w:multiLevelType w:val="multilevel"/>
    <w:tmpl w:val="C3BA41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5640449"/>
    <w:multiLevelType w:val="hybridMultilevel"/>
    <w:tmpl w:val="477027D6"/>
    <w:lvl w:ilvl="0" w:tplc="70E463F4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9F074C9"/>
    <w:multiLevelType w:val="hybridMultilevel"/>
    <w:tmpl w:val="31A4F0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0182580"/>
    <w:multiLevelType w:val="hybridMultilevel"/>
    <w:tmpl w:val="16C4BE7E"/>
    <w:lvl w:ilvl="0" w:tplc="A8A65C74">
      <w:start w:val="1"/>
      <w:numFmt w:val="decimal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1B16C53"/>
    <w:multiLevelType w:val="multilevel"/>
    <w:tmpl w:val="0750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305557B"/>
    <w:multiLevelType w:val="multilevel"/>
    <w:tmpl w:val="5440716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1394CD6"/>
    <w:multiLevelType w:val="multilevel"/>
    <w:tmpl w:val="C79C349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3DC66AF"/>
    <w:multiLevelType w:val="hybridMultilevel"/>
    <w:tmpl w:val="FFB45E68"/>
    <w:lvl w:ilvl="0" w:tplc="DD8CBE38">
      <w:start w:val="1"/>
      <w:numFmt w:val="bullet"/>
      <w:pStyle w:val="2"/>
      <w:lvlText w:val="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4" w15:restartNumberingAfterBreak="0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47F25E0"/>
    <w:multiLevelType w:val="multilevel"/>
    <w:tmpl w:val="835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8E44322"/>
    <w:multiLevelType w:val="multilevel"/>
    <w:tmpl w:val="7D28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3CA00D24"/>
    <w:multiLevelType w:val="multilevel"/>
    <w:tmpl w:val="8EC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44302720"/>
    <w:multiLevelType w:val="multilevel"/>
    <w:tmpl w:val="604843CC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1" w15:restartNumberingAfterBreak="0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59F7289A"/>
    <w:multiLevelType w:val="hybridMultilevel"/>
    <w:tmpl w:val="3776F4EC"/>
    <w:lvl w:ilvl="0" w:tplc="B37C26F6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A9829E2"/>
    <w:multiLevelType w:val="multilevel"/>
    <w:tmpl w:val="604843CC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5" w15:restartNumberingAfterBreak="0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0C751A5"/>
    <w:multiLevelType w:val="hybridMultilevel"/>
    <w:tmpl w:val="0142AC4C"/>
    <w:lvl w:ilvl="0" w:tplc="6B180E7A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 w15:restartNumberingAfterBreak="0">
    <w:nsid w:val="7AED178A"/>
    <w:multiLevelType w:val="hybridMultilevel"/>
    <w:tmpl w:val="661A6922"/>
    <w:lvl w:ilvl="0" w:tplc="AE8E1E7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2"/>
  </w:num>
  <w:num w:numId="5">
    <w:abstractNumId w:val="28"/>
  </w:num>
  <w:num w:numId="6">
    <w:abstractNumId w:val="20"/>
  </w:num>
  <w:num w:numId="7">
    <w:abstractNumId w:val="24"/>
  </w:num>
  <w:num w:numId="8">
    <w:abstractNumId w:val="12"/>
  </w:num>
  <w:num w:numId="9">
    <w:abstractNumId w:val="27"/>
  </w:num>
  <w:num w:numId="10">
    <w:abstractNumId w:val="25"/>
  </w:num>
  <w:num w:numId="11">
    <w:abstractNumId w:val="14"/>
  </w:num>
  <w:num w:numId="12">
    <w:abstractNumId w:val="19"/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"/>
  </w:num>
  <w:num w:numId="17">
    <w:abstractNumId w:val="6"/>
  </w:num>
  <w:num w:numId="18">
    <w:abstractNumId w:val="21"/>
  </w:num>
  <w:num w:numId="19">
    <w:abstractNumId w:val="16"/>
  </w:num>
  <w:num w:numId="20">
    <w:abstractNumId w:val="11"/>
  </w:num>
  <w:num w:numId="21">
    <w:abstractNumId w:val="18"/>
  </w:num>
  <w:num w:numId="22">
    <w:abstractNumId w:val="7"/>
  </w:num>
  <w:num w:numId="23">
    <w:abstractNumId w:val="5"/>
  </w:num>
  <w:num w:numId="24">
    <w:abstractNumId w:val="26"/>
  </w:num>
  <w:num w:numId="25">
    <w:abstractNumId w:val="22"/>
  </w:num>
  <w:num w:numId="26">
    <w:abstractNumId w:val="9"/>
  </w:num>
  <w:num w:numId="27">
    <w:abstractNumId w:val="17"/>
  </w:num>
  <w:num w:numId="28">
    <w:abstractNumId w:val="0"/>
  </w:num>
  <w:num w:numId="29">
    <w:abstractNumId w:val="10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FC"/>
    <w:rsid w:val="000370A7"/>
    <w:rsid w:val="00053388"/>
    <w:rsid w:val="00056DF8"/>
    <w:rsid w:val="00057A70"/>
    <w:rsid w:val="00063269"/>
    <w:rsid w:val="0006465E"/>
    <w:rsid w:val="0007100B"/>
    <w:rsid w:val="0009639A"/>
    <w:rsid w:val="000A06E6"/>
    <w:rsid w:val="000A6D40"/>
    <w:rsid w:val="000B35FD"/>
    <w:rsid w:val="000D77E9"/>
    <w:rsid w:val="000E3CB3"/>
    <w:rsid w:val="000E6A7E"/>
    <w:rsid w:val="000E6DC0"/>
    <w:rsid w:val="000E7DCC"/>
    <w:rsid w:val="00137CF3"/>
    <w:rsid w:val="001453D0"/>
    <w:rsid w:val="00161AF5"/>
    <w:rsid w:val="00182A4E"/>
    <w:rsid w:val="00182A6C"/>
    <w:rsid w:val="00184191"/>
    <w:rsid w:val="001A3CE1"/>
    <w:rsid w:val="001B1523"/>
    <w:rsid w:val="001D753F"/>
    <w:rsid w:val="0020292D"/>
    <w:rsid w:val="0020465E"/>
    <w:rsid w:val="00220A19"/>
    <w:rsid w:val="00223DD3"/>
    <w:rsid w:val="002532E9"/>
    <w:rsid w:val="002547E4"/>
    <w:rsid w:val="00277AD6"/>
    <w:rsid w:val="00282834"/>
    <w:rsid w:val="00286F15"/>
    <w:rsid w:val="00286F2C"/>
    <w:rsid w:val="002C6739"/>
    <w:rsid w:val="002F77ED"/>
    <w:rsid w:val="0032096A"/>
    <w:rsid w:val="00321965"/>
    <w:rsid w:val="00322680"/>
    <w:rsid w:val="0034250F"/>
    <w:rsid w:val="00353F95"/>
    <w:rsid w:val="0035695A"/>
    <w:rsid w:val="00374B3B"/>
    <w:rsid w:val="00394634"/>
    <w:rsid w:val="003A52D9"/>
    <w:rsid w:val="003A5B62"/>
    <w:rsid w:val="003B5438"/>
    <w:rsid w:val="003C0732"/>
    <w:rsid w:val="003C4AB7"/>
    <w:rsid w:val="003D463F"/>
    <w:rsid w:val="003E1FAF"/>
    <w:rsid w:val="00406A50"/>
    <w:rsid w:val="00411B6C"/>
    <w:rsid w:val="00414171"/>
    <w:rsid w:val="004179B8"/>
    <w:rsid w:val="00423919"/>
    <w:rsid w:val="004262C8"/>
    <w:rsid w:val="004474F6"/>
    <w:rsid w:val="00457BC1"/>
    <w:rsid w:val="004C1993"/>
    <w:rsid w:val="004C737E"/>
    <w:rsid w:val="004F0D41"/>
    <w:rsid w:val="00501D08"/>
    <w:rsid w:val="00507983"/>
    <w:rsid w:val="0051164B"/>
    <w:rsid w:val="00512DAA"/>
    <w:rsid w:val="005250C6"/>
    <w:rsid w:val="00551E9D"/>
    <w:rsid w:val="00554F3D"/>
    <w:rsid w:val="00557A9C"/>
    <w:rsid w:val="00571DCB"/>
    <w:rsid w:val="00587DEF"/>
    <w:rsid w:val="00594EAE"/>
    <w:rsid w:val="005A0932"/>
    <w:rsid w:val="005B0353"/>
    <w:rsid w:val="005B0AE3"/>
    <w:rsid w:val="005B1418"/>
    <w:rsid w:val="005B5656"/>
    <w:rsid w:val="005D70C4"/>
    <w:rsid w:val="00600C66"/>
    <w:rsid w:val="00616437"/>
    <w:rsid w:val="0064039E"/>
    <w:rsid w:val="00645CAE"/>
    <w:rsid w:val="0068229B"/>
    <w:rsid w:val="00690206"/>
    <w:rsid w:val="006B19EE"/>
    <w:rsid w:val="006E1BE4"/>
    <w:rsid w:val="006F64CF"/>
    <w:rsid w:val="00704766"/>
    <w:rsid w:val="00764598"/>
    <w:rsid w:val="00775A3D"/>
    <w:rsid w:val="00790745"/>
    <w:rsid w:val="00792869"/>
    <w:rsid w:val="00792C14"/>
    <w:rsid w:val="007B30EF"/>
    <w:rsid w:val="007B594A"/>
    <w:rsid w:val="007E5A52"/>
    <w:rsid w:val="00815558"/>
    <w:rsid w:val="00815605"/>
    <w:rsid w:val="008179F7"/>
    <w:rsid w:val="00831093"/>
    <w:rsid w:val="008401D5"/>
    <w:rsid w:val="00844C04"/>
    <w:rsid w:val="00853D1C"/>
    <w:rsid w:val="00872ACA"/>
    <w:rsid w:val="00876750"/>
    <w:rsid w:val="00894B7B"/>
    <w:rsid w:val="008976FB"/>
    <w:rsid w:val="008C0D3B"/>
    <w:rsid w:val="008C0E25"/>
    <w:rsid w:val="008C28E8"/>
    <w:rsid w:val="008D6F33"/>
    <w:rsid w:val="008E4E2E"/>
    <w:rsid w:val="00907EB9"/>
    <w:rsid w:val="00911877"/>
    <w:rsid w:val="00932FE1"/>
    <w:rsid w:val="0093456F"/>
    <w:rsid w:val="00941B21"/>
    <w:rsid w:val="00950BF8"/>
    <w:rsid w:val="0096062B"/>
    <w:rsid w:val="00962FA5"/>
    <w:rsid w:val="00965CE6"/>
    <w:rsid w:val="0099432E"/>
    <w:rsid w:val="009969FB"/>
    <w:rsid w:val="009B0148"/>
    <w:rsid w:val="009B2B32"/>
    <w:rsid w:val="009B4013"/>
    <w:rsid w:val="009B40A3"/>
    <w:rsid w:val="009C14AE"/>
    <w:rsid w:val="009D5D20"/>
    <w:rsid w:val="009E5B0F"/>
    <w:rsid w:val="009F2A17"/>
    <w:rsid w:val="009F36F3"/>
    <w:rsid w:val="00A06774"/>
    <w:rsid w:val="00A32AAD"/>
    <w:rsid w:val="00A35513"/>
    <w:rsid w:val="00A36194"/>
    <w:rsid w:val="00A40C5E"/>
    <w:rsid w:val="00A468C2"/>
    <w:rsid w:val="00A52F93"/>
    <w:rsid w:val="00A532FE"/>
    <w:rsid w:val="00A533CE"/>
    <w:rsid w:val="00A60590"/>
    <w:rsid w:val="00A63621"/>
    <w:rsid w:val="00AC05BB"/>
    <w:rsid w:val="00AC0B35"/>
    <w:rsid w:val="00AC5D85"/>
    <w:rsid w:val="00AD3802"/>
    <w:rsid w:val="00AF058D"/>
    <w:rsid w:val="00AF5910"/>
    <w:rsid w:val="00B03E98"/>
    <w:rsid w:val="00B1235B"/>
    <w:rsid w:val="00B218BC"/>
    <w:rsid w:val="00B26FE4"/>
    <w:rsid w:val="00B303D9"/>
    <w:rsid w:val="00B547F6"/>
    <w:rsid w:val="00B54C79"/>
    <w:rsid w:val="00BA49C2"/>
    <w:rsid w:val="00BC2925"/>
    <w:rsid w:val="00BC66C9"/>
    <w:rsid w:val="00BE6F59"/>
    <w:rsid w:val="00C213C4"/>
    <w:rsid w:val="00C21DB1"/>
    <w:rsid w:val="00C3398E"/>
    <w:rsid w:val="00C655CF"/>
    <w:rsid w:val="00C70078"/>
    <w:rsid w:val="00C75575"/>
    <w:rsid w:val="00C86BB8"/>
    <w:rsid w:val="00C94B11"/>
    <w:rsid w:val="00CB0CB5"/>
    <w:rsid w:val="00CB2767"/>
    <w:rsid w:val="00CC4D27"/>
    <w:rsid w:val="00CD16C1"/>
    <w:rsid w:val="00CD7F8A"/>
    <w:rsid w:val="00D05258"/>
    <w:rsid w:val="00D05A61"/>
    <w:rsid w:val="00D12D7C"/>
    <w:rsid w:val="00D40CAB"/>
    <w:rsid w:val="00D4405D"/>
    <w:rsid w:val="00D4689F"/>
    <w:rsid w:val="00D51EC1"/>
    <w:rsid w:val="00D53F2E"/>
    <w:rsid w:val="00D6212B"/>
    <w:rsid w:val="00D806ED"/>
    <w:rsid w:val="00D866CC"/>
    <w:rsid w:val="00DE3D11"/>
    <w:rsid w:val="00DF71CA"/>
    <w:rsid w:val="00E05A17"/>
    <w:rsid w:val="00E077C5"/>
    <w:rsid w:val="00E1568D"/>
    <w:rsid w:val="00E231BB"/>
    <w:rsid w:val="00E320DE"/>
    <w:rsid w:val="00E406C5"/>
    <w:rsid w:val="00E41A83"/>
    <w:rsid w:val="00E51291"/>
    <w:rsid w:val="00E514FC"/>
    <w:rsid w:val="00E5793D"/>
    <w:rsid w:val="00E6787A"/>
    <w:rsid w:val="00E94608"/>
    <w:rsid w:val="00E9493A"/>
    <w:rsid w:val="00E95966"/>
    <w:rsid w:val="00EA0E50"/>
    <w:rsid w:val="00EB69A7"/>
    <w:rsid w:val="00EC6B4B"/>
    <w:rsid w:val="00ED345C"/>
    <w:rsid w:val="00ED5F58"/>
    <w:rsid w:val="00EE52E7"/>
    <w:rsid w:val="00F26498"/>
    <w:rsid w:val="00F40DF7"/>
    <w:rsid w:val="00F500B9"/>
    <w:rsid w:val="00F556BC"/>
    <w:rsid w:val="00F616FB"/>
    <w:rsid w:val="00F6272E"/>
    <w:rsid w:val="00F716E3"/>
    <w:rsid w:val="00F72201"/>
    <w:rsid w:val="00F82E0C"/>
    <w:rsid w:val="00F924DF"/>
    <w:rsid w:val="00FA4438"/>
    <w:rsid w:val="00FB02D0"/>
    <w:rsid w:val="00FD1543"/>
    <w:rsid w:val="00FE37A5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7A6CBA"/>
  <w15:docId w15:val="{9A9CA732-B878-4E76-BBCE-23BDECCE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FAF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FAF"/>
    <w:pPr>
      <w:keepNext/>
      <w:numPr>
        <w:numId w:val="29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AF"/>
    <w:pPr>
      <w:keepNext/>
      <w:numPr>
        <w:ilvl w:val="1"/>
        <w:numId w:val="29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FAF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5910"/>
    <w:pPr>
      <w:keepNext/>
      <w:outlineLvl w:val="3"/>
    </w:pPr>
    <w:rPr>
      <w:rFonts w:eastAsia="돋움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591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5910"/>
    <w:pPr>
      <w:keepNext/>
      <w:ind w:leftChars="600" w:left="600" w:hangingChars="200" w:hanging="20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F5910"/>
    <w:pPr>
      <w:keepNext/>
      <w:ind w:leftChars="700" w:left="700" w:hangingChars="200" w:hanging="200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FAF"/>
    <w:rPr>
      <w:rFonts w:ascii="굴림체" w:eastAsia="굴림체" w:hAnsiTheme="majorHAnsi" w:cstheme="majorBidi"/>
      <w:b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E1FAF"/>
    <w:rPr>
      <w:rFonts w:asciiTheme="majorHAnsi" w:eastAsia="굴림체" w:hAnsiTheme="majorHAnsi" w:cstheme="majorBidi"/>
      <w:b/>
      <w:sz w:val="40"/>
      <w:szCs w:val="28"/>
    </w:rPr>
  </w:style>
  <w:style w:type="paragraph" w:customStyle="1" w:styleId="a">
    <w:name w:val="코드"/>
    <w:basedOn w:val="Normal"/>
    <w:qFormat/>
    <w:rsid w:val="00AF591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E1FAF"/>
    <w:rPr>
      <w:rFonts w:asciiTheme="majorHAnsi" w:eastAsia="돋움" w:hAnsiTheme="majorHAnsi" w:cstheme="majorBidi"/>
      <w:b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F5910"/>
    <w:rPr>
      <w:rFonts w:ascii="굴림체" w:eastAsia="돋움"/>
      <w:b/>
      <w:b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F5910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AF5910"/>
    <w:rPr>
      <w:rFonts w:ascii="굴림체" w:eastAsia="굴림체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AF5910"/>
    <w:rPr>
      <w:rFonts w:ascii="굴림체" w:eastAsia="굴림체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F5910"/>
  </w:style>
  <w:style w:type="character" w:customStyle="1" w:styleId="DateChar">
    <w:name w:val="Date Char"/>
    <w:basedOn w:val="DefaultParagraphFont"/>
    <w:link w:val="Date"/>
    <w:uiPriority w:val="99"/>
    <w:semiHidden/>
    <w:rsid w:val="00AF5910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3E1FA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E1FAF"/>
    <w:rPr>
      <w:rFonts w:ascii="굴림체" w:eastAsia="굴림체"/>
      <w:szCs w:val="22"/>
    </w:rPr>
  </w:style>
  <w:style w:type="paragraph" w:styleId="Footer">
    <w:name w:val="footer"/>
    <w:basedOn w:val="Normal"/>
    <w:link w:val="FooterChar"/>
    <w:uiPriority w:val="99"/>
    <w:unhideWhenUsed/>
    <w:rsid w:val="003E1FA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E1FAF"/>
    <w:rPr>
      <w:rFonts w:ascii="굴림체" w:eastAsia="굴림체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91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910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591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E1FAF"/>
    <w:pPr>
      <w:ind w:leftChars="400" w:left="800"/>
    </w:pPr>
  </w:style>
  <w:style w:type="paragraph" w:customStyle="1" w:styleId="1">
    <w:name w:val="목록1"/>
    <w:basedOn w:val="ListParagraph"/>
    <w:link w:val="1Char"/>
    <w:rsid w:val="003E1FAF"/>
    <w:pPr>
      <w:numPr>
        <w:numId w:val="30"/>
      </w:numPr>
      <w:ind w:leftChars="0" w:left="300" w:hangingChars="150" w:hanging="300"/>
    </w:pPr>
    <w:rPr>
      <w:szCs w:val="20"/>
    </w:rPr>
  </w:style>
  <w:style w:type="paragraph" w:customStyle="1" w:styleId="2">
    <w:name w:val="목록2"/>
    <w:basedOn w:val="1"/>
    <w:link w:val="2Char"/>
    <w:qFormat/>
    <w:rsid w:val="00AF5910"/>
    <w:pPr>
      <w:numPr>
        <w:numId w:val="3"/>
      </w:numPr>
      <w:ind w:leftChars="150" w:left="150" w:hanging="403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F5910"/>
    <w:rPr>
      <w:rFonts w:ascii="굴림체" w:eastAsia="굴림체"/>
      <w:szCs w:val="22"/>
    </w:rPr>
  </w:style>
  <w:style w:type="character" w:customStyle="1" w:styleId="1Char">
    <w:name w:val="목록1 Char"/>
    <w:basedOn w:val="DefaultParagraphFont"/>
    <w:link w:val="1"/>
    <w:rsid w:val="003E1FAF"/>
    <w:rPr>
      <w:rFonts w:ascii="굴림체" w:eastAsia="굴림체"/>
    </w:rPr>
  </w:style>
  <w:style w:type="character" w:customStyle="1" w:styleId="2Char">
    <w:name w:val="목록2 Char"/>
    <w:basedOn w:val="1Char"/>
    <w:link w:val="2"/>
    <w:rsid w:val="00AF5910"/>
    <w:rPr>
      <w:rFonts w:ascii="굴림체" w:eastAsia="굴림체"/>
    </w:rPr>
  </w:style>
  <w:style w:type="paragraph" w:customStyle="1" w:styleId="a0">
    <w:name w:val="코드표"/>
    <w:basedOn w:val="Normal"/>
    <w:link w:val="Char"/>
    <w:qFormat/>
    <w:rsid w:val="00AF5910"/>
    <w:pPr>
      <w:wordWrap/>
      <w:adjustRightInd w:val="0"/>
      <w:spacing w:line="220" w:lineRule="exact"/>
    </w:pPr>
    <w:rPr>
      <w:rFonts w:cs="굴림체"/>
      <w:bCs/>
      <w:kern w:val="0"/>
    </w:rPr>
  </w:style>
  <w:style w:type="character" w:customStyle="1" w:styleId="Char">
    <w:name w:val="코드표 Char"/>
    <w:basedOn w:val="DefaultParagraphFont"/>
    <w:link w:val="a0"/>
    <w:rsid w:val="00AF5910"/>
    <w:rPr>
      <w:rFonts w:ascii="굴림체" w:eastAsia="굴림체" w:cs="굴림체"/>
      <w:bCs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AF5910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F5910"/>
    <w:rPr>
      <w:rFonts w:ascii="굴림체" w:eastAsia="굴림체" w:hAnsiTheme="majorHAnsi" w:cstheme="majorBidi"/>
      <w:b/>
      <w:bCs/>
      <w:sz w:val="40"/>
      <w:szCs w:val="32"/>
    </w:rPr>
  </w:style>
  <w:style w:type="table" w:styleId="TableGrid">
    <w:name w:val="Table Grid"/>
    <w:basedOn w:val="TableNormal"/>
    <w:uiPriority w:val="59"/>
    <w:rsid w:val="00204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코드문자"/>
    <w:uiPriority w:val="1"/>
    <w:qFormat/>
    <w:rsid w:val="00AF5910"/>
    <w:rPr>
      <w:rFonts w:ascii="굴림체" w:eastAsia="굴림체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F5910"/>
    <w:pPr>
      <w:spacing w:after="18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F5910"/>
    <w:rPr>
      <w:rFonts w:ascii="굴림체" w:eastAsia="굴림체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0590"/>
    <w:pPr>
      <w:keepLines/>
      <w:widowControl/>
      <w:numPr>
        <w:numId w:val="0"/>
      </w:numPr>
      <w:wordWrap/>
      <w:autoSpaceDE/>
      <w:autoSpaceDN/>
      <w:spacing w:before="480" w:line="276" w:lineRule="auto"/>
      <w:outlineLvl w:val="9"/>
    </w:pPr>
    <w:rPr>
      <w:rFonts w:eastAsiaTheme="majorEastAsia"/>
      <w:bCs/>
      <w:color w:val="365F91" w:themeColor="accent1" w:themeShade="BF"/>
      <w:kern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F5910"/>
    <w:pPr>
      <w:widowControl/>
      <w:wordWrap/>
      <w:autoSpaceDE/>
      <w:autoSpaceDN/>
    </w:pPr>
    <w:rPr>
      <w:kern w:val="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F5910"/>
    <w:pPr>
      <w:widowControl/>
      <w:wordWrap/>
      <w:autoSpaceDE/>
      <w:autoSpaceDN/>
      <w:ind w:left="442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F5910"/>
    <w:pPr>
      <w:widowControl/>
      <w:wordWrap/>
      <w:autoSpaceDE/>
      <w:autoSpaceDN/>
      <w:ind w:left="221"/>
    </w:pPr>
    <w:rPr>
      <w:kern w:val="0"/>
    </w:rPr>
  </w:style>
  <w:style w:type="paragraph" w:customStyle="1" w:styleId="a2">
    <w:name w:val="소스코드표"/>
    <w:basedOn w:val="Normal"/>
    <w:link w:val="Char0"/>
    <w:qFormat/>
    <w:rsid w:val="003E1FA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3">
    <w:name w:val="소스코드"/>
    <w:basedOn w:val="Normal"/>
    <w:link w:val="Char1"/>
    <w:qFormat/>
    <w:rsid w:val="003E1FAF"/>
    <w:pPr>
      <w:adjustRightInd w:val="0"/>
      <w:snapToGrid w:val="0"/>
      <w:spacing w:line="220" w:lineRule="exact"/>
    </w:pPr>
  </w:style>
  <w:style w:type="character" w:customStyle="1" w:styleId="Char0">
    <w:name w:val="소스코드표 Char"/>
    <w:basedOn w:val="DefaultParagraphFont"/>
    <w:link w:val="a2"/>
    <w:rsid w:val="003E1FAF"/>
    <w:rPr>
      <w:rFonts w:ascii="굴림체" w:eastAsia="굴림체"/>
      <w:szCs w:val="22"/>
    </w:rPr>
  </w:style>
  <w:style w:type="character" w:customStyle="1" w:styleId="Char1">
    <w:name w:val="소스코드 Char"/>
    <w:basedOn w:val="DefaultParagraphFont"/>
    <w:link w:val="a3"/>
    <w:rsid w:val="003E1FAF"/>
    <w:rPr>
      <w:rFonts w:ascii="굴림체" w:eastAsia="굴림체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5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68B42-25D7-442E-AB26-0B3327E76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</Template>
  <TotalTime>1182</TotalTime>
  <Pages>19</Pages>
  <Words>2671</Words>
  <Characters>15225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Seungjin</dc:creator>
  <cp:lastModifiedBy>Seungjin Lee</cp:lastModifiedBy>
  <cp:revision>85</cp:revision>
  <cp:lastPrinted>2012-11-12T01:55:00Z</cp:lastPrinted>
  <dcterms:created xsi:type="dcterms:W3CDTF">2014-07-07T04:39:00Z</dcterms:created>
  <dcterms:modified xsi:type="dcterms:W3CDTF">2018-03-05T07:53:00Z</dcterms:modified>
</cp:coreProperties>
</file>