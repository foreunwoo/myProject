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3F10" w14:textId="77777777" w:rsidR="002532E9" w:rsidRPr="00C13BF6" w:rsidRDefault="00AF74D7" w:rsidP="00C13BF6">
      <w:pPr>
        <w:rPr>
          <w:sz w:val="48"/>
        </w:rPr>
      </w:pPr>
      <w:bookmarkStart w:id="0" w:name="_Toc400440666"/>
      <w:r w:rsidRPr="00C13BF6">
        <w:rPr>
          <w:rFonts w:hint="eastAsia"/>
          <w:sz w:val="48"/>
        </w:rPr>
        <w:t xml:space="preserve">입력 폼 </w:t>
      </w:r>
      <w:r w:rsidR="00CC4D27" w:rsidRPr="00C13BF6">
        <w:rPr>
          <w:rFonts w:hint="eastAsia"/>
          <w:sz w:val="48"/>
        </w:rPr>
        <w:t>#</w:t>
      </w:r>
      <w:r w:rsidRPr="00C13BF6">
        <w:rPr>
          <w:rFonts w:hint="eastAsia"/>
          <w:sz w:val="48"/>
        </w:rPr>
        <w:t>1</w:t>
      </w:r>
      <w:bookmarkEnd w:id="0"/>
    </w:p>
    <w:p w14:paraId="57F73F11" w14:textId="77777777" w:rsidR="00D53F2E" w:rsidRPr="005B5656" w:rsidRDefault="00D53F2E" w:rsidP="00D53F2E"/>
    <w:p w14:paraId="57F73F12" w14:textId="1D3B7D14" w:rsidR="00D53F2E" w:rsidRPr="005B5656" w:rsidRDefault="00D53F2E" w:rsidP="00D53F2E">
      <w:r w:rsidRPr="005B5656">
        <w:rPr>
          <w:rFonts w:hint="eastAsia"/>
        </w:rPr>
        <w:t>201</w:t>
      </w:r>
      <w:r w:rsidR="008408B6">
        <w:t>8</w:t>
      </w:r>
      <w:r w:rsidRPr="005B5656">
        <w:rPr>
          <w:rFonts w:hint="eastAsia"/>
        </w:rPr>
        <w:t>-0</w:t>
      </w:r>
      <w:r w:rsidR="008408B6">
        <w:t>3</w:t>
      </w:r>
      <w:r w:rsidRPr="005B5656">
        <w:rPr>
          <w:rFonts w:hint="eastAsia"/>
        </w:rPr>
        <w:t>-</w:t>
      </w:r>
      <w:r w:rsidR="00D66737">
        <w:t>0</w:t>
      </w:r>
      <w:r w:rsidR="008408B6">
        <w:t>7</w:t>
      </w:r>
    </w:p>
    <w:p w14:paraId="57F73F13" w14:textId="77777777" w:rsidR="00D53F2E" w:rsidRPr="005B5656" w:rsidRDefault="00D53F2E" w:rsidP="00D53F2E">
      <w:r w:rsidRPr="005B5656">
        <w:rPr>
          <w:rFonts w:hint="eastAsia"/>
        </w:rPr>
        <w:t>이승진</w:t>
      </w:r>
    </w:p>
    <w:p w14:paraId="57F73F14" w14:textId="77777777" w:rsidR="00D53F2E" w:rsidRDefault="00D53F2E" w:rsidP="00D53F2E"/>
    <w:p w14:paraId="57F73F15" w14:textId="77777777" w:rsidR="00551E9D" w:rsidRDefault="00551E9D" w:rsidP="00D53F2E"/>
    <w:p w14:paraId="57F73F19" w14:textId="77777777" w:rsidR="00AC5D85" w:rsidRPr="00C13BF6" w:rsidRDefault="00DF71CA" w:rsidP="00C13BF6">
      <w:pPr>
        <w:rPr>
          <w:b/>
          <w:sz w:val="28"/>
        </w:rPr>
      </w:pPr>
      <w:r w:rsidRPr="00C13BF6">
        <w:rPr>
          <w:rFonts w:hint="eastAsia"/>
          <w:b/>
          <w:sz w:val="28"/>
        </w:rPr>
        <w:t>학습 목표</w:t>
      </w:r>
    </w:p>
    <w:p w14:paraId="2CC51127" w14:textId="373E8D57" w:rsidR="00420F32" w:rsidRDefault="00420F32" w:rsidP="005B5656">
      <w:r>
        <w:rPr>
          <w:rFonts w:hint="eastAsia"/>
        </w:rPr>
        <w:t>입력 양식(</w:t>
      </w:r>
      <w:r>
        <w:t>form)</w:t>
      </w:r>
      <w:r>
        <w:rPr>
          <w:rFonts w:hint="eastAsia"/>
        </w:rPr>
        <w:t>을 웹브라우저에 표시하기 위한 H</w:t>
      </w:r>
      <w:r>
        <w:t xml:space="preserve">TML </w:t>
      </w:r>
      <w:r>
        <w:rPr>
          <w:rFonts w:hint="eastAsia"/>
        </w:rPr>
        <w:t xml:space="preserve">태그를 </w:t>
      </w:r>
      <w:r>
        <w:t>JSP</w:t>
      </w:r>
      <w:r>
        <w:rPr>
          <w:rFonts w:hint="eastAsia"/>
        </w:rPr>
        <w:t>에서 출력한다.</w:t>
      </w:r>
    </w:p>
    <w:p w14:paraId="7959AA98" w14:textId="76B3FEC2" w:rsidR="00420F32" w:rsidRDefault="00420F32" w:rsidP="005B5656">
      <w:r>
        <w:rPr>
          <w:rFonts w:hint="eastAsia"/>
        </w:rPr>
        <w:t>입력 양식(</w:t>
      </w:r>
      <w:r>
        <w:t>form)</w:t>
      </w:r>
      <w:r>
        <w:rPr>
          <w:rFonts w:hint="eastAsia"/>
        </w:rPr>
        <w:t>에 값을 입력하고 웹 서버에 전송한다.</w:t>
      </w:r>
    </w:p>
    <w:p w14:paraId="432C57C5" w14:textId="4ECBC2FC" w:rsidR="00420F32" w:rsidRDefault="4ECBC2FC" w:rsidP="005B5656">
      <w:r>
        <w:t>전송된 값을 웹서버의 JSP에서 받아서 처리한다.</w:t>
      </w:r>
    </w:p>
    <w:p w14:paraId="4CC1E154" w14:textId="75EF5340" w:rsidR="00420F32" w:rsidRPr="005B5656" w:rsidRDefault="00420F32" w:rsidP="005B5656"/>
    <w:p w14:paraId="57F73F1B" w14:textId="77777777" w:rsidR="00414171" w:rsidRPr="004F0D41" w:rsidRDefault="00414171" w:rsidP="00E514FC"/>
    <w:p w14:paraId="57F73F1C" w14:textId="77777777" w:rsidR="0032096A" w:rsidRDefault="0032096A" w:rsidP="00E514FC"/>
    <w:p w14:paraId="57F73F1D" w14:textId="77777777" w:rsidR="00A60590" w:rsidRDefault="00A60590" w:rsidP="00E514FC"/>
    <w:p w14:paraId="57F73F1E" w14:textId="77777777" w:rsidR="00A60590" w:rsidRPr="00C13BF6" w:rsidRDefault="00A60590" w:rsidP="00C13BF6">
      <w:pPr>
        <w:rPr>
          <w:b/>
          <w:sz w:val="28"/>
        </w:rPr>
      </w:pPr>
      <w:r w:rsidRPr="00C13BF6">
        <w:rPr>
          <w:rFonts w:hint="eastAsia"/>
          <w:b/>
          <w:sz w:val="28"/>
        </w:rPr>
        <w:t>목차</w:t>
      </w:r>
    </w:p>
    <w:p w14:paraId="12CD184B" w14:textId="0E427CAD" w:rsidR="0083560D" w:rsidRDefault="00420F32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8293028" w:history="1">
        <w:r w:rsidR="0083560D" w:rsidRPr="008951C4">
          <w:rPr>
            <w:rStyle w:val="Hyperlink"/>
            <w:noProof/>
          </w:rPr>
          <w:t>1. 텍스트 입력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_Toc508293028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2</w:t>
        </w:r>
        <w:r w:rsidR="0083560D">
          <w:rPr>
            <w:noProof/>
            <w:webHidden/>
          </w:rPr>
          <w:fldChar w:fldCharType="end"/>
        </w:r>
      </w:hyperlink>
    </w:p>
    <w:p w14:paraId="6129AE44" w14:textId="7B57A84A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29" w:history="1">
        <w:r w:rsidR="0083560D" w:rsidRPr="008951C4">
          <w:rPr>
            <w:rStyle w:val="Hyperlink"/>
            <w:noProof/>
          </w:rPr>
          <w:t>1) text1.jsp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_Toc508293029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2</w:t>
        </w:r>
        <w:r w:rsidR="0083560D">
          <w:rPr>
            <w:noProof/>
            <w:webHidden/>
          </w:rPr>
          <w:fldChar w:fldCharType="end"/>
        </w:r>
      </w:hyperlink>
    </w:p>
    <w:p w14:paraId="170F4950" w14:textId="143D6F63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0" w:history="1">
        <w:r w:rsidR="0083560D" w:rsidRPr="008951C4">
          <w:rPr>
            <w:rStyle w:val="Hyperlink"/>
            <w:noProof/>
          </w:rPr>
          <w:t>2) text2.jsp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_Toc508293030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11</w:t>
        </w:r>
        <w:r w:rsidR="0083560D">
          <w:rPr>
            <w:noProof/>
            <w:webHidden/>
          </w:rPr>
          <w:fldChar w:fldCharType="end"/>
        </w:r>
      </w:hyperlink>
    </w:p>
    <w:p w14:paraId="407C3709" w14:textId="4057E3D4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1" w:history="1">
        <w:r w:rsidR="0083560D" w:rsidRPr="008951C4">
          <w:rPr>
            <w:rStyle w:val="Hyperlink"/>
            <w:noProof/>
          </w:rPr>
          <w:t>3) text3a.jsp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_Toc508293031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19</w:t>
        </w:r>
        <w:r w:rsidR="0083560D">
          <w:rPr>
            <w:noProof/>
            <w:webHidden/>
          </w:rPr>
          <w:fldChar w:fldCharType="end"/>
        </w:r>
      </w:hyperlink>
    </w:p>
    <w:p w14:paraId="78583E37" w14:textId="143F0A2B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2" w:history="1">
        <w:r w:rsidR="0083560D" w:rsidRPr="008951C4">
          <w:rPr>
            <w:rStyle w:val="Hyperlink"/>
            <w:noProof/>
          </w:rPr>
          <w:t>4) text3b.jsp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_Toc508293032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26</w:t>
        </w:r>
        <w:r w:rsidR="0083560D">
          <w:rPr>
            <w:noProof/>
            <w:webHidden/>
          </w:rPr>
          <w:fldChar w:fldCharType="end"/>
        </w:r>
      </w:hyperlink>
    </w:p>
    <w:p w14:paraId="6C57BE09" w14:textId="143E935E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3" w:history="1">
        <w:r w:rsidR="0083560D" w:rsidRPr="008951C4">
          <w:rPr>
            <w:rStyle w:val="Hyperlink"/>
            <w:noProof/>
          </w:rPr>
          <w:t>5) text3c.jsp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_Toc508293033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32</w:t>
        </w:r>
        <w:r w:rsidR="0083560D">
          <w:rPr>
            <w:noProof/>
            <w:webHidden/>
          </w:rPr>
          <w:fldChar w:fldCharType="end"/>
        </w:r>
      </w:hyperlink>
    </w:p>
    <w:p w14:paraId="7D225B6C" w14:textId="1F8385F8" w:rsidR="0083560D" w:rsidRDefault="00971402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4" w:history="1">
        <w:r w:rsidR="0083560D" w:rsidRPr="008951C4">
          <w:rPr>
            <w:rStyle w:val="Hyperlink"/>
            <w:noProof/>
          </w:rPr>
          <w:t>2. 목록 선택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_Toc508293034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34</w:t>
        </w:r>
        <w:r w:rsidR="0083560D">
          <w:rPr>
            <w:noProof/>
            <w:webHidden/>
          </w:rPr>
          <w:fldChar w:fldCharType="end"/>
        </w:r>
      </w:hyperlink>
    </w:p>
    <w:p w14:paraId="2A1A3DB0" w14:textId="54773319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5" w:history="1">
        <w:r w:rsidR="0083560D" w:rsidRPr="008951C4">
          <w:rPr>
            <w:rStyle w:val="Hyperlink"/>
            <w:noProof/>
          </w:rPr>
          <w:t>1) select1.jsp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_Toc508293035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34</w:t>
        </w:r>
        <w:r w:rsidR="0083560D">
          <w:rPr>
            <w:noProof/>
            <w:webHidden/>
          </w:rPr>
          <w:fldChar w:fldCharType="end"/>
        </w:r>
      </w:hyperlink>
    </w:p>
    <w:p w14:paraId="4BBD61BA" w14:textId="5E454724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6" w:history="1">
        <w:r w:rsidR="0083560D" w:rsidRPr="008951C4">
          <w:rPr>
            <w:rStyle w:val="Hyperlink"/>
            <w:noProof/>
          </w:rPr>
          <w:t>2) select2a.jsp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_Toc508293036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38</w:t>
        </w:r>
        <w:r w:rsidR="0083560D">
          <w:rPr>
            <w:noProof/>
            <w:webHidden/>
          </w:rPr>
          <w:fldChar w:fldCharType="end"/>
        </w:r>
      </w:hyperlink>
    </w:p>
    <w:p w14:paraId="3B5AFFC7" w14:textId="16AC87DD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7" w:history="1">
        <w:r w:rsidR="0083560D" w:rsidRPr="008951C4">
          <w:rPr>
            <w:rStyle w:val="Hyperlink"/>
            <w:noProof/>
          </w:rPr>
          <w:t>3) select2b.jsp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_Toc508293037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41</w:t>
        </w:r>
        <w:r w:rsidR="0083560D">
          <w:rPr>
            <w:noProof/>
            <w:webHidden/>
          </w:rPr>
          <w:fldChar w:fldCharType="end"/>
        </w:r>
      </w:hyperlink>
    </w:p>
    <w:p w14:paraId="2D133BA7" w14:textId="47368497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8" w:history="1">
        <w:r w:rsidR="0083560D" w:rsidRPr="008951C4">
          <w:rPr>
            <w:rStyle w:val="Hyperlink"/>
            <w:noProof/>
          </w:rPr>
          <w:t>4) select2c.jsp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_Toc508293038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48</w:t>
        </w:r>
        <w:r w:rsidR="0083560D">
          <w:rPr>
            <w:noProof/>
            <w:webHidden/>
          </w:rPr>
          <w:fldChar w:fldCharType="end"/>
        </w:r>
      </w:hyperlink>
    </w:p>
    <w:p w14:paraId="55E43EA6" w14:textId="4697279F" w:rsidR="0083560D" w:rsidRDefault="00971402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39" w:history="1">
        <w:r w:rsidR="0083560D" w:rsidRPr="008951C4">
          <w:rPr>
            <w:rStyle w:val="Hyperlink"/>
            <w:noProof/>
          </w:rPr>
          <w:t>3. 실습 과제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_Toc508293039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55</w:t>
        </w:r>
        <w:r w:rsidR="0083560D">
          <w:rPr>
            <w:noProof/>
            <w:webHidden/>
          </w:rPr>
          <w:fldChar w:fldCharType="end"/>
        </w:r>
      </w:hyperlink>
    </w:p>
    <w:p w14:paraId="30443CFF" w14:textId="0EBC02FD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40" w:history="1">
        <w:r w:rsidR="0083560D" w:rsidRPr="008951C4">
          <w:rPr>
            <w:rStyle w:val="Hyperlink"/>
            <w:noProof/>
          </w:rPr>
          <w:t>1) 코드 분석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_Toc508293040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55</w:t>
        </w:r>
        <w:r w:rsidR="0083560D">
          <w:rPr>
            <w:noProof/>
            <w:webHidden/>
          </w:rPr>
          <w:fldChar w:fldCharType="end"/>
        </w:r>
      </w:hyperlink>
    </w:p>
    <w:p w14:paraId="44E4E28C" w14:textId="5D4C39F8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41" w:history="1">
        <w:r w:rsidR="0083560D" w:rsidRPr="008951C4">
          <w:rPr>
            <w:rStyle w:val="Hyperlink"/>
            <w:noProof/>
          </w:rPr>
          <w:t>2) 구현 실습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_Toc508293041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57</w:t>
        </w:r>
        <w:r w:rsidR="0083560D">
          <w:rPr>
            <w:noProof/>
            <w:webHidden/>
          </w:rPr>
          <w:fldChar w:fldCharType="end"/>
        </w:r>
      </w:hyperlink>
    </w:p>
    <w:p w14:paraId="1BD3DB85" w14:textId="696FE97E" w:rsidR="0083560D" w:rsidRDefault="00971402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508293042" w:history="1">
        <w:r w:rsidR="0083560D" w:rsidRPr="008951C4">
          <w:rPr>
            <w:rStyle w:val="Hyperlink"/>
            <w:noProof/>
          </w:rPr>
          <w:t>3) 구현 실습</w:t>
        </w:r>
        <w:r w:rsidR="0083560D">
          <w:rPr>
            <w:noProof/>
            <w:webHidden/>
          </w:rPr>
          <w:tab/>
        </w:r>
        <w:r w:rsidR="0083560D">
          <w:rPr>
            <w:noProof/>
            <w:webHidden/>
          </w:rPr>
          <w:fldChar w:fldCharType="begin"/>
        </w:r>
        <w:r w:rsidR="0083560D">
          <w:rPr>
            <w:noProof/>
            <w:webHidden/>
          </w:rPr>
          <w:instrText xml:space="preserve"> PAGEREF _Toc508293042 \h </w:instrText>
        </w:r>
        <w:r w:rsidR="0083560D">
          <w:rPr>
            <w:noProof/>
            <w:webHidden/>
          </w:rPr>
        </w:r>
        <w:r w:rsidR="0083560D">
          <w:rPr>
            <w:noProof/>
            <w:webHidden/>
          </w:rPr>
          <w:fldChar w:fldCharType="separate"/>
        </w:r>
        <w:r w:rsidR="0083560D">
          <w:rPr>
            <w:noProof/>
            <w:webHidden/>
          </w:rPr>
          <w:t>57</w:t>
        </w:r>
        <w:r w:rsidR="0083560D">
          <w:rPr>
            <w:noProof/>
            <w:webHidden/>
          </w:rPr>
          <w:fldChar w:fldCharType="end"/>
        </w:r>
      </w:hyperlink>
    </w:p>
    <w:p w14:paraId="57F73F25" w14:textId="5FF345E4" w:rsidR="00792C14" w:rsidRDefault="00420F32" w:rsidP="00A60590">
      <w:r>
        <w:fldChar w:fldCharType="end"/>
      </w:r>
    </w:p>
    <w:p w14:paraId="57F73F26" w14:textId="77777777" w:rsidR="00792C14" w:rsidRDefault="00792C14" w:rsidP="00A60590"/>
    <w:p w14:paraId="57F73F27" w14:textId="77777777" w:rsidR="00792C14" w:rsidRDefault="00792C14" w:rsidP="00A60590"/>
    <w:p w14:paraId="57F73F28" w14:textId="77777777" w:rsidR="00792C14" w:rsidRDefault="00792C14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sz w:val="24"/>
        </w:rPr>
      </w:pPr>
      <w:r>
        <w:rPr>
          <w:rFonts w:asciiTheme="majorHAnsi" w:eastAsia="돋움" w:hAnsiTheme="majorHAnsi"/>
          <w:b/>
          <w:sz w:val="24"/>
        </w:rPr>
        <w:br w:type="page"/>
      </w:r>
    </w:p>
    <w:p w14:paraId="57F73F29" w14:textId="77777777" w:rsidR="004F0D41" w:rsidRDefault="00D633F0" w:rsidP="004F0D41">
      <w:pPr>
        <w:pStyle w:val="Heading1"/>
      </w:pPr>
      <w:bookmarkStart w:id="1" w:name="_Toc400440668"/>
      <w:bookmarkStart w:id="2" w:name="_Toc508293028"/>
      <w:r>
        <w:rPr>
          <w:rFonts w:hint="eastAsia"/>
        </w:rPr>
        <w:lastRenderedPageBreak/>
        <w:t>텍스트 입력</w:t>
      </w:r>
      <w:bookmarkEnd w:id="1"/>
      <w:bookmarkEnd w:id="2"/>
    </w:p>
    <w:p w14:paraId="57F73F2A" w14:textId="77777777" w:rsidR="004F0D41" w:rsidRDefault="004F0D41" w:rsidP="004F0D41"/>
    <w:p w14:paraId="57F73F2B" w14:textId="77777777" w:rsidR="00D633F0" w:rsidRDefault="00D633F0" w:rsidP="004F0D41">
      <w:r>
        <w:rPr>
          <w:rFonts w:hint="eastAsia"/>
        </w:rPr>
        <w:t>웹 폼에서 문자열을 입력하고 웹서버에 전달해 보자.</w:t>
      </w:r>
    </w:p>
    <w:p w14:paraId="57F73F2C" w14:textId="77777777" w:rsidR="004F0D41" w:rsidRDefault="004F0D41" w:rsidP="004F0D41"/>
    <w:p w14:paraId="57F73F2D" w14:textId="77777777" w:rsidR="004F0D41" w:rsidRDefault="004F0D41" w:rsidP="004F0D41"/>
    <w:p w14:paraId="57F73F2E" w14:textId="77777777" w:rsidR="004F0D41" w:rsidRDefault="00D633F0" w:rsidP="004F0D41">
      <w:pPr>
        <w:pStyle w:val="Heading2"/>
      </w:pPr>
      <w:bookmarkStart w:id="3" w:name="_Toc508293029"/>
      <w:r>
        <w:t>text1.jsp</w:t>
      </w:r>
      <w:bookmarkEnd w:id="3"/>
    </w:p>
    <w:p w14:paraId="57F73F30" w14:textId="77777777" w:rsidR="00792C14" w:rsidRDefault="00E320DE" w:rsidP="00792C14">
      <w:pPr>
        <w:pStyle w:val="Heading3"/>
      </w:pPr>
      <w:r>
        <w:rPr>
          <w:rFonts w:hint="eastAsia"/>
        </w:rPr>
        <w:t>WebCont</w:t>
      </w:r>
      <w:r w:rsidR="00D633F0">
        <w:rPr>
          <w:rFonts w:hint="eastAsia"/>
        </w:rPr>
        <w:t>ent/form</w:t>
      </w:r>
      <w:r>
        <w:rPr>
          <w:rFonts w:hint="eastAsia"/>
        </w:rPr>
        <w:t>0</w:t>
      </w:r>
      <w:r w:rsidR="00D633F0">
        <w:t>1</w:t>
      </w:r>
      <w:r w:rsidR="004F0D41">
        <w:rPr>
          <w:rFonts w:hint="eastAsia"/>
        </w:rPr>
        <w:t>폴더</w:t>
      </w:r>
      <w:r w:rsidR="004F0D41">
        <w:rPr>
          <w:rFonts w:hint="eastAsia"/>
        </w:rPr>
        <w:t xml:space="preserve"> </w:t>
      </w:r>
      <w:r w:rsidR="004F0D41">
        <w:rPr>
          <w:rFonts w:hint="eastAsia"/>
        </w:rPr>
        <w:t>생성</w:t>
      </w:r>
    </w:p>
    <w:p w14:paraId="57F73F31" w14:textId="77777777" w:rsidR="00792C14" w:rsidRDefault="00792C14" w:rsidP="00792C14">
      <w:r>
        <w:rPr>
          <w:rFonts w:hint="eastAsia"/>
        </w:rPr>
        <w:t>지난시간에 생성했던 lectur</w:t>
      </w:r>
      <w:r w:rsidR="00167131">
        <w:rPr>
          <w:rFonts w:hint="eastAsia"/>
        </w:rPr>
        <w:t>e</w:t>
      </w:r>
      <w:r>
        <w:rPr>
          <w:rFonts w:hint="eastAsia"/>
        </w:rPr>
        <w:t xml:space="preserve">1 프로젝트에 </w:t>
      </w:r>
      <w:r w:rsidR="00E320DE">
        <w:rPr>
          <w:rFonts w:hint="eastAsia"/>
        </w:rPr>
        <w:t>WebContent/</w:t>
      </w:r>
      <w:r w:rsidR="00D633F0">
        <w:t>form01</w:t>
      </w:r>
      <w:r>
        <w:rPr>
          <w:rFonts w:hint="eastAsia"/>
        </w:rPr>
        <w:t>폴더를 생성한다.</w:t>
      </w:r>
    </w:p>
    <w:p w14:paraId="57F73F32" w14:textId="77777777" w:rsidR="00792C14" w:rsidRPr="00D633F0" w:rsidRDefault="00792C14" w:rsidP="00792C14"/>
    <w:p w14:paraId="57F73F33" w14:textId="77777777" w:rsidR="00792C14" w:rsidRDefault="00792C14" w:rsidP="00792C14">
      <w:r>
        <w:rPr>
          <w:rFonts w:hint="eastAsia"/>
        </w:rPr>
        <w:t xml:space="preserve">생성방법: </w:t>
      </w:r>
    </w:p>
    <w:p w14:paraId="57F73F34" w14:textId="77777777" w:rsidR="00792C14" w:rsidRDefault="00792C14" w:rsidP="00792C14">
      <w:r>
        <w:rPr>
          <w:rFonts w:hint="eastAsia"/>
        </w:rPr>
        <w:t>이클립스의 화면 왼쪽 Project Explorer창에서 WebContent 폴더를 마우스 오른쪽 버튼으로 클릭하고</w:t>
      </w:r>
    </w:p>
    <w:p w14:paraId="57F73F35" w14:textId="77777777" w:rsidR="00792C14" w:rsidRDefault="00792C14" w:rsidP="00792C14">
      <w:r>
        <w:rPr>
          <w:rFonts w:hint="eastAsia"/>
        </w:rPr>
        <w:t>메뉴 - New - Folder 클릭</w:t>
      </w:r>
    </w:p>
    <w:p w14:paraId="57F73F36" w14:textId="77777777" w:rsidR="00792C14" w:rsidRDefault="00792C14" w:rsidP="00792C14">
      <w:r>
        <w:rPr>
          <w:rFonts w:hint="eastAsia"/>
        </w:rPr>
        <w:t xml:space="preserve">Folder name: 칸에 </w:t>
      </w:r>
      <w:r w:rsidR="004F5656">
        <w:t>form01</w:t>
      </w:r>
      <w:r>
        <w:rPr>
          <w:rFonts w:hint="eastAsia"/>
        </w:rPr>
        <w:t>를 입력하고 Finish 버튼 클릭</w:t>
      </w:r>
    </w:p>
    <w:p w14:paraId="57F73F37" w14:textId="77777777" w:rsidR="00792C14" w:rsidRDefault="00792C14" w:rsidP="00792C14"/>
    <w:p w14:paraId="57F73F38" w14:textId="77777777" w:rsidR="004F0D41" w:rsidRDefault="004F0D41" w:rsidP="00792C14"/>
    <w:p w14:paraId="57F73F39" w14:textId="77777777" w:rsidR="00792C14" w:rsidRDefault="00792C14" w:rsidP="004F0D41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</w:t>
      </w:r>
      <w:r w:rsidR="00834887">
        <w:t>form</w:t>
      </w:r>
      <w:r w:rsidR="00E320DE">
        <w:rPr>
          <w:rFonts w:hint="eastAsia"/>
        </w:rPr>
        <w:t>0</w:t>
      </w:r>
      <w:r w:rsidR="00834887">
        <w:t>1</w:t>
      </w:r>
      <w:r w:rsidR="00E320DE">
        <w:rPr>
          <w:rFonts w:hint="eastAsia"/>
        </w:rPr>
        <w:t>/</w:t>
      </w:r>
      <w:r w:rsidR="00834887">
        <w:t>text1.jsp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14:paraId="57F73F3B" w14:textId="77777777" w:rsidR="004F0D41" w:rsidRDefault="004F0D41" w:rsidP="004F0D41">
      <w:r>
        <w:rPr>
          <w:rFonts w:hint="eastAsia"/>
        </w:rPr>
        <w:t xml:space="preserve">생성방법: </w:t>
      </w:r>
    </w:p>
    <w:p w14:paraId="57F73F3C" w14:textId="77777777" w:rsidR="004F0D41" w:rsidRDefault="004F0D41" w:rsidP="004F0D41">
      <w:r>
        <w:rPr>
          <w:rFonts w:hint="eastAsia"/>
        </w:rPr>
        <w:t xml:space="preserve">이클립스의 화면 왼쪽 Project Explorer창에서 </w:t>
      </w:r>
      <w:r w:rsidR="00834887">
        <w:t>form</w:t>
      </w:r>
      <w:r>
        <w:rPr>
          <w:rFonts w:hint="eastAsia"/>
        </w:rPr>
        <w:t>0</w:t>
      </w:r>
      <w:r w:rsidR="00834887">
        <w:t>1</w:t>
      </w:r>
      <w:r>
        <w:rPr>
          <w:rFonts w:hint="eastAsia"/>
        </w:rPr>
        <w:t xml:space="preserve"> 폴더를 마우스 오른쪽 버튼으로 클릭하고</w:t>
      </w:r>
    </w:p>
    <w:p w14:paraId="57F73F3D" w14:textId="77777777" w:rsidR="004F0D41" w:rsidRDefault="004F0D41" w:rsidP="004F0D41">
      <w:r>
        <w:rPr>
          <w:rFonts w:hint="eastAsia"/>
        </w:rPr>
        <w:t>메뉴 - New - JSP File 클릭</w:t>
      </w:r>
    </w:p>
    <w:p w14:paraId="57F73F3E" w14:textId="77777777" w:rsidR="004F0D41" w:rsidRDefault="004F0D41" w:rsidP="004F0D41">
      <w:r>
        <w:rPr>
          <w:rFonts w:hint="eastAsia"/>
        </w:rPr>
        <w:t xml:space="preserve">File name: 칸에 </w:t>
      </w:r>
      <w:r w:rsidR="00B247D5">
        <w:t>text1</w:t>
      </w:r>
      <w:r>
        <w:rPr>
          <w:rFonts w:hint="eastAsia"/>
        </w:rPr>
        <w:t>.jsp를 입력하고 Finish 버튼 클릭</w:t>
      </w:r>
    </w:p>
    <w:p w14:paraId="57F73F3F" w14:textId="77777777" w:rsidR="004F0D41" w:rsidRDefault="004F0D41" w:rsidP="00792C14"/>
    <w:p w14:paraId="57F73F40" w14:textId="77777777" w:rsidR="00792C14" w:rsidRDefault="004F0D41" w:rsidP="00792C14">
      <w:r>
        <w:rPr>
          <w:rFonts w:hint="eastAsia"/>
        </w:rPr>
        <w:t>WebContent</w:t>
      </w:r>
      <w:r w:rsidR="00E320DE">
        <w:rPr>
          <w:rFonts w:hint="eastAsia"/>
        </w:rPr>
        <w:t>/</w:t>
      </w:r>
      <w:r w:rsidR="00E83C64">
        <w:t>form01</w:t>
      </w:r>
      <w:r w:rsidR="00E320DE">
        <w:rPr>
          <w:rFonts w:hint="eastAsia"/>
        </w:rPr>
        <w:t>/</w:t>
      </w:r>
      <w:r w:rsidR="00E83C64">
        <w:t>text1</w:t>
      </w:r>
      <w:r>
        <w:rPr>
          <w:rFonts w:hint="eastAsia"/>
        </w:rP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F0D41" w:rsidRPr="000C29C9" w14:paraId="57F73F89" w14:textId="77777777" w:rsidTr="00ED5F58">
        <w:tc>
          <w:tcPr>
            <w:tcW w:w="426" w:type="dxa"/>
          </w:tcPr>
          <w:p w14:paraId="57F73F41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</w:t>
            </w:r>
          </w:p>
          <w:p w14:paraId="57F73F42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</w:t>
            </w:r>
          </w:p>
          <w:p w14:paraId="57F73F43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3</w:t>
            </w:r>
          </w:p>
          <w:p w14:paraId="57F73F44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4</w:t>
            </w:r>
          </w:p>
          <w:p w14:paraId="57F73F45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5</w:t>
            </w:r>
          </w:p>
          <w:p w14:paraId="57F73F46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6</w:t>
            </w:r>
          </w:p>
          <w:p w14:paraId="57F73F47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7</w:t>
            </w:r>
          </w:p>
          <w:p w14:paraId="57F73F48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8</w:t>
            </w:r>
          </w:p>
          <w:p w14:paraId="57F73F49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9</w:t>
            </w:r>
          </w:p>
          <w:p w14:paraId="57F73F4A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10</w:t>
            </w:r>
          </w:p>
          <w:p w14:paraId="57F73F4B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11</w:t>
            </w:r>
          </w:p>
          <w:p w14:paraId="57F73F4C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12</w:t>
            </w:r>
          </w:p>
          <w:p w14:paraId="57F73F4D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13</w:t>
            </w:r>
          </w:p>
          <w:p w14:paraId="57F73F4E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14</w:t>
            </w:r>
          </w:p>
          <w:p w14:paraId="57F73F4F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15</w:t>
            </w:r>
          </w:p>
          <w:p w14:paraId="57F73F50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16</w:t>
            </w:r>
          </w:p>
          <w:p w14:paraId="57F73F51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17</w:t>
            </w:r>
          </w:p>
          <w:p w14:paraId="57F73F52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18</w:t>
            </w:r>
          </w:p>
          <w:p w14:paraId="57F73F53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19</w:t>
            </w:r>
          </w:p>
          <w:p w14:paraId="57F73F54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20</w:t>
            </w:r>
          </w:p>
          <w:p w14:paraId="57F73F55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21</w:t>
            </w:r>
          </w:p>
          <w:p w14:paraId="57F73F56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22</w:t>
            </w:r>
          </w:p>
          <w:p w14:paraId="57F73F57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23</w:t>
            </w:r>
          </w:p>
          <w:p w14:paraId="57F73F58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24</w:t>
            </w:r>
          </w:p>
          <w:p w14:paraId="57F73F59" w14:textId="77777777" w:rsidR="004F0D41" w:rsidRPr="000C29C9" w:rsidRDefault="004F0D41" w:rsidP="00FC48BD">
            <w:pPr>
              <w:pStyle w:val="a0"/>
            </w:pPr>
            <w:r w:rsidRPr="000C29C9">
              <w:rPr>
                <w:rFonts w:hint="eastAsia"/>
              </w:rPr>
              <w:t>25</w:t>
            </w:r>
          </w:p>
          <w:p w14:paraId="57F73F5A" w14:textId="77777777" w:rsidR="0032559D" w:rsidRPr="000C29C9" w:rsidRDefault="0032559D" w:rsidP="00FC48BD">
            <w:pPr>
              <w:pStyle w:val="a0"/>
            </w:pPr>
            <w:r w:rsidRPr="000C29C9">
              <w:t>26</w:t>
            </w:r>
          </w:p>
          <w:p w14:paraId="57F73F5B" w14:textId="77777777" w:rsidR="0032559D" w:rsidRPr="000C29C9" w:rsidRDefault="0032559D" w:rsidP="00FC48BD">
            <w:pPr>
              <w:pStyle w:val="a0"/>
            </w:pPr>
            <w:r w:rsidRPr="000C29C9">
              <w:t>27</w:t>
            </w:r>
          </w:p>
          <w:p w14:paraId="57F73F5C" w14:textId="77777777" w:rsidR="0032559D" w:rsidRPr="000C29C9" w:rsidRDefault="0032559D" w:rsidP="00FC48BD">
            <w:pPr>
              <w:pStyle w:val="a0"/>
            </w:pPr>
            <w:r w:rsidRPr="000C29C9">
              <w:t>28</w:t>
            </w:r>
          </w:p>
          <w:p w14:paraId="57F73F5D" w14:textId="77777777" w:rsidR="0032559D" w:rsidRPr="000C29C9" w:rsidRDefault="0032559D" w:rsidP="00FC48BD">
            <w:pPr>
              <w:pStyle w:val="a0"/>
            </w:pPr>
            <w:r w:rsidRPr="000C29C9">
              <w:t>29</w:t>
            </w:r>
          </w:p>
          <w:p w14:paraId="57F73F5E" w14:textId="77777777" w:rsidR="0032559D" w:rsidRPr="000C29C9" w:rsidRDefault="0032559D" w:rsidP="00FC48BD">
            <w:pPr>
              <w:pStyle w:val="a0"/>
            </w:pPr>
            <w:r w:rsidRPr="000C29C9">
              <w:t>30</w:t>
            </w:r>
          </w:p>
          <w:p w14:paraId="57F73F5F" w14:textId="77777777" w:rsidR="0032559D" w:rsidRPr="000C29C9" w:rsidRDefault="0032559D" w:rsidP="00FC48BD">
            <w:pPr>
              <w:pStyle w:val="a0"/>
            </w:pPr>
            <w:r w:rsidRPr="000C29C9">
              <w:t>31</w:t>
            </w:r>
          </w:p>
          <w:p w14:paraId="57F73F60" w14:textId="77777777" w:rsidR="0032559D" w:rsidRPr="000C29C9" w:rsidRDefault="0032559D" w:rsidP="00FC48BD">
            <w:pPr>
              <w:pStyle w:val="a0"/>
            </w:pPr>
            <w:r w:rsidRPr="000C29C9">
              <w:t>32</w:t>
            </w:r>
          </w:p>
          <w:p w14:paraId="57F73F61" w14:textId="77777777" w:rsidR="0032559D" w:rsidRPr="000C29C9" w:rsidRDefault="0032559D" w:rsidP="00FC48BD">
            <w:pPr>
              <w:pStyle w:val="a0"/>
            </w:pPr>
            <w:r w:rsidRPr="000C29C9">
              <w:t>33</w:t>
            </w:r>
          </w:p>
          <w:p w14:paraId="57F73F62" w14:textId="77777777" w:rsidR="0032559D" w:rsidRPr="000C29C9" w:rsidRDefault="0032559D" w:rsidP="00FC48BD">
            <w:pPr>
              <w:pStyle w:val="a0"/>
            </w:pPr>
            <w:r w:rsidRPr="000C29C9">
              <w:t>34</w:t>
            </w:r>
          </w:p>
          <w:p w14:paraId="57F73F63" w14:textId="77777777" w:rsidR="0032559D" w:rsidRPr="000C29C9" w:rsidRDefault="0032559D" w:rsidP="00FC48BD">
            <w:pPr>
              <w:pStyle w:val="a0"/>
            </w:pPr>
            <w:r w:rsidRPr="000C29C9">
              <w:t>35</w:t>
            </w:r>
          </w:p>
          <w:p w14:paraId="57F73F64" w14:textId="77777777" w:rsidR="0032559D" w:rsidRPr="000C29C9" w:rsidRDefault="0032559D" w:rsidP="00FC48BD">
            <w:pPr>
              <w:pStyle w:val="a0"/>
            </w:pPr>
            <w:r w:rsidRPr="000C29C9">
              <w:t>36</w:t>
            </w:r>
          </w:p>
        </w:tc>
        <w:tc>
          <w:tcPr>
            <w:tcW w:w="10631" w:type="dxa"/>
          </w:tcPr>
          <w:p w14:paraId="6F886154" w14:textId="77777777" w:rsidR="00FC48BD" w:rsidRDefault="00FC48BD" w:rsidP="00FC48BD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5E0ABAD7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5CAEB686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59D2C84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9C184C4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00F319D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21EF28C8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6EFC44D7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5EE9D12F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B0AD343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79578D59" w14:textId="77777777" w:rsidR="00FC48BD" w:rsidRDefault="00FC48BD" w:rsidP="00FC48BD">
            <w:pPr>
              <w:pStyle w:val="a0"/>
            </w:pP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2ED691A2" w14:textId="77777777" w:rsidR="00FC48BD" w:rsidRDefault="00FC48BD" w:rsidP="00FC48BD">
            <w:pPr>
              <w:pStyle w:val="a0"/>
            </w:pP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789DC8E4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830D940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50B40FE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BC93AD1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71E26F5D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"text1action.jsp"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16D74457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입력폼</w:t>
            </w:r>
            <w:r>
              <w:rPr>
                <w:color w:val="000000"/>
              </w:rPr>
              <w:t xml:space="preserve">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5B657354" w14:textId="77777777" w:rsidR="00FC48BD" w:rsidRDefault="00FC48BD" w:rsidP="00FC48BD">
            <w:pPr>
              <w:pStyle w:val="a0"/>
            </w:pPr>
          </w:p>
          <w:p w14:paraId="5E06406B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0E24015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72C13F17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"param1"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것이나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입력하시오</w:t>
            </w:r>
            <w:r>
              <w:rPr>
                <w:color w:val="2A00FF"/>
              </w:rPr>
              <w:t>1"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A9E50E9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692E8B7" w14:textId="77777777" w:rsidR="00FC48BD" w:rsidRDefault="00FC48BD" w:rsidP="00FC48BD">
            <w:pPr>
              <w:pStyle w:val="a0"/>
            </w:pPr>
          </w:p>
          <w:p w14:paraId="6CF687E0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8C77C95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280342A9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"param2"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것이나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입력하시오</w:t>
            </w:r>
            <w:r>
              <w:rPr>
                <w:color w:val="2A00FF"/>
              </w:rPr>
              <w:t>2"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02121C4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21923E9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98374F8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확인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132B00F9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"reset"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취소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73D110BE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67C4362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5831D1E7" w14:textId="77777777" w:rsidR="00FC48BD" w:rsidRDefault="00FC48BD" w:rsidP="00FC48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A4E79D1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FA3F3CE" w14:textId="77777777" w:rsidR="00FC48BD" w:rsidRDefault="00FC48BD" w:rsidP="00FC48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3F88" w14:textId="4C65916A" w:rsidR="004F0D41" w:rsidRPr="00FC48BD" w:rsidRDefault="004F0D41" w:rsidP="00FC48BD">
            <w:pPr>
              <w:pStyle w:val="a0"/>
            </w:pPr>
          </w:p>
        </w:tc>
      </w:tr>
    </w:tbl>
    <w:p w14:paraId="57F73F8A" w14:textId="77777777" w:rsidR="004F0D41" w:rsidRDefault="004F0D41" w:rsidP="00792C14"/>
    <w:p w14:paraId="57F73F8B" w14:textId="4ED21CDB" w:rsidR="00D92D35" w:rsidRDefault="00FC48BD" w:rsidP="00792C14">
      <w:r>
        <w:rPr>
          <w:noProof/>
        </w:rPr>
        <w:lastRenderedPageBreak/>
        <w:drawing>
          <wp:inline distT="0" distB="0" distL="0" distR="0" wp14:anchorId="6DA9E808" wp14:editId="57FAFD15">
            <wp:extent cx="2198508" cy="204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94" cy="20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F8C" w14:textId="77777777" w:rsidR="00D92D35" w:rsidRDefault="00D92D35" w:rsidP="00792C14"/>
    <w:p w14:paraId="57F73F8D" w14:textId="77777777" w:rsidR="00B247D5" w:rsidRPr="00B247D5" w:rsidRDefault="00B247D5" w:rsidP="00B247D5"/>
    <w:p w14:paraId="57F73F8E" w14:textId="77777777" w:rsidR="0074236B" w:rsidRDefault="00D92D35" w:rsidP="00792C14">
      <w:r>
        <w:rPr>
          <w:rFonts w:hint="eastAsia"/>
        </w:rPr>
        <w:t xml:space="preserve">(1) 웹브라우저가 </w:t>
      </w:r>
      <w:r w:rsidR="0074236B">
        <w:rPr>
          <w:rFonts w:hint="eastAsia"/>
        </w:rPr>
        <w:t xml:space="preserve">인터넷을 통하여 </w:t>
      </w:r>
      <w:r>
        <w:rPr>
          <w:rFonts w:hint="eastAsia"/>
        </w:rPr>
        <w:t xml:space="preserve">웹서버에 </w:t>
      </w:r>
      <w:r w:rsidRPr="00D92D35">
        <w:t>http://localhost:8080/lecture1/form01/text1.jsp</w:t>
      </w:r>
      <w:r>
        <w:t xml:space="preserve"> URL</w:t>
      </w:r>
      <w:r w:rsidR="0074236B">
        <w:rPr>
          <w:rFonts w:hint="eastAsia"/>
        </w:rPr>
        <w:t>의</w:t>
      </w:r>
      <w:r>
        <w:t xml:space="preserve"> </w:t>
      </w:r>
    </w:p>
    <w:p w14:paraId="57F73F8F" w14:textId="77777777" w:rsidR="00D92D35" w:rsidRDefault="0074236B" w:rsidP="00792C14">
      <w:r>
        <w:t xml:space="preserve">   </w:t>
      </w:r>
      <w:r w:rsidR="00D92D35">
        <w:rPr>
          <w:rFonts w:hint="eastAsia"/>
        </w:rPr>
        <w:t>실행을 요청한다.</w:t>
      </w:r>
    </w:p>
    <w:p w14:paraId="57F73F90" w14:textId="77777777" w:rsidR="0074236B" w:rsidRDefault="006B643A" w:rsidP="00792C1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웹서버</w:t>
      </w:r>
      <w:r w:rsidR="00443A85">
        <w:rPr>
          <w:rFonts w:hint="eastAsia"/>
        </w:rPr>
        <w:t>는 요청 받은 t</w:t>
      </w:r>
      <w:r>
        <w:t>ext1.jsp</w:t>
      </w:r>
      <w:r w:rsidR="00443A85">
        <w:rPr>
          <w:rFonts w:hint="eastAsia"/>
        </w:rPr>
        <w:t xml:space="preserve">를 </w:t>
      </w:r>
      <w:r>
        <w:rPr>
          <w:rFonts w:hint="eastAsia"/>
        </w:rPr>
        <w:t>실행</w:t>
      </w:r>
      <w:r w:rsidR="00443A85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</w:p>
    <w:p w14:paraId="57F73F91" w14:textId="77777777" w:rsidR="00D92D35" w:rsidRDefault="0074236B" w:rsidP="00792C14">
      <w:r>
        <w:t xml:space="preserve">   </w:t>
      </w:r>
      <w:r w:rsidR="00B247D5">
        <w:t>text1.jsp</w:t>
      </w:r>
      <w:r w:rsidR="006B643A">
        <w:rPr>
          <w:rFonts w:hint="eastAsia"/>
        </w:rPr>
        <w:t xml:space="preserve"> 파일 내부에 </w:t>
      </w:r>
      <w:r w:rsidR="006B643A">
        <w:t xml:space="preserve">Java </w:t>
      </w:r>
      <w:r w:rsidR="006B643A">
        <w:rPr>
          <w:rFonts w:hint="eastAsia"/>
        </w:rPr>
        <w:t xml:space="preserve">코드는 </w:t>
      </w:r>
      <w:r w:rsidR="00B247D5">
        <w:rPr>
          <w:rFonts w:hint="eastAsia"/>
        </w:rPr>
        <w:t xml:space="preserve">없고 </w:t>
      </w:r>
      <w:r w:rsidR="00B247D5">
        <w:t xml:space="preserve">html </w:t>
      </w:r>
      <w:r w:rsidR="00B247D5">
        <w:rPr>
          <w:rFonts w:hint="eastAsia"/>
        </w:rPr>
        <w:t>태그들 뿐이다.</w:t>
      </w:r>
      <w:r w:rsidR="006B643A">
        <w:br/>
      </w:r>
      <w:r>
        <w:rPr>
          <w:rFonts w:hint="eastAsia"/>
        </w:rPr>
        <w:t xml:space="preserve">   </w:t>
      </w:r>
      <w:r>
        <w:t>text1.jsp</w:t>
      </w:r>
      <w:r>
        <w:rPr>
          <w:rFonts w:hint="eastAsia"/>
        </w:rPr>
        <w:t xml:space="preserve">의 </w:t>
      </w:r>
      <w:r w:rsidR="00B247D5">
        <w:rPr>
          <w:rFonts w:hint="eastAsia"/>
        </w:rPr>
        <w:t>실행결과로</w:t>
      </w:r>
      <w:r>
        <w:rPr>
          <w:rFonts w:hint="eastAsia"/>
        </w:rPr>
        <w:t xml:space="preserve"> 이 </w:t>
      </w:r>
      <w:r>
        <w:t xml:space="preserve">html </w:t>
      </w:r>
      <w:r>
        <w:rPr>
          <w:rFonts w:hint="eastAsia"/>
        </w:rPr>
        <w:t>태그들이</w:t>
      </w:r>
      <w:r w:rsidR="00B247D5">
        <w:rPr>
          <w:rFonts w:hint="eastAsia"/>
        </w:rPr>
        <w:t xml:space="preserve"> </w:t>
      </w:r>
      <w:r w:rsidR="006B643A">
        <w:rPr>
          <w:rFonts w:hint="eastAsia"/>
        </w:rPr>
        <w:t>그대로 출력된다.</w:t>
      </w:r>
    </w:p>
    <w:p w14:paraId="57F73F92" w14:textId="13A07CF0" w:rsidR="006B643A" w:rsidRDefault="006B643A" w:rsidP="00792C14">
      <w:r>
        <w:t xml:space="preserve">(3) </w:t>
      </w:r>
      <w:r>
        <w:rPr>
          <w:rFonts w:hint="eastAsia"/>
        </w:rPr>
        <w:t xml:space="preserve">실행 결과 출력인 </w:t>
      </w:r>
      <w:r>
        <w:t xml:space="preserve">html </w:t>
      </w:r>
      <w:r>
        <w:rPr>
          <w:rFonts w:hint="eastAsia"/>
        </w:rPr>
        <w:t>태그들이 인터넷을 통해 웹브라우저에 전</w:t>
      </w:r>
      <w:r w:rsidR="00C75F88">
        <w:rPr>
          <w:rFonts w:hint="eastAsia"/>
        </w:rPr>
        <w:t>송</w:t>
      </w:r>
      <w:r>
        <w:rPr>
          <w:rFonts w:hint="eastAsia"/>
        </w:rPr>
        <w:t>된다.</w:t>
      </w:r>
    </w:p>
    <w:p w14:paraId="57F73F93" w14:textId="68D130A4" w:rsidR="006B643A" w:rsidRDefault="006B643A" w:rsidP="00792C14">
      <w:r>
        <w:t xml:space="preserve">(4) </w:t>
      </w:r>
      <w:r>
        <w:rPr>
          <w:rFonts w:hint="eastAsia"/>
        </w:rPr>
        <w:t xml:space="preserve">웹브라우저는 </w:t>
      </w:r>
      <w:r w:rsidR="00C75F88">
        <w:rPr>
          <w:rFonts w:hint="eastAsia"/>
        </w:rPr>
        <w:t>전송받은</w:t>
      </w:r>
      <w:r>
        <w:rPr>
          <w:rFonts w:hint="eastAsia"/>
        </w:rPr>
        <w:t xml:space="preserve"> </w:t>
      </w:r>
      <w:r w:rsidR="00B247D5">
        <w:t xml:space="preserve">html </w:t>
      </w:r>
      <w:r>
        <w:rPr>
          <w:rFonts w:hint="eastAsia"/>
        </w:rPr>
        <w:t>태그들을 웹브라우저창에 그린다.</w:t>
      </w:r>
      <w:r>
        <w:t xml:space="preserve"> </w:t>
      </w:r>
      <w:r>
        <w:rPr>
          <w:rFonts w:hint="eastAsia"/>
        </w:rPr>
        <w:t>그 결과는 위 그림과 같다.</w:t>
      </w:r>
    </w:p>
    <w:p w14:paraId="57F73F94" w14:textId="77777777" w:rsidR="00443A85" w:rsidRPr="00C75F88" w:rsidRDefault="00443A85" w:rsidP="00792C14"/>
    <w:p w14:paraId="57F73F95" w14:textId="77777777" w:rsidR="009D7CDE" w:rsidRDefault="00443A85" w:rsidP="00792C14">
      <w:r>
        <w:rPr>
          <w:rFonts w:hint="eastAsia"/>
        </w:rPr>
        <w:t>웹브라우저 창에 위 그림과 같이 입력 폼이 그려져 있는 것은,</w:t>
      </w:r>
      <w:r w:rsidR="009D7CDE">
        <w:t xml:space="preserve"> </w:t>
      </w:r>
      <w:r>
        <w:rPr>
          <w:rFonts w:hint="eastAsia"/>
        </w:rPr>
        <w:t xml:space="preserve">이미 웹서버에서 </w:t>
      </w:r>
      <w:r>
        <w:t xml:space="preserve">text1.jsp </w:t>
      </w:r>
      <w:r>
        <w:rPr>
          <w:rFonts w:hint="eastAsia"/>
        </w:rPr>
        <w:t>실행은 완료되었고</w:t>
      </w:r>
      <w:r w:rsidR="009D7CDE">
        <w:rPr>
          <w:rFonts w:hint="eastAsia"/>
        </w:rPr>
        <w:t xml:space="preserve">, </w:t>
      </w:r>
    </w:p>
    <w:p w14:paraId="57F73F96" w14:textId="79826787" w:rsidR="00443A85" w:rsidRDefault="00443A85" w:rsidP="00792C14">
      <w:r>
        <w:rPr>
          <w:rFonts w:hint="eastAsia"/>
        </w:rPr>
        <w:t xml:space="preserve">그 실행 결과 출력이 </w:t>
      </w:r>
      <w:r w:rsidR="009D7CDE">
        <w:rPr>
          <w:rFonts w:hint="eastAsia"/>
        </w:rPr>
        <w:t xml:space="preserve">인터넷을 통해 </w:t>
      </w:r>
      <w:r w:rsidR="00B247D5">
        <w:rPr>
          <w:rFonts w:hint="eastAsia"/>
        </w:rPr>
        <w:t xml:space="preserve">웹브라우저에 </w:t>
      </w:r>
      <w:r>
        <w:rPr>
          <w:rFonts w:hint="eastAsia"/>
        </w:rPr>
        <w:t>전</w:t>
      </w:r>
      <w:r w:rsidR="00C75F88">
        <w:rPr>
          <w:rFonts w:hint="eastAsia"/>
        </w:rPr>
        <w:t>송</w:t>
      </w:r>
      <w:r>
        <w:rPr>
          <w:rFonts w:hint="eastAsia"/>
        </w:rPr>
        <w:t>되었음을 의미한다.</w:t>
      </w:r>
    </w:p>
    <w:p w14:paraId="57F73F97" w14:textId="77777777" w:rsidR="006B643A" w:rsidRDefault="00443A85" w:rsidP="00792C14">
      <w:r>
        <w:rPr>
          <w:rFonts w:hint="eastAsia"/>
        </w:rPr>
        <w:t xml:space="preserve">즉 웹서버에서 </w:t>
      </w:r>
      <w:r>
        <w:t xml:space="preserve">text1.jsp </w:t>
      </w:r>
      <w:r>
        <w:rPr>
          <w:rFonts w:hint="eastAsia"/>
        </w:rPr>
        <w:t xml:space="preserve">실행은 이미 </w:t>
      </w:r>
      <w:r w:rsidR="00B247D5">
        <w:rPr>
          <w:rFonts w:hint="eastAsia"/>
        </w:rPr>
        <w:t>끝난 후에 웹브라우저에 그 결과가 보인다.</w:t>
      </w:r>
    </w:p>
    <w:p w14:paraId="57F73F98" w14:textId="77777777" w:rsidR="00D92D35" w:rsidRDefault="00D92D35" w:rsidP="00792C14"/>
    <w:p w14:paraId="57F73F99" w14:textId="0D72ECB5" w:rsidR="004A3F8C" w:rsidRDefault="00D92D35" w:rsidP="00792C14">
      <w:r>
        <w:rPr>
          <w:rFonts w:hint="eastAsia"/>
        </w:rPr>
        <w:t>(줄1</w:t>
      </w:r>
      <w:r w:rsidR="00C75F88">
        <w:t>7</w:t>
      </w:r>
      <w:r>
        <w:t xml:space="preserve">~33) form </w:t>
      </w:r>
      <w:r>
        <w:rPr>
          <w:rFonts w:hint="eastAsia"/>
        </w:rPr>
        <w:t>태그</w:t>
      </w:r>
      <w:r w:rsidR="00443A85">
        <w:rPr>
          <w:rFonts w:hint="eastAsia"/>
        </w:rPr>
        <w:t>는</w:t>
      </w:r>
      <w:r>
        <w:rPr>
          <w:rFonts w:hint="eastAsia"/>
        </w:rPr>
        <w:t xml:space="preserve"> 웹</w:t>
      </w:r>
      <w:r w:rsidR="004A3F8C">
        <w:rPr>
          <w:rFonts w:hint="eastAsia"/>
        </w:rPr>
        <w:t>브라우저에서</w:t>
      </w:r>
      <w:r>
        <w:rPr>
          <w:rFonts w:hint="eastAsia"/>
        </w:rPr>
        <w:t xml:space="preserve"> </w:t>
      </w:r>
      <w:r w:rsidR="004A3F8C">
        <w:rPr>
          <w:rFonts w:hint="eastAsia"/>
        </w:rPr>
        <w:t>입력폼으로 그려진다.</w:t>
      </w:r>
    </w:p>
    <w:p w14:paraId="57F73F9A" w14:textId="77777777" w:rsidR="006B643A" w:rsidRPr="00443A85" w:rsidRDefault="004A3F8C" w:rsidP="00792C14">
      <w:r w:rsidRPr="00443A85">
        <w:t xml:space="preserve"> </w:t>
      </w:r>
    </w:p>
    <w:p w14:paraId="57F73F9B" w14:textId="7CD0F977" w:rsidR="00E33D62" w:rsidRDefault="006B643A" w:rsidP="004A3F8C">
      <w:r>
        <w:rPr>
          <w:rFonts w:hint="eastAsia"/>
        </w:rPr>
        <w:t>(줄1</w:t>
      </w:r>
      <w:r w:rsidR="00745D23">
        <w:t>7</w:t>
      </w:r>
      <w:r>
        <w:t>) action="text1action.jsp"</w:t>
      </w:r>
      <w:r w:rsidR="004A3F8C">
        <w:t xml:space="preserve"> </w:t>
      </w:r>
    </w:p>
    <w:p w14:paraId="221C0F45" w14:textId="77777777" w:rsidR="00FB13B9" w:rsidRDefault="00E33D62" w:rsidP="004A3F8C">
      <w:r>
        <w:t xml:space="preserve">form </w:t>
      </w:r>
      <w:r>
        <w:rPr>
          <w:rFonts w:hint="eastAsia"/>
        </w:rPr>
        <w:t xml:space="preserve">태그의 </w:t>
      </w:r>
      <w:r>
        <w:t xml:space="preserve">action </w:t>
      </w:r>
      <w:r w:rsidR="00434A92">
        <w:rPr>
          <w:rFonts w:hint="eastAsia"/>
        </w:rPr>
        <w:t>애트리뷰트(</w:t>
      </w:r>
      <w:r w:rsidR="00434A92">
        <w:t>attribute)는</w:t>
      </w:r>
      <w:r w:rsidR="00B247D5">
        <w:rPr>
          <w:rFonts w:hint="eastAsia"/>
        </w:rPr>
        <w:t xml:space="preserve"> </w:t>
      </w:r>
      <w:r w:rsidR="004A3F8C">
        <w:rPr>
          <w:rFonts w:hint="eastAsia"/>
        </w:rPr>
        <w:t>입력</w:t>
      </w:r>
      <w:r w:rsidR="00B247D5">
        <w:rPr>
          <w:rFonts w:hint="eastAsia"/>
        </w:rPr>
        <w:t xml:space="preserve">폼에 입력된 데이터를 전송할 </w:t>
      </w:r>
      <w:r w:rsidR="009D7CDE">
        <w:rPr>
          <w:rFonts w:hint="eastAsia"/>
        </w:rPr>
        <w:t xml:space="preserve">목적지 </w:t>
      </w:r>
      <w:r w:rsidR="00B247D5">
        <w:t>URL</w:t>
      </w:r>
      <w:r w:rsidR="00FB13B9">
        <w:rPr>
          <w:rFonts w:hint="eastAsia"/>
        </w:rPr>
        <w:t>을 지정한다.</w:t>
      </w:r>
    </w:p>
    <w:p w14:paraId="57F73F9D" w14:textId="77777777" w:rsidR="006B643A" w:rsidRDefault="006B643A" w:rsidP="00792C14">
      <w:r>
        <w:rPr>
          <w:rFonts w:hint="eastAsia"/>
        </w:rPr>
        <w:t xml:space="preserve">위 입력폼에서 </w:t>
      </w:r>
      <w:r w:rsidR="004A3F8C">
        <w:t>'</w:t>
      </w:r>
      <w:r>
        <w:rPr>
          <w:rFonts w:hint="eastAsia"/>
        </w:rPr>
        <w:t>확인</w:t>
      </w:r>
      <w:r w:rsidR="004A3F8C">
        <w:rPr>
          <w:rFonts w:hint="eastAsia"/>
        </w:rPr>
        <w:t>'</w:t>
      </w:r>
      <w:r>
        <w:t xml:space="preserve"> </w:t>
      </w:r>
      <w:r>
        <w:rPr>
          <w:rFonts w:hint="eastAsia"/>
        </w:rPr>
        <w:t>버튼을 클릭하면</w:t>
      </w:r>
      <w:r>
        <w:t xml:space="preserve">, </w:t>
      </w:r>
      <w:r>
        <w:rPr>
          <w:rFonts w:hint="eastAsia"/>
        </w:rPr>
        <w:t xml:space="preserve">웹브라우저는 즉시 </w:t>
      </w:r>
      <w:r>
        <w:t>text1action.jsp URL</w:t>
      </w:r>
      <w:r w:rsidR="009D7CDE">
        <w:rPr>
          <w:rFonts w:hint="eastAsia"/>
        </w:rPr>
        <w:t>의 실행</w:t>
      </w:r>
      <w:r>
        <w:rPr>
          <w:rFonts w:hint="eastAsia"/>
        </w:rPr>
        <w:t>을</w:t>
      </w:r>
      <w:r w:rsidR="00443A85">
        <w:rPr>
          <w:rFonts w:hint="eastAsia"/>
        </w:rPr>
        <w:t xml:space="preserve"> </w:t>
      </w:r>
      <w:r w:rsidR="004A3F8C">
        <w:rPr>
          <w:rFonts w:hint="eastAsia"/>
        </w:rPr>
        <w:t>웹서버에</w:t>
      </w:r>
      <w:r w:rsidR="004A3F8C">
        <w:t xml:space="preserve"> </w:t>
      </w:r>
      <w:r>
        <w:rPr>
          <w:rFonts w:hint="eastAsia"/>
        </w:rPr>
        <w:t>요청한다.</w:t>
      </w:r>
    </w:p>
    <w:p w14:paraId="57F73F9E" w14:textId="1D2682B3" w:rsidR="006B643A" w:rsidRDefault="006B643A" w:rsidP="00792C14">
      <w:r>
        <w:rPr>
          <w:rFonts w:hint="eastAsia"/>
        </w:rPr>
        <w:t xml:space="preserve">입력폼에 입력된 데이터도 </w:t>
      </w:r>
      <w:r w:rsidR="004A3F8C">
        <w:rPr>
          <w:rFonts w:hint="eastAsia"/>
        </w:rPr>
        <w:t xml:space="preserve">이 </w:t>
      </w:r>
      <w:r>
        <w:rPr>
          <w:rFonts w:hint="eastAsia"/>
        </w:rPr>
        <w:t>요청</w:t>
      </w:r>
      <w:r w:rsidR="00434A92">
        <w:rPr>
          <w:rFonts w:hint="eastAsia"/>
        </w:rPr>
        <w:t>(re</w:t>
      </w:r>
      <w:r w:rsidR="00434A92">
        <w:t>quest)</w:t>
      </w:r>
      <w:r>
        <w:rPr>
          <w:rFonts w:hint="eastAsia"/>
        </w:rPr>
        <w:t xml:space="preserve">에 </w:t>
      </w:r>
      <w:r w:rsidR="004A3F8C">
        <w:rPr>
          <w:rFonts w:hint="eastAsia"/>
        </w:rPr>
        <w:t xml:space="preserve">같이 </w:t>
      </w:r>
      <w:r>
        <w:rPr>
          <w:rFonts w:hint="eastAsia"/>
        </w:rPr>
        <w:t xml:space="preserve">담아서 </w:t>
      </w:r>
      <w:r w:rsidR="004A3F8C">
        <w:rPr>
          <w:rFonts w:hint="eastAsia"/>
        </w:rPr>
        <w:t xml:space="preserve">웹서버에 </w:t>
      </w:r>
      <w:r>
        <w:rPr>
          <w:rFonts w:hint="eastAsia"/>
        </w:rPr>
        <w:t>보낸다.</w:t>
      </w:r>
      <w:r w:rsidR="00FB13B9">
        <w:t xml:space="preserve"> </w:t>
      </w:r>
    </w:p>
    <w:p w14:paraId="32A7B90A" w14:textId="5E8C34CA" w:rsidR="00434A92" w:rsidRDefault="00434A92" w:rsidP="00792C14">
      <w:r>
        <w:rPr>
          <w:rFonts w:hint="eastAsia"/>
        </w:rPr>
        <w:t xml:space="preserve">이 데이터를 </w:t>
      </w:r>
      <w:r w:rsidRPr="005470D4">
        <w:rPr>
          <w:b/>
          <w:u w:val="single"/>
        </w:rPr>
        <w:t>request parameter</w:t>
      </w:r>
      <w:r>
        <w:rPr>
          <w:rFonts w:hint="eastAsia"/>
        </w:rPr>
        <w:t>라고 부른다.</w:t>
      </w:r>
    </w:p>
    <w:p w14:paraId="4DF5F329" w14:textId="716D881E" w:rsidR="00434A92" w:rsidRDefault="00434A92" w:rsidP="00792C14">
      <w:r>
        <w:rPr>
          <w:rFonts w:hint="eastAsia"/>
        </w:rPr>
        <w:t>C언어 함수를 호출할 때</w:t>
      </w:r>
      <w:r>
        <w:t xml:space="preserve">, </w:t>
      </w:r>
      <w:r>
        <w:rPr>
          <w:rFonts w:hint="eastAsia"/>
        </w:rPr>
        <w:t>호출되는 함수 이름 뒤에 함수 파라미터도 전달하듯이,</w:t>
      </w:r>
      <w:r>
        <w:t xml:space="preserve"> </w:t>
      </w:r>
    </w:p>
    <w:p w14:paraId="6D1876A3" w14:textId="742CCD6E" w:rsidR="00434A92" w:rsidRDefault="00434A92" w:rsidP="00792C14">
      <w:r>
        <w:rPr>
          <w:rFonts w:hint="eastAsia"/>
        </w:rPr>
        <w:t xml:space="preserve">웹서버의 </w:t>
      </w:r>
      <w:r>
        <w:t xml:space="preserve">JSP </w:t>
      </w:r>
      <w:r>
        <w:rPr>
          <w:rFonts w:hint="eastAsia"/>
        </w:rPr>
        <w:t>파일의 실행을 요청할 때,</w:t>
      </w:r>
      <w:r>
        <w:t xml:space="preserve"> </w:t>
      </w:r>
      <w:r>
        <w:rPr>
          <w:rFonts w:hint="eastAsia"/>
        </w:rPr>
        <w:t xml:space="preserve">요청되는 </w:t>
      </w:r>
      <w:r>
        <w:t xml:space="preserve">JSP </w:t>
      </w:r>
      <w:r>
        <w:rPr>
          <w:rFonts w:hint="eastAsia"/>
        </w:rPr>
        <w:t xml:space="preserve">파일의 </w:t>
      </w:r>
      <w:r>
        <w:t>URL</w:t>
      </w:r>
      <w:r>
        <w:rPr>
          <w:rFonts w:hint="eastAsia"/>
        </w:rPr>
        <w:t xml:space="preserve">과 같이 </w:t>
      </w:r>
      <w:r>
        <w:t>request parameter</w:t>
      </w:r>
      <w:r>
        <w:rPr>
          <w:rFonts w:hint="eastAsia"/>
        </w:rPr>
        <w:t>도 전달된다.</w:t>
      </w:r>
    </w:p>
    <w:p w14:paraId="57F73F9F" w14:textId="77777777" w:rsidR="006B643A" w:rsidRPr="006F6997" w:rsidRDefault="006B643A" w:rsidP="00792C14"/>
    <w:p w14:paraId="494FEEE6" w14:textId="77777777" w:rsidR="00434A92" w:rsidRDefault="00434A92" w:rsidP="00792C14">
      <w:r>
        <w:t>action="text1action.jsp"</w:t>
      </w:r>
    </w:p>
    <w:p w14:paraId="57F73FA0" w14:textId="3E4FA2AC" w:rsidR="006B643A" w:rsidRDefault="00434A92" w:rsidP="00792C14">
      <w:r>
        <w:t xml:space="preserve">action </w:t>
      </w:r>
      <w:r>
        <w:rPr>
          <w:rFonts w:hint="eastAsia"/>
        </w:rPr>
        <w:t>애트리뷰트값</w:t>
      </w:r>
      <w:r w:rsidR="006F6997">
        <w:rPr>
          <w:rFonts w:hint="eastAsia"/>
        </w:rPr>
        <w:t xml:space="preserve">은 </w:t>
      </w:r>
      <w:r>
        <w:t>URL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그런데</w:t>
      </w:r>
      <w:r w:rsidR="006B643A">
        <w:t xml:space="preserve"> </w:t>
      </w:r>
      <w:r w:rsidR="005470D4">
        <w:t xml:space="preserve">"text1action.jsp" </w:t>
      </w:r>
      <w:r w:rsidR="006B643A">
        <w:rPr>
          <w:rFonts w:hint="eastAsia"/>
        </w:rPr>
        <w:t xml:space="preserve">파일명만 적었으므로 </w:t>
      </w:r>
      <w:r w:rsidR="006B643A" w:rsidRPr="005470D4">
        <w:rPr>
          <w:rFonts w:hint="eastAsia"/>
          <w:b/>
          <w:u w:val="single"/>
        </w:rPr>
        <w:t xml:space="preserve">상대경로 </w:t>
      </w:r>
      <w:r w:rsidR="006B643A" w:rsidRPr="005470D4">
        <w:rPr>
          <w:b/>
          <w:u w:val="single"/>
        </w:rPr>
        <w:t>URL</w:t>
      </w:r>
      <w:r w:rsidR="006B643A">
        <w:t xml:space="preserve"> </w:t>
      </w:r>
      <w:r w:rsidR="006B643A">
        <w:rPr>
          <w:rFonts w:hint="eastAsia"/>
        </w:rPr>
        <w:t>이다.</w:t>
      </w:r>
    </w:p>
    <w:p w14:paraId="57F73FA1" w14:textId="77777777" w:rsidR="006B643A" w:rsidRDefault="006B643A" w:rsidP="00792C14">
      <w:r>
        <w:rPr>
          <w:rFonts w:hint="eastAsia"/>
        </w:rPr>
        <w:t xml:space="preserve">상대경로 </w:t>
      </w:r>
      <w:r>
        <w:t>URL</w:t>
      </w:r>
      <w:r>
        <w:rPr>
          <w:rFonts w:hint="eastAsia"/>
        </w:rPr>
        <w:t xml:space="preserve">은 </w:t>
      </w:r>
      <w:r w:rsidR="001D2A92">
        <w:rPr>
          <w:rFonts w:hint="eastAsia"/>
        </w:rPr>
        <w:t xml:space="preserve">현재 웹브라우저의 주소창에 표시된 현재 </w:t>
      </w:r>
      <w:r>
        <w:t>URL</w:t>
      </w:r>
      <w:r>
        <w:rPr>
          <w:rFonts w:hint="eastAsia"/>
        </w:rPr>
        <w:t xml:space="preserve">과 조합되어 </w:t>
      </w:r>
      <w:r w:rsidRPr="005470D4">
        <w:rPr>
          <w:rFonts w:hint="eastAsia"/>
          <w:b/>
          <w:u w:val="single"/>
        </w:rPr>
        <w:t xml:space="preserve">절대경로 </w:t>
      </w:r>
      <w:r w:rsidRPr="005470D4">
        <w:rPr>
          <w:b/>
          <w:u w:val="single"/>
        </w:rPr>
        <w:t>URL</w:t>
      </w:r>
      <w:r>
        <w:rPr>
          <w:rFonts w:hint="eastAsia"/>
        </w:rPr>
        <w:t>이 된다.</w:t>
      </w:r>
    </w:p>
    <w:p w14:paraId="57F73FA2" w14:textId="77777777" w:rsidR="00D92D35" w:rsidRDefault="006B643A" w:rsidP="00792C14">
      <w:r>
        <w:rPr>
          <w:rFonts w:hint="eastAsia"/>
        </w:rPr>
        <w:t xml:space="preserve">현재 웹브라우저의 주소창에 표시된 현재 </w:t>
      </w:r>
      <w:r>
        <w:t>URL</w:t>
      </w:r>
      <w:r>
        <w:rPr>
          <w:rFonts w:hint="eastAsia"/>
        </w:rPr>
        <w:t xml:space="preserve">이 </w:t>
      </w:r>
      <w:r w:rsidRPr="00D92D35">
        <w:t>http://localhost:8080/lecture1/form01/text1.jsp</w:t>
      </w:r>
      <w:r>
        <w:t xml:space="preserve"> </w:t>
      </w:r>
      <w:r>
        <w:rPr>
          <w:rFonts w:hint="eastAsia"/>
        </w:rPr>
        <w:t>이므로,</w:t>
      </w:r>
    </w:p>
    <w:p w14:paraId="57F73FA3" w14:textId="78625D99" w:rsidR="006B643A" w:rsidRDefault="006B643A" w:rsidP="00792C14">
      <w:r>
        <w:rPr>
          <w:rFonts w:hint="eastAsia"/>
        </w:rPr>
        <w:t xml:space="preserve">이것과 </w:t>
      </w:r>
      <w:r>
        <w:t xml:space="preserve">text1action.jsp </w:t>
      </w:r>
      <w:r>
        <w:rPr>
          <w:rFonts w:hint="eastAsia"/>
        </w:rPr>
        <w:t xml:space="preserve">상대경로를 조합하면 </w:t>
      </w:r>
      <w:r w:rsidRPr="00D92D35">
        <w:t>http://localhos</w:t>
      </w:r>
      <w:r>
        <w:t xml:space="preserve">t:8080/lecture1/form01/text1action.jsp </w:t>
      </w:r>
      <w:r>
        <w:rPr>
          <w:rFonts w:hint="eastAsia"/>
        </w:rPr>
        <w:t>가 된다.</w:t>
      </w:r>
    </w:p>
    <w:p w14:paraId="57F73FA4" w14:textId="77777777" w:rsidR="006B643A" w:rsidRDefault="006B643A" w:rsidP="00792C14"/>
    <w:p w14:paraId="57F73FA5" w14:textId="77777777" w:rsidR="006B643A" w:rsidRDefault="006B643A" w:rsidP="00792C14">
      <w:r>
        <w:rPr>
          <w:rFonts w:hint="eastAsia"/>
        </w:rPr>
        <w:t xml:space="preserve">즉 위 </w:t>
      </w:r>
      <w:r w:rsidR="00B247D5">
        <w:rPr>
          <w:rFonts w:hint="eastAsia"/>
        </w:rPr>
        <w:t>입력</w:t>
      </w:r>
      <w:r>
        <w:rPr>
          <w:rFonts w:hint="eastAsia"/>
        </w:rPr>
        <w:t xml:space="preserve">폼에서 입력을 마치고 </w:t>
      </w:r>
      <w:r>
        <w:t>[</w:t>
      </w:r>
      <w:r>
        <w:rPr>
          <w:rFonts w:hint="eastAsia"/>
        </w:rPr>
        <w:t>확인]</w:t>
      </w:r>
      <w:r>
        <w:t xml:space="preserve"> </w:t>
      </w:r>
      <w:r>
        <w:rPr>
          <w:rFonts w:hint="eastAsia"/>
        </w:rPr>
        <w:t>버튼을 클릭하면,</w:t>
      </w:r>
    </w:p>
    <w:p w14:paraId="57F73FA6" w14:textId="77777777" w:rsidR="006B643A" w:rsidRDefault="006B643A" w:rsidP="00792C14">
      <w:r>
        <w:rPr>
          <w:rFonts w:hint="eastAsia"/>
        </w:rPr>
        <w:t xml:space="preserve">상대경로 URL로 </w:t>
      </w:r>
      <w:r w:rsidR="00B247D5">
        <w:rPr>
          <w:rFonts w:hint="eastAsia"/>
        </w:rPr>
        <w:t xml:space="preserve">간단하게 </w:t>
      </w:r>
      <w:r>
        <w:rPr>
          <w:rFonts w:hint="eastAsia"/>
        </w:rPr>
        <w:t xml:space="preserve">적자면 </w:t>
      </w:r>
      <w:r>
        <w:t xml:space="preserve">text1action.jsp </w:t>
      </w:r>
      <w:r>
        <w:rPr>
          <w:rFonts w:hint="eastAsia"/>
        </w:rPr>
        <w:t>이고,</w:t>
      </w:r>
    </w:p>
    <w:p w14:paraId="57F73FA7" w14:textId="77777777" w:rsidR="006B643A" w:rsidRDefault="006B643A" w:rsidP="00792C14">
      <w:r>
        <w:rPr>
          <w:rFonts w:hint="eastAsia"/>
        </w:rPr>
        <w:t xml:space="preserve">생략하지 않고 절대경로 URL로 다 적으면 </w:t>
      </w:r>
      <w:r w:rsidRPr="00D92D35">
        <w:t>http://localhos</w:t>
      </w:r>
      <w:r>
        <w:t xml:space="preserve">t:8080/lecture1/form01/text1action.jsp </w:t>
      </w:r>
      <w:r>
        <w:rPr>
          <w:rFonts w:hint="eastAsia"/>
        </w:rPr>
        <w:t xml:space="preserve">인 </w:t>
      </w:r>
      <w:r>
        <w:t>URL</w:t>
      </w:r>
      <w:r>
        <w:rPr>
          <w:rFonts w:hint="eastAsia"/>
        </w:rPr>
        <w:t>을</w:t>
      </w:r>
    </w:p>
    <w:p w14:paraId="57F73FA8" w14:textId="77777777" w:rsidR="006B643A" w:rsidRDefault="006B643A" w:rsidP="00792C14">
      <w:r>
        <w:rPr>
          <w:rFonts w:hint="eastAsia"/>
        </w:rPr>
        <w:t>웹서버에 요청하게 된다.</w:t>
      </w:r>
      <w:r>
        <w:t xml:space="preserve"> </w:t>
      </w:r>
      <w:r>
        <w:rPr>
          <w:rFonts w:hint="eastAsia"/>
        </w:rPr>
        <w:t xml:space="preserve">폼에 입력된 데이터도 이 요청에 </w:t>
      </w:r>
      <w:r w:rsidR="007A6E32">
        <w:rPr>
          <w:rFonts w:hint="eastAsia"/>
        </w:rPr>
        <w:t xml:space="preserve">같이 </w:t>
      </w:r>
      <w:r>
        <w:rPr>
          <w:rFonts w:hint="eastAsia"/>
        </w:rPr>
        <w:t>담겨</w:t>
      </w:r>
      <w:r w:rsidR="004A3F8C">
        <w:rPr>
          <w:rFonts w:hint="eastAsia"/>
        </w:rPr>
        <w:t>져</w:t>
      </w:r>
      <w:r>
        <w:rPr>
          <w:rFonts w:hint="eastAsia"/>
        </w:rPr>
        <w:t xml:space="preserve"> 웹서버에 전송된다.</w:t>
      </w:r>
    </w:p>
    <w:p w14:paraId="57F73FA9" w14:textId="00B0E25C" w:rsidR="006B643A" w:rsidRDefault="001D2A92" w:rsidP="00792C14">
      <w:r>
        <w:rPr>
          <w:rFonts w:hint="eastAsia"/>
        </w:rPr>
        <w:t xml:space="preserve">요청된 </w:t>
      </w:r>
      <w:r w:rsidR="006B643A" w:rsidRPr="00D92D35">
        <w:t>http://localhos</w:t>
      </w:r>
      <w:r w:rsidR="006B643A">
        <w:t>t:8080/</w:t>
      </w:r>
      <w:r w:rsidR="007A6E32">
        <w:t>lecture1/form01/text1action.jsp</w:t>
      </w:r>
      <w:r w:rsidR="004A3F8C">
        <w:rPr>
          <w:rFonts w:hint="eastAsia"/>
        </w:rPr>
        <w:t>가 웹서버에서 실행될 때,</w:t>
      </w:r>
      <w:r w:rsidR="006B643A">
        <w:rPr>
          <w:rFonts w:hint="eastAsia"/>
        </w:rPr>
        <w:t xml:space="preserve"> 전송받은 </w:t>
      </w:r>
      <w:r w:rsidR="00434A92">
        <w:rPr>
          <w:rFonts w:hint="eastAsia"/>
        </w:rPr>
        <w:t>데이터(</w:t>
      </w:r>
      <w:r w:rsidR="00434A92">
        <w:t>request parameter)</w:t>
      </w:r>
      <w:r w:rsidR="006B643A">
        <w:rPr>
          <w:rFonts w:hint="eastAsia"/>
        </w:rPr>
        <w:t>를 꺼내서 처리해야 한다.</w:t>
      </w:r>
    </w:p>
    <w:p w14:paraId="57F73FAA" w14:textId="77777777" w:rsidR="006B643A" w:rsidRDefault="006B643A" w:rsidP="00792C14"/>
    <w:p w14:paraId="57F73FAB" w14:textId="2D2AB58B" w:rsidR="001D2A92" w:rsidRDefault="001D2A92" w:rsidP="00792C14">
      <w:r>
        <w:t>(</w:t>
      </w:r>
      <w:r>
        <w:rPr>
          <w:rFonts w:hint="eastAsia"/>
        </w:rPr>
        <w:t>줄1</w:t>
      </w:r>
      <w:r w:rsidR="00A7449B">
        <w:t>7</w:t>
      </w:r>
      <w:r>
        <w:t>) method="post"</w:t>
      </w:r>
    </w:p>
    <w:p w14:paraId="548D1A73" w14:textId="77777777" w:rsidR="00F429D6" w:rsidRDefault="00E33D62" w:rsidP="00792C14">
      <w:r>
        <w:rPr>
          <w:rFonts w:hint="eastAsia"/>
        </w:rPr>
        <w:t xml:space="preserve">form 태그 내부의 </w:t>
      </w:r>
      <w:r w:rsidR="00F429D6">
        <w:t xml:space="preserve">submit </w:t>
      </w:r>
      <w:r>
        <w:rPr>
          <w:rFonts w:hint="eastAsia"/>
        </w:rPr>
        <w:t xml:space="preserve">버튼이 클릭되어 </w:t>
      </w:r>
      <w:r w:rsidR="001D2A92">
        <w:rPr>
          <w:rFonts w:hint="eastAsia"/>
        </w:rPr>
        <w:t xml:space="preserve">웹브라우저가 웹서버에 </w:t>
      </w:r>
      <w:r w:rsidR="001D2A92">
        <w:t>URL</w:t>
      </w:r>
      <w:r w:rsidR="001D2A92">
        <w:rPr>
          <w:rFonts w:hint="eastAsia"/>
        </w:rPr>
        <w:t>을 요청할 때</w:t>
      </w:r>
      <w:r>
        <w:rPr>
          <w:rFonts w:hint="eastAsia"/>
        </w:rPr>
        <w:t xml:space="preserve">, </w:t>
      </w:r>
    </w:p>
    <w:p w14:paraId="2CD0B837" w14:textId="47CC0908" w:rsidR="00CD11AA" w:rsidRDefault="00E33D62" w:rsidP="00792C14">
      <w:r>
        <w:rPr>
          <w:rFonts w:hint="eastAsia"/>
        </w:rPr>
        <w:t>요청 방식</w:t>
      </w:r>
      <w:r w:rsidR="00F429D6">
        <w:rPr>
          <w:rFonts w:hint="eastAsia"/>
        </w:rPr>
        <w:t>은</w:t>
      </w:r>
      <w:r>
        <w:rPr>
          <w:rFonts w:hint="eastAsia"/>
        </w:rPr>
        <w:t xml:space="preserve"> </w:t>
      </w:r>
      <w:r w:rsidR="001D2A92">
        <w:t>method="post"</w:t>
      </w:r>
      <w:r w:rsidR="007A6E32">
        <w:t xml:space="preserve"> </w:t>
      </w:r>
      <w:r w:rsidR="007A6E32">
        <w:rPr>
          <w:rFonts w:hint="eastAsia"/>
        </w:rPr>
        <w:t>방식과</w:t>
      </w:r>
      <w:r w:rsidR="001D2A92">
        <w:t xml:space="preserve"> method="get" </w:t>
      </w:r>
      <w:r w:rsidR="007A6E32">
        <w:rPr>
          <w:rFonts w:hint="eastAsia"/>
        </w:rPr>
        <w:t>방식이 있다.</w:t>
      </w:r>
      <w:r>
        <w:rPr>
          <w:rFonts w:hint="eastAsia"/>
        </w:rPr>
        <w:t xml:space="preserve"> </w:t>
      </w:r>
    </w:p>
    <w:p w14:paraId="57F73FAC" w14:textId="733777DE" w:rsidR="001D2A92" w:rsidRDefault="00E33D62" w:rsidP="00792C14">
      <w:r>
        <w:t>"</w:t>
      </w:r>
      <w:r>
        <w:rPr>
          <w:rFonts w:hint="eastAsia"/>
        </w:rPr>
        <w:t>POST</w:t>
      </w:r>
      <w:r>
        <w:t>"</w:t>
      </w:r>
      <w:r w:rsidR="001D2A92">
        <w:rPr>
          <w:rFonts w:hint="eastAsia"/>
        </w:rPr>
        <w:t xml:space="preserve">, </w:t>
      </w:r>
      <w:r>
        <w:t>"GET"</w:t>
      </w:r>
      <w:r>
        <w:rPr>
          <w:rFonts w:hint="eastAsia"/>
        </w:rPr>
        <w:t>에</w:t>
      </w:r>
      <w:r w:rsidR="001D2A92">
        <w:rPr>
          <w:rFonts w:hint="eastAsia"/>
        </w:rPr>
        <w:t>서 대소문자는 중요하지 않다.</w:t>
      </w:r>
    </w:p>
    <w:p w14:paraId="31FE633B" w14:textId="77777777" w:rsidR="00F429D6" w:rsidRDefault="00F429D6" w:rsidP="00792C14"/>
    <w:p w14:paraId="57F73FAD" w14:textId="76DCE120" w:rsidR="00E33D62" w:rsidRDefault="00E33D62" w:rsidP="00792C14">
      <w:r>
        <w:t xml:space="preserve">form </w:t>
      </w:r>
      <w:r>
        <w:rPr>
          <w:rFonts w:hint="eastAsia"/>
        </w:rPr>
        <w:t xml:space="preserve">태그 내부의 버튼이 클릭되어 </w:t>
      </w:r>
      <w:r w:rsidR="00F429D6">
        <w:rPr>
          <w:rFonts w:hint="eastAsia"/>
        </w:rPr>
        <w:t xml:space="preserve">서버를 </w:t>
      </w:r>
      <w:r>
        <w:rPr>
          <w:rFonts w:hint="eastAsia"/>
        </w:rPr>
        <w:t>요청하는 경우가 아닌</w:t>
      </w:r>
      <w:r w:rsidR="00F429D6">
        <w:rPr>
          <w:rFonts w:hint="eastAsia"/>
        </w:rPr>
        <w:t>,</w:t>
      </w:r>
      <w:r w:rsidR="00CD11AA">
        <w:rPr>
          <w:rFonts w:hint="eastAsia"/>
        </w:rPr>
        <w:t xml:space="preserve"> 다른 형태의 요청은</w:t>
      </w:r>
      <w:r>
        <w:rPr>
          <w:rFonts w:hint="eastAsia"/>
        </w:rPr>
        <w:t xml:space="preserve"> 전부 </w:t>
      </w:r>
      <w:r>
        <w:t xml:space="preserve">GET </w:t>
      </w:r>
      <w:r>
        <w:rPr>
          <w:rFonts w:hint="eastAsia"/>
        </w:rPr>
        <w:t>방식이다.</w:t>
      </w:r>
    </w:p>
    <w:p w14:paraId="68F04370" w14:textId="7FE95906" w:rsidR="00CD11AA" w:rsidRDefault="00CD11AA" w:rsidP="00792C14">
      <w:r>
        <w:rPr>
          <w:rFonts w:hint="eastAsia"/>
        </w:rPr>
        <w:t xml:space="preserve">즉 웹브라우저 주소창에 </w:t>
      </w:r>
      <w:r>
        <w:t>URL</w:t>
      </w:r>
      <w:r>
        <w:rPr>
          <w:rFonts w:hint="eastAsia"/>
        </w:rPr>
        <w:t>을 직접 입력하여 요청할 때,</w:t>
      </w:r>
    </w:p>
    <w:p w14:paraId="6280BD41" w14:textId="65489FC4" w:rsidR="00CD11AA" w:rsidRDefault="00CD11AA" w:rsidP="00792C14">
      <w:r>
        <w:rPr>
          <w:rFonts w:hint="eastAsia"/>
        </w:rPr>
        <w:t xml:space="preserve">웹페이지의 링크를 클릭하여 요청할 때 등등은 </w:t>
      </w:r>
      <w:r w:rsidRPr="00F429D6">
        <w:rPr>
          <w:b/>
          <w:u w:val="single"/>
        </w:rPr>
        <w:t xml:space="preserve">GET </w:t>
      </w:r>
      <w:r w:rsidRPr="00F429D6">
        <w:rPr>
          <w:rFonts w:hint="eastAsia"/>
          <w:b/>
          <w:u w:val="single"/>
        </w:rPr>
        <w:t>방식 요청</w:t>
      </w:r>
      <w:r>
        <w:rPr>
          <w:rFonts w:hint="eastAsia"/>
        </w:rPr>
        <w:t>이다.</w:t>
      </w:r>
    </w:p>
    <w:p w14:paraId="4DC04CA1" w14:textId="77777777" w:rsidR="00CD11AA" w:rsidRDefault="00CD11AA" w:rsidP="00792C14"/>
    <w:p w14:paraId="6B662EA7" w14:textId="77777777" w:rsidR="00F429D6" w:rsidRDefault="00E33D62" w:rsidP="00792C14">
      <w:r>
        <w:lastRenderedPageBreak/>
        <w:t xml:space="preserve">form </w:t>
      </w:r>
      <w:r>
        <w:rPr>
          <w:rFonts w:hint="eastAsia"/>
        </w:rPr>
        <w:t>태그 내부의 버튼이 클릭되어 요청하는 경우에</w:t>
      </w:r>
      <w:r w:rsidR="00F429D6">
        <w:rPr>
          <w:rFonts w:hint="eastAsia"/>
        </w:rPr>
        <w:t xml:space="preserve"> 요청방식은</w:t>
      </w:r>
      <w:r>
        <w:rPr>
          <w:rFonts w:hint="eastAsia"/>
        </w:rPr>
        <w:t xml:space="preserve"> </w:t>
      </w:r>
    </w:p>
    <w:p w14:paraId="57F73FAE" w14:textId="2B2CA943" w:rsidR="007A6E32" w:rsidRDefault="00E33D62" w:rsidP="00792C14">
      <w:r>
        <w:t xml:space="preserve">form </w:t>
      </w:r>
      <w:r>
        <w:rPr>
          <w:rFonts w:hint="eastAsia"/>
        </w:rPr>
        <w:t xml:space="preserve">태그의 </w:t>
      </w:r>
      <w:r>
        <w:t xml:space="preserve">method </w:t>
      </w:r>
      <w:r w:rsidR="00434A92">
        <w:rPr>
          <w:rFonts w:hint="eastAsia"/>
        </w:rPr>
        <w:t>애트리뷰트</w:t>
      </w:r>
      <w:r>
        <w:rPr>
          <w:rFonts w:hint="eastAsia"/>
        </w:rPr>
        <w:t>값으로 결정된다.</w:t>
      </w:r>
    </w:p>
    <w:p w14:paraId="57F73FAF" w14:textId="656383A1" w:rsidR="00E33D62" w:rsidRDefault="00E33D62" w:rsidP="00792C14">
      <w:r>
        <w:t xml:space="preserve">method </w:t>
      </w:r>
      <w:r w:rsidR="00434A92">
        <w:rPr>
          <w:rFonts w:hint="eastAsia"/>
        </w:rPr>
        <w:t>애트리뷰트</w:t>
      </w:r>
      <w:r>
        <w:rPr>
          <w:rFonts w:hint="eastAsia"/>
        </w:rPr>
        <w:t>값을 생략하면 디폴트</w:t>
      </w:r>
      <w:r w:rsidR="00F429D6">
        <w:rPr>
          <w:rFonts w:hint="eastAsia"/>
        </w:rPr>
        <w:t xml:space="preserve"> 요청 방식은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방식</w:t>
      </w:r>
      <w:r w:rsidR="00F429D6">
        <w:rPr>
          <w:rFonts w:hint="eastAsia"/>
        </w:rPr>
        <w:t xml:space="preserve"> 요청</w:t>
      </w:r>
      <w:r>
        <w:rPr>
          <w:rFonts w:hint="eastAsia"/>
        </w:rPr>
        <w:t>이다.</w:t>
      </w:r>
    </w:p>
    <w:p w14:paraId="3926B8A7" w14:textId="77777777" w:rsidR="00F429D6" w:rsidRDefault="00F429D6" w:rsidP="00792C14"/>
    <w:p w14:paraId="38CB8013" w14:textId="77777777" w:rsidR="00F429D6" w:rsidRDefault="00E33D62" w:rsidP="00792C14">
      <w:r>
        <w:rPr>
          <w:rFonts w:hint="eastAsia"/>
        </w:rPr>
        <w:t xml:space="preserve">즉 </w:t>
      </w:r>
      <w:r>
        <w:t>method="POST"</w:t>
      </w:r>
      <w:r>
        <w:rPr>
          <w:rFonts w:hint="eastAsia"/>
        </w:rPr>
        <w:t xml:space="preserve"> </w:t>
      </w:r>
      <w:r w:rsidR="00F429D6">
        <w:rPr>
          <w:rFonts w:hint="eastAsia"/>
        </w:rPr>
        <w:t xml:space="preserve">인 </w:t>
      </w:r>
      <w:r>
        <w:t xml:space="preserve">form </w:t>
      </w:r>
      <w:r>
        <w:rPr>
          <w:rFonts w:hint="eastAsia"/>
        </w:rPr>
        <w:t>태그 내부의 버튼이 클릭</w:t>
      </w:r>
      <w:r w:rsidR="00F429D6">
        <w:rPr>
          <w:rFonts w:hint="eastAsia"/>
        </w:rPr>
        <w:t>된 경우에만</w:t>
      </w:r>
      <w:r>
        <w:rPr>
          <w:rFonts w:hint="eastAsia"/>
        </w:rPr>
        <w:t xml:space="preserve"> </w:t>
      </w:r>
      <w:r w:rsidRPr="00F429D6">
        <w:rPr>
          <w:b/>
          <w:u w:val="single"/>
        </w:rPr>
        <w:t xml:space="preserve">POST </w:t>
      </w:r>
      <w:r w:rsidRPr="00F429D6">
        <w:rPr>
          <w:rFonts w:hint="eastAsia"/>
          <w:b/>
          <w:u w:val="single"/>
        </w:rPr>
        <w:t>방식</w:t>
      </w:r>
      <w:r w:rsidR="00F429D6" w:rsidRPr="00F429D6">
        <w:rPr>
          <w:rFonts w:hint="eastAsia"/>
          <w:b/>
          <w:u w:val="single"/>
        </w:rPr>
        <w:t xml:space="preserve"> 요청</w:t>
      </w:r>
      <w:r>
        <w:rPr>
          <w:rFonts w:hint="eastAsia"/>
        </w:rPr>
        <w:t>이고,</w:t>
      </w:r>
      <w:r>
        <w:t xml:space="preserve"> </w:t>
      </w:r>
    </w:p>
    <w:p w14:paraId="57F73FB0" w14:textId="4B824146" w:rsidR="00E33D62" w:rsidRPr="00E33D62" w:rsidRDefault="00E33D62" w:rsidP="00792C14">
      <w:r>
        <w:rPr>
          <w:rFonts w:hint="eastAsia"/>
        </w:rPr>
        <w:t xml:space="preserve">그 외의 경우는 전부 </w:t>
      </w:r>
      <w:r w:rsidRPr="00F429D6">
        <w:rPr>
          <w:b/>
          <w:u w:val="single"/>
        </w:rPr>
        <w:t xml:space="preserve">GET </w:t>
      </w:r>
      <w:r w:rsidRPr="00F429D6">
        <w:rPr>
          <w:rFonts w:hint="eastAsia"/>
          <w:b/>
          <w:u w:val="single"/>
        </w:rPr>
        <w:t>방식</w:t>
      </w:r>
      <w:r w:rsidR="00F429D6" w:rsidRPr="00F429D6">
        <w:rPr>
          <w:rFonts w:hint="eastAsia"/>
          <w:b/>
          <w:u w:val="single"/>
        </w:rPr>
        <w:t xml:space="preserve"> 요청</w:t>
      </w:r>
      <w:r>
        <w:rPr>
          <w:rFonts w:hint="eastAsia"/>
        </w:rPr>
        <w:t>이다.</w:t>
      </w:r>
    </w:p>
    <w:p w14:paraId="57F73FB1" w14:textId="77777777" w:rsidR="00E33D62" w:rsidRDefault="00E33D62" w:rsidP="00792C14"/>
    <w:p w14:paraId="57F73FB2" w14:textId="6DB65150" w:rsidR="00E33D62" w:rsidRDefault="00E33D62" w:rsidP="00792C14">
      <w:r>
        <w:rPr>
          <w:rFonts w:hint="eastAsia"/>
        </w:rPr>
        <w:t xml:space="preserve">웹브라우저가 웹서버에 </w:t>
      </w:r>
      <w:r>
        <w:t>URL</w:t>
      </w:r>
      <w:r>
        <w:rPr>
          <w:rFonts w:hint="eastAsia"/>
        </w:rPr>
        <w:t>을 요청할 때,</w:t>
      </w:r>
      <w:r>
        <w:t xml:space="preserve"> </w:t>
      </w:r>
      <w:r>
        <w:rPr>
          <w:rFonts w:hint="eastAsia"/>
        </w:rPr>
        <w:t xml:space="preserve">그 요청에 </w:t>
      </w:r>
      <w:r w:rsidR="00F429D6">
        <w:t>request parameter</w:t>
      </w:r>
      <w:r w:rsidR="00F429D6">
        <w:rPr>
          <w:rFonts w:hint="eastAsia"/>
        </w:rPr>
        <w:t xml:space="preserve">도 </w:t>
      </w:r>
      <w:r>
        <w:rPr>
          <w:rFonts w:hint="eastAsia"/>
        </w:rPr>
        <w:t>같이 담아 보내기도 한다.</w:t>
      </w:r>
      <w:r>
        <w:t xml:space="preserve"> </w:t>
      </w:r>
    </w:p>
    <w:p w14:paraId="57F73FB4" w14:textId="07885525" w:rsidR="001D2A92" w:rsidRDefault="001D2A92" w:rsidP="00792C14">
      <w:r>
        <w:t xml:space="preserve">GET </w:t>
      </w:r>
      <w:r>
        <w:rPr>
          <w:rFonts w:hint="eastAsia"/>
        </w:rPr>
        <w:t>방식</w:t>
      </w:r>
      <w:r w:rsidR="00F429D6">
        <w:rPr>
          <w:rFonts w:hint="eastAsia"/>
        </w:rPr>
        <w:t xml:space="preserve"> 요청은, </w:t>
      </w:r>
      <w:r w:rsidR="00F429D6">
        <w:t>request parameter</w:t>
      </w:r>
      <w:r w:rsidR="00F429D6">
        <w:rPr>
          <w:rFonts w:hint="eastAsia"/>
        </w:rPr>
        <w:t xml:space="preserve">를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 xml:space="preserve">에 붙여서 </w:t>
      </w:r>
      <w:r w:rsidR="00F429D6">
        <w:rPr>
          <w:rFonts w:hint="eastAsia"/>
        </w:rPr>
        <w:t>전송한다.</w:t>
      </w:r>
    </w:p>
    <w:p w14:paraId="57F73FB7" w14:textId="02C161D6" w:rsidR="009F2663" w:rsidRDefault="001D2A92" w:rsidP="00792C14">
      <w:r>
        <w:rPr>
          <w:rFonts w:hint="eastAsia"/>
        </w:rPr>
        <w:t>데이터의 사이즈가 크</w:t>
      </w:r>
      <w:r w:rsidR="00F429D6">
        <w:rPr>
          <w:rFonts w:hint="eastAsia"/>
        </w:rPr>
        <w:t>다면,</w:t>
      </w:r>
      <w:r w:rsidR="00F429D6">
        <w:t xml:space="preserve"> </w:t>
      </w:r>
      <w:r w:rsidR="00F741DC">
        <w:t>URL</w:t>
      </w:r>
      <w:r w:rsidR="00F741DC">
        <w:rPr>
          <w:rFonts w:hint="eastAsia"/>
        </w:rPr>
        <w:t xml:space="preserve">에 데이터를 붙여 보내는 </w:t>
      </w:r>
      <w:r w:rsidR="00F741DC">
        <w:t xml:space="preserve">GET </w:t>
      </w:r>
      <w:r w:rsidR="00F741DC">
        <w:rPr>
          <w:rFonts w:hint="eastAsia"/>
        </w:rPr>
        <w:t xml:space="preserve">방식보다 </w:t>
      </w:r>
      <w:r>
        <w:t xml:space="preserve">POST </w:t>
      </w:r>
      <w:r>
        <w:rPr>
          <w:rFonts w:hint="eastAsia"/>
        </w:rPr>
        <w:t>방식</w:t>
      </w:r>
      <w:r w:rsidR="00F741DC">
        <w:rPr>
          <w:rFonts w:hint="eastAsia"/>
        </w:rPr>
        <w:t xml:space="preserve">이 </w:t>
      </w:r>
      <w:r>
        <w:rPr>
          <w:rFonts w:hint="eastAsia"/>
        </w:rPr>
        <w:t>안전하다.</w:t>
      </w:r>
    </w:p>
    <w:p w14:paraId="4FD30DC2" w14:textId="06FA6B7E" w:rsidR="00F429D6" w:rsidRPr="00F429D6" w:rsidRDefault="00F429D6" w:rsidP="00792C14">
      <w:r>
        <w:rPr>
          <w:rFonts w:hint="eastAsia"/>
        </w:rPr>
        <w:t xml:space="preserve">입력 폼은 대부분 </w:t>
      </w:r>
      <w:r>
        <w:t xml:space="preserve">POST </w:t>
      </w:r>
      <w:r>
        <w:rPr>
          <w:rFonts w:hint="eastAsia"/>
        </w:rPr>
        <w:t>방식을 사용한다.</w:t>
      </w:r>
    </w:p>
    <w:p w14:paraId="57F73FB9" w14:textId="77777777" w:rsidR="001D2A92" w:rsidRPr="001646FE" w:rsidRDefault="001D2A92" w:rsidP="00792C14"/>
    <w:p w14:paraId="57F73FBA" w14:textId="104906C5" w:rsidR="001D2A92" w:rsidRDefault="00CD3B71" w:rsidP="00792C14">
      <w:r>
        <w:t>(</w:t>
      </w:r>
      <w:r>
        <w:rPr>
          <w:rFonts w:hint="eastAsia"/>
        </w:rPr>
        <w:t>줄2</w:t>
      </w:r>
      <w:r w:rsidR="00F429D6">
        <w:t>2</w:t>
      </w:r>
      <w:r>
        <w:t>) &lt;intput type="text" ... /&gt;</w:t>
      </w:r>
    </w:p>
    <w:p w14:paraId="37814DC2" w14:textId="77777777" w:rsidR="00FB2BCC" w:rsidRDefault="00CD3B71" w:rsidP="00792C14">
      <w:r>
        <w:rPr>
          <w:rFonts w:hint="eastAsia"/>
        </w:rPr>
        <w:t>문자열을 입력하기 위한 텍스트 박스</w:t>
      </w:r>
      <w:r w:rsidR="00FB2BCC">
        <w:rPr>
          <w:rFonts w:hint="eastAsia"/>
        </w:rPr>
        <w:t xml:space="preserve"> 태그이다.</w:t>
      </w:r>
    </w:p>
    <w:p w14:paraId="57F73FBC" w14:textId="1A70DDB2" w:rsidR="002243FC" w:rsidRDefault="00FB2BCC" w:rsidP="00043F46">
      <w:r>
        <w:t xml:space="preserve">submit </w:t>
      </w:r>
      <w:r w:rsidR="002243FC">
        <w:rPr>
          <w:rFonts w:hint="eastAsia"/>
        </w:rPr>
        <w:t>버튼이 클릭되어 웹서버에 요청이</w:t>
      </w:r>
      <w:r>
        <w:t xml:space="preserve"> </w:t>
      </w:r>
      <w:r>
        <w:rPr>
          <w:rFonts w:hint="eastAsia"/>
        </w:rPr>
        <w:t>전송될 때</w:t>
      </w:r>
      <w:r w:rsidR="002243FC">
        <w:rPr>
          <w:rFonts w:hint="eastAsia"/>
        </w:rPr>
        <w:t>,</w:t>
      </w:r>
      <w:r w:rsidR="002243FC">
        <w:t xml:space="preserve"> </w:t>
      </w:r>
    </w:p>
    <w:p w14:paraId="57F73FBD" w14:textId="63D4EC64" w:rsidR="00043F46" w:rsidRDefault="00043F46" w:rsidP="00043F46">
      <w:r>
        <w:rPr>
          <w:rFonts w:hint="eastAsia"/>
        </w:rPr>
        <w:t xml:space="preserve">이 텍스트 박스에 입력된 문자열도 그 요청에 같이 담겨져 웹서버에 </w:t>
      </w:r>
      <w:r w:rsidR="002243FC">
        <w:rPr>
          <w:rFonts w:hint="eastAsia"/>
        </w:rPr>
        <w:t>전송된다.</w:t>
      </w:r>
      <w:r w:rsidR="00FB2BCC">
        <w:t xml:space="preserve"> (request parameter)</w:t>
      </w:r>
    </w:p>
    <w:p w14:paraId="3E281E67" w14:textId="77777777" w:rsidR="00FB2BCC" w:rsidRDefault="00FB2BCC" w:rsidP="00043F46"/>
    <w:p w14:paraId="57F73FBE" w14:textId="742A4CFA" w:rsidR="009312BB" w:rsidRDefault="00043F46" w:rsidP="00043F46">
      <w:r>
        <w:rPr>
          <w:rFonts w:hint="eastAsia"/>
        </w:rPr>
        <w:t xml:space="preserve">이 요청에 의해서 웹서버에서 실행되는 </w:t>
      </w:r>
      <w:r>
        <w:t>text1action.jsp</w:t>
      </w:r>
      <w:r>
        <w:rPr>
          <w:rFonts w:hint="eastAsia"/>
        </w:rPr>
        <w:t>는</w:t>
      </w:r>
      <w:r w:rsidR="00FB2BCC">
        <w:t>,</w:t>
      </w:r>
      <w:r>
        <w:rPr>
          <w:rFonts w:hint="eastAsia"/>
        </w:rPr>
        <w:t xml:space="preserve"> 요청</w:t>
      </w:r>
      <w:r w:rsidR="00FB2BCC">
        <w:rPr>
          <w:rFonts w:hint="eastAsia"/>
        </w:rPr>
        <w:t xml:space="preserve">에 담겨 </w:t>
      </w:r>
      <w:r w:rsidR="009312BB">
        <w:rPr>
          <w:rFonts w:hint="eastAsia"/>
        </w:rPr>
        <w:t>전송된</w:t>
      </w:r>
      <w:r>
        <w:rPr>
          <w:rFonts w:hint="eastAsia"/>
        </w:rPr>
        <w:t xml:space="preserve"> </w:t>
      </w:r>
      <w:r w:rsidR="00FB2BCC">
        <w:rPr>
          <w:rFonts w:hint="eastAsia"/>
        </w:rPr>
        <w:t>r</w:t>
      </w:r>
      <w:r w:rsidR="00FB2BCC">
        <w:t>equest parameter</w:t>
      </w:r>
      <w:r>
        <w:rPr>
          <w:rFonts w:hint="eastAsia"/>
        </w:rPr>
        <w:t>를 꺼내서 처리해야 한다.</w:t>
      </w:r>
      <w:r w:rsidR="009312BB">
        <w:t xml:space="preserve"> </w:t>
      </w:r>
      <w:r w:rsidR="00FB2BCC">
        <w:t>request parameter</w:t>
      </w:r>
      <w:r w:rsidR="00FB2BCC">
        <w:rPr>
          <w:rFonts w:hint="eastAsia"/>
        </w:rPr>
        <w:t xml:space="preserve"> 각각을</w:t>
      </w:r>
      <w:r>
        <w:rPr>
          <w:rFonts w:hint="eastAsia"/>
        </w:rPr>
        <w:t xml:space="preserve"> 구별해서 꺼낼 수 있으려면</w:t>
      </w:r>
      <w:r w:rsidR="00FB2BCC">
        <w:rPr>
          <w:rFonts w:hint="eastAsia"/>
        </w:rPr>
        <w:t>,</w:t>
      </w:r>
      <w:r>
        <w:rPr>
          <w:rFonts w:hint="eastAsia"/>
        </w:rPr>
        <w:t xml:space="preserve"> 이름으로 구별</w:t>
      </w:r>
      <w:r w:rsidR="009312BB">
        <w:rPr>
          <w:rFonts w:hint="eastAsia"/>
        </w:rPr>
        <w:t>할 수 있어야 한다.</w:t>
      </w:r>
    </w:p>
    <w:p w14:paraId="57F73FBF" w14:textId="77777777" w:rsidR="00043F46" w:rsidRPr="00FB2BCC" w:rsidRDefault="00043F46" w:rsidP="00792C14"/>
    <w:p w14:paraId="57F73FC0" w14:textId="15FE455E" w:rsidR="00CD3B71" w:rsidRDefault="00CD3B71" w:rsidP="00792C14">
      <w:r>
        <w:t>(</w:t>
      </w:r>
      <w:r>
        <w:rPr>
          <w:rFonts w:hint="eastAsia"/>
        </w:rPr>
        <w:t>줄2</w:t>
      </w:r>
      <w:r w:rsidR="00FB2BCC">
        <w:t>2</w:t>
      </w:r>
      <w:r>
        <w:t>) name="param1"</w:t>
      </w:r>
    </w:p>
    <w:p w14:paraId="57F73FC1" w14:textId="303F8D3A" w:rsidR="00043F46" w:rsidRDefault="009312BB" w:rsidP="00792C14">
      <w:r>
        <w:rPr>
          <w:rFonts w:hint="eastAsia"/>
        </w:rPr>
        <w:t xml:space="preserve">입력폼의 </w:t>
      </w:r>
      <w:r w:rsidR="00043F46">
        <w:rPr>
          <w:rFonts w:hint="eastAsia"/>
        </w:rPr>
        <w:t>입력 태그들에 이름을 부여한다.</w:t>
      </w:r>
    </w:p>
    <w:p w14:paraId="57F73FC2" w14:textId="64E7E27A" w:rsidR="00043F46" w:rsidRDefault="00043F46" w:rsidP="00792C14">
      <w:r>
        <w:rPr>
          <w:rFonts w:hint="eastAsia"/>
        </w:rPr>
        <w:t xml:space="preserve">입력된 데이터가 요청에 담겨져 웹서버에 전송될 때 이 이름이 </w:t>
      </w:r>
      <w:r w:rsidR="00FB2BCC">
        <w:t>request parameter</w:t>
      </w:r>
      <w:r>
        <w:rPr>
          <w:rFonts w:hint="eastAsia"/>
        </w:rPr>
        <w:t xml:space="preserve">의 </w:t>
      </w:r>
      <w:r w:rsidR="009312BB">
        <w:rPr>
          <w:rFonts w:hint="eastAsia"/>
        </w:rPr>
        <w:t xml:space="preserve">이름이 </w:t>
      </w:r>
      <w:r>
        <w:rPr>
          <w:rFonts w:hint="eastAsia"/>
        </w:rPr>
        <w:t>된다.</w:t>
      </w:r>
    </w:p>
    <w:p w14:paraId="57F73FC3" w14:textId="42993ACC" w:rsidR="00043F46" w:rsidRDefault="00043F46" w:rsidP="00792C14">
      <w:r>
        <w:rPr>
          <w:rFonts w:hint="eastAsia"/>
        </w:rPr>
        <w:t xml:space="preserve">나중에 웹서버에서 이 </w:t>
      </w:r>
      <w:r w:rsidR="001646FE">
        <w:rPr>
          <w:rFonts w:hint="eastAsia"/>
        </w:rPr>
        <w:t>이름</w:t>
      </w:r>
      <w:r w:rsidR="00FB2BCC">
        <w:rPr>
          <w:rFonts w:hint="eastAsia"/>
        </w:rPr>
        <w:t xml:space="preserve">으로 </w:t>
      </w:r>
      <w:r w:rsidR="00FB2BCC">
        <w:t>request parameter</w:t>
      </w:r>
      <w:r>
        <w:rPr>
          <w:rFonts w:hint="eastAsia"/>
        </w:rPr>
        <w:t>를 꺼내게 된다.</w:t>
      </w:r>
    </w:p>
    <w:p w14:paraId="57F73FC4" w14:textId="77777777" w:rsidR="00043F46" w:rsidRPr="00FB2BCC" w:rsidRDefault="00043F46" w:rsidP="00792C14"/>
    <w:p w14:paraId="57F73FC5" w14:textId="4EA35FEE" w:rsidR="00043F46" w:rsidRDefault="00043F46" w:rsidP="00792C14">
      <w:r>
        <w:t>(</w:t>
      </w:r>
      <w:r>
        <w:rPr>
          <w:rFonts w:hint="eastAsia"/>
        </w:rPr>
        <w:t>줄2</w:t>
      </w:r>
      <w:r w:rsidR="00FB2BCC">
        <w:t>2</w:t>
      </w:r>
      <w:r>
        <w:t>) value="</w:t>
      </w:r>
      <w:r>
        <w:rPr>
          <w:rFonts w:hint="eastAsia"/>
        </w:rPr>
        <w:t>아무 것이나 입력하시오1</w:t>
      </w:r>
      <w:r>
        <w:t>"</w:t>
      </w:r>
    </w:p>
    <w:p w14:paraId="263146AD" w14:textId="77777777" w:rsidR="00FB2BCC" w:rsidRDefault="00043F46" w:rsidP="00792C14">
      <w:r>
        <w:rPr>
          <w:rFonts w:hint="eastAsia"/>
        </w:rPr>
        <w:t>텍스트 박스</w:t>
      </w:r>
      <w:r w:rsidR="00FB2BCC">
        <w:rPr>
          <w:rFonts w:hint="eastAsia"/>
        </w:rPr>
        <w:t>가</w:t>
      </w:r>
      <w:r>
        <w:rPr>
          <w:rFonts w:hint="eastAsia"/>
        </w:rPr>
        <w:t xml:space="preserve"> 웹브라우저에 그려질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value </w:t>
      </w:r>
      <w:r>
        <w:rPr>
          <w:rFonts w:hint="eastAsia"/>
        </w:rPr>
        <w:t>값이 미리 채워진 상태로 그려진다.</w:t>
      </w:r>
      <w:r w:rsidR="000C72AC">
        <w:t xml:space="preserve"> </w:t>
      </w:r>
    </w:p>
    <w:p w14:paraId="57F73FC8" w14:textId="496AF3E7" w:rsidR="001646FE" w:rsidRDefault="001646FE" w:rsidP="00792C14">
      <w:r>
        <w:rPr>
          <w:noProof/>
        </w:rPr>
        <w:drawing>
          <wp:inline distT="0" distB="0" distL="0" distR="0" wp14:anchorId="57F74B14" wp14:editId="57F74B15">
            <wp:extent cx="2209800" cy="390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3C3" w14:textId="77777777" w:rsidR="00887D19" w:rsidRDefault="00887D19" w:rsidP="00887D19">
      <w:r>
        <w:t xml:space="preserve">value </w:t>
      </w:r>
      <w:r>
        <w:rPr>
          <w:rFonts w:hint="eastAsia"/>
        </w:rPr>
        <w:t>값이 주어지지 않으면 비어있는 상태로 그려진다.</w:t>
      </w:r>
    </w:p>
    <w:p w14:paraId="271BCFD8" w14:textId="77777777" w:rsidR="00887D19" w:rsidRPr="00887D19" w:rsidRDefault="00887D19" w:rsidP="00792C14"/>
    <w:p w14:paraId="57F73FC9" w14:textId="77777777" w:rsidR="00043F46" w:rsidRPr="00EF0DBC" w:rsidRDefault="00043F46" w:rsidP="00792C14"/>
    <w:p w14:paraId="57F73FCA" w14:textId="77777777" w:rsidR="00043F46" w:rsidRDefault="00F23AEE" w:rsidP="00792C14">
      <w:r>
        <w:rPr>
          <w:rFonts w:hint="eastAsia"/>
        </w:rPr>
        <w:t>(줄3</w:t>
      </w:r>
      <w:r>
        <w:t>0) &lt;input type="submit" ... /&gt;</w:t>
      </w:r>
    </w:p>
    <w:p w14:paraId="3D91A7D2" w14:textId="14D9AD6B" w:rsidR="00CD11AA" w:rsidRDefault="00F23AEE" w:rsidP="00792C14">
      <w:r>
        <w:rPr>
          <w:rFonts w:hint="eastAsia"/>
        </w:rPr>
        <w:t>입력폼에 데이터를 입력하고 마지막으로 웹서버에 전송</w:t>
      </w:r>
      <w:r w:rsidR="00667426">
        <w:rPr>
          <w:rFonts w:hint="eastAsia"/>
        </w:rPr>
        <w:t>(submit)</w:t>
      </w:r>
      <w:r>
        <w:rPr>
          <w:rFonts w:hint="eastAsia"/>
        </w:rPr>
        <w:t>하기 위해 클릭하는 버튼</w:t>
      </w:r>
      <w:r w:rsidR="00667426">
        <w:rPr>
          <w:rFonts w:hint="eastAsia"/>
        </w:rPr>
        <w:t xml:space="preserve"> </w:t>
      </w:r>
      <w:r>
        <w:rPr>
          <w:rFonts w:hint="eastAsia"/>
        </w:rPr>
        <w:t>태그이다.</w:t>
      </w:r>
      <w:r w:rsidR="00667426">
        <w:t xml:space="preserve"> </w:t>
      </w:r>
    </w:p>
    <w:p w14:paraId="25B5D2E8" w14:textId="77777777" w:rsidR="004C37E0" w:rsidRDefault="001646FE" w:rsidP="00792C14">
      <w:r>
        <w:rPr>
          <w:rFonts w:hint="eastAsia"/>
        </w:rPr>
        <w:t>이 버튼을 클릭하면,</w:t>
      </w:r>
      <w:r>
        <w:t xml:space="preserve"> </w:t>
      </w:r>
      <w:r w:rsidR="00F23AEE">
        <w:rPr>
          <w:rFonts w:hint="eastAsia"/>
        </w:rPr>
        <w:t>이 버튼</w:t>
      </w:r>
      <w:r>
        <w:rPr>
          <w:rFonts w:hint="eastAsia"/>
        </w:rPr>
        <w:t xml:space="preserve"> 태그를 둘러싸고 있는</w:t>
      </w:r>
      <w:r w:rsidR="00F23AEE">
        <w:rPr>
          <w:rFonts w:hint="eastAsia"/>
        </w:rPr>
        <w:t xml:space="preserve"> </w:t>
      </w:r>
      <w:r>
        <w:t>(</w:t>
      </w:r>
      <w:r>
        <w:rPr>
          <w:rFonts w:hint="eastAsia"/>
        </w:rPr>
        <w:t>줄1</w:t>
      </w:r>
      <w:r w:rsidR="004C37E0">
        <w:t>7~</w:t>
      </w:r>
      <w:r>
        <w:t>33)</w:t>
      </w:r>
      <w:r>
        <w:rPr>
          <w:rFonts w:hint="eastAsia"/>
        </w:rPr>
        <w:t xml:space="preserve"> </w:t>
      </w:r>
      <w:r w:rsidR="00F23AEE">
        <w:t xml:space="preserve">form </w:t>
      </w:r>
      <w:r w:rsidR="00F23AEE">
        <w:rPr>
          <w:rFonts w:hint="eastAsia"/>
        </w:rPr>
        <w:t xml:space="preserve">태그의 </w:t>
      </w:r>
    </w:p>
    <w:p w14:paraId="57F73FCB" w14:textId="4CF8D385" w:rsidR="001646FE" w:rsidRDefault="001646FE" w:rsidP="00792C14">
      <w:r>
        <w:t>action</w:t>
      </w:r>
      <w:r w:rsidR="004C37E0">
        <w:t xml:space="preserve"> </w:t>
      </w:r>
      <w:r>
        <w:rPr>
          <w:rFonts w:hint="eastAsia"/>
        </w:rPr>
        <w:t>값</w:t>
      </w:r>
      <w:r w:rsidR="004C37E0">
        <w:rPr>
          <w:rFonts w:hint="eastAsia"/>
        </w:rPr>
        <w:t>인</w:t>
      </w:r>
      <w:r>
        <w:rPr>
          <w:rFonts w:hint="eastAsia"/>
        </w:rPr>
        <w:t xml:space="preserve"> </w:t>
      </w:r>
      <w:r>
        <w:t>text1action.jsp URL</w:t>
      </w:r>
      <w:r>
        <w:rPr>
          <w:rFonts w:hint="eastAsia"/>
        </w:rPr>
        <w:t>을 웹서버에 요청하게 된다.</w:t>
      </w:r>
      <w:r>
        <w:t xml:space="preserve"> </w:t>
      </w:r>
      <w:r>
        <w:rPr>
          <w:rFonts w:hint="eastAsia"/>
        </w:rPr>
        <w:t>이 때 폼에 입력된 데이터도 요청에 같이 담겨서 전송된다.</w:t>
      </w:r>
      <w:r w:rsidR="004C37E0">
        <w:t xml:space="preserve"> (request parameter)</w:t>
      </w:r>
    </w:p>
    <w:p w14:paraId="57F73FCC" w14:textId="67374A2F" w:rsidR="001646FE" w:rsidRDefault="001646FE" w:rsidP="00792C14"/>
    <w:p w14:paraId="4F25D7C6" w14:textId="7625F803" w:rsidR="00AF2DA9" w:rsidRDefault="00AF2DA9" w:rsidP="00792C14"/>
    <w:p w14:paraId="57F73FCD" w14:textId="77777777" w:rsidR="00F23AEE" w:rsidRDefault="00F23AEE" w:rsidP="00792C14">
      <w:r>
        <w:t>(</w:t>
      </w:r>
      <w:r>
        <w:rPr>
          <w:rFonts w:hint="eastAsia"/>
        </w:rPr>
        <w:t>줄3</w:t>
      </w:r>
      <w:r>
        <w:t>0) class="btn btn-primary"</w:t>
      </w:r>
    </w:p>
    <w:p w14:paraId="57F73FCE" w14:textId="19836689" w:rsidR="00F23AEE" w:rsidRDefault="00CD11AA" w:rsidP="00792C14">
      <w:r>
        <w:t>bootstrap</w:t>
      </w:r>
      <w:r>
        <w:rPr>
          <w:rFonts w:hint="eastAsia"/>
        </w:rPr>
        <w:t>에서 정의된</w:t>
      </w:r>
      <w:r w:rsidR="00F23AEE">
        <w:rPr>
          <w:rFonts w:hint="eastAsia"/>
        </w:rPr>
        <w:t xml:space="preserve"> </w:t>
      </w:r>
      <w:r w:rsidR="002C6E35">
        <w:t>CSS</w:t>
      </w:r>
      <w:r w:rsidR="00F23AEE">
        <w:rPr>
          <w:rFonts w:hint="eastAsia"/>
        </w:rPr>
        <w:t>클래스</w:t>
      </w:r>
      <w:r w:rsidR="002C6E35">
        <w:rPr>
          <w:rFonts w:hint="eastAsia"/>
        </w:rPr>
        <w:t>를 태그에 부여함.</w:t>
      </w:r>
    </w:p>
    <w:p w14:paraId="34AFF8A5" w14:textId="77777777" w:rsidR="002C6E35" w:rsidRDefault="00667426" w:rsidP="00792C14">
      <w:r>
        <w:t>&lt;</w:t>
      </w:r>
      <w:r w:rsidR="00F23AEE">
        <w:rPr>
          <w:rFonts w:hint="eastAsia"/>
        </w:rPr>
        <w:t>a</w:t>
      </w:r>
      <w:r>
        <w:t>&gt;</w:t>
      </w:r>
      <w:r w:rsidR="00F23AEE">
        <w:t xml:space="preserve"> </w:t>
      </w:r>
      <w:r w:rsidR="00F23AEE">
        <w:rPr>
          <w:rFonts w:hint="eastAsia"/>
        </w:rPr>
        <w:t>태그,</w:t>
      </w:r>
      <w:r w:rsidR="00F23AEE">
        <w:t xml:space="preserve"> </w:t>
      </w:r>
      <w:r>
        <w:t>&lt;</w:t>
      </w:r>
      <w:r w:rsidR="00F23AEE">
        <w:t>button</w:t>
      </w:r>
      <w:r>
        <w:t>&gt;</w:t>
      </w:r>
      <w:r w:rsidR="00F23AEE">
        <w:t xml:space="preserve"> </w:t>
      </w:r>
      <w:r w:rsidR="00F23AEE">
        <w:rPr>
          <w:rFonts w:hint="eastAsia"/>
        </w:rPr>
        <w:t>태그,</w:t>
      </w:r>
      <w:r w:rsidR="00F23AEE">
        <w:t xml:space="preserve"> </w:t>
      </w:r>
      <w:r>
        <w:t>&lt;</w:t>
      </w:r>
      <w:r w:rsidR="00F23AEE">
        <w:t>input</w:t>
      </w:r>
      <w:r>
        <w:t xml:space="preserve"> </w:t>
      </w:r>
      <w:r>
        <w:rPr>
          <w:rFonts w:hint="eastAsia"/>
        </w:rPr>
        <w:t>type="submit"&gt;</w:t>
      </w:r>
      <w:r w:rsidR="00F23AEE">
        <w:t xml:space="preserve"> </w:t>
      </w:r>
      <w:r w:rsidR="00F23AEE">
        <w:rPr>
          <w:rFonts w:hint="eastAsia"/>
        </w:rPr>
        <w:t>태그</w:t>
      </w:r>
      <w:r>
        <w:rPr>
          <w:rFonts w:hint="eastAsia"/>
        </w:rPr>
        <w:t>, &lt;input type="reset"&gt; 태그</w:t>
      </w:r>
      <w:r w:rsidR="00F23AEE">
        <w:rPr>
          <w:rFonts w:hint="eastAsia"/>
        </w:rPr>
        <w:t xml:space="preserve">에 </w:t>
      </w:r>
    </w:p>
    <w:p w14:paraId="63C61147" w14:textId="02775AF5" w:rsidR="00CD11AA" w:rsidRDefault="00F23AEE" w:rsidP="00792C14">
      <w:r>
        <w:t xml:space="preserve">btn </w:t>
      </w:r>
      <w:r w:rsidR="002C6E35">
        <w:t>CSS</w:t>
      </w:r>
      <w:r>
        <w:rPr>
          <w:rFonts w:hint="eastAsia"/>
        </w:rPr>
        <w:t>클래스를 부여하면 버튼 형태로 그려진다.</w:t>
      </w:r>
      <w:r w:rsidR="00667426">
        <w:t xml:space="preserve"> </w:t>
      </w:r>
    </w:p>
    <w:p w14:paraId="57F73FCF" w14:textId="03E6CB66" w:rsidR="00F23AEE" w:rsidRDefault="00F23AEE" w:rsidP="00792C14">
      <w:r>
        <w:rPr>
          <w:rFonts w:hint="eastAsia"/>
        </w:rPr>
        <w:t>btn</w:t>
      </w:r>
      <w:r>
        <w:t xml:space="preserve"> </w:t>
      </w:r>
      <w:r w:rsidR="002C6E35">
        <w:t>CSS</w:t>
      </w:r>
      <w:r>
        <w:rPr>
          <w:rFonts w:hint="eastAsia"/>
        </w:rPr>
        <w:t>클래스</w:t>
      </w:r>
      <w:r w:rsidR="00EF0DBC">
        <w:rPr>
          <w:rFonts w:hint="eastAsia"/>
        </w:rPr>
        <w:t>와 동시</w:t>
      </w:r>
      <w:r>
        <w:rPr>
          <w:rFonts w:hint="eastAsia"/>
        </w:rPr>
        <w:t xml:space="preserve">에 </w:t>
      </w:r>
      <w:r>
        <w:t xml:space="preserve">btn-primary </w:t>
      </w:r>
      <w:r w:rsidR="002C6E35">
        <w:t>CSS</w:t>
      </w:r>
      <w:r>
        <w:rPr>
          <w:rFonts w:hint="eastAsia"/>
        </w:rPr>
        <w:t>클래스도 부여하면 파란색 버튼</w:t>
      </w:r>
      <w:r w:rsidR="00EF0DBC">
        <w:rPr>
          <w:rFonts w:hint="eastAsia"/>
        </w:rPr>
        <w:t xml:space="preserve"> 형태로</w:t>
      </w:r>
      <w:r>
        <w:rPr>
          <w:rFonts w:hint="eastAsia"/>
        </w:rPr>
        <w:t xml:space="preserve"> 그려진다.</w:t>
      </w:r>
    </w:p>
    <w:p w14:paraId="57F73FD0" w14:textId="77777777" w:rsidR="009D3C8B" w:rsidRDefault="009D3C8B" w:rsidP="00792C14">
      <w:r>
        <w:rPr>
          <w:noProof/>
        </w:rPr>
        <w:drawing>
          <wp:inline distT="0" distB="0" distL="0" distR="0" wp14:anchorId="57F74B16" wp14:editId="57F74B17">
            <wp:extent cx="638175" cy="381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FD1" w14:textId="77777777" w:rsidR="00F23AEE" w:rsidRPr="00EF0DBC" w:rsidRDefault="00F23AEE" w:rsidP="00792C14"/>
    <w:p w14:paraId="57F73FD2" w14:textId="77777777" w:rsidR="00F23AEE" w:rsidRDefault="00F23AEE" w:rsidP="00792C14">
      <w:r>
        <w:rPr>
          <w:rFonts w:hint="eastAsia"/>
        </w:rPr>
        <w:t xml:space="preserve">(줄30) </w:t>
      </w:r>
      <w:r w:rsidR="00B114FF">
        <w:rPr>
          <w:rFonts w:hint="eastAsia"/>
        </w:rPr>
        <w:t xml:space="preserve">name="cmd" </w:t>
      </w:r>
      <w:r>
        <w:t>value="</w:t>
      </w:r>
      <w:r>
        <w:rPr>
          <w:rFonts w:hint="eastAsia"/>
        </w:rPr>
        <w:t>확인"</w:t>
      </w:r>
    </w:p>
    <w:p w14:paraId="57F73FD3" w14:textId="23E9D654" w:rsidR="00F23AEE" w:rsidRDefault="00667426" w:rsidP="00792C14">
      <w:r>
        <w:t xml:space="preserve">&lt;input type="submit" </w:t>
      </w:r>
      <w:r>
        <w:rPr>
          <w:rFonts w:hint="eastAsia"/>
        </w:rPr>
        <w:t xml:space="preserve">&gt; 태그의 </w:t>
      </w:r>
      <w:r w:rsidR="00F23AEE">
        <w:rPr>
          <w:rFonts w:hint="eastAsia"/>
        </w:rPr>
        <w:t>value</w:t>
      </w:r>
      <w:r>
        <w:rPr>
          <w:rFonts w:hint="eastAsia"/>
        </w:rPr>
        <w:t>값</w:t>
      </w:r>
      <w:r w:rsidR="00F23AEE">
        <w:rPr>
          <w:rFonts w:hint="eastAsia"/>
        </w:rPr>
        <w:t>은 버튼에 표시될 문자열이다.</w:t>
      </w:r>
    </w:p>
    <w:p w14:paraId="57F73FD4" w14:textId="24AC91F4" w:rsidR="00B114FF" w:rsidRDefault="00CD11AA" w:rsidP="00667426">
      <w:r>
        <w:t>submit</w:t>
      </w:r>
      <w:r w:rsidR="00667426">
        <w:rPr>
          <w:rFonts w:hint="eastAsia"/>
        </w:rPr>
        <w:t xml:space="preserve"> 버튼을 클릭하</w:t>
      </w:r>
      <w:r>
        <w:rPr>
          <w:rFonts w:hint="eastAsia"/>
        </w:rPr>
        <w:t>면</w:t>
      </w:r>
      <w:r w:rsidR="002C6E35">
        <w:rPr>
          <w:rFonts w:hint="eastAsia"/>
        </w:rPr>
        <w:t>,</w:t>
      </w:r>
      <w:r w:rsidR="002C6E35">
        <w:t xml:space="preserve"> </w:t>
      </w:r>
      <w:r w:rsidR="002C6E35">
        <w:rPr>
          <w:rFonts w:hint="eastAsia"/>
        </w:rPr>
        <w:t>입력 폼에</w:t>
      </w:r>
      <w:r w:rsidR="00667426">
        <w:rPr>
          <w:rFonts w:hint="eastAsia"/>
        </w:rPr>
        <w:t xml:space="preserve"> </w:t>
      </w:r>
      <w:r w:rsidR="00B114FF">
        <w:rPr>
          <w:rFonts w:hint="eastAsia"/>
        </w:rPr>
        <w:t>입력된 데이터가 웹서버에 전송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</w:t>
      </w:r>
      <w:r w:rsidR="00667426">
        <w:rPr>
          <w:rFonts w:hint="eastAsia"/>
        </w:rPr>
        <w:t>때</w:t>
      </w:r>
      <w:r w:rsidR="00667426">
        <w:t xml:space="preserve"> </w:t>
      </w:r>
      <w:r w:rsidR="00667426">
        <w:rPr>
          <w:rFonts w:hint="eastAsia"/>
        </w:rPr>
        <w:t xml:space="preserve">클릭된 </w:t>
      </w:r>
      <w:r>
        <w:t>submit</w:t>
      </w:r>
      <w:r w:rsidR="00667426">
        <w:rPr>
          <w:rFonts w:hint="eastAsia"/>
        </w:rPr>
        <w:t xml:space="preserve"> 버튼의 </w:t>
      </w:r>
      <w:r w:rsidR="00B114FF">
        <w:t>name</w:t>
      </w:r>
      <w:r w:rsidR="00B114FF">
        <w:rPr>
          <w:rFonts w:hint="eastAsia"/>
        </w:rPr>
        <w:t xml:space="preserve">과 </w:t>
      </w:r>
      <w:r w:rsidR="00B114FF">
        <w:t xml:space="preserve">value </w:t>
      </w:r>
      <w:r w:rsidR="00B114FF">
        <w:rPr>
          <w:rFonts w:hint="eastAsia"/>
        </w:rPr>
        <w:t xml:space="preserve">값도 </w:t>
      </w:r>
      <w:r w:rsidR="00667426">
        <w:rPr>
          <w:rFonts w:hint="eastAsia"/>
        </w:rPr>
        <w:t>역시 서버에 전송된다.</w:t>
      </w:r>
      <w:r w:rsidR="00667426">
        <w:t xml:space="preserve"> </w:t>
      </w:r>
      <w:r w:rsidR="00667426">
        <w:rPr>
          <w:rFonts w:hint="eastAsia"/>
        </w:rPr>
        <w:t xml:space="preserve">클릭되지 않은 버튼의 </w:t>
      </w:r>
      <w:r w:rsidR="00667426">
        <w:t>name</w:t>
      </w:r>
      <w:r w:rsidR="00667426">
        <w:rPr>
          <w:rFonts w:hint="eastAsia"/>
        </w:rPr>
        <w:t xml:space="preserve">과 </w:t>
      </w:r>
      <w:r w:rsidR="00667426">
        <w:t xml:space="preserve">value </w:t>
      </w:r>
      <w:r w:rsidR="00667426">
        <w:rPr>
          <w:rFonts w:hint="eastAsia"/>
        </w:rPr>
        <w:t>값은 전송되지 않는다.</w:t>
      </w:r>
    </w:p>
    <w:p w14:paraId="57F73FD5" w14:textId="77777777" w:rsidR="00EF0DBC" w:rsidRPr="00CD11AA" w:rsidRDefault="00EF0DBC" w:rsidP="00792C14"/>
    <w:p w14:paraId="57F73FD6" w14:textId="77777777" w:rsidR="00EF0DBC" w:rsidRDefault="00EF0DBC" w:rsidP="00792C14">
      <w:r>
        <w:t>(</w:t>
      </w:r>
      <w:r>
        <w:rPr>
          <w:rFonts w:hint="eastAsia"/>
        </w:rPr>
        <w:t>줄3</w:t>
      </w:r>
      <w:r>
        <w:t>1) &lt;input type="reset" ... /&gt;</w:t>
      </w:r>
    </w:p>
    <w:p w14:paraId="57F73FD7" w14:textId="17B6C9AE" w:rsidR="00EF0DBC" w:rsidRDefault="00276D2D" w:rsidP="00792C14">
      <w:r>
        <w:rPr>
          <w:rFonts w:hint="eastAsia"/>
        </w:rPr>
        <w:t>이 버튼을 클릭하면 입력폼에 입력된 값들이 전부 초기화</w:t>
      </w:r>
      <w:r w:rsidR="00CD11AA">
        <w:rPr>
          <w:rFonts w:hint="eastAsia"/>
        </w:rPr>
        <w:t>(</w:t>
      </w:r>
      <w:r w:rsidR="00CD11AA">
        <w:t>reset)</w:t>
      </w:r>
      <w:r>
        <w:rPr>
          <w:rFonts w:hint="eastAsia"/>
        </w:rPr>
        <w:t xml:space="preserve"> 된다.</w:t>
      </w:r>
    </w:p>
    <w:p w14:paraId="57F73FD8" w14:textId="77777777" w:rsidR="00276D2D" w:rsidRDefault="00276D2D" w:rsidP="00792C14">
      <w:r>
        <w:rPr>
          <w:rFonts w:hint="eastAsia"/>
        </w:rPr>
        <w:t xml:space="preserve">즉 웹페이지가 처음 </w:t>
      </w:r>
      <w:r w:rsidR="009D3C8B">
        <w:rPr>
          <w:rFonts w:hint="eastAsia"/>
        </w:rPr>
        <w:t>그려졌을</w:t>
      </w:r>
      <w:r>
        <w:rPr>
          <w:rFonts w:hint="eastAsia"/>
        </w:rPr>
        <w:t xml:space="preserve"> 때</w:t>
      </w:r>
      <w:r w:rsidR="009D3C8B">
        <w:rPr>
          <w:rFonts w:hint="eastAsia"/>
        </w:rPr>
        <w:t>의</w:t>
      </w:r>
      <w:r>
        <w:rPr>
          <w:rFonts w:hint="eastAsia"/>
        </w:rPr>
        <w:t xml:space="preserve"> 상태로 돌아간다.</w:t>
      </w:r>
    </w:p>
    <w:p w14:paraId="57F73FD9" w14:textId="61A60E81" w:rsidR="00F23AEE" w:rsidRDefault="00CD11AA" w:rsidP="00792C14">
      <w:r>
        <w:rPr>
          <w:rFonts w:hint="eastAsia"/>
        </w:rPr>
        <w:t>웹 서버에 무엇</w:t>
      </w:r>
      <w:r w:rsidR="002C6E35">
        <w:rPr>
          <w:rFonts w:hint="eastAsia"/>
        </w:rPr>
        <w:t>이</w:t>
      </w:r>
      <w:r>
        <w:rPr>
          <w:rFonts w:hint="eastAsia"/>
        </w:rPr>
        <w:t xml:space="preserve"> 요청</w:t>
      </w:r>
      <w:r w:rsidR="002C6E35">
        <w:rPr>
          <w:rFonts w:hint="eastAsia"/>
        </w:rPr>
        <w:t>되</w:t>
      </w:r>
      <w:r>
        <w:rPr>
          <w:rFonts w:hint="eastAsia"/>
        </w:rPr>
        <w:t>지는 않고</w:t>
      </w:r>
      <w:r w:rsidR="002C6E35">
        <w:rPr>
          <w:rFonts w:hint="eastAsia"/>
        </w:rPr>
        <w:t>,</w:t>
      </w:r>
      <w:r>
        <w:rPr>
          <w:rFonts w:hint="eastAsia"/>
        </w:rPr>
        <w:t xml:space="preserve"> 웹브라우저에서만 초기화 </w:t>
      </w:r>
      <w:r w:rsidR="002C6E35">
        <w:rPr>
          <w:rFonts w:hint="eastAsia"/>
        </w:rPr>
        <w:t>된다.</w:t>
      </w:r>
      <w:r>
        <w:rPr>
          <w:rFonts w:hint="eastAsia"/>
        </w:rPr>
        <w:t xml:space="preserve"> </w:t>
      </w:r>
    </w:p>
    <w:p w14:paraId="57F73FDA" w14:textId="77777777" w:rsidR="00850162" w:rsidRPr="002C6E35" w:rsidRDefault="00850162" w:rsidP="00792C14"/>
    <w:p w14:paraId="57F73FDB" w14:textId="28216338" w:rsidR="00850162" w:rsidRDefault="00E6049B" w:rsidP="00792C14">
      <w:r>
        <w:rPr>
          <w:noProof/>
        </w:rPr>
        <w:lastRenderedPageBreak/>
        <w:drawing>
          <wp:inline distT="0" distB="0" distL="0" distR="0" wp14:anchorId="23E8162A" wp14:editId="71FC564C">
            <wp:extent cx="2234316" cy="217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010" cy="21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FDC" w14:textId="77777777" w:rsidR="009D3C8B" w:rsidRDefault="00850162" w:rsidP="00792C14">
      <w:r>
        <w:rPr>
          <w:rFonts w:hint="eastAsia"/>
        </w:rPr>
        <w:t xml:space="preserve">위와 같이 입력하고 확인 버튼을 </w:t>
      </w:r>
      <w:r w:rsidR="009D3C8B">
        <w:rPr>
          <w:rFonts w:hint="eastAsia"/>
        </w:rPr>
        <w:t>클릭하자.</w:t>
      </w:r>
    </w:p>
    <w:p w14:paraId="57F73FDD" w14:textId="77777777" w:rsidR="009D3C8B" w:rsidRDefault="009D3C8B" w:rsidP="00792C14"/>
    <w:p w14:paraId="57F73FDE" w14:textId="77777777" w:rsidR="00043F46" w:rsidRDefault="00850162" w:rsidP="006B4374">
      <w:pPr>
        <w:pStyle w:val="Heading3"/>
      </w:pPr>
      <w:r>
        <w:br w:type="page"/>
      </w:r>
      <w:r>
        <w:rPr>
          <w:rFonts w:hint="eastAsia"/>
        </w:rPr>
        <w:lastRenderedPageBreak/>
        <w:t>W</w:t>
      </w:r>
      <w:r>
        <w:t>ebContent/form01/text1action.jsp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50162" w:rsidRPr="000C29C9" w14:paraId="57F74036" w14:textId="77777777" w:rsidTr="00431456">
        <w:tc>
          <w:tcPr>
            <w:tcW w:w="426" w:type="dxa"/>
          </w:tcPr>
          <w:p w14:paraId="57F73FE0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</w:t>
            </w:r>
          </w:p>
          <w:p w14:paraId="57F73FE1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</w:t>
            </w:r>
          </w:p>
          <w:p w14:paraId="57F73FE2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3</w:t>
            </w:r>
          </w:p>
          <w:p w14:paraId="57F73FE3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4</w:t>
            </w:r>
          </w:p>
          <w:p w14:paraId="57F73FE4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5</w:t>
            </w:r>
          </w:p>
          <w:p w14:paraId="57F73FE5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6</w:t>
            </w:r>
          </w:p>
          <w:p w14:paraId="57F73FE6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7</w:t>
            </w:r>
          </w:p>
          <w:p w14:paraId="57F73FE7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8</w:t>
            </w:r>
          </w:p>
          <w:p w14:paraId="57F73FE8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9</w:t>
            </w:r>
          </w:p>
          <w:p w14:paraId="57F73FE9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10</w:t>
            </w:r>
          </w:p>
          <w:p w14:paraId="57F73FEA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11</w:t>
            </w:r>
          </w:p>
          <w:p w14:paraId="57F73FEB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12</w:t>
            </w:r>
          </w:p>
          <w:p w14:paraId="57F73FEC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13</w:t>
            </w:r>
          </w:p>
          <w:p w14:paraId="57F73FED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14</w:t>
            </w:r>
          </w:p>
          <w:p w14:paraId="57F73FEE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15</w:t>
            </w:r>
          </w:p>
          <w:p w14:paraId="57F73FEF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16</w:t>
            </w:r>
          </w:p>
          <w:p w14:paraId="57F73FF0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17</w:t>
            </w:r>
          </w:p>
          <w:p w14:paraId="57F73FF1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18</w:t>
            </w:r>
          </w:p>
          <w:p w14:paraId="57F73FF2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19</w:t>
            </w:r>
          </w:p>
          <w:p w14:paraId="57F73FF3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20</w:t>
            </w:r>
          </w:p>
          <w:p w14:paraId="57F73FF4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21</w:t>
            </w:r>
          </w:p>
          <w:p w14:paraId="57F73FF5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22</w:t>
            </w:r>
          </w:p>
          <w:p w14:paraId="57F73FF6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23</w:t>
            </w:r>
          </w:p>
          <w:p w14:paraId="57F73FF7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24</w:t>
            </w:r>
          </w:p>
          <w:p w14:paraId="57F73FF8" w14:textId="77777777" w:rsidR="00850162" w:rsidRPr="000C29C9" w:rsidRDefault="00850162" w:rsidP="002C6E35">
            <w:pPr>
              <w:pStyle w:val="a0"/>
            </w:pPr>
            <w:r w:rsidRPr="000C29C9">
              <w:rPr>
                <w:rFonts w:hint="eastAsia"/>
              </w:rPr>
              <w:t>25</w:t>
            </w:r>
          </w:p>
          <w:p w14:paraId="57F73FF9" w14:textId="77777777" w:rsidR="00850162" w:rsidRPr="000C29C9" w:rsidRDefault="00850162" w:rsidP="002C6E35">
            <w:pPr>
              <w:pStyle w:val="a0"/>
            </w:pPr>
            <w:r w:rsidRPr="000C29C9">
              <w:t>26</w:t>
            </w:r>
          </w:p>
          <w:p w14:paraId="57F73FFA" w14:textId="77777777" w:rsidR="00850162" w:rsidRPr="000C29C9" w:rsidRDefault="00850162" w:rsidP="002C6E35">
            <w:pPr>
              <w:pStyle w:val="a0"/>
            </w:pPr>
            <w:r w:rsidRPr="000C29C9">
              <w:t>27</w:t>
            </w:r>
          </w:p>
          <w:p w14:paraId="57F73FFB" w14:textId="77777777" w:rsidR="00850162" w:rsidRPr="000C29C9" w:rsidRDefault="00850162" w:rsidP="002C6E35">
            <w:pPr>
              <w:pStyle w:val="a0"/>
            </w:pPr>
            <w:r w:rsidRPr="000C29C9">
              <w:t>28</w:t>
            </w:r>
          </w:p>
          <w:p w14:paraId="57F73FFC" w14:textId="77777777" w:rsidR="00850162" w:rsidRPr="000C29C9" w:rsidRDefault="00850162" w:rsidP="002C6E35">
            <w:pPr>
              <w:pStyle w:val="a0"/>
            </w:pPr>
            <w:r w:rsidRPr="000C29C9">
              <w:t>29</w:t>
            </w:r>
          </w:p>
          <w:p w14:paraId="57F73FFD" w14:textId="77777777" w:rsidR="00850162" w:rsidRPr="000C29C9" w:rsidRDefault="00850162" w:rsidP="002C6E35">
            <w:pPr>
              <w:pStyle w:val="a0"/>
            </w:pPr>
            <w:r w:rsidRPr="000C29C9">
              <w:t>30</w:t>
            </w:r>
          </w:p>
          <w:p w14:paraId="57F73FFE" w14:textId="77777777" w:rsidR="00850162" w:rsidRPr="000C29C9" w:rsidRDefault="00850162" w:rsidP="002C6E35">
            <w:pPr>
              <w:pStyle w:val="a0"/>
            </w:pPr>
            <w:r w:rsidRPr="000C29C9">
              <w:t>31</w:t>
            </w:r>
          </w:p>
          <w:p w14:paraId="57F73FFF" w14:textId="77777777" w:rsidR="00850162" w:rsidRPr="000C29C9" w:rsidRDefault="00850162" w:rsidP="002C6E35">
            <w:pPr>
              <w:pStyle w:val="a0"/>
            </w:pPr>
            <w:r w:rsidRPr="000C29C9">
              <w:t>32</w:t>
            </w:r>
          </w:p>
          <w:p w14:paraId="57F74000" w14:textId="77777777" w:rsidR="00850162" w:rsidRPr="000C29C9" w:rsidRDefault="00850162" w:rsidP="002C6E35">
            <w:pPr>
              <w:pStyle w:val="a0"/>
            </w:pPr>
            <w:r w:rsidRPr="000C29C9">
              <w:t>33</w:t>
            </w:r>
          </w:p>
          <w:p w14:paraId="57F74001" w14:textId="77777777" w:rsidR="00850162" w:rsidRPr="000C29C9" w:rsidRDefault="00850162" w:rsidP="002C6E35">
            <w:pPr>
              <w:pStyle w:val="a0"/>
            </w:pPr>
            <w:r w:rsidRPr="000C29C9">
              <w:t>34</w:t>
            </w:r>
          </w:p>
          <w:p w14:paraId="57F74002" w14:textId="77777777" w:rsidR="00850162" w:rsidRPr="000C29C9" w:rsidRDefault="00850162" w:rsidP="002C6E35">
            <w:pPr>
              <w:pStyle w:val="a0"/>
            </w:pPr>
            <w:r w:rsidRPr="000C29C9">
              <w:t>35</w:t>
            </w:r>
          </w:p>
          <w:p w14:paraId="57F74003" w14:textId="77777777" w:rsidR="00850162" w:rsidRPr="000C29C9" w:rsidRDefault="00850162" w:rsidP="002C6E35">
            <w:pPr>
              <w:pStyle w:val="a0"/>
            </w:pPr>
            <w:r w:rsidRPr="000C29C9">
              <w:t>36</w:t>
            </w:r>
          </w:p>
          <w:p w14:paraId="57F74004" w14:textId="77777777" w:rsidR="00850162" w:rsidRPr="000C29C9" w:rsidRDefault="00850162" w:rsidP="002C6E35">
            <w:pPr>
              <w:pStyle w:val="a0"/>
            </w:pPr>
            <w:r w:rsidRPr="000C29C9">
              <w:t>37</w:t>
            </w:r>
          </w:p>
          <w:p w14:paraId="57F74005" w14:textId="77777777" w:rsidR="00850162" w:rsidRPr="000C29C9" w:rsidRDefault="00850162" w:rsidP="002C6E35">
            <w:pPr>
              <w:pStyle w:val="a0"/>
            </w:pPr>
            <w:r w:rsidRPr="000C29C9">
              <w:t>38</w:t>
            </w:r>
          </w:p>
          <w:p w14:paraId="57F74006" w14:textId="77777777" w:rsidR="00850162" w:rsidRPr="000C29C9" w:rsidRDefault="00850162" w:rsidP="002C6E35">
            <w:pPr>
              <w:pStyle w:val="a0"/>
            </w:pPr>
            <w:r w:rsidRPr="000C29C9">
              <w:t>39</w:t>
            </w:r>
          </w:p>
          <w:p w14:paraId="57F74007" w14:textId="77777777" w:rsidR="00850162" w:rsidRPr="000C29C9" w:rsidRDefault="00850162" w:rsidP="002C6E35">
            <w:pPr>
              <w:pStyle w:val="a0"/>
            </w:pPr>
            <w:r w:rsidRPr="000C29C9">
              <w:t>40</w:t>
            </w:r>
          </w:p>
          <w:p w14:paraId="57F74008" w14:textId="77777777" w:rsidR="00850162" w:rsidRPr="000C29C9" w:rsidRDefault="00850162" w:rsidP="002C6E35">
            <w:pPr>
              <w:pStyle w:val="a0"/>
            </w:pPr>
            <w:r w:rsidRPr="000C29C9">
              <w:t>41</w:t>
            </w:r>
          </w:p>
          <w:p w14:paraId="57F74009" w14:textId="77777777" w:rsidR="00850162" w:rsidRPr="000C29C9" w:rsidRDefault="00850162" w:rsidP="002C6E35">
            <w:pPr>
              <w:pStyle w:val="a0"/>
            </w:pPr>
            <w:r w:rsidRPr="000C29C9">
              <w:t>42</w:t>
            </w:r>
          </w:p>
          <w:p w14:paraId="0E0E8010" w14:textId="77777777" w:rsidR="00850162" w:rsidRDefault="00850162" w:rsidP="002C6E35">
            <w:pPr>
              <w:pStyle w:val="a0"/>
            </w:pPr>
            <w:r w:rsidRPr="000C29C9">
              <w:t>43</w:t>
            </w:r>
          </w:p>
          <w:p w14:paraId="0B5B87A0" w14:textId="77777777" w:rsidR="002C6E35" w:rsidRDefault="002C6E35" w:rsidP="002C6E35">
            <w:pPr>
              <w:pStyle w:val="a0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12D8EB77" w14:textId="77777777" w:rsidR="002C6E35" w:rsidRDefault="002C6E35" w:rsidP="002C6E35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79EF5114" w14:textId="77777777" w:rsidR="002C6E35" w:rsidRDefault="002C6E35" w:rsidP="002C6E35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14D1F69C" w14:textId="77777777" w:rsidR="002C6E35" w:rsidRDefault="002C6E35" w:rsidP="002C6E35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57F7400A" w14:textId="4149BA17" w:rsidR="002C6E35" w:rsidRPr="000C29C9" w:rsidRDefault="002C6E35" w:rsidP="002C6E35">
            <w:pPr>
              <w:pStyle w:val="a0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631" w:type="dxa"/>
          </w:tcPr>
          <w:p w14:paraId="3C7111DC" w14:textId="77777777" w:rsidR="002C6E35" w:rsidRDefault="002C6E35" w:rsidP="002C6E35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58C6FA44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647BD845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E24B989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1EEC13E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1F7846C2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643F5525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6CB25005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FB4B905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232AA932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6A9955E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22D40573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3AE1DF80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647F95C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235F952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BAA696D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139B3BA3" w14:textId="36FDD79C" w:rsidR="002C6E35" w:rsidRDefault="002C6E35" w:rsidP="002C6E35">
            <w:pPr>
              <w:pStyle w:val="a0"/>
              <w:rPr>
                <w:color w:val="BF5F3F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request.setCharacterEncoding(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); </w:t>
            </w:r>
            <w:r>
              <w:rPr>
                <w:color w:val="BF5F3F"/>
              </w:rPr>
              <w:t>%&gt;</w:t>
            </w:r>
          </w:p>
          <w:p w14:paraId="43455357" w14:textId="77777777" w:rsidR="002C6E35" w:rsidRDefault="002C6E35" w:rsidP="002C6E35">
            <w:pPr>
              <w:pStyle w:val="a0"/>
            </w:pPr>
          </w:p>
          <w:p w14:paraId="454BA92B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request parameter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02A59F02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26D1AEAC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5526D700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E12F5AA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48674C5B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DE9117B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1506E08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7599F448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2E3D6405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432E305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F3BEA12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"param1"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88F714F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1FAA317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74F7675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E803CD3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"param2"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8AA27B9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2C2991C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E7883C9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cmd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064B433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"cmd"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261F4F2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2FEE1D2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72A236E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method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69E339D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request.getMethod()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E2EE328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7CD3632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56A4ECA3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10170634" w14:textId="77777777" w:rsidR="002C6E35" w:rsidRDefault="002C6E35" w:rsidP="002C6E35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E55BC53" w14:textId="77777777" w:rsidR="002C6E35" w:rsidRDefault="002C6E35" w:rsidP="002C6E35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8126363" w14:textId="7B3DB6D9" w:rsidR="002C6E35" w:rsidRDefault="002C6E35" w:rsidP="002C6E35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035" w14:textId="13915950" w:rsidR="00850162" w:rsidRPr="002C6E35" w:rsidRDefault="00850162" w:rsidP="002C6E35">
            <w:pPr>
              <w:pStyle w:val="a0"/>
            </w:pPr>
          </w:p>
        </w:tc>
      </w:tr>
    </w:tbl>
    <w:p w14:paraId="57F74037" w14:textId="77777777" w:rsidR="00850162" w:rsidRDefault="00850162" w:rsidP="00850162"/>
    <w:p w14:paraId="57F74038" w14:textId="77777777" w:rsidR="00850162" w:rsidRDefault="00850162" w:rsidP="00850162"/>
    <w:p w14:paraId="57F74039" w14:textId="77777777" w:rsidR="00B114FF" w:rsidRDefault="00B114FF" w:rsidP="00B114FF">
      <w:pPr>
        <w:pStyle w:val="Heading3"/>
      </w:pPr>
      <w:r>
        <w:rPr>
          <w:rFonts w:hint="eastAsia"/>
        </w:rPr>
        <w:t>r</w:t>
      </w:r>
      <w:r>
        <w:t>equest parameter</w:t>
      </w:r>
    </w:p>
    <w:p w14:paraId="6E9C0760" w14:textId="77777777" w:rsidR="002C6E35" w:rsidRDefault="002C6E35" w:rsidP="00850162">
      <w:r>
        <w:rPr>
          <w:rFonts w:hint="eastAsia"/>
        </w:rPr>
        <w:t>t</w:t>
      </w:r>
      <w:r>
        <w:t xml:space="preserve">ext1.jsp </w:t>
      </w:r>
      <w:r>
        <w:rPr>
          <w:rFonts w:hint="eastAsia"/>
        </w:rPr>
        <w:t>웹페이지의</w:t>
      </w:r>
      <w:r>
        <w:t xml:space="preserve"> </w:t>
      </w:r>
      <w:r>
        <w:rPr>
          <w:rFonts w:hint="eastAsia"/>
        </w:rPr>
        <w:t xml:space="preserve">입력 </w:t>
      </w:r>
      <w:r w:rsidR="009D3C8B">
        <w:rPr>
          <w:rFonts w:hint="eastAsia"/>
        </w:rPr>
        <w:t xml:space="preserve">폼에 데이터를 입력하고 </w:t>
      </w:r>
      <w:r w:rsidR="00CD11AA">
        <w:t>submit</w:t>
      </w:r>
      <w:r w:rsidR="009D3C8B">
        <w:rPr>
          <w:rFonts w:hint="eastAsia"/>
        </w:rPr>
        <w:t xml:space="preserve"> 버튼을 클릭하면,</w:t>
      </w:r>
      <w:r w:rsidR="009D3C8B">
        <w:t xml:space="preserve"> </w:t>
      </w:r>
    </w:p>
    <w:p w14:paraId="2CA72BD6" w14:textId="5CAC219A" w:rsidR="002C6E35" w:rsidRDefault="00850162" w:rsidP="00850162">
      <w:r>
        <w:t>text1action.jsp</w:t>
      </w:r>
      <w:r>
        <w:rPr>
          <w:rFonts w:hint="eastAsia"/>
        </w:rPr>
        <w:t xml:space="preserve"> </w:t>
      </w:r>
      <w:r>
        <w:t>URL</w:t>
      </w:r>
      <w:r w:rsidR="009D3C8B">
        <w:rPr>
          <w:rFonts w:hint="eastAsia"/>
        </w:rPr>
        <w:t xml:space="preserve"> 요청(</w:t>
      </w:r>
      <w:r w:rsidR="009D3C8B">
        <w:t>request)</w:t>
      </w:r>
      <w:r w:rsidR="002C6E35">
        <w:rPr>
          <w:rFonts w:hint="eastAsia"/>
        </w:rPr>
        <w:t>이 웹브라우저에서</w:t>
      </w:r>
      <w:r>
        <w:rPr>
          <w:rFonts w:hint="eastAsia"/>
        </w:rPr>
        <w:t xml:space="preserve"> 웹서버에 </w:t>
      </w:r>
      <w:r w:rsidR="009D3C8B">
        <w:rPr>
          <w:rFonts w:hint="eastAsia"/>
        </w:rPr>
        <w:t>전송</w:t>
      </w:r>
      <w:r w:rsidR="002C6E35">
        <w:rPr>
          <w:rFonts w:hint="eastAsia"/>
        </w:rPr>
        <w:t>된다</w:t>
      </w:r>
    </w:p>
    <w:p w14:paraId="57F7403A" w14:textId="181B245E" w:rsidR="00B114FF" w:rsidRDefault="002C6E35" w:rsidP="00850162">
      <w:r>
        <w:rPr>
          <w:rFonts w:hint="eastAsia"/>
        </w:rPr>
        <w:t xml:space="preserve">입력 </w:t>
      </w:r>
      <w:r w:rsidR="009D3C8B">
        <w:rPr>
          <w:rFonts w:hint="eastAsia"/>
        </w:rPr>
        <w:t xml:space="preserve">폼에 입력된 </w:t>
      </w:r>
      <w:r w:rsidR="00850162">
        <w:rPr>
          <w:rFonts w:hint="eastAsia"/>
        </w:rPr>
        <w:t xml:space="preserve">데이터도 </w:t>
      </w:r>
      <w:r w:rsidR="006B4374">
        <w:rPr>
          <w:rFonts w:hint="eastAsia"/>
        </w:rPr>
        <w:t xml:space="preserve">이 요청에 </w:t>
      </w:r>
      <w:r w:rsidR="00850162">
        <w:rPr>
          <w:rFonts w:hint="eastAsia"/>
        </w:rPr>
        <w:t>같이 담</w:t>
      </w:r>
      <w:r>
        <w:rPr>
          <w:rFonts w:hint="eastAsia"/>
        </w:rPr>
        <w:t>겨서 전송된</w:t>
      </w:r>
      <w:r w:rsidR="00CD11AA">
        <w:rPr>
          <w:rFonts w:hint="eastAsia"/>
        </w:rPr>
        <w:t>다</w:t>
      </w:r>
      <w:r w:rsidR="00850162">
        <w:rPr>
          <w:rFonts w:hint="eastAsia"/>
        </w:rPr>
        <w:t>.</w:t>
      </w:r>
      <w:r w:rsidR="009D3C8B">
        <w:t xml:space="preserve"> </w:t>
      </w:r>
      <w:r w:rsidR="00B114FF">
        <w:rPr>
          <w:rFonts w:hint="eastAsia"/>
        </w:rPr>
        <w:t xml:space="preserve">이 데이터를 </w:t>
      </w:r>
      <w:r w:rsidR="00B114FF">
        <w:t>request parameter</w:t>
      </w:r>
      <w:r w:rsidR="00B114FF">
        <w:rPr>
          <w:rFonts w:hint="eastAsia"/>
        </w:rPr>
        <w:t>라고 부른다.</w:t>
      </w:r>
    </w:p>
    <w:p w14:paraId="57F7403B" w14:textId="77777777" w:rsidR="009D3C8B" w:rsidRDefault="009D3C8B" w:rsidP="00850162"/>
    <w:p w14:paraId="57F7403C" w14:textId="77777777" w:rsidR="00B114FF" w:rsidRDefault="00B114FF" w:rsidP="00850162">
      <w:r>
        <w:rPr>
          <w:rFonts w:hint="eastAsia"/>
        </w:rPr>
        <w:t xml:space="preserve">웹브라우저가 웹서버에 </w:t>
      </w:r>
      <w:r>
        <w:t>URL</w:t>
      </w:r>
      <w:r>
        <w:rPr>
          <w:rFonts w:hint="eastAsia"/>
        </w:rPr>
        <w:t xml:space="preserve">을 요청하여 </w:t>
      </w:r>
      <w:r>
        <w:t xml:space="preserve">JSP </w:t>
      </w:r>
      <w:r>
        <w:rPr>
          <w:rFonts w:hint="eastAsia"/>
        </w:rPr>
        <w:t>파일이 실행될 때,</w:t>
      </w:r>
      <w:r>
        <w:t xml:space="preserve"> </w:t>
      </w:r>
      <w:r>
        <w:rPr>
          <w:rFonts w:hint="eastAsia"/>
        </w:rPr>
        <w:t xml:space="preserve">그 요청과 관련된 모든 것이 </w:t>
      </w:r>
      <w:r>
        <w:t xml:space="preserve">request </w:t>
      </w:r>
      <w:r>
        <w:rPr>
          <w:rFonts w:hint="eastAsia"/>
        </w:rPr>
        <w:t>객체에 담겨져 전달된다.</w:t>
      </w:r>
      <w:r w:rsidR="009D3C8B">
        <w:t xml:space="preserve"> </w:t>
      </w:r>
      <w:r>
        <w:t xml:space="preserve">request </w:t>
      </w:r>
      <w:r>
        <w:rPr>
          <w:rFonts w:hint="eastAsia"/>
        </w:rPr>
        <w:t xml:space="preserve">객체에서 </w:t>
      </w:r>
      <w:r>
        <w:t>request parameter</w:t>
      </w:r>
      <w:r>
        <w:rPr>
          <w:rFonts w:hint="eastAsia"/>
        </w:rPr>
        <w:t>를 꺼내야 한다.</w:t>
      </w:r>
    </w:p>
    <w:p w14:paraId="57F7403D" w14:textId="77777777" w:rsidR="00B114FF" w:rsidRPr="009D3C8B" w:rsidRDefault="00B114FF" w:rsidP="00850162"/>
    <w:p w14:paraId="68F7578E" w14:textId="73438102" w:rsidR="002C6E35" w:rsidRDefault="00850162" w:rsidP="00850162">
      <w:r>
        <w:rPr>
          <w:rFonts w:hint="eastAsia"/>
        </w:rPr>
        <w:t>(줄1</w:t>
      </w:r>
      <w:r w:rsidR="002C6E35">
        <w:t>7</w:t>
      </w:r>
      <w:r>
        <w:t>)</w:t>
      </w:r>
      <w:r w:rsidR="002C6E35">
        <w:t xml:space="preserve"> </w:t>
      </w:r>
      <w:r w:rsidR="002C6E35">
        <w:rPr>
          <w:color w:val="000000"/>
        </w:rPr>
        <w:t>request.setCharacterEncoding(</w:t>
      </w:r>
      <w:r w:rsidR="002C6E35">
        <w:rPr>
          <w:color w:val="2A00FF"/>
        </w:rPr>
        <w:t>"utf-8"</w:t>
      </w:r>
      <w:r w:rsidR="002C6E35">
        <w:rPr>
          <w:color w:val="000000"/>
        </w:rPr>
        <w:t>);</w:t>
      </w:r>
    </w:p>
    <w:p w14:paraId="57F7403E" w14:textId="64430C73" w:rsidR="00850162" w:rsidRDefault="002C6E35" w:rsidP="00850162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 w:rsidR="00B114FF">
        <w:rPr>
          <w:rFonts w:hint="eastAsia"/>
        </w:rPr>
        <w:t>한글</w:t>
      </w:r>
      <w:r>
        <w:rPr>
          <w:rFonts w:hint="eastAsia"/>
        </w:rPr>
        <w:t xml:space="preserve"> 데이터가 포함되어 있다면,</w:t>
      </w:r>
      <w:r w:rsidR="00B114FF">
        <w:t xml:space="preserve"> </w:t>
      </w:r>
      <w:r w:rsidR="00B114FF">
        <w:rPr>
          <w:rFonts w:hint="eastAsia"/>
        </w:rPr>
        <w:t xml:space="preserve">먼저 </w:t>
      </w:r>
      <w:r w:rsidR="008C142F">
        <w:rPr>
          <w:rFonts w:hint="eastAsia"/>
        </w:rPr>
        <w:t xml:space="preserve">문자 </w:t>
      </w:r>
      <w:r w:rsidR="00B114FF">
        <w:rPr>
          <w:rFonts w:hint="eastAsia"/>
        </w:rPr>
        <w:t>인코딩부터 맞춰야 한다.</w:t>
      </w:r>
    </w:p>
    <w:p w14:paraId="57F7403F" w14:textId="1BBB0AD8" w:rsidR="00B114FF" w:rsidRDefault="002C6E35" w:rsidP="00850162">
      <w:r>
        <w:rPr>
          <w:rFonts w:hint="eastAsia"/>
        </w:rPr>
        <w:t>줄1</w:t>
      </w:r>
      <w:r>
        <w:t>7</w:t>
      </w:r>
      <w:r>
        <w:rPr>
          <w:rFonts w:hint="eastAsia"/>
        </w:rPr>
        <w:t xml:space="preserve">은, </w:t>
      </w:r>
      <w:r w:rsidR="00B114FF">
        <w:rPr>
          <w:rFonts w:hint="eastAsia"/>
        </w:rPr>
        <w:t>요청(</w:t>
      </w:r>
      <w:r w:rsidR="00B114FF">
        <w:t>request)</w:t>
      </w:r>
      <w:r w:rsidR="00B114FF">
        <w:rPr>
          <w:rFonts w:hint="eastAsia"/>
        </w:rPr>
        <w:t xml:space="preserve">에 들어있는 </w:t>
      </w:r>
      <w:r>
        <w:t>request parameter</w:t>
      </w:r>
      <w:r w:rsidR="00B114FF">
        <w:rPr>
          <w:rFonts w:hint="eastAsia"/>
        </w:rPr>
        <w:t>를 꺼내기 전에 문자 인코딩(</w:t>
      </w:r>
      <w:r w:rsidR="00B114FF">
        <w:t>character encoding)</w:t>
      </w:r>
      <w:r w:rsidR="00B114FF">
        <w:rPr>
          <w:rFonts w:hint="eastAsia"/>
        </w:rPr>
        <w:t xml:space="preserve">을 </w:t>
      </w:r>
      <w:r w:rsidR="00B114FF">
        <w:t>utf-8</w:t>
      </w:r>
      <w:r w:rsidR="00B114FF">
        <w:rPr>
          <w:rFonts w:hint="eastAsia"/>
        </w:rPr>
        <w:t>로 맞추기 위한 메소드 호출이다.</w:t>
      </w:r>
    </w:p>
    <w:p w14:paraId="57F74040" w14:textId="77777777" w:rsidR="00B114FF" w:rsidRDefault="00B114FF" w:rsidP="00850162"/>
    <w:p w14:paraId="5E9D0C17" w14:textId="7A55F7D2" w:rsidR="002C6E35" w:rsidRDefault="00B114FF" w:rsidP="00850162">
      <w:r>
        <w:lastRenderedPageBreak/>
        <w:t>(</w:t>
      </w:r>
      <w:r>
        <w:rPr>
          <w:rFonts w:hint="eastAsia"/>
        </w:rPr>
        <w:t>줄</w:t>
      </w:r>
      <w:r>
        <w:t>30, 34</w:t>
      </w:r>
      <w:r w:rsidR="002C6E35">
        <w:t>, 38</w:t>
      </w:r>
      <w:r>
        <w:t xml:space="preserve">) </w:t>
      </w:r>
      <w:r w:rsidR="002C6E35">
        <w:t>request.getParameter("</w:t>
      </w:r>
      <w:r w:rsidR="002C6E35">
        <w:rPr>
          <w:rFonts w:hint="eastAsia"/>
        </w:rPr>
        <w:t>데이터</w:t>
      </w:r>
      <w:r w:rsidR="002C6E35">
        <w:t>_</w:t>
      </w:r>
      <w:r w:rsidR="002C6E35">
        <w:rPr>
          <w:rFonts w:hint="eastAsia"/>
        </w:rPr>
        <w:t>이름"</w:t>
      </w:r>
      <w:r w:rsidR="002C6E35">
        <w:t>)</w:t>
      </w:r>
    </w:p>
    <w:p w14:paraId="57F74041" w14:textId="738208EB" w:rsidR="00B114FF" w:rsidRDefault="00B114FF" w:rsidP="00850162">
      <w:r>
        <w:rPr>
          <w:rFonts w:hint="eastAsia"/>
        </w:rPr>
        <w:t xml:space="preserve">요청에 담긴 </w:t>
      </w:r>
      <w:r>
        <w:t>request parameter</w:t>
      </w:r>
      <w:r>
        <w:rPr>
          <w:rFonts w:hint="eastAsia"/>
        </w:rPr>
        <w:t>를 꺼내는 메소드 호출이다.</w:t>
      </w:r>
      <w:r>
        <w:t xml:space="preserve"> </w:t>
      </w:r>
    </w:p>
    <w:p w14:paraId="57F74042" w14:textId="41566775" w:rsidR="00431456" w:rsidRDefault="00431456" w:rsidP="00850162">
      <w:r>
        <w:rPr>
          <w:rFonts w:hint="eastAsia"/>
        </w:rPr>
        <w:t xml:space="preserve">이 메소드의 파라미터는 </w:t>
      </w:r>
      <w:r w:rsidR="0029187E">
        <w:rPr>
          <w:rFonts w:hint="eastAsia"/>
        </w:rPr>
        <w:t>r</w:t>
      </w:r>
      <w:r w:rsidR="0029187E">
        <w:t>equest parameter</w:t>
      </w:r>
      <w:r w:rsidR="0029187E">
        <w:rPr>
          <w:rFonts w:hint="eastAsia"/>
        </w:rPr>
        <w:t>의</w:t>
      </w:r>
      <w:r>
        <w:rPr>
          <w:rFonts w:hint="eastAsia"/>
        </w:rPr>
        <w:t xml:space="preserve"> 이름(</w:t>
      </w:r>
      <w:r>
        <w:t>name)</w:t>
      </w:r>
      <w:r>
        <w:rPr>
          <w:rFonts w:hint="eastAsia"/>
        </w:rPr>
        <w:t>이다.</w:t>
      </w:r>
    </w:p>
    <w:p w14:paraId="57F74043" w14:textId="230179A8" w:rsidR="00431456" w:rsidRDefault="00431456" w:rsidP="00850162">
      <w:r>
        <w:rPr>
          <w:rFonts w:hint="eastAsia"/>
        </w:rPr>
        <w:t>text1.jsp</w:t>
      </w:r>
      <w:r>
        <w:t xml:space="preserve"> </w:t>
      </w:r>
      <w:r>
        <w:rPr>
          <w:rFonts w:hint="eastAsia"/>
        </w:rPr>
        <w:t>파일의 줄2</w:t>
      </w:r>
      <w:r w:rsidR="0029187E">
        <w:t>2</w:t>
      </w:r>
      <w:r>
        <w:rPr>
          <w:rFonts w:hint="eastAsia"/>
        </w:rPr>
        <w:t>의 텍스트 박스에 입력</w:t>
      </w:r>
      <w:r w:rsidR="009D3C8B">
        <w:rPr>
          <w:rFonts w:hint="eastAsia"/>
        </w:rPr>
        <w:t>되어 웹서버에 전송된</w:t>
      </w:r>
      <w:r>
        <w:rPr>
          <w:rFonts w:hint="eastAsia"/>
        </w:rPr>
        <w:t xml:space="preserve"> 문자열이 </w:t>
      </w:r>
      <w:r>
        <w:t xml:space="preserve">text1action.jsp </w:t>
      </w:r>
      <w:r>
        <w:rPr>
          <w:rFonts w:hint="eastAsia"/>
        </w:rPr>
        <w:t>줄</w:t>
      </w:r>
      <w:r w:rsidR="0029187E">
        <w:rPr>
          <w:rFonts w:hint="eastAsia"/>
        </w:rPr>
        <w:t>3</w:t>
      </w:r>
      <w:r w:rsidR="0029187E">
        <w:t>0</w:t>
      </w:r>
      <w:r>
        <w:rPr>
          <w:rFonts w:hint="eastAsia"/>
        </w:rPr>
        <w:t>의 메소드 호출로 꺼내진다.</w:t>
      </w:r>
    </w:p>
    <w:p w14:paraId="57F74044" w14:textId="34B4148F" w:rsidR="00431456" w:rsidRDefault="00431456" w:rsidP="00850162">
      <w:r>
        <w:rPr>
          <w:rFonts w:hint="eastAsia"/>
        </w:rPr>
        <w:t>text1.jsp</w:t>
      </w:r>
      <w:r>
        <w:t xml:space="preserve"> </w:t>
      </w:r>
      <w:r>
        <w:rPr>
          <w:rFonts w:hint="eastAsia"/>
        </w:rPr>
        <w:t>파일의 줄2</w:t>
      </w:r>
      <w:r w:rsidR="0029187E">
        <w:t>7</w:t>
      </w:r>
      <w:r>
        <w:rPr>
          <w:rFonts w:hint="eastAsia"/>
        </w:rPr>
        <w:t>의 텍스트 박스에 입력</w:t>
      </w:r>
      <w:r w:rsidR="009D3C8B">
        <w:rPr>
          <w:rFonts w:hint="eastAsia"/>
        </w:rPr>
        <w:t xml:space="preserve">되어 웹서버에 전송된 </w:t>
      </w:r>
      <w:r>
        <w:rPr>
          <w:rFonts w:hint="eastAsia"/>
        </w:rPr>
        <w:t xml:space="preserve">문자열이 </w:t>
      </w:r>
      <w:r>
        <w:t xml:space="preserve">text1action.jsp </w:t>
      </w:r>
      <w:r>
        <w:rPr>
          <w:rFonts w:hint="eastAsia"/>
        </w:rPr>
        <w:t>줄3</w:t>
      </w:r>
      <w:r w:rsidR="0029187E">
        <w:t>4</w:t>
      </w:r>
      <w:r>
        <w:rPr>
          <w:rFonts w:hint="eastAsia"/>
        </w:rPr>
        <w:t>의 메소드 호출로 꺼내진다.</w:t>
      </w:r>
    </w:p>
    <w:p w14:paraId="57F74045" w14:textId="6C66FEFC" w:rsidR="00431456" w:rsidRDefault="00431456" w:rsidP="00850162">
      <w:r>
        <w:rPr>
          <w:rFonts w:hint="eastAsia"/>
        </w:rPr>
        <w:t>text1.jsp</w:t>
      </w:r>
      <w:r>
        <w:t xml:space="preserve"> </w:t>
      </w:r>
      <w:r>
        <w:rPr>
          <w:rFonts w:hint="eastAsia"/>
        </w:rPr>
        <w:t>파일의 줄30의 버튼</w:t>
      </w:r>
      <w:r w:rsidR="0029187E">
        <w:rPr>
          <w:rFonts w:hint="eastAsia"/>
        </w:rPr>
        <w:t xml:space="preserve">이 클릭되어 요청이 서버에 </w:t>
      </w:r>
      <w:r>
        <w:rPr>
          <w:rFonts w:hint="eastAsia"/>
        </w:rPr>
        <w:t>전송된 것이기 때문에</w:t>
      </w:r>
      <w:r w:rsidR="0029187E">
        <w:rPr>
          <w:rFonts w:hint="eastAsia"/>
        </w:rPr>
        <w:t>,</w:t>
      </w:r>
      <w:r>
        <w:rPr>
          <w:rFonts w:hint="eastAsia"/>
        </w:rPr>
        <w:t xml:space="preserve"> 이 버튼의 </w:t>
      </w:r>
      <w:r>
        <w:t>value</w:t>
      </w:r>
      <w:r>
        <w:rPr>
          <w:rFonts w:hint="eastAsia"/>
        </w:rPr>
        <w:t xml:space="preserve">인 </w:t>
      </w:r>
      <w:r>
        <w:t>"</w:t>
      </w:r>
      <w:r>
        <w:rPr>
          <w:rFonts w:hint="eastAsia"/>
        </w:rPr>
        <w:t>확인"</w:t>
      </w:r>
      <w:r>
        <w:t xml:space="preserve"> </w:t>
      </w:r>
      <w:r>
        <w:rPr>
          <w:rFonts w:hint="eastAsia"/>
        </w:rPr>
        <w:t>문자열이</w:t>
      </w:r>
      <w:r w:rsidR="009D3C8B">
        <w:t xml:space="preserve"> </w:t>
      </w:r>
      <w:r>
        <w:t xml:space="preserve">text1action.jsp </w:t>
      </w:r>
      <w:r>
        <w:rPr>
          <w:rFonts w:hint="eastAsia"/>
        </w:rPr>
        <w:t>줄3</w:t>
      </w:r>
      <w:r w:rsidR="0029187E">
        <w:t>8</w:t>
      </w:r>
      <w:r>
        <w:rPr>
          <w:rFonts w:hint="eastAsia"/>
        </w:rPr>
        <w:t>의 메소드 호출로 꺼내진다.</w:t>
      </w:r>
    </w:p>
    <w:p w14:paraId="57F74046" w14:textId="77777777" w:rsidR="00431456" w:rsidRPr="009D3C8B" w:rsidRDefault="00431456" w:rsidP="00850162"/>
    <w:p w14:paraId="57F74047" w14:textId="748F6111" w:rsidR="00431456" w:rsidRDefault="0029187E" w:rsidP="00850162">
      <w:r>
        <w:t>(</w:t>
      </w:r>
      <w:r>
        <w:rPr>
          <w:rFonts w:hint="eastAsia"/>
        </w:rPr>
        <w:t>줄</w:t>
      </w:r>
      <w:r>
        <w:t>30, 34, 38) &lt;%= request.getParameter("</w:t>
      </w:r>
      <w:r>
        <w:rPr>
          <w:rFonts w:hint="eastAsia"/>
        </w:rPr>
        <w:t>데이터</w:t>
      </w:r>
      <w:r>
        <w:t>_</w:t>
      </w:r>
      <w:r>
        <w:rPr>
          <w:rFonts w:hint="eastAsia"/>
        </w:rPr>
        <w:t>이름"</w:t>
      </w:r>
      <w:r>
        <w:t>) %&gt;</w:t>
      </w:r>
    </w:p>
    <w:p w14:paraId="3B8BCB8D" w14:textId="48CDEDE6" w:rsidR="0029187E" w:rsidRDefault="0029187E" w:rsidP="00850162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값이 출력된다.</w:t>
      </w:r>
    </w:p>
    <w:p w14:paraId="57F74048" w14:textId="77777777" w:rsidR="00431456" w:rsidRDefault="00431456" w:rsidP="00850162"/>
    <w:p w14:paraId="07636662" w14:textId="218C76B3" w:rsidR="0029187E" w:rsidRDefault="00F929DA" w:rsidP="00F929DA">
      <w:r>
        <w:rPr>
          <w:rFonts w:hint="eastAsia"/>
        </w:rPr>
        <w:t>(줄</w:t>
      </w:r>
      <w:r w:rsidR="0029187E">
        <w:rPr>
          <w:rFonts w:hint="eastAsia"/>
        </w:rPr>
        <w:t>4</w:t>
      </w:r>
      <w:r w:rsidR="0029187E">
        <w:t>2</w:t>
      </w:r>
      <w:r>
        <w:t xml:space="preserve">) </w:t>
      </w:r>
      <w:r w:rsidR="0029187E">
        <w:t>request.getMethod()</w:t>
      </w:r>
    </w:p>
    <w:p w14:paraId="57F74049" w14:textId="27FF476A" w:rsidR="00F929DA" w:rsidRDefault="00F929DA" w:rsidP="00F929DA">
      <w:r>
        <w:rPr>
          <w:rFonts w:hint="eastAsia"/>
        </w:rPr>
        <w:t xml:space="preserve">웹브라우저가 웹서버에 </w:t>
      </w:r>
      <w:r>
        <w:t>URL</w:t>
      </w:r>
      <w:r>
        <w:rPr>
          <w:rFonts w:hint="eastAsia"/>
        </w:rPr>
        <w:t xml:space="preserve">을 요청할 때 요청 방식은 </w:t>
      </w:r>
      <w:r>
        <w:t xml:space="preserve">method="post" </w:t>
      </w:r>
      <w:r>
        <w:rPr>
          <w:rFonts w:hint="eastAsia"/>
        </w:rPr>
        <w:t>방식과,</w:t>
      </w:r>
      <w:r>
        <w:t xml:space="preserve"> method="get" </w:t>
      </w:r>
      <w:r w:rsidR="009D3C8B">
        <w:rPr>
          <w:rFonts w:hint="eastAsia"/>
        </w:rPr>
        <w:t>방식이 있다.</w:t>
      </w:r>
    </w:p>
    <w:p w14:paraId="57F7404A" w14:textId="77777777" w:rsidR="00F929DA" w:rsidRDefault="006B4374" w:rsidP="00F929DA">
      <w:r>
        <w:rPr>
          <w:rFonts w:hint="eastAsia"/>
        </w:rPr>
        <w:t xml:space="preserve">request.getMethod() 메소드 호출은 </w:t>
      </w:r>
      <w:r w:rsidR="00F929DA">
        <w:rPr>
          <w:rFonts w:hint="eastAsia"/>
        </w:rPr>
        <w:t xml:space="preserve">그 요청 방식을 </w:t>
      </w:r>
      <w:r>
        <w:rPr>
          <w:rFonts w:hint="eastAsia"/>
        </w:rPr>
        <w:t>문자열로 리턴한다.</w:t>
      </w:r>
      <w:r w:rsidR="00F929DA">
        <w:t xml:space="preserve"> </w:t>
      </w:r>
      <w:r w:rsidR="00F929DA">
        <w:rPr>
          <w:rFonts w:hint="eastAsia"/>
        </w:rPr>
        <w:t xml:space="preserve">따라서 </w:t>
      </w:r>
      <w:r w:rsidR="00F929DA">
        <w:t xml:space="preserve">"GET" </w:t>
      </w:r>
      <w:r w:rsidR="00F929DA">
        <w:rPr>
          <w:rFonts w:hint="eastAsia"/>
        </w:rPr>
        <w:t xml:space="preserve">아니면 </w:t>
      </w:r>
      <w:r w:rsidR="00F929DA">
        <w:t>"POST"</w:t>
      </w:r>
      <w:r>
        <w:t xml:space="preserve"> </w:t>
      </w:r>
      <w:r>
        <w:rPr>
          <w:rFonts w:hint="eastAsia"/>
        </w:rPr>
        <w:t>문자열이</w:t>
      </w:r>
      <w:r w:rsidR="00F929DA">
        <w:rPr>
          <w:rFonts w:hint="eastAsia"/>
        </w:rPr>
        <w:t xml:space="preserve"> </w:t>
      </w:r>
      <w:r w:rsidR="009D3C8B">
        <w:rPr>
          <w:rFonts w:hint="eastAsia"/>
        </w:rPr>
        <w:t>리턴되는데,</w:t>
      </w:r>
      <w:r w:rsidR="009D3C8B">
        <w:t xml:space="preserve"> </w:t>
      </w:r>
      <w:r w:rsidR="009D3C8B">
        <w:rPr>
          <w:rFonts w:hint="eastAsia"/>
        </w:rPr>
        <w:t xml:space="preserve">이 경우에는 </w:t>
      </w:r>
      <w:r w:rsidR="009D3C8B">
        <w:t xml:space="preserve">POST </w:t>
      </w:r>
      <w:r w:rsidR="009D3C8B">
        <w:rPr>
          <w:rFonts w:hint="eastAsia"/>
        </w:rPr>
        <w:t xml:space="preserve">방식으로 전송했기 때문에 </w:t>
      </w:r>
      <w:r w:rsidR="009D3C8B">
        <w:t>"POST"</w:t>
      </w:r>
      <w:r w:rsidR="009D3C8B">
        <w:rPr>
          <w:rFonts w:hint="eastAsia"/>
        </w:rPr>
        <w:t>가 리턴된다.</w:t>
      </w:r>
    </w:p>
    <w:p w14:paraId="57F7404B" w14:textId="77777777" w:rsidR="00F929DA" w:rsidRDefault="00F929DA" w:rsidP="00F929DA"/>
    <w:p w14:paraId="4AC9A4A0" w14:textId="5FBAC535" w:rsidR="00521E3E" w:rsidRDefault="006B4374" w:rsidP="00850162">
      <w:r>
        <w:rPr>
          <w:rFonts w:hint="eastAsia"/>
        </w:rPr>
        <w:t xml:space="preserve">웹서버에 요청된 </w:t>
      </w:r>
      <w:r w:rsidR="00A13576">
        <w:t xml:space="preserve">text1action.jsp </w:t>
      </w:r>
      <w:r w:rsidR="00431456">
        <w:rPr>
          <w:rFonts w:hint="eastAsia"/>
        </w:rPr>
        <w:t>파일이 웹서버에서 실행</w:t>
      </w:r>
      <w:r w:rsidR="00521E3E">
        <w:rPr>
          <w:rFonts w:hint="eastAsia"/>
        </w:rPr>
        <w:t>되고</w:t>
      </w:r>
      <w:r w:rsidR="00A13576">
        <w:rPr>
          <w:rFonts w:hint="eastAsia"/>
        </w:rPr>
        <w:t xml:space="preserve">, </w:t>
      </w:r>
    </w:p>
    <w:p w14:paraId="714EE5DA" w14:textId="77777777" w:rsidR="00521E3E" w:rsidRDefault="00521E3E" w:rsidP="00850162">
      <w:r>
        <w:rPr>
          <w:rFonts w:hint="eastAsia"/>
        </w:rPr>
        <w:t xml:space="preserve">실행결과 </w:t>
      </w:r>
      <w:r w:rsidR="00431456">
        <w:rPr>
          <w:rFonts w:hint="eastAsia"/>
        </w:rPr>
        <w:t>출력</w:t>
      </w:r>
      <w:r w:rsidR="006B4374">
        <w:rPr>
          <w:rFonts w:hint="eastAsia"/>
        </w:rPr>
        <w:t>된</w:t>
      </w:r>
      <w:r w:rsidR="00431456">
        <w:rPr>
          <w:rFonts w:hint="eastAsia"/>
        </w:rPr>
        <w:t xml:space="preserve"> </w:t>
      </w:r>
      <w:r w:rsidR="00431456">
        <w:t xml:space="preserve">HTML </w:t>
      </w:r>
      <w:r w:rsidR="00431456">
        <w:rPr>
          <w:rFonts w:hint="eastAsia"/>
        </w:rPr>
        <w:t>태그들이 인터넷을 통해 다시 웹브라우저에게 전송되고,</w:t>
      </w:r>
      <w:r w:rsidR="00431456">
        <w:t xml:space="preserve"> </w:t>
      </w:r>
    </w:p>
    <w:p w14:paraId="57F7404C" w14:textId="0228C65F" w:rsidR="00431456" w:rsidRPr="00431456" w:rsidRDefault="00431456" w:rsidP="00850162">
      <w:r>
        <w:rPr>
          <w:rFonts w:hint="eastAsia"/>
        </w:rPr>
        <w:t>웹브라우저 창에 아래와 같이 그려진다.</w:t>
      </w:r>
    </w:p>
    <w:p w14:paraId="57F7404D" w14:textId="77777777" w:rsidR="00431456" w:rsidRDefault="00431456" w:rsidP="00850162"/>
    <w:p w14:paraId="57F7404E" w14:textId="5A3AFCD6" w:rsidR="00850162" w:rsidRDefault="00521E3E" w:rsidP="00850162">
      <w:r>
        <w:rPr>
          <w:noProof/>
        </w:rPr>
        <w:drawing>
          <wp:inline distT="0" distB="0" distL="0" distR="0" wp14:anchorId="24028C43" wp14:editId="1315DA6A">
            <wp:extent cx="4409925" cy="247285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578" cy="24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04F" w14:textId="77777777" w:rsidR="00746CCA" w:rsidRDefault="00746CCA" w:rsidP="00850162"/>
    <w:p w14:paraId="57F74050" w14:textId="46F230A9" w:rsidR="00746CCA" w:rsidRDefault="00746CCA" w:rsidP="00746CCA">
      <w:r>
        <w:rPr>
          <w:rFonts w:hint="eastAsia"/>
        </w:rPr>
        <w:t xml:space="preserve">위와 같이 </w:t>
      </w:r>
      <w:r>
        <w:t>text1action.jsp</w:t>
      </w:r>
      <w:r>
        <w:rPr>
          <w:rFonts w:hint="eastAsia"/>
        </w:rPr>
        <w:t xml:space="preserve">의 실행결과 출력이 웹브라우저에 그려진 것은 이미 웹서버에서 </w:t>
      </w:r>
      <w:r>
        <w:t>text1action.jsp</w:t>
      </w:r>
      <w:r>
        <w:rPr>
          <w:rFonts w:hint="eastAsia"/>
        </w:rPr>
        <w:t xml:space="preserve">의 실행은 완료되었고, 그 실행 결과 출력이 인터넷을 통해 웹브라우저에 </w:t>
      </w:r>
      <w:r w:rsidR="00B8427C">
        <w:rPr>
          <w:rFonts w:hint="eastAsia"/>
        </w:rPr>
        <w:t>전송</w:t>
      </w:r>
      <w:r>
        <w:rPr>
          <w:rFonts w:hint="eastAsia"/>
        </w:rPr>
        <w:t>되었음을 의미한다.</w:t>
      </w:r>
    </w:p>
    <w:p w14:paraId="57F74051" w14:textId="77777777" w:rsidR="00746CCA" w:rsidRPr="00746CCA" w:rsidRDefault="00746CCA" w:rsidP="00850162"/>
    <w:p w14:paraId="57F74052" w14:textId="77777777" w:rsidR="00431456" w:rsidRDefault="00431456" w:rsidP="00850162"/>
    <w:p w14:paraId="57F74053" w14:textId="77777777" w:rsidR="00431456" w:rsidRDefault="00431456" w:rsidP="00850162"/>
    <w:p w14:paraId="57F74054" w14:textId="77777777" w:rsidR="00687D6F" w:rsidRDefault="00687D6F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14:paraId="57F74055" w14:textId="1480096C" w:rsidR="00431456" w:rsidRDefault="00431456" w:rsidP="00431456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 w:rsidR="00B8427C">
        <w:rPr>
          <w:rFonts w:hint="eastAsia"/>
        </w:rPr>
        <w:t xml:space="preserve"> </w:t>
      </w:r>
      <w:r w:rsidR="00B8427C">
        <w:rPr>
          <w:rFonts w:hint="eastAsia"/>
        </w:rPr>
        <w:t>설명</w:t>
      </w:r>
    </w:p>
    <w:p w14:paraId="57F74056" w14:textId="77777777" w:rsidR="00431456" w:rsidRDefault="00431456" w:rsidP="00431456">
      <w:r>
        <w:rPr>
          <w:rFonts w:hint="eastAsia"/>
        </w:rPr>
        <w:t xml:space="preserve">(1) 웹브라우저는 </w:t>
      </w:r>
      <w:r>
        <w:t xml:space="preserve">text1.jsp </w:t>
      </w:r>
      <w:r>
        <w:rPr>
          <w:rFonts w:hint="eastAsia"/>
        </w:rPr>
        <w:t>URL을 웹서버에 요청한다.</w:t>
      </w:r>
    </w:p>
    <w:p w14:paraId="57F74057" w14:textId="77777777" w:rsidR="00431456" w:rsidRDefault="00431456" w:rsidP="00431456">
      <w:r>
        <w:t xml:space="preserve">(2) </w:t>
      </w:r>
      <w:r>
        <w:rPr>
          <w:rFonts w:hint="eastAsia"/>
        </w:rPr>
        <w:t xml:space="preserve">웹서버는 요청받은 </w:t>
      </w:r>
      <w:r>
        <w:t>text1.jsp</w:t>
      </w:r>
      <w:r>
        <w:rPr>
          <w:rFonts w:hint="eastAsia"/>
        </w:rPr>
        <w:t>를 실행한다.</w:t>
      </w:r>
    </w:p>
    <w:p w14:paraId="57F74058" w14:textId="77777777" w:rsidR="00431456" w:rsidRDefault="00431456" w:rsidP="00431456">
      <w:r>
        <w:t xml:space="preserve">(3) </w:t>
      </w:r>
      <w:r>
        <w:rPr>
          <w:rFonts w:hint="eastAsia"/>
        </w:rPr>
        <w:t xml:space="preserve">text1.jsp의 실행이 </w:t>
      </w:r>
      <w:r w:rsidR="00687D6F">
        <w:rPr>
          <w:rFonts w:hint="eastAsia"/>
        </w:rPr>
        <w:t>종료된다.</w:t>
      </w:r>
    </w:p>
    <w:p w14:paraId="57F74059" w14:textId="77777777" w:rsidR="00687D6F" w:rsidRDefault="00687D6F" w:rsidP="00431456">
      <w:r>
        <w:t xml:space="preserve">(4) </w:t>
      </w:r>
      <w:r>
        <w:rPr>
          <w:rFonts w:hint="eastAsia"/>
        </w:rPr>
        <w:t xml:space="preserve">웹서버는 </w:t>
      </w:r>
      <w:r>
        <w:t>text1.jsp</w:t>
      </w:r>
      <w:r>
        <w:rPr>
          <w:rFonts w:hint="eastAsia"/>
        </w:rPr>
        <w:t>의 실행결과 출력을 웹브라우저에 전달한다.</w:t>
      </w:r>
    </w:p>
    <w:p w14:paraId="57F7405A" w14:textId="343BE521" w:rsidR="00687D6F" w:rsidRDefault="00687D6F" w:rsidP="00431456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27C" w14:paraId="0DF14820" w14:textId="77777777" w:rsidTr="00B8427C">
        <w:tc>
          <w:tcPr>
            <w:tcW w:w="10456" w:type="dxa"/>
          </w:tcPr>
          <w:p w14:paraId="105AE1BD" w14:textId="77777777" w:rsidR="00B8427C" w:rsidRDefault="00B8427C" w:rsidP="00B8427C">
            <w:pPr>
              <w:pStyle w:val="a0"/>
            </w:pPr>
            <w:r>
              <w:t>&lt;!DOCTYPE html&gt;</w:t>
            </w:r>
          </w:p>
          <w:p w14:paraId="0992CD1B" w14:textId="77777777" w:rsidR="00B8427C" w:rsidRDefault="00B8427C" w:rsidP="00B8427C">
            <w:pPr>
              <w:pStyle w:val="a0"/>
            </w:pPr>
            <w:r>
              <w:t>&lt;html&gt;</w:t>
            </w:r>
          </w:p>
          <w:p w14:paraId="5FD3362F" w14:textId="77777777" w:rsidR="00B8427C" w:rsidRDefault="00B8427C" w:rsidP="00B8427C">
            <w:pPr>
              <w:pStyle w:val="a0"/>
            </w:pPr>
            <w:r>
              <w:t>&lt;head&gt;</w:t>
            </w:r>
          </w:p>
          <w:p w14:paraId="44D29DD0" w14:textId="77777777" w:rsidR="00B8427C" w:rsidRDefault="00B8427C" w:rsidP="00B8427C">
            <w:pPr>
              <w:pStyle w:val="a0"/>
            </w:pPr>
            <w:r>
              <w:t>&lt;meta http-equiv="Content-Type" content="text/html; charset=utf-8"&gt;</w:t>
            </w:r>
          </w:p>
          <w:p w14:paraId="5EFD0E40" w14:textId="77777777" w:rsidR="00B8427C" w:rsidRDefault="00B8427C" w:rsidP="00B8427C">
            <w:pPr>
              <w:pStyle w:val="a0"/>
            </w:pPr>
            <w:r>
              <w:t>&lt;meta name="viewport" content="width=device-width, initial-scale=1"&gt;</w:t>
            </w:r>
          </w:p>
          <w:p w14:paraId="2D18975A" w14:textId="77777777" w:rsidR="00B8427C" w:rsidRDefault="00B8427C" w:rsidP="00B8427C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237312F7" w14:textId="77777777" w:rsidR="00B8427C" w:rsidRDefault="00B8427C" w:rsidP="00B8427C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10AB5B36" w14:textId="77777777" w:rsidR="00B8427C" w:rsidRDefault="00B8427C" w:rsidP="00B8427C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18D6D30D" w14:textId="77777777" w:rsidR="00B8427C" w:rsidRDefault="00B8427C" w:rsidP="00B8427C">
            <w:pPr>
              <w:pStyle w:val="a0"/>
            </w:pPr>
            <w:r>
              <w:t>&lt;style&gt;</w:t>
            </w:r>
          </w:p>
          <w:p w14:paraId="046B688D" w14:textId="77777777" w:rsidR="00B8427C" w:rsidRDefault="00B8427C" w:rsidP="00B8427C">
            <w:pPr>
              <w:pStyle w:val="a0"/>
            </w:pPr>
            <w:r>
              <w:t>body { font-family: 굴림체; }</w:t>
            </w:r>
          </w:p>
          <w:p w14:paraId="27969FFF" w14:textId="77777777" w:rsidR="00B8427C" w:rsidRDefault="00B8427C" w:rsidP="00B8427C">
            <w:pPr>
              <w:pStyle w:val="a0"/>
            </w:pPr>
            <w:r>
              <w:t>input.form-control { width: 200px; }</w:t>
            </w:r>
          </w:p>
          <w:p w14:paraId="5884CB02" w14:textId="77777777" w:rsidR="00B8427C" w:rsidRDefault="00B8427C" w:rsidP="00B8427C">
            <w:pPr>
              <w:pStyle w:val="a0"/>
            </w:pPr>
            <w:r>
              <w:t>&lt;/style&gt;</w:t>
            </w:r>
          </w:p>
          <w:p w14:paraId="796CEF9A" w14:textId="77777777" w:rsidR="00B8427C" w:rsidRDefault="00B8427C" w:rsidP="00B8427C">
            <w:pPr>
              <w:pStyle w:val="a0"/>
            </w:pPr>
            <w:r>
              <w:t>&lt;/head&gt;</w:t>
            </w:r>
          </w:p>
          <w:p w14:paraId="6330EC04" w14:textId="77777777" w:rsidR="00B8427C" w:rsidRDefault="00B8427C" w:rsidP="00B8427C">
            <w:pPr>
              <w:pStyle w:val="a0"/>
            </w:pPr>
            <w:r>
              <w:t>&lt;body&gt;</w:t>
            </w:r>
          </w:p>
          <w:p w14:paraId="66DB4611" w14:textId="77777777" w:rsidR="00B8427C" w:rsidRDefault="00B8427C" w:rsidP="00B8427C">
            <w:pPr>
              <w:pStyle w:val="a0"/>
            </w:pPr>
            <w:r>
              <w:t xml:space="preserve">  &lt;div class="container"&gt;</w:t>
            </w:r>
          </w:p>
          <w:p w14:paraId="051BFA9B" w14:textId="77777777" w:rsidR="00B8427C" w:rsidRDefault="00B8427C" w:rsidP="00B8427C">
            <w:pPr>
              <w:pStyle w:val="a0"/>
            </w:pPr>
            <w:r>
              <w:t xml:space="preserve">    &lt;form action="text1action.jsp" method="post"&gt;</w:t>
            </w:r>
          </w:p>
          <w:p w14:paraId="1D69CC86" w14:textId="77777777" w:rsidR="00B8427C" w:rsidRDefault="00B8427C" w:rsidP="00B8427C">
            <w:pPr>
              <w:pStyle w:val="a0"/>
            </w:pPr>
            <w:r>
              <w:t xml:space="preserve">      &lt;h1&gt;텍스트 입력폼 01&lt;/h1&gt;</w:t>
            </w:r>
          </w:p>
          <w:p w14:paraId="7ED7FDB4" w14:textId="77777777" w:rsidR="00B8427C" w:rsidRDefault="00B8427C" w:rsidP="00B8427C">
            <w:pPr>
              <w:pStyle w:val="a0"/>
            </w:pPr>
          </w:p>
          <w:p w14:paraId="3F2CD81A" w14:textId="77777777" w:rsidR="00B8427C" w:rsidRDefault="00B8427C" w:rsidP="00B8427C">
            <w:pPr>
              <w:pStyle w:val="a0"/>
            </w:pPr>
            <w:r>
              <w:t xml:space="preserve">      &lt;div class="form-group"&gt;</w:t>
            </w:r>
          </w:p>
          <w:p w14:paraId="366B4512" w14:textId="77777777" w:rsidR="00B8427C" w:rsidRDefault="00B8427C" w:rsidP="00B8427C">
            <w:pPr>
              <w:pStyle w:val="a0"/>
            </w:pPr>
            <w:r>
              <w:t xml:space="preserve">        &lt;label&gt;text1:&lt;/label&gt; </w:t>
            </w:r>
          </w:p>
          <w:p w14:paraId="4C45A565" w14:textId="77777777" w:rsidR="00B8427C" w:rsidRDefault="00B8427C" w:rsidP="00B8427C">
            <w:pPr>
              <w:pStyle w:val="a0"/>
            </w:pPr>
            <w:r>
              <w:t xml:space="preserve">        &lt;input type="text" name="param1" class="form-control" value="아무 것이나 입력하시오1" /&gt;</w:t>
            </w:r>
          </w:p>
          <w:p w14:paraId="26E6F613" w14:textId="77777777" w:rsidR="00B8427C" w:rsidRDefault="00B8427C" w:rsidP="00B8427C">
            <w:pPr>
              <w:pStyle w:val="a0"/>
            </w:pPr>
            <w:r>
              <w:t xml:space="preserve">      &lt;/div&gt;</w:t>
            </w:r>
          </w:p>
          <w:p w14:paraId="057AFD57" w14:textId="77777777" w:rsidR="00B8427C" w:rsidRDefault="00B8427C" w:rsidP="00B8427C">
            <w:pPr>
              <w:pStyle w:val="a0"/>
            </w:pPr>
          </w:p>
          <w:p w14:paraId="5A559C30" w14:textId="77777777" w:rsidR="00B8427C" w:rsidRDefault="00B8427C" w:rsidP="00B8427C">
            <w:pPr>
              <w:pStyle w:val="a0"/>
            </w:pPr>
            <w:r>
              <w:t xml:space="preserve">      &lt;div class="form-group"&gt;</w:t>
            </w:r>
          </w:p>
          <w:p w14:paraId="2155D660" w14:textId="77777777" w:rsidR="00B8427C" w:rsidRDefault="00B8427C" w:rsidP="00B8427C">
            <w:pPr>
              <w:pStyle w:val="a0"/>
            </w:pPr>
            <w:r>
              <w:t xml:space="preserve">        &lt;label&gt;text2:&lt;/label&gt; </w:t>
            </w:r>
          </w:p>
          <w:p w14:paraId="750DDACB" w14:textId="77777777" w:rsidR="00B8427C" w:rsidRDefault="00B8427C" w:rsidP="00B8427C">
            <w:pPr>
              <w:pStyle w:val="a0"/>
            </w:pPr>
            <w:r>
              <w:t xml:space="preserve">        &lt;input type="text" name="param2" class="form-control" value="아무 것이나 입력하시오2" /&gt;</w:t>
            </w:r>
          </w:p>
          <w:p w14:paraId="2F8F873F" w14:textId="77777777" w:rsidR="00B8427C" w:rsidRDefault="00B8427C" w:rsidP="00B8427C">
            <w:pPr>
              <w:pStyle w:val="a0"/>
            </w:pPr>
            <w:r>
              <w:t xml:space="preserve">      &lt;/div&gt;</w:t>
            </w:r>
          </w:p>
          <w:p w14:paraId="30444C23" w14:textId="77777777" w:rsidR="00B8427C" w:rsidRDefault="00B8427C" w:rsidP="00B8427C">
            <w:pPr>
              <w:pStyle w:val="a0"/>
            </w:pPr>
            <w:r>
              <w:t xml:space="preserve">      &lt;div class="form-group"&gt;</w:t>
            </w:r>
          </w:p>
          <w:p w14:paraId="4729A2CC" w14:textId="77777777" w:rsidR="00B8427C" w:rsidRDefault="00B8427C" w:rsidP="00B8427C">
            <w:pPr>
              <w:pStyle w:val="a0"/>
            </w:pPr>
            <w:r>
              <w:t xml:space="preserve">        &lt;input type="submit" class="btn btn-primary" name="cmd" value="확인"&gt; </w:t>
            </w:r>
          </w:p>
          <w:p w14:paraId="23573BE9" w14:textId="77777777" w:rsidR="00B8427C" w:rsidRDefault="00B8427C" w:rsidP="00B8427C">
            <w:pPr>
              <w:pStyle w:val="a0"/>
            </w:pPr>
            <w:r>
              <w:t xml:space="preserve">        &lt;input type="reset" class="btn btn-default" value="취소"&gt;</w:t>
            </w:r>
          </w:p>
          <w:p w14:paraId="64A21E47" w14:textId="77777777" w:rsidR="00B8427C" w:rsidRDefault="00B8427C" w:rsidP="00B8427C">
            <w:pPr>
              <w:pStyle w:val="a0"/>
            </w:pPr>
            <w:r>
              <w:t xml:space="preserve">      &lt;/div&gt;</w:t>
            </w:r>
          </w:p>
          <w:p w14:paraId="3A707252" w14:textId="77777777" w:rsidR="00B8427C" w:rsidRDefault="00B8427C" w:rsidP="00B8427C">
            <w:pPr>
              <w:pStyle w:val="a0"/>
            </w:pPr>
            <w:r>
              <w:t xml:space="preserve">    &lt;/form&gt;</w:t>
            </w:r>
          </w:p>
          <w:p w14:paraId="06DE762E" w14:textId="77777777" w:rsidR="00B8427C" w:rsidRDefault="00B8427C" w:rsidP="00B8427C">
            <w:pPr>
              <w:pStyle w:val="a0"/>
            </w:pPr>
            <w:r>
              <w:t xml:space="preserve">  &lt;/div&gt;</w:t>
            </w:r>
          </w:p>
          <w:p w14:paraId="1F6873A4" w14:textId="77777777" w:rsidR="00B8427C" w:rsidRDefault="00B8427C" w:rsidP="00B8427C">
            <w:pPr>
              <w:pStyle w:val="a0"/>
            </w:pPr>
            <w:r>
              <w:t>&lt;/body&gt;</w:t>
            </w:r>
          </w:p>
          <w:p w14:paraId="4E2F76E7" w14:textId="05292583" w:rsidR="00B8427C" w:rsidRDefault="00B8427C" w:rsidP="00B8427C">
            <w:pPr>
              <w:pStyle w:val="a0"/>
            </w:pPr>
            <w:r>
              <w:t>&lt;/html&gt;</w:t>
            </w:r>
          </w:p>
        </w:tc>
      </w:tr>
    </w:tbl>
    <w:p w14:paraId="78D1FBC6" w14:textId="559E136E" w:rsidR="00B8427C" w:rsidRDefault="00B8427C" w:rsidP="00431456"/>
    <w:p w14:paraId="2C5C3AEE" w14:textId="77777777" w:rsidR="00B8427C" w:rsidRDefault="00B8427C" w:rsidP="00431456"/>
    <w:p w14:paraId="57F7407F" w14:textId="0C97ADEB" w:rsidR="00687D6F" w:rsidRDefault="00B8427C" w:rsidP="00850162">
      <w:r>
        <w:rPr>
          <w:rFonts w:hint="eastAsia"/>
        </w:rPr>
        <w:t xml:space="preserve"> </w:t>
      </w:r>
      <w:r w:rsidR="00687D6F">
        <w:rPr>
          <w:rFonts w:hint="eastAsia"/>
        </w:rPr>
        <w:t>(5) 웹브라우저는 전달된 내용을 웹브라우저 창에 다음과 같이 그린다.</w:t>
      </w:r>
    </w:p>
    <w:p w14:paraId="57F74080" w14:textId="7C5289C0" w:rsidR="00687D6F" w:rsidRDefault="00B8427C" w:rsidP="00850162">
      <w:r>
        <w:rPr>
          <w:noProof/>
        </w:rPr>
        <w:drawing>
          <wp:inline distT="0" distB="0" distL="0" distR="0" wp14:anchorId="057B7A8C" wp14:editId="5E8AA5A9">
            <wp:extent cx="2305105" cy="2075291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944" cy="20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081" w14:textId="6DF10009" w:rsidR="00687D6F" w:rsidRDefault="00687D6F" w:rsidP="00850162"/>
    <w:p w14:paraId="519B3F65" w14:textId="77777777" w:rsidR="00B8427C" w:rsidRDefault="00B8427C" w:rsidP="00850162"/>
    <w:p w14:paraId="30C65EFC" w14:textId="3AA59FC2" w:rsidR="00B8427C" w:rsidRDefault="00B8427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082" w14:textId="25AE0809" w:rsidR="00687D6F" w:rsidRDefault="00687D6F" w:rsidP="00850162">
      <w:r>
        <w:rPr>
          <w:rFonts w:hint="eastAsia"/>
        </w:rPr>
        <w:lastRenderedPageBreak/>
        <w:t>(6) 사용자는 웹브라우저 창의 텍스트 박스에 다음과 같이 입력하고 확인 버튼을 클릭한다.</w:t>
      </w:r>
    </w:p>
    <w:p w14:paraId="20771258" w14:textId="14D6A330" w:rsidR="00B8427C" w:rsidRPr="00B8427C" w:rsidRDefault="00B8427C" w:rsidP="00850162">
      <w:r>
        <w:rPr>
          <w:noProof/>
        </w:rPr>
        <w:drawing>
          <wp:inline distT="0" distB="0" distL="0" distR="0" wp14:anchorId="093F1253" wp14:editId="0DFB0FB8">
            <wp:extent cx="2187076" cy="189241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8167" cy="18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083" w14:textId="7885529E" w:rsidR="00687D6F" w:rsidRDefault="00687D6F" w:rsidP="00850162"/>
    <w:p w14:paraId="57F74084" w14:textId="77777777" w:rsidR="00687D6F" w:rsidRDefault="00687D6F" w:rsidP="00850162"/>
    <w:p w14:paraId="57F74085" w14:textId="77777777" w:rsidR="00F929DA" w:rsidRDefault="00F929DA" w:rsidP="00850162"/>
    <w:p w14:paraId="57F74086" w14:textId="77777777" w:rsidR="00687D6F" w:rsidRDefault="00687D6F" w:rsidP="00850162">
      <w:r>
        <w:rPr>
          <w:rFonts w:hint="eastAsia"/>
        </w:rPr>
        <w:t xml:space="preserve">(7) 웹브라우저는 </w:t>
      </w:r>
      <w:r>
        <w:t>text1action.jsp URL</w:t>
      </w:r>
      <w:r>
        <w:rPr>
          <w:rFonts w:hint="eastAsia"/>
        </w:rPr>
        <w:t>을 웹서버에 요청한다.</w:t>
      </w:r>
      <w:r>
        <w:t xml:space="preserve"> </w:t>
      </w:r>
      <w:r>
        <w:rPr>
          <w:rFonts w:hint="eastAsia"/>
        </w:rPr>
        <w:t>그리고 입력된 데이터도 요청에 담아 같이 보낸다.</w:t>
      </w:r>
    </w:p>
    <w:p w14:paraId="57F74087" w14:textId="7F0DFFD6" w:rsidR="00687D6F" w:rsidRDefault="00687D6F" w:rsidP="00850162">
      <w:r>
        <w:rPr>
          <w:rFonts w:hint="eastAsia"/>
        </w:rPr>
        <w:t xml:space="preserve">요청에 담겨 보내지는 </w:t>
      </w:r>
      <w:r w:rsidR="00B8427C">
        <w:t>request parameter</w:t>
      </w:r>
      <w:r>
        <w:rPr>
          <w:rFonts w:hint="eastAsia"/>
        </w:rPr>
        <w:t>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687D6F" w14:paraId="57F7408A" w14:textId="77777777" w:rsidTr="00687D6F">
        <w:tc>
          <w:tcPr>
            <w:tcW w:w="2093" w:type="dxa"/>
            <w:shd w:val="clear" w:color="auto" w:fill="D9D9D9" w:themeFill="background1" w:themeFillShade="D9"/>
          </w:tcPr>
          <w:p w14:paraId="57F74088" w14:textId="77777777" w:rsidR="00687D6F" w:rsidRDefault="00687D6F" w:rsidP="00850162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74089" w14:textId="77777777" w:rsidR="00687D6F" w:rsidRDefault="00687D6F" w:rsidP="00850162">
            <w:r>
              <w:rPr>
                <w:rFonts w:hint="eastAsia"/>
              </w:rPr>
              <w:t>value</w:t>
            </w:r>
          </w:p>
        </w:tc>
      </w:tr>
      <w:tr w:rsidR="00687D6F" w14:paraId="57F7408D" w14:textId="77777777" w:rsidTr="00687D6F">
        <w:tc>
          <w:tcPr>
            <w:tcW w:w="2093" w:type="dxa"/>
          </w:tcPr>
          <w:p w14:paraId="57F7408B" w14:textId="77777777" w:rsidR="00687D6F" w:rsidRDefault="00687D6F" w:rsidP="00850162">
            <w:r>
              <w:rPr>
                <w:rFonts w:hint="eastAsia"/>
              </w:rPr>
              <w:t>param1</w:t>
            </w:r>
          </w:p>
        </w:tc>
        <w:tc>
          <w:tcPr>
            <w:tcW w:w="2410" w:type="dxa"/>
          </w:tcPr>
          <w:p w14:paraId="57F7408C" w14:textId="77777777" w:rsidR="00687D6F" w:rsidRDefault="00687D6F" w:rsidP="00850162">
            <w:r>
              <w:rPr>
                <w:rFonts w:hint="eastAsia"/>
              </w:rPr>
              <w:t>안녕하세요</w:t>
            </w:r>
          </w:p>
        </w:tc>
      </w:tr>
      <w:tr w:rsidR="00687D6F" w14:paraId="57F74090" w14:textId="77777777" w:rsidTr="00687D6F">
        <w:tc>
          <w:tcPr>
            <w:tcW w:w="2093" w:type="dxa"/>
          </w:tcPr>
          <w:p w14:paraId="57F7408E" w14:textId="77777777" w:rsidR="00687D6F" w:rsidRDefault="00687D6F" w:rsidP="00850162">
            <w:r>
              <w:rPr>
                <w:rFonts w:hint="eastAsia"/>
              </w:rPr>
              <w:t>para</w:t>
            </w:r>
            <w:r>
              <w:t>m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57F7408F" w14:textId="77777777" w:rsidR="00687D6F" w:rsidRDefault="00687D6F" w:rsidP="00850162">
            <w:r>
              <w:rPr>
                <w:rFonts w:hint="eastAsia"/>
              </w:rPr>
              <w:t>JSP</w:t>
            </w:r>
          </w:p>
        </w:tc>
      </w:tr>
      <w:tr w:rsidR="00687D6F" w14:paraId="57F74093" w14:textId="77777777" w:rsidTr="00687D6F">
        <w:tc>
          <w:tcPr>
            <w:tcW w:w="2093" w:type="dxa"/>
          </w:tcPr>
          <w:p w14:paraId="57F74091" w14:textId="77777777" w:rsidR="00687D6F" w:rsidRDefault="00687D6F" w:rsidP="00850162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</w:tcPr>
          <w:p w14:paraId="57F74092" w14:textId="77777777" w:rsidR="00687D6F" w:rsidRDefault="00687D6F" w:rsidP="00850162">
            <w:r>
              <w:rPr>
                <w:rFonts w:hint="eastAsia"/>
              </w:rPr>
              <w:t>확인</w:t>
            </w:r>
          </w:p>
        </w:tc>
      </w:tr>
    </w:tbl>
    <w:p w14:paraId="57F74094" w14:textId="77777777" w:rsidR="00687D6F" w:rsidRPr="00687D6F" w:rsidRDefault="00687D6F" w:rsidP="00850162"/>
    <w:p w14:paraId="57F74095" w14:textId="77777777" w:rsidR="00687D6F" w:rsidRDefault="00687D6F" w:rsidP="00850162">
      <w:r>
        <w:rPr>
          <w:rFonts w:hint="eastAsia"/>
        </w:rPr>
        <w:t xml:space="preserve">(8) 웹서버는 요청된 </w:t>
      </w:r>
      <w:r>
        <w:t>text1action.jsp</w:t>
      </w:r>
      <w:r>
        <w:rPr>
          <w:rFonts w:hint="eastAsia"/>
        </w:rPr>
        <w:t>를 실행한다.</w:t>
      </w:r>
    </w:p>
    <w:p w14:paraId="57F74096" w14:textId="77777777" w:rsidR="00687D6F" w:rsidRDefault="00687D6F" w:rsidP="00850162">
      <w:r>
        <w:t>(9) text1action.jsp</w:t>
      </w:r>
      <w:r>
        <w:rPr>
          <w:rFonts w:hint="eastAsia"/>
        </w:rPr>
        <w:t>의 실행이 종료된다.</w:t>
      </w:r>
    </w:p>
    <w:p w14:paraId="57F74097" w14:textId="77777777" w:rsidR="00687D6F" w:rsidRDefault="00687D6F" w:rsidP="00850162">
      <w:r>
        <w:t xml:space="preserve">(10) </w:t>
      </w:r>
      <w:r>
        <w:rPr>
          <w:rFonts w:hint="eastAsia"/>
        </w:rPr>
        <w:t xml:space="preserve">웹서버는 </w:t>
      </w:r>
      <w:r>
        <w:t>text1action.jsp</w:t>
      </w:r>
      <w:r>
        <w:rPr>
          <w:rFonts w:hint="eastAsia"/>
        </w:rPr>
        <w:t>의 실행결과 출력을 웹브라우저에 전달한다.</w:t>
      </w:r>
    </w:p>
    <w:p w14:paraId="57F74098" w14:textId="6031EEE7" w:rsidR="00F929DA" w:rsidRDefault="00687D6F" w:rsidP="00F929DA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27C" w14:paraId="7FAE8631" w14:textId="77777777" w:rsidTr="00B8427C">
        <w:tc>
          <w:tcPr>
            <w:tcW w:w="10456" w:type="dxa"/>
          </w:tcPr>
          <w:p w14:paraId="43256454" w14:textId="77777777" w:rsidR="00B8427C" w:rsidRDefault="00B8427C" w:rsidP="00B8427C">
            <w:pPr>
              <w:pStyle w:val="a0"/>
            </w:pPr>
            <w:r>
              <w:t>&lt;!DOCTYPE html&gt;</w:t>
            </w:r>
          </w:p>
          <w:p w14:paraId="0C86B90B" w14:textId="77777777" w:rsidR="00B8427C" w:rsidRDefault="00B8427C" w:rsidP="00B8427C">
            <w:pPr>
              <w:pStyle w:val="a0"/>
            </w:pPr>
            <w:r>
              <w:t>&lt;html&gt;</w:t>
            </w:r>
          </w:p>
          <w:p w14:paraId="27759C43" w14:textId="77777777" w:rsidR="00B8427C" w:rsidRDefault="00B8427C" w:rsidP="00B8427C">
            <w:pPr>
              <w:pStyle w:val="a0"/>
            </w:pPr>
            <w:r>
              <w:t>&lt;head&gt;</w:t>
            </w:r>
          </w:p>
          <w:p w14:paraId="65F871D5" w14:textId="77777777" w:rsidR="00B8427C" w:rsidRDefault="00B8427C" w:rsidP="00B8427C">
            <w:pPr>
              <w:pStyle w:val="a0"/>
            </w:pPr>
            <w:r>
              <w:t>&lt;meta http-equiv="Content-Type" content="text/html; charset=utf-8"&gt;</w:t>
            </w:r>
          </w:p>
          <w:p w14:paraId="0733DAC3" w14:textId="77777777" w:rsidR="00B8427C" w:rsidRDefault="00B8427C" w:rsidP="00B8427C">
            <w:pPr>
              <w:pStyle w:val="a0"/>
            </w:pPr>
            <w:r>
              <w:t>&lt;meta name="viewport" content="width=device-width, initial-scale=1"&gt;</w:t>
            </w:r>
          </w:p>
          <w:p w14:paraId="6B5C3145" w14:textId="77777777" w:rsidR="00B8427C" w:rsidRDefault="00B8427C" w:rsidP="00B8427C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4ADB1A61" w14:textId="77777777" w:rsidR="00B8427C" w:rsidRDefault="00B8427C" w:rsidP="00B8427C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528FCDE2" w14:textId="77777777" w:rsidR="00B8427C" w:rsidRDefault="00B8427C" w:rsidP="00B8427C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71DA3E5A" w14:textId="77777777" w:rsidR="00B8427C" w:rsidRDefault="00B8427C" w:rsidP="00B8427C">
            <w:pPr>
              <w:pStyle w:val="a0"/>
            </w:pPr>
            <w:r>
              <w:t>&lt;style&gt;</w:t>
            </w:r>
          </w:p>
          <w:p w14:paraId="5C96E812" w14:textId="77777777" w:rsidR="00B8427C" w:rsidRDefault="00B8427C" w:rsidP="00B8427C">
            <w:pPr>
              <w:pStyle w:val="a0"/>
            </w:pPr>
            <w:r>
              <w:t xml:space="preserve">  body { font-family: 굴림체; }</w:t>
            </w:r>
          </w:p>
          <w:p w14:paraId="2451F19A" w14:textId="77777777" w:rsidR="00B8427C" w:rsidRDefault="00B8427C" w:rsidP="00B8427C">
            <w:pPr>
              <w:pStyle w:val="a0"/>
            </w:pPr>
            <w:r>
              <w:t xml:space="preserve">  table.table { width: 500px; }</w:t>
            </w:r>
          </w:p>
          <w:p w14:paraId="76AE6C78" w14:textId="77777777" w:rsidR="00B8427C" w:rsidRDefault="00B8427C" w:rsidP="00B8427C">
            <w:pPr>
              <w:pStyle w:val="a0"/>
            </w:pPr>
            <w:r>
              <w:t xml:space="preserve">  thead tr { background-color: #eee; }</w:t>
            </w:r>
          </w:p>
          <w:p w14:paraId="1C843B65" w14:textId="77777777" w:rsidR="00B8427C" w:rsidRDefault="00B8427C" w:rsidP="00B8427C">
            <w:pPr>
              <w:pStyle w:val="a0"/>
            </w:pPr>
            <w:r>
              <w:t>&lt;/style&gt;</w:t>
            </w:r>
          </w:p>
          <w:p w14:paraId="17E758A7" w14:textId="77777777" w:rsidR="00B8427C" w:rsidRDefault="00B8427C" w:rsidP="00B8427C">
            <w:pPr>
              <w:pStyle w:val="a0"/>
            </w:pPr>
            <w:r>
              <w:t>&lt;/head&gt;</w:t>
            </w:r>
          </w:p>
          <w:p w14:paraId="2140B2AC" w14:textId="77777777" w:rsidR="00B8427C" w:rsidRDefault="00B8427C" w:rsidP="00B8427C">
            <w:pPr>
              <w:pStyle w:val="a0"/>
            </w:pPr>
            <w:r>
              <w:t>&lt;body&gt;</w:t>
            </w:r>
          </w:p>
          <w:p w14:paraId="4A132635" w14:textId="77777777" w:rsidR="00B8427C" w:rsidRDefault="00B8427C" w:rsidP="00B8427C">
            <w:pPr>
              <w:pStyle w:val="a0"/>
            </w:pPr>
            <w:r>
              <w:t xml:space="preserve">  &lt;div class="container"&gt;</w:t>
            </w:r>
          </w:p>
          <w:p w14:paraId="5BADA228" w14:textId="77777777" w:rsidR="00B8427C" w:rsidRDefault="00B8427C" w:rsidP="00B8427C">
            <w:pPr>
              <w:pStyle w:val="a0"/>
            </w:pPr>
            <w:r>
              <w:t xml:space="preserve">    </w:t>
            </w:r>
          </w:p>
          <w:p w14:paraId="2F32CFBE" w14:textId="77777777" w:rsidR="00B8427C" w:rsidRDefault="00B8427C" w:rsidP="00B8427C">
            <w:pPr>
              <w:pStyle w:val="a0"/>
            </w:pPr>
            <w:r>
              <w:t xml:space="preserve">    &lt;h1&gt;request parameter&lt;/h1&gt;    </w:t>
            </w:r>
          </w:p>
          <w:p w14:paraId="4B58857D" w14:textId="77777777" w:rsidR="00B8427C" w:rsidRDefault="00B8427C" w:rsidP="00B8427C">
            <w:pPr>
              <w:pStyle w:val="a0"/>
            </w:pPr>
            <w:r>
              <w:t xml:space="preserve">    &lt;table class="table table-bordered"&gt;</w:t>
            </w:r>
          </w:p>
          <w:p w14:paraId="1E05E19B" w14:textId="77777777" w:rsidR="00B8427C" w:rsidRDefault="00B8427C" w:rsidP="00B8427C">
            <w:pPr>
              <w:pStyle w:val="a0"/>
            </w:pPr>
            <w:r>
              <w:t xml:space="preserve">      &lt;thead&gt;</w:t>
            </w:r>
          </w:p>
          <w:p w14:paraId="62ACBEF0" w14:textId="77777777" w:rsidR="00B8427C" w:rsidRDefault="00B8427C" w:rsidP="00B8427C">
            <w:pPr>
              <w:pStyle w:val="a0"/>
            </w:pPr>
            <w:r>
              <w:t xml:space="preserve">        &lt;tr&gt;</w:t>
            </w:r>
          </w:p>
          <w:p w14:paraId="1825EFE8" w14:textId="77777777" w:rsidR="00B8427C" w:rsidRDefault="00B8427C" w:rsidP="00B8427C">
            <w:pPr>
              <w:pStyle w:val="a0"/>
            </w:pPr>
            <w:r>
              <w:t xml:space="preserve">          &lt;th&gt;Parameter Name&lt;/th&gt;</w:t>
            </w:r>
          </w:p>
          <w:p w14:paraId="02714E48" w14:textId="77777777" w:rsidR="00B8427C" w:rsidRDefault="00B8427C" w:rsidP="00B8427C">
            <w:pPr>
              <w:pStyle w:val="a0"/>
            </w:pPr>
            <w:r>
              <w:t xml:space="preserve">          &lt;th&gt;Parameter Value&lt;/th&gt;</w:t>
            </w:r>
          </w:p>
          <w:p w14:paraId="4FD4E012" w14:textId="77777777" w:rsidR="00B8427C" w:rsidRDefault="00B8427C" w:rsidP="00B8427C">
            <w:pPr>
              <w:pStyle w:val="a0"/>
            </w:pPr>
            <w:r>
              <w:t xml:space="preserve">        &lt;/tr&gt;</w:t>
            </w:r>
          </w:p>
          <w:p w14:paraId="34A4EA0F" w14:textId="77777777" w:rsidR="00B8427C" w:rsidRDefault="00B8427C" w:rsidP="00B8427C">
            <w:pPr>
              <w:pStyle w:val="a0"/>
            </w:pPr>
            <w:r>
              <w:t xml:space="preserve">      &lt;/thead&gt;</w:t>
            </w:r>
          </w:p>
          <w:p w14:paraId="35B411EC" w14:textId="77777777" w:rsidR="00B8427C" w:rsidRDefault="00B8427C" w:rsidP="00B8427C">
            <w:pPr>
              <w:pStyle w:val="a0"/>
            </w:pPr>
            <w:r>
              <w:t xml:space="preserve">      &lt;tbody&gt;</w:t>
            </w:r>
          </w:p>
          <w:p w14:paraId="582067B8" w14:textId="77777777" w:rsidR="00B8427C" w:rsidRDefault="00B8427C" w:rsidP="00B8427C">
            <w:pPr>
              <w:pStyle w:val="a0"/>
            </w:pPr>
            <w:r>
              <w:t xml:space="preserve">        &lt;tr&gt;</w:t>
            </w:r>
          </w:p>
          <w:p w14:paraId="6E37E7A4" w14:textId="77777777" w:rsidR="00B8427C" w:rsidRDefault="00B8427C" w:rsidP="00B8427C">
            <w:pPr>
              <w:pStyle w:val="a0"/>
            </w:pPr>
            <w:r>
              <w:t xml:space="preserve">          &lt;td&gt;param1&lt;/td&gt;</w:t>
            </w:r>
          </w:p>
          <w:p w14:paraId="71BE6AB2" w14:textId="77777777" w:rsidR="00B8427C" w:rsidRDefault="00B8427C" w:rsidP="00B8427C">
            <w:pPr>
              <w:pStyle w:val="a0"/>
            </w:pPr>
            <w:r>
              <w:t xml:space="preserve">          &lt;td&gt;안녕하세요&lt;/td&gt;</w:t>
            </w:r>
          </w:p>
          <w:p w14:paraId="31103310" w14:textId="77777777" w:rsidR="00B8427C" w:rsidRDefault="00B8427C" w:rsidP="00B8427C">
            <w:pPr>
              <w:pStyle w:val="a0"/>
            </w:pPr>
            <w:r>
              <w:t xml:space="preserve">        &lt;/tr&gt;</w:t>
            </w:r>
          </w:p>
          <w:p w14:paraId="5583C527" w14:textId="77777777" w:rsidR="00B8427C" w:rsidRDefault="00B8427C" w:rsidP="00B8427C">
            <w:pPr>
              <w:pStyle w:val="a0"/>
            </w:pPr>
            <w:r>
              <w:t xml:space="preserve">        &lt;tr&gt;</w:t>
            </w:r>
          </w:p>
          <w:p w14:paraId="3B2F48ED" w14:textId="77777777" w:rsidR="00B8427C" w:rsidRDefault="00B8427C" w:rsidP="00B8427C">
            <w:pPr>
              <w:pStyle w:val="a0"/>
            </w:pPr>
            <w:r>
              <w:t xml:space="preserve">          &lt;td&gt;param2&lt;/td&gt;</w:t>
            </w:r>
          </w:p>
          <w:p w14:paraId="200D8B2F" w14:textId="77777777" w:rsidR="00B8427C" w:rsidRDefault="00B8427C" w:rsidP="00B8427C">
            <w:pPr>
              <w:pStyle w:val="a0"/>
            </w:pPr>
            <w:r>
              <w:t xml:space="preserve">          &lt;td&gt;JSP&lt;/td&gt;</w:t>
            </w:r>
          </w:p>
          <w:p w14:paraId="42A150CF" w14:textId="77777777" w:rsidR="00B8427C" w:rsidRDefault="00B8427C" w:rsidP="00B8427C">
            <w:pPr>
              <w:pStyle w:val="a0"/>
            </w:pPr>
            <w:r>
              <w:t xml:space="preserve">        &lt;/tr&gt;</w:t>
            </w:r>
          </w:p>
          <w:p w14:paraId="41A5DAA8" w14:textId="77777777" w:rsidR="00B8427C" w:rsidRDefault="00B8427C" w:rsidP="00B8427C">
            <w:pPr>
              <w:pStyle w:val="a0"/>
            </w:pPr>
            <w:r>
              <w:t xml:space="preserve">        &lt;tr&gt;</w:t>
            </w:r>
          </w:p>
          <w:p w14:paraId="12C2477C" w14:textId="77777777" w:rsidR="00B8427C" w:rsidRDefault="00B8427C" w:rsidP="00B8427C">
            <w:pPr>
              <w:pStyle w:val="a0"/>
            </w:pPr>
            <w:r>
              <w:t xml:space="preserve">          &lt;td&gt;cmd&lt;/td&gt;</w:t>
            </w:r>
          </w:p>
          <w:p w14:paraId="423D1B77" w14:textId="77777777" w:rsidR="00B8427C" w:rsidRDefault="00B8427C" w:rsidP="00B8427C">
            <w:pPr>
              <w:pStyle w:val="a0"/>
            </w:pPr>
            <w:r>
              <w:t xml:space="preserve">          &lt;td&gt;확인&lt;/td&gt;</w:t>
            </w:r>
          </w:p>
          <w:p w14:paraId="3D537FA5" w14:textId="77777777" w:rsidR="00B8427C" w:rsidRDefault="00B8427C" w:rsidP="00B8427C">
            <w:pPr>
              <w:pStyle w:val="a0"/>
            </w:pPr>
            <w:r>
              <w:t xml:space="preserve">        &lt;/tr&gt;</w:t>
            </w:r>
          </w:p>
          <w:p w14:paraId="4754A77F" w14:textId="77777777" w:rsidR="00B8427C" w:rsidRDefault="00B8427C" w:rsidP="00B8427C">
            <w:pPr>
              <w:pStyle w:val="a0"/>
            </w:pPr>
            <w:r>
              <w:lastRenderedPageBreak/>
              <w:t xml:space="preserve">        &lt;tr&gt;</w:t>
            </w:r>
          </w:p>
          <w:p w14:paraId="15AA82B7" w14:textId="77777777" w:rsidR="00B8427C" w:rsidRDefault="00B8427C" w:rsidP="00B8427C">
            <w:pPr>
              <w:pStyle w:val="a0"/>
            </w:pPr>
            <w:r>
              <w:t xml:space="preserve">          &lt;td&gt;method&lt;/td&gt;</w:t>
            </w:r>
          </w:p>
          <w:p w14:paraId="49655636" w14:textId="77777777" w:rsidR="00B8427C" w:rsidRDefault="00B8427C" w:rsidP="00B8427C">
            <w:pPr>
              <w:pStyle w:val="a0"/>
            </w:pPr>
            <w:r>
              <w:t xml:space="preserve">          &lt;td&gt;POST&lt;/td&gt;</w:t>
            </w:r>
          </w:p>
          <w:p w14:paraId="4FA92424" w14:textId="77777777" w:rsidR="00B8427C" w:rsidRDefault="00B8427C" w:rsidP="00B8427C">
            <w:pPr>
              <w:pStyle w:val="a0"/>
            </w:pPr>
            <w:r>
              <w:t xml:space="preserve">        &lt;/tr&gt;</w:t>
            </w:r>
          </w:p>
          <w:p w14:paraId="26DC60B5" w14:textId="77777777" w:rsidR="00B8427C" w:rsidRDefault="00B8427C" w:rsidP="00B8427C">
            <w:pPr>
              <w:pStyle w:val="a0"/>
            </w:pPr>
            <w:r>
              <w:t xml:space="preserve">      &lt;/tbody&gt;</w:t>
            </w:r>
          </w:p>
          <w:p w14:paraId="6F76BB3F" w14:textId="77777777" w:rsidR="00B8427C" w:rsidRDefault="00B8427C" w:rsidP="00B8427C">
            <w:pPr>
              <w:pStyle w:val="a0"/>
            </w:pPr>
            <w:r>
              <w:t xml:space="preserve">    &lt;/table&gt;</w:t>
            </w:r>
          </w:p>
          <w:p w14:paraId="38FA4245" w14:textId="77777777" w:rsidR="00B8427C" w:rsidRDefault="00B8427C" w:rsidP="00B8427C">
            <w:pPr>
              <w:pStyle w:val="a0"/>
            </w:pPr>
            <w:r>
              <w:t xml:space="preserve">  &lt;/div&gt;</w:t>
            </w:r>
          </w:p>
          <w:p w14:paraId="73CD1792" w14:textId="77777777" w:rsidR="00B8427C" w:rsidRDefault="00B8427C" w:rsidP="00B8427C">
            <w:pPr>
              <w:pStyle w:val="a0"/>
            </w:pPr>
            <w:r>
              <w:t>&lt;/body&gt;</w:t>
            </w:r>
          </w:p>
          <w:p w14:paraId="1E0E3952" w14:textId="77777777" w:rsidR="00B8427C" w:rsidRDefault="00B8427C" w:rsidP="00B8427C">
            <w:pPr>
              <w:pStyle w:val="a0"/>
            </w:pPr>
            <w:r>
              <w:t>&lt;/html&gt;</w:t>
            </w:r>
          </w:p>
          <w:p w14:paraId="5AE0DDEC" w14:textId="77777777" w:rsidR="00B8427C" w:rsidRDefault="00B8427C" w:rsidP="00B8427C">
            <w:pPr>
              <w:pStyle w:val="a0"/>
            </w:pPr>
          </w:p>
        </w:tc>
      </w:tr>
    </w:tbl>
    <w:p w14:paraId="551D14D1" w14:textId="77777777" w:rsidR="00B8427C" w:rsidRDefault="00B8427C" w:rsidP="00850162"/>
    <w:p w14:paraId="57F740C3" w14:textId="2102CFA1" w:rsidR="00687D6F" w:rsidRDefault="00687D6F" w:rsidP="00850162">
      <w:r>
        <w:rPr>
          <w:rFonts w:hint="eastAsia"/>
        </w:rPr>
        <w:t>(11) 웹브라우저는 전달된 내용을 웹브라우저 창에 다음과 같이 그린다.</w:t>
      </w:r>
    </w:p>
    <w:p w14:paraId="57F740C4" w14:textId="0BE0D287" w:rsidR="00746CCA" w:rsidRDefault="00B8427C" w:rsidP="00850162">
      <w:r>
        <w:rPr>
          <w:noProof/>
        </w:rPr>
        <w:drawing>
          <wp:inline distT="0" distB="0" distL="0" distR="0" wp14:anchorId="4663B204" wp14:editId="7BB19021">
            <wp:extent cx="4289322" cy="2361537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23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016" w14:textId="5CE7BAEE" w:rsidR="00B8427C" w:rsidRDefault="00B8427C" w:rsidP="00850162"/>
    <w:p w14:paraId="40FB200A" w14:textId="6044A987" w:rsidR="00B8427C" w:rsidRDefault="00B8427C" w:rsidP="00850162"/>
    <w:p w14:paraId="45289874" w14:textId="5768EC74" w:rsidR="00B8427C" w:rsidRDefault="00B8427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0C5" w14:textId="77777777" w:rsidR="00746CCA" w:rsidRDefault="00746CCA" w:rsidP="00746CCA">
      <w:pPr>
        <w:pStyle w:val="Heading2"/>
      </w:pPr>
      <w:bookmarkStart w:id="4" w:name="_Toc508293030"/>
      <w:r>
        <w:rPr>
          <w:rFonts w:hint="eastAsia"/>
        </w:rPr>
        <w:lastRenderedPageBreak/>
        <w:t>text2.jsp</w:t>
      </w:r>
      <w:bookmarkEnd w:id="4"/>
    </w:p>
    <w:p w14:paraId="57F740C6" w14:textId="77777777" w:rsidR="00746CCA" w:rsidRDefault="00746CCA" w:rsidP="00746CCA"/>
    <w:p w14:paraId="57F740C7" w14:textId="77777777" w:rsidR="00582EF6" w:rsidRPr="00746CCA" w:rsidRDefault="00582EF6" w:rsidP="00582EF6">
      <w:pPr>
        <w:pStyle w:val="Heading3"/>
      </w:pPr>
      <w:r>
        <w:rPr>
          <w:rFonts w:hint="eastAsia"/>
        </w:rPr>
        <w:t>WebContent/</w:t>
      </w:r>
      <w:r>
        <w:t>form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/</w:t>
      </w:r>
      <w:r>
        <w:t>text2.jsp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82EF6" w:rsidRPr="00B8427C" w14:paraId="57F74114" w14:textId="77777777" w:rsidTr="00582EF6">
        <w:tc>
          <w:tcPr>
            <w:tcW w:w="426" w:type="dxa"/>
          </w:tcPr>
          <w:p w14:paraId="57F740C8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</w:t>
            </w:r>
          </w:p>
          <w:p w14:paraId="57F740C9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</w:t>
            </w:r>
          </w:p>
          <w:p w14:paraId="57F740CA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3</w:t>
            </w:r>
          </w:p>
          <w:p w14:paraId="57F740CB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4</w:t>
            </w:r>
          </w:p>
          <w:p w14:paraId="57F740CC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5</w:t>
            </w:r>
          </w:p>
          <w:p w14:paraId="57F740CD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6</w:t>
            </w:r>
          </w:p>
          <w:p w14:paraId="57F740CE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7</w:t>
            </w:r>
          </w:p>
          <w:p w14:paraId="57F740CF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8</w:t>
            </w:r>
          </w:p>
          <w:p w14:paraId="57F740D0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9</w:t>
            </w:r>
          </w:p>
          <w:p w14:paraId="57F740D1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10</w:t>
            </w:r>
          </w:p>
          <w:p w14:paraId="57F740D2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11</w:t>
            </w:r>
          </w:p>
          <w:p w14:paraId="57F740D3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12</w:t>
            </w:r>
          </w:p>
          <w:p w14:paraId="57F740D4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13</w:t>
            </w:r>
          </w:p>
          <w:p w14:paraId="57F740D5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14</w:t>
            </w:r>
          </w:p>
          <w:p w14:paraId="57F740D6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15</w:t>
            </w:r>
          </w:p>
          <w:p w14:paraId="57F740D7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16</w:t>
            </w:r>
          </w:p>
          <w:p w14:paraId="57F740D8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17</w:t>
            </w:r>
          </w:p>
          <w:p w14:paraId="57F740D9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18</w:t>
            </w:r>
          </w:p>
          <w:p w14:paraId="57F740DA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19</w:t>
            </w:r>
          </w:p>
          <w:p w14:paraId="57F740DB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20</w:t>
            </w:r>
          </w:p>
          <w:p w14:paraId="57F740DC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21</w:t>
            </w:r>
          </w:p>
          <w:p w14:paraId="57F740DD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22</w:t>
            </w:r>
          </w:p>
          <w:p w14:paraId="57F740DE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23</w:t>
            </w:r>
          </w:p>
          <w:p w14:paraId="57F740DF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24</w:t>
            </w:r>
          </w:p>
          <w:p w14:paraId="57F740E0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  <w:rFonts w:hint="eastAsia"/>
              </w:rPr>
              <w:t>25</w:t>
            </w:r>
          </w:p>
          <w:p w14:paraId="57F740E1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26</w:t>
            </w:r>
          </w:p>
          <w:p w14:paraId="57F740E2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27</w:t>
            </w:r>
          </w:p>
          <w:p w14:paraId="57F740E3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28</w:t>
            </w:r>
          </w:p>
          <w:p w14:paraId="57F740E4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29</w:t>
            </w:r>
          </w:p>
          <w:p w14:paraId="57F740E5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30</w:t>
            </w:r>
          </w:p>
          <w:p w14:paraId="57F740E6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31</w:t>
            </w:r>
          </w:p>
          <w:p w14:paraId="57F740E7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32</w:t>
            </w:r>
          </w:p>
          <w:p w14:paraId="57F740E8" w14:textId="77777777" w:rsidR="00582EF6" w:rsidRPr="00B8427C" w:rsidRDefault="00582EF6" w:rsidP="00AF5BD6">
            <w:pPr>
              <w:pStyle w:val="a0"/>
              <w:rPr>
                <w:rStyle w:val="a1"/>
              </w:rPr>
            </w:pPr>
            <w:r w:rsidRPr="00B8427C">
              <w:rPr>
                <w:rStyle w:val="a1"/>
              </w:rPr>
              <w:t>33</w:t>
            </w:r>
          </w:p>
          <w:p w14:paraId="23615F8F" w14:textId="61098FC6" w:rsidR="00B8427C" w:rsidRDefault="00AF5BD6" w:rsidP="00AF5BD6">
            <w:pPr>
              <w:pStyle w:val="a0"/>
              <w:rPr>
                <w:rStyle w:val="a1"/>
              </w:rPr>
            </w:pPr>
            <w:r>
              <w:rPr>
                <w:rStyle w:val="a1"/>
                <w:rFonts w:hint="eastAsia"/>
              </w:rPr>
              <w:t>3</w:t>
            </w:r>
            <w:r>
              <w:rPr>
                <w:rStyle w:val="a1"/>
              </w:rPr>
              <w:t>4</w:t>
            </w:r>
          </w:p>
          <w:p w14:paraId="46DD8CD9" w14:textId="1F53C51C" w:rsidR="00971D09" w:rsidRDefault="00971D09" w:rsidP="00AF5BD6">
            <w:pPr>
              <w:pStyle w:val="a0"/>
              <w:rPr>
                <w:rStyle w:val="a1"/>
              </w:rPr>
            </w:pPr>
            <w:r>
              <w:rPr>
                <w:rStyle w:val="a1"/>
                <w:rFonts w:hint="eastAsia"/>
              </w:rPr>
              <w:t>3</w:t>
            </w:r>
            <w:r>
              <w:rPr>
                <w:rStyle w:val="a1"/>
              </w:rPr>
              <w:t>5</w:t>
            </w:r>
          </w:p>
          <w:p w14:paraId="70072FE2" w14:textId="77777777" w:rsidR="00AF5BD6" w:rsidRDefault="00AF5BD6" w:rsidP="00AF5BD6">
            <w:pPr>
              <w:pStyle w:val="a0"/>
              <w:rPr>
                <w:rStyle w:val="a1"/>
              </w:rPr>
            </w:pPr>
            <w:r>
              <w:rPr>
                <w:rStyle w:val="a1"/>
                <w:rFonts w:hint="eastAsia"/>
              </w:rPr>
              <w:t>3</w:t>
            </w:r>
            <w:r>
              <w:rPr>
                <w:rStyle w:val="a1"/>
              </w:rPr>
              <w:t>6</w:t>
            </w:r>
          </w:p>
          <w:p w14:paraId="60B46463" w14:textId="77777777" w:rsidR="00AF5BD6" w:rsidRDefault="00AF5BD6" w:rsidP="00AF5BD6">
            <w:pPr>
              <w:pStyle w:val="a0"/>
              <w:rPr>
                <w:rStyle w:val="a1"/>
              </w:rPr>
            </w:pPr>
            <w:r>
              <w:rPr>
                <w:rStyle w:val="a1"/>
                <w:rFonts w:hint="eastAsia"/>
              </w:rPr>
              <w:t>3</w:t>
            </w:r>
            <w:r>
              <w:rPr>
                <w:rStyle w:val="a1"/>
              </w:rPr>
              <w:t>7</w:t>
            </w:r>
          </w:p>
          <w:p w14:paraId="57F740ED" w14:textId="7016AFFA" w:rsidR="00971D09" w:rsidRPr="00B8427C" w:rsidRDefault="00971D09" w:rsidP="00AF5BD6">
            <w:pPr>
              <w:pStyle w:val="a0"/>
              <w:rPr>
                <w:rStyle w:val="a1"/>
              </w:rPr>
            </w:pPr>
            <w:r>
              <w:rPr>
                <w:rStyle w:val="a1"/>
                <w:rFonts w:hint="eastAsia"/>
              </w:rPr>
              <w:t>3</w:t>
            </w:r>
            <w:r>
              <w:rPr>
                <w:rStyle w:val="a1"/>
              </w:rPr>
              <w:t>8</w:t>
            </w:r>
          </w:p>
        </w:tc>
        <w:tc>
          <w:tcPr>
            <w:tcW w:w="10631" w:type="dxa"/>
          </w:tcPr>
          <w:p w14:paraId="1F5CB3D1" w14:textId="77777777" w:rsidR="00AF5BD6" w:rsidRDefault="00AF5BD6" w:rsidP="00AF5BD6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426B2354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3373585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80CE74A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211CFA9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0584EB3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16D00DBC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46AB9D91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0C8AD53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DAE2756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D27F472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10D989F7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48E8653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AC3DD77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7140AB9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56EC5C02" w14:textId="0C74E05B" w:rsidR="00AF5BD6" w:rsidRDefault="00AF5BD6" w:rsidP="00AF5BD6">
            <w:pPr>
              <w:pStyle w:val="a0"/>
              <w:rPr>
                <w:color w:val="00808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"text2action.jsp"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"get"</w:t>
            </w:r>
            <w:r>
              <w:rPr>
                <w:color w:val="008080"/>
              </w:rPr>
              <w:t>&gt;</w:t>
            </w:r>
          </w:p>
          <w:p w14:paraId="44929BDB" w14:textId="3F8B58FB" w:rsidR="00AF5BD6" w:rsidRDefault="00AF5BD6" w:rsidP="00AF5BD6">
            <w:pPr>
              <w:pStyle w:val="a0"/>
              <w:rPr>
                <w:color w:val="00808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입력폼</w:t>
            </w:r>
            <w:r>
              <w:rPr>
                <w:color w:val="000000"/>
              </w:rPr>
              <w:t xml:space="preserve"> 02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5FE17371" w14:textId="77777777" w:rsidR="00AF5BD6" w:rsidRDefault="00AF5BD6" w:rsidP="00AF5BD6">
            <w:pPr>
              <w:pStyle w:val="a0"/>
            </w:pPr>
          </w:p>
          <w:p w14:paraId="47720650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527A84B" w14:textId="77777777" w:rsidR="00971D09" w:rsidRDefault="00AF5BD6" w:rsidP="00AF5BD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7C68F829" w14:textId="38E14F08" w:rsidR="00AF5BD6" w:rsidRDefault="00971D09" w:rsidP="00AF5BD6">
            <w:pPr>
              <w:pStyle w:val="a0"/>
            </w:pPr>
            <w:r>
              <w:rPr>
                <w:color w:val="008080"/>
              </w:rPr>
              <w:t xml:space="preserve">        </w:t>
            </w:r>
            <w:r w:rsidR="00AF5BD6">
              <w:rPr>
                <w:color w:val="008080"/>
              </w:rPr>
              <w:t>&lt;</w:t>
            </w:r>
            <w:r w:rsidR="00AF5BD6">
              <w:rPr>
                <w:color w:val="3F7F7F"/>
              </w:rPr>
              <w:t>input</w:t>
            </w:r>
            <w:r w:rsidR="00AF5BD6">
              <w:t xml:space="preserve"> </w:t>
            </w:r>
            <w:r w:rsidR="00AF5BD6">
              <w:rPr>
                <w:color w:val="7F007F"/>
              </w:rPr>
              <w:t>type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"text"</w:t>
            </w:r>
            <w:r w:rsidR="00AF5BD6">
              <w:t xml:space="preserve"> </w:t>
            </w:r>
            <w:r w:rsidR="00AF5BD6">
              <w:rPr>
                <w:color w:val="7F007F"/>
              </w:rPr>
              <w:t>name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"number1"</w:t>
            </w:r>
            <w:r w:rsidR="00AF5BD6">
              <w:t xml:space="preserve"> </w:t>
            </w:r>
            <w:r w:rsidR="00AF5BD6">
              <w:rPr>
                <w:color w:val="7F007F"/>
              </w:rPr>
              <w:t>class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"form-control"</w:t>
            </w:r>
            <w:r w:rsidR="00AF5BD6">
              <w:t xml:space="preserve"> </w:t>
            </w:r>
            <w:r w:rsidR="00AF5BD6">
              <w:rPr>
                <w:color w:val="7F007F"/>
              </w:rPr>
              <w:t>value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"34"</w:t>
            </w:r>
            <w:r w:rsidR="00AF5BD6">
              <w:t xml:space="preserve"> </w:t>
            </w:r>
            <w:r w:rsidR="00AF5BD6">
              <w:rPr>
                <w:color w:val="008080"/>
              </w:rPr>
              <w:t>/&gt;</w:t>
            </w:r>
          </w:p>
          <w:p w14:paraId="62053993" w14:textId="57F365CB" w:rsidR="00AF5BD6" w:rsidRDefault="00AF5BD6" w:rsidP="00AF5BD6">
            <w:pPr>
              <w:pStyle w:val="a0"/>
              <w:rPr>
                <w:color w:val="00808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F950A11" w14:textId="77777777" w:rsidR="00AF5BD6" w:rsidRDefault="00AF5BD6" w:rsidP="00AF5BD6">
            <w:pPr>
              <w:pStyle w:val="a0"/>
            </w:pPr>
          </w:p>
          <w:p w14:paraId="7D7E9FD4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40E2CB9" w14:textId="77777777" w:rsidR="00971D09" w:rsidRDefault="00AF5BD6" w:rsidP="00AF5BD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7DC689A3" w14:textId="609F00F7" w:rsidR="00AF5BD6" w:rsidRDefault="00971D09" w:rsidP="00AF5BD6">
            <w:pPr>
              <w:pStyle w:val="a0"/>
            </w:pPr>
            <w:r>
              <w:rPr>
                <w:color w:val="008080"/>
              </w:rPr>
              <w:t xml:space="preserve">        </w:t>
            </w:r>
            <w:r w:rsidR="00AF5BD6">
              <w:rPr>
                <w:color w:val="008080"/>
              </w:rPr>
              <w:t>&lt;</w:t>
            </w:r>
            <w:r w:rsidR="00AF5BD6">
              <w:rPr>
                <w:color w:val="3F7F7F"/>
              </w:rPr>
              <w:t>input</w:t>
            </w:r>
            <w:r w:rsidR="00AF5BD6">
              <w:t xml:space="preserve"> </w:t>
            </w:r>
            <w:r w:rsidR="00AF5BD6">
              <w:rPr>
                <w:color w:val="7F007F"/>
              </w:rPr>
              <w:t>type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"text"</w:t>
            </w:r>
            <w:r w:rsidR="00AF5BD6">
              <w:t xml:space="preserve"> </w:t>
            </w:r>
            <w:r w:rsidR="00AF5BD6">
              <w:rPr>
                <w:color w:val="7F007F"/>
              </w:rPr>
              <w:t>name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"number2"</w:t>
            </w:r>
            <w:r w:rsidR="00AF5BD6">
              <w:t xml:space="preserve"> </w:t>
            </w:r>
            <w:r w:rsidR="00AF5BD6">
              <w:rPr>
                <w:color w:val="7F007F"/>
              </w:rPr>
              <w:t>class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"form-control"</w:t>
            </w:r>
            <w:r w:rsidR="00AF5BD6">
              <w:t xml:space="preserve"> </w:t>
            </w:r>
            <w:r w:rsidR="00AF5BD6">
              <w:rPr>
                <w:color w:val="7F007F"/>
              </w:rPr>
              <w:t>value</w:t>
            </w:r>
            <w:r w:rsidR="00AF5BD6">
              <w:rPr>
                <w:color w:val="000000"/>
              </w:rPr>
              <w:t>=</w:t>
            </w:r>
            <w:r w:rsidR="00AF5BD6">
              <w:rPr>
                <w:color w:val="2A00FF"/>
              </w:rPr>
              <w:t>"8"</w:t>
            </w:r>
            <w:r w:rsidR="00AF5BD6">
              <w:t xml:space="preserve"> </w:t>
            </w:r>
            <w:r w:rsidR="00AF5BD6">
              <w:rPr>
                <w:color w:val="008080"/>
              </w:rPr>
              <w:t>/&gt;</w:t>
            </w:r>
          </w:p>
          <w:p w14:paraId="449B3BB5" w14:textId="18391D86" w:rsidR="00AF5BD6" w:rsidRDefault="00AF5BD6" w:rsidP="00AF5BD6">
            <w:pPr>
              <w:pStyle w:val="a0"/>
              <w:rPr>
                <w:color w:val="00808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22E6828" w14:textId="77777777" w:rsidR="00AF5BD6" w:rsidRDefault="00AF5BD6" w:rsidP="00AF5BD6">
            <w:pPr>
              <w:pStyle w:val="a0"/>
            </w:pPr>
          </w:p>
          <w:p w14:paraId="124E7496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66DB4C32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"+"</w:t>
            </w:r>
            <w:r>
              <w:rPr>
                <w:color w:val="008080"/>
              </w:rPr>
              <w:t>&gt;</w:t>
            </w:r>
          </w:p>
          <w:p w14:paraId="060712BA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"-"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58662703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"*"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61F375D4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btn-default"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rPr>
                <w:color w:val="008080"/>
              </w:rPr>
              <w:t>&gt;</w:t>
            </w:r>
          </w:p>
          <w:p w14:paraId="53FC3AC1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E66D7CE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1A71BD93" w14:textId="77777777" w:rsidR="00AF5BD6" w:rsidRDefault="00AF5BD6" w:rsidP="00AF5BD6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8826BAC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E6972F5" w14:textId="77777777" w:rsidR="00AF5BD6" w:rsidRDefault="00AF5BD6" w:rsidP="00AF5BD6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113" w14:textId="57ECE774" w:rsidR="00582EF6" w:rsidRPr="00AF5BD6" w:rsidRDefault="00582EF6" w:rsidP="00AF5BD6">
            <w:pPr>
              <w:pStyle w:val="a0"/>
              <w:rPr>
                <w:rStyle w:val="a1"/>
              </w:rPr>
            </w:pPr>
          </w:p>
        </w:tc>
      </w:tr>
    </w:tbl>
    <w:p w14:paraId="57F74115" w14:textId="77777777" w:rsidR="00687D6F" w:rsidRDefault="00687D6F" w:rsidP="00850162"/>
    <w:p w14:paraId="57F74116" w14:textId="69B82EC1" w:rsidR="00582EF6" w:rsidRDefault="00AF5BD6" w:rsidP="00850162">
      <w:r>
        <w:rPr>
          <w:noProof/>
        </w:rPr>
        <w:drawing>
          <wp:inline distT="0" distB="0" distL="0" distR="0" wp14:anchorId="59E6986C" wp14:editId="3895BB8E">
            <wp:extent cx="2596128" cy="2051436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379" cy="20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117" w14:textId="77777777" w:rsidR="00582EF6" w:rsidRDefault="00582EF6" w:rsidP="00850162"/>
    <w:p w14:paraId="57F74118" w14:textId="2438B72A" w:rsidR="00582EF6" w:rsidRDefault="00582EF6" w:rsidP="00850162">
      <w:r>
        <w:rPr>
          <w:rFonts w:hint="eastAsia"/>
        </w:rPr>
        <w:t>(줄1</w:t>
      </w:r>
      <w:r>
        <w:t>6~3</w:t>
      </w:r>
      <w:r w:rsidR="00971D09">
        <w:t>5</w:t>
      </w:r>
      <w:r>
        <w:t xml:space="preserve">) </w:t>
      </w:r>
      <w:r>
        <w:rPr>
          <w:rFonts w:hint="eastAsia"/>
        </w:rPr>
        <w:t>이 입력폼(</w:t>
      </w:r>
      <w:r>
        <w:t>form)</w:t>
      </w:r>
      <w:r>
        <w:rPr>
          <w:rFonts w:hint="eastAsia"/>
        </w:rPr>
        <w:t>에 데이터를 입력하고 submit 버튼을 클릭하면,</w:t>
      </w:r>
      <w:r>
        <w:t xml:space="preserve"> te</w:t>
      </w:r>
      <w:r w:rsidR="00173C01">
        <w:t>x</w:t>
      </w:r>
      <w:r>
        <w:t>t2action.jsp URL</w:t>
      </w:r>
      <w:r>
        <w:rPr>
          <w:rFonts w:hint="eastAsia"/>
        </w:rPr>
        <w:t xml:space="preserve"> 실행 요청이 웹서버에 전달된다.</w:t>
      </w:r>
      <w:r>
        <w:t xml:space="preserve"> </w:t>
      </w:r>
    </w:p>
    <w:p w14:paraId="57F74119" w14:textId="77777777" w:rsidR="00582EF6" w:rsidRPr="00AF5BD6" w:rsidRDefault="00582EF6" w:rsidP="00850162"/>
    <w:p w14:paraId="57F7411A" w14:textId="77777777" w:rsidR="00582EF6" w:rsidRDefault="00582EF6" w:rsidP="00850162">
      <w:r>
        <w:t>(</w:t>
      </w:r>
      <w:r>
        <w:rPr>
          <w:rFonts w:hint="eastAsia"/>
        </w:rPr>
        <w:t>줄2</w:t>
      </w:r>
      <w:r>
        <w:t xml:space="preserve">1, 26) </w:t>
      </w:r>
      <w:r>
        <w:rPr>
          <w:rFonts w:hint="eastAsia"/>
        </w:rPr>
        <w:t>데이터를 입력하기 위한 텍스트 박스 태그이다.</w:t>
      </w:r>
    </w:p>
    <w:p w14:paraId="57F7411B" w14:textId="1236CA44" w:rsidR="00582EF6" w:rsidRDefault="00582EF6" w:rsidP="00850162">
      <w:r>
        <w:rPr>
          <w:rFonts w:hint="eastAsia"/>
        </w:rPr>
        <w:t>위 그림에서 볼 수 있듯이</w:t>
      </w:r>
      <w:r w:rsidR="00971D09">
        <w:rPr>
          <w:rFonts w:hint="eastAsia"/>
        </w:rPr>
        <w:t>,</w:t>
      </w:r>
      <w:r>
        <w:rPr>
          <w:rFonts w:hint="eastAsia"/>
        </w:rPr>
        <w:t xml:space="preserve"> 텍스트 박스가 웹브러우져 창에 처음 그려질 때,</w:t>
      </w:r>
      <w:r w:rsidRPr="00582EF6">
        <w:t xml:space="preserve"> </w:t>
      </w:r>
    </w:p>
    <w:p w14:paraId="57F7411C" w14:textId="477A7C74" w:rsidR="00582EF6" w:rsidRPr="00582EF6" w:rsidRDefault="00582EF6" w:rsidP="00850162">
      <w:r>
        <w:t xml:space="preserve">value </w:t>
      </w:r>
      <w:r w:rsidR="00434A92">
        <w:rPr>
          <w:rFonts w:hint="eastAsia"/>
        </w:rPr>
        <w:t>애트리뷰트</w:t>
      </w:r>
      <w:r>
        <w:rPr>
          <w:rFonts w:hint="eastAsia"/>
        </w:rPr>
        <w:t xml:space="preserve">값 </w:t>
      </w:r>
      <w:r>
        <w:t>34", "8"</w:t>
      </w:r>
      <w:r>
        <w:rPr>
          <w:rFonts w:hint="eastAsia"/>
        </w:rPr>
        <w:t>이 미리 채워진 상태로 그려진다.</w:t>
      </w:r>
    </w:p>
    <w:p w14:paraId="57F7411D" w14:textId="77777777" w:rsidR="00582EF6" w:rsidRDefault="00582EF6" w:rsidP="00850162"/>
    <w:p w14:paraId="57F7411E" w14:textId="77777777" w:rsidR="00582EF6" w:rsidRDefault="00582EF6" w:rsidP="00850162"/>
    <w:p w14:paraId="57F7411F" w14:textId="77777777" w:rsidR="00582EF6" w:rsidRDefault="00582EF6" w:rsidP="00850162">
      <w:r>
        <w:t>(</w:t>
      </w:r>
      <w:r>
        <w:rPr>
          <w:rFonts w:hint="eastAsia"/>
        </w:rPr>
        <w:t>줄3</w:t>
      </w:r>
      <w:r>
        <w:t xml:space="preserve">0~33) submit </w:t>
      </w:r>
      <w:r>
        <w:rPr>
          <w:rFonts w:hint="eastAsia"/>
        </w:rPr>
        <w:t xml:space="preserve">버튼은 </w:t>
      </w:r>
      <w:r>
        <w:t>4</w:t>
      </w:r>
      <w:r>
        <w:rPr>
          <w:rFonts w:hint="eastAsia"/>
        </w:rPr>
        <w:t>개이다.</w:t>
      </w:r>
      <w:r>
        <w:t xml:space="preserve"> </w:t>
      </w:r>
    </w:p>
    <w:p w14:paraId="57F74120" w14:textId="77777777" w:rsidR="00582EF6" w:rsidRDefault="00582EF6" w:rsidP="00850162">
      <w:r>
        <w:t>4</w:t>
      </w:r>
      <w:r>
        <w:rPr>
          <w:rFonts w:hint="eastAsia"/>
        </w:rPr>
        <w:t xml:space="preserve">개의 </w:t>
      </w:r>
      <w:r>
        <w:t xml:space="preserve">submit </w:t>
      </w:r>
      <w:r>
        <w:rPr>
          <w:rFonts w:hint="eastAsia"/>
        </w:rPr>
        <w:t xml:space="preserve">버튼 중 아무거나 </w:t>
      </w:r>
      <w:r w:rsidR="00173C01">
        <w:rPr>
          <w:rFonts w:hint="eastAsia"/>
        </w:rPr>
        <w:t>클릭하</w:t>
      </w:r>
      <w:r>
        <w:rPr>
          <w:rFonts w:hint="eastAsia"/>
        </w:rPr>
        <w:t xml:space="preserve">면 </w:t>
      </w:r>
      <w:r>
        <w:t>te</w:t>
      </w:r>
      <w:r w:rsidR="00037918">
        <w:t>x</w:t>
      </w:r>
      <w:r>
        <w:t>t2action.jsp</w:t>
      </w:r>
      <w:r>
        <w:rPr>
          <w:rFonts w:hint="eastAsia"/>
        </w:rPr>
        <w:t>의 실행 요청이 웹서버에 전달된다.</w:t>
      </w:r>
    </w:p>
    <w:p w14:paraId="57F74121" w14:textId="041561C2" w:rsidR="00582EF6" w:rsidRDefault="00582EF6" w:rsidP="00850162">
      <w:r>
        <w:rPr>
          <w:rFonts w:hint="eastAsia"/>
        </w:rPr>
        <w:t xml:space="preserve">이때 </w:t>
      </w:r>
      <w:r>
        <w:t>(</w:t>
      </w:r>
      <w:r>
        <w:rPr>
          <w:rFonts w:hint="eastAsia"/>
        </w:rPr>
        <w:t>줄2</w:t>
      </w:r>
      <w:r>
        <w:t>1,26)</w:t>
      </w:r>
      <w:r>
        <w:rPr>
          <w:rFonts w:hint="eastAsia"/>
        </w:rPr>
        <w:t>의 텍스트 박스에 입력한 데이터도 요청에 담겨 서버에 같이 전송된다.</w:t>
      </w:r>
      <w:r w:rsidR="00971D09">
        <w:t xml:space="preserve"> (</w:t>
      </w:r>
      <w:r w:rsidR="00971D09">
        <w:rPr>
          <w:rFonts w:hint="eastAsia"/>
        </w:rPr>
        <w:t>r</w:t>
      </w:r>
      <w:r w:rsidR="00971D09">
        <w:t>equest parameter)</w:t>
      </w:r>
    </w:p>
    <w:p w14:paraId="57F74122" w14:textId="0398AEFF" w:rsidR="00582EF6" w:rsidRDefault="00173C01" w:rsidP="00850162">
      <w:r>
        <w:rPr>
          <w:rFonts w:hint="eastAsia"/>
        </w:rPr>
        <w:t>클릭된</w:t>
      </w:r>
      <w:r w:rsidR="00582EF6">
        <w:rPr>
          <w:rFonts w:hint="eastAsia"/>
        </w:rPr>
        <w:t xml:space="preserve"> </w:t>
      </w:r>
      <w:r w:rsidR="00582EF6">
        <w:t xml:space="preserve">submit </w:t>
      </w:r>
      <w:r w:rsidR="00582EF6">
        <w:rPr>
          <w:rFonts w:hint="eastAsia"/>
        </w:rPr>
        <w:t xml:space="preserve">버튼의 </w:t>
      </w:r>
      <w:r w:rsidR="00C575E0">
        <w:rPr>
          <w:rFonts w:hint="eastAsia"/>
        </w:rPr>
        <w:t xml:space="preserve">name과 </w:t>
      </w:r>
      <w:r>
        <w:t xml:space="preserve">value </w:t>
      </w:r>
      <w:r w:rsidR="00434A92">
        <w:rPr>
          <w:rFonts w:hint="eastAsia"/>
        </w:rPr>
        <w:t>애트리뷰트</w:t>
      </w:r>
      <w:r>
        <w:rPr>
          <w:rFonts w:hint="eastAsia"/>
        </w:rPr>
        <w:t>값도 요청에 담겨 서버에 같이 전송된다.</w:t>
      </w:r>
    </w:p>
    <w:p w14:paraId="57F74123" w14:textId="77777777" w:rsidR="00173C01" w:rsidRDefault="00173C01" w:rsidP="00850162"/>
    <w:p w14:paraId="57F74124" w14:textId="77777777" w:rsidR="006C7209" w:rsidRDefault="006C7209" w:rsidP="006C7209">
      <w:r>
        <w:rPr>
          <w:rFonts w:hint="eastAsia"/>
        </w:rPr>
        <w:t>(줄1</w:t>
      </w:r>
      <w:r>
        <w:t>6) method="get"</w:t>
      </w:r>
    </w:p>
    <w:p w14:paraId="57F74125" w14:textId="77777777" w:rsidR="006C7209" w:rsidRDefault="006C7209" w:rsidP="006C7209">
      <w:r>
        <w:rPr>
          <w:rFonts w:hint="eastAsia"/>
        </w:rPr>
        <w:t xml:space="preserve">요청은 </w:t>
      </w:r>
      <w:r>
        <w:t>GET</w:t>
      </w:r>
      <w:r>
        <w:rPr>
          <w:rFonts w:hint="eastAsia"/>
        </w:rPr>
        <w:t xml:space="preserve"> 방식이다.</w:t>
      </w:r>
    </w:p>
    <w:p w14:paraId="57F74126" w14:textId="41FBCF8F" w:rsidR="006C7209" w:rsidRDefault="006C7209" w:rsidP="006C7209">
      <w:r>
        <w:t xml:space="preserve">GET </w:t>
      </w:r>
      <w:r>
        <w:rPr>
          <w:rFonts w:hint="eastAsia"/>
        </w:rPr>
        <w:t xml:space="preserve">방식에서는 데이터를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>에 붙여서 보낸다.</w:t>
      </w:r>
    </w:p>
    <w:p w14:paraId="57F74127" w14:textId="2AA1A429" w:rsidR="0069718A" w:rsidRDefault="00971D09" w:rsidP="00850162">
      <w:r>
        <w:rPr>
          <w:rFonts w:hint="eastAsia"/>
        </w:rPr>
        <w:t>예:</w:t>
      </w:r>
      <w:r>
        <w:t xml:space="preserve"> http://localhost:8080/lecture1/form01/text2</w:t>
      </w:r>
      <w:r w:rsidR="00403B52">
        <w:rPr>
          <w:rFonts w:hint="eastAsia"/>
        </w:rPr>
        <w:t>a</w:t>
      </w:r>
      <w:r w:rsidR="00403B52">
        <w:t>ction</w:t>
      </w:r>
      <w:r>
        <w:t>.jsp</w:t>
      </w:r>
      <w:r w:rsidRPr="00971D09">
        <w:rPr>
          <w:highlight w:val="yellow"/>
        </w:rPr>
        <w:t>?number1=34&amp;number2=8&amp;cmd=*</w:t>
      </w:r>
      <w:r>
        <w:t xml:space="preserve"> </w:t>
      </w:r>
    </w:p>
    <w:p w14:paraId="57F74128" w14:textId="3A7F001A" w:rsidR="0069718A" w:rsidRDefault="0069718A" w:rsidP="00850162"/>
    <w:p w14:paraId="3533CA99" w14:textId="1EAE8440" w:rsidR="00DC5D4E" w:rsidRDefault="00DC5D4E" w:rsidP="00850162"/>
    <w:p w14:paraId="28144C37" w14:textId="77777777" w:rsidR="00ED6BDC" w:rsidRDefault="00ED6BDC" w:rsidP="00850162"/>
    <w:p w14:paraId="010D0B1B" w14:textId="567288C2" w:rsidR="00DC5D4E" w:rsidRDefault="00DC5D4E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129" w14:textId="77777777" w:rsidR="0069718A" w:rsidRPr="00746CCA" w:rsidRDefault="0069718A" w:rsidP="0069718A">
      <w:pPr>
        <w:pStyle w:val="Heading3"/>
      </w:pPr>
      <w:r>
        <w:rPr>
          <w:rFonts w:hint="eastAsia"/>
        </w:rPr>
        <w:lastRenderedPageBreak/>
        <w:t>WebContent/</w:t>
      </w:r>
      <w:r>
        <w:t>form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/</w:t>
      </w:r>
      <w:r>
        <w:t>text2action.jsp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9718A" w:rsidRPr="000C29C9" w14:paraId="57F741A0" w14:textId="77777777" w:rsidTr="004D7FA1">
        <w:tc>
          <w:tcPr>
            <w:tcW w:w="426" w:type="dxa"/>
          </w:tcPr>
          <w:p w14:paraId="57F7412A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</w:t>
            </w:r>
          </w:p>
          <w:p w14:paraId="57F7412B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</w:t>
            </w:r>
          </w:p>
          <w:p w14:paraId="57F7412C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3</w:t>
            </w:r>
          </w:p>
          <w:p w14:paraId="57F7412D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4</w:t>
            </w:r>
          </w:p>
          <w:p w14:paraId="57F7412E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5</w:t>
            </w:r>
          </w:p>
          <w:p w14:paraId="57F7412F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6</w:t>
            </w:r>
          </w:p>
          <w:p w14:paraId="57F74130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7</w:t>
            </w:r>
          </w:p>
          <w:p w14:paraId="57F74131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8</w:t>
            </w:r>
          </w:p>
          <w:p w14:paraId="57F74132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9</w:t>
            </w:r>
          </w:p>
          <w:p w14:paraId="57F74133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10</w:t>
            </w:r>
          </w:p>
          <w:p w14:paraId="57F74134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11</w:t>
            </w:r>
          </w:p>
          <w:p w14:paraId="57F74135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12</w:t>
            </w:r>
          </w:p>
          <w:p w14:paraId="57F74136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13</w:t>
            </w:r>
          </w:p>
          <w:p w14:paraId="57F74137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14</w:t>
            </w:r>
          </w:p>
          <w:p w14:paraId="57F74138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15</w:t>
            </w:r>
          </w:p>
          <w:p w14:paraId="57F74139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16</w:t>
            </w:r>
          </w:p>
          <w:p w14:paraId="57F7413A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17</w:t>
            </w:r>
          </w:p>
          <w:p w14:paraId="57F7413B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18</w:t>
            </w:r>
          </w:p>
          <w:p w14:paraId="57F7413C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19</w:t>
            </w:r>
          </w:p>
          <w:p w14:paraId="57F7413D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20</w:t>
            </w:r>
          </w:p>
          <w:p w14:paraId="57F7413E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21</w:t>
            </w:r>
          </w:p>
          <w:p w14:paraId="57F7413F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22</w:t>
            </w:r>
          </w:p>
          <w:p w14:paraId="57F74140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23</w:t>
            </w:r>
          </w:p>
          <w:p w14:paraId="57F74141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24</w:t>
            </w:r>
          </w:p>
          <w:p w14:paraId="57F74142" w14:textId="77777777" w:rsidR="0069718A" w:rsidRPr="000C29C9" w:rsidRDefault="0069718A" w:rsidP="00C161FC">
            <w:pPr>
              <w:pStyle w:val="a0"/>
            </w:pPr>
            <w:r w:rsidRPr="000C29C9">
              <w:rPr>
                <w:rFonts w:hint="eastAsia"/>
              </w:rPr>
              <w:t>25</w:t>
            </w:r>
          </w:p>
          <w:p w14:paraId="57F74143" w14:textId="77777777" w:rsidR="0069718A" w:rsidRPr="000C29C9" w:rsidRDefault="0069718A" w:rsidP="00C161FC">
            <w:pPr>
              <w:pStyle w:val="a0"/>
            </w:pPr>
            <w:r w:rsidRPr="000C29C9">
              <w:t>26</w:t>
            </w:r>
          </w:p>
          <w:p w14:paraId="57F74144" w14:textId="77777777" w:rsidR="0069718A" w:rsidRPr="000C29C9" w:rsidRDefault="0069718A" w:rsidP="00C161FC">
            <w:pPr>
              <w:pStyle w:val="a0"/>
            </w:pPr>
            <w:r w:rsidRPr="000C29C9">
              <w:t>27</w:t>
            </w:r>
          </w:p>
          <w:p w14:paraId="57F74145" w14:textId="77777777" w:rsidR="0069718A" w:rsidRPr="000C29C9" w:rsidRDefault="0069718A" w:rsidP="00C161FC">
            <w:pPr>
              <w:pStyle w:val="a0"/>
            </w:pPr>
            <w:r w:rsidRPr="000C29C9">
              <w:t>28</w:t>
            </w:r>
          </w:p>
          <w:p w14:paraId="57F74146" w14:textId="77777777" w:rsidR="0069718A" w:rsidRPr="000C29C9" w:rsidRDefault="0069718A" w:rsidP="00C161FC">
            <w:pPr>
              <w:pStyle w:val="a0"/>
            </w:pPr>
            <w:r w:rsidRPr="000C29C9">
              <w:t>29</w:t>
            </w:r>
          </w:p>
          <w:p w14:paraId="57F74147" w14:textId="77777777" w:rsidR="0069718A" w:rsidRPr="000C29C9" w:rsidRDefault="0069718A" w:rsidP="00C161FC">
            <w:pPr>
              <w:pStyle w:val="a0"/>
            </w:pPr>
            <w:r w:rsidRPr="000C29C9">
              <w:t>30</w:t>
            </w:r>
          </w:p>
          <w:p w14:paraId="57F74148" w14:textId="77777777" w:rsidR="0069718A" w:rsidRPr="000C29C9" w:rsidRDefault="0069718A" w:rsidP="00C161FC">
            <w:pPr>
              <w:pStyle w:val="a0"/>
            </w:pPr>
            <w:r w:rsidRPr="000C29C9">
              <w:t>31</w:t>
            </w:r>
          </w:p>
          <w:p w14:paraId="57F74149" w14:textId="77777777" w:rsidR="0069718A" w:rsidRPr="000C29C9" w:rsidRDefault="0069718A" w:rsidP="00C161FC">
            <w:pPr>
              <w:pStyle w:val="a0"/>
            </w:pPr>
            <w:r w:rsidRPr="000C29C9">
              <w:t>32</w:t>
            </w:r>
          </w:p>
          <w:p w14:paraId="57F7414A" w14:textId="77777777" w:rsidR="0069718A" w:rsidRPr="000C29C9" w:rsidRDefault="0069718A" w:rsidP="00C161FC">
            <w:pPr>
              <w:pStyle w:val="a0"/>
            </w:pPr>
            <w:r w:rsidRPr="000C29C9">
              <w:t>33</w:t>
            </w:r>
          </w:p>
          <w:p w14:paraId="57F7414B" w14:textId="77777777" w:rsidR="0069718A" w:rsidRPr="000C29C9" w:rsidRDefault="0069718A" w:rsidP="00C161FC">
            <w:pPr>
              <w:pStyle w:val="a0"/>
            </w:pPr>
            <w:r w:rsidRPr="000C29C9">
              <w:t>34</w:t>
            </w:r>
          </w:p>
          <w:p w14:paraId="57F7414C" w14:textId="77777777" w:rsidR="0069718A" w:rsidRPr="000C29C9" w:rsidRDefault="0069718A" w:rsidP="00C161FC">
            <w:pPr>
              <w:pStyle w:val="a0"/>
            </w:pPr>
            <w:r w:rsidRPr="000C29C9">
              <w:t>35</w:t>
            </w:r>
          </w:p>
          <w:p w14:paraId="57F7414D" w14:textId="77777777" w:rsidR="0069718A" w:rsidRPr="000C29C9" w:rsidRDefault="0069718A" w:rsidP="00C161FC">
            <w:pPr>
              <w:pStyle w:val="a0"/>
            </w:pPr>
            <w:r w:rsidRPr="000C29C9">
              <w:t>36</w:t>
            </w:r>
          </w:p>
          <w:p w14:paraId="57F7414E" w14:textId="77777777" w:rsidR="0069718A" w:rsidRPr="000C29C9" w:rsidRDefault="0069718A" w:rsidP="00C161FC">
            <w:pPr>
              <w:pStyle w:val="a0"/>
            </w:pPr>
            <w:r w:rsidRPr="000C29C9">
              <w:t>37</w:t>
            </w:r>
          </w:p>
          <w:p w14:paraId="57F7414F" w14:textId="77777777" w:rsidR="0069718A" w:rsidRPr="000C29C9" w:rsidRDefault="0069718A" w:rsidP="00C161FC">
            <w:pPr>
              <w:pStyle w:val="a0"/>
            </w:pPr>
            <w:r w:rsidRPr="000C29C9">
              <w:t>38</w:t>
            </w:r>
          </w:p>
          <w:p w14:paraId="57F74150" w14:textId="77777777" w:rsidR="0069718A" w:rsidRPr="000C29C9" w:rsidRDefault="0069718A" w:rsidP="00C161FC">
            <w:pPr>
              <w:pStyle w:val="a0"/>
            </w:pPr>
            <w:r w:rsidRPr="000C29C9">
              <w:t>39</w:t>
            </w:r>
          </w:p>
          <w:p w14:paraId="57F74151" w14:textId="77777777" w:rsidR="0069718A" w:rsidRPr="000C29C9" w:rsidRDefault="0069718A" w:rsidP="00C161FC">
            <w:pPr>
              <w:pStyle w:val="a0"/>
            </w:pPr>
            <w:r w:rsidRPr="000C29C9">
              <w:t>40</w:t>
            </w:r>
          </w:p>
          <w:p w14:paraId="57F74152" w14:textId="77777777" w:rsidR="0069718A" w:rsidRPr="000C29C9" w:rsidRDefault="0069718A" w:rsidP="00C161FC">
            <w:pPr>
              <w:pStyle w:val="a0"/>
            </w:pPr>
            <w:r w:rsidRPr="000C29C9">
              <w:t>41</w:t>
            </w:r>
          </w:p>
          <w:p w14:paraId="57F74153" w14:textId="77777777" w:rsidR="0069718A" w:rsidRPr="000C29C9" w:rsidRDefault="0069718A" w:rsidP="00C161FC">
            <w:pPr>
              <w:pStyle w:val="a0"/>
            </w:pPr>
            <w:r w:rsidRPr="000C29C9">
              <w:t>42</w:t>
            </w:r>
          </w:p>
          <w:p w14:paraId="57F74154" w14:textId="77777777" w:rsidR="0069718A" w:rsidRPr="000C29C9" w:rsidRDefault="0069718A" w:rsidP="00C161FC">
            <w:pPr>
              <w:pStyle w:val="a0"/>
            </w:pPr>
            <w:r w:rsidRPr="000C29C9">
              <w:t>43</w:t>
            </w:r>
          </w:p>
          <w:p w14:paraId="57F74155" w14:textId="77777777" w:rsidR="0069718A" w:rsidRPr="000C29C9" w:rsidRDefault="0069718A" w:rsidP="00C161FC">
            <w:pPr>
              <w:pStyle w:val="a0"/>
            </w:pPr>
            <w:r w:rsidRPr="000C29C9">
              <w:t>44</w:t>
            </w:r>
          </w:p>
          <w:p w14:paraId="57F74156" w14:textId="77777777" w:rsidR="0069718A" w:rsidRPr="000C29C9" w:rsidRDefault="0069718A" w:rsidP="00C161FC">
            <w:pPr>
              <w:pStyle w:val="a0"/>
            </w:pPr>
            <w:r w:rsidRPr="000C29C9">
              <w:t>45</w:t>
            </w:r>
          </w:p>
          <w:p w14:paraId="57F74157" w14:textId="77777777" w:rsidR="0069718A" w:rsidRPr="000C29C9" w:rsidRDefault="0069718A" w:rsidP="00C161FC">
            <w:pPr>
              <w:pStyle w:val="a0"/>
            </w:pPr>
            <w:r w:rsidRPr="000C29C9">
              <w:t>46</w:t>
            </w:r>
          </w:p>
          <w:p w14:paraId="57F74158" w14:textId="77777777" w:rsidR="0069718A" w:rsidRPr="000C29C9" w:rsidRDefault="0069718A" w:rsidP="00C161FC">
            <w:pPr>
              <w:pStyle w:val="a0"/>
            </w:pPr>
            <w:r w:rsidRPr="000C29C9">
              <w:t>47</w:t>
            </w:r>
          </w:p>
          <w:p w14:paraId="57F74159" w14:textId="77777777" w:rsidR="0069718A" w:rsidRPr="000C29C9" w:rsidRDefault="0069718A" w:rsidP="00C161FC">
            <w:pPr>
              <w:pStyle w:val="a0"/>
            </w:pPr>
            <w:r w:rsidRPr="000C29C9">
              <w:t>48</w:t>
            </w:r>
          </w:p>
          <w:p w14:paraId="57F7415A" w14:textId="77777777" w:rsidR="0069718A" w:rsidRPr="000C29C9" w:rsidRDefault="0069718A" w:rsidP="00C161FC">
            <w:pPr>
              <w:pStyle w:val="a0"/>
            </w:pPr>
            <w:r w:rsidRPr="000C29C9">
              <w:t>49</w:t>
            </w:r>
          </w:p>
          <w:p w14:paraId="57F7415B" w14:textId="77777777" w:rsidR="0069718A" w:rsidRPr="000C29C9" w:rsidRDefault="0069718A" w:rsidP="00C161FC">
            <w:pPr>
              <w:pStyle w:val="a0"/>
            </w:pPr>
            <w:r w:rsidRPr="000C29C9">
              <w:t>50</w:t>
            </w:r>
          </w:p>
          <w:p w14:paraId="57F7415C" w14:textId="77777777" w:rsidR="0069718A" w:rsidRPr="000C29C9" w:rsidRDefault="0069718A" w:rsidP="00C161FC">
            <w:pPr>
              <w:pStyle w:val="a0"/>
            </w:pPr>
            <w:r w:rsidRPr="000C29C9">
              <w:t>51</w:t>
            </w:r>
          </w:p>
          <w:p w14:paraId="57F7415D" w14:textId="77777777" w:rsidR="0069718A" w:rsidRPr="000C29C9" w:rsidRDefault="0069718A" w:rsidP="00C161FC">
            <w:pPr>
              <w:pStyle w:val="a0"/>
            </w:pPr>
            <w:r w:rsidRPr="000C29C9">
              <w:t>52</w:t>
            </w:r>
          </w:p>
          <w:p w14:paraId="57F7415E" w14:textId="77777777" w:rsidR="0069718A" w:rsidRPr="000C29C9" w:rsidRDefault="0069718A" w:rsidP="00C161FC">
            <w:pPr>
              <w:pStyle w:val="a0"/>
            </w:pPr>
            <w:r w:rsidRPr="000C29C9">
              <w:t>53</w:t>
            </w:r>
          </w:p>
          <w:p w14:paraId="57F7415F" w14:textId="77777777" w:rsidR="0069718A" w:rsidRPr="000C29C9" w:rsidRDefault="0069718A" w:rsidP="00C161FC">
            <w:pPr>
              <w:pStyle w:val="a0"/>
            </w:pPr>
            <w:r w:rsidRPr="000C29C9">
              <w:t>54</w:t>
            </w:r>
          </w:p>
          <w:p w14:paraId="57F74160" w14:textId="77777777" w:rsidR="0069718A" w:rsidRPr="000C29C9" w:rsidRDefault="0069718A" w:rsidP="00C161FC">
            <w:pPr>
              <w:pStyle w:val="a0"/>
            </w:pPr>
            <w:r w:rsidRPr="000C29C9">
              <w:t>55</w:t>
            </w:r>
          </w:p>
          <w:p w14:paraId="57F74161" w14:textId="77777777" w:rsidR="0069718A" w:rsidRPr="000C29C9" w:rsidRDefault="0069718A" w:rsidP="00C161FC">
            <w:pPr>
              <w:pStyle w:val="a0"/>
            </w:pPr>
            <w:r w:rsidRPr="000C29C9">
              <w:t>56</w:t>
            </w:r>
          </w:p>
          <w:p w14:paraId="57F74162" w14:textId="77777777" w:rsidR="0069718A" w:rsidRPr="000C29C9" w:rsidRDefault="0069718A" w:rsidP="00C161FC">
            <w:pPr>
              <w:pStyle w:val="a0"/>
            </w:pPr>
            <w:r w:rsidRPr="000C29C9">
              <w:t>57</w:t>
            </w:r>
          </w:p>
          <w:p w14:paraId="57F74163" w14:textId="77777777" w:rsidR="0069718A" w:rsidRPr="000C29C9" w:rsidRDefault="0069718A" w:rsidP="00C161FC">
            <w:pPr>
              <w:pStyle w:val="a0"/>
            </w:pPr>
            <w:r w:rsidRPr="000C29C9">
              <w:t>58</w:t>
            </w:r>
          </w:p>
          <w:p w14:paraId="755E3D60" w14:textId="77777777" w:rsidR="0069718A" w:rsidRDefault="0069718A" w:rsidP="00C161FC">
            <w:pPr>
              <w:pStyle w:val="a0"/>
            </w:pPr>
            <w:r w:rsidRPr="000C29C9">
              <w:t>59</w:t>
            </w:r>
          </w:p>
          <w:p w14:paraId="60015225" w14:textId="77777777" w:rsidR="00B179B1" w:rsidRDefault="00B179B1" w:rsidP="00C161FC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3D2D0004" w14:textId="77777777" w:rsidR="00B179B1" w:rsidRDefault="00B179B1" w:rsidP="00C161FC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4104D6E5" w14:textId="77777777" w:rsidR="00B179B1" w:rsidRDefault="00B179B1" w:rsidP="00C161FC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4136F969" w14:textId="77777777" w:rsidR="00B179B1" w:rsidRDefault="00B179B1" w:rsidP="00C161FC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57F74164" w14:textId="69CBC840" w:rsidR="00B179B1" w:rsidRPr="000C29C9" w:rsidRDefault="00B179B1" w:rsidP="00C161FC">
            <w:pPr>
              <w:pStyle w:val="a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631" w:type="dxa"/>
          </w:tcPr>
          <w:p w14:paraId="3C19BDDF" w14:textId="77777777" w:rsidR="00C161FC" w:rsidRDefault="00C161FC" w:rsidP="00C161FC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4295DA4B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9E457A0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8024994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CD6BF0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5B2A05E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50BF093E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4BD27A39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4A7A95B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F19014C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D53700A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14FE08A7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709E9A0C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0F88C515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CFD80E3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446382A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4E589D6" w14:textId="77777777" w:rsidR="00C161FC" w:rsidRDefault="00C161FC" w:rsidP="00C161FC">
            <w:pPr>
              <w:pStyle w:val="a0"/>
            </w:pPr>
          </w:p>
          <w:p w14:paraId="34E5A3D8" w14:textId="77777777" w:rsidR="00C161FC" w:rsidRDefault="00C161FC" w:rsidP="00C161FC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68CB6BC9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>String s1 = request.getParameter(</w:t>
            </w:r>
            <w:r>
              <w:rPr>
                <w:color w:val="2A00FF"/>
              </w:rPr>
              <w:t>"number1"</w:t>
            </w:r>
            <w:r>
              <w:rPr>
                <w:color w:val="000000"/>
              </w:rPr>
              <w:t>);</w:t>
            </w:r>
          </w:p>
          <w:p w14:paraId="5EF2E173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number1 = Integer.parseInt(s1);</w:t>
            </w:r>
          </w:p>
          <w:p w14:paraId="26BFD40B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>String s2 = request.getParameter(</w:t>
            </w:r>
            <w:r>
              <w:rPr>
                <w:color w:val="2A00FF"/>
              </w:rPr>
              <w:t>"number2"</w:t>
            </w:r>
            <w:r>
              <w:rPr>
                <w:color w:val="000000"/>
              </w:rPr>
              <w:t>);</w:t>
            </w:r>
          </w:p>
          <w:p w14:paraId="2836669D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number2 = Integer.parseInt(s2);</w:t>
            </w:r>
          </w:p>
          <w:p w14:paraId="4A0B6CDA" w14:textId="77777777" w:rsidR="00C161FC" w:rsidRDefault="00C161FC" w:rsidP="00C161FC">
            <w:pPr>
              <w:pStyle w:val="a0"/>
            </w:pPr>
          </w:p>
          <w:p w14:paraId="335BBC8A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>String cmd = request.getParameter(</w:t>
            </w:r>
            <w:r>
              <w:rPr>
                <w:color w:val="2A00FF"/>
              </w:rPr>
              <w:t>"cmd"</w:t>
            </w:r>
            <w:r>
              <w:rPr>
                <w:color w:val="000000"/>
              </w:rPr>
              <w:t>);</w:t>
            </w:r>
          </w:p>
          <w:p w14:paraId="615CCFB3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result = 0;</w:t>
            </w:r>
          </w:p>
          <w:p w14:paraId="4098F080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"+"</w:t>
            </w:r>
            <w:r>
              <w:rPr>
                <w:color w:val="000000"/>
              </w:rPr>
              <w:t>)) result = number1 + number2;</w:t>
            </w:r>
          </w:p>
          <w:p w14:paraId="464F3C9C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"-"</w:t>
            </w:r>
            <w:r>
              <w:rPr>
                <w:color w:val="000000"/>
              </w:rPr>
              <w:t>)) result = number1 - number2;</w:t>
            </w:r>
          </w:p>
          <w:p w14:paraId="68D50BE7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"*"</w:t>
            </w:r>
            <w:r>
              <w:rPr>
                <w:color w:val="000000"/>
              </w:rPr>
              <w:t>)) result = number1 * number2;</w:t>
            </w:r>
          </w:p>
          <w:p w14:paraId="503697F3" w14:textId="77777777" w:rsidR="00C161FC" w:rsidRDefault="00C161FC" w:rsidP="00C161FC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"/"</w:t>
            </w:r>
            <w:r>
              <w:rPr>
                <w:color w:val="000000"/>
              </w:rPr>
              <w:t>)) result = number1 / number2;</w:t>
            </w:r>
          </w:p>
          <w:p w14:paraId="597028DB" w14:textId="77777777" w:rsidR="00C161FC" w:rsidRDefault="00C161FC" w:rsidP="00C161FC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3EDC42C2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22F9E738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request parameter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6828018B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61D02628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0954C59E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42E0642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44B2CCDF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A6A5803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CBF2C20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4D0CBAF0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7C6C7801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844B100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E4749E8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number1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FEB1B40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9815B82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2A094C4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5781DDD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number2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C1E6819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58C657D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61E6785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cmd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7761D93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cmd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9597C74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9081EEB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79700BA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method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703B3DD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request.getMethod()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4180C63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9A00967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B95B3A6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계산결과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919AB1D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result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8C66022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D62E812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766DCDB5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6D798A6B" w14:textId="77777777" w:rsidR="00C161FC" w:rsidRDefault="00C161FC" w:rsidP="00C161F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AC019D6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6AC2764" w14:textId="77777777" w:rsidR="00C161FC" w:rsidRDefault="00C161FC" w:rsidP="00C161F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19F" w14:textId="5D04B1AD" w:rsidR="0069718A" w:rsidRPr="000C29C9" w:rsidRDefault="0069718A" w:rsidP="00C161FC">
            <w:pPr>
              <w:pStyle w:val="a0"/>
            </w:pPr>
          </w:p>
        </w:tc>
      </w:tr>
    </w:tbl>
    <w:p w14:paraId="78F3FFFF" w14:textId="77777777" w:rsidR="00C161FC" w:rsidRDefault="00C161FC" w:rsidP="00850162"/>
    <w:p w14:paraId="14573866" w14:textId="77777777" w:rsidR="00C161FC" w:rsidRDefault="00C161FC" w:rsidP="00850162"/>
    <w:p w14:paraId="47B21198" w14:textId="694A016B" w:rsidR="00C161FC" w:rsidRDefault="0069718A" w:rsidP="00850162">
      <w:r>
        <w:rPr>
          <w:rFonts w:hint="eastAsia"/>
        </w:rPr>
        <w:t>(줄1</w:t>
      </w:r>
      <w:r>
        <w:t xml:space="preserve">9) </w:t>
      </w:r>
      <w:r w:rsidR="00C161FC">
        <w:rPr>
          <w:color w:val="000000"/>
        </w:rPr>
        <w:t>String s1 = request.getParameter(</w:t>
      </w:r>
      <w:r w:rsidR="00C161FC">
        <w:rPr>
          <w:color w:val="2A00FF"/>
        </w:rPr>
        <w:t>"number1"</w:t>
      </w:r>
      <w:r w:rsidR="00C161FC">
        <w:rPr>
          <w:color w:val="000000"/>
        </w:rPr>
        <w:t>);</w:t>
      </w:r>
    </w:p>
    <w:p w14:paraId="57F741A1" w14:textId="513A6142" w:rsidR="0069718A" w:rsidRDefault="0069718A" w:rsidP="00850162">
      <w:r>
        <w:rPr>
          <w:rFonts w:hint="eastAsia"/>
        </w:rPr>
        <w:t>요청(</w:t>
      </w:r>
      <w:r>
        <w:t>request)</w:t>
      </w:r>
      <w:r>
        <w:rPr>
          <w:rFonts w:hint="eastAsia"/>
        </w:rPr>
        <w:t xml:space="preserve">에 담겨져 같이 전송된 데이터를 꺼내는 </w:t>
      </w:r>
      <w:r>
        <w:t xml:space="preserve">request.getParameter(...) </w:t>
      </w:r>
      <w:r>
        <w:rPr>
          <w:rFonts w:hint="eastAsia"/>
        </w:rPr>
        <w:t>메소드 호출이다.</w:t>
      </w:r>
    </w:p>
    <w:p w14:paraId="57F741A2" w14:textId="77777777" w:rsidR="0069718A" w:rsidRDefault="0069718A" w:rsidP="00850162">
      <w:r>
        <w:rPr>
          <w:rFonts w:hint="eastAsia"/>
        </w:rPr>
        <w:t xml:space="preserve">꺼낼 데이터의 이름은 </w:t>
      </w:r>
      <w:r>
        <w:t>"number1"</w:t>
      </w:r>
      <w:r>
        <w:rPr>
          <w:rFonts w:hint="eastAsia"/>
        </w:rPr>
        <w:t>이다.</w:t>
      </w:r>
    </w:p>
    <w:p w14:paraId="57F741A3" w14:textId="77777777" w:rsidR="0069718A" w:rsidRDefault="0069718A" w:rsidP="00850162">
      <w:r>
        <w:rPr>
          <w:rFonts w:hint="eastAsia"/>
        </w:rPr>
        <w:t xml:space="preserve">이 메소드의 리턴 타입은 </w:t>
      </w:r>
      <w:r>
        <w:t xml:space="preserve">String </w:t>
      </w:r>
      <w:r>
        <w:rPr>
          <w:rFonts w:hint="eastAsia"/>
        </w:rPr>
        <w:t>이다.</w:t>
      </w:r>
      <w:r>
        <w:t xml:space="preserve"> </w:t>
      </w:r>
    </w:p>
    <w:p w14:paraId="57F741A4" w14:textId="53723488" w:rsidR="0069718A" w:rsidRDefault="0069718A" w:rsidP="00850162">
      <w:r>
        <w:rPr>
          <w:rFonts w:hint="eastAsia"/>
        </w:rPr>
        <w:t>전송된 데이터가 숫자나 날짜이더라도,</w:t>
      </w:r>
      <w:r>
        <w:t xml:space="preserve"> </w:t>
      </w:r>
      <w:r>
        <w:rPr>
          <w:rFonts w:hint="eastAsia"/>
        </w:rPr>
        <w:t>이 메소드</w:t>
      </w:r>
      <w:r w:rsidR="00C575E0">
        <w:rPr>
          <w:rFonts w:hint="eastAsia"/>
        </w:rPr>
        <w:t>는</w:t>
      </w:r>
      <w:r>
        <w:rPr>
          <w:rFonts w:hint="eastAsia"/>
        </w:rPr>
        <w:t xml:space="preserve"> </w:t>
      </w:r>
      <w:r w:rsidR="0091767C">
        <w:rPr>
          <w:rFonts w:hint="eastAsia"/>
        </w:rPr>
        <w:t xml:space="preserve">그 데이터를 </w:t>
      </w:r>
      <w:r>
        <w:rPr>
          <w:rFonts w:hint="eastAsia"/>
        </w:rPr>
        <w:t>St</w:t>
      </w:r>
      <w:r>
        <w:t xml:space="preserve">ring </w:t>
      </w:r>
      <w:r>
        <w:rPr>
          <w:rFonts w:hint="eastAsia"/>
        </w:rPr>
        <w:t>타입으로</w:t>
      </w:r>
      <w:r w:rsidR="004D7FA1">
        <w:rPr>
          <w:rFonts w:hint="eastAsia"/>
        </w:rPr>
        <w:t xml:space="preserve"> </w:t>
      </w:r>
      <w:r w:rsidR="00C575E0">
        <w:rPr>
          <w:rFonts w:hint="eastAsia"/>
        </w:rPr>
        <w:t>리턴한다.</w:t>
      </w:r>
    </w:p>
    <w:p w14:paraId="57F741A5" w14:textId="77777777" w:rsidR="0069718A" w:rsidRPr="0091767C" w:rsidRDefault="0069718A" w:rsidP="00850162"/>
    <w:p w14:paraId="57F741A6" w14:textId="77777777" w:rsidR="0069718A" w:rsidRDefault="0069718A" w:rsidP="00850162">
      <w:r>
        <w:t>(</w:t>
      </w:r>
      <w:r>
        <w:rPr>
          <w:rFonts w:hint="eastAsia"/>
        </w:rPr>
        <w:t>줄20) String</w:t>
      </w:r>
      <w:r>
        <w:t xml:space="preserve"> </w:t>
      </w:r>
      <w:r>
        <w:rPr>
          <w:rFonts w:hint="eastAsia"/>
        </w:rPr>
        <w:t xml:space="preserve">타입의 데이터를 </w:t>
      </w:r>
      <w:r>
        <w:t xml:space="preserve">int </w:t>
      </w:r>
      <w:r>
        <w:rPr>
          <w:rFonts w:hint="eastAsia"/>
        </w:rPr>
        <w:t xml:space="preserve">타입으로 변환하기 위한 </w:t>
      </w:r>
      <w:r>
        <w:t xml:space="preserve">Integer.parseInt(...) </w:t>
      </w:r>
      <w:r>
        <w:rPr>
          <w:rFonts w:hint="eastAsia"/>
        </w:rPr>
        <w:t>메소드 호출이다.</w:t>
      </w:r>
    </w:p>
    <w:p w14:paraId="57F741A7" w14:textId="77777777" w:rsidR="009B2D80" w:rsidRDefault="004D7FA1" w:rsidP="00850162">
      <w:r>
        <w:rPr>
          <w:rFonts w:hint="eastAsia"/>
        </w:rPr>
        <w:t xml:space="preserve">이것은 </w:t>
      </w:r>
      <w:r w:rsidR="0069718A">
        <w:t xml:space="preserve">Integer </w:t>
      </w:r>
      <w:r w:rsidR="0069718A">
        <w:rPr>
          <w:rFonts w:hint="eastAsia"/>
        </w:rPr>
        <w:t>클래스의 정적(static) 메소드이다.</w:t>
      </w:r>
      <w:r w:rsidR="0069718A">
        <w:t xml:space="preserve"> </w:t>
      </w:r>
    </w:p>
    <w:p w14:paraId="57F741A8" w14:textId="2771136E" w:rsidR="0069718A" w:rsidRDefault="0069718A" w:rsidP="00850162">
      <w:r>
        <w:t xml:space="preserve">public static </w:t>
      </w:r>
      <w:r>
        <w:rPr>
          <w:rFonts w:hint="eastAsia"/>
        </w:rPr>
        <w:t xml:space="preserve">int </w:t>
      </w:r>
      <w:r>
        <w:t>parseInt(String s)</w:t>
      </w:r>
      <w:r w:rsidR="00C575E0">
        <w:t>;</w:t>
      </w:r>
    </w:p>
    <w:p w14:paraId="3803226D" w14:textId="77777777" w:rsidR="00C161FC" w:rsidRDefault="00C161FC" w:rsidP="00850162"/>
    <w:p w14:paraId="57F741A9" w14:textId="77777777" w:rsidR="00C575E0" w:rsidRDefault="00C575E0" w:rsidP="00850162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문법에서 정적(</w:t>
      </w:r>
      <w:r>
        <w:t xml:space="preserve">static) </w:t>
      </w:r>
      <w:r>
        <w:rPr>
          <w:rFonts w:hint="eastAsia"/>
        </w:rPr>
        <w:t>메소드가 무엇인지, 인스턴스(</w:t>
      </w:r>
      <w:r>
        <w:t xml:space="preserve">instance) </w:t>
      </w:r>
      <w:r>
        <w:rPr>
          <w:rFonts w:hint="eastAsia"/>
        </w:rPr>
        <w:t>메소드와 호출 방법이 어떻게 다른지 확인하라.</w:t>
      </w:r>
      <w:r>
        <w:t xml:space="preserve"> </w:t>
      </w:r>
      <w:r>
        <w:rPr>
          <w:rFonts w:hint="eastAsia"/>
        </w:rPr>
        <w:t>정적 메소드와 인스턴스 메소드의 구현 방법에 어떤 차이가 있는지 꼭 확인하라.</w:t>
      </w:r>
    </w:p>
    <w:p w14:paraId="57F741AA" w14:textId="77777777" w:rsidR="00C23C67" w:rsidRDefault="00C23C67" w:rsidP="00850162"/>
    <w:p w14:paraId="57F741AB" w14:textId="77777777" w:rsidR="004D7FA1" w:rsidRDefault="004D7FA1" w:rsidP="00850162">
      <w:r>
        <w:rPr>
          <w:rFonts w:hint="eastAsia"/>
        </w:rPr>
        <w:t>(줄2</w:t>
      </w:r>
      <w:r>
        <w:t>4) cmd</w:t>
      </w:r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타입의 변수이다.</w:t>
      </w:r>
    </w:p>
    <w:p w14:paraId="57F741AC" w14:textId="77777777" w:rsidR="0069718A" w:rsidRDefault="004D7FA1" w:rsidP="00850162">
      <w:r>
        <w:rPr>
          <w:rFonts w:hint="eastAsia"/>
        </w:rPr>
        <w:t>우리는 보통 간단하게 줄여서 말할 때 변수에 객체를 저장한다고 설명하지만,</w:t>
      </w:r>
    </w:p>
    <w:p w14:paraId="57F741AD" w14:textId="77777777" w:rsidR="004D7FA1" w:rsidRDefault="004D7FA1" w:rsidP="00850162">
      <w:r>
        <w:rPr>
          <w:rFonts w:hint="eastAsia"/>
        </w:rPr>
        <w:t>정확하게 말하자면 Java</w:t>
      </w:r>
      <w:r>
        <w:t xml:space="preserve"> </w:t>
      </w:r>
      <w:r>
        <w:rPr>
          <w:rFonts w:hint="eastAsia"/>
        </w:rPr>
        <w:t>언어의 변수에 객체를 저장하는 것은 불가능하다.</w:t>
      </w:r>
    </w:p>
    <w:p w14:paraId="57F741AE" w14:textId="77777777" w:rsidR="004D7FA1" w:rsidRDefault="004D7FA1" w:rsidP="00850162">
      <w:r>
        <w:rPr>
          <w:rFonts w:hint="eastAsia"/>
        </w:rPr>
        <w:t>변수에 저장되는 것은 객체가 아니라,</w:t>
      </w:r>
      <w:r>
        <w:t xml:space="preserve"> </w:t>
      </w:r>
      <w:r>
        <w:rPr>
          <w:rFonts w:hint="eastAsia"/>
        </w:rPr>
        <w:t>그 객체에 대한 참조(</w:t>
      </w:r>
      <w:r>
        <w:t>reference)</w:t>
      </w:r>
      <w:r>
        <w:rPr>
          <w:rFonts w:hint="eastAsia"/>
        </w:rPr>
        <w:t>이다.</w:t>
      </w:r>
    </w:p>
    <w:p w14:paraId="57F741AF" w14:textId="77777777" w:rsidR="004D7FA1" w:rsidRDefault="004D7FA1" w:rsidP="00850162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언어에서 객체에 대한 참조란 그 객체를 가르키는 주소 같은 것이다.</w:t>
      </w:r>
    </w:p>
    <w:p w14:paraId="57F741B0" w14:textId="77777777" w:rsidR="004D7FA1" w:rsidRDefault="004D7FA1" w:rsidP="00850162"/>
    <w:p w14:paraId="57F741B1" w14:textId="77777777" w:rsidR="004D7FA1" w:rsidRDefault="004D7FA1" w:rsidP="00850162">
      <w:r>
        <w:rPr>
          <w:rFonts w:hint="eastAsia"/>
        </w:rPr>
        <w:t>(줄2</w:t>
      </w:r>
      <w:r>
        <w:t>6) Java</w:t>
      </w:r>
      <w:r>
        <w:rPr>
          <w:rFonts w:hint="eastAsia"/>
        </w:rPr>
        <w:t xml:space="preserve">에서 객체를 비교할 때는 </w:t>
      </w:r>
      <w:r>
        <w:t xml:space="preserve">equals </w:t>
      </w:r>
      <w:r>
        <w:rPr>
          <w:rFonts w:hint="eastAsia"/>
        </w:rPr>
        <w:t>메소드를 사용해야 한다.</w:t>
      </w:r>
    </w:p>
    <w:p w14:paraId="57F741B2" w14:textId="23A6A055" w:rsidR="004D7FA1" w:rsidRDefault="004D7FA1" w:rsidP="00850162">
      <w:r>
        <w:rPr>
          <w:rFonts w:hint="eastAsia"/>
        </w:rPr>
        <w:t xml:space="preserve">객체를 비교할 때 </w:t>
      </w:r>
      <w:r>
        <w:t xml:space="preserve">== </w:t>
      </w:r>
      <w:r>
        <w:rPr>
          <w:rFonts w:hint="eastAsia"/>
        </w:rPr>
        <w:t>연산자로 비교하면,</w:t>
      </w:r>
      <w:r>
        <w:t xml:space="preserve"> </w:t>
      </w:r>
      <w:r w:rsidR="00C23C67">
        <w:rPr>
          <w:rFonts w:hint="eastAsia"/>
        </w:rPr>
        <w:t xml:space="preserve">두 </w:t>
      </w:r>
      <w:r>
        <w:rPr>
          <w:rFonts w:hint="eastAsia"/>
        </w:rPr>
        <w:t xml:space="preserve">객체의 </w:t>
      </w:r>
      <w:r w:rsidR="00C23C67">
        <w:rPr>
          <w:rFonts w:hint="eastAsia"/>
        </w:rPr>
        <w:t>내부 값</w:t>
      </w:r>
      <w:r>
        <w:rPr>
          <w:rFonts w:hint="eastAsia"/>
        </w:rPr>
        <w:t>이 같은지 비교하는 것이 아니고 참조가 같은지 비교한다.</w:t>
      </w:r>
      <w:r w:rsidR="00C23C67">
        <w:t xml:space="preserve"> </w:t>
      </w:r>
      <w:r w:rsidR="00C23C67">
        <w:rPr>
          <w:rFonts w:hint="eastAsia"/>
        </w:rPr>
        <w:t>참조가 같다는 말은 동일한 하나의 객체라는 말이다.</w:t>
      </w:r>
    </w:p>
    <w:p w14:paraId="57F741B3" w14:textId="77777777" w:rsidR="004D7FA1" w:rsidRPr="0091767C" w:rsidRDefault="004D7FA1" w:rsidP="00850162"/>
    <w:p w14:paraId="57F741B6" w14:textId="77777777" w:rsidR="004D7FA1" w:rsidRDefault="004D7FA1" w:rsidP="00850162">
      <w:r>
        <w:t xml:space="preserve">equals </w:t>
      </w:r>
      <w:r>
        <w:rPr>
          <w:rFonts w:hint="eastAsia"/>
        </w:rPr>
        <w:t xml:space="preserve">메소드는 </w:t>
      </w:r>
      <w:r w:rsidR="00C23C67">
        <w:rPr>
          <w:rFonts w:hint="eastAsia"/>
        </w:rPr>
        <w:t>참조를 비교하는 것이 아니고,</w:t>
      </w:r>
      <w:r w:rsidR="00C23C67">
        <w:t xml:space="preserve"> </w:t>
      </w:r>
      <w:r w:rsidR="00C23C67">
        <w:rPr>
          <w:rFonts w:hint="eastAsia"/>
        </w:rPr>
        <w:t xml:space="preserve">참조가 가르키는 </w:t>
      </w:r>
      <w:r>
        <w:rPr>
          <w:rFonts w:hint="eastAsia"/>
        </w:rPr>
        <w:t xml:space="preserve">객체의 </w:t>
      </w:r>
      <w:r w:rsidR="00C23C67">
        <w:rPr>
          <w:rFonts w:hint="eastAsia"/>
        </w:rPr>
        <w:t xml:space="preserve">내부 값들을 </w:t>
      </w:r>
      <w:r>
        <w:rPr>
          <w:rFonts w:hint="eastAsia"/>
        </w:rPr>
        <w:t>비교한다.</w:t>
      </w:r>
      <w:r>
        <w:t xml:space="preserve"> </w:t>
      </w:r>
      <w:r>
        <w:rPr>
          <w:rFonts w:hint="eastAsia"/>
        </w:rPr>
        <w:t>즉 객체 내부 멤버 변수값들이 전부 같은지 비교한다.</w:t>
      </w:r>
    </w:p>
    <w:p w14:paraId="4EBD657A" w14:textId="28EA0F33" w:rsidR="0091767C" w:rsidRDefault="0091767C" w:rsidP="00850162"/>
    <w:p w14:paraId="1FCE66CC" w14:textId="5F5D51C0" w:rsidR="0091767C" w:rsidRDefault="0091767C" w:rsidP="00850162">
      <w:r>
        <w:rPr>
          <w:rFonts w:hint="eastAsia"/>
        </w:rPr>
        <w:t>두 객체의 참조가 같다는 말은,</w:t>
      </w:r>
      <w:r>
        <w:t xml:space="preserve"> </w:t>
      </w:r>
      <w:r>
        <w:rPr>
          <w:rFonts w:hint="eastAsia"/>
        </w:rPr>
        <w:t>사실 두 객체가 아니라 동일한 하나의 객체라는 말이다.</w:t>
      </w:r>
    </w:p>
    <w:p w14:paraId="1F41E8F0" w14:textId="25C82DC1" w:rsidR="0091767C" w:rsidRDefault="0091767C" w:rsidP="00850162">
      <w:r>
        <w:rPr>
          <w:rFonts w:hint="eastAsia"/>
        </w:rPr>
        <w:t xml:space="preserve">두 객체를 </w:t>
      </w:r>
      <w:r>
        <w:t xml:space="preserve">equals </w:t>
      </w:r>
      <w:r>
        <w:rPr>
          <w:rFonts w:hint="eastAsia"/>
        </w:rPr>
        <w:t xml:space="preserve">메소드로 비교했더니 </w:t>
      </w:r>
      <w:r>
        <w:t>true</w:t>
      </w:r>
      <w:r>
        <w:rPr>
          <w:rFonts w:hint="eastAsia"/>
        </w:rPr>
        <w:t>라는 말은,</w:t>
      </w:r>
      <w:r>
        <w:t xml:space="preserve"> </w:t>
      </w:r>
      <w:r>
        <w:rPr>
          <w:rFonts w:hint="eastAsia"/>
        </w:rPr>
        <w:t>두 객체의 내부 데이터가 완전히 동일하다는 말이다.</w:t>
      </w:r>
    </w:p>
    <w:p w14:paraId="57F741B7" w14:textId="77777777" w:rsidR="004D7FA1" w:rsidRDefault="004D7FA1" w:rsidP="00850162"/>
    <w:p w14:paraId="71B9250F" w14:textId="77777777" w:rsidR="00AE49AB" w:rsidRDefault="00D254BC" w:rsidP="00850162">
      <w:pPr>
        <w:rPr>
          <w:color w:val="000000"/>
        </w:rPr>
      </w:pPr>
      <w:r>
        <w:rPr>
          <w:rFonts w:hint="eastAsia"/>
        </w:rPr>
        <w:t>(줄2</w:t>
      </w:r>
      <w:r>
        <w:t xml:space="preserve">9) </w:t>
      </w:r>
      <w:r w:rsidR="00AE49AB">
        <w:rPr>
          <w:color w:val="000000"/>
        </w:rPr>
        <w:t>result = number1 / number2</w:t>
      </w:r>
    </w:p>
    <w:p w14:paraId="57F741B8" w14:textId="016A9A96" w:rsidR="00D254BC" w:rsidRDefault="00D254BC" w:rsidP="00850162">
      <w:r>
        <w:rPr>
          <w:rFonts w:hint="eastAsia"/>
        </w:rPr>
        <w:t>number1, number2</w:t>
      </w:r>
      <w:r>
        <w:t xml:space="preserve"> </w:t>
      </w:r>
      <w:r>
        <w:rPr>
          <w:rFonts w:hint="eastAsia"/>
        </w:rPr>
        <w:t xml:space="preserve">둘 다 </w:t>
      </w:r>
      <w:r>
        <w:t xml:space="preserve">int </w:t>
      </w:r>
      <w:r>
        <w:rPr>
          <w:rFonts w:hint="eastAsia"/>
        </w:rPr>
        <w:t>형 변수이다.</w:t>
      </w:r>
    </w:p>
    <w:p w14:paraId="57F741B9" w14:textId="77777777" w:rsidR="00D254BC" w:rsidRDefault="00D254BC" w:rsidP="00850162">
      <w:r>
        <w:t xml:space="preserve">int </w:t>
      </w:r>
      <w:r>
        <w:rPr>
          <w:rFonts w:hint="eastAsia"/>
        </w:rPr>
        <w:t xml:space="preserve">나누기 </w:t>
      </w:r>
      <w:r>
        <w:t>int</w:t>
      </w:r>
      <w:r>
        <w:rPr>
          <w:rFonts w:hint="eastAsia"/>
        </w:rPr>
        <w:t>의 계산 결과도 정수가 된다.</w:t>
      </w:r>
      <w:r>
        <w:t xml:space="preserve"> </w:t>
      </w:r>
      <w:r>
        <w:rPr>
          <w:rFonts w:hint="eastAsia"/>
        </w:rPr>
        <w:t>이때 계산 결과 소수점 아래 자리는 그냥 전부 버린다.</w:t>
      </w:r>
      <w:r>
        <w:t xml:space="preserve"> </w:t>
      </w:r>
    </w:p>
    <w:p w14:paraId="57F741BA" w14:textId="77777777" w:rsidR="00D254BC" w:rsidRDefault="00D254BC" w:rsidP="00850162">
      <w:r>
        <w:rPr>
          <w:rFonts w:hint="eastAsia"/>
        </w:rPr>
        <w:t xml:space="preserve">예를들어 </w:t>
      </w:r>
      <w:r>
        <w:t>9 / 10</w:t>
      </w:r>
      <w:r>
        <w:rPr>
          <w:rFonts w:hint="eastAsia"/>
        </w:rPr>
        <w:t xml:space="preserve">의 계산 결과는 </w:t>
      </w:r>
      <w:r>
        <w:t>0.9</w:t>
      </w:r>
      <w:r>
        <w:rPr>
          <w:rFonts w:hint="eastAsia"/>
        </w:rPr>
        <w:t xml:space="preserve">가 아니라 </w:t>
      </w:r>
      <w:r>
        <w:t>0</w:t>
      </w:r>
      <w:r>
        <w:rPr>
          <w:rFonts w:hint="eastAsia"/>
        </w:rPr>
        <w:t>이다.</w:t>
      </w:r>
    </w:p>
    <w:p w14:paraId="57F741BB" w14:textId="77777777" w:rsidR="00173C01" w:rsidRDefault="00173C01" w:rsidP="00173C01"/>
    <w:p w14:paraId="57F741BC" w14:textId="10B0177E" w:rsidR="00AE49AB" w:rsidRDefault="00AE49A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1BD" w14:textId="7D2A083F" w:rsidR="006C7209" w:rsidRDefault="006C7209" w:rsidP="006C7209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 w:rsidR="00AE49AB">
        <w:rPr>
          <w:rFonts w:hint="eastAsia"/>
        </w:rPr>
        <w:t xml:space="preserve"> </w:t>
      </w:r>
      <w:r w:rsidR="00AE49AB">
        <w:rPr>
          <w:rFonts w:hint="eastAsia"/>
        </w:rPr>
        <w:t>설명</w:t>
      </w:r>
    </w:p>
    <w:p w14:paraId="57F741BE" w14:textId="77777777" w:rsidR="006C7209" w:rsidRDefault="006C7209" w:rsidP="006C7209">
      <w:r>
        <w:rPr>
          <w:rFonts w:hint="eastAsia"/>
        </w:rPr>
        <w:t xml:space="preserve">(1) 웹브라우저는 </w:t>
      </w:r>
      <w:r>
        <w:t xml:space="preserve">text2.jsp </w:t>
      </w:r>
      <w:r>
        <w:rPr>
          <w:rFonts w:hint="eastAsia"/>
        </w:rPr>
        <w:t>URL을 웹서버에 요청한다.</w:t>
      </w:r>
    </w:p>
    <w:p w14:paraId="57F741BF" w14:textId="77777777" w:rsidR="006C7209" w:rsidRDefault="006C7209" w:rsidP="006C7209">
      <w:r>
        <w:t xml:space="preserve">(2) </w:t>
      </w:r>
      <w:r>
        <w:rPr>
          <w:rFonts w:hint="eastAsia"/>
        </w:rPr>
        <w:t xml:space="preserve">웹서버는 요청받은 </w:t>
      </w:r>
      <w:r>
        <w:t>text2.jsp</w:t>
      </w:r>
      <w:r>
        <w:rPr>
          <w:rFonts w:hint="eastAsia"/>
        </w:rPr>
        <w:t>를 실행한다.</w:t>
      </w:r>
    </w:p>
    <w:p w14:paraId="57F741C0" w14:textId="77777777" w:rsidR="006C7209" w:rsidRDefault="006C7209" w:rsidP="006C7209">
      <w:r>
        <w:t xml:space="preserve">(3) </w:t>
      </w:r>
      <w:r>
        <w:rPr>
          <w:rFonts w:hint="eastAsia"/>
        </w:rPr>
        <w:t>text</w:t>
      </w:r>
      <w:r>
        <w:t>2</w:t>
      </w:r>
      <w:r>
        <w:rPr>
          <w:rFonts w:hint="eastAsia"/>
        </w:rPr>
        <w:t>.jsp의 실행이 종료된다.</w:t>
      </w:r>
    </w:p>
    <w:p w14:paraId="57F741C1" w14:textId="77777777" w:rsidR="006C7209" w:rsidRDefault="006C7209" w:rsidP="006C7209">
      <w:r>
        <w:t xml:space="preserve">(4) </w:t>
      </w:r>
      <w:r>
        <w:rPr>
          <w:rFonts w:hint="eastAsia"/>
        </w:rPr>
        <w:t xml:space="preserve">웹서버는 </w:t>
      </w:r>
      <w:r>
        <w:t>text2.jsp</w:t>
      </w:r>
      <w:r>
        <w:rPr>
          <w:rFonts w:hint="eastAsia"/>
        </w:rPr>
        <w:t>의 실행결과 출력을 웹브라우저에 전달한다.</w:t>
      </w:r>
    </w:p>
    <w:p w14:paraId="57F741C2" w14:textId="3B719B20" w:rsidR="006C7209" w:rsidRDefault="006C7209" w:rsidP="006C7209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AB" w14:paraId="737A8C5C" w14:textId="77777777" w:rsidTr="00AE49AB">
        <w:tc>
          <w:tcPr>
            <w:tcW w:w="10456" w:type="dxa"/>
          </w:tcPr>
          <w:p w14:paraId="4BC4EF03" w14:textId="77777777" w:rsidR="00AE49AB" w:rsidRDefault="00AE49AB" w:rsidP="00AE49AB">
            <w:pPr>
              <w:pStyle w:val="a0"/>
            </w:pPr>
            <w:r>
              <w:t>&lt;!DOCTYPE html&gt;</w:t>
            </w:r>
          </w:p>
          <w:p w14:paraId="5D121B6F" w14:textId="77777777" w:rsidR="00AE49AB" w:rsidRDefault="00AE49AB" w:rsidP="00AE49AB">
            <w:pPr>
              <w:pStyle w:val="a0"/>
            </w:pPr>
            <w:r>
              <w:t>&lt;html&gt;</w:t>
            </w:r>
          </w:p>
          <w:p w14:paraId="1AB346E5" w14:textId="77777777" w:rsidR="00AE49AB" w:rsidRDefault="00AE49AB" w:rsidP="00AE49AB">
            <w:pPr>
              <w:pStyle w:val="a0"/>
            </w:pPr>
            <w:r>
              <w:t>&lt;head&gt;</w:t>
            </w:r>
          </w:p>
          <w:p w14:paraId="6AB3834D" w14:textId="77777777" w:rsidR="00AE49AB" w:rsidRDefault="00AE49AB" w:rsidP="00AE49AB">
            <w:pPr>
              <w:pStyle w:val="a0"/>
            </w:pPr>
            <w:r>
              <w:t>&lt;meta http-equiv="Content-Type" content="text/html; charset=utf-8"&gt;</w:t>
            </w:r>
          </w:p>
          <w:p w14:paraId="03C0FF16" w14:textId="77777777" w:rsidR="00AE49AB" w:rsidRDefault="00AE49AB" w:rsidP="00AE49AB">
            <w:pPr>
              <w:pStyle w:val="a0"/>
            </w:pPr>
            <w:r>
              <w:t>&lt;meta name="viewport" content="width=device-width, initial-scale=1"&gt;</w:t>
            </w:r>
          </w:p>
          <w:p w14:paraId="1E06A7DD" w14:textId="77777777" w:rsidR="00AE49AB" w:rsidRDefault="00AE49AB" w:rsidP="00AE49AB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00629DF5" w14:textId="77777777" w:rsidR="00AE49AB" w:rsidRDefault="00AE49AB" w:rsidP="00AE49AB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62527D38" w14:textId="77777777" w:rsidR="00AE49AB" w:rsidRDefault="00AE49AB" w:rsidP="00AE49AB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119AB68C" w14:textId="77777777" w:rsidR="00AE49AB" w:rsidRDefault="00AE49AB" w:rsidP="00AE49AB">
            <w:pPr>
              <w:pStyle w:val="a0"/>
            </w:pPr>
            <w:r>
              <w:t>&lt;style&gt;</w:t>
            </w:r>
          </w:p>
          <w:p w14:paraId="7759DB9E" w14:textId="77777777" w:rsidR="00AE49AB" w:rsidRDefault="00AE49AB" w:rsidP="00AE49AB">
            <w:pPr>
              <w:pStyle w:val="a0"/>
            </w:pPr>
            <w:r>
              <w:t xml:space="preserve">  input.form-control { width: 200px; }</w:t>
            </w:r>
          </w:p>
          <w:p w14:paraId="4D4B3688" w14:textId="77777777" w:rsidR="00AE49AB" w:rsidRDefault="00AE49AB" w:rsidP="00AE49AB">
            <w:pPr>
              <w:pStyle w:val="a0"/>
            </w:pPr>
            <w:r>
              <w:t>&lt;/style&gt;</w:t>
            </w:r>
          </w:p>
          <w:p w14:paraId="5977DC3E" w14:textId="77777777" w:rsidR="00AE49AB" w:rsidRDefault="00AE49AB" w:rsidP="00AE49AB">
            <w:pPr>
              <w:pStyle w:val="a0"/>
            </w:pPr>
            <w:r>
              <w:t>&lt;/head&gt;</w:t>
            </w:r>
          </w:p>
          <w:p w14:paraId="66491262" w14:textId="77777777" w:rsidR="00AE49AB" w:rsidRDefault="00AE49AB" w:rsidP="00AE49AB">
            <w:pPr>
              <w:pStyle w:val="a0"/>
            </w:pPr>
            <w:r>
              <w:t>&lt;body&gt;</w:t>
            </w:r>
          </w:p>
          <w:p w14:paraId="1C532DF8" w14:textId="77777777" w:rsidR="00AE49AB" w:rsidRDefault="00AE49AB" w:rsidP="00AE49AB">
            <w:pPr>
              <w:pStyle w:val="a0"/>
            </w:pPr>
            <w:r>
              <w:t xml:space="preserve">  &lt;div class="container"&gt;</w:t>
            </w:r>
          </w:p>
          <w:p w14:paraId="3E1739F1" w14:textId="77777777" w:rsidR="00AE49AB" w:rsidRDefault="00AE49AB" w:rsidP="00AE49AB">
            <w:pPr>
              <w:pStyle w:val="a0"/>
            </w:pPr>
            <w:r>
              <w:t xml:space="preserve">    &lt;form action="text2action.jsp" method="get"&gt;</w:t>
            </w:r>
          </w:p>
          <w:p w14:paraId="1C16AAE5" w14:textId="77777777" w:rsidR="00AE49AB" w:rsidRDefault="00AE49AB" w:rsidP="00AE49AB">
            <w:pPr>
              <w:pStyle w:val="a0"/>
            </w:pPr>
            <w:r>
              <w:t xml:space="preserve">      &lt;h1&gt;텍스트 입력폼 02&lt;/h1&gt;</w:t>
            </w:r>
          </w:p>
          <w:p w14:paraId="2CA6CC97" w14:textId="77777777" w:rsidR="00AE49AB" w:rsidRDefault="00AE49AB" w:rsidP="00AE49AB">
            <w:pPr>
              <w:pStyle w:val="a0"/>
            </w:pPr>
          </w:p>
          <w:p w14:paraId="16037594" w14:textId="77777777" w:rsidR="00AE49AB" w:rsidRDefault="00AE49AB" w:rsidP="00AE49AB">
            <w:pPr>
              <w:pStyle w:val="a0"/>
            </w:pPr>
            <w:r>
              <w:t xml:space="preserve">      &lt;div class="form-group"&gt;</w:t>
            </w:r>
          </w:p>
          <w:p w14:paraId="1DC27580" w14:textId="77777777" w:rsidR="00AE49AB" w:rsidRDefault="00AE49AB" w:rsidP="00AE49AB">
            <w:pPr>
              <w:pStyle w:val="a0"/>
            </w:pPr>
            <w:r>
              <w:t xml:space="preserve">        &lt;label&gt;number1:&lt;/label&gt; </w:t>
            </w:r>
          </w:p>
          <w:p w14:paraId="482274F5" w14:textId="77777777" w:rsidR="00AE49AB" w:rsidRDefault="00AE49AB" w:rsidP="00AE49AB">
            <w:pPr>
              <w:pStyle w:val="a0"/>
            </w:pPr>
            <w:r>
              <w:t xml:space="preserve">        &lt;input type="text" name="number1" class="form-control" value="34" /&gt;</w:t>
            </w:r>
          </w:p>
          <w:p w14:paraId="6CEDC374" w14:textId="77777777" w:rsidR="00AE49AB" w:rsidRDefault="00AE49AB" w:rsidP="00AE49AB">
            <w:pPr>
              <w:pStyle w:val="a0"/>
            </w:pPr>
            <w:r>
              <w:t xml:space="preserve">      &lt;/div&gt;</w:t>
            </w:r>
          </w:p>
          <w:p w14:paraId="78701AEB" w14:textId="77777777" w:rsidR="00AE49AB" w:rsidRDefault="00AE49AB" w:rsidP="00AE49AB">
            <w:pPr>
              <w:pStyle w:val="a0"/>
            </w:pPr>
          </w:p>
          <w:p w14:paraId="7FC5AB38" w14:textId="77777777" w:rsidR="00AE49AB" w:rsidRDefault="00AE49AB" w:rsidP="00AE49AB">
            <w:pPr>
              <w:pStyle w:val="a0"/>
            </w:pPr>
            <w:r>
              <w:t xml:space="preserve">      &lt;div class="form-group"&gt;</w:t>
            </w:r>
          </w:p>
          <w:p w14:paraId="5D467B4D" w14:textId="77777777" w:rsidR="00AE49AB" w:rsidRDefault="00AE49AB" w:rsidP="00AE49AB">
            <w:pPr>
              <w:pStyle w:val="a0"/>
            </w:pPr>
            <w:r>
              <w:t xml:space="preserve">        &lt;label&gt;number2:&lt;/label&gt; </w:t>
            </w:r>
          </w:p>
          <w:p w14:paraId="73F531D4" w14:textId="77777777" w:rsidR="00AE49AB" w:rsidRDefault="00AE49AB" w:rsidP="00AE49AB">
            <w:pPr>
              <w:pStyle w:val="a0"/>
            </w:pPr>
            <w:r>
              <w:t xml:space="preserve">        &lt;input type="text" name="number2" class="form-control" value="8" /&gt;</w:t>
            </w:r>
          </w:p>
          <w:p w14:paraId="208591B2" w14:textId="77777777" w:rsidR="00AE49AB" w:rsidRDefault="00AE49AB" w:rsidP="00AE49AB">
            <w:pPr>
              <w:pStyle w:val="a0"/>
            </w:pPr>
            <w:r>
              <w:t xml:space="preserve">      &lt;/div&gt;</w:t>
            </w:r>
          </w:p>
          <w:p w14:paraId="3F3320EC" w14:textId="77777777" w:rsidR="00AE49AB" w:rsidRDefault="00AE49AB" w:rsidP="00AE49AB">
            <w:pPr>
              <w:pStyle w:val="a0"/>
            </w:pPr>
          </w:p>
          <w:p w14:paraId="2782CD9C" w14:textId="77777777" w:rsidR="00AE49AB" w:rsidRDefault="00AE49AB" w:rsidP="00AE49AB">
            <w:pPr>
              <w:pStyle w:val="a0"/>
            </w:pPr>
            <w:r>
              <w:t xml:space="preserve">      &lt;div class="form-group"&gt;</w:t>
            </w:r>
          </w:p>
          <w:p w14:paraId="6016A546" w14:textId="77777777" w:rsidR="00AE49AB" w:rsidRDefault="00AE49AB" w:rsidP="00AE49AB">
            <w:pPr>
              <w:pStyle w:val="a0"/>
            </w:pPr>
            <w:r>
              <w:t xml:space="preserve">        &lt;input type="submit" class="btn btn-default" name="cmd" value="+"&gt;</w:t>
            </w:r>
          </w:p>
          <w:p w14:paraId="5FCF52D5" w14:textId="77777777" w:rsidR="00AE49AB" w:rsidRDefault="00AE49AB" w:rsidP="00AE49AB">
            <w:pPr>
              <w:pStyle w:val="a0"/>
            </w:pPr>
            <w:r>
              <w:t xml:space="preserve">        &lt;input type="submit" class="btn btn-default" name="cmd" value="-"&gt; </w:t>
            </w:r>
          </w:p>
          <w:p w14:paraId="2FA99E81" w14:textId="77777777" w:rsidR="00AE49AB" w:rsidRDefault="00AE49AB" w:rsidP="00AE49AB">
            <w:pPr>
              <w:pStyle w:val="a0"/>
            </w:pPr>
            <w:r>
              <w:t xml:space="preserve">        &lt;input type="submit" class="btn btn-default" name="cmd" value="*"&gt; </w:t>
            </w:r>
          </w:p>
          <w:p w14:paraId="19328EA3" w14:textId="77777777" w:rsidR="00AE49AB" w:rsidRDefault="00AE49AB" w:rsidP="00AE49AB">
            <w:pPr>
              <w:pStyle w:val="a0"/>
            </w:pPr>
            <w:r>
              <w:t xml:space="preserve">        &lt;input type="submit" class="btn btn-default" name="cmd" value="/"&gt;</w:t>
            </w:r>
          </w:p>
          <w:p w14:paraId="4396B98A" w14:textId="77777777" w:rsidR="00AE49AB" w:rsidRDefault="00AE49AB" w:rsidP="00AE49AB">
            <w:pPr>
              <w:pStyle w:val="a0"/>
            </w:pPr>
            <w:r>
              <w:t xml:space="preserve">      &lt;/div&gt;</w:t>
            </w:r>
          </w:p>
          <w:p w14:paraId="0858B110" w14:textId="77777777" w:rsidR="00AE49AB" w:rsidRDefault="00AE49AB" w:rsidP="00AE49AB">
            <w:pPr>
              <w:pStyle w:val="a0"/>
            </w:pPr>
            <w:r>
              <w:t xml:space="preserve">    &lt;/form&gt;</w:t>
            </w:r>
          </w:p>
          <w:p w14:paraId="4D8D62B1" w14:textId="77777777" w:rsidR="00AE49AB" w:rsidRDefault="00AE49AB" w:rsidP="00AE49AB">
            <w:pPr>
              <w:pStyle w:val="a0"/>
            </w:pPr>
            <w:r>
              <w:t xml:space="preserve">  &lt;/div&gt;</w:t>
            </w:r>
          </w:p>
          <w:p w14:paraId="440FFCC3" w14:textId="77777777" w:rsidR="00AE49AB" w:rsidRDefault="00AE49AB" w:rsidP="00AE49AB">
            <w:pPr>
              <w:pStyle w:val="a0"/>
            </w:pPr>
            <w:r>
              <w:t>&lt;/body&gt;</w:t>
            </w:r>
          </w:p>
          <w:p w14:paraId="00C3D2CC" w14:textId="3460A439" w:rsidR="00AE49AB" w:rsidRDefault="00AE49AB" w:rsidP="00AE49AB">
            <w:pPr>
              <w:pStyle w:val="a0"/>
            </w:pPr>
            <w:r>
              <w:t>&lt;/html&gt;</w:t>
            </w:r>
          </w:p>
        </w:tc>
      </w:tr>
    </w:tbl>
    <w:p w14:paraId="1058F478" w14:textId="77777777" w:rsidR="00AE49AB" w:rsidRDefault="00AE49AB" w:rsidP="006C7209"/>
    <w:p w14:paraId="57F741E9" w14:textId="329397B3" w:rsidR="006C7209" w:rsidRDefault="00AE49AB" w:rsidP="006C7209">
      <w:r>
        <w:rPr>
          <w:rFonts w:hint="eastAsia"/>
        </w:rPr>
        <w:t xml:space="preserve"> </w:t>
      </w:r>
      <w:r w:rsidR="006C7209">
        <w:rPr>
          <w:rFonts w:hint="eastAsia"/>
        </w:rPr>
        <w:t>(5) 웹브라우저는 전달된 내용을 웹브라우저 창에 다음과 같이 그린다.</w:t>
      </w:r>
    </w:p>
    <w:p w14:paraId="57F741EA" w14:textId="62EF30BC" w:rsidR="006C7209" w:rsidRDefault="00AE49AB" w:rsidP="006C7209">
      <w:r>
        <w:rPr>
          <w:noProof/>
        </w:rPr>
        <w:drawing>
          <wp:inline distT="0" distB="0" distL="0" distR="0" wp14:anchorId="337C2B1A" wp14:editId="4D706082">
            <wp:extent cx="2313142" cy="201963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525" cy="20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EE8" w14:textId="2B99FF74" w:rsidR="00AE49AB" w:rsidRDefault="00AE49AB" w:rsidP="006C7209"/>
    <w:p w14:paraId="4DE9C248" w14:textId="4F6CF662" w:rsidR="00AE49AB" w:rsidRDefault="00AE49AB" w:rsidP="006C7209"/>
    <w:p w14:paraId="2234F30F" w14:textId="026E4841" w:rsidR="00AE49AB" w:rsidRDefault="00AE49AB" w:rsidP="006C7209"/>
    <w:p w14:paraId="5BD68E73" w14:textId="7EA10360" w:rsidR="000A749E" w:rsidRDefault="000A749E" w:rsidP="006C7209"/>
    <w:p w14:paraId="020B7F67" w14:textId="77777777" w:rsidR="000A749E" w:rsidRDefault="000A749E" w:rsidP="006C7209"/>
    <w:p w14:paraId="57F741EB" w14:textId="30BF1BC0" w:rsidR="006C7209" w:rsidRDefault="006C7209" w:rsidP="006C7209"/>
    <w:p w14:paraId="2E986453" w14:textId="77777777" w:rsidR="00AE49AB" w:rsidRDefault="00AE49AB" w:rsidP="006C7209"/>
    <w:p w14:paraId="57F741EC" w14:textId="77777777" w:rsidR="006C7209" w:rsidRDefault="006C7209" w:rsidP="006C7209">
      <w:r>
        <w:rPr>
          <w:rFonts w:hint="eastAsia"/>
        </w:rPr>
        <w:lastRenderedPageBreak/>
        <w:t>(6) 사용자는 웹브라우저 창의 텍스트 박스에 다음과 같이 입력한다.</w:t>
      </w:r>
    </w:p>
    <w:p w14:paraId="57F741ED" w14:textId="59C9D38F" w:rsidR="00173C01" w:rsidRDefault="00173C01" w:rsidP="00850162">
      <w:r>
        <w:rPr>
          <w:rFonts w:hint="eastAsia"/>
        </w:rPr>
        <w:t xml:space="preserve">   </w:t>
      </w:r>
      <w:r w:rsidR="00AE49AB">
        <w:rPr>
          <w:noProof/>
        </w:rPr>
        <w:drawing>
          <wp:inline distT="0" distB="0" distL="0" distR="0" wp14:anchorId="2EC60B30" wp14:editId="0290FEDC">
            <wp:extent cx="1996678" cy="1709530"/>
            <wp:effectExtent l="0" t="0" r="381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821" cy="17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1EE" w14:textId="77777777" w:rsidR="00173C01" w:rsidRDefault="00173C01" w:rsidP="00850162"/>
    <w:p w14:paraId="57F741EF" w14:textId="77777777" w:rsidR="00173C01" w:rsidRDefault="00173C01" w:rsidP="00850162">
      <w:r>
        <w:rPr>
          <w:rFonts w:hint="eastAsia"/>
        </w:rPr>
        <w:t>(</w:t>
      </w:r>
      <w:r w:rsidR="006C7209">
        <w:t>7</w:t>
      </w:r>
      <w:r>
        <w:rPr>
          <w:rFonts w:hint="eastAsia"/>
        </w:rPr>
        <w:t xml:space="preserve">) </w:t>
      </w:r>
      <w:r w:rsidR="00FC5FEA">
        <w:rPr>
          <w:rFonts w:hint="eastAsia"/>
        </w:rPr>
        <w:t xml:space="preserve">위 그림에서 마지막 버튼인 </w:t>
      </w:r>
      <w:r w:rsidR="00FC5FEA">
        <w:t>"/</w:t>
      </w:r>
      <w:r>
        <w:t xml:space="preserve">" </w:t>
      </w:r>
      <w:r>
        <w:rPr>
          <w:rFonts w:hint="eastAsia"/>
        </w:rPr>
        <w:t>버튼을 클릭하면 다음과 같은 요청이 웹서버에 전송된다.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73C01" w14:paraId="57F741F2" w14:textId="77777777" w:rsidTr="00173C01">
        <w:tc>
          <w:tcPr>
            <w:tcW w:w="2126" w:type="dxa"/>
            <w:shd w:val="clear" w:color="auto" w:fill="D9D9D9" w:themeFill="background1" w:themeFillShade="D9"/>
          </w:tcPr>
          <w:p w14:paraId="57F741F0" w14:textId="77777777" w:rsidR="00173C01" w:rsidRDefault="00173C01" w:rsidP="00850162">
            <w:r>
              <w:rPr>
                <w:rFonts w:hint="eastAsia"/>
              </w:rPr>
              <w:t xml:space="preserve">요청되는 </w:t>
            </w:r>
            <w:r>
              <w:t>URL</w:t>
            </w:r>
          </w:p>
        </w:tc>
        <w:tc>
          <w:tcPr>
            <w:tcW w:w="2268" w:type="dxa"/>
          </w:tcPr>
          <w:p w14:paraId="57F741F1" w14:textId="77777777" w:rsidR="00173C01" w:rsidRDefault="00173C01" w:rsidP="009F7077">
            <w:r>
              <w:rPr>
                <w:rFonts w:hint="eastAsia"/>
              </w:rPr>
              <w:t>te</w:t>
            </w:r>
            <w:r w:rsidR="009F7077">
              <w:t>x</w:t>
            </w:r>
            <w:r>
              <w:rPr>
                <w:rFonts w:hint="eastAsia"/>
              </w:rPr>
              <w:t>t2action.jsp</w:t>
            </w:r>
          </w:p>
        </w:tc>
      </w:tr>
      <w:tr w:rsidR="00173C01" w14:paraId="57F741F5" w14:textId="77777777" w:rsidTr="00173C01">
        <w:tc>
          <w:tcPr>
            <w:tcW w:w="2126" w:type="dxa"/>
            <w:shd w:val="clear" w:color="auto" w:fill="D9D9D9" w:themeFill="background1" w:themeFillShade="D9"/>
          </w:tcPr>
          <w:p w14:paraId="57F741F3" w14:textId="77777777" w:rsidR="00173C01" w:rsidRDefault="00173C01" w:rsidP="00850162">
            <w:r>
              <w:rPr>
                <w:rFonts w:hint="eastAsia"/>
              </w:rPr>
              <w:t>요청 방식</w:t>
            </w:r>
          </w:p>
        </w:tc>
        <w:tc>
          <w:tcPr>
            <w:tcW w:w="2268" w:type="dxa"/>
          </w:tcPr>
          <w:p w14:paraId="57F741F4" w14:textId="77777777" w:rsidR="00173C01" w:rsidRDefault="00173C01" w:rsidP="00850162">
            <w:r>
              <w:rPr>
                <w:rFonts w:hint="eastAsia"/>
              </w:rPr>
              <w:t>GET</w:t>
            </w:r>
          </w:p>
        </w:tc>
      </w:tr>
    </w:tbl>
    <w:p w14:paraId="57F741F6" w14:textId="77777777" w:rsidR="00173C01" w:rsidRPr="00173C01" w:rsidRDefault="00173C01" w:rsidP="00850162"/>
    <w:p w14:paraId="57F741F7" w14:textId="77777777" w:rsidR="00173C01" w:rsidRDefault="00173C01" w:rsidP="00173C01">
      <w:r>
        <w:rPr>
          <w:rFonts w:hint="eastAsia"/>
        </w:rPr>
        <w:t>요청에 담겨 보내지는 데이터는 다음과 같다.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73C01" w14:paraId="57F741FA" w14:textId="77777777" w:rsidTr="00173C01">
        <w:tc>
          <w:tcPr>
            <w:tcW w:w="2126" w:type="dxa"/>
            <w:shd w:val="clear" w:color="auto" w:fill="D9D9D9" w:themeFill="background1" w:themeFillShade="D9"/>
          </w:tcPr>
          <w:p w14:paraId="57F741F8" w14:textId="77777777" w:rsidR="00173C01" w:rsidRDefault="00173C01" w:rsidP="004D7FA1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F741F9" w14:textId="77777777" w:rsidR="00173C01" w:rsidRDefault="00173C01" w:rsidP="004D7FA1">
            <w:r>
              <w:rPr>
                <w:rFonts w:hint="eastAsia"/>
              </w:rPr>
              <w:t>value</w:t>
            </w:r>
          </w:p>
        </w:tc>
      </w:tr>
      <w:tr w:rsidR="00173C01" w14:paraId="57F741FD" w14:textId="77777777" w:rsidTr="00173C01">
        <w:tc>
          <w:tcPr>
            <w:tcW w:w="2126" w:type="dxa"/>
          </w:tcPr>
          <w:p w14:paraId="57F741FB" w14:textId="77777777" w:rsidR="00173C01" w:rsidRDefault="00173C01" w:rsidP="00173C01">
            <w:r>
              <w:t>number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7F741FC" w14:textId="77777777" w:rsidR="00173C01" w:rsidRDefault="00173C01" w:rsidP="004D7FA1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173C01" w14:paraId="57F74200" w14:textId="77777777" w:rsidTr="00173C01">
        <w:tc>
          <w:tcPr>
            <w:tcW w:w="2126" w:type="dxa"/>
          </w:tcPr>
          <w:p w14:paraId="57F741FE" w14:textId="77777777" w:rsidR="00173C01" w:rsidRDefault="00173C01" w:rsidP="004D7FA1">
            <w:r>
              <w:t>number2</w:t>
            </w:r>
          </w:p>
        </w:tc>
        <w:tc>
          <w:tcPr>
            <w:tcW w:w="2268" w:type="dxa"/>
          </w:tcPr>
          <w:p w14:paraId="57F741FF" w14:textId="77777777" w:rsidR="00173C01" w:rsidRDefault="00173C01" w:rsidP="004D7FA1">
            <w:r>
              <w:t>13</w:t>
            </w:r>
          </w:p>
        </w:tc>
      </w:tr>
      <w:tr w:rsidR="00173C01" w14:paraId="57F74203" w14:textId="77777777" w:rsidTr="00173C01">
        <w:tc>
          <w:tcPr>
            <w:tcW w:w="2126" w:type="dxa"/>
          </w:tcPr>
          <w:p w14:paraId="57F74201" w14:textId="77777777" w:rsidR="00173C01" w:rsidRDefault="00173C01" w:rsidP="004D7FA1">
            <w:r>
              <w:rPr>
                <w:rFonts w:hint="eastAsia"/>
              </w:rPr>
              <w:t>cmd</w:t>
            </w:r>
          </w:p>
        </w:tc>
        <w:tc>
          <w:tcPr>
            <w:tcW w:w="2268" w:type="dxa"/>
          </w:tcPr>
          <w:p w14:paraId="57F74202" w14:textId="77777777" w:rsidR="00173C01" w:rsidRDefault="00FC5FEA" w:rsidP="004D7FA1">
            <w:r>
              <w:t>/</w:t>
            </w:r>
          </w:p>
        </w:tc>
      </w:tr>
    </w:tbl>
    <w:p w14:paraId="57F74204" w14:textId="77777777" w:rsidR="00173C01" w:rsidRDefault="00173C01" w:rsidP="00850162"/>
    <w:p w14:paraId="57F74205" w14:textId="77777777" w:rsidR="00173C01" w:rsidRDefault="00173C01" w:rsidP="00850162">
      <w:r>
        <w:rPr>
          <w:rFonts w:hint="eastAsia"/>
        </w:rPr>
        <w:t>"</w:t>
      </w:r>
      <w:r>
        <w:t>te</w:t>
      </w:r>
      <w:r w:rsidR="00B46306">
        <w:t>x</w:t>
      </w:r>
      <w:r>
        <w:t>t2action.jsp"</w:t>
      </w:r>
      <w:r>
        <w:rPr>
          <w:rFonts w:hint="eastAsia"/>
        </w:rPr>
        <w:t xml:space="preserve">는 상대경로 </w:t>
      </w:r>
      <w:r>
        <w:t xml:space="preserve">URL </w:t>
      </w:r>
      <w:r>
        <w:rPr>
          <w:rFonts w:hint="eastAsia"/>
        </w:rPr>
        <w:t>이다.</w:t>
      </w:r>
    </w:p>
    <w:p w14:paraId="57F74206" w14:textId="77777777" w:rsidR="00173C01" w:rsidRDefault="00173C01" w:rsidP="00173C01">
      <w:r>
        <w:rPr>
          <w:rFonts w:hint="eastAsia"/>
        </w:rPr>
        <w:t xml:space="preserve">상대경로 </w:t>
      </w:r>
      <w:r>
        <w:t>URL</w:t>
      </w:r>
      <w:r>
        <w:rPr>
          <w:rFonts w:hint="eastAsia"/>
        </w:rPr>
        <w:t xml:space="preserve">은 현재 웹브라우저의 주소창에 표시된 현재 </w:t>
      </w:r>
      <w:r>
        <w:t>URL</w:t>
      </w:r>
      <w:r>
        <w:rPr>
          <w:rFonts w:hint="eastAsia"/>
        </w:rPr>
        <w:t xml:space="preserve">과 조합되어 절대경로 </w:t>
      </w:r>
      <w:r>
        <w:t>URL</w:t>
      </w:r>
      <w:r>
        <w:rPr>
          <w:rFonts w:hint="eastAsia"/>
        </w:rPr>
        <w:t>이 된다.</w:t>
      </w:r>
    </w:p>
    <w:p w14:paraId="57F74207" w14:textId="77777777" w:rsidR="00173C01" w:rsidRDefault="00173C01" w:rsidP="00173C01">
      <w:r>
        <w:rPr>
          <w:rFonts w:hint="eastAsia"/>
        </w:rPr>
        <w:t xml:space="preserve">현재 웹브라우저의 주소창에 표시된 현재 </w:t>
      </w:r>
      <w:r>
        <w:t>URL</w:t>
      </w:r>
      <w:r>
        <w:rPr>
          <w:rFonts w:hint="eastAsia"/>
        </w:rPr>
        <w:t xml:space="preserve">이 </w:t>
      </w:r>
      <w:r w:rsidRPr="00D92D35">
        <w:t>http://localhost:8080/lecture1/form01/text</w:t>
      </w:r>
      <w:r>
        <w:t>2</w:t>
      </w:r>
      <w:r w:rsidRPr="00D92D35">
        <w:t>.jsp</w:t>
      </w:r>
      <w:r>
        <w:t xml:space="preserve"> </w:t>
      </w:r>
      <w:r>
        <w:rPr>
          <w:rFonts w:hint="eastAsia"/>
        </w:rPr>
        <w:t>이므로,</w:t>
      </w:r>
    </w:p>
    <w:p w14:paraId="57F74208" w14:textId="77777777" w:rsidR="00173C01" w:rsidRDefault="00173C01" w:rsidP="00173C01">
      <w:r>
        <w:rPr>
          <w:rFonts w:hint="eastAsia"/>
        </w:rPr>
        <w:t xml:space="preserve">이것과 </w:t>
      </w:r>
      <w:r>
        <w:t>text</w:t>
      </w:r>
      <w:r w:rsidR="00B46306">
        <w:t>2</w:t>
      </w:r>
      <w:r>
        <w:t xml:space="preserve">action.jsp </w:t>
      </w:r>
      <w:r>
        <w:rPr>
          <w:rFonts w:hint="eastAsia"/>
        </w:rPr>
        <w:t xml:space="preserve">상대경로를 조합하면 </w:t>
      </w:r>
      <w:r w:rsidRPr="00D92D35">
        <w:t>http://localhos</w:t>
      </w:r>
      <w:r>
        <w:t>t:8080/lecture1/form01/text</w:t>
      </w:r>
      <w:r w:rsidR="00B46306">
        <w:t>2</w:t>
      </w:r>
      <w:r>
        <w:t xml:space="preserve">action.jsp </w:t>
      </w:r>
      <w:r>
        <w:rPr>
          <w:rFonts w:hint="eastAsia"/>
        </w:rPr>
        <w:t>가 된다.</w:t>
      </w:r>
    </w:p>
    <w:p w14:paraId="57F74209" w14:textId="77777777" w:rsidR="00B46306" w:rsidRDefault="00B46306" w:rsidP="00173C01"/>
    <w:p w14:paraId="57F7420A" w14:textId="77777777" w:rsidR="00BE42F8" w:rsidRDefault="00BE42F8" w:rsidP="00BE42F8">
      <w:pPr>
        <w:pStyle w:val="Heading3"/>
      </w:pPr>
      <w:r>
        <w:rPr>
          <w:rFonts w:hint="eastAsia"/>
        </w:rPr>
        <w:t>url e</w:t>
      </w:r>
      <w:r>
        <w:t>ncoding</w:t>
      </w:r>
    </w:p>
    <w:p w14:paraId="57F7420B" w14:textId="77777777" w:rsidR="00B46306" w:rsidRDefault="00B46306" w:rsidP="00B46306">
      <w:r>
        <w:rPr>
          <w:rFonts w:hint="eastAsia"/>
        </w:rPr>
        <w:t xml:space="preserve">요청은 </w:t>
      </w:r>
      <w:r>
        <w:t>GET</w:t>
      </w:r>
      <w:r>
        <w:rPr>
          <w:rFonts w:hint="eastAsia"/>
        </w:rPr>
        <w:t xml:space="preserve"> 방식이다. </w:t>
      </w:r>
      <w:r>
        <w:t xml:space="preserve">GET </w:t>
      </w:r>
      <w:r>
        <w:rPr>
          <w:rFonts w:hint="eastAsia"/>
        </w:rPr>
        <w:t xml:space="preserve">방식에서는 데이터를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>에 붙여서 보낸다.</w:t>
      </w:r>
    </w:p>
    <w:p w14:paraId="57F7420C" w14:textId="77777777" w:rsidR="006C7209" w:rsidRDefault="00C23C67" w:rsidP="00B46306">
      <w:r>
        <w:rPr>
          <w:rFonts w:hint="eastAsia"/>
        </w:rPr>
        <w:t xml:space="preserve">요청에 담겨 보내지는 데이터를 </w:t>
      </w:r>
      <w:r w:rsidR="00FC5FEA">
        <w:rPr>
          <w:rFonts w:hint="eastAsia"/>
        </w:rPr>
        <w:t>query string</w:t>
      </w:r>
      <w:r>
        <w:t xml:space="preserve"> </w:t>
      </w:r>
      <w:r>
        <w:rPr>
          <w:rFonts w:hint="eastAsia"/>
        </w:rPr>
        <w:t xml:space="preserve">형태로 </w:t>
      </w:r>
      <w:r w:rsidR="00FC5FEA">
        <w:t>URL</w:t>
      </w:r>
      <w:r w:rsidR="00FC5FEA">
        <w:rPr>
          <w:rFonts w:hint="eastAsia"/>
        </w:rPr>
        <w:t xml:space="preserve">에 추가하면 다음과 같다. </w:t>
      </w:r>
    </w:p>
    <w:p w14:paraId="57F7420D" w14:textId="77777777" w:rsidR="006C7209" w:rsidRDefault="006C7209" w:rsidP="00B46306"/>
    <w:p w14:paraId="57F7420E" w14:textId="77777777" w:rsidR="00FC5FEA" w:rsidRDefault="00FC5FEA" w:rsidP="006C7209">
      <w:pPr>
        <w:pStyle w:val="a"/>
      </w:pPr>
      <w:r w:rsidRPr="00FC5FEA">
        <w:t>http://localhost:8080/lecture1/form01/text2action.jsp</w:t>
      </w:r>
      <w:r w:rsidRPr="00FC5FEA">
        <w:rPr>
          <w:b/>
          <w:color w:val="0000FF"/>
        </w:rPr>
        <w:t>?number1=</w:t>
      </w:r>
      <w:r>
        <w:rPr>
          <w:b/>
          <w:color w:val="0000FF"/>
        </w:rPr>
        <w:t>90</w:t>
      </w:r>
      <w:r w:rsidRPr="00FC5FEA">
        <w:rPr>
          <w:b/>
          <w:color w:val="0000FF"/>
        </w:rPr>
        <w:t>&amp;number2=</w:t>
      </w:r>
      <w:r>
        <w:rPr>
          <w:b/>
          <w:color w:val="0000FF"/>
        </w:rPr>
        <w:t>13</w:t>
      </w:r>
      <w:r w:rsidRPr="00FC5FEA">
        <w:rPr>
          <w:b/>
          <w:color w:val="0000FF"/>
        </w:rPr>
        <w:t>&amp;cmd=%2F</w:t>
      </w:r>
      <w:r>
        <w:t xml:space="preserve"> </w:t>
      </w:r>
    </w:p>
    <w:p w14:paraId="57F7420F" w14:textId="77777777" w:rsidR="00FC5FEA" w:rsidRDefault="00FC5FEA" w:rsidP="00B46306"/>
    <w:p w14:paraId="57F74210" w14:textId="77777777" w:rsidR="00FC5FEA" w:rsidRDefault="00FC5FEA" w:rsidP="00B46306">
      <w:r>
        <w:rPr>
          <w:rFonts w:hint="eastAsia"/>
        </w:rPr>
        <w:t xml:space="preserve">위 </w:t>
      </w:r>
      <w:r>
        <w:t>query string</w:t>
      </w:r>
      <w:r>
        <w:rPr>
          <w:rFonts w:hint="eastAsia"/>
        </w:rPr>
        <w:t>을 살펴보면, 전송될 데이터의 이름(</w:t>
      </w:r>
      <w:r>
        <w:t>name)</w:t>
      </w:r>
      <w:r>
        <w:rPr>
          <w:rFonts w:hint="eastAsia"/>
        </w:rPr>
        <w:t>과 값(</w:t>
      </w:r>
      <w:r>
        <w:t>value)</w:t>
      </w:r>
      <w:r>
        <w:rPr>
          <w:rFonts w:hint="eastAsia"/>
        </w:rPr>
        <w:t>이 포함되어 있음을 알 수 있다.</w:t>
      </w:r>
    </w:p>
    <w:p w14:paraId="57F74211" w14:textId="77777777" w:rsidR="00FC5FEA" w:rsidRDefault="00FC5FEA" w:rsidP="006C7209">
      <w:pPr>
        <w:pStyle w:val="a"/>
      </w:pPr>
      <w:r>
        <w:t xml:space="preserve"> number1 = 90</w:t>
      </w:r>
    </w:p>
    <w:p w14:paraId="57F74212" w14:textId="77777777" w:rsidR="00FC5FEA" w:rsidRDefault="00FC5FEA" w:rsidP="006C7209">
      <w:pPr>
        <w:pStyle w:val="a"/>
      </w:pPr>
      <w:r>
        <w:t xml:space="preserve"> number2 = 13</w:t>
      </w:r>
    </w:p>
    <w:p w14:paraId="57F74213" w14:textId="77777777" w:rsidR="00FC5FEA" w:rsidRDefault="00FC5FEA" w:rsidP="006C7209">
      <w:pPr>
        <w:pStyle w:val="a"/>
      </w:pPr>
      <w:r>
        <w:t xml:space="preserve"> cmd = %2F</w:t>
      </w:r>
    </w:p>
    <w:p w14:paraId="57F74214" w14:textId="77777777" w:rsidR="00FC5FEA" w:rsidRDefault="00FC5FEA" w:rsidP="00B46306"/>
    <w:p w14:paraId="57F74215" w14:textId="2B153643" w:rsidR="00FC5FEA" w:rsidRDefault="00FC5FEA" w:rsidP="00B46306">
      <w:r>
        <w:rPr>
          <w:rFonts w:hint="eastAsia"/>
        </w:rPr>
        <w:t>query string의 이름과 값에 사용할 수 있는 문자는</w:t>
      </w:r>
      <w:r w:rsidR="00E478B8">
        <w:rPr>
          <w:rFonts w:hint="eastAsia"/>
        </w:rPr>
        <w:t>,</w:t>
      </w:r>
      <w:r>
        <w:rPr>
          <w:rFonts w:hint="eastAsia"/>
        </w:rPr>
        <w:t xml:space="preserve"> 알파벳과 숫자</w:t>
      </w:r>
      <w:r w:rsidR="00E478B8">
        <w:rPr>
          <w:rFonts w:hint="eastAsia"/>
        </w:rPr>
        <w:t xml:space="preserve">와 </w:t>
      </w:r>
      <w:r w:rsidR="0089157F">
        <w:rPr>
          <w:rFonts w:hint="eastAsia"/>
        </w:rPr>
        <w:t xml:space="preserve">몇몇 </w:t>
      </w:r>
      <w:r w:rsidR="00E478B8">
        <w:rPr>
          <w:rFonts w:hint="eastAsia"/>
        </w:rPr>
        <w:t>기호</w:t>
      </w:r>
      <w:r w:rsidR="0089157F">
        <w:rPr>
          <w:rFonts w:hint="eastAsia"/>
        </w:rPr>
        <w:t xml:space="preserve"> 문자</w:t>
      </w:r>
      <w:r w:rsidR="00E478B8">
        <w:rPr>
          <w:rFonts w:hint="eastAsia"/>
        </w:rPr>
        <w:t>로 제한되어 있다.</w:t>
      </w:r>
    </w:p>
    <w:p w14:paraId="57F74216" w14:textId="77777777" w:rsidR="00FC5FEA" w:rsidRDefault="00FC5FEA" w:rsidP="00B46306">
      <w:r>
        <w:rPr>
          <w:rFonts w:hint="eastAsia"/>
        </w:rPr>
        <w:t xml:space="preserve">클릭된 </w:t>
      </w:r>
      <w:r>
        <w:t xml:space="preserve">submit </w:t>
      </w:r>
      <w:r>
        <w:rPr>
          <w:rFonts w:hint="eastAsia"/>
        </w:rPr>
        <w:t xml:space="preserve">버튼의 </w:t>
      </w:r>
      <w:r>
        <w:t>name="cmd"</w:t>
      </w:r>
      <w:r>
        <w:rPr>
          <w:rFonts w:hint="eastAsia"/>
        </w:rPr>
        <w:t xml:space="preserve">와 </w:t>
      </w:r>
      <w:r>
        <w:t>value="/"</w:t>
      </w:r>
      <w:r>
        <w:rPr>
          <w:rFonts w:hint="eastAsia"/>
        </w:rPr>
        <w:t xml:space="preserve">도 </w:t>
      </w:r>
      <w:r>
        <w:t>query string</w:t>
      </w:r>
      <w:r>
        <w:rPr>
          <w:rFonts w:hint="eastAsia"/>
        </w:rPr>
        <w:t>에 포함되어 웹서버에 전송되어야 하는데,</w:t>
      </w:r>
    </w:p>
    <w:p w14:paraId="57F74217" w14:textId="77777777" w:rsidR="00FC5FEA" w:rsidRDefault="00FC5FEA" w:rsidP="00B46306">
      <w:r>
        <w:t xml:space="preserve">/ </w:t>
      </w:r>
      <w:r>
        <w:rPr>
          <w:rFonts w:hint="eastAsia"/>
        </w:rPr>
        <w:t xml:space="preserve">문자는 </w:t>
      </w:r>
      <w:r>
        <w:t>query string</w:t>
      </w:r>
      <w:r>
        <w:rPr>
          <w:rFonts w:hint="eastAsia"/>
        </w:rPr>
        <w:t>에 포함될 수 없다.</w:t>
      </w:r>
      <w:r>
        <w:t xml:space="preserve"> </w:t>
      </w:r>
    </w:p>
    <w:p w14:paraId="57F74218" w14:textId="2F9DD7B4" w:rsidR="00FC5FEA" w:rsidRDefault="00FC5FEA" w:rsidP="00B46306">
      <w:r>
        <w:t>query string</w:t>
      </w:r>
      <w:r>
        <w:rPr>
          <w:rFonts w:hint="eastAsia"/>
        </w:rPr>
        <w:t>에 포함될 수 없는 문자는</w:t>
      </w:r>
      <w:r w:rsidR="006F568A">
        <w:rPr>
          <w:rFonts w:hint="eastAsia"/>
        </w:rPr>
        <w:t>,</w:t>
      </w:r>
      <w:r>
        <w:rPr>
          <w:rFonts w:hint="eastAsia"/>
        </w:rPr>
        <w:t xml:space="preserve"> 웹브라우저에 의해 </w:t>
      </w:r>
      <w:r w:rsidR="00BE42F8">
        <w:rPr>
          <w:rFonts w:hint="eastAsia"/>
        </w:rPr>
        <w:t xml:space="preserve">그 문자 코드의 </w:t>
      </w:r>
      <w:r w:rsidR="00BE42F8">
        <w:t>16</w:t>
      </w:r>
      <w:r w:rsidR="00BE42F8">
        <w:rPr>
          <w:rFonts w:hint="eastAsia"/>
        </w:rPr>
        <w:t>진수</w:t>
      </w:r>
      <w:r w:rsidR="00BE42F8">
        <w:t xml:space="preserve"> </w:t>
      </w:r>
      <w:r w:rsidR="00BE42F8">
        <w:rPr>
          <w:rFonts w:hint="eastAsia"/>
        </w:rPr>
        <w:t>형태로 변환된다.</w:t>
      </w:r>
    </w:p>
    <w:p w14:paraId="57F74219" w14:textId="77777777" w:rsidR="00BE42F8" w:rsidRDefault="00BE42F8" w:rsidP="00B46306">
      <w:r>
        <w:rPr>
          <w:rFonts w:hint="eastAsia"/>
        </w:rPr>
        <w:t xml:space="preserve">이 변환을 </w:t>
      </w:r>
      <w:r>
        <w:t>url encoding</w:t>
      </w:r>
      <w:r>
        <w:rPr>
          <w:rFonts w:hint="eastAsia"/>
        </w:rPr>
        <w:t>이라고 부른다.</w:t>
      </w:r>
    </w:p>
    <w:p w14:paraId="57F7421A" w14:textId="77777777" w:rsidR="00BE42F8" w:rsidRDefault="00BE42F8" w:rsidP="00B46306">
      <w:r>
        <w:rPr>
          <w:rFonts w:hint="eastAsia"/>
        </w:rPr>
        <w:t xml:space="preserve">즉 </w:t>
      </w:r>
      <w:r>
        <w:t xml:space="preserve">/ </w:t>
      </w:r>
      <w:r>
        <w:rPr>
          <w:rFonts w:hint="eastAsia"/>
        </w:rPr>
        <w:t xml:space="preserve">문자의 코드는 </w:t>
      </w:r>
      <w:r>
        <w:t>16</w:t>
      </w:r>
      <w:r>
        <w:rPr>
          <w:rFonts w:hint="eastAsia"/>
        </w:rPr>
        <w:t>진수로</w:t>
      </w:r>
      <w:r>
        <w:t xml:space="preserve"> 2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이므로,</w:t>
      </w:r>
      <w:r>
        <w:t xml:space="preserve"> / </w:t>
      </w:r>
      <w:r>
        <w:rPr>
          <w:rFonts w:hint="eastAsia"/>
        </w:rPr>
        <w:t xml:space="preserve">문자를 </w:t>
      </w:r>
      <w:r>
        <w:t>url encoding</w:t>
      </w:r>
      <w:r>
        <w:rPr>
          <w:rFonts w:hint="eastAsia"/>
        </w:rPr>
        <w:t xml:space="preserve">하면 </w:t>
      </w:r>
      <w:r>
        <w:t xml:space="preserve">%2F </w:t>
      </w:r>
      <w:r>
        <w:rPr>
          <w:rFonts w:hint="eastAsia"/>
        </w:rPr>
        <w:t>이다.</w:t>
      </w:r>
    </w:p>
    <w:p w14:paraId="57F7421B" w14:textId="7E000963" w:rsidR="00BE42F8" w:rsidRDefault="00DE4CBE" w:rsidP="00B46306">
      <w:r>
        <w:t>url encoding</w:t>
      </w:r>
      <w:r>
        <w:rPr>
          <w:rFonts w:hint="eastAsia"/>
        </w:rPr>
        <w:t>은 웹브라우저에 의해 자동으로 실행된다.</w:t>
      </w:r>
    </w:p>
    <w:p w14:paraId="57F7421C" w14:textId="77777777" w:rsidR="00DE4CBE" w:rsidRDefault="00DE4CBE" w:rsidP="00B46306"/>
    <w:p w14:paraId="57F7421D" w14:textId="77777777" w:rsidR="006C7209" w:rsidRDefault="006C7209" w:rsidP="00B46306">
      <w:r>
        <w:rPr>
          <w:rFonts w:hint="eastAsia"/>
        </w:rPr>
        <w:t>정리하자면,</w:t>
      </w:r>
      <w:r>
        <w:t xml:space="preserve"> </w:t>
      </w:r>
      <w:r>
        <w:rPr>
          <w:rFonts w:hint="eastAsia"/>
        </w:rPr>
        <w:t xml:space="preserve">위 그림에서 마지막 버튼인 </w:t>
      </w:r>
      <w:r>
        <w:t xml:space="preserve">"/" </w:t>
      </w:r>
      <w:r>
        <w:rPr>
          <w:rFonts w:hint="eastAsia"/>
        </w:rPr>
        <w:t xml:space="preserve">버튼을 클릭하면 다음과 </w:t>
      </w:r>
      <w:r>
        <w:t xml:space="preserve">URL </w:t>
      </w:r>
      <w:r>
        <w:rPr>
          <w:rFonts w:hint="eastAsia"/>
        </w:rPr>
        <w:t>요청이 웹서버에 전송된다.</w:t>
      </w:r>
    </w:p>
    <w:p w14:paraId="57F7421E" w14:textId="77777777" w:rsidR="006C7209" w:rsidRPr="006C7209" w:rsidRDefault="006C7209" w:rsidP="006C7209">
      <w:pPr>
        <w:pStyle w:val="a"/>
      </w:pPr>
      <w:r w:rsidRPr="006C7209">
        <w:t xml:space="preserve">http://localhost:8080/lecture1/form01/text2action.jsp?number1=90&amp;number2=13&amp;cmd=%2F </w:t>
      </w:r>
    </w:p>
    <w:p w14:paraId="57F7421F" w14:textId="77777777" w:rsidR="00B22CA1" w:rsidRDefault="00B22CA1" w:rsidP="00B46306"/>
    <w:p w14:paraId="57F74220" w14:textId="77777777" w:rsidR="00B22CA1" w:rsidRDefault="00B22CA1" w:rsidP="00B22CA1">
      <w:pPr>
        <w:pStyle w:val="Heading3"/>
      </w:pPr>
      <w:r>
        <w:rPr>
          <w:rFonts w:hint="eastAsia"/>
        </w:rPr>
        <w:t>u</w:t>
      </w:r>
      <w:r>
        <w:t>rl decoding</w:t>
      </w:r>
    </w:p>
    <w:p w14:paraId="1C2F1688" w14:textId="551E6E2A" w:rsidR="00E36FF5" w:rsidRDefault="00E36FF5" w:rsidP="00E36FF5">
      <w:r>
        <w:rPr>
          <w:rFonts w:hint="eastAsia"/>
        </w:rPr>
        <w:t>url encoding</w:t>
      </w:r>
      <w:r w:rsidR="00AC5B9A">
        <w:rPr>
          <w:rFonts w:hint="eastAsia"/>
        </w:rPr>
        <w:t xml:space="preserve">의 </w:t>
      </w:r>
      <w:r>
        <w:rPr>
          <w:rFonts w:hint="eastAsia"/>
        </w:rPr>
        <w:t xml:space="preserve">반대 작업을 </w:t>
      </w:r>
      <w:r>
        <w:t>url decoding</w:t>
      </w:r>
      <w:r>
        <w:rPr>
          <w:rFonts w:hint="eastAsia"/>
        </w:rPr>
        <w:t>이라고 한다.</w:t>
      </w:r>
      <w:r>
        <w:t xml:space="preserve"> </w:t>
      </w:r>
    </w:p>
    <w:p w14:paraId="1D525A7C" w14:textId="6196DD2A" w:rsidR="00E36FF5" w:rsidRDefault="00AC5B9A" w:rsidP="00B46306">
      <w:r>
        <w:rPr>
          <w:rFonts w:hint="eastAsia"/>
        </w:rPr>
        <w:t xml:space="preserve">웹브라우저에서 자동으로 </w:t>
      </w:r>
      <w:r w:rsidR="00DE4CBE">
        <w:rPr>
          <w:rFonts w:hint="eastAsia"/>
        </w:rPr>
        <w:t xml:space="preserve">url encoding되어 전송된 데이터는 웹서버에서 </w:t>
      </w:r>
      <w:r w:rsidR="00E36FF5">
        <w:rPr>
          <w:rFonts w:hint="eastAsia"/>
        </w:rPr>
        <w:t xml:space="preserve">자동으로 </w:t>
      </w:r>
      <w:r w:rsidR="00E36FF5">
        <w:t xml:space="preserve">url decoding </w:t>
      </w:r>
      <w:r w:rsidR="00E36FF5">
        <w:rPr>
          <w:rFonts w:hint="eastAsia"/>
        </w:rPr>
        <w:t>된다.</w:t>
      </w:r>
    </w:p>
    <w:p w14:paraId="00F7601C" w14:textId="3E3AB02C" w:rsidR="00E36FF5" w:rsidRDefault="00E36FF5" w:rsidP="00B46306">
      <w:r>
        <w:rPr>
          <w:rFonts w:hint="eastAsia"/>
        </w:rPr>
        <w:t xml:space="preserve">즉 </w:t>
      </w:r>
      <w:r w:rsidR="00DE4CBE">
        <w:t xml:space="preserve">request.getParameter(...) </w:t>
      </w:r>
      <w:r w:rsidR="00DE4CBE">
        <w:rPr>
          <w:rFonts w:hint="eastAsia"/>
        </w:rPr>
        <w:t xml:space="preserve">메소드를 호출하여 꺼낼 때, </w:t>
      </w:r>
      <w:r w:rsidR="00DE4CBE">
        <w:t xml:space="preserve">url encoding </w:t>
      </w:r>
      <w:r w:rsidR="00DE4CBE">
        <w:rPr>
          <w:rFonts w:hint="eastAsia"/>
        </w:rPr>
        <w:t xml:space="preserve">되기 전의 </w:t>
      </w:r>
      <w:r w:rsidR="00AC5B9A">
        <w:rPr>
          <w:rFonts w:hint="eastAsia"/>
        </w:rPr>
        <w:t xml:space="preserve">원래 </w:t>
      </w:r>
      <w:r w:rsidR="00DE4CBE">
        <w:rPr>
          <w:rFonts w:hint="eastAsia"/>
        </w:rPr>
        <w:t>값으로 꺼내진다.</w:t>
      </w:r>
      <w:r w:rsidR="00DE4CBE">
        <w:t xml:space="preserve"> </w:t>
      </w:r>
    </w:p>
    <w:p w14:paraId="46FD924E" w14:textId="77777777" w:rsidR="00A51EAE" w:rsidRDefault="00A51EAE" w:rsidP="00B46306">
      <w:r>
        <w:rPr>
          <w:rFonts w:hint="eastAsia"/>
        </w:rPr>
        <w:t>입력 폼이 전송될 때,</w:t>
      </w:r>
      <w:r>
        <w:t xml:space="preserve"> </w:t>
      </w:r>
      <w:r w:rsidR="00B22CA1">
        <w:t>url encoding</w:t>
      </w:r>
      <w:r w:rsidR="00B22CA1">
        <w:rPr>
          <w:rFonts w:hint="eastAsia"/>
        </w:rPr>
        <w:t xml:space="preserve">과 </w:t>
      </w:r>
      <w:r w:rsidR="00B22CA1">
        <w:t>url decoding</w:t>
      </w:r>
      <w:r w:rsidR="00B22CA1">
        <w:rPr>
          <w:rFonts w:hint="eastAsia"/>
        </w:rPr>
        <w:t xml:space="preserve">은 </w:t>
      </w:r>
      <w:r w:rsidR="00DE4CBE">
        <w:rPr>
          <w:rFonts w:hint="eastAsia"/>
        </w:rPr>
        <w:t>이렇게</w:t>
      </w:r>
      <w:r w:rsidR="00B22CA1">
        <w:rPr>
          <w:rFonts w:hint="eastAsia"/>
        </w:rPr>
        <w:t xml:space="preserve"> 웹브라우저와 웹서버에 의해</w:t>
      </w:r>
      <w:r w:rsidR="00DE4CBE">
        <w:rPr>
          <w:rFonts w:hint="eastAsia"/>
        </w:rPr>
        <w:t xml:space="preserve"> 자동으로 처리</w:t>
      </w:r>
      <w:r>
        <w:rPr>
          <w:rFonts w:hint="eastAsia"/>
        </w:rPr>
        <w:t>된다.</w:t>
      </w:r>
    </w:p>
    <w:p w14:paraId="57F74224" w14:textId="6583C3BF" w:rsidR="00B22CA1" w:rsidRDefault="00B22CA1" w:rsidP="00B46306"/>
    <w:p w14:paraId="0AF955ED" w14:textId="77777777" w:rsidR="00A51EAE" w:rsidRDefault="00A51EAE" w:rsidP="00B46306"/>
    <w:p w14:paraId="24D7B260" w14:textId="77777777" w:rsidR="009B00E9" w:rsidRPr="00B22CA1" w:rsidRDefault="009B00E9" w:rsidP="00B46306"/>
    <w:p w14:paraId="57F74225" w14:textId="77777777" w:rsidR="006C7209" w:rsidRDefault="006C7209" w:rsidP="006C7209">
      <w:r>
        <w:rPr>
          <w:rFonts w:hint="eastAsia"/>
        </w:rPr>
        <w:lastRenderedPageBreak/>
        <w:t xml:space="preserve">(8) 웹서버는 요청된 </w:t>
      </w:r>
      <w:r>
        <w:t>text2action.jsp</w:t>
      </w:r>
      <w:r>
        <w:rPr>
          <w:rFonts w:hint="eastAsia"/>
        </w:rPr>
        <w:t>를 실행한다.</w:t>
      </w:r>
    </w:p>
    <w:p w14:paraId="57F74226" w14:textId="77777777" w:rsidR="006C7209" w:rsidRDefault="006C7209" w:rsidP="006C7209">
      <w:r>
        <w:t>(9) text2action.jsp</w:t>
      </w:r>
      <w:r>
        <w:rPr>
          <w:rFonts w:hint="eastAsia"/>
        </w:rPr>
        <w:t>의 실행이 종료된다.</w:t>
      </w:r>
    </w:p>
    <w:p w14:paraId="57F74227" w14:textId="77777777" w:rsidR="006C7209" w:rsidRDefault="006C7209" w:rsidP="006C7209">
      <w:r>
        <w:t xml:space="preserve">(10) </w:t>
      </w:r>
      <w:r>
        <w:rPr>
          <w:rFonts w:hint="eastAsia"/>
        </w:rPr>
        <w:t xml:space="preserve">웹서버는 </w:t>
      </w:r>
      <w:r>
        <w:t>text2action.jsp</w:t>
      </w:r>
      <w:r>
        <w:rPr>
          <w:rFonts w:hint="eastAsia"/>
        </w:rPr>
        <w:t>의 실행결과 출력을 웹브라우저에 전달한다.</w:t>
      </w:r>
    </w:p>
    <w:p w14:paraId="57F74228" w14:textId="496D4291" w:rsidR="006C7209" w:rsidRDefault="006C7209" w:rsidP="006C7209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4771" w14:paraId="5FCB7CB2" w14:textId="77777777" w:rsidTr="00774771">
        <w:tc>
          <w:tcPr>
            <w:tcW w:w="10456" w:type="dxa"/>
          </w:tcPr>
          <w:p w14:paraId="6C2A7ABC" w14:textId="77777777" w:rsidR="00774771" w:rsidRDefault="00774771" w:rsidP="00774771">
            <w:pPr>
              <w:pStyle w:val="a0"/>
            </w:pPr>
            <w:r>
              <w:t>&lt;!DOCTYPE html&gt;</w:t>
            </w:r>
          </w:p>
          <w:p w14:paraId="34B3774F" w14:textId="77777777" w:rsidR="00774771" w:rsidRDefault="00774771" w:rsidP="00774771">
            <w:pPr>
              <w:pStyle w:val="a0"/>
            </w:pPr>
            <w:r>
              <w:t>&lt;html&gt;</w:t>
            </w:r>
          </w:p>
          <w:p w14:paraId="63F4D2A9" w14:textId="77777777" w:rsidR="00774771" w:rsidRDefault="00774771" w:rsidP="00774771">
            <w:pPr>
              <w:pStyle w:val="a0"/>
            </w:pPr>
            <w:r>
              <w:t>&lt;head&gt;</w:t>
            </w:r>
          </w:p>
          <w:p w14:paraId="424289BE" w14:textId="77777777" w:rsidR="00774771" w:rsidRDefault="00774771" w:rsidP="00774771">
            <w:pPr>
              <w:pStyle w:val="a0"/>
            </w:pPr>
            <w:r>
              <w:t>&lt;meta http-equiv="Content-Type" content="text/html; charset=utf-8"&gt;</w:t>
            </w:r>
          </w:p>
          <w:p w14:paraId="0DAB0A87" w14:textId="77777777" w:rsidR="00774771" w:rsidRDefault="00774771" w:rsidP="00774771">
            <w:pPr>
              <w:pStyle w:val="a0"/>
            </w:pPr>
            <w:r>
              <w:t>&lt;meta name="viewport" content="width=device-width, initial-scale=1"&gt;</w:t>
            </w:r>
          </w:p>
          <w:p w14:paraId="75BFA1F9" w14:textId="77777777" w:rsidR="00774771" w:rsidRDefault="00774771" w:rsidP="00774771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53B5D1DB" w14:textId="77777777" w:rsidR="00774771" w:rsidRDefault="00774771" w:rsidP="00774771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014096E7" w14:textId="77777777" w:rsidR="00774771" w:rsidRDefault="00774771" w:rsidP="00774771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25E9D551" w14:textId="77777777" w:rsidR="00774771" w:rsidRDefault="00774771" w:rsidP="00774771">
            <w:pPr>
              <w:pStyle w:val="a0"/>
            </w:pPr>
            <w:r>
              <w:t>&lt;style&gt;</w:t>
            </w:r>
          </w:p>
          <w:p w14:paraId="16A93D27" w14:textId="77777777" w:rsidR="00774771" w:rsidRDefault="00774771" w:rsidP="00774771">
            <w:pPr>
              <w:pStyle w:val="a0"/>
            </w:pPr>
            <w:r>
              <w:t xml:space="preserve">  body { font-family: 굴림체; }</w:t>
            </w:r>
          </w:p>
          <w:p w14:paraId="759BAD09" w14:textId="77777777" w:rsidR="00774771" w:rsidRDefault="00774771" w:rsidP="00774771">
            <w:pPr>
              <w:pStyle w:val="a0"/>
            </w:pPr>
            <w:r>
              <w:t xml:space="preserve">  table.table { width: 500px; }</w:t>
            </w:r>
          </w:p>
          <w:p w14:paraId="704A2CBD" w14:textId="77777777" w:rsidR="00774771" w:rsidRDefault="00774771" w:rsidP="00774771">
            <w:pPr>
              <w:pStyle w:val="a0"/>
            </w:pPr>
            <w:r>
              <w:t xml:space="preserve">  thead tr { background-color: #eee; }</w:t>
            </w:r>
          </w:p>
          <w:p w14:paraId="68A337A2" w14:textId="77777777" w:rsidR="00774771" w:rsidRDefault="00774771" w:rsidP="00774771">
            <w:pPr>
              <w:pStyle w:val="a0"/>
            </w:pPr>
            <w:r>
              <w:t>&lt;/style&gt;</w:t>
            </w:r>
          </w:p>
          <w:p w14:paraId="589A2E1F" w14:textId="77777777" w:rsidR="00774771" w:rsidRDefault="00774771" w:rsidP="00774771">
            <w:pPr>
              <w:pStyle w:val="a0"/>
            </w:pPr>
            <w:r>
              <w:t>&lt;/head&gt;</w:t>
            </w:r>
          </w:p>
          <w:p w14:paraId="2DE84729" w14:textId="77777777" w:rsidR="00774771" w:rsidRDefault="00774771" w:rsidP="00774771">
            <w:pPr>
              <w:pStyle w:val="a0"/>
            </w:pPr>
            <w:r>
              <w:t>&lt;body&gt;</w:t>
            </w:r>
          </w:p>
          <w:p w14:paraId="42FEB8F3" w14:textId="77777777" w:rsidR="00774771" w:rsidRDefault="00774771" w:rsidP="00774771">
            <w:pPr>
              <w:pStyle w:val="a0"/>
            </w:pPr>
          </w:p>
          <w:p w14:paraId="410A1FF0" w14:textId="77777777" w:rsidR="00774771" w:rsidRDefault="00774771" w:rsidP="00774771">
            <w:pPr>
              <w:pStyle w:val="a0"/>
            </w:pPr>
          </w:p>
          <w:p w14:paraId="3C7815FA" w14:textId="77777777" w:rsidR="00774771" w:rsidRDefault="00774771" w:rsidP="00774771">
            <w:pPr>
              <w:pStyle w:val="a0"/>
            </w:pPr>
            <w:r>
              <w:t xml:space="preserve">  &lt;div class="container"&gt;</w:t>
            </w:r>
          </w:p>
          <w:p w14:paraId="65EFDEDA" w14:textId="77777777" w:rsidR="00774771" w:rsidRDefault="00774771" w:rsidP="00774771">
            <w:pPr>
              <w:pStyle w:val="a0"/>
            </w:pPr>
            <w:r>
              <w:t xml:space="preserve">    &lt;h1&gt;request parameter&lt;/h1&gt;    </w:t>
            </w:r>
          </w:p>
          <w:p w14:paraId="3E453287" w14:textId="77777777" w:rsidR="00774771" w:rsidRDefault="00774771" w:rsidP="00774771">
            <w:pPr>
              <w:pStyle w:val="a0"/>
            </w:pPr>
            <w:r>
              <w:t xml:space="preserve">    &lt;table class="table table-bordered"&gt;</w:t>
            </w:r>
          </w:p>
          <w:p w14:paraId="7FB03D01" w14:textId="77777777" w:rsidR="00774771" w:rsidRDefault="00774771" w:rsidP="00774771">
            <w:pPr>
              <w:pStyle w:val="a0"/>
            </w:pPr>
            <w:r>
              <w:t xml:space="preserve">      &lt;thead&gt;</w:t>
            </w:r>
          </w:p>
          <w:p w14:paraId="27215902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45606F21" w14:textId="77777777" w:rsidR="00774771" w:rsidRDefault="00774771" w:rsidP="00774771">
            <w:pPr>
              <w:pStyle w:val="a0"/>
            </w:pPr>
            <w:r>
              <w:t xml:space="preserve">          &lt;th&gt;Parameter Name&lt;/th&gt;</w:t>
            </w:r>
          </w:p>
          <w:p w14:paraId="1F9410D1" w14:textId="77777777" w:rsidR="00774771" w:rsidRDefault="00774771" w:rsidP="00774771">
            <w:pPr>
              <w:pStyle w:val="a0"/>
            </w:pPr>
            <w:r>
              <w:t xml:space="preserve">          &lt;th&gt;Parameter Value&lt;/th&gt;</w:t>
            </w:r>
          </w:p>
          <w:p w14:paraId="0E55F4E0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129FEBC7" w14:textId="77777777" w:rsidR="00774771" w:rsidRDefault="00774771" w:rsidP="00774771">
            <w:pPr>
              <w:pStyle w:val="a0"/>
            </w:pPr>
            <w:r>
              <w:t xml:space="preserve">      &lt;/thead&gt;</w:t>
            </w:r>
          </w:p>
          <w:p w14:paraId="1C24DFD3" w14:textId="77777777" w:rsidR="00774771" w:rsidRDefault="00774771" w:rsidP="00774771">
            <w:pPr>
              <w:pStyle w:val="a0"/>
            </w:pPr>
            <w:r>
              <w:t xml:space="preserve">      &lt;tbody&gt;</w:t>
            </w:r>
          </w:p>
          <w:p w14:paraId="4DAB73C6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45854FC4" w14:textId="77777777" w:rsidR="00774771" w:rsidRDefault="00774771" w:rsidP="00774771">
            <w:pPr>
              <w:pStyle w:val="a0"/>
            </w:pPr>
            <w:r>
              <w:t xml:space="preserve">          &lt;td&gt;number1&lt;/td&gt;</w:t>
            </w:r>
          </w:p>
          <w:p w14:paraId="2651EE11" w14:textId="77777777" w:rsidR="00774771" w:rsidRDefault="00774771" w:rsidP="00774771">
            <w:pPr>
              <w:pStyle w:val="a0"/>
            </w:pPr>
            <w:r>
              <w:t xml:space="preserve">          &lt;td&gt;90&lt;/td&gt;</w:t>
            </w:r>
          </w:p>
          <w:p w14:paraId="3026D02D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5C0D2B8F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004CE54B" w14:textId="77777777" w:rsidR="00774771" w:rsidRDefault="00774771" w:rsidP="00774771">
            <w:pPr>
              <w:pStyle w:val="a0"/>
            </w:pPr>
            <w:r>
              <w:t xml:space="preserve">          &lt;td&gt;number2&lt;/td&gt;</w:t>
            </w:r>
          </w:p>
          <w:p w14:paraId="210527A5" w14:textId="77777777" w:rsidR="00774771" w:rsidRDefault="00774771" w:rsidP="00774771">
            <w:pPr>
              <w:pStyle w:val="a0"/>
            </w:pPr>
            <w:r>
              <w:t xml:space="preserve">          &lt;td&gt;13&lt;/td&gt;</w:t>
            </w:r>
          </w:p>
          <w:p w14:paraId="5DCE9DA9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5A8357E0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7BCF1366" w14:textId="77777777" w:rsidR="00774771" w:rsidRDefault="00774771" w:rsidP="00774771">
            <w:pPr>
              <w:pStyle w:val="a0"/>
            </w:pPr>
            <w:r>
              <w:t xml:space="preserve">          &lt;td&gt;cmd&lt;/td&gt;</w:t>
            </w:r>
          </w:p>
          <w:p w14:paraId="522826E4" w14:textId="77777777" w:rsidR="00774771" w:rsidRDefault="00774771" w:rsidP="00774771">
            <w:pPr>
              <w:pStyle w:val="a0"/>
            </w:pPr>
            <w:r>
              <w:t xml:space="preserve">          &lt;td&gt;/&lt;/td&gt;</w:t>
            </w:r>
          </w:p>
          <w:p w14:paraId="6968D5F6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75E5361A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75596752" w14:textId="77777777" w:rsidR="00774771" w:rsidRDefault="00774771" w:rsidP="00774771">
            <w:pPr>
              <w:pStyle w:val="a0"/>
            </w:pPr>
            <w:r>
              <w:t xml:space="preserve">          &lt;td&gt;method&lt;/td&gt;</w:t>
            </w:r>
          </w:p>
          <w:p w14:paraId="01DDB9F1" w14:textId="77777777" w:rsidR="00774771" w:rsidRDefault="00774771" w:rsidP="00774771">
            <w:pPr>
              <w:pStyle w:val="a0"/>
            </w:pPr>
            <w:r>
              <w:t xml:space="preserve">          &lt;td&gt;GET&lt;/td&gt;</w:t>
            </w:r>
          </w:p>
          <w:p w14:paraId="3232FD7C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69335AF5" w14:textId="77777777" w:rsidR="00774771" w:rsidRDefault="00774771" w:rsidP="00774771">
            <w:pPr>
              <w:pStyle w:val="a0"/>
            </w:pPr>
            <w:r>
              <w:t xml:space="preserve">        &lt;tr&gt;</w:t>
            </w:r>
          </w:p>
          <w:p w14:paraId="723562D6" w14:textId="77777777" w:rsidR="00774771" w:rsidRDefault="00774771" w:rsidP="00774771">
            <w:pPr>
              <w:pStyle w:val="a0"/>
            </w:pPr>
            <w:r>
              <w:t xml:space="preserve">          &lt;td&gt;계산결과&lt;/td&gt;</w:t>
            </w:r>
          </w:p>
          <w:p w14:paraId="051D92EC" w14:textId="77777777" w:rsidR="00774771" w:rsidRDefault="00774771" w:rsidP="00774771">
            <w:pPr>
              <w:pStyle w:val="a0"/>
            </w:pPr>
            <w:r>
              <w:t xml:space="preserve">          &lt;td&gt;6&lt;/td&gt;</w:t>
            </w:r>
          </w:p>
          <w:p w14:paraId="5A9A1FDB" w14:textId="77777777" w:rsidR="00774771" w:rsidRDefault="00774771" w:rsidP="00774771">
            <w:pPr>
              <w:pStyle w:val="a0"/>
            </w:pPr>
            <w:r>
              <w:t xml:space="preserve">        &lt;/tr&gt;</w:t>
            </w:r>
          </w:p>
          <w:p w14:paraId="65C4F045" w14:textId="77777777" w:rsidR="00774771" w:rsidRDefault="00774771" w:rsidP="00774771">
            <w:pPr>
              <w:pStyle w:val="a0"/>
            </w:pPr>
            <w:r>
              <w:t xml:space="preserve">      &lt;/tbody&gt;</w:t>
            </w:r>
          </w:p>
          <w:p w14:paraId="4F426D7E" w14:textId="77777777" w:rsidR="00774771" w:rsidRDefault="00774771" w:rsidP="00774771">
            <w:pPr>
              <w:pStyle w:val="a0"/>
            </w:pPr>
            <w:r>
              <w:t xml:space="preserve">    &lt;/table&gt;</w:t>
            </w:r>
          </w:p>
          <w:p w14:paraId="426F603A" w14:textId="77777777" w:rsidR="00774771" w:rsidRDefault="00774771" w:rsidP="00774771">
            <w:pPr>
              <w:pStyle w:val="a0"/>
            </w:pPr>
            <w:r>
              <w:t xml:space="preserve">  &lt;/div&gt;</w:t>
            </w:r>
          </w:p>
          <w:p w14:paraId="45CB68A9" w14:textId="77777777" w:rsidR="00774771" w:rsidRDefault="00774771" w:rsidP="00774771">
            <w:pPr>
              <w:pStyle w:val="a0"/>
            </w:pPr>
            <w:r>
              <w:t>&lt;/body&gt;</w:t>
            </w:r>
          </w:p>
          <w:p w14:paraId="6E2A1744" w14:textId="277B0233" w:rsidR="00774771" w:rsidRDefault="00774771" w:rsidP="00774771">
            <w:pPr>
              <w:pStyle w:val="a0"/>
            </w:pPr>
            <w:r>
              <w:t>&lt;/html&gt;</w:t>
            </w:r>
          </w:p>
        </w:tc>
      </w:tr>
    </w:tbl>
    <w:p w14:paraId="0CFA21DE" w14:textId="53A4BDC9" w:rsidR="00774771" w:rsidRDefault="00774771" w:rsidP="006C7209"/>
    <w:p w14:paraId="7211B63C" w14:textId="42AA0446" w:rsidR="00774771" w:rsidRDefault="00774771" w:rsidP="006C7209"/>
    <w:p w14:paraId="0F72D397" w14:textId="1ABD683F" w:rsidR="00774771" w:rsidRDefault="00774771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257" w14:textId="7CB5F443" w:rsidR="006C7209" w:rsidRDefault="006C7209" w:rsidP="006C7209">
      <w:r>
        <w:rPr>
          <w:rFonts w:hint="eastAsia"/>
        </w:rPr>
        <w:lastRenderedPageBreak/>
        <w:t>(11) 웹브라우저는 전달된 내용을 웹브라우저 창에 다음과 같이 그린다.</w:t>
      </w:r>
    </w:p>
    <w:p w14:paraId="57F74258" w14:textId="0E7E2C87" w:rsidR="006C7209" w:rsidRDefault="007C5DC1" w:rsidP="006C7209">
      <w:r>
        <w:rPr>
          <w:noProof/>
        </w:rPr>
        <w:drawing>
          <wp:inline distT="0" distB="0" distL="0" distR="0" wp14:anchorId="197EF71C" wp14:editId="20FF72FE">
            <wp:extent cx="4007148" cy="237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2616" cy="23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259" w14:textId="77777777" w:rsidR="006C7209" w:rsidRDefault="006C7209" w:rsidP="006C7209"/>
    <w:p w14:paraId="57F7425A" w14:textId="77777777" w:rsidR="006C7209" w:rsidRDefault="006C7209" w:rsidP="006C7209">
      <w:r>
        <w:rPr>
          <w:rFonts w:hint="eastAsia"/>
        </w:rPr>
        <w:t xml:space="preserve">위 그림에서 주소창의 </w:t>
      </w:r>
      <w:r>
        <w:t>URL</w:t>
      </w:r>
      <w:r>
        <w:rPr>
          <w:rFonts w:hint="eastAsia"/>
        </w:rPr>
        <w:t>을 확인하자.</w:t>
      </w:r>
    </w:p>
    <w:p w14:paraId="57F7425B" w14:textId="322EB8C0" w:rsidR="006C7209" w:rsidRDefault="006C7209" w:rsidP="006C7209">
      <w:r w:rsidRPr="006C7209">
        <w:t>http://localhost:8080/lecture1/form01/text2action.jsp?number1=90&amp;number2=13&amp;cmd=%2F</w:t>
      </w:r>
    </w:p>
    <w:p w14:paraId="45726EBF" w14:textId="77777777" w:rsidR="00774771" w:rsidRDefault="00774771" w:rsidP="006C7209"/>
    <w:p w14:paraId="57F7425C" w14:textId="77777777" w:rsidR="006C7209" w:rsidRDefault="006C7209" w:rsidP="006C7209">
      <w:r>
        <w:rPr>
          <w:rFonts w:hint="eastAsia"/>
        </w:rPr>
        <w:t xml:space="preserve">현재 주소창에 표시된 </w:t>
      </w:r>
      <w:r>
        <w:t>URL</w:t>
      </w:r>
      <w:r>
        <w:rPr>
          <w:rFonts w:hint="eastAsia"/>
        </w:rPr>
        <w:t xml:space="preserve">을 웹브라우저가 웹서버에 요청하였고, 이 </w:t>
      </w:r>
      <w:r>
        <w:t xml:space="preserve">URL </w:t>
      </w:r>
      <w:r>
        <w:rPr>
          <w:rFonts w:hint="eastAsia"/>
        </w:rPr>
        <w:t xml:space="preserve">요청 결과로 </w:t>
      </w:r>
      <w:r w:rsidR="00164ADF">
        <w:rPr>
          <w:rFonts w:hint="eastAsia"/>
        </w:rPr>
        <w:t xml:space="preserve">웹서버로부터 </w:t>
      </w:r>
      <w:r>
        <w:rPr>
          <w:rFonts w:hint="eastAsia"/>
        </w:rPr>
        <w:t xml:space="preserve">전송받은 </w:t>
      </w:r>
      <w:r>
        <w:t>HTML</w:t>
      </w:r>
      <w:r>
        <w:rPr>
          <w:rFonts w:hint="eastAsia"/>
        </w:rPr>
        <w:t xml:space="preserve"> 태그들이 현재 창에 출력되었다는 것을 의미한다.</w:t>
      </w:r>
    </w:p>
    <w:p w14:paraId="57F7425D" w14:textId="77777777" w:rsidR="006C7209" w:rsidRPr="00164ADF" w:rsidRDefault="006C7209" w:rsidP="006C7209"/>
    <w:p w14:paraId="57F7425E" w14:textId="77777777" w:rsidR="00D254BC" w:rsidRDefault="00D254B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25F" w14:textId="77777777" w:rsidR="006C7209" w:rsidRDefault="00D254BC" w:rsidP="00D254BC">
      <w:pPr>
        <w:pStyle w:val="Heading2"/>
      </w:pPr>
      <w:bookmarkStart w:id="5" w:name="_Toc508293031"/>
      <w:r>
        <w:lastRenderedPageBreak/>
        <w:t>text3a.jsp</w:t>
      </w:r>
      <w:bookmarkEnd w:id="5"/>
    </w:p>
    <w:p w14:paraId="57F74261" w14:textId="77777777" w:rsidR="00D254BC" w:rsidRPr="00746CCA" w:rsidRDefault="00D254BC" w:rsidP="00D254BC">
      <w:pPr>
        <w:pStyle w:val="Heading3"/>
      </w:pPr>
      <w:r>
        <w:rPr>
          <w:rFonts w:hint="eastAsia"/>
        </w:rPr>
        <w:t>WebContent/</w:t>
      </w:r>
      <w:r>
        <w:t>form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/</w:t>
      </w:r>
      <w:r>
        <w:t>text3a.jsp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254BC" w:rsidRPr="0032559D" w14:paraId="57F742E3" w14:textId="77777777" w:rsidTr="008D295A">
        <w:tc>
          <w:tcPr>
            <w:tcW w:w="426" w:type="dxa"/>
          </w:tcPr>
          <w:p w14:paraId="57F74262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</w:t>
            </w:r>
          </w:p>
          <w:p w14:paraId="57F74263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</w:t>
            </w:r>
          </w:p>
          <w:p w14:paraId="57F74264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3</w:t>
            </w:r>
          </w:p>
          <w:p w14:paraId="57F74265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4</w:t>
            </w:r>
          </w:p>
          <w:p w14:paraId="57F74266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5</w:t>
            </w:r>
          </w:p>
          <w:p w14:paraId="57F74267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6</w:t>
            </w:r>
          </w:p>
          <w:p w14:paraId="57F74268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7</w:t>
            </w:r>
          </w:p>
          <w:p w14:paraId="57F74269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8</w:t>
            </w:r>
          </w:p>
          <w:p w14:paraId="57F7426A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9</w:t>
            </w:r>
          </w:p>
          <w:p w14:paraId="57F7426B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10</w:t>
            </w:r>
          </w:p>
          <w:p w14:paraId="57F7426C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11</w:t>
            </w:r>
          </w:p>
          <w:p w14:paraId="57F7426D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12</w:t>
            </w:r>
          </w:p>
          <w:p w14:paraId="57F7426E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13</w:t>
            </w:r>
          </w:p>
          <w:p w14:paraId="57F7426F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14</w:t>
            </w:r>
          </w:p>
          <w:p w14:paraId="57F74270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15</w:t>
            </w:r>
          </w:p>
          <w:p w14:paraId="57F74271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16</w:t>
            </w:r>
          </w:p>
          <w:p w14:paraId="57F74272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17</w:t>
            </w:r>
          </w:p>
          <w:p w14:paraId="57F74273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18</w:t>
            </w:r>
          </w:p>
          <w:p w14:paraId="57F74274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19</w:t>
            </w:r>
          </w:p>
          <w:p w14:paraId="57F74275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20</w:t>
            </w:r>
          </w:p>
          <w:p w14:paraId="57F74276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21</w:t>
            </w:r>
          </w:p>
          <w:p w14:paraId="57F74277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22</w:t>
            </w:r>
          </w:p>
          <w:p w14:paraId="57F74278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23</w:t>
            </w:r>
          </w:p>
          <w:p w14:paraId="57F74279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24</w:t>
            </w:r>
          </w:p>
          <w:p w14:paraId="57F7427A" w14:textId="77777777" w:rsidR="00D254BC" w:rsidRPr="0032559D" w:rsidRDefault="00D254BC" w:rsidP="004B2ADA">
            <w:pPr>
              <w:pStyle w:val="a0"/>
            </w:pPr>
            <w:r w:rsidRPr="0032559D">
              <w:rPr>
                <w:rFonts w:hint="eastAsia"/>
              </w:rPr>
              <w:t>25</w:t>
            </w:r>
          </w:p>
          <w:p w14:paraId="57F7427B" w14:textId="77777777" w:rsidR="00D254BC" w:rsidRPr="0032559D" w:rsidRDefault="00D254BC" w:rsidP="004B2ADA">
            <w:pPr>
              <w:pStyle w:val="a0"/>
            </w:pPr>
            <w:r w:rsidRPr="0032559D">
              <w:t>26</w:t>
            </w:r>
          </w:p>
          <w:p w14:paraId="57F7427C" w14:textId="77777777" w:rsidR="00D254BC" w:rsidRPr="0032559D" w:rsidRDefault="00D254BC" w:rsidP="004B2ADA">
            <w:pPr>
              <w:pStyle w:val="a0"/>
            </w:pPr>
            <w:r w:rsidRPr="0032559D">
              <w:t>27</w:t>
            </w:r>
          </w:p>
          <w:p w14:paraId="57F7427D" w14:textId="77777777" w:rsidR="00D254BC" w:rsidRPr="0032559D" w:rsidRDefault="00D254BC" w:rsidP="004B2ADA">
            <w:pPr>
              <w:pStyle w:val="a0"/>
            </w:pPr>
            <w:r w:rsidRPr="0032559D">
              <w:t>28</w:t>
            </w:r>
          </w:p>
          <w:p w14:paraId="57F7427E" w14:textId="77777777" w:rsidR="00D254BC" w:rsidRPr="0032559D" w:rsidRDefault="00D254BC" w:rsidP="004B2ADA">
            <w:pPr>
              <w:pStyle w:val="a0"/>
            </w:pPr>
            <w:r w:rsidRPr="0032559D">
              <w:t>29</w:t>
            </w:r>
          </w:p>
          <w:p w14:paraId="57F7427F" w14:textId="77777777" w:rsidR="00D254BC" w:rsidRPr="0032559D" w:rsidRDefault="00D254BC" w:rsidP="004B2ADA">
            <w:pPr>
              <w:pStyle w:val="a0"/>
            </w:pPr>
            <w:r w:rsidRPr="0032559D">
              <w:t>30</w:t>
            </w:r>
          </w:p>
          <w:p w14:paraId="57F74280" w14:textId="77777777" w:rsidR="00D254BC" w:rsidRPr="0032559D" w:rsidRDefault="00D254BC" w:rsidP="004B2ADA">
            <w:pPr>
              <w:pStyle w:val="a0"/>
            </w:pPr>
            <w:r w:rsidRPr="0032559D">
              <w:t>31</w:t>
            </w:r>
          </w:p>
          <w:p w14:paraId="57F74281" w14:textId="77777777" w:rsidR="00D254BC" w:rsidRPr="0032559D" w:rsidRDefault="00D254BC" w:rsidP="004B2ADA">
            <w:pPr>
              <w:pStyle w:val="a0"/>
            </w:pPr>
            <w:r w:rsidRPr="0032559D">
              <w:t>32</w:t>
            </w:r>
          </w:p>
          <w:p w14:paraId="57F74282" w14:textId="77777777" w:rsidR="00D254BC" w:rsidRPr="0032559D" w:rsidRDefault="00D254BC" w:rsidP="004B2ADA">
            <w:pPr>
              <w:pStyle w:val="a0"/>
            </w:pPr>
            <w:r w:rsidRPr="0032559D">
              <w:t>33</w:t>
            </w:r>
          </w:p>
          <w:p w14:paraId="57F74283" w14:textId="77777777" w:rsidR="00D254BC" w:rsidRPr="0032559D" w:rsidRDefault="00D254BC" w:rsidP="004B2ADA">
            <w:pPr>
              <w:pStyle w:val="a0"/>
            </w:pPr>
            <w:r w:rsidRPr="0032559D">
              <w:t>34</w:t>
            </w:r>
          </w:p>
          <w:p w14:paraId="57F74284" w14:textId="77777777" w:rsidR="00D254BC" w:rsidRPr="0032559D" w:rsidRDefault="00D254BC" w:rsidP="004B2ADA">
            <w:pPr>
              <w:pStyle w:val="a0"/>
            </w:pPr>
            <w:r w:rsidRPr="0032559D">
              <w:t>35</w:t>
            </w:r>
          </w:p>
          <w:p w14:paraId="57F74285" w14:textId="77777777" w:rsidR="00D254BC" w:rsidRDefault="00D254BC" w:rsidP="004B2ADA">
            <w:pPr>
              <w:pStyle w:val="a0"/>
            </w:pPr>
            <w:r w:rsidRPr="0032559D">
              <w:t>36</w:t>
            </w:r>
          </w:p>
          <w:p w14:paraId="57F74286" w14:textId="77777777" w:rsidR="00D254BC" w:rsidRDefault="00D254BC" w:rsidP="004B2ADA">
            <w:pPr>
              <w:pStyle w:val="a0"/>
            </w:pPr>
            <w:r>
              <w:t>37</w:t>
            </w:r>
          </w:p>
          <w:p w14:paraId="57F74287" w14:textId="77777777" w:rsidR="00D254BC" w:rsidRDefault="00D254BC" w:rsidP="004B2ADA">
            <w:pPr>
              <w:pStyle w:val="a0"/>
            </w:pPr>
            <w:r>
              <w:t>38</w:t>
            </w:r>
          </w:p>
          <w:p w14:paraId="57F74288" w14:textId="77777777" w:rsidR="00D254BC" w:rsidRDefault="00D254BC" w:rsidP="004B2ADA">
            <w:pPr>
              <w:pStyle w:val="a0"/>
            </w:pPr>
            <w:r>
              <w:t>39</w:t>
            </w:r>
          </w:p>
          <w:p w14:paraId="57F74289" w14:textId="77777777" w:rsidR="00D254BC" w:rsidRDefault="00D254BC" w:rsidP="004B2ADA">
            <w:pPr>
              <w:pStyle w:val="a0"/>
            </w:pPr>
            <w:r>
              <w:t>40</w:t>
            </w:r>
          </w:p>
          <w:p w14:paraId="57F7428A" w14:textId="77777777" w:rsidR="00D254BC" w:rsidRDefault="00D254BC" w:rsidP="004B2ADA">
            <w:pPr>
              <w:pStyle w:val="a0"/>
            </w:pPr>
            <w:r>
              <w:t>41</w:t>
            </w:r>
          </w:p>
          <w:p w14:paraId="57F7428B" w14:textId="77777777" w:rsidR="00D254BC" w:rsidRDefault="00D254BC" w:rsidP="004B2ADA">
            <w:pPr>
              <w:pStyle w:val="a0"/>
            </w:pPr>
            <w:r>
              <w:t>42</w:t>
            </w:r>
          </w:p>
          <w:p w14:paraId="57F7428C" w14:textId="77777777" w:rsidR="00D254BC" w:rsidRDefault="00D254BC" w:rsidP="004B2ADA">
            <w:pPr>
              <w:pStyle w:val="a0"/>
            </w:pPr>
            <w:r>
              <w:t>43</w:t>
            </w:r>
          </w:p>
          <w:p w14:paraId="57F7428D" w14:textId="77777777" w:rsidR="00D254BC" w:rsidRDefault="00D254BC" w:rsidP="004B2ADA">
            <w:pPr>
              <w:pStyle w:val="a0"/>
            </w:pPr>
            <w:r>
              <w:t>44</w:t>
            </w:r>
          </w:p>
          <w:p w14:paraId="57F7428E" w14:textId="77777777" w:rsidR="00D254BC" w:rsidRDefault="00D254BC" w:rsidP="004B2ADA">
            <w:pPr>
              <w:pStyle w:val="a0"/>
            </w:pPr>
            <w:r>
              <w:t>45</w:t>
            </w:r>
          </w:p>
          <w:p w14:paraId="57F7428F" w14:textId="77777777" w:rsidR="00D254BC" w:rsidRDefault="00D254BC" w:rsidP="004B2ADA">
            <w:pPr>
              <w:pStyle w:val="a0"/>
            </w:pPr>
            <w:r>
              <w:t>46</w:t>
            </w:r>
          </w:p>
          <w:p w14:paraId="57F74290" w14:textId="77777777" w:rsidR="00D254BC" w:rsidRDefault="00D254BC" w:rsidP="004B2ADA">
            <w:pPr>
              <w:pStyle w:val="a0"/>
            </w:pPr>
            <w:r>
              <w:t>47</w:t>
            </w:r>
          </w:p>
          <w:p w14:paraId="57F74291" w14:textId="77777777" w:rsidR="00D254BC" w:rsidRDefault="00D254BC" w:rsidP="004B2ADA">
            <w:pPr>
              <w:pStyle w:val="a0"/>
            </w:pPr>
            <w:r>
              <w:t>48</w:t>
            </w:r>
          </w:p>
          <w:p w14:paraId="57F74292" w14:textId="77777777" w:rsidR="00D254BC" w:rsidRDefault="00D254BC" w:rsidP="004B2ADA">
            <w:pPr>
              <w:pStyle w:val="a0"/>
            </w:pPr>
            <w:r>
              <w:t>49</w:t>
            </w:r>
          </w:p>
          <w:p w14:paraId="57F74293" w14:textId="77777777" w:rsidR="00D254BC" w:rsidRDefault="00D254BC" w:rsidP="004B2ADA">
            <w:pPr>
              <w:pStyle w:val="a0"/>
            </w:pPr>
            <w:r>
              <w:t>50</w:t>
            </w:r>
          </w:p>
          <w:p w14:paraId="57F74294" w14:textId="77777777" w:rsidR="00D254BC" w:rsidRDefault="00D254BC" w:rsidP="004B2ADA">
            <w:pPr>
              <w:pStyle w:val="a0"/>
            </w:pPr>
            <w:r>
              <w:t>51</w:t>
            </w:r>
          </w:p>
          <w:p w14:paraId="57F74295" w14:textId="77777777" w:rsidR="00D254BC" w:rsidRDefault="00D254BC" w:rsidP="004B2ADA">
            <w:pPr>
              <w:pStyle w:val="a0"/>
            </w:pPr>
            <w:r>
              <w:t>52</w:t>
            </w:r>
          </w:p>
          <w:p w14:paraId="57F74296" w14:textId="77777777" w:rsidR="00D254BC" w:rsidRDefault="00D254BC" w:rsidP="004B2ADA">
            <w:pPr>
              <w:pStyle w:val="a0"/>
            </w:pPr>
            <w:r>
              <w:t>53</w:t>
            </w:r>
          </w:p>
          <w:p w14:paraId="57F74297" w14:textId="77777777" w:rsidR="00D254BC" w:rsidRDefault="00D254BC" w:rsidP="004B2ADA">
            <w:pPr>
              <w:pStyle w:val="a0"/>
            </w:pPr>
            <w:r>
              <w:t>54</w:t>
            </w:r>
          </w:p>
          <w:p w14:paraId="57F74298" w14:textId="77777777" w:rsidR="00D254BC" w:rsidRDefault="00D254BC" w:rsidP="004B2ADA">
            <w:pPr>
              <w:pStyle w:val="a0"/>
            </w:pPr>
            <w:r>
              <w:t>55</w:t>
            </w:r>
          </w:p>
          <w:p w14:paraId="57F74299" w14:textId="77777777" w:rsidR="00D254BC" w:rsidRDefault="00D254BC" w:rsidP="004B2ADA">
            <w:pPr>
              <w:pStyle w:val="a0"/>
            </w:pPr>
            <w:r>
              <w:t>56</w:t>
            </w:r>
          </w:p>
          <w:p w14:paraId="57F7429A" w14:textId="77777777" w:rsidR="00D254BC" w:rsidRDefault="00D254BC" w:rsidP="004B2ADA">
            <w:pPr>
              <w:pStyle w:val="a0"/>
            </w:pPr>
            <w:r>
              <w:t>57</w:t>
            </w:r>
          </w:p>
          <w:p w14:paraId="57F7429B" w14:textId="77777777" w:rsidR="00D254BC" w:rsidRDefault="00D254BC" w:rsidP="004B2ADA">
            <w:pPr>
              <w:pStyle w:val="a0"/>
            </w:pPr>
            <w:r>
              <w:t>58</w:t>
            </w:r>
          </w:p>
          <w:p w14:paraId="57F7429C" w14:textId="77777777" w:rsidR="00D254BC" w:rsidRDefault="00D254BC" w:rsidP="004B2ADA">
            <w:pPr>
              <w:pStyle w:val="a0"/>
            </w:pPr>
            <w:r>
              <w:t>59</w:t>
            </w:r>
          </w:p>
          <w:p w14:paraId="57F7429D" w14:textId="77777777" w:rsidR="00D254BC" w:rsidRDefault="00D254BC" w:rsidP="004B2ADA">
            <w:pPr>
              <w:pStyle w:val="a0"/>
            </w:pPr>
            <w:r>
              <w:t>60</w:t>
            </w:r>
          </w:p>
          <w:p w14:paraId="57F7429E" w14:textId="77777777" w:rsidR="00D254BC" w:rsidRDefault="00D254BC" w:rsidP="004B2ADA">
            <w:pPr>
              <w:pStyle w:val="a0"/>
            </w:pPr>
            <w:r>
              <w:t>61</w:t>
            </w:r>
          </w:p>
          <w:p w14:paraId="57F7429F" w14:textId="77777777" w:rsidR="00D254BC" w:rsidRDefault="00D254BC" w:rsidP="004B2ADA">
            <w:pPr>
              <w:pStyle w:val="a0"/>
            </w:pPr>
            <w:r>
              <w:t>62</w:t>
            </w:r>
          </w:p>
          <w:p w14:paraId="57F742A0" w14:textId="77777777" w:rsidR="00D254BC" w:rsidRDefault="00D254BC" w:rsidP="004B2ADA">
            <w:pPr>
              <w:pStyle w:val="a0"/>
            </w:pPr>
            <w:r>
              <w:t>63</w:t>
            </w:r>
          </w:p>
          <w:p w14:paraId="57F742A1" w14:textId="77777777" w:rsidR="00D254BC" w:rsidRPr="0032559D" w:rsidRDefault="00D254BC" w:rsidP="004B2ADA">
            <w:pPr>
              <w:pStyle w:val="a0"/>
            </w:pPr>
            <w:r>
              <w:t>64</w:t>
            </w:r>
          </w:p>
        </w:tc>
        <w:tc>
          <w:tcPr>
            <w:tcW w:w="10631" w:type="dxa"/>
          </w:tcPr>
          <w:p w14:paraId="6694AB40" w14:textId="77777777" w:rsidR="004B2ADA" w:rsidRDefault="004B2ADA" w:rsidP="004B2ADA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707AB33A" w14:textId="77777777" w:rsidR="004B2ADA" w:rsidRDefault="004B2ADA" w:rsidP="004B2ADA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"java.util.Date, java.text.SimpleDateFormat"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2E3AB760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1D99A8BB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AEAD305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DAE2C6E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6DEB219E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7075AA4C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6D132835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2FA6A2D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2BC7E9A2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F5AC8EA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48DA8369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01F03B2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}  </w:t>
            </w:r>
          </w:p>
          <w:p w14:paraId="7819D8C6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29E1813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60E49EC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D36C55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request.setCharacterEncoding(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); </w:t>
            </w:r>
            <w:r>
              <w:rPr>
                <w:color w:val="BF5F3F"/>
              </w:rPr>
              <w:t>%&gt;</w:t>
            </w:r>
          </w:p>
          <w:p w14:paraId="393D75F2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05E28894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"text3a.jsp"</w:t>
            </w:r>
            <w:r>
              <w:rPr>
                <w:color w:val="008080"/>
              </w:rPr>
              <w:t>&gt;</w:t>
            </w:r>
          </w:p>
          <w:p w14:paraId="5E9E4A10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입력폼</w:t>
            </w:r>
            <w:r>
              <w:rPr>
                <w:color w:val="000000"/>
              </w:rPr>
              <w:t xml:space="preserve"> 03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</w:p>
          <w:p w14:paraId="798C3FC5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477615B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42DE8C0B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"text1"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"hello"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EAF4D5F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6382B5F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3E4D113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3C359F84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"text2"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"world"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0356E15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CCD0162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6FBAD9DA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time: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6E446472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"time"</w:t>
            </w:r>
            <w:r>
              <w:t xml:space="preserve"> </w:t>
            </w:r>
          </w:p>
          <w:p w14:paraId="50CE6B1D" w14:textId="77777777" w:rsidR="004B2ADA" w:rsidRDefault="004B2ADA" w:rsidP="004B2ADA">
            <w:pPr>
              <w:pStyle w:val="a0"/>
            </w:pPr>
            <w:r>
              <w:t xml:space="preserve">              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'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'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19F02190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C44459D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22F69A2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확인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7FF43E45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805D5C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72E6FEBE" w14:textId="77777777" w:rsidR="004B2ADA" w:rsidRDefault="004B2ADA" w:rsidP="004B2ADA">
            <w:pPr>
              <w:pStyle w:val="a0"/>
            </w:pPr>
          </w:p>
          <w:p w14:paraId="22C7BBDB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 xml:space="preserve">table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637E8BB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08C2A614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E6A0264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3EA87DA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476A81A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BFC93C5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03BDDDF0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25F7ECD9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345FE33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F35BB4D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"text1"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B5F4B77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1DF13E9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60B98E7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5F5A5CB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"text2"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BE62859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7A6C2BD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3898F6C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time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F4FF602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request.getParameter(</w:t>
            </w:r>
            <w:r>
              <w:rPr>
                <w:color w:val="2A00FF"/>
              </w:rPr>
              <w:t>"time"</w:t>
            </w:r>
            <w:r>
              <w:rPr>
                <w:color w:val="000000"/>
              </w:rPr>
              <w:t xml:space="preserve">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99D610E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5A0FDA5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3C2F9F8C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0A089A66" w14:textId="77777777" w:rsidR="004B2ADA" w:rsidRDefault="004B2ADA" w:rsidP="004B2AD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717FB0C" w14:textId="77777777" w:rsidR="004B2ADA" w:rsidRDefault="004B2ADA" w:rsidP="004B2AD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7F742E2" w14:textId="67E28716" w:rsidR="00D254BC" w:rsidRPr="0032559D" w:rsidRDefault="004B2ADA" w:rsidP="007A0A57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57F742E4" w14:textId="77777777" w:rsidR="003B2BBF" w:rsidRDefault="003B2BBF" w:rsidP="00D254BC"/>
    <w:p w14:paraId="57F742E5" w14:textId="77777777" w:rsidR="003B2BBF" w:rsidRDefault="003B2BBF" w:rsidP="00D254BC"/>
    <w:p w14:paraId="57F742E6" w14:textId="4F1D944C" w:rsidR="00010051" w:rsidRDefault="00010051" w:rsidP="00D254BC">
      <w:r>
        <w:rPr>
          <w:rFonts w:hint="eastAsia"/>
        </w:rPr>
        <w:t>(줄2</w:t>
      </w:r>
      <w:r w:rsidR="007A0A57">
        <w:t>0</w:t>
      </w:r>
      <w:r>
        <w:rPr>
          <w:rFonts w:hint="eastAsia"/>
        </w:rPr>
        <w:t xml:space="preserve">) </w:t>
      </w:r>
      <w:r>
        <w:t>action="text3a.jsp"</w:t>
      </w:r>
    </w:p>
    <w:p w14:paraId="57F742E7" w14:textId="2D7F7E0F" w:rsidR="00010051" w:rsidRDefault="007A0A57" w:rsidP="00D254BC">
      <w:r>
        <w:rPr>
          <w:rFonts w:hint="eastAsia"/>
        </w:rPr>
        <w:t>t</w:t>
      </w:r>
      <w:r>
        <w:t>ext3a.jsp</w:t>
      </w:r>
      <w:r>
        <w:rPr>
          <w:rFonts w:hint="eastAsia"/>
        </w:rPr>
        <w:t>의</w:t>
      </w:r>
      <w:r w:rsidR="00010051">
        <w:rPr>
          <w:rFonts w:hint="eastAsia"/>
        </w:rPr>
        <w:t xml:space="preserve"> 입력폼에 데이터를 입력한 후 </w:t>
      </w:r>
      <w:r w:rsidR="00010051">
        <w:t xml:space="preserve">submit </w:t>
      </w:r>
      <w:r w:rsidR="00010051">
        <w:rPr>
          <w:rFonts w:hint="eastAsia"/>
        </w:rPr>
        <w:t xml:space="preserve">버튼을 누르면, 다시 </w:t>
      </w:r>
      <w:r w:rsidR="00010051">
        <w:t>text3a.jsp</w:t>
      </w:r>
      <w:r w:rsidR="00010051">
        <w:rPr>
          <w:rFonts w:hint="eastAsia"/>
        </w:rPr>
        <w:t>가 요청된다.</w:t>
      </w:r>
    </w:p>
    <w:p w14:paraId="57F742E8" w14:textId="5EF51053" w:rsidR="00A22063" w:rsidRDefault="007A0A57" w:rsidP="00D254BC">
      <w:r>
        <w:rPr>
          <w:rFonts w:hint="eastAsia"/>
        </w:rPr>
        <w:t xml:space="preserve">즉 </w:t>
      </w:r>
      <w:r w:rsidR="00A22063">
        <w:rPr>
          <w:rFonts w:hint="eastAsia"/>
        </w:rPr>
        <w:t xml:space="preserve">text3a.jsp에서 다시 </w:t>
      </w:r>
      <w:r w:rsidR="00A22063">
        <w:t>text3a.jsp</w:t>
      </w:r>
      <w:r w:rsidR="00A22063">
        <w:rPr>
          <w:rFonts w:hint="eastAsia"/>
        </w:rPr>
        <w:t>를 요청하게 된다.</w:t>
      </w:r>
    </w:p>
    <w:p w14:paraId="57F742E9" w14:textId="77777777" w:rsidR="00010051" w:rsidRDefault="00010051" w:rsidP="00D254BC"/>
    <w:p w14:paraId="57F742EA" w14:textId="77777777" w:rsidR="00010051" w:rsidRDefault="00010051" w:rsidP="00D254BC"/>
    <w:p w14:paraId="28C61029" w14:textId="55879230" w:rsidR="007F0C08" w:rsidRDefault="003B2BBF" w:rsidP="00D254BC">
      <w:pPr>
        <w:rPr>
          <w:color w:val="000000"/>
          <w:sz w:val="18"/>
          <w:szCs w:val="18"/>
        </w:rPr>
      </w:pPr>
      <w:r>
        <w:rPr>
          <w:rFonts w:hint="eastAsia"/>
        </w:rPr>
        <w:t>(줄3</w:t>
      </w:r>
      <w:r w:rsidR="007F0C08">
        <w:t>3</w:t>
      </w:r>
      <w:r>
        <w:t xml:space="preserve">) </w:t>
      </w:r>
      <w:r>
        <w:rPr>
          <w:color w:val="7F0055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SimpleDateFormat(</w:t>
      </w:r>
      <w:r>
        <w:rPr>
          <w:color w:val="2A00FF"/>
          <w:sz w:val="18"/>
          <w:szCs w:val="18"/>
        </w:rPr>
        <w:t>"HH:mm:ss"</w:t>
      </w:r>
      <w:r>
        <w:rPr>
          <w:color w:val="000000"/>
          <w:sz w:val="18"/>
          <w:szCs w:val="18"/>
        </w:rPr>
        <w:t>).format(</w:t>
      </w:r>
      <w:r>
        <w:rPr>
          <w:color w:val="7F0055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Date())</w:t>
      </w:r>
    </w:p>
    <w:p w14:paraId="4D001713" w14:textId="11763411" w:rsidR="007F0C08" w:rsidRDefault="007F0C08" w:rsidP="00D254BC">
      <w:r>
        <w:rPr>
          <w:rFonts w:hint="eastAsia"/>
        </w:rPr>
        <w:t xml:space="preserve">먼저 </w:t>
      </w:r>
      <w:r>
        <w:rPr>
          <w:color w:val="7F0055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SimpleDateFormat(</w:t>
      </w:r>
      <w:r>
        <w:rPr>
          <w:color w:val="2A00FF"/>
          <w:sz w:val="18"/>
          <w:szCs w:val="18"/>
        </w:rPr>
        <w:t>"HH:mm:ss"</w:t>
      </w:r>
      <w:r>
        <w:rPr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부분이 실행되어,</w:t>
      </w:r>
      <w:r>
        <w:rPr>
          <w:color w:val="000000"/>
          <w:sz w:val="18"/>
          <w:szCs w:val="18"/>
        </w:rPr>
        <w:t xml:space="preserve"> </w:t>
      </w:r>
      <w:r>
        <w:t xml:space="preserve">SimpleDateFormat </w:t>
      </w:r>
      <w:r>
        <w:rPr>
          <w:rFonts w:hint="eastAsia"/>
        </w:rPr>
        <w:t>객체가 생성된다.</w:t>
      </w:r>
    </w:p>
    <w:p w14:paraId="7EB8315C" w14:textId="5CBB1CF6" w:rsidR="007F0C08" w:rsidRDefault="007F0C08" w:rsidP="00D254BC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생성된 객체의 </w:t>
      </w:r>
      <w:r>
        <w:rPr>
          <w:color w:val="000000"/>
          <w:sz w:val="18"/>
          <w:szCs w:val="18"/>
        </w:rPr>
        <w:t>.format(</w:t>
      </w:r>
      <w:r>
        <w:rPr>
          <w:color w:val="7F0055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Date()) </w:t>
      </w:r>
      <w:r>
        <w:rPr>
          <w:rFonts w:hint="eastAsia"/>
          <w:color w:val="000000"/>
          <w:sz w:val="18"/>
          <w:szCs w:val="18"/>
        </w:rPr>
        <w:t>메소드가 호출된다.</w:t>
      </w:r>
    </w:p>
    <w:p w14:paraId="1152F844" w14:textId="1BC513CF" w:rsidR="009768DB" w:rsidRDefault="009768DB" w:rsidP="00D254B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즉 </w:t>
      </w:r>
      <w:r>
        <w:rPr>
          <w:color w:val="000000"/>
          <w:sz w:val="18"/>
          <w:szCs w:val="18"/>
        </w:rPr>
        <w:t xml:space="preserve">SimpleDateFormat </w:t>
      </w:r>
      <w:r>
        <w:rPr>
          <w:rFonts w:hint="eastAsia"/>
          <w:color w:val="000000"/>
          <w:sz w:val="18"/>
          <w:szCs w:val="18"/>
        </w:rPr>
        <w:t xml:space="preserve">객체의 </w:t>
      </w:r>
      <w:r>
        <w:rPr>
          <w:color w:val="000000"/>
          <w:sz w:val="18"/>
          <w:szCs w:val="18"/>
        </w:rPr>
        <w:t xml:space="preserve">format </w:t>
      </w:r>
      <w:r>
        <w:rPr>
          <w:rFonts w:hint="eastAsia"/>
          <w:color w:val="000000"/>
          <w:sz w:val="18"/>
          <w:szCs w:val="18"/>
        </w:rPr>
        <w:t>메소드가 호출된다.</w:t>
      </w:r>
    </w:p>
    <w:p w14:paraId="75F5092B" w14:textId="36031EFC" w:rsidR="009768DB" w:rsidRDefault="007B54FD" w:rsidP="00D254B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 메소드는, 파라미터로 주어진 D</w:t>
      </w:r>
      <w:r>
        <w:rPr>
          <w:color w:val="000000"/>
          <w:sz w:val="18"/>
          <w:szCs w:val="18"/>
        </w:rPr>
        <w:t xml:space="preserve">ate </w:t>
      </w:r>
      <w:r>
        <w:rPr>
          <w:rFonts w:hint="eastAsia"/>
          <w:color w:val="000000"/>
          <w:sz w:val="18"/>
          <w:szCs w:val="18"/>
        </w:rPr>
        <w:t>값</w:t>
      </w:r>
      <w:r w:rsidR="00632AFF">
        <w:rPr>
          <w:rFonts w:hint="eastAsia"/>
          <w:color w:val="000000"/>
          <w:sz w:val="18"/>
          <w:szCs w:val="18"/>
        </w:rPr>
        <w:t>으로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H</w:t>
      </w:r>
      <w:r>
        <w:rPr>
          <w:color w:val="000000"/>
          <w:sz w:val="18"/>
          <w:szCs w:val="18"/>
        </w:rPr>
        <w:t>H:</w:t>
      </w: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 xml:space="preserve">m:ss" </w:t>
      </w:r>
      <w:r>
        <w:rPr>
          <w:rFonts w:hint="eastAsia"/>
          <w:color w:val="000000"/>
          <w:sz w:val="18"/>
          <w:szCs w:val="18"/>
        </w:rPr>
        <w:t>포멧의 문자열</w:t>
      </w:r>
      <w:r w:rsidR="00632AFF">
        <w:rPr>
          <w:rFonts w:hint="eastAsia"/>
          <w:color w:val="000000"/>
          <w:sz w:val="18"/>
          <w:szCs w:val="18"/>
        </w:rPr>
        <w:t>을 만들어 리턴한다.</w:t>
      </w:r>
    </w:p>
    <w:p w14:paraId="6BFB0848" w14:textId="6958F199" w:rsidR="00632AFF" w:rsidRDefault="00632AFF" w:rsidP="00D254B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 xml:space="preserve">ew Date() </w:t>
      </w:r>
      <w:r>
        <w:rPr>
          <w:rFonts w:hint="eastAsia"/>
          <w:color w:val="000000"/>
          <w:sz w:val="18"/>
          <w:szCs w:val="18"/>
        </w:rPr>
        <w:t>표현식은,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현재 시각의 </w:t>
      </w:r>
      <w:r>
        <w:rPr>
          <w:color w:val="000000"/>
          <w:sz w:val="18"/>
          <w:szCs w:val="18"/>
        </w:rPr>
        <w:t xml:space="preserve">Date </w:t>
      </w:r>
      <w:r>
        <w:rPr>
          <w:rFonts w:hint="eastAsia"/>
          <w:color w:val="000000"/>
          <w:sz w:val="18"/>
          <w:szCs w:val="18"/>
        </w:rPr>
        <w:t>객체를 생성한다.</w:t>
      </w:r>
    </w:p>
    <w:p w14:paraId="69AD301B" w14:textId="65CC996C" w:rsidR="007F0C08" w:rsidRDefault="007F0C08" w:rsidP="00D254BC"/>
    <w:p w14:paraId="57F742EE" w14:textId="77777777" w:rsidR="003B2BBF" w:rsidRPr="003B2BBF" w:rsidRDefault="00104C60" w:rsidP="00D254BC">
      <w:r>
        <w:rPr>
          <w:rFonts w:hint="eastAsia"/>
        </w:rPr>
        <w:t>실행순서:</w:t>
      </w:r>
    </w:p>
    <w:p w14:paraId="57F742EF" w14:textId="77777777" w:rsidR="003B2BBF" w:rsidRDefault="00104C60" w:rsidP="00D254BC">
      <w:r w:rsidRPr="003B2BBF">
        <w:t>new SimpleDateFormat("HH:mm:ss")</w:t>
      </w:r>
      <w:r>
        <w:t xml:space="preserve">  </w:t>
      </w:r>
      <w:r>
        <w:rPr>
          <w:rFonts w:hAnsi="굴림" w:hint="eastAsia"/>
        </w:rPr>
        <w:t>→</w:t>
      </w:r>
      <w:r>
        <w:rPr>
          <w:rFonts w:hint="eastAsia"/>
        </w:rPr>
        <w:t xml:space="preserve"> SimpleDateFormat 클래스 객체가 생성된다.</w:t>
      </w:r>
    </w:p>
    <w:p w14:paraId="57F742F0" w14:textId="77777777" w:rsidR="00104C60" w:rsidRDefault="00104C60" w:rsidP="00D254BC">
      <w:pPr>
        <w:rPr>
          <w:rFonts w:hAnsi="굴림"/>
        </w:rPr>
      </w:pPr>
      <w:r w:rsidRPr="003B2BBF">
        <w:t>new SimpleDateFormat("HH:mm:ss")</w:t>
      </w:r>
      <w:r>
        <w:t>.</w:t>
      </w:r>
      <w:r>
        <w:rPr>
          <w:rFonts w:hint="eastAsia"/>
        </w:rPr>
        <w:t>format(new Date())</w:t>
      </w:r>
      <w:r>
        <w:t xml:space="preserve"> </w:t>
      </w:r>
      <w:r>
        <w:rPr>
          <w:rFonts w:hAnsi="굴림" w:hint="eastAsia"/>
        </w:rPr>
        <w:t xml:space="preserve">→ 생성된 객체에 </w:t>
      </w:r>
      <w:r>
        <w:rPr>
          <w:rFonts w:hAnsi="굴림"/>
        </w:rPr>
        <w:t xml:space="preserve">format(...) </w:t>
      </w:r>
      <w:r>
        <w:rPr>
          <w:rFonts w:hAnsi="굴림" w:hint="eastAsia"/>
        </w:rPr>
        <w:t>메소드가 호출된다.</w:t>
      </w:r>
    </w:p>
    <w:p w14:paraId="57F742F1" w14:textId="77777777" w:rsidR="00104C60" w:rsidRDefault="00104C60" w:rsidP="00D254BC">
      <w:pPr>
        <w:rPr>
          <w:rFonts w:hAnsi="굴림"/>
        </w:rPr>
      </w:pPr>
      <w:r w:rsidRPr="00104C60">
        <w:rPr>
          <w:rFonts w:hAnsi="굴림"/>
        </w:rPr>
        <w:t>&lt;%= new SimpleDateFormat("HH:mm:ss").format(new Date()) %&gt;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→ </w:t>
      </w:r>
      <w:r>
        <w:rPr>
          <w:rFonts w:hAnsi="굴림"/>
        </w:rPr>
        <w:t xml:space="preserve">format(...) </w:t>
      </w:r>
      <w:r>
        <w:rPr>
          <w:rFonts w:hAnsi="굴림" w:hint="eastAsia"/>
        </w:rPr>
        <w:t>메소드의 리턴값이 출력된다.</w:t>
      </w:r>
    </w:p>
    <w:p w14:paraId="57F742F2" w14:textId="77777777" w:rsidR="00104C60" w:rsidRDefault="00104C60" w:rsidP="00D254BC">
      <w:pPr>
        <w:rPr>
          <w:rFonts w:hAnsi="굴림"/>
        </w:rPr>
      </w:pPr>
    </w:p>
    <w:p w14:paraId="57F742F3" w14:textId="77777777" w:rsidR="008D295A" w:rsidRDefault="008D295A" w:rsidP="008D295A">
      <w:r>
        <w:rPr>
          <w:rFonts w:hint="eastAsia"/>
        </w:rPr>
        <w:t>구현#1</w:t>
      </w:r>
    </w:p>
    <w:p w14:paraId="57F742F4" w14:textId="77777777" w:rsidR="008D295A" w:rsidRDefault="008D295A" w:rsidP="008D295A">
      <w:pPr>
        <w:pStyle w:val="a"/>
      </w:pPr>
      <w:r>
        <w:rPr>
          <w:rFonts w:hint="eastAsia"/>
        </w:rPr>
        <w:t xml:space="preserve">String s = </w:t>
      </w:r>
      <w:r w:rsidRPr="003B2BBF">
        <w:t>new SimpleDateFormat("HH:mm:ss").format(new Date())</w:t>
      </w:r>
      <w:r>
        <w:t>;</w:t>
      </w:r>
    </w:p>
    <w:p w14:paraId="57F742F5" w14:textId="77777777" w:rsidR="008D295A" w:rsidRDefault="008D295A" w:rsidP="008D295A"/>
    <w:p w14:paraId="57F742F6" w14:textId="77777777" w:rsidR="008D295A" w:rsidRDefault="008D295A" w:rsidP="008D295A">
      <w:r>
        <w:rPr>
          <w:rFonts w:hint="eastAsia"/>
        </w:rPr>
        <w:t>구현#</w:t>
      </w:r>
      <w:r>
        <w:t>2</w:t>
      </w:r>
    </w:p>
    <w:p w14:paraId="57F742F7" w14:textId="77777777" w:rsidR="008D295A" w:rsidRDefault="008D295A" w:rsidP="008D295A">
      <w:pPr>
        <w:pStyle w:val="a"/>
      </w:pPr>
      <w:r>
        <w:rPr>
          <w:rFonts w:hint="eastAsia"/>
        </w:rPr>
        <w:t>SimpleDateFormat f</w:t>
      </w:r>
      <w:r>
        <w:t>mt</w:t>
      </w:r>
      <w:r>
        <w:rPr>
          <w:rFonts w:hint="eastAsia"/>
        </w:rPr>
        <w:t xml:space="preserve"> = new SimpleDateFormat("HH:mm:ss");</w:t>
      </w:r>
    </w:p>
    <w:p w14:paraId="57F742F8" w14:textId="77777777" w:rsidR="008D295A" w:rsidRDefault="008D295A" w:rsidP="008D295A">
      <w:pPr>
        <w:pStyle w:val="a"/>
      </w:pPr>
      <w:r>
        <w:t xml:space="preserve">String s = </w:t>
      </w:r>
      <w:r>
        <w:rPr>
          <w:rFonts w:hint="eastAsia"/>
        </w:rPr>
        <w:t>fmt.format(new Date());</w:t>
      </w:r>
    </w:p>
    <w:p w14:paraId="57F742F9" w14:textId="77777777" w:rsidR="008D295A" w:rsidRDefault="008D295A" w:rsidP="008D295A"/>
    <w:p w14:paraId="57F742FA" w14:textId="77777777" w:rsidR="008D295A" w:rsidRDefault="008D295A" w:rsidP="008D295A">
      <w:r>
        <w:rPr>
          <w:rFonts w:hint="eastAsia"/>
        </w:rPr>
        <w:t>구현#</w:t>
      </w:r>
      <w:r>
        <w:t>1</w:t>
      </w:r>
      <w:r>
        <w:rPr>
          <w:rFonts w:hint="eastAsia"/>
        </w:rPr>
        <w:t>과 구현#</w:t>
      </w:r>
      <w:r>
        <w:t>2</w:t>
      </w:r>
      <w:r>
        <w:rPr>
          <w:rFonts w:hint="eastAsia"/>
        </w:rPr>
        <w:t>은 서로 동일하다.</w:t>
      </w:r>
      <w:r>
        <w:t xml:space="preserve"> </w:t>
      </w:r>
    </w:p>
    <w:p w14:paraId="57F742FB" w14:textId="4E6B5F4A" w:rsidR="008D295A" w:rsidRDefault="008D295A" w:rsidP="008D295A"/>
    <w:p w14:paraId="7E80BAD2" w14:textId="77777777" w:rsidR="00532938" w:rsidRDefault="00532938" w:rsidP="00532938">
      <w:pPr>
        <w:rPr>
          <w:color w:val="BF5F3F"/>
        </w:rPr>
      </w:pPr>
      <w:r>
        <w:rPr>
          <w:rFonts w:hint="eastAsia"/>
        </w:rPr>
        <w:t>(줄3</w:t>
      </w:r>
      <w:r>
        <w:t xml:space="preserve">3) </w:t>
      </w:r>
      <w:r>
        <w:rPr>
          <w:color w:val="BF5F3F"/>
        </w:rPr>
        <w:t>&lt;%=</w:t>
      </w:r>
      <w:r>
        <w:rPr>
          <w:color w:val="000000"/>
        </w:rPr>
        <w:t xml:space="preserve"> </w:t>
      </w:r>
      <w:r>
        <w:rPr>
          <w:color w:val="7F0055"/>
        </w:rPr>
        <w:t>new</w:t>
      </w:r>
      <w:r>
        <w:rPr>
          <w:color w:val="000000"/>
        </w:rPr>
        <w:t xml:space="preserve"> SimpleDateFormat(</w:t>
      </w:r>
      <w:r>
        <w:rPr>
          <w:color w:val="2A00FF"/>
        </w:rPr>
        <w:t>"HH:mm:ss"</w:t>
      </w:r>
      <w:r>
        <w:rPr>
          <w:color w:val="000000"/>
        </w:rPr>
        <w:t>).format(</w:t>
      </w:r>
      <w:r>
        <w:rPr>
          <w:color w:val="7F0055"/>
        </w:rPr>
        <w:t>new</w:t>
      </w:r>
      <w:r>
        <w:rPr>
          <w:color w:val="000000"/>
        </w:rPr>
        <w:t xml:space="preserve"> Date()) </w:t>
      </w:r>
      <w:r>
        <w:rPr>
          <w:color w:val="BF5F3F"/>
        </w:rPr>
        <w:t>%&gt;</w:t>
      </w:r>
    </w:p>
    <w:p w14:paraId="2B8BF9A2" w14:textId="77777777" w:rsidR="00532938" w:rsidRDefault="00532938" w:rsidP="005329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현재 시각이 </w:t>
      </w:r>
      <w:r>
        <w:rPr>
          <w:color w:val="000000"/>
          <w:sz w:val="18"/>
          <w:szCs w:val="18"/>
        </w:rPr>
        <w:t xml:space="preserve">HH:mm:ss </w:t>
      </w:r>
      <w:r>
        <w:rPr>
          <w:rFonts w:hint="eastAsia"/>
          <w:color w:val="000000"/>
          <w:sz w:val="18"/>
          <w:szCs w:val="18"/>
        </w:rPr>
        <w:t>포멧으로 출력된다.</w:t>
      </w:r>
    </w:p>
    <w:p w14:paraId="33F492B2" w14:textId="77777777" w:rsidR="00532938" w:rsidRDefault="00532938" w:rsidP="00532938"/>
    <w:p w14:paraId="0833724D" w14:textId="00EDBCE7" w:rsidR="00532938" w:rsidRDefault="00532938" w:rsidP="008D295A">
      <w:pPr>
        <w:rPr>
          <w:color w:val="2A00FF"/>
        </w:rPr>
      </w:pPr>
      <w:r>
        <w:rPr>
          <w:rFonts w:hint="eastAsia"/>
        </w:rPr>
        <w:t>(줄3</w:t>
      </w:r>
      <w:r>
        <w:t xml:space="preserve">3)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color w:val="2A00FF"/>
        </w:rPr>
        <w:t>'</w:t>
      </w:r>
      <w:r>
        <w:rPr>
          <w:color w:val="BF5F3F"/>
        </w:rPr>
        <w:t>&lt;%=</w:t>
      </w:r>
      <w:r>
        <w:rPr>
          <w:color w:val="000000"/>
        </w:rPr>
        <w:t xml:space="preserve"> </w:t>
      </w:r>
      <w:r>
        <w:rPr>
          <w:color w:val="7F0055"/>
        </w:rPr>
        <w:t>new</w:t>
      </w:r>
      <w:r>
        <w:rPr>
          <w:color w:val="000000"/>
        </w:rPr>
        <w:t xml:space="preserve"> SimpleDateFormat(</w:t>
      </w:r>
      <w:r>
        <w:rPr>
          <w:color w:val="2A00FF"/>
        </w:rPr>
        <w:t>"HH:mm:ss"</w:t>
      </w:r>
      <w:r>
        <w:rPr>
          <w:color w:val="000000"/>
        </w:rPr>
        <w:t>).format(</w:t>
      </w:r>
      <w:r>
        <w:rPr>
          <w:color w:val="7F0055"/>
        </w:rPr>
        <w:t>new</w:t>
      </w:r>
      <w:r>
        <w:rPr>
          <w:color w:val="000000"/>
        </w:rPr>
        <w:t xml:space="preserve"> Date()) </w:t>
      </w:r>
      <w:r>
        <w:rPr>
          <w:color w:val="BF5F3F"/>
        </w:rPr>
        <w:t>%&gt;</w:t>
      </w:r>
      <w:r>
        <w:rPr>
          <w:color w:val="2A00FF"/>
        </w:rPr>
        <w:t>'</w:t>
      </w:r>
    </w:p>
    <w:p w14:paraId="3B749A06" w14:textId="57EE5AAF" w:rsidR="00532938" w:rsidRDefault="00532938" w:rsidP="008D295A">
      <w:r>
        <w:rPr>
          <w:rFonts w:hint="eastAsia"/>
        </w:rPr>
        <w:t xml:space="preserve">예를 들어 현재 시각이 </w:t>
      </w:r>
      <w:r>
        <w:t>09</w:t>
      </w:r>
      <w:r>
        <w:rPr>
          <w:rFonts w:hint="eastAsia"/>
        </w:rPr>
        <w:t xml:space="preserve">시 </w:t>
      </w:r>
      <w:r>
        <w:t>32</w:t>
      </w:r>
      <w:r>
        <w:rPr>
          <w:rFonts w:hint="eastAsia"/>
        </w:rPr>
        <w:t xml:space="preserve">분 </w:t>
      </w:r>
      <w:r>
        <w:t>13</w:t>
      </w:r>
      <w:r>
        <w:rPr>
          <w:rFonts w:hint="eastAsia"/>
        </w:rPr>
        <w:t>초이라면,</w:t>
      </w:r>
      <w:r w:rsidR="004D65FE">
        <w:t xml:space="preserve"> </w:t>
      </w:r>
      <w:r w:rsidR="004D65FE">
        <w:rPr>
          <w:rFonts w:hint="eastAsia"/>
        </w:rPr>
        <w:t>위 코드는 다음과 같이 출력된다.</w:t>
      </w:r>
    </w:p>
    <w:p w14:paraId="63379512" w14:textId="44BA7A7C" w:rsidR="00532938" w:rsidRDefault="00532938" w:rsidP="008D295A">
      <w:pPr>
        <w:rPr>
          <w:color w:val="2A00FF"/>
        </w:rPr>
      </w:pPr>
      <w:r>
        <w:rPr>
          <w:color w:val="7F007F"/>
        </w:rPr>
        <w:t>value</w:t>
      </w:r>
      <w:r>
        <w:rPr>
          <w:color w:val="000000"/>
        </w:rPr>
        <w:t>='09:</w:t>
      </w:r>
      <w:r w:rsidR="004D65FE">
        <w:rPr>
          <w:color w:val="000000"/>
        </w:rPr>
        <w:t>32:13</w:t>
      </w:r>
      <w:r>
        <w:rPr>
          <w:color w:val="2A00FF"/>
        </w:rPr>
        <w:t>'</w:t>
      </w:r>
    </w:p>
    <w:p w14:paraId="40F9B127" w14:textId="1D8FDB94" w:rsidR="004D65FE" w:rsidRDefault="004D65FE" w:rsidP="008D295A">
      <w:r>
        <w:rPr>
          <w:rFonts w:hint="eastAsia"/>
        </w:rPr>
        <w:t>웹브라우저 창에서 소스보기 메뉴를 클릭하여,</w:t>
      </w:r>
      <w:r>
        <w:t xml:space="preserve"> </w:t>
      </w:r>
      <w:r>
        <w:rPr>
          <w:rFonts w:hint="eastAsia"/>
        </w:rPr>
        <w:t xml:space="preserve">출력된 </w:t>
      </w:r>
      <w:r>
        <w:t xml:space="preserve">HTML </w:t>
      </w:r>
      <w:r>
        <w:rPr>
          <w:rFonts w:hint="eastAsia"/>
        </w:rPr>
        <w:t>태그</w:t>
      </w:r>
      <w:r w:rsidR="00196BBE">
        <w:rPr>
          <w:rFonts w:hint="eastAsia"/>
        </w:rPr>
        <w:t xml:space="preserve"> 내용을 확인해 보자.</w:t>
      </w:r>
    </w:p>
    <w:p w14:paraId="57F742FC" w14:textId="01B53D0D" w:rsidR="008D295A" w:rsidRDefault="008D295A" w:rsidP="00D254BC">
      <w:pPr>
        <w:rPr>
          <w:rFonts w:hAnsi="굴림"/>
        </w:rPr>
      </w:pPr>
    </w:p>
    <w:p w14:paraId="20F3DF29" w14:textId="77777777" w:rsidR="004D65FE" w:rsidRPr="008D295A" w:rsidRDefault="004D65FE" w:rsidP="00D254BC">
      <w:pPr>
        <w:rPr>
          <w:rFonts w:hAnsi="굴림"/>
        </w:rPr>
      </w:pPr>
    </w:p>
    <w:p w14:paraId="57F742FD" w14:textId="7BDD32B7" w:rsidR="00104C60" w:rsidRDefault="00104C60" w:rsidP="00D254BC">
      <w:pPr>
        <w:rPr>
          <w:rFonts w:hAnsi="굴림"/>
        </w:rPr>
      </w:pPr>
      <w:r>
        <w:rPr>
          <w:rFonts w:hAnsi="굴림" w:hint="eastAsia"/>
        </w:rPr>
        <w:t>(줄5</w:t>
      </w:r>
      <w:r w:rsidR="00196BBE">
        <w:rPr>
          <w:rFonts w:hAnsi="굴림"/>
        </w:rPr>
        <w:t>0</w:t>
      </w:r>
      <w:r>
        <w:rPr>
          <w:rFonts w:hAnsi="굴림"/>
        </w:rPr>
        <w:t xml:space="preserve">) </w:t>
      </w:r>
      <w:r w:rsidRPr="00104C60">
        <w:rPr>
          <w:rFonts w:hAnsi="굴림"/>
        </w:rPr>
        <w:t>&lt;%= request.getParameter("text1") %&gt;</w:t>
      </w:r>
    </w:p>
    <w:p w14:paraId="2321DB9C" w14:textId="7A9486A9" w:rsidR="009B00E9" w:rsidRDefault="009B00E9" w:rsidP="00D254BC">
      <w:pPr>
        <w:rPr>
          <w:rFonts w:hAnsi="굴림"/>
        </w:rPr>
      </w:pPr>
      <w:r>
        <w:rPr>
          <w:rFonts w:hAnsi="굴림"/>
        </w:rPr>
        <w:t>request</w:t>
      </w:r>
      <w:r>
        <w:rPr>
          <w:rFonts w:hAnsi="굴림" w:hint="eastAsia"/>
        </w:rPr>
        <w:t xml:space="preserve"> 객체의 </w:t>
      </w:r>
      <w:r>
        <w:rPr>
          <w:rFonts w:hAnsi="굴림"/>
        </w:rPr>
        <w:t xml:space="preserve">getParameter </w:t>
      </w:r>
      <w:r>
        <w:rPr>
          <w:rFonts w:hAnsi="굴림" w:hint="eastAsia"/>
        </w:rPr>
        <w:t>메소드 리턴 값이 출력된다.</w:t>
      </w:r>
    </w:p>
    <w:p w14:paraId="57F742FE" w14:textId="60DAD82E" w:rsidR="00104C60" w:rsidRDefault="00104C60" w:rsidP="00D254BC">
      <w:pPr>
        <w:rPr>
          <w:rFonts w:hAnsi="굴림"/>
        </w:rPr>
      </w:pPr>
      <w:r>
        <w:rPr>
          <w:rFonts w:hAnsi="굴림"/>
        </w:rPr>
        <w:t>text3a.jsp</w:t>
      </w:r>
      <w:r>
        <w:rPr>
          <w:rFonts w:hAnsi="굴림" w:hint="eastAsia"/>
        </w:rPr>
        <w:t>의 실행을 웹서버에 요청한 요청에 담</w:t>
      </w:r>
      <w:r w:rsidR="00207CC9">
        <w:rPr>
          <w:rFonts w:hAnsi="굴림" w:hint="eastAsia"/>
        </w:rPr>
        <w:t xml:space="preserve">겨져 있는 </w:t>
      </w:r>
      <w:r w:rsidR="00207CC9">
        <w:rPr>
          <w:rFonts w:hAnsi="굴림"/>
        </w:rPr>
        <w:t xml:space="preserve">request parameter </w:t>
      </w:r>
      <w:r w:rsidR="00207CC9">
        <w:rPr>
          <w:rFonts w:hAnsi="굴림" w:hint="eastAsia"/>
        </w:rPr>
        <w:t>중에서</w:t>
      </w:r>
    </w:p>
    <w:p w14:paraId="359A54A0" w14:textId="77777777" w:rsidR="00207CC9" w:rsidRDefault="00104C60" w:rsidP="00D254BC">
      <w:pPr>
        <w:rPr>
          <w:rFonts w:hAnsi="굴림"/>
        </w:rPr>
      </w:pPr>
      <w:r>
        <w:rPr>
          <w:rFonts w:hAnsi="굴림" w:hint="eastAsia"/>
        </w:rPr>
        <w:t xml:space="preserve">이름이 </w:t>
      </w:r>
      <w:r>
        <w:rPr>
          <w:rFonts w:hAnsi="굴림"/>
        </w:rPr>
        <w:t>text1</w:t>
      </w:r>
      <w:r>
        <w:rPr>
          <w:rFonts w:hAnsi="굴림" w:hint="eastAsia"/>
        </w:rPr>
        <w:t>인 것</w:t>
      </w:r>
      <w:r w:rsidR="009B00E9">
        <w:rPr>
          <w:rFonts w:hAnsi="굴림" w:hint="eastAsia"/>
        </w:rPr>
        <w:t>이</w:t>
      </w:r>
      <w:r>
        <w:rPr>
          <w:rFonts w:hAnsi="굴림" w:hint="eastAsia"/>
        </w:rPr>
        <w:t xml:space="preserve"> 출력</w:t>
      </w:r>
      <w:r w:rsidR="009B00E9">
        <w:rPr>
          <w:rFonts w:hAnsi="굴림" w:hint="eastAsia"/>
        </w:rPr>
        <w:t>된</w:t>
      </w:r>
      <w:r>
        <w:rPr>
          <w:rFonts w:hAnsi="굴림" w:hint="eastAsia"/>
        </w:rPr>
        <w:t>다.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그런데 만약 이름이 </w:t>
      </w:r>
      <w:r>
        <w:rPr>
          <w:rFonts w:hAnsi="굴림"/>
        </w:rPr>
        <w:t>text1</w:t>
      </w:r>
      <w:r>
        <w:rPr>
          <w:rFonts w:hAnsi="굴림" w:hint="eastAsia"/>
        </w:rPr>
        <w:t xml:space="preserve">인 </w:t>
      </w:r>
      <w:r w:rsidR="00207CC9">
        <w:rPr>
          <w:rFonts w:hAnsi="굴림"/>
        </w:rPr>
        <w:t>request parameter</w:t>
      </w:r>
      <w:r w:rsidR="00207CC9">
        <w:rPr>
          <w:rFonts w:hAnsi="굴림" w:hint="eastAsia"/>
        </w:rPr>
        <w:t>가 없다면</w:t>
      </w:r>
    </w:p>
    <w:p w14:paraId="2CC8F465" w14:textId="581C28A2" w:rsidR="009B00E9" w:rsidRDefault="00104C60" w:rsidP="00D254BC">
      <w:pPr>
        <w:rPr>
          <w:rFonts w:hAnsi="굴림"/>
        </w:rPr>
      </w:pPr>
      <w:r>
        <w:rPr>
          <w:rFonts w:hAnsi="굴림" w:hint="eastAsia"/>
        </w:rPr>
        <w:t>getParameter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메소드는 </w:t>
      </w:r>
      <w:r>
        <w:rPr>
          <w:rFonts w:hAnsi="굴림"/>
        </w:rPr>
        <w:t>null</w:t>
      </w:r>
      <w:r>
        <w:rPr>
          <w:rFonts w:hAnsi="굴림" w:hint="eastAsia"/>
        </w:rPr>
        <w:t>을 리턴</w:t>
      </w:r>
      <w:r w:rsidR="00A22063">
        <w:rPr>
          <w:rFonts w:hAnsi="굴림" w:hint="eastAsia"/>
        </w:rPr>
        <w:t>한다.</w:t>
      </w:r>
    </w:p>
    <w:p w14:paraId="57F74300" w14:textId="1EDC71AD" w:rsidR="00104C60" w:rsidRDefault="00A22063" w:rsidP="00D254BC">
      <w:pPr>
        <w:rPr>
          <w:rFonts w:hAnsi="굴림"/>
        </w:rPr>
      </w:pPr>
      <w:r>
        <w:rPr>
          <w:rFonts w:hAnsi="굴림" w:hint="eastAsia"/>
        </w:rPr>
        <w:t xml:space="preserve">JSP 표현식 태그에서 출력하는 값이 </w:t>
      </w:r>
      <w:r>
        <w:rPr>
          <w:rFonts w:hAnsi="굴림"/>
        </w:rPr>
        <w:t>null</w:t>
      </w:r>
      <w:r>
        <w:rPr>
          <w:rFonts w:hAnsi="굴림" w:hint="eastAsia"/>
        </w:rPr>
        <w:t>이면 "</w:t>
      </w:r>
      <w:r>
        <w:rPr>
          <w:rFonts w:hAnsi="굴림"/>
        </w:rPr>
        <w:t xml:space="preserve">null" </w:t>
      </w:r>
      <w:r>
        <w:rPr>
          <w:rFonts w:hAnsi="굴림" w:hint="eastAsia"/>
        </w:rPr>
        <w:t>문자열이 출력된다.</w:t>
      </w:r>
    </w:p>
    <w:p w14:paraId="0A01BE1C" w14:textId="07497B6C" w:rsidR="002F3DB0" w:rsidRDefault="002F3DB0" w:rsidP="00D254BC">
      <w:pPr>
        <w:rPr>
          <w:rFonts w:hAnsi="굴림"/>
        </w:rPr>
      </w:pPr>
      <w:r>
        <w:rPr>
          <w:rFonts w:hAnsi="굴림" w:hint="eastAsia"/>
        </w:rPr>
        <w:t xml:space="preserve">즉 </w:t>
      </w:r>
      <w:r>
        <w:rPr>
          <w:rFonts w:hAnsi="굴림"/>
        </w:rPr>
        <w:t xml:space="preserve">&lt;%= null &gt; </w:t>
      </w:r>
      <w:r>
        <w:rPr>
          <w:rFonts w:hAnsi="굴림" w:hint="eastAsia"/>
        </w:rPr>
        <w:t xml:space="preserve">에서 문자열 </w:t>
      </w:r>
      <w:r>
        <w:rPr>
          <w:rFonts w:hAnsi="굴림"/>
        </w:rPr>
        <w:t xml:space="preserve">null </w:t>
      </w:r>
      <w:r>
        <w:rPr>
          <w:rFonts w:hAnsi="굴림" w:hint="eastAsia"/>
        </w:rPr>
        <w:t>이 출력된다.</w:t>
      </w:r>
    </w:p>
    <w:p w14:paraId="57F74301" w14:textId="551D0D47" w:rsidR="00104C60" w:rsidRDefault="00104C60" w:rsidP="00D254BC">
      <w:pPr>
        <w:rPr>
          <w:rFonts w:hAnsi="굴림"/>
        </w:rPr>
      </w:pPr>
    </w:p>
    <w:p w14:paraId="569332CF" w14:textId="04008FF7" w:rsidR="00207CC9" w:rsidRDefault="00207CC9" w:rsidP="00D254BC">
      <w:pPr>
        <w:rPr>
          <w:rFonts w:hAnsi="굴림"/>
        </w:rPr>
      </w:pPr>
    </w:p>
    <w:p w14:paraId="249FB61F" w14:textId="77777777" w:rsidR="00207CC9" w:rsidRDefault="00207CC9" w:rsidP="00D254BC">
      <w:pPr>
        <w:rPr>
          <w:rFonts w:hAnsi="굴림"/>
        </w:rPr>
      </w:pPr>
    </w:p>
    <w:p w14:paraId="57F74302" w14:textId="77777777" w:rsidR="008D295A" w:rsidRDefault="008D295A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14:paraId="57F74303" w14:textId="77777777" w:rsidR="00104C60" w:rsidRDefault="00104C60" w:rsidP="00104C60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304" w14:textId="77777777" w:rsidR="00104C60" w:rsidRDefault="00A22063" w:rsidP="00104C60">
      <w:r>
        <w:rPr>
          <w:rFonts w:hint="eastAsia"/>
        </w:rPr>
        <w:t xml:space="preserve">(1) </w:t>
      </w:r>
      <w:r w:rsidR="00104C60">
        <w:rPr>
          <w:rFonts w:hint="eastAsia"/>
        </w:rPr>
        <w:t xml:space="preserve">웹브라우저는 </w:t>
      </w:r>
      <w:r w:rsidR="00104C60">
        <w:t xml:space="preserve">text3a.jsp </w:t>
      </w:r>
      <w:r w:rsidR="00104C60">
        <w:rPr>
          <w:rFonts w:hint="eastAsia"/>
        </w:rPr>
        <w:t>URL을 웹서버에 요청한다.</w:t>
      </w:r>
      <w:r w:rsidR="008D295A">
        <w:t xml:space="preserve"> </w:t>
      </w:r>
    </w:p>
    <w:p w14:paraId="57F74305" w14:textId="77777777" w:rsidR="008D295A" w:rsidRDefault="008D295A" w:rsidP="00104C60">
      <w:r>
        <w:t xml:space="preserve">    </w:t>
      </w:r>
      <w:r>
        <w:rPr>
          <w:rFonts w:hint="eastAsia"/>
        </w:rPr>
        <w:t>입력폼에 데이터를 입력하고 submit</w:t>
      </w:r>
      <w:r>
        <w:t xml:space="preserve"> </w:t>
      </w:r>
      <w:r>
        <w:rPr>
          <w:rFonts w:hint="eastAsia"/>
        </w:rPr>
        <w:t>버튼을 누른 것이 아니</w:t>
      </w:r>
      <w:r w:rsidR="00A22063">
        <w:rPr>
          <w:rFonts w:hint="eastAsia"/>
        </w:rPr>
        <w:t>고 그냥 처음에 요청하는 것이라서,</w:t>
      </w:r>
      <w:r w:rsidR="00A22063">
        <w:br/>
        <w:t xml:space="preserve">   </w:t>
      </w:r>
      <w:r>
        <w:rPr>
          <w:rFonts w:hint="eastAsia"/>
        </w:rPr>
        <w:t xml:space="preserve"> 요청에 같이 담아 보내는 데이터는 아직 없다.</w:t>
      </w:r>
    </w:p>
    <w:p w14:paraId="57F74306" w14:textId="77777777" w:rsidR="008D295A" w:rsidRDefault="008D295A" w:rsidP="00104C60">
      <w:r>
        <w:t xml:space="preserve">    GET </w:t>
      </w:r>
      <w:r>
        <w:rPr>
          <w:rFonts w:hint="eastAsia"/>
        </w:rPr>
        <w:t xml:space="preserve">방식 요청이므로 요청에 담아 보낼 데이터를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>에 붙여야 하는데,</w:t>
      </w:r>
    </w:p>
    <w:p w14:paraId="57F74307" w14:textId="77777777" w:rsidR="008D295A" w:rsidRDefault="008D295A" w:rsidP="00104C60">
      <w:r>
        <w:t xml:space="preserve">    </w:t>
      </w:r>
      <w:r>
        <w:rPr>
          <w:rFonts w:hint="eastAsia"/>
        </w:rPr>
        <w:t xml:space="preserve">보내는 데이터가 없으므로 요청하는 URL에 </w:t>
      </w:r>
      <w:r>
        <w:t>query string</w:t>
      </w:r>
      <w:r>
        <w:rPr>
          <w:rFonts w:hint="eastAsia"/>
        </w:rPr>
        <w:t>이 붙어있지 않다.</w:t>
      </w:r>
    </w:p>
    <w:p w14:paraId="57F74308" w14:textId="77777777" w:rsidR="008D295A" w:rsidRPr="008D295A" w:rsidRDefault="008D295A" w:rsidP="00104C60">
      <w:r>
        <w:t xml:space="preserve">    </w:t>
      </w:r>
      <w:r>
        <w:rPr>
          <w:rFonts w:hint="eastAsia"/>
        </w:rPr>
        <w:t xml:space="preserve">요청되는 절대경로 </w:t>
      </w:r>
      <w:r>
        <w:t>URL</w:t>
      </w:r>
      <w:r>
        <w:rPr>
          <w:rFonts w:hint="eastAsia"/>
        </w:rPr>
        <w:t xml:space="preserve">은 </w:t>
      </w:r>
      <w:r w:rsidRPr="008D295A">
        <w:t>http://localhost:8080/lecture1/form01/text3a.jsp</w:t>
      </w:r>
      <w:r>
        <w:t xml:space="preserve"> </w:t>
      </w:r>
      <w:r>
        <w:rPr>
          <w:rFonts w:hint="eastAsia"/>
        </w:rPr>
        <w:t>이다.</w:t>
      </w:r>
    </w:p>
    <w:p w14:paraId="57F74309" w14:textId="77777777" w:rsidR="00104C60" w:rsidRDefault="00104C60" w:rsidP="00104C60">
      <w:r>
        <w:t xml:space="preserve">(2) </w:t>
      </w:r>
      <w:r>
        <w:rPr>
          <w:rFonts w:hint="eastAsia"/>
        </w:rPr>
        <w:t>웹서버는 요청</w:t>
      </w:r>
      <w:r w:rsidR="008D295A">
        <w:rPr>
          <w:rFonts w:hint="eastAsia"/>
        </w:rPr>
        <w:t xml:space="preserve"> </w:t>
      </w:r>
      <w:r>
        <w:rPr>
          <w:rFonts w:hint="eastAsia"/>
        </w:rPr>
        <w:t xml:space="preserve">받은 </w:t>
      </w:r>
      <w:r>
        <w:t>text3a.jsp</w:t>
      </w:r>
      <w:r>
        <w:rPr>
          <w:rFonts w:hint="eastAsia"/>
        </w:rPr>
        <w:t>를 실행한다.</w:t>
      </w:r>
    </w:p>
    <w:p w14:paraId="57F7430A" w14:textId="0B00DBCE" w:rsidR="008D295A" w:rsidRDefault="008D295A" w:rsidP="00104C60">
      <w:r>
        <w:t xml:space="preserve">    </w:t>
      </w:r>
      <w:r>
        <w:rPr>
          <w:rFonts w:hint="eastAsia"/>
        </w:rPr>
        <w:t xml:space="preserve">실행도중 </w:t>
      </w:r>
      <w:r>
        <w:t xml:space="preserve">request.getParameter(...) </w:t>
      </w:r>
      <w:r>
        <w:rPr>
          <w:rFonts w:hint="eastAsia"/>
        </w:rPr>
        <w:t xml:space="preserve">메소드를 호출하여 요청에 담겨져 전송된 </w:t>
      </w:r>
      <w:r w:rsidR="009F7FD4">
        <w:rPr>
          <w:rFonts w:hint="eastAsia"/>
        </w:rPr>
        <w:t>r</w:t>
      </w:r>
      <w:r w:rsidR="009F7FD4">
        <w:t>equest parameter</w:t>
      </w:r>
      <w:r w:rsidR="009F7FD4">
        <w:rPr>
          <w:rFonts w:hint="eastAsia"/>
        </w:rPr>
        <w:t xml:space="preserve">를 </w:t>
      </w:r>
      <w:r>
        <w:rPr>
          <w:rFonts w:hint="eastAsia"/>
        </w:rPr>
        <w:t>꺼내지만</w:t>
      </w:r>
    </w:p>
    <w:p w14:paraId="57F7430B" w14:textId="6ACD7A7F" w:rsidR="008D295A" w:rsidRDefault="008D295A" w:rsidP="00104C60">
      <w:r>
        <w:rPr>
          <w:rFonts w:hint="eastAsia"/>
        </w:rPr>
        <w:t xml:space="preserve">    전송된 데이터가 없으므로 </w:t>
      </w:r>
      <w:r>
        <w:t>null</w:t>
      </w:r>
      <w:r>
        <w:rPr>
          <w:rFonts w:hint="eastAsia"/>
        </w:rPr>
        <w:t xml:space="preserve">이 </w:t>
      </w:r>
      <w:r w:rsidR="009711A9">
        <w:rPr>
          <w:rFonts w:hint="eastAsia"/>
        </w:rPr>
        <w:t>리턴된다.</w:t>
      </w:r>
    </w:p>
    <w:p w14:paraId="57F7430C" w14:textId="77777777" w:rsidR="00104C60" w:rsidRDefault="00104C60" w:rsidP="00104C60">
      <w:r>
        <w:t xml:space="preserve">(3) </w:t>
      </w:r>
      <w:r>
        <w:rPr>
          <w:rFonts w:hint="eastAsia"/>
        </w:rPr>
        <w:t>text</w:t>
      </w:r>
      <w:r>
        <w:t>3a</w:t>
      </w:r>
      <w:r>
        <w:rPr>
          <w:rFonts w:hint="eastAsia"/>
        </w:rPr>
        <w:t>.jsp의 실행이 종료된다.</w:t>
      </w:r>
    </w:p>
    <w:p w14:paraId="57F7430D" w14:textId="77777777" w:rsidR="00104C60" w:rsidRDefault="00104C60" w:rsidP="00104C60">
      <w:r>
        <w:t xml:space="preserve">(4) </w:t>
      </w:r>
      <w:r>
        <w:rPr>
          <w:rFonts w:hint="eastAsia"/>
        </w:rPr>
        <w:t xml:space="preserve">웹서버는 </w:t>
      </w:r>
      <w:r>
        <w:t>text3a.jsp</w:t>
      </w:r>
      <w:r>
        <w:rPr>
          <w:rFonts w:hint="eastAsia"/>
        </w:rPr>
        <w:t>의 실행결과 출력을 웹브라우저에 전달한다.</w:t>
      </w:r>
    </w:p>
    <w:p w14:paraId="57F7430E" w14:textId="5342DAE6" w:rsidR="00104C60" w:rsidRDefault="00104C60" w:rsidP="00104C60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693" w14:paraId="705C2257" w14:textId="77777777" w:rsidTr="00276693">
        <w:tc>
          <w:tcPr>
            <w:tcW w:w="10456" w:type="dxa"/>
          </w:tcPr>
          <w:p w14:paraId="2B7F4C28" w14:textId="77777777" w:rsidR="00276693" w:rsidRDefault="00276693" w:rsidP="001835CA">
            <w:pPr>
              <w:pStyle w:val="a0"/>
            </w:pPr>
            <w:r>
              <w:t>&lt;!DOCTYPE html&gt;</w:t>
            </w:r>
          </w:p>
          <w:p w14:paraId="4D99690F" w14:textId="77777777" w:rsidR="00276693" w:rsidRDefault="00276693" w:rsidP="001835CA">
            <w:pPr>
              <w:pStyle w:val="a0"/>
            </w:pPr>
            <w:r>
              <w:t>&lt;html&gt;</w:t>
            </w:r>
          </w:p>
          <w:p w14:paraId="11603137" w14:textId="77777777" w:rsidR="00276693" w:rsidRDefault="00276693" w:rsidP="001835CA">
            <w:pPr>
              <w:pStyle w:val="a0"/>
            </w:pPr>
            <w:r>
              <w:t>&lt;head&gt;</w:t>
            </w:r>
          </w:p>
          <w:p w14:paraId="324CD529" w14:textId="77777777" w:rsidR="00276693" w:rsidRDefault="00276693" w:rsidP="001835CA">
            <w:pPr>
              <w:pStyle w:val="a0"/>
            </w:pPr>
            <w:r>
              <w:t>&lt;meta http-equiv="Content-Type" content="text/html; charset=utf-8"&gt;</w:t>
            </w:r>
          </w:p>
          <w:p w14:paraId="489A58FD" w14:textId="77777777" w:rsidR="00276693" w:rsidRDefault="00276693" w:rsidP="001835CA">
            <w:pPr>
              <w:pStyle w:val="a0"/>
            </w:pPr>
            <w:r>
              <w:t>&lt;meta name="viewport" content="width=device-width, initial-scale=1"&gt;</w:t>
            </w:r>
          </w:p>
          <w:p w14:paraId="6454CC9B" w14:textId="77777777" w:rsidR="00276693" w:rsidRDefault="00276693" w:rsidP="001835CA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243A4953" w14:textId="77777777" w:rsidR="00276693" w:rsidRDefault="00276693" w:rsidP="001835CA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6B1BC805" w14:textId="77777777" w:rsidR="00276693" w:rsidRDefault="00276693" w:rsidP="001835CA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23D563FA" w14:textId="77777777" w:rsidR="00276693" w:rsidRDefault="00276693" w:rsidP="001835CA">
            <w:pPr>
              <w:pStyle w:val="a0"/>
            </w:pPr>
            <w:r>
              <w:t>&lt;style&gt;</w:t>
            </w:r>
          </w:p>
          <w:p w14:paraId="4C69208C" w14:textId="77777777" w:rsidR="00276693" w:rsidRDefault="00276693" w:rsidP="001835CA">
            <w:pPr>
              <w:pStyle w:val="a0"/>
            </w:pPr>
            <w:r>
              <w:t xml:space="preserve">  input.form-control { width: 200px; }</w:t>
            </w:r>
          </w:p>
          <w:p w14:paraId="78127392" w14:textId="77777777" w:rsidR="00276693" w:rsidRDefault="00276693" w:rsidP="001835CA">
            <w:pPr>
              <w:pStyle w:val="a0"/>
            </w:pPr>
            <w:r>
              <w:t xml:space="preserve">  table.table { width: 500px; }</w:t>
            </w:r>
          </w:p>
          <w:p w14:paraId="76E8AAA3" w14:textId="77777777" w:rsidR="00276693" w:rsidRDefault="00276693" w:rsidP="001835CA">
            <w:pPr>
              <w:pStyle w:val="a0"/>
            </w:pPr>
            <w:r>
              <w:t xml:space="preserve">  thead tr { background-color: #eee; }  </w:t>
            </w:r>
          </w:p>
          <w:p w14:paraId="56E72021" w14:textId="77777777" w:rsidR="00276693" w:rsidRDefault="00276693" w:rsidP="001835CA">
            <w:pPr>
              <w:pStyle w:val="a0"/>
            </w:pPr>
            <w:r>
              <w:t>&lt;/style&gt;</w:t>
            </w:r>
          </w:p>
          <w:p w14:paraId="7BC887FF" w14:textId="77777777" w:rsidR="00276693" w:rsidRDefault="00276693" w:rsidP="001835CA">
            <w:pPr>
              <w:pStyle w:val="a0"/>
            </w:pPr>
            <w:r>
              <w:t>&lt;/head&gt;</w:t>
            </w:r>
          </w:p>
          <w:p w14:paraId="5716450F" w14:textId="77777777" w:rsidR="00276693" w:rsidRDefault="00276693" w:rsidP="001835CA">
            <w:pPr>
              <w:pStyle w:val="a0"/>
            </w:pPr>
            <w:r>
              <w:t>&lt;body&gt;</w:t>
            </w:r>
          </w:p>
          <w:p w14:paraId="0C64415F" w14:textId="77777777" w:rsidR="00276693" w:rsidRDefault="00276693" w:rsidP="001835CA">
            <w:pPr>
              <w:pStyle w:val="a0"/>
            </w:pPr>
            <w:r>
              <w:t xml:space="preserve">  </w:t>
            </w:r>
          </w:p>
          <w:p w14:paraId="7D2C82B8" w14:textId="77777777" w:rsidR="00276693" w:rsidRDefault="00276693" w:rsidP="001835CA">
            <w:pPr>
              <w:pStyle w:val="a0"/>
            </w:pPr>
            <w:r>
              <w:t xml:space="preserve">  &lt;div class="container"&gt;</w:t>
            </w:r>
          </w:p>
          <w:p w14:paraId="2F9FC94D" w14:textId="77777777" w:rsidR="00276693" w:rsidRDefault="00276693" w:rsidP="001835CA">
            <w:pPr>
              <w:pStyle w:val="a0"/>
            </w:pPr>
            <w:r>
              <w:t xml:space="preserve">    &lt;form action="text3a.jsp"&gt;</w:t>
            </w:r>
          </w:p>
          <w:p w14:paraId="1FFA5D93" w14:textId="77777777" w:rsidR="00276693" w:rsidRDefault="00276693" w:rsidP="001835CA">
            <w:pPr>
              <w:pStyle w:val="a0"/>
            </w:pPr>
            <w:r>
              <w:t xml:space="preserve">      &lt;h3&gt;텍스트 입력폼 03&lt;/h3&gt;</w:t>
            </w:r>
          </w:p>
          <w:p w14:paraId="62E498A2" w14:textId="77777777" w:rsidR="00276693" w:rsidRDefault="00276693" w:rsidP="001835CA">
            <w:pPr>
              <w:pStyle w:val="a0"/>
            </w:pPr>
            <w:r>
              <w:t xml:space="preserve">      &lt;div class="form-group"&gt;</w:t>
            </w:r>
          </w:p>
          <w:p w14:paraId="76C05C95" w14:textId="77777777" w:rsidR="00276693" w:rsidRDefault="00276693" w:rsidP="001835CA">
            <w:pPr>
              <w:pStyle w:val="a0"/>
            </w:pPr>
            <w:r>
              <w:t xml:space="preserve">        &lt;label&gt;text1:&lt;/label&gt; </w:t>
            </w:r>
          </w:p>
          <w:p w14:paraId="4CACC93F" w14:textId="77777777" w:rsidR="00276693" w:rsidRDefault="00276693" w:rsidP="001835CA">
            <w:pPr>
              <w:pStyle w:val="a0"/>
            </w:pPr>
            <w:r>
              <w:t xml:space="preserve">        &lt;input type="text" class="form-control" name="text1" value="hello" /&gt;</w:t>
            </w:r>
          </w:p>
          <w:p w14:paraId="1BB15F50" w14:textId="77777777" w:rsidR="00276693" w:rsidRDefault="00276693" w:rsidP="001835CA">
            <w:pPr>
              <w:pStyle w:val="a0"/>
            </w:pPr>
            <w:r>
              <w:t xml:space="preserve">      &lt;/div&gt;</w:t>
            </w:r>
          </w:p>
          <w:p w14:paraId="7EA24957" w14:textId="77777777" w:rsidR="00276693" w:rsidRDefault="00276693" w:rsidP="001835CA">
            <w:pPr>
              <w:pStyle w:val="a0"/>
            </w:pPr>
            <w:r>
              <w:t xml:space="preserve">      &lt;div class="form-group"&gt;</w:t>
            </w:r>
          </w:p>
          <w:p w14:paraId="32E4812C" w14:textId="77777777" w:rsidR="00276693" w:rsidRDefault="00276693" w:rsidP="001835CA">
            <w:pPr>
              <w:pStyle w:val="a0"/>
            </w:pPr>
            <w:r>
              <w:t xml:space="preserve">        &lt;label&gt;text2:&lt;/label&gt; </w:t>
            </w:r>
          </w:p>
          <w:p w14:paraId="033C447D" w14:textId="77777777" w:rsidR="00276693" w:rsidRDefault="00276693" w:rsidP="001835CA">
            <w:pPr>
              <w:pStyle w:val="a0"/>
            </w:pPr>
            <w:r>
              <w:t xml:space="preserve">        &lt;input type="text" class="form-control" name="text2" value="world" /&gt;</w:t>
            </w:r>
          </w:p>
          <w:p w14:paraId="3A1C182C" w14:textId="77777777" w:rsidR="00276693" w:rsidRDefault="00276693" w:rsidP="001835CA">
            <w:pPr>
              <w:pStyle w:val="a0"/>
            </w:pPr>
            <w:r>
              <w:t xml:space="preserve">      &lt;/div&gt;</w:t>
            </w:r>
          </w:p>
          <w:p w14:paraId="62D822A1" w14:textId="77777777" w:rsidR="00276693" w:rsidRDefault="00276693" w:rsidP="001835CA">
            <w:pPr>
              <w:pStyle w:val="a0"/>
            </w:pPr>
            <w:r>
              <w:t xml:space="preserve">      &lt;div class="form-group"&gt;</w:t>
            </w:r>
          </w:p>
          <w:p w14:paraId="18B578BF" w14:textId="77777777" w:rsidR="00276693" w:rsidRDefault="00276693" w:rsidP="001835CA">
            <w:pPr>
              <w:pStyle w:val="a0"/>
            </w:pPr>
            <w:r>
              <w:t xml:space="preserve">        &lt;label&gt;time:&lt;/label&gt; </w:t>
            </w:r>
          </w:p>
          <w:p w14:paraId="04E5ED57" w14:textId="77777777" w:rsidR="00276693" w:rsidRDefault="00276693" w:rsidP="001835CA">
            <w:pPr>
              <w:pStyle w:val="a0"/>
            </w:pPr>
            <w:r>
              <w:t xml:space="preserve">        &lt;input type="text" class="form-control" name="time" </w:t>
            </w:r>
          </w:p>
          <w:p w14:paraId="03CECDB1" w14:textId="77777777" w:rsidR="00276693" w:rsidRDefault="00276693" w:rsidP="001835CA">
            <w:pPr>
              <w:pStyle w:val="a0"/>
            </w:pPr>
            <w:r>
              <w:t xml:space="preserve">               value=</w:t>
            </w:r>
            <w:r w:rsidRPr="00100CBF">
              <w:rPr>
                <w:highlight w:val="yellow"/>
              </w:rPr>
              <w:t>'08:33:55'</w:t>
            </w:r>
            <w:r>
              <w:t xml:space="preserve"> /&gt;</w:t>
            </w:r>
          </w:p>
          <w:p w14:paraId="2FB5C3C9" w14:textId="77777777" w:rsidR="00276693" w:rsidRDefault="00276693" w:rsidP="001835CA">
            <w:pPr>
              <w:pStyle w:val="a0"/>
            </w:pPr>
            <w:r>
              <w:t xml:space="preserve">      &lt;/div&gt;</w:t>
            </w:r>
          </w:p>
          <w:p w14:paraId="6B24D09B" w14:textId="77777777" w:rsidR="00276693" w:rsidRDefault="00276693" w:rsidP="001835CA">
            <w:pPr>
              <w:pStyle w:val="a0"/>
            </w:pPr>
            <w:r>
              <w:t xml:space="preserve">      &lt;div class="form-group"&gt;</w:t>
            </w:r>
          </w:p>
          <w:p w14:paraId="7E63BB4C" w14:textId="77777777" w:rsidR="00276693" w:rsidRDefault="00276693" w:rsidP="001835CA">
            <w:pPr>
              <w:pStyle w:val="a0"/>
            </w:pPr>
            <w:r>
              <w:t xml:space="preserve">        &lt;input type="submit" class="btn btn-primary" name="cmd" value="확인"&gt;</w:t>
            </w:r>
          </w:p>
          <w:p w14:paraId="53154F84" w14:textId="77777777" w:rsidR="00276693" w:rsidRDefault="00276693" w:rsidP="001835CA">
            <w:pPr>
              <w:pStyle w:val="a0"/>
            </w:pPr>
            <w:r>
              <w:t xml:space="preserve">      &lt;/div&gt;</w:t>
            </w:r>
          </w:p>
          <w:p w14:paraId="73984CFF" w14:textId="77777777" w:rsidR="00276693" w:rsidRDefault="00276693" w:rsidP="001835CA">
            <w:pPr>
              <w:pStyle w:val="a0"/>
            </w:pPr>
            <w:r>
              <w:t xml:space="preserve">    &lt;/form&gt;</w:t>
            </w:r>
          </w:p>
          <w:p w14:paraId="34CECEDE" w14:textId="77777777" w:rsidR="00276693" w:rsidRDefault="00276693" w:rsidP="001835CA">
            <w:pPr>
              <w:pStyle w:val="a0"/>
            </w:pPr>
          </w:p>
          <w:p w14:paraId="7CE2FAC7" w14:textId="77777777" w:rsidR="00276693" w:rsidRDefault="00276693" w:rsidP="001835CA">
            <w:pPr>
              <w:pStyle w:val="a0"/>
            </w:pPr>
            <w:r>
              <w:t xml:space="preserve">    &lt;table class="table table-bordered"&gt;</w:t>
            </w:r>
          </w:p>
          <w:p w14:paraId="2ABBA638" w14:textId="77777777" w:rsidR="00276693" w:rsidRDefault="00276693" w:rsidP="001835CA">
            <w:pPr>
              <w:pStyle w:val="a0"/>
            </w:pPr>
            <w:r>
              <w:t xml:space="preserve">      &lt;thead&gt;</w:t>
            </w:r>
          </w:p>
          <w:p w14:paraId="7BE48AFB" w14:textId="77777777" w:rsidR="00276693" w:rsidRDefault="00276693" w:rsidP="001835CA">
            <w:pPr>
              <w:pStyle w:val="a0"/>
            </w:pPr>
            <w:r>
              <w:t xml:space="preserve">        &lt;tr&gt;</w:t>
            </w:r>
          </w:p>
          <w:p w14:paraId="09B4BAD2" w14:textId="77777777" w:rsidR="00276693" w:rsidRDefault="00276693" w:rsidP="001835CA">
            <w:pPr>
              <w:pStyle w:val="a0"/>
            </w:pPr>
            <w:r>
              <w:t xml:space="preserve">          &lt;th&gt;Parameter Name&lt;/th&gt;</w:t>
            </w:r>
          </w:p>
          <w:p w14:paraId="756FB2AC" w14:textId="77777777" w:rsidR="00276693" w:rsidRDefault="00276693" w:rsidP="001835CA">
            <w:pPr>
              <w:pStyle w:val="a0"/>
            </w:pPr>
            <w:r>
              <w:t xml:space="preserve">          &lt;th&gt;Parameter Value&lt;/th&gt;</w:t>
            </w:r>
          </w:p>
          <w:p w14:paraId="59266D04" w14:textId="77777777" w:rsidR="00276693" w:rsidRDefault="00276693" w:rsidP="001835CA">
            <w:pPr>
              <w:pStyle w:val="a0"/>
            </w:pPr>
            <w:r>
              <w:t xml:space="preserve">        &lt;/tr&gt;</w:t>
            </w:r>
          </w:p>
          <w:p w14:paraId="32310819" w14:textId="77777777" w:rsidR="00276693" w:rsidRDefault="00276693" w:rsidP="001835CA">
            <w:pPr>
              <w:pStyle w:val="a0"/>
            </w:pPr>
            <w:r>
              <w:t xml:space="preserve">      &lt;/thead&gt;</w:t>
            </w:r>
          </w:p>
          <w:p w14:paraId="1E10722A" w14:textId="77777777" w:rsidR="00276693" w:rsidRDefault="00276693" w:rsidP="001835CA">
            <w:pPr>
              <w:pStyle w:val="a0"/>
            </w:pPr>
            <w:r>
              <w:t xml:space="preserve">      &lt;tbody&gt;</w:t>
            </w:r>
          </w:p>
          <w:p w14:paraId="77F868E1" w14:textId="77777777" w:rsidR="00276693" w:rsidRDefault="00276693" w:rsidP="001835CA">
            <w:pPr>
              <w:pStyle w:val="a0"/>
            </w:pPr>
            <w:r>
              <w:t xml:space="preserve">        &lt;tr&gt;</w:t>
            </w:r>
          </w:p>
          <w:p w14:paraId="0FDC85B7" w14:textId="77777777" w:rsidR="00276693" w:rsidRDefault="00276693" w:rsidP="001835CA">
            <w:pPr>
              <w:pStyle w:val="a0"/>
            </w:pPr>
            <w:r>
              <w:t xml:space="preserve">          &lt;td&gt;text1&lt;/td&gt;</w:t>
            </w:r>
          </w:p>
          <w:p w14:paraId="1A026844" w14:textId="77777777" w:rsidR="00276693" w:rsidRDefault="00276693" w:rsidP="001835CA">
            <w:pPr>
              <w:pStyle w:val="a0"/>
            </w:pPr>
            <w:r>
              <w:t xml:space="preserve">          &lt;td&gt;null&lt;/td&gt;</w:t>
            </w:r>
          </w:p>
          <w:p w14:paraId="6966C7AD" w14:textId="77777777" w:rsidR="00276693" w:rsidRDefault="00276693" w:rsidP="001835CA">
            <w:pPr>
              <w:pStyle w:val="a0"/>
            </w:pPr>
            <w:r>
              <w:t xml:space="preserve">        &lt;/tr&gt;</w:t>
            </w:r>
          </w:p>
          <w:p w14:paraId="270722EC" w14:textId="77777777" w:rsidR="00276693" w:rsidRDefault="00276693" w:rsidP="001835CA">
            <w:pPr>
              <w:pStyle w:val="a0"/>
            </w:pPr>
            <w:r>
              <w:t xml:space="preserve">        &lt;tr&gt;</w:t>
            </w:r>
          </w:p>
          <w:p w14:paraId="57D380DD" w14:textId="77777777" w:rsidR="00276693" w:rsidRDefault="00276693" w:rsidP="001835CA">
            <w:pPr>
              <w:pStyle w:val="a0"/>
            </w:pPr>
            <w:r>
              <w:t xml:space="preserve">          &lt;td&gt;text2&lt;/td&gt;</w:t>
            </w:r>
          </w:p>
          <w:p w14:paraId="680382E9" w14:textId="77777777" w:rsidR="00276693" w:rsidRDefault="00276693" w:rsidP="001835CA">
            <w:pPr>
              <w:pStyle w:val="a0"/>
            </w:pPr>
            <w:r>
              <w:t xml:space="preserve">          &lt;td&gt;null&lt;/td&gt;</w:t>
            </w:r>
          </w:p>
          <w:p w14:paraId="69C222AC" w14:textId="77777777" w:rsidR="00276693" w:rsidRDefault="00276693" w:rsidP="001835CA">
            <w:pPr>
              <w:pStyle w:val="a0"/>
            </w:pPr>
            <w:r>
              <w:t xml:space="preserve">        &lt;/tr&gt;</w:t>
            </w:r>
          </w:p>
          <w:p w14:paraId="57B90E41" w14:textId="77777777" w:rsidR="00276693" w:rsidRDefault="00276693" w:rsidP="001835CA">
            <w:pPr>
              <w:pStyle w:val="a0"/>
            </w:pPr>
            <w:r>
              <w:t xml:space="preserve">        &lt;tr&gt;</w:t>
            </w:r>
          </w:p>
          <w:p w14:paraId="7164B16C" w14:textId="77777777" w:rsidR="00276693" w:rsidRDefault="00276693" w:rsidP="001835CA">
            <w:pPr>
              <w:pStyle w:val="a0"/>
            </w:pPr>
            <w:r>
              <w:lastRenderedPageBreak/>
              <w:t xml:space="preserve">          &lt;td&gt;time&lt;/td&gt;</w:t>
            </w:r>
          </w:p>
          <w:p w14:paraId="3EF765F5" w14:textId="77777777" w:rsidR="00276693" w:rsidRDefault="00276693" w:rsidP="001835CA">
            <w:pPr>
              <w:pStyle w:val="a0"/>
            </w:pPr>
            <w:r>
              <w:t xml:space="preserve">          &lt;td&gt;null&lt;/td&gt;</w:t>
            </w:r>
          </w:p>
          <w:p w14:paraId="340F4D3C" w14:textId="77777777" w:rsidR="00276693" w:rsidRDefault="00276693" w:rsidP="001835CA">
            <w:pPr>
              <w:pStyle w:val="a0"/>
            </w:pPr>
            <w:r>
              <w:t xml:space="preserve">        &lt;/tr&gt;</w:t>
            </w:r>
          </w:p>
          <w:p w14:paraId="4A12B97C" w14:textId="77777777" w:rsidR="00276693" w:rsidRDefault="00276693" w:rsidP="001835CA">
            <w:pPr>
              <w:pStyle w:val="a0"/>
            </w:pPr>
            <w:r>
              <w:t xml:space="preserve">      &lt;/tbody&gt;</w:t>
            </w:r>
          </w:p>
          <w:p w14:paraId="4B6296D9" w14:textId="77777777" w:rsidR="00276693" w:rsidRDefault="00276693" w:rsidP="001835CA">
            <w:pPr>
              <w:pStyle w:val="a0"/>
            </w:pPr>
            <w:r>
              <w:t xml:space="preserve">    &lt;/table&gt;</w:t>
            </w:r>
          </w:p>
          <w:p w14:paraId="2041E3A4" w14:textId="77777777" w:rsidR="00276693" w:rsidRDefault="00276693" w:rsidP="001835CA">
            <w:pPr>
              <w:pStyle w:val="a0"/>
            </w:pPr>
            <w:r>
              <w:t xml:space="preserve">  &lt;/div&gt;</w:t>
            </w:r>
          </w:p>
          <w:p w14:paraId="1AC6D822" w14:textId="77777777" w:rsidR="00276693" w:rsidRDefault="00276693" w:rsidP="001835CA">
            <w:pPr>
              <w:pStyle w:val="a0"/>
            </w:pPr>
            <w:r>
              <w:t>&lt;/body&gt;</w:t>
            </w:r>
          </w:p>
          <w:p w14:paraId="28A22B19" w14:textId="595E43C0" w:rsidR="00276693" w:rsidRDefault="00276693" w:rsidP="001835CA">
            <w:pPr>
              <w:pStyle w:val="a0"/>
            </w:pPr>
            <w:r>
              <w:t>&lt;/html&gt;</w:t>
            </w:r>
          </w:p>
        </w:tc>
      </w:tr>
    </w:tbl>
    <w:p w14:paraId="312926FC" w14:textId="77777777" w:rsidR="004D22DA" w:rsidRDefault="004D22DA" w:rsidP="00104C60"/>
    <w:p w14:paraId="57F7434C" w14:textId="5E9910DF" w:rsidR="00104C60" w:rsidRDefault="00104C60" w:rsidP="00104C60">
      <w:r>
        <w:rPr>
          <w:rFonts w:hint="eastAsia"/>
        </w:rPr>
        <w:t>(5) 웹브라우저는 전달된 내용을 웹브라우저 창에 다음과 같이 그린다.</w:t>
      </w:r>
    </w:p>
    <w:p w14:paraId="57F7434D" w14:textId="0E8E52C4" w:rsidR="00104C60" w:rsidRDefault="009711A9" w:rsidP="00D254BC">
      <w:pPr>
        <w:rPr>
          <w:rFonts w:hAnsi="굴림"/>
        </w:rPr>
      </w:pPr>
      <w:r>
        <w:rPr>
          <w:noProof/>
        </w:rPr>
        <w:drawing>
          <wp:inline distT="0" distB="0" distL="0" distR="0" wp14:anchorId="0509EF1D" wp14:editId="4730287B">
            <wp:extent cx="3084241" cy="2957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166" cy="29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34E" w14:textId="77777777" w:rsidR="008D295A" w:rsidRDefault="008D295A" w:rsidP="00D254BC">
      <w:pPr>
        <w:rPr>
          <w:rFonts w:hAnsi="굴림"/>
        </w:rPr>
      </w:pPr>
      <w:r>
        <w:rPr>
          <w:rFonts w:hAnsi="굴림" w:hint="eastAsia"/>
        </w:rPr>
        <w:t>웹브라우저에서 URL</w:t>
      </w:r>
      <w:r>
        <w:rPr>
          <w:rFonts w:hAnsi="굴림"/>
        </w:rPr>
        <w:t xml:space="preserve"> </w:t>
      </w:r>
      <w:r>
        <w:rPr>
          <w:rFonts w:hAnsi="굴림" w:hint="eastAsia"/>
        </w:rPr>
        <w:t>주소</w:t>
      </w:r>
      <w:r w:rsidR="00813B0D">
        <w:rPr>
          <w:rFonts w:hAnsi="굴림" w:hint="eastAsia"/>
        </w:rPr>
        <w:t xml:space="preserve">칸의 </w:t>
      </w:r>
      <w:r w:rsidR="00813B0D">
        <w:rPr>
          <w:rFonts w:hAnsi="굴림"/>
        </w:rPr>
        <w:t>URL</w:t>
      </w:r>
      <w:r w:rsidR="00813B0D">
        <w:rPr>
          <w:rFonts w:hAnsi="굴림" w:hint="eastAsia"/>
        </w:rPr>
        <w:t>을</w:t>
      </w:r>
      <w:r>
        <w:rPr>
          <w:rFonts w:hAnsi="굴림" w:hint="eastAsia"/>
        </w:rPr>
        <w:t xml:space="preserve"> 살펴보자.</w:t>
      </w:r>
      <w:r>
        <w:rPr>
          <w:rFonts w:hAnsi="굴림"/>
        </w:rPr>
        <w:t xml:space="preserve"> query string</w:t>
      </w:r>
      <w:r>
        <w:rPr>
          <w:rFonts w:hAnsi="굴림" w:hint="eastAsia"/>
        </w:rPr>
        <w:t>이 붙어있지 않다.</w:t>
      </w:r>
    </w:p>
    <w:p w14:paraId="57F7434F" w14:textId="77777777" w:rsidR="00813B0D" w:rsidRDefault="00813B0D" w:rsidP="00D254BC">
      <w:pPr>
        <w:rPr>
          <w:rFonts w:hAnsi="굴림"/>
        </w:rPr>
      </w:pPr>
    </w:p>
    <w:p w14:paraId="57F74350" w14:textId="77777777" w:rsidR="008D295A" w:rsidRDefault="00813B0D" w:rsidP="00D254BC">
      <w:pPr>
        <w:rPr>
          <w:rFonts w:hAnsi="굴림"/>
        </w:rPr>
      </w:pPr>
      <w:r>
        <w:rPr>
          <w:rFonts w:hAnsi="굴림" w:hint="eastAsia"/>
        </w:rPr>
        <w:t>웹브라우저에서 URL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주소칸의 </w:t>
      </w:r>
      <w:r>
        <w:rPr>
          <w:rFonts w:hAnsi="굴림"/>
        </w:rPr>
        <w:t>URL</w:t>
      </w:r>
      <w:r>
        <w:rPr>
          <w:rFonts w:hAnsi="굴림" w:hint="eastAsia"/>
        </w:rPr>
        <w:t>이</w:t>
      </w:r>
      <w:r w:rsidR="008D295A">
        <w:rPr>
          <w:rFonts w:hAnsi="굴림" w:hint="eastAsia"/>
        </w:rPr>
        <w:t xml:space="preserve"> 의미하는 것은</w:t>
      </w:r>
      <w:r w:rsidR="008D295A">
        <w:rPr>
          <w:rFonts w:hAnsi="굴림"/>
        </w:rPr>
        <w:t xml:space="preserve"> </w:t>
      </w:r>
      <w:r w:rsidR="008D295A">
        <w:rPr>
          <w:rFonts w:hAnsi="굴림" w:hint="eastAsia"/>
        </w:rPr>
        <w:t>다음과 같다.</w:t>
      </w:r>
    </w:p>
    <w:p w14:paraId="57F74351" w14:textId="77777777" w:rsidR="008D295A" w:rsidRDefault="008D295A" w:rsidP="00D254BC">
      <w:pPr>
        <w:rPr>
          <w:rFonts w:hAnsi="굴림"/>
        </w:rPr>
      </w:pPr>
      <w:r>
        <w:rPr>
          <w:rFonts w:hAnsi="굴림"/>
        </w:rPr>
        <w:t xml:space="preserve">  - </w:t>
      </w:r>
      <w:r>
        <w:rPr>
          <w:rFonts w:hAnsi="굴림" w:hint="eastAsia"/>
        </w:rPr>
        <w:t xml:space="preserve">조금 전에 이 웹브라우저는 </w:t>
      </w:r>
      <w:r w:rsidR="00813B0D">
        <w:rPr>
          <w:rFonts w:hAnsi="굴림" w:hint="eastAsia"/>
        </w:rPr>
        <w:t xml:space="preserve">이 </w:t>
      </w:r>
      <w:r w:rsidR="00813B0D">
        <w:rPr>
          <w:rFonts w:hAnsi="굴림"/>
        </w:rPr>
        <w:t>URL</w:t>
      </w:r>
      <w:r w:rsidR="00813B0D">
        <w:rPr>
          <w:rFonts w:hAnsi="굴림" w:hint="eastAsia"/>
        </w:rPr>
        <w:t>을 웹서버에 요청했다.</w:t>
      </w:r>
    </w:p>
    <w:p w14:paraId="57F74352" w14:textId="5F114DD3" w:rsidR="00B22CA1" w:rsidRDefault="00B22CA1" w:rsidP="00D254BC">
      <w:pPr>
        <w:rPr>
          <w:rFonts w:hAnsi="굴림"/>
        </w:rPr>
      </w:pPr>
      <w:r>
        <w:rPr>
          <w:rFonts w:hAnsi="굴림"/>
        </w:rPr>
        <w:t xml:space="preserve">  - </w:t>
      </w:r>
      <w:r>
        <w:rPr>
          <w:rFonts w:hAnsi="굴림" w:hint="eastAsia"/>
        </w:rPr>
        <w:t>그 요청에 대해 웹서버에서 무엇인가가 실행되</w:t>
      </w:r>
      <w:r w:rsidR="004D22DA">
        <w:rPr>
          <w:rFonts w:hAnsi="굴림" w:hint="eastAsia"/>
        </w:rPr>
        <w:t>었고</w:t>
      </w:r>
    </w:p>
    <w:p w14:paraId="57F74353" w14:textId="77777777" w:rsidR="00813B0D" w:rsidRDefault="00B22CA1" w:rsidP="00D254BC">
      <w:pPr>
        <w:rPr>
          <w:rFonts w:hAnsi="굴림"/>
        </w:rPr>
      </w:pPr>
      <w:r>
        <w:rPr>
          <w:rFonts w:hAnsi="굴림"/>
        </w:rPr>
        <w:t xml:space="preserve">  </w:t>
      </w:r>
      <w:r w:rsidR="00813B0D">
        <w:rPr>
          <w:rFonts w:hAnsi="굴림"/>
        </w:rPr>
        <w:t xml:space="preserve">- </w:t>
      </w:r>
      <w:r w:rsidR="00813B0D">
        <w:rPr>
          <w:rFonts w:hAnsi="굴림" w:hint="eastAsia"/>
        </w:rPr>
        <w:t xml:space="preserve">그 </w:t>
      </w:r>
      <w:r>
        <w:rPr>
          <w:rFonts w:hAnsi="굴림" w:hint="eastAsia"/>
        </w:rPr>
        <w:t xml:space="preserve">실행 </w:t>
      </w:r>
      <w:r w:rsidR="00813B0D">
        <w:rPr>
          <w:rFonts w:hAnsi="굴림" w:hint="eastAsia"/>
        </w:rPr>
        <w:t>결과</w:t>
      </w:r>
      <w:r>
        <w:rPr>
          <w:rFonts w:hAnsi="굴림" w:hint="eastAsia"/>
        </w:rPr>
        <w:t xml:space="preserve">로 출력되어 전송된 </w:t>
      </w:r>
      <w:r w:rsidR="00813B0D">
        <w:rPr>
          <w:rFonts w:hAnsi="굴림"/>
        </w:rPr>
        <w:t xml:space="preserve">html </w:t>
      </w:r>
      <w:r w:rsidR="00813B0D">
        <w:rPr>
          <w:rFonts w:hAnsi="굴림" w:hint="eastAsia"/>
        </w:rPr>
        <w:t>태그들이 지금 웹브라우저 창에 표시되어 있다.</w:t>
      </w:r>
    </w:p>
    <w:p w14:paraId="57F74354" w14:textId="77777777" w:rsidR="00813B0D" w:rsidRDefault="00813B0D" w:rsidP="00D254BC">
      <w:pPr>
        <w:rPr>
          <w:rFonts w:hAnsi="굴림"/>
        </w:rPr>
      </w:pPr>
    </w:p>
    <w:p w14:paraId="507CA540" w14:textId="77777777" w:rsidR="009B00E9" w:rsidRDefault="009B00E9" w:rsidP="00D254BC">
      <w:pPr>
        <w:rPr>
          <w:rFonts w:hAnsi="굴림"/>
        </w:rPr>
      </w:pPr>
    </w:p>
    <w:p w14:paraId="57F74356" w14:textId="1574C576" w:rsidR="00813B0D" w:rsidRPr="00813B0D" w:rsidRDefault="00813B0D" w:rsidP="00D254BC">
      <w:pPr>
        <w:rPr>
          <w:rFonts w:hAnsi="굴림"/>
        </w:rPr>
      </w:pPr>
      <w:r>
        <w:rPr>
          <w:rFonts w:hint="eastAsia"/>
        </w:rPr>
        <w:t>(6) 사용자는 웹브라우저 창의 텍스트 박스에 다음과 같이 입력하고 확인 버튼을 클릭한다.</w:t>
      </w:r>
    </w:p>
    <w:p w14:paraId="57F74357" w14:textId="178AE205" w:rsidR="00813B0D" w:rsidRDefault="00653A1E" w:rsidP="00D254BC">
      <w:pPr>
        <w:rPr>
          <w:rFonts w:hAnsi="굴림"/>
        </w:rPr>
      </w:pPr>
      <w:r>
        <w:rPr>
          <w:noProof/>
        </w:rPr>
        <w:drawing>
          <wp:inline distT="0" distB="0" distL="0" distR="0" wp14:anchorId="460D9815" wp14:editId="52B3EBB8">
            <wp:extent cx="1519401" cy="212299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3181" cy="21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358" w14:textId="13B31725" w:rsidR="00653A1E" w:rsidRDefault="00653A1E">
      <w:pPr>
        <w:widowControl/>
        <w:wordWrap/>
        <w:autoSpaceDE/>
        <w:autoSpaceDN/>
        <w:spacing w:after="200" w:line="276" w:lineRule="auto"/>
        <w:jc w:val="both"/>
        <w:rPr>
          <w:rFonts w:hAnsi="굴림"/>
        </w:rPr>
      </w:pPr>
      <w:r>
        <w:rPr>
          <w:rFonts w:hAnsi="굴림"/>
        </w:rPr>
        <w:br w:type="page"/>
      </w:r>
    </w:p>
    <w:p w14:paraId="588BA169" w14:textId="77777777" w:rsidR="00813B0D" w:rsidRDefault="00813B0D" w:rsidP="00D254BC">
      <w:pPr>
        <w:rPr>
          <w:rFonts w:hAnsi="굴림"/>
        </w:rPr>
      </w:pPr>
    </w:p>
    <w:p w14:paraId="57F74359" w14:textId="2A86391D" w:rsidR="00813B0D" w:rsidRDefault="2A86391D" w:rsidP="00813B0D">
      <w:r>
        <w:t>(7) 웹브라우저는 text3b.jsp URL을 웹서버에 요청한다. 그리고 입력된 데이터도 요청에 담아 같이 보낸다.</w:t>
      </w:r>
    </w:p>
    <w:p w14:paraId="57F7435A" w14:textId="18738349" w:rsidR="00813B0D" w:rsidRDefault="00813B0D" w:rsidP="00813B0D">
      <w:r>
        <w:rPr>
          <w:rFonts w:hint="eastAsia"/>
        </w:rPr>
        <w:t xml:space="preserve">요청에 담겨 보내지는 </w:t>
      </w:r>
      <w:r w:rsidR="00131AD8">
        <w:t>request parameter</w:t>
      </w:r>
      <w:r>
        <w:rPr>
          <w:rFonts w:hint="eastAsia"/>
        </w:rPr>
        <w:t>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813B0D" w14:paraId="57F7435D" w14:textId="77777777" w:rsidTr="009717CA">
        <w:tc>
          <w:tcPr>
            <w:tcW w:w="2093" w:type="dxa"/>
            <w:shd w:val="clear" w:color="auto" w:fill="D9D9D9" w:themeFill="background1" w:themeFillShade="D9"/>
          </w:tcPr>
          <w:p w14:paraId="57F7435B" w14:textId="77777777" w:rsidR="00813B0D" w:rsidRDefault="00813B0D" w:rsidP="009717CA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7435C" w14:textId="77777777" w:rsidR="00813B0D" w:rsidRDefault="00813B0D" w:rsidP="009717CA">
            <w:r>
              <w:rPr>
                <w:rFonts w:hint="eastAsia"/>
              </w:rPr>
              <w:t>value</w:t>
            </w:r>
          </w:p>
        </w:tc>
      </w:tr>
      <w:tr w:rsidR="00813B0D" w14:paraId="57F74360" w14:textId="77777777" w:rsidTr="009717CA">
        <w:tc>
          <w:tcPr>
            <w:tcW w:w="2093" w:type="dxa"/>
          </w:tcPr>
          <w:p w14:paraId="57F7435E" w14:textId="77777777" w:rsidR="00813B0D" w:rsidRDefault="00813B0D" w:rsidP="009717CA">
            <w:r>
              <w:rPr>
                <w:rFonts w:hint="eastAsia"/>
              </w:rPr>
              <w:t>text1</w:t>
            </w:r>
          </w:p>
        </w:tc>
        <w:tc>
          <w:tcPr>
            <w:tcW w:w="2410" w:type="dxa"/>
          </w:tcPr>
          <w:p w14:paraId="57F7435F" w14:textId="77777777" w:rsidR="00813B0D" w:rsidRDefault="00813B0D" w:rsidP="009717CA">
            <w:r>
              <w:rPr>
                <w:rFonts w:hint="eastAsia"/>
              </w:rPr>
              <w:t>안녕하세요</w:t>
            </w:r>
          </w:p>
        </w:tc>
      </w:tr>
      <w:tr w:rsidR="00813B0D" w14:paraId="57F74363" w14:textId="77777777" w:rsidTr="009717CA">
        <w:tc>
          <w:tcPr>
            <w:tcW w:w="2093" w:type="dxa"/>
          </w:tcPr>
          <w:p w14:paraId="57F74361" w14:textId="77777777" w:rsidR="00813B0D" w:rsidRDefault="008A4BE3" w:rsidP="009717CA">
            <w:r>
              <w:rPr>
                <w:rFonts w:hint="eastAsia"/>
              </w:rPr>
              <w:t>text2</w:t>
            </w:r>
          </w:p>
        </w:tc>
        <w:tc>
          <w:tcPr>
            <w:tcW w:w="2410" w:type="dxa"/>
          </w:tcPr>
          <w:p w14:paraId="57F74362" w14:textId="77777777" w:rsidR="00813B0D" w:rsidRDefault="00813B0D" w:rsidP="009717CA">
            <w:r>
              <w:rPr>
                <w:rFonts w:hint="eastAsia"/>
              </w:rPr>
              <w:t>JSP</w:t>
            </w:r>
          </w:p>
        </w:tc>
      </w:tr>
      <w:tr w:rsidR="008A4BE3" w14:paraId="57F74366" w14:textId="77777777" w:rsidTr="009717CA">
        <w:tc>
          <w:tcPr>
            <w:tcW w:w="2093" w:type="dxa"/>
          </w:tcPr>
          <w:p w14:paraId="57F74364" w14:textId="77777777" w:rsidR="008A4BE3" w:rsidRDefault="008A4BE3" w:rsidP="009717C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10" w:type="dxa"/>
          </w:tcPr>
          <w:p w14:paraId="57F74365" w14:textId="5E8030DF" w:rsidR="008A4BE3" w:rsidRDefault="00653A1E" w:rsidP="009717CA">
            <w:r>
              <w:t>08</w:t>
            </w:r>
            <w:r w:rsidR="008A4BE3">
              <w:rPr>
                <w:rFonts w:hint="eastAsia"/>
              </w:rPr>
              <w:t>:</w:t>
            </w:r>
            <w:r>
              <w:t>33</w:t>
            </w:r>
            <w:r w:rsidR="008A4BE3">
              <w:rPr>
                <w:rFonts w:hint="eastAsia"/>
              </w:rPr>
              <w:t>:</w:t>
            </w:r>
            <w:r>
              <w:t>55</w:t>
            </w:r>
          </w:p>
        </w:tc>
      </w:tr>
      <w:tr w:rsidR="00813B0D" w14:paraId="57F74369" w14:textId="77777777" w:rsidTr="009717CA">
        <w:tc>
          <w:tcPr>
            <w:tcW w:w="2093" w:type="dxa"/>
          </w:tcPr>
          <w:p w14:paraId="57F74367" w14:textId="77777777" w:rsidR="00813B0D" w:rsidRDefault="00813B0D" w:rsidP="009717CA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</w:tcPr>
          <w:p w14:paraId="57F74368" w14:textId="77777777" w:rsidR="00813B0D" w:rsidRDefault="00813B0D" w:rsidP="009717CA">
            <w:r>
              <w:rPr>
                <w:rFonts w:hint="eastAsia"/>
              </w:rPr>
              <w:t>확인</w:t>
            </w:r>
          </w:p>
        </w:tc>
      </w:tr>
    </w:tbl>
    <w:p w14:paraId="57F7436A" w14:textId="77777777" w:rsidR="00813B0D" w:rsidRDefault="00813B0D" w:rsidP="00813B0D"/>
    <w:p w14:paraId="57F7436B" w14:textId="738372F5" w:rsidR="008A4BE3" w:rsidRDefault="008A4BE3" w:rsidP="00813B0D">
      <w:r>
        <w:t xml:space="preserve">GET </w:t>
      </w:r>
      <w:r>
        <w:rPr>
          <w:rFonts w:hint="eastAsia"/>
        </w:rPr>
        <w:t>방식 요청이므로,</w:t>
      </w:r>
      <w:r>
        <w:t xml:space="preserve"> </w:t>
      </w:r>
      <w:r>
        <w:rPr>
          <w:rFonts w:hint="eastAsia"/>
        </w:rPr>
        <w:t xml:space="preserve">요청에 담겨 전송되는 </w:t>
      </w:r>
      <w:r w:rsidR="00131AD8">
        <w:t>request parameter</w:t>
      </w:r>
      <w:r>
        <w:rPr>
          <w:rFonts w:hint="eastAsia"/>
        </w:rPr>
        <w:t xml:space="preserve">는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>에 추가된다.</w:t>
      </w:r>
    </w:p>
    <w:p w14:paraId="57F7436C" w14:textId="77777777" w:rsidR="008A4BE3" w:rsidRDefault="008A4BE3" w:rsidP="00813B0D">
      <w:r>
        <w:rPr>
          <w:rFonts w:hint="eastAsia"/>
        </w:rPr>
        <w:t>그리고 한글 문자와 콜론(</w:t>
      </w:r>
      <w:r>
        <w:t xml:space="preserve">:) </w:t>
      </w:r>
      <w:r>
        <w:rPr>
          <w:rFonts w:hint="eastAsia"/>
        </w:rPr>
        <w:t xml:space="preserve">문자는 </w:t>
      </w:r>
      <w:r>
        <w:t>query string</w:t>
      </w:r>
      <w:r>
        <w:rPr>
          <w:rFonts w:hint="eastAsia"/>
        </w:rPr>
        <w:t xml:space="preserve">에 허용되지 않기 때문에 </w:t>
      </w:r>
      <w:r>
        <w:t>url encoding</w:t>
      </w:r>
      <w:r>
        <w:rPr>
          <w:rFonts w:hint="eastAsia"/>
        </w:rPr>
        <w:t>되어야 한다.</w:t>
      </w:r>
    </w:p>
    <w:p w14:paraId="57F7436D" w14:textId="231F0A55" w:rsidR="00EF3D49" w:rsidRDefault="00EF3D49" w:rsidP="00813B0D">
      <w:r>
        <w:t>url encoding</w:t>
      </w:r>
      <w:r>
        <w:rPr>
          <w:rFonts w:hint="eastAsia"/>
        </w:rPr>
        <w:t>은 웹브라우저에 의해 자동으로 수행된다.</w:t>
      </w:r>
    </w:p>
    <w:p w14:paraId="57F7436F" w14:textId="77777777" w:rsidR="00EF3D49" w:rsidRPr="00131AD8" w:rsidRDefault="00EF3D49" w:rsidP="00813B0D"/>
    <w:p w14:paraId="57F74370" w14:textId="77777777" w:rsidR="008A4BE3" w:rsidRDefault="008A4BE3" w:rsidP="00813B0D">
      <w:r>
        <w:rPr>
          <w:rFonts w:hint="eastAsia"/>
        </w:rPr>
        <w:t xml:space="preserve">그렇게 만들어진 절대 경로 </w:t>
      </w:r>
      <w:r>
        <w:t>URL</w:t>
      </w:r>
      <w:r>
        <w:rPr>
          <w:rFonts w:hint="eastAsia"/>
        </w:rPr>
        <w:t>은 다음과 같다.</w:t>
      </w:r>
    </w:p>
    <w:p w14:paraId="57F74371" w14:textId="1F98DD52" w:rsidR="008A4BE3" w:rsidRDefault="008A4BE3" w:rsidP="008A4BE3">
      <w:pPr>
        <w:pStyle w:val="a"/>
      </w:pPr>
      <w:r w:rsidRPr="008A4BE3">
        <w:t>http://localhost:8080/lecture1/form01/text3a.jsp?</w:t>
      </w:r>
      <w:r w:rsidRPr="008A4BE3">
        <w:rPr>
          <w:b/>
          <w:color w:val="0000FF"/>
        </w:rPr>
        <w:t>text1</w:t>
      </w:r>
      <w:r w:rsidRPr="008A4BE3">
        <w:t>=</w:t>
      </w:r>
      <w:r w:rsidRPr="00EF3D49">
        <w:rPr>
          <w:b/>
          <w:color w:val="FF0000"/>
        </w:rPr>
        <w:t>%EC%95%88%EB%85%95%ED%95%98%EC%84%B8%EC%9A%94</w:t>
      </w:r>
      <w:r w:rsidRPr="008A4BE3">
        <w:t>&amp;</w:t>
      </w:r>
      <w:r w:rsidRPr="008A4BE3">
        <w:rPr>
          <w:b/>
          <w:color w:val="0000FF"/>
        </w:rPr>
        <w:t>text2</w:t>
      </w:r>
      <w:r w:rsidRPr="008A4BE3">
        <w:t>=</w:t>
      </w:r>
      <w:r w:rsidRPr="00EF3D49">
        <w:rPr>
          <w:b/>
          <w:color w:val="FF0000"/>
        </w:rPr>
        <w:t>JSP</w:t>
      </w:r>
      <w:r w:rsidRPr="008A4BE3">
        <w:t>&amp;</w:t>
      </w:r>
      <w:r w:rsidRPr="008A4BE3">
        <w:rPr>
          <w:b/>
          <w:color w:val="0000FF"/>
        </w:rPr>
        <w:t>time</w:t>
      </w:r>
      <w:r w:rsidRPr="008A4BE3">
        <w:t>=</w:t>
      </w:r>
      <w:r w:rsidRPr="00EF3D49">
        <w:rPr>
          <w:b/>
          <w:color w:val="FF0000"/>
        </w:rPr>
        <w:t>0</w:t>
      </w:r>
      <w:r w:rsidR="00403C63">
        <w:rPr>
          <w:b/>
          <w:color w:val="FF0000"/>
        </w:rPr>
        <w:t>8</w:t>
      </w:r>
      <w:r w:rsidRPr="00EF3D49">
        <w:rPr>
          <w:b/>
          <w:color w:val="FF0000"/>
        </w:rPr>
        <w:t>%3A</w:t>
      </w:r>
      <w:r w:rsidR="00403C63">
        <w:rPr>
          <w:b/>
          <w:color w:val="FF0000"/>
        </w:rPr>
        <w:t>33</w:t>
      </w:r>
      <w:r w:rsidRPr="00EF3D49">
        <w:rPr>
          <w:b/>
          <w:color w:val="FF0000"/>
        </w:rPr>
        <w:t>%3A</w:t>
      </w:r>
      <w:r w:rsidR="00403C63">
        <w:rPr>
          <w:b/>
          <w:color w:val="FF0000"/>
        </w:rPr>
        <w:t>55</w:t>
      </w:r>
      <w:r w:rsidRPr="008A4BE3">
        <w:t>&amp;</w:t>
      </w:r>
      <w:r w:rsidRPr="008A4BE3">
        <w:rPr>
          <w:b/>
          <w:color w:val="0000FF"/>
        </w:rPr>
        <w:t>cmd</w:t>
      </w:r>
      <w:r w:rsidRPr="008A4BE3">
        <w:t>=</w:t>
      </w:r>
      <w:r w:rsidRPr="00EF3D49">
        <w:rPr>
          <w:b/>
          <w:color w:val="FF0000"/>
        </w:rPr>
        <w:t>%ED%99%95%EC%9D%B8</w:t>
      </w:r>
    </w:p>
    <w:p w14:paraId="57F74372" w14:textId="77777777" w:rsidR="008A4BE3" w:rsidRDefault="008A4BE3" w:rsidP="00813B0D"/>
    <w:p w14:paraId="57F74373" w14:textId="454BB36D" w:rsidR="00EF3D49" w:rsidRDefault="00EF3D49" w:rsidP="00813B0D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의 query string에서 파란색으로 표시한 부분이 </w:t>
      </w:r>
      <w:r w:rsidR="00775F67">
        <w:t>request parameter</w:t>
      </w:r>
      <w:r>
        <w:rPr>
          <w:rFonts w:hint="eastAsia"/>
        </w:rPr>
        <w:t xml:space="preserve"> 이름,</w:t>
      </w:r>
      <w:r>
        <w:t xml:space="preserve"> </w:t>
      </w:r>
      <w:r>
        <w:rPr>
          <w:rFonts w:hint="eastAsia"/>
        </w:rPr>
        <w:t xml:space="preserve">빨간색으로 표시한 부분이 </w:t>
      </w:r>
      <w:r w:rsidR="00775F67">
        <w:t xml:space="preserve">request parameter </w:t>
      </w:r>
      <w:r>
        <w:rPr>
          <w:rFonts w:hint="eastAsia"/>
        </w:rPr>
        <w:t>값이다.</w:t>
      </w:r>
    </w:p>
    <w:p w14:paraId="57F74374" w14:textId="77777777" w:rsidR="00EF3D49" w:rsidRDefault="00EF3D49" w:rsidP="00813B0D"/>
    <w:p w14:paraId="57F74375" w14:textId="77777777" w:rsidR="00EF3D49" w:rsidRDefault="00EF3D49" w:rsidP="00813B0D">
      <w:r>
        <w:rPr>
          <w:rFonts w:hint="eastAsia"/>
        </w:rPr>
        <w:t>url encoding</w:t>
      </w:r>
      <w:r>
        <w:t xml:space="preserve"> </w:t>
      </w:r>
      <w:r>
        <w:rPr>
          <w:rFonts w:hint="eastAsia"/>
        </w:rPr>
        <w:t>결과는 다음과 같다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08"/>
      </w:tblGrid>
      <w:tr w:rsidR="00EF3D49" w14:paraId="57F74378" w14:textId="77777777" w:rsidTr="009717CA">
        <w:tc>
          <w:tcPr>
            <w:tcW w:w="2093" w:type="dxa"/>
            <w:shd w:val="clear" w:color="auto" w:fill="D9D9D9" w:themeFill="background1" w:themeFillShade="D9"/>
          </w:tcPr>
          <w:p w14:paraId="57F74376" w14:textId="57200751" w:rsidR="00EF3D49" w:rsidRDefault="00B269A3" w:rsidP="009717CA">
            <w:r>
              <w:rPr>
                <w:rFonts w:hint="eastAsia"/>
              </w:rPr>
              <w:t xml:space="preserve">전송할 </w:t>
            </w:r>
            <w:r w:rsidR="00EF3D49">
              <w:rPr>
                <w:rFonts w:hint="eastAsia"/>
              </w:rPr>
              <w:t>데이터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74377" w14:textId="77777777" w:rsidR="00EF3D49" w:rsidRDefault="00EF3D49" w:rsidP="009717CA">
            <w:r>
              <w:t xml:space="preserve">url encoding </w:t>
            </w:r>
            <w:r>
              <w:rPr>
                <w:rFonts w:hint="eastAsia"/>
              </w:rPr>
              <w:t>결과</w:t>
            </w:r>
          </w:p>
        </w:tc>
      </w:tr>
      <w:tr w:rsidR="00EF3D49" w14:paraId="57F7437B" w14:textId="77777777" w:rsidTr="009717CA">
        <w:tc>
          <w:tcPr>
            <w:tcW w:w="2093" w:type="dxa"/>
          </w:tcPr>
          <w:p w14:paraId="57F74379" w14:textId="77777777" w:rsidR="00EF3D49" w:rsidRDefault="00EF3D49" w:rsidP="009717CA">
            <w:r>
              <w:rPr>
                <w:rFonts w:hint="eastAsia"/>
              </w:rPr>
              <w:t>안녕하세요</w:t>
            </w:r>
          </w:p>
        </w:tc>
        <w:tc>
          <w:tcPr>
            <w:tcW w:w="2410" w:type="dxa"/>
          </w:tcPr>
          <w:p w14:paraId="57F7437A" w14:textId="77777777" w:rsidR="00EF3D49" w:rsidRDefault="00EF3D49" w:rsidP="009717CA">
            <w:r w:rsidRPr="00EF3D49">
              <w:t>%EC%95%88%EB%85%95%ED%95%98%EC%84%B8%EC%9A%94</w:t>
            </w:r>
          </w:p>
        </w:tc>
      </w:tr>
      <w:tr w:rsidR="00EF3D49" w14:paraId="57F7437E" w14:textId="77777777" w:rsidTr="009717CA">
        <w:tc>
          <w:tcPr>
            <w:tcW w:w="2093" w:type="dxa"/>
          </w:tcPr>
          <w:p w14:paraId="57F7437C" w14:textId="77777777" w:rsidR="00EF3D49" w:rsidRDefault="00EF3D49" w:rsidP="009717CA">
            <w:r>
              <w:t>:</w:t>
            </w:r>
          </w:p>
        </w:tc>
        <w:tc>
          <w:tcPr>
            <w:tcW w:w="2410" w:type="dxa"/>
          </w:tcPr>
          <w:p w14:paraId="57F7437D" w14:textId="77777777" w:rsidR="00EF3D49" w:rsidRDefault="00EF3D49" w:rsidP="009717CA">
            <w:r>
              <w:rPr>
                <w:rFonts w:hint="eastAsia"/>
              </w:rPr>
              <w:t>%3A</w:t>
            </w:r>
          </w:p>
        </w:tc>
      </w:tr>
      <w:tr w:rsidR="00EF3D49" w14:paraId="57F74381" w14:textId="77777777" w:rsidTr="009717CA">
        <w:tc>
          <w:tcPr>
            <w:tcW w:w="2093" w:type="dxa"/>
          </w:tcPr>
          <w:p w14:paraId="57F7437F" w14:textId="77777777" w:rsidR="00EF3D49" w:rsidRDefault="00EF3D49" w:rsidP="009717CA">
            <w:r>
              <w:rPr>
                <w:rFonts w:hint="eastAsia"/>
              </w:rPr>
              <w:t>확인</w:t>
            </w:r>
          </w:p>
        </w:tc>
        <w:tc>
          <w:tcPr>
            <w:tcW w:w="2410" w:type="dxa"/>
          </w:tcPr>
          <w:p w14:paraId="57F74380" w14:textId="77777777" w:rsidR="00EF3D49" w:rsidRDefault="00EF3D49" w:rsidP="009717CA">
            <w:r w:rsidRPr="00EF3D49">
              <w:t>%ED%99%95%EC%9D%B8</w:t>
            </w:r>
          </w:p>
        </w:tc>
      </w:tr>
    </w:tbl>
    <w:p w14:paraId="57F74383" w14:textId="77777777" w:rsidR="008A4BE3" w:rsidRPr="00687D6F" w:rsidRDefault="008A4BE3" w:rsidP="00813B0D"/>
    <w:p w14:paraId="57F74384" w14:textId="2377AE7F" w:rsidR="00813B0D" w:rsidRDefault="00813B0D" w:rsidP="00813B0D">
      <w:r>
        <w:rPr>
          <w:rFonts w:hint="eastAsia"/>
        </w:rPr>
        <w:t xml:space="preserve">(8) 웹서버는 요청된 </w:t>
      </w:r>
      <w:r>
        <w:t>text</w:t>
      </w:r>
      <w:r w:rsidR="008A4BE3">
        <w:t>3a</w:t>
      </w:r>
      <w:r>
        <w:t>.jsp</w:t>
      </w:r>
      <w:r w:rsidR="00B269A3">
        <w:t xml:space="preserve"> </w:t>
      </w:r>
      <w:r w:rsidR="00B269A3">
        <w:rPr>
          <w:rFonts w:hint="eastAsia"/>
        </w:rPr>
        <w:t>전체를</w:t>
      </w:r>
      <w:r>
        <w:rPr>
          <w:rFonts w:hint="eastAsia"/>
        </w:rPr>
        <w:t xml:space="preserve"> </w:t>
      </w:r>
      <w:r w:rsidR="00680659" w:rsidRPr="00B269A3">
        <w:rPr>
          <w:rFonts w:hint="eastAsia"/>
          <w:b/>
          <w:u w:val="single"/>
        </w:rPr>
        <w:t xml:space="preserve">다시 처음부터 새로 </w:t>
      </w:r>
      <w:r w:rsidRPr="00B269A3">
        <w:rPr>
          <w:rFonts w:hint="eastAsia"/>
          <w:b/>
          <w:u w:val="single"/>
        </w:rPr>
        <w:t>실행한다.</w:t>
      </w:r>
    </w:p>
    <w:p w14:paraId="57F74385" w14:textId="77777777" w:rsidR="00680659" w:rsidRDefault="00680659" w:rsidP="00813B0D">
      <w:r>
        <w:t xml:space="preserve">   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페이지들은 요청될 때마다 </w:t>
      </w:r>
      <w:r w:rsidR="00BB7E1A">
        <w:rPr>
          <w:rFonts w:hint="eastAsia"/>
        </w:rPr>
        <w:t xml:space="preserve">웹서버에서 </w:t>
      </w:r>
      <w:r>
        <w:rPr>
          <w:rFonts w:hint="eastAsia"/>
        </w:rPr>
        <w:t>언제나 처음부터 새로 실행된다.</w:t>
      </w:r>
    </w:p>
    <w:p w14:paraId="57F74386" w14:textId="77777777" w:rsidR="00813B0D" w:rsidRDefault="00813B0D" w:rsidP="00813B0D">
      <w:r>
        <w:t>(9) text</w:t>
      </w:r>
      <w:r w:rsidR="008A4BE3">
        <w:t>3</w:t>
      </w:r>
      <w:r>
        <w:t>a</w:t>
      </w:r>
      <w:r w:rsidR="008A4BE3">
        <w:t>.</w:t>
      </w:r>
      <w:r>
        <w:t>jsp</w:t>
      </w:r>
      <w:r>
        <w:rPr>
          <w:rFonts w:hint="eastAsia"/>
        </w:rPr>
        <w:t>의 실행이 종료된다.</w:t>
      </w:r>
    </w:p>
    <w:p w14:paraId="57F74387" w14:textId="77777777" w:rsidR="00813B0D" w:rsidRDefault="00813B0D" w:rsidP="00813B0D">
      <w:r>
        <w:t xml:space="preserve">(10) </w:t>
      </w:r>
      <w:r>
        <w:rPr>
          <w:rFonts w:hint="eastAsia"/>
        </w:rPr>
        <w:t xml:space="preserve">웹서버는 </w:t>
      </w:r>
      <w:r>
        <w:t>text</w:t>
      </w:r>
      <w:r w:rsidR="008A4BE3">
        <w:t>3</w:t>
      </w:r>
      <w:r>
        <w:t>a.jsp</w:t>
      </w:r>
      <w:r>
        <w:rPr>
          <w:rFonts w:hint="eastAsia"/>
        </w:rPr>
        <w:t>의 실행</w:t>
      </w:r>
      <w:r w:rsidR="00B22CA1">
        <w:rPr>
          <w:rFonts w:hint="eastAsia"/>
        </w:rPr>
        <w:t xml:space="preserve"> </w:t>
      </w:r>
      <w:r>
        <w:rPr>
          <w:rFonts w:hint="eastAsia"/>
        </w:rPr>
        <w:t>결과 출력을 웹브라우저에 전달한다.</w:t>
      </w:r>
    </w:p>
    <w:p w14:paraId="57F74388" w14:textId="77777777" w:rsidR="00813B0D" w:rsidRDefault="00813B0D" w:rsidP="00813B0D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5D63" w14:paraId="4D8145D8" w14:textId="77777777" w:rsidTr="00EA5D63">
        <w:tc>
          <w:tcPr>
            <w:tcW w:w="10456" w:type="dxa"/>
          </w:tcPr>
          <w:p w14:paraId="7FB03803" w14:textId="77777777" w:rsidR="00EA5D63" w:rsidRDefault="00EA5D63" w:rsidP="00EA5D63">
            <w:pPr>
              <w:pStyle w:val="a0"/>
            </w:pPr>
            <w:r>
              <w:t>&lt;!DOCTYPE html&gt;</w:t>
            </w:r>
          </w:p>
          <w:p w14:paraId="2661D197" w14:textId="77777777" w:rsidR="00EA5D63" w:rsidRDefault="00EA5D63" w:rsidP="00EA5D63">
            <w:pPr>
              <w:pStyle w:val="a0"/>
            </w:pPr>
            <w:r>
              <w:t>&lt;html&gt;</w:t>
            </w:r>
          </w:p>
          <w:p w14:paraId="11B24322" w14:textId="77777777" w:rsidR="00EA5D63" w:rsidRDefault="00EA5D63" w:rsidP="00EA5D63">
            <w:pPr>
              <w:pStyle w:val="a0"/>
            </w:pPr>
            <w:r>
              <w:t>&lt;head&gt;</w:t>
            </w:r>
          </w:p>
          <w:p w14:paraId="7EC62872" w14:textId="77777777" w:rsidR="00EA5D63" w:rsidRDefault="00EA5D63" w:rsidP="00EA5D63">
            <w:pPr>
              <w:pStyle w:val="a0"/>
            </w:pPr>
            <w:r>
              <w:t>&lt;meta http-equiv="Content-Type" content="text/html; charset=utf-8"&gt;</w:t>
            </w:r>
          </w:p>
          <w:p w14:paraId="130A86FE" w14:textId="77777777" w:rsidR="00EA5D63" w:rsidRDefault="00EA5D63" w:rsidP="00EA5D63">
            <w:pPr>
              <w:pStyle w:val="a0"/>
            </w:pPr>
            <w:r>
              <w:t>&lt;meta name="viewport" content="width=device-width, initial-scale=1"&gt;</w:t>
            </w:r>
          </w:p>
          <w:p w14:paraId="15E96F34" w14:textId="77777777" w:rsidR="00EA5D63" w:rsidRDefault="00EA5D63" w:rsidP="00EA5D63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375BE8D2" w14:textId="77777777" w:rsidR="00EA5D63" w:rsidRDefault="00EA5D63" w:rsidP="00EA5D63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5BFF8C57" w14:textId="77777777" w:rsidR="00EA5D63" w:rsidRDefault="00EA5D63" w:rsidP="00EA5D63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75B7CD74" w14:textId="77777777" w:rsidR="00EA5D63" w:rsidRDefault="00EA5D63" w:rsidP="00EA5D63">
            <w:pPr>
              <w:pStyle w:val="a0"/>
            </w:pPr>
            <w:r>
              <w:t>&lt;style&gt;</w:t>
            </w:r>
          </w:p>
          <w:p w14:paraId="2751D1E7" w14:textId="77777777" w:rsidR="00EA5D63" w:rsidRDefault="00EA5D63" w:rsidP="00EA5D63">
            <w:pPr>
              <w:pStyle w:val="a0"/>
            </w:pPr>
            <w:r>
              <w:t xml:space="preserve">  input.form-control { width: 200px; }</w:t>
            </w:r>
          </w:p>
          <w:p w14:paraId="08EE6104" w14:textId="77777777" w:rsidR="00EA5D63" w:rsidRDefault="00EA5D63" w:rsidP="00EA5D63">
            <w:pPr>
              <w:pStyle w:val="a0"/>
            </w:pPr>
            <w:r>
              <w:t xml:space="preserve">  table.table { width: 500px; }</w:t>
            </w:r>
          </w:p>
          <w:p w14:paraId="3C0C7E9E" w14:textId="77777777" w:rsidR="00EA5D63" w:rsidRDefault="00EA5D63" w:rsidP="00EA5D63">
            <w:pPr>
              <w:pStyle w:val="a0"/>
            </w:pPr>
            <w:r>
              <w:t xml:space="preserve">  thead tr { background-color: #eee; }  </w:t>
            </w:r>
          </w:p>
          <w:p w14:paraId="466234A9" w14:textId="77777777" w:rsidR="00EA5D63" w:rsidRDefault="00EA5D63" w:rsidP="00EA5D63">
            <w:pPr>
              <w:pStyle w:val="a0"/>
            </w:pPr>
            <w:r>
              <w:t>&lt;/style&gt;</w:t>
            </w:r>
          </w:p>
          <w:p w14:paraId="408B1940" w14:textId="77777777" w:rsidR="00EA5D63" w:rsidRDefault="00EA5D63" w:rsidP="00EA5D63">
            <w:pPr>
              <w:pStyle w:val="a0"/>
            </w:pPr>
            <w:r>
              <w:t>&lt;/head&gt;</w:t>
            </w:r>
          </w:p>
          <w:p w14:paraId="33548EA2" w14:textId="77777777" w:rsidR="00EA5D63" w:rsidRDefault="00EA5D63" w:rsidP="00EA5D63">
            <w:pPr>
              <w:pStyle w:val="a0"/>
            </w:pPr>
            <w:r>
              <w:t>&lt;body&gt;</w:t>
            </w:r>
          </w:p>
          <w:p w14:paraId="4DF0A349" w14:textId="77777777" w:rsidR="00EA5D63" w:rsidRDefault="00EA5D63" w:rsidP="00EA5D63">
            <w:pPr>
              <w:pStyle w:val="a0"/>
            </w:pPr>
            <w:r>
              <w:t xml:space="preserve">  </w:t>
            </w:r>
          </w:p>
          <w:p w14:paraId="23B4F778" w14:textId="77777777" w:rsidR="00EA5D63" w:rsidRDefault="00EA5D63" w:rsidP="00EA5D63">
            <w:pPr>
              <w:pStyle w:val="a0"/>
            </w:pPr>
            <w:r>
              <w:t xml:space="preserve">  &lt;div class="container"&gt;</w:t>
            </w:r>
          </w:p>
          <w:p w14:paraId="70868929" w14:textId="77777777" w:rsidR="00EA5D63" w:rsidRDefault="00EA5D63" w:rsidP="00EA5D63">
            <w:pPr>
              <w:pStyle w:val="a0"/>
            </w:pPr>
            <w:r>
              <w:t xml:space="preserve">    &lt;form action="text3a.jsp"&gt;</w:t>
            </w:r>
          </w:p>
          <w:p w14:paraId="7448F08A" w14:textId="77777777" w:rsidR="00EA5D63" w:rsidRDefault="00EA5D63" w:rsidP="00EA5D63">
            <w:pPr>
              <w:pStyle w:val="a0"/>
            </w:pPr>
            <w:r>
              <w:t xml:space="preserve">      &lt;h3&gt;텍스트 입력폼 03&lt;/h3&gt;</w:t>
            </w:r>
          </w:p>
          <w:p w14:paraId="2D40C7B5" w14:textId="77777777" w:rsidR="00EA5D63" w:rsidRDefault="00EA5D63" w:rsidP="00EA5D63">
            <w:pPr>
              <w:pStyle w:val="a0"/>
            </w:pPr>
            <w:r>
              <w:t xml:space="preserve">      &lt;div class="form-group"&gt;</w:t>
            </w:r>
          </w:p>
          <w:p w14:paraId="293A420C" w14:textId="77777777" w:rsidR="00EA5D63" w:rsidRDefault="00EA5D63" w:rsidP="00EA5D63">
            <w:pPr>
              <w:pStyle w:val="a0"/>
            </w:pPr>
            <w:r>
              <w:t xml:space="preserve">        &lt;label&gt;text1:&lt;/label&gt; </w:t>
            </w:r>
          </w:p>
          <w:p w14:paraId="3B04914A" w14:textId="77777777" w:rsidR="00EA5D63" w:rsidRDefault="00EA5D63" w:rsidP="00EA5D63">
            <w:pPr>
              <w:pStyle w:val="a0"/>
            </w:pPr>
            <w:r>
              <w:t xml:space="preserve">        &lt;input type="text" class="form-control" name="text1" value="hello" /&gt;</w:t>
            </w:r>
          </w:p>
          <w:p w14:paraId="39468FF0" w14:textId="77777777" w:rsidR="00EA5D63" w:rsidRDefault="00EA5D63" w:rsidP="00EA5D63">
            <w:pPr>
              <w:pStyle w:val="a0"/>
            </w:pPr>
            <w:r>
              <w:t xml:space="preserve">      &lt;/div&gt;</w:t>
            </w:r>
          </w:p>
          <w:p w14:paraId="630CABAC" w14:textId="77777777" w:rsidR="00EA5D63" w:rsidRDefault="00EA5D63" w:rsidP="00EA5D63">
            <w:pPr>
              <w:pStyle w:val="a0"/>
            </w:pPr>
            <w:r>
              <w:t xml:space="preserve">      &lt;div class="form-group"&gt;</w:t>
            </w:r>
          </w:p>
          <w:p w14:paraId="7822DC3E" w14:textId="77777777" w:rsidR="00EA5D63" w:rsidRDefault="00EA5D63" w:rsidP="00EA5D63">
            <w:pPr>
              <w:pStyle w:val="a0"/>
            </w:pPr>
            <w:r>
              <w:t xml:space="preserve">        &lt;label&gt;text2:&lt;/label&gt; </w:t>
            </w:r>
          </w:p>
          <w:p w14:paraId="6C6832E7" w14:textId="77777777" w:rsidR="00EA5D63" w:rsidRDefault="00EA5D63" w:rsidP="00EA5D63">
            <w:pPr>
              <w:pStyle w:val="a0"/>
            </w:pPr>
            <w:r>
              <w:t xml:space="preserve">        &lt;input type="text" class="form-control" name="text2" value="world" /&gt;</w:t>
            </w:r>
          </w:p>
          <w:p w14:paraId="7475B5D6" w14:textId="77777777" w:rsidR="00EA5D63" w:rsidRDefault="00EA5D63" w:rsidP="00EA5D63">
            <w:pPr>
              <w:pStyle w:val="a0"/>
            </w:pPr>
            <w:r>
              <w:t xml:space="preserve">      &lt;/div&gt;</w:t>
            </w:r>
          </w:p>
          <w:p w14:paraId="62CDBE90" w14:textId="77777777" w:rsidR="00EA5D63" w:rsidRDefault="00EA5D63" w:rsidP="00EA5D63">
            <w:pPr>
              <w:pStyle w:val="a0"/>
            </w:pPr>
            <w:r>
              <w:t xml:space="preserve">      &lt;div class="form-group"&gt;</w:t>
            </w:r>
          </w:p>
          <w:p w14:paraId="0A1482D7" w14:textId="77777777" w:rsidR="00EA5D63" w:rsidRDefault="00EA5D63" w:rsidP="00EA5D63">
            <w:pPr>
              <w:pStyle w:val="a0"/>
            </w:pPr>
            <w:r>
              <w:t xml:space="preserve">        &lt;label&gt;time:&lt;/label&gt; </w:t>
            </w:r>
          </w:p>
          <w:p w14:paraId="4FEC347E" w14:textId="77777777" w:rsidR="00EA5D63" w:rsidRDefault="00EA5D63" w:rsidP="00EA5D63">
            <w:pPr>
              <w:pStyle w:val="a0"/>
            </w:pPr>
            <w:r>
              <w:t xml:space="preserve">        &lt;input type="text" class="form-control" name="time" </w:t>
            </w:r>
          </w:p>
          <w:p w14:paraId="33A69D11" w14:textId="77777777" w:rsidR="00EA5D63" w:rsidRDefault="00EA5D63" w:rsidP="00EA5D63">
            <w:pPr>
              <w:pStyle w:val="a0"/>
            </w:pPr>
            <w:r>
              <w:t xml:space="preserve">               value=</w:t>
            </w:r>
            <w:r w:rsidRPr="00100CBF">
              <w:rPr>
                <w:highlight w:val="yellow"/>
              </w:rPr>
              <w:t>'08:36:59'</w:t>
            </w:r>
            <w:r>
              <w:t xml:space="preserve"> /&gt;</w:t>
            </w:r>
          </w:p>
          <w:p w14:paraId="19E4601B" w14:textId="77777777" w:rsidR="00EA5D63" w:rsidRDefault="00EA5D63" w:rsidP="00EA5D63">
            <w:pPr>
              <w:pStyle w:val="a0"/>
            </w:pPr>
            <w:r>
              <w:t xml:space="preserve">      &lt;/div&gt;</w:t>
            </w:r>
          </w:p>
          <w:p w14:paraId="6947B7DC" w14:textId="77777777" w:rsidR="00EA5D63" w:rsidRDefault="00EA5D63" w:rsidP="00EA5D63">
            <w:pPr>
              <w:pStyle w:val="a0"/>
            </w:pPr>
            <w:r>
              <w:lastRenderedPageBreak/>
              <w:t xml:space="preserve">      &lt;div class="form-group"&gt;</w:t>
            </w:r>
          </w:p>
          <w:p w14:paraId="7F655AC5" w14:textId="77777777" w:rsidR="00EA5D63" w:rsidRDefault="00EA5D63" w:rsidP="00EA5D63">
            <w:pPr>
              <w:pStyle w:val="a0"/>
            </w:pPr>
            <w:r>
              <w:t xml:space="preserve">        &lt;input type="submit" class="btn btn-primary" name="cmd" value="확인"&gt;</w:t>
            </w:r>
          </w:p>
          <w:p w14:paraId="6E582E53" w14:textId="77777777" w:rsidR="00EA5D63" w:rsidRDefault="00EA5D63" w:rsidP="00EA5D63">
            <w:pPr>
              <w:pStyle w:val="a0"/>
            </w:pPr>
            <w:r>
              <w:t xml:space="preserve">      &lt;/div&gt;</w:t>
            </w:r>
          </w:p>
          <w:p w14:paraId="47F6229C" w14:textId="77777777" w:rsidR="00EA5D63" w:rsidRDefault="00EA5D63" w:rsidP="00EA5D63">
            <w:pPr>
              <w:pStyle w:val="a0"/>
            </w:pPr>
            <w:r>
              <w:t xml:space="preserve">    &lt;/form&gt;</w:t>
            </w:r>
          </w:p>
          <w:p w14:paraId="489A8945" w14:textId="77777777" w:rsidR="00EA5D63" w:rsidRDefault="00EA5D63" w:rsidP="00EA5D63">
            <w:pPr>
              <w:pStyle w:val="a0"/>
            </w:pPr>
          </w:p>
          <w:p w14:paraId="6B910AA9" w14:textId="77777777" w:rsidR="00EA5D63" w:rsidRDefault="00EA5D63" w:rsidP="00EA5D63">
            <w:pPr>
              <w:pStyle w:val="a0"/>
            </w:pPr>
            <w:r>
              <w:t xml:space="preserve">    &lt;table class="table table-bordered"&gt;</w:t>
            </w:r>
          </w:p>
          <w:p w14:paraId="3652D321" w14:textId="77777777" w:rsidR="00EA5D63" w:rsidRDefault="00EA5D63" w:rsidP="00EA5D63">
            <w:pPr>
              <w:pStyle w:val="a0"/>
            </w:pPr>
            <w:r>
              <w:t xml:space="preserve">      &lt;thead&gt;</w:t>
            </w:r>
          </w:p>
          <w:p w14:paraId="227A7BD2" w14:textId="77777777" w:rsidR="00EA5D63" w:rsidRDefault="00EA5D63" w:rsidP="00EA5D63">
            <w:pPr>
              <w:pStyle w:val="a0"/>
            </w:pPr>
            <w:r>
              <w:t xml:space="preserve">        &lt;tr&gt;</w:t>
            </w:r>
          </w:p>
          <w:p w14:paraId="4FECF12B" w14:textId="77777777" w:rsidR="00EA5D63" w:rsidRDefault="00EA5D63" w:rsidP="00EA5D63">
            <w:pPr>
              <w:pStyle w:val="a0"/>
            </w:pPr>
            <w:r>
              <w:t xml:space="preserve">          &lt;th&gt;Parameter Name&lt;/th&gt;</w:t>
            </w:r>
          </w:p>
          <w:p w14:paraId="4FECDC35" w14:textId="77777777" w:rsidR="00EA5D63" w:rsidRDefault="00EA5D63" w:rsidP="00EA5D63">
            <w:pPr>
              <w:pStyle w:val="a0"/>
            </w:pPr>
            <w:r>
              <w:t xml:space="preserve">          &lt;th&gt;Parameter Value&lt;/th&gt;</w:t>
            </w:r>
          </w:p>
          <w:p w14:paraId="4CC8B213" w14:textId="77777777" w:rsidR="00EA5D63" w:rsidRDefault="00EA5D63" w:rsidP="00EA5D63">
            <w:pPr>
              <w:pStyle w:val="a0"/>
            </w:pPr>
            <w:r>
              <w:t xml:space="preserve">        &lt;/tr&gt;</w:t>
            </w:r>
          </w:p>
          <w:p w14:paraId="4A644E0E" w14:textId="77777777" w:rsidR="00EA5D63" w:rsidRDefault="00EA5D63" w:rsidP="00EA5D63">
            <w:pPr>
              <w:pStyle w:val="a0"/>
            </w:pPr>
            <w:r>
              <w:t xml:space="preserve">      &lt;/thead&gt;</w:t>
            </w:r>
          </w:p>
          <w:p w14:paraId="0513500C" w14:textId="77777777" w:rsidR="00EA5D63" w:rsidRDefault="00EA5D63" w:rsidP="00EA5D63">
            <w:pPr>
              <w:pStyle w:val="a0"/>
            </w:pPr>
            <w:r>
              <w:t xml:space="preserve">      &lt;tbody&gt;</w:t>
            </w:r>
          </w:p>
          <w:p w14:paraId="50F2917C" w14:textId="77777777" w:rsidR="00EA5D63" w:rsidRDefault="00EA5D63" w:rsidP="00EA5D63">
            <w:pPr>
              <w:pStyle w:val="a0"/>
            </w:pPr>
            <w:r>
              <w:t xml:space="preserve">        &lt;tr&gt;</w:t>
            </w:r>
          </w:p>
          <w:p w14:paraId="04C41393" w14:textId="77777777" w:rsidR="00EA5D63" w:rsidRDefault="00EA5D63" w:rsidP="00EA5D63">
            <w:pPr>
              <w:pStyle w:val="a0"/>
            </w:pPr>
            <w:r>
              <w:t xml:space="preserve">          &lt;td&gt;text1&lt;/td&gt;</w:t>
            </w:r>
          </w:p>
          <w:p w14:paraId="712F937D" w14:textId="77777777" w:rsidR="00EA5D63" w:rsidRDefault="00EA5D63" w:rsidP="00EA5D63">
            <w:pPr>
              <w:pStyle w:val="a0"/>
            </w:pPr>
            <w:r>
              <w:t xml:space="preserve">          &lt;td&gt;안녕하세요&lt;/td&gt;</w:t>
            </w:r>
          </w:p>
          <w:p w14:paraId="493A1F3E" w14:textId="77777777" w:rsidR="00EA5D63" w:rsidRDefault="00EA5D63" w:rsidP="00EA5D63">
            <w:pPr>
              <w:pStyle w:val="a0"/>
            </w:pPr>
            <w:r>
              <w:t xml:space="preserve">        &lt;/tr&gt;</w:t>
            </w:r>
          </w:p>
          <w:p w14:paraId="55CD58AD" w14:textId="77777777" w:rsidR="00EA5D63" w:rsidRDefault="00EA5D63" w:rsidP="00EA5D63">
            <w:pPr>
              <w:pStyle w:val="a0"/>
            </w:pPr>
            <w:r>
              <w:t xml:space="preserve">        &lt;tr&gt;</w:t>
            </w:r>
          </w:p>
          <w:p w14:paraId="41CFC5CE" w14:textId="77777777" w:rsidR="00EA5D63" w:rsidRDefault="00EA5D63" w:rsidP="00EA5D63">
            <w:pPr>
              <w:pStyle w:val="a0"/>
            </w:pPr>
            <w:r>
              <w:t xml:space="preserve">          &lt;td&gt;text2&lt;/td&gt;</w:t>
            </w:r>
          </w:p>
          <w:p w14:paraId="5AE44B52" w14:textId="77777777" w:rsidR="00EA5D63" w:rsidRDefault="00EA5D63" w:rsidP="00EA5D63">
            <w:pPr>
              <w:pStyle w:val="a0"/>
            </w:pPr>
            <w:r>
              <w:t xml:space="preserve">          &lt;td&gt;JSP&lt;/td&gt;</w:t>
            </w:r>
          </w:p>
          <w:p w14:paraId="032A80AE" w14:textId="77777777" w:rsidR="00EA5D63" w:rsidRDefault="00EA5D63" w:rsidP="00EA5D63">
            <w:pPr>
              <w:pStyle w:val="a0"/>
            </w:pPr>
            <w:r>
              <w:t xml:space="preserve">        &lt;/tr&gt;</w:t>
            </w:r>
          </w:p>
          <w:p w14:paraId="1097384E" w14:textId="77777777" w:rsidR="00EA5D63" w:rsidRDefault="00EA5D63" w:rsidP="00EA5D63">
            <w:pPr>
              <w:pStyle w:val="a0"/>
            </w:pPr>
            <w:r>
              <w:t xml:space="preserve">        &lt;tr&gt;</w:t>
            </w:r>
          </w:p>
          <w:p w14:paraId="1457B872" w14:textId="77777777" w:rsidR="00EA5D63" w:rsidRDefault="00EA5D63" w:rsidP="00EA5D63">
            <w:pPr>
              <w:pStyle w:val="a0"/>
            </w:pPr>
            <w:r>
              <w:t xml:space="preserve">          &lt;td&gt;time&lt;/td&gt;</w:t>
            </w:r>
          </w:p>
          <w:p w14:paraId="044BA910" w14:textId="77777777" w:rsidR="00EA5D63" w:rsidRDefault="00EA5D63" w:rsidP="00EA5D63">
            <w:pPr>
              <w:pStyle w:val="a0"/>
            </w:pPr>
            <w:r>
              <w:t xml:space="preserve">          &lt;td&gt;08:33:55&lt;/td&gt;</w:t>
            </w:r>
          </w:p>
          <w:p w14:paraId="65A16E67" w14:textId="77777777" w:rsidR="00EA5D63" w:rsidRDefault="00EA5D63" w:rsidP="00EA5D63">
            <w:pPr>
              <w:pStyle w:val="a0"/>
            </w:pPr>
            <w:r>
              <w:t xml:space="preserve">        &lt;/tr&gt;</w:t>
            </w:r>
          </w:p>
          <w:p w14:paraId="7D1549F8" w14:textId="77777777" w:rsidR="00EA5D63" w:rsidRDefault="00EA5D63" w:rsidP="00EA5D63">
            <w:pPr>
              <w:pStyle w:val="a0"/>
            </w:pPr>
            <w:r>
              <w:t xml:space="preserve">      &lt;/tbody&gt;</w:t>
            </w:r>
          </w:p>
          <w:p w14:paraId="34C3A628" w14:textId="77777777" w:rsidR="00EA5D63" w:rsidRDefault="00EA5D63" w:rsidP="00EA5D63">
            <w:pPr>
              <w:pStyle w:val="a0"/>
            </w:pPr>
            <w:r>
              <w:t xml:space="preserve">    &lt;/table&gt;</w:t>
            </w:r>
          </w:p>
          <w:p w14:paraId="50CA1822" w14:textId="77777777" w:rsidR="00EA5D63" w:rsidRDefault="00EA5D63" w:rsidP="00EA5D63">
            <w:pPr>
              <w:pStyle w:val="a0"/>
            </w:pPr>
            <w:r>
              <w:t xml:space="preserve">  &lt;/div&gt;</w:t>
            </w:r>
          </w:p>
          <w:p w14:paraId="740CB4C1" w14:textId="77777777" w:rsidR="00EA5D63" w:rsidRDefault="00EA5D63" w:rsidP="00EA5D63">
            <w:pPr>
              <w:pStyle w:val="a0"/>
            </w:pPr>
            <w:r>
              <w:t>&lt;/body&gt;</w:t>
            </w:r>
          </w:p>
          <w:p w14:paraId="54D6BF99" w14:textId="267F393D" w:rsidR="00EA5D63" w:rsidRDefault="00EA5D63" w:rsidP="00EA5D63">
            <w:pPr>
              <w:pStyle w:val="a0"/>
            </w:pPr>
            <w:r>
              <w:t>&lt;/html&gt;</w:t>
            </w:r>
          </w:p>
        </w:tc>
      </w:tr>
    </w:tbl>
    <w:p w14:paraId="02E5F7DA" w14:textId="77777777" w:rsidR="00EA5D63" w:rsidRDefault="00EA5D63" w:rsidP="00813B0D"/>
    <w:p w14:paraId="57F743C9" w14:textId="384324C2" w:rsidR="00813B0D" w:rsidRDefault="00EA5D63" w:rsidP="00813B0D">
      <w:r>
        <w:rPr>
          <w:rFonts w:hint="eastAsia"/>
        </w:rPr>
        <w:t xml:space="preserve"> </w:t>
      </w:r>
      <w:r w:rsidR="00813B0D">
        <w:rPr>
          <w:rFonts w:hint="eastAsia"/>
        </w:rPr>
        <w:t>(11) 웹브라우저는 전달된 내용을 웹브라우저 창에 다음과 같이 그린다.</w:t>
      </w:r>
    </w:p>
    <w:p w14:paraId="57F743CA" w14:textId="49E7EA6A" w:rsidR="00813B0D" w:rsidRDefault="006064CD" w:rsidP="00D254BC">
      <w:pPr>
        <w:rPr>
          <w:rFonts w:hAnsi="굴림"/>
        </w:rPr>
      </w:pPr>
      <w:r>
        <w:rPr>
          <w:noProof/>
        </w:rPr>
        <w:drawing>
          <wp:inline distT="0" distB="0" distL="0" distR="0" wp14:anchorId="6C500E96" wp14:editId="6CE61F22">
            <wp:extent cx="4693468" cy="3188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7574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4A1" w14:textId="77777777" w:rsidR="006064CD" w:rsidRDefault="006064CD" w:rsidP="00D254BC">
      <w:pPr>
        <w:rPr>
          <w:rFonts w:hAnsi="굴림"/>
        </w:rPr>
      </w:pPr>
    </w:p>
    <w:p w14:paraId="57F743CC" w14:textId="77777777" w:rsidR="00EF3D49" w:rsidRDefault="00EF3D49" w:rsidP="00D254BC">
      <w:pPr>
        <w:rPr>
          <w:rFonts w:hAnsi="굴림"/>
        </w:rPr>
      </w:pPr>
    </w:p>
    <w:p w14:paraId="57F743CD" w14:textId="77777777" w:rsidR="00503005" w:rsidRDefault="00EF3D49" w:rsidP="00D254BC">
      <w:pPr>
        <w:rPr>
          <w:rFonts w:hAnsi="굴림"/>
        </w:rPr>
      </w:pPr>
      <w:r>
        <w:rPr>
          <w:rFonts w:hAnsi="굴림" w:hint="eastAsia"/>
        </w:rPr>
        <w:t xml:space="preserve">위 실행 결과 그림에서 아래 표부분의 두번째 열 즉 </w:t>
      </w:r>
      <w:r>
        <w:rPr>
          <w:rFonts w:hAnsi="굴림"/>
        </w:rPr>
        <w:t xml:space="preserve">Parameter Value </w:t>
      </w:r>
      <w:r>
        <w:rPr>
          <w:rFonts w:hAnsi="굴림" w:hint="eastAsia"/>
        </w:rPr>
        <w:t>열</w:t>
      </w:r>
      <w:r w:rsidR="00503005">
        <w:rPr>
          <w:rFonts w:hAnsi="굴림" w:hint="eastAsia"/>
        </w:rPr>
        <w:t>에 출력된 값들을 살펴보자.</w:t>
      </w:r>
    </w:p>
    <w:p w14:paraId="57F743CE" w14:textId="77777777" w:rsidR="00EF3D49" w:rsidRDefault="00503005" w:rsidP="00D254BC">
      <w:pPr>
        <w:rPr>
          <w:rFonts w:hAnsi="굴림"/>
        </w:rPr>
      </w:pPr>
      <w:r>
        <w:rPr>
          <w:rFonts w:hAnsi="굴림" w:hint="eastAsia"/>
        </w:rPr>
        <w:t>이</w:t>
      </w:r>
      <w:r w:rsidR="00EF3D49">
        <w:rPr>
          <w:rFonts w:hAnsi="굴림" w:hint="eastAsia"/>
        </w:rPr>
        <w:t xml:space="preserve"> 값들은 </w:t>
      </w:r>
      <w:r w:rsidR="00EF3D49">
        <w:rPr>
          <w:rFonts w:hAnsi="굴림"/>
        </w:rPr>
        <w:t>text3a.jsp</w:t>
      </w:r>
      <w:r w:rsidR="00EF3D49">
        <w:rPr>
          <w:rFonts w:hAnsi="굴림" w:hint="eastAsia"/>
        </w:rPr>
        <w:t>의 (줄52,56,60)에서 각각 출력한 것이다.</w:t>
      </w:r>
    </w:p>
    <w:p w14:paraId="57F743CF" w14:textId="77777777" w:rsidR="00EF3D49" w:rsidRDefault="00EF3D49" w:rsidP="00EF3D49">
      <w:pPr>
        <w:pStyle w:val="a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 request.getParameter(</w:t>
      </w:r>
      <w:r>
        <w:rPr>
          <w:color w:val="2A00FF"/>
        </w:rPr>
        <w:t>"text1"</w:t>
      </w:r>
      <w:r>
        <w:t xml:space="preserve">)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57F743D0" w14:textId="77777777" w:rsidR="00EF3D49" w:rsidRPr="00AA2BF6" w:rsidRDefault="00EF3D49" w:rsidP="00EF3D49">
      <w:pPr>
        <w:pStyle w:val="a"/>
      </w:pPr>
      <w:r w:rsidRPr="00AA2BF6">
        <w:t>. . .</w:t>
      </w:r>
    </w:p>
    <w:p w14:paraId="57F743D1" w14:textId="77777777" w:rsidR="00EF3D49" w:rsidRDefault="00EF3D49" w:rsidP="00EF3D49">
      <w:pPr>
        <w:pStyle w:val="a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 request.getParameter(</w:t>
      </w:r>
      <w:r>
        <w:rPr>
          <w:color w:val="2A00FF"/>
        </w:rPr>
        <w:t>"text2"</w:t>
      </w:r>
      <w:r>
        <w:t xml:space="preserve">)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57F743D2" w14:textId="77777777" w:rsidR="00EF3D49" w:rsidRPr="00AA2BF6" w:rsidRDefault="00EF3D49" w:rsidP="00EF3D49">
      <w:pPr>
        <w:pStyle w:val="a"/>
      </w:pPr>
      <w:r w:rsidRPr="00AA2BF6">
        <w:t>. . .</w:t>
      </w:r>
    </w:p>
    <w:p w14:paraId="57F743D3" w14:textId="77777777" w:rsidR="00EF3D49" w:rsidRDefault="00EF3D49">
      <w:pPr>
        <w:pStyle w:val="a"/>
        <w:rPr>
          <w:rFonts w:hAnsi="굴림"/>
        </w:rPr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 request.getParameter(</w:t>
      </w:r>
      <w:r>
        <w:rPr>
          <w:color w:val="2A00FF"/>
        </w:rPr>
        <w:t>"time"</w:t>
      </w:r>
      <w:r>
        <w:t xml:space="preserve">)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57F743D4" w14:textId="0800C6D5" w:rsidR="00503005" w:rsidRDefault="00EF3D49" w:rsidP="00EF3D49">
      <w:r>
        <w:rPr>
          <w:rFonts w:hint="eastAsia"/>
        </w:rPr>
        <w:t xml:space="preserve">url encoding되어 전송된 데이터도 다른 데이터와 마찬가지로 </w:t>
      </w:r>
      <w:r>
        <w:t xml:space="preserve">request.getParameter(...) </w:t>
      </w:r>
      <w:r>
        <w:rPr>
          <w:rFonts w:hint="eastAsia"/>
        </w:rPr>
        <w:t>메소드를 호출하여 꺼내면</w:t>
      </w:r>
      <w:r w:rsidR="00503005">
        <w:rPr>
          <w:rFonts w:hint="eastAsia"/>
        </w:rPr>
        <w:t xml:space="preserve"> 된다.</w:t>
      </w:r>
      <w:r w:rsidR="00503005">
        <w:t xml:space="preserve"> </w:t>
      </w:r>
      <w:r w:rsidR="00503005">
        <w:rPr>
          <w:rFonts w:hint="eastAsia"/>
        </w:rPr>
        <w:t>이미</w:t>
      </w:r>
      <w:r>
        <w:rPr>
          <w:rFonts w:hint="eastAsia"/>
        </w:rPr>
        <w:t xml:space="preserve"> </w:t>
      </w:r>
      <w:r w:rsidR="00BA25E3">
        <w:rPr>
          <w:rFonts w:hint="eastAsia"/>
        </w:rPr>
        <w:t>웹서버</w:t>
      </w:r>
      <w:r>
        <w:rPr>
          <w:rFonts w:hint="eastAsia"/>
        </w:rPr>
        <w:t xml:space="preserve">에 의해서 자동으로 </w:t>
      </w:r>
      <w:r>
        <w:t>url decoding</w:t>
      </w:r>
      <w:r>
        <w:rPr>
          <w:rFonts w:hint="eastAsia"/>
        </w:rPr>
        <w:t>되어 있다.</w:t>
      </w:r>
      <w:r w:rsidR="00E06033">
        <w:t xml:space="preserve"> </w:t>
      </w:r>
    </w:p>
    <w:p w14:paraId="57F743D5" w14:textId="13E1F5DC" w:rsidR="00503005" w:rsidRDefault="00503005" w:rsidP="00EF3D49"/>
    <w:p w14:paraId="5EA1BFCD" w14:textId="77777777" w:rsidR="001F6B76" w:rsidRPr="001F6B76" w:rsidRDefault="001F6B76" w:rsidP="00EF3D49"/>
    <w:p w14:paraId="57F743D6" w14:textId="77777777" w:rsidR="00503005" w:rsidRDefault="00503005" w:rsidP="00EF3D49">
      <w:r>
        <w:rPr>
          <w:rFonts w:hint="eastAsia"/>
        </w:rPr>
        <w:lastRenderedPageBreak/>
        <w:t xml:space="preserve">위 실행 결과 그림에서 입력폼의 텍스트 박스에 채워진 값들을 살펴보자. </w:t>
      </w:r>
    </w:p>
    <w:p w14:paraId="57F743D7" w14:textId="5BBF1C83" w:rsidR="00503005" w:rsidRDefault="00503005" w:rsidP="00EF3D49">
      <w:r>
        <w:rPr>
          <w:rFonts w:hint="eastAsia"/>
        </w:rPr>
        <w:t xml:space="preserve">이 값들은 </w:t>
      </w:r>
      <w:r>
        <w:t>text3a.jsp</w:t>
      </w:r>
      <w:r>
        <w:rPr>
          <w:rFonts w:hint="eastAsia"/>
        </w:rPr>
        <w:t>의 (줄2</w:t>
      </w:r>
      <w:r w:rsidR="002B069A">
        <w:t>4</w:t>
      </w:r>
      <w:r>
        <w:rPr>
          <w:rFonts w:hint="eastAsia"/>
        </w:rPr>
        <w:t>,</w:t>
      </w:r>
      <w:r w:rsidR="002B069A">
        <w:t>28</w:t>
      </w:r>
      <w:r>
        <w:rPr>
          <w:rFonts w:hint="eastAsia"/>
        </w:rPr>
        <w:t>,3</w:t>
      </w:r>
      <w:r w:rsidR="002B069A">
        <w:t>2</w:t>
      </w:r>
      <w:r>
        <w:rPr>
          <w:rFonts w:hint="eastAsia"/>
        </w:rPr>
        <w:t>)에서 각각 출력한 것이다.</w:t>
      </w:r>
    </w:p>
    <w:p w14:paraId="57F743D8" w14:textId="77777777" w:rsidR="00503005" w:rsidRDefault="00503005" w:rsidP="00503005">
      <w:pPr>
        <w:pStyle w:val="a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"text1"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"hello" </w:t>
      </w:r>
      <w:r>
        <w:rPr>
          <w:color w:val="008080"/>
        </w:rPr>
        <w:t>/&gt;</w:t>
      </w:r>
    </w:p>
    <w:p w14:paraId="57F743D9" w14:textId="77777777" w:rsidR="00503005" w:rsidRPr="00503005" w:rsidRDefault="00503005" w:rsidP="00503005">
      <w:pPr>
        <w:pStyle w:val="a"/>
      </w:pPr>
      <w:r w:rsidRPr="00503005">
        <w:t>. . .</w:t>
      </w:r>
    </w:p>
    <w:p w14:paraId="57F743DA" w14:textId="77777777" w:rsidR="00503005" w:rsidRDefault="00503005" w:rsidP="00503005">
      <w:pPr>
        <w:pStyle w:val="a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"text2"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"world" </w:t>
      </w:r>
      <w:r>
        <w:rPr>
          <w:color w:val="008080"/>
        </w:rPr>
        <w:t>/&gt;</w:t>
      </w:r>
    </w:p>
    <w:p w14:paraId="57F743DB" w14:textId="77777777" w:rsidR="00503005" w:rsidRPr="00503005" w:rsidRDefault="00503005" w:rsidP="00503005">
      <w:pPr>
        <w:pStyle w:val="a"/>
      </w:pPr>
      <w:r w:rsidRPr="00503005">
        <w:t>. . .</w:t>
      </w:r>
    </w:p>
    <w:p w14:paraId="57F743DC" w14:textId="3456F1CF" w:rsidR="00503005" w:rsidRDefault="00503005" w:rsidP="00503005">
      <w:pPr>
        <w:pStyle w:val="a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"time" </w:t>
      </w:r>
      <w:r>
        <w:rPr>
          <w:color w:val="7F007F"/>
        </w:rPr>
        <w:t>value</w:t>
      </w:r>
      <w:r>
        <w:rPr>
          <w:color w:val="000000"/>
        </w:rPr>
        <w:t>=</w:t>
      </w:r>
      <w:r w:rsidR="00100CBF">
        <w:rPr>
          <w:color w:val="000000"/>
        </w:rPr>
        <w:t>'</w:t>
      </w:r>
      <w:r>
        <w:rPr>
          <w:color w:val="BF5F3F"/>
        </w:rPr>
        <w:t>&lt;%=</w:t>
      </w:r>
      <w:r>
        <w:rPr>
          <w:color w:val="000000"/>
        </w:rPr>
        <w:t xml:space="preserve"> </w:t>
      </w:r>
      <w:r>
        <w:rPr>
          <w:color w:val="7F0055"/>
        </w:rPr>
        <w:t>new</w:t>
      </w:r>
      <w:r>
        <w:rPr>
          <w:color w:val="000000"/>
        </w:rPr>
        <w:t xml:space="preserve"> SimpleDateFormat(</w:t>
      </w:r>
      <w:r>
        <w:t>"HH:mm:ss"</w:t>
      </w:r>
      <w:r>
        <w:rPr>
          <w:color w:val="000000"/>
        </w:rPr>
        <w:t>).format(</w:t>
      </w:r>
      <w:r>
        <w:rPr>
          <w:color w:val="7F0055"/>
        </w:rPr>
        <w:t>new</w:t>
      </w:r>
      <w:r>
        <w:rPr>
          <w:color w:val="000000"/>
        </w:rPr>
        <w:t xml:space="preserve"> Date()) </w:t>
      </w:r>
      <w:r>
        <w:rPr>
          <w:color w:val="BF5F3F"/>
        </w:rPr>
        <w:t>%&gt;</w:t>
      </w:r>
      <w:r w:rsidR="00100CBF">
        <w:rPr>
          <w:color w:val="BF5F3F"/>
        </w:rPr>
        <w:t>'</w:t>
      </w:r>
      <w:r>
        <w:t xml:space="preserve"> </w:t>
      </w:r>
      <w:r>
        <w:rPr>
          <w:color w:val="008080"/>
        </w:rPr>
        <w:t>/&gt;</w:t>
      </w:r>
    </w:p>
    <w:p w14:paraId="57F743DD" w14:textId="686F0C88" w:rsidR="00503005" w:rsidRDefault="00680659" w:rsidP="00EF3D49">
      <w:r>
        <w:rPr>
          <w:rFonts w:hint="eastAsia"/>
        </w:rPr>
        <w:t>value</w:t>
      </w:r>
      <w:r>
        <w:t xml:space="preserve"> </w:t>
      </w:r>
      <w:r w:rsidR="00434A92">
        <w:rPr>
          <w:rFonts w:hint="eastAsia"/>
        </w:rPr>
        <w:t>애트리뷰트</w:t>
      </w:r>
      <w:r>
        <w:rPr>
          <w:rFonts w:hint="eastAsia"/>
        </w:rPr>
        <w:t>값으로 주어진 것들이 각각 "</w:t>
      </w:r>
      <w:r>
        <w:t xml:space="preserve">hello", "world", </w:t>
      </w:r>
      <w:r>
        <w:rPr>
          <w:rFonts w:hint="eastAsia"/>
        </w:rPr>
        <w:t>현재시각 이므로,</w:t>
      </w:r>
    </w:p>
    <w:p w14:paraId="57F743DE" w14:textId="77777777" w:rsidR="00680659" w:rsidRDefault="00680659" w:rsidP="00EF3D49">
      <w:r>
        <w:rPr>
          <w:rFonts w:hint="eastAsia"/>
        </w:rPr>
        <w:t>언제나 "</w:t>
      </w:r>
      <w:r>
        <w:t xml:space="preserve">hello", "world", </w:t>
      </w:r>
      <w:r>
        <w:rPr>
          <w:rFonts w:hint="eastAsia"/>
        </w:rPr>
        <w:t>현재시각이 텍스트 박스에 채워진 상태로 웹브라우저 창에 그려지는 것이다.</w:t>
      </w:r>
    </w:p>
    <w:p w14:paraId="57F743DF" w14:textId="77777777" w:rsidR="00361136" w:rsidRDefault="00361136" w:rsidP="00EF3D49"/>
    <w:p w14:paraId="57F743E0" w14:textId="5943E084" w:rsidR="00361136" w:rsidRDefault="00361136" w:rsidP="00EF3D49">
      <w:r>
        <w:rPr>
          <w:rFonts w:hint="eastAsia"/>
        </w:rPr>
        <w:t xml:space="preserve">텍스트 박스의 </w:t>
      </w:r>
      <w:r>
        <w:t xml:space="preserve">value </w:t>
      </w:r>
      <w:r w:rsidR="00434A92">
        <w:rPr>
          <w:rFonts w:hint="eastAsia"/>
        </w:rPr>
        <w:t>애트리뷰트</w:t>
      </w:r>
      <w:r>
        <w:rPr>
          <w:rFonts w:hint="eastAsia"/>
        </w:rPr>
        <w:t xml:space="preserve">에 </w:t>
      </w:r>
      <w:r>
        <w:t>"hello"</w:t>
      </w:r>
      <w:r>
        <w:rPr>
          <w:rFonts w:hint="eastAsia"/>
        </w:rPr>
        <w:t xml:space="preserve">를 채웠으면 </w:t>
      </w:r>
      <w:r>
        <w:t>"hello"</w:t>
      </w:r>
      <w:r>
        <w:rPr>
          <w:rFonts w:hint="eastAsia"/>
        </w:rPr>
        <w:t>가 채워진 상태로 출력된다.</w:t>
      </w:r>
    </w:p>
    <w:p w14:paraId="57F743E1" w14:textId="2A30C1AD" w:rsidR="00680659" w:rsidRDefault="00680659" w:rsidP="00EF3D49">
      <w:r>
        <w:rPr>
          <w:rFonts w:hint="eastAsia"/>
        </w:rPr>
        <w:t>만약 텍스트 박스에, 아까 입력폼에 입력</w:t>
      </w:r>
      <w:r w:rsidR="009C6551">
        <w:rPr>
          <w:rFonts w:hint="eastAsia"/>
        </w:rPr>
        <w:t>했</w:t>
      </w:r>
      <w:r>
        <w:rPr>
          <w:rFonts w:hint="eastAsia"/>
        </w:rPr>
        <w:t xml:space="preserve">고 </w:t>
      </w:r>
      <w:r w:rsidR="00361136">
        <w:rPr>
          <w:rFonts w:hint="eastAsia"/>
        </w:rPr>
        <w:t xml:space="preserve">웹서버에 </w:t>
      </w:r>
      <w:r>
        <w:rPr>
          <w:rFonts w:hint="eastAsia"/>
        </w:rPr>
        <w:t xml:space="preserve">전송한 값들이 </w:t>
      </w:r>
      <w:r w:rsidR="00361136">
        <w:rPr>
          <w:rFonts w:hint="eastAsia"/>
        </w:rPr>
        <w:t>채워진 상태로 출력되게 하려면,</w:t>
      </w:r>
    </w:p>
    <w:p w14:paraId="57F743E2" w14:textId="6D76D987" w:rsidR="00680659" w:rsidRDefault="00361136" w:rsidP="00EF3D49">
      <w:r>
        <w:rPr>
          <w:rFonts w:hint="eastAsia"/>
        </w:rPr>
        <w:t xml:space="preserve">웹서버에서 텍스트 박스 태그를 출력할 때 </w:t>
      </w:r>
      <w:r>
        <w:t>"hello"</w:t>
      </w:r>
      <w:r>
        <w:rPr>
          <w:rFonts w:hint="eastAsia"/>
        </w:rPr>
        <w:t xml:space="preserve">가 아니라 </w:t>
      </w:r>
      <w:r w:rsidR="009C6551">
        <w:rPr>
          <w:rFonts w:hint="eastAsia"/>
        </w:rPr>
        <w:t xml:space="preserve">그 값을 </w:t>
      </w:r>
      <w:r w:rsidR="009C6551">
        <w:t>value</w:t>
      </w:r>
      <w:r w:rsidR="009C6551">
        <w:rPr>
          <w:rFonts w:hint="eastAsia"/>
        </w:rPr>
        <w:t xml:space="preserve">에 </w:t>
      </w:r>
      <w:r>
        <w:rPr>
          <w:rFonts w:hint="eastAsia"/>
        </w:rPr>
        <w:t>채워야 한다.</w:t>
      </w:r>
    </w:p>
    <w:p w14:paraId="57F743E3" w14:textId="77777777" w:rsidR="00E06033" w:rsidRPr="004A7985" w:rsidRDefault="00E06033" w:rsidP="00EF3D49"/>
    <w:p w14:paraId="57F743E4" w14:textId="641C8951" w:rsidR="00E06033" w:rsidRPr="00E06033" w:rsidRDefault="00E06033" w:rsidP="00EF3D49">
      <w:r>
        <w:rPr>
          <w:rFonts w:hint="eastAsia"/>
        </w:rPr>
        <w:t>(줄3</w:t>
      </w:r>
      <w:r w:rsidR="00C56371">
        <w:t>3</w:t>
      </w:r>
      <w:r>
        <w:rPr>
          <w:rFonts w:hint="eastAsia"/>
        </w:rPr>
        <w:t xml:space="preserve">) 입력폼에 출력된 </w:t>
      </w:r>
      <w:r>
        <w:t xml:space="preserve">time </w:t>
      </w:r>
      <w:r>
        <w:rPr>
          <w:rFonts w:hint="eastAsia"/>
        </w:rPr>
        <w:t xml:space="preserve">값은 서버에서 </w:t>
      </w:r>
      <w:r>
        <w:t>text3a.jsp</w:t>
      </w:r>
      <w:r>
        <w:rPr>
          <w:rFonts w:hint="eastAsia"/>
        </w:rPr>
        <w:t>가 실행될 당시의 현재 시각이다.</w:t>
      </w:r>
    </w:p>
    <w:p w14:paraId="57F743E5" w14:textId="6EEB87E8" w:rsidR="00E06033" w:rsidRDefault="00E06033" w:rsidP="00E06033">
      <w:r>
        <w:t>(</w:t>
      </w:r>
      <w:r>
        <w:rPr>
          <w:rFonts w:hint="eastAsia"/>
        </w:rPr>
        <w:t>줄</w:t>
      </w:r>
      <w:r w:rsidR="00C56371">
        <w:rPr>
          <w:rFonts w:hint="eastAsia"/>
        </w:rPr>
        <w:t>5</w:t>
      </w:r>
      <w:r w:rsidR="00C56371">
        <w:t>8</w:t>
      </w:r>
      <w:r>
        <w:t xml:space="preserve">) </w:t>
      </w:r>
      <w:r>
        <w:rPr>
          <w:rFonts w:hint="eastAsia"/>
        </w:rPr>
        <w:t xml:space="preserve">표에 출력된 </w:t>
      </w:r>
      <w:r>
        <w:t xml:space="preserve">time </w:t>
      </w:r>
      <w:r>
        <w:rPr>
          <w:rFonts w:hint="eastAsia"/>
        </w:rPr>
        <w:t xml:space="preserve">값은 </w:t>
      </w:r>
      <w:r>
        <w:t xml:space="preserve">request.getParameter(...) </w:t>
      </w:r>
      <w:r>
        <w:rPr>
          <w:rFonts w:hint="eastAsia"/>
        </w:rPr>
        <w:t>메소드를 호출하여 꺼낸 값이다.</w:t>
      </w:r>
    </w:p>
    <w:p w14:paraId="57F743E6" w14:textId="0ECB224E" w:rsidR="00E06033" w:rsidRDefault="00E06033" w:rsidP="00E06033"/>
    <w:p w14:paraId="21EFC59B" w14:textId="3669D997" w:rsidR="00876FF4" w:rsidRDefault="00876FF4" w:rsidP="00E06033"/>
    <w:p w14:paraId="15CD5997" w14:textId="77777777" w:rsidR="00876FF4" w:rsidRDefault="00876FF4" w:rsidP="00E06033"/>
    <w:p w14:paraId="1A83C713" w14:textId="65985EF2" w:rsidR="00C56371" w:rsidRDefault="00C56371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3E7" w14:textId="77777777" w:rsidR="00010051" w:rsidRDefault="00010051" w:rsidP="00010051">
      <w:pPr>
        <w:pStyle w:val="Heading2"/>
      </w:pPr>
      <w:bookmarkStart w:id="6" w:name="_Toc508293032"/>
      <w:r>
        <w:lastRenderedPageBreak/>
        <w:t>text3</w:t>
      </w:r>
      <w:r>
        <w:rPr>
          <w:rFonts w:hint="eastAsia"/>
        </w:rPr>
        <w:t>b</w:t>
      </w:r>
      <w:r>
        <w:t>.jsp</w:t>
      </w:r>
      <w:bookmarkEnd w:id="6"/>
    </w:p>
    <w:p w14:paraId="57F743E9" w14:textId="77777777" w:rsidR="00010051" w:rsidRPr="00746CCA" w:rsidRDefault="00010051" w:rsidP="00010051">
      <w:pPr>
        <w:pStyle w:val="Heading3"/>
      </w:pPr>
      <w:r>
        <w:rPr>
          <w:rFonts w:hint="eastAsia"/>
        </w:rPr>
        <w:t>WebContent/</w:t>
      </w:r>
      <w:r>
        <w:t>form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/</w:t>
      </w:r>
      <w:r>
        <w:t>text3b.jsp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10051" w:rsidRPr="0032559D" w14:paraId="57F7446B" w14:textId="77777777" w:rsidTr="009717CA">
        <w:tc>
          <w:tcPr>
            <w:tcW w:w="426" w:type="dxa"/>
          </w:tcPr>
          <w:p w14:paraId="57F743EA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</w:t>
            </w:r>
          </w:p>
          <w:p w14:paraId="57F743EB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</w:t>
            </w:r>
          </w:p>
          <w:p w14:paraId="57F743EC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3</w:t>
            </w:r>
          </w:p>
          <w:p w14:paraId="57F743ED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4</w:t>
            </w:r>
          </w:p>
          <w:p w14:paraId="57F743EE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5</w:t>
            </w:r>
          </w:p>
          <w:p w14:paraId="57F743EF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6</w:t>
            </w:r>
          </w:p>
          <w:p w14:paraId="57F743F0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7</w:t>
            </w:r>
          </w:p>
          <w:p w14:paraId="57F743F1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8</w:t>
            </w:r>
          </w:p>
          <w:p w14:paraId="57F743F2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9</w:t>
            </w:r>
          </w:p>
          <w:p w14:paraId="57F743F3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10</w:t>
            </w:r>
          </w:p>
          <w:p w14:paraId="57F743F4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11</w:t>
            </w:r>
          </w:p>
          <w:p w14:paraId="57F743F5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12</w:t>
            </w:r>
          </w:p>
          <w:p w14:paraId="57F743F6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13</w:t>
            </w:r>
          </w:p>
          <w:p w14:paraId="57F743F7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14</w:t>
            </w:r>
          </w:p>
          <w:p w14:paraId="57F743F8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15</w:t>
            </w:r>
          </w:p>
          <w:p w14:paraId="57F743F9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16</w:t>
            </w:r>
          </w:p>
          <w:p w14:paraId="57F743FA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17</w:t>
            </w:r>
          </w:p>
          <w:p w14:paraId="57F743FB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18</w:t>
            </w:r>
          </w:p>
          <w:p w14:paraId="57F743FC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19</w:t>
            </w:r>
          </w:p>
          <w:p w14:paraId="57F743FD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20</w:t>
            </w:r>
          </w:p>
          <w:p w14:paraId="57F743FE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21</w:t>
            </w:r>
          </w:p>
          <w:p w14:paraId="57F743FF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22</w:t>
            </w:r>
          </w:p>
          <w:p w14:paraId="57F74400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23</w:t>
            </w:r>
          </w:p>
          <w:p w14:paraId="57F74401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24</w:t>
            </w:r>
          </w:p>
          <w:p w14:paraId="57F74402" w14:textId="77777777" w:rsidR="00010051" w:rsidRPr="0028331C" w:rsidRDefault="00010051" w:rsidP="00D254A4">
            <w:pPr>
              <w:pStyle w:val="a0"/>
            </w:pPr>
            <w:r w:rsidRPr="0028331C">
              <w:rPr>
                <w:rFonts w:hint="eastAsia"/>
              </w:rPr>
              <w:t>25</w:t>
            </w:r>
          </w:p>
          <w:p w14:paraId="57F74403" w14:textId="77777777" w:rsidR="00010051" w:rsidRPr="0028331C" w:rsidRDefault="00010051" w:rsidP="00D254A4">
            <w:pPr>
              <w:pStyle w:val="a0"/>
            </w:pPr>
            <w:r w:rsidRPr="0028331C">
              <w:t>26</w:t>
            </w:r>
          </w:p>
          <w:p w14:paraId="57F74404" w14:textId="77777777" w:rsidR="00010051" w:rsidRPr="0028331C" w:rsidRDefault="00010051" w:rsidP="00D254A4">
            <w:pPr>
              <w:pStyle w:val="a0"/>
            </w:pPr>
            <w:r w:rsidRPr="0028331C">
              <w:t>27</w:t>
            </w:r>
          </w:p>
          <w:p w14:paraId="57F74405" w14:textId="77777777" w:rsidR="00010051" w:rsidRPr="0028331C" w:rsidRDefault="00010051" w:rsidP="00D254A4">
            <w:pPr>
              <w:pStyle w:val="a0"/>
            </w:pPr>
            <w:r w:rsidRPr="0028331C">
              <w:t>28</w:t>
            </w:r>
          </w:p>
          <w:p w14:paraId="57F74406" w14:textId="77777777" w:rsidR="00010051" w:rsidRPr="0028331C" w:rsidRDefault="00010051" w:rsidP="00D254A4">
            <w:pPr>
              <w:pStyle w:val="a0"/>
            </w:pPr>
            <w:r w:rsidRPr="0028331C">
              <w:t>29</w:t>
            </w:r>
          </w:p>
          <w:p w14:paraId="57F74407" w14:textId="77777777" w:rsidR="00010051" w:rsidRPr="0028331C" w:rsidRDefault="00010051" w:rsidP="00D254A4">
            <w:pPr>
              <w:pStyle w:val="a0"/>
            </w:pPr>
            <w:r w:rsidRPr="0028331C">
              <w:t>30</w:t>
            </w:r>
          </w:p>
          <w:p w14:paraId="57F74408" w14:textId="77777777" w:rsidR="00010051" w:rsidRPr="0028331C" w:rsidRDefault="00010051" w:rsidP="00D254A4">
            <w:pPr>
              <w:pStyle w:val="a0"/>
            </w:pPr>
            <w:r w:rsidRPr="0028331C">
              <w:t>31</w:t>
            </w:r>
          </w:p>
          <w:p w14:paraId="57F74409" w14:textId="77777777" w:rsidR="00010051" w:rsidRPr="0028331C" w:rsidRDefault="00010051" w:rsidP="00D254A4">
            <w:pPr>
              <w:pStyle w:val="a0"/>
            </w:pPr>
            <w:r w:rsidRPr="0028331C">
              <w:t>32</w:t>
            </w:r>
          </w:p>
          <w:p w14:paraId="57F7440A" w14:textId="77777777" w:rsidR="00010051" w:rsidRPr="0028331C" w:rsidRDefault="00010051" w:rsidP="00D254A4">
            <w:pPr>
              <w:pStyle w:val="a0"/>
            </w:pPr>
            <w:r w:rsidRPr="0028331C">
              <w:t>33</w:t>
            </w:r>
          </w:p>
          <w:p w14:paraId="57F7440B" w14:textId="77777777" w:rsidR="00010051" w:rsidRPr="0028331C" w:rsidRDefault="00010051" w:rsidP="00D254A4">
            <w:pPr>
              <w:pStyle w:val="a0"/>
            </w:pPr>
            <w:r w:rsidRPr="0028331C">
              <w:t>34</w:t>
            </w:r>
          </w:p>
          <w:p w14:paraId="57F7440C" w14:textId="77777777" w:rsidR="00010051" w:rsidRPr="0028331C" w:rsidRDefault="00010051" w:rsidP="00D254A4">
            <w:pPr>
              <w:pStyle w:val="a0"/>
            </w:pPr>
            <w:r w:rsidRPr="0028331C">
              <w:t>35</w:t>
            </w:r>
          </w:p>
          <w:p w14:paraId="57F7440D" w14:textId="77777777" w:rsidR="00010051" w:rsidRPr="0028331C" w:rsidRDefault="00010051" w:rsidP="00D254A4">
            <w:pPr>
              <w:pStyle w:val="a0"/>
            </w:pPr>
            <w:r w:rsidRPr="0028331C">
              <w:t>36</w:t>
            </w:r>
          </w:p>
          <w:p w14:paraId="57F7440E" w14:textId="77777777" w:rsidR="00010051" w:rsidRPr="0028331C" w:rsidRDefault="00010051" w:rsidP="00D254A4">
            <w:pPr>
              <w:pStyle w:val="a0"/>
            </w:pPr>
            <w:r w:rsidRPr="0028331C">
              <w:t>37</w:t>
            </w:r>
          </w:p>
          <w:p w14:paraId="57F7440F" w14:textId="77777777" w:rsidR="00010051" w:rsidRPr="0028331C" w:rsidRDefault="00010051" w:rsidP="00D254A4">
            <w:pPr>
              <w:pStyle w:val="a0"/>
            </w:pPr>
            <w:r w:rsidRPr="0028331C">
              <w:t>38</w:t>
            </w:r>
          </w:p>
          <w:p w14:paraId="57F74410" w14:textId="77777777" w:rsidR="00010051" w:rsidRPr="0028331C" w:rsidRDefault="00010051" w:rsidP="00D254A4">
            <w:pPr>
              <w:pStyle w:val="a0"/>
            </w:pPr>
            <w:r w:rsidRPr="0028331C">
              <w:t>39</w:t>
            </w:r>
          </w:p>
          <w:p w14:paraId="57F74411" w14:textId="77777777" w:rsidR="00010051" w:rsidRPr="0028331C" w:rsidRDefault="00010051" w:rsidP="00D254A4">
            <w:pPr>
              <w:pStyle w:val="a0"/>
            </w:pPr>
            <w:r w:rsidRPr="0028331C">
              <w:t>40</w:t>
            </w:r>
          </w:p>
          <w:p w14:paraId="57F74412" w14:textId="77777777" w:rsidR="00010051" w:rsidRPr="0028331C" w:rsidRDefault="00010051" w:rsidP="00D254A4">
            <w:pPr>
              <w:pStyle w:val="a0"/>
            </w:pPr>
            <w:r w:rsidRPr="0028331C">
              <w:t>41</w:t>
            </w:r>
          </w:p>
          <w:p w14:paraId="57F74413" w14:textId="77777777" w:rsidR="00010051" w:rsidRPr="0028331C" w:rsidRDefault="00010051" w:rsidP="00D254A4">
            <w:pPr>
              <w:pStyle w:val="a0"/>
            </w:pPr>
            <w:r w:rsidRPr="0028331C">
              <w:t>42</w:t>
            </w:r>
          </w:p>
          <w:p w14:paraId="57F74414" w14:textId="77777777" w:rsidR="00010051" w:rsidRPr="0028331C" w:rsidRDefault="00010051" w:rsidP="00D254A4">
            <w:pPr>
              <w:pStyle w:val="a0"/>
            </w:pPr>
            <w:r w:rsidRPr="0028331C">
              <w:t>43</w:t>
            </w:r>
          </w:p>
          <w:p w14:paraId="57F74415" w14:textId="77777777" w:rsidR="00010051" w:rsidRPr="0028331C" w:rsidRDefault="00010051" w:rsidP="00D254A4">
            <w:pPr>
              <w:pStyle w:val="a0"/>
            </w:pPr>
            <w:r w:rsidRPr="0028331C">
              <w:t>44</w:t>
            </w:r>
          </w:p>
          <w:p w14:paraId="57F74416" w14:textId="77777777" w:rsidR="00010051" w:rsidRPr="0028331C" w:rsidRDefault="00010051" w:rsidP="00D254A4">
            <w:pPr>
              <w:pStyle w:val="a0"/>
            </w:pPr>
            <w:r w:rsidRPr="0028331C">
              <w:t>45</w:t>
            </w:r>
          </w:p>
          <w:p w14:paraId="57F74417" w14:textId="77777777" w:rsidR="00010051" w:rsidRPr="0028331C" w:rsidRDefault="00010051" w:rsidP="00D254A4">
            <w:pPr>
              <w:pStyle w:val="a0"/>
            </w:pPr>
            <w:r w:rsidRPr="0028331C">
              <w:t>46</w:t>
            </w:r>
          </w:p>
          <w:p w14:paraId="57F74418" w14:textId="77777777" w:rsidR="00010051" w:rsidRPr="0028331C" w:rsidRDefault="00010051" w:rsidP="00D254A4">
            <w:pPr>
              <w:pStyle w:val="a0"/>
            </w:pPr>
            <w:r w:rsidRPr="0028331C">
              <w:t>47</w:t>
            </w:r>
          </w:p>
          <w:p w14:paraId="57F74419" w14:textId="77777777" w:rsidR="00010051" w:rsidRPr="0028331C" w:rsidRDefault="00010051" w:rsidP="00D254A4">
            <w:pPr>
              <w:pStyle w:val="a0"/>
            </w:pPr>
            <w:r w:rsidRPr="0028331C">
              <w:t>48</w:t>
            </w:r>
          </w:p>
          <w:p w14:paraId="57F7441A" w14:textId="77777777" w:rsidR="00010051" w:rsidRPr="0028331C" w:rsidRDefault="00010051" w:rsidP="00D254A4">
            <w:pPr>
              <w:pStyle w:val="a0"/>
            </w:pPr>
            <w:r w:rsidRPr="0028331C">
              <w:t>49</w:t>
            </w:r>
          </w:p>
          <w:p w14:paraId="57F7441B" w14:textId="77777777" w:rsidR="00010051" w:rsidRPr="0028331C" w:rsidRDefault="00010051" w:rsidP="00D254A4">
            <w:pPr>
              <w:pStyle w:val="a0"/>
            </w:pPr>
            <w:r w:rsidRPr="0028331C">
              <w:t>50</w:t>
            </w:r>
          </w:p>
          <w:p w14:paraId="57F7441C" w14:textId="77777777" w:rsidR="00010051" w:rsidRPr="0028331C" w:rsidRDefault="00010051" w:rsidP="00D254A4">
            <w:pPr>
              <w:pStyle w:val="a0"/>
            </w:pPr>
            <w:r w:rsidRPr="0028331C">
              <w:t>51</w:t>
            </w:r>
          </w:p>
          <w:p w14:paraId="57F7441D" w14:textId="77777777" w:rsidR="00010051" w:rsidRPr="0028331C" w:rsidRDefault="00010051" w:rsidP="00D254A4">
            <w:pPr>
              <w:pStyle w:val="a0"/>
            </w:pPr>
            <w:r w:rsidRPr="0028331C">
              <w:t>52</w:t>
            </w:r>
          </w:p>
          <w:p w14:paraId="57F7441E" w14:textId="77777777" w:rsidR="00010051" w:rsidRPr="0028331C" w:rsidRDefault="00010051" w:rsidP="00D254A4">
            <w:pPr>
              <w:pStyle w:val="a0"/>
            </w:pPr>
            <w:r w:rsidRPr="0028331C">
              <w:t>53</w:t>
            </w:r>
          </w:p>
          <w:p w14:paraId="57F7441F" w14:textId="77777777" w:rsidR="00010051" w:rsidRPr="0028331C" w:rsidRDefault="00010051" w:rsidP="00D254A4">
            <w:pPr>
              <w:pStyle w:val="a0"/>
            </w:pPr>
            <w:r w:rsidRPr="0028331C">
              <w:t>54</w:t>
            </w:r>
          </w:p>
          <w:p w14:paraId="57F74420" w14:textId="77777777" w:rsidR="00010051" w:rsidRPr="0028331C" w:rsidRDefault="00010051" w:rsidP="00D254A4">
            <w:pPr>
              <w:pStyle w:val="a0"/>
            </w:pPr>
            <w:r w:rsidRPr="0028331C">
              <w:t>55</w:t>
            </w:r>
          </w:p>
          <w:p w14:paraId="57F74421" w14:textId="77777777" w:rsidR="00010051" w:rsidRPr="0028331C" w:rsidRDefault="00010051" w:rsidP="00D254A4">
            <w:pPr>
              <w:pStyle w:val="a0"/>
            </w:pPr>
            <w:r w:rsidRPr="0028331C">
              <w:t>56</w:t>
            </w:r>
          </w:p>
          <w:p w14:paraId="57F74422" w14:textId="77777777" w:rsidR="00010051" w:rsidRPr="0028331C" w:rsidRDefault="00010051" w:rsidP="00D254A4">
            <w:pPr>
              <w:pStyle w:val="a0"/>
            </w:pPr>
            <w:r w:rsidRPr="0028331C">
              <w:t>57</w:t>
            </w:r>
          </w:p>
          <w:p w14:paraId="57F74423" w14:textId="77777777" w:rsidR="00010051" w:rsidRPr="0028331C" w:rsidRDefault="00010051" w:rsidP="00D254A4">
            <w:pPr>
              <w:pStyle w:val="a0"/>
            </w:pPr>
            <w:r w:rsidRPr="0028331C">
              <w:t>58</w:t>
            </w:r>
          </w:p>
          <w:p w14:paraId="57F74424" w14:textId="77777777" w:rsidR="00010051" w:rsidRPr="0028331C" w:rsidRDefault="00010051" w:rsidP="00D254A4">
            <w:pPr>
              <w:pStyle w:val="a0"/>
            </w:pPr>
            <w:r w:rsidRPr="0028331C">
              <w:t>59</w:t>
            </w:r>
          </w:p>
          <w:p w14:paraId="57F74425" w14:textId="77777777" w:rsidR="00010051" w:rsidRPr="0028331C" w:rsidRDefault="00010051" w:rsidP="00D254A4">
            <w:pPr>
              <w:pStyle w:val="a0"/>
            </w:pPr>
            <w:r w:rsidRPr="0028331C">
              <w:t>60</w:t>
            </w:r>
          </w:p>
          <w:p w14:paraId="57F74426" w14:textId="77777777" w:rsidR="00010051" w:rsidRPr="0028331C" w:rsidRDefault="00010051" w:rsidP="00D254A4">
            <w:pPr>
              <w:pStyle w:val="a0"/>
            </w:pPr>
            <w:r w:rsidRPr="0028331C">
              <w:t>61</w:t>
            </w:r>
          </w:p>
          <w:p w14:paraId="57F74427" w14:textId="77777777" w:rsidR="00010051" w:rsidRPr="0028331C" w:rsidRDefault="00010051" w:rsidP="00D254A4">
            <w:pPr>
              <w:pStyle w:val="a0"/>
            </w:pPr>
            <w:r w:rsidRPr="0028331C">
              <w:t>62</w:t>
            </w:r>
          </w:p>
          <w:p w14:paraId="57F74428" w14:textId="77777777" w:rsidR="00010051" w:rsidRPr="0028331C" w:rsidRDefault="00010051" w:rsidP="00D254A4">
            <w:pPr>
              <w:pStyle w:val="a0"/>
            </w:pPr>
            <w:r w:rsidRPr="0028331C">
              <w:t>63</w:t>
            </w:r>
          </w:p>
          <w:p w14:paraId="57F74429" w14:textId="77777777" w:rsidR="00010051" w:rsidRPr="0028331C" w:rsidRDefault="00010051" w:rsidP="00D254A4">
            <w:pPr>
              <w:pStyle w:val="a0"/>
            </w:pPr>
            <w:r w:rsidRPr="0028331C">
              <w:t>64</w:t>
            </w:r>
          </w:p>
        </w:tc>
        <w:tc>
          <w:tcPr>
            <w:tcW w:w="10631" w:type="dxa"/>
          </w:tcPr>
          <w:p w14:paraId="78146B40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BF5F3F"/>
                <w:spacing w:val="-4"/>
              </w:rPr>
              <w:t>&lt;%@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3F7F7F"/>
                <w:spacing w:val="-4"/>
              </w:rPr>
              <w:t>page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language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"java"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contentType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"text/html; charset=UTF-8"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pageEncoding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"UTF-8"</w:t>
            </w:r>
            <w:r w:rsidRPr="0028331C">
              <w:rPr>
                <w:color w:val="BF5F3F"/>
                <w:spacing w:val="-4"/>
              </w:rPr>
              <w:t>%&gt;</w:t>
            </w:r>
          </w:p>
          <w:p w14:paraId="426365E5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BF5F3F"/>
                <w:spacing w:val="-4"/>
              </w:rPr>
              <w:t>&lt;%@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3F7F7F"/>
                <w:spacing w:val="-4"/>
              </w:rPr>
              <w:t>page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import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"java.util.Date, java.text.SimpleDateFormat"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BF5F3F"/>
                <w:spacing w:val="-4"/>
              </w:rPr>
              <w:t>%&gt;</w:t>
            </w:r>
          </w:p>
          <w:p w14:paraId="7A48CE8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&lt;!</w:t>
            </w:r>
            <w:r w:rsidRPr="0028331C">
              <w:rPr>
                <w:color w:val="3F7F7F"/>
                <w:spacing w:val="-4"/>
              </w:rPr>
              <w:t>DOCTYPE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008080"/>
                <w:spacing w:val="-4"/>
              </w:rPr>
              <w:t>html&gt;</w:t>
            </w:r>
          </w:p>
          <w:p w14:paraId="562887D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html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BF0C2FC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head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E752301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meta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http-equiv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"Content-Type"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content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"text/html; charset=utf-8"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3ECC8EB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meta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name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"viewport"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content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"width=device-width, initial-scale=1"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488CDD66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link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rel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"stylesheet"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href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"https://maxcdn.bootstrapcdn.com/bootstrap/3.3.7/css/bootstrap.min.css"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F166BB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script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src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"https://ajax.googleapis.com/ajax/libs/jquery/3.1.1/jquery.min.js"</w:t>
            </w:r>
            <w:r w:rsidRPr="0028331C">
              <w:rPr>
                <w:color w:val="008080"/>
                <w:spacing w:val="-4"/>
              </w:rPr>
              <w:t>&gt;&lt;/</w:t>
            </w:r>
            <w:r w:rsidRPr="0028331C">
              <w:rPr>
                <w:color w:val="3F7F7F"/>
                <w:spacing w:val="-4"/>
              </w:rPr>
              <w:t>script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A30421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script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src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"https://maxcdn.bootstrapcdn.com/bootstrap/3.3.7/js/bootstrap.min.js"</w:t>
            </w:r>
            <w:r w:rsidRPr="0028331C">
              <w:rPr>
                <w:color w:val="008080"/>
                <w:spacing w:val="-4"/>
              </w:rPr>
              <w:t>&gt;&lt;/</w:t>
            </w:r>
            <w:r w:rsidRPr="0028331C">
              <w:rPr>
                <w:color w:val="3F7F7F"/>
                <w:spacing w:val="-4"/>
              </w:rPr>
              <w:t>script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86580E5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style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90E9EB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3F7F7F"/>
                <w:spacing w:val="-4"/>
              </w:rPr>
              <w:t>input.form-control</w:t>
            </w:r>
            <w:r w:rsidRPr="0028331C">
              <w:rPr>
                <w:color w:val="000000"/>
                <w:spacing w:val="-4"/>
              </w:rPr>
              <w:t xml:space="preserve"> { </w:t>
            </w:r>
            <w:r w:rsidRPr="0028331C">
              <w:rPr>
                <w:color w:val="7F007F"/>
                <w:spacing w:val="-4"/>
              </w:rPr>
              <w:t>width</w:t>
            </w:r>
            <w:r w:rsidRPr="0028331C">
              <w:rPr>
                <w:color w:val="000000"/>
                <w:spacing w:val="-4"/>
              </w:rPr>
              <w:t xml:space="preserve">: </w:t>
            </w:r>
            <w:r w:rsidRPr="0028331C">
              <w:rPr>
                <w:color w:val="2A00E1"/>
                <w:spacing w:val="-4"/>
              </w:rPr>
              <w:t>200px</w:t>
            </w:r>
            <w:r w:rsidRPr="0028331C">
              <w:rPr>
                <w:color w:val="000000"/>
                <w:spacing w:val="-4"/>
              </w:rPr>
              <w:t>; }</w:t>
            </w:r>
          </w:p>
          <w:p w14:paraId="20ECB8C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3F7F7F"/>
                <w:spacing w:val="-4"/>
              </w:rPr>
              <w:t>table.table</w:t>
            </w:r>
            <w:r w:rsidRPr="0028331C">
              <w:rPr>
                <w:color w:val="000000"/>
                <w:spacing w:val="-4"/>
              </w:rPr>
              <w:t xml:space="preserve"> { </w:t>
            </w:r>
            <w:r w:rsidRPr="0028331C">
              <w:rPr>
                <w:color w:val="7F007F"/>
                <w:spacing w:val="-4"/>
              </w:rPr>
              <w:t>width</w:t>
            </w:r>
            <w:r w:rsidRPr="0028331C">
              <w:rPr>
                <w:color w:val="000000"/>
                <w:spacing w:val="-4"/>
              </w:rPr>
              <w:t xml:space="preserve">: </w:t>
            </w:r>
            <w:r w:rsidRPr="0028331C">
              <w:rPr>
                <w:color w:val="2A00E1"/>
                <w:spacing w:val="-4"/>
              </w:rPr>
              <w:t>500px</w:t>
            </w:r>
            <w:r w:rsidRPr="0028331C">
              <w:rPr>
                <w:color w:val="000000"/>
                <w:spacing w:val="-4"/>
              </w:rPr>
              <w:t>; }</w:t>
            </w:r>
          </w:p>
          <w:p w14:paraId="3479E816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3F7F7F"/>
                <w:spacing w:val="-4"/>
              </w:rPr>
              <w:t>thead tr</w:t>
            </w:r>
            <w:r w:rsidRPr="0028331C">
              <w:rPr>
                <w:color w:val="000000"/>
                <w:spacing w:val="-4"/>
              </w:rPr>
              <w:t xml:space="preserve"> { </w:t>
            </w:r>
            <w:r w:rsidRPr="0028331C">
              <w:rPr>
                <w:color w:val="7F007F"/>
                <w:spacing w:val="-4"/>
              </w:rPr>
              <w:t>background-color</w:t>
            </w:r>
            <w:r w:rsidRPr="0028331C">
              <w:rPr>
                <w:color w:val="000000"/>
                <w:spacing w:val="-4"/>
              </w:rPr>
              <w:t xml:space="preserve">: </w:t>
            </w:r>
            <w:r w:rsidRPr="0028331C">
              <w:rPr>
                <w:color w:val="2A00E1"/>
                <w:spacing w:val="-4"/>
              </w:rPr>
              <w:t>#eee</w:t>
            </w:r>
            <w:r w:rsidRPr="0028331C">
              <w:rPr>
                <w:color w:val="000000"/>
                <w:spacing w:val="-4"/>
              </w:rPr>
              <w:t xml:space="preserve">; }  </w:t>
            </w:r>
          </w:p>
          <w:p w14:paraId="43C97181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style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2142FB7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head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B774EC0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body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B1522B3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BF5F3F"/>
                <w:spacing w:val="-4"/>
              </w:rPr>
              <w:t>&lt;%</w:t>
            </w:r>
            <w:r w:rsidRPr="0028331C">
              <w:rPr>
                <w:color w:val="000000"/>
                <w:spacing w:val="-4"/>
              </w:rPr>
              <w:t xml:space="preserve"> request.setCharacterEncoding(</w:t>
            </w:r>
            <w:r w:rsidRPr="0028331C">
              <w:rPr>
                <w:color w:val="2A00FF"/>
                <w:spacing w:val="-4"/>
              </w:rPr>
              <w:t>"utf-8"</w:t>
            </w:r>
            <w:r w:rsidRPr="0028331C">
              <w:rPr>
                <w:color w:val="000000"/>
                <w:spacing w:val="-4"/>
              </w:rPr>
              <w:t xml:space="preserve">); </w:t>
            </w:r>
            <w:r w:rsidRPr="0028331C">
              <w:rPr>
                <w:color w:val="BF5F3F"/>
                <w:spacing w:val="-4"/>
              </w:rPr>
              <w:t>%&gt;</w:t>
            </w:r>
          </w:p>
          <w:p w14:paraId="64E0E5B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"container"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2DABD7C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</w:t>
            </w:r>
            <w:r w:rsidRPr="0028331C">
              <w:rPr>
                <w:color w:val="008080"/>
                <w:spacing w:val="-4"/>
                <w:highlight w:val="yellow"/>
              </w:rPr>
              <w:t>&lt;</w:t>
            </w:r>
            <w:r w:rsidRPr="0028331C">
              <w:rPr>
                <w:color w:val="3F7F7F"/>
                <w:spacing w:val="-4"/>
                <w:highlight w:val="yellow"/>
              </w:rPr>
              <w:t>form</w:t>
            </w:r>
            <w:r w:rsidRPr="0028331C">
              <w:rPr>
                <w:color w:val="008080"/>
                <w:spacing w:val="-4"/>
                <w:highlight w:val="yellow"/>
              </w:rPr>
              <w:t>&gt;</w:t>
            </w:r>
          </w:p>
          <w:p w14:paraId="3CA40382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h3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rFonts w:hint="eastAsia"/>
                <w:color w:val="000000"/>
                <w:spacing w:val="-4"/>
              </w:rPr>
              <w:t>텍스트</w:t>
            </w:r>
            <w:r w:rsidRPr="0028331C">
              <w:rPr>
                <w:color w:val="000000"/>
                <w:spacing w:val="-4"/>
              </w:rPr>
              <w:t xml:space="preserve"> </w:t>
            </w:r>
            <w:r w:rsidRPr="0028331C">
              <w:rPr>
                <w:rFonts w:hint="eastAsia"/>
                <w:color w:val="000000"/>
                <w:spacing w:val="-4"/>
              </w:rPr>
              <w:t>입력폼</w:t>
            </w:r>
            <w:r w:rsidRPr="0028331C">
              <w:rPr>
                <w:color w:val="000000"/>
                <w:spacing w:val="-4"/>
              </w:rPr>
              <w:t xml:space="preserve"> 03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h3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B27544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"form-group"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EDA62D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text1: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 xml:space="preserve"> </w:t>
            </w:r>
          </w:p>
          <w:p w14:paraId="0B0ED3F6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input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type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"form-control"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name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"text1"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value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  <w:highlight w:val="yellow"/>
              </w:rPr>
              <w:t>'</w:t>
            </w:r>
            <w:r w:rsidRPr="0028331C">
              <w:rPr>
                <w:color w:val="BF5F3F"/>
                <w:spacing w:val="-4"/>
                <w:highlight w:val="yellow"/>
              </w:rPr>
              <w:t>&lt;%=</w:t>
            </w:r>
            <w:r w:rsidRPr="0028331C">
              <w:rPr>
                <w:color w:val="000000"/>
                <w:spacing w:val="-4"/>
                <w:highlight w:val="yellow"/>
              </w:rPr>
              <w:t xml:space="preserve"> request.getParameter(</w:t>
            </w:r>
            <w:r w:rsidRPr="0028331C">
              <w:rPr>
                <w:color w:val="2A00FF"/>
                <w:spacing w:val="-4"/>
                <w:highlight w:val="yellow"/>
              </w:rPr>
              <w:t>"text1"</w:t>
            </w:r>
            <w:r w:rsidRPr="0028331C">
              <w:rPr>
                <w:color w:val="000000"/>
                <w:spacing w:val="-4"/>
                <w:highlight w:val="yellow"/>
              </w:rPr>
              <w:t xml:space="preserve">) </w:t>
            </w:r>
            <w:r w:rsidRPr="0028331C">
              <w:rPr>
                <w:color w:val="BF5F3F"/>
                <w:spacing w:val="-4"/>
                <w:highlight w:val="yellow"/>
              </w:rPr>
              <w:t>%&gt;</w:t>
            </w:r>
            <w:r w:rsidRPr="0028331C">
              <w:rPr>
                <w:color w:val="2A00FF"/>
                <w:spacing w:val="-4"/>
                <w:highlight w:val="yellow"/>
              </w:rPr>
              <w:t>'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008080"/>
                <w:spacing w:val="-4"/>
              </w:rPr>
              <w:t>/&gt;</w:t>
            </w:r>
          </w:p>
          <w:p w14:paraId="52E62F86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3BA197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"form-group"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570F39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text2: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 xml:space="preserve"> </w:t>
            </w:r>
          </w:p>
          <w:p w14:paraId="093E4C51" w14:textId="6FFD122E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input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type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"form-control"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name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"text2"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value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  <w:highlight w:val="yellow"/>
              </w:rPr>
              <w:t>'</w:t>
            </w:r>
            <w:r w:rsidRPr="0028331C">
              <w:rPr>
                <w:color w:val="BF5F3F"/>
                <w:spacing w:val="-4"/>
                <w:highlight w:val="yellow"/>
              </w:rPr>
              <w:t>&lt;%=</w:t>
            </w:r>
            <w:r w:rsidRPr="0028331C">
              <w:rPr>
                <w:color w:val="000000"/>
                <w:spacing w:val="-4"/>
                <w:highlight w:val="yellow"/>
              </w:rPr>
              <w:t xml:space="preserve"> request.getParameter(</w:t>
            </w:r>
            <w:r w:rsidRPr="0028331C">
              <w:rPr>
                <w:color w:val="2A00FF"/>
                <w:spacing w:val="-4"/>
                <w:highlight w:val="yellow"/>
              </w:rPr>
              <w:t>"text</w:t>
            </w:r>
            <w:r w:rsidR="00971402">
              <w:rPr>
                <w:color w:val="2A00FF"/>
                <w:spacing w:val="-4"/>
                <w:highlight w:val="yellow"/>
              </w:rPr>
              <w:t>2</w:t>
            </w:r>
            <w:bookmarkStart w:id="7" w:name="_GoBack"/>
            <w:bookmarkEnd w:id="7"/>
            <w:r w:rsidRPr="0028331C">
              <w:rPr>
                <w:color w:val="2A00FF"/>
                <w:spacing w:val="-4"/>
                <w:highlight w:val="yellow"/>
              </w:rPr>
              <w:t>"</w:t>
            </w:r>
            <w:r w:rsidRPr="0028331C">
              <w:rPr>
                <w:color w:val="000000"/>
                <w:spacing w:val="-4"/>
                <w:highlight w:val="yellow"/>
              </w:rPr>
              <w:t xml:space="preserve">) </w:t>
            </w:r>
            <w:r w:rsidRPr="0028331C">
              <w:rPr>
                <w:color w:val="BF5F3F"/>
                <w:spacing w:val="-4"/>
                <w:highlight w:val="yellow"/>
              </w:rPr>
              <w:t>%&gt;</w:t>
            </w:r>
            <w:r w:rsidRPr="0028331C">
              <w:rPr>
                <w:color w:val="2A00FF"/>
                <w:spacing w:val="-4"/>
                <w:highlight w:val="yellow"/>
              </w:rPr>
              <w:t>'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008080"/>
                <w:spacing w:val="-4"/>
              </w:rPr>
              <w:t>/&gt;</w:t>
            </w:r>
          </w:p>
          <w:p w14:paraId="36026C29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15FC253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"form-group"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52D1517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time: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label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 xml:space="preserve"> </w:t>
            </w:r>
          </w:p>
          <w:p w14:paraId="2D8EBFDD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input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type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"text"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"form-control"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name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"time"</w:t>
            </w:r>
            <w:r w:rsidRPr="0028331C">
              <w:rPr>
                <w:spacing w:val="-4"/>
              </w:rPr>
              <w:t xml:space="preserve"> </w:t>
            </w:r>
          </w:p>
          <w:p w14:paraId="58635714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spacing w:val="-4"/>
              </w:rPr>
              <w:t xml:space="preserve">               </w:t>
            </w:r>
            <w:r w:rsidRPr="0028331C">
              <w:rPr>
                <w:color w:val="7F007F"/>
                <w:spacing w:val="-4"/>
              </w:rPr>
              <w:t>value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'</w:t>
            </w:r>
            <w:r w:rsidRPr="0028331C">
              <w:rPr>
                <w:color w:val="BF5F3F"/>
                <w:spacing w:val="-4"/>
              </w:rPr>
              <w:t>&lt;%=</w:t>
            </w:r>
            <w:r w:rsidRPr="0028331C">
              <w:rPr>
                <w:color w:val="000000"/>
                <w:spacing w:val="-4"/>
              </w:rPr>
              <w:t xml:space="preserve"> </w:t>
            </w:r>
            <w:r w:rsidRPr="0028331C">
              <w:rPr>
                <w:color w:val="7F0055"/>
                <w:spacing w:val="-4"/>
              </w:rPr>
              <w:t>new</w:t>
            </w:r>
            <w:r w:rsidRPr="0028331C">
              <w:rPr>
                <w:color w:val="000000"/>
                <w:spacing w:val="-4"/>
              </w:rPr>
              <w:t xml:space="preserve"> SimpleDateFormat(</w:t>
            </w:r>
            <w:r w:rsidRPr="0028331C">
              <w:rPr>
                <w:color w:val="2A00FF"/>
                <w:spacing w:val="-4"/>
              </w:rPr>
              <w:t>"HH:mm:ss"</w:t>
            </w:r>
            <w:r w:rsidRPr="0028331C">
              <w:rPr>
                <w:color w:val="000000"/>
                <w:spacing w:val="-4"/>
              </w:rPr>
              <w:t>).format(</w:t>
            </w:r>
            <w:r w:rsidRPr="0028331C">
              <w:rPr>
                <w:color w:val="7F0055"/>
                <w:spacing w:val="-4"/>
              </w:rPr>
              <w:t>new</w:t>
            </w:r>
            <w:r w:rsidRPr="0028331C">
              <w:rPr>
                <w:color w:val="000000"/>
                <w:spacing w:val="-4"/>
              </w:rPr>
              <w:t xml:space="preserve"> Date()) </w:t>
            </w:r>
            <w:r w:rsidRPr="0028331C">
              <w:rPr>
                <w:color w:val="BF5F3F"/>
                <w:spacing w:val="-4"/>
              </w:rPr>
              <w:t>%&gt;</w:t>
            </w:r>
            <w:r w:rsidRPr="0028331C">
              <w:rPr>
                <w:color w:val="2A00FF"/>
                <w:spacing w:val="-4"/>
              </w:rPr>
              <w:t>'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008080"/>
                <w:spacing w:val="-4"/>
              </w:rPr>
              <w:t>/&gt;</w:t>
            </w:r>
          </w:p>
          <w:p w14:paraId="76107347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02362E7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"form-group"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1896185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input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type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"submit"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"btn btn-primary"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name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"cmd"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value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</w:t>
            </w:r>
            <w:r w:rsidRPr="0028331C">
              <w:rPr>
                <w:rFonts w:hint="eastAsia"/>
                <w:color w:val="2A00FF"/>
                <w:spacing w:val="-4"/>
              </w:rPr>
              <w:t>확인</w:t>
            </w:r>
            <w:r w:rsidRPr="0028331C">
              <w:rPr>
                <w:color w:val="2A00FF"/>
                <w:spacing w:val="-4"/>
              </w:rPr>
              <w:t>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13105D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0B9FE71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form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A63201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</w:p>
          <w:p w14:paraId="27D434C2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table</w:t>
            </w:r>
            <w:r w:rsidRPr="0028331C">
              <w:rPr>
                <w:spacing w:val="-4"/>
              </w:rPr>
              <w:t xml:space="preserve"> </w:t>
            </w:r>
            <w:r w:rsidRPr="0028331C">
              <w:rPr>
                <w:color w:val="7F007F"/>
                <w:spacing w:val="-4"/>
              </w:rPr>
              <w:t>class</w:t>
            </w:r>
            <w:r w:rsidRPr="0028331C">
              <w:rPr>
                <w:color w:val="000000"/>
                <w:spacing w:val="-4"/>
              </w:rPr>
              <w:t>=</w:t>
            </w:r>
            <w:r w:rsidRPr="0028331C">
              <w:rPr>
                <w:color w:val="2A00FF"/>
                <w:spacing w:val="-4"/>
              </w:rPr>
              <w:t>"table table-bordered"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12F8B4B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thead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A3AB4B0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932B1B5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th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Parameter Name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th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8D84A90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th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Parameter Value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th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CB1600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3BBE1E6C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thead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7A1F77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tbody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B9F6F16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E759D8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text1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129D5C1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BF5F3F"/>
                <w:spacing w:val="-4"/>
              </w:rPr>
              <w:t>&lt;%=</w:t>
            </w:r>
            <w:r w:rsidRPr="0028331C">
              <w:rPr>
                <w:color w:val="000000"/>
                <w:spacing w:val="-4"/>
              </w:rPr>
              <w:t xml:space="preserve"> request.getParameter(</w:t>
            </w:r>
            <w:r w:rsidRPr="0028331C">
              <w:rPr>
                <w:color w:val="2A00FF"/>
                <w:spacing w:val="-4"/>
              </w:rPr>
              <w:t>"text1"</w:t>
            </w:r>
            <w:r w:rsidRPr="0028331C">
              <w:rPr>
                <w:color w:val="000000"/>
                <w:spacing w:val="-4"/>
              </w:rPr>
              <w:t xml:space="preserve">) </w:t>
            </w:r>
            <w:r w:rsidRPr="0028331C">
              <w:rPr>
                <w:color w:val="BF5F3F"/>
                <w:spacing w:val="-4"/>
              </w:rPr>
              <w:t>%&gt;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1CFA3B69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46C5ED02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3222329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text2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64FC25B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BF5F3F"/>
                <w:spacing w:val="-4"/>
              </w:rPr>
              <w:t>&lt;%=</w:t>
            </w:r>
            <w:r w:rsidRPr="0028331C">
              <w:rPr>
                <w:color w:val="000000"/>
                <w:spacing w:val="-4"/>
              </w:rPr>
              <w:t xml:space="preserve"> request.getParameter(</w:t>
            </w:r>
            <w:r w:rsidRPr="0028331C">
              <w:rPr>
                <w:color w:val="2A00FF"/>
                <w:spacing w:val="-4"/>
              </w:rPr>
              <w:t>"text2"</w:t>
            </w:r>
            <w:r w:rsidRPr="0028331C">
              <w:rPr>
                <w:color w:val="000000"/>
                <w:spacing w:val="-4"/>
              </w:rPr>
              <w:t xml:space="preserve">) </w:t>
            </w:r>
            <w:r w:rsidRPr="0028331C">
              <w:rPr>
                <w:color w:val="BF5F3F"/>
                <w:spacing w:val="-4"/>
              </w:rPr>
              <w:t>%&gt;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383FF3A3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8728E5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2DCC003E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000000"/>
                <w:spacing w:val="-4"/>
              </w:rPr>
              <w:t>time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632136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  </w:t>
            </w:r>
            <w:r w:rsidRPr="0028331C">
              <w:rPr>
                <w:color w:val="008080"/>
                <w:spacing w:val="-4"/>
              </w:rPr>
              <w:t>&lt;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  <w:r w:rsidRPr="0028331C">
              <w:rPr>
                <w:color w:val="BF5F3F"/>
                <w:spacing w:val="-4"/>
              </w:rPr>
              <w:t>&lt;%=</w:t>
            </w:r>
            <w:r w:rsidRPr="0028331C">
              <w:rPr>
                <w:color w:val="000000"/>
                <w:spacing w:val="-4"/>
              </w:rPr>
              <w:t xml:space="preserve"> request.getParameter(</w:t>
            </w:r>
            <w:r w:rsidRPr="0028331C">
              <w:rPr>
                <w:color w:val="2A00FF"/>
                <w:spacing w:val="-4"/>
              </w:rPr>
              <w:t>"time"</w:t>
            </w:r>
            <w:r w:rsidRPr="0028331C">
              <w:rPr>
                <w:color w:val="000000"/>
                <w:spacing w:val="-4"/>
              </w:rPr>
              <w:t xml:space="preserve">) </w:t>
            </w:r>
            <w:r w:rsidRPr="0028331C">
              <w:rPr>
                <w:color w:val="BF5F3F"/>
                <w:spacing w:val="-4"/>
              </w:rPr>
              <w:t>%&gt;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td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4A2032A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tr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045479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tbody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0CD8CB98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table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7407483A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0000"/>
                <w:spacing w:val="-4"/>
              </w:rPr>
              <w:t xml:space="preserve">  </w:t>
            </w: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div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66ADA3F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body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C43826B" w14:textId="77777777" w:rsidR="00D254A4" w:rsidRPr="0028331C" w:rsidRDefault="00D254A4" w:rsidP="00D254A4">
            <w:pPr>
              <w:pStyle w:val="a0"/>
              <w:rPr>
                <w:spacing w:val="-4"/>
              </w:rPr>
            </w:pPr>
            <w:r w:rsidRPr="0028331C">
              <w:rPr>
                <w:color w:val="008080"/>
                <w:spacing w:val="-4"/>
              </w:rPr>
              <w:t>&lt;/</w:t>
            </w:r>
            <w:r w:rsidRPr="0028331C">
              <w:rPr>
                <w:color w:val="3F7F7F"/>
                <w:spacing w:val="-4"/>
              </w:rPr>
              <w:t>html</w:t>
            </w:r>
            <w:r w:rsidRPr="0028331C">
              <w:rPr>
                <w:color w:val="008080"/>
                <w:spacing w:val="-4"/>
              </w:rPr>
              <w:t>&gt;</w:t>
            </w:r>
          </w:p>
          <w:p w14:paraId="57F7446A" w14:textId="5A9743E4" w:rsidR="00010051" w:rsidRPr="0028331C" w:rsidRDefault="00010051" w:rsidP="00D254A4">
            <w:pPr>
              <w:pStyle w:val="a0"/>
              <w:rPr>
                <w:spacing w:val="-4"/>
              </w:rPr>
            </w:pPr>
          </w:p>
        </w:tc>
      </w:tr>
    </w:tbl>
    <w:p w14:paraId="57F7446C" w14:textId="77777777" w:rsidR="00680659" w:rsidRDefault="00680659" w:rsidP="00EF3D49"/>
    <w:p w14:paraId="57F7446D" w14:textId="77777777" w:rsidR="004716E9" w:rsidRDefault="004716E9" w:rsidP="00EF3D49">
      <w:r>
        <w:rPr>
          <w:rFonts w:hint="eastAsia"/>
        </w:rPr>
        <w:t xml:space="preserve">앞의 </w:t>
      </w:r>
      <w:r>
        <w:t>text3a.</w:t>
      </w:r>
      <w:r>
        <w:rPr>
          <w:rFonts w:hint="eastAsia"/>
        </w:rPr>
        <w:t>jsp의 코드에서 줄2</w:t>
      </w:r>
      <w:r>
        <w:t>2</w:t>
      </w:r>
      <w:r>
        <w:rPr>
          <w:rFonts w:hint="eastAsia"/>
        </w:rPr>
        <w:t>,27,</w:t>
      </w:r>
      <w:r>
        <w:t xml:space="preserve">32 </w:t>
      </w:r>
      <w:r>
        <w:rPr>
          <w:rFonts w:hint="eastAsia"/>
        </w:rPr>
        <w:t>부분만 수정되었다.</w:t>
      </w:r>
    </w:p>
    <w:p w14:paraId="57F7446E" w14:textId="77777777" w:rsidR="004716E9" w:rsidRDefault="004716E9" w:rsidP="00EF3D4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697"/>
        <w:gridCol w:w="3756"/>
        <w:gridCol w:w="6179"/>
      </w:tblGrid>
      <w:tr w:rsidR="00CD1137" w:rsidRPr="009717CA" w14:paraId="57F74472" w14:textId="77777777" w:rsidTr="33D1AA08">
        <w:tc>
          <w:tcPr>
            <w:tcW w:w="710" w:type="dxa"/>
            <w:shd w:val="clear" w:color="auto" w:fill="D9D9D9" w:themeFill="background1" w:themeFillShade="D9"/>
          </w:tcPr>
          <w:p w14:paraId="57F7446F" w14:textId="77777777" w:rsidR="004716E9" w:rsidRPr="009717CA" w:rsidRDefault="004716E9" w:rsidP="009717CA">
            <w:pPr>
              <w:pStyle w:val="a0"/>
            </w:pPr>
            <w:r w:rsidRPr="009717CA">
              <w:rPr>
                <w:rFonts w:hint="eastAsia"/>
              </w:rPr>
              <w:t>줄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57F74470" w14:textId="77777777" w:rsidR="004716E9" w:rsidRPr="009717CA" w:rsidRDefault="004716E9" w:rsidP="009717CA">
            <w:pPr>
              <w:pStyle w:val="a0"/>
            </w:pPr>
            <w:r w:rsidRPr="009717CA">
              <w:rPr>
                <w:rFonts w:hint="eastAsia"/>
              </w:rPr>
              <w:t>text3a.</w:t>
            </w:r>
            <w:r w:rsidRPr="009717CA">
              <w:t>jsp</w:t>
            </w:r>
          </w:p>
        </w:tc>
        <w:tc>
          <w:tcPr>
            <w:tcW w:w="6303" w:type="dxa"/>
            <w:shd w:val="clear" w:color="auto" w:fill="D9D9D9" w:themeFill="background1" w:themeFillShade="D9"/>
          </w:tcPr>
          <w:p w14:paraId="57F74471" w14:textId="77777777" w:rsidR="004716E9" w:rsidRPr="009717CA" w:rsidRDefault="004716E9" w:rsidP="009717CA">
            <w:pPr>
              <w:pStyle w:val="a0"/>
            </w:pPr>
            <w:r w:rsidRPr="009717CA">
              <w:rPr>
                <w:rFonts w:hint="eastAsia"/>
              </w:rPr>
              <w:t>text3b.jsp</w:t>
            </w:r>
          </w:p>
        </w:tc>
      </w:tr>
      <w:tr w:rsidR="00CD1137" w:rsidRPr="009717CA" w14:paraId="57F74476" w14:textId="77777777" w:rsidTr="33D1AA08">
        <w:tc>
          <w:tcPr>
            <w:tcW w:w="710" w:type="dxa"/>
          </w:tcPr>
          <w:p w14:paraId="57F74473" w14:textId="32D51518" w:rsidR="004716E9" w:rsidRPr="009717CA" w:rsidRDefault="004716E9" w:rsidP="009717CA">
            <w:pPr>
              <w:pStyle w:val="a0"/>
            </w:pPr>
            <w:r w:rsidRPr="009717CA">
              <w:rPr>
                <w:rFonts w:hint="eastAsia"/>
              </w:rPr>
              <w:t>2</w:t>
            </w:r>
            <w:r w:rsidR="00E74461">
              <w:t>0</w:t>
            </w:r>
          </w:p>
        </w:tc>
        <w:tc>
          <w:tcPr>
            <w:tcW w:w="3827" w:type="dxa"/>
          </w:tcPr>
          <w:p w14:paraId="57F74474" w14:textId="77777777" w:rsidR="004716E9" w:rsidRPr="009717CA" w:rsidRDefault="004716E9" w:rsidP="009717CA">
            <w:pPr>
              <w:pStyle w:val="a0"/>
            </w:pPr>
            <w:r w:rsidRPr="009717CA">
              <w:t>&lt;form action="text3a.jsp"&gt;</w:t>
            </w:r>
          </w:p>
        </w:tc>
        <w:tc>
          <w:tcPr>
            <w:tcW w:w="6303" w:type="dxa"/>
          </w:tcPr>
          <w:p w14:paraId="57F74475" w14:textId="77777777" w:rsidR="004716E9" w:rsidRPr="009717CA" w:rsidRDefault="004716E9" w:rsidP="009717CA">
            <w:pPr>
              <w:pStyle w:val="a0"/>
            </w:pPr>
            <w:r w:rsidRPr="009717CA">
              <w:t>&lt;</w:t>
            </w:r>
            <w:r w:rsidRPr="009717CA">
              <w:rPr>
                <w:rFonts w:hint="eastAsia"/>
              </w:rPr>
              <w:t>f</w:t>
            </w:r>
            <w:r w:rsidRPr="009717CA">
              <w:t>orm&gt;</w:t>
            </w:r>
          </w:p>
        </w:tc>
      </w:tr>
      <w:tr w:rsidR="004716E9" w:rsidRPr="009717CA" w14:paraId="57F7447A" w14:textId="77777777" w:rsidTr="33D1AA08">
        <w:tc>
          <w:tcPr>
            <w:tcW w:w="710" w:type="dxa"/>
          </w:tcPr>
          <w:p w14:paraId="57F74477" w14:textId="046B2005" w:rsidR="004716E9" w:rsidRPr="009717CA" w:rsidRDefault="004716E9" w:rsidP="009717CA">
            <w:pPr>
              <w:pStyle w:val="a0"/>
            </w:pPr>
            <w:r w:rsidRPr="009717CA">
              <w:rPr>
                <w:rFonts w:hint="eastAsia"/>
              </w:rPr>
              <w:t>2</w:t>
            </w:r>
            <w:r w:rsidR="00E74461">
              <w:t>4</w:t>
            </w:r>
          </w:p>
        </w:tc>
        <w:tc>
          <w:tcPr>
            <w:tcW w:w="3827" w:type="dxa"/>
          </w:tcPr>
          <w:p w14:paraId="57F74478" w14:textId="33D1AA08" w:rsidR="004716E9" w:rsidRPr="009717CA" w:rsidRDefault="33D1AA08" w:rsidP="009717CA">
            <w:pPr>
              <w:pStyle w:val="a0"/>
            </w:pPr>
            <w:r>
              <w:t>value="hello"</w:t>
            </w:r>
          </w:p>
        </w:tc>
        <w:tc>
          <w:tcPr>
            <w:tcW w:w="6303" w:type="dxa"/>
          </w:tcPr>
          <w:p w14:paraId="57F74479" w14:textId="77777777" w:rsidR="004716E9" w:rsidRPr="009717CA" w:rsidRDefault="004716E9" w:rsidP="009717CA">
            <w:pPr>
              <w:pStyle w:val="a0"/>
            </w:pPr>
            <w:r w:rsidRPr="009717CA">
              <w:t>value="&lt;%= request.getParameter("text1") %&gt;"</w:t>
            </w:r>
          </w:p>
        </w:tc>
      </w:tr>
      <w:tr w:rsidR="009717CA" w:rsidRPr="009717CA" w14:paraId="57F7447E" w14:textId="77777777" w:rsidTr="33D1AA08">
        <w:tc>
          <w:tcPr>
            <w:tcW w:w="710" w:type="dxa"/>
          </w:tcPr>
          <w:p w14:paraId="57F7447B" w14:textId="22FBD03E" w:rsidR="009717CA" w:rsidRPr="009717CA" w:rsidRDefault="00E74461" w:rsidP="009717CA">
            <w:pPr>
              <w:pStyle w:val="a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827" w:type="dxa"/>
          </w:tcPr>
          <w:p w14:paraId="57F7447C" w14:textId="77777777" w:rsidR="009717CA" w:rsidRPr="009717CA" w:rsidRDefault="009717CA" w:rsidP="009717CA">
            <w:pPr>
              <w:pStyle w:val="a0"/>
            </w:pPr>
            <w:r w:rsidRPr="009717CA">
              <w:t>value="world"</w:t>
            </w:r>
          </w:p>
        </w:tc>
        <w:tc>
          <w:tcPr>
            <w:tcW w:w="6303" w:type="dxa"/>
          </w:tcPr>
          <w:p w14:paraId="57F7447D" w14:textId="77777777" w:rsidR="009717CA" w:rsidRPr="009717CA" w:rsidRDefault="009717CA" w:rsidP="009717CA">
            <w:pPr>
              <w:pStyle w:val="a0"/>
            </w:pPr>
            <w:r w:rsidRPr="009717CA">
              <w:t>value="&lt;%= request.getParameter("text2") %&gt;"</w:t>
            </w:r>
          </w:p>
        </w:tc>
      </w:tr>
    </w:tbl>
    <w:p w14:paraId="57F7447F" w14:textId="77777777" w:rsidR="004716E9" w:rsidRDefault="004716E9" w:rsidP="00EF3D49"/>
    <w:p w14:paraId="57F74480" w14:textId="5EF651C3" w:rsidR="009717CA" w:rsidRDefault="009717CA" w:rsidP="00EF3D49">
      <w:r>
        <w:rPr>
          <w:rFonts w:hint="eastAsia"/>
        </w:rPr>
        <w:t>(줄2</w:t>
      </w:r>
      <w:r w:rsidR="00E74461">
        <w:t>0</w:t>
      </w:r>
      <w:r>
        <w:rPr>
          <w:rFonts w:hint="eastAsia"/>
        </w:rPr>
        <w:t xml:space="preserve">) </w:t>
      </w:r>
      <w:r>
        <w:t xml:space="preserve">form </w:t>
      </w:r>
      <w:r>
        <w:rPr>
          <w:rFonts w:hint="eastAsia"/>
        </w:rPr>
        <w:t xml:space="preserve">태그에서 </w:t>
      </w:r>
      <w:r>
        <w:t>action</w:t>
      </w:r>
      <w:r>
        <w:rPr>
          <w:rFonts w:hint="eastAsia"/>
        </w:rPr>
        <w:t xml:space="preserve">값이 현재 페이지의 </w:t>
      </w:r>
      <w:r>
        <w:t>URL</w:t>
      </w:r>
      <w:r>
        <w:rPr>
          <w:rFonts w:hint="eastAsia"/>
        </w:rPr>
        <w:t>과 같은 경우에</w:t>
      </w:r>
      <w:r w:rsidR="00E74461">
        <w:rPr>
          <w:rFonts w:hint="eastAsia"/>
        </w:rPr>
        <w:t>,</w:t>
      </w:r>
      <w:r w:rsidR="00E74461">
        <w:t xml:space="preserve"> </w:t>
      </w:r>
      <w:r w:rsidR="005B5B2F">
        <w:rPr>
          <w:rFonts w:hint="eastAsia"/>
        </w:rPr>
        <w:t>a</w:t>
      </w:r>
      <w:r w:rsidR="005B5B2F">
        <w:t xml:space="preserve">ction </w:t>
      </w:r>
      <w:r w:rsidR="005B5B2F">
        <w:rPr>
          <w:rFonts w:hint="eastAsia"/>
        </w:rPr>
        <w:t xml:space="preserve">애트리뷰트를 </w:t>
      </w:r>
      <w:r>
        <w:rPr>
          <w:rFonts w:hint="eastAsia"/>
        </w:rPr>
        <w:t>생략</w:t>
      </w:r>
      <w:r w:rsidR="005B5B2F">
        <w:rPr>
          <w:rFonts w:hint="eastAsia"/>
        </w:rPr>
        <w:t>할 수 있다.</w:t>
      </w:r>
    </w:p>
    <w:p w14:paraId="57F74481" w14:textId="6222D936" w:rsidR="009717CA" w:rsidRDefault="009717CA" w:rsidP="00EF3D49">
      <w:r>
        <w:t xml:space="preserve">form </w:t>
      </w:r>
      <w:r>
        <w:rPr>
          <w:rFonts w:hint="eastAsia"/>
        </w:rPr>
        <w:t xml:space="preserve">태그의 </w:t>
      </w:r>
      <w:r>
        <w:t xml:space="preserve">method </w:t>
      </w:r>
      <w:r w:rsidR="00434A92">
        <w:rPr>
          <w:rFonts w:hint="eastAsia"/>
        </w:rPr>
        <w:t>애트리뷰트</w:t>
      </w:r>
      <w:r>
        <w:rPr>
          <w:rFonts w:hint="eastAsia"/>
        </w:rPr>
        <w:t xml:space="preserve">의 디폴트 값이 </w:t>
      </w:r>
      <w:r>
        <w:t>"get"</w:t>
      </w:r>
      <w:r>
        <w:rPr>
          <w:rFonts w:hint="eastAsia"/>
        </w:rPr>
        <w:t>이다.</w:t>
      </w:r>
    </w:p>
    <w:p w14:paraId="05DB2C55" w14:textId="77777777" w:rsidR="00C4183A" w:rsidRDefault="009717CA" w:rsidP="00EF3D49">
      <w:r>
        <w:rPr>
          <w:rFonts w:hint="eastAsia"/>
        </w:rPr>
        <w:t xml:space="preserve">즉 </w:t>
      </w:r>
      <w:r>
        <w:t>text3b.jsp</w:t>
      </w:r>
      <w:r>
        <w:rPr>
          <w:rFonts w:hint="eastAsia"/>
        </w:rPr>
        <w:t>에서 줄2</w:t>
      </w:r>
      <w:r>
        <w:t xml:space="preserve">2 &lt;form&gt; </w:t>
      </w:r>
      <w:r>
        <w:rPr>
          <w:rFonts w:hint="eastAsia"/>
        </w:rPr>
        <w:t xml:space="preserve">태그는 </w:t>
      </w:r>
      <w:r>
        <w:t>&lt;form action="text3b.jsp" method="get"&gt;</w:t>
      </w:r>
      <w:r w:rsidR="00C4183A">
        <w:t xml:space="preserve"> </w:t>
      </w:r>
      <w:r w:rsidR="00C4183A">
        <w:rPr>
          <w:rFonts w:hint="eastAsia"/>
        </w:rPr>
        <w:t>과 동일하다.</w:t>
      </w:r>
    </w:p>
    <w:p w14:paraId="57F74483" w14:textId="77777777" w:rsidR="009717CA" w:rsidRDefault="009717CA" w:rsidP="00EF3D49"/>
    <w:p w14:paraId="57F74484" w14:textId="5989672A" w:rsidR="009717CA" w:rsidRDefault="009717CA" w:rsidP="00EF3D49">
      <w:r>
        <w:rPr>
          <w:rFonts w:hint="eastAsia"/>
        </w:rPr>
        <w:t>(줄2</w:t>
      </w:r>
      <w:r w:rsidR="00C4183A">
        <w:t>4</w:t>
      </w:r>
      <w:r>
        <w:t>,</w:t>
      </w:r>
      <w:r w:rsidR="00C4183A">
        <w:t>28</w:t>
      </w:r>
      <w:r>
        <w:t xml:space="preserve">) input </w:t>
      </w:r>
      <w:r>
        <w:rPr>
          <w:rFonts w:hint="eastAsia"/>
        </w:rPr>
        <w:t xml:space="preserve">태그의 </w:t>
      </w:r>
      <w:r>
        <w:t xml:space="preserve">value </w:t>
      </w:r>
      <w:r w:rsidR="00434A92">
        <w:rPr>
          <w:rFonts w:hint="eastAsia"/>
        </w:rPr>
        <w:t>애트리뷰트</w:t>
      </w:r>
      <w:r w:rsidR="00434A92">
        <w:t>는</w:t>
      </w:r>
      <w:r>
        <w:rPr>
          <w:rFonts w:hint="eastAsia"/>
        </w:rPr>
        <w:t xml:space="preserve"> 그 </w:t>
      </w:r>
      <w:r>
        <w:t xml:space="preserve">input </w:t>
      </w:r>
      <w:r>
        <w:rPr>
          <w:rFonts w:hint="eastAsia"/>
        </w:rPr>
        <w:t>태그가 웹브라우저창에 처음 그려질 때 채워질 값을 나타낸다.</w:t>
      </w:r>
    </w:p>
    <w:p w14:paraId="57F74485" w14:textId="3633C091" w:rsidR="009717CA" w:rsidRDefault="004A7985" w:rsidP="00EF3D49">
      <w:r>
        <w:rPr>
          <w:rFonts w:hint="eastAsia"/>
        </w:rPr>
        <w:t xml:space="preserve">앞에서 살펴본 </w:t>
      </w:r>
      <w:r>
        <w:t>text3a.jsp</w:t>
      </w:r>
      <w:r>
        <w:rPr>
          <w:rFonts w:hint="eastAsia"/>
        </w:rPr>
        <w:t xml:space="preserve">의 경우에는 </w:t>
      </w:r>
      <w:r w:rsidR="009717CA">
        <w:rPr>
          <w:rFonts w:hint="eastAsia"/>
        </w:rPr>
        <w:t xml:space="preserve">페이지가 새로 그려질 때 언제나 </w:t>
      </w:r>
      <w:r w:rsidR="009717CA">
        <w:t>"hello", "world"</w:t>
      </w:r>
      <w:r w:rsidR="009717CA">
        <w:rPr>
          <w:rFonts w:hint="eastAsia"/>
        </w:rPr>
        <w:t>가 각각 채워진 상태로 텍스트 박스가 그려</w:t>
      </w:r>
      <w:r>
        <w:rPr>
          <w:rFonts w:hint="eastAsia"/>
        </w:rPr>
        <w:t>졌다.</w:t>
      </w:r>
    </w:p>
    <w:p w14:paraId="57F74486" w14:textId="6934C44D" w:rsidR="004A7985" w:rsidRDefault="009717CA" w:rsidP="00EF3D49">
      <w:r>
        <w:rPr>
          <w:rFonts w:hint="eastAsia"/>
        </w:rPr>
        <w:t xml:space="preserve">text3b.jsp의 경우에는 </w:t>
      </w:r>
      <w:r w:rsidR="004A7985">
        <w:t xml:space="preserve">request.getParameter("text1"), request.getParameter("text2") </w:t>
      </w:r>
      <w:r w:rsidR="004A7985">
        <w:rPr>
          <w:rFonts w:hint="eastAsia"/>
        </w:rPr>
        <w:t>메소드 호출로 꺼낸 값이 채워</w:t>
      </w:r>
      <w:r w:rsidR="001378BB">
        <w:rPr>
          <w:rFonts w:hint="eastAsia"/>
        </w:rPr>
        <w:t>진</w:t>
      </w:r>
      <w:r w:rsidR="004A7985">
        <w:rPr>
          <w:rFonts w:hint="eastAsia"/>
        </w:rPr>
        <w:t xml:space="preserve"> 상태로 텍스트 박스가 그려질 것이다.</w:t>
      </w:r>
      <w:r w:rsidR="004A7985">
        <w:t xml:space="preserve"> </w:t>
      </w:r>
      <w:r w:rsidR="004A7985">
        <w:rPr>
          <w:rFonts w:hint="eastAsia"/>
        </w:rPr>
        <w:t xml:space="preserve">만약 꺼낸 값이 </w:t>
      </w:r>
      <w:r w:rsidR="004A7985">
        <w:t>null</w:t>
      </w:r>
      <w:r w:rsidR="004A7985">
        <w:rPr>
          <w:rFonts w:hint="eastAsia"/>
        </w:rPr>
        <w:t xml:space="preserve">이면 문자열 </w:t>
      </w:r>
      <w:r w:rsidR="004A7985">
        <w:t>"null"</w:t>
      </w:r>
      <w:r w:rsidR="004A7985">
        <w:rPr>
          <w:rFonts w:hint="eastAsia"/>
        </w:rPr>
        <w:t>이 채워진 상태로 텍스트 박스가 그려질 것이다.</w:t>
      </w:r>
    </w:p>
    <w:p w14:paraId="57F74487" w14:textId="77777777" w:rsidR="00265F6D" w:rsidRDefault="00265F6D" w:rsidP="00EF3D49"/>
    <w:p w14:paraId="57F74488" w14:textId="77777777" w:rsidR="009717CA" w:rsidRDefault="009717CA" w:rsidP="00EF3D49"/>
    <w:p w14:paraId="57F74489" w14:textId="77777777" w:rsidR="00265F6D" w:rsidRDefault="00265F6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48A" w14:textId="77777777" w:rsidR="00265F6D" w:rsidRDefault="00265F6D" w:rsidP="00265F6D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48B" w14:textId="77777777" w:rsidR="00265F6D" w:rsidRDefault="00265F6D" w:rsidP="00265F6D">
      <w:r>
        <w:rPr>
          <w:rFonts w:hint="eastAsia"/>
        </w:rPr>
        <w:t xml:space="preserve">(1) 웹브라우저는 </w:t>
      </w:r>
      <w:r>
        <w:t xml:space="preserve">text3b.jsp </w:t>
      </w:r>
      <w:r>
        <w:rPr>
          <w:rFonts w:hint="eastAsia"/>
        </w:rPr>
        <w:t>URL을 웹서버에 요청한다.</w:t>
      </w:r>
      <w:r>
        <w:t xml:space="preserve"> </w:t>
      </w:r>
    </w:p>
    <w:p w14:paraId="57F7448C" w14:textId="6C4C5F27" w:rsidR="004A7985" w:rsidRDefault="004A7985" w:rsidP="004A7985">
      <w:r>
        <w:rPr>
          <w:rFonts w:hint="eastAsia"/>
        </w:rPr>
        <w:t xml:space="preserve">    입력폼에 데이터를 입력하고 submit</w:t>
      </w:r>
      <w:r>
        <w:t xml:space="preserve"> </w:t>
      </w:r>
      <w:r>
        <w:rPr>
          <w:rFonts w:hint="eastAsia"/>
        </w:rPr>
        <w:t>버튼을 누른 것이 아니고</w:t>
      </w:r>
      <w:r w:rsidR="000A79DE">
        <w:rPr>
          <w:rFonts w:hint="eastAsia"/>
        </w:rPr>
        <w:t>,</w:t>
      </w:r>
      <w:r>
        <w:rPr>
          <w:rFonts w:hint="eastAsia"/>
        </w:rPr>
        <w:t xml:space="preserve"> 그냥 처음 요청하는 것이라서,</w:t>
      </w:r>
      <w:r>
        <w:br/>
        <w:t xml:space="preserve">   </w:t>
      </w:r>
      <w:r>
        <w:rPr>
          <w:rFonts w:hint="eastAsia"/>
        </w:rPr>
        <w:t xml:space="preserve"> 요청에 같이 담아 보내는 데이터는 아직 없다.</w:t>
      </w:r>
    </w:p>
    <w:p w14:paraId="48EB4711" w14:textId="0946DA01" w:rsidR="00AF4687" w:rsidRDefault="00AF4687" w:rsidP="004A798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즉 요청에 </w:t>
      </w:r>
      <w:r>
        <w:t>request parameter</w:t>
      </w:r>
      <w:r>
        <w:rPr>
          <w:rFonts w:hint="eastAsia"/>
        </w:rPr>
        <w:t>가 들어있지 않다.</w:t>
      </w:r>
    </w:p>
    <w:p w14:paraId="57F7448D" w14:textId="77777777" w:rsidR="00265F6D" w:rsidRDefault="004A7985" w:rsidP="00265F6D">
      <w:r>
        <w:t xml:space="preserve">    </w:t>
      </w:r>
      <w:r w:rsidR="00265F6D">
        <w:t xml:space="preserve">GET </w:t>
      </w:r>
      <w:r w:rsidR="00265F6D">
        <w:rPr>
          <w:rFonts w:hint="eastAsia"/>
        </w:rPr>
        <w:t xml:space="preserve">방식 요청이므로 요청에 담아 보낼 데이터를 </w:t>
      </w:r>
      <w:r w:rsidR="00265F6D">
        <w:t xml:space="preserve">query string </w:t>
      </w:r>
      <w:r w:rsidR="00265F6D">
        <w:rPr>
          <w:rFonts w:hint="eastAsia"/>
        </w:rPr>
        <w:t xml:space="preserve">형태로 </w:t>
      </w:r>
      <w:r w:rsidR="00265F6D">
        <w:t>URL</w:t>
      </w:r>
      <w:r w:rsidR="00265F6D">
        <w:rPr>
          <w:rFonts w:hint="eastAsia"/>
        </w:rPr>
        <w:t>에 붙여야 하는데,</w:t>
      </w:r>
    </w:p>
    <w:p w14:paraId="57F7448E" w14:textId="77777777" w:rsidR="00265F6D" w:rsidRDefault="00265F6D" w:rsidP="00265F6D">
      <w:r>
        <w:t xml:space="preserve">    </w:t>
      </w:r>
      <w:r>
        <w:rPr>
          <w:rFonts w:hint="eastAsia"/>
        </w:rPr>
        <w:t xml:space="preserve">보내는 데이터가 없으므로 요청하는 URL에 </w:t>
      </w:r>
      <w:r>
        <w:t>query string</w:t>
      </w:r>
      <w:r>
        <w:rPr>
          <w:rFonts w:hint="eastAsia"/>
        </w:rPr>
        <w:t>이 붙어있지 않다.</w:t>
      </w:r>
    </w:p>
    <w:p w14:paraId="57F7448F" w14:textId="77777777" w:rsidR="00265F6D" w:rsidRPr="008D295A" w:rsidRDefault="00265F6D" w:rsidP="00265F6D">
      <w:r>
        <w:t xml:space="preserve">    </w:t>
      </w:r>
      <w:r>
        <w:rPr>
          <w:rFonts w:hint="eastAsia"/>
        </w:rPr>
        <w:t xml:space="preserve">요청되는 절대경로 </w:t>
      </w:r>
      <w:r>
        <w:t>URL</w:t>
      </w:r>
      <w:r>
        <w:rPr>
          <w:rFonts w:hint="eastAsia"/>
        </w:rPr>
        <w:t xml:space="preserve">은 </w:t>
      </w:r>
      <w:r w:rsidRPr="008D295A">
        <w:t>http://localhost:8080/lecture1/form01/text3</w:t>
      </w:r>
      <w:r>
        <w:t>b</w:t>
      </w:r>
      <w:r w:rsidRPr="008D295A">
        <w:t>.jsp</w:t>
      </w:r>
      <w:r>
        <w:t xml:space="preserve"> </w:t>
      </w:r>
      <w:r>
        <w:rPr>
          <w:rFonts w:hint="eastAsia"/>
        </w:rPr>
        <w:t>이다.</w:t>
      </w:r>
    </w:p>
    <w:p w14:paraId="57F74490" w14:textId="77777777" w:rsidR="00265F6D" w:rsidRDefault="00265F6D" w:rsidP="00265F6D">
      <w:r>
        <w:t xml:space="preserve">(2) </w:t>
      </w:r>
      <w:r>
        <w:rPr>
          <w:rFonts w:hint="eastAsia"/>
        </w:rPr>
        <w:t xml:space="preserve">웹서버는 요청 받은 </w:t>
      </w:r>
      <w:r>
        <w:t>text3b.jsp</w:t>
      </w:r>
      <w:r>
        <w:rPr>
          <w:rFonts w:hint="eastAsia"/>
        </w:rPr>
        <w:t>를 실행한다.</w:t>
      </w:r>
    </w:p>
    <w:p w14:paraId="57F74491" w14:textId="1EB080DB" w:rsidR="00265F6D" w:rsidRDefault="00265F6D" w:rsidP="00265F6D">
      <w:r>
        <w:t xml:space="preserve">    </w:t>
      </w:r>
      <w:r>
        <w:rPr>
          <w:rFonts w:hint="eastAsia"/>
        </w:rPr>
        <w:t xml:space="preserve">실행도중 </w:t>
      </w:r>
      <w:r>
        <w:t xml:space="preserve">request.getParameter(...) </w:t>
      </w:r>
      <w:r>
        <w:rPr>
          <w:rFonts w:hint="eastAsia"/>
        </w:rPr>
        <w:t xml:space="preserve">메소드를 호출하여 </w:t>
      </w:r>
      <w:r w:rsidR="007714B2">
        <w:t>request parameter</w:t>
      </w:r>
      <w:r>
        <w:rPr>
          <w:rFonts w:hint="eastAsia"/>
        </w:rPr>
        <w:t>를 꺼내지만</w:t>
      </w:r>
    </w:p>
    <w:p w14:paraId="57F74492" w14:textId="0AFB3E00" w:rsidR="00265F6D" w:rsidRDefault="00265F6D" w:rsidP="00265F6D">
      <w:r>
        <w:rPr>
          <w:rFonts w:hint="eastAsia"/>
        </w:rPr>
        <w:t xml:space="preserve">    전송된 데이터가 없으므로 </w:t>
      </w:r>
      <w:r>
        <w:t>null</w:t>
      </w:r>
      <w:r w:rsidR="007714B2">
        <w:t xml:space="preserve"> </w:t>
      </w:r>
      <w:r>
        <w:rPr>
          <w:rFonts w:hint="eastAsia"/>
        </w:rPr>
        <w:t>이 꺼내진다.</w:t>
      </w:r>
    </w:p>
    <w:p w14:paraId="57F74493" w14:textId="77777777" w:rsidR="00265F6D" w:rsidRDefault="00265F6D" w:rsidP="00265F6D">
      <w:r>
        <w:t xml:space="preserve">(3) </w:t>
      </w:r>
      <w:r>
        <w:rPr>
          <w:rFonts w:hint="eastAsia"/>
        </w:rPr>
        <w:t>text</w:t>
      </w:r>
      <w:r>
        <w:t>3b</w:t>
      </w:r>
      <w:r>
        <w:rPr>
          <w:rFonts w:hint="eastAsia"/>
        </w:rPr>
        <w:t>.jsp의 실행이 종료된다.</w:t>
      </w:r>
    </w:p>
    <w:p w14:paraId="57F74494" w14:textId="77777777" w:rsidR="00265F6D" w:rsidRDefault="00265F6D" w:rsidP="00265F6D">
      <w:r>
        <w:t xml:space="preserve">(4) </w:t>
      </w:r>
      <w:r>
        <w:rPr>
          <w:rFonts w:hint="eastAsia"/>
        </w:rPr>
        <w:t xml:space="preserve">웹서버는 </w:t>
      </w:r>
      <w:r>
        <w:t>text3b.jsp</w:t>
      </w:r>
      <w:r>
        <w:rPr>
          <w:rFonts w:hint="eastAsia"/>
        </w:rPr>
        <w:t>의 실행결과 출력을 웹브라우저에 전달한다.</w:t>
      </w:r>
    </w:p>
    <w:p w14:paraId="57F74495" w14:textId="06E2D58B" w:rsidR="00265F6D" w:rsidRDefault="00265F6D" w:rsidP="00265F6D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82A" w14:paraId="256D3B40" w14:textId="77777777" w:rsidTr="00AA282A">
        <w:tc>
          <w:tcPr>
            <w:tcW w:w="10456" w:type="dxa"/>
          </w:tcPr>
          <w:p w14:paraId="174B86E0" w14:textId="77777777" w:rsidR="00AA282A" w:rsidRDefault="00AA282A" w:rsidP="00AA282A">
            <w:pPr>
              <w:pStyle w:val="a0"/>
            </w:pPr>
            <w:r>
              <w:t>&lt;!DOCTYPE html&gt;</w:t>
            </w:r>
          </w:p>
          <w:p w14:paraId="478204A5" w14:textId="77777777" w:rsidR="00AA282A" w:rsidRDefault="00AA282A" w:rsidP="00AA282A">
            <w:pPr>
              <w:pStyle w:val="a0"/>
            </w:pPr>
            <w:r>
              <w:t>&lt;html&gt;</w:t>
            </w:r>
          </w:p>
          <w:p w14:paraId="61F91827" w14:textId="77777777" w:rsidR="00AA282A" w:rsidRDefault="00AA282A" w:rsidP="00AA282A">
            <w:pPr>
              <w:pStyle w:val="a0"/>
            </w:pPr>
            <w:r>
              <w:t>&lt;head&gt;</w:t>
            </w:r>
          </w:p>
          <w:p w14:paraId="2C206909" w14:textId="77777777" w:rsidR="00AA282A" w:rsidRDefault="00AA282A" w:rsidP="00AA282A">
            <w:pPr>
              <w:pStyle w:val="a0"/>
            </w:pPr>
            <w:r>
              <w:t>&lt;meta http-equiv="Content-Type" content="text/html; charset=utf-8"&gt;</w:t>
            </w:r>
          </w:p>
          <w:p w14:paraId="726A4214" w14:textId="77777777" w:rsidR="00AA282A" w:rsidRDefault="00AA282A" w:rsidP="00AA282A">
            <w:pPr>
              <w:pStyle w:val="a0"/>
            </w:pPr>
            <w:r>
              <w:t>&lt;meta name="viewport" content="width=device-width, initial-scale=1"&gt;</w:t>
            </w:r>
          </w:p>
          <w:p w14:paraId="7175E1DD" w14:textId="77777777" w:rsidR="00AA282A" w:rsidRDefault="00AA282A" w:rsidP="00AA282A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5266CB01" w14:textId="77777777" w:rsidR="00AA282A" w:rsidRDefault="00AA282A" w:rsidP="00AA282A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4C86B89C" w14:textId="77777777" w:rsidR="00AA282A" w:rsidRDefault="00AA282A" w:rsidP="00AA282A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67650AF1" w14:textId="77777777" w:rsidR="00AA282A" w:rsidRDefault="00AA282A" w:rsidP="00AA282A">
            <w:pPr>
              <w:pStyle w:val="a0"/>
            </w:pPr>
            <w:r>
              <w:t>&lt;style&gt;</w:t>
            </w:r>
          </w:p>
          <w:p w14:paraId="2A61AA53" w14:textId="77777777" w:rsidR="00AA282A" w:rsidRDefault="00AA282A" w:rsidP="00AA282A">
            <w:pPr>
              <w:pStyle w:val="a0"/>
            </w:pPr>
            <w:r>
              <w:t xml:space="preserve">  input.form-control { width: 200px; }</w:t>
            </w:r>
          </w:p>
          <w:p w14:paraId="7FD005C5" w14:textId="77777777" w:rsidR="00AA282A" w:rsidRDefault="00AA282A" w:rsidP="00AA282A">
            <w:pPr>
              <w:pStyle w:val="a0"/>
            </w:pPr>
            <w:r>
              <w:t xml:space="preserve">  table.table { width: 500px; }</w:t>
            </w:r>
          </w:p>
          <w:p w14:paraId="6A7A4BAD" w14:textId="77777777" w:rsidR="00AA282A" w:rsidRDefault="00AA282A" w:rsidP="00AA282A">
            <w:pPr>
              <w:pStyle w:val="a0"/>
            </w:pPr>
            <w:r>
              <w:t xml:space="preserve">  thead tr { background-color: #eee; }  </w:t>
            </w:r>
          </w:p>
          <w:p w14:paraId="70B62873" w14:textId="77777777" w:rsidR="00AA282A" w:rsidRDefault="00AA282A" w:rsidP="00AA282A">
            <w:pPr>
              <w:pStyle w:val="a0"/>
            </w:pPr>
            <w:r>
              <w:t>&lt;/style&gt;</w:t>
            </w:r>
          </w:p>
          <w:p w14:paraId="173AC69B" w14:textId="77777777" w:rsidR="00AA282A" w:rsidRDefault="00AA282A" w:rsidP="00AA282A">
            <w:pPr>
              <w:pStyle w:val="a0"/>
            </w:pPr>
            <w:r>
              <w:t>&lt;/head&gt;</w:t>
            </w:r>
          </w:p>
          <w:p w14:paraId="44E1E17B" w14:textId="77777777" w:rsidR="00AA282A" w:rsidRDefault="00AA282A" w:rsidP="00AA282A">
            <w:pPr>
              <w:pStyle w:val="a0"/>
            </w:pPr>
            <w:r>
              <w:t>&lt;body&gt;</w:t>
            </w:r>
          </w:p>
          <w:p w14:paraId="2893F5DD" w14:textId="77777777" w:rsidR="00AA282A" w:rsidRDefault="00AA282A" w:rsidP="00AA282A">
            <w:pPr>
              <w:pStyle w:val="a0"/>
            </w:pPr>
            <w:r>
              <w:t xml:space="preserve">  </w:t>
            </w:r>
          </w:p>
          <w:p w14:paraId="4F4BF261" w14:textId="77777777" w:rsidR="00AA282A" w:rsidRDefault="00AA282A" w:rsidP="00AA282A">
            <w:pPr>
              <w:pStyle w:val="a0"/>
            </w:pPr>
            <w:r>
              <w:t xml:space="preserve">  &lt;div class="container"&gt;</w:t>
            </w:r>
          </w:p>
          <w:p w14:paraId="2F9E5DF0" w14:textId="77777777" w:rsidR="00AA282A" w:rsidRDefault="00AA282A" w:rsidP="00AA282A">
            <w:pPr>
              <w:pStyle w:val="a0"/>
            </w:pPr>
            <w:r>
              <w:t xml:space="preserve">    &lt;form&gt;</w:t>
            </w:r>
          </w:p>
          <w:p w14:paraId="69868CD6" w14:textId="77777777" w:rsidR="00AA282A" w:rsidRDefault="00AA282A" w:rsidP="00AA282A">
            <w:pPr>
              <w:pStyle w:val="a0"/>
            </w:pPr>
            <w:r>
              <w:t xml:space="preserve">      &lt;h3&gt;텍스트 입력폼 03&lt;/h3&gt;</w:t>
            </w:r>
          </w:p>
          <w:p w14:paraId="69D5E6F9" w14:textId="77777777" w:rsidR="00AA282A" w:rsidRDefault="00AA282A" w:rsidP="00AA282A">
            <w:pPr>
              <w:pStyle w:val="a0"/>
            </w:pPr>
            <w:r>
              <w:t xml:space="preserve">      &lt;div class="form-group"&gt;</w:t>
            </w:r>
          </w:p>
          <w:p w14:paraId="4E0ADA9D" w14:textId="77777777" w:rsidR="00AA282A" w:rsidRDefault="00AA282A" w:rsidP="00AA282A">
            <w:pPr>
              <w:pStyle w:val="a0"/>
            </w:pPr>
            <w:r>
              <w:t xml:space="preserve">        &lt;label&gt;text1:&lt;/label&gt; </w:t>
            </w:r>
          </w:p>
          <w:p w14:paraId="1171920E" w14:textId="77777777" w:rsidR="00AA282A" w:rsidRDefault="00AA282A" w:rsidP="00AA282A">
            <w:pPr>
              <w:pStyle w:val="a0"/>
            </w:pPr>
            <w:r>
              <w:t xml:space="preserve">        &lt;input type="text" class="form-control" name="text1" value='null' /&gt;</w:t>
            </w:r>
          </w:p>
          <w:p w14:paraId="4CFCCE78" w14:textId="77777777" w:rsidR="00AA282A" w:rsidRDefault="00AA282A" w:rsidP="00AA282A">
            <w:pPr>
              <w:pStyle w:val="a0"/>
            </w:pPr>
            <w:r>
              <w:t xml:space="preserve">      &lt;/div&gt;</w:t>
            </w:r>
          </w:p>
          <w:p w14:paraId="1989B1F4" w14:textId="77777777" w:rsidR="00AA282A" w:rsidRDefault="00AA282A" w:rsidP="00AA282A">
            <w:pPr>
              <w:pStyle w:val="a0"/>
            </w:pPr>
            <w:r>
              <w:t xml:space="preserve">      &lt;div class="form-group"&gt;</w:t>
            </w:r>
          </w:p>
          <w:p w14:paraId="527CA7BE" w14:textId="77777777" w:rsidR="00AA282A" w:rsidRDefault="00AA282A" w:rsidP="00AA282A">
            <w:pPr>
              <w:pStyle w:val="a0"/>
            </w:pPr>
            <w:r>
              <w:t xml:space="preserve">        &lt;label&gt;text2:&lt;/label&gt; </w:t>
            </w:r>
          </w:p>
          <w:p w14:paraId="133C1684" w14:textId="77777777" w:rsidR="00AA282A" w:rsidRDefault="00AA282A" w:rsidP="00AA282A">
            <w:pPr>
              <w:pStyle w:val="a0"/>
            </w:pPr>
            <w:r>
              <w:t xml:space="preserve">        &lt;input type="text" class="form-control" name="text2" value='null' /&gt;</w:t>
            </w:r>
          </w:p>
          <w:p w14:paraId="03388E6A" w14:textId="77777777" w:rsidR="00AA282A" w:rsidRDefault="00AA282A" w:rsidP="00AA282A">
            <w:pPr>
              <w:pStyle w:val="a0"/>
            </w:pPr>
            <w:r>
              <w:t xml:space="preserve">      &lt;/div&gt;</w:t>
            </w:r>
          </w:p>
          <w:p w14:paraId="2BBC1E6C" w14:textId="77777777" w:rsidR="00AA282A" w:rsidRDefault="00AA282A" w:rsidP="00AA282A">
            <w:pPr>
              <w:pStyle w:val="a0"/>
            </w:pPr>
            <w:r>
              <w:t xml:space="preserve">      &lt;div class="form-group"&gt;</w:t>
            </w:r>
          </w:p>
          <w:p w14:paraId="6AE7EBA0" w14:textId="77777777" w:rsidR="00AA282A" w:rsidRDefault="00AA282A" w:rsidP="00AA282A">
            <w:pPr>
              <w:pStyle w:val="a0"/>
            </w:pPr>
            <w:r>
              <w:t xml:space="preserve">        &lt;label&gt;time:&lt;/label&gt; </w:t>
            </w:r>
          </w:p>
          <w:p w14:paraId="5E475A86" w14:textId="77777777" w:rsidR="00AA282A" w:rsidRDefault="00AA282A" w:rsidP="00AA282A">
            <w:pPr>
              <w:pStyle w:val="a0"/>
            </w:pPr>
            <w:r>
              <w:t xml:space="preserve">        &lt;input type="text" class="form-control" name="time" </w:t>
            </w:r>
          </w:p>
          <w:p w14:paraId="7268BB31" w14:textId="77777777" w:rsidR="00AA282A" w:rsidRDefault="00AA282A" w:rsidP="00AA282A">
            <w:pPr>
              <w:pStyle w:val="a0"/>
            </w:pPr>
            <w:r>
              <w:t xml:space="preserve">               value='08:55:08' /&gt;</w:t>
            </w:r>
          </w:p>
          <w:p w14:paraId="36E231F3" w14:textId="77777777" w:rsidR="00AA282A" w:rsidRDefault="00AA282A" w:rsidP="00AA282A">
            <w:pPr>
              <w:pStyle w:val="a0"/>
            </w:pPr>
            <w:r>
              <w:t xml:space="preserve">      &lt;/div&gt;</w:t>
            </w:r>
          </w:p>
          <w:p w14:paraId="1EA30787" w14:textId="77777777" w:rsidR="00AA282A" w:rsidRDefault="00AA282A" w:rsidP="00AA282A">
            <w:pPr>
              <w:pStyle w:val="a0"/>
            </w:pPr>
            <w:r>
              <w:t xml:space="preserve">      &lt;div class="form-group"&gt;</w:t>
            </w:r>
          </w:p>
          <w:p w14:paraId="6F648E1F" w14:textId="77777777" w:rsidR="00AA282A" w:rsidRDefault="00AA282A" w:rsidP="00AA282A">
            <w:pPr>
              <w:pStyle w:val="a0"/>
            </w:pPr>
            <w:r>
              <w:t xml:space="preserve">        &lt;input type="submit" class="btn btn-primary" name="cmd" value="확인"&gt;</w:t>
            </w:r>
          </w:p>
          <w:p w14:paraId="7FAD316C" w14:textId="77777777" w:rsidR="00AA282A" w:rsidRDefault="00AA282A" w:rsidP="00AA282A">
            <w:pPr>
              <w:pStyle w:val="a0"/>
            </w:pPr>
            <w:r>
              <w:t xml:space="preserve">      &lt;/div&gt;</w:t>
            </w:r>
          </w:p>
          <w:p w14:paraId="324DE74F" w14:textId="77777777" w:rsidR="00AA282A" w:rsidRDefault="00AA282A" w:rsidP="00AA282A">
            <w:pPr>
              <w:pStyle w:val="a0"/>
            </w:pPr>
            <w:r>
              <w:t xml:space="preserve">    &lt;/form&gt;</w:t>
            </w:r>
          </w:p>
          <w:p w14:paraId="71AF8AE7" w14:textId="77777777" w:rsidR="00AA282A" w:rsidRDefault="00AA282A" w:rsidP="00AA282A">
            <w:pPr>
              <w:pStyle w:val="a0"/>
            </w:pPr>
          </w:p>
          <w:p w14:paraId="7670AB83" w14:textId="77777777" w:rsidR="00AA282A" w:rsidRDefault="00AA282A" w:rsidP="00AA282A">
            <w:pPr>
              <w:pStyle w:val="a0"/>
            </w:pPr>
            <w:r>
              <w:t xml:space="preserve">    &lt;table class="table table-bordered"&gt;</w:t>
            </w:r>
          </w:p>
          <w:p w14:paraId="5B70BA7F" w14:textId="77777777" w:rsidR="00AA282A" w:rsidRDefault="00AA282A" w:rsidP="00AA282A">
            <w:pPr>
              <w:pStyle w:val="a0"/>
            </w:pPr>
            <w:r>
              <w:t xml:space="preserve">      &lt;thead&gt;</w:t>
            </w:r>
          </w:p>
          <w:p w14:paraId="0EAF885C" w14:textId="77777777" w:rsidR="00AA282A" w:rsidRDefault="00AA282A" w:rsidP="00AA282A">
            <w:pPr>
              <w:pStyle w:val="a0"/>
            </w:pPr>
            <w:r>
              <w:t xml:space="preserve">        &lt;tr&gt;</w:t>
            </w:r>
          </w:p>
          <w:p w14:paraId="7F0EEC50" w14:textId="77777777" w:rsidR="00AA282A" w:rsidRDefault="00AA282A" w:rsidP="00AA282A">
            <w:pPr>
              <w:pStyle w:val="a0"/>
            </w:pPr>
            <w:r>
              <w:t xml:space="preserve">          &lt;th&gt;Parameter Name&lt;/th&gt;</w:t>
            </w:r>
          </w:p>
          <w:p w14:paraId="7A8CB06C" w14:textId="77777777" w:rsidR="00AA282A" w:rsidRDefault="00AA282A" w:rsidP="00AA282A">
            <w:pPr>
              <w:pStyle w:val="a0"/>
            </w:pPr>
            <w:r>
              <w:t xml:space="preserve">          &lt;th&gt;Parameter Value&lt;/th&gt;</w:t>
            </w:r>
          </w:p>
          <w:p w14:paraId="025906B7" w14:textId="77777777" w:rsidR="00AA282A" w:rsidRDefault="00AA282A" w:rsidP="00AA282A">
            <w:pPr>
              <w:pStyle w:val="a0"/>
            </w:pPr>
            <w:r>
              <w:t xml:space="preserve">        &lt;/tr&gt;</w:t>
            </w:r>
          </w:p>
          <w:p w14:paraId="2C63481D" w14:textId="77777777" w:rsidR="00AA282A" w:rsidRDefault="00AA282A" w:rsidP="00AA282A">
            <w:pPr>
              <w:pStyle w:val="a0"/>
            </w:pPr>
            <w:r>
              <w:t xml:space="preserve">      &lt;/thead&gt;</w:t>
            </w:r>
          </w:p>
          <w:p w14:paraId="77D24BC3" w14:textId="77777777" w:rsidR="00AA282A" w:rsidRDefault="00AA282A" w:rsidP="00AA282A">
            <w:pPr>
              <w:pStyle w:val="a0"/>
            </w:pPr>
            <w:r>
              <w:t xml:space="preserve">      &lt;tbody&gt;</w:t>
            </w:r>
          </w:p>
          <w:p w14:paraId="59B176C4" w14:textId="77777777" w:rsidR="00AA282A" w:rsidRDefault="00AA282A" w:rsidP="00AA282A">
            <w:pPr>
              <w:pStyle w:val="a0"/>
            </w:pPr>
            <w:r>
              <w:t xml:space="preserve">        &lt;tr&gt;</w:t>
            </w:r>
          </w:p>
          <w:p w14:paraId="08263205" w14:textId="77777777" w:rsidR="00AA282A" w:rsidRDefault="00AA282A" w:rsidP="00AA282A">
            <w:pPr>
              <w:pStyle w:val="a0"/>
            </w:pPr>
            <w:r>
              <w:t xml:space="preserve">          &lt;td&gt;text1&lt;/td&gt;</w:t>
            </w:r>
          </w:p>
          <w:p w14:paraId="3C59A41C" w14:textId="77777777" w:rsidR="00AA282A" w:rsidRDefault="00AA282A" w:rsidP="00AA282A">
            <w:pPr>
              <w:pStyle w:val="a0"/>
            </w:pPr>
            <w:r>
              <w:t xml:space="preserve">          &lt;td&gt;null&lt;/td&gt;</w:t>
            </w:r>
          </w:p>
          <w:p w14:paraId="55F9AC26" w14:textId="77777777" w:rsidR="00AA282A" w:rsidRDefault="00AA282A" w:rsidP="00AA282A">
            <w:pPr>
              <w:pStyle w:val="a0"/>
            </w:pPr>
            <w:r>
              <w:t xml:space="preserve">        &lt;/tr&gt;</w:t>
            </w:r>
          </w:p>
          <w:p w14:paraId="664E0FCF" w14:textId="77777777" w:rsidR="00AA282A" w:rsidRDefault="00AA282A" w:rsidP="00AA282A">
            <w:pPr>
              <w:pStyle w:val="a0"/>
            </w:pPr>
            <w:r>
              <w:t xml:space="preserve">        &lt;tr&gt;</w:t>
            </w:r>
          </w:p>
          <w:p w14:paraId="5BC16884" w14:textId="77777777" w:rsidR="00AA282A" w:rsidRDefault="00AA282A" w:rsidP="00AA282A">
            <w:pPr>
              <w:pStyle w:val="a0"/>
            </w:pPr>
            <w:r>
              <w:t xml:space="preserve">          &lt;td&gt;text2&lt;/td&gt;</w:t>
            </w:r>
          </w:p>
          <w:p w14:paraId="25D37482" w14:textId="77777777" w:rsidR="00AA282A" w:rsidRDefault="00AA282A" w:rsidP="00AA282A">
            <w:pPr>
              <w:pStyle w:val="a0"/>
            </w:pPr>
            <w:r>
              <w:t xml:space="preserve">          &lt;td&gt;null&lt;/td&gt;</w:t>
            </w:r>
          </w:p>
          <w:p w14:paraId="3C296FED" w14:textId="77777777" w:rsidR="00AA282A" w:rsidRDefault="00AA282A" w:rsidP="00AA282A">
            <w:pPr>
              <w:pStyle w:val="a0"/>
            </w:pPr>
            <w:r>
              <w:t xml:space="preserve">        &lt;/tr&gt;</w:t>
            </w:r>
          </w:p>
          <w:p w14:paraId="1CB7A2A1" w14:textId="77777777" w:rsidR="00AA282A" w:rsidRDefault="00AA282A" w:rsidP="00AA282A">
            <w:pPr>
              <w:pStyle w:val="a0"/>
            </w:pPr>
            <w:r>
              <w:lastRenderedPageBreak/>
              <w:t xml:space="preserve">        &lt;tr&gt;</w:t>
            </w:r>
          </w:p>
          <w:p w14:paraId="4BE6B18F" w14:textId="77777777" w:rsidR="00AA282A" w:rsidRDefault="00AA282A" w:rsidP="00AA282A">
            <w:pPr>
              <w:pStyle w:val="a0"/>
            </w:pPr>
            <w:r>
              <w:t xml:space="preserve">          &lt;td&gt;time&lt;/td&gt;</w:t>
            </w:r>
          </w:p>
          <w:p w14:paraId="6C36A831" w14:textId="77777777" w:rsidR="00AA282A" w:rsidRDefault="00AA282A" w:rsidP="00AA282A">
            <w:pPr>
              <w:pStyle w:val="a0"/>
            </w:pPr>
            <w:r>
              <w:t xml:space="preserve">          &lt;td&gt;null&lt;/td&gt;</w:t>
            </w:r>
          </w:p>
          <w:p w14:paraId="07DF5990" w14:textId="77777777" w:rsidR="00AA282A" w:rsidRDefault="00AA282A" w:rsidP="00AA282A">
            <w:pPr>
              <w:pStyle w:val="a0"/>
            </w:pPr>
            <w:r>
              <w:t xml:space="preserve">        &lt;/tr&gt;</w:t>
            </w:r>
          </w:p>
          <w:p w14:paraId="1E7BA33C" w14:textId="77777777" w:rsidR="00AA282A" w:rsidRDefault="00AA282A" w:rsidP="00AA282A">
            <w:pPr>
              <w:pStyle w:val="a0"/>
            </w:pPr>
            <w:r>
              <w:t xml:space="preserve">      &lt;/tbody&gt;</w:t>
            </w:r>
          </w:p>
          <w:p w14:paraId="0831F7F0" w14:textId="77777777" w:rsidR="00AA282A" w:rsidRDefault="00AA282A" w:rsidP="00AA282A">
            <w:pPr>
              <w:pStyle w:val="a0"/>
            </w:pPr>
            <w:r>
              <w:t xml:space="preserve">    &lt;/table&gt;</w:t>
            </w:r>
          </w:p>
          <w:p w14:paraId="00015C14" w14:textId="77777777" w:rsidR="00AA282A" w:rsidRDefault="00AA282A" w:rsidP="00AA282A">
            <w:pPr>
              <w:pStyle w:val="a0"/>
            </w:pPr>
            <w:r>
              <w:t xml:space="preserve">  &lt;/div&gt;</w:t>
            </w:r>
          </w:p>
          <w:p w14:paraId="4F360CFC" w14:textId="77777777" w:rsidR="00AA282A" w:rsidRDefault="00AA282A" w:rsidP="00AA282A">
            <w:pPr>
              <w:pStyle w:val="a0"/>
            </w:pPr>
            <w:r>
              <w:t>&lt;/body&gt;</w:t>
            </w:r>
          </w:p>
          <w:p w14:paraId="794349A5" w14:textId="679CEF58" w:rsidR="00AA282A" w:rsidRDefault="00AA282A" w:rsidP="00AA282A">
            <w:pPr>
              <w:pStyle w:val="a0"/>
            </w:pPr>
            <w:r>
              <w:t>&lt;/html&gt;</w:t>
            </w:r>
          </w:p>
        </w:tc>
      </w:tr>
    </w:tbl>
    <w:p w14:paraId="74159835" w14:textId="0BED7EA1" w:rsidR="00AA282A" w:rsidRDefault="00AA282A" w:rsidP="00265F6D"/>
    <w:p w14:paraId="311FA295" w14:textId="77777777" w:rsidR="00AA282A" w:rsidRDefault="00AA282A" w:rsidP="00265F6D"/>
    <w:p w14:paraId="57F744D4" w14:textId="0D68446C" w:rsidR="00265F6D" w:rsidRDefault="00AA282A" w:rsidP="00265F6D">
      <w:r>
        <w:rPr>
          <w:rFonts w:hint="eastAsia"/>
        </w:rPr>
        <w:t xml:space="preserve"> </w:t>
      </w:r>
      <w:r w:rsidR="00265F6D">
        <w:rPr>
          <w:rFonts w:hint="eastAsia"/>
        </w:rPr>
        <w:t>(5) 웹브라우저는 전달된 내용을 웹브라우저 창에 다음과 같이 그린다.</w:t>
      </w:r>
    </w:p>
    <w:p w14:paraId="57F744D5" w14:textId="60021CDB" w:rsidR="009717CA" w:rsidRDefault="008B567F" w:rsidP="00EF3D49">
      <w:r>
        <w:rPr>
          <w:noProof/>
        </w:rPr>
        <w:drawing>
          <wp:inline distT="0" distB="0" distL="0" distR="0" wp14:anchorId="4C19F00C" wp14:editId="5F3B1964">
            <wp:extent cx="3236212" cy="3180522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191" cy="31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4D6" w14:textId="77777777" w:rsidR="00265F6D" w:rsidRDefault="00265F6D" w:rsidP="00EF3D49"/>
    <w:p w14:paraId="57F744D7" w14:textId="77777777" w:rsidR="00265F6D" w:rsidRDefault="00265F6D" w:rsidP="00265F6D">
      <w:pPr>
        <w:rPr>
          <w:rFonts w:hAnsi="굴림"/>
        </w:rPr>
      </w:pPr>
    </w:p>
    <w:p w14:paraId="57F744D8" w14:textId="77777777" w:rsidR="00265F6D" w:rsidRDefault="00265F6D" w:rsidP="00265F6D">
      <w:r>
        <w:rPr>
          <w:rFonts w:hint="eastAsia"/>
        </w:rPr>
        <w:t>(6) 사용자는 웹브라우저 창의 텍스트 박스에 다음과 같이 입력하고 확인 버튼을 클릭한다.</w:t>
      </w:r>
    </w:p>
    <w:p w14:paraId="57F744DA" w14:textId="6C095EF9" w:rsidR="00265F6D" w:rsidRDefault="00161510" w:rsidP="00265F6D">
      <w:pPr>
        <w:rPr>
          <w:rFonts w:hAnsi="굴림"/>
        </w:rPr>
      </w:pPr>
      <w:r>
        <w:rPr>
          <w:noProof/>
        </w:rPr>
        <w:drawing>
          <wp:inline distT="0" distB="0" distL="0" distR="0" wp14:anchorId="3E8D626E" wp14:editId="6959665B">
            <wp:extent cx="1540879" cy="2091193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4493" cy="20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4DB" w14:textId="77777777" w:rsidR="00265F6D" w:rsidRDefault="00265F6D" w:rsidP="00265F6D">
      <w:pPr>
        <w:rPr>
          <w:rFonts w:hAnsi="굴림"/>
        </w:rPr>
      </w:pPr>
    </w:p>
    <w:p w14:paraId="57F744DC" w14:textId="77777777" w:rsidR="00265F6D" w:rsidRDefault="00265F6D" w:rsidP="00265F6D">
      <w:pPr>
        <w:rPr>
          <w:rFonts w:hAnsi="굴림"/>
        </w:rPr>
      </w:pPr>
    </w:p>
    <w:p w14:paraId="57F744DD" w14:textId="77777777" w:rsidR="00265F6D" w:rsidRDefault="00265F6D" w:rsidP="00265F6D">
      <w:r>
        <w:rPr>
          <w:rFonts w:hint="eastAsia"/>
        </w:rPr>
        <w:t xml:space="preserve">(7) 웹브라우저는 </w:t>
      </w:r>
      <w:r>
        <w:t>text3a.jsp URL</w:t>
      </w:r>
      <w:r>
        <w:rPr>
          <w:rFonts w:hint="eastAsia"/>
        </w:rPr>
        <w:t>을 웹서버에 요청한다.</w:t>
      </w:r>
      <w:r>
        <w:t xml:space="preserve"> </w:t>
      </w:r>
      <w:r>
        <w:rPr>
          <w:rFonts w:hint="eastAsia"/>
        </w:rPr>
        <w:t>그리고 입력된 데이터도 요청에 담아 같이 보낸다.</w:t>
      </w:r>
    </w:p>
    <w:p w14:paraId="57F744DE" w14:textId="77777777" w:rsidR="00265F6D" w:rsidRDefault="00265F6D" w:rsidP="00265F6D">
      <w:r>
        <w:rPr>
          <w:rFonts w:hint="eastAsia"/>
        </w:rPr>
        <w:t>요청에 담겨 보내지는 데이터는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265F6D" w14:paraId="57F744E1" w14:textId="77777777" w:rsidTr="00057730">
        <w:tc>
          <w:tcPr>
            <w:tcW w:w="2093" w:type="dxa"/>
            <w:shd w:val="clear" w:color="auto" w:fill="D9D9D9" w:themeFill="background1" w:themeFillShade="D9"/>
          </w:tcPr>
          <w:p w14:paraId="57F744DF" w14:textId="77777777" w:rsidR="00265F6D" w:rsidRDefault="00265F6D" w:rsidP="00057730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744E0" w14:textId="77777777" w:rsidR="00265F6D" w:rsidRDefault="00265F6D" w:rsidP="00057730">
            <w:r>
              <w:rPr>
                <w:rFonts w:hint="eastAsia"/>
              </w:rPr>
              <w:t>value</w:t>
            </w:r>
          </w:p>
        </w:tc>
      </w:tr>
      <w:tr w:rsidR="00265F6D" w14:paraId="57F744E4" w14:textId="77777777" w:rsidTr="00057730">
        <w:tc>
          <w:tcPr>
            <w:tcW w:w="2093" w:type="dxa"/>
          </w:tcPr>
          <w:p w14:paraId="57F744E2" w14:textId="77777777" w:rsidR="00265F6D" w:rsidRDefault="00265F6D" w:rsidP="00057730">
            <w:r>
              <w:rPr>
                <w:rFonts w:hint="eastAsia"/>
              </w:rPr>
              <w:t>text1</w:t>
            </w:r>
          </w:p>
        </w:tc>
        <w:tc>
          <w:tcPr>
            <w:tcW w:w="2410" w:type="dxa"/>
          </w:tcPr>
          <w:p w14:paraId="57F744E3" w14:textId="77777777" w:rsidR="00265F6D" w:rsidRDefault="00265F6D" w:rsidP="00057730">
            <w:r>
              <w:rPr>
                <w:rFonts w:hint="eastAsia"/>
              </w:rPr>
              <w:t>안녕하세요</w:t>
            </w:r>
          </w:p>
        </w:tc>
      </w:tr>
      <w:tr w:rsidR="00265F6D" w14:paraId="57F744E7" w14:textId="77777777" w:rsidTr="00057730">
        <w:tc>
          <w:tcPr>
            <w:tcW w:w="2093" w:type="dxa"/>
          </w:tcPr>
          <w:p w14:paraId="57F744E5" w14:textId="77777777" w:rsidR="00265F6D" w:rsidRDefault="00265F6D" w:rsidP="00057730">
            <w:r>
              <w:rPr>
                <w:rFonts w:hint="eastAsia"/>
              </w:rPr>
              <w:t>text2</w:t>
            </w:r>
          </w:p>
        </w:tc>
        <w:tc>
          <w:tcPr>
            <w:tcW w:w="2410" w:type="dxa"/>
          </w:tcPr>
          <w:p w14:paraId="57F744E6" w14:textId="77777777" w:rsidR="00265F6D" w:rsidRDefault="00265F6D" w:rsidP="00057730">
            <w:r>
              <w:rPr>
                <w:rFonts w:hint="eastAsia"/>
              </w:rPr>
              <w:t>JSP</w:t>
            </w:r>
          </w:p>
        </w:tc>
      </w:tr>
      <w:tr w:rsidR="00265F6D" w14:paraId="57F744EA" w14:textId="77777777" w:rsidTr="00057730">
        <w:tc>
          <w:tcPr>
            <w:tcW w:w="2093" w:type="dxa"/>
          </w:tcPr>
          <w:p w14:paraId="57F744E8" w14:textId="77777777" w:rsidR="00265F6D" w:rsidRDefault="00265F6D" w:rsidP="00057730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10" w:type="dxa"/>
          </w:tcPr>
          <w:p w14:paraId="57F744E9" w14:textId="05DA6827" w:rsidR="00265F6D" w:rsidRDefault="00161510" w:rsidP="00265F6D">
            <w:r>
              <w:t>08:55:08</w:t>
            </w:r>
          </w:p>
        </w:tc>
      </w:tr>
      <w:tr w:rsidR="00265F6D" w14:paraId="57F744ED" w14:textId="77777777" w:rsidTr="00057730">
        <w:tc>
          <w:tcPr>
            <w:tcW w:w="2093" w:type="dxa"/>
          </w:tcPr>
          <w:p w14:paraId="57F744EB" w14:textId="77777777" w:rsidR="00265F6D" w:rsidRDefault="00265F6D" w:rsidP="00057730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</w:tcPr>
          <w:p w14:paraId="57F744EC" w14:textId="77777777" w:rsidR="00265F6D" w:rsidRDefault="00265F6D" w:rsidP="00057730">
            <w:r>
              <w:rPr>
                <w:rFonts w:hint="eastAsia"/>
              </w:rPr>
              <w:t>확인</w:t>
            </w:r>
          </w:p>
        </w:tc>
      </w:tr>
    </w:tbl>
    <w:p w14:paraId="57F744EE" w14:textId="495567B5" w:rsidR="00265F6D" w:rsidRDefault="00265F6D" w:rsidP="00265F6D"/>
    <w:p w14:paraId="6C787440" w14:textId="4723807F" w:rsidR="00161510" w:rsidRDefault="00161510" w:rsidP="00265F6D"/>
    <w:p w14:paraId="38056AAB" w14:textId="1063A085" w:rsidR="00161510" w:rsidRDefault="00161510" w:rsidP="00265F6D"/>
    <w:p w14:paraId="5911DA98" w14:textId="77777777" w:rsidR="00161510" w:rsidRDefault="00161510" w:rsidP="00265F6D"/>
    <w:p w14:paraId="57F744EF" w14:textId="77777777" w:rsidR="00265F6D" w:rsidRDefault="00265F6D" w:rsidP="00265F6D">
      <w:r>
        <w:lastRenderedPageBreak/>
        <w:t xml:space="preserve">GET </w:t>
      </w:r>
      <w:r>
        <w:rPr>
          <w:rFonts w:hint="eastAsia"/>
        </w:rPr>
        <w:t>방식 요청이므로,</w:t>
      </w:r>
      <w:r>
        <w:t xml:space="preserve"> </w:t>
      </w:r>
      <w:r>
        <w:rPr>
          <w:rFonts w:hint="eastAsia"/>
        </w:rPr>
        <w:t xml:space="preserve">요청에 담겨 전송되는 데이터는 </w:t>
      </w:r>
      <w:r>
        <w:t xml:space="preserve">query string </w:t>
      </w:r>
      <w:r>
        <w:rPr>
          <w:rFonts w:hint="eastAsia"/>
        </w:rPr>
        <w:t xml:space="preserve">형태로 </w:t>
      </w:r>
      <w:r>
        <w:t>URL</w:t>
      </w:r>
      <w:r>
        <w:rPr>
          <w:rFonts w:hint="eastAsia"/>
        </w:rPr>
        <w:t>에 추가된다.</w:t>
      </w:r>
    </w:p>
    <w:p w14:paraId="57F744F0" w14:textId="10772B9C" w:rsidR="00265F6D" w:rsidRDefault="00265F6D" w:rsidP="00265F6D">
      <w:r>
        <w:rPr>
          <w:rFonts w:hint="eastAsia"/>
        </w:rPr>
        <w:t xml:space="preserve">그렇게 만들어진 절대 경로 </w:t>
      </w:r>
      <w:r>
        <w:t>URL</w:t>
      </w:r>
      <w:r>
        <w:rPr>
          <w:rFonts w:hint="eastAsia"/>
        </w:rPr>
        <w:t>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A4E" w14:paraId="2D1C7487" w14:textId="77777777" w:rsidTr="00634A4E">
        <w:tc>
          <w:tcPr>
            <w:tcW w:w="10456" w:type="dxa"/>
          </w:tcPr>
          <w:p w14:paraId="773E53A9" w14:textId="09AC8E1F" w:rsidR="00634A4E" w:rsidRDefault="00634A4E" w:rsidP="00265F6D">
            <w:r w:rsidRPr="00634A4E">
              <w:t>http://localhost:8080/lecture1/form01/text3b.jsp?text1=%EC%95%88%EB%85%95%ED%95%98%EC%84%B8%EC%9A%94&amp;text2=JSP&amp;time=08%3A55%3A08&amp;cmd=%ED%99%95%EC%9D%B8</w:t>
            </w:r>
          </w:p>
        </w:tc>
      </w:tr>
    </w:tbl>
    <w:p w14:paraId="57F744F3" w14:textId="77777777" w:rsidR="00265F6D" w:rsidRPr="00687D6F" w:rsidRDefault="00265F6D" w:rsidP="00265F6D"/>
    <w:p w14:paraId="57F744F4" w14:textId="77777777" w:rsidR="00265F6D" w:rsidRDefault="00265F6D" w:rsidP="00265F6D">
      <w:r>
        <w:rPr>
          <w:rFonts w:hint="eastAsia"/>
        </w:rPr>
        <w:t xml:space="preserve">(8) 웹서버는 요청된 </w:t>
      </w:r>
      <w:r>
        <w:t>text3b.jsp</w:t>
      </w:r>
      <w:r>
        <w:rPr>
          <w:rFonts w:hint="eastAsia"/>
        </w:rPr>
        <w:t>를 다시 처음부터 새로 실행한다.</w:t>
      </w:r>
    </w:p>
    <w:p w14:paraId="57F744F5" w14:textId="77777777" w:rsidR="00265F6D" w:rsidRDefault="00265F6D" w:rsidP="00265F6D">
      <w:r>
        <w:t xml:space="preserve">   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페이지들은 요청될 때마다 웹서버에서 언제나 처음부터 새로 실행된다.</w:t>
      </w:r>
    </w:p>
    <w:p w14:paraId="57F744F6" w14:textId="77777777" w:rsidR="00265F6D" w:rsidRDefault="00265F6D" w:rsidP="00265F6D">
      <w:r>
        <w:t>(9) text3b.jsp</w:t>
      </w:r>
      <w:r>
        <w:rPr>
          <w:rFonts w:hint="eastAsia"/>
        </w:rPr>
        <w:t>의 실행이 종료된다.</w:t>
      </w:r>
    </w:p>
    <w:p w14:paraId="57F744F7" w14:textId="77777777" w:rsidR="00265F6D" w:rsidRDefault="00265F6D" w:rsidP="00265F6D">
      <w:r>
        <w:t xml:space="preserve">(10) </w:t>
      </w:r>
      <w:r>
        <w:rPr>
          <w:rFonts w:hint="eastAsia"/>
        </w:rPr>
        <w:t xml:space="preserve">웹서버는 </w:t>
      </w:r>
      <w:r>
        <w:t>text3b.jsp</w:t>
      </w:r>
      <w:r>
        <w:rPr>
          <w:rFonts w:hint="eastAsia"/>
        </w:rPr>
        <w:t>의 실행결과 출력을 웹브라우저에 전달한다.</w:t>
      </w:r>
    </w:p>
    <w:p w14:paraId="57F744F8" w14:textId="4866E680" w:rsidR="00265F6D" w:rsidRDefault="00265F6D" w:rsidP="00265F6D">
      <w:r>
        <w:t xml:space="preserve">     </w:t>
      </w:r>
      <w:r>
        <w:rPr>
          <w:rFonts w:hint="eastAsia"/>
        </w:rPr>
        <w:t>웹브라우저에 전달된 내용은 다음과 같다.</w:t>
      </w:r>
    </w:p>
    <w:p w14:paraId="2EA59FB5" w14:textId="2A67E012" w:rsidR="00634A4E" w:rsidRDefault="00634A4E" w:rsidP="00265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A4E" w14:paraId="47B3838A" w14:textId="77777777" w:rsidTr="00634A4E">
        <w:tc>
          <w:tcPr>
            <w:tcW w:w="10456" w:type="dxa"/>
          </w:tcPr>
          <w:p w14:paraId="0014349F" w14:textId="77777777" w:rsidR="00155117" w:rsidRDefault="00155117" w:rsidP="00AF1B31">
            <w:pPr>
              <w:pStyle w:val="a0"/>
            </w:pPr>
            <w:r>
              <w:t>&lt;!DOCTYPE html&gt;</w:t>
            </w:r>
          </w:p>
          <w:p w14:paraId="22336E63" w14:textId="77777777" w:rsidR="00155117" w:rsidRDefault="00155117" w:rsidP="00AF1B31">
            <w:pPr>
              <w:pStyle w:val="a0"/>
            </w:pPr>
            <w:r>
              <w:t>&lt;html&gt;</w:t>
            </w:r>
          </w:p>
          <w:p w14:paraId="2A1E8F67" w14:textId="77777777" w:rsidR="00155117" w:rsidRDefault="00155117" w:rsidP="00AF1B31">
            <w:pPr>
              <w:pStyle w:val="a0"/>
            </w:pPr>
            <w:r>
              <w:t>&lt;head&gt;</w:t>
            </w:r>
          </w:p>
          <w:p w14:paraId="717035CF" w14:textId="77777777" w:rsidR="00155117" w:rsidRDefault="00155117" w:rsidP="00AF1B31">
            <w:pPr>
              <w:pStyle w:val="a0"/>
            </w:pPr>
            <w:r>
              <w:t>&lt;meta http-equiv="Content-Type" content="text/html; charset=utf-8"&gt;</w:t>
            </w:r>
          </w:p>
          <w:p w14:paraId="78CD4CC4" w14:textId="77777777" w:rsidR="00155117" w:rsidRDefault="00155117" w:rsidP="00AF1B31">
            <w:pPr>
              <w:pStyle w:val="a0"/>
            </w:pPr>
            <w:r>
              <w:t>&lt;meta name="viewport" content="width=device-width, initial-scale=1"&gt;</w:t>
            </w:r>
          </w:p>
          <w:p w14:paraId="77070418" w14:textId="77777777" w:rsidR="00155117" w:rsidRDefault="00155117" w:rsidP="00AF1B31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63350786" w14:textId="77777777" w:rsidR="00155117" w:rsidRDefault="00155117" w:rsidP="00AF1B31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046E94CC" w14:textId="77777777" w:rsidR="00155117" w:rsidRDefault="00155117" w:rsidP="00AF1B31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214F05EA" w14:textId="77777777" w:rsidR="00155117" w:rsidRDefault="00155117" w:rsidP="00AF1B31">
            <w:pPr>
              <w:pStyle w:val="a0"/>
            </w:pPr>
            <w:r>
              <w:t>&lt;style&gt;</w:t>
            </w:r>
          </w:p>
          <w:p w14:paraId="6FA2B780" w14:textId="77777777" w:rsidR="00155117" w:rsidRDefault="00155117" w:rsidP="00AF1B31">
            <w:pPr>
              <w:pStyle w:val="a0"/>
            </w:pPr>
            <w:r>
              <w:t xml:space="preserve">  input.form-control { width: 200px; }</w:t>
            </w:r>
          </w:p>
          <w:p w14:paraId="50668D01" w14:textId="77777777" w:rsidR="00155117" w:rsidRDefault="00155117" w:rsidP="00AF1B31">
            <w:pPr>
              <w:pStyle w:val="a0"/>
            </w:pPr>
            <w:r>
              <w:t xml:space="preserve">  table.table { width: 500px; }</w:t>
            </w:r>
          </w:p>
          <w:p w14:paraId="093C4199" w14:textId="77777777" w:rsidR="00155117" w:rsidRDefault="00155117" w:rsidP="00AF1B31">
            <w:pPr>
              <w:pStyle w:val="a0"/>
            </w:pPr>
            <w:r>
              <w:t xml:space="preserve">  thead tr { background-color: #eee; }  </w:t>
            </w:r>
          </w:p>
          <w:p w14:paraId="67AD4313" w14:textId="77777777" w:rsidR="00155117" w:rsidRDefault="00155117" w:rsidP="00AF1B31">
            <w:pPr>
              <w:pStyle w:val="a0"/>
            </w:pPr>
            <w:r>
              <w:t>&lt;/style&gt;</w:t>
            </w:r>
          </w:p>
          <w:p w14:paraId="7CF32E74" w14:textId="77777777" w:rsidR="00155117" w:rsidRDefault="00155117" w:rsidP="00AF1B31">
            <w:pPr>
              <w:pStyle w:val="a0"/>
            </w:pPr>
            <w:r>
              <w:t>&lt;/head&gt;</w:t>
            </w:r>
          </w:p>
          <w:p w14:paraId="184A1054" w14:textId="77777777" w:rsidR="00155117" w:rsidRDefault="00155117" w:rsidP="00AF1B31">
            <w:pPr>
              <w:pStyle w:val="a0"/>
            </w:pPr>
            <w:r>
              <w:t>&lt;body&gt;</w:t>
            </w:r>
          </w:p>
          <w:p w14:paraId="6C61277A" w14:textId="77777777" w:rsidR="00155117" w:rsidRDefault="00155117" w:rsidP="00AF1B31">
            <w:pPr>
              <w:pStyle w:val="a0"/>
            </w:pPr>
            <w:r>
              <w:t xml:space="preserve">  </w:t>
            </w:r>
          </w:p>
          <w:p w14:paraId="66345FAA" w14:textId="77777777" w:rsidR="00155117" w:rsidRDefault="00155117" w:rsidP="00AF1B31">
            <w:pPr>
              <w:pStyle w:val="a0"/>
            </w:pPr>
            <w:r>
              <w:t xml:space="preserve">  &lt;div class="container"&gt;</w:t>
            </w:r>
          </w:p>
          <w:p w14:paraId="0246EFC7" w14:textId="77777777" w:rsidR="00155117" w:rsidRDefault="00155117" w:rsidP="00AF1B31">
            <w:pPr>
              <w:pStyle w:val="a0"/>
            </w:pPr>
            <w:r>
              <w:t xml:space="preserve">    &lt;form&gt;</w:t>
            </w:r>
          </w:p>
          <w:p w14:paraId="766951CC" w14:textId="77777777" w:rsidR="00155117" w:rsidRDefault="00155117" w:rsidP="00AF1B31">
            <w:pPr>
              <w:pStyle w:val="a0"/>
            </w:pPr>
            <w:r>
              <w:t xml:space="preserve">      &lt;h3&gt;텍스트 입력폼 03&lt;/h3&gt;</w:t>
            </w:r>
          </w:p>
          <w:p w14:paraId="4173FB45" w14:textId="77777777" w:rsidR="00155117" w:rsidRDefault="00155117" w:rsidP="00AF1B31">
            <w:pPr>
              <w:pStyle w:val="a0"/>
            </w:pPr>
            <w:r>
              <w:t xml:space="preserve">      &lt;div class="form-group"&gt;</w:t>
            </w:r>
          </w:p>
          <w:p w14:paraId="197B4FB9" w14:textId="77777777" w:rsidR="00155117" w:rsidRDefault="00155117" w:rsidP="00AF1B31">
            <w:pPr>
              <w:pStyle w:val="a0"/>
            </w:pPr>
            <w:r>
              <w:t xml:space="preserve">        &lt;label&gt;text1:&lt;/label&gt; </w:t>
            </w:r>
          </w:p>
          <w:p w14:paraId="2AAE34E4" w14:textId="77777777" w:rsidR="00155117" w:rsidRDefault="00155117" w:rsidP="00AF1B31">
            <w:pPr>
              <w:pStyle w:val="a0"/>
            </w:pPr>
            <w:r>
              <w:t xml:space="preserve">        &lt;input type="text" class="form-control" name="text1" value='안녕하세요' /&gt;</w:t>
            </w:r>
          </w:p>
          <w:p w14:paraId="782FC9A5" w14:textId="77777777" w:rsidR="00155117" w:rsidRDefault="00155117" w:rsidP="00AF1B31">
            <w:pPr>
              <w:pStyle w:val="a0"/>
            </w:pPr>
            <w:r>
              <w:t xml:space="preserve">      &lt;/div&gt;</w:t>
            </w:r>
          </w:p>
          <w:p w14:paraId="5C57AF55" w14:textId="77777777" w:rsidR="00155117" w:rsidRDefault="00155117" w:rsidP="00AF1B31">
            <w:pPr>
              <w:pStyle w:val="a0"/>
            </w:pPr>
            <w:r>
              <w:t xml:space="preserve">      &lt;div class="form-group"&gt;</w:t>
            </w:r>
          </w:p>
          <w:p w14:paraId="2AEE3B67" w14:textId="77777777" w:rsidR="00155117" w:rsidRDefault="00155117" w:rsidP="00AF1B31">
            <w:pPr>
              <w:pStyle w:val="a0"/>
            </w:pPr>
            <w:r>
              <w:t xml:space="preserve">        &lt;label&gt;text2:&lt;/label&gt; </w:t>
            </w:r>
          </w:p>
          <w:p w14:paraId="1069AAFF" w14:textId="77777777" w:rsidR="00155117" w:rsidRDefault="00155117" w:rsidP="00AF1B31">
            <w:pPr>
              <w:pStyle w:val="a0"/>
            </w:pPr>
            <w:r>
              <w:t xml:space="preserve">        &lt;input type="text" class="form-control" name="text2" value='안녕하세요' /&gt;</w:t>
            </w:r>
          </w:p>
          <w:p w14:paraId="40D1C48A" w14:textId="77777777" w:rsidR="00155117" w:rsidRDefault="00155117" w:rsidP="00AF1B31">
            <w:pPr>
              <w:pStyle w:val="a0"/>
            </w:pPr>
            <w:r>
              <w:t xml:space="preserve">      &lt;/div&gt;</w:t>
            </w:r>
          </w:p>
          <w:p w14:paraId="4A6DBC0C" w14:textId="77777777" w:rsidR="00155117" w:rsidRDefault="00155117" w:rsidP="00AF1B31">
            <w:pPr>
              <w:pStyle w:val="a0"/>
            </w:pPr>
            <w:r>
              <w:t xml:space="preserve">      &lt;div class="form-group"&gt;</w:t>
            </w:r>
          </w:p>
          <w:p w14:paraId="6ED3F0FF" w14:textId="77777777" w:rsidR="00155117" w:rsidRDefault="00155117" w:rsidP="00AF1B31">
            <w:pPr>
              <w:pStyle w:val="a0"/>
            </w:pPr>
            <w:r>
              <w:t xml:space="preserve">        &lt;label&gt;time:&lt;/label&gt; </w:t>
            </w:r>
          </w:p>
          <w:p w14:paraId="53D16244" w14:textId="77777777" w:rsidR="00155117" w:rsidRDefault="00155117" w:rsidP="00AF1B31">
            <w:pPr>
              <w:pStyle w:val="a0"/>
            </w:pPr>
            <w:r>
              <w:t xml:space="preserve">        &lt;input type="text" class="form-control" name="time" </w:t>
            </w:r>
          </w:p>
          <w:p w14:paraId="22B3BFD1" w14:textId="77777777" w:rsidR="00155117" w:rsidRDefault="00155117" w:rsidP="00AF1B31">
            <w:pPr>
              <w:pStyle w:val="a0"/>
            </w:pPr>
            <w:r>
              <w:t xml:space="preserve">               value='08:56:57' /&gt;</w:t>
            </w:r>
          </w:p>
          <w:p w14:paraId="64D28B17" w14:textId="77777777" w:rsidR="00155117" w:rsidRDefault="00155117" w:rsidP="00AF1B31">
            <w:pPr>
              <w:pStyle w:val="a0"/>
            </w:pPr>
            <w:r>
              <w:t xml:space="preserve">      &lt;/div&gt;</w:t>
            </w:r>
          </w:p>
          <w:p w14:paraId="7C2EED35" w14:textId="77777777" w:rsidR="00155117" w:rsidRDefault="00155117" w:rsidP="00AF1B31">
            <w:pPr>
              <w:pStyle w:val="a0"/>
            </w:pPr>
            <w:r>
              <w:t xml:space="preserve">      &lt;div class="form-group"&gt;</w:t>
            </w:r>
          </w:p>
          <w:p w14:paraId="2F4F1420" w14:textId="77777777" w:rsidR="00155117" w:rsidRDefault="00155117" w:rsidP="00AF1B31">
            <w:pPr>
              <w:pStyle w:val="a0"/>
            </w:pPr>
            <w:r>
              <w:t xml:space="preserve">        &lt;input type="submit" class="btn btn-primary" name="cmd" value="확인"&gt;</w:t>
            </w:r>
          </w:p>
          <w:p w14:paraId="07C3CB7F" w14:textId="77777777" w:rsidR="00155117" w:rsidRDefault="00155117" w:rsidP="00AF1B31">
            <w:pPr>
              <w:pStyle w:val="a0"/>
            </w:pPr>
            <w:r>
              <w:t xml:space="preserve">      &lt;/div&gt;</w:t>
            </w:r>
          </w:p>
          <w:p w14:paraId="7D627FA1" w14:textId="77777777" w:rsidR="00155117" w:rsidRDefault="00155117" w:rsidP="00AF1B31">
            <w:pPr>
              <w:pStyle w:val="a0"/>
            </w:pPr>
            <w:r>
              <w:t xml:space="preserve">    &lt;/form&gt;</w:t>
            </w:r>
          </w:p>
          <w:p w14:paraId="46C7420B" w14:textId="77777777" w:rsidR="00155117" w:rsidRDefault="00155117" w:rsidP="00AF1B31">
            <w:pPr>
              <w:pStyle w:val="a0"/>
            </w:pPr>
          </w:p>
          <w:p w14:paraId="653D71E4" w14:textId="77777777" w:rsidR="00155117" w:rsidRDefault="00155117" w:rsidP="00AF1B31">
            <w:pPr>
              <w:pStyle w:val="a0"/>
            </w:pPr>
            <w:r>
              <w:t xml:space="preserve">    &lt;table class="table table-bordered"&gt;</w:t>
            </w:r>
          </w:p>
          <w:p w14:paraId="01472620" w14:textId="77777777" w:rsidR="00155117" w:rsidRDefault="00155117" w:rsidP="00AF1B31">
            <w:pPr>
              <w:pStyle w:val="a0"/>
            </w:pPr>
            <w:r>
              <w:t xml:space="preserve">      &lt;thead&gt;</w:t>
            </w:r>
          </w:p>
          <w:p w14:paraId="218E5B7D" w14:textId="77777777" w:rsidR="00155117" w:rsidRDefault="00155117" w:rsidP="00AF1B31">
            <w:pPr>
              <w:pStyle w:val="a0"/>
            </w:pPr>
            <w:r>
              <w:t xml:space="preserve">        &lt;tr&gt;</w:t>
            </w:r>
          </w:p>
          <w:p w14:paraId="6D589749" w14:textId="77777777" w:rsidR="00155117" w:rsidRDefault="00155117" w:rsidP="00AF1B31">
            <w:pPr>
              <w:pStyle w:val="a0"/>
            </w:pPr>
            <w:r>
              <w:t xml:space="preserve">          &lt;th&gt;Parameter Name&lt;/th&gt;</w:t>
            </w:r>
          </w:p>
          <w:p w14:paraId="7AB0BECB" w14:textId="77777777" w:rsidR="00155117" w:rsidRDefault="00155117" w:rsidP="00AF1B31">
            <w:pPr>
              <w:pStyle w:val="a0"/>
            </w:pPr>
            <w:r>
              <w:t xml:space="preserve">          &lt;th&gt;Parameter Value&lt;/th&gt;</w:t>
            </w:r>
          </w:p>
          <w:p w14:paraId="6994704C" w14:textId="77777777" w:rsidR="00155117" w:rsidRDefault="00155117" w:rsidP="00AF1B31">
            <w:pPr>
              <w:pStyle w:val="a0"/>
            </w:pPr>
            <w:r>
              <w:t xml:space="preserve">        &lt;/tr&gt;</w:t>
            </w:r>
          </w:p>
          <w:p w14:paraId="7EA50BDE" w14:textId="77777777" w:rsidR="00155117" w:rsidRDefault="00155117" w:rsidP="00AF1B31">
            <w:pPr>
              <w:pStyle w:val="a0"/>
            </w:pPr>
            <w:r>
              <w:t xml:space="preserve">      &lt;/thead&gt;</w:t>
            </w:r>
          </w:p>
          <w:p w14:paraId="1CC531F2" w14:textId="77777777" w:rsidR="00155117" w:rsidRDefault="00155117" w:rsidP="00AF1B31">
            <w:pPr>
              <w:pStyle w:val="a0"/>
            </w:pPr>
            <w:r>
              <w:t xml:space="preserve">      &lt;tbody&gt;</w:t>
            </w:r>
          </w:p>
          <w:p w14:paraId="5419D2C6" w14:textId="77777777" w:rsidR="00155117" w:rsidRDefault="00155117" w:rsidP="00AF1B31">
            <w:pPr>
              <w:pStyle w:val="a0"/>
            </w:pPr>
            <w:r>
              <w:t xml:space="preserve">        &lt;tr&gt;</w:t>
            </w:r>
          </w:p>
          <w:p w14:paraId="7DB7E92A" w14:textId="77777777" w:rsidR="00155117" w:rsidRDefault="00155117" w:rsidP="00AF1B31">
            <w:pPr>
              <w:pStyle w:val="a0"/>
            </w:pPr>
            <w:r>
              <w:t xml:space="preserve">          &lt;td&gt;text1&lt;/td&gt;</w:t>
            </w:r>
          </w:p>
          <w:p w14:paraId="1378FE66" w14:textId="77777777" w:rsidR="00155117" w:rsidRDefault="00155117" w:rsidP="00AF1B31">
            <w:pPr>
              <w:pStyle w:val="a0"/>
            </w:pPr>
            <w:r>
              <w:t xml:space="preserve">          &lt;td&gt;안녕하세요&lt;/td&gt;</w:t>
            </w:r>
          </w:p>
          <w:p w14:paraId="23C45890" w14:textId="77777777" w:rsidR="00155117" w:rsidRDefault="00155117" w:rsidP="00AF1B31">
            <w:pPr>
              <w:pStyle w:val="a0"/>
            </w:pPr>
            <w:r>
              <w:t xml:space="preserve">        &lt;/tr&gt;</w:t>
            </w:r>
          </w:p>
          <w:p w14:paraId="3E86470F" w14:textId="77777777" w:rsidR="00155117" w:rsidRDefault="00155117" w:rsidP="00AF1B31">
            <w:pPr>
              <w:pStyle w:val="a0"/>
            </w:pPr>
            <w:r>
              <w:t xml:space="preserve">        &lt;tr&gt;</w:t>
            </w:r>
          </w:p>
          <w:p w14:paraId="4060CD83" w14:textId="77777777" w:rsidR="00155117" w:rsidRDefault="00155117" w:rsidP="00AF1B31">
            <w:pPr>
              <w:pStyle w:val="a0"/>
            </w:pPr>
            <w:r>
              <w:t xml:space="preserve">          &lt;td&gt;text2&lt;/td&gt;</w:t>
            </w:r>
          </w:p>
          <w:p w14:paraId="5CB8E3DE" w14:textId="77777777" w:rsidR="00155117" w:rsidRDefault="00155117" w:rsidP="00AF1B31">
            <w:pPr>
              <w:pStyle w:val="a0"/>
            </w:pPr>
            <w:r>
              <w:t xml:space="preserve">          &lt;td&gt;JSP&lt;/td&gt;</w:t>
            </w:r>
          </w:p>
          <w:p w14:paraId="3C0AAE37" w14:textId="77777777" w:rsidR="00155117" w:rsidRDefault="00155117" w:rsidP="00AF1B31">
            <w:pPr>
              <w:pStyle w:val="a0"/>
            </w:pPr>
            <w:r>
              <w:t xml:space="preserve">        &lt;/tr&gt;</w:t>
            </w:r>
          </w:p>
          <w:p w14:paraId="00CA4369" w14:textId="77777777" w:rsidR="00155117" w:rsidRDefault="00155117" w:rsidP="00AF1B31">
            <w:pPr>
              <w:pStyle w:val="a0"/>
            </w:pPr>
            <w:r>
              <w:t xml:space="preserve">        &lt;tr&gt;</w:t>
            </w:r>
          </w:p>
          <w:p w14:paraId="6A88B4EF" w14:textId="77777777" w:rsidR="00155117" w:rsidRDefault="00155117" w:rsidP="00AF1B31">
            <w:pPr>
              <w:pStyle w:val="a0"/>
            </w:pPr>
            <w:r>
              <w:t xml:space="preserve">          &lt;td&gt;time&lt;/td&gt;</w:t>
            </w:r>
          </w:p>
          <w:p w14:paraId="199231F5" w14:textId="77777777" w:rsidR="00155117" w:rsidRDefault="00155117" w:rsidP="00AF1B31">
            <w:pPr>
              <w:pStyle w:val="a0"/>
            </w:pPr>
            <w:r>
              <w:t xml:space="preserve">          &lt;td&gt;08:55:08&lt;/td&gt;</w:t>
            </w:r>
          </w:p>
          <w:p w14:paraId="18934FFC" w14:textId="77777777" w:rsidR="00155117" w:rsidRDefault="00155117" w:rsidP="00AF1B31">
            <w:pPr>
              <w:pStyle w:val="a0"/>
            </w:pPr>
            <w:r>
              <w:lastRenderedPageBreak/>
              <w:t xml:space="preserve">        &lt;/tr&gt;</w:t>
            </w:r>
          </w:p>
          <w:p w14:paraId="66703110" w14:textId="77777777" w:rsidR="00155117" w:rsidRDefault="00155117" w:rsidP="00AF1B31">
            <w:pPr>
              <w:pStyle w:val="a0"/>
            </w:pPr>
            <w:r>
              <w:t xml:space="preserve">      &lt;/tbody&gt;</w:t>
            </w:r>
          </w:p>
          <w:p w14:paraId="79172DB1" w14:textId="77777777" w:rsidR="00155117" w:rsidRDefault="00155117" w:rsidP="00AF1B31">
            <w:pPr>
              <w:pStyle w:val="a0"/>
            </w:pPr>
            <w:r>
              <w:t xml:space="preserve">    &lt;/table&gt;</w:t>
            </w:r>
          </w:p>
          <w:p w14:paraId="0940DB50" w14:textId="77777777" w:rsidR="00155117" w:rsidRDefault="00155117" w:rsidP="00AF1B31">
            <w:pPr>
              <w:pStyle w:val="a0"/>
            </w:pPr>
            <w:r>
              <w:t xml:space="preserve">  &lt;/div&gt;</w:t>
            </w:r>
          </w:p>
          <w:p w14:paraId="182A30DB" w14:textId="77777777" w:rsidR="00155117" w:rsidRDefault="00155117" w:rsidP="00AF1B31">
            <w:pPr>
              <w:pStyle w:val="a0"/>
            </w:pPr>
            <w:r>
              <w:t>&lt;/body&gt;</w:t>
            </w:r>
          </w:p>
          <w:p w14:paraId="5ADF685C" w14:textId="25A0FC28" w:rsidR="00634A4E" w:rsidRDefault="00155117" w:rsidP="00AF1B31">
            <w:pPr>
              <w:pStyle w:val="a0"/>
            </w:pPr>
            <w:r>
              <w:t>&lt;/html&gt;</w:t>
            </w:r>
          </w:p>
        </w:tc>
      </w:tr>
    </w:tbl>
    <w:p w14:paraId="6E0BCDBB" w14:textId="6E212226" w:rsidR="00634A4E" w:rsidRDefault="00634A4E" w:rsidP="00265F6D"/>
    <w:p w14:paraId="57F74540" w14:textId="77777777" w:rsidR="004A7985" w:rsidRDefault="004A7985" w:rsidP="00265F6D"/>
    <w:p w14:paraId="57F74541" w14:textId="77777777" w:rsidR="00265F6D" w:rsidRDefault="00265F6D" w:rsidP="00265F6D">
      <w:r>
        <w:rPr>
          <w:rFonts w:hint="eastAsia"/>
        </w:rPr>
        <w:t xml:space="preserve"> (11) 웹브라우저는 전달된 내용을 웹브라우저 창에 다음과 같이 그린다.</w:t>
      </w:r>
    </w:p>
    <w:p w14:paraId="57F74542" w14:textId="6AE81354" w:rsidR="00265F6D" w:rsidRDefault="0082009C" w:rsidP="00265F6D">
      <w:pPr>
        <w:rPr>
          <w:rFonts w:hAnsi="굴림"/>
        </w:rPr>
      </w:pPr>
      <w:r>
        <w:rPr>
          <w:noProof/>
        </w:rPr>
        <w:drawing>
          <wp:inline distT="0" distB="0" distL="0" distR="0" wp14:anchorId="643A6A29" wp14:editId="2898DF3F">
            <wp:extent cx="3470954" cy="3411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824" cy="34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543" w14:textId="77777777" w:rsidR="00265F6D" w:rsidRDefault="00265F6D" w:rsidP="00265F6D">
      <w:pPr>
        <w:rPr>
          <w:rFonts w:hAnsi="굴림"/>
        </w:rPr>
      </w:pPr>
    </w:p>
    <w:p w14:paraId="57F74544" w14:textId="77777777" w:rsidR="00265F6D" w:rsidRDefault="00265F6D" w:rsidP="00265F6D">
      <w:pPr>
        <w:rPr>
          <w:rFonts w:hAnsi="굴림"/>
        </w:rPr>
      </w:pPr>
    </w:p>
    <w:p w14:paraId="57F74545" w14:textId="77777777" w:rsidR="00C044BD" w:rsidRDefault="00C044BD">
      <w:pPr>
        <w:widowControl/>
        <w:wordWrap/>
        <w:autoSpaceDE/>
        <w:autoSpaceDN/>
        <w:spacing w:after="200" w:line="276" w:lineRule="auto"/>
        <w:jc w:val="both"/>
        <w:rPr>
          <w:rFonts w:hAnsi="굴림"/>
        </w:rPr>
      </w:pPr>
      <w:r>
        <w:rPr>
          <w:rFonts w:hAnsi="굴림"/>
        </w:rPr>
        <w:br w:type="page"/>
      </w:r>
    </w:p>
    <w:p w14:paraId="57F74546" w14:textId="77777777" w:rsidR="00265F6D" w:rsidRDefault="00C044BD" w:rsidP="00C044BD">
      <w:pPr>
        <w:pStyle w:val="Heading2"/>
      </w:pPr>
      <w:bookmarkStart w:id="8" w:name="_Toc508293033"/>
      <w:r>
        <w:rPr>
          <w:rFonts w:hint="eastAsia"/>
        </w:rPr>
        <w:lastRenderedPageBreak/>
        <w:t>text3c.jsp</w:t>
      </w:r>
      <w:bookmarkEnd w:id="8"/>
    </w:p>
    <w:p w14:paraId="57F74547" w14:textId="77777777" w:rsidR="00C044BD" w:rsidRPr="00746CCA" w:rsidRDefault="00C044BD" w:rsidP="00C044BD">
      <w:pPr>
        <w:pStyle w:val="Heading3"/>
      </w:pPr>
      <w:r>
        <w:rPr>
          <w:rFonts w:hint="eastAsia"/>
        </w:rPr>
        <w:t>WebContent/</w:t>
      </w:r>
      <w:r>
        <w:t>form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/</w:t>
      </w:r>
      <w:r>
        <w:t>text3c.jsp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044BD" w:rsidRPr="000C29C9" w14:paraId="57F745DC" w14:textId="77777777" w:rsidTr="00057730">
        <w:tc>
          <w:tcPr>
            <w:tcW w:w="426" w:type="dxa"/>
          </w:tcPr>
          <w:p w14:paraId="57F74548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</w:t>
            </w:r>
          </w:p>
          <w:p w14:paraId="57F74549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</w:t>
            </w:r>
          </w:p>
          <w:p w14:paraId="57F7454A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3</w:t>
            </w:r>
          </w:p>
          <w:p w14:paraId="57F7454B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4</w:t>
            </w:r>
          </w:p>
          <w:p w14:paraId="57F7454C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5</w:t>
            </w:r>
          </w:p>
          <w:p w14:paraId="57F7454D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6</w:t>
            </w:r>
          </w:p>
          <w:p w14:paraId="57F7454E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7</w:t>
            </w:r>
          </w:p>
          <w:p w14:paraId="57F7454F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8</w:t>
            </w:r>
          </w:p>
          <w:p w14:paraId="57F74550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9</w:t>
            </w:r>
          </w:p>
          <w:p w14:paraId="57F74551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10</w:t>
            </w:r>
          </w:p>
          <w:p w14:paraId="57F74552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11</w:t>
            </w:r>
          </w:p>
          <w:p w14:paraId="57F74553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12</w:t>
            </w:r>
          </w:p>
          <w:p w14:paraId="57F74554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13</w:t>
            </w:r>
          </w:p>
          <w:p w14:paraId="57F74555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14</w:t>
            </w:r>
          </w:p>
          <w:p w14:paraId="57F74556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15</w:t>
            </w:r>
          </w:p>
          <w:p w14:paraId="57F74557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16</w:t>
            </w:r>
          </w:p>
          <w:p w14:paraId="57F74558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17</w:t>
            </w:r>
          </w:p>
          <w:p w14:paraId="57F74559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18</w:t>
            </w:r>
          </w:p>
          <w:p w14:paraId="57F7455A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19</w:t>
            </w:r>
          </w:p>
          <w:p w14:paraId="57F7455B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20</w:t>
            </w:r>
          </w:p>
          <w:p w14:paraId="57F7455C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21</w:t>
            </w:r>
          </w:p>
          <w:p w14:paraId="57F7455D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22</w:t>
            </w:r>
          </w:p>
          <w:p w14:paraId="57F7455E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23</w:t>
            </w:r>
          </w:p>
          <w:p w14:paraId="57F7455F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24</w:t>
            </w:r>
          </w:p>
          <w:p w14:paraId="57F74560" w14:textId="77777777" w:rsidR="00C044BD" w:rsidRPr="000C29C9" w:rsidRDefault="00C044BD" w:rsidP="0014766F">
            <w:pPr>
              <w:pStyle w:val="a0"/>
            </w:pPr>
            <w:r w:rsidRPr="000C29C9">
              <w:rPr>
                <w:rFonts w:hint="eastAsia"/>
              </w:rPr>
              <w:t>25</w:t>
            </w:r>
          </w:p>
          <w:p w14:paraId="57F74561" w14:textId="77777777" w:rsidR="00C044BD" w:rsidRPr="000C29C9" w:rsidRDefault="00C044BD" w:rsidP="0014766F">
            <w:pPr>
              <w:pStyle w:val="a0"/>
            </w:pPr>
            <w:r w:rsidRPr="000C29C9">
              <w:t>26</w:t>
            </w:r>
          </w:p>
          <w:p w14:paraId="57F74562" w14:textId="77777777" w:rsidR="00C044BD" w:rsidRPr="000C29C9" w:rsidRDefault="00C044BD" w:rsidP="0014766F">
            <w:pPr>
              <w:pStyle w:val="a0"/>
            </w:pPr>
            <w:r w:rsidRPr="000C29C9">
              <w:t>27</w:t>
            </w:r>
          </w:p>
          <w:p w14:paraId="57F74563" w14:textId="77777777" w:rsidR="00C044BD" w:rsidRPr="000C29C9" w:rsidRDefault="00C044BD" w:rsidP="0014766F">
            <w:pPr>
              <w:pStyle w:val="a0"/>
            </w:pPr>
            <w:r w:rsidRPr="000C29C9">
              <w:t>28</w:t>
            </w:r>
          </w:p>
          <w:p w14:paraId="57F74564" w14:textId="77777777" w:rsidR="00C044BD" w:rsidRPr="000C29C9" w:rsidRDefault="00C044BD" w:rsidP="0014766F">
            <w:pPr>
              <w:pStyle w:val="a0"/>
            </w:pPr>
            <w:r w:rsidRPr="000C29C9">
              <w:t>29</w:t>
            </w:r>
          </w:p>
          <w:p w14:paraId="57F74565" w14:textId="77777777" w:rsidR="00C044BD" w:rsidRPr="000C29C9" w:rsidRDefault="00C044BD" w:rsidP="0014766F">
            <w:pPr>
              <w:pStyle w:val="a0"/>
            </w:pPr>
            <w:r w:rsidRPr="000C29C9">
              <w:t>30</w:t>
            </w:r>
          </w:p>
          <w:p w14:paraId="57F74566" w14:textId="77777777" w:rsidR="00C044BD" w:rsidRPr="000C29C9" w:rsidRDefault="00C044BD" w:rsidP="0014766F">
            <w:pPr>
              <w:pStyle w:val="a0"/>
            </w:pPr>
            <w:r w:rsidRPr="000C29C9">
              <w:t>31</w:t>
            </w:r>
          </w:p>
          <w:p w14:paraId="57F74567" w14:textId="77777777" w:rsidR="00C044BD" w:rsidRPr="000C29C9" w:rsidRDefault="00C044BD" w:rsidP="0014766F">
            <w:pPr>
              <w:pStyle w:val="a0"/>
            </w:pPr>
            <w:r w:rsidRPr="000C29C9">
              <w:t>32</w:t>
            </w:r>
          </w:p>
          <w:p w14:paraId="57F74568" w14:textId="77777777" w:rsidR="00C044BD" w:rsidRPr="000C29C9" w:rsidRDefault="00C044BD" w:rsidP="0014766F">
            <w:pPr>
              <w:pStyle w:val="a0"/>
            </w:pPr>
            <w:r w:rsidRPr="000C29C9">
              <w:t>33</w:t>
            </w:r>
          </w:p>
          <w:p w14:paraId="57F74569" w14:textId="77777777" w:rsidR="00C044BD" w:rsidRPr="000C29C9" w:rsidRDefault="00C044BD" w:rsidP="0014766F">
            <w:pPr>
              <w:pStyle w:val="a0"/>
            </w:pPr>
            <w:r w:rsidRPr="000C29C9">
              <w:t>34</w:t>
            </w:r>
          </w:p>
          <w:p w14:paraId="57F7456A" w14:textId="77777777" w:rsidR="00C044BD" w:rsidRPr="000C29C9" w:rsidRDefault="00C044BD" w:rsidP="0014766F">
            <w:pPr>
              <w:pStyle w:val="a0"/>
            </w:pPr>
            <w:r w:rsidRPr="000C29C9">
              <w:t>35</w:t>
            </w:r>
          </w:p>
          <w:p w14:paraId="57F7456B" w14:textId="77777777" w:rsidR="00C044BD" w:rsidRPr="000C29C9" w:rsidRDefault="00C044BD" w:rsidP="0014766F">
            <w:pPr>
              <w:pStyle w:val="a0"/>
            </w:pPr>
            <w:r w:rsidRPr="000C29C9">
              <w:t>36</w:t>
            </w:r>
          </w:p>
          <w:p w14:paraId="57F7456C" w14:textId="77777777" w:rsidR="00C044BD" w:rsidRPr="000C29C9" w:rsidRDefault="00C044BD" w:rsidP="0014766F">
            <w:pPr>
              <w:pStyle w:val="a0"/>
            </w:pPr>
            <w:r w:rsidRPr="000C29C9">
              <w:t>37</w:t>
            </w:r>
          </w:p>
          <w:p w14:paraId="57F7456D" w14:textId="77777777" w:rsidR="00C044BD" w:rsidRPr="000C29C9" w:rsidRDefault="00C044BD" w:rsidP="0014766F">
            <w:pPr>
              <w:pStyle w:val="a0"/>
            </w:pPr>
            <w:r w:rsidRPr="000C29C9">
              <w:t>38</w:t>
            </w:r>
          </w:p>
          <w:p w14:paraId="57F7456E" w14:textId="77777777" w:rsidR="00C044BD" w:rsidRPr="000C29C9" w:rsidRDefault="00C044BD" w:rsidP="0014766F">
            <w:pPr>
              <w:pStyle w:val="a0"/>
            </w:pPr>
            <w:r w:rsidRPr="000C29C9">
              <w:t>39</w:t>
            </w:r>
          </w:p>
          <w:p w14:paraId="57F7456F" w14:textId="77777777" w:rsidR="00C044BD" w:rsidRPr="000C29C9" w:rsidRDefault="00C044BD" w:rsidP="0014766F">
            <w:pPr>
              <w:pStyle w:val="a0"/>
            </w:pPr>
            <w:r w:rsidRPr="000C29C9">
              <w:t>40</w:t>
            </w:r>
          </w:p>
          <w:p w14:paraId="57F74570" w14:textId="77777777" w:rsidR="00C044BD" w:rsidRPr="000C29C9" w:rsidRDefault="00C044BD" w:rsidP="0014766F">
            <w:pPr>
              <w:pStyle w:val="a0"/>
            </w:pPr>
            <w:r w:rsidRPr="000C29C9">
              <w:t>41</w:t>
            </w:r>
          </w:p>
          <w:p w14:paraId="57F74571" w14:textId="77777777" w:rsidR="00C044BD" w:rsidRPr="000C29C9" w:rsidRDefault="00C044BD" w:rsidP="0014766F">
            <w:pPr>
              <w:pStyle w:val="a0"/>
            </w:pPr>
            <w:r w:rsidRPr="000C29C9">
              <w:t>42</w:t>
            </w:r>
          </w:p>
          <w:p w14:paraId="57F74572" w14:textId="77777777" w:rsidR="00C044BD" w:rsidRPr="000C29C9" w:rsidRDefault="00C044BD" w:rsidP="0014766F">
            <w:pPr>
              <w:pStyle w:val="a0"/>
            </w:pPr>
            <w:r w:rsidRPr="000C29C9">
              <w:t>43</w:t>
            </w:r>
          </w:p>
          <w:p w14:paraId="57F74573" w14:textId="77777777" w:rsidR="00C044BD" w:rsidRPr="000C29C9" w:rsidRDefault="00C044BD" w:rsidP="0014766F">
            <w:pPr>
              <w:pStyle w:val="a0"/>
            </w:pPr>
            <w:r w:rsidRPr="000C29C9">
              <w:t>44</w:t>
            </w:r>
          </w:p>
          <w:p w14:paraId="57F74574" w14:textId="77777777" w:rsidR="00C044BD" w:rsidRPr="000C29C9" w:rsidRDefault="00C044BD" w:rsidP="0014766F">
            <w:pPr>
              <w:pStyle w:val="a0"/>
            </w:pPr>
            <w:r w:rsidRPr="000C29C9">
              <w:t>45</w:t>
            </w:r>
          </w:p>
          <w:p w14:paraId="57F74575" w14:textId="77777777" w:rsidR="00C044BD" w:rsidRPr="000C29C9" w:rsidRDefault="00C044BD" w:rsidP="0014766F">
            <w:pPr>
              <w:pStyle w:val="a0"/>
            </w:pPr>
            <w:r w:rsidRPr="000C29C9">
              <w:t>46</w:t>
            </w:r>
          </w:p>
          <w:p w14:paraId="57F74576" w14:textId="77777777" w:rsidR="00C044BD" w:rsidRPr="000C29C9" w:rsidRDefault="00C044BD" w:rsidP="0014766F">
            <w:pPr>
              <w:pStyle w:val="a0"/>
            </w:pPr>
            <w:r w:rsidRPr="000C29C9">
              <w:t>47</w:t>
            </w:r>
          </w:p>
          <w:p w14:paraId="57F74577" w14:textId="77777777" w:rsidR="00C044BD" w:rsidRPr="000C29C9" w:rsidRDefault="00C044BD" w:rsidP="0014766F">
            <w:pPr>
              <w:pStyle w:val="a0"/>
            </w:pPr>
            <w:r w:rsidRPr="000C29C9">
              <w:t>48</w:t>
            </w:r>
          </w:p>
          <w:p w14:paraId="57F74578" w14:textId="77777777" w:rsidR="00C044BD" w:rsidRPr="000C29C9" w:rsidRDefault="00C044BD" w:rsidP="0014766F">
            <w:pPr>
              <w:pStyle w:val="a0"/>
            </w:pPr>
            <w:r w:rsidRPr="000C29C9">
              <w:t>49</w:t>
            </w:r>
          </w:p>
          <w:p w14:paraId="57F74579" w14:textId="77777777" w:rsidR="00C044BD" w:rsidRPr="000C29C9" w:rsidRDefault="00C044BD" w:rsidP="0014766F">
            <w:pPr>
              <w:pStyle w:val="a0"/>
            </w:pPr>
            <w:r w:rsidRPr="000C29C9">
              <w:t>50</w:t>
            </w:r>
          </w:p>
          <w:p w14:paraId="57F7457A" w14:textId="77777777" w:rsidR="00C044BD" w:rsidRPr="000C29C9" w:rsidRDefault="00C044BD" w:rsidP="0014766F">
            <w:pPr>
              <w:pStyle w:val="a0"/>
            </w:pPr>
            <w:r w:rsidRPr="000C29C9">
              <w:t>51</w:t>
            </w:r>
          </w:p>
          <w:p w14:paraId="57F7457B" w14:textId="77777777" w:rsidR="00C044BD" w:rsidRPr="000C29C9" w:rsidRDefault="00C044BD" w:rsidP="0014766F">
            <w:pPr>
              <w:pStyle w:val="a0"/>
            </w:pPr>
            <w:r w:rsidRPr="000C29C9">
              <w:t>52</w:t>
            </w:r>
          </w:p>
          <w:p w14:paraId="57F7457C" w14:textId="77777777" w:rsidR="00C044BD" w:rsidRPr="000C29C9" w:rsidRDefault="00C044BD" w:rsidP="0014766F">
            <w:pPr>
              <w:pStyle w:val="a0"/>
            </w:pPr>
            <w:r w:rsidRPr="000C29C9">
              <w:t>53</w:t>
            </w:r>
          </w:p>
          <w:p w14:paraId="57F7457D" w14:textId="77777777" w:rsidR="00C044BD" w:rsidRPr="000C29C9" w:rsidRDefault="00C044BD" w:rsidP="0014766F">
            <w:pPr>
              <w:pStyle w:val="a0"/>
            </w:pPr>
            <w:r w:rsidRPr="000C29C9">
              <w:t>54</w:t>
            </w:r>
          </w:p>
          <w:p w14:paraId="57F7457E" w14:textId="77777777" w:rsidR="00C044BD" w:rsidRPr="000C29C9" w:rsidRDefault="00C044BD" w:rsidP="0014766F">
            <w:pPr>
              <w:pStyle w:val="a0"/>
            </w:pPr>
            <w:r w:rsidRPr="000C29C9">
              <w:t>55</w:t>
            </w:r>
          </w:p>
          <w:p w14:paraId="57F7457F" w14:textId="77777777" w:rsidR="00C044BD" w:rsidRPr="000C29C9" w:rsidRDefault="00C044BD" w:rsidP="0014766F">
            <w:pPr>
              <w:pStyle w:val="a0"/>
            </w:pPr>
            <w:r w:rsidRPr="000C29C9">
              <w:t>56</w:t>
            </w:r>
          </w:p>
          <w:p w14:paraId="57F74580" w14:textId="77777777" w:rsidR="00C044BD" w:rsidRPr="000C29C9" w:rsidRDefault="00C044BD" w:rsidP="0014766F">
            <w:pPr>
              <w:pStyle w:val="a0"/>
            </w:pPr>
            <w:r w:rsidRPr="000C29C9">
              <w:t>57</w:t>
            </w:r>
          </w:p>
          <w:p w14:paraId="57F74581" w14:textId="77777777" w:rsidR="00C044BD" w:rsidRPr="000C29C9" w:rsidRDefault="00C044BD" w:rsidP="0014766F">
            <w:pPr>
              <w:pStyle w:val="a0"/>
            </w:pPr>
            <w:r w:rsidRPr="000C29C9">
              <w:t>58</w:t>
            </w:r>
          </w:p>
          <w:p w14:paraId="57F74582" w14:textId="77777777" w:rsidR="00C044BD" w:rsidRPr="000C29C9" w:rsidRDefault="00C044BD" w:rsidP="0014766F">
            <w:pPr>
              <w:pStyle w:val="a0"/>
            </w:pPr>
            <w:r w:rsidRPr="000C29C9">
              <w:t>59</w:t>
            </w:r>
          </w:p>
          <w:p w14:paraId="57F74583" w14:textId="77777777" w:rsidR="00C044BD" w:rsidRPr="000C29C9" w:rsidRDefault="00C044BD" w:rsidP="0014766F">
            <w:pPr>
              <w:pStyle w:val="a0"/>
            </w:pPr>
            <w:r w:rsidRPr="000C29C9">
              <w:t>60</w:t>
            </w:r>
          </w:p>
          <w:p w14:paraId="57F74584" w14:textId="77777777" w:rsidR="00C044BD" w:rsidRPr="000C29C9" w:rsidRDefault="00C044BD" w:rsidP="0014766F">
            <w:pPr>
              <w:pStyle w:val="a0"/>
            </w:pPr>
            <w:r w:rsidRPr="000C29C9">
              <w:t>61</w:t>
            </w:r>
          </w:p>
          <w:p w14:paraId="57F74585" w14:textId="77777777" w:rsidR="00C044BD" w:rsidRPr="000C29C9" w:rsidRDefault="00C044BD" w:rsidP="0014766F">
            <w:pPr>
              <w:pStyle w:val="a0"/>
            </w:pPr>
            <w:r w:rsidRPr="000C29C9">
              <w:t>62</w:t>
            </w:r>
          </w:p>
          <w:p w14:paraId="57F74586" w14:textId="77777777" w:rsidR="00C044BD" w:rsidRPr="000C29C9" w:rsidRDefault="00C044BD" w:rsidP="0014766F">
            <w:pPr>
              <w:pStyle w:val="a0"/>
            </w:pPr>
            <w:r w:rsidRPr="000C29C9">
              <w:t>63</w:t>
            </w:r>
          </w:p>
          <w:p w14:paraId="57F74587" w14:textId="77777777" w:rsidR="00C044BD" w:rsidRPr="000C29C9" w:rsidRDefault="00C044BD" w:rsidP="0014766F">
            <w:pPr>
              <w:pStyle w:val="a0"/>
            </w:pPr>
            <w:r w:rsidRPr="000C29C9">
              <w:t>64</w:t>
            </w:r>
          </w:p>
          <w:p w14:paraId="57F74588" w14:textId="77777777" w:rsidR="00C044BD" w:rsidRPr="000C29C9" w:rsidRDefault="00C044BD" w:rsidP="0014766F">
            <w:pPr>
              <w:pStyle w:val="a0"/>
            </w:pPr>
            <w:r w:rsidRPr="000C29C9">
              <w:t>65</w:t>
            </w:r>
          </w:p>
          <w:p w14:paraId="57F74589" w14:textId="77777777" w:rsidR="00C044BD" w:rsidRPr="000C29C9" w:rsidRDefault="00C044BD" w:rsidP="0014766F">
            <w:pPr>
              <w:pStyle w:val="a0"/>
            </w:pPr>
            <w:r w:rsidRPr="000C29C9">
              <w:t>66</w:t>
            </w:r>
          </w:p>
          <w:p w14:paraId="57F7458A" w14:textId="77777777" w:rsidR="00C044BD" w:rsidRPr="000C29C9" w:rsidRDefault="00C044BD" w:rsidP="0014766F">
            <w:pPr>
              <w:pStyle w:val="a0"/>
            </w:pPr>
            <w:r w:rsidRPr="000C29C9">
              <w:lastRenderedPageBreak/>
              <w:t>67</w:t>
            </w:r>
          </w:p>
          <w:p w14:paraId="57F7458B" w14:textId="77777777" w:rsidR="00C044BD" w:rsidRPr="000C29C9" w:rsidRDefault="00C044BD" w:rsidP="0014766F">
            <w:pPr>
              <w:pStyle w:val="a0"/>
            </w:pPr>
            <w:r w:rsidRPr="000C29C9">
              <w:t>68</w:t>
            </w:r>
          </w:p>
          <w:p w14:paraId="57F7458C" w14:textId="77777777" w:rsidR="00C044BD" w:rsidRPr="000C29C9" w:rsidRDefault="00C044BD" w:rsidP="0014766F">
            <w:pPr>
              <w:pStyle w:val="a0"/>
            </w:pPr>
            <w:r w:rsidRPr="000C29C9">
              <w:t>69</w:t>
            </w:r>
          </w:p>
          <w:p w14:paraId="57F7458D" w14:textId="77777777" w:rsidR="00C044BD" w:rsidRPr="000C29C9" w:rsidRDefault="00C044BD" w:rsidP="0014766F">
            <w:pPr>
              <w:pStyle w:val="a0"/>
            </w:pPr>
            <w:r w:rsidRPr="000C29C9">
              <w:t>70</w:t>
            </w:r>
          </w:p>
          <w:p w14:paraId="57F7458E" w14:textId="77777777" w:rsidR="00C044BD" w:rsidRPr="000C29C9" w:rsidRDefault="00C044BD" w:rsidP="0014766F">
            <w:pPr>
              <w:pStyle w:val="a0"/>
            </w:pPr>
            <w:r w:rsidRPr="000C29C9">
              <w:t>71</w:t>
            </w:r>
          </w:p>
          <w:p w14:paraId="57F7458F" w14:textId="77777777" w:rsidR="00C044BD" w:rsidRPr="000C29C9" w:rsidRDefault="00C044BD" w:rsidP="0014766F">
            <w:pPr>
              <w:pStyle w:val="a0"/>
            </w:pPr>
            <w:r w:rsidRPr="000C29C9">
              <w:t>72</w:t>
            </w:r>
          </w:p>
          <w:p w14:paraId="57F74591" w14:textId="41D433EC" w:rsidR="00C044BD" w:rsidRPr="000C29C9" w:rsidRDefault="00C044BD" w:rsidP="0014766F">
            <w:pPr>
              <w:pStyle w:val="a0"/>
            </w:pPr>
          </w:p>
        </w:tc>
        <w:tc>
          <w:tcPr>
            <w:tcW w:w="10631" w:type="dxa"/>
          </w:tcPr>
          <w:p w14:paraId="4D50595A" w14:textId="77777777" w:rsidR="0014766F" w:rsidRDefault="0014766F" w:rsidP="0014766F">
            <w:pPr>
              <w:pStyle w:val="a0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1E80B008" w14:textId="77777777" w:rsidR="0014766F" w:rsidRDefault="0014766F" w:rsidP="0014766F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"java.util.Date, java.text.SimpleDateFormat"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49EDF0AE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483731E1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08816972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7B6F2AF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70890D38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54CD21E4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5C9A0E1B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D1BF954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5538C4FC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7DE9DD99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0FE71F8F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30B276DC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}  </w:t>
            </w:r>
          </w:p>
          <w:p w14:paraId="49869B74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C06A08F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54A6B9C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30F1B77" w14:textId="77777777" w:rsidR="0014766F" w:rsidRDefault="0014766F" w:rsidP="0014766F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</w:p>
          <w:p w14:paraId="759D44E5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>request.setCharacterEncoding(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); </w:t>
            </w:r>
          </w:p>
          <w:p w14:paraId="2D690CE4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000000"/>
              </w:rPr>
              <w:t>String text1 = request.getParameter(</w:t>
            </w:r>
            <w:r>
              <w:rPr>
                <w:color w:val="2A00FF"/>
              </w:rPr>
              <w:t>"text1"</w:t>
            </w:r>
            <w:r>
              <w:rPr>
                <w:color w:val="000000"/>
              </w:rPr>
              <w:t>);</w:t>
            </w:r>
          </w:p>
          <w:p w14:paraId="32204F6F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000000"/>
              </w:rPr>
              <w:t>String text2 = request.getParameter(</w:t>
            </w:r>
            <w:r>
              <w:rPr>
                <w:color w:val="2A00FF"/>
              </w:rPr>
              <w:t>"text2"</w:t>
            </w:r>
            <w:r>
              <w:rPr>
                <w:color w:val="000000"/>
              </w:rPr>
              <w:t>);</w:t>
            </w:r>
          </w:p>
          <w:p w14:paraId="1C942F8A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000000"/>
              </w:rPr>
              <w:t>String time = request.getParameter(</w:t>
            </w:r>
            <w:r>
              <w:rPr>
                <w:color w:val="2A00FF"/>
              </w:rPr>
              <w:t>"time"</w:t>
            </w:r>
            <w:r>
              <w:rPr>
                <w:color w:val="000000"/>
              </w:rPr>
              <w:t>);</w:t>
            </w:r>
          </w:p>
          <w:p w14:paraId="7BF08F48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text1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56B5A84D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text2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12068896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(time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time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1FB2AA93" w14:textId="77777777" w:rsidR="0014766F" w:rsidRDefault="0014766F" w:rsidP="004B526A">
            <w:pPr>
              <w:pStyle w:val="a0"/>
              <w:shd w:val="clear" w:color="auto" w:fill="FFFF99"/>
            </w:pPr>
            <w:r>
              <w:rPr>
                <w:color w:val="000000"/>
              </w:rPr>
              <w:t xml:space="preserve">String currentTime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Date());</w:t>
            </w:r>
          </w:p>
          <w:p w14:paraId="24469934" w14:textId="77777777" w:rsidR="0014766F" w:rsidRDefault="0014766F" w:rsidP="0014766F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43702486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40361134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753EE0A3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입력폼</w:t>
            </w:r>
            <w:r>
              <w:rPr>
                <w:color w:val="000000"/>
              </w:rPr>
              <w:t xml:space="preserve"> 03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h3</w:t>
            </w:r>
            <w:r>
              <w:rPr>
                <w:color w:val="008080"/>
              </w:rPr>
              <w:t>&gt;</w:t>
            </w:r>
          </w:p>
          <w:p w14:paraId="083CCAE0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F3F9804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65B7A479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"text1"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text1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12D99B0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D6DC5B5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746A99D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4CE5C559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"text2"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text2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5D0D4F4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7866483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9CAE78E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time: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582216FD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"time"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'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currentTime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'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ED8D109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ED81A0A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36BCE51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확인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69D6EDB6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56A5BB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0C4DA4AC" w14:textId="77777777" w:rsidR="0014766F" w:rsidRDefault="0014766F" w:rsidP="0014766F">
            <w:pPr>
              <w:pStyle w:val="a0"/>
            </w:pPr>
          </w:p>
          <w:p w14:paraId="19B313A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0605DE37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2A2A90B7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DFE80D1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7A09E93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7F066A4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C9E5101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609692BD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0B8854C6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828E9EE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4A2F334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text1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A58DE05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E4A2E45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EDDFFB5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5A79926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text2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9AB0AD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1CBB140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E5BA13D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time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C459BD3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4B526A">
              <w:rPr>
                <w:color w:val="000000"/>
                <w:highlight w:val="yellow"/>
              </w:rPr>
              <w:t xml:space="preserve">time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5779F0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91CC44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6FA2D7D8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553F6391" w14:textId="77777777" w:rsidR="0014766F" w:rsidRDefault="0014766F" w:rsidP="0014766F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BDB934E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1AF0B2D" w14:textId="77777777" w:rsidR="0014766F" w:rsidRDefault="0014766F" w:rsidP="0014766F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5DB" w14:textId="7E563C33" w:rsidR="00C044BD" w:rsidRPr="000C29C9" w:rsidRDefault="00C044BD" w:rsidP="0014766F">
            <w:pPr>
              <w:pStyle w:val="a0"/>
            </w:pPr>
          </w:p>
        </w:tc>
      </w:tr>
    </w:tbl>
    <w:p w14:paraId="57F745DD" w14:textId="77777777" w:rsidR="00C044BD" w:rsidRDefault="00C044BD" w:rsidP="00C044BD"/>
    <w:p w14:paraId="57F745DE" w14:textId="77777777" w:rsidR="003E11AC" w:rsidRDefault="003E11AC" w:rsidP="00C044BD">
      <w:r>
        <w:t>text3c.jsp</w:t>
      </w:r>
      <w:r>
        <w:rPr>
          <w:rFonts w:hint="eastAsia"/>
        </w:rPr>
        <w:t>는 text3b.jsp를 약간 개선하였다.</w:t>
      </w:r>
    </w:p>
    <w:p w14:paraId="57F745DF" w14:textId="77777777" w:rsidR="003E11AC" w:rsidRDefault="003E11AC" w:rsidP="00C044BD"/>
    <w:p w14:paraId="57F745E0" w14:textId="7B45A13C" w:rsidR="003E11AC" w:rsidRDefault="003E11AC" w:rsidP="00C044BD">
      <w:r>
        <w:t>(</w:t>
      </w:r>
      <w:r>
        <w:rPr>
          <w:rFonts w:hint="eastAsia"/>
        </w:rPr>
        <w:t>줄2</w:t>
      </w:r>
      <w:r>
        <w:t>0~2</w:t>
      </w:r>
      <w:r w:rsidR="00175436">
        <w:t>6</w:t>
      </w:r>
      <w:r>
        <w:t xml:space="preserve">) </w:t>
      </w:r>
      <w:r>
        <w:rPr>
          <w:rFonts w:hint="eastAsia"/>
        </w:rPr>
        <w:t xml:space="preserve">출력할 값들을 미리 </w:t>
      </w:r>
      <w:r>
        <w:t xml:space="preserve">Java </w:t>
      </w:r>
      <w:r w:rsidR="00293871">
        <w:rPr>
          <w:rFonts w:hint="eastAsia"/>
        </w:rPr>
        <w:t xml:space="preserve">지역 </w:t>
      </w:r>
      <w:r>
        <w:rPr>
          <w:rFonts w:hint="eastAsia"/>
        </w:rPr>
        <w:t xml:space="preserve">변수에 저장하는 코드를 </w:t>
      </w:r>
      <w:r>
        <w:t xml:space="preserve">JSP </w:t>
      </w:r>
      <w:r>
        <w:rPr>
          <w:rFonts w:hint="eastAsia"/>
        </w:rPr>
        <w:t>스크립릿 태그에서 구현하였다.</w:t>
      </w:r>
    </w:p>
    <w:p w14:paraId="70F56B64" w14:textId="658D43A7" w:rsidR="00F102C8" w:rsidRDefault="00A356F9" w:rsidP="00F102C8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000000"/>
          <w:kern w:val="0"/>
        </w:rPr>
        <w:t xml:space="preserve">  </w:t>
      </w:r>
      <w:r w:rsidR="00F102C8">
        <w:rPr>
          <w:rFonts w:ascii="굴림체" w:eastAsia="굴림체" w:cs="굴림체"/>
          <w:color w:val="000000"/>
          <w:kern w:val="0"/>
        </w:rPr>
        <w:t>String text1 = request.getParameter(</w:t>
      </w:r>
      <w:r w:rsidR="00F102C8">
        <w:rPr>
          <w:rFonts w:ascii="굴림체" w:eastAsia="굴림체" w:cs="굴림체"/>
          <w:color w:val="2A00FF"/>
          <w:kern w:val="0"/>
        </w:rPr>
        <w:t>"text1"</w:t>
      </w:r>
      <w:r w:rsidR="00F102C8">
        <w:rPr>
          <w:rFonts w:ascii="굴림체" w:eastAsia="굴림체" w:cs="굴림체"/>
          <w:color w:val="000000"/>
          <w:kern w:val="0"/>
        </w:rPr>
        <w:t>);</w:t>
      </w:r>
    </w:p>
    <w:p w14:paraId="1225BC97" w14:textId="09312C76" w:rsidR="00F102C8" w:rsidRDefault="00A356F9" w:rsidP="00F102C8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000000"/>
          <w:kern w:val="0"/>
        </w:rPr>
        <w:t xml:space="preserve">  </w:t>
      </w:r>
      <w:r w:rsidR="00F102C8">
        <w:rPr>
          <w:rFonts w:ascii="굴림체" w:eastAsia="굴림체" w:cs="굴림체"/>
          <w:color w:val="000000"/>
          <w:kern w:val="0"/>
        </w:rPr>
        <w:t>String text2 = request.getParameter(</w:t>
      </w:r>
      <w:r w:rsidR="00F102C8">
        <w:rPr>
          <w:rFonts w:ascii="굴림체" w:eastAsia="굴림체" w:cs="굴림체"/>
          <w:color w:val="2A00FF"/>
          <w:kern w:val="0"/>
        </w:rPr>
        <w:t>"text2"</w:t>
      </w:r>
      <w:r w:rsidR="00F102C8">
        <w:rPr>
          <w:rFonts w:ascii="굴림체" w:eastAsia="굴림체" w:cs="굴림체"/>
          <w:color w:val="000000"/>
          <w:kern w:val="0"/>
        </w:rPr>
        <w:t>);</w:t>
      </w:r>
    </w:p>
    <w:p w14:paraId="4CC097A4" w14:textId="1EDFE99B" w:rsidR="00F102C8" w:rsidRDefault="00A356F9" w:rsidP="00F102C8">
      <w:pPr>
        <w:wordWrap/>
        <w:adjustRightInd w:val="0"/>
        <w:rPr>
          <w:rFonts w:ascii="굴림체" w:eastAsia="굴림체" w:cs="굴림체"/>
          <w:color w:val="000000"/>
          <w:kern w:val="0"/>
        </w:rPr>
      </w:pPr>
      <w:r>
        <w:rPr>
          <w:rFonts w:ascii="굴림체" w:eastAsia="굴림체" w:cs="굴림체"/>
          <w:color w:val="000000"/>
          <w:kern w:val="0"/>
        </w:rPr>
        <w:t xml:space="preserve">  </w:t>
      </w:r>
      <w:r w:rsidR="00F102C8">
        <w:rPr>
          <w:rFonts w:ascii="굴림체" w:eastAsia="굴림체" w:cs="굴림체"/>
          <w:color w:val="000000"/>
          <w:kern w:val="0"/>
        </w:rPr>
        <w:t>String time = request.getParameter(</w:t>
      </w:r>
      <w:r w:rsidR="00F102C8">
        <w:rPr>
          <w:rFonts w:ascii="굴림체" w:eastAsia="굴림체" w:cs="굴림체"/>
          <w:color w:val="2A00FF"/>
          <w:kern w:val="0"/>
        </w:rPr>
        <w:t>"time"</w:t>
      </w:r>
      <w:r w:rsidR="00F102C8">
        <w:rPr>
          <w:rFonts w:ascii="굴림체" w:eastAsia="굴림체" w:cs="굴림체"/>
          <w:color w:val="000000"/>
          <w:kern w:val="0"/>
        </w:rPr>
        <w:t>);</w:t>
      </w:r>
    </w:p>
    <w:p w14:paraId="462D446E" w14:textId="3410F397" w:rsidR="007A76C4" w:rsidRDefault="007A76C4" w:rsidP="007A76C4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000000"/>
          <w:kern w:val="0"/>
        </w:rPr>
        <w:t xml:space="preserve">  String currentTime = </w:t>
      </w:r>
      <w:r>
        <w:rPr>
          <w:rFonts w:ascii="굴림체" w:eastAsia="굴림체" w:cs="굴림체"/>
          <w:color w:val="7F0055"/>
          <w:kern w:val="0"/>
        </w:rPr>
        <w:t>new</w:t>
      </w:r>
      <w:r>
        <w:rPr>
          <w:rFonts w:ascii="굴림체" w:eastAsia="굴림체" w:cs="굴림체"/>
          <w:color w:val="000000"/>
          <w:kern w:val="0"/>
        </w:rPr>
        <w:t xml:space="preserve"> SimpleDateFormat(</w:t>
      </w:r>
      <w:r>
        <w:rPr>
          <w:rFonts w:ascii="굴림체" w:eastAsia="굴림체" w:cs="굴림체"/>
          <w:color w:val="2A00FF"/>
          <w:kern w:val="0"/>
        </w:rPr>
        <w:t>"HH:mm:ss"</w:t>
      </w:r>
      <w:r>
        <w:rPr>
          <w:rFonts w:ascii="굴림체" w:eastAsia="굴림체" w:cs="굴림체"/>
          <w:color w:val="000000"/>
          <w:kern w:val="0"/>
        </w:rPr>
        <w:t>).format(</w:t>
      </w:r>
      <w:r>
        <w:rPr>
          <w:rFonts w:ascii="굴림체" w:eastAsia="굴림체" w:cs="굴림체"/>
          <w:color w:val="7F0055"/>
          <w:kern w:val="0"/>
        </w:rPr>
        <w:t>new</w:t>
      </w:r>
      <w:r>
        <w:rPr>
          <w:rFonts w:ascii="굴림체" w:eastAsia="굴림체" w:cs="굴림체"/>
          <w:color w:val="000000"/>
          <w:kern w:val="0"/>
        </w:rPr>
        <w:t xml:space="preserve"> Date());</w:t>
      </w:r>
    </w:p>
    <w:p w14:paraId="57F745E1" w14:textId="77777777" w:rsidR="00784398" w:rsidRPr="007A76C4" w:rsidRDefault="00784398" w:rsidP="00C044BD"/>
    <w:p w14:paraId="57F745E2" w14:textId="1F08ED9E" w:rsidR="00784398" w:rsidRDefault="00784398" w:rsidP="00C044BD">
      <w:r>
        <w:t>(</w:t>
      </w:r>
      <w:r>
        <w:rPr>
          <w:rFonts w:hint="eastAsia"/>
        </w:rPr>
        <w:t>줄2</w:t>
      </w:r>
      <w:r w:rsidR="00F102C8">
        <w:t>3</w:t>
      </w:r>
      <w:r>
        <w:t>~2</w:t>
      </w:r>
      <w:r w:rsidR="00F102C8">
        <w:t>5</w:t>
      </w:r>
      <w:r>
        <w:t xml:space="preserve">) </w:t>
      </w:r>
      <w:r>
        <w:rPr>
          <w:rFonts w:hint="eastAsia"/>
        </w:rPr>
        <w:t xml:space="preserve">request.getParameter(...)로 꺼낸 값이 </w:t>
      </w:r>
      <w:r>
        <w:t>null</w:t>
      </w:r>
      <w:r>
        <w:rPr>
          <w:rFonts w:hint="eastAsia"/>
        </w:rPr>
        <w:t xml:space="preserve">인 경우에는 </w:t>
      </w:r>
      <w:r>
        <w:t xml:space="preserve">null </w:t>
      </w:r>
      <w:r>
        <w:rPr>
          <w:rFonts w:hint="eastAsia"/>
        </w:rPr>
        <w:t>대신 빈 문자열을 변수에 대입한다.</w:t>
      </w:r>
    </w:p>
    <w:p w14:paraId="7CB91D21" w14:textId="1BDF1AD1" w:rsidR="00A356F9" w:rsidRDefault="00A356F9" w:rsidP="00A356F9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7F0055"/>
          <w:kern w:val="0"/>
        </w:rPr>
        <w:t xml:space="preserve">  if</w:t>
      </w:r>
      <w:r>
        <w:rPr>
          <w:rFonts w:ascii="굴림체" w:eastAsia="굴림체" w:cs="굴림체"/>
          <w:color w:val="000000"/>
          <w:kern w:val="0"/>
        </w:rPr>
        <w:t xml:space="preserve"> (text1 == </w:t>
      </w:r>
      <w:r>
        <w:rPr>
          <w:rFonts w:ascii="굴림체" w:eastAsia="굴림체" w:cs="굴림체"/>
          <w:color w:val="7F0055"/>
          <w:kern w:val="0"/>
        </w:rPr>
        <w:t>null</w:t>
      </w:r>
      <w:r>
        <w:rPr>
          <w:rFonts w:ascii="굴림체" w:eastAsia="굴림체" w:cs="굴림체"/>
          <w:color w:val="000000"/>
          <w:kern w:val="0"/>
        </w:rPr>
        <w:t xml:space="preserve">) text1 = </w:t>
      </w:r>
      <w:r>
        <w:rPr>
          <w:rFonts w:ascii="굴림체" w:eastAsia="굴림체" w:cs="굴림체"/>
          <w:color w:val="2A00FF"/>
          <w:kern w:val="0"/>
        </w:rPr>
        <w:t>""</w:t>
      </w:r>
      <w:r>
        <w:rPr>
          <w:rFonts w:ascii="굴림체" w:eastAsia="굴림체" w:cs="굴림체"/>
          <w:color w:val="000000"/>
          <w:kern w:val="0"/>
        </w:rPr>
        <w:t>;</w:t>
      </w:r>
    </w:p>
    <w:p w14:paraId="649F81B5" w14:textId="71F253BF" w:rsidR="00A356F9" w:rsidRDefault="00A356F9" w:rsidP="00A356F9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7F0055"/>
          <w:kern w:val="0"/>
        </w:rPr>
        <w:t xml:space="preserve">  if</w:t>
      </w:r>
      <w:r>
        <w:rPr>
          <w:rFonts w:ascii="굴림체" w:eastAsia="굴림체" w:cs="굴림체"/>
          <w:color w:val="000000"/>
          <w:kern w:val="0"/>
        </w:rPr>
        <w:t xml:space="preserve"> (text2 == </w:t>
      </w:r>
      <w:r>
        <w:rPr>
          <w:rFonts w:ascii="굴림체" w:eastAsia="굴림체" w:cs="굴림체"/>
          <w:color w:val="7F0055"/>
          <w:kern w:val="0"/>
        </w:rPr>
        <w:t>null</w:t>
      </w:r>
      <w:r>
        <w:rPr>
          <w:rFonts w:ascii="굴림체" w:eastAsia="굴림체" w:cs="굴림체"/>
          <w:color w:val="000000"/>
          <w:kern w:val="0"/>
        </w:rPr>
        <w:t xml:space="preserve">) text2 = </w:t>
      </w:r>
      <w:r>
        <w:rPr>
          <w:rFonts w:ascii="굴림체" w:eastAsia="굴림체" w:cs="굴림체"/>
          <w:color w:val="2A00FF"/>
          <w:kern w:val="0"/>
        </w:rPr>
        <w:t>""</w:t>
      </w:r>
      <w:r>
        <w:rPr>
          <w:rFonts w:ascii="굴림체" w:eastAsia="굴림체" w:cs="굴림체"/>
          <w:color w:val="000000"/>
          <w:kern w:val="0"/>
        </w:rPr>
        <w:t>;</w:t>
      </w:r>
    </w:p>
    <w:p w14:paraId="563FED5F" w14:textId="291E3AE6" w:rsidR="00A356F9" w:rsidRDefault="00A356F9" w:rsidP="00A356F9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7F0055"/>
          <w:kern w:val="0"/>
        </w:rPr>
        <w:t xml:space="preserve">  if</w:t>
      </w:r>
      <w:r>
        <w:rPr>
          <w:rFonts w:ascii="굴림체" w:eastAsia="굴림체" w:cs="굴림체"/>
          <w:color w:val="000000"/>
          <w:kern w:val="0"/>
        </w:rPr>
        <w:t xml:space="preserve"> (time == </w:t>
      </w:r>
      <w:r>
        <w:rPr>
          <w:rFonts w:ascii="굴림체" w:eastAsia="굴림체" w:cs="굴림체"/>
          <w:color w:val="7F0055"/>
          <w:kern w:val="0"/>
        </w:rPr>
        <w:t>null</w:t>
      </w:r>
      <w:r>
        <w:rPr>
          <w:rFonts w:ascii="굴림체" w:eastAsia="굴림체" w:cs="굴림체"/>
          <w:color w:val="000000"/>
          <w:kern w:val="0"/>
        </w:rPr>
        <w:t xml:space="preserve">) time = </w:t>
      </w:r>
      <w:r>
        <w:rPr>
          <w:rFonts w:ascii="굴림체" w:eastAsia="굴림체" w:cs="굴림체"/>
          <w:color w:val="2A00FF"/>
          <w:kern w:val="0"/>
        </w:rPr>
        <w:t>""</w:t>
      </w:r>
      <w:r>
        <w:rPr>
          <w:rFonts w:ascii="굴림체" w:eastAsia="굴림체" w:cs="굴림체"/>
          <w:color w:val="000000"/>
          <w:kern w:val="0"/>
        </w:rPr>
        <w:t>;</w:t>
      </w:r>
    </w:p>
    <w:p w14:paraId="57F745E3" w14:textId="77777777" w:rsidR="003E11AC" w:rsidRPr="00A356F9" w:rsidRDefault="003E11AC" w:rsidP="00C044BD"/>
    <w:p w14:paraId="57F745E4" w14:textId="15AFCF20" w:rsidR="003E11AC" w:rsidRDefault="003E11AC" w:rsidP="00C044BD">
      <w:r>
        <w:t>(</w:t>
      </w:r>
      <w:r>
        <w:rPr>
          <w:rFonts w:hint="eastAsia"/>
        </w:rPr>
        <w:t>줄3</w:t>
      </w:r>
      <w:r w:rsidR="00A356F9">
        <w:t>3,37,41,57,62,66</w:t>
      </w:r>
      <w:r>
        <w:t xml:space="preserve">) JSP </w:t>
      </w:r>
      <w:r>
        <w:rPr>
          <w:rFonts w:hint="eastAsia"/>
        </w:rPr>
        <w:t>표현식 태그에서는 변수값만 출력하면 되니 간편하다.</w:t>
      </w:r>
    </w:p>
    <w:p w14:paraId="14B8635D" w14:textId="21BAB608" w:rsidR="00DB2175" w:rsidRDefault="00DB2175" w:rsidP="00DB2175">
      <w:pPr>
        <w:wordWrap/>
        <w:adjustRightInd w:val="0"/>
        <w:rPr>
          <w:rFonts w:ascii="굴림체" w:eastAsia="굴림체" w:cs="굴림체"/>
          <w:color w:val="BF5F3F"/>
          <w:kern w:val="0"/>
        </w:rPr>
      </w:pPr>
      <w:r>
        <w:rPr>
          <w:rFonts w:ascii="굴림체" w:eastAsia="굴림체" w:cs="굴림체"/>
          <w:color w:val="BF5F3F"/>
          <w:kern w:val="0"/>
        </w:rPr>
        <w:t xml:space="preserve">  &lt;%=</w:t>
      </w:r>
      <w:r>
        <w:rPr>
          <w:rFonts w:ascii="굴림체" w:eastAsia="굴림체" w:cs="굴림체"/>
          <w:color w:val="000000"/>
          <w:kern w:val="0"/>
        </w:rPr>
        <w:t xml:space="preserve"> text1 </w:t>
      </w:r>
      <w:r>
        <w:rPr>
          <w:rFonts w:ascii="굴림체" w:eastAsia="굴림체" w:cs="굴림체"/>
          <w:color w:val="BF5F3F"/>
          <w:kern w:val="0"/>
        </w:rPr>
        <w:t>%&gt;</w:t>
      </w:r>
    </w:p>
    <w:p w14:paraId="4AB0121A" w14:textId="20F54087" w:rsidR="00DB2175" w:rsidRDefault="00DB2175" w:rsidP="00DB2175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BF5F3F"/>
          <w:kern w:val="0"/>
        </w:rPr>
        <w:t xml:space="preserve">  &lt;%=</w:t>
      </w:r>
      <w:r>
        <w:rPr>
          <w:rFonts w:ascii="굴림체" w:eastAsia="굴림체" w:cs="굴림체"/>
          <w:color w:val="000000"/>
          <w:kern w:val="0"/>
        </w:rPr>
        <w:t xml:space="preserve"> text2 </w:t>
      </w:r>
      <w:r>
        <w:rPr>
          <w:rFonts w:ascii="굴림체" w:eastAsia="굴림체" w:cs="굴림체"/>
          <w:color w:val="BF5F3F"/>
          <w:kern w:val="0"/>
        </w:rPr>
        <w:t>%&gt;</w:t>
      </w:r>
    </w:p>
    <w:p w14:paraId="07C7CF8D" w14:textId="39ECB18A" w:rsidR="00DB2175" w:rsidRDefault="007A76C4" w:rsidP="00DB2175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BF5F3F"/>
          <w:kern w:val="0"/>
        </w:rPr>
        <w:t xml:space="preserve">  </w:t>
      </w:r>
      <w:r w:rsidR="00DB2175">
        <w:rPr>
          <w:rFonts w:ascii="굴림체" w:eastAsia="굴림체" w:cs="굴림체"/>
          <w:color w:val="BF5F3F"/>
          <w:kern w:val="0"/>
        </w:rPr>
        <w:t>&lt;%=</w:t>
      </w:r>
      <w:r w:rsidR="00DB2175">
        <w:rPr>
          <w:rFonts w:ascii="굴림체" w:eastAsia="굴림체" w:cs="굴림체"/>
          <w:color w:val="000000"/>
          <w:kern w:val="0"/>
        </w:rPr>
        <w:t xml:space="preserve"> time </w:t>
      </w:r>
      <w:r w:rsidR="00DB2175">
        <w:rPr>
          <w:rFonts w:ascii="굴림체" w:eastAsia="굴림체" w:cs="굴림체"/>
          <w:color w:val="BF5F3F"/>
          <w:kern w:val="0"/>
        </w:rPr>
        <w:t>%&gt;</w:t>
      </w:r>
    </w:p>
    <w:p w14:paraId="292C43CC" w14:textId="04B7D8C6" w:rsidR="007A76C4" w:rsidRDefault="007A76C4" w:rsidP="007A76C4">
      <w:pPr>
        <w:wordWrap/>
        <w:adjustRightInd w:val="0"/>
        <w:rPr>
          <w:rFonts w:ascii="굴림체" w:eastAsia="굴림체" w:cs="굴림체"/>
          <w:kern w:val="0"/>
        </w:rPr>
      </w:pPr>
      <w:r>
        <w:rPr>
          <w:rFonts w:ascii="굴림체" w:eastAsia="굴림체" w:cs="굴림체"/>
          <w:color w:val="BF5F3F"/>
          <w:kern w:val="0"/>
        </w:rPr>
        <w:t xml:space="preserve">  &lt;%=</w:t>
      </w:r>
      <w:r>
        <w:rPr>
          <w:rFonts w:ascii="굴림체" w:eastAsia="굴림체" w:cs="굴림체"/>
          <w:color w:val="000000"/>
          <w:kern w:val="0"/>
        </w:rPr>
        <w:t xml:space="preserve"> currentTime </w:t>
      </w:r>
      <w:r>
        <w:rPr>
          <w:rFonts w:ascii="굴림체" w:eastAsia="굴림체" w:cs="굴림체"/>
          <w:color w:val="BF5F3F"/>
          <w:kern w:val="0"/>
        </w:rPr>
        <w:t>%&gt;</w:t>
      </w:r>
    </w:p>
    <w:p w14:paraId="448F9FE0" w14:textId="77777777" w:rsidR="00A356F9" w:rsidRPr="00A356F9" w:rsidRDefault="00A356F9" w:rsidP="00C044BD"/>
    <w:p w14:paraId="57F745E5" w14:textId="77777777" w:rsidR="003E11AC" w:rsidRDefault="003E11AC" w:rsidP="00C044BD"/>
    <w:p w14:paraId="57F745E6" w14:textId="77777777" w:rsidR="003E11AC" w:rsidRDefault="003E11AC" w:rsidP="003E11AC">
      <w:r>
        <w:rPr>
          <w:rFonts w:hint="eastAsia"/>
        </w:rPr>
        <w:t xml:space="preserve">구현 형태만 약간 다를뿐 실행 과정 및 결과는 </w:t>
      </w:r>
      <w:r>
        <w:t>text3b.jsp</w:t>
      </w:r>
      <w:r>
        <w:rPr>
          <w:rFonts w:hint="eastAsia"/>
        </w:rPr>
        <w:t>와 동일하다.</w:t>
      </w:r>
    </w:p>
    <w:p w14:paraId="57F745E7" w14:textId="77777777" w:rsidR="003E11AC" w:rsidRDefault="003E11AC" w:rsidP="003E11AC"/>
    <w:p w14:paraId="57F745E8" w14:textId="77777777" w:rsidR="003E11AC" w:rsidRDefault="003E11AC" w:rsidP="003E11AC"/>
    <w:p w14:paraId="57F745E9" w14:textId="77777777" w:rsidR="003E11AC" w:rsidRPr="003E11AC" w:rsidRDefault="003E11AC" w:rsidP="00C044BD"/>
    <w:p w14:paraId="57F745EA" w14:textId="77777777" w:rsidR="006C3F20" w:rsidRDefault="006C3F2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5EB" w14:textId="77777777" w:rsidR="003E11AC" w:rsidRDefault="006C3F20" w:rsidP="006C3F20">
      <w:pPr>
        <w:pStyle w:val="Heading1"/>
      </w:pPr>
      <w:bookmarkStart w:id="9" w:name="_Toc400440669"/>
      <w:bookmarkStart w:id="10" w:name="_Toc508293034"/>
      <w:r>
        <w:rPr>
          <w:rFonts w:hint="eastAsia"/>
        </w:rPr>
        <w:lastRenderedPageBreak/>
        <w:t>목록 선택</w:t>
      </w:r>
      <w:bookmarkEnd w:id="9"/>
      <w:bookmarkEnd w:id="10"/>
    </w:p>
    <w:p w14:paraId="57F745ED" w14:textId="77777777" w:rsidR="00141B34" w:rsidRDefault="00141B34" w:rsidP="00141B34">
      <w:pPr>
        <w:pStyle w:val="Heading2"/>
      </w:pPr>
      <w:bookmarkStart w:id="11" w:name="_Toc508293035"/>
      <w:r>
        <w:rPr>
          <w:rFonts w:hint="eastAsia"/>
        </w:rPr>
        <w:t>select1.jsp</w:t>
      </w:r>
      <w:bookmarkEnd w:id="11"/>
    </w:p>
    <w:p w14:paraId="57F745EF" w14:textId="77777777" w:rsidR="00141B34" w:rsidRDefault="00141B34" w:rsidP="00141B34">
      <w:pPr>
        <w:pStyle w:val="Heading3"/>
      </w:pPr>
      <w:r>
        <w:rPr>
          <w:rFonts w:hint="eastAsia"/>
        </w:rPr>
        <w:t>WebContent/form01/select1.jsp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41B34" w:rsidRPr="0032559D" w14:paraId="57F7464C" w14:textId="77777777" w:rsidTr="00057730">
        <w:tc>
          <w:tcPr>
            <w:tcW w:w="426" w:type="dxa"/>
          </w:tcPr>
          <w:p w14:paraId="57F745F0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</w:t>
            </w:r>
          </w:p>
          <w:p w14:paraId="57F745F1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</w:t>
            </w:r>
          </w:p>
          <w:p w14:paraId="57F745F2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3</w:t>
            </w:r>
          </w:p>
          <w:p w14:paraId="57F745F3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4</w:t>
            </w:r>
          </w:p>
          <w:p w14:paraId="57F745F4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5</w:t>
            </w:r>
          </w:p>
          <w:p w14:paraId="57F745F5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6</w:t>
            </w:r>
          </w:p>
          <w:p w14:paraId="57F745F6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7</w:t>
            </w:r>
          </w:p>
          <w:p w14:paraId="57F745F7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8</w:t>
            </w:r>
          </w:p>
          <w:p w14:paraId="57F745F8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9</w:t>
            </w:r>
          </w:p>
          <w:p w14:paraId="57F745F9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10</w:t>
            </w:r>
          </w:p>
          <w:p w14:paraId="57F745FA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11</w:t>
            </w:r>
          </w:p>
          <w:p w14:paraId="57F745FB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12</w:t>
            </w:r>
          </w:p>
          <w:p w14:paraId="57F745FC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13</w:t>
            </w:r>
          </w:p>
          <w:p w14:paraId="57F745FD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14</w:t>
            </w:r>
          </w:p>
          <w:p w14:paraId="57F745FE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15</w:t>
            </w:r>
          </w:p>
          <w:p w14:paraId="57F745FF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16</w:t>
            </w:r>
          </w:p>
          <w:p w14:paraId="57F74600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17</w:t>
            </w:r>
          </w:p>
          <w:p w14:paraId="57F74601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18</w:t>
            </w:r>
          </w:p>
          <w:p w14:paraId="57F74602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19</w:t>
            </w:r>
          </w:p>
          <w:p w14:paraId="57F74603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20</w:t>
            </w:r>
          </w:p>
          <w:p w14:paraId="57F74604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21</w:t>
            </w:r>
          </w:p>
          <w:p w14:paraId="57F74605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22</w:t>
            </w:r>
          </w:p>
          <w:p w14:paraId="57F74606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23</w:t>
            </w:r>
          </w:p>
          <w:p w14:paraId="57F74607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24</w:t>
            </w:r>
          </w:p>
          <w:p w14:paraId="57F74608" w14:textId="77777777" w:rsidR="00141B34" w:rsidRPr="0032559D" w:rsidRDefault="00141B34" w:rsidP="00466820">
            <w:pPr>
              <w:pStyle w:val="a0"/>
            </w:pPr>
            <w:r w:rsidRPr="0032559D">
              <w:rPr>
                <w:rFonts w:hint="eastAsia"/>
              </w:rPr>
              <w:t>25</w:t>
            </w:r>
          </w:p>
          <w:p w14:paraId="57F74609" w14:textId="77777777" w:rsidR="00141B34" w:rsidRPr="0032559D" w:rsidRDefault="00141B34" w:rsidP="00466820">
            <w:pPr>
              <w:pStyle w:val="a0"/>
            </w:pPr>
            <w:r w:rsidRPr="0032559D">
              <w:t>26</w:t>
            </w:r>
          </w:p>
          <w:p w14:paraId="57F7460A" w14:textId="77777777" w:rsidR="00141B34" w:rsidRPr="0032559D" w:rsidRDefault="00141B34" w:rsidP="00466820">
            <w:pPr>
              <w:pStyle w:val="a0"/>
            </w:pPr>
            <w:r w:rsidRPr="0032559D">
              <w:t>27</w:t>
            </w:r>
          </w:p>
          <w:p w14:paraId="57F7460B" w14:textId="77777777" w:rsidR="00141B34" w:rsidRPr="0032559D" w:rsidRDefault="00141B34" w:rsidP="00466820">
            <w:pPr>
              <w:pStyle w:val="a0"/>
            </w:pPr>
            <w:r w:rsidRPr="0032559D">
              <w:t>28</w:t>
            </w:r>
          </w:p>
          <w:p w14:paraId="57F7460C" w14:textId="77777777" w:rsidR="00141B34" w:rsidRPr="0032559D" w:rsidRDefault="00141B34" w:rsidP="00466820">
            <w:pPr>
              <w:pStyle w:val="a0"/>
            </w:pPr>
            <w:r w:rsidRPr="0032559D">
              <w:t>29</w:t>
            </w:r>
          </w:p>
          <w:p w14:paraId="57F7460D" w14:textId="77777777" w:rsidR="00141B34" w:rsidRPr="0032559D" w:rsidRDefault="00141B34" w:rsidP="00466820">
            <w:pPr>
              <w:pStyle w:val="a0"/>
            </w:pPr>
            <w:r w:rsidRPr="0032559D">
              <w:t>30</w:t>
            </w:r>
          </w:p>
          <w:p w14:paraId="57F7460E" w14:textId="77777777" w:rsidR="00141B34" w:rsidRPr="0032559D" w:rsidRDefault="00141B34" w:rsidP="00466820">
            <w:pPr>
              <w:pStyle w:val="a0"/>
            </w:pPr>
            <w:r w:rsidRPr="0032559D">
              <w:t>31</w:t>
            </w:r>
          </w:p>
          <w:p w14:paraId="57F7460F" w14:textId="77777777" w:rsidR="00141B34" w:rsidRPr="0032559D" w:rsidRDefault="00141B34" w:rsidP="00466820">
            <w:pPr>
              <w:pStyle w:val="a0"/>
            </w:pPr>
            <w:r w:rsidRPr="0032559D">
              <w:t>32</w:t>
            </w:r>
          </w:p>
          <w:p w14:paraId="57F74610" w14:textId="77777777" w:rsidR="00141B34" w:rsidRPr="0032559D" w:rsidRDefault="00141B34" w:rsidP="00466820">
            <w:pPr>
              <w:pStyle w:val="a0"/>
            </w:pPr>
            <w:r w:rsidRPr="0032559D">
              <w:t>33</w:t>
            </w:r>
          </w:p>
          <w:p w14:paraId="57F74611" w14:textId="77777777" w:rsidR="00141B34" w:rsidRPr="0032559D" w:rsidRDefault="00141B34" w:rsidP="00466820">
            <w:pPr>
              <w:pStyle w:val="a0"/>
            </w:pPr>
            <w:r w:rsidRPr="0032559D">
              <w:t>34</w:t>
            </w:r>
          </w:p>
          <w:p w14:paraId="57F74612" w14:textId="77777777" w:rsidR="00141B34" w:rsidRPr="0032559D" w:rsidRDefault="00141B34" w:rsidP="00466820">
            <w:pPr>
              <w:pStyle w:val="a0"/>
            </w:pPr>
            <w:r w:rsidRPr="0032559D">
              <w:t>35</w:t>
            </w:r>
          </w:p>
          <w:p w14:paraId="57F74613" w14:textId="77777777" w:rsidR="00141B34" w:rsidRDefault="00141B34" w:rsidP="00466820">
            <w:pPr>
              <w:pStyle w:val="a0"/>
            </w:pPr>
            <w:r w:rsidRPr="0032559D">
              <w:t>36</w:t>
            </w:r>
          </w:p>
          <w:p w14:paraId="57F74614" w14:textId="77777777" w:rsidR="00141B34" w:rsidRDefault="00141B34" w:rsidP="00466820">
            <w:pPr>
              <w:pStyle w:val="a0"/>
            </w:pPr>
            <w:r>
              <w:t>37</w:t>
            </w:r>
          </w:p>
          <w:p w14:paraId="57F74615" w14:textId="77777777" w:rsidR="00141B34" w:rsidRDefault="00141B34" w:rsidP="00466820">
            <w:pPr>
              <w:pStyle w:val="a0"/>
            </w:pPr>
            <w:r>
              <w:t>38</w:t>
            </w:r>
          </w:p>
          <w:p w14:paraId="57F74616" w14:textId="77777777" w:rsidR="00141B34" w:rsidRDefault="00141B34" w:rsidP="00466820">
            <w:pPr>
              <w:pStyle w:val="a0"/>
            </w:pPr>
            <w:r>
              <w:t>39</w:t>
            </w:r>
          </w:p>
          <w:p w14:paraId="57F74617" w14:textId="77777777" w:rsidR="00141B34" w:rsidRDefault="00141B34" w:rsidP="00466820">
            <w:pPr>
              <w:pStyle w:val="a0"/>
            </w:pPr>
            <w:r>
              <w:t>40</w:t>
            </w:r>
          </w:p>
          <w:p w14:paraId="57F74618" w14:textId="77777777" w:rsidR="00141B34" w:rsidRDefault="00141B34" w:rsidP="00466820">
            <w:pPr>
              <w:pStyle w:val="a0"/>
            </w:pPr>
            <w:r>
              <w:t>41</w:t>
            </w:r>
          </w:p>
          <w:p w14:paraId="57F74619" w14:textId="77777777" w:rsidR="00141B34" w:rsidRDefault="00141B34" w:rsidP="00466820">
            <w:pPr>
              <w:pStyle w:val="a0"/>
            </w:pPr>
            <w:r>
              <w:t>42</w:t>
            </w:r>
          </w:p>
          <w:p w14:paraId="57F7461A" w14:textId="77777777" w:rsidR="00141B34" w:rsidRDefault="00141B34" w:rsidP="00466820">
            <w:pPr>
              <w:pStyle w:val="a0"/>
            </w:pPr>
            <w:r>
              <w:t>43</w:t>
            </w:r>
          </w:p>
          <w:p w14:paraId="57F7461B" w14:textId="77777777" w:rsidR="00141B34" w:rsidRDefault="00141B34" w:rsidP="00466820">
            <w:pPr>
              <w:pStyle w:val="a0"/>
            </w:pPr>
            <w:r>
              <w:t>44</w:t>
            </w:r>
          </w:p>
          <w:p w14:paraId="57F7461C" w14:textId="77777777" w:rsidR="00141B34" w:rsidRDefault="00141B34" w:rsidP="00466820">
            <w:pPr>
              <w:pStyle w:val="a0"/>
            </w:pPr>
            <w:r>
              <w:t>45</w:t>
            </w:r>
          </w:p>
          <w:p w14:paraId="57F7461D" w14:textId="77777777" w:rsidR="00141B34" w:rsidRPr="0032559D" w:rsidRDefault="00141B34" w:rsidP="00466820">
            <w:pPr>
              <w:pStyle w:val="a0"/>
            </w:pPr>
            <w:r>
              <w:t>46</w:t>
            </w:r>
          </w:p>
        </w:tc>
        <w:tc>
          <w:tcPr>
            <w:tcW w:w="10631" w:type="dxa"/>
          </w:tcPr>
          <w:p w14:paraId="7E75015C" w14:textId="77777777" w:rsidR="00466820" w:rsidRDefault="00466820" w:rsidP="00466820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69C232AF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5A1F64F9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017198E6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E036D5E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6487A9BB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4387569B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A1252D3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C002C4F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5DB0D3B9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63B75851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0BC3FBC9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789F181F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A6D4FC1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E996792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E271850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CDCB1D2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"text2action.jsp"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"get"</w:t>
            </w:r>
            <w:r>
              <w:rPr>
                <w:color w:val="008080"/>
              </w:rPr>
              <w:t>&gt;</w:t>
            </w:r>
          </w:p>
          <w:p w14:paraId="799E8965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select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5209EC2A" w14:textId="77777777" w:rsidR="00466820" w:rsidRDefault="00466820" w:rsidP="00466820">
            <w:pPr>
              <w:pStyle w:val="a0"/>
            </w:pPr>
          </w:p>
          <w:p w14:paraId="61B5E67D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A584472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474686A1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"number1"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7A7B7AF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83EB5AC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</w:p>
          <w:p w14:paraId="18CC867E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9503EC0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operator: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168447AF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rPr>
                <w:color w:val="008080"/>
              </w:rPr>
              <w:t>&gt;</w:t>
            </w:r>
          </w:p>
          <w:p w14:paraId="6BBEC8D5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"+"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+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112B7F6E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"-"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4CC44FBD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"*"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*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233E904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/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3C7F12BF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71FF107C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</w:t>
            </w:r>
          </w:p>
          <w:p w14:paraId="612862DA" w14:textId="77777777" w:rsidR="00466820" w:rsidRDefault="00466820" w:rsidP="00466820">
            <w:pPr>
              <w:pStyle w:val="a0"/>
            </w:pPr>
          </w:p>
          <w:p w14:paraId="65651E22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341EF7E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438D9941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A3D1C6B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5780B7E" w14:textId="77777777" w:rsidR="00466820" w:rsidRDefault="00466820" w:rsidP="00466820">
            <w:pPr>
              <w:pStyle w:val="a0"/>
            </w:pPr>
          </w:p>
          <w:p w14:paraId="695D9359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5EAAE79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확인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57343C6F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09FF5E6C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24D5FE86" w14:textId="77777777" w:rsidR="00466820" w:rsidRDefault="00466820" w:rsidP="00466820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0921161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EB180A4" w14:textId="77777777" w:rsidR="00466820" w:rsidRDefault="00466820" w:rsidP="00466820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64B" w14:textId="51CE9D4A" w:rsidR="00141B34" w:rsidRPr="0032559D" w:rsidRDefault="00141B34" w:rsidP="00466820">
            <w:pPr>
              <w:pStyle w:val="a0"/>
            </w:pPr>
          </w:p>
        </w:tc>
      </w:tr>
    </w:tbl>
    <w:p w14:paraId="57F7464D" w14:textId="77777777" w:rsidR="00141B34" w:rsidRDefault="00141B34" w:rsidP="00141B34"/>
    <w:p w14:paraId="02E6F8BF" w14:textId="77777777" w:rsidR="00217096" w:rsidRDefault="00B6709D" w:rsidP="00141B34">
      <w:r>
        <w:rPr>
          <w:rFonts w:hint="eastAsia"/>
        </w:rPr>
        <w:t>(줄2</w:t>
      </w:r>
      <w:r>
        <w:t xml:space="preserve">7~32) select </w:t>
      </w:r>
      <w:r>
        <w:rPr>
          <w:rFonts w:hint="eastAsia"/>
        </w:rPr>
        <w:t xml:space="preserve">태그는 목록에서 항목 하나를 </w:t>
      </w:r>
      <w:r w:rsidR="00D75E31">
        <w:rPr>
          <w:rFonts w:hint="eastAsia"/>
        </w:rPr>
        <w:t xml:space="preserve">선택하기 위한 </w:t>
      </w:r>
      <w:r w:rsidR="00784398">
        <w:rPr>
          <w:rFonts w:hint="eastAsia"/>
        </w:rPr>
        <w:t>입력</w:t>
      </w:r>
      <w:r w:rsidR="00D75E31">
        <w:rPr>
          <w:rFonts w:hint="eastAsia"/>
        </w:rPr>
        <w:t xml:space="preserve"> </w:t>
      </w:r>
      <w:r w:rsidR="00784398">
        <w:rPr>
          <w:rFonts w:hint="eastAsia"/>
        </w:rPr>
        <w:t>요소</w:t>
      </w:r>
      <w:r>
        <w:rPr>
          <w:rFonts w:hint="eastAsia"/>
        </w:rPr>
        <w:t xml:space="preserve">다. </w:t>
      </w:r>
    </w:p>
    <w:p w14:paraId="5C5771F9" w14:textId="77777777" w:rsidR="00217096" w:rsidRDefault="00B6709D" w:rsidP="00141B34">
      <w:r>
        <w:t xml:space="preserve">select </w:t>
      </w:r>
      <w:r>
        <w:rPr>
          <w:rFonts w:hint="eastAsia"/>
        </w:rPr>
        <w:t xml:space="preserve">태그 내부의 </w:t>
      </w:r>
      <w:r>
        <w:t xml:space="preserve">option </w:t>
      </w:r>
      <w:r>
        <w:rPr>
          <w:rFonts w:hint="eastAsia"/>
        </w:rPr>
        <w:t xml:space="preserve">들이 </w:t>
      </w:r>
      <w:r w:rsidR="00784398">
        <w:rPr>
          <w:rFonts w:hint="eastAsia"/>
        </w:rPr>
        <w:t>선택 항목들에 해당한</w:t>
      </w:r>
      <w:r>
        <w:rPr>
          <w:rFonts w:hint="eastAsia"/>
        </w:rPr>
        <w:t>다.</w:t>
      </w:r>
      <w:r>
        <w:t xml:space="preserve"> </w:t>
      </w:r>
    </w:p>
    <w:p w14:paraId="57F7464E" w14:textId="7CF84AB8" w:rsidR="00B6709D" w:rsidRPr="00B6709D" w:rsidRDefault="00B6709D" w:rsidP="00141B34">
      <w:r>
        <w:t xml:space="preserve">option </w:t>
      </w:r>
      <w:r>
        <w:rPr>
          <w:rFonts w:hint="eastAsia"/>
        </w:rPr>
        <w:t>태그 사이의 내용이 화면에 표시된다.</w:t>
      </w:r>
    </w:p>
    <w:p w14:paraId="57F7464F" w14:textId="77777777" w:rsidR="00B6709D" w:rsidRPr="00D75E31" w:rsidRDefault="00B6709D" w:rsidP="00141B34"/>
    <w:p w14:paraId="0C456520" w14:textId="77777777" w:rsidR="00C47D40" w:rsidRDefault="00B6709D" w:rsidP="00141B34">
      <w:r>
        <w:t>(</w:t>
      </w:r>
      <w:r>
        <w:rPr>
          <w:rFonts w:hint="eastAsia"/>
        </w:rPr>
        <w:t>줄4</w:t>
      </w:r>
      <w:r>
        <w:t>1)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 xml:space="preserve">버튼이 클릭되어 웹서버에 </w:t>
      </w:r>
      <w:r>
        <w:t>"text2action.jsp"</w:t>
      </w:r>
      <w:r>
        <w:rPr>
          <w:rFonts w:hint="eastAsia"/>
        </w:rPr>
        <w:t>가 요청될 때,</w:t>
      </w:r>
      <w:r>
        <w:t xml:space="preserve"> </w:t>
      </w:r>
    </w:p>
    <w:p w14:paraId="27194E23" w14:textId="3122893D" w:rsidR="00C47D40" w:rsidRDefault="00B6709D" w:rsidP="00141B34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태그의 선택된 항목</w:t>
      </w:r>
      <w:r w:rsidR="00C639FD">
        <w:t>(option)</w:t>
      </w:r>
      <w:r w:rsidR="00C47D40">
        <w:rPr>
          <w:rFonts w:hint="eastAsia"/>
        </w:rPr>
        <w:t xml:space="preserve">의 </w:t>
      </w:r>
      <w:r w:rsidR="00C47D40">
        <w:t xml:space="preserve">value </w:t>
      </w:r>
      <w:r w:rsidR="00C47D40">
        <w:rPr>
          <w:rFonts w:hint="eastAsia"/>
        </w:rPr>
        <w:t xml:space="preserve">값도 </w:t>
      </w:r>
      <w:r w:rsidR="00C47D40">
        <w:t>request parameter</w:t>
      </w:r>
      <w:r w:rsidR="00C47D40">
        <w:rPr>
          <w:rFonts w:hint="eastAsia"/>
        </w:rPr>
        <w:t>에 포함되어 전송된다.</w:t>
      </w:r>
    </w:p>
    <w:p w14:paraId="2A85BE86" w14:textId="7138F891" w:rsidR="00C639FD" w:rsidRDefault="00C47D40" w:rsidP="00141B34">
      <w:r>
        <w:rPr>
          <w:rFonts w:hint="eastAsia"/>
        </w:rPr>
        <w:t xml:space="preserve">이 </w:t>
      </w:r>
      <w:r>
        <w:t>request parameter</w:t>
      </w:r>
      <w:r>
        <w:rPr>
          <w:rFonts w:hint="eastAsia"/>
        </w:rPr>
        <w:t xml:space="preserve">의 이름은 </w:t>
      </w:r>
      <w:r>
        <w:t xml:space="preserve">select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>값이</w:t>
      </w:r>
      <w:r w:rsidR="00C639FD">
        <w:rPr>
          <w:rFonts w:hint="eastAsia"/>
        </w:rPr>
        <w:t>다.</w:t>
      </w:r>
    </w:p>
    <w:p w14:paraId="57F74650" w14:textId="102E67FC" w:rsidR="00B6709D" w:rsidRDefault="00B6709D" w:rsidP="00141B34"/>
    <w:p w14:paraId="5F57D655" w14:textId="77777777" w:rsidR="00C639FD" w:rsidRDefault="00C639FD" w:rsidP="00141B34"/>
    <w:p w14:paraId="57F74651" w14:textId="77777777" w:rsidR="00B6709D" w:rsidRDefault="00B6709D" w:rsidP="00141B34"/>
    <w:p w14:paraId="57F74652" w14:textId="77777777" w:rsidR="00057730" w:rsidRDefault="00057730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14:paraId="57F74653" w14:textId="77777777" w:rsidR="00057730" w:rsidRDefault="00057730" w:rsidP="00057730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654" w14:textId="77777777" w:rsidR="00057730" w:rsidRDefault="00057730" w:rsidP="00057730">
      <w:r>
        <w:rPr>
          <w:rFonts w:hint="eastAsia"/>
        </w:rPr>
        <w:t xml:space="preserve">(1) 웹브라우저는 </w:t>
      </w:r>
      <w:r>
        <w:t xml:space="preserve">select1.jsp </w:t>
      </w:r>
      <w:r>
        <w:rPr>
          <w:rFonts w:hint="eastAsia"/>
        </w:rPr>
        <w:t>URL을 웹서버에 요청한다.</w:t>
      </w:r>
    </w:p>
    <w:p w14:paraId="57F74655" w14:textId="77777777" w:rsidR="00057730" w:rsidRDefault="00057730" w:rsidP="00057730">
      <w:r>
        <w:t xml:space="preserve">(2) </w:t>
      </w:r>
      <w:r>
        <w:rPr>
          <w:rFonts w:hint="eastAsia"/>
        </w:rPr>
        <w:t xml:space="preserve">웹서버는 요청받은 </w:t>
      </w:r>
      <w:r>
        <w:t>select1.jsp</w:t>
      </w:r>
      <w:r>
        <w:rPr>
          <w:rFonts w:hint="eastAsia"/>
        </w:rPr>
        <w:t>를 실행한다.</w:t>
      </w:r>
    </w:p>
    <w:p w14:paraId="57F74656" w14:textId="77777777" w:rsidR="00057730" w:rsidRDefault="00057730" w:rsidP="00057730">
      <w:r>
        <w:t>(3) select1</w:t>
      </w:r>
      <w:r>
        <w:rPr>
          <w:rFonts w:hint="eastAsia"/>
        </w:rPr>
        <w:t>.jsp의 실행이 종료된다.</w:t>
      </w:r>
    </w:p>
    <w:p w14:paraId="57F74657" w14:textId="77777777" w:rsidR="00057730" w:rsidRDefault="00057730" w:rsidP="00057730">
      <w:r>
        <w:t xml:space="preserve">(4) </w:t>
      </w:r>
      <w:r>
        <w:rPr>
          <w:rFonts w:hint="eastAsia"/>
        </w:rPr>
        <w:t xml:space="preserve">웹서버는 </w:t>
      </w:r>
      <w:r>
        <w:t>select1.jsp</w:t>
      </w:r>
      <w:r>
        <w:rPr>
          <w:rFonts w:hint="eastAsia"/>
        </w:rPr>
        <w:t>의 실행결과 출력을 웹브라우저에 전달한다.</w:t>
      </w:r>
    </w:p>
    <w:p w14:paraId="57F74658" w14:textId="0B17FF40" w:rsidR="00057730" w:rsidRDefault="00057730" w:rsidP="00057730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2C7" w14:paraId="055B5CC6" w14:textId="77777777" w:rsidTr="00BD22C7">
        <w:tc>
          <w:tcPr>
            <w:tcW w:w="10456" w:type="dxa"/>
          </w:tcPr>
          <w:p w14:paraId="239620D9" w14:textId="77777777" w:rsidR="00BD22C7" w:rsidRDefault="00BD22C7" w:rsidP="00BD22C7">
            <w:pPr>
              <w:pStyle w:val="a0"/>
            </w:pPr>
            <w:r>
              <w:t>&lt;!DOCTYPE html&gt;</w:t>
            </w:r>
          </w:p>
          <w:p w14:paraId="5176D72F" w14:textId="77777777" w:rsidR="00BD22C7" w:rsidRDefault="00BD22C7" w:rsidP="00BD22C7">
            <w:pPr>
              <w:pStyle w:val="a0"/>
            </w:pPr>
            <w:r>
              <w:t>&lt;html&gt;</w:t>
            </w:r>
          </w:p>
          <w:p w14:paraId="572A024F" w14:textId="77777777" w:rsidR="00BD22C7" w:rsidRDefault="00BD22C7" w:rsidP="00BD22C7">
            <w:pPr>
              <w:pStyle w:val="a0"/>
            </w:pPr>
            <w:r>
              <w:t>&lt;head&gt;</w:t>
            </w:r>
          </w:p>
          <w:p w14:paraId="01A7818C" w14:textId="77777777" w:rsidR="00BD22C7" w:rsidRDefault="00BD22C7" w:rsidP="00BD22C7">
            <w:pPr>
              <w:pStyle w:val="a0"/>
            </w:pPr>
            <w:r>
              <w:t>&lt;meta http-equiv="Content-Type" content="text/html; charset=utf-8"&gt;</w:t>
            </w:r>
          </w:p>
          <w:p w14:paraId="12217A1B" w14:textId="77777777" w:rsidR="00BD22C7" w:rsidRDefault="00BD22C7" w:rsidP="00BD22C7">
            <w:pPr>
              <w:pStyle w:val="a0"/>
            </w:pPr>
            <w:r>
              <w:t>&lt;meta name="viewport" content="width=device-width, initial-scale=1"&gt;</w:t>
            </w:r>
          </w:p>
          <w:p w14:paraId="295611A9" w14:textId="77777777" w:rsidR="00BD22C7" w:rsidRDefault="00BD22C7" w:rsidP="00BD22C7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65F05A0B" w14:textId="77777777" w:rsidR="00BD22C7" w:rsidRDefault="00BD22C7" w:rsidP="00BD22C7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50BB51CB" w14:textId="77777777" w:rsidR="00BD22C7" w:rsidRDefault="00BD22C7" w:rsidP="00BD22C7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3D3DA938" w14:textId="77777777" w:rsidR="00BD22C7" w:rsidRDefault="00BD22C7" w:rsidP="00BD22C7">
            <w:pPr>
              <w:pStyle w:val="a0"/>
            </w:pPr>
            <w:r>
              <w:t>&lt;style&gt;</w:t>
            </w:r>
          </w:p>
          <w:p w14:paraId="0191A655" w14:textId="77777777" w:rsidR="00BD22C7" w:rsidRDefault="00BD22C7" w:rsidP="00BD22C7">
            <w:pPr>
              <w:pStyle w:val="a0"/>
            </w:pPr>
            <w:r>
              <w:t xml:space="preserve">  input.form-control { width: 200px; }</w:t>
            </w:r>
          </w:p>
          <w:p w14:paraId="4BA6CE50" w14:textId="77777777" w:rsidR="00BD22C7" w:rsidRDefault="00BD22C7" w:rsidP="00BD22C7">
            <w:pPr>
              <w:pStyle w:val="a0"/>
            </w:pPr>
            <w:r>
              <w:t xml:space="preserve">  select.form-control { width: 70px; }</w:t>
            </w:r>
          </w:p>
          <w:p w14:paraId="5945BF2F" w14:textId="77777777" w:rsidR="00BD22C7" w:rsidRDefault="00BD22C7" w:rsidP="00BD22C7">
            <w:pPr>
              <w:pStyle w:val="a0"/>
            </w:pPr>
            <w:r>
              <w:t>&lt;/style&gt;</w:t>
            </w:r>
          </w:p>
          <w:p w14:paraId="63C4577F" w14:textId="77777777" w:rsidR="00BD22C7" w:rsidRDefault="00BD22C7" w:rsidP="00BD22C7">
            <w:pPr>
              <w:pStyle w:val="a0"/>
            </w:pPr>
            <w:r>
              <w:t>&lt;/head&gt;</w:t>
            </w:r>
          </w:p>
          <w:p w14:paraId="7E5D92C7" w14:textId="77777777" w:rsidR="00BD22C7" w:rsidRDefault="00BD22C7" w:rsidP="00BD22C7">
            <w:pPr>
              <w:pStyle w:val="a0"/>
            </w:pPr>
            <w:r>
              <w:t>&lt;body&gt;</w:t>
            </w:r>
          </w:p>
          <w:p w14:paraId="66D4CEDB" w14:textId="77777777" w:rsidR="00BD22C7" w:rsidRDefault="00BD22C7" w:rsidP="00BD22C7">
            <w:pPr>
              <w:pStyle w:val="a0"/>
            </w:pPr>
            <w:r>
              <w:t xml:space="preserve">  &lt;div class="container"&gt;</w:t>
            </w:r>
          </w:p>
          <w:p w14:paraId="0D109D6D" w14:textId="77777777" w:rsidR="00BD22C7" w:rsidRDefault="00BD22C7" w:rsidP="00BD22C7">
            <w:pPr>
              <w:pStyle w:val="a0"/>
            </w:pPr>
            <w:r>
              <w:t xml:space="preserve">    &lt;form action="text2action.jsp" method="get"&gt;</w:t>
            </w:r>
          </w:p>
          <w:p w14:paraId="5174075C" w14:textId="77777777" w:rsidR="00BD22C7" w:rsidRDefault="00BD22C7" w:rsidP="00BD22C7">
            <w:pPr>
              <w:pStyle w:val="a0"/>
            </w:pPr>
            <w:r>
              <w:t xml:space="preserve">      &lt;h1&gt;select 01&lt;/h1&gt;</w:t>
            </w:r>
          </w:p>
          <w:p w14:paraId="6B4B2711" w14:textId="77777777" w:rsidR="00BD22C7" w:rsidRDefault="00BD22C7" w:rsidP="00BD22C7">
            <w:pPr>
              <w:pStyle w:val="a0"/>
            </w:pPr>
          </w:p>
          <w:p w14:paraId="3D269E6D" w14:textId="77777777" w:rsidR="00BD22C7" w:rsidRDefault="00BD22C7" w:rsidP="00BD22C7">
            <w:pPr>
              <w:pStyle w:val="a0"/>
            </w:pPr>
            <w:r>
              <w:t xml:space="preserve">      &lt;div class="form-group"&gt;</w:t>
            </w:r>
          </w:p>
          <w:p w14:paraId="0D98A121" w14:textId="77777777" w:rsidR="00BD22C7" w:rsidRDefault="00BD22C7" w:rsidP="00BD22C7">
            <w:pPr>
              <w:pStyle w:val="a0"/>
            </w:pPr>
            <w:r>
              <w:t xml:space="preserve">        &lt;label&gt;number1:&lt;/label&gt; </w:t>
            </w:r>
          </w:p>
          <w:p w14:paraId="336A2730" w14:textId="77777777" w:rsidR="00BD22C7" w:rsidRDefault="00BD22C7" w:rsidP="00BD22C7">
            <w:pPr>
              <w:pStyle w:val="a0"/>
            </w:pPr>
            <w:r>
              <w:t xml:space="preserve">        &lt;input type="text" name="number1" class="form-control" value="34" /&gt;</w:t>
            </w:r>
          </w:p>
          <w:p w14:paraId="0A6E18C2" w14:textId="77777777" w:rsidR="00BD22C7" w:rsidRDefault="00BD22C7" w:rsidP="00BD22C7">
            <w:pPr>
              <w:pStyle w:val="a0"/>
            </w:pPr>
            <w:r>
              <w:t xml:space="preserve">      &lt;/div&gt;</w:t>
            </w:r>
          </w:p>
          <w:p w14:paraId="3CB8866B" w14:textId="77777777" w:rsidR="00BD22C7" w:rsidRDefault="00BD22C7" w:rsidP="00BD22C7">
            <w:pPr>
              <w:pStyle w:val="a0"/>
            </w:pPr>
            <w:r>
              <w:t xml:space="preserve">      </w:t>
            </w:r>
          </w:p>
          <w:p w14:paraId="0E099CB4" w14:textId="77777777" w:rsidR="00BD22C7" w:rsidRDefault="00BD22C7" w:rsidP="00BD22C7">
            <w:pPr>
              <w:pStyle w:val="a0"/>
            </w:pPr>
            <w:r>
              <w:t xml:space="preserve">      &lt;div class="form-group"&gt;</w:t>
            </w:r>
          </w:p>
          <w:p w14:paraId="21CD5319" w14:textId="77777777" w:rsidR="00BD22C7" w:rsidRDefault="00BD22C7" w:rsidP="00BD22C7">
            <w:pPr>
              <w:pStyle w:val="a0"/>
            </w:pPr>
            <w:r>
              <w:t xml:space="preserve">          &lt;label&gt;operator:&lt;/label&gt;</w:t>
            </w:r>
          </w:p>
          <w:p w14:paraId="5CF9B847" w14:textId="77777777" w:rsidR="00BD22C7" w:rsidRDefault="00BD22C7" w:rsidP="00BD22C7">
            <w:pPr>
              <w:pStyle w:val="a0"/>
            </w:pPr>
            <w:r>
              <w:t xml:space="preserve">          &lt;select name="cmd" class="form-control"&gt;</w:t>
            </w:r>
          </w:p>
          <w:p w14:paraId="731F5F98" w14:textId="77777777" w:rsidR="00BD22C7" w:rsidRDefault="00BD22C7" w:rsidP="00BD22C7">
            <w:pPr>
              <w:pStyle w:val="a0"/>
            </w:pPr>
            <w:r>
              <w:t xml:space="preserve">              &lt;option value="+"&gt;+&lt;/option&gt;</w:t>
            </w:r>
          </w:p>
          <w:p w14:paraId="15A34853" w14:textId="77777777" w:rsidR="00BD22C7" w:rsidRDefault="00BD22C7" w:rsidP="00BD22C7">
            <w:pPr>
              <w:pStyle w:val="a0"/>
            </w:pPr>
            <w:r>
              <w:t xml:space="preserve">              &lt;option value="-"&gt;-&lt;/option&gt;</w:t>
            </w:r>
          </w:p>
          <w:p w14:paraId="341A669A" w14:textId="77777777" w:rsidR="00BD22C7" w:rsidRDefault="00BD22C7" w:rsidP="00BD22C7">
            <w:pPr>
              <w:pStyle w:val="a0"/>
            </w:pPr>
            <w:r>
              <w:t xml:space="preserve">              &lt;option value="*"&gt;*&lt;/option&gt;</w:t>
            </w:r>
          </w:p>
          <w:p w14:paraId="73DF029A" w14:textId="77777777" w:rsidR="00BD22C7" w:rsidRDefault="00BD22C7" w:rsidP="00BD22C7">
            <w:pPr>
              <w:pStyle w:val="a0"/>
            </w:pPr>
            <w:r>
              <w:t xml:space="preserve">              &lt;option value="/"&gt;/&lt;/option&gt;</w:t>
            </w:r>
          </w:p>
          <w:p w14:paraId="4D73B3EC" w14:textId="77777777" w:rsidR="00BD22C7" w:rsidRDefault="00BD22C7" w:rsidP="00BD22C7">
            <w:pPr>
              <w:pStyle w:val="a0"/>
            </w:pPr>
            <w:r>
              <w:t xml:space="preserve">          &lt;/select&gt;</w:t>
            </w:r>
          </w:p>
          <w:p w14:paraId="6ACA46D0" w14:textId="77777777" w:rsidR="00BD22C7" w:rsidRDefault="00BD22C7" w:rsidP="00BD22C7">
            <w:pPr>
              <w:pStyle w:val="a0"/>
            </w:pPr>
            <w:r>
              <w:t xml:space="preserve">      &lt;/div&gt;      </w:t>
            </w:r>
          </w:p>
          <w:p w14:paraId="6D0B90D9" w14:textId="77777777" w:rsidR="00BD22C7" w:rsidRDefault="00BD22C7" w:rsidP="00BD22C7">
            <w:pPr>
              <w:pStyle w:val="a0"/>
            </w:pPr>
          </w:p>
          <w:p w14:paraId="6FC0B543" w14:textId="77777777" w:rsidR="00BD22C7" w:rsidRDefault="00BD22C7" w:rsidP="00BD22C7">
            <w:pPr>
              <w:pStyle w:val="a0"/>
            </w:pPr>
            <w:r>
              <w:t xml:space="preserve">      &lt;div class="form-group"&gt;</w:t>
            </w:r>
          </w:p>
          <w:p w14:paraId="4EF6C2DA" w14:textId="77777777" w:rsidR="00BD22C7" w:rsidRDefault="00BD22C7" w:rsidP="00BD22C7">
            <w:pPr>
              <w:pStyle w:val="a0"/>
            </w:pPr>
            <w:r>
              <w:t xml:space="preserve">        &lt;label&gt;number2:&lt;/label&gt; </w:t>
            </w:r>
          </w:p>
          <w:p w14:paraId="6B9DF43E" w14:textId="77777777" w:rsidR="00BD22C7" w:rsidRDefault="00BD22C7" w:rsidP="00BD22C7">
            <w:pPr>
              <w:pStyle w:val="a0"/>
            </w:pPr>
            <w:r>
              <w:t xml:space="preserve">        &lt;input type="text" name="number2" class="form-control" value="8" /&gt;</w:t>
            </w:r>
          </w:p>
          <w:p w14:paraId="25AFE091" w14:textId="77777777" w:rsidR="00BD22C7" w:rsidRDefault="00BD22C7" w:rsidP="00BD22C7">
            <w:pPr>
              <w:pStyle w:val="a0"/>
            </w:pPr>
            <w:r>
              <w:t xml:space="preserve">      &lt;/div&gt;</w:t>
            </w:r>
          </w:p>
          <w:p w14:paraId="6746DFD5" w14:textId="77777777" w:rsidR="00BD22C7" w:rsidRDefault="00BD22C7" w:rsidP="00BD22C7">
            <w:pPr>
              <w:pStyle w:val="a0"/>
            </w:pPr>
          </w:p>
          <w:p w14:paraId="2505E152" w14:textId="77777777" w:rsidR="00BD22C7" w:rsidRDefault="00BD22C7" w:rsidP="00BD22C7">
            <w:pPr>
              <w:pStyle w:val="a0"/>
            </w:pPr>
            <w:r>
              <w:t xml:space="preserve">      &lt;div class="form-group"&gt;</w:t>
            </w:r>
          </w:p>
          <w:p w14:paraId="6DA1D2B0" w14:textId="77777777" w:rsidR="00BD22C7" w:rsidRDefault="00BD22C7" w:rsidP="00BD22C7">
            <w:pPr>
              <w:pStyle w:val="a0"/>
            </w:pPr>
            <w:r>
              <w:t xml:space="preserve">        &lt;button type="submit" class="btn btn-primary"&gt;확인&lt;/button&gt;</w:t>
            </w:r>
          </w:p>
          <w:p w14:paraId="741CAA36" w14:textId="77777777" w:rsidR="00BD22C7" w:rsidRDefault="00BD22C7" w:rsidP="00BD22C7">
            <w:pPr>
              <w:pStyle w:val="a0"/>
            </w:pPr>
            <w:r>
              <w:t xml:space="preserve">      &lt;/div&gt;</w:t>
            </w:r>
          </w:p>
          <w:p w14:paraId="0ABAD8A0" w14:textId="77777777" w:rsidR="00BD22C7" w:rsidRDefault="00BD22C7" w:rsidP="00BD22C7">
            <w:pPr>
              <w:pStyle w:val="a0"/>
            </w:pPr>
            <w:r>
              <w:t xml:space="preserve">    &lt;/form&gt;</w:t>
            </w:r>
          </w:p>
          <w:p w14:paraId="3D15211B" w14:textId="77777777" w:rsidR="00BD22C7" w:rsidRDefault="00BD22C7" w:rsidP="00BD22C7">
            <w:pPr>
              <w:pStyle w:val="a0"/>
            </w:pPr>
            <w:r>
              <w:t xml:space="preserve">  &lt;/div&gt;</w:t>
            </w:r>
          </w:p>
          <w:p w14:paraId="6EA3DE60" w14:textId="77777777" w:rsidR="00BD22C7" w:rsidRDefault="00BD22C7" w:rsidP="00BD22C7">
            <w:pPr>
              <w:pStyle w:val="a0"/>
            </w:pPr>
            <w:r>
              <w:t>&lt;/body&gt;</w:t>
            </w:r>
          </w:p>
          <w:p w14:paraId="33274A55" w14:textId="1F96F35A" w:rsidR="00BD22C7" w:rsidRDefault="00BD22C7" w:rsidP="00BD22C7">
            <w:pPr>
              <w:pStyle w:val="a0"/>
            </w:pPr>
            <w:r>
              <w:t>&lt;/html&gt;</w:t>
            </w:r>
          </w:p>
        </w:tc>
      </w:tr>
    </w:tbl>
    <w:p w14:paraId="32A7E2A3" w14:textId="465E96A6" w:rsidR="00BD22C7" w:rsidRDefault="00BD22C7" w:rsidP="00057730"/>
    <w:p w14:paraId="57F74687" w14:textId="36F7D9BE" w:rsidR="00057730" w:rsidRDefault="00BD22C7" w:rsidP="00057730">
      <w:r>
        <w:rPr>
          <w:rFonts w:hint="eastAsia"/>
        </w:rPr>
        <w:t xml:space="preserve"> </w:t>
      </w:r>
      <w:r w:rsidR="00057730">
        <w:rPr>
          <w:rFonts w:hint="eastAsia"/>
        </w:rPr>
        <w:t>(5) 웹브라우저는 전달된 내용을 웹브라우저 창에 다음과 같이 그린다.</w:t>
      </w:r>
    </w:p>
    <w:p w14:paraId="57F74688" w14:textId="1F540896" w:rsidR="00057730" w:rsidRDefault="008362AA" w:rsidP="00057730">
      <w:r>
        <w:rPr>
          <w:noProof/>
        </w:rPr>
        <w:drawing>
          <wp:inline distT="0" distB="0" distL="0" distR="0" wp14:anchorId="75DA1D75" wp14:editId="37B92C65">
            <wp:extent cx="1875011" cy="20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9211" cy="20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689" w14:textId="77777777" w:rsidR="00057730" w:rsidRDefault="00057730" w:rsidP="00057730"/>
    <w:p w14:paraId="57F7468A" w14:textId="77777777" w:rsidR="00057730" w:rsidRDefault="00057730" w:rsidP="00057730">
      <w:r>
        <w:rPr>
          <w:rFonts w:hint="eastAsia"/>
        </w:rPr>
        <w:t>(6) 사용자는 웹브라우저 창의 텍스트 박스에 다음과 같이 입력한다.</w:t>
      </w:r>
    </w:p>
    <w:p w14:paraId="57F7468B" w14:textId="16FAA51F" w:rsidR="00057730" w:rsidRDefault="00057730" w:rsidP="00057730">
      <w:r>
        <w:rPr>
          <w:rFonts w:hint="eastAsia"/>
        </w:rPr>
        <w:t xml:space="preserve"> </w:t>
      </w:r>
      <w:r w:rsidR="004D5FE1">
        <w:rPr>
          <w:noProof/>
        </w:rPr>
        <w:drawing>
          <wp:inline distT="0" distB="0" distL="0" distR="0" wp14:anchorId="289D4CD0" wp14:editId="2982937E">
            <wp:extent cx="2014774" cy="2150668"/>
            <wp:effectExtent l="0" t="0" r="508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6737" cy="21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68C" w14:textId="77777777" w:rsidR="00057730" w:rsidRDefault="00057730" w:rsidP="00057730"/>
    <w:p w14:paraId="57F7468D" w14:textId="77777777" w:rsidR="00057730" w:rsidRDefault="00057730" w:rsidP="00057730"/>
    <w:p w14:paraId="57F7468E" w14:textId="6672EC21" w:rsidR="00057730" w:rsidRDefault="00057730" w:rsidP="00057730">
      <w:r>
        <w:rPr>
          <w:rFonts w:hint="eastAsia"/>
        </w:rPr>
        <w:t>(</w:t>
      </w:r>
      <w:r>
        <w:t>7</w:t>
      </w:r>
      <w:r>
        <w:rPr>
          <w:rFonts w:hint="eastAsia"/>
        </w:rPr>
        <w:t xml:space="preserve">) </w:t>
      </w:r>
      <w:r w:rsidR="00A123D3">
        <w:rPr>
          <w:rFonts w:hint="eastAsia"/>
        </w:rPr>
        <w:t xml:space="preserve">위와 같이 입력하고 마지막 </w:t>
      </w:r>
      <w:r>
        <w:t>"</w:t>
      </w:r>
      <w:r w:rsidR="004D5FE1">
        <w:rPr>
          <w:rFonts w:hint="eastAsia"/>
        </w:rPr>
        <w:t>확인</w:t>
      </w:r>
      <w:r>
        <w:t xml:space="preserve">" </w:t>
      </w:r>
      <w:r>
        <w:rPr>
          <w:rFonts w:hint="eastAsia"/>
        </w:rPr>
        <w:t>버튼을 클릭하면 다음과 같은 요청이 웹서버에 전송된다.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057730" w14:paraId="57F74691" w14:textId="77777777" w:rsidTr="00057730">
        <w:tc>
          <w:tcPr>
            <w:tcW w:w="2126" w:type="dxa"/>
            <w:shd w:val="clear" w:color="auto" w:fill="D9D9D9" w:themeFill="background1" w:themeFillShade="D9"/>
          </w:tcPr>
          <w:p w14:paraId="57F7468F" w14:textId="77777777" w:rsidR="00057730" w:rsidRDefault="00057730" w:rsidP="00057730">
            <w:r>
              <w:rPr>
                <w:rFonts w:hint="eastAsia"/>
              </w:rPr>
              <w:t xml:space="preserve">요청되는 </w:t>
            </w:r>
            <w:r>
              <w:t>URL</w:t>
            </w:r>
          </w:p>
        </w:tc>
        <w:tc>
          <w:tcPr>
            <w:tcW w:w="2268" w:type="dxa"/>
          </w:tcPr>
          <w:p w14:paraId="57F74690" w14:textId="77777777" w:rsidR="00057730" w:rsidRDefault="00057730" w:rsidP="00A123D3">
            <w:r>
              <w:rPr>
                <w:rFonts w:hint="eastAsia"/>
              </w:rPr>
              <w:t>te</w:t>
            </w:r>
            <w:r w:rsidR="00A123D3">
              <w:rPr>
                <w:rFonts w:hint="eastAsia"/>
              </w:rPr>
              <w:t>x</w:t>
            </w:r>
            <w:r>
              <w:rPr>
                <w:rFonts w:hint="eastAsia"/>
              </w:rPr>
              <w:t>t2action.jsp</w:t>
            </w:r>
          </w:p>
        </w:tc>
      </w:tr>
      <w:tr w:rsidR="00057730" w14:paraId="57F74694" w14:textId="77777777" w:rsidTr="00057730">
        <w:tc>
          <w:tcPr>
            <w:tcW w:w="2126" w:type="dxa"/>
            <w:shd w:val="clear" w:color="auto" w:fill="D9D9D9" w:themeFill="background1" w:themeFillShade="D9"/>
          </w:tcPr>
          <w:p w14:paraId="57F74692" w14:textId="77777777" w:rsidR="00057730" w:rsidRDefault="00057730" w:rsidP="00057730">
            <w:r>
              <w:rPr>
                <w:rFonts w:hint="eastAsia"/>
              </w:rPr>
              <w:t>요청 방식</w:t>
            </w:r>
          </w:p>
        </w:tc>
        <w:tc>
          <w:tcPr>
            <w:tcW w:w="2268" w:type="dxa"/>
          </w:tcPr>
          <w:p w14:paraId="57F74693" w14:textId="77777777" w:rsidR="00057730" w:rsidRDefault="00057730" w:rsidP="00057730">
            <w:r>
              <w:rPr>
                <w:rFonts w:hint="eastAsia"/>
              </w:rPr>
              <w:t>GET</w:t>
            </w:r>
          </w:p>
        </w:tc>
      </w:tr>
    </w:tbl>
    <w:p w14:paraId="57F74695" w14:textId="77777777" w:rsidR="00057730" w:rsidRPr="00173C01" w:rsidRDefault="00057730" w:rsidP="00057730"/>
    <w:p w14:paraId="57F74696" w14:textId="77777777" w:rsidR="00057730" w:rsidRDefault="00057730" w:rsidP="00057730">
      <w:r>
        <w:rPr>
          <w:rFonts w:hint="eastAsia"/>
        </w:rPr>
        <w:t>요청에 담겨 보내지는 데이터는 다음과 같다.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057730" w14:paraId="57F74699" w14:textId="77777777" w:rsidTr="00057730">
        <w:tc>
          <w:tcPr>
            <w:tcW w:w="2126" w:type="dxa"/>
            <w:shd w:val="clear" w:color="auto" w:fill="D9D9D9" w:themeFill="background1" w:themeFillShade="D9"/>
          </w:tcPr>
          <w:p w14:paraId="57F74697" w14:textId="77777777" w:rsidR="00057730" w:rsidRDefault="00057730" w:rsidP="00057730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F74698" w14:textId="77777777" w:rsidR="00057730" w:rsidRDefault="00057730" w:rsidP="00057730">
            <w:r>
              <w:rPr>
                <w:rFonts w:hint="eastAsia"/>
              </w:rPr>
              <w:t>value</w:t>
            </w:r>
          </w:p>
        </w:tc>
      </w:tr>
      <w:tr w:rsidR="00057730" w14:paraId="57F7469C" w14:textId="77777777" w:rsidTr="00057730">
        <w:tc>
          <w:tcPr>
            <w:tcW w:w="2126" w:type="dxa"/>
          </w:tcPr>
          <w:p w14:paraId="57F7469A" w14:textId="77777777" w:rsidR="00057730" w:rsidRDefault="00057730" w:rsidP="00057730">
            <w:r>
              <w:t>number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7F7469B" w14:textId="77777777" w:rsidR="00057730" w:rsidRDefault="00057730" w:rsidP="00057730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057730" w14:paraId="57F7469F" w14:textId="77777777" w:rsidTr="00057730">
        <w:tc>
          <w:tcPr>
            <w:tcW w:w="2126" w:type="dxa"/>
          </w:tcPr>
          <w:p w14:paraId="57F7469D" w14:textId="77777777" w:rsidR="00057730" w:rsidRDefault="00057730" w:rsidP="00057730">
            <w:r>
              <w:t>number2</w:t>
            </w:r>
          </w:p>
        </w:tc>
        <w:tc>
          <w:tcPr>
            <w:tcW w:w="2268" w:type="dxa"/>
          </w:tcPr>
          <w:p w14:paraId="57F7469E" w14:textId="77777777" w:rsidR="00057730" w:rsidRDefault="00057730" w:rsidP="00057730">
            <w:r>
              <w:t>13</w:t>
            </w:r>
          </w:p>
        </w:tc>
      </w:tr>
      <w:tr w:rsidR="00057730" w14:paraId="57F746A2" w14:textId="77777777" w:rsidTr="00057730">
        <w:tc>
          <w:tcPr>
            <w:tcW w:w="2126" w:type="dxa"/>
          </w:tcPr>
          <w:p w14:paraId="57F746A0" w14:textId="77777777" w:rsidR="00057730" w:rsidRDefault="00057730" w:rsidP="00057730">
            <w:r>
              <w:rPr>
                <w:rFonts w:hint="eastAsia"/>
              </w:rPr>
              <w:t>cmd</w:t>
            </w:r>
          </w:p>
        </w:tc>
        <w:tc>
          <w:tcPr>
            <w:tcW w:w="2268" w:type="dxa"/>
          </w:tcPr>
          <w:p w14:paraId="57F746A1" w14:textId="77777777" w:rsidR="00057730" w:rsidRDefault="00057730" w:rsidP="00057730">
            <w:r>
              <w:t>/</w:t>
            </w:r>
          </w:p>
        </w:tc>
      </w:tr>
    </w:tbl>
    <w:p w14:paraId="57F746A3" w14:textId="77777777" w:rsidR="00057730" w:rsidRDefault="00057730" w:rsidP="00057730"/>
    <w:p w14:paraId="57F746A4" w14:textId="77777777" w:rsidR="00784398" w:rsidRDefault="00784398" w:rsidP="00057730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방식 요청이므로 요청되는 </w:t>
      </w:r>
      <w:r>
        <w:t>URL</w:t>
      </w:r>
      <w:r>
        <w:rPr>
          <w:rFonts w:hint="eastAsia"/>
        </w:rPr>
        <w:t>은 다음과 같다.</w:t>
      </w:r>
    </w:p>
    <w:p w14:paraId="57F746A5" w14:textId="77777777" w:rsidR="00057730" w:rsidRDefault="00057730" w:rsidP="00057730">
      <w:pPr>
        <w:pStyle w:val="a"/>
      </w:pPr>
      <w:r w:rsidRPr="00FC5FEA">
        <w:t>http://localhost:8080/lecture1/form01/text2action.jsp</w:t>
      </w:r>
      <w:r w:rsidRPr="00FC5FEA">
        <w:rPr>
          <w:b/>
          <w:color w:val="0000FF"/>
        </w:rPr>
        <w:t>?number1=</w:t>
      </w:r>
      <w:r>
        <w:rPr>
          <w:b/>
          <w:color w:val="0000FF"/>
        </w:rPr>
        <w:t>90</w:t>
      </w:r>
      <w:r w:rsidRPr="00FC5FEA">
        <w:rPr>
          <w:b/>
          <w:color w:val="0000FF"/>
        </w:rPr>
        <w:t>&amp;number2=</w:t>
      </w:r>
      <w:r>
        <w:rPr>
          <w:b/>
          <w:color w:val="0000FF"/>
        </w:rPr>
        <w:t>13</w:t>
      </w:r>
      <w:r w:rsidRPr="00FC5FEA">
        <w:rPr>
          <w:b/>
          <w:color w:val="0000FF"/>
        </w:rPr>
        <w:t>&amp;cmd=%2F</w:t>
      </w:r>
      <w:r>
        <w:t xml:space="preserve"> </w:t>
      </w:r>
    </w:p>
    <w:p w14:paraId="57F746A6" w14:textId="77777777" w:rsidR="00057730" w:rsidRDefault="00057730" w:rsidP="00057730"/>
    <w:p w14:paraId="57F746A7" w14:textId="77777777" w:rsidR="00057730" w:rsidRDefault="00057730" w:rsidP="00057730">
      <w:r>
        <w:rPr>
          <w:rFonts w:hint="eastAsia"/>
        </w:rPr>
        <w:t xml:space="preserve">(8) 웹서버는 요청된 </w:t>
      </w:r>
      <w:r>
        <w:t>text2action.jsp</w:t>
      </w:r>
      <w:r>
        <w:rPr>
          <w:rFonts w:hint="eastAsia"/>
        </w:rPr>
        <w:t>를 실행한다.</w:t>
      </w:r>
    </w:p>
    <w:p w14:paraId="57F746A8" w14:textId="77777777" w:rsidR="00057730" w:rsidRDefault="00057730" w:rsidP="00057730">
      <w:r>
        <w:t>(9) text2action.jsp</w:t>
      </w:r>
      <w:r>
        <w:rPr>
          <w:rFonts w:hint="eastAsia"/>
        </w:rPr>
        <w:t>의 실행이 종료된다.</w:t>
      </w:r>
    </w:p>
    <w:p w14:paraId="57F746A9" w14:textId="77777777" w:rsidR="00057730" w:rsidRDefault="00057730" w:rsidP="00057730">
      <w:r>
        <w:t xml:space="preserve">(10) </w:t>
      </w:r>
      <w:r>
        <w:rPr>
          <w:rFonts w:hint="eastAsia"/>
        </w:rPr>
        <w:t xml:space="preserve">웹서버는 </w:t>
      </w:r>
      <w:r>
        <w:t>text2action.jsp</w:t>
      </w:r>
      <w:r>
        <w:rPr>
          <w:rFonts w:hint="eastAsia"/>
        </w:rPr>
        <w:t>의 실행결과 출력을 웹브라우저에 전달한다.</w:t>
      </w:r>
    </w:p>
    <w:p w14:paraId="57F746AA" w14:textId="77777777" w:rsidR="00057730" w:rsidRDefault="00057730" w:rsidP="00057730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0A41" w14:paraId="1E832066" w14:textId="77777777" w:rsidTr="00B50A41">
        <w:tc>
          <w:tcPr>
            <w:tcW w:w="10456" w:type="dxa"/>
          </w:tcPr>
          <w:p w14:paraId="68713F0B" w14:textId="77777777" w:rsidR="00B50A41" w:rsidRPr="00B50A41" w:rsidRDefault="00B50A41" w:rsidP="00B50A41">
            <w:pPr>
              <w:pStyle w:val="a0"/>
            </w:pPr>
            <w:r w:rsidRPr="00B50A41">
              <w:t>&lt;!DOCTYPE html&gt;</w:t>
            </w:r>
          </w:p>
          <w:p w14:paraId="5B8C757E" w14:textId="77777777" w:rsidR="00B50A41" w:rsidRPr="00B50A41" w:rsidRDefault="00B50A41" w:rsidP="00B50A41">
            <w:pPr>
              <w:pStyle w:val="a0"/>
            </w:pPr>
            <w:r w:rsidRPr="00B50A41">
              <w:t>&lt;html&gt;</w:t>
            </w:r>
          </w:p>
          <w:p w14:paraId="36843D36" w14:textId="77777777" w:rsidR="00B50A41" w:rsidRPr="00B50A41" w:rsidRDefault="00B50A41" w:rsidP="00B50A41">
            <w:pPr>
              <w:pStyle w:val="a0"/>
            </w:pPr>
            <w:r w:rsidRPr="00B50A41">
              <w:t>&lt;head&gt;</w:t>
            </w:r>
          </w:p>
          <w:p w14:paraId="0A2D23AD" w14:textId="77777777" w:rsidR="00B50A41" w:rsidRPr="00B50A41" w:rsidRDefault="00B50A41" w:rsidP="00B50A41">
            <w:pPr>
              <w:pStyle w:val="a0"/>
            </w:pPr>
            <w:r w:rsidRPr="00B50A41">
              <w:t>&lt;meta http-equiv="Content-Type" content="text/html; charset=utf-8"&gt;</w:t>
            </w:r>
          </w:p>
          <w:p w14:paraId="00BE5C46" w14:textId="77777777" w:rsidR="00B50A41" w:rsidRPr="00B50A41" w:rsidRDefault="00B50A41" w:rsidP="00B50A41">
            <w:pPr>
              <w:pStyle w:val="a0"/>
            </w:pPr>
            <w:r w:rsidRPr="00B50A41">
              <w:t>&lt;meta name="viewport" content="width=device-width, initial-scale=1"&gt;</w:t>
            </w:r>
          </w:p>
          <w:p w14:paraId="21E6944A" w14:textId="77777777" w:rsidR="00B50A41" w:rsidRPr="00B50A41" w:rsidRDefault="00B50A41" w:rsidP="00B50A41">
            <w:pPr>
              <w:pStyle w:val="a0"/>
            </w:pPr>
            <w:r w:rsidRPr="00B50A41">
              <w:t>&lt;link rel="stylesheet" href="https://maxcdn.bootstrapcdn.com/bootstrap/3.3.7/css/bootstrap.min.css"&gt;</w:t>
            </w:r>
          </w:p>
          <w:p w14:paraId="25D3B0D4" w14:textId="77777777" w:rsidR="00B50A41" w:rsidRPr="00B50A41" w:rsidRDefault="00B50A41" w:rsidP="00B50A41">
            <w:pPr>
              <w:pStyle w:val="a0"/>
            </w:pPr>
            <w:r w:rsidRPr="00B50A41">
              <w:t>&lt;script src="https://ajax.googleapis.com/ajax/libs/jquery/3.1.1/jquery.min.js"&gt;&lt;/script&gt;</w:t>
            </w:r>
          </w:p>
          <w:p w14:paraId="4533811B" w14:textId="77777777" w:rsidR="00B50A41" w:rsidRPr="00B50A41" w:rsidRDefault="00B50A41" w:rsidP="00B50A41">
            <w:pPr>
              <w:pStyle w:val="a0"/>
            </w:pPr>
            <w:r w:rsidRPr="00B50A41">
              <w:t>&lt;script src="https://maxcdn.bootstrapcdn.com/bootstrap/3.3.7/js/bootstrap.min.js"&gt;&lt;/script&gt;</w:t>
            </w:r>
          </w:p>
          <w:p w14:paraId="63ECC0F6" w14:textId="77777777" w:rsidR="00B50A41" w:rsidRPr="00B50A41" w:rsidRDefault="00B50A41" w:rsidP="00B50A41">
            <w:pPr>
              <w:pStyle w:val="a0"/>
            </w:pPr>
            <w:r w:rsidRPr="00B50A41">
              <w:t>&lt;style&gt;</w:t>
            </w:r>
          </w:p>
          <w:p w14:paraId="0CB37EED" w14:textId="77777777" w:rsidR="00B50A41" w:rsidRPr="00B50A41" w:rsidRDefault="00B50A41" w:rsidP="00B50A41">
            <w:pPr>
              <w:pStyle w:val="a0"/>
            </w:pPr>
            <w:r w:rsidRPr="00B50A41">
              <w:t xml:space="preserve">  body { font-family: 굴림체; }</w:t>
            </w:r>
          </w:p>
          <w:p w14:paraId="5D19109B" w14:textId="77777777" w:rsidR="00B50A41" w:rsidRPr="00B50A41" w:rsidRDefault="00B50A41" w:rsidP="00B50A41">
            <w:pPr>
              <w:pStyle w:val="a0"/>
            </w:pPr>
            <w:r w:rsidRPr="00B50A41">
              <w:t xml:space="preserve">  table.table { width: 500px; }</w:t>
            </w:r>
          </w:p>
          <w:p w14:paraId="259EE13A" w14:textId="77777777" w:rsidR="00B50A41" w:rsidRPr="00B50A41" w:rsidRDefault="00B50A41" w:rsidP="00B50A41">
            <w:pPr>
              <w:pStyle w:val="a0"/>
            </w:pPr>
            <w:r w:rsidRPr="00B50A41">
              <w:t xml:space="preserve">  thead tr { background-color: #eee; }</w:t>
            </w:r>
          </w:p>
          <w:p w14:paraId="5B333C85" w14:textId="77777777" w:rsidR="00B50A41" w:rsidRPr="00B50A41" w:rsidRDefault="00B50A41" w:rsidP="00B50A41">
            <w:pPr>
              <w:pStyle w:val="a0"/>
            </w:pPr>
            <w:r w:rsidRPr="00B50A41">
              <w:t>&lt;/style&gt;</w:t>
            </w:r>
          </w:p>
          <w:p w14:paraId="57A59AF9" w14:textId="77777777" w:rsidR="00B50A41" w:rsidRPr="00B50A41" w:rsidRDefault="00B50A41" w:rsidP="00B50A41">
            <w:pPr>
              <w:pStyle w:val="a0"/>
            </w:pPr>
            <w:r w:rsidRPr="00B50A41">
              <w:t>&lt;/head&gt;</w:t>
            </w:r>
          </w:p>
          <w:p w14:paraId="07372870" w14:textId="77777777" w:rsidR="00B50A41" w:rsidRPr="00B50A41" w:rsidRDefault="00B50A41" w:rsidP="00B50A41">
            <w:pPr>
              <w:pStyle w:val="a0"/>
            </w:pPr>
            <w:r w:rsidRPr="00B50A41">
              <w:t>&lt;body&gt;</w:t>
            </w:r>
          </w:p>
          <w:p w14:paraId="6A170C54" w14:textId="77777777" w:rsidR="00B50A41" w:rsidRPr="00B50A41" w:rsidRDefault="00B50A41" w:rsidP="00B50A41">
            <w:pPr>
              <w:pStyle w:val="a0"/>
            </w:pPr>
          </w:p>
          <w:p w14:paraId="1140E2D6" w14:textId="77777777" w:rsidR="00B50A41" w:rsidRPr="00B50A41" w:rsidRDefault="00B50A41" w:rsidP="00B50A41">
            <w:pPr>
              <w:pStyle w:val="a0"/>
            </w:pPr>
          </w:p>
          <w:p w14:paraId="014AE9F0" w14:textId="77777777" w:rsidR="00B50A41" w:rsidRPr="00B50A41" w:rsidRDefault="00B50A41" w:rsidP="00B50A41">
            <w:pPr>
              <w:pStyle w:val="a0"/>
            </w:pPr>
            <w:r w:rsidRPr="00B50A41">
              <w:t xml:space="preserve">  &lt;div class="container"&gt;</w:t>
            </w:r>
          </w:p>
          <w:p w14:paraId="31FD4686" w14:textId="77777777" w:rsidR="00B50A41" w:rsidRPr="00B50A41" w:rsidRDefault="00B50A41" w:rsidP="00B50A41">
            <w:pPr>
              <w:pStyle w:val="a0"/>
            </w:pPr>
            <w:r w:rsidRPr="00B50A41">
              <w:t xml:space="preserve">    &lt;h1&gt;request parameter&lt;/h1&gt;    </w:t>
            </w:r>
          </w:p>
          <w:p w14:paraId="5C874E35" w14:textId="77777777" w:rsidR="00B50A41" w:rsidRPr="00B50A41" w:rsidRDefault="00B50A41" w:rsidP="00B50A41">
            <w:pPr>
              <w:pStyle w:val="a0"/>
            </w:pPr>
            <w:r w:rsidRPr="00B50A41">
              <w:t xml:space="preserve">    &lt;table class="table table-bordered"&gt;</w:t>
            </w:r>
          </w:p>
          <w:p w14:paraId="4DD03031" w14:textId="77777777" w:rsidR="00B50A41" w:rsidRPr="00B50A41" w:rsidRDefault="00B50A41" w:rsidP="00B50A41">
            <w:pPr>
              <w:pStyle w:val="a0"/>
            </w:pPr>
            <w:r w:rsidRPr="00B50A41">
              <w:t xml:space="preserve">      &lt;thead&gt;</w:t>
            </w:r>
          </w:p>
          <w:p w14:paraId="46D59D5E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0C0309A0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&lt;th&gt;Parameter Name&lt;/th&gt;</w:t>
            </w:r>
          </w:p>
          <w:p w14:paraId="6B94F6DF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&lt;th&gt;Parameter Value&lt;/th&gt;</w:t>
            </w:r>
          </w:p>
          <w:p w14:paraId="4CCFA83F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55764DA1" w14:textId="77777777" w:rsidR="00B50A41" w:rsidRPr="00B50A41" w:rsidRDefault="00B50A41" w:rsidP="00B50A41">
            <w:pPr>
              <w:pStyle w:val="a0"/>
            </w:pPr>
            <w:r w:rsidRPr="00B50A41">
              <w:t xml:space="preserve">      &lt;/thead&gt;</w:t>
            </w:r>
          </w:p>
          <w:p w14:paraId="368D040A" w14:textId="77777777" w:rsidR="00B50A41" w:rsidRPr="00B50A41" w:rsidRDefault="00B50A41" w:rsidP="00B50A41">
            <w:pPr>
              <w:pStyle w:val="a0"/>
            </w:pPr>
            <w:r w:rsidRPr="00B50A41">
              <w:t xml:space="preserve">      &lt;tbody&gt;</w:t>
            </w:r>
          </w:p>
          <w:p w14:paraId="5AE0B259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7926DB71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&lt;td&gt;number1&lt;/td&gt;</w:t>
            </w:r>
          </w:p>
          <w:p w14:paraId="62BD7975" w14:textId="77777777" w:rsidR="00B50A41" w:rsidRPr="00B50A41" w:rsidRDefault="00B50A41" w:rsidP="00B50A41">
            <w:pPr>
              <w:pStyle w:val="a0"/>
            </w:pPr>
            <w:r w:rsidRPr="00B50A41">
              <w:lastRenderedPageBreak/>
              <w:t xml:space="preserve">          &lt;td&gt;90&lt;/td&gt;</w:t>
            </w:r>
          </w:p>
          <w:p w14:paraId="19E95DA4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28BA11C7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0548D7CA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&lt;td&gt;number2&lt;/td&gt;</w:t>
            </w:r>
          </w:p>
          <w:p w14:paraId="568B015A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&lt;td&gt;13&lt;/td&gt;</w:t>
            </w:r>
          </w:p>
          <w:p w14:paraId="2DBFB08A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2DE4659E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2E1B1CD1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&lt;td&gt;cmd&lt;/td&gt;</w:t>
            </w:r>
          </w:p>
          <w:p w14:paraId="612D3D2A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&lt;td&gt;/&lt;/td&gt;</w:t>
            </w:r>
          </w:p>
          <w:p w14:paraId="1F9059CA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7FD15293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1C59DA73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&lt;td&gt;method&lt;/td&gt;</w:t>
            </w:r>
          </w:p>
          <w:p w14:paraId="3E1E29CC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&lt;td&gt;GET&lt;/td&gt;</w:t>
            </w:r>
          </w:p>
          <w:p w14:paraId="26363D8B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09E3CD73" w14:textId="77777777" w:rsidR="00B50A41" w:rsidRPr="00B50A41" w:rsidRDefault="00B50A41" w:rsidP="00B50A41">
            <w:pPr>
              <w:pStyle w:val="a0"/>
            </w:pPr>
            <w:r w:rsidRPr="00B50A41">
              <w:t xml:space="preserve">        &lt;tr&gt;</w:t>
            </w:r>
          </w:p>
          <w:p w14:paraId="034D60FD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&lt;td&gt;계산결과&lt;/td&gt;</w:t>
            </w:r>
          </w:p>
          <w:p w14:paraId="4A8E83D4" w14:textId="77777777" w:rsidR="00B50A41" w:rsidRPr="00B50A41" w:rsidRDefault="00B50A41" w:rsidP="00B50A41">
            <w:pPr>
              <w:pStyle w:val="a0"/>
            </w:pPr>
            <w:r w:rsidRPr="00B50A41">
              <w:t xml:space="preserve">          &lt;td&gt;6&lt;/td&gt;</w:t>
            </w:r>
          </w:p>
          <w:p w14:paraId="58644584" w14:textId="77777777" w:rsidR="00B50A41" w:rsidRPr="00B50A41" w:rsidRDefault="00B50A41" w:rsidP="00B50A41">
            <w:pPr>
              <w:pStyle w:val="a0"/>
            </w:pPr>
            <w:r w:rsidRPr="00B50A41">
              <w:t xml:space="preserve">        &lt;/tr&gt;</w:t>
            </w:r>
          </w:p>
          <w:p w14:paraId="19CBC035" w14:textId="77777777" w:rsidR="00B50A41" w:rsidRPr="00B50A41" w:rsidRDefault="00B50A41" w:rsidP="00B50A41">
            <w:pPr>
              <w:pStyle w:val="a0"/>
            </w:pPr>
            <w:r w:rsidRPr="00B50A41">
              <w:t xml:space="preserve">      &lt;/tbody&gt;</w:t>
            </w:r>
          </w:p>
          <w:p w14:paraId="38997045" w14:textId="77777777" w:rsidR="00B50A41" w:rsidRPr="00B50A41" w:rsidRDefault="00B50A41" w:rsidP="00B50A41">
            <w:pPr>
              <w:pStyle w:val="a0"/>
            </w:pPr>
            <w:r w:rsidRPr="00B50A41">
              <w:t xml:space="preserve">    &lt;/table&gt;</w:t>
            </w:r>
          </w:p>
          <w:p w14:paraId="7174D7B0" w14:textId="77777777" w:rsidR="00B50A41" w:rsidRPr="00B50A41" w:rsidRDefault="00B50A41" w:rsidP="00B50A41">
            <w:pPr>
              <w:pStyle w:val="a0"/>
            </w:pPr>
            <w:r w:rsidRPr="00B50A41">
              <w:t xml:space="preserve">  &lt;/div&gt;</w:t>
            </w:r>
          </w:p>
          <w:p w14:paraId="2A8365DD" w14:textId="77777777" w:rsidR="00B50A41" w:rsidRPr="00B50A41" w:rsidRDefault="00B50A41" w:rsidP="00B50A41">
            <w:pPr>
              <w:pStyle w:val="a0"/>
            </w:pPr>
            <w:r w:rsidRPr="00B50A41">
              <w:t>&lt;/body&gt;</w:t>
            </w:r>
          </w:p>
          <w:p w14:paraId="4913FAA3" w14:textId="0DE78A8F" w:rsidR="00B50A41" w:rsidRDefault="00B50A41" w:rsidP="00B50A41">
            <w:pPr>
              <w:pStyle w:val="a0"/>
            </w:pPr>
            <w:r w:rsidRPr="00B50A41">
              <w:t>&lt;/html&gt;</w:t>
            </w:r>
          </w:p>
        </w:tc>
      </w:tr>
    </w:tbl>
    <w:p w14:paraId="686E0ED6" w14:textId="77777777" w:rsidR="00B50A41" w:rsidRDefault="00B50A41" w:rsidP="009F7077">
      <w:pPr>
        <w:rPr>
          <w:rFonts w:ascii="굴림체" w:eastAsia="굴림체"/>
        </w:rPr>
      </w:pPr>
    </w:p>
    <w:p w14:paraId="57F746D9" w14:textId="77777777" w:rsidR="009F7077" w:rsidRDefault="009F7077" w:rsidP="009F7077"/>
    <w:p w14:paraId="57F746DA" w14:textId="77777777" w:rsidR="00057730" w:rsidRDefault="00057730" w:rsidP="00057730">
      <w:r>
        <w:rPr>
          <w:rFonts w:hint="eastAsia"/>
        </w:rPr>
        <w:t>(11) 웹브라우저는 전달된 내용을 웹브라우저 창에 다음과 같이 그린다.</w:t>
      </w:r>
    </w:p>
    <w:p w14:paraId="57F746DB" w14:textId="5DE7BF49" w:rsidR="00057730" w:rsidRDefault="00F75CC9" w:rsidP="00057730">
      <w:r>
        <w:rPr>
          <w:noProof/>
        </w:rPr>
        <w:drawing>
          <wp:inline distT="0" distB="0" distL="0" distR="0" wp14:anchorId="1EA2445D" wp14:editId="160B2E20">
            <wp:extent cx="4213555" cy="247593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8855" cy="24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6DC" w14:textId="77777777" w:rsidR="00057730" w:rsidRDefault="00057730" w:rsidP="00057730"/>
    <w:p w14:paraId="57F746DD" w14:textId="77777777" w:rsidR="00057730" w:rsidRDefault="00057730" w:rsidP="00057730">
      <w:r>
        <w:rPr>
          <w:rFonts w:hint="eastAsia"/>
        </w:rPr>
        <w:t xml:space="preserve">위 그림에서 주소창의 </w:t>
      </w:r>
      <w:r>
        <w:t>URL</w:t>
      </w:r>
      <w:r>
        <w:rPr>
          <w:rFonts w:hint="eastAsia"/>
        </w:rPr>
        <w:t>을 확인하자.</w:t>
      </w:r>
    </w:p>
    <w:p w14:paraId="57F746DE" w14:textId="77777777" w:rsidR="00057730" w:rsidRDefault="00057730" w:rsidP="00057730">
      <w:r w:rsidRPr="006C7209">
        <w:t>http://localhost:8080/lecture1/form01/text2action.jsp?number1=90&amp;number2=13&amp;cmd=%2F</w:t>
      </w:r>
    </w:p>
    <w:p w14:paraId="57F746DF" w14:textId="77777777" w:rsidR="00057730" w:rsidRDefault="00057730" w:rsidP="00057730">
      <w:r>
        <w:rPr>
          <w:rFonts w:hint="eastAsia"/>
        </w:rPr>
        <w:t xml:space="preserve">현재 주소창에 표시된 </w:t>
      </w:r>
      <w:r>
        <w:t>URL</w:t>
      </w:r>
      <w:r>
        <w:rPr>
          <w:rFonts w:hint="eastAsia"/>
        </w:rPr>
        <w:t xml:space="preserve">을 웹브라우저가 웹서버에 요청하였고, 이 </w:t>
      </w:r>
      <w:r>
        <w:t xml:space="preserve">URL </w:t>
      </w:r>
      <w:r>
        <w:rPr>
          <w:rFonts w:hint="eastAsia"/>
        </w:rPr>
        <w:t xml:space="preserve">요청 결과로 웹서버로부터 전송받은 </w:t>
      </w:r>
      <w:r>
        <w:t>HTML</w:t>
      </w:r>
      <w:r>
        <w:rPr>
          <w:rFonts w:hint="eastAsia"/>
        </w:rPr>
        <w:t xml:space="preserve"> 태그들이 현재 창에 출력되었다는 것을 의미한다.</w:t>
      </w:r>
    </w:p>
    <w:p w14:paraId="57F746E0" w14:textId="77777777" w:rsidR="00057730" w:rsidRPr="00164ADF" w:rsidRDefault="00057730" w:rsidP="00057730"/>
    <w:p w14:paraId="57F746E1" w14:textId="77777777" w:rsidR="0012629E" w:rsidRDefault="0012629E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6E2" w14:textId="77777777" w:rsidR="003D4F14" w:rsidRDefault="003D4F14" w:rsidP="0012629E">
      <w:pPr>
        <w:pStyle w:val="Heading2"/>
      </w:pPr>
      <w:bookmarkStart w:id="12" w:name="_Toc508293036"/>
      <w:r>
        <w:rPr>
          <w:rFonts w:hint="eastAsia"/>
        </w:rPr>
        <w:lastRenderedPageBreak/>
        <w:t>select2a.jsp</w:t>
      </w:r>
      <w:bookmarkEnd w:id="12"/>
    </w:p>
    <w:p w14:paraId="57F746E3" w14:textId="77777777" w:rsidR="00057730" w:rsidRDefault="002A44CD" w:rsidP="003D4F14">
      <w:pPr>
        <w:pStyle w:val="Heading3"/>
      </w:pPr>
      <w:r>
        <w:rPr>
          <w:rFonts w:hint="eastAsia"/>
        </w:rPr>
        <w:t>WebContent/form01/</w:t>
      </w:r>
      <w:r w:rsidR="0012629E">
        <w:rPr>
          <w:rFonts w:hint="eastAsia"/>
        </w:rPr>
        <w:t>s</w:t>
      </w:r>
      <w:r w:rsidR="0012629E">
        <w:t>elect2a.jsp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2629E" w14:paraId="57F747A2" w14:textId="77777777" w:rsidTr="002A44CD">
        <w:tc>
          <w:tcPr>
            <w:tcW w:w="426" w:type="dxa"/>
          </w:tcPr>
          <w:p w14:paraId="57F746E4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7F746E5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F746E6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7F746E7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7F746E8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7F746E9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7F746EA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7F746EB" w14:textId="77777777" w:rsidR="0012629E" w:rsidRPr="00185935" w:rsidRDefault="0012629E" w:rsidP="007657C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7F746E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7F746E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7F746E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7F746E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7F746F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7F746F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7F746F2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7F746F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7F746F4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7F746F5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7F746F6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7F746F7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F746F8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7F746F9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7F746FA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7F746FB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7F746F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7F746F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7F746F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7F746F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7F7470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7F7470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F74702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7F7470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7F74704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7F74705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7F74706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7F74707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7F74708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7F74709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7F7470A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7F7470B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7F7470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F7470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7F7470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7F7470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7F7471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7F7471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7F74712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7F7471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7F74714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7F74715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7F74716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7F74717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7F74718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7F74719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7F7471A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7F7471B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7F7471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7F7471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7F7471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7F7471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7F7472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7F7472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7F74722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7F7472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7F74724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57F74725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7F74726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57F74727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7F74728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57F74729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7F7472A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7F7472B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57F7472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7F7472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57F7472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57F7472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57F7473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57F7473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7F74732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57F7473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57F74734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57F74735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57F74736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7F74737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57F74738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57F74739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57F7473A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57F7473B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57F7473C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57F7473D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57F7473E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57F7473F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57F74740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93</w:t>
            </w:r>
          </w:p>
          <w:p w14:paraId="57F74741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94</w:t>
            </w:r>
          </w:p>
          <w:p w14:paraId="4C0D4783" w14:textId="77777777" w:rsidR="0012629E" w:rsidRDefault="0012629E" w:rsidP="007657C2">
            <w:pPr>
              <w:pStyle w:val="a0"/>
            </w:pPr>
            <w:r>
              <w:rPr>
                <w:rFonts w:hint="eastAsia"/>
              </w:rPr>
              <w:t>95</w:t>
            </w:r>
          </w:p>
          <w:p w14:paraId="031A97E9" w14:textId="77777777" w:rsidR="00C16D66" w:rsidRDefault="00C16D66" w:rsidP="007657C2">
            <w:pPr>
              <w:pStyle w:val="a0"/>
            </w:pPr>
            <w:r>
              <w:rPr>
                <w:rFonts w:hint="eastAsia"/>
              </w:rPr>
              <w:t>9</w:t>
            </w:r>
            <w:r>
              <w:t>6</w:t>
            </w:r>
          </w:p>
          <w:p w14:paraId="57F74742" w14:textId="2CCD92D1" w:rsidR="00C16D66" w:rsidRPr="00185935" w:rsidRDefault="00C16D66" w:rsidP="007657C2">
            <w:pPr>
              <w:pStyle w:val="a0"/>
            </w:pPr>
          </w:p>
        </w:tc>
        <w:tc>
          <w:tcPr>
            <w:tcW w:w="10631" w:type="dxa"/>
          </w:tcPr>
          <w:p w14:paraId="05205956" w14:textId="77777777" w:rsidR="007657C2" w:rsidRDefault="007657C2" w:rsidP="007657C2">
            <w:pPr>
              <w:pStyle w:val="a0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450FFBE7" w14:textId="77777777" w:rsidR="007657C2" w:rsidRDefault="007657C2" w:rsidP="007657C2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"java.util.Date, java.text.SimpleDateFormat"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113FA796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520CD0BA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0B041FE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4E07F9F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038CC225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4A00AE94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173632E5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54B277A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F363434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D7DBAA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3B6DA98D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790E51BF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5631030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470C865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5C4A50E" w14:textId="77777777" w:rsidR="007657C2" w:rsidRDefault="007657C2" w:rsidP="007657C2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43FCE62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>String s1 = request.getParameter(</w:t>
            </w:r>
            <w:r>
              <w:rPr>
                <w:color w:val="2A00FF"/>
              </w:rPr>
              <w:t>"number1"</w:t>
            </w:r>
            <w:r>
              <w:rPr>
                <w:color w:val="000000"/>
              </w:rPr>
              <w:t>);</w:t>
            </w:r>
          </w:p>
          <w:p w14:paraId="581708E3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number1 = Integer.parseInt(s1);</w:t>
            </w:r>
          </w:p>
          <w:p w14:paraId="06BCE3AE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>String s2 = request.getParameter(</w:t>
            </w:r>
            <w:r>
              <w:rPr>
                <w:color w:val="2A00FF"/>
              </w:rPr>
              <w:t>"number2"</w:t>
            </w:r>
            <w:r>
              <w:rPr>
                <w:color w:val="000000"/>
              </w:rPr>
              <w:t>);</w:t>
            </w:r>
          </w:p>
          <w:p w14:paraId="17773D51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number2 = Integer.parseInt(s2);</w:t>
            </w:r>
          </w:p>
          <w:p w14:paraId="5477FB41" w14:textId="77777777" w:rsidR="007657C2" w:rsidRDefault="007657C2" w:rsidP="007657C2">
            <w:pPr>
              <w:pStyle w:val="a0"/>
            </w:pPr>
          </w:p>
          <w:p w14:paraId="19EEDA9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>String cmd = request.getParameter(</w:t>
            </w:r>
            <w:r>
              <w:rPr>
                <w:color w:val="2A00FF"/>
              </w:rPr>
              <w:t>"cmd"</w:t>
            </w:r>
            <w:r>
              <w:rPr>
                <w:color w:val="000000"/>
              </w:rPr>
              <w:t>);</w:t>
            </w:r>
          </w:p>
          <w:p w14:paraId="7B455F05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result = 0;</w:t>
            </w:r>
          </w:p>
          <w:p w14:paraId="2F5B468B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"+"</w:t>
            </w:r>
            <w:r>
              <w:rPr>
                <w:color w:val="000000"/>
              </w:rPr>
              <w:t>)) result = number1 + number2;</w:t>
            </w:r>
          </w:p>
          <w:p w14:paraId="5BAE028F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"-"</w:t>
            </w:r>
            <w:r>
              <w:rPr>
                <w:color w:val="000000"/>
              </w:rPr>
              <w:t>)) result = number1 - number2;</w:t>
            </w:r>
          </w:p>
          <w:p w14:paraId="3DA50D67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"*"</w:t>
            </w:r>
            <w:r>
              <w:rPr>
                <w:color w:val="000000"/>
              </w:rPr>
              <w:t>)) result = number1 * number2;</w:t>
            </w:r>
          </w:p>
          <w:p w14:paraId="00000003" w14:textId="77777777" w:rsidR="007657C2" w:rsidRDefault="007657C2" w:rsidP="007657C2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(cmd.equals(</w:t>
            </w:r>
            <w:r>
              <w:rPr>
                <w:color w:val="2A00FF"/>
              </w:rPr>
              <w:t>"/"</w:t>
            </w:r>
            <w:r>
              <w:rPr>
                <w:color w:val="000000"/>
              </w:rPr>
              <w:t>)) result = number1 / number2;</w:t>
            </w:r>
          </w:p>
          <w:p w14:paraId="1B0D3388" w14:textId="77777777" w:rsidR="007657C2" w:rsidRDefault="007657C2" w:rsidP="007657C2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647EA3F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69657E9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"get"</w:t>
            </w:r>
            <w:r>
              <w:rPr>
                <w:color w:val="008080"/>
              </w:rPr>
              <w:t>&gt;</w:t>
            </w:r>
          </w:p>
          <w:p w14:paraId="75B65FB6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select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7082C8CB" w14:textId="77777777" w:rsidR="007657C2" w:rsidRDefault="007657C2" w:rsidP="007657C2">
            <w:pPr>
              <w:pStyle w:val="a0"/>
            </w:pPr>
          </w:p>
          <w:p w14:paraId="645E015D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567431A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6585E8A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"number1"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D3B2EF3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28509C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</w:p>
          <w:p w14:paraId="04D4E78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6C38793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operator: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46350890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rPr>
                <w:color w:val="008080"/>
              </w:rPr>
              <w:t>&gt;</w:t>
            </w:r>
          </w:p>
          <w:p w14:paraId="7B96676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"+"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+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54090A1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"-"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79D51F5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"*"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*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020710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/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779BD48E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30363756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</w:t>
            </w:r>
          </w:p>
          <w:p w14:paraId="2AF5A7C0" w14:textId="77777777" w:rsidR="007657C2" w:rsidRDefault="007657C2" w:rsidP="007657C2">
            <w:pPr>
              <w:pStyle w:val="a0"/>
            </w:pPr>
          </w:p>
          <w:p w14:paraId="2D312B7F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25E6A3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0B1CEFD0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7028A466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237D2D7" w14:textId="77777777" w:rsidR="007657C2" w:rsidRDefault="007657C2" w:rsidP="007657C2">
            <w:pPr>
              <w:pStyle w:val="a0"/>
            </w:pPr>
          </w:p>
          <w:p w14:paraId="12A070A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00D80E5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확인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111691B5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9E08F4B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26E5EF1D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</w:p>
          <w:p w14:paraId="5E12EE3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request parameter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1749CD83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055DD50A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7BC287D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0E15D0D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0BBACF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0AE65EB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2CC38B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2FA7D09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53F9249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7FD8D80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52A166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number1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AAA6261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58D11E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FF4D5F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EC2032E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number2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400E55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16BD89B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161988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cmd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824AA2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cmd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19FE4A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E1459F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DCB935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method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5E08F8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request.getMethod()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2EF11D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88C8994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2869AC8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계산결과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0EC9DFB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result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075904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92CFBC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DC441D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시각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D1F67B7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8DACCAC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</w:t>
            </w:r>
          </w:p>
          <w:p w14:paraId="1CEA9942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6F064A59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5F5F1C36" w14:textId="77777777" w:rsidR="007657C2" w:rsidRDefault="007657C2" w:rsidP="007657C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ECA2266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B969AA5" w14:textId="77777777" w:rsidR="007657C2" w:rsidRDefault="007657C2" w:rsidP="007657C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BB75B86" w14:textId="77777777" w:rsidR="007657C2" w:rsidRDefault="007657C2" w:rsidP="007657C2">
            <w:pPr>
              <w:pStyle w:val="a0"/>
            </w:pPr>
          </w:p>
          <w:p w14:paraId="57F747A1" w14:textId="70619F89" w:rsidR="0012629E" w:rsidRPr="002E58AA" w:rsidRDefault="0012629E" w:rsidP="007657C2">
            <w:pPr>
              <w:pStyle w:val="a0"/>
              <w:rPr>
                <w:rFonts w:hAnsi="굴림체" w:cs="Courier New"/>
              </w:rPr>
            </w:pPr>
          </w:p>
        </w:tc>
      </w:tr>
    </w:tbl>
    <w:p w14:paraId="57F747A3" w14:textId="77777777" w:rsidR="0012629E" w:rsidRDefault="0012629E" w:rsidP="0012629E"/>
    <w:p w14:paraId="57F747A4" w14:textId="77777777" w:rsidR="002A44CD" w:rsidRDefault="002A44CD" w:rsidP="0012629E">
      <w:r>
        <w:rPr>
          <w:rFonts w:hint="eastAsia"/>
        </w:rPr>
        <w:t xml:space="preserve">이 </w:t>
      </w:r>
      <w:r>
        <w:t>select2a.jsp</w:t>
      </w:r>
      <w:r>
        <w:rPr>
          <w:rFonts w:hint="eastAsia"/>
        </w:rPr>
        <w:t>를 실행하면 에러가 발생한다.</w:t>
      </w:r>
    </w:p>
    <w:p w14:paraId="57F747A5" w14:textId="77777777" w:rsidR="002A44CD" w:rsidRDefault="002A44CD" w:rsidP="0012629E"/>
    <w:p w14:paraId="4D6BBCC1" w14:textId="52A04295" w:rsidR="00E32525" w:rsidRDefault="000C29C9" w:rsidP="00E32525">
      <w:pPr>
        <w:pStyle w:val="a0"/>
      </w:pPr>
      <w:r>
        <w:rPr>
          <w:rFonts w:hint="eastAsia"/>
        </w:rPr>
        <w:t>(줄</w:t>
      </w:r>
      <w:r w:rsidR="00D0621A">
        <w:rPr>
          <w:rFonts w:hint="eastAsia"/>
        </w:rPr>
        <w:t>1</w:t>
      </w:r>
      <w:r w:rsidR="00D0621A">
        <w:t>8</w:t>
      </w:r>
      <w:r>
        <w:t xml:space="preserve">) </w:t>
      </w:r>
      <w:r w:rsidR="00D0621A" w:rsidRPr="002E58AA">
        <w:rPr>
          <w:color w:val="000000"/>
        </w:rPr>
        <w:t>String s1 = request.getParameter(</w:t>
      </w:r>
      <w:r w:rsidR="00D0621A" w:rsidRPr="002E58AA">
        <w:rPr>
          <w:color w:val="2A00FF"/>
        </w:rPr>
        <w:t>"number1"</w:t>
      </w:r>
      <w:r w:rsidR="00D0621A" w:rsidRPr="002E58AA">
        <w:rPr>
          <w:color w:val="000000"/>
        </w:rPr>
        <w:t>);</w:t>
      </w:r>
    </w:p>
    <w:p w14:paraId="5149D4FA" w14:textId="7CC9DB9E" w:rsidR="00E32525" w:rsidRDefault="004833FD" w:rsidP="00E32525">
      <w:r>
        <w:rPr>
          <w:rFonts w:hint="eastAsia"/>
        </w:rPr>
        <w:t xml:space="preserve">이름이 </w:t>
      </w:r>
      <w:r>
        <w:t>"</w:t>
      </w:r>
      <w:r w:rsidR="00D0621A">
        <w:rPr>
          <w:rFonts w:hint="eastAsia"/>
        </w:rPr>
        <w:t>n</w:t>
      </w:r>
      <w:r w:rsidR="00D0621A">
        <w:t>umber1</w:t>
      </w:r>
      <w:r>
        <w:t>"</w:t>
      </w:r>
      <w:r>
        <w:rPr>
          <w:rFonts w:hint="eastAsia"/>
        </w:rPr>
        <w:t xml:space="preserve">인 </w:t>
      </w:r>
      <w:r w:rsidR="00E32525">
        <w:rPr>
          <w:rFonts w:hint="eastAsia"/>
        </w:rPr>
        <w:t>r</w:t>
      </w:r>
      <w:r w:rsidR="00E32525">
        <w:t>equest parameter</w:t>
      </w:r>
      <w:r w:rsidR="00E32525">
        <w:rPr>
          <w:rFonts w:hint="eastAsia"/>
        </w:rPr>
        <w:t xml:space="preserve"> 값을 </w:t>
      </w:r>
      <w:r>
        <w:rPr>
          <w:rFonts w:hint="eastAsia"/>
        </w:rPr>
        <w:t xml:space="preserve">지역변수 </w:t>
      </w:r>
      <w:r w:rsidR="00D0621A">
        <w:t>s1</w:t>
      </w:r>
      <w:r>
        <w:rPr>
          <w:rFonts w:hint="eastAsia"/>
        </w:rPr>
        <w:t>에 대입한다.</w:t>
      </w:r>
      <w:r>
        <w:t xml:space="preserve"> </w:t>
      </w:r>
    </w:p>
    <w:p w14:paraId="1EB80CFB" w14:textId="30DB8879" w:rsidR="00E32525" w:rsidRDefault="00E32525" w:rsidP="00E32525">
      <w:r>
        <w:rPr>
          <w:rFonts w:hint="eastAsia"/>
        </w:rPr>
        <w:t xml:space="preserve">이름이 </w:t>
      </w:r>
      <w:r>
        <w:t>"</w:t>
      </w:r>
      <w:r w:rsidR="00D0621A" w:rsidRPr="00D0621A">
        <w:rPr>
          <w:rFonts w:hint="eastAsia"/>
        </w:rPr>
        <w:t xml:space="preserve"> </w:t>
      </w:r>
      <w:r w:rsidR="00D0621A">
        <w:rPr>
          <w:rFonts w:hint="eastAsia"/>
        </w:rPr>
        <w:t>n</w:t>
      </w:r>
      <w:r w:rsidR="00D0621A">
        <w:t>umber1</w:t>
      </w:r>
      <w:r>
        <w:t>"</w:t>
      </w:r>
      <w:r>
        <w:rPr>
          <w:rFonts w:hint="eastAsia"/>
        </w:rPr>
        <w:t xml:space="preserve">인 </w:t>
      </w:r>
      <w:r>
        <w:t xml:space="preserve">request parameter </w:t>
      </w:r>
      <w:r>
        <w:rPr>
          <w:rFonts w:hint="eastAsia"/>
        </w:rPr>
        <w:t>가 없다면,</w:t>
      </w:r>
      <w:r>
        <w:t xml:space="preserve"> </w:t>
      </w:r>
      <w:r>
        <w:rPr>
          <w:rFonts w:hint="eastAsia"/>
        </w:rPr>
        <w:t xml:space="preserve">지역변수 </w:t>
      </w:r>
      <w:r w:rsidR="00D0621A">
        <w:t>s1</w:t>
      </w:r>
      <w:r>
        <w:rPr>
          <w:rFonts w:hint="eastAsia"/>
        </w:rPr>
        <w:t xml:space="preserve">에 </w:t>
      </w:r>
      <w:r>
        <w:t xml:space="preserve">null </w:t>
      </w:r>
      <w:r>
        <w:rPr>
          <w:rFonts w:hint="eastAsia"/>
        </w:rPr>
        <w:t>이 대입된다.</w:t>
      </w:r>
    </w:p>
    <w:p w14:paraId="57F747A7" w14:textId="77777777" w:rsidR="004833FD" w:rsidRPr="004833FD" w:rsidRDefault="004833FD" w:rsidP="000C29C9"/>
    <w:p w14:paraId="224052D7" w14:textId="109AF909" w:rsidR="00D81B47" w:rsidRDefault="004833FD" w:rsidP="000C29C9">
      <w:pPr>
        <w:rPr>
          <w:rFonts w:ascii="굴림체" w:eastAsia="굴림체" w:cs="굴림체"/>
          <w:color w:val="000000"/>
          <w:kern w:val="0"/>
        </w:rPr>
      </w:pPr>
      <w:r>
        <w:rPr>
          <w:rFonts w:hint="eastAsia"/>
        </w:rPr>
        <w:t>(줄</w:t>
      </w:r>
      <w:r w:rsidR="00D0621A">
        <w:t>19</w:t>
      </w:r>
      <w:r>
        <w:t>)</w:t>
      </w:r>
      <w:r w:rsidR="00D0621A">
        <w:t xml:space="preserve"> </w:t>
      </w:r>
      <w:r>
        <w:t xml:space="preserve"> </w:t>
      </w:r>
      <w:r w:rsidR="00D0621A" w:rsidRPr="002E58AA">
        <w:rPr>
          <w:color w:val="7F0055"/>
        </w:rPr>
        <w:t>int</w:t>
      </w:r>
      <w:r w:rsidR="00D0621A" w:rsidRPr="002E58AA">
        <w:rPr>
          <w:color w:val="000000"/>
        </w:rPr>
        <w:t xml:space="preserve"> number1 = Integer.parseInt(s1);</w:t>
      </w:r>
    </w:p>
    <w:p w14:paraId="48802982" w14:textId="77777777" w:rsidR="005C0E26" w:rsidRDefault="004833FD" w:rsidP="000C29C9">
      <w:r>
        <w:rPr>
          <w:rFonts w:hint="eastAsia"/>
        </w:rPr>
        <w:t xml:space="preserve">지역변수 </w:t>
      </w:r>
      <w:r w:rsidR="003173D9">
        <w:t>s1</w:t>
      </w:r>
      <w:r>
        <w:rPr>
          <w:rFonts w:hint="eastAsia"/>
        </w:rPr>
        <w:t>의 값</w:t>
      </w:r>
      <w:r w:rsidR="005C0E26">
        <w:rPr>
          <w:rFonts w:hint="eastAsia"/>
        </w:rPr>
        <w:t xml:space="preserve"> 문자열이 숫자가 아니거나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이라면</w:t>
      </w:r>
      <w:r w:rsidR="005C0E26">
        <w:rPr>
          <w:rFonts w:hint="eastAsia"/>
        </w:rPr>
        <w:t>,</w:t>
      </w:r>
    </w:p>
    <w:p w14:paraId="57F747A8" w14:textId="0A2AC229" w:rsidR="004833FD" w:rsidRDefault="003173D9" w:rsidP="000C29C9">
      <w:r>
        <w:t>Integer.parseInt</w:t>
      </w:r>
      <w:r w:rsidR="004833FD">
        <w:t>(</w:t>
      </w:r>
      <w:r>
        <w:t>s1</w:t>
      </w:r>
      <w:r w:rsidR="004833FD">
        <w:t xml:space="preserve">) </w:t>
      </w:r>
      <w:r w:rsidR="004833FD">
        <w:rPr>
          <w:rFonts w:hint="eastAsia"/>
        </w:rPr>
        <w:t xml:space="preserve">메소드 호출에서 </w:t>
      </w:r>
      <w:r>
        <w:t>NumberFormatException</w:t>
      </w:r>
      <w:r w:rsidR="004833FD">
        <w:t xml:space="preserve"> </w:t>
      </w:r>
      <w:r w:rsidR="004833FD">
        <w:rPr>
          <w:rFonts w:hint="eastAsia"/>
        </w:rPr>
        <w:t>에러가 발생한다.</w:t>
      </w:r>
    </w:p>
    <w:p w14:paraId="57F747AA" w14:textId="77777777" w:rsidR="000C29C9" w:rsidRDefault="000C29C9" w:rsidP="0012629E"/>
    <w:p w14:paraId="57F747AB" w14:textId="77777777" w:rsidR="000C29C9" w:rsidRPr="000C29C9" w:rsidRDefault="000C29C9" w:rsidP="0012629E"/>
    <w:p w14:paraId="57F747AC" w14:textId="77777777" w:rsidR="000C29C9" w:rsidRDefault="000C29C9" w:rsidP="0012629E"/>
    <w:p w14:paraId="57F747AD" w14:textId="77777777" w:rsidR="002A44CD" w:rsidRDefault="002A44CD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14:paraId="57F747AE" w14:textId="77777777" w:rsidR="002A44CD" w:rsidRDefault="002A44CD" w:rsidP="002A44CD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7AF" w14:textId="77777777" w:rsidR="002A44CD" w:rsidRPr="002A44CD" w:rsidRDefault="002A44CD" w:rsidP="002A44CD"/>
    <w:p w14:paraId="57F747B0" w14:textId="77777777" w:rsidR="002A44CD" w:rsidRDefault="002A44CD" w:rsidP="0012629E">
      <w:r>
        <w:t xml:space="preserve">(1) </w:t>
      </w:r>
      <w:r>
        <w:rPr>
          <w:rFonts w:hint="eastAsia"/>
        </w:rPr>
        <w:t xml:space="preserve">웹브라우저는 웹서버에 </w:t>
      </w:r>
      <w:r w:rsidRPr="002A44CD">
        <w:t>http://localhost:8080/lecture1/form01/select2a.jsp</w:t>
      </w:r>
      <w:r>
        <w:t xml:space="preserve"> URL</w:t>
      </w:r>
      <w:r>
        <w:rPr>
          <w:rFonts w:hint="eastAsia"/>
        </w:rPr>
        <w:t>의 실행을 요청한다.</w:t>
      </w:r>
    </w:p>
    <w:p w14:paraId="57F747B1" w14:textId="77777777" w:rsidR="004833FD" w:rsidRDefault="004833FD" w:rsidP="0012629E">
      <w:r>
        <w:t xml:space="preserve">   </w:t>
      </w:r>
      <w:r>
        <w:rPr>
          <w:rFonts w:hint="eastAsia"/>
        </w:rPr>
        <w:t xml:space="preserve">그냥 단순히 </w:t>
      </w:r>
      <w:r>
        <w:t>URL</w:t>
      </w:r>
      <w:r>
        <w:rPr>
          <w:rFonts w:hint="eastAsia"/>
        </w:rPr>
        <w:t xml:space="preserve">만 요청한 것이고 </w:t>
      </w:r>
      <w:r>
        <w:t>URL</w:t>
      </w:r>
      <w:r>
        <w:rPr>
          <w:rFonts w:hint="eastAsia"/>
        </w:rPr>
        <w:t xml:space="preserve">에 </w:t>
      </w:r>
      <w:r>
        <w:t>query string</w:t>
      </w:r>
      <w:r>
        <w:rPr>
          <w:rFonts w:hint="eastAsia"/>
        </w:rPr>
        <w:t>이 포함되지 않았으므로,</w:t>
      </w:r>
      <w:r>
        <w:t xml:space="preserve"> </w:t>
      </w:r>
    </w:p>
    <w:p w14:paraId="57F747B2" w14:textId="62C664D8" w:rsidR="004833FD" w:rsidRDefault="004833FD" w:rsidP="0012629E">
      <w:r>
        <w:t xml:space="preserve">   </w:t>
      </w:r>
      <w:r>
        <w:rPr>
          <w:rFonts w:hint="eastAsia"/>
        </w:rPr>
        <w:t xml:space="preserve">요청에 담겨져 전송되는 </w:t>
      </w:r>
      <w:r w:rsidR="00D81B47">
        <w:rPr>
          <w:rFonts w:hint="eastAsia"/>
        </w:rPr>
        <w:t>r</w:t>
      </w:r>
      <w:r w:rsidR="00D81B47">
        <w:t>equest parameter</w:t>
      </w:r>
      <w:r w:rsidR="00D81B47">
        <w:rPr>
          <w:rFonts w:hint="eastAsia"/>
        </w:rPr>
        <w:t>는</w:t>
      </w:r>
      <w:r>
        <w:rPr>
          <w:rFonts w:hint="eastAsia"/>
        </w:rPr>
        <w:t xml:space="preserve"> 없다.</w:t>
      </w:r>
    </w:p>
    <w:p w14:paraId="57F747B3" w14:textId="77777777" w:rsidR="002A44CD" w:rsidRDefault="002A44CD" w:rsidP="0012629E">
      <w:r>
        <w:t xml:space="preserve">(2) </w:t>
      </w:r>
      <w:r>
        <w:rPr>
          <w:rFonts w:hint="eastAsia"/>
        </w:rPr>
        <w:t xml:space="preserve">웹서버는 요청된 </w:t>
      </w:r>
      <w:r>
        <w:t>select2a.js</w:t>
      </w:r>
      <w:r>
        <w:rPr>
          <w:rFonts w:hint="eastAsia"/>
        </w:rPr>
        <w:t>p를 실행한다.</w:t>
      </w:r>
    </w:p>
    <w:p w14:paraId="57F747B4" w14:textId="309D4397" w:rsidR="002A44CD" w:rsidRDefault="002A44CD" w:rsidP="0012629E">
      <w:r>
        <w:rPr>
          <w:rFonts w:hint="eastAsia"/>
        </w:rPr>
        <w:t xml:space="preserve">(3) </w:t>
      </w:r>
      <w:r>
        <w:t xml:space="preserve">select2a.jsp </w:t>
      </w:r>
      <w:r>
        <w:rPr>
          <w:rFonts w:hint="eastAsia"/>
        </w:rPr>
        <w:t>실행도중 에러가 발</w:t>
      </w:r>
      <w:r w:rsidR="003A126B">
        <w:rPr>
          <w:rFonts w:hint="eastAsia"/>
        </w:rPr>
        <w:t>생한다.</w:t>
      </w:r>
    </w:p>
    <w:p w14:paraId="57F747B5" w14:textId="70685066" w:rsidR="002A44CD" w:rsidRDefault="002A44CD" w:rsidP="0012629E">
      <w:r>
        <w:t xml:space="preserve">(4) </w:t>
      </w:r>
      <w:r>
        <w:rPr>
          <w:rFonts w:hint="eastAsia"/>
        </w:rPr>
        <w:t>웹서버는</w:t>
      </w:r>
      <w:r w:rsidR="003A126B">
        <w:rPr>
          <w:rFonts w:hint="eastAsia"/>
        </w:rPr>
        <w:t>,</w:t>
      </w:r>
      <w:r>
        <w:rPr>
          <w:rFonts w:hint="eastAsia"/>
        </w:rPr>
        <w:t xml:space="preserve"> 발생한 에러에 대한 정보를 다음 </w:t>
      </w:r>
      <w:r>
        <w:t xml:space="preserve">HTML </w:t>
      </w:r>
      <w:r>
        <w:rPr>
          <w:rFonts w:hint="eastAsia"/>
        </w:rPr>
        <w:t>태그를 웹브라우저에 전</w:t>
      </w:r>
      <w:r w:rsidR="003A126B">
        <w:rPr>
          <w:rFonts w:hint="eastAsia"/>
        </w:rPr>
        <w:t>송</w:t>
      </w:r>
      <w:r>
        <w:rPr>
          <w:rFonts w:hint="eastAsia"/>
        </w:rPr>
        <w:t>한다.</w:t>
      </w:r>
    </w:p>
    <w:p w14:paraId="57F747B6" w14:textId="363D9E01" w:rsidR="002A44CD" w:rsidRDefault="002A44CD" w:rsidP="002A44CD">
      <w:r>
        <w:rPr>
          <w:rFonts w:hint="eastAsia"/>
        </w:rPr>
        <w:t>(5) 웹브라우저는 전</w:t>
      </w:r>
      <w:r w:rsidR="003A126B">
        <w:rPr>
          <w:rFonts w:hint="eastAsia"/>
        </w:rPr>
        <w:t>송</w:t>
      </w:r>
      <w:r>
        <w:rPr>
          <w:rFonts w:hint="eastAsia"/>
        </w:rPr>
        <w:t>된 내용을 웹브라우저 창에 다음과 같이 그린다.</w:t>
      </w:r>
    </w:p>
    <w:p w14:paraId="57F747B7" w14:textId="77777777" w:rsidR="002A44CD" w:rsidRDefault="002A44CD" w:rsidP="002A44CD"/>
    <w:p w14:paraId="57F747B8" w14:textId="3C2FD7DC" w:rsidR="002A44CD" w:rsidRDefault="00263212" w:rsidP="0012629E">
      <w:r>
        <w:rPr>
          <w:noProof/>
        </w:rPr>
        <w:drawing>
          <wp:inline distT="0" distB="0" distL="0" distR="0" wp14:anchorId="0814CCD6" wp14:editId="3AD29877">
            <wp:extent cx="6642100" cy="52666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47B9" w14:textId="77777777" w:rsidR="002A44CD" w:rsidRDefault="002A44CD" w:rsidP="0012629E"/>
    <w:p w14:paraId="0C7AAAE3" w14:textId="77777777" w:rsidR="00D46613" w:rsidRDefault="002A44CD" w:rsidP="0012629E">
      <w:r>
        <w:rPr>
          <w:rFonts w:hint="eastAsia"/>
        </w:rPr>
        <w:t xml:space="preserve">위 화면에서 발생한 에러가 </w:t>
      </w:r>
      <w:r>
        <w:t>NullPointerException</w:t>
      </w:r>
      <w:r>
        <w:rPr>
          <w:rFonts w:hint="eastAsia"/>
        </w:rPr>
        <w:t>이라는 것,</w:t>
      </w:r>
      <w:r>
        <w:t xml:space="preserve"> </w:t>
      </w:r>
    </w:p>
    <w:p w14:paraId="57F747BA" w14:textId="5CBE52C8" w:rsidR="002A44CD" w:rsidRDefault="002A44CD" w:rsidP="0012629E">
      <w:r>
        <w:rPr>
          <w:rFonts w:hint="eastAsia"/>
        </w:rPr>
        <w:t xml:space="preserve">그리고 에러가 발생한 위치가 </w:t>
      </w:r>
      <w:r>
        <w:t>select2a.jsp</w:t>
      </w:r>
      <w:r>
        <w:rPr>
          <w:rFonts w:hint="eastAsia"/>
        </w:rPr>
        <w:t>의 줄</w:t>
      </w:r>
      <w:r w:rsidR="00D46613">
        <w:rPr>
          <w:rFonts w:hint="eastAsia"/>
        </w:rPr>
        <w:t>1</w:t>
      </w:r>
      <w:r>
        <w:t>9</w:t>
      </w:r>
      <w:r>
        <w:rPr>
          <w:rFonts w:hint="eastAsia"/>
        </w:rPr>
        <w:t>라는 것을 확인할 수 있다.</w:t>
      </w:r>
    </w:p>
    <w:p w14:paraId="57F747BB" w14:textId="77777777" w:rsidR="002A44CD" w:rsidRDefault="002A44CD" w:rsidP="0012629E"/>
    <w:p w14:paraId="57F747BC" w14:textId="77777777" w:rsidR="004833FD" w:rsidRDefault="004833F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7BD" w14:textId="77777777" w:rsidR="003D4F14" w:rsidRDefault="003D4F14" w:rsidP="004833FD">
      <w:pPr>
        <w:pStyle w:val="Heading2"/>
      </w:pPr>
      <w:bookmarkStart w:id="13" w:name="_Toc508293037"/>
      <w:r>
        <w:rPr>
          <w:rFonts w:hint="eastAsia"/>
        </w:rPr>
        <w:lastRenderedPageBreak/>
        <w:t>select</w:t>
      </w:r>
      <w:r w:rsidR="00546273">
        <w:t>2</w:t>
      </w:r>
      <w:r>
        <w:rPr>
          <w:rFonts w:hint="eastAsia"/>
        </w:rPr>
        <w:t>b.jsp</w:t>
      </w:r>
      <w:bookmarkEnd w:id="13"/>
    </w:p>
    <w:p w14:paraId="57F747BE" w14:textId="77777777" w:rsidR="004833FD" w:rsidRDefault="004833FD" w:rsidP="003D4F14">
      <w:pPr>
        <w:pStyle w:val="Heading3"/>
      </w:pPr>
      <w:r>
        <w:rPr>
          <w:rFonts w:hint="eastAsia"/>
        </w:rPr>
        <w:t>WebContent/form01/s</w:t>
      </w:r>
      <w:r>
        <w:t>elect2b.js</w:t>
      </w:r>
      <w:r>
        <w:rPr>
          <w:rFonts w:hint="eastAsia"/>
        </w:rPr>
        <w:t>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4F14" w14:paraId="57F7487D" w14:textId="77777777" w:rsidTr="00CC1D9E">
        <w:tc>
          <w:tcPr>
            <w:tcW w:w="426" w:type="dxa"/>
          </w:tcPr>
          <w:p w14:paraId="57F747BF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7F747C0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F747C1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7F747C2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7F747C3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7F747C4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7F747C5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7F747C6" w14:textId="77777777" w:rsidR="003D4F14" w:rsidRPr="00185935" w:rsidRDefault="003D4F14" w:rsidP="0066429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7F747C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7F747C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7F747C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7F747C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7F747C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7F747C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7F747CD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7F747CE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7F747C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7F747D0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7F747D1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7F747D2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F747D3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7F747D4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7F747D5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7F747D6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7F747D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7F747D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7F747D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7F747D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7F747D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7F747D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F747DD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7F747DE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7F747D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7F747E0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7F747E1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7F747E2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7F747E3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7F747E4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7F747E5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7F747E6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7F747E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F747E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7F747E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7F747E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7F747E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7F747E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7F747ED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7F747EE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7F747E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7F747F0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7F747F1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7F747F2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7F747F3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7F747F4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7F747F5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7F747F6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7F747F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7F747F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7F747F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7F747F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7F747F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7F747F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7F747FD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7F747FE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7F747F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57F74800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7F74801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57F74802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7F74803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57F74804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7F74805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7F74806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57F7480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7F7480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57F7480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57F7480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57F7480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57F7480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7F7480D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57F7480E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57F7480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57F74810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57F74811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7F74812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57F74813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57F74814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57F74815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57F74816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57F74817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57F74818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57F74819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57F7481A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57F7481B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93</w:t>
            </w:r>
          </w:p>
          <w:p w14:paraId="57F7481C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94</w:t>
            </w:r>
          </w:p>
          <w:p w14:paraId="7BC82B6F" w14:textId="77777777" w:rsidR="003D4F14" w:rsidRDefault="003D4F14" w:rsidP="0066429A">
            <w:pPr>
              <w:pStyle w:val="a0"/>
            </w:pPr>
            <w:r>
              <w:rPr>
                <w:rFonts w:hint="eastAsia"/>
              </w:rPr>
              <w:t>95</w:t>
            </w:r>
          </w:p>
          <w:p w14:paraId="50E1DAB9" w14:textId="77777777" w:rsidR="00D957F6" w:rsidRDefault="00D957F6" w:rsidP="0066429A">
            <w:pPr>
              <w:pStyle w:val="a0"/>
            </w:pPr>
            <w:r>
              <w:rPr>
                <w:rFonts w:hint="eastAsia"/>
              </w:rPr>
              <w:t>9</w:t>
            </w:r>
            <w:r>
              <w:t>6</w:t>
            </w:r>
          </w:p>
          <w:p w14:paraId="4A68502B" w14:textId="77777777" w:rsidR="00D957F6" w:rsidRDefault="00D957F6" w:rsidP="0066429A">
            <w:pPr>
              <w:pStyle w:val="a0"/>
            </w:pPr>
            <w:r>
              <w:rPr>
                <w:rFonts w:hint="eastAsia"/>
              </w:rPr>
              <w:t>9</w:t>
            </w:r>
            <w:r>
              <w:t>7</w:t>
            </w:r>
          </w:p>
          <w:p w14:paraId="3E7D8DDB" w14:textId="77777777" w:rsidR="00D2626D" w:rsidRDefault="00D2626D" w:rsidP="0066429A">
            <w:pPr>
              <w:pStyle w:val="a0"/>
            </w:pPr>
            <w:r>
              <w:rPr>
                <w:rFonts w:hint="eastAsia"/>
              </w:rPr>
              <w:t>9</w:t>
            </w:r>
            <w:r>
              <w:t>8</w:t>
            </w:r>
          </w:p>
          <w:p w14:paraId="57F7481D" w14:textId="4EA737FD" w:rsidR="00262388" w:rsidRPr="00185935" w:rsidRDefault="00262388" w:rsidP="0066429A">
            <w:pPr>
              <w:pStyle w:val="a0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0631" w:type="dxa"/>
          </w:tcPr>
          <w:p w14:paraId="37EA41B4" w14:textId="77777777" w:rsidR="000B711B" w:rsidRDefault="000B711B" w:rsidP="0066429A">
            <w:pPr>
              <w:pStyle w:val="a0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30E7764D" w14:textId="77777777" w:rsidR="000B711B" w:rsidRDefault="000B711B" w:rsidP="0066429A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"java.util.Date, java.text.SimpleDateFormat"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3AB22EA1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60B3BB57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6A26E52D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132D0C0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57F5B0C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41D4BA98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19072DE4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378410B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7642C31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90054E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7CC5FA8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522A1538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337CD418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56E172E3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20143F6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598F183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775EA74" w14:textId="77777777" w:rsidR="000B711B" w:rsidRDefault="000B711B" w:rsidP="0066429A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01B0695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>String s1 = request.getParameter(</w:t>
            </w:r>
            <w:r>
              <w:rPr>
                <w:color w:val="2A00FF"/>
              </w:rPr>
              <w:t>"number1"</w:t>
            </w:r>
            <w:r>
              <w:rPr>
                <w:color w:val="000000"/>
              </w:rPr>
              <w:t>);</w:t>
            </w:r>
          </w:p>
          <w:p w14:paraId="67C6ED20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number1 = </w:t>
            </w:r>
            <w:r w:rsidRPr="0066429A">
              <w:rPr>
                <w:color w:val="000000"/>
                <w:shd w:val="clear" w:color="auto" w:fill="FFFF99"/>
              </w:rPr>
              <w:t xml:space="preserve">(s1 == </w:t>
            </w:r>
            <w:r w:rsidRPr="0066429A">
              <w:rPr>
                <w:color w:val="7F0055"/>
                <w:shd w:val="clear" w:color="auto" w:fill="FFFF99"/>
              </w:rPr>
              <w:t>null</w:t>
            </w:r>
            <w:r w:rsidRPr="0066429A">
              <w:rPr>
                <w:color w:val="000000"/>
                <w:shd w:val="clear" w:color="auto" w:fill="FFFF99"/>
              </w:rPr>
              <w:t>)</w:t>
            </w:r>
            <w:r>
              <w:rPr>
                <w:color w:val="000000"/>
              </w:rPr>
              <w:t xml:space="preserve"> ? 0 : Integer.parseInt(s1);</w:t>
            </w:r>
          </w:p>
          <w:p w14:paraId="5583C462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>String s2 = request.getParameter(</w:t>
            </w:r>
            <w:r>
              <w:rPr>
                <w:color w:val="2A00FF"/>
              </w:rPr>
              <w:t>"number2"</w:t>
            </w:r>
            <w:r>
              <w:rPr>
                <w:color w:val="000000"/>
              </w:rPr>
              <w:t>);</w:t>
            </w:r>
          </w:p>
          <w:p w14:paraId="3B11D9B0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number2 = </w:t>
            </w:r>
            <w:r w:rsidRPr="0066429A">
              <w:rPr>
                <w:color w:val="000000"/>
                <w:shd w:val="clear" w:color="auto" w:fill="FFFF99"/>
              </w:rPr>
              <w:t xml:space="preserve">(s2 == </w:t>
            </w:r>
            <w:r w:rsidRPr="0066429A">
              <w:rPr>
                <w:color w:val="7F0055"/>
                <w:shd w:val="clear" w:color="auto" w:fill="FFFF99"/>
              </w:rPr>
              <w:t>null</w:t>
            </w:r>
            <w:r w:rsidRPr="0066429A">
              <w:rPr>
                <w:color w:val="000000"/>
                <w:shd w:val="clear" w:color="auto" w:fill="FFFF99"/>
              </w:rPr>
              <w:t>)</w:t>
            </w:r>
            <w:r>
              <w:rPr>
                <w:color w:val="000000"/>
              </w:rPr>
              <w:t xml:space="preserve"> ? 0 : Integer.parseInt(s2);</w:t>
            </w:r>
          </w:p>
          <w:p w14:paraId="36D918F8" w14:textId="77777777" w:rsidR="000B711B" w:rsidRDefault="000B711B" w:rsidP="0066429A">
            <w:pPr>
              <w:pStyle w:val="a0"/>
            </w:pPr>
          </w:p>
          <w:p w14:paraId="419FA860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>String cmd = request.getParameter(</w:t>
            </w:r>
            <w:r>
              <w:rPr>
                <w:color w:val="2A00FF"/>
              </w:rPr>
              <w:t>"cmd"</w:t>
            </w:r>
            <w:r>
              <w:rPr>
                <w:color w:val="000000"/>
              </w:rPr>
              <w:t>);</w:t>
            </w:r>
          </w:p>
          <w:p w14:paraId="250B5341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result = 0;</w:t>
            </w:r>
          </w:p>
          <w:p w14:paraId="3E859910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</w:t>
            </w:r>
            <w:r w:rsidRPr="0066429A">
              <w:rPr>
                <w:color w:val="000000"/>
                <w:shd w:val="clear" w:color="auto" w:fill="FFFF99"/>
              </w:rPr>
              <w:t>(</w:t>
            </w:r>
            <w:r w:rsidRPr="0066429A">
              <w:rPr>
                <w:color w:val="2A00FF"/>
                <w:shd w:val="clear" w:color="auto" w:fill="FFFF99"/>
              </w:rPr>
              <w:t>"+"</w:t>
            </w:r>
            <w:r w:rsidRPr="0066429A">
              <w:rPr>
                <w:color w:val="000000"/>
                <w:shd w:val="clear" w:color="auto" w:fill="FFFF99"/>
              </w:rPr>
              <w:t>.equals(cmd))</w:t>
            </w:r>
            <w:r>
              <w:rPr>
                <w:color w:val="000000"/>
              </w:rPr>
              <w:t xml:space="preserve"> result = number1 + number2;</w:t>
            </w:r>
          </w:p>
          <w:p w14:paraId="264DDA59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</w:t>
            </w:r>
            <w:r w:rsidRPr="0066429A">
              <w:rPr>
                <w:color w:val="000000"/>
                <w:shd w:val="clear" w:color="auto" w:fill="FFFF99"/>
              </w:rPr>
              <w:t>(</w:t>
            </w:r>
            <w:r w:rsidRPr="0066429A">
              <w:rPr>
                <w:color w:val="2A00FF"/>
                <w:shd w:val="clear" w:color="auto" w:fill="FFFF99"/>
              </w:rPr>
              <w:t>"-"</w:t>
            </w:r>
            <w:r w:rsidRPr="0066429A">
              <w:rPr>
                <w:color w:val="000000"/>
                <w:shd w:val="clear" w:color="auto" w:fill="FFFF99"/>
              </w:rPr>
              <w:t>.equals(cmd))</w:t>
            </w:r>
            <w:r>
              <w:rPr>
                <w:color w:val="000000"/>
              </w:rPr>
              <w:t xml:space="preserve"> result = number1 - number2;</w:t>
            </w:r>
          </w:p>
          <w:p w14:paraId="13BE5284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</w:t>
            </w:r>
            <w:r w:rsidRPr="0066429A">
              <w:rPr>
                <w:color w:val="000000"/>
                <w:shd w:val="clear" w:color="auto" w:fill="FFFF99"/>
              </w:rPr>
              <w:t>(</w:t>
            </w:r>
            <w:r w:rsidRPr="0066429A">
              <w:rPr>
                <w:color w:val="2A00FF"/>
                <w:shd w:val="clear" w:color="auto" w:fill="FFFF99"/>
              </w:rPr>
              <w:t>"*"</w:t>
            </w:r>
            <w:r w:rsidRPr="0066429A">
              <w:rPr>
                <w:color w:val="000000"/>
                <w:shd w:val="clear" w:color="auto" w:fill="FFFF99"/>
              </w:rPr>
              <w:t>.equals(cmd))</w:t>
            </w:r>
            <w:r>
              <w:rPr>
                <w:color w:val="000000"/>
              </w:rPr>
              <w:t xml:space="preserve"> result = number1 * number2;</w:t>
            </w:r>
          </w:p>
          <w:p w14:paraId="07703EB0" w14:textId="77777777" w:rsidR="000B711B" w:rsidRDefault="000B711B" w:rsidP="0066429A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</w:t>
            </w:r>
            <w:r w:rsidRPr="0066429A">
              <w:rPr>
                <w:color w:val="000000"/>
                <w:shd w:val="clear" w:color="auto" w:fill="FFFF99"/>
              </w:rPr>
              <w:t>(</w:t>
            </w:r>
            <w:r w:rsidRPr="0066429A">
              <w:rPr>
                <w:color w:val="2A00FF"/>
                <w:shd w:val="clear" w:color="auto" w:fill="FFFF99"/>
              </w:rPr>
              <w:t>"/"</w:t>
            </w:r>
            <w:r w:rsidRPr="0066429A">
              <w:rPr>
                <w:color w:val="000000"/>
                <w:shd w:val="clear" w:color="auto" w:fill="FFFF99"/>
              </w:rPr>
              <w:t>.equals(cmd))</w:t>
            </w:r>
            <w:r>
              <w:rPr>
                <w:color w:val="000000"/>
              </w:rPr>
              <w:t xml:space="preserve"> result = number1 / number2;</w:t>
            </w:r>
          </w:p>
          <w:p w14:paraId="7821AA45" w14:textId="77777777" w:rsidR="000B711B" w:rsidRDefault="000B711B" w:rsidP="0066429A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3E8E0C15" w14:textId="77777777" w:rsidR="000B711B" w:rsidRDefault="000B711B" w:rsidP="0066429A">
            <w:pPr>
              <w:pStyle w:val="a0"/>
            </w:pPr>
          </w:p>
          <w:p w14:paraId="6A725492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F23682A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"get"</w:t>
            </w:r>
            <w:r>
              <w:rPr>
                <w:color w:val="008080"/>
              </w:rPr>
              <w:t>&gt;</w:t>
            </w:r>
          </w:p>
          <w:p w14:paraId="4C5FE82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select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1659F24B" w14:textId="77777777" w:rsidR="000B711B" w:rsidRDefault="000B711B" w:rsidP="0066429A">
            <w:pPr>
              <w:pStyle w:val="a0"/>
            </w:pPr>
          </w:p>
          <w:p w14:paraId="13B0DDB9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336B7B6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653268C1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"number1"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9E99153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0790C7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</w:p>
          <w:p w14:paraId="6EE13AD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19AB6FF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operator: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76B48B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rPr>
                <w:color w:val="008080"/>
              </w:rPr>
              <w:t>&gt;</w:t>
            </w:r>
          </w:p>
          <w:p w14:paraId="29D0E2BB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"+"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+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4D96E265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"-"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30781AF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"*"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*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AAEC97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/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6E730D3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4ECE6838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</w:t>
            </w:r>
          </w:p>
          <w:p w14:paraId="5F810E93" w14:textId="77777777" w:rsidR="000B711B" w:rsidRDefault="000B711B" w:rsidP="0066429A">
            <w:pPr>
              <w:pStyle w:val="a0"/>
            </w:pPr>
          </w:p>
          <w:p w14:paraId="7518FC42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5A926E8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3EA7294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DE85D45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64EE1EE" w14:textId="77777777" w:rsidR="000B711B" w:rsidRDefault="000B711B" w:rsidP="0066429A">
            <w:pPr>
              <w:pStyle w:val="a0"/>
            </w:pPr>
          </w:p>
          <w:p w14:paraId="5B3E3456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C6AAF0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확인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23C91C40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54D7706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37DC0EBA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</w:p>
          <w:p w14:paraId="102DBEA1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request parameter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45F6DDC9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2AA743CF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6DE1233B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1116FC3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44F98A3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43956D9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6C59302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34A574D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4A803006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2BF40C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E25E484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number1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EBC994F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4524131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29BD84E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FC60A90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number2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B903B8A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748CF1D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F3E44EF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cmd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2E73D8B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cmd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C30EA9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BA48EAD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3026B4C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method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EDB2465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request.getMethod()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80FEBBD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5D3A293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310D75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계산결과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821FAD9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result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AA1334B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539A3A0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F473A18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시각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A8C860F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BFFB108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</w:t>
            </w:r>
          </w:p>
          <w:p w14:paraId="4B3779F7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2A4ECE86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2C55C3B2" w14:textId="77777777" w:rsidR="000B711B" w:rsidRDefault="000B711B" w:rsidP="0066429A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1415568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2767D80" w14:textId="77777777" w:rsidR="000B711B" w:rsidRDefault="000B711B" w:rsidP="006642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87C" w14:textId="0F19D8A3" w:rsidR="003D4F14" w:rsidRPr="002A44CD" w:rsidRDefault="003D4F14" w:rsidP="0066429A">
            <w:pPr>
              <w:pStyle w:val="a0"/>
              <w:rPr>
                <w:rFonts w:hAnsi="굴림체" w:cs="Courier New"/>
              </w:rPr>
            </w:pPr>
          </w:p>
        </w:tc>
      </w:tr>
    </w:tbl>
    <w:p w14:paraId="57F7487E" w14:textId="12538FDC" w:rsidR="003D4F14" w:rsidRDefault="00C3030F" w:rsidP="003D4F14">
      <w:r>
        <w:rPr>
          <w:rFonts w:hint="eastAsia"/>
        </w:rPr>
        <w:lastRenderedPageBreak/>
        <w:t>s</w:t>
      </w:r>
      <w:r>
        <w:t xml:space="preserve">1, </w:t>
      </w:r>
      <w:r>
        <w:rPr>
          <w:rFonts w:hint="eastAsia"/>
        </w:rPr>
        <w:t>s</w:t>
      </w:r>
      <w:r>
        <w:t xml:space="preserve">2, cmd </w:t>
      </w:r>
      <w:r>
        <w:rPr>
          <w:rFonts w:hint="eastAsia"/>
        </w:rPr>
        <w:t xml:space="preserve">지역 변수 값이 </w:t>
      </w:r>
      <w:r>
        <w:t xml:space="preserve">null </w:t>
      </w:r>
      <w:r>
        <w:rPr>
          <w:rFonts w:hint="eastAsia"/>
        </w:rPr>
        <w:t>이어도 문제가 발생하지 않도록 수정하였다.</w:t>
      </w:r>
    </w:p>
    <w:p w14:paraId="2AC29CFA" w14:textId="5C1E850D" w:rsidR="00FE540F" w:rsidRDefault="00FE540F" w:rsidP="003D4F14"/>
    <w:p w14:paraId="37224084" w14:textId="05B86D0B" w:rsidR="00FE540F" w:rsidRDefault="00FE540F" w:rsidP="003D4F14">
      <w:pPr>
        <w:rPr>
          <w:rFonts w:ascii="굴림체" w:eastAsia="굴림체" w:cs="굴림체"/>
          <w:color w:val="000000"/>
          <w:kern w:val="0"/>
        </w:rPr>
      </w:pPr>
      <w:r>
        <w:rPr>
          <w:rFonts w:hint="eastAsia"/>
        </w:rPr>
        <w:t>(줄</w:t>
      </w:r>
      <w:r w:rsidR="00D2626D">
        <w:t>2</w:t>
      </w:r>
      <w:r w:rsidR="000C663E">
        <w:t>1</w:t>
      </w:r>
      <w:r w:rsidR="00D2626D">
        <w:t>)</w:t>
      </w:r>
      <w:r>
        <w:t xml:space="preserve"> </w:t>
      </w:r>
      <w:r w:rsidRPr="00FE540F">
        <w:rPr>
          <w:rFonts w:ascii="굴림체" w:eastAsia="굴림체" w:cs="굴림체"/>
          <w:color w:val="7F0055"/>
          <w:kern w:val="0"/>
        </w:rPr>
        <w:t>int</w:t>
      </w:r>
      <w:r w:rsidRPr="00FE540F">
        <w:rPr>
          <w:rFonts w:ascii="굴림체" w:eastAsia="굴림체" w:cs="굴림체"/>
          <w:color w:val="000000"/>
          <w:kern w:val="0"/>
        </w:rPr>
        <w:t xml:space="preserve"> number1 = (s1 == </w:t>
      </w:r>
      <w:r w:rsidRPr="00FE540F">
        <w:rPr>
          <w:rFonts w:ascii="굴림체" w:eastAsia="굴림체" w:cs="굴림체"/>
          <w:color w:val="7F0055"/>
          <w:kern w:val="0"/>
        </w:rPr>
        <w:t>null</w:t>
      </w:r>
      <w:r w:rsidRPr="00FE540F">
        <w:rPr>
          <w:rFonts w:ascii="굴림체" w:eastAsia="굴림체" w:cs="굴림체"/>
          <w:color w:val="000000"/>
          <w:kern w:val="0"/>
        </w:rPr>
        <w:t>) ? 0 : Integer.parseInt(s1);</w:t>
      </w:r>
    </w:p>
    <w:p w14:paraId="45D61ABA" w14:textId="622E0FD4" w:rsidR="00FE540F" w:rsidRDefault="00FE540F" w:rsidP="003D4F14"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값이 </w:t>
      </w:r>
      <w:r>
        <w:t xml:space="preserve">null </w:t>
      </w:r>
      <w:r>
        <w:rPr>
          <w:rFonts w:hint="eastAsia"/>
        </w:rPr>
        <w:t>이면,</w:t>
      </w:r>
      <w:r>
        <w:t xml:space="preserve"> number1 </w:t>
      </w:r>
      <w:r>
        <w:rPr>
          <w:rFonts w:hint="eastAsia"/>
        </w:rPr>
        <w:t xml:space="preserve">지역변수에 </w:t>
      </w:r>
      <w:r>
        <w:t xml:space="preserve">0 </w:t>
      </w:r>
      <w:r>
        <w:rPr>
          <w:rFonts w:hint="eastAsia"/>
        </w:rPr>
        <w:t>이 대입된다.</w:t>
      </w:r>
    </w:p>
    <w:p w14:paraId="0BC74AC8" w14:textId="77777777" w:rsidR="00C3030F" w:rsidRDefault="00C3030F" w:rsidP="003D4F14"/>
    <w:p w14:paraId="57F7487F" w14:textId="671BC0E6" w:rsidR="00606318" w:rsidRDefault="00606318" w:rsidP="003D4F14">
      <w:r>
        <w:rPr>
          <w:rFonts w:hint="eastAsia"/>
        </w:rPr>
        <w:t>(줄</w:t>
      </w:r>
      <w:r w:rsidR="00CC1D9E">
        <w:rPr>
          <w:rFonts w:hint="eastAsia"/>
        </w:rPr>
        <w:t>2</w:t>
      </w:r>
      <w:r w:rsidR="000C663E">
        <w:t>7</w:t>
      </w:r>
      <w:r w:rsidR="00CC1D9E">
        <w:t>)  "</w:t>
      </w:r>
      <w:r w:rsidR="00CC1D9E" w:rsidRPr="00CC1D9E">
        <w:t>+".equals(cmd)</w:t>
      </w:r>
    </w:p>
    <w:p w14:paraId="57F74880" w14:textId="77777777" w:rsidR="00CC1D9E" w:rsidRDefault="00CC1D9E" w:rsidP="003D4F14">
      <w:r>
        <w:t xml:space="preserve">"+" </w:t>
      </w:r>
      <w:r>
        <w:rPr>
          <w:rFonts w:hint="eastAsia"/>
        </w:rPr>
        <w:t>이것도 문자열 객체이다.</w:t>
      </w:r>
    </w:p>
    <w:p w14:paraId="57F74881" w14:textId="77777777" w:rsidR="00CC1D9E" w:rsidRDefault="00CC1D9E" w:rsidP="003D4F14">
      <w:r>
        <w:t xml:space="preserve">"+" </w:t>
      </w:r>
      <w:r>
        <w:rPr>
          <w:rFonts w:hint="eastAsia"/>
        </w:rPr>
        <w:t xml:space="preserve">문자열 객체에 </w:t>
      </w:r>
      <w:r>
        <w:t xml:space="preserve">equals </w:t>
      </w:r>
      <w:r>
        <w:rPr>
          <w:rFonts w:hint="eastAsia"/>
        </w:rPr>
        <w:t>메소드를 호출한다.</w:t>
      </w:r>
    </w:p>
    <w:p w14:paraId="57F74882" w14:textId="77777777" w:rsidR="00CC1D9E" w:rsidRDefault="00CC1D9E" w:rsidP="003D4F14">
      <w:r>
        <w:rPr>
          <w:rFonts w:hint="eastAsia"/>
        </w:rPr>
        <w:t>파라미터 cmd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null </w:t>
      </w:r>
      <w:r>
        <w:rPr>
          <w:rFonts w:hint="eastAsia"/>
        </w:rPr>
        <w:t xml:space="preserve">이어도 </w:t>
      </w:r>
      <w:r>
        <w:t>NullPointerException</w:t>
      </w:r>
      <w:r>
        <w:rPr>
          <w:rFonts w:hint="eastAsia"/>
        </w:rPr>
        <w:t xml:space="preserve"> 이 발생하지 않는다.</w:t>
      </w:r>
    </w:p>
    <w:p w14:paraId="57F74883" w14:textId="77777777" w:rsidR="00CC1D9E" w:rsidRDefault="00CC1D9E" w:rsidP="003D4F14"/>
    <w:p w14:paraId="57F74884" w14:textId="77777777" w:rsidR="00CC1D9E" w:rsidRDefault="00CC1D9E" w:rsidP="003D4F14"/>
    <w:p w14:paraId="57F74885" w14:textId="03192D84" w:rsidR="002940AD" w:rsidRDefault="002940A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886" w14:textId="77777777" w:rsidR="009614AA" w:rsidRDefault="009614AA" w:rsidP="009614AA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888" w14:textId="77777777" w:rsidR="009614AA" w:rsidRDefault="009614AA" w:rsidP="009614AA">
      <w:r>
        <w:t xml:space="preserve">(1) </w:t>
      </w:r>
      <w:r>
        <w:rPr>
          <w:rFonts w:hint="eastAsia"/>
        </w:rPr>
        <w:t xml:space="preserve">웹브라우저는 웹서버에 </w:t>
      </w:r>
      <w:r w:rsidRPr="002A44CD">
        <w:t>http://localhost:8080/lecture1/form01/select2</w:t>
      </w:r>
      <w:r>
        <w:t>b</w:t>
      </w:r>
      <w:r w:rsidRPr="002A44CD">
        <w:t>.jsp</w:t>
      </w:r>
      <w:r>
        <w:t xml:space="preserve"> URL</w:t>
      </w:r>
      <w:r>
        <w:rPr>
          <w:rFonts w:hint="eastAsia"/>
        </w:rPr>
        <w:t>의 실행을 요청한다.</w:t>
      </w:r>
    </w:p>
    <w:p w14:paraId="57F74889" w14:textId="77777777" w:rsidR="009614AA" w:rsidRDefault="009614AA" w:rsidP="009614AA">
      <w:r>
        <w:t xml:space="preserve">   </w:t>
      </w:r>
      <w:r>
        <w:rPr>
          <w:rFonts w:hint="eastAsia"/>
        </w:rPr>
        <w:t xml:space="preserve">그냥 단순히 </w:t>
      </w:r>
      <w:r>
        <w:t>URL</w:t>
      </w:r>
      <w:r>
        <w:rPr>
          <w:rFonts w:hint="eastAsia"/>
        </w:rPr>
        <w:t xml:space="preserve">만 요청한 것이고 </w:t>
      </w:r>
      <w:r>
        <w:t>URL</w:t>
      </w:r>
      <w:r>
        <w:rPr>
          <w:rFonts w:hint="eastAsia"/>
        </w:rPr>
        <w:t xml:space="preserve">에 </w:t>
      </w:r>
      <w:r>
        <w:t>query string</w:t>
      </w:r>
      <w:r>
        <w:rPr>
          <w:rFonts w:hint="eastAsia"/>
        </w:rPr>
        <w:t>이 포함되지 않았으므로,</w:t>
      </w:r>
      <w:r>
        <w:t xml:space="preserve"> </w:t>
      </w:r>
    </w:p>
    <w:p w14:paraId="57F7488A" w14:textId="6A8F428C" w:rsidR="009614AA" w:rsidRDefault="009614AA" w:rsidP="009614AA">
      <w:r>
        <w:t xml:space="preserve">   </w:t>
      </w:r>
      <w:r>
        <w:rPr>
          <w:rFonts w:hint="eastAsia"/>
        </w:rPr>
        <w:t>요청에 담겨져 전송되는</w:t>
      </w:r>
      <w:r w:rsidR="00422D3F">
        <w:t>request parameter</w:t>
      </w:r>
      <w:r>
        <w:rPr>
          <w:rFonts w:hint="eastAsia"/>
        </w:rPr>
        <w:t>는 없다.</w:t>
      </w:r>
    </w:p>
    <w:p w14:paraId="57F7488B" w14:textId="77777777" w:rsidR="004524C7" w:rsidRDefault="004524C7" w:rsidP="004524C7">
      <w:r>
        <w:t xml:space="preserve">(2) </w:t>
      </w:r>
      <w:r>
        <w:rPr>
          <w:rFonts w:hint="eastAsia"/>
        </w:rPr>
        <w:t xml:space="preserve">웹서버는 요청받은 </w:t>
      </w:r>
      <w:r>
        <w:t>select2b.jsp</w:t>
      </w:r>
      <w:r>
        <w:rPr>
          <w:rFonts w:hint="eastAsia"/>
        </w:rPr>
        <w:t>를 실행한다.</w:t>
      </w:r>
    </w:p>
    <w:p w14:paraId="57F7488C" w14:textId="77777777" w:rsidR="004524C7" w:rsidRDefault="004524C7" w:rsidP="004524C7">
      <w:r>
        <w:t>(3) select2b</w:t>
      </w:r>
      <w:r>
        <w:rPr>
          <w:rFonts w:hint="eastAsia"/>
        </w:rPr>
        <w:t>.jsp의 실행이 종료된다.</w:t>
      </w:r>
    </w:p>
    <w:p w14:paraId="57F7488D" w14:textId="77777777" w:rsidR="004524C7" w:rsidRDefault="004524C7" w:rsidP="004524C7">
      <w:r>
        <w:t xml:space="preserve">(4) </w:t>
      </w:r>
      <w:r>
        <w:rPr>
          <w:rFonts w:hint="eastAsia"/>
        </w:rPr>
        <w:t xml:space="preserve">웹서버는 </w:t>
      </w:r>
      <w:r>
        <w:t>select2b.jsp</w:t>
      </w:r>
      <w:r>
        <w:rPr>
          <w:rFonts w:hint="eastAsia"/>
        </w:rPr>
        <w:t>의 실행결과 출력을 웹브라우저에 전달한다.</w:t>
      </w:r>
    </w:p>
    <w:p w14:paraId="57F7488E" w14:textId="1271F8D3" w:rsidR="009614AA" w:rsidRDefault="004524C7" w:rsidP="009614AA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4BE2" w14:paraId="51943F60" w14:textId="77777777" w:rsidTr="000A4BE2">
        <w:tc>
          <w:tcPr>
            <w:tcW w:w="10456" w:type="dxa"/>
          </w:tcPr>
          <w:p w14:paraId="3A6906EF" w14:textId="77777777" w:rsidR="000C76C5" w:rsidRDefault="000C76C5" w:rsidP="000C76C5">
            <w:pPr>
              <w:pStyle w:val="a0"/>
            </w:pPr>
            <w:r>
              <w:t>&lt;!DOCTYPE html&gt;</w:t>
            </w:r>
          </w:p>
          <w:p w14:paraId="6A3BDFB4" w14:textId="77777777" w:rsidR="000C76C5" w:rsidRDefault="000C76C5" w:rsidP="000C76C5">
            <w:pPr>
              <w:pStyle w:val="a0"/>
            </w:pPr>
            <w:r>
              <w:t>&lt;html&gt;</w:t>
            </w:r>
          </w:p>
          <w:p w14:paraId="1601F747" w14:textId="77777777" w:rsidR="000C76C5" w:rsidRDefault="000C76C5" w:rsidP="000C76C5">
            <w:pPr>
              <w:pStyle w:val="a0"/>
            </w:pPr>
            <w:r>
              <w:t>&lt;head&gt;</w:t>
            </w:r>
          </w:p>
          <w:p w14:paraId="64780E12" w14:textId="77777777" w:rsidR="000C76C5" w:rsidRDefault="000C76C5" w:rsidP="000C76C5">
            <w:pPr>
              <w:pStyle w:val="a0"/>
            </w:pPr>
            <w:r>
              <w:t>&lt;meta http-equiv="Content-Type" content="text/html; charset=utf-8"&gt;</w:t>
            </w:r>
          </w:p>
          <w:p w14:paraId="6CC0B9FA" w14:textId="77777777" w:rsidR="000C76C5" w:rsidRDefault="000C76C5" w:rsidP="000C76C5">
            <w:pPr>
              <w:pStyle w:val="a0"/>
            </w:pPr>
            <w:r>
              <w:t>&lt;meta name="viewport" content="width=device-width, initial-scale=1"&gt;</w:t>
            </w:r>
          </w:p>
          <w:p w14:paraId="38ABAC2C" w14:textId="77777777" w:rsidR="000C76C5" w:rsidRDefault="000C76C5" w:rsidP="000C76C5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2CF8F3AB" w14:textId="77777777" w:rsidR="000C76C5" w:rsidRDefault="000C76C5" w:rsidP="000C76C5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65A8BF3C" w14:textId="77777777" w:rsidR="000C76C5" w:rsidRDefault="000C76C5" w:rsidP="000C76C5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15BD5204" w14:textId="77777777" w:rsidR="000C76C5" w:rsidRDefault="000C76C5" w:rsidP="000C76C5">
            <w:pPr>
              <w:pStyle w:val="a0"/>
            </w:pPr>
            <w:r>
              <w:t>&lt;style&gt;</w:t>
            </w:r>
          </w:p>
          <w:p w14:paraId="1B00288A" w14:textId="77777777" w:rsidR="000C76C5" w:rsidRDefault="000C76C5" w:rsidP="000C76C5">
            <w:pPr>
              <w:pStyle w:val="a0"/>
            </w:pPr>
            <w:r>
              <w:t xml:space="preserve">  input.form-control { width: 200px; }</w:t>
            </w:r>
          </w:p>
          <w:p w14:paraId="701FFBBD" w14:textId="77777777" w:rsidR="000C76C5" w:rsidRDefault="000C76C5" w:rsidP="000C76C5">
            <w:pPr>
              <w:pStyle w:val="a0"/>
            </w:pPr>
            <w:r>
              <w:t xml:space="preserve">  select.form-control { width: 70px; }</w:t>
            </w:r>
          </w:p>
          <w:p w14:paraId="1609780D" w14:textId="77777777" w:rsidR="000C76C5" w:rsidRDefault="000C76C5" w:rsidP="000C76C5">
            <w:pPr>
              <w:pStyle w:val="a0"/>
            </w:pPr>
            <w:r>
              <w:t xml:space="preserve">  table.table { width: 500px; }</w:t>
            </w:r>
          </w:p>
          <w:p w14:paraId="044F3DE7" w14:textId="77777777" w:rsidR="000C76C5" w:rsidRDefault="000C76C5" w:rsidP="000C76C5">
            <w:pPr>
              <w:pStyle w:val="a0"/>
            </w:pPr>
            <w:r>
              <w:t xml:space="preserve">  thead tr { background-color: #eee; }</w:t>
            </w:r>
          </w:p>
          <w:p w14:paraId="6F067CB7" w14:textId="77777777" w:rsidR="000C76C5" w:rsidRDefault="000C76C5" w:rsidP="000C76C5">
            <w:pPr>
              <w:pStyle w:val="a0"/>
            </w:pPr>
            <w:r>
              <w:t>&lt;/style&gt;</w:t>
            </w:r>
          </w:p>
          <w:p w14:paraId="66EB625A" w14:textId="77777777" w:rsidR="000C76C5" w:rsidRDefault="000C76C5" w:rsidP="000C76C5">
            <w:pPr>
              <w:pStyle w:val="a0"/>
            </w:pPr>
            <w:r>
              <w:t>&lt;/head&gt;</w:t>
            </w:r>
          </w:p>
          <w:p w14:paraId="6F2909DC" w14:textId="77777777" w:rsidR="000C76C5" w:rsidRDefault="000C76C5" w:rsidP="000C76C5">
            <w:pPr>
              <w:pStyle w:val="a0"/>
            </w:pPr>
            <w:r>
              <w:t>&lt;body&gt;</w:t>
            </w:r>
          </w:p>
          <w:p w14:paraId="146C1DBB" w14:textId="77777777" w:rsidR="000C76C5" w:rsidRDefault="000C76C5" w:rsidP="000C76C5">
            <w:pPr>
              <w:pStyle w:val="a0"/>
            </w:pPr>
          </w:p>
          <w:p w14:paraId="12BD5C7D" w14:textId="77777777" w:rsidR="000C76C5" w:rsidRDefault="000C76C5" w:rsidP="000C76C5">
            <w:pPr>
              <w:pStyle w:val="a0"/>
            </w:pPr>
          </w:p>
          <w:p w14:paraId="0591DAD1" w14:textId="77777777" w:rsidR="000C76C5" w:rsidRDefault="000C76C5" w:rsidP="000C76C5">
            <w:pPr>
              <w:pStyle w:val="a0"/>
            </w:pPr>
            <w:r>
              <w:t xml:space="preserve">  &lt;div class="container"&gt;</w:t>
            </w:r>
          </w:p>
          <w:p w14:paraId="47842844" w14:textId="77777777" w:rsidR="000C76C5" w:rsidRDefault="000C76C5" w:rsidP="000C76C5">
            <w:pPr>
              <w:pStyle w:val="a0"/>
            </w:pPr>
            <w:r>
              <w:t xml:space="preserve">    &lt;form method="get"&gt;</w:t>
            </w:r>
          </w:p>
          <w:p w14:paraId="34099637" w14:textId="77777777" w:rsidR="000C76C5" w:rsidRDefault="000C76C5" w:rsidP="000C76C5">
            <w:pPr>
              <w:pStyle w:val="a0"/>
            </w:pPr>
            <w:r>
              <w:t xml:space="preserve">      &lt;h1&gt;select 01&lt;/h1&gt;</w:t>
            </w:r>
          </w:p>
          <w:p w14:paraId="6ED489D4" w14:textId="77777777" w:rsidR="000C76C5" w:rsidRDefault="000C76C5" w:rsidP="000C76C5">
            <w:pPr>
              <w:pStyle w:val="a0"/>
            </w:pPr>
          </w:p>
          <w:p w14:paraId="6AB87FA7" w14:textId="77777777" w:rsidR="000C76C5" w:rsidRDefault="000C76C5" w:rsidP="000C76C5">
            <w:pPr>
              <w:pStyle w:val="a0"/>
            </w:pPr>
            <w:r>
              <w:t xml:space="preserve">      &lt;div class="form-group"&gt;</w:t>
            </w:r>
          </w:p>
          <w:p w14:paraId="43060A67" w14:textId="77777777" w:rsidR="000C76C5" w:rsidRDefault="000C76C5" w:rsidP="000C76C5">
            <w:pPr>
              <w:pStyle w:val="a0"/>
            </w:pPr>
            <w:r>
              <w:t xml:space="preserve">        &lt;label&gt;number1:&lt;/label&gt; </w:t>
            </w:r>
          </w:p>
          <w:p w14:paraId="59C9D800" w14:textId="77777777" w:rsidR="000C76C5" w:rsidRDefault="000C76C5" w:rsidP="000C76C5">
            <w:pPr>
              <w:pStyle w:val="a0"/>
            </w:pPr>
            <w:r>
              <w:t xml:space="preserve">        &lt;input type="text" name="number1" class="form-control" value="34" /&gt;</w:t>
            </w:r>
          </w:p>
          <w:p w14:paraId="2F7055E3" w14:textId="77777777" w:rsidR="000C76C5" w:rsidRDefault="000C76C5" w:rsidP="000C76C5">
            <w:pPr>
              <w:pStyle w:val="a0"/>
            </w:pPr>
            <w:r>
              <w:t xml:space="preserve">      &lt;/div&gt;</w:t>
            </w:r>
          </w:p>
          <w:p w14:paraId="039BAFCC" w14:textId="77777777" w:rsidR="000C76C5" w:rsidRDefault="000C76C5" w:rsidP="000C76C5">
            <w:pPr>
              <w:pStyle w:val="a0"/>
            </w:pPr>
            <w:r>
              <w:t xml:space="preserve">      </w:t>
            </w:r>
          </w:p>
          <w:p w14:paraId="06B3DFC8" w14:textId="77777777" w:rsidR="000C76C5" w:rsidRDefault="000C76C5" w:rsidP="000C76C5">
            <w:pPr>
              <w:pStyle w:val="a0"/>
            </w:pPr>
            <w:r>
              <w:t xml:space="preserve">      &lt;div class="form-group"&gt;</w:t>
            </w:r>
          </w:p>
          <w:p w14:paraId="3D9CB7C0" w14:textId="77777777" w:rsidR="000C76C5" w:rsidRDefault="000C76C5" w:rsidP="000C76C5">
            <w:pPr>
              <w:pStyle w:val="a0"/>
            </w:pPr>
            <w:r>
              <w:t xml:space="preserve">          &lt;label&gt;operator:&lt;/label&gt;</w:t>
            </w:r>
          </w:p>
          <w:p w14:paraId="40420E27" w14:textId="77777777" w:rsidR="000C76C5" w:rsidRDefault="000C76C5" w:rsidP="000C76C5">
            <w:pPr>
              <w:pStyle w:val="a0"/>
            </w:pPr>
            <w:r>
              <w:t xml:space="preserve">          &lt;select name="cmd" class="form-control"&gt;</w:t>
            </w:r>
          </w:p>
          <w:p w14:paraId="4125B9FF" w14:textId="77777777" w:rsidR="000C76C5" w:rsidRDefault="000C76C5" w:rsidP="000C76C5">
            <w:pPr>
              <w:pStyle w:val="a0"/>
            </w:pPr>
            <w:r>
              <w:t xml:space="preserve">              &lt;option value="+"&gt;+&lt;/option&gt;</w:t>
            </w:r>
          </w:p>
          <w:p w14:paraId="5F5D3E95" w14:textId="77777777" w:rsidR="000C76C5" w:rsidRDefault="000C76C5" w:rsidP="000C76C5">
            <w:pPr>
              <w:pStyle w:val="a0"/>
            </w:pPr>
            <w:r>
              <w:t xml:space="preserve">              &lt;option value="-"&gt;-&lt;/option&gt;</w:t>
            </w:r>
          </w:p>
          <w:p w14:paraId="1736B6E5" w14:textId="77777777" w:rsidR="000C76C5" w:rsidRDefault="000C76C5" w:rsidP="000C76C5">
            <w:pPr>
              <w:pStyle w:val="a0"/>
            </w:pPr>
            <w:r>
              <w:t xml:space="preserve">              &lt;option value="*"&gt;*&lt;/option&gt;</w:t>
            </w:r>
          </w:p>
          <w:p w14:paraId="29131DB9" w14:textId="77777777" w:rsidR="000C76C5" w:rsidRDefault="000C76C5" w:rsidP="000C76C5">
            <w:pPr>
              <w:pStyle w:val="a0"/>
            </w:pPr>
            <w:r>
              <w:t xml:space="preserve">              &lt;option value="/"&gt;/&lt;/option&gt;</w:t>
            </w:r>
          </w:p>
          <w:p w14:paraId="5D681454" w14:textId="77777777" w:rsidR="000C76C5" w:rsidRDefault="000C76C5" w:rsidP="000C76C5">
            <w:pPr>
              <w:pStyle w:val="a0"/>
            </w:pPr>
            <w:r>
              <w:t xml:space="preserve">          &lt;/select&gt;</w:t>
            </w:r>
          </w:p>
          <w:p w14:paraId="7CE0B759" w14:textId="77777777" w:rsidR="000C76C5" w:rsidRDefault="000C76C5" w:rsidP="000C76C5">
            <w:pPr>
              <w:pStyle w:val="a0"/>
            </w:pPr>
            <w:r>
              <w:t xml:space="preserve">      &lt;/div&gt;      </w:t>
            </w:r>
          </w:p>
          <w:p w14:paraId="53E6D38E" w14:textId="77777777" w:rsidR="000C76C5" w:rsidRDefault="000C76C5" w:rsidP="000C76C5">
            <w:pPr>
              <w:pStyle w:val="a0"/>
            </w:pPr>
          </w:p>
          <w:p w14:paraId="594EE319" w14:textId="77777777" w:rsidR="000C76C5" w:rsidRDefault="000C76C5" w:rsidP="000C76C5">
            <w:pPr>
              <w:pStyle w:val="a0"/>
            </w:pPr>
            <w:r>
              <w:t xml:space="preserve">      &lt;div class="form-group"&gt;</w:t>
            </w:r>
          </w:p>
          <w:p w14:paraId="426B213B" w14:textId="77777777" w:rsidR="000C76C5" w:rsidRDefault="000C76C5" w:rsidP="000C76C5">
            <w:pPr>
              <w:pStyle w:val="a0"/>
            </w:pPr>
            <w:r>
              <w:t xml:space="preserve">        &lt;label&gt;number2:&lt;/label&gt; </w:t>
            </w:r>
          </w:p>
          <w:p w14:paraId="22E6A489" w14:textId="77777777" w:rsidR="000C76C5" w:rsidRDefault="000C76C5" w:rsidP="000C76C5">
            <w:pPr>
              <w:pStyle w:val="a0"/>
            </w:pPr>
            <w:r>
              <w:t xml:space="preserve">        &lt;input type="text" name="number2" class="form-control" value="8" /&gt;</w:t>
            </w:r>
          </w:p>
          <w:p w14:paraId="0542D5EB" w14:textId="77777777" w:rsidR="000C76C5" w:rsidRDefault="000C76C5" w:rsidP="000C76C5">
            <w:pPr>
              <w:pStyle w:val="a0"/>
            </w:pPr>
            <w:r>
              <w:t xml:space="preserve">      &lt;/div&gt;</w:t>
            </w:r>
          </w:p>
          <w:p w14:paraId="70154A0C" w14:textId="77777777" w:rsidR="000C76C5" w:rsidRDefault="000C76C5" w:rsidP="000C76C5">
            <w:pPr>
              <w:pStyle w:val="a0"/>
            </w:pPr>
          </w:p>
          <w:p w14:paraId="7BC6989B" w14:textId="77777777" w:rsidR="000C76C5" w:rsidRDefault="000C76C5" w:rsidP="000C76C5">
            <w:pPr>
              <w:pStyle w:val="a0"/>
            </w:pPr>
            <w:r>
              <w:t xml:space="preserve">      &lt;div class="form-group"&gt;</w:t>
            </w:r>
          </w:p>
          <w:p w14:paraId="0CD96208" w14:textId="77777777" w:rsidR="000C76C5" w:rsidRDefault="000C76C5" w:rsidP="000C76C5">
            <w:pPr>
              <w:pStyle w:val="a0"/>
            </w:pPr>
            <w:r>
              <w:t xml:space="preserve">        &lt;button type="submit" class="btn btn-primary"&gt;확인&lt;/button&gt;</w:t>
            </w:r>
          </w:p>
          <w:p w14:paraId="0A9279CB" w14:textId="77777777" w:rsidR="000C76C5" w:rsidRDefault="000C76C5" w:rsidP="000C76C5">
            <w:pPr>
              <w:pStyle w:val="a0"/>
            </w:pPr>
            <w:r>
              <w:t xml:space="preserve">      &lt;/div&gt;</w:t>
            </w:r>
          </w:p>
          <w:p w14:paraId="30570CA8" w14:textId="77777777" w:rsidR="000C76C5" w:rsidRDefault="000C76C5" w:rsidP="000C76C5">
            <w:pPr>
              <w:pStyle w:val="a0"/>
            </w:pPr>
            <w:r>
              <w:t xml:space="preserve">    &lt;/form&gt;</w:t>
            </w:r>
          </w:p>
          <w:p w14:paraId="168D4D72" w14:textId="77777777" w:rsidR="000C76C5" w:rsidRDefault="000C76C5" w:rsidP="000C76C5">
            <w:pPr>
              <w:pStyle w:val="a0"/>
            </w:pPr>
            <w:r>
              <w:t xml:space="preserve">    </w:t>
            </w:r>
          </w:p>
          <w:p w14:paraId="45E0BBAC" w14:textId="77777777" w:rsidR="000C76C5" w:rsidRDefault="000C76C5" w:rsidP="000C76C5">
            <w:pPr>
              <w:pStyle w:val="a0"/>
            </w:pPr>
            <w:r>
              <w:t xml:space="preserve">    &lt;h1&gt;request parameter&lt;/h1&gt;    </w:t>
            </w:r>
          </w:p>
          <w:p w14:paraId="598C843C" w14:textId="77777777" w:rsidR="000C76C5" w:rsidRDefault="000C76C5" w:rsidP="000C76C5">
            <w:pPr>
              <w:pStyle w:val="a0"/>
            </w:pPr>
            <w:r>
              <w:t xml:space="preserve">    &lt;table class="table table-bordered"&gt;</w:t>
            </w:r>
          </w:p>
          <w:p w14:paraId="7EB9C7F6" w14:textId="77777777" w:rsidR="000C76C5" w:rsidRDefault="000C76C5" w:rsidP="000C76C5">
            <w:pPr>
              <w:pStyle w:val="a0"/>
            </w:pPr>
            <w:r>
              <w:t xml:space="preserve">      &lt;thead&gt;</w:t>
            </w:r>
          </w:p>
          <w:p w14:paraId="38392439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032F824A" w14:textId="77777777" w:rsidR="000C76C5" w:rsidRDefault="000C76C5" w:rsidP="000C76C5">
            <w:pPr>
              <w:pStyle w:val="a0"/>
            </w:pPr>
            <w:r>
              <w:t xml:space="preserve">          &lt;th&gt;Parameter Name&lt;/th&gt;</w:t>
            </w:r>
          </w:p>
          <w:p w14:paraId="50A613B8" w14:textId="77777777" w:rsidR="000C76C5" w:rsidRDefault="000C76C5" w:rsidP="000C76C5">
            <w:pPr>
              <w:pStyle w:val="a0"/>
            </w:pPr>
            <w:r>
              <w:t xml:space="preserve">          &lt;th&gt;Parameter Value&lt;/th&gt;</w:t>
            </w:r>
          </w:p>
          <w:p w14:paraId="0E4F5496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146CC7B3" w14:textId="77777777" w:rsidR="000C76C5" w:rsidRDefault="000C76C5" w:rsidP="000C76C5">
            <w:pPr>
              <w:pStyle w:val="a0"/>
            </w:pPr>
            <w:r>
              <w:t xml:space="preserve">      &lt;/thead&gt;</w:t>
            </w:r>
          </w:p>
          <w:p w14:paraId="2C35E343" w14:textId="77777777" w:rsidR="000C76C5" w:rsidRDefault="000C76C5" w:rsidP="000C76C5">
            <w:pPr>
              <w:pStyle w:val="a0"/>
            </w:pPr>
            <w:r>
              <w:t xml:space="preserve">      &lt;tbody&gt;</w:t>
            </w:r>
          </w:p>
          <w:p w14:paraId="2A5C54E3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3331503F" w14:textId="77777777" w:rsidR="000C76C5" w:rsidRDefault="000C76C5" w:rsidP="000C76C5">
            <w:pPr>
              <w:pStyle w:val="a0"/>
            </w:pPr>
            <w:r>
              <w:t xml:space="preserve">          &lt;td&gt;number1&lt;/td&gt;</w:t>
            </w:r>
          </w:p>
          <w:p w14:paraId="05E05B2E" w14:textId="77777777" w:rsidR="000C76C5" w:rsidRDefault="000C76C5" w:rsidP="000C76C5">
            <w:pPr>
              <w:pStyle w:val="a0"/>
            </w:pPr>
            <w:r>
              <w:t xml:space="preserve">          &lt;td&gt;0&lt;/td&gt;</w:t>
            </w:r>
          </w:p>
          <w:p w14:paraId="0B16A278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7E639641" w14:textId="77777777" w:rsidR="000C76C5" w:rsidRDefault="000C76C5" w:rsidP="000C76C5">
            <w:pPr>
              <w:pStyle w:val="a0"/>
            </w:pPr>
            <w:r>
              <w:lastRenderedPageBreak/>
              <w:t xml:space="preserve">        &lt;tr&gt;</w:t>
            </w:r>
          </w:p>
          <w:p w14:paraId="4D883273" w14:textId="77777777" w:rsidR="000C76C5" w:rsidRDefault="000C76C5" w:rsidP="000C76C5">
            <w:pPr>
              <w:pStyle w:val="a0"/>
            </w:pPr>
            <w:r>
              <w:t xml:space="preserve">          &lt;td&gt;number2&lt;/td&gt;</w:t>
            </w:r>
          </w:p>
          <w:p w14:paraId="7D0442E9" w14:textId="77777777" w:rsidR="000C76C5" w:rsidRDefault="000C76C5" w:rsidP="000C76C5">
            <w:pPr>
              <w:pStyle w:val="a0"/>
            </w:pPr>
            <w:r>
              <w:t xml:space="preserve">          &lt;td&gt;0&lt;/td&gt;</w:t>
            </w:r>
          </w:p>
          <w:p w14:paraId="2787DC62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221E5945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0153725A" w14:textId="77777777" w:rsidR="000C76C5" w:rsidRDefault="000C76C5" w:rsidP="000C76C5">
            <w:pPr>
              <w:pStyle w:val="a0"/>
            </w:pPr>
            <w:r>
              <w:t xml:space="preserve">          &lt;td&gt;cmd&lt;/td&gt;</w:t>
            </w:r>
          </w:p>
          <w:p w14:paraId="7956A8B4" w14:textId="77777777" w:rsidR="000C76C5" w:rsidRDefault="000C76C5" w:rsidP="000C76C5">
            <w:pPr>
              <w:pStyle w:val="a0"/>
            </w:pPr>
            <w:r>
              <w:t xml:space="preserve">          &lt;td&gt;null&lt;/td&gt;</w:t>
            </w:r>
          </w:p>
          <w:p w14:paraId="0C930292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7ED65FBF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012411E2" w14:textId="77777777" w:rsidR="000C76C5" w:rsidRDefault="000C76C5" w:rsidP="000C76C5">
            <w:pPr>
              <w:pStyle w:val="a0"/>
            </w:pPr>
            <w:r>
              <w:t xml:space="preserve">          &lt;td&gt;method&lt;/td&gt;</w:t>
            </w:r>
          </w:p>
          <w:p w14:paraId="5FCEC95E" w14:textId="77777777" w:rsidR="000C76C5" w:rsidRDefault="000C76C5" w:rsidP="000C76C5">
            <w:pPr>
              <w:pStyle w:val="a0"/>
            </w:pPr>
            <w:r>
              <w:t xml:space="preserve">          &lt;td&gt;GET&lt;/td&gt;</w:t>
            </w:r>
          </w:p>
          <w:p w14:paraId="1B0FF2D1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4DE30ECC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1ABB7DE8" w14:textId="77777777" w:rsidR="000C76C5" w:rsidRDefault="000C76C5" w:rsidP="000C76C5">
            <w:pPr>
              <w:pStyle w:val="a0"/>
            </w:pPr>
            <w:r>
              <w:t xml:space="preserve">          &lt;td&gt;계산결과&lt;/td&gt;</w:t>
            </w:r>
          </w:p>
          <w:p w14:paraId="25D9DFEF" w14:textId="77777777" w:rsidR="000C76C5" w:rsidRDefault="000C76C5" w:rsidP="000C76C5">
            <w:pPr>
              <w:pStyle w:val="a0"/>
            </w:pPr>
            <w:r>
              <w:t xml:space="preserve">          &lt;td&gt;0&lt;/td&gt;</w:t>
            </w:r>
          </w:p>
          <w:p w14:paraId="3270A592" w14:textId="77777777" w:rsidR="000C76C5" w:rsidRDefault="000C76C5" w:rsidP="000C76C5">
            <w:pPr>
              <w:pStyle w:val="a0"/>
            </w:pPr>
            <w:r>
              <w:t xml:space="preserve">        &lt;/tr&gt;</w:t>
            </w:r>
          </w:p>
          <w:p w14:paraId="268CB266" w14:textId="77777777" w:rsidR="000C76C5" w:rsidRDefault="000C76C5" w:rsidP="000C76C5">
            <w:pPr>
              <w:pStyle w:val="a0"/>
            </w:pPr>
            <w:r>
              <w:t xml:space="preserve">        &lt;tr&gt;</w:t>
            </w:r>
          </w:p>
          <w:p w14:paraId="7EA4BD28" w14:textId="77777777" w:rsidR="000C76C5" w:rsidRDefault="000C76C5" w:rsidP="000C76C5">
            <w:pPr>
              <w:pStyle w:val="a0"/>
            </w:pPr>
            <w:r>
              <w:t xml:space="preserve">            &lt;td&gt;시각&lt;/td&gt;</w:t>
            </w:r>
          </w:p>
          <w:p w14:paraId="10F99A06" w14:textId="77777777" w:rsidR="000C76C5" w:rsidRDefault="000C76C5" w:rsidP="000C76C5">
            <w:pPr>
              <w:pStyle w:val="a0"/>
            </w:pPr>
            <w:r>
              <w:t xml:space="preserve">            &lt;td&gt;18:25:09&lt;/td&gt;</w:t>
            </w:r>
          </w:p>
          <w:p w14:paraId="5296A0A2" w14:textId="77777777" w:rsidR="000C76C5" w:rsidRDefault="000C76C5" w:rsidP="000C76C5">
            <w:pPr>
              <w:pStyle w:val="a0"/>
            </w:pPr>
            <w:r>
              <w:t xml:space="preserve">        &lt;/tr&gt;            </w:t>
            </w:r>
          </w:p>
          <w:p w14:paraId="779D597D" w14:textId="77777777" w:rsidR="000C76C5" w:rsidRDefault="000C76C5" w:rsidP="000C76C5">
            <w:pPr>
              <w:pStyle w:val="a0"/>
            </w:pPr>
            <w:r>
              <w:t xml:space="preserve">      &lt;/tbody&gt;</w:t>
            </w:r>
          </w:p>
          <w:p w14:paraId="6A7F0D2A" w14:textId="77777777" w:rsidR="000C76C5" w:rsidRDefault="000C76C5" w:rsidP="000C76C5">
            <w:pPr>
              <w:pStyle w:val="a0"/>
            </w:pPr>
            <w:r>
              <w:t xml:space="preserve">    &lt;/table&gt;    </w:t>
            </w:r>
          </w:p>
          <w:p w14:paraId="2728EEBC" w14:textId="77777777" w:rsidR="000C76C5" w:rsidRDefault="000C76C5" w:rsidP="000C76C5">
            <w:pPr>
              <w:pStyle w:val="a0"/>
            </w:pPr>
            <w:r>
              <w:t xml:space="preserve">  &lt;/div&gt;</w:t>
            </w:r>
          </w:p>
          <w:p w14:paraId="685B5A0B" w14:textId="77777777" w:rsidR="000C76C5" w:rsidRDefault="000C76C5" w:rsidP="000C76C5">
            <w:pPr>
              <w:pStyle w:val="a0"/>
            </w:pPr>
            <w:r>
              <w:t>&lt;/body&gt;</w:t>
            </w:r>
          </w:p>
          <w:p w14:paraId="1BA2DA0F" w14:textId="139A373C" w:rsidR="000A4BE2" w:rsidRDefault="000C76C5" w:rsidP="000C76C5">
            <w:pPr>
              <w:pStyle w:val="a0"/>
            </w:pPr>
            <w:r>
              <w:t>&lt;/html&gt;</w:t>
            </w:r>
          </w:p>
        </w:tc>
      </w:tr>
    </w:tbl>
    <w:p w14:paraId="57F748DF" w14:textId="10035D33" w:rsidR="004524C7" w:rsidRDefault="004524C7" w:rsidP="009614AA"/>
    <w:p w14:paraId="6C1B2D84" w14:textId="77777777" w:rsidR="000A4BE2" w:rsidRDefault="000A4BE2" w:rsidP="009614AA"/>
    <w:p w14:paraId="67E4AE6B" w14:textId="77777777" w:rsidR="000A4BE2" w:rsidRDefault="000A4BE2" w:rsidP="009614AA"/>
    <w:p w14:paraId="57F748E0" w14:textId="77777777" w:rsidR="009614AA" w:rsidRDefault="009614AA" w:rsidP="009614AA">
      <w:r>
        <w:rPr>
          <w:rFonts w:hint="eastAsia"/>
        </w:rPr>
        <w:t>(5) 웹브라우저는 전달된 내용을 웹브라우저 창에 다음과 같이 그린다.</w:t>
      </w:r>
    </w:p>
    <w:p w14:paraId="57F748E1" w14:textId="7F7F7A42" w:rsidR="009614AA" w:rsidRDefault="004A7944" w:rsidP="003D4F14">
      <w:r>
        <w:rPr>
          <w:noProof/>
        </w:rPr>
        <w:drawing>
          <wp:inline distT="0" distB="0" distL="0" distR="0" wp14:anchorId="5882405E" wp14:editId="7ACD6C79">
            <wp:extent cx="2799226" cy="3716121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1203" cy="37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8E2" w14:textId="77777777" w:rsidR="004524C7" w:rsidRDefault="004524C7" w:rsidP="003D4F14"/>
    <w:p w14:paraId="57F748E3" w14:textId="734BDD95" w:rsidR="004524C7" w:rsidRDefault="005706F0" w:rsidP="003D4F14">
      <w:r>
        <w:rPr>
          <w:noProof/>
        </w:rPr>
        <w:lastRenderedPageBreak/>
        <w:drawing>
          <wp:inline distT="0" distB="0" distL="0" distR="0" wp14:anchorId="4080867A" wp14:editId="45ADE46C">
            <wp:extent cx="1588177" cy="17775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189" cy="17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8E4" w14:textId="77777777" w:rsidR="004524C7" w:rsidRDefault="004524C7" w:rsidP="003D4F14"/>
    <w:p w14:paraId="57F748E5" w14:textId="77777777" w:rsidR="004524C7" w:rsidRDefault="004524C7" w:rsidP="004524C7">
      <w:r>
        <w:rPr>
          <w:rFonts w:hint="eastAsia"/>
        </w:rPr>
        <w:t>(</w:t>
      </w:r>
      <w:r>
        <w:t>7</w:t>
      </w:r>
      <w:r>
        <w:rPr>
          <w:rFonts w:hint="eastAsia"/>
        </w:rPr>
        <w:t xml:space="preserve">) 위와 같이 입력하고 마지막 </w:t>
      </w:r>
      <w:r>
        <w:t>"</w:t>
      </w:r>
      <w:r>
        <w:rPr>
          <w:rFonts w:hint="eastAsia"/>
        </w:rPr>
        <w:t>계산</w:t>
      </w:r>
      <w:r>
        <w:t xml:space="preserve">" </w:t>
      </w:r>
      <w:r>
        <w:rPr>
          <w:rFonts w:hint="eastAsia"/>
        </w:rPr>
        <w:t>버튼을 클릭하면 다음과 같은 요청이 웹서버에 전송된다.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4524C7" w14:paraId="57F748E8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8E6" w14:textId="77777777" w:rsidR="004524C7" w:rsidRDefault="004524C7" w:rsidP="00CD11AA">
            <w:r>
              <w:rPr>
                <w:rFonts w:hint="eastAsia"/>
              </w:rPr>
              <w:t xml:space="preserve">요청되는 </w:t>
            </w:r>
            <w:r>
              <w:t>URL</w:t>
            </w:r>
          </w:p>
        </w:tc>
        <w:tc>
          <w:tcPr>
            <w:tcW w:w="2268" w:type="dxa"/>
          </w:tcPr>
          <w:p w14:paraId="57F748E7" w14:textId="77777777" w:rsidR="004524C7" w:rsidRDefault="004524C7" w:rsidP="00CD11AA">
            <w:r>
              <w:rPr>
                <w:rFonts w:hint="eastAsia"/>
              </w:rPr>
              <w:t>select2b.jsp</w:t>
            </w:r>
          </w:p>
        </w:tc>
      </w:tr>
      <w:tr w:rsidR="004524C7" w14:paraId="57F748EB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8E9" w14:textId="77777777" w:rsidR="004524C7" w:rsidRDefault="004524C7" w:rsidP="00CD11AA">
            <w:r>
              <w:rPr>
                <w:rFonts w:hint="eastAsia"/>
              </w:rPr>
              <w:t>요청 방식</w:t>
            </w:r>
          </w:p>
        </w:tc>
        <w:tc>
          <w:tcPr>
            <w:tcW w:w="2268" w:type="dxa"/>
          </w:tcPr>
          <w:p w14:paraId="57F748EA" w14:textId="77777777" w:rsidR="004524C7" w:rsidRDefault="004524C7" w:rsidP="00CD11AA">
            <w:r>
              <w:rPr>
                <w:rFonts w:hint="eastAsia"/>
              </w:rPr>
              <w:t>GET</w:t>
            </w:r>
          </w:p>
        </w:tc>
      </w:tr>
    </w:tbl>
    <w:p w14:paraId="57F748EC" w14:textId="77777777" w:rsidR="004524C7" w:rsidRPr="00173C01" w:rsidRDefault="004524C7" w:rsidP="004524C7"/>
    <w:p w14:paraId="57F748ED" w14:textId="77777777" w:rsidR="004524C7" w:rsidRDefault="004524C7" w:rsidP="004524C7">
      <w:r>
        <w:rPr>
          <w:rFonts w:hint="eastAsia"/>
        </w:rPr>
        <w:t>요청에 담겨 보내지는 데이터는 다음과 같다.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4524C7" w14:paraId="57F748F0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8EE" w14:textId="77777777" w:rsidR="004524C7" w:rsidRDefault="004524C7" w:rsidP="00CD11AA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F748EF" w14:textId="77777777" w:rsidR="004524C7" w:rsidRDefault="004524C7" w:rsidP="00CD11AA">
            <w:r>
              <w:rPr>
                <w:rFonts w:hint="eastAsia"/>
              </w:rPr>
              <w:t>value</w:t>
            </w:r>
          </w:p>
        </w:tc>
      </w:tr>
      <w:tr w:rsidR="004524C7" w14:paraId="57F748F3" w14:textId="77777777" w:rsidTr="00CD11AA">
        <w:tc>
          <w:tcPr>
            <w:tcW w:w="2126" w:type="dxa"/>
          </w:tcPr>
          <w:p w14:paraId="57F748F1" w14:textId="77777777" w:rsidR="004524C7" w:rsidRDefault="004524C7" w:rsidP="00CD11AA">
            <w:r>
              <w:t>number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7F748F2" w14:textId="77777777" w:rsidR="004524C7" w:rsidRDefault="004524C7" w:rsidP="00CD11AA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4524C7" w14:paraId="57F748F6" w14:textId="77777777" w:rsidTr="00CD11AA">
        <w:tc>
          <w:tcPr>
            <w:tcW w:w="2126" w:type="dxa"/>
          </w:tcPr>
          <w:p w14:paraId="57F748F4" w14:textId="77777777" w:rsidR="004524C7" w:rsidRDefault="004524C7" w:rsidP="00CD11AA">
            <w:r>
              <w:t>number2</w:t>
            </w:r>
          </w:p>
        </w:tc>
        <w:tc>
          <w:tcPr>
            <w:tcW w:w="2268" w:type="dxa"/>
          </w:tcPr>
          <w:p w14:paraId="57F748F5" w14:textId="77777777" w:rsidR="004524C7" w:rsidRDefault="004524C7" w:rsidP="00CD11AA">
            <w:r>
              <w:t>13</w:t>
            </w:r>
          </w:p>
        </w:tc>
      </w:tr>
      <w:tr w:rsidR="004524C7" w14:paraId="57F748F9" w14:textId="77777777" w:rsidTr="00CD11AA">
        <w:tc>
          <w:tcPr>
            <w:tcW w:w="2126" w:type="dxa"/>
          </w:tcPr>
          <w:p w14:paraId="57F748F7" w14:textId="77777777" w:rsidR="004524C7" w:rsidRDefault="004524C7" w:rsidP="00CD11AA">
            <w:r>
              <w:rPr>
                <w:rFonts w:hint="eastAsia"/>
              </w:rPr>
              <w:t>cmd</w:t>
            </w:r>
          </w:p>
        </w:tc>
        <w:tc>
          <w:tcPr>
            <w:tcW w:w="2268" w:type="dxa"/>
          </w:tcPr>
          <w:p w14:paraId="57F748F8" w14:textId="77777777" w:rsidR="004524C7" w:rsidRDefault="004524C7" w:rsidP="00CD11AA">
            <w:r>
              <w:t>/</w:t>
            </w:r>
          </w:p>
        </w:tc>
      </w:tr>
    </w:tbl>
    <w:p w14:paraId="57F748FA" w14:textId="77777777" w:rsidR="004524C7" w:rsidRDefault="004524C7" w:rsidP="004524C7"/>
    <w:p w14:paraId="57F748FB" w14:textId="77777777" w:rsidR="004524C7" w:rsidRDefault="004524C7" w:rsidP="004524C7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방식 요청이므로 요청되는 </w:t>
      </w:r>
      <w:r>
        <w:t>URL</w:t>
      </w:r>
      <w:r>
        <w:rPr>
          <w:rFonts w:hint="eastAsia"/>
        </w:rPr>
        <w:t>은 다음과 같다.</w:t>
      </w:r>
    </w:p>
    <w:p w14:paraId="57F748FC" w14:textId="77777777" w:rsidR="004524C7" w:rsidRDefault="004524C7" w:rsidP="004524C7">
      <w:pPr>
        <w:pStyle w:val="a"/>
      </w:pPr>
      <w:r w:rsidRPr="00FC5FEA">
        <w:t>http://localhost:8080/lecture1/form01/</w:t>
      </w:r>
      <w:r>
        <w:t>select2b</w:t>
      </w:r>
      <w:r w:rsidRPr="00FC5FEA">
        <w:t>.jsp</w:t>
      </w:r>
      <w:r w:rsidRPr="00FC5FEA">
        <w:rPr>
          <w:b/>
          <w:color w:val="0000FF"/>
        </w:rPr>
        <w:t>?number1=</w:t>
      </w:r>
      <w:r>
        <w:rPr>
          <w:b/>
          <w:color w:val="0000FF"/>
        </w:rPr>
        <w:t>90</w:t>
      </w:r>
      <w:r w:rsidRPr="00FC5FEA">
        <w:rPr>
          <w:b/>
          <w:color w:val="0000FF"/>
        </w:rPr>
        <w:t>&amp;cmd=%2F&amp;number2=</w:t>
      </w:r>
      <w:r>
        <w:rPr>
          <w:b/>
          <w:color w:val="0000FF"/>
        </w:rPr>
        <w:t>13</w:t>
      </w:r>
    </w:p>
    <w:p w14:paraId="57F748FD" w14:textId="77777777" w:rsidR="004524C7" w:rsidRPr="004524C7" w:rsidRDefault="004524C7" w:rsidP="004524C7"/>
    <w:p w14:paraId="57F748FE" w14:textId="77777777" w:rsidR="004524C7" w:rsidRDefault="004524C7" w:rsidP="004524C7">
      <w:r>
        <w:rPr>
          <w:rFonts w:hint="eastAsia"/>
        </w:rPr>
        <w:t xml:space="preserve">(8) 웹서버는 요청된 </w:t>
      </w:r>
      <w:r>
        <w:t>select2b.jsp</w:t>
      </w:r>
      <w:r>
        <w:rPr>
          <w:rFonts w:hint="eastAsia"/>
        </w:rPr>
        <w:t>를 실행한다.</w:t>
      </w:r>
    </w:p>
    <w:p w14:paraId="57F748FF" w14:textId="77777777" w:rsidR="004524C7" w:rsidRDefault="004524C7" w:rsidP="004524C7">
      <w:r>
        <w:t>(9) select2b.jsp</w:t>
      </w:r>
      <w:r>
        <w:rPr>
          <w:rFonts w:hint="eastAsia"/>
        </w:rPr>
        <w:t>의 실행이 종료된다.</w:t>
      </w:r>
    </w:p>
    <w:p w14:paraId="57F74900" w14:textId="77777777" w:rsidR="004524C7" w:rsidRDefault="004524C7" w:rsidP="004524C7">
      <w:r>
        <w:t xml:space="preserve">(10) </w:t>
      </w:r>
      <w:r>
        <w:rPr>
          <w:rFonts w:hint="eastAsia"/>
        </w:rPr>
        <w:t xml:space="preserve">웹서버는 </w:t>
      </w:r>
      <w:r>
        <w:t>select2b.jsp</w:t>
      </w:r>
      <w:r>
        <w:rPr>
          <w:rFonts w:hint="eastAsia"/>
        </w:rPr>
        <w:t>의 실행결과 출력을 웹브라우저에 전달한다.</w:t>
      </w:r>
    </w:p>
    <w:p w14:paraId="57F74901" w14:textId="04BB6E6E" w:rsidR="004524C7" w:rsidRDefault="004524C7" w:rsidP="004524C7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06F0" w14:paraId="58F4B25E" w14:textId="77777777" w:rsidTr="005706F0">
        <w:tc>
          <w:tcPr>
            <w:tcW w:w="10456" w:type="dxa"/>
          </w:tcPr>
          <w:p w14:paraId="508A0D88" w14:textId="77777777" w:rsidR="006554E5" w:rsidRDefault="006554E5" w:rsidP="006554E5">
            <w:pPr>
              <w:pStyle w:val="a0"/>
            </w:pPr>
            <w:r>
              <w:t>&lt;!DOCTYPE html&gt;</w:t>
            </w:r>
          </w:p>
          <w:p w14:paraId="5B35F5E4" w14:textId="77777777" w:rsidR="006554E5" w:rsidRDefault="006554E5" w:rsidP="006554E5">
            <w:pPr>
              <w:pStyle w:val="a0"/>
            </w:pPr>
            <w:r>
              <w:t>&lt;html&gt;</w:t>
            </w:r>
          </w:p>
          <w:p w14:paraId="402723B7" w14:textId="77777777" w:rsidR="006554E5" w:rsidRDefault="006554E5" w:rsidP="006554E5">
            <w:pPr>
              <w:pStyle w:val="a0"/>
            </w:pPr>
            <w:r>
              <w:t>&lt;head&gt;</w:t>
            </w:r>
          </w:p>
          <w:p w14:paraId="3891EEEF" w14:textId="77777777" w:rsidR="006554E5" w:rsidRDefault="006554E5" w:rsidP="006554E5">
            <w:pPr>
              <w:pStyle w:val="a0"/>
            </w:pPr>
            <w:r>
              <w:t>&lt;meta http-equiv="Content-Type" content="text/html; charset=utf-8"&gt;</w:t>
            </w:r>
          </w:p>
          <w:p w14:paraId="51881D4A" w14:textId="77777777" w:rsidR="006554E5" w:rsidRDefault="006554E5" w:rsidP="006554E5">
            <w:pPr>
              <w:pStyle w:val="a0"/>
            </w:pPr>
            <w:r>
              <w:t>&lt;meta name="viewport" content="width=device-width, initial-scale=1"&gt;</w:t>
            </w:r>
          </w:p>
          <w:p w14:paraId="6DD8913F" w14:textId="77777777" w:rsidR="006554E5" w:rsidRDefault="006554E5" w:rsidP="006554E5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28491746" w14:textId="77777777" w:rsidR="006554E5" w:rsidRDefault="006554E5" w:rsidP="006554E5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170E95CC" w14:textId="77777777" w:rsidR="006554E5" w:rsidRDefault="006554E5" w:rsidP="006554E5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259583E2" w14:textId="77777777" w:rsidR="006554E5" w:rsidRDefault="006554E5" w:rsidP="006554E5">
            <w:pPr>
              <w:pStyle w:val="a0"/>
            </w:pPr>
            <w:r>
              <w:t>&lt;style&gt;</w:t>
            </w:r>
          </w:p>
          <w:p w14:paraId="73F14798" w14:textId="77777777" w:rsidR="006554E5" w:rsidRDefault="006554E5" w:rsidP="006554E5">
            <w:pPr>
              <w:pStyle w:val="a0"/>
            </w:pPr>
            <w:r>
              <w:t xml:space="preserve">  input.form-control { width: 200px; }</w:t>
            </w:r>
          </w:p>
          <w:p w14:paraId="0A5491E6" w14:textId="77777777" w:rsidR="006554E5" w:rsidRDefault="006554E5" w:rsidP="006554E5">
            <w:pPr>
              <w:pStyle w:val="a0"/>
            </w:pPr>
            <w:r>
              <w:t xml:space="preserve">  select.form-control { width: 70px; }</w:t>
            </w:r>
          </w:p>
          <w:p w14:paraId="696DEBCF" w14:textId="77777777" w:rsidR="006554E5" w:rsidRDefault="006554E5" w:rsidP="006554E5">
            <w:pPr>
              <w:pStyle w:val="a0"/>
            </w:pPr>
            <w:r>
              <w:t xml:space="preserve">  table.table { width: 500px; }</w:t>
            </w:r>
          </w:p>
          <w:p w14:paraId="38FC5A70" w14:textId="77777777" w:rsidR="006554E5" w:rsidRDefault="006554E5" w:rsidP="006554E5">
            <w:pPr>
              <w:pStyle w:val="a0"/>
            </w:pPr>
            <w:r>
              <w:t xml:space="preserve">  thead tr { background-color: #eee; }</w:t>
            </w:r>
          </w:p>
          <w:p w14:paraId="4426464A" w14:textId="77777777" w:rsidR="006554E5" w:rsidRDefault="006554E5" w:rsidP="006554E5">
            <w:pPr>
              <w:pStyle w:val="a0"/>
            </w:pPr>
            <w:r>
              <w:t>&lt;/style&gt;</w:t>
            </w:r>
          </w:p>
          <w:p w14:paraId="0B63694A" w14:textId="77777777" w:rsidR="006554E5" w:rsidRDefault="006554E5" w:rsidP="006554E5">
            <w:pPr>
              <w:pStyle w:val="a0"/>
            </w:pPr>
            <w:r>
              <w:t>&lt;/head&gt;</w:t>
            </w:r>
          </w:p>
          <w:p w14:paraId="7FCAFEA4" w14:textId="77777777" w:rsidR="006554E5" w:rsidRDefault="006554E5" w:rsidP="006554E5">
            <w:pPr>
              <w:pStyle w:val="a0"/>
            </w:pPr>
            <w:r>
              <w:t>&lt;body&gt;</w:t>
            </w:r>
          </w:p>
          <w:p w14:paraId="2997D3B7" w14:textId="77777777" w:rsidR="006554E5" w:rsidRDefault="006554E5" w:rsidP="006554E5">
            <w:pPr>
              <w:pStyle w:val="a0"/>
            </w:pPr>
          </w:p>
          <w:p w14:paraId="40A1C9F4" w14:textId="77777777" w:rsidR="006554E5" w:rsidRDefault="006554E5" w:rsidP="006554E5">
            <w:pPr>
              <w:pStyle w:val="a0"/>
            </w:pPr>
          </w:p>
          <w:p w14:paraId="19CD7181" w14:textId="77777777" w:rsidR="006554E5" w:rsidRDefault="006554E5" w:rsidP="006554E5">
            <w:pPr>
              <w:pStyle w:val="a0"/>
            </w:pPr>
            <w:r>
              <w:t xml:space="preserve">  &lt;div class="container"&gt;</w:t>
            </w:r>
          </w:p>
          <w:p w14:paraId="79882FDC" w14:textId="77777777" w:rsidR="006554E5" w:rsidRDefault="006554E5" w:rsidP="006554E5">
            <w:pPr>
              <w:pStyle w:val="a0"/>
            </w:pPr>
            <w:r>
              <w:t xml:space="preserve">    &lt;form method="get"&gt;</w:t>
            </w:r>
          </w:p>
          <w:p w14:paraId="78A10E7E" w14:textId="77777777" w:rsidR="006554E5" w:rsidRDefault="006554E5" w:rsidP="006554E5">
            <w:pPr>
              <w:pStyle w:val="a0"/>
            </w:pPr>
            <w:r>
              <w:t xml:space="preserve">      &lt;h1&gt;select 01&lt;/h1&gt;</w:t>
            </w:r>
          </w:p>
          <w:p w14:paraId="55B5F67A" w14:textId="77777777" w:rsidR="006554E5" w:rsidRDefault="006554E5" w:rsidP="006554E5">
            <w:pPr>
              <w:pStyle w:val="a0"/>
            </w:pPr>
          </w:p>
          <w:p w14:paraId="40BD8627" w14:textId="77777777" w:rsidR="006554E5" w:rsidRDefault="006554E5" w:rsidP="006554E5">
            <w:pPr>
              <w:pStyle w:val="a0"/>
            </w:pPr>
            <w:r>
              <w:t xml:space="preserve">      &lt;div class="form-group"&gt;</w:t>
            </w:r>
          </w:p>
          <w:p w14:paraId="41D06C38" w14:textId="77777777" w:rsidR="006554E5" w:rsidRDefault="006554E5" w:rsidP="006554E5">
            <w:pPr>
              <w:pStyle w:val="a0"/>
            </w:pPr>
            <w:r>
              <w:t xml:space="preserve">        &lt;label&gt;number1:&lt;/label&gt; </w:t>
            </w:r>
          </w:p>
          <w:p w14:paraId="73D48951" w14:textId="77777777" w:rsidR="006554E5" w:rsidRDefault="006554E5" w:rsidP="006554E5">
            <w:pPr>
              <w:pStyle w:val="a0"/>
            </w:pPr>
            <w:r>
              <w:t xml:space="preserve">        &lt;input type="text" name="number1" class="form-control" value="34" /&gt;</w:t>
            </w:r>
          </w:p>
          <w:p w14:paraId="3BA4D49F" w14:textId="77777777" w:rsidR="006554E5" w:rsidRDefault="006554E5" w:rsidP="006554E5">
            <w:pPr>
              <w:pStyle w:val="a0"/>
            </w:pPr>
            <w:r>
              <w:t xml:space="preserve">      &lt;/div&gt;</w:t>
            </w:r>
          </w:p>
          <w:p w14:paraId="3D7DBCB1" w14:textId="77777777" w:rsidR="006554E5" w:rsidRDefault="006554E5" w:rsidP="006554E5">
            <w:pPr>
              <w:pStyle w:val="a0"/>
            </w:pPr>
            <w:r>
              <w:t xml:space="preserve">      </w:t>
            </w:r>
          </w:p>
          <w:p w14:paraId="1BBC9F7B" w14:textId="77777777" w:rsidR="006554E5" w:rsidRDefault="006554E5" w:rsidP="006554E5">
            <w:pPr>
              <w:pStyle w:val="a0"/>
            </w:pPr>
            <w:r>
              <w:t xml:space="preserve">      &lt;div class="form-group"&gt;</w:t>
            </w:r>
          </w:p>
          <w:p w14:paraId="2E3EE89C" w14:textId="77777777" w:rsidR="006554E5" w:rsidRDefault="006554E5" w:rsidP="006554E5">
            <w:pPr>
              <w:pStyle w:val="a0"/>
            </w:pPr>
            <w:r>
              <w:t xml:space="preserve">          &lt;label&gt;operator:&lt;/label&gt;</w:t>
            </w:r>
          </w:p>
          <w:p w14:paraId="3E6E619E" w14:textId="77777777" w:rsidR="006554E5" w:rsidRDefault="006554E5" w:rsidP="006554E5">
            <w:pPr>
              <w:pStyle w:val="a0"/>
            </w:pPr>
            <w:r>
              <w:t xml:space="preserve">          &lt;select name="cmd" class="form-control"&gt;</w:t>
            </w:r>
          </w:p>
          <w:p w14:paraId="2BA3C60A" w14:textId="77777777" w:rsidR="006554E5" w:rsidRDefault="006554E5" w:rsidP="006554E5">
            <w:pPr>
              <w:pStyle w:val="a0"/>
            </w:pPr>
            <w:r>
              <w:t xml:space="preserve">              &lt;option value="+"&gt;+&lt;/option&gt;</w:t>
            </w:r>
          </w:p>
          <w:p w14:paraId="44F126BA" w14:textId="77777777" w:rsidR="006554E5" w:rsidRDefault="006554E5" w:rsidP="006554E5">
            <w:pPr>
              <w:pStyle w:val="a0"/>
            </w:pPr>
            <w:r>
              <w:t xml:space="preserve">              &lt;option value="-"&gt;-&lt;/option&gt;</w:t>
            </w:r>
          </w:p>
          <w:p w14:paraId="72679724" w14:textId="77777777" w:rsidR="006554E5" w:rsidRDefault="006554E5" w:rsidP="006554E5">
            <w:pPr>
              <w:pStyle w:val="a0"/>
            </w:pPr>
            <w:r>
              <w:t xml:space="preserve">              &lt;option value="*"&gt;*&lt;/option&gt;</w:t>
            </w:r>
          </w:p>
          <w:p w14:paraId="0B1E3DA9" w14:textId="77777777" w:rsidR="006554E5" w:rsidRDefault="006554E5" w:rsidP="006554E5">
            <w:pPr>
              <w:pStyle w:val="a0"/>
            </w:pPr>
            <w:r>
              <w:t xml:space="preserve">              &lt;option value="/"&gt;/&lt;/option&gt;</w:t>
            </w:r>
          </w:p>
          <w:p w14:paraId="2230405B" w14:textId="77777777" w:rsidR="006554E5" w:rsidRDefault="006554E5" w:rsidP="006554E5">
            <w:pPr>
              <w:pStyle w:val="a0"/>
            </w:pPr>
            <w:r>
              <w:t xml:space="preserve">          &lt;/select&gt;</w:t>
            </w:r>
          </w:p>
          <w:p w14:paraId="3021B33C" w14:textId="77777777" w:rsidR="006554E5" w:rsidRDefault="006554E5" w:rsidP="006554E5">
            <w:pPr>
              <w:pStyle w:val="a0"/>
            </w:pPr>
            <w:r>
              <w:lastRenderedPageBreak/>
              <w:t xml:space="preserve">      &lt;/div&gt;      </w:t>
            </w:r>
          </w:p>
          <w:p w14:paraId="17E5C5EA" w14:textId="77777777" w:rsidR="006554E5" w:rsidRDefault="006554E5" w:rsidP="006554E5">
            <w:pPr>
              <w:pStyle w:val="a0"/>
            </w:pPr>
          </w:p>
          <w:p w14:paraId="64E64F90" w14:textId="77777777" w:rsidR="006554E5" w:rsidRDefault="006554E5" w:rsidP="006554E5">
            <w:pPr>
              <w:pStyle w:val="a0"/>
            </w:pPr>
            <w:r>
              <w:t xml:space="preserve">      &lt;div class="form-group"&gt;</w:t>
            </w:r>
          </w:p>
          <w:p w14:paraId="728731EF" w14:textId="77777777" w:rsidR="006554E5" w:rsidRDefault="006554E5" w:rsidP="006554E5">
            <w:pPr>
              <w:pStyle w:val="a0"/>
            </w:pPr>
            <w:r>
              <w:t xml:space="preserve">        &lt;label&gt;number2:&lt;/label&gt; </w:t>
            </w:r>
          </w:p>
          <w:p w14:paraId="479389DF" w14:textId="77777777" w:rsidR="006554E5" w:rsidRDefault="006554E5" w:rsidP="006554E5">
            <w:pPr>
              <w:pStyle w:val="a0"/>
            </w:pPr>
            <w:r>
              <w:t xml:space="preserve">        &lt;input type="text" name="number2" class="form-control" value="8" /&gt;</w:t>
            </w:r>
          </w:p>
          <w:p w14:paraId="021D0728" w14:textId="77777777" w:rsidR="006554E5" w:rsidRDefault="006554E5" w:rsidP="006554E5">
            <w:pPr>
              <w:pStyle w:val="a0"/>
            </w:pPr>
            <w:r>
              <w:t xml:space="preserve">      &lt;/div&gt;</w:t>
            </w:r>
          </w:p>
          <w:p w14:paraId="2EA84686" w14:textId="77777777" w:rsidR="006554E5" w:rsidRDefault="006554E5" w:rsidP="006554E5">
            <w:pPr>
              <w:pStyle w:val="a0"/>
            </w:pPr>
          </w:p>
          <w:p w14:paraId="08A656FB" w14:textId="77777777" w:rsidR="006554E5" w:rsidRDefault="006554E5" w:rsidP="006554E5">
            <w:pPr>
              <w:pStyle w:val="a0"/>
            </w:pPr>
            <w:r>
              <w:t xml:space="preserve">      &lt;div class="form-group"&gt;</w:t>
            </w:r>
          </w:p>
          <w:p w14:paraId="70638C8F" w14:textId="77777777" w:rsidR="006554E5" w:rsidRDefault="006554E5" w:rsidP="006554E5">
            <w:pPr>
              <w:pStyle w:val="a0"/>
            </w:pPr>
            <w:r>
              <w:t xml:space="preserve">        &lt;button type="submit" class="btn btn-primary"&gt;확인&lt;/button&gt;</w:t>
            </w:r>
          </w:p>
          <w:p w14:paraId="36143EB0" w14:textId="77777777" w:rsidR="006554E5" w:rsidRDefault="006554E5" w:rsidP="006554E5">
            <w:pPr>
              <w:pStyle w:val="a0"/>
            </w:pPr>
            <w:r>
              <w:t xml:space="preserve">      &lt;/div&gt;</w:t>
            </w:r>
          </w:p>
          <w:p w14:paraId="41B5BFC7" w14:textId="77777777" w:rsidR="006554E5" w:rsidRDefault="006554E5" w:rsidP="006554E5">
            <w:pPr>
              <w:pStyle w:val="a0"/>
            </w:pPr>
            <w:r>
              <w:t xml:space="preserve">    &lt;/form&gt;</w:t>
            </w:r>
          </w:p>
          <w:p w14:paraId="748B06F6" w14:textId="77777777" w:rsidR="006554E5" w:rsidRDefault="006554E5" w:rsidP="006554E5">
            <w:pPr>
              <w:pStyle w:val="a0"/>
            </w:pPr>
            <w:r>
              <w:t xml:space="preserve">    </w:t>
            </w:r>
          </w:p>
          <w:p w14:paraId="14970B1F" w14:textId="77777777" w:rsidR="006554E5" w:rsidRDefault="006554E5" w:rsidP="006554E5">
            <w:pPr>
              <w:pStyle w:val="a0"/>
            </w:pPr>
            <w:r>
              <w:t xml:space="preserve">    &lt;h1&gt;request parameter&lt;/h1&gt;    </w:t>
            </w:r>
          </w:p>
          <w:p w14:paraId="01927291" w14:textId="77777777" w:rsidR="006554E5" w:rsidRDefault="006554E5" w:rsidP="006554E5">
            <w:pPr>
              <w:pStyle w:val="a0"/>
            </w:pPr>
            <w:r>
              <w:t xml:space="preserve">    &lt;table class="table table-bordered"&gt;</w:t>
            </w:r>
          </w:p>
          <w:p w14:paraId="6A41D108" w14:textId="77777777" w:rsidR="006554E5" w:rsidRDefault="006554E5" w:rsidP="006554E5">
            <w:pPr>
              <w:pStyle w:val="a0"/>
            </w:pPr>
            <w:r>
              <w:t xml:space="preserve">      &lt;thead&gt;</w:t>
            </w:r>
          </w:p>
          <w:p w14:paraId="79FD0E20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7C13CE58" w14:textId="77777777" w:rsidR="006554E5" w:rsidRDefault="006554E5" w:rsidP="006554E5">
            <w:pPr>
              <w:pStyle w:val="a0"/>
            </w:pPr>
            <w:r>
              <w:t xml:space="preserve">          &lt;th&gt;Parameter Name&lt;/th&gt;</w:t>
            </w:r>
          </w:p>
          <w:p w14:paraId="1EDFF564" w14:textId="77777777" w:rsidR="006554E5" w:rsidRDefault="006554E5" w:rsidP="006554E5">
            <w:pPr>
              <w:pStyle w:val="a0"/>
            </w:pPr>
            <w:r>
              <w:t xml:space="preserve">          &lt;th&gt;Parameter Value&lt;/th&gt;</w:t>
            </w:r>
          </w:p>
          <w:p w14:paraId="10D5B4B4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718219C8" w14:textId="77777777" w:rsidR="006554E5" w:rsidRDefault="006554E5" w:rsidP="006554E5">
            <w:pPr>
              <w:pStyle w:val="a0"/>
            </w:pPr>
            <w:r>
              <w:t xml:space="preserve">      &lt;/thead&gt;</w:t>
            </w:r>
          </w:p>
          <w:p w14:paraId="2723F6EF" w14:textId="77777777" w:rsidR="006554E5" w:rsidRDefault="006554E5" w:rsidP="006554E5">
            <w:pPr>
              <w:pStyle w:val="a0"/>
            </w:pPr>
            <w:r>
              <w:t xml:space="preserve">      &lt;tbody&gt;</w:t>
            </w:r>
          </w:p>
          <w:p w14:paraId="29C4EA3E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025B27F1" w14:textId="77777777" w:rsidR="006554E5" w:rsidRDefault="006554E5" w:rsidP="006554E5">
            <w:pPr>
              <w:pStyle w:val="a0"/>
            </w:pPr>
            <w:r>
              <w:t xml:space="preserve">          &lt;td&gt;number1&lt;/td&gt;</w:t>
            </w:r>
          </w:p>
          <w:p w14:paraId="7E17ECBD" w14:textId="77777777" w:rsidR="006554E5" w:rsidRDefault="006554E5" w:rsidP="006554E5">
            <w:pPr>
              <w:pStyle w:val="a0"/>
            </w:pPr>
            <w:r>
              <w:t xml:space="preserve">          &lt;td&gt;90&lt;/td&gt;</w:t>
            </w:r>
          </w:p>
          <w:p w14:paraId="76E20499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57D74EC0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79F50E9D" w14:textId="77777777" w:rsidR="006554E5" w:rsidRDefault="006554E5" w:rsidP="006554E5">
            <w:pPr>
              <w:pStyle w:val="a0"/>
            </w:pPr>
            <w:r>
              <w:t xml:space="preserve">          &lt;td&gt;number2&lt;/td&gt;</w:t>
            </w:r>
          </w:p>
          <w:p w14:paraId="493E8855" w14:textId="77777777" w:rsidR="006554E5" w:rsidRDefault="006554E5" w:rsidP="006554E5">
            <w:pPr>
              <w:pStyle w:val="a0"/>
            </w:pPr>
            <w:r>
              <w:t xml:space="preserve">          &lt;td&gt;13&lt;/td&gt;</w:t>
            </w:r>
          </w:p>
          <w:p w14:paraId="7F0102E9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64D9A345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0C598D60" w14:textId="77777777" w:rsidR="006554E5" w:rsidRDefault="006554E5" w:rsidP="006554E5">
            <w:pPr>
              <w:pStyle w:val="a0"/>
            </w:pPr>
            <w:r>
              <w:t xml:space="preserve">          &lt;td&gt;cmd&lt;/td&gt;</w:t>
            </w:r>
          </w:p>
          <w:p w14:paraId="6291404A" w14:textId="77777777" w:rsidR="006554E5" w:rsidRDefault="006554E5" w:rsidP="006554E5">
            <w:pPr>
              <w:pStyle w:val="a0"/>
            </w:pPr>
            <w:r>
              <w:t xml:space="preserve">          &lt;td&gt;/&lt;/td&gt;</w:t>
            </w:r>
          </w:p>
          <w:p w14:paraId="795C3B5C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625E2883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51451F9A" w14:textId="77777777" w:rsidR="006554E5" w:rsidRDefault="006554E5" w:rsidP="006554E5">
            <w:pPr>
              <w:pStyle w:val="a0"/>
            </w:pPr>
            <w:r>
              <w:t xml:space="preserve">          &lt;td&gt;method&lt;/td&gt;</w:t>
            </w:r>
          </w:p>
          <w:p w14:paraId="63DA3401" w14:textId="77777777" w:rsidR="006554E5" w:rsidRDefault="006554E5" w:rsidP="006554E5">
            <w:pPr>
              <w:pStyle w:val="a0"/>
            </w:pPr>
            <w:r>
              <w:t xml:space="preserve">          &lt;td&gt;GET&lt;/td&gt;</w:t>
            </w:r>
          </w:p>
          <w:p w14:paraId="4509FB21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2AF408FE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6F09B03E" w14:textId="77777777" w:rsidR="006554E5" w:rsidRDefault="006554E5" w:rsidP="006554E5">
            <w:pPr>
              <w:pStyle w:val="a0"/>
            </w:pPr>
            <w:r>
              <w:t xml:space="preserve">          &lt;td&gt;계산결과&lt;/td&gt;</w:t>
            </w:r>
          </w:p>
          <w:p w14:paraId="61BB2EA9" w14:textId="77777777" w:rsidR="006554E5" w:rsidRDefault="006554E5" w:rsidP="006554E5">
            <w:pPr>
              <w:pStyle w:val="a0"/>
            </w:pPr>
            <w:r>
              <w:t xml:space="preserve">          &lt;td&gt;6&lt;/td&gt;</w:t>
            </w:r>
          </w:p>
          <w:p w14:paraId="64F9F836" w14:textId="77777777" w:rsidR="006554E5" w:rsidRDefault="006554E5" w:rsidP="006554E5">
            <w:pPr>
              <w:pStyle w:val="a0"/>
            </w:pPr>
            <w:r>
              <w:t xml:space="preserve">        &lt;/tr&gt;</w:t>
            </w:r>
          </w:p>
          <w:p w14:paraId="64B42241" w14:textId="77777777" w:rsidR="006554E5" w:rsidRDefault="006554E5" w:rsidP="006554E5">
            <w:pPr>
              <w:pStyle w:val="a0"/>
            </w:pPr>
            <w:r>
              <w:t xml:space="preserve">        &lt;tr&gt;</w:t>
            </w:r>
          </w:p>
          <w:p w14:paraId="6D93145E" w14:textId="77777777" w:rsidR="006554E5" w:rsidRDefault="006554E5" w:rsidP="006554E5">
            <w:pPr>
              <w:pStyle w:val="a0"/>
            </w:pPr>
            <w:r>
              <w:t xml:space="preserve">            &lt;td&gt;시각&lt;/td&gt;</w:t>
            </w:r>
          </w:p>
          <w:p w14:paraId="3E81448C" w14:textId="77777777" w:rsidR="006554E5" w:rsidRDefault="006554E5" w:rsidP="006554E5">
            <w:pPr>
              <w:pStyle w:val="a0"/>
            </w:pPr>
            <w:r>
              <w:t xml:space="preserve">            &lt;td&gt;18:26:05&lt;/td&gt;</w:t>
            </w:r>
          </w:p>
          <w:p w14:paraId="002F8601" w14:textId="77777777" w:rsidR="006554E5" w:rsidRDefault="006554E5" w:rsidP="006554E5">
            <w:pPr>
              <w:pStyle w:val="a0"/>
            </w:pPr>
            <w:r>
              <w:t xml:space="preserve">        &lt;/tr&gt;            </w:t>
            </w:r>
          </w:p>
          <w:p w14:paraId="3A34915B" w14:textId="77777777" w:rsidR="006554E5" w:rsidRDefault="006554E5" w:rsidP="006554E5">
            <w:pPr>
              <w:pStyle w:val="a0"/>
            </w:pPr>
            <w:r>
              <w:t xml:space="preserve">      &lt;/tbody&gt;</w:t>
            </w:r>
          </w:p>
          <w:p w14:paraId="0DB9245C" w14:textId="77777777" w:rsidR="006554E5" w:rsidRDefault="006554E5" w:rsidP="006554E5">
            <w:pPr>
              <w:pStyle w:val="a0"/>
            </w:pPr>
            <w:r>
              <w:t xml:space="preserve">    &lt;/table&gt;    </w:t>
            </w:r>
          </w:p>
          <w:p w14:paraId="12B48630" w14:textId="77777777" w:rsidR="006554E5" w:rsidRDefault="006554E5" w:rsidP="006554E5">
            <w:pPr>
              <w:pStyle w:val="a0"/>
            </w:pPr>
            <w:r>
              <w:t xml:space="preserve">  &lt;/div&gt;</w:t>
            </w:r>
          </w:p>
          <w:p w14:paraId="328C8BB9" w14:textId="77777777" w:rsidR="006554E5" w:rsidRDefault="006554E5" w:rsidP="006554E5">
            <w:pPr>
              <w:pStyle w:val="a0"/>
            </w:pPr>
            <w:r>
              <w:t>&lt;/body&gt;</w:t>
            </w:r>
          </w:p>
          <w:p w14:paraId="45794910" w14:textId="54D8F918" w:rsidR="005706F0" w:rsidRDefault="006554E5" w:rsidP="006554E5">
            <w:pPr>
              <w:pStyle w:val="a0"/>
            </w:pPr>
            <w:r>
              <w:t>&lt;/html&gt;</w:t>
            </w:r>
          </w:p>
        </w:tc>
      </w:tr>
    </w:tbl>
    <w:p w14:paraId="258824FD" w14:textId="666468D4" w:rsidR="005706F0" w:rsidRDefault="005706F0" w:rsidP="004524C7"/>
    <w:p w14:paraId="35168401" w14:textId="77777777" w:rsidR="005706F0" w:rsidRDefault="005706F0" w:rsidP="004524C7"/>
    <w:p w14:paraId="57F74952" w14:textId="40A92828" w:rsidR="004524C7" w:rsidRDefault="004524C7" w:rsidP="004524C7">
      <w:r>
        <w:rPr>
          <w:rFonts w:hint="eastAsia"/>
        </w:rPr>
        <w:t>(11) 웹브라우저는 전달된 내용을 웹브라우저 창에 다음과 같이 그린다.</w:t>
      </w:r>
    </w:p>
    <w:p w14:paraId="57F74953" w14:textId="1A4026FA" w:rsidR="004524C7" w:rsidRDefault="006554E5" w:rsidP="004524C7">
      <w:r>
        <w:rPr>
          <w:noProof/>
        </w:rPr>
        <w:lastRenderedPageBreak/>
        <w:drawing>
          <wp:inline distT="0" distB="0" distL="0" distR="0" wp14:anchorId="2A23FD9E" wp14:editId="7D3C0ABB">
            <wp:extent cx="3510657" cy="45939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236" cy="45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954" w14:textId="77777777" w:rsidR="004524C7" w:rsidRDefault="004524C7" w:rsidP="004524C7"/>
    <w:p w14:paraId="57F74955" w14:textId="77777777" w:rsidR="004524C7" w:rsidRDefault="004524C7" w:rsidP="004524C7">
      <w:r>
        <w:rPr>
          <w:rFonts w:hint="eastAsia"/>
        </w:rPr>
        <w:t xml:space="preserve">위 그림에서 주소창의 </w:t>
      </w:r>
      <w:r>
        <w:t>URL</w:t>
      </w:r>
      <w:r>
        <w:rPr>
          <w:rFonts w:hint="eastAsia"/>
        </w:rPr>
        <w:t>을 확인하자.</w:t>
      </w:r>
    </w:p>
    <w:p w14:paraId="57F74956" w14:textId="77777777" w:rsidR="004524C7" w:rsidRDefault="004524C7" w:rsidP="004524C7">
      <w:r w:rsidRPr="004524C7">
        <w:t>http://localhost:8080/lecture1/form01/select2b.jsp?number1=90&amp;cmd=%2F&amp;number2=13</w:t>
      </w:r>
      <w:r w:rsidRPr="004524C7">
        <w:rPr>
          <w:rFonts w:hint="eastAsia"/>
        </w:rPr>
        <w:t xml:space="preserve"> </w:t>
      </w:r>
    </w:p>
    <w:p w14:paraId="57F74957" w14:textId="77777777" w:rsidR="004524C7" w:rsidRDefault="004524C7" w:rsidP="004524C7">
      <w:r>
        <w:rPr>
          <w:rFonts w:hint="eastAsia"/>
        </w:rPr>
        <w:t xml:space="preserve">현재 주소창에 표시된 </w:t>
      </w:r>
      <w:r>
        <w:t>URL</w:t>
      </w:r>
      <w:r>
        <w:rPr>
          <w:rFonts w:hint="eastAsia"/>
        </w:rPr>
        <w:t xml:space="preserve">을 웹브라우저가 웹서버에 요청하였고, 이 </w:t>
      </w:r>
      <w:r>
        <w:t xml:space="preserve">URL </w:t>
      </w:r>
      <w:r>
        <w:rPr>
          <w:rFonts w:hint="eastAsia"/>
        </w:rPr>
        <w:t xml:space="preserve">요청 결과로 웹서버로부터 전송받은 </w:t>
      </w:r>
      <w:r>
        <w:t>HTML</w:t>
      </w:r>
      <w:r>
        <w:rPr>
          <w:rFonts w:hint="eastAsia"/>
        </w:rPr>
        <w:t xml:space="preserve"> 태그들이 현재 창에 출력되었다는 것을 의미한다.</w:t>
      </w:r>
    </w:p>
    <w:p w14:paraId="57F74958" w14:textId="77777777" w:rsidR="004524C7" w:rsidRDefault="004524C7" w:rsidP="004524C7"/>
    <w:p w14:paraId="57F74959" w14:textId="77777777" w:rsidR="004524C7" w:rsidRDefault="004524C7" w:rsidP="004524C7"/>
    <w:p w14:paraId="57F7495A" w14:textId="6A9DB412" w:rsidR="004524C7" w:rsidRDefault="004524C7" w:rsidP="004524C7">
      <w:r>
        <w:rPr>
          <w:rFonts w:hint="eastAsia"/>
        </w:rPr>
        <w:t>아까 입력한 값들이(</w:t>
      </w:r>
      <w:r>
        <w:t xml:space="preserve">90, 13) </w:t>
      </w:r>
      <w:r>
        <w:rPr>
          <w:rFonts w:hint="eastAsia"/>
        </w:rPr>
        <w:t>입력 폼에 남아있지 않은 것에 주목하자.</w:t>
      </w:r>
    </w:p>
    <w:p w14:paraId="57F7495B" w14:textId="77777777" w:rsidR="004524C7" w:rsidRDefault="004524C7" w:rsidP="004524C7">
      <w:r>
        <w:rPr>
          <w:rFonts w:hint="eastAsia"/>
        </w:rPr>
        <w:t>select2b.jsp</w:t>
      </w:r>
      <w:r>
        <w:t xml:space="preserve"> </w:t>
      </w:r>
      <w:r>
        <w:rPr>
          <w:rFonts w:hint="eastAsia"/>
        </w:rPr>
        <w:t xml:space="preserve">에서 출력된 </w:t>
      </w:r>
      <w:r>
        <w:t xml:space="preserve">HTML </w:t>
      </w:r>
      <w:r>
        <w:rPr>
          <w:rFonts w:hint="eastAsia"/>
        </w:rPr>
        <w:t>태그 그대로 웹브라우저에 그려진다.</w:t>
      </w:r>
    </w:p>
    <w:p w14:paraId="57F7495C" w14:textId="3A0FE0EB" w:rsidR="004524C7" w:rsidRDefault="004524C7" w:rsidP="004524C7">
      <w:r>
        <w:t>select2b.jsp</w:t>
      </w:r>
      <w:r>
        <w:rPr>
          <w:rFonts w:hint="eastAsia"/>
        </w:rPr>
        <w:t xml:space="preserve">의 입력 폼 태그는 언제나 </w:t>
      </w:r>
      <w:r>
        <w:t xml:space="preserve">34, </w:t>
      </w:r>
      <w:r w:rsidR="008B0354">
        <w:t>8</w:t>
      </w:r>
      <w:r>
        <w:t xml:space="preserve"> </w:t>
      </w:r>
      <w:r>
        <w:rPr>
          <w:rFonts w:hint="eastAsia"/>
        </w:rPr>
        <w:t>값이 채워진 형태로 출력된다.</w:t>
      </w:r>
    </w:p>
    <w:p w14:paraId="57F7495D" w14:textId="77777777" w:rsidR="004524C7" w:rsidRDefault="004524C7" w:rsidP="004524C7"/>
    <w:p w14:paraId="57F7495E" w14:textId="77777777" w:rsidR="004524C7" w:rsidRDefault="004524C7" w:rsidP="003D4F14"/>
    <w:p w14:paraId="57F7495F" w14:textId="77777777" w:rsidR="008863A8" w:rsidRDefault="008863A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960" w14:textId="77777777" w:rsidR="008863A8" w:rsidRDefault="008863A8" w:rsidP="008863A8">
      <w:pPr>
        <w:pStyle w:val="Heading2"/>
      </w:pPr>
      <w:bookmarkStart w:id="14" w:name="_Toc508293038"/>
      <w:r>
        <w:rPr>
          <w:rFonts w:hint="eastAsia"/>
        </w:rPr>
        <w:lastRenderedPageBreak/>
        <w:t>select2c.jsp</w:t>
      </w:r>
      <w:bookmarkEnd w:id="14"/>
    </w:p>
    <w:p w14:paraId="57F74961" w14:textId="77777777" w:rsidR="008863A8" w:rsidRDefault="008863A8" w:rsidP="008863A8">
      <w:pPr>
        <w:pStyle w:val="Heading3"/>
      </w:pPr>
      <w:r>
        <w:rPr>
          <w:rFonts w:hint="eastAsia"/>
        </w:rPr>
        <w:t>WebContent/form01/s</w:t>
      </w:r>
      <w:r>
        <w:t>elect2c.jsp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63A8" w14:paraId="57F74A20" w14:textId="77777777" w:rsidTr="00CD11AA">
        <w:tc>
          <w:tcPr>
            <w:tcW w:w="426" w:type="dxa"/>
          </w:tcPr>
          <w:p w14:paraId="57F74962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7F74963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F74964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7F74965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7F74966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7F74967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7F74968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7F74969" w14:textId="77777777" w:rsidR="008863A8" w:rsidRPr="00185935" w:rsidRDefault="008863A8" w:rsidP="00EC76D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7F7496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7F7496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7F7496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7F7496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7F7496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7F7496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7F74970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7F74971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7F74972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7F74973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7F74974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7F74975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F74976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7F74977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7F74978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7F74979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7F7497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7F7497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7F7497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7F7497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7F7497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7F7497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F74980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7F74981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7F74982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7F74983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7F74984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7F74985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7F74986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7F74987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7F74988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7F74989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7F7498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F7498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7F7498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7F7498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7F7498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7F7498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7F74990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7F74991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7F74992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7F74993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7F74994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7F74995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7F74996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7F74997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7F74998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7F74999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7F7499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7F7499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7F7499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7F7499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7F7499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7F7499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7F749A0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7F749A1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7F749A2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57F749A3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7F749A4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57F749A5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7F749A6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57F749A7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7F749A8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7F749A9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57F749A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7F749A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57F749A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57F749A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57F749A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57F749A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7F749B0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57F749B1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57F749B2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57F749B3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57F749B4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7F749B5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57F749B6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57F749B7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57F749B8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57F749B9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57F749BA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57F749B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57F749BC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57F749BD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57F749BE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93</w:t>
            </w:r>
          </w:p>
          <w:p w14:paraId="57F749BF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94</w:t>
            </w:r>
          </w:p>
          <w:p w14:paraId="7DCF589B" w14:textId="77777777" w:rsidR="008863A8" w:rsidRDefault="008863A8" w:rsidP="00EC76DE">
            <w:pPr>
              <w:pStyle w:val="a0"/>
            </w:pPr>
            <w:r>
              <w:rPr>
                <w:rFonts w:hint="eastAsia"/>
              </w:rPr>
              <w:t>95</w:t>
            </w:r>
          </w:p>
          <w:p w14:paraId="5529ACEC" w14:textId="77777777" w:rsidR="00EC76DE" w:rsidRDefault="00EC76DE" w:rsidP="00EC76DE">
            <w:pPr>
              <w:pStyle w:val="a0"/>
            </w:pPr>
            <w:r>
              <w:rPr>
                <w:rFonts w:hint="eastAsia"/>
              </w:rPr>
              <w:t>9</w:t>
            </w:r>
            <w:r>
              <w:t>6</w:t>
            </w:r>
          </w:p>
          <w:p w14:paraId="669CC0D7" w14:textId="77777777" w:rsidR="00EC76DE" w:rsidRDefault="00EC76DE" w:rsidP="00EC76DE">
            <w:pPr>
              <w:pStyle w:val="a0"/>
            </w:pPr>
            <w:r>
              <w:rPr>
                <w:rFonts w:hint="eastAsia"/>
              </w:rPr>
              <w:t>9</w:t>
            </w:r>
            <w:r>
              <w:t>7</w:t>
            </w:r>
          </w:p>
          <w:p w14:paraId="4A87BF98" w14:textId="77777777" w:rsidR="00EC76DE" w:rsidRDefault="00EC76DE" w:rsidP="00EC76DE">
            <w:pPr>
              <w:pStyle w:val="a0"/>
            </w:pPr>
            <w:r>
              <w:rPr>
                <w:rFonts w:hint="eastAsia"/>
              </w:rPr>
              <w:t>9</w:t>
            </w:r>
            <w:r>
              <w:t>8</w:t>
            </w:r>
          </w:p>
          <w:p w14:paraId="57F749C0" w14:textId="006CF611" w:rsidR="00EC76DE" w:rsidRPr="00185935" w:rsidRDefault="00EC76DE" w:rsidP="00EC76DE">
            <w:pPr>
              <w:pStyle w:val="a0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0631" w:type="dxa"/>
          </w:tcPr>
          <w:p w14:paraId="2A55FB39" w14:textId="77777777" w:rsidR="00EC76DE" w:rsidRDefault="00EC76DE" w:rsidP="00EC76DE">
            <w:pPr>
              <w:pStyle w:val="a0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3F9394AC" w14:textId="77777777" w:rsidR="00EC76DE" w:rsidRDefault="00EC76DE" w:rsidP="00EC76DE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"java.util.Date, java.text.SimpleDateFormat"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1BBB5198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C35F627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D313060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319B69B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C7F2915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2557DD20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6CAEDF1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2216FDCF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713BE12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7B6FAA80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05ECFB4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select.form-control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6F7048D3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41A6C0C9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thead tr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353EBBDB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2B99C6C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5B2A93C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2134003" w14:textId="77777777" w:rsidR="00EC76DE" w:rsidRDefault="00EC76DE" w:rsidP="00EC76DE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078B6512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>String s1 = request.getParameter(</w:t>
            </w:r>
            <w:r>
              <w:rPr>
                <w:color w:val="2A00FF"/>
              </w:rPr>
              <w:t>"number1"</w:t>
            </w:r>
            <w:r>
              <w:rPr>
                <w:color w:val="000000"/>
              </w:rPr>
              <w:t>);</w:t>
            </w:r>
          </w:p>
          <w:p w14:paraId="09B11CF0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number1 = (s1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? 0 : Integer.parseInt(s1);</w:t>
            </w:r>
          </w:p>
          <w:p w14:paraId="6AAFDBE8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>String s2 = request.getParameter(</w:t>
            </w:r>
            <w:r>
              <w:rPr>
                <w:color w:val="2A00FF"/>
              </w:rPr>
              <w:t>"number2"</w:t>
            </w:r>
            <w:r>
              <w:rPr>
                <w:color w:val="000000"/>
              </w:rPr>
              <w:t>);</w:t>
            </w:r>
          </w:p>
          <w:p w14:paraId="77944060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number2 = (s2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? 0 : Integer.parseInt(s2);</w:t>
            </w:r>
          </w:p>
          <w:p w14:paraId="0D768EB3" w14:textId="77777777" w:rsidR="00EC76DE" w:rsidRDefault="00EC76DE" w:rsidP="00EC76DE">
            <w:pPr>
              <w:pStyle w:val="a0"/>
            </w:pPr>
          </w:p>
          <w:p w14:paraId="184D2B3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>String cmd = request.getParameter(</w:t>
            </w:r>
            <w:r>
              <w:rPr>
                <w:color w:val="2A00FF"/>
              </w:rPr>
              <w:t>"cmd"</w:t>
            </w:r>
            <w:r>
              <w:rPr>
                <w:color w:val="000000"/>
              </w:rPr>
              <w:t>);</w:t>
            </w:r>
          </w:p>
          <w:p w14:paraId="637EB92F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result = 0;</w:t>
            </w:r>
          </w:p>
          <w:p w14:paraId="0F933DBB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"+"</w:t>
            </w:r>
            <w:r>
              <w:rPr>
                <w:color w:val="000000"/>
              </w:rPr>
              <w:t>.equals(cmd)) result = number1 + number2;</w:t>
            </w:r>
          </w:p>
          <w:p w14:paraId="1EB3F9DD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"-"</w:t>
            </w:r>
            <w:r>
              <w:rPr>
                <w:color w:val="000000"/>
              </w:rPr>
              <w:t>.equals(cmd)) result = number1 - number2;</w:t>
            </w:r>
          </w:p>
          <w:p w14:paraId="79855F56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"*"</w:t>
            </w:r>
            <w:r>
              <w:rPr>
                <w:color w:val="000000"/>
              </w:rPr>
              <w:t>.equals(cmd)) result = number1 * number2;</w:t>
            </w:r>
          </w:p>
          <w:p w14:paraId="0CA74E19" w14:textId="77777777" w:rsidR="00EC76DE" w:rsidRDefault="00EC76DE" w:rsidP="00EC76DE">
            <w:pPr>
              <w:pStyle w:val="a0"/>
            </w:pP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"/"</w:t>
            </w:r>
            <w:r>
              <w:rPr>
                <w:color w:val="000000"/>
              </w:rPr>
              <w:t>.equals(cmd)) result = number1 / number2;</w:t>
            </w:r>
          </w:p>
          <w:p w14:paraId="096BBF45" w14:textId="77777777" w:rsidR="00EC76DE" w:rsidRDefault="00EC76DE" w:rsidP="00EC76DE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059577A9" w14:textId="77777777" w:rsidR="00EC76DE" w:rsidRDefault="00EC76DE" w:rsidP="00EC76DE">
            <w:pPr>
              <w:pStyle w:val="a0"/>
            </w:pPr>
          </w:p>
          <w:p w14:paraId="521C4DB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22DE054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"get"</w:t>
            </w:r>
            <w:r>
              <w:rPr>
                <w:color w:val="008080"/>
              </w:rPr>
              <w:t>&gt;</w:t>
            </w:r>
          </w:p>
          <w:p w14:paraId="3A7C42B0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select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4C173CFE" w14:textId="77777777" w:rsidR="00EC76DE" w:rsidRDefault="00EC76DE" w:rsidP="00EC76DE">
            <w:pPr>
              <w:pStyle w:val="a0"/>
            </w:pPr>
          </w:p>
          <w:p w14:paraId="328BBB0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593FFAC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09C43F6E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"number1"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 w:rsidRPr="00EC76DE">
              <w:rPr>
                <w:color w:val="7F007F"/>
                <w:shd w:val="clear" w:color="auto" w:fill="FFFF99"/>
              </w:rPr>
              <w:t>value</w:t>
            </w:r>
            <w:r w:rsidRPr="00EC76DE">
              <w:rPr>
                <w:color w:val="000000"/>
                <w:shd w:val="clear" w:color="auto" w:fill="FFFF99"/>
              </w:rPr>
              <w:t>=</w:t>
            </w:r>
            <w:r w:rsidRPr="00EC76DE">
              <w:rPr>
                <w:color w:val="2A00FF"/>
                <w:shd w:val="clear" w:color="auto" w:fill="FFFF99"/>
              </w:rPr>
              <w:t>"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number1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 w:rsidRPr="00EC76DE">
              <w:rPr>
                <w:color w:val="2A00FF"/>
                <w:shd w:val="clear" w:color="auto" w:fill="FFFF99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8C21F8D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A412DBA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</w:p>
          <w:p w14:paraId="118419AE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3D9EB46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operator: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2A23A5B6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"cmd"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rPr>
                <w:color w:val="008080"/>
              </w:rPr>
              <w:t>&gt;</w:t>
            </w:r>
          </w:p>
          <w:p w14:paraId="34990352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"+"</w:t>
            </w:r>
            <w: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2A00FF"/>
                <w:shd w:val="clear" w:color="auto" w:fill="FFFF99"/>
              </w:rPr>
              <w:t>"+"</w:t>
            </w:r>
            <w:r w:rsidRPr="00EC76DE">
              <w:rPr>
                <w:color w:val="000000"/>
                <w:shd w:val="clear" w:color="auto" w:fill="FFFF99"/>
              </w:rPr>
              <w:t xml:space="preserve">.equals(cmd) ? </w:t>
            </w:r>
            <w:r w:rsidRPr="00EC76DE">
              <w:rPr>
                <w:color w:val="2A00FF"/>
                <w:shd w:val="clear" w:color="auto" w:fill="FFFF99"/>
              </w:rPr>
              <w:t>"selected"</w:t>
            </w:r>
            <w:r w:rsidRPr="00EC76DE">
              <w:rPr>
                <w:color w:val="000000"/>
                <w:shd w:val="clear" w:color="auto" w:fill="FFFF99"/>
              </w:rPr>
              <w:t xml:space="preserve"> : </w:t>
            </w:r>
            <w:r w:rsidRPr="00EC76DE">
              <w:rPr>
                <w:color w:val="2A00FF"/>
                <w:shd w:val="clear" w:color="auto" w:fill="FFFF99"/>
              </w:rPr>
              <w:t>""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+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6D213036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"-"</w:t>
            </w:r>
            <w: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2A00FF"/>
                <w:shd w:val="clear" w:color="auto" w:fill="FFFF99"/>
              </w:rPr>
              <w:t>"-"</w:t>
            </w:r>
            <w:r w:rsidRPr="00EC76DE">
              <w:rPr>
                <w:color w:val="000000"/>
                <w:shd w:val="clear" w:color="auto" w:fill="FFFF99"/>
              </w:rPr>
              <w:t xml:space="preserve">.equals(cmd) ? </w:t>
            </w:r>
            <w:r w:rsidRPr="00EC76DE">
              <w:rPr>
                <w:color w:val="2A00FF"/>
                <w:shd w:val="clear" w:color="auto" w:fill="FFFF99"/>
              </w:rPr>
              <w:t>"selected"</w:t>
            </w:r>
            <w:r w:rsidRPr="00EC76DE">
              <w:rPr>
                <w:color w:val="000000"/>
                <w:shd w:val="clear" w:color="auto" w:fill="FFFF99"/>
              </w:rPr>
              <w:t xml:space="preserve"> : </w:t>
            </w:r>
            <w:r w:rsidRPr="00EC76DE">
              <w:rPr>
                <w:color w:val="2A00FF"/>
                <w:shd w:val="clear" w:color="auto" w:fill="FFFF99"/>
              </w:rPr>
              <w:t>""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D437623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"*"</w:t>
            </w:r>
            <w: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2A00FF"/>
                <w:shd w:val="clear" w:color="auto" w:fill="FFFF99"/>
              </w:rPr>
              <w:t>"*"</w:t>
            </w:r>
            <w:r w:rsidRPr="00EC76DE">
              <w:rPr>
                <w:color w:val="000000"/>
                <w:shd w:val="clear" w:color="auto" w:fill="FFFF99"/>
              </w:rPr>
              <w:t xml:space="preserve">.equals(cmd) ? </w:t>
            </w:r>
            <w:r w:rsidRPr="00EC76DE">
              <w:rPr>
                <w:color w:val="2A00FF"/>
                <w:shd w:val="clear" w:color="auto" w:fill="FFFF99"/>
              </w:rPr>
              <w:t>"selected"</w:t>
            </w:r>
            <w:r w:rsidRPr="00EC76DE">
              <w:rPr>
                <w:color w:val="000000"/>
                <w:shd w:val="clear" w:color="auto" w:fill="FFFF99"/>
              </w:rPr>
              <w:t xml:space="preserve"> : </w:t>
            </w:r>
            <w:r w:rsidRPr="00EC76DE">
              <w:rPr>
                <w:color w:val="2A00FF"/>
                <w:shd w:val="clear" w:color="auto" w:fill="FFFF99"/>
              </w:rPr>
              <w:t>""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*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1017F38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2A00FF"/>
                <w:shd w:val="clear" w:color="auto" w:fill="FFFF99"/>
              </w:rPr>
              <w:t>"/"</w:t>
            </w:r>
            <w:r w:rsidRPr="00EC76DE">
              <w:rPr>
                <w:color w:val="000000"/>
                <w:shd w:val="clear" w:color="auto" w:fill="FFFF99"/>
              </w:rPr>
              <w:t xml:space="preserve">.equals(cmd) ? </w:t>
            </w:r>
            <w:r w:rsidRPr="00EC76DE">
              <w:rPr>
                <w:color w:val="2A00FF"/>
                <w:shd w:val="clear" w:color="auto" w:fill="FFFF99"/>
              </w:rPr>
              <w:t>"selected"</w:t>
            </w:r>
            <w:r w:rsidRPr="00EC76DE">
              <w:rPr>
                <w:color w:val="000000"/>
                <w:shd w:val="clear" w:color="auto" w:fill="FFFF99"/>
              </w:rPr>
              <w:t xml:space="preserve"> : </w:t>
            </w:r>
            <w:r w:rsidRPr="00EC76DE">
              <w:rPr>
                <w:color w:val="2A00FF"/>
                <w:shd w:val="clear" w:color="auto" w:fill="FFFF99"/>
              </w:rPr>
              <w:t>""</w:t>
            </w:r>
            <w:r w:rsidRPr="00EC76DE">
              <w:rPr>
                <w:color w:val="000000"/>
                <w:shd w:val="clear" w:color="auto" w:fill="FFFF99"/>
              </w:rPr>
              <w:t xml:space="preserve">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/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1E77C6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289D6CBE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</w:t>
            </w:r>
          </w:p>
          <w:p w14:paraId="3A617444" w14:textId="77777777" w:rsidR="00EC76DE" w:rsidRDefault="00EC76DE" w:rsidP="00EC76DE">
            <w:pPr>
              <w:pStyle w:val="a0"/>
            </w:pPr>
          </w:p>
          <w:p w14:paraId="47B62AD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32978282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7976725D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"number2"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 w:rsidRPr="00EC76DE">
              <w:rPr>
                <w:color w:val="7F007F"/>
                <w:shd w:val="clear" w:color="auto" w:fill="FFFF99"/>
              </w:rPr>
              <w:t>value</w:t>
            </w:r>
            <w:r w:rsidRPr="00EC76DE">
              <w:rPr>
                <w:color w:val="000000"/>
                <w:shd w:val="clear" w:color="auto" w:fill="FFFF99"/>
              </w:rPr>
              <w:t>=</w:t>
            </w:r>
            <w:r w:rsidRPr="00EC76DE">
              <w:rPr>
                <w:color w:val="2A00FF"/>
                <w:shd w:val="clear" w:color="auto" w:fill="FFFF99"/>
              </w:rPr>
              <w:t>"</w:t>
            </w:r>
            <w:r w:rsidRPr="00EC76DE">
              <w:rPr>
                <w:color w:val="BF5F3F"/>
                <w:shd w:val="clear" w:color="auto" w:fill="FFFF99"/>
              </w:rPr>
              <w:t>&lt;%=</w:t>
            </w:r>
            <w:r w:rsidRPr="00EC76DE">
              <w:rPr>
                <w:color w:val="000000"/>
                <w:shd w:val="clear" w:color="auto" w:fill="FFFF99"/>
              </w:rPr>
              <w:t xml:space="preserve"> number2 </w:t>
            </w:r>
            <w:r w:rsidRPr="00EC76DE">
              <w:rPr>
                <w:color w:val="BF5F3F"/>
                <w:shd w:val="clear" w:color="auto" w:fill="FFFF99"/>
              </w:rPr>
              <w:t>%&gt;</w:t>
            </w:r>
            <w:r w:rsidRPr="00EC76DE">
              <w:rPr>
                <w:color w:val="2A00FF"/>
                <w:shd w:val="clear" w:color="auto" w:fill="FFFF99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00E626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2E1022C" w14:textId="77777777" w:rsidR="00EC76DE" w:rsidRDefault="00EC76DE" w:rsidP="00EC76DE">
            <w:pPr>
              <w:pStyle w:val="a0"/>
            </w:pPr>
          </w:p>
          <w:p w14:paraId="1D1D312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03F3262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확인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220B1AC8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F0F2D1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2442B629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</w:p>
          <w:p w14:paraId="2E5309B4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request parameter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42A80AD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14:paraId="43B3D84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657C17C4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4A8B87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Name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7B93CD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Parameter Value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85EEF5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D11FA5C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45BE7603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36C21BB8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FAE3863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9B5FFE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number1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6286917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7545518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9516D5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3DC3A23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number2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2AF058A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F745B26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DD9766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 w:rsidRPr="00B41DC4">
              <w:rPr>
                <w:color w:val="008080"/>
              </w:rPr>
              <w:t>&gt;</w:t>
            </w:r>
            <w:r w:rsidRPr="00B41DC4">
              <w:rPr>
                <w:color w:val="000000"/>
              </w:rPr>
              <w:t>cmd</w:t>
            </w:r>
            <w:r w:rsidRPr="00B41DC4"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A9F3C3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cmd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9D59658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1F586A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533CC3CF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method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D30CD0A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request.getMethod()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436E79A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95FD929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D1AC80C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계산결과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7793924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result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092108B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E915EB6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9EB717E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시각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86DBA14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SimpleDateFormat(</w:t>
            </w:r>
            <w:r>
              <w:rPr>
                <w:color w:val="2A00FF"/>
              </w:rPr>
              <w:t>"HH:mm:ss"</w:t>
            </w:r>
            <w:r>
              <w:rPr>
                <w:color w:val="000000"/>
              </w:rPr>
              <w:t>).format(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48859CC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DE9BA5A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3A9F0755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01E90C71" w14:textId="77777777" w:rsidR="00EC76DE" w:rsidRDefault="00EC76DE" w:rsidP="00EC76D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48F063E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DEF6565" w14:textId="77777777" w:rsidR="00EC76DE" w:rsidRDefault="00EC76DE" w:rsidP="00EC76D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7F74A1F" w14:textId="6841408B" w:rsidR="008863A8" w:rsidRPr="002A44CD" w:rsidRDefault="008863A8" w:rsidP="00EC76DE">
            <w:pPr>
              <w:pStyle w:val="a0"/>
              <w:rPr>
                <w:rFonts w:hAnsi="굴림체" w:cs="Courier New"/>
              </w:rPr>
            </w:pPr>
          </w:p>
        </w:tc>
      </w:tr>
    </w:tbl>
    <w:p w14:paraId="57F74A21" w14:textId="77777777" w:rsidR="008863A8" w:rsidRDefault="008863A8" w:rsidP="008863A8"/>
    <w:p w14:paraId="40356D84" w14:textId="77777777" w:rsidR="00EC76DE" w:rsidRDefault="009975BD" w:rsidP="00EC76DE">
      <w:pPr>
        <w:pStyle w:val="a0"/>
      </w:pPr>
      <w:r>
        <w:rPr>
          <w:rFonts w:hint="eastAsia"/>
        </w:rPr>
        <w:t>(줄</w:t>
      </w:r>
      <w:r w:rsidR="00EC76DE">
        <w:rPr>
          <w:rFonts w:hint="eastAsia"/>
        </w:rPr>
        <w:t>3</w:t>
      </w:r>
      <w:r w:rsidR="00EC76DE">
        <w:t>9</w:t>
      </w:r>
      <w:r>
        <w:t xml:space="preserve">) </w:t>
      </w:r>
      <w:r w:rsidR="00EC76DE">
        <w:rPr>
          <w:color w:val="008080"/>
        </w:rPr>
        <w:t>&lt;</w:t>
      </w:r>
      <w:r w:rsidR="00EC76DE">
        <w:rPr>
          <w:color w:val="3F7F7F"/>
        </w:rPr>
        <w:t>input</w:t>
      </w:r>
      <w:r w:rsidR="00EC76DE">
        <w:t xml:space="preserve"> </w:t>
      </w:r>
      <w:r w:rsidR="00EC76DE">
        <w:rPr>
          <w:color w:val="7F007F"/>
        </w:rPr>
        <w:t>type</w:t>
      </w:r>
      <w:r w:rsidR="00EC76DE">
        <w:rPr>
          <w:color w:val="000000"/>
        </w:rPr>
        <w:t>=</w:t>
      </w:r>
      <w:r w:rsidR="00EC76DE">
        <w:rPr>
          <w:color w:val="2A00FF"/>
        </w:rPr>
        <w:t>"text"</w:t>
      </w:r>
      <w:r w:rsidR="00EC76DE">
        <w:t xml:space="preserve"> </w:t>
      </w:r>
      <w:r w:rsidR="00EC76DE">
        <w:rPr>
          <w:color w:val="7F007F"/>
        </w:rPr>
        <w:t>name</w:t>
      </w:r>
      <w:r w:rsidR="00EC76DE">
        <w:rPr>
          <w:color w:val="000000"/>
        </w:rPr>
        <w:t>=</w:t>
      </w:r>
      <w:r w:rsidR="00EC76DE">
        <w:rPr>
          <w:color w:val="2A00FF"/>
        </w:rPr>
        <w:t>"number1"</w:t>
      </w:r>
      <w:r w:rsidR="00EC76DE">
        <w:t xml:space="preserve"> </w:t>
      </w:r>
      <w:r w:rsidR="00EC76DE">
        <w:rPr>
          <w:color w:val="7F007F"/>
        </w:rPr>
        <w:t>class</w:t>
      </w:r>
      <w:r w:rsidR="00EC76DE">
        <w:rPr>
          <w:color w:val="000000"/>
        </w:rPr>
        <w:t>=</w:t>
      </w:r>
      <w:r w:rsidR="00EC76DE">
        <w:rPr>
          <w:color w:val="2A00FF"/>
        </w:rPr>
        <w:t>"form-control"</w:t>
      </w:r>
      <w:r w:rsidR="00EC76DE">
        <w:t xml:space="preserve"> </w:t>
      </w:r>
      <w:r w:rsidR="00EC76DE" w:rsidRPr="00EC76DE">
        <w:rPr>
          <w:color w:val="7F007F"/>
          <w:shd w:val="clear" w:color="auto" w:fill="FFFF99"/>
        </w:rPr>
        <w:t>value</w:t>
      </w:r>
      <w:r w:rsidR="00EC76DE" w:rsidRPr="00EC76DE">
        <w:rPr>
          <w:color w:val="000000"/>
          <w:shd w:val="clear" w:color="auto" w:fill="FFFF99"/>
        </w:rPr>
        <w:t>=</w:t>
      </w:r>
      <w:r w:rsidR="00EC76DE" w:rsidRPr="00EC76DE">
        <w:rPr>
          <w:color w:val="2A00FF"/>
          <w:shd w:val="clear" w:color="auto" w:fill="FFFF99"/>
        </w:rPr>
        <w:t>"</w:t>
      </w:r>
      <w:r w:rsidR="00EC76DE" w:rsidRPr="00EC76DE">
        <w:rPr>
          <w:color w:val="BF5F3F"/>
          <w:shd w:val="clear" w:color="auto" w:fill="FFFF99"/>
        </w:rPr>
        <w:t>&lt;%=</w:t>
      </w:r>
      <w:r w:rsidR="00EC76DE" w:rsidRPr="00EC76DE">
        <w:rPr>
          <w:color w:val="000000"/>
          <w:shd w:val="clear" w:color="auto" w:fill="FFFF99"/>
        </w:rPr>
        <w:t xml:space="preserve"> number1 </w:t>
      </w:r>
      <w:r w:rsidR="00EC76DE" w:rsidRPr="00EC76DE">
        <w:rPr>
          <w:color w:val="BF5F3F"/>
          <w:shd w:val="clear" w:color="auto" w:fill="FFFF99"/>
        </w:rPr>
        <w:t>%&gt;</w:t>
      </w:r>
      <w:r w:rsidR="00EC76DE" w:rsidRPr="00EC76DE">
        <w:rPr>
          <w:color w:val="2A00FF"/>
          <w:shd w:val="clear" w:color="auto" w:fill="FFFF99"/>
        </w:rPr>
        <w:t>"</w:t>
      </w:r>
      <w:r w:rsidR="00EC76DE">
        <w:t xml:space="preserve"> </w:t>
      </w:r>
      <w:r w:rsidR="00EC76DE">
        <w:rPr>
          <w:color w:val="008080"/>
        </w:rPr>
        <w:t>/&gt;</w:t>
      </w:r>
    </w:p>
    <w:p w14:paraId="57F74A22" w14:textId="3472974C" w:rsidR="009975BD" w:rsidRDefault="009975BD" w:rsidP="008863A8">
      <w:r>
        <w:rPr>
          <w:rFonts w:hint="eastAsia"/>
        </w:rPr>
        <w:t xml:space="preserve">문자열을 입력할 </w:t>
      </w:r>
      <w:r>
        <w:t xml:space="preserve">input </w:t>
      </w:r>
      <w:r>
        <w:rPr>
          <w:rFonts w:hint="eastAsia"/>
        </w:rPr>
        <w:t>태그가 그려질 때,</w:t>
      </w:r>
      <w:r>
        <w:t xml:space="preserve"> number1 </w:t>
      </w:r>
      <w:r>
        <w:rPr>
          <w:rFonts w:hint="eastAsia"/>
        </w:rPr>
        <w:t>변수 값이 채워진 상태로 그려진다.</w:t>
      </w:r>
    </w:p>
    <w:p w14:paraId="57F74A23" w14:textId="77777777" w:rsidR="009975BD" w:rsidRDefault="009975BD" w:rsidP="008863A8"/>
    <w:p w14:paraId="57F74A24" w14:textId="4D5880CF" w:rsidR="009975BD" w:rsidRDefault="009975BD" w:rsidP="008863A8">
      <w:pPr>
        <w:rPr>
          <w:color w:val="BF5F3F"/>
        </w:rPr>
      </w:pPr>
      <w:r>
        <w:t>(</w:t>
      </w:r>
      <w:r>
        <w:rPr>
          <w:rFonts w:hint="eastAsia"/>
        </w:rPr>
        <w:t>줄4</w:t>
      </w:r>
      <w:r w:rsidR="00B41DC4">
        <w:t>5</w:t>
      </w:r>
      <w:r>
        <w:t xml:space="preserve">) </w:t>
      </w:r>
      <w:r>
        <w:rPr>
          <w:color w:val="BF5F3F"/>
        </w:rPr>
        <w:t>&lt;%=</w:t>
      </w:r>
      <w:r>
        <w:rPr>
          <w:color w:val="000000"/>
        </w:rPr>
        <w:t xml:space="preserve"> </w:t>
      </w:r>
      <w:r>
        <w:rPr>
          <w:color w:val="2A00FF"/>
        </w:rPr>
        <w:t>"+"</w:t>
      </w:r>
      <w:r>
        <w:rPr>
          <w:color w:val="000000"/>
        </w:rPr>
        <w:t xml:space="preserve">.equals(cmd) ? </w:t>
      </w:r>
      <w:r>
        <w:rPr>
          <w:color w:val="2A00FF"/>
        </w:rPr>
        <w:t>"selected"</w:t>
      </w:r>
      <w:r>
        <w:rPr>
          <w:color w:val="000000"/>
        </w:rPr>
        <w:t xml:space="preserve"> : </w:t>
      </w:r>
      <w:r>
        <w:rPr>
          <w:color w:val="2A00FF"/>
        </w:rPr>
        <w:t>""</w:t>
      </w:r>
      <w:r>
        <w:rPr>
          <w:color w:val="000000"/>
        </w:rPr>
        <w:t xml:space="preserve"> </w:t>
      </w:r>
      <w:r>
        <w:rPr>
          <w:color w:val="BF5F3F"/>
        </w:rPr>
        <w:t>%&gt;</w:t>
      </w:r>
    </w:p>
    <w:p w14:paraId="57F74A25" w14:textId="77777777" w:rsidR="009975BD" w:rsidRDefault="009975BD" w:rsidP="008863A8">
      <w:r>
        <w:rPr>
          <w:rFonts w:hint="eastAsia"/>
        </w:rPr>
        <w:t xml:space="preserve">cmd 변수값이 </w:t>
      </w:r>
      <w:r>
        <w:t>"+"</w:t>
      </w:r>
      <w:r>
        <w:rPr>
          <w:rFonts w:hint="eastAsia"/>
        </w:rPr>
        <w:t xml:space="preserve"> 이면 </w:t>
      </w:r>
      <w:r>
        <w:t xml:space="preserve">selected </w:t>
      </w:r>
      <w:r>
        <w:rPr>
          <w:rFonts w:hint="eastAsia"/>
        </w:rPr>
        <w:t>문자열이 출력되고, 아니면 빈 문자열이 출력된다.</w:t>
      </w:r>
    </w:p>
    <w:p w14:paraId="57F74A26" w14:textId="77777777" w:rsidR="009975BD" w:rsidRDefault="009975BD" w:rsidP="008863A8"/>
    <w:p w14:paraId="57F74A27" w14:textId="14925599" w:rsidR="009975BD" w:rsidRDefault="009975BD" w:rsidP="008863A8">
      <w:r>
        <w:t>(</w:t>
      </w:r>
      <w:r>
        <w:rPr>
          <w:rFonts w:hint="eastAsia"/>
        </w:rPr>
        <w:t>줄4</w:t>
      </w:r>
      <w:r w:rsidR="00B41DC4">
        <w:t>5</w:t>
      </w:r>
      <w:r>
        <w:t>~</w:t>
      </w:r>
      <w:r w:rsidR="00B41DC4">
        <w:t>48</w:t>
      </w:r>
      <w:r>
        <w:t xml:space="preserve">) </w:t>
      </w:r>
      <w:r>
        <w:rPr>
          <w:rFonts w:hint="eastAsia"/>
        </w:rPr>
        <w:t xml:space="preserve">예를들어 </w:t>
      </w:r>
      <w:r>
        <w:t xml:space="preserve">cmd </w:t>
      </w:r>
      <w:r>
        <w:rPr>
          <w:rFonts w:hint="eastAsia"/>
        </w:rPr>
        <w:t xml:space="preserve">변수값이 </w:t>
      </w:r>
      <w:r>
        <w:t>"-"</w:t>
      </w:r>
      <w:r>
        <w:rPr>
          <w:rFonts w:hint="eastAsia"/>
        </w:rPr>
        <w:t xml:space="preserve"> 이라면, </w:t>
      </w:r>
      <w:r>
        <w:t xml:space="preserve">JSP </w:t>
      </w:r>
      <w:r>
        <w:rPr>
          <w:rFonts w:hint="eastAsia"/>
        </w:rPr>
        <w:t xml:space="preserve">실행 결과 다음과 같은 </w:t>
      </w:r>
      <w:r>
        <w:t xml:space="preserve">HTML </w:t>
      </w:r>
      <w:r>
        <w:rPr>
          <w:rFonts w:hint="eastAsia"/>
        </w:rPr>
        <w:t>태그가 출력된다.</w:t>
      </w:r>
    </w:p>
    <w:p w14:paraId="57F74A28" w14:textId="77777777" w:rsidR="009975BD" w:rsidRDefault="009975BD" w:rsidP="009975BD">
      <w:pPr>
        <w:pStyle w:val="a"/>
      </w:pPr>
      <w:r>
        <w:t>&lt;select name="cmd"&gt;</w:t>
      </w:r>
    </w:p>
    <w:p w14:paraId="57F74A29" w14:textId="77777777" w:rsidR="009975BD" w:rsidRDefault="009975BD" w:rsidP="009975BD">
      <w:pPr>
        <w:pStyle w:val="a"/>
      </w:pPr>
      <w:r>
        <w:t xml:space="preserve">    &lt;option value="+"&gt;+&lt;/option&gt;</w:t>
      </w:r>
    </w:p>
    <w:p w14:paraId="57F74A2A" w14:textId="77777777" w:rsidR="009975BD" w:rsidRPr="009975BD" w:rsidRDefault="009975BD" w:rsidP="009975BD">
      <w:pPr>
        <w:pStyle w:val="a"/>
      </w:pPr>
      <w:r>
        <w:t xml:space="preserve">    &lt;option value="-" </w:t>
      </w:r>
      <w:r w:rsidRPr="00221E5B">
        <w:rPr>
          <w:shd w:val="clear" w:color="auto" w:fill="FFFF99"/>
        </w:rPr>
        <w:t>selected</w:t>
      </w:r>
      <w:r>
        <w:t>&gt;-&lt;/option&gt;</w:t>
      </w:r>
    </w:p>
    <w:p w14:paraId="57F74A2B" w14:textId="77777777" w:rsidR="009975BD" w:rsidRPr="009975BD" w:rsidRDefault="009975BD" w:rsidP="009975BD">
      <w:pPr>
        <w:pStyle w:val="a"/>
      </w:pPr>
      <w:r>
        <w:t xml:space="preserve">    &lt;option value="*"&gt;*&lt;/option&gt;</w:t>
      </w:r>
    </w:p>
    <w:p w14:paraId="57F74A2C" w14:textId="77777777" w:rsidR="009975BD" w:rsidRDefault="009975BD" w:rsidP="009975BD">
      <w:pPr>
        <w:pStyle w:val="a"/>
      </w:pPr>
      <w:r>
        <w:t xml:space="preserve">    &lt;option value="/"&gt;/&lt;/option&gt;</w:t>
      </w:r>
    </w:p>
    <w:p w14:paraId="57F74A2D" w14:textId="77777777" w:rsidR="009975BD" w:rsidRPr="009975BD" w:rsidRDefault="009975BD" w:rsidP="009975BD">
      <w:pPr>
        <w:pStyle w:val="a"/>
      </w:pPr>
      <w:r>
        <w:t>&lt;/select&gt;</w:t>
      </w:r>
    </w:p>
    <w:p w14:paraId="57F74A2E" w14:textId="77777777" w:rsidR="009975BD" w:rsidRDefault="009975BD" w:rsidP="008863A8">
      <w:r>
        <w:rPr>
          <w:rFonts w:hint="eastAsia"/>
        </w:rPr>
        <w:t>위 태그가 웹브라우저창에 그려질 때 다음과 같이 그려진다.</w:t>
      </w:r>
    </w:p>
    <w:p w14:paraId="57F74A2F" w14:textId="77777777" w:rsidR="009975BD" w:rsidRDefault="009975BD" w:rsidP="008863A8">
      <w:r>
        <w:rPr>
          <w:noProof/>
        </w:rPr>
        <w:drawing>
          <wp:inline distT="0" distB="0" distL="0" distR="0" wp14:anchorId="57F74B44" wp14:editId="57F74B45">
            <wp:extent cx="752475" cy="3524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A30" w14:textId="2F24CE55" w:rsidR="009975BD" w:rsidRDefault="009975BD" w:rsidP="008863A8">
      <w:r>
        <w:rPr>
          <w:rFonts w:hint="eastAsia"/>
        </w:rPr>
        <w:t xml:space="preserve">selected </w:t>
      </w:r>
      <w:r w:rsidR="00434A92">
        <w:rPr>
          <w:rFonts w:hint="eastAsia"/>
        </w:rPr>
        <w:t>애트리뷰트</w:t>
      </w:r>
      <w:r w:rsidR="00434A92">
        <w:t>가</w:t>
      </w:r>
      <w:r>
        <w:rPr>
          <w:rFonts w:hint="eastAsia"/>
        </w:rPr>
        <w:t xml:space="preserve"> 있는 </w:t>
      </w:r>
      <w:r>
        <w:t>option</w:t>
      </w:r>
      <w:r>
        <w:rPr>
          <w:rFonts w:hint="eastAsia"/>
        </w:rPr>
        <w:t>이 선택된 상태로 그려진다.</w:t>
      </w:r>
    </w:p>
    <w:p w14:paraId="57F74A31" w14:textId="77777777" w:rsidR="009975BD" w:rsidRDefault="009975BD" w:rsidP="008863A8"/>
    <w:p w14:paraId="57F74A32" w14:textId="77777777" w:rsidR="009975BD" w:rsidRDefault="009975BD" w:rsidP="008863A8"/>
    <w:p w14:paraId="57F74A33" w14:textId="77777777" w:rsidR="009975BD" w:rsidRDefault="009975BD" w:rsidP="008863A8"/>
    <w:p w14:paraId="57F74A34" w14:textId="7924F903" w:rsidR="00221E5B" w:rsidRDefault="00221E5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A35" w14:textId="77777777" w:rsidR="00BD7C5D" w:rsidRDefault="00BD7C5D" w:rsidP="00BD7C5D">
      <w:pPr>
        <w:pStyle w:val="Heading3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7F74A37" w14:textId="77777777" w:rsidR="00BD7C5D" w:rsidRDefault="00BD7C5D" w:rsidP="00BD7C5D">
      <w:r>
        <w:t xml:space="preserve">(1) </w:t>
      </w:r>
      <w:r>
        <w:rPr>
          <w:rFonts w:hint="eastAsia"/>
        </w:rPr>
        <w:t xml:space="preserve">웹브라우저는 웹서버에 </w:t>
      </w:r>
      <w:r w:rsidRPr="002A44CD">
        <w:t>http://localhost:8080/lecture1/form01/select2</w:t>
      </w:r>
      <w:r>
        <w:rPr>
          <w:rFonts w:hint="eastAsia"/>
        </w:rPr>
        <w:t>c</w:t>
      </w:r>
      <w:r w:rsidRPr="002A44CD">
        <w:t>.jsp</w:t>
      </w:r>
      <w:r>
        <w:t xml:space="preserve"> URL</w:t>
      </w:r>
      <w:r>
        <w:rPr>
          <w:rFonts w:hint="eastAsia"/>
        </w:rPr>
        <w:t>의 실행을 요청한다.</w:t>
      </w:r>
    </w:p>
    <w:p w14:paraId="57F74A38" w14:textId="77777777" w:rsidR="00BD7C5D" w:rsidRDefault="00BD7C5D" w:rsidP="00BD7C5D">
      <w:r>
        <w:t xml:space="preserve">   </w:t>
      </w:r>
      <w:r>
        <w:rPr>
          <w:rFonts w:hint="eastAsia"/>
        </w:rPr>
        <w:t xml:space="preserve">그냥 단순히 </w:t>
      </w:r>
      <w:r>
        <w:t>URL</w:t>
      </w:r>
      <w:r>
        <w:rPr>
          <w:rFonts w:hint="eastAsia"/>
        </w:rPr>
        <w:t xml:space="preserve">만 요청한 것이고 </w:t>
      </w:r>
      <w:r>
        <w:t>URL</w:t>
      </w:r>
      <w:r>
        <w:rPr>
          <w:rFonts w:hint="eastAsia"/>
        </w:rPr>
        <w:t xml:space="preserve">에 </w:t>
      </w:r>
      <w:r>
        <w:t>query string</w:t>
      </w:r>
      <w:r>
        <w:rPr>
          <w:rFonts w:hint="eastAsia"/>
        </w:rPr>
        <w:t>이 포함되지 않았으므로,</w:t>
      </w:r>
      <w:r>
        <w:t xml:space="preserve"> </w:t>
      </w:r>
    </w:p>
    <w:p w14:paraId="57F74A39" w14:textId="26793C51" w:rsidR="00BD7C5D" w:rsidRDefault="00BD7C5D" w:rsidP="00BD7C5D">
      <w:r>
        <w:t xml:space="preserve">   </w:t>
      </w:r>
      <w:r>
        <w:rPr>
          <w:rFonts w:hint="eastAsia"/>
        </w:rPr>
        <w:t xml:space="preserve">요청에 담겨져 전송되는 </w:t>
      </w:r>
      <w:r w:rsidR="00221E5B">
        <w:t>request parameter</w:t>
      </w:r>
      <w:r>
        <w:rPr>
          <w:rFonts w:hint="eastAsia"/>
        </w:rPr>
        <w:t>는 없다.</w:t>
      </w:r>
    </w:p>
    <w:p w14:paraId="57F74A3A" w14:textId="77777777" w:rsidR="00BD7C5D" w:rsidRDefault="00BD7C5D" w:rsidP="00BD7C5D">
      <w:r>
        <w:t xml:space="preserve">(2) </w:t>
      </w:r>
      <w:r>
        <w:rPr>
          <w:rFonts w:hint="eastAsia"/>
        </w:rPr>
        <w:t xml:space="preserve">웹서버는 요청받은 </w:t>
      </w:r>
      <w:r>
        <w:t>select2c.jsp</w:t>
      </w:r>
      <w:r>
        <w:rPr>
          <w:rFonts w:hint="eastAsia"/>
        </w:rPr>
        <w:t>를 실행한다.</w:t>
      </w:r>
    </w:p>
    <w:p w14:paraId="57F74A3B" w14:textId="77777777" w:rsidR="00BD7C5D" w:rsidRDefault="00BD7C5D" w:rsidP="00BD7C5D">
      <w:r>
        <w:t>(3) select2c</w:t>
      </w:r>
      <w:r>
        <w:rPr>
          <w:rFonts w:hint="eastAsia"/>
        </w:rPr>
        <w:t>.jsp의 실행이 종료된다.</w:t>
      </w:r>
    </w:p>
    <w:p w14:paraId="57F74A3C" w14:textId="77777777" w:rsidR="00BD7C5D" w:rsidRDefault="00BD7C5D" w:rsidP="00BD7C5D">
      <w:r>
        <w:t xml:space="preserve">(4) </w:t>
      </w:r>
      <w:r>
        <w:rPr>
          <w:rFonts w:hint="eastAsia"/>
        </w:rPr>
        <w:t xml:space="preserve">웹서버는 </w:t>
      </w:r>
      <w:r>
        <w:t>select2c.jsp</w:t>
      </w:r>
      <w:r>
        <w:rPr>
          <w:rFonts w:hint="eastAsia"/>
        </w:rPr>
        <w:t>의 실행결과 출력을 웹브라우저에 전달한다.</w:t>
      </w:r>
    </w:p>
    <w:p w14:paraId="57F74A3D" w14:textId="77777777" w:rsidR="00BD7C5D" w:rsidRPr="004524C7" w:rsidRDefault="00BD7C5D" w:rsidP="00BD7C5D">
      <w:r>
        <w:rPr>
          <w:rFonts w:hint="eastAsia"/>
        </w:rPr>
        <w:t xml:space="preserve">    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24E" w14:paraId="752215FC" w14:textId="77777777" w:rsidTr="0025424E">
        <w:tc>
          <w:tcPr>
            <w:tcW w:w="10456" w:type="dxa"/>
          </w:tcPr>
          <w:p w14:paraId="6024CCB2" w14:textId="77777777" w:rsidR="0080499D" w:rsidRDefault="0080499D" w:rsidP="0080499D">
            <w:pPr>
              <w:pStyle w:val="a0"/>
            </w:pPr>
            <w:r>
              <w:t>&lt;!DOCTYPE html&gt;</w:t>
            </w:r>
          </w:p>
          <w:p w14:paraId="7ECDBF7F" w14:textId="77777777" w:rsidR="0080499D" w:rsidRDefault="0080499D" w:rsidP="0080499D">
            <w:pPr>
              <w:pStyle w:val="a0"/>
            </w:pPr>
            <w:r>
              <w:t>&lt;html&gt;</w:t>
            </w:r>
          </w:p>
          <w:p w14:paraId="36386E7D" w14:textId="77777777" w:rsidR="0080499D" w:rsidRDefault="0080499D" w:rsidP="0080499D">
            <w:pPr>
              <w:pStyle w:val="a0"/>
            </w:pPr>
            <w:r>
              <w:t>&lt;head&gt;</w:t>
            </w:r>
          </w:p>
          <w:p w14:paraId="2DF374EC" w14:textId="77777777" w:rsidR="0080499D" w:rsidRDefault="0080499D" w:rsidP="0080499D">
            <w:pPr>
              <w:pStyle w:val="a0"/>
            </w:pPr>
            <w:r>
              <w:t>&lt;meta http-equiv="Content-Type" content="text/html; charset=utf-8"&gt;</w:t>
            </w:r>
          </w:p>
          <w:p w14:paraId="6FD94E75" w14:textId="77777777" w:rsidR="0080499D" w:rsidRDefault="0080499D" w:rsidP="0080499D">
            <w:pPr>
              <w:pStyle w:val="a0"/>
            </w:pPr>
            <w:r>
              <w:t>&lt;meta name="viewport" content="width=device-width, initial-scale=1"&gt;</w:t>
            </w:r>
          </w:p>
          <w:p w14:paraId="7EA3DEB4" w14:textId="77777777" w:rsidR="0080499D" w:rsidRDefault="0080499D" w:rsidP="0080499D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6FA39780" w14:textId="77777777" w:rsidR="0080499D" w:rsidRDefault="0080499D" w:rsidP="0080499D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71F7E9EE" w14:textId="77777777" w:rsidR="0080499D" w:rsidRDefault="0080499D" w:rsidP="0080499D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4ED646F9" w14:textId="77777777" w:rsidR="0080499D" w:rsidRDefault="0080499D" w:rsidP="0080499D">
            <w:pPr>
              <w:pStyle w:val="a0"/>
            </w:pPr>
            <w:r>
              <w:t>&lt;style&gt;</w:t>
            </w:r>
          </w:p>
          <w:p w14:paraId="0D6D8D83" w14:textId="77777777" w:rsidR="0080499D" w:rsidRDefault="0080499D" w:rsidP="0080499D">
            <w:pPr>
              <w:pStyle w:val="a0"/>
            </w:pPr>
            <w:r>
              <w:t xml:space="preserve">  input.form-control { width: 200px; }</w:t>
            </w:r>
          </w:p>
          <w:p w14:paraId="3EDA7FE8" w14:textId="77777777" w:rsidR="0080499D" w:rsidRDefault="0080499D" w:rsidP="0080499D">
            <w:pPr>
              <w:pStyle w:val="a0"/>
            </w:pPr>
            <w:r>
              <w:t xml:space="preserve">  select.form-control { width: 70px; }</w:t>
            </w:r>
          </w:p>
          <w:p w14:paraId="5F69AC4A" w14:textId="77777777" w:rsidR="0080499D" w:rsidRDefault="0080499D" w:rsidP="0080499D">
            <w:pPr>
              <w:pStyle w:val="a0"/>
            </w:pPr>
            <w:r>
              <w:t xml:space="preserve">  table.table { width: 500px; }</w:t>
            </w:r>
          </w:p>
          <w:p w14:paraId="740377E2" w14:textId="77777777" w:rsidR="0080499D" w:rsidRDefault="0080499D" w:rsidP="0080499D">
            <w:pPr>
              <w:pStyle w:val="a0"/>
            </w:pPr>
            <w:r>
              <w:t xml:space="preserve">  thead tr { background-color: #eee; }</w:t>
            </w:r>
          </w:p>
          <w:p w14:paraId="441B139C" w14:textId="77777777" w:rsidR="0080499D" w:rsidRDefault="0080499D" w:rsidP="0080499D">
            <w:pPr>
              <w:pStyle w:val="a0"/>
            </w:pPr>
            <w:r>
              <w:t>&lt;/style&gt;</w:t>
            </w:r>
          </w:p>
          <w:p w14:paraId="5DCC20E9" w14:textId="77777777" w:rsidR="0080499D" w:rsidRDefault="0080499D" w:rsidP="0080499D">
            <w:pPr>
              <w:pStyle w:val="a0"/>
            </w:pPr>
            <w:r>
              <w:t>&lt;/head&gt;</w:t>
            </w:r>
          </w:p>
          <w:p w14:paraId="7B17714B" w14:textId="77777777" w:rsidR="0080499D" w:rsidRDefault="0080499D" w:rsidP="0080499D">
            <w:pPr>
              <w:pStyle w:val="a0"/>
            </w:pPr>
            <w:r>
              <w:t>&lt;body&gt;</w:t>
            </w:r>
          </w:p>
          <w:p w14:paraId="4D62449A" w14:textId="77777777" w:rsidR="0080499D" w:rsidRDefault="0080499D" w:rsidP="0080499D">
            <w:pPr>
              <w:pStyle w:val="a0"/>
            </w:pPr>
          </w:p>
          <w:p w14:paraId="4DEEB99C" w14:textId="77777777" w:rsidR="0080499D" w:rsidRDefault="0080499D" w:rsidP="0080499D">
            <w:pPr>
              <w:pStyle w:val="a0"/>
            </w:pPr>
          </w:p>
          <w:p w14:paraId="5A538491" w14:textId="77777777" w:rsidR="0080499D" w:rsidRDefault="0080499D" w:rsidP="0080499D">
            <w:pPr>
              <w:pStyle w:val="a0"/>
            </w:pPr>
            <w:r>
              <w:t xml:space="preserve">  &lt;div class="container"&gt;</w:t>
            </w:r>
          </w:p>
          <w:p w14:paraId="511181EC" w14:textId="77777777" w:rsidR="0080499D" w:rsidRDefault="0080499D" w:rsidP="0080499D">
            <w:pPr>
              <w:pStyle w:val="a0"/>
            </w:pPr>
            <w:r>
              <w:t xml:space="preserve">    &lt;form method="get"&gt;</w:t>
            </w:r>
          </w:p>
          <w:p w14:paraId="27B20D02" w14:textId="77777777" w:rsidR="0080499D" w:rsidRDefault="0080499D" w:rsidP="0080499D">
            <w:pPr>
              <w:pStyle w:val="a0"/>
            </w:pPr>
            <w:r>
              <w:t xml:space="preserve">      &lt;h1&gt;select 01&lt;/h1&gt;</w:t>
            </w:r>
          </w:p>
          <w:p w14:paraId="74A9CA22" w14:textId="77777777" w:rsidR="0080499D" w:rsidRDefault="0080499D" w:rsidP="0080499D">
            <w:pPr>
              <w:pStyle w:val="a0"/>
            </w:pPr>
          </w:p>
          <w:p w14:paraId="30BC7456" w14:textId="77777777" w:rsidR="0080499D" w:rsidRDefault="0080499D" w:rsidP="0080499D">
            <w:pPr>
              <w:pStyle w:val="a0"/>
            </w:pPr>
            <w:r>
              <w:t xml:space="preserve">      &lt;div class="form-group"&gt;</w:t>
            </w:r>
          </w:p>
          <w:p w14:paraId="48C7D5FE" w14:textId="77777777" w:rsidR="0080499D" w:rsidRDefault="0080499D" w:rsidP="0080499D">
            <w:pPr>
              <w:pStyle w:val="a0"/>
            </w:pPr>
            <w:r>
              <w:t xml:space="preserve">        &lt;label&gt;number1:&lt;/label&gt; </w:t>
            </w:r>
          </w:p>
          <w:p w14:paraId="35694771" w14:textId="77777777" w:rsidR="0080499D" w:rsidRDefault="0080499D" w:rsidP="0080499D">
            <w:pPr>
              <w:pStyle w:val="a0"/>
            </w:pPr>
            <w:r>
              <w:t xml:space="preserve">        &lt;input type="text" name="number1" class="form-control" value="0" /&gt;</w:t>
            </w:r>
          </w:p>
          <w:p w14:paraId="22E68F8C" w14:textId="77777777" w:rsidR="0080499D" w:rsidRDefault="0080499D" w:rsidP="0080499D">
            <w:pPr>
              <w:pStyle w:val="a0"/>
            </w:pPr>
            <w:r>
              <w:t xml:space="preserve">      &lt;/div&gt;</w:t>
            </w:r>
          </w:p>
          <w:p w14:paraId="021DAB01" w14:textId="77777777" w:rsidR="0080499D" w:rsidRDefault="0080499D" w:rsidP="0080499D">
            <w:pPr>
              <w:pStyle w:val="a0"/>
            </w:pPr>
            <w:r>
              <w:t xml:space="preserve">      </w:t>
            </w:r>
          </w:p>
          <w:p w14:paraId="4736013B" w14:textId="77777777" w:rsidR="0080499D" w:rsidRDefault="0080499D" w:rsidP="0080499D">
            <w:pPr>
              <w:pStyle w:val="a0"/>
            </w:pPr>
            <w:r>
              <w:t xml:space="preserve">      &lt;div class="form-group"&gt;</w:t>
            </w:r>
          </w:p>
          <w:p w14:paraId="7DDA134B" w14:textId="77777777" w:rsidR="0080499D" w:rsidRDefault="0080499D" w:rsidP="0080499D">
            <w:pPr>
              <w:pStyle w:val="a0"/>
            </w:pPr>
            <w:r>
              <w:t xml:space="preserve">          &lt;label&gt;operator:&lt;/label&gt;</w:t>
            </w:r>
          </w:p>
          <w:p w14:paraId="32231371" w14:textId="77777777" w:rsidR="0080499D" w:rsidRDefault="0080499D" w:rsidP="0080499D">
            <w:pPr>
              <w:pStyle w:val="a0"/>
            </w:pPr>
            <w:r>
              <w:t xml:space="preserve">          &lt;select name="cmd" class="form-control"&gt;</w:t>
            </w:r>
          </w:p>
          <w:p w14:paraId="06AD9ECF" w14:textId="77777777" w:rsidR="0080499D" w:rsidRDefault="0080499D" w:rsidP="0080499D">
            <w:pPr>
              <w:pStyle w:val="a0"/>
            </w:pPr>
            <w:r>
              <w:t xml:space="preserve">              &lt;option value="+" &gt;+&lt;/option&gt;</w:t>
            </w:r>
          </w:p>
          <w:p w14:paraId="4DB22CFC" w14:textId="77777777" w:rsidR="0080499D" w:rsidRDefault="0080499D" w:rsidP="0080499D">
            <w:pPr>
              <w:pStyle w:val="a0"/>
            </w:pPr>
            <w:r>
              <w:t xml:space="preserve">              &lt;option value="-" &gt;-&lt;/option&gt;</w:t>
            </w:r>
          </w:p>
          <w:p w14:paraId="4774ABD1" w14:textId="77777777" w:rsidR="0080499D" w:rsidRDefault="0080499D" w:rsidP="0080499D">
            <w:pPr>
              <w:pStyle w:val="a0"/>
            </w:pPr>
            <w:r>
              <w:t xml:space="preserve">              &lt;option value="*" &gt;*&lt;/option&gt;</w:t>
            </w:r>
          </w:p>
          <w:p w14:paraId="61F05CD2" w14:textId="77777777" w:rsidR="0080499D" w:rsidRDefault="0080499D" w:rsidP="0080499D">
            <w:pPr>
              <w:pStyle w:val="a0"/>
            </w:pPr>
            <w:r>
              <w:t xml:space="preserve">              &lt;option value="/" &gt;/&lt;/option&gt;</w:t>
            </w:r>
          </w:p>
          <w:p w14:paraId="5D25D3B5" w14:textId="77777777" w:rsidR="0080499D" w:rsidRDefault="0080499D" w:rsidP="0080499D">
            <w:pPr>
              <w:pStyle w:val="a0"/>
            </w:pPr>
            <w:r>
              <w:t xml:space="preserve">          &lt;/select&gt;</w:t>
            </w:r>
          </w:p>
          <w:p w14:paraId="0F37A46B" w14:textId="77777777" w:rsidR="0080499D" w:rsidRDefault="0080499D" w:rsidP="0080499D">
            <w:pPr>
              <w:pStyle w:val="a0"/>
            </w:pPr>
            <w:r>
              <w:t xml:space="preserve">      &lt;/div&gt;      </w:t>
            </w:r>
          </w:p>
          <w:p w14:paraId="64AB524B" w14:textId="77777777" w:rsidR="0080499D" w:rsidRDefault="0080499D" w:rsidP="0080499D">
            <w:pPr>
              <w:pStyle w:val="a0"/>
            </w:pPr>
          </w:p>
          <w:p w14:paraId="1B80F4A5" w14:textId="77777777" w:rsidR="0080499D" w:rsidRDefault="0080499D" w:rsidP="0080499D">
            <w:pPr>
              <w:pStyle w:val="a0"/>
            </w:pPr>
            <w:r>
              <w:t xml:space="preserve">      &lt;div class="form-group"&gt;</w:t>
            </w:r>
          </w:p>
          <w:p w14:paraId="3D3618E9" w14:textId="77777777" w:rsidR="0080499D" w:rsidRDefault="0080499D" w:rsidP="0080499D">
            <w:pPr>
              <w:pStyle w:val="a0"/>
            </w:pPr>
            <w:r>
              <w:t xml:space="preserve">        &lt;label&gt;number2:&lt;/label&gt; </w:t>
            </w:r>
          </w:p>
          <w:p w14:paraId="5F667A9C" w14:textId="77777777" w:rsidR="0080499D" w:rsidRDefault="0080499D" w:rsidP="0080499D">
            <w:pPr>
              <w:pStyle w:val="a0"/>
            </w:pPr>
            <w:r>
              <w:t xml:space="preserve">        &lt;input type="text" name="number2" class="form-control" value="0" /&gt;</w:t>
            </w:r>
          </w:p>
          <w:p w14:paraId="797A95F3" w14:textId="77777777" w:rsidR="0080499D" w:rsidRDefault="0080499D" w:rsidP="0080499D">
            <w:pPr>
              <w:pStyle w:val="a0"/>
            </w:pPr>
            <w:r>
              <w:t xml:space="preserve">      &lt;/div&gt;</w:t>
            </w:r>
          </w:p>
          <w:p w14:paraId="6ED77EF7" w14:textId="77777777" w:rsidR="0080499D" w:rsidRDefault="0080499D" w:rsidP="0080499D">
            <w:pPr>
              <w:pStyle w:val="a0"/>
            </w:pPr>
          </w:p>
          <w:p w14:paraId="5C2EB4F4" w14:textId="77777777" w:rsidR="0080499D" w:rsidRDefault="0080499D" w:rsidP="0080499D">
            <w:pPr>
              <w:pStyle w:val="a0"/>
            </w:pPr>
            <w:r>
              <w:t xml:space="preserve">      &lt;div class="form-group"&gt;</w:t>
            </w:r>
          </w:p>
          <w:p w14:paraId="06E0CBC9" w14:textId="77777777" w:rsidR="0080499D" w:rsidRDefault="0080499D" w:rsidP="0080499D">
            <w:pPr>
              <w:pStyle w:val="a0"/>
            </w:pPr>
            <w:r>
              <w:t xml:space="preserve">        &lt;button type="submit" class="btn btn-primary"&gt;확인&lt;/button&gt;</w:t>
            </w:r>
          </w:p>
          <w:p w14:paraId="78F69B02" w14:textId="77777777" w:rsidR="0080499D" w:rsidRDefault="0080499D" w:rsidP="0080499D">
            <w:pPr>
              <w:pStyle w:val="a0"/>
            </w:pPr>
            <w:r>
              <w:t xml:space="preserve">      &lt;/div&gt;</w:t>
            </w:r>
          </w:p>
          <w:p w14:paraId="27A59663" w14:textId="77777777" w:rsidR="0080499D" w:rsidRDefault="0080499D" w:rsidP="0080499D">
            <w:pPr>
              <w:pStyle w:val="a0"/>
            </w:pPr>
            <w:r>
              <w:t xml:space="preserve">    &lt;/form&gt;</w:t>
            </w:r>
          </w:p>
          <w:p w14:paraId="168714C8" w14:textId="77777777" w:rsidR="0080499D" w:rsidRDefault="0080499D" w:rsidP="0080499D">
            <w:pPr>
              <w:pStyle w:val="a0"/>
            </w:pPr>
            <w:r>
              <w:t xml:space="preserve">    </w:t>
            </w:r>
          </w:p>
          <w:p w14:paraId="5734F4B4" w14:textId="77777777" w:rsidR="0080499D" w:rsidRDefault="0080499D" w:rsidP="0080499D">
            <w:pPr>
              <w:pStyle w:val="a0"/>
            </w:pPr>
            <w:r>
              <w:t xml:space="preserve">    &lt;h1&gt;request parameter&lt;/h1&gt;    </w:t>
            </w:r>
          </w:p>
          <w:p w14:paraId="259C7223" w14:textId="77777777" w:rsidR="0080499D" w:rsidRDefault="0080499D" w:rsidP="0080499D">
            <w:pPr>
              <w:pStyle w:val="a0"/>
            </w:pPr>
            <w:r>
              <w:t xml:space="preserve">    &lt;table class="table table-bordered"&gt;</w:t>
            </w:r>
          </w:p>
          <w:p w14:paraId="7DD36CE5" w14:textId="77777777" w:rsidR="0080499D" w:rsidRDefault="0080499D" w:rsidP="0080499D">
            <w:pPr>
              <w:pStyle w:val="a0"/>
            </w:pPr>
            <w:r>
              <w:t xml:space="preserve">      &lt;thead&gt;</w:t>
            </w:r>
          </w:p>
          <w:p w14:paraId="330598A2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78BD5A09" w14:textId="77777777" w:rsidR="0080499D" w:rsidRDefault="0080499D" w:rsidP="0080499D">
            <w:pPr>
              <w:pStyle w:val="a0"/>
            </w:pPr>
            <w:r>
              <w:t xml:space="preserve">          &lt;th&gt;Parameter Name&lt;/th&gt;</w:t>
            </w:r>
          </w:p>
          <w:p w14:paraId="13340DA6" w14:textId="77777777" w:rsidR="0080499D" w:rsidRDefault="0080499D" w:rsidP="0080499D">
            <w:pPr>
              <w:pStyle w:val="a0"/>
            </w:pPr>
            <w:r>
              <w:t xml:space="preserve">          &lt;th&gt;Parameter Value&lt;/th&gt;</w:t>
            </w:r>
          </w:p>
          <w:p w14:paraId="4EFC4EE1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406AE2B5" w14:textId="77777777" w:rsidR="0080499D" w:rsidRDefault="0080499D" w:rsidP="0080499D">
            <w:pPr>
              <w:pStyle w:val="a0"/>
            </w:pPr>
            <w:r>
              <w:t xml:space="preserve">      &lt;/thead&gt;</w:t>
            </w:r>
          </w:p>
          <w:p w14:paraId="5F8812D8" w14:textId="77777777" w:rsidR="0080499D" w:rsidRDefault="0080499D" w:rsidP="0080499D">
            <w:pPr>
              <w:pStyle w:val="a0"/>
            </w:pPr>
            <w:r>
              <w:t xml:space="preserve">      &lt;tbody&gt;</w:t>
            </w:r>
          </w:p>
          <w:p w14:paraId="0247C130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15CB0450" w14:textId="77777777" w:rsidR="0080499D" w:rsidRDefault="0080499D" w:rsidP="0080499D">
            <w:pPr>
              <w:pStyle w:val="a0"/>
            </w:pPr>
            <w:r>
              <w:t xml:space="preserve">          &lt;td&gt;number1&lt;/td&gt;</w:t>
            </w:r>
          </w:p>
          <w:p w14:paraId="28713B8C" w14:textId="77777777" w:rsidR="0080499D" w:rsidRDefault="0080499D" w:rsidP="0080499D">
            <w:pPr>
              <w:pStyle w:val="a0"/>
            </w:pPr>
            <w:r>
              <w:t xml:space="preserve">          &lt;td&gt;0&lt;/td&gt;</w:t>
            </w:r>
          </w:p>
          <w:p w14:paraId="1B06231B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557D93F4" w14:textId="77777777" w:rsidR="0080499D" w:rsidRDefault="0080499D" w:rsidP="0080499D">
            <w:pPr>
              <w:pStyle w:val="a0"/>
            </w:pPr>
            <w:r>
              <w:lastRenderedPageBreak/>
              <w:t xml:space="preserve">        &lt;tr&gt;</w:t>
            </w:r>
          </w:p>
          <w:p w14:paraId="4DA1ECFA" w14:textId="77777777" w:rsidR="0080499D" w:rsidRDefault="0080499D" w:rsidP="0080499D">
            <w:pPr>
              <w:pStyle w:val="a0"/>
            </w:pPr>
            <w:r>
              <w:t xml:space="preserve">          &lt;td&gt;number2&lt;/td&gt;</w:t>
            </w:r>
          </w:p>
          <w:p w14:paraId="580D1DE4" w14:textId="77777777" w:rsidR="0080499D" w:rsidRDefault="0080499D" w:rsidP="0080499D">
            <w:pPr>
              <w:pStyle w:val="a0"/>
            </w:pPr>
            <w:r>
              <w:t xml:space="preserve">          &lt;td&gt;0&lt;/td&gt;</w:t>
            </w:r>
          </w:p>
          <w:p w14:paraId="0A40A353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6CC6656A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122D918A" w14:textId="77777777" w:rsidR="0080499D" w:rsidRDefault="0080499D" w:rsidP="0080499D">
            <w:pPr>
              <w:pStyle w:val="a0"/>
            </w:pPr>
            <w:r>
              <w:t xml:space="preserve">          &lt;td&gt;cmd&lt;/td&gt;</w:t>
            </w:r>
          </w:p>
          <w:p w14:paraId="793522B0" w14:textId="77777777" w:rsidR="0080499D" w:rsidRDefault="0080499D" w:rsidP="0080499D">
            <w:pPr>
              <w:pStyle w:val="a0"/>
            </w:pPr>
            <w:r>
              <w:t xml:space="preserve">          &lt;td&gt;null&lt;/td&gt;</w:t>
            </w:r>
          </w:p>
          <w:p w14:paraId="0680A5B0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10610C36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761E1ABA" w14:textId="77777777" w:rsidR="0080499D" w:rsidRDefault="0080499D" w:rsidP="0080499D">
            <w:pPr>
              <w:pStyle w:val="a0"/>
            </w:pPr>
            <w:r>
              <w:t xml:space="preserve">          &lt;td&gt;method&lt;/td&gt;</w:t>
            </w:r>
          </w:p>
          <w:p w14:paraId="7BF44ABA" w14:textId="77777777" w:rsidR="0080499D" w:rsidRDefault="0080499D" w:rsidP="0080499D">
            <w:pPr>
              <w:pStyle w:val="a0"/>
            </w:pPr>
            <w:r>
              <w:t xml:space="preserve">          &lt;td&gt;GET&lt;/td&gt;</w:t>
            </w:r>
          </w:p>
          <w:p w14:paraId="65E3B6D5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6BE9ED8E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084B5B2C" w14:textId="77777777" w:rsidR="0080499D" w:rsidRDefault="0080499D" w:rsidP="0080499D">
            <w:pPr>
              <w:pStyle w:val="a0"/>
            </w:pPr>
            <w:r>
              <w:t xml:space="preserve">          &lt;td&gt;계산결과&lt;/td&gt;</w:t>
            </w:r>
          </w:p>
          <w:p w14:paraId="4DF560C1" w14:textId="77777777" w:rsidR="0080499D" w:rsidRDefault="0080499D" w:rsidP="0080499D">
            <w:pPr>
              <w:pStyle w:val="a0"/>
            </w:pPr>
            <w:r>
              <w:t xml:space="preserve">          &lt;td&gt;0&lt;/td&gt;</w:t>
            </w:r>
          </w:p>
          <w:p w14:paraId="598DA7AD" w14:textId="77777777" w:rsidR="0080499D" w:rsidRDefault="0080499D" w:rsidP="0080499D">
            <w:pPr>
              <w:pStyle w:val="a0"/>
            </w:pPr>
            <w:r>
              <w:t xml:space="preserve">        &lt;/tr&gt;</w:t>
            </w:r>
          </w:p>
          <w:p w14:paraId="2A667057" w14:textId="77777777" w:rsidR="0080499D" w:rsidRDefault="0080499D" w:rsidP="0080499D">
            <w:pPr>
              <w:pStyle w:val="a0"/>
            </w:pPr>
            <w:r>
              <w:t xml:space="preserve">        &lt;tr&gt;</w:t>
            </w:r>
          </w:p>
          <w:p w14:paraId="36F080F0" w14:textId="77777777" w:rsidR="0080499D" w:rsidRDefault="0080499D" w:rsidP="0080499D">
            <w:pPr>
              <w:pStyle w:val="a0"/>
            </w:pPr>
            <w:r>
              <w:t xml:space="preserve">            &lt;td&gt;시각&lt;/td&gt;</w:t>
            </w:r>
          </w:p>
          <w:p w14:paraId="438F4E08" w14:textId="77777777" w:rsidR="0080499D" w:rsidRDefault="0080499D" w:rsidP="0080499D">
            <w:pPr>
              <w:pStyle w:val="a0"/>
            </w:pPr>
            <w:r>
              <w:t xml:space="preserve">            &lt;td&gt;18:30:50&lt;/td&gt;</w:t>
            </w:r>
          </w:p>
          <w:p w14:paraId="6BB15063" w14:textId="77777777" w:rsidR="0080499D" w:rsidRDefault="0080499D" w:rsidP="0080499D">
            <w:pPr>
              <w:pStyle w:val="a0"/>
            </w:pPr>
            <w:r>
              <w:t xml:space="preserve">        &lt;/tr&gt;            </w:t>
            </w:r>
          </w:p>
          <w:p w14:paraId="0C65CABF" w14:textId="77777777" w:rsidR="0080499D" w:rsidRDefault="0080499D" w:rsidP="0080499D">
            <w:pPr>
              <w:pStyle w:val="a0"/>
            </w:pPr>
            <w:r>
              <w:t xml:space="preserve">      &lt;/tbody&gt;</w:t>
            </w:r>
          </w:p>
          <w:p w14:paraId="381FC0B4" w14:textId="77777777" w:rsidR="0080499D" w:rsidRDefault="0080499D" w:rsidP="0080499D">
            <w:pPr>
              <w:pStyle w:val="a0"/>
            </w:pPr>
            <w:r>
              <w:t xml:space="preserve">    &lt;/table&gt;    </w:t>
            </w:r>
          </w:p>
          <w:p w14:paraId="35307F86" w14:textId="77777777" w:rsidR="0080499D" w:rsidRDefault="0080499D" w:rsidP="0080499D">
            <w:pPr>
              <w:pStyle w:val="a0"/>
            </w:pPr>
            <w:r>
              <w:t xml:space="preserve">  &lt;/div&gt;</w:t>
            </w:r>
          </w:p>
          <w:p w14:paraId="2099121F" w14:textId="77777777" w:rsidR="0080499D" w:rsidRDefault="0080499D" w:rsidP="0080499D">
            <w:pPr>
              <w:pStyle w:val="a0"/>
            </w:pPr>
            <w:r>
              <w:t>&lt;/body&gt;</w:t>
            </w:r>
          </w:p>
          <w:p w14:paraId="30CAF4E7" w14:textId="2B58EBF5" w:rsidR="0025424E" w:rsidRDefault="0080499D" w:rsidP="0080499D">
            <w:pPr>
              <w:pStyle w:val="a0"/>
            </w:pPr>
            <w:r>
              <w:t>&lt;/html&gt;</w:t>
            </w:r>
          </w:p>
        </w:tc>
      </w:tr>
    </w:tbl>
    <w:p w14:paraId="215843FC" w14:textId="77777777" w:rsidR="0025424E" w:rsidRDefault="0025424E" w:rsidP="00BD7C5D"/>
    <w:p w14:paraId="60749EB3" w14:textId="11E2D130" w:rsidR="0080499D" w:rsidRDefault="0080499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F74A8F" w14:textId="1F0A1281" w:rsidR="00BD7C5D" w:rsidRDefault="0025424E" w:rsidP="00BD7C5D">
      <w:r>
        <w:rPr>
          <w:rFonts w:hint="eastAsia"/>
        </w:rPr>
        <w:lastRenderedPageBreak/>
        <w:t xml:space="preserve"> </w:t>
      </w:r>
      <w:r w:rsidR="00BD7C5D">
        <w:rPr>
          <w:rFonts w:hint="eastAsia"/>
        </w:rPr>
        <w:t>(5) 웹브라우저는 전달된 내용을 웹브라우저 창에 다음과 같이 그린다.</w:t>
      </w:r>
    </w:p>
    <w:p w14:paraId="57F74A90" w14:textId="65EC60C3" w:rsidR="00BD7C5D" w:rsidRDefault="0025424E" w:rsidP="00BD7C5D">
      <w:r>
        <w:rPr>
          <w:noProof/>
        </w:rPr>
        <w:drawing>
          <wp:inline distT="0" distB="0" distL="0" distR="0" wp14:anchorId="38490D6E" wp14:editId="494EF6FE">
            <wp:extent cx="3015108" cy="39648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0065" cy="39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A91" w14:textId="23592E25" w:rsidR="00BD7C5D" w:rsidRDefault="00BD7C5D" w:rsidP="00BD7C5D"/>
    <w:p w14:paraId="2F4BFCC9" w14:textId="5137C257" w:rsidR="001662DF" w:rsidRDefault="001662DF" w:rsidP="00BD7C5D"/>
    <w:p w14:paraId="6327695B" w14:textId="77777777" w:rsidR="001662DF" w:rsidRDefault="001662DF" w:rsidP="00BD7C5D"/>
    <w:p w14:paraId="57F74A92" w14:textId="106A5F23" w:rsidR="00BD7C5D" w:rsidRDefault="001662DF" w:rsidP="00BD7C5D">
      <w:r>
        <w:rPr>
          <w:noProof/>
        </w:rPr>
        <w:drawing>
          <wp:inline distT="0" distB="0" distL="0" distR="0" wp14:anchorId="5BD08167" wp14:editId="443F0CAF">
            <wp:extent cx="1430952" cy="2260397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4667" cy="22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A94" w14:textId="77777777" w:rsidR="00BD7C5D" w:rsidRDefault="00BD7C5D" w:rsidP="00BD7C5D">
      <w:r>
        <w:rPr>
          <w:rFonts w:hint="eastAsia"/>
        </w:rPr>
        <w:t>(</w:t>
      </w:r>
      <w:r>
        <w:t>7</w:t>
      </w:r>
      <w:r>
        <w:rPr>
          <w:rFonts w:hint="eastAsia"/>
        </w:rPr>
        <w:t xml:space="preserve">) 위와 같이 입력하고 마지막 </w:t>
      </w:r>
      <w:r>
        <w:t>"</w:t>
      </w:r>
      <w:r>
        <w:rPr>
          <w:rFonts w:hint="eastAsia"/>
        </w:rPr>
        <w:t>계산</w:t>
      </w:r>
      <w:r>
        <w:t xml:space="preserve">" </w:t>
      </w:r>
      <w:r>
        <w:rPr>
          <w:rFonts w:hint="eastAsia"/>
        </w:rPr>
        <w:t>버튼을 클릭하면 다음과 같은 요청이 웹서버에 전송된다.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BD7C5D" w14:paraId="57F74A97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A95" w14:textId="77777777" w:rsidR="00BD7C5D" w:rsidRDefault="00BD7C5D" w:rsidP="00CD11AA">
            <w:r>
              <w:rPr>
                <w:rFonts w:hint="eastAsia"/>
              </w:rPr>
              <w:t xml:space="preserve">요청되는 </w:t>
            </w:r>
            <w:r>
              <w:t>URL</w:t>
            </w:r>
          </w:p>
        </w:tc>
        <w:tc>
          <w:tcPr>
            <w:tcW w:w="2268" w:type="dxa"/>
          </w:tcPr>
          <w:p w14:paraId="57F74A96" w14:textId="77777777" w:rsidR="00BD7C5D" w:rsidRDefault="00BD7C5D" w:rsidP="00BD7C5D">
            <w:r>
              <w:rPr>
                <w:rFonts w:hint="eastAsia"/>
              </w:rPr>
              <w:t>select2</w:t>
            </w:r>
            <w:r>
              <w:t>c</w:t>
            </w:r>
            <w:r>
              <w:rPr>
                <w:rFonts w:hint="eastAsia"/>
              </w:rPr>
              <w:t>.jsp</w:t>
            </w:r>
          </w:p>
        </w:tc>
      </w:tr>
      <w:tr w:rsidR="00BD7C5D" w14:paraId="57F74A9A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A98" w14:textId="77777777" w:rsidR="00BD7C5D" w:rsidRDefault="00BD7C5D" w:rsidP="00CD11AA">
            <w:r>
              <w:rPr>
                <w:rFonts w:hint="eastAsia"/>
              </w:rPr>
              <w:t>요청 방식</w:t>
            </w:r>
          </w:p>
        </w:tc>
        <w:tc>
          <w:tcPr>
            <w:tcW w:w="2268" w:type="dxa"/>
          </w:tcPr>
          <w:p w14:paraId="57F74A99" w14:textId="77777777" w:rsidR="00BD7C5D" w:rsidRDefault="00BD7C5D" w:rsidP="00CD11AA">
            <w:r>
              <w:rPr>
                <w:rFonts w:hint="eastAsia"/>
              </w:rPr>
              <w:t>GET</w:t>
            </w:r>
          </w:p>
        </w:tc>
      </w:tr>
    </w:tbl>
    <w:p w14:paraId="57F74A9B" w14:textId="77777777" w:rsidR="00BD7C5D" w:rsidRPr="00173C01" w:rsidRDefault="00BD7C5D" w:rsidP="00BD7C5D"/>
    <w:p w14:paraId="57F74A9C" w14:textId="77777777" w:rsidR="00BD7C5D" w:rsidRDefault="00BD7C5D" w:rsidP="00BD7C5D">
      <w:r>
        <w:rPr>
          <w:rFonts w:hint="eastAsia"/>
        </w:rPr>
        <w:t>요청에 담겨 보내지는 데이터는 다음과 같다.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BD7C5D" w14:paraId="57F74A9F" w14:textId="77777777" w:rsidTr="00CD11AA">
        <w:tc>
          <w:tcPr>
            <w:tcW w:w="2126" w:type="dxa"/>
            <w:shd w:val="clear" w:color="auto" w:fill="D9D9D9" w:themeFill="background1" w:themeFillShade="D9"/>
          </w:tcPr>
          <w:p w14:paraId="57F74A9D" w14:textId="77777777" w:rsidR="00BD7C5D" w:rsidRDefault="00BD7C5D" w:rsidP="00CD11AA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F74A9E" w14:textId="77777777" w:rsidR="00BD7C5D" w:rsidRDefault="00BD7C5D" w:rsidP="00CD11AA">
            <w:r>
              <w:rPr>
                <w:rFonts w:hint="eastAsia"/>
              </w:rPr>
              <w:t>value</w:t>
            </w:r>
          </w:p>
        </w:tc>
      </w:tr>
      <w:tr w:rsidR="00BD7C5D" w14:paraId="57F74AA2" w14:textId="77777777" w:rsidTr="00CD11AA">
        <w:tc>
          <w:tcPr>
            <w:tcW w:w="2126" w:type="dxa"/>
          </w:tcPr>
          <w:p w14:paraId="57F74AA0" w14:textId="77777777" w:rsidR="00BD7C5D" w:rsidRDefault="00BD7C5D" w:rsidP="00CD11AA">
            <w:r>
              <w:t>number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7F74AA1" w14:textId="77777777" w:rsidR="00BD7C5D" w:rsidRDefault="00BD7C5D" w:rsidP="00CD11AA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BD7C5D" w14:paraId="57F74AA5" w14:textId="77777777" w:rsidTr="00CD11AA">
        <w:tc>
          <w:tcPr>
            <w:tcW w:w="2126" w:type="dxa"/>
          </w:tcPr>
          <w:p w14:paraId="57F74AA3" w14:textId="77777777" w:rsidR="00BD7C5D" w:rsidRDefault="00BD7C5D" w:rsidP="00CD11AA">
            <w:r>
              <w:t>number2</w:t>
            </w:r>
          </w:p>
        </w:tc>
        <w:tc>
          <w:tcPr>
            <w:tcW w:w="2268" w:type="dxa"/>
          </w:tcPr>
          <w:p w14:paraId="57F74AA4" w14:textId="77777777" w:rsidR="00BD7C5D" w:rsidRDefault="00BD7C5D" w:rsidP="00CD11AA">
            <w:r>
              <w:t>13</w:t>
            </w:r>
          </w:p>
        </w:tc>
      </w:tr>
      <w:tr w:rsidR="00BD7C5D" w14:paraId="57F74AA8" w14:textId="77777777" w:rsidTr="00CD11AA">
        <w:tc>
          <w:tcPr>
            <w:tcW w:w="2126" w:type="dxa"/>
          </w:tcPr>
          <w:p w14:paraId="57F74AA6" w14:textId="77777777" w:rsidR="00BD7C5D" w:rsidRDefault="00BD7C5D" w:rsidP="00CD11AA">
            <w:r>
              <w:rPr>
                <w:rFonts w:hint="eastAsia"/>
              </w:rPr>
              <w:t>cmd</w:t>
            </w:r>
          </w:p>
        </w:tc>
        <w:tc>
          <w:tcPr>
            <w:tcW w:w="2268" w:type="dxa"/>
          </w:tcPr>
          <w:p w14:paraId="57F74AA7" w14:textId="77777777" w:rsidR="00BD7C5D" w:rsidRDefault="00BD7C5D" w:rsidP="00CD11AA">
            <w:r>
              <w:t>/</w:t>
            </w:r>
          </w:p>
        </w:tc>
      </w:tr>
    </w:tbl>
    <w:p w14:paraId="57F74AA9" w14:textId="77777777" w:rsidR="00BD7C5D" w:rsidRDefault="00BD7C5D" w:rsidP="00BD7C5D"/>
    <w:p w14:paraId="57F74AAA" w14:textId="77777777" w:rsidR="00BD7C5D" w:rsidRDefault="00BD7C5D" w:rsidP="00BD7C5D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방식 요청이므로 요청되는 </w:t>
      </w:r>
      <w:r>
        <w:t>URL</w:t>
      </w:r>
      <w:r>
        <w:rPr>
          <w:rFonts w:hint="eastAsia"/>
        </w:rPr>
        <w:t>은 다음과 같다.</w:t>
      </w:r>
    </w:p>
    <w:p w14:paraId="57F74AAB" w14:textId="77777777" w:rsidR="00BD7C5D" w:rsidRDefault="00BD7C5D" w:rsidP="00BD7C5D">
      <w:pPr>
        <w:pStyle w:val="a"/>
      </w:pPr>
      <w:r w:rsidRPr="00FC5FEA">
        <w:t>http://localhost:8080/lecture1/form01/</w:t>
      </w:r>
      <w:r>
        <w:t>select2c</w:t>
      </w:r>
      <w:r w:rsidRPr="00FC5FEA">
        <w:t>.jsp</w:t>
      </w:r>
      <w:r w:rsidRPr="00FC5FEA">
        <w:rPr>
          <w:b/>
          <w:color w:val="0000FF"/>
        </w:rPr>
        <w:t>?number1=</w:t>
      </w:r>
      <w:r>
        <w:rPr>
          <w:b/>
          <w:color w:val="0000FF"/>
        </w:rPr>
        <w:t>90</w:t>
      </w:r>
      <w:r w:rsidRPr="00FC5FEA">
        <w:rPr>
          <w:b/>
          <w:color w:val="0000FF"/>
        </w:rPr>
        <w:t>&amp;cmd=%2F&amp;number2=</w:t>
      </w:r>
      <w:r>
        <w:rPr>
          <w:b/>
          <w:color w:val="0000FF"/>
        </w:rPr>
        <w:t>13</w:t>
      </w:r>
    </w:p>
    <w:p w14:paraId="57F74AAC" w14:textId="77777777" w:rsidR="00BD7C5D" w:rsidRPr="00BD7C5D" w:rsidRDefault="00BD7C5D" w:rsidP="00BD7C5D"/>
    <w:p w14:paraId="57F74AAD" w14:textId="77777777" w:rsidR="00BD7C5D" w:rsidRDefault="00BD7C5D" w:rsidP="00BD7C5D">
      <w:r>
        <w:rPr>
          <w:rFonts w:hint="eastAsia"/>
        </w:rPr>
        <w:t xml:space="preserve">(8) 웹서버는 요청된 </w:t>
      </w:r>
      <w:r>
        <w:t>select2c.jsp</w:t>
      </w:r>
      <w:r>
        <w:rPr>
          <w:rFonts w:hint="eastAsia"/>
        </w:rPr>
        <w:t>를 실행한다.</w:t>
      </w:r>
    </w:p>
    <w:p w14:paraId="57F74AAE" w14:textId="77777777" w:rsidR="00BD7C5D" w:rsidRDefault="00BD7C5D" w:rsidP="00BD7C5D">
      <w:r>
        <w:t>(9) select2c.jsp</w:t>
      </w:r>
      <w:r>
        <w:rPr>
          <w:rFonts w:hint="eastAsia"/>
        </w:rPr>
        <w:t>의 실행이 종료된다.</w:t>
      </w:r>
    </w:p>
    <w:p w14:paraId="57F74AAF" w14:textId="77777777" w:rsidR="00BD7C5D" w:rsidRDefault="00BD7C5D" w:rsidP="00BD7C5D">
      <w:r>
        <w:t xml:space="preserve">(10) </w:t>
      </w:r>
      <w:r>
        <w:rPr>
          <w:rFonts w:hint="eastAsia"/>
        </w:rPr>
        <w:t xml:space="preserve">웹서버는 </w:t>
      </w:r>
      <w:r>
        <w:t>select2c.jsp</w:t>
      </w:r>
      <w:r>
        <w:rPr>
          <w:rFonts w:hint="eastAsia"/>
        </w:rPr>
        <w:t>의 실행결과 출력을 웹브라우저에 전달한다.</w:t>
      </w:r>
    </w:p>
    <w:p w14:paraId="57F74AB0" w14:textId="1DECA5B1" w:rsidR="00BD7C5D" w:rsidRDefault="00BD7C5D" w:rsidP="00BD7C5D">
      <w:r>
        <w:t xml:space="preserve">     </w:t>
      </w:r>
      <w:r>
        <w:rPr>
          <w:rFonts w:hint="eastAsia"/>
        </w:rPr>
        <w:t>웹브라우저에 전달된 내용은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DCF" w14:paraId="052632C8" w14:textId="77777777" w:rsidTr="00BA4DCF">
        <w:tc>
          <w:tcPr>
            <w:tcW w:w="10456" w:type="dxa"/>
          </w:tcPr>
          <w:p w14:paraId="21881D55" w14:textId="77777777" w:rsidR="00BA4DCF" w:rsidRDefault="00BA4DCF" w:rsidP="00BA4DCF">
            <w:pPr>
              <w:pStyle w:val="a0"/>
            </w:pPr>
            <w:r>
              <w:lastRenderedPageBreak/>
              <w:t>&lt;!DOCTYPE html&gt;</w:t>
            </w:r>
          </w:p>
          <w:p w14:paraId="7DDA1526" w14:textId="77777777" w:rsidR="00BA4DCF" w:rsidRDefault="00BA4DCF" w:rsidP="00BA4DCF">
            <w:pPr>
              <w:pStyle w:val="a0"/>
            </w:pPr>
            <w:r>
              <w:t>&lt;html&gt;</w:t>
            </w:r>
          </w:p>
          <w:p w14:paraId="326A59C0" w14:textId="77777777" w:rsidR="00BA4DCF" w:rsidRDefault="00BA4DCF" w:rsidP="00BA4DCF">
            <w:pPr>
              <w:pStyle w:val="a0"/>
            </w:pPr>
            <w:r>
              <w:t>&lt;head&gt;</w:t>
            </w:r>
          </w:p>
          <w:p w14:paraId="3501F9D6" w14:textId="77777777" w:rsidR="00BA4DCF" w:rsidRDefault="00BA4DCF" w:rsidP="00BA4DCF">
            <w:pPr>
              <w:pStyle w:val="a0"/>
            </w:pPr>
            <w:r>
              <w:t>&lt;meta http-equiv="Content-Type" content="text/html; charset=utf-8"&gt;</w:t>
            </w:r>
          </w:p>
          <w:p w14:paraId="27DA4D7A" w14:textId="77777777" w:rsidR="00BA4DCF" w:rsidRDefault="00BA4DCF" w:rsidP="00BA4DCF">
            <w:pPr>
              <w:pStyle w:val="a0"/>
            </w:pPr>
            <w:r>
              <w:t>&lt;meta name="viewport" content="width=device-width, initial-scale=1"&gt;</w:t>
            </w:r>
          </w:p>
          <w:p w14:paraId="7CDB06C7" w14:textId="77777777" w:rsidR="00BA4DCF" w:rsidRDefault="00BA4DCF" w:rsidP="00BA4DCF">
            <w:pPr>
              <w:pStyle w:val="a0"/>
            </w:pPr>
            <w:r>
              <w:t>&lt;link rel="stylesheet" href="https://maxcdn.bootstrapcdn.com/bootstrap/3.3.7/css/bootstrap.min.css"&gt;</w:t>
            </w:r>
          </w:p>
          <w:p w14:paraId="799FE8BD" w14:textId="77777777" w:rsidR="00BA4DCF" w:rsidRDefault="00BA4DCF" w:rsidP="00BA4DCF">
            <w:pPr>
              <w:pStyle w:val="a0"/>
            </w:pPr>
            <w:r>
              <w:t>&lt;script src="https://ajax.googleapis.com/ajax/libs/jquery/3.1.1/jquery.min.js"&gt;&lt;/script&gt;</w:t>
            </w:r>
          </w:p>
          <w:p w14:paraId="06B0A2F5" w14:textId="77777777" w:rsidR="00BA4DCF" w:rsidRDefault="00BA4DCF" w:rsidP="00BA4DCF">
            <w:pPr>
              <w:pStyle w:val="a0"/>
            </w:pPr>
            <w:r>
              <w:t>&lt;script src="https://maxcdn.bootstrapcdn.com/bootstrap/3.3.7/js/bootstrap.min.js"&gt;&lt;/script&gt;</w:t>
            </w:r>
          </w:p>
          <w:p w14:paraId="41685411" w14:textId="77777777" w:rsidR="00BA4DCF" w:rsidRDefault="00BA4DCF" w:rsidP="00BA4DCF">
            <w:pPr>
              <w:pStyle w:val="a0"/>
            </w:pPr>
            <w:r>
              <w:t>&lt;style&gt;</w:t>
            </w:r>
          </w:p>
          <w:p w14:paraId="5A6DD974" w14:textId="77777777" w:rsidR="00BA4DCF" w:rsidRDefault="00BA4DCF" w:rsidP="00BA4DCF">
            <w:pPr>
              <w:pStyle w:val="a0"/>
            </w:pPr>
            <w:r>
              <w:t xml:space="preserve">  input.form-control { width: 200px; }</w:t>
            </w:r>
          </w:p>
          <w:p w14:paraId="433C29B5" w14:textId="77777777" w:rsidR="00BA4DCF" w:rsidRDefault="00BA4DCF" w:rsidP="00BA4DCF">
            <w:pPr>
              <w:pStyle w:val="a0"/>
            </w:pPr>
            <w:r>
              <w:t xml:space="preserve">  select.form-control { width: 70px; }</w:t>
            </w:r>
          </w:p>
          <w:p w14:paraId="7618D42D" w14:textId="77777777" w:rsidR="00BA4DCF" w:rsidRDefault="00BA4DCF" w:rsidP="00BA4DCF">
            <w:pPr>
              <w:pStyle w:val="a0"/>
            </w:pPr>
            <w:r>
              <w:t xml:space="preserve">  table.table { width: 500px; }</w:t>
            </w:r>
          </w:p>
          <w:p w14:paraId="3190B0DE" w14:textId="77777777" w:rsidR="00BA4DCF" w:rsidRDefault="00BA4DCF" w:rsidP="00BA4DCF">
            <w:pPr>
              <w:pStyle w:val="a0"/>
            </w:pPr>
            <w:r>
              <w:t xml:space="preserve">  thead tr { background-color: #eee; }</w:t>
            </w:r>
          </w:p>
          <w:p w14:paraId="16DE0B7E" w14:textId="77777777" w:rsidR="00BA4DCF" w:rsidRDefault="00BA4DCF" w:rsidP="00BA4DCF">
            <w:pPr>
              <w:pStyle w:val="a0"/>
            </w:pPr>
            <w:r>
              <w:t>&lt;/style&gt;</w:t>
            </w:r>
          </w:p>
          <w:p w14:paraId="5F6BA841" w14:textId="77777777" w:rsidR="00BA4DCF" w:rsidRDefault="00BA4DCF" w:rsidP="00BA4DCF">
            <w:pPr>
              <w:pStyle w:val="a0"/>
            </w:pPr>
            <w:r>
              <w:t>&lt;/head&gt;</w:t>
            </w:r>
          </w:p>
          <w:p w14:paraId="4022AA64" w14:textId="77777777" w:rsidR="00BA4DCF" w:rsidRDefault="00BA4DCF" w:rsidP="00BA4DCF">
            <w:pPr>
              <w:pStyle w:val="a0"/>
            </w:pPr>
            <w:r>
              <w:t>&lt;body&gt;</w:t>
            </w:r>
          </w:p>
          <w:p w14:paraId="0CEFA3EF" w14:textId="77777777" w:rsidR="00BA4DCF" w:rsidRDefault="00BA4DCF" w:rsidP="00BA4DCF">
            <w:pPr>
              <w:pStyle w:val="a0"/>
            </w:pPr>
          </w:p>
          <w:p w14:paraId="6070C6FD" w14:textId="77777777" w:rsidR="00BA4DCF" w:rsidRDefault="00BA4DCF" w:rsidP="00BA4DCF">
            <w:pPr>
              <w:pStyle w:val="a0"/>
            </w:pPr>
          </w:p>
          <w:p w14:paraId="618EB678" w14:textId="77777777" w:rsidR="00BA4DCF" w:rsidRDefault="00BA4DCF" w:rsidP="00BA4DCF">
            <w:pPr>
              <w:pStyle w:val="a0"/>
            </w:pPr>
            <w:r>
              <w:t xml:space="preserve">  &lt;div class="container"&gt;</w:t>
            </w:r>
          </w:p>
          <w:p w14:paraId="3AFAFC46" w14:textId="77777777" w:rsidR="00BA4DCF" w:rsidRDefault="00BA4DCF" w:rsidP="00BA4DCF">
            <w:pPr>
              <w:pStyle w:val="a0"/>
            </w:pPr>
            <w:r>
              <w:t xml:space="preserve">    &lt;form method="get"&gt;</w:t>
            </w:r>
          </w:p>
          <w:p w14:paraId="49ACEBBC" w14:textId="77777777" w:rsidR="00BA4DCF" w:rsidRDefault="00BA4DCF" w:rsidP="00BA4DCF">
            <w:pPr>
              <w:pStyle w:val="a0"/>
            </w:pPr>
            <w:r>
              <w:t xml:space="preserve">      &lt;h1&gt;select 01&lt;/h1&gt;</w:t>
            </w:r>
          </w:p>
          <w:p w14:paraId="09DC7121" w14:textId="77777777" w:rsidR="00BA4DCF" w:rsidRDefault="00BA4DCF" w:rsidP="00BA4DCF">
            <w:pPr>
              <w:pStyle w:val="a0"/>
            </w:pPr>
          </w:p>
          <w:p w14:paraId="68ECACB1" w14:textId="77777777" w:rsidR="00BA4DCF" w:rsidRDefault="00BA4DCF" w:rsidP="00BA4DCF">
            <w:pPr>
              <w:pStyle w:val="a0"/>
            </w:pPr>
            <w:r>
              <w:t xml:space="preserve">      &lt;div class="form-group"&gt;</w:t>
            </w:r>
          </w:p>
          <w:p w14:paraId="5AA9FADC" w14:textId="77777777" w:rsidR="00BA4DCF" w:rsidRDefault="00BA4DCF" w:rsidP="00BA4DCF">
            <w:pPr>
              <w:pStyle w:val="a0"/>
            </w:pPr>
            <w:r>
              <w:t xml:space="preserve">        &lt;label&gt;number1:&lt;/label&gt; </w:t>
            </w:r>
          </w:p>
          <w:p w14:paraId="4609ADBA" w14:textId="77777777" w:rsidR="00BA4DCF" w:rsidRDefault="00BA4DCF" w:rsidP="00BA4DCF">
            <w:pPr>
              <w:pStyle w:val="a0"/>
            </w:pPr>
            <w:r>
              <w:t xml:space="preserve">        &lt;input type="text" name="number1" class="form-control" value="90" /&gt;</w:t>
            </w:r>
          </w:p>
          <w:p w14:paraId="7C5A904F" w14:textId="77777777" w:rsidR="00BA4DCF" w:rsidRDefault="00BA4DCF" w:rsidP="00BA4DCF">
            <w:pPr>
              <w:pStyle w:val="a0"/>
            </w:pPr>
            <w:r>
              <w:t xml:space="preserve">      &lt;/div&gt;</w:t>
            </w:r>
          </w:p>
          <w:p w14:paraId="395F1B70" w14:textId="77777777" w:rsidR="00BA4DCF" w:rsidRDefault="00BA4DCF" w:rsidP="00BA4DCF">
            <w:pPr>
              <w:pStyle w:val="a0"/>
            </w:pPr>
            <w:r>
              <w:t xml:space="preserve">      </w:t>
            </w:r>
          </w:p>
          <w:p w14:paraId="10AC7188" w14:textId="77777777" w:rsidR="00BA4DCF" w:rsidRDefault="00BA4DCF" w:rsidP="00BA4DCF">
            <w:pPr>
              <w:pStyle w:val="a0"/>
            </w:pPr>
            <w:r>
              <w:t xml:space="preserve">      &lt;div class="form-group"&gt;</w:t>
            </w:r>
          </w:p>
          <w:p w14:paraId="428C19B7" w14:textId="77777777" w:rsidR="00BA4DCF" w:rsidRDefault="00BA4DCF" w:rsidP="00BA4DCF">
            <w:pPr>
              <w:pStyle w:val="a0"/>
            </w:pPr>
            <w:r>
              <w:t xml:space="preserve">          &lt;label&gt;operator:&lt;/label&gt;</w:t>
            </w:r>
          </w:p>
          <w:p w14:paraId="13C35ADF" w14:textId="77777777" w:rsidR="00BA4DCF" w:rsidRDefault="00BA4DCF" w:rsidP="00BA4DCF">
            <w:pPr>
              <w:pStyle w:val="a0"/>
            </w:pPr>
            <w:r>
              <w:t xml:space="preserve">          &lt;select name="cmd" class="form-control"&gt;</w:t>
            </w:r>
          </w:p>
          <w:p w14:paraId="4881EB3D" w14:textId="77777777" w:rsidR="00BA4DCF" w:rsidRDefault="00BA4DCF" w:rsidP="00BA4DCF">
            <w:pPr>
              <w:pStyle w:val="a0"/>
            </w:pPr>
            <w:r>
              <w:t xml:space="preserve">              &lt;option value="+" &gt;+&lt;/option&gt;</w:t>
            </w:r>
          </w:p>
          <w:p w14:paraId="3B2A4EEA" w14:textId="77777777" w:rsidR="00BA4DCF" w:rsidRDefault="00BA4DCF" w:rsidP="00BA4DCF">
            <w:pPr>
              <w:pStyle w:val="a0"/>
            </w:pPr>
            <w:r>
              <w:t xml:space="preserve">              &lt;option value="-" &gt;-&lt;/option&gt;</w:t>
            </w:r>
          </w:p>
          <w:p w14:paraId="612232FC" w14:textId="77777777" w:rsidR="00BA4DCF" w:rsidRDefault="00BA4DCF" w:rsidP="00BA4DCF">
            <w:pPr>
              <w:pStyle w:val="a0"/>
            </w:pPr>
            <w:r>
              <w:t xml:space="preserve">              &lt;option value="*" &gt;*&lt;/option&gt;</w:t>
            </w:r>
          </w:p>
          <w:p w14:paraId="780ACE6D" w14:textId="77777777" w:rsidR="00BA4DCF" w:rsidRDefault="00BA4DCF" w:rsidP="00BA4DCF">
            <w:pPr>
              <w:pStyle w:val="a0"/>
            </w:pPr>
            <w:r>
              <w:t xml:space="preserve">              &lt;option value="/" selected&gt;/&lt;/option&gt;</w:t>
            </w:r>
          </w:p>
          <w:p w14:paraId="519E267B" w14:textId="77777777" w:rsidR="00BA4DCF" w:rsidRDefault="00BA4DCF" w:rsidP="00BA4DCF">
            <w:pPr>
              <w:pStyle w:val="a0"/>
            </w:pPr>
            <w:r>
              <w:t xml:space="preserve">          &lt;/select&gt;</w:t>
            </w:r>
          </w:p>
          <w:p w14:paraId="3B371254" w14:textId="77777777" w:rsidR="00BA4DCF" w:rsidRDefault="00BA4DCF" w:rsidP="00BA4DCF">
            <w:pPr>
              <w:pStyle w:val="a0"/>
            </w:pPr>
            <w:r>
              <w:t xml:space="preserve">      &lt;/div&gt;      </w:t>
            </w:r>
          </w:p>
          <w:p w14:paraId="4AC6EB98" w14:textId="77777777" w:rsidR="00BA4DCF" w:rsidRDefault="00BA4DCF" w:rsidP="00BA4DCF">
            <w:pPr>
              <w:pStyle w:val="a0"/>
            </w:pPr>
          </w:p>
          <w:p w14:paraId="4C490035" w14:textId="77777777" w:rsidR="00BA4DCF" w:rsidRDefault="00BA4DCF" w:rsidP="00BA4DCF">
            <w:pPr>
              <w:pStyle w:val="a0"/>
            </w:pPr>
            <w:r>
              <w:t xml:space="preserve">      &lt;div class="form-group"&gt;</w:t>
            </w:r>
          </w:p>
          <w:p w14:paraId="2799D0DD" w14:textId="77777777" w:rsidR="00BA4DCF" w:rsidRDefault="00BA4DCF" w:rsidP="00BA4DCF">
            <w:pPr>
              <w:pStyle w:val="a0"/>
            </w:pPr>
            <w:r>
              <w:t xml:space="preserve">        &lt;label&gt;number2:&lt;/label&gt; </w:t>
            </w:r>
          </w:p>
          <w:p w14:paraId="52EE7F6F" w14:textId="77777777" w:rsidR="00BA4DCF" w:rsidRDefault="00BA4DCF" w:rsidP="00BA4DCF">
            <w:pPr>
              <w:pStyle w:val="a0"/>
            </w:pPr>
            <w:r>
              <w:t xml:space="preserve">        &lt;input type="text" name="number2" class="form-control" value="13" /&gt;</w:t>
            </w:r>
          </w:p>
          <w:p w14:paraId="229B944D" w14:textId="77777777" w:rsidR="00BA4DCF" w:rsidRDefault="00BA4DCF" w:rsidP="00BA4DCF">
            <w:pPr>
              <w:pStyle w:val="a0"/>
            </w:pPr>
            <w:r>
              <w:t xml:space="preserve">      &lt;/div&gt;</w:t>
            </w:r>
          </w:p>
          <w:p w14:paraId="459512AF" w14:textId="77777777" w:rsidR="00BA4DCF" w:rsidRDefault="00BA4DCF" w:rsidP="00BA4DCF">
            <w:pPr>
              <w:pStyle w:val="a0"/>
            </w:pPr>
          </w:p>
          <w:p w14:paraId="02FA8CB5" w14:textId="77777777" w:rsidR="00BA4DCF" w:rsidRDefault="00BA4DCF" w:rsidP="00BA4DCF">
            <w:pPr>
              <w:pStyle w:val="a0"/>
            </w:pPr>
            <w:r>
              <w:t xml:space="preserve">      &lt;div class="form-group"&gt;</w:t>
            </w:r>
          </w:p>
          <w:p w14:paraId="60F4BA05" w14:textId="77777777" w:rsidR="00BA4DCF" w:rsidRDefault="00BA4DCF" w:rsidP="00BA4DCF">
            <w:pPr>
              <w:pStyle w:val="a0"/>
            </w:pPr>
            <w:r>
              <w:t xml:space="preserve">        &lt;button type="submit" class="btn btn-primary"&gt;확인&lt;/button&gt;</w:t>
            </w:r>
          </w:p>
          <w:p w14:paraId="2791297D" w14:textId="77777777" w:rsidR="00BA4DCF" w:rsidRDefault="00BA4DCF" w:rsidP="00BA4DCF">
            <w:pPr>
              <w:pStyle w:val="a0"/>
            </w:pPr>
            <w:r>
              <w:t xml:space="preserve">      &lt;/div&gt;</w:t>
            </w:r>
          </w:p>
          <w:p w14:paraId="06F15876" w14:textId="77777777" w:rsidR="00BA4DCF" w:rsidRDefault="00BA4DCF" w:rsidP="00BA4DCF">
            <w:pPr>
              <w:pStyle w:val="a0"/>
            </w:pPr>
            <w:r>
              <w:t xml:space="preserve">    &lt;/form&gt;</w:t>
            </w:r>
          </w:p>
          <w:p w14:paraId="73DB553F" w14:textId="77777777" w:rsidR="00BA4DCF" w:rsidRDefault="00BA4DCF" w:rsidP="00BA4DCF">
            <w:pPr>
              <w:pStyle w:val="a0"/>
            </w:pPr>
            <w:r>
              <w:t xml:space="preserve">    </w:t>
            </w:r>
          </w:p>
          <w:p w14:paraId="40623C6F" w14:textId="77777777" w:rsidR="00BA4DCF" w:rsidRDefault="00BA4DCF" w:rsidP="00BA4DCF">
            <w:pPr>
              <w:pStyle w:val="a0"/>
            </w:pPr>
            <w:r>
              <w:t xml:space="preserve">    &lt;h1&gt;request parameter&lt;/h1&gt;    </w:t>
            </w:r>
          </w:p>
          <w:p w14:paraId="13B5538E" w14:textId="77777777" w:rsidR="00BA4DCF" w:rsidRDefault="00BA4DCF" w:rsidP="00BA4DCF">
            <w:pPr>
              <w:pStyle w:val="a0"/>
            </w:pPr>
            <w:r>
              <w:t xml:space="preserve">    &lt;table class="table table-bordered"&gt;</w:t>
            </w:r>
          </w:p>
          <w:p w14:paraId="2E533146" w14:textId="77777777" w:rsidR="00BA4DCF" w:rsidRDefault="00BA4DCF" w:rsidP="00BA4DCF">
            <w:pPr>
              <w:pStyle w:val="a0"/>
            </w:pPr>
            <w:r>
              <w:t xml:space="preserve">      &lt;thead&gt;</w:t>
            </w:r>
          </w:p>
          <w:p w14:paraId="4896173B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4106133E" w14:textId="77777777" w:rsidR="00BA4DCF" w:rsidRDefault="00BA4DCF" w:rsidP="00BA4DCF">
            <w:pPr>
              <w:pStyle w:val="a0"/>
            </w:pPr>
            <w:r>
              <w:t xml:space="preserve">          &lt;th&gt;Parameter Name&lt;/th&gt;</w:t>
            </w:r>
          </w:p>
          <w:p w14:paraId="211CFF14" w14:textId="77777777" w:rsidR="00BA4DCF" w:rsidRDefault="00BA4DCF" w:rsidP="00BA4DCF">
            <w:pPr>
              <w:pStyle w:val="a0"/>
            </w:pPr>
            <w:r>
              <w:t xml:space="preserve">          &lt;th&gt;Parameter Value&lt;/th&gt;</w:t>
            </w:r>
          </w:p>
          <w:p w14:paraId="707255AA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6D4D4BD2" w14:textId="77777777" w:rsidR="00BA4DCF" w:rsidRDefault="00BA4DCF" w:rsidP="00BA4DCF">
            <w:pPr>
              <w:pStyle w:val="a0"/>
            </w:pPr>
            <w:r>
              <w:t xml:space="preserve">      &lt;/thead&gt;</w:t>
            </w:r>
          </w:p>
          <w:p w14:paraId="4962BB3D" w14:textId="77777777" w:rsidR="00BA4DCF" w:rsidRDefault="00BA4DCF" w:rsidP="00BA4DCF">
            <w:pPr>
              <w:pStyle w:val="a0"/>
            </w:pPr>
            <w:r>
              <w:t xml:space="preserve">      &lt;tbody&gt;</w:t>
            </w:r>
          </w:p>
          <w:p w14:paraId="6BB5E80D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3C943335" w14:textId="77777777" w:rsidR="00BA4DCF" w:rsidRDefault="00BA4DCF" w:rsidP="00BA4DCF">
            <w:pPr>
              <w:pStyle w:val="a0"/>
            </w:pPr>
            <w:r>
              <w:t xml:space="preserve">          &lt;td&gt;number1&lt;/td&gt;</w:t>
            </w:r>
          </w:p>
          <w:p w14:paraId="1C7D5518" w14:textId="77777777" w:rsidR="00BA4DCF" w:rsidRDefault="00BA4DCF" w:rsidP="00BA4DCF">
            <w:pPr>
              <w:pStyle w:val="a0"/>
            </w:pPr>
            <w:r>
              <w:t xml:space="preserve">          &lt;td&gt;90&lt;/td&gt;</w:t>
            </w:r>
          </w:p>
          <w:p w14:paraId="0F362F39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2CBE4558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1A771E2F" w14:textId="77777777" w:rsidR="00BA4DCF" w:rsidRDefault="00BA4DCF" w:rsidP="00BA4DCF">
            <w:pPr>
              <w:pStyle w:val="a0"/>
            </w:pPr>
            <w:r>
              <w:t xml:space="preserve">          &lt;td&gt;number2&lt;/td&gt;</w:t>
            </w:r>
          </w:p>
          <w:p w14:paraId="66CDA30D" w14:textId="77777777" w:rsidR="00BA4DCF" w:rsidRDefault="00BA4DCF" w:rsidP="00BA4DCF">
            <w:pPr>
              <w:pStyle w:val="a0"/>
            </w:pPr>
            <w:r>
              <w:t xml:space="preserve">          &lt;td&gt;13&lt;/td&gt;</w:t>
            </w:r>
          </w:p>
          <w:p w14:paraId="79F5097A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487992C4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7B00565F" w14:textId="77777777" w:rsidR="00BA4DCF" w:rsidRDefault="00BA4DCF" w:rsidP="00BA4DCF">
            <w:pPr>
              <w:pStyle w:val="a0"/>
            </w:pPr>
            <w:r>
              <w:t xml:space="preserve">          &lt;td&gt;cmd&lt;/td&gt;</w:t>
            </w:r>
          </w:p>
          <w:p w14:paraId="56FE6D4D" w14:textId="77777777" w:rsidR="00BA4DCF" w:rsidRDefault="00BA4DCF" w:rsidP="00BA4DCF">
            <w:pPr>
              <w:pStyle w:val="a0"/>
            </w:pPr>
            <w:r>
              <w:t xml:space="preserve">          &lt;td&gt;/&lt;/td&gt;</w:t>
            </w:r>
          </w:p>
          <w:p w14:paraId="79B4074C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0A88F722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437D8507" w14:textId="77777777" w:rsidR="00BA4DCF" w:rsidRDefault="00BA4DCF" w:rsidP="00BA4DCF">
            <w:pPr>
              <w:pStyle w:val="a0"/>
            </w:pPr>
            <w:r>
              <w:lastRenderedPageBreak/>
              <w:t xml:space="preserve">          &lt;td&gt;method&lt;/td&gt;</w:t>
            </w:r>
          </w:p>
          <w:p w14:paraId="416547CB" w14:textId="77777777" w:rsidR="00BA4DCF" w:rsidRDefault="00BA4DCF" w:rsidP="00BA4DCF">
            <w:pPr>
              <w:pStyle w:val="a0"/>
            </w:pPr>
            <w:r>
              <w:t xml:space="preserve">          &lt;td&gt;GET&lt;/td&gt;</w:t>
            </w:r>
          </w:p>
          <w:p w14:paraId="657FFFF3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7A8AF8DF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407A7CEC" w14:textId="77777777" w:rsidR="00BA4DCF" w:rsidRDefault="00BA4DCF" w:rsidP="00BA4DCF">
            <w:pPr>
              <w:pStyle w:val="a0"/>
            </w:pPr>
            <w:r>
              <w:t xml:space="preserve">          &lt;td&gt;계산결과&lt;/td&gt;</w:t>
            </w:r>
          </w:p>
          <w:p w14:paraId="36173197" w14:textId="77777777" w:rsidR="00BA4DCF" w:rsidRDefault="00BA4DCF" w:rsidP="00BA4DCF">
            <w:pPr>
              <w:pStyle w:val="a0"/>
            </w:pPr>
            <w:r>
              <w:t xml:space="preserve">          &lt;td&gt;6&lt;/td&gt;</w:t>
            </w:r>
          </w:p>
          <w:p w14:paraId="32D64F1D" w14:textId="77777777" w:rsidR="00BA4DCF" w:rsidRDefault="00BA4DCF" w:rsidP="00BA4DCF">
            <w:pPr>
              <w:pStyle w:val="a0"/>
            </w:pPr>
            <w:r>
              <w:t xml:space="preserve">        &lt;/tr&gt;</w:t>
            </w:r>
          </w:p>
          <w:p w14:paraId="62A5DC88" w14:textId="77777777" w:rsidR="00BA4DCF" w:rsidRDefault="00BA4DCF" w:rsidP="00BA4DCF">
            <w:pPr>
              <w:pStyle w:val="a0"/>
            </w:pPr>
            <w:r>
              <w:t xml:space="preserve">        &lt;tr&gt;</w:t>
            </w:r>
          </w:p>
          <w:p w14:paraId="100A34CF" w14:textId="77777777" w:rsidR="00BA4DCF" w:rsidRDefault="00BA4DCF" w:rsidP="00BA4DCF">
            <w:pPr>
              <w:pStyle w:val="a0"/>
            </w:pPr>
            <w:r>
              <w:t xml:space="preserve">            &lt;td&gt;시각&lt;/td&gt;</w:t>
            </w:r>
          </w:p>
          <w:p w14:paraId="7298B626" w14:textId="77777777" w:rsidR="00BA4DCF" w:rsidRDefault="00BA4DCF" w:rsidP="00BA4DCF">
            <w:pPr>
              <w:pStyle w:val="a0"/>
            </w:pPr>
            <w:r>
              <w:t xml:space="preserve">            &lt;td&gt;18:31:40&lt;/td&gt;</w:t>
            </w:r>
          </w:p>
          <w:p w14:paraId="6790BE8C" w14:textId="77777777" w:rsidR="00BA4DCF" w:rsidRDefault="00BA4DCF" w:rsidP="00BA4DCF">
            <w:pPr>
              <w:pStyle w:val="a0"/>
            </w:pPr>
            <w:r>
              <w:t xml:space="preserve">        &lt;/tr&gt;            </w:t>
            </w:r>
          </w:p>
          <w:p w14:paraId="36EAECAF" w14:textId="77777777" w:rsidR="00BA4DCF" w:rsidRDefault="00BA4DCF" w:rsidP="00BA4DCF">
            <w:pPr>
              <w:pStyle w:val="a0"/>
            </w:pPr>
            <w:r>
              <w:t xml:space="preserve">      &lt;/tbody&gt;</w:t>
            </w:r>
          </w:p>
          <w:p w14:paraId="6D86B7A9" w14:textId="77777777" w:rsidR="00BA4DCF" w:rsidRDefault="00BA4DCF" w:rsidP="00BA4DCF">
            <w:pPr>
              <w:pStyle w:val="a0"/>
            </w:pPr>
            <w:r>
              <w:t xml:space="preserve">    &lt;/table&gt;    </w:t>
            </w:r>
          </w:p>
          <w:p w14:paraId="6440B02D" w14:textId="77777777" w:rsidR="00BA4DCF" w:rsidRDefault="00BA4DCF" w:rsidP="00BA4DCF">
            <w:pPr>
              <w:pStyle w:val="a0"/>
            </w:pPr>
            <w:r>
              <w:t xml:space="preserve">  &lt;/div&gt;</w:t>
            </w:r>
          </w:p>
          <w:p w14:paraId="20B389D6" w14:textId="77777777" w:rsidR="00BA4DCF" w:rsidRDefault="00BA4DCF" w:rsidP="00BA4DCF">
            <w:pPr>
              <w:pStyle w:val="a0"/>
            </w:pPr>
            <w:r>
              <w:t>&lt;/body&gt;</w:t>
            </w:r>
          </w:p>
          <w:p w14:paraId="0E05875A" w14:textId="22BBA844" w:rsidR="00BA4DCF" w:rsidRDefault="00BA4DCF" w:rsidP="00BA4DCF">
            <w:pPr>
              <w:pStyle w:val="a0"/>
            </w:pPr>
            <w:r>
              <w:t>&lt;/html&gt;</w:t>
            </w:r>
          </w:p>
        </w:tc>
      </w:tr>
    </w:tbl>
    <w:p w14:paraId="1CC8440B" w14:textId="77777777" w:rsidR="00BA4DCF" w:rsidRDefault="00BA4DCF" w:rsidP="00BD7C5D"/>
    <w:p w14:paraId="57F74B03" w14:textId="039596D6" w:rsidR="00BD7C5D" w:rsidRDefault="00BA4DCF" w:rsidP="00BD7C5D">
      <w:r>
        <w:rPr>
          <w:rFonts w:hint="eastAsia"/>
        </w:rPr>
        <w:t xml:space="preserve"> </w:t>
      </w:r>
      <w:r w:rsidR="00BD7C5D">
        <w:rPr>
          <w:rFonts w:hint="eastAsia"/>
        </w:rPr>
        <w:t>(11) 웹브라우저는 전달된 내용을 웹브라우저 창에 다음과 같이 그린다.</w:t>
      </w:r>
    </w:p>
    <w:p w14:paraId="57F74B04" w14:textId="40807D9D" w:rsidR="00BD7C5D" w:rsidRDefault="00BA4DCF" w:rsidP="00BD7C5D">
      <w:r>
        <w:rPr>
          <w:noProof/>
        </w:rPr>
        <w:drawing>
          <wp:inline distT="0" distB="0" distL="0" distR="0" wp14:anchorId="1C5FC90D" wp14:editId="040B8341">
            <wp:extent cx="3148908" cy="41623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2901" cy="41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B05" w14:textId="77777777" w:rsidR="00BD7C5D" w:rsidRDefault="00BD7C5D" w:rsidP="00BD7C5D"/>
    <w:p w14:paraId="57F74B06" w14:textId="77777777" w:rsidR="00BD7C5D" w:rsidRDefault="00BD7C5D" w:rsidP="00BD7C5D">
      <w:r>
        <w:rPr>
          <w:rFonts w:hint="eastAsia"/>
        </w:rPr>
        <w:t xml:space="preserve">위 그림에서 주소창의 </w:t>
      </w:r>
      <w:r>
        <w:t>URL</w:t>
      </w:r>
      <w:r>
        <w:rPr>
          <w:rFonts w:hint="eastAsia"/>
        </w:rPr>
        <w:t>을 확인하자.</w:t>
      </w:r>
    </w:p>
    <w:p w14:paraId="57F74B07" w14:textId="77777777" w:rsidR="00BD7C5D" w:rsidRDefault="00BD7C5D" w:rsidP="00BD7C5D">
      <w:r w:rsidRPr="004524C7">
        <w:t>http://localhost:8080/lecture1/form01/select2</w:t>
      </w:r>
      <w:r>
        <w:t>c</w:t>
      </w:r>
      <w:r w:rsidRPr="004524C7">
        <w:t>.jsp?number1=90&amp;cmd=%2F&amp;number2=13</w:t>
      </w:r>
      <w:r w:rsidRPr="004524C7">
        <w:rPr>
          <w:rFonts w:hint="eastAsia"/>
        </w:rPr>
        <w:t xml:space="preserve"> </w:t>
      </w:r>
    </w:p>
    <w:p w14:paraId="57F74B08" w14:textId="77777777" w:rsidR="00BD7C5D" w:rsidRDefault="00BD7C5D" w:rsidP="00BD7C5D">
      <w:r>
        <w:rPr>
          <w:rFonts w:hint="eastAsia"/>
        </w:rPr>
        <w:t xml:space="preserve">현재 주소창에 표시된 </w:t>
      </w:r>
      <w:r>
        <w:t>URL</w:t>
      </w:r>
      <w:r>
        <w:rPr>
          <w:rFonts w:hint="eastAsia"/>
        </w:rPr>
        <w:t xml:space="preserve">을 웹브라우저가 웹서버에 요청하였고, 이 </w:t>
      </w:r>
      <w:r>
        <w:t xml:space="preserve">URL </w:t>
      </w:r>
      <w:r>
        <w:rPr>
          <w:rFonts w:hint="eastAsia"/>
        </w:rPr>
        <w:t xml:space="preserve">요청 결과로 웹서버로부터 전송받은 </w:t>
      </w:r>
      <w:r>
        <w:t>HTML</w:t>
      </w:r>
      <w:r>
        <w:rPr>
          <w:rFonts w:hint="eastAsia"/>
        </w:rPr>
        <w:t xml:space="preserve"> 태그들이 현재 창에 출력되었다는 것을 의미한다.</w:t>
      </w:r>
    </w:p>
    <w:p w14:paraId="57F74B09" w14:textId="77777777" w:rsidR="00BD7C5D" w:rsidRDefault="00BD7C5D" w:rsidP="00BD7C5D"/>
    <w:p w14:paraId="57F74B0A" w14:textId="77777777" w:rsidR="00BD7C5D" w:rsidRDefault="00BD7C5D" w:rsidP="00BD7C5D"/>
    <w:p w14:paraId="57F74B0B" w14:textId="47D6A154" w:rsidR="00BD7C5D" w:rsidRDefault="00BD7C5D" w:rsidP="00BD7C5D">
      <w:r>
        <w:rPr>
          <w:rFonts w:hint="eastAsia"/>
        </w:rPr>
        <w:t>아까 입력한 값들이(</w:t>
      </w:r>
      <w:r>
        <w:t xml:space="preserve">90, 13) </w:t>
      </w:r>
      <w:r>
        <w:rPr>
          <w:rFonts w:hint="eastAsia"/>
        </w:rPr>
        <w:t>입력 폼에 남아있는 것에 주목하자.</w:t>
      </w:r>
    </w:p>
    <w:p w14:paraId="57F74B0C" w14:textId="77777777" w:rsidR="00BD7C5D" w:rsidRDefault="00BD7C5D" w:rsidP="00BD7C5D">
      <w:r>
        <w:rPr>
          <w:rFonts w:hint="eastAsia"/>
        </w:rPr>
        <w:t>select2</w:t>
      </w:r>
      <w:r>
        <w:t>c</w:t>
      </w:r>
      <w:r>
        <w:rPr>
          <w:rFonts w:hint="eastAsia"/>
        </w:rPr>
        <w:t>.jsp</w:t>
      </w:r>
      <w:r>
        <w:t xml:space="preserve"> </w:t>
      </w:r>
      <w:r>
        <w:rPr>
          <w:rFonts w:hint="eastAsia"/>
        </w:rPr>
        <w:t>는 요청과 함계 전달 받은 값을 입력 폼 태그에 채워서 출력한다.</w:t>
      </w:r>
    </w:p>
    <w:p w14:paraId="57F74B0D" w14:textId="77777777" w:rsidR="00BD7C5D" w:rsidRDefault="00BD7C5D" w:rsidP="00BD7C5D"/>
    <w:p w14:paraId="57F74B11" w14:textId="170F9318" w:rsidR="00BA4DCF" w:rsidRDefault="00BA4DC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C049401" w14:textId="147F2395" w:rsidR="00D66737" w:rsidRDefault="001536C4" w:rsidP="00D66737">
      <w:pPr>
        <w:pStyle w:val="Heading1"/>
      </w:pPr>
      <w:bookmarkStart w:id="15" w:name="_Toc508293039"/>
      <w:r>
        <w:rPr>
          <w:rFonts w:hint="eastAsia"/>
        </w:rPr>
        <w:lastRenderedPageBreak/>
        <w:t xml:space="preserve">실습 </w:t>
      </w:r>
      <w:r w:rsidR="00D66737">
        <w:rPr>
          <w:rFonts w:hint="eastAsia"/>
        </w:rPr>
        <w:t>과제</w:t>
      </w:r>
      <w:bookmarkEnd w:id="15"/>
    </w:p>
    <w:p w14:paraId="6C84C067" w14:textId="24FC09B5" w:rsidR="001A24DF" w:rsidRPr="001A24DF" w:rsidRDefault="001A24DF" w:rsidP="001A24DF">
      <w:pPr>
        <w:pStyle w:val="Heading2"/>
      </w:pPr>
      <w:bookmarkStart w:id="16" w:name="_Toc508293040"/>
      <w:r>
        <w:rPr>
          <w:rFonts w:hint="eastAsia"/>
        </w:rPr>
        <w:t>코드 분석</w:t>
      </w:r>
      <w:bookmarkEnd w:id="16"/>
    </w:p>
    <w:p w14:paraId="4F6D8349" w14:textId="1D338AEF" w:rsidR="00C31922" w:rsidRPr="00C31922" w:rsidRDefault="00C31922" w:rsidP="00C31922">
      <w:r>
        <w:rPr>
          <w:rFonts w:hint="eastAsia"/>
        </w:rPr>
        <w:t xml:space="preserve">다음 코드의 실행 과정을 </w:t>
      </w:r>
      <w:r w:rsidR="00BC4364">
        <w:rPr>
          <w:rFonts w:hint="eastAsia"/>
        </w:rPr>
        <w:t xml:space="preserve">자세히 </w:t>
      </w:r>
      <w:r w:rsidR="001536C4">
        <w:rPr>
          <w:rFonts w:hint="eastAsia"/>
        </w:rPr>
        <w:t>분석하라.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844A1" w:rsidRPr="00C31922" w14:paraId="14A7C0C8" w14:textId="77777777" w:rsidTr="00CD11AA">
        <w:tc>
          <w:tcPr>
            <w:tcW w:w="426" w:type="dxa"/>
          </w:tcPr>
          <w:p w14:paraId="15EDF05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</w:t>
            </w:r>
          </w:p>
          <w:p w14:paraId="642A0EC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</w:t>
            </w:r>
          </w:p>
          <w:p w14:paraId="3C86961B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</w:t>
            </w:r>
          </w:p>
          <w:p w14:paraId="1239562A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</w:t>
            </w:r>
          </w:p>
          <w:p w14:paraId="3CAB404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</w:t>
            </w:r>
          </w:p>
          <w:p w14:paraId="10CCE3E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</w:t>
            </w:r>
          </w:p>
          <w:p w14:paraId="1F4F795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</w:t>
            </w:r>
          </w:p>
          <w:p w14:paraId="46EF04C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</w:t>
            </w:r>
          </w:p>
          <w:p w14:paraId="5A98128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9</w:t>
            </w:r>
          </w:p>
          <w:p w14:paraId="170B87A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10</w:t>
            </w:r>
          </w:p>
          <w:p w14:paraId="305FFDD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11</w:t>
            </w:r>
          </w:p>
          <w:p w14:paraId="6D9AEC3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12</w:t>
            </w:r>
          </w:p>
          <w:p w14:paraId="6B64C72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13</w:t>
            </w:r>
          </w:p>
          <w:p w14:paraId="143926F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14</w:t>
            </w:r>
          </w:p>
          <w:p w14:paraId="6F98BF0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15</w:t>
            </w:r>
          </w:p>
          <w:p w14:paraId="51E6301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16</w:t>
            </w:r>
          </w:p>
          <w:p w14:paraId="06CF983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17</w:t>
            </w:r>
          </w:p>
          <w:p w14:paraId="650FD9E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18</w:t>
            </w:r>
          </w:p>
          <w:p w14:paraId="2C27AE9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19</w:t>
            </w:r>
          </w:p>
          <w:p w14:paraId="0962974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20</w:t>
            </w:r>
          </w:p>
          <w:p w14:paraId="26514067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21</w:t>
            </w:r>
          </w:p>
          <w:p w14:paraId="1620743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22</w:t>
            </w:r>
          </w:p>
          <w:p w14:paraId="7616BEF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23</w:t>
            </w:r>
          </w:p>
          <w:p w14:paraId="61A9D06B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24</w:t>
            </w:r>
          </w:p>
          <w:p w14:paraId="4AAD70E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25</w:t>
            </w:r>
          </w:p>
          <w:p w14:paraId="7AD184E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26</w:t>
            </w:r>
          </w:p>
          <w:p w14:paraId="52E40E6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27</w:t>
            </w:r>
          </w:p>
          <w:p w14:paraId="1209245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28</w:t>
            </w:r>
          </w:p>
          <w:p w14:paraId="03C4DE4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29</w:t>
            </w:r>
          </w:p>
          <w:p w14:paraId="3290F3A2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30</w:t>
            </w:r>
          </w:p>
          <w:p w14:paraId="7DDF6883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31</w:t>
            </w:r>
          </w:p>
          <w:p w14:paraId="7EB9618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32</w:t>
            </w:r>
          </w:p>
          <w:p w14:paraId="28E030B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33</w:t>
            </w:r>
          </w:p>
          <w:p w14:paraId="3BB9DC3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34</w:t>
            </w:r>
          </w:p>
          <w:p w14:paraId="6442B80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35</w:t>
            </w:r>
          </w:p>
          <w:p w14:paraId="6E9A89E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36</w:t>
            </w:r>
          </w:p>
          <w:p w14:paraId="39AA61C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37</w:t>
            </w:r>
          </w:p>
          <w:p w14:paraId="5876D68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38</w:t>
            </w:r>
          </w:p>
          <w:p w14:paraId="620FF55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39</w:t>
            </w:r>
          </w:p>
          <w:p w14:paraId="1943183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40</w:t>
            </w:r>
          </w:p>
          <w:p w14:paraId="3E03DBA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41</w:t>
            </w:r>
          </w:p>
          <w:p w14:paraId="350D826F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42</w:t>
            </w:r>
          </w:p>
          <w:p w14:paraId="6251B91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43</w:t>
            </w:r>
          </w:p>
          <w:p w14:paraId="743655E2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44</w:t>
            </w:r>
          </w:p>
          <w:p w14:paraId="6389B79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45</w:t>
            </w:r>
          </w:p>
          <w:p w14:paraId="3554D25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46</w:t>
            </w:r>
          </w:p>
          <w:p w14:paraId="1215BC6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47</w:t>
            </w:r>
          </w:p>
          <w:p w14:paraId="66E8A33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48</w:t>
            </w:r>
          </w:p>
          <w:p w14:paraId="05CB3860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49</w:t>
            </w:r>
          </w:p>
          <w:p w14:paraId="603E6CDA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50</w:t>
            </w:r>
          </w:p>
          <w:p w14:paraId="55E2C6F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51</w:t>
            </w:r>
          </w:p>
          <w:p w14:paraId="77F75DB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52</w:t>
            </w:r>
          </w:p>
          <w:p w14:paraId="67D36F4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53</w:t>
            </w:r>
          </w:p>
          <w:p w14:paraId="3561C8C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54</w:t>
            </w:r>
          </w:p>
          <w:p w14:paraId="0360FC33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55</w:t>
            </w:r>
          </w:p>
          <w:p w14:paraId="3AB7EBF2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56</w:t>
            </w:r>
          </w:p>
          <w:p w14:paraId="3CE37E5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57</w:t>
            </w:r>
          </w:p>
          <w:p w14:paraId="7E72271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58</w:t>
            </w:r>
          </w:p>
          <w:p w14:paraId="7C51AD1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59</w:t>
            </w:r>
          </w:p>
          <w:p w14:paraId="646B07C7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60</w:t>
            </w:r>
          </w:p>
          <w:p w14:paraId="791639D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61</w:t>
            </w:r>
          </w:p>
          <w:p w14:paraId="64B5605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62</w:t>
            </w:r>
          </w:p>
          <w:p w14:paraId="1D3ED4C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63</w:t>
            </w:r>
          </w:p>
          <w:p w14:paraId="0E75E64F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64</w:t>
            </w:r>
          </w:p>
          <w:p w14:paraId="5C111C8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lastRenderedPageBreak/>
              <w:t>65</w:t>
            </w:r>
          </w:p>
          <w:p w14:paraId="1780008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66</w:t>
            </w:r>
          </w:p>
          <w:p w14:paraId="24A0BED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67</w:t>
            </w:r>
          </w:p>
          <w:p w14:paraId="45C7083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68</w:t>
            </w:r>
          </w:p>
          <w:p w14:paraId="7F93F1D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69</w:t>
            </w:r>
          </w:p>
          <w:p w14:paraId="69B18B3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70</w:t>
            </w:r>
          </w:p>
          <w:p w14:paraId="5B377D9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71</w:t>
            </w:r>
          </w:p>
          <w:p w14:paraId="7ADA39A2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72</w:t>
            </w:r>
          </w:p>
          <w:p w14:paraId="20E20100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73</w:t>
            </w:r>
          </w:p>
          <w:p w14:paraId="194D2E4D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74</w:t>
            </w:r>
          </w:p>
          <w:p w14:paraId="40F5F685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75</w:t>
            </w:r>
          </w:p>
          <w:p w14:paraId="36FF2F2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76</w:t>
            </w:r>
          </w:p>
          <w:p w14:paraId="76C08EA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77</w:t>
            </w:r>
          </w:p>
          <w:p w14:paraId="542EAD29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78</w:t>
            </w:r>
          </w:p>
          <w:p w14:paraId="1DB5D2CA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79</w:t>
            </w:r>
          </w:p>
          <w:p w14:paraId="63646181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80</w:t>
            </w:r>
          </w:p>
          <w:p w14:paraId="1CFD6EB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81</w:t>
            </w:r>
          </w:p>
          <w:p w14:paraId="418CA4E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82</w:t>
            </w:r>
          </w:p>
          <w:p w14:paraId="4B9E8CD4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83</w:t>
            </w:r>
          </w:p>
          <w:p w14:paraId="1C8D7E3B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84</w:t>
            </w:r>
          </w:p>
          <w:p w14:paraId="7B304F6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85</w:t>
            </w:r>
          </w:p>
          <w:p w14:paraId="07634EE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86</w:t>
            </w:r>
          </w:p>
          <w:p w14:paraId="07D6D328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87</w:t>
            </w:r>
          </w:p>
          <w:p w14:paraId="576F53D6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88</w:t>
            </w:r>
          </w:p>
          <w:p w14:paraId="64F01C52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89</w:t>
            </w:r>
          </w:p>
          <w:p w14:paraId="6A7B5EFC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90</w:t>
            </w:r>
          </w:p>
          <w:p w14:paraId="19F7EAA7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91</w:t>
            </w:r>
          </w:p>
          <w:p w14:paraId="56F1BADE" w14:textId="77777777" w:rsidR="00D844A1" w:rsidRPr="00C31922" w:rsidRDefault="00D844A1" w:rsidP="00E856B7">
            <w:pPr>
              <w:pStyle w:val="a0"/>
            </w:pPr>
            <w:r w:rsidRPr="00C31922">
              <w:rPr>
                <w:rFonts w:hint="eastAsia"/>
              </w:rPr>
              <w:t>92</w:t>
            </w:r>
          </w:p>
          <w:p w14:paraId="7A507CDF" w14:textId="60180E6A" w:rsidR="00D844A1" w:rsidRPr="00C31922" w:rsidRDefault="00D844A1" w:rsidP="00E856B7">
            <w:pPr>
              <w:pStyle w:val="a0"/>
            </w:pPr>
          </w:p>
        </w:tc>
        <w:tc>
          <w:tcPr>
            <w:tcW w:w="10631" w:type="dxa"/>
          </w:tcPr>
          <w:p w14:paraId="2566739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BF5F3F"/>
              </w:rPr>
              <w:lastRenderedPageBreak/>
              <w:t>&lt;%@</w:t>
            </w:r>
            <w:r w:rsidRPr="00E856B7">
              <w:t xml:space="preserve"> </w:t>
            </w:r>
            <w:r w:rsidRPr="00E856B7">
              <w:rPr>
                <w:color w:val="3F7F7F"/>
              </w:rPr>
              <w:t>page</w:t>
            </w:r>
            <w:r w:rsidRPr="00E856B7">
              <w:t xml:space="preserve"> </w:t>
            </w:r>
            <w:r w:rsidRPr="00E856B7">
              <w:rPr>
                <w:color w:val="7F007F"/>
              </w:rPr>
              <w:t>language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"java"</w:t>
            </w:r>
            <w:r w:rsidRPr="00E856B7">
              <w:t xml:space="preserve"> </w:t>
            </w:r>
            <w:r w:rsidRPr="00E856B7">
              <w:rPr>
                <w:color w:val="7F007F"/>
              </w:rPr>
              <w:t>contentType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"text/html; charset=UTF-8"</w:t>
            </w:r>
            <w:r w:rsidRPr="00E856B7">
              <w:t xml:space="preserve"> </w:t>
            </w:r>
            <w:r w:rsidRPr="00E856B7">
              <w:rPr>
                <w:color w:val="7F007F"/>
              </w:rPr>
              <w:t>pageEncoding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"UTF-8"</w:t>
            </w:r>
            <w:r w:rsidRPr="00E856B7">
              <w:rPr>
                <w:color w:val="BF5F3F"/>
              </w:rPr>
              <w:t>%&gt;</w:t>
            </w:r>
          </w:p>
          <w:p w14:paraId="666DA07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BF5F3F"/>
              </w:rPr>
              <w:t>&lt;%@</w:t>
            </w:r>
            <w:r w:rsidRPr="00E856B7">
              <w:t xml:space="preserve"> </w:t>
            </w:r>
            <w:r w:rsidRPr="00E856B7">
              <w:rPr>
                <w:color w:val="3F7F7F"/>
              </w:rPr>
              <w:t>page</w:t>
            </w:r>
            <w:r w:rsidRPr="00E856B7">
              <w:t xml:space="preserve"> </w:t>
            </w:r>
            <w:r w:rsidRPr="00E856B7">
              <w:rPr>
                <w:color w:val="7F007F"/>
              </w:rPr>
              <w:t>import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"java.util.Date, java.text.SimpleDateFormat"</w:t>
            </w:r>
            <w:r w:rsidRPr="00E856B7">
              <w:t xml:space="preserve"> </w:t>
            </w:r>
            <w:r w:rsidRPr="00E856B7">
              <w:rPr>
                <w:color w:val="BF5F3F"/>
              </w:rPr>
              <w:t>%&gt;</w:t>
            </w:r>
          </w:p>
          <w:p w14:paraId="16B257B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&lt;!</w:t>
            </w:r>
            <w:r w:rsidRPr="00E856B7">
              <w:rPr>
                <w:color w:val="3F7F7F"/>
              </w:rPr>
              <w:t>DOCTYPE</w:t>
            </w:r>
            <w:r w:rsidRPr="00E856B7">
              <w:t xml:space="preserve"> </w:t>
            </w:r>
            <w:r w:rsidRPr="00E856B7">
              <w:rPr>
                <w:color w:val="008080"/>
              </w:rPr>
              <w:t>html&gt;</w:t>
            </w:r>
          </w:p>
          <w:p w14:paraId="52DCCB5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html</w:t>
            </w:r>
            <w:r w:rsidRPr="00E856B7">
              <w:rPr>
                <w:color w:val="008080"/>
              </w:rPr>
              <w:t>&gt;</w:t>
            </w:r>
          </w:p>
          <w:p w14:paraId="7B70E493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head</w:t>
            </w:r>
            <w:r w:rsidRPr="00E856B7">
              <w:rPr>
                <w:color w:val="008080"/>
              </w:rPr>
              <w:t>&gt;</w:t>
            </w:r>
          </w:p>
          <w:p w14:paraId="34FDC8C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meta</w:t>
            </w:r>
            <w:r w:rsidRPr="00E856B7">
              <w:t xml:space="preserve"> </w:t>
            </w:r>
            <w:r w:rsidRPr="00E856B7">
              <w:rPr>
                <w:color w:val="7F007F"/>
              </w:rPr>
              <w:t>http-equiv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"Content-Type"</w:t>
            </w:r>
            <w:r w:rsidRPr="00E856B7">
              <w:t xml:space="preserve"> </w:t>
            </w:r>
            <w:r w:rsidRPr="00E856B7">
              <w:rPr>
                <w:color w:val="7F007F"/>
              </w:rPr>
              <w:t>content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"text/html; charset=utf-8"</w:t>
            </w:r>
            <w:r w:rsidRPr="00E856B7">
              <w:rPr>
                <w:color w:val="008080"/>
              </w:rPr>
              <w:t>&gt;</w:t>
            </w:r>
          </w:p>
          <w:p w14:paraId="070D1B7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meta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"viewport"</w:t>
            </w:r>
            <w:r w:rsidRPr="00E856B7">
              <w:t xml:space="preserve"> </w:t>
            </w:r>
            <w:r w:rsidRPr="00E856B7">
              <w:rPr>
                <w:color w:val="7F007F"/>
              </w:rPr>
              <w:t>content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"width=device-width, initial-scale=1"</w:t>
            </w:r>
            <w:r w:rsidRPr="00E856B7">
              <w:rPr>
                <w:color w:val="008080"/>
              </w:rPr>
              <w:t>&gt;</w:t>
            </w:r>
          </w:p>
          <w:p w14:paraId="1CE2960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link</w:t>
            </w:r>
            <w:r w:rsidRPr="00E856B7">
              <w:t xml:space="preserve"> </w:t>
            </w:r>
            <w:r w:rsidRPr="00E856B7">
              <w:rPr>
                <w:color w:val="7F007F"/>
              </w:rPr>
              <w:t>rel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"stylesheet"</w:t>
            </w:r>
            <w:r w:rsidRPr="00E856B7">
              <w:t xml:space="preserve"> </w:t>
            </w:r>
            <w:r w:rsidRPr="00E856B7">
              <w:rPr>
                <w:color w:val="7F007F"/>
              </w:rPr>
              <w:t>href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"https://maxcdn.bootstrapcdn.com/bootstrap/3.3.7/css/bootstrap.min.css"</w:t>
            </w:r>
            <w:r w:rsidRPr="00E856B7">
              <w:rPr>
                <w:color w:val="008080"/>
              </w:rPr>
              <w:t>&gt;</w:t>
            </w:r>
          </w:p>
          <w:p w14:paraId="3BA1FAB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script</w:t>
            </w:r>
            <w:r w:rsidRPr="00E856B7">
              <w:t xml:space="preserve"> </w:t>
            </w:r>
            <w:r w:rsidRPr="00E856B7">
              <w:rPr>
                <w:color w:val="7F007F"/>
              </w:rPr>
              <w:t>src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"https://ajax.googleapis.com/ajax/libs/jquery/3.1.1/jquery.min.js"</w:t>
            </w:r>
            <w:r w:rsidRPr="00E856B7">
              <w:rPr>
                <w:color w:val="008080"/>
              </w:rPr>
              <w:t>&gt;&lt;/</w:t>
            </w:r>
            <w:r w:rsidRPr="00E856B7">
              <w:rPr>
                <w:color w:val="3F7F7F"/>
              </w:rPr>
              <w:t>script</w:t>
            </w:r>
            <w:r w:rsidRPr="00E856B7">
              <w:rPr>
                <w:color w:val="008080"/>
              </w:rPr>
              <w:t>&gt;</w:t>
            </w:r>
          </w:p>
          <w:p w14:paraId="501CCB9F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script</w:t>
            </w:r>
            <w:r w:rsidRPr="00E856B7">
              <w:t xml:space="preserve"> </w:t>
            </w:r>
            <w:r w:rsidRPr="00E856B7">
              <w:rPr>
                <w:color w:val="7F007F"/>
              </w:rPr>
              <w:t>src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"https://maxcdn.bootstrapcdn.com/bootstrap/3.3.7/js/bootstrap.min.js"</w:t>
            </w:r>
            <w:r w:rsidRPr="00E856B7">
              <w:rPr>
                <w:color w:val="008080"/>
              </w:rPr>
              <w:t>&gt;&lt;/</w:t>
            </w:r>
            <w:r w:rsidRPr="00E856B7">
              <w:rPr>
                <w:color w:val="3F7F7F"/>
              </w:rPr>
              <w:t>script</w:t>
            </w:r>
            <w:r w:rsidRPr="00E856B7">
              <w:rPr>
                <w:color w:val="008080"/>
              </w:rPr>
              <w:t>&gt;</w:t>
            </w:r>
          </w:p>
          <w:p w14:paraId="7BBC7DFB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style</w:t>
            </w:r>
            <w:r w:rsidRPr="00E856B7">
              <w:rPr>
                <w:color w:val="008080"/>
              </w:rPr>
              <w:t>&gt;</w:t>
            </w:r>
          </w:p>
          <w:p w14:paraId="093A039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3F7F7F"/>
              </w:rPr>
              <w:t>body form label</w:t>
            </w:r>
            <w:r w:rsidRPr="00E856B7">
              <w:rPr>
                <w:color w:val="000000"/>
              </w:rPr>
              <w:t xml:space="preserve"> { </w:t>
            </w:r>
            <w:r w:rsidRPr="00E856B7">
              <w:rPr>
                <w:color w:val="7F007F"/>
              </w:rPr>
              <w:t>margin-right</w:t>
            </w:r>
            <w:r w:rsidRPr="00E856B7">
              <w:rPr>
                <w:color w:val="000000"/>
              </w:rPr>
              <w:t xml:space="preserve">: </w:t>
            </w:r>
            <w:r w:rsidRPr="00E856B7">
              <w:rPr>
                <w:color w:val="2A00E1"/>
              </w:rPr>
              <w:t>20px</w:t>
            </w:r>
            <w:r w:rsidRPr="00E856B7">
              <w:rPr>
                <w:color w:val="000000"/>
              </w:rPr>
              <w:t xml:space="preserve">; }   </w:t>
            </w:r>
          </w:p>
          <w:p w14:paraId="11A97A93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3F7F7F"/>
              </w:rPr>
              <w:t>table.table</w:t>
            </w:r>
            <w:r w:rsidRPr="00E856B7">
              <w:rPr>
                <w:color w:val="000000"/>
              </w:rPr>
              <w:t xml:space="preserve"> { </w:t>
            </w:r>
            <w:r w:rsidRPr="00E856B7">
              <w:rPr>
                <w:color w:val="7F007F"/>
              </w:rPr>
              <w:t>width</w:t>
            </w:r>
            <w:r w:rsidRPr="00E856B7">
              <w:rPr>
                <w:color w:val="000000"/>
              </w:rPr>
              <w:t xml:space="preserve">: </w:t>
            </w:r>
            <w:r w:rsidRPr="00E856B7">
              <w:rPr>
                <w:color w:val="2A00E1"/>
              </w:rPr>
              <w:t>500px</w:t>
            </w:r>
            <w:r w:rsidRPr="00E856B7">
              <w:rPr>
                <w:color w:val="000000"/>
              </w:rPr>
              <w:t>; }</w:t>
            </w:r>
          </w:p>
          <w:p w14:paraId="2DD01964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3F7F7F"/>
              </w:rPr>
              <w:t>thead tr</w:t>
            </w:r>
            <w:r w:rsidRPr="00E856B7">
              <w:rPr>
                <w:color w:val="000000"/>
              </w:rPr>
              <w:t xml:space="preserve"> { </w:t>
            </w:r>
            <w:r w:rsidRPr="00E856B7">
              <w:rPr>
                <w:color w:val="7F007F"/>
              </w:rPr>
              <w:t>background-color</w:t>
            </w:r>
            <w:r w:rsidRPr="00E856B7">
              <w:rPr>
                <w:color w:val="000000"/>
              </w:rPr>
              <w:t xml:space="preserve">: </w:t>
            </w:r>
            <w:r w:rsidRPr="00E856B7">
              <w:rPr>
                <w:color w:val="2A00E1"/>
              </w:rPr>
              <w:t>#eee</w:t>
            </w:r>
            <w:r w:rsidRPr="00E856B7">
              <w:rPr>
                <w:color w:val="000000"/>
              </w:rPr>
              <w:t xml:space="preserve">; }    </w:t>
            </w:r>
          </w:p>
          <w:p w14:paraId="236AEFD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style</w:t>
            </w:r>
            <w:r w:rsidRPr="00E856B7">
              <w:rPr>
                <w:color w:val="008080"/>
              </w:rPr>
              <w:t>&gt;</w:t>
            </w:r>
          </w:p>
          <w:p w14:paraId="587EDA4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head</w:t>
            </w:r>
            <w:r w:rsidRPr="00E856B7">
              <w:rPr>
                <w:color w:val="008080"/>
              </w:rPr>
              <w:t>&gt;</w:t>
            </w:r>
          </w:p>
          <w:p w14:paraId="158895D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body</w:t>
            </w:r>
            <w:r w:rsidRPr="00E856B7">
              <w:rPr>
                <w:color w:val="008080"/>
              </w:rPr>
              <w:t>&gt;</w:t>
            </w:r>
          </w:p>
          <w:p w14:paraId="33E9D803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BF5F3F"/>
              </w:rPr>
              <w:t>&lt;%</w:t>
            </w:r>
          </w:p>
          <w:p w14:paraId="2D10C2AF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>String c1 = request.getParameter(</w:t>
            </w:r>
            <w:r w:rsidRPr="00E856B7">
              <w:rPr>
                <w:color w:val="2A00FF"/>
              </w:rPr>
              <w:t>"checkbox1"</w:t>
            </w:r>
            <w:r w:rsidRPr="00E856B7">
              <w:rPr>
                <w:color w:val="000000"/>
              </w:rPr>
              <w:t>);</w:t>
            </w:r>
          </w:p>
          <w:p w14:paraId="7709740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</w:t>
            </w:r>
            <w:r w:rsidRPr="00E856B7">
              <w:rPr>
                <w:rFonts w:hint="eastAsia"/>
                <w:color w:val="000000"/>
              </w:rPr>
              <w:t>동의</w:t>
            </w:r>
            <w:r w:rsidRPr="00E856B7">
              <w:rPr>
                <w:color w:val="000000"/>
              </w:rPr>
              <w:t xml:space="preserve">_checked = </w:t>
            </w:r>
            <w:r w:rsidRPr="00E856B7">
              <w:rPr>
                <w:color w:val="2A00FF"/>
              </w:rPr>
              <w:t>"true"</w:t>
            </w:r>
            <w:r w:rsidRPr="00E856B7">
              <w:rPr>
                <w:color w:val="000000"/>
              </w:rPr>
              <w:t xml:space="preserve">.equals(c1)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40B47905" w14:textId="77777777" w:rsidR="00E856B7" w:rsidRPr="00E856B7" w:rsidRDefault="00E856B7" w:rsidP="00E856B7">
            <w:pPr>
              <w:pStyle w:val="a0"/>
            </w:pPr>
          </w:p>
          <w:p w14:paraId="66939E3D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>String r1 = request.getParameter(</w:t>
            </w:r>
            <w:r w:rsidRPr="00E856B7">
              <w:rPr>
                <w:color w:val="2A00FF"/>
              </w:rPr>
              <w:t>"radio1"</w:t>
            </w:r>
            <w:r w:rsidRPr="00E856B7">
              <w:rPr>
                <w:color w:val="000000"/>
              </w:rPr>
              <w:t>);</w:t>
            </w:r>
          </w:p>
          <w:p w14:paraId="482A79C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</w:t>
            </w:r>
            <w:r w:rsidRPr="00E856B7">
              <w:rPr>
                <w:rFonts w:hint="eastAsia"/>
                <w:color w:val="000000"/>
              </w:rPr>
              <w:t>남</w:t>
            </w:r>
            <w:r w:rsidRPr="00E856B7">
              <w:rPr>
                <w:color w:val="000000"/>
              </w:rPr>
              <w:t xml:space="preserve">_checked = </w:t>
            </w:r>
            <w:r w:rsidRPr="00E856B7">
              <w:rPr>
                <w:color w:val="2A00FF"/>
              </w:rPr>
              <w:t>"</w:t>
            </w:r>
            <w:r w:rsidRPr="00E856B7">
              <w:rPr>
                <w:rFonts w:hint="eastAsia"/>
                <w:color w:val="2A00FF"/>
              </w:rPr>
              <w:t>남</w:t>
            </w:r>
            <w:r w:rsidRPr="00E856B7">
              <w:rPr>
                <w:color w:val="2A00FF"/>
              </w:rPr>
              <w:t>"</w:t>
            </w:r>
            <w:r w:rsidRPr="00E856B7">
              <w:rPr>
                <w:color w:val="000000"/>
              </w:rPr>
              <w:t xml:space="preserve">.equals(r1)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208FA00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</w:t>
            </w:r>
            <w:r w:rsidRPr="00E856B7">
              <w:rPr>
                <w:rFonts w:hint="eastAsia"/>
                <w:color w:val="000000"/>
              </w:rPr>
              <w:t>여</w:t>
            </w:r>
            <w:r w:rsidRPr="00E856B7">
              <w:rPr>
                <w:color w:val="000000"/>
              </w:rPr>
              <w:t xml:space="preserve">_checked = </w:t>
            </w:r>
            <w:r w:rsidRPr="00E856B7">
              <w:rPr>
                <w:color w:val="2A00FF"/>
              </w:rPr>
              <w:t>"</w:t>
            </w:r>
            <w:r w:rsidRPr="00E856B7">
              <w:rPr>
                <w:rFonts w:hint="eastAsia"/>
                <w:color w:val="2A00FF"/>
              </w:rPr>
              <w:t>여</w:t>
            </w:r>
            <w:r w:rsidRPr="00E856B7">
              <w:rPr>
                <w:color w:val="2A00FF"/>
              </w:rPr>
              <w:t>"</w:t>
            </w:r>
            <w:r w:rsidRPr="00E856B7">
              <w:rPr>
                <w:color w:val="000000"/>
              </w:rPr>
              <w:t xml:space="preserve">.equals(r1)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40FB6F0F" w14:textId="77777777" w:rsidR="00E856B7" w:rsidRPr="00E856B7" w:rsidRDefault="00E856B7" w:rsidP="00E856B7">
            <w:pPr>
              <w:pStyle w:val="a0"/>
            </w:pPr>
          </w:p>
          <w:p w14:paraId="08E05A9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>String r2 = request.getParameter(</w:t>
            </w:r>
            <w:r w:rsidRPr="00E856B7">
              <w:rPr>
                <w:color w:val="2A00FF"/>
              </w:rPr>
              <w:t>"radio2"</w:t>
            </w:r>
            <w:r w:rsidRPr="00E856B7">
              <w:rPr>
                <w:color w:val="000000"/>
              </w:rPr>
              <w:t>);</w:t>
            </w:r>
          </w:p>
          <w:p w14:paraId="2200C314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A_checked = </w:t>
            </w:r>
            <w:r w:rsidRPr="00E856B7">
              <w:rPr>
                <w:color w:val="2A00FF"/>
              </w:rPr>
              <w:t>"A"</w:t>
            </w:r>
            <w:r w:rsidRPr="00E856B7">
              <w:rPr>
                <w:color w:val="000000"/>
              </w:rPr>
              <w:t xml:space="preserve">.equals(r2)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124896C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B_checked = </w:t>
            </w:r>
            <w:r w:rsidRPr="00E856B7">
              <w:rPr>
                <w:color w:val="2A00FF"/>
              </w:rPr>
              <w:t>"B"</w:t>
            </w:r>
            <w:r w:rsidRPr="00E856B7">
              <w:rPr>
                <w:color w:val="000000"/>
              </w:rPr>
              <w:t xml:space="preserve">.equals(r2)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05CD393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AB_checked = </w:t>
            </w:r>
            <w:r w:rsidRPr="00E856B7">
              <w:rPr>
                <w:color w:val="2A00FF"/>
              </w:rPr>
              <w:t>"AB"</w:t>
            </w:r>
            <w:r w:rsidRPr="00E856B7">
              <w:rPr>
                <w:color w:val="000000"/>
              </w:rPr>
              <w:t xml:space="preserve">.equals(r2)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2D17F20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String O_checked = </w:t>
            </w:r>
            <w:r w:rsidRPr="00E856B7">
              <w:rPr>
                <w:color w:val="2A00FF"/>
              </w:rPr>
              <w:t>"O"</w:t>
            </w:r>
            <w:r w:rsidRPr="00E856B7">
              <w:rPr>
                <w:color w:val="000000"/>
              </w:rPr>
              <w:t xml:space="preserve">.equals(r2) ? </w:t>
            </w:r>
            <w:r w:rsidRPr="00E856B7">
              <w:rPr>
                <w:color w:val="2A00FF"/>
              </w:rPr>
              <w:t>"checked"</w:t>
            </w:r>
            <w:r w:rsidRPr="00E856B7">
              <w:rPr>
                <w:color w:val="000000"/>
              </w:rPr>
              <w:t xml:space="preserve"> : </w:t>
            </w:r>
            <w:r w:rsidRPr="00E856B7">
              <w:rPr>
                <w:color w:val="2A00FF"/>
              </w:rPr>
              <w:t>""</w:t>
            </w:r>
            <w:r w:rsidRPr="00E856B7">
              <w:rPr>
                <w:color w:val="000000"/>
              </w:rPr>
              <w:t>;</w:t>
            </w:r>
          </w:p>
          <w:p w14:paraId="0AACDF99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BF5F3F"/>
              </w:rPr>
              <w:t>%&gt;</w:t>
            </w:r>
          </w:p>
          <w:p w14:paraId="250A970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"container"</w:t>
            </w:r>
            <w:r w:rsidRPr="00E856B7">
              <w:rPr>
                <w:color w:val="008080"/>
              </w:rPr>
              <w:t>&gt;</w:t>
            </w:r>
          </w:p>
          <w:p w14:paraId="22507BA0" w14:textId="77777777" w:rsidR="00E856B7" w:rsidRPr="00E856B7" w:rsidRDefault="00E856B7" w:rsidP="00E856B7">
            <w:pPr>
              <w:pStyle w:val="a0"/>
            </w:pPr>
          </w:p>
          <w:p w14:paraId="04A376A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form</w:t>
            </w:r>
            <w:r w:rsidRPr="00E856B7">
              <w:t xml:space="preserve"> </w:t>
            </w:r>
            <w:r w:rsidRPr="00E856B7">
              <w:rPr>
                <w:color w:val="7F007F"/>
              </w:rPr>
              <w:t>method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"get"</w:t>
            </w:r>
            <w:r w:rsidRPr="00E856B7">
              <w:rPr>
                <w:color w:val="008080"/>
              </w:rPr>
              <w:t>&gt;</w:t>
            </w:r>
          </w:p>
          <w:p w14:paraId="0E0CA49D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checkbox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</w:p>
          <w:p w14:paraId="1613E5B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"checkbox"</w:t>
            </w:r>
            <w:r w:rsidRPr="00E856B7">
              <w:rPr>
                <w:color w:val="008080"/>
              </w:rPr>
              <w:t>&gt;</w:t>
            </w:r>
          </w:p>
          <w:p w14:paraId="1461612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76D9A2D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"checkbox"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"checkbox1"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"true"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</w:t>
            </w:r>
            <w:r w:rsidRPr="00E856B7">
              <w:rPr>
                <w:rFonts w:hint="eastAsia"/>
                <w:color w:val="000000"/>
              </w:rPr>
              <w:t>동의</w:t>
            </w:r>
            <w:r w:rsidRPr="00E856B7">
              <w:rPr>
                <w:color w:val="000000"/>
              </w:rPr>
              <w:t xml:space="preserve">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</w:t>
            </w:r>
          </w:p>
          <w:p w14:paraId="1648BB0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rFonts w:hint="eastAsia"/>
                <w:color w:val="000000"/>
              </w:rPr>
              <w:t>동의하십니까</w:t>
            </w:r>
            <w:r w:rsidRPr="00E856B7">
              <w:rPr>
                <w:color w:val="000000"/>
              </w:rPr>
              <w:t>?</w:t>
            </w:r>
          </w:p>
          <w:p w14:paraId="7F3B692F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253F1D0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</w:p>
          <w:p w14:paraId="014926DB" w14:textId="77777777" w:rsidR="00E856B7" w:rsidRPr="00E856B7" w:rsidRDefault="00E856B7" w:rsidP="00E856B7">
            <w:pPr>
              <w:pStyle w:val="a0"/>
            </w:pPr>
          </w:p>
          <w:p w14:paraId="6E64517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hr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</w:p>
          <w:p w14:paraId="1995F4A9" w14:textId="77777777" w:rsidR="00E856B7" w:rsidRPr="00E856B7" w:rsidRDefault="00E856B7" w:rsidP="00E856B7">
            <w:pPr>
              <w:pStyle w:val="a0"/>
            </w:pPr>
          </w:p>
          <w:p w14:paraId="28D7BFD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 xml:space="preserve">radio - </w:t>
            </w:r>
            <w:r w:rsidRPr="00E856B7">
              <w:rPr>
                <w:rFonts w:hint="eastAsia"/>
                <w:color w:val="000000"/>
              </w:rPr>
              <w:t>성별은</w:t>
            </w:r>
            <w:r w:rsidRPr="00E856B7">
              <w:rPr>
                <w:color w:val="000000"/>
              </w:rPr>
              <w:t>?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</w:p>
          <w:p w14:paraId="77E7DA7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rPr>
                <w:color w:val="008080"/>
              </w:rPr>
              <w:t>&gt;</w:t>
            </w:r>
          </w:p>
          <w:p w14:paraId="14B52A5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"radio1"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</w:t>
            </w:r>
            <w:r w:rsidRPr="00E856B7">
              <w:rPr>
                <w:rFonts w:hint="eastAsia"/>
                <w:color w:val="2A00FF"/>
              </w:rPr>
              <w:t>남</w:t>
            </w:r>
            <w:r w:rsidRPr="00E856B7">
              <w:rPr>
                <w:color w:val="2A00FF"/>
              </w:rPr>
              <w:t>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</w:t>
            </w:r>
            <w:r w:rsidRPr="00E856B7">
              <w:rPr>
                <w:rFonts w:hint="eastAsia"/>
                <w:color w:val="000000"/>
              </w:rPr>
              <w:t>남</w:t>
            </w:r>
            <w:r w:rsidRPr="00E856B7">
              <w:rPr>
                <w:color w:val="000000"/>
              </w:rPr>
              <w:t xml:space="preserve">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</w:t>
            </w:r>
            <w:r w:rsidRPr="00E856B7">
              <w:rPr>
                <w:rFonts w:hint="eastAsia"/>
                <w:color w:val="000000"/>
              </w:rPr>
              <w:t>남자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052682CF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</w:p>
          <w:p w14:paraId="3174F6F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rPr>
                <w:color w:val="008080"/>
              </w:rPr>
              <w:t>&gt;</w:t>
            </w:r>
          </w:p>
          <w:p w14:paraId="6F32812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"radio1"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</w:t>
            </w:r>
            <w:r w:rsidRPr="00E856B7">
              <w:rPr>
                <w:rFonts w:hint="eastAsia"/>
                <w:color w:val="2A00FF"/>
              </w:rPr>
              <w:t>여</w:t>
            </w:r>
            <w:r w:rsidRPr="00E856B7">
              <w:rPr>
                <w:color w:val="2A00FF"/>
              </w:rPr>
              <w:t>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</w:t>
            </w:r>
            <w:r w:rsidRPr="00E856B7">
              <w:rPr>
                <w:rFonts w:hint="eastAsia"/>
                <w:color w:val="000000"/>
              </w:rPr>
              <w:t>여</w:t>
            </w:r>
            <w:r w:rsidRPr="00E856B7">
              <w:rPr>
                <w:color w:val="000000"/>
              </w:rPr>
              <w:t xml:space="preserve">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</w:t>
            </w:r>
            <w:r w:rsidRPr="00E856B7">
              <w:rPr>
                <w:rFonts w:hint="eastAsia"/>
                <w:color w:val="000000"/>
              </w:rPr>
              <w:t>여자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7F91637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 xml:space="preserve">      </w:t>
            </w:r>
          </w:p>
          <w:p w14:paraId="07A1FCB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hr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</w:p>
          <w:p w14:paraId="6C67BCC8" w14:textId="77777777" w:rsidR="00E856B7" w:rsidRPr="00E856B7" w:rsidRDefault="00E856B7" w:rsidP="00E856B7">
            <w:pPr>
              <w:pStyle w:val="a0"/>
            </w:pPr>
          </w:p>
          <w:p w14:paraId="62C2447B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 xml:space="preserve">radio - </w:t>
            </w:r>
            <w:r w:rsidRPr="00E856B7">
              <w:rPr>
                <w:rFonts w:hint="eastAsia"/>
                <w:color w:val="000000"/>
              </w:rPr>
              <w:t>혈액형은</w:t>
            </w:r>
            <w:r w:rsidRPr="00E856B7">
              <w:rPr>
                <w:color w:val="000000"/>
              </w:rPr>
              <w:t>?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h3</w:t>
            </w:r>
            <w:r w:rsidRPr="00E856B7">
              <w:rPr>
                <w:color w:val="008080"/>
              </w:rPr>
              <w:t>&gt;</w:t>
            </w:r>
          </w:p>
          <w:p w14:paraId="51CA1E64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rPr>
                <w:color w:val="008080"/>
              </w:rPr>
              <w:t>&gt;</w:t>
            </w:r>
          </w:p>
          <w:p w14:paraId="51FCB7E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"radio2"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"A"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A_checked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A</w:t>
            </w:r>
            <w:r w:rsidRPr="00E856B7">
              <w:rPr>
                <w:rFonts w:hint="eastAsia"/>
                <w:color w:val="000000"/>
              </w:rPr>
              <w:t>형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6727B6A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"radio2"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"B"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B_checked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B</w:t>
            </w:r>
            <w:r w:rsidRPr="00E856B7">
              <w:rPr>
                <w:rFonts w:hint="eastAsia"/>
                <w:color w:val="000000"/>
              </w:rPr>
              <w:t>형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799775DD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"radio2"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"AB"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AB_checked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AB</w:t>
            </w:r>
            <w:r w:rsidRPr="00E856B7">
              <w:rPr>
                <w:rFonts w:hint="eastAsia"/>
                <w:color w:val="000000"/>
              </w:rPr>
              <w:t>형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4291A4E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&gt;&lt;</w:t>
            </w:r>
            <w:r w:rsidRPr="00E856B7">
              <w:rPr>
                <w:color w:val="3F7F7F"/>
              </w:rPr>
              <w:t>input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"radio"</w:t>
            </w:r>
            <w:r w:rsidRPr="00E856B7">
              <w:t xml:space="preserve"> </w:t>
            </w:r>
            <w:r w:rsidRPr="00E856B7">
              <w:rPr>
                <w:color w:val="7F007F"/>
              </w:rPr>
              <w:t>name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"radio2"</w:t>
            </w:r>
            <w:r w:rsidRPr="00E856B7">
              <w:t xml:space="preserve"> </w:t>
            </w:r>
            <w:r w:rsidRPr="00E856B7">
              <w:rPr>
                <w:color w:val="7F007F"/>
              </w:rPr>
              <w:t>value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"O"</w:t>
            </w:r>
            <w:r w:rsidRPr="00E856B7">
              <w:t xml:space="preserve"> 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O_checked </w:t>
            </w:r>
            <w:r w:rsidRPr="00E856B7">
              <w:rPr>
                <w:color w:val="BF5F3F"/>
              </w:rPr>
              <w:t>%&gt;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  <w:r w:rsidRPr="00E856B7">
              <w:rPr>
                <w:color w:val="000000"/>
              </w:rPr>
              <w:t xml:space="preserve"> O</w:t>
            </w:r>
            <w:r w:rsidRPr="00E856B7">
              <w:rPr>
                <w:rFonts w:hint="eastAsia"/>
                <w:color w:val="000000"/>
              </w:rPr>
              <w:t>형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label</w:t>
            </w:r>
            <w:r w:rsidRPr="00E856B7">
              <w:rPr>
                <w:color w:val="008080"/>
              </w:rPr>
              <w:t>&gt;</w:t>
            </w:r>
          </w:p>
          <w:p w14:paraId="686F46D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</w:p>
          <w:p w14:paraId="0FFDB70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div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"form-group"</w:t>
            </w:r>
            <w:r w:rsidRPr="00E856B7">
              <w:rPr>
                <w:color w:val="008080"/>
              </w:rPr>
              <w:t>&gt;</w:t>
            </w:r>
          </w:p>
          <w:p w14:paraId="1362F989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button</w:t>
            </w:r>
            <w:r w:rsidRPr="00E856B7">
              <w:t xml:space="preserve"> </w:t>
            </w:r>
            <w:r w:rsidRPr="00E856B7">
              <w:rPr>
                <w:color w:val="7F007F"/>
              </w:rPr>
              <w:t>type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"submit"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"btn btn-primary"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rFonts w:hint="eastAsia"/>
                <w:color w:val="000000"/>
              </w:rPr>
              <w:t>확인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button</w:t>
            </w:r>
            <w:r w:rsidRPr="00E856B7">
              <w:rPr>
                <w:color w:val="008080"/>
              </w:rPr>
              <w:t>&gt;</w:t>
            </w:r>
          </w:p>
          <w:p w14:paraId="570BB18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</w:p>
          <w:p w14:paraId="76A6105B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form</w:t>
            </w:r>
            <w:r w:rsidRPr="00E856B7">
              <w:rPr>
                <w:color w:val="008080"/>
              </w:rPr>
              <w:t>&gt;</w:t>
            </w:r>
          </w:p>
          <w:p w14:paraId="5BCE797B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lastRenderedPageBreak/>
              <w:t xml:space="preserve">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hr</w:t>
            </w:r>
            <w:r w:rsidRPr="00E856B7">
              <w:t xml:space="preserve"> </w:t>
            </w:r>
            <w:r w:rsidRPr="00E856B7">
              <w:rPr>
                <w:color w:val="008080"/>
              </w:rPr>
              <w:t>/&gt;</w:t>
            </w:r>
          </w:p>
          <w:p w14:paraId="1B17386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</w:p>
          <w:p w14:paraId="64DC982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h1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request parameter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h1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 xml:space="preserve">    </w:t>
            </w:r>
          </w:p>
          <w:p w14:paraId="7DC5A884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table</w:t>
            </w:r>
            <w:r w:rsidRPr="00E856B7">
              <w:t xml:space="preserve"> </w:t>
            </w:r>
            <w:r w:rsidRPr="00E856B7">
              <w:rPr>
                <w:color w:val="7F007F"/>
              </w:rPr>
              <w:t>class</w:t>
            </w:r>
            <w:r w:rsidRPr="00E856B7">
              <w:rPr>
                <w:color w:val="000000"/>
              </w:rPr>
              <w:t>=</w:t>
            </w:r>
            <w:r w:rsidRPr="00E856B7">
              <w:rPr>
                <w:color w:val="2A00FF"/>
              </w:rPr>
              <w:t>"table table-bordered"</w:t>
            </w:r>
            <w:r w:rsidRPr="00E856B7">
              <w:rPr>
                <w:color w:val="008080"/>
              </w:rPr>
              <w:t>&gt;</w:t>
            </w:r>
          </w:p>
          <w:p w14:paraId="22DED16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thead</w:t>
            </w:r>
            <w:r w:rsidRPr="00E856B7">
              <w:rPr>
                <w:color w:val="008080"/>
              </w:rPr>
              <w:t>&gt;</w:t>
            </w:r>
          </w:p>
          <w:p w14:paraId="59153E0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1EF88C6C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th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Parameter Name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th</w:t>
            </w:r>
            <w:r w:rsidRPr="00E856B7">
              <w:rPr>
                <w:color w:val="008080"/>
              </w:rPr>
              <w:t>&gt;</w:t>
            </w:r>
          </w:p>
          <w:p w14:paraId="402FDFD4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th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Parameter Value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th</w:t>
            </w:r>
            <w:r w:rsidRPr="00E856B7">
              <w:rPr>
                <w:color w:val="008080"/>
              </w:rPr>
              <w:t>&gt;</w:t>
            </w:r>
          </w:p>
          <w:p w14:paraId="07AAA4A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387A7B72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thead</w:t>
            </w:r>
            <w:r w:rsidRPr="00E856B7">
              <w:rPr>
                <w:color w:val="008080"/>
              </w:rPr>
              <w:t>&gt;</w:t>
            </w:r>
          </w:p>
          <w:p w14:paraId="4DDE9EC7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tbody</w:t>
            </w:r>
            <w:r w:rsidRPr="00E856B7">
              <w:rPr>
                <w:color w:val="008080"/>
              </w:rPr>
              <w:t>&gt;</w:t>
            </w:r>
          </w:p>
          <w:p w14:paraId="707E146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2FE0B02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checkbox1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59D24C4A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c1 </w:t>
            </w:r>
            <w:r w:rsidRPr="00E856B7">
              <w:rPr>
                <w:color w:val="BF5F3F"/>
              </w:rPr>
              <w:t>%&gt;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73C58C5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7CA6078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087B8DC1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radio1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06F9D22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r1 </w:t>
            </w:r>
            <w:r w:rsidRPr="00E856B7">
              <w:rPr>
                <w:color w:val="BF5F3F"/>
              </w:rPr>
              <w:t>%&gt;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38FFB5A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44E883D6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27167D1D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>radio2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24CA893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  </w:t>
            </w:r>
            <w:r w:rsidRPr="00E856B7">
              <w:rPr>
                <w:color w:val="008080"/>
              </w:rPr>
              <w:t>&lt;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BF5F3F"/>
              </w:rPr>
              <w:t>&lt;%=</w:t>
            </w:r>
            <w:r w:rsidRPr="00E856B7">
              <w:rPr>
                <w:color w:val="000000"/>
              </w:rPr>
              <w:t xml:space="preserve"> r2 </w:t>
            </w:r>
            <w:r w:rsidRPr="00E856B7">
              <w:rPr>
                <w:color w:val="BF5F3F"/>
              </w:rPr>
              <w:t>%&gt;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td</w:t>
            </w:r>
            <w:r w:rsidRPr="00E856B7">
              <w:rPr>
                <w:color w:val="008080"/>
              </w:rPr>
              <w:t>&gt;</w:t>
            </w:r>
          </w:p>
          <w:p w14:paraId="08FFE2D9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tr</w:t>
            </w:r>
            <w:r w:rsidRPr="00E856B7">
              <w:rPr>
                <w:color w:val="008080"/>
              </w:rPr>
              <w:t>&gt;</w:t>
            </w:r>
          </w:p>
          <w:p w14:paraId="5BAE51B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tbody</w:t>
            </w:r>
            <w:r w:rsidRPr="00E856B7">
              <w:rPr>
                <w:color w:val="008080"/>
              </w:rPr>
              <w:t>&gt;</w:t>
            </w:r>
          </w:p>
          <w:p w14:paraId="4981736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0000"/>
              </w:rPr>
              <w:t xml:space="preserve">  </w:t>
            </w: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table</w:t>
            </w:r>
            <w:r w:rsidRPr="00E856B7">
              <w:rPr>
                <w:color w:val="008080"/>
              </w:rPr>
              <w:t>&gt;</w:t>
            </w:r>
            <w:r w:rsidRPr="00E856B7">
              <w:rPr>
                <w:color w:val="000000"/>
              </w:rPr>
              <w:t xml:space="preserve">    </w:t>
            </w:r>
          </w:p>
          <w:p w14:paraId="063530C8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div</w:t>
            </w:r>
            <w:r w:rsidRPr="00E856B7">
              <w:rPr>
                <w:color w:val="008080"/>
              </w:rPr>
              <w:t>&gt;</w:t>
            </w:r>
          </w:p>
          <w:p w14:paraId="419D0D85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body</w:t>
            </w:r>
            <w:r w:rsidRPr="00E856B7">
              <w:rPr>
                <w:color w:val="008080"/>
              </w:rPr>
              <w:t>&gt;</w:t>
            </w:r>
          </w:p>
          <w:p w14:paraId="411C8F3E" w14:textId="77777777" w:rsidR="00E856B7" w:rsidRPr="00E856B7" w:rsidRDefault="00E856B7" w:rsidP="00E856B7">
            <w:pPr>
              <w:pStyle w:val="a0"/>
            </w:pPr>
            <w:r w:rsidRPr="00E856B7">
              <w:rPr>
                <w:color w:val="008080"/>
              </w:rPr>
              <w:t>&lt;/</w:t>
            </w:r>
            <w:r w:rsidRPr="00E856B7">
              <w:rPr>
                <w:color w:val="3F7F7F"/>
              </w:rPr>
              <w:t>html</w:t>
            </w:r>
            <w:r w:rsidRPr="00E856B7">
              <w:rPr>
                <w:color w:val="008080"/>
              </w:rPr>
              <w:t>&gt;</w:t>
            </w:r>
          </w:p>
          <w:p w14:paraId="1CC38A92" w14:textId="66AD820D" w:rsidR="00D844A1" w:rsidRPr="00E856B7" w:rsidRDefault="00D844A1" w:rsidP="00E856B7">
            <w:pPr>
              <w:pStyle w:val="a0"/>
              <w:rPr>
                <w:rFonts w:hAnsi="굴림체" w:cs="Courier New"/>
              </w:rPr>
            </w:pPr>
          </w:p>
        </w:tc>
      </w:tr>
    </w:tbl>
    <w:p w14:paraId="26D5F855" w14:textId="3B1559A8" w:rsidR="00D66737" w:rsidRDefault="00D66737" w:rsidP="00D66737"/>
    <w:p w14:paraId="3D1D5281" w14:textId="77777777" w:rsidR="00F31C3F" w:rsidRDefault="00F31C3F" w:rsidP="00D66737"/>
    <w:p w14:paraId="072867F1" w14:textId="08CB6439" w:rsidR="00BC4364" w:rsidRDefault="00F31C3F" w:rsidP="00D66737">
      <w:pPr>
        <w:rPr>
          <w:color w:val="2A00FF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"true"</w:t>
      </w:r>
      <w:r>
        <w:rPr>
          <w:color w:val="2A00FF"/>
        </w:rPr>
        <w:t xml:space="preserve"> </w:t>
      </w:r>
      <w:r w:rsidR="00F2071C" w:rsidRPr="00E856B7">
        <w:rPr>
          <w:color w:val="008080"/>
        </w:rPr>
        <w:t>/&gt;</w:t>
      </w:r>
    </w:p>
    <w:p w14:paraId="41F0EE83" w14:textId="38E130CB" w:rsidR="00F31C3F" w:rsidRDefault="00F31C3F" w:rsidP="00D6673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체크박스 태그이다.</w:t>
      </w:r>
    </w:p>
    <w:p w14:paraId="3219BCC8" w14:textId="6208283C" w:rsidR="00F31C3F" w:rsidRDefault="00F31C3F" w:rsidP="00D6673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 체크박스가 체크된 상태에서 입력폼</w:t>
      </w:r>
      <w:r w:rsidR="007C2D4A">
        <w:rPr>
          <w:rFonts w:hint="eastAsia"/>
        </w:rPr>
        <w:t>의</w:t>
      </w:r>
      <w:r w:rsidR="00E67F4F">
        <w:rPr>
          <w:rFonts w:hint="eastAsia"/>
        </w:rPr>
        <w:t xml:space="preserve"> </w:t>
      </w:r>
      <w:r w:rsidR="00E67F4F">
        <w:t xml:space="preserve">submit </w:t>
      </w:r>
      <w:r w:rsidR="00E67F4F">
        <w:rPr>
          <w:rFonts w:hint="eastAsia"/>
        </w:rPr>
        <w:t>버튼이 클릭되면</w:t>
      </w:r>
      <w:r w:rsidR="00A658ED">
        <w:rPr>
          <w:rFonts w:hint="eastAsia"/>
        </w:rPr>
        <w:t>,</w:t>
      </w:r>
    </w:p>
    <w:p w14:paraId="761F7E5A" w14:textId="30B76DEE" w:rsidR="00E67F4F" w:rsidRDefault="00E67F4F" w:rsidP="00D66737">
      <w:r>
        <w:rPr>
          <w:rFonts w:hint="eastAsia"/>
        </w:rPr>
        <w:t xml:space="preserve"> </w:t>
      </w:r>
      <w:r>
        <w:t xml:space="preserve">  </w:t>
      </w:r>
      <w:r w:rsidR="00A658ED">
        <w:t xml:space="preserve"> 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 w:rsidR="007C2D4A">
        <w:t xml:space="preserve">name="checkbox1" value="true" </w:t>
      </w:r>
      <w:r w:rsidR="007C2D4A">
        <w:rPr>
          <w:rFonts w:hint="eastAsia"/>
        </w:rPr>
        <w:t>값이 포함된다.</w:t>
      </w:r>
    </w:p>
    <w:p w14:paraId="778E3629" w14:textId="518CB01F" w:rsidR="007C2D4A" w:rsidRDefault="007C2D4A" w:rsidP="00D6673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체크되지 않은 상태에서 입력폼의 </w:t>
      </w:r>
      <w:r>
        <w:t xml:space="preserve">submit </w:t>
      </w:r>
      <w:r>
        <w:rPr>
          <w:rFonts w:hint="eastAsia"/>
        </w:rPr>
        <w:t>버튼이 클릭되면,</w:t>
      </w:r>
      <w:r w:rsidR="00A658ED">
        <w:t xml:space="preserve"> </w:t>
      </w:r>
      <w:r w:rsidR="00A658ED">
        <w:rPr>
          <w:rFonts w:hint="eastAsia"/>
        </w:rPr>
        <w:t>r</w:t>
      </w:r>
      <w:r w:rsidR="00A658ED">
        <w:t>equest parameter</w:t>
      </w:r>
      <w:r w:rsidR="00A658ED">
        <w:rPr>
          <w:rFonts w:hint="eastAsia"/>
        </w:rPr>
        <w:t xml:space="preserve">에 </w:t>
      </w:r>
      <w:r w:rsidR="00B91722">
        <w:rPr>
          <w:rFonts w:hint="eastAsia"/>
        </w:rPr>
        <w:t>데이터가 포함되지 않는다.</w:t>
      </w:r>
    </w:p>
    <w:p w14:paraId="1D4D8150" w14:textId="41DA90D6" w:rsidR="00B91722" w:rsidRDefault="00B91722" w:rsidP="00D66737"/>
    <w:p w14:paraId="78F33210" w14:textId="18E5F36E" w:rsidR="00B91722" w:rsidRDefault="00B91722" w:rsidP="00D66737">
      <w:pPr>
        <w:rPr>
          <w:color w:val="2A00FF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"checkbox1"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"true"</w:t>
      </w:r>
      <w:r>
        <w:rPr>
          <w:color w:val="2A00FF"/>
        </w:rPr>
        <w:t xml:space="preserve"> </w:t>
      </w:r>
      <w:r w:rsidRPr="00B91722">
        <w:rPr>
          <w:color w:val="2A00FF"/>
          <w:shd w:val="clear" w:color="auto" w:fill="FFFF99"/>
        </w:rPr>
        <w:t>checked</w:t>
      </w:r>
      <w:r>
        <w:rPr>
          <w:color w:val="2A00FF"/>
        </w:rPr>
        <w:t xml:space="preserve"> </w:t>
      </w:r>
      <w:r w:rsidR="00F2071C">
        <w:rPr>
          <w:color w:val="2A00FF"/>
        </w:rPr>
        <w:t xml:space="preserve"> </w:t>
      </w:r>
      <w:r w:rsidR="00F2071C" w:rsidRPr="00E856B7">
        <w:rPr>
          <w:color w:val="008080"/>
        </w:rPr>
        <w:t>/&gt;</w:t>
      </w:r>
    </w:p>
    <w:p w14:paraId="67B0E4D2" w14:textId="4A281FAC" w:rsidR="00B91722" w:rsidRDefault="00B91722" w:rsidP="00D66737">
      <w:r>
        <w:t xml:space="preserve">   </w:t>
      </w:r>
      <w:r>
        <w:rPr>
          <w:rFonts w:hint="eastAsia"/>
        </w:rPr>
        <w:t>체크박스가 처음 화면에 그려질 때,</w:t>
      </w:r>
      <w:r>
        <w:t xml:space="preserve"> </w:t>
      </w:r>
      <w:r>
        <w:rPr>
          <w:rFonts w:hint="eastAsia"/>
        </w:rPr>
        <w:t>체크된 상태로 그려진다.</w:t>
      </w:r>
    </w:p>
    <w:p w14:paraId="0053DE9B" w14:textId="120A40DC" w:rsidR="00B91722" w:rsidRDefault="00B91722" w:rsidP="00D66737"/>
    <w:p w14:paraId="2E66EDB9" w14:textId="7A3F1E75" w:rsidR="00B91722" w:rsidRDefault="00B91722" w:rsidP="00D66737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 w:rsidRPr="00E856B7">
        <w:rPr>
          <w:rFonts w:hint="eastAsia"/>
          <w:color w:val="2A00FF"/>
        </w:rPr>
        <w:t>남</w:t>
      </w:r>
      <w:r w:rsidRPr="00E856B7">
        <w:rPr>
          <w:color w:val="2A00FF"/>
        </w:rPr>
        <w:t>"</w:t>
      </w:r>
      <w:r w:rsidRPr="00E856B7">
        <w:t xml:space="preserve"> </w:t>
      </w:r>
      <w:r w:rsidR="00F2071C" w:rsidRPr="00E856B7">
        <w:rPr>
          <w:color w:val="008080"/>
        </w:rPr>
        <w:t>/&gt;</w:t>
      </w:r>
    </w:p>
    <w:p w14:paraId="29E462D4" w14:textId="34F255EC" w:rsidR="00F2071C" w:rsidRDefault="00F2071C" w:rsidP="00F2071C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>
        <w:rPr>
          <w:rFonts w:hint="eastAsia"/>
          <w:color w:val="2A00FF"/>
        </w:rPr>
        <w:t>여</w:t>
      </w:r>
      <w:r w:rsidRPr="00E856B7">
        <w:rPr>
          <w:color w:val="2A00FF"/>
        </w:rPr>
        <w:t>"</w:t>
      </w:r>
      <w:r w:rsidRPr="00E856B7">
        <w:t xml:space="preserve"> </w:t>
      </w:r>
      <w:r w:rsidRPr="00E856B7">
        <w:rPr>
          <w:color w:val="008080"/>
        </w:rPr>
        <w:t>/&gt;</w:t>
      </w:r>
    </w:p>
    <w:p w14:paraId="4FD71E91" w14:textId="057B934E" w:rsidR="00F2071C" w:rsidRPr="00F2071C" w:rsidRDefault="00F2071C" w:rsidP="00F2071C">
      <w:r w:rsidRPr="00F2071C">
        <w:rPr>
          <w:rFonts w:hint="eastAsia"/>
        </w:rPr>
        <w:t xml:space="preserve"> </w:t>
      </w:r>
      <w:r w:rsidRPr="00F2071C">
        <w:t xml:space="preserve">  </w:t>
      </w:r>
      <w:r>
        <w:t xml:space="preserve">radio </w:t>
      </w:r>
      <w:r>
        <w:rPr>
          <w:rFonts w:hint="eastAsia"/>
        </w:rPr>
        <w:t>버튼 태그이다.</w:t>
      </w:r>
    </w:p>
    <w:p w14:paraId="57251A48" w14:textId="74FB9F49" w:rsidR="00F2071C" w:rsidRDefault="00F2071C" w:rsidP="00F2071C">
      <w:r>
        <w:rPr>
          <w:rFonts w:hint="eastAsia"/>
        </w:rPr>
        <w:t xml:space="preserve"> </w:t>
      </w:r>
      <w:r>
        <w:t xml:space="preserve">  name </w:t>
      </w:r>
      <w:r>
        <w:rPr>
          <w:rFonts w:hint="eastAsia"/>
        </w:rPr>
        <w:t xml:space="preserve">값이 같은 </w:t>
      </w:r>
      <w:r>
        <w:t xml:space="preserve">radio </w:t>
      </w:r>
      <w:r>
        <w:rPr>
          <w:rFonts w:hint="eastAsia"/>
        </w:rPr>
        <w:t>버</w:t>
      </w:r>
      <w:r w:rsidR="006B6C7D">
        <w:rPr>
          <w:rFonts w:hint="eastAsia"/>
        </w:rPr>
        <w:t>튼들 중에서 한 개만 체크될 수 있고,</w:t>
      </w:r>
      <w:r w:rsidR="006B6C7D">
        <w:t xml:space="preserve"> </w:t>
      </w:r>
      <w:r w:rsidR="006B6C7D">
        <w:rPr>
          <w:rFonts w:hint="eastAsia"/>
        </w:rPr>
        <w:t>동시에</w:t>
      </w:r>
      <w:r w:rsidR="006B6C7D">
        <w:t xml:space="preserve"> </w:t>
      </w:r>
      <w:r w:rsidR="006B6C7D">
        <w:rPr>
          <w:rFonts w:hint="eastAsia"/>
        </w:rPr>
        <w:t>여러 개 체크 될 수 없다.</w:t>
      </w:r>
    </w:p>
    <w:p w14:paraId="741AA45C" w14:textId="188B1175" w:rsidR="006B6C7D" w:rsidRDefault="00511A81" w:rsidP="00F2071C">
      <w:r>
        <w:rPr>
          <w:rFonts w:hint="eastAsia"/>
        </w:rPr>
        <w:t xml:space="preserve"> </w:t>
      </w:r>
      <w:r>
        <w:t xml:space="preserve">  value="</w:t>
      </w:r>
      <w:r>
        <w:rPr>
          <w:rFonts w:hint="eastAsia"/>
        </w:rPr>
        <w:t>여"</w:t>
      </w:r>
      <w:r>
        <w:t xml:space="preserve"> </w:t>
      </w:r>
      <w:r>
        <w:rPr>
          <w:rFonts w:hint="eastAsia"/>
        </w:rPr>
        <w:t xml:space="preserve">버튼이 체크된 상태에서 입력폼의 </w:t>
      </w:r>
      <w:r>
        <w:t xml:space="preserve">submit </w:t>
      </w:r>
      <w:r>
        <w:rPr>
          <w:rFonts w:hint="eastAsia"/>
        </w:rPr>
        <w:t>버튼이 클릭되면,</w:t>
      </w:r>
    </w:p>
    <w:p w14:paraId="2A296B74" w14:textId="47AFC217" w:rsidR="00511A81" w:rsidRDefault="00511A81" w:rsidP="00F2071C">
      <w:r>
        <w:rPr>
          <w:rFonts w:hint="eastAsia"/>
        </w:rPr>
        <w:t xml:space="preserve"> </w:t>
      </w:r>
      <w:r>
        <w:t xml:space="preserve">  request parameter</w:t>
      </w:r>
      <w:r>
        <w:rPr>
          <w:rFonts w:hint="eastAsia"/>
        </w:rPr>
        <w:t xml:space="preserve">에 </w:t>
      </w:r>
      <w:r>
        <w:t>name="radio1" value="</w:t>
      </w:r>
      <w:r>
        <w:rPr>
          <w:rFonts w:hint="eastAsia"/>
        </w:rPr>
        <w:t>여"</w:t>
      </w:r>
      <w:r>
        <w:t xml:space="preserve"> </w:t>
      </w:r>
      <w:r>
        <w:rPr>
          <w:rFonts w:hint="eastAsia"/>
        </w:rPr>
        <w:t>값이 포함된다.</w:t>
      </w:r>
    </w:p>
    <w:p w14:paraId="3CB5C898" w14:textId="09F56681" w:rsidR="00511A81" w:rsidRDefault="00511A81" w:rsidP="00F2071C"/>
    <w:p w14:paraId="5A2A2054" w14:textId="5DCCCD0E" w:rsidR="001D7E42" w:rsidRDefault="001D7E42" w:rsidP="001D7E42">
      <w:pPr>
        <w:rPr>
          <w:color w:val="008080"/>
        </w:rPr>
      </w:pPr>
      <w:r w:rsidRPr="00E856B7">
        <w:rPr>
          <w:color w:val="008080"/>
        </w:rPr>
        <w:t>&lt;</w:t>
      </w:r>
      <w:r w:rsidRPr="00E856B7">
        <w:rPr>
          <w:color w:val="3F7F7F"/>
        </w:rPr>
        <w:t>input</w:t>
      </w:r>
      <w:r w:rsidRPr="00E856B7">
        <w:t xml:space="preserve"> </w:t>
      </w:r>
      <w:r w:rsidRPr="00E856B7">
        <w:rPr>
          <w:color w:val="7F007F"/>
        </w:rPr>
        <w:t>type</w:t>
      </w:r>
      <w:r w:rsidRPr="00E856B7">
        <w:rPr>
          <w:color w:val="000000"/>
        </w:rPr>
        <w:t>=</w:t>
      </w:r>
      <w:r w:rsidRPr="00E856B7">
        <w:rPr>
          <w:color w:val="2A00FF"/>
        </w:rPr>
        <w:t>"radio"</w:t>
      </w:r>
      <w:r w:rsidRPr="00E856B7">
        <w:t xml:space="preserve"> </w:t>
      </w:r>
      <w:r w:rsidRPr="00E856B7">
        <w:rPr>
          <w:color w:val="7F007F"/>
        </w:rPr>
        <w:t>name</w:t>
      </w:r>
      <w:r w:rsidRPr="00E856B7">
        <w:rPr>
          <w:color w:val="000000"/>
        </w:rPr>
        <w:t>=</w:t>
      </w:r>
      <w:r w:rsidRPr="00E856B7">
        <w:rPr>
          <w:color w:val="2A00FF"/>
        </w:rPr>
        <w:t>"radio1"</w:t>
      </w:r>
      <w:r w:rsidRPr="00E856B7">
        <w:t xml:space="preserve"> </w:t>
      </w:r>
      <w:r w:rsidRPr="00E856B7">
        <w:rPr>
          <w:color w:val="7F007F"/>
        </w:rPr>
        <w:t>value</w:t>
      </w:r>
      <w:r w:rsidRPr="00E856B7">
        <w:rPr>
          <w:color w:val="000000"/>
        </w:rPr>
        <w:t>=</w:t>
      </w:r>
      <w:r w:rsidRPr="00E856B7">
        <w:rPr>
          <w:color w:val="2A00FF"/>
        </w:rPr>
        <w:t>"</w:t>
      </w:r>
      <w:r w:rsidRPr="00E856B7">
        <w:rPr>
          <w:rFonts w:hint="eastAsia"/>
          <w:color w:val="2A00FF"/>
        </w:rPr>
        <w:t>남</w:t>
      </w:r>
      <w:r w:rsidRPr="00E856B7">
        <w:rPr>
          <w:color w:val="2A00FF"/>
        </w:rPr>
        <w:t>"</w:t>
      </w:r>
      <w:r>
        <w:rPr>
          <w:color w:val="2A00FF"/>
        </w:rPr>
        <w:t xml:space="preserve"> </w:t>
      </w:r>
      <w:r w:rsidRPr="001D7E42">
        <w:rPr>
          <w:color w:val="2A00FF"/>
          <w:shd w:val="clear" w:color="auto" w:fill="FFFF99"/>
        </w:rPr>
        <w:t xml:space="preserve"> </w:t>
      </w:r>
      <w:r w:rsidRPr="00B91722">
        <w:rPr>
          <w:color w:val="2A00FF"/>
          <w:shd w:val="clear" w:color="auto" w:fill="FFFF99"/>
        </w:rPr>
        <w:t>checked</w:t>
      </w:r>
      <w:r w:rsidRPr="00E856B7">
        <w:t xml:space="preserve"> </w:t>
      </w:r>
      <w:r w:rsidRPr="00E856B7">
        <w:rPr>
          <w:color w:val="008080"/>
        </w:rPr>
        <w:t>/&gt;</w:t>
      </w:r>
    </w:p>
    <w:p w14:paraId="314821BF" w14:textId="3E71C464" w:rsidR="001D7E42" w:rsidRDefault="001D7E42" w:rsidP="001D7E4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버튼이 처음 화면에 그려질 때,</w:t>
      </w:r>
      <w:r>
        <w:t xml:space="preserve"> </w:t>
      </w:r>
      <w:r>
        <w:rPr>
          <w:rFonts w:hint="eastAsia"/>
        </w:rPr>
        <w:t>체크된 상태로 그려진다.</w:t>
      </w:r>
    </w:p>
    <w:p w14:paraId="266A2254" w14:textId="5B918A3A" w:rsidR="001D7E42" w:rsidRDefault="001D7E42" w:rsidP="00F2071C"/>
    <w:p w14:paraId="7970CC27" w14:textId="77777777" w:rsidR="001D7E42" w:rsidRDefault="001D7E42" w:rsidP="00F2071C"/>
    <w:p w14:paraId="313AB750" w14:textId="788C35A1" w:rsidR="006B6C7D" w:rsidRDefault="006B6C7D" w:rsidP="00F2071C"/>
    <w:p w14:paraId="62806DE1" w14:textId="740D1AB3" w:rsidR="00F2071C" w:rsidRDefault="00F2071C" w:rsidP="00D66737"/>
    <w:p w14:paraId="35C63CD7" w14:textId="1118C8AB" w:rsidR="001A24DF" w:rsidRDefault="001A24DF" w:rsidP="00D66737"/>
    <w:p w14:paraId="7ED70350" w14:textId="19A700F0" w:rsidR="001A24DF" w:rsidRDefault="001A24D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6DBA7D1" w14:textId="629D95BA" w:rsidR="001A24DF" w:rsidRDefault="001A24DF" w:rsidP="001A24DF">
      <w:pPr>
        <w:pStyle w:val="Heading2"/>
      </w:pPr>
      <w:bookmarkStart w:id="17" w:name="_Toc508293041"/>
      <w:r>
        <w:rPr>
          <w:rFonts w:hint="eastAsia"/>
        </w:rPr>
        <w:lastRenderedPageBreak/>
        <w:t>구현 실습</w:t>
      </w:r>
      <w:bookmarkEnd w:id="17"/>
      <w:r w:rsidR="007A5608">
        <w:rPr>
          <w:rFonts w:hint="eastAsia"/>
        </w:rPr>
        <w:t xml:space="preserve"> </w:t>
      </w:r>
    </w:p>
    <w:p w14:paraId="06B18442" w14:textId="6581CA5F" w:rsidR="00F41697" w:rsidRDefault="00946B9F" w:rsidP="001A24DF">
      <w:r>
        <w:rPr>
          <w:noProof/>
        </w:rPr>
        <w:drawing>
          <wp:inline distT="0" distB="0" distL="0" distR="0" wp14:anchorId="0B9D1092" wp14:editId="4FD47855">
            <wp:extent cx="3780440" cy="121432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4051" cy="12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DD2" w14:textId="060CAD6A" w:rsidR="00F41697" w:rsidRDefault="00F41697" w:rsidP="001A24DF">
      <w:r>
        <w:rPr>
          <w:rFonts w:hint="eastAsia"/>
        </w:rPr>
        <w:t>입력 폼에 텍스트박스 한 개와,</w:t>
      </w:r>
      <w:r>
        <w:t xml:space="preserve"> </w:t>
      </w:r>
      <w:r>
        <w:rPr>
          <w:rFonts w:hint="eastAsia"/>
        </w:rPr>
        <w:t>s</w:t>
      </w:r>
      <w:r>
        <w:t xml:space="preserve">ubmit </w:t>
      </w:r>
      <w:r>
        <w:rPr>
          <w:rFonts w:hint="eastAsia"/>
        </w:rPr>
        <w:t>버튼 두 개를 구현하라.</w:t>
      </w:r>
    </w:p>
    <w:p w14:paraId="57737E81" w14:textId="468229F9" w:rsidR="00F41697" w:rsidRDefault="00F41697" w:rsidP="001A24DF">
      <w:r>
        <w:rPr>
          <w:rFonts w:hint="eastAsia"/>
        </w:rPr>
        <w:t>처음 실행하면,</w:t>
      </w:r>
      <w:r>
        <w:t xml:space="preserve"> </w:t>
      </w:r>
      <w:r>
        <w:rPr>
          <w:rFonts w:hint="eastAsia"/>
        </w:rPr>
        <w:t xml:space="preserve">텍스트박스에 </w:t>
      </w:r>
      <w:r>
        <w:t>0</w:t>
      </w:r>
      <w:r>
        <w:rPr>
          <w:rFonts w:hint="eastAsia"/>
        </w:rPr>
        <w:t>이 채워져 있어야 한다.</w:t>
      </w:r>
    </w:p>
    <w:p w14:paraId="0A9105B5" w14:textId="2B82C0DB" w:rsidR="00F41697" w:rsidRDefault="00B13320" w:rsidP="001A24D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마다,</w:t>
      </w:r>
      <w:r>
        <w:t xml:space="preserve"> </w:t>
      </w:r>
      <w:r>
        <w:rPr>
          <w:rFonts w:hint="eastAsia"/>
        </w:rPr>
        <w:t xml:space="preserve">텍스트박스에 채워진 숫자가 </w:t>
      </w:r>
      <w:r>
        <w:t>1</w:t>
      </w:r>
      <w:r>
        <w:rPr>
          <w:rFonts w:hint="eastAsia"/>
        </w:rPr>
        <w:t>씩 증가하고,</w:t>
      </w:r>
    </w:p>
    <w:p w14:paraId="698D904C" w14:textId="63C7F44F" w:rsidR="00B13320" w:rsidRDefault="00B13320" w:rsidP="001A24DF">
      <w:r>
        <w:t xml:space="preserve">-- </w:t>
      </w:r>
      <w:r>
        <w:rPr>
          <w:rFonts w:hint="eastAsia"/>
        </w:rPr>
        <w:t>버튼을 클릭할 때 마다,</w:t>
      </w:r>
      <w:r>
        <w:t xml:space="preserve"> 1</w:t>
      </w:r>
      <w:r>
        <w:rPr>
          <w:rFonts w:hint="eastAsia"/>
        </w:rPr>
        <w:t>씩 감소해야 한다.</w:t>
      </w:r>
    </w:p>
    <w:p w14:paraId="08F470A4" w14:textId="2491F34F" w:rsidR="00B13320" w:rsidRDefault="00B13320" w:rsidP="001A24DF"/>
    <w:p w14:paraId="0E2FEC3A" w14:textId="5F862E55" w:rsidR="00B13320" w:rsidRDefault="00B13320" w:rsidP="001A24DF"/>
    <w:p w14:paraId="39AC54BC" w14:textId="5285DB02" w:rsidR="00B13320" w:rsidRDefault="00B13320" w:rsidP="001A24DF"/>
    <w:p w14:paraId="742FBEC7" w14:textId="53F66D3E" w:rsidR="007A5608" w:rsidRDefault="007A5608" w:rsidP="007A5608">
      <w:pPr>
        <w:pStyle w:val="Heading2"/>
      </w:pPr>
      <w:bookmarkStart w:id="18" w:name="_Toc508293042"/>
      <w:r>
        <w:rPr>
          <w:rFonts w:hint="eastAsia"/>
        </w:rPr>
        <w:t xml:space="preserve">구현 </w:t>
      </w:r>
      <w:r w:rsidR="004D1B1C">
        <w:rPr>
          <w:rFonts w:hint="eastAsia"/>
        </w:rPr>
        <w:t>실습</w:t>
      </w:r>
      <w:bookmarkEnd w:id="18"/>
    </w:p>
    <w:p w14:paraId="5C53BABF" w14:textId="251931F1" w:rsidR="008567B4" w:rsidRDefault="008567B4" w:rsidP="001A24DF">
      <w:r>
        <w:rPr>
          <w:noProof/>
        </w:rPr>
        <w:drawing>
          <wp:inline distT="0" distB="0" distL="0" distR="0" wp14:anchorId="403C0730" wp14:editId="353D1D9B">
            <wp:extent cx="3953319" cy="185806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259" cy="18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B4F4" w14:textId="015187F9" w:rsidR="008567B4" w:rsidRDefault="002B047C" w:rsidP="001A24DF">
      <w:r>
        <w:rPr>
          <w:rFonts w:hint="eastAsia"/>
        </w:rPr>
        <w:t xml:space="preserve">입력 폼의 첫 항목은 </w:t>
      </w:r>
      <w:r w:rsidR="00CF34A5">
        <w:rPr>
          <w:rFonts w:hint="eastAsia"/>
        </w:rPr>
        <w:t>s</w:t>
      </w:r>
      <w:r w:rsidR="00CF34A5">
        <w:t xml:space="preserve">elect </w:t>
      </w:r>
      <w:r w:rsidR="00CF34A5">
        <w:rPr>
          <w:rFonts w:hint="eastAsia"/>
        </w:rPr>
        <w:t>태그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태그에서 선택할 수 있는 값은 </w:t>
      </w:r>
      <w:r>
        <w:t xml:space="preserve">one, two, three </w:t>
      </w:r>
      <w:r>
        <w:rPr>
          <w:rFonts w:hint="eastAsia"/>
        </w:rPr>
        <w:t>이다.</w:t>
      </w:r>
    </w:p>
    <w:p w14:paraId="2FD9FD2D" w14:textId="11BE2168" w:rsidR="002B047C" w:rsidRDefault="002B047C" w:rsidP="001A24DF">
      <w:r>
        <w:rPr>
          <w:rFonts w:hint="eastAsia"/>
        </w:rPr>
        <w:t xml:space="preserve">그 아래 항목은 </w:t>
      </w:r>
      <w:r>
        <w:t xml:space="preserve">radio </w:t>
      </w:r>
      <w:r>
        <w:rPr>
          <w:rFonts w:hint="eastAsia"/>
        </w:rPr>
        <w:t>버튼 세 개이</w:t>
      </w:r>
      <w:r w:rsidR="00F03566">
        <w:rPr>
          <w:rFonts w:hint="eastAsia"/>
        </w:rPr>
        <w:t>고,</w:t>
      </w:r>
    </w:p>
    <w:p w14:paraId="46144535" w14:textId="121CFF23" w:rsidR="00F03566" w:rsidRDefault="00F03566" w:rsidP="001A24DF">
      <w:r>
        <w:rPr>
          <w:rFonts w:hint="eastAsia"/>
        </w:rPr>
        <w:t>그 아래 항목은 텍스트박스이다.</w:t>
      </w:r>
    </w:p>
    <w:p w14:paraId="7D74A6B8" w14:textId="271F3394" w:rsidR="00F03566" w:rsidRDefault="00F03566" w:rsidP="001A24DF">
      <w:r>
        <w:rPr>
          <w:rFonts w:hint="eastAsia"/>
        </w:rPr>
        <w:t xml:space="preserve">확인 버트은 </w:t>
      </w:r>
      <w:r>
        <w:t xml:space="preserve">submit </w:t>
      </w:r>
      <w:r>
        <w:rPr>
          <w:rFonts w:hint="eastAsia"/>
        </w:rPr>
        <w:t>버튼이다.</w:t>
      </w:r>
    </w:p>
    <w:p w14:paraId="6042545C" w14:textId="6BAB4920" w:rsidR="00F03566" w:rsidRDefault="00F03566" w:rsidP="001A24DF"/>
    <w:p w14:paraId="25214C8F" w14:textId="544A5854" w:rsidR="00F03566" w:rsidRDefault="00F03566" w:rsidP="001A24DF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태그에서 </w:t>
      </w:r>
      <w:r>
        <w:t xml:space="preserve">one, two, three </w:t>
      </w:r>
      <w:r>
        <w:rPr>
          <w:rFonts w:hint="eastAsia"/>
        </w:rPr>
        <w:t>중에 하나를 선택하고,</w:t>
      </w:r>
      <w:r>
        <w:t xml:space="preserve"> </w:t>
      </w:r>
      <w:r>
        <w:rPr>
          <w:rFonts w:hint="eastAsia"/>
        </w:rPr>
        <w:t>확인 버튼을 클릭하면,</w:t>
      </w:r>
    </w:p>
    <w:p w14:paraId="5FA43B5F" w14:textId="77777777" w:rsidR="002A76B4" w:rsidRDefault="002A76B4" w:rsidP="001A24DF">
      <w:r>
        <w:rPr>
          <w:rFonts w:hint="eastAsia"/>
        </w:rPr>
        <w:t>그 값이 해당하는</w:t>
      </w:r>
      <w:r w:rsidR="00CF7970">
        <w:t xml:space="preserve"> radio </w:t>
      </w:r>
      <w:r w:rsidR="00CF7970">
        <w:rPr>
          <w:rFonts w:hint="eastAsia"/>
        </w:rPr>
        <w:t>버튼</w:t>
      </w:r>
      <w:r>
        <w:rPr>
          <w:rFonts w:hint="eastAsia"/>
        </w:rPr>
        <w:t>이 자동으로 선택된 상태가 되고,</w:t>
      </w:r>
    </w:p>
    <w:p w14:paraId="601ACB46" w14:textId="77777777" w:rsidR="002A76B4" w:rsidRDefault="002A76B4" w:rsidP="001A24DF">
      <w:r>
        <w:rPr>
          <w:rFonts w:hint="eastAsia"/>
        </w:rPr>
        <w:t>그 값이 텍스트박스에도 자동으로 채워져야 한다.</w:t>
      </w:r>
    </w:p>
    <w:p w14:paraId="79210CC9" w14:textId="49204539" w:rsidR="00DD2B2D" w:rsidRDefault="00DD2B2D" w:rsidP="001A24DF">
      <w:r>
        <w:t xml:space="preserve">select </w:t>
      </w:r>
      <w:r>
        <w:rPr>
          <w:rFonts w:hint="eastAsia"/>
        </w:rPr>
        <w:t>태그도,</w:t>
      </w:r>
      <w:r>
        <w:t xml:space="preserve"> </w:t>
      </w:r>
      <w:r>
        <w:rPr>
          <w:rFonts w:hint="eastAsia"/>
        </w:rPr>
        <w:t>그 값이 선택된 상태가 되어야 한다.</w:t>
      </w:r>
    </w:p>
    <w:p w14:paraId="760C8919" w14:textId="59F48BC7" w:rsidR="007A5608" w:rsidRDefault="007A5608" w:rsidP="001A24DF"/>
    <w:p w14:paraId="15A32956" w14:textId="0E14C422" w:rsidR="007A5608" w:rsidRDefault="007A5608" w:rsidP="001A24DF">
      <w:r>
        <w:rPr>
          <w:rFonts w:hint="eastAsia"/>
        </w:rPr>
        <w:t xml:space="preserve">예를 들어 위 화면의 </w:t>
      </w:r>
      <w:r>
        <w:t xml:space="preserve">select </w:t>
      </w:r>
      <w:r>
        <w:rPr>
          <w:rFonts w:hint="eastAsia"/>
        </w:rPr>
        <w:t xml:space="preserve">태그에서 </w:t>
      </w:r>
      <w:r>
        <w:t>three</w:t>
      </w:r>
      <w:r>
        <w:rPr>
          <w:rFonts w:hint="eastAsia"/>
        </w:rPr>
        <w:t>를 선택하고</w:t>
      </w:r>
    </w:p>
    <w:p w14:paraId="4DB4FBC8" w14:textId="72396D5E" w:rsidR="007A5608" w:rsidRDefault="00396E46" w:rsidP="001A24DF">
      <w:r>
        <w:rPr>
          <w:noProof/>
        </w:rPr>
        <w:drawing>
          <wp:inline distT="0" distB="0" distL="0" distR="0" wp14:anchorId="36FC1B99" wp14:editId="7C01F5A3">
            <wp:extent cx="3628339" cy="167350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0697" cy="16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926E" w14:textId="3F0A6909" w:rsidR="00396E46" w:rsidRDefault="00396E46" w:rsidP="001A24DF">
      <w:r>
        <w:rPr>
          <w:rFonts w:hint="eastAsia"/>
        </w:rPr>
        <w:t xml:space="preserve">확인 버튼을 클릭하면 </w:t>
      </w:r>
    </w:p>
    <w:p w14:paraId="0D6C495A" w14:textId="25BD45B4" w:rsidR="00396E46" w:rsidRPr="007A5608" w:rsidRDefault="004D1B1C" w:rsidP="001A24DF">
      <w:r>
        <w:rPr>
          <w:noProof/>
        </w:rPr>
        <w:lastRenderedPageBreak/>
        <w:drawing>
          <wp:inline distT="0" distB="0" distL="0" distR="0" wp14:anchorId="6927DE4F" wp14:editId="4593D118">
            <wp:extent cx="3921693" cy="1814169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4799" cy="18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9D44" w14:textId="5D74F143" w:rsidR="004D1B1C" w:rsidRDefault="004D1B1C" w:rsidP="001A24DF">
      <w:r>
        <w:rPr>
          <w:rFonts w:hint="eastAsia"/>
        </w:rPr>
        <w:t>화면이 위와 같이 변해야 한다.</w:t>
      </w:r>
    </w:p>
    <w:p w14:paraId="01400AB6" w14:textId="77777777" w:rsidR="002B047C" w:rsidRDefault="002B047C" w:rsidP="001A24DF"/>
    <w:p w14:paraId="1B404C75" w14:textId="77777777" w:rsidR="00CF34A5" w:rsidRDefault="00CF34A5" w:rsidP="001A24DF"/>
    <w:p w14:paraId="5DBECCAD" w14:textId="7BBEFEEE" w:rsidR="00992677" w:rsidRDefault="00992677" w:rsidP="001A24DF"/>
    <w:p w14:paraId="6946FADA" w14:textId="631269EA" w:rsidR="00992677" w:rsidRDefault="00992677" w:rsidP="001A24DF"/>
    <w:p w14:paraId="5476255A" w14:textId="5383C463" w:rsidR="00992677" w:rsidRDefault="00992677" w:rsidP="001A24DF"/>
    <w:p w14:paraId="0111E9E1" w14:textId="2745FD09" w:rsidR="00992677" w:rsidRDefault="00992677" w:rsidP="001A24DF"/>
    <w:p w14:paraId="430900C3" w14:textId="77777777" w:rsidR="00992677" w:rsidRPr="00F41697" w:rsidRDefault="00992677" w:rsidP="001A24DF"/>
    <w:sectPr w:rsidR="00992677" w:rsidRPr="00F41697" w:rsidSect="00394634">
      <w:footerReference w:type="default" r:id="rId41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F09C" w14:textId="77777777" w:rsidR="004E078D" w:rsidRDefault="004E078D" w:rsidP="000A6D40">
      <w:r>
        <w:separator/>
      </w:r>
    </w:p>
  </w:endnote>
  <w:endnote w:type="continuationSeparator" w:id="0">
    <w:p w14:paraId="06FE168D" w14:textId="77777777" w:rsidR="004E078D" w:rsidRDefault="004E078D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81563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7F74B50" w14:textId="55BA09C3" w:rsidR="00C161FC" w:rsidRDefault="00C161FC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08B6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08B6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F74B51" w14:textId="77777777" w:rsidR="00C161FC" w:rsidRDefault="00C16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934F4" w14:textId="77777777" w:rsidR="004E078D" w:rsidRDefault="004E078D" w:rsidP="000A6D40">
      <w:r>
        <w:separator/>
      </w:r>
    </w:p>
  </w:footnote>
  <w:footnote w:type="continuationSeparator" w:id="0">
    <w:p w14:paraId="00BB0A85" w14:textId="77777777" w:rsidR="004E078D" w:rsidRDefault="004E078D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F8525D"/>
    <w:multiLevelType w:val="multilevel"/>
    <w:tmpl w:val="C3BA41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640449"/>
    <w:multiLevelType w:val="hybridMultilevel"/>
    <w:tmpl w:val="477027D6"/>
    <w:lvl w:ilvl="0" w:tplc="70E463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3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4302720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A9829E2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AED178A"/>
    <w:multiLevelType w:val="hybridMultilevel"/>
    <w:tmpl w:val="661A6922"/>
    <w:lvl w:ilvl="0" w:tplc="AE8E1E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"/>
  </w:num>
  <w:num w:numId="5">
    <w:abstractNumId w:val="26"/>
  </w:num>
  <w:num w:numId="6">
    <w:abstractNumId w:val="18"/>
  </w:num>
  <w:num w:numId="7">
    <w:abstractNumId w:val="22"/>
  </w:num>
  <w:num w:numId="8">
    <w:abstractNumId w:val="11"/>
  </w:num>
  <w:num w:numId="9">
    <w:abstractNumId w:val="25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"/>
  </w:num>
  <w:num w:numId="17">
    <w:abstractNumId w:val="6"/>
  </w:num>
  <w:num w:numId="18">
    <w:abstractNumId w:val="19"/>
  </w:num>
  <w:num w:numId="19">
    <w:abstractNumId w:val="14"/>
  </w:num>
  <w:num w:numId="20">
    <w:abstractNumId w:val="10"/>
  </w:num>
  <w:num w:numId="21">
    <w:abstractNumId w:val="16"/>
  </w:num>
  <w:num w:numId="22">
    <w:abstractNumId w:val="7"/>
  </w:num>
  <w:num w:numId="23">
    <w:abstractNumId w:val="5"/>
  </w:num>
  <w:num w:numId="24">
    <w:abstractNumId w:val="24"/>
  </w:num>
  <w:num w:numId="25">
    <w:abstractNumId w:val="20"/>
  </w:num>
  <w:num w:numId="26">
    <w:abstractNumId w:val="9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FC"/>
    <w:rsid w:val="00010051"/>
    <w:rsid w:val="000370A7"/>
    <w:rsid w:val="00037918"/>
    <w:rsid w:val="00043F46"/>
    <w:rsid w:val="00053388"/>
    <w:rsid w:val="00056DF8"/>
    <w:rsid w:val="00057730"/>
    <w:rsid w:val="00063269"/>
    <w:rsid w:val="0006465E"/>
    <w:rsid w:val="0007100B"/>
    <w:rsid w:val="0009639A"/>
    <w:rsid w:val="000A06E6"/>
    <w:rsid w:val="000A4BE2"/>
    <w:rsid w:val="000A6A71"/>
    <w:rsid w:val="000A6D40"/>
    <w:rsid w:val="000A749E"/>
    <w:rsid w:val="000A79DE"/>
    <w:rsid w:val="000A7A44"/>
    <w:rsid w:val="000B35FD"/>
    <w:rsid w:val="000B711B"/>
    <w:rsid w:val="000C29C9"/>
    <w:rsid w:val="000C663E"/>
    <w:rsid w:val="000C72AC"/>
    <w:rsid w:val="000C76C5"/>
    <w:rsid w:val="000D60ED"/>
    <w:rsid w:val="000D77E9"/>
    <w:rsid w:val="000E3CB3"/>
    <w:rsid w:val="000E6A7E"/>
    <w:rsid w:val="000E6DC0"/>
    <w:rsid w:val="000E7DCC"/>
    <w:rsid w:val="000F2AD0"/>
    <w:rsid w:val="00100CBF"/>
    <w:rsid w:val="00104C60"/>
    <w:rsid w:val="0011107D"/>
    <w:rsid w:val="00112321"/>
    <w:rsid w:val="0011620A"/>
    <w:rsid w:val="0012629E"/>
    <w:rsid w:val="00131AD8"/>
    <w:rsid w:val="001378BB"/>
    <w:rsid w:val="00137CF3"/>
    <w:rsid w:val="00141B34"/>
    <w:rsid w:val="001453D0"/>
    <w:rsid w:val="00147091"/>
    <w:rsid w:val="0014766F"/>
    <w:rsid w:val="001536C4"/>
    <w:rsid w:val="00154178"/>
    <w:rsid w:val="00155117"/>
    <w:rsid w:val="00161510"/>
    <w:rsid w:val="00161AF5"/>
    <w:rsid w:val="001646FE"/>
    <w:rsid w:val="00164ADF"/>
    <w:rsid w:val="001662DF"/>
    <w:rsid w:val="00167131"/>
    <w:rsid w:val="00173C01"/>
    <w:rsid w:val="00175436"/>
    <w:rsid w:val="00182A4E"/>
    <w:rsid w:val="001835CA"/>
    <w:rsid w:val="00184191"/>
    <w:rsid w:val="00196BBE"/>
    <w:rsid w:val="001A24DF"/>
    <w:rsid w:val="001B1523"/>
    <w:rsid w:val="001C7D05"/>
    <w:rsid w:val="001D2A92"/>
    <w:rsid w:val="001D753F"/>
    <w:rsid w:val="001D7E42"/>
    <w:rsid w:val="001F6B76"/>
    <w:rsid w:val="0020465E"/>
    <w:rsid w:val="00205F09"/>
    <w:rsid w:val="00207CC9"/>
    <w:rsid w:val="00217096"/>
    <w:rsid w:val="00221E5B"/>
    <w:rsid w:val="00223DD3"/>
    <w:rsid w:val="002243FC"/>
    <w:rsid w:val="00240584"/>
    <w:rsid w:val="002532E9"/>
    <w:rsid w:val="0025424E"/>
    <w:rsid w:val="002547E4"/>
    <w:rsid w:val="00262388"/>
    <w:rsid w:val="00263212"/>
    <w:rsid w:val="00265F6D"/>
    <w:rsid w:val="00276693"/>
    <w:rsid w:val="00276D2D"/>
    <w:rsid w:val="00277AD6"/>
    <w:rsid w:val="00282834"/>
    <w:rsid w:val="0028331C"/>
    <w:rsid w:val="00286F15"/>
    <w:rsid w:val="00286F2C"/>
    <w:rsid w:val="0029187E"/>
    <w:rsid w:val="00293871"/>
    <w:rsid w:val="002940AD"/>
    <w:rsid w:val="002A44CD"/>
    <w:rsid w:val="002A76B4"/>
    <w:rsid w:val="002B047C"/>
    <w:rsid w:val="002B069A"/>
    <w:rsid w:val="002B62AB"/>
    <w:rsid w:val="002C6739"/>
    <w:rsid w:val="002C6E35"/>
    <w:rsid w:val="002E58AA"/>
    <w:rsid w:val="002F3DB0"/>
    <w:rsid w:val="002F77ED"/>
    <w:rsid w:val="003020CA"/>
    <w:rsid w:val="003173D9"/>
    <w:rsid w:val="0032096A"/>
    <w:rsid w:val="00322680"/>
    <w:rsid w:val="0032559D"/>
    <w:rsid w:val="0034250F"/>
    <w:rsid w:val="00353F95"/>
    <w:rsid w:val="0035695A"/>
    <w:rsid w:val="00361136"/>
    <w:rsid w:val="00374B3B"/>
    <w:rsid w:val="00394634"/>
    <w:rsid w:val="00396E46"/>
    <w:rsid w:val="003A126B"/>
    <w:rsid w:val="003A52D9"/>
    <w:rsid w:val="003A5B62"/>
    <w:rsid w:val="003A787D"/>
    <w:rsid w:val="003B2BBF"/>
    <w:rsid w:val="003B5438"/>
    <w:rsid w:val="003C0732"/>
    <w:rsid w:val="003C4AB7"/>
    <w:rsid w:val="003D463F"/>
    <w:rsid w:val="003D4F14"/>
    <w:rsid w:val="003E11AC"/>
    <w:rsid w:val="00403B52"/>
    <w:rsid w:val="00403C63"/>
    <w:rsid w:val="00414171"/>
    <w:rsid w:val="00420F32"/>
    <w:rsid w:val="00422D3F"/>
    <w:rsid w:val="00423919"/>
    <w:rsid w:val="00427CA8"/>
    <w:rsid w:val="00431456"/>
    <w:rsid w:val="00434A92"/>
    <w:rsid w:val="00443A85"/>
    <w:rsid w:val="004524C7"/>
    <w:rsid w:val="00457BC1"/>
    <w:rsid w:val="00466820"/>
    <w:rsid w:val="004716E9"/>
    <w:rsid w:val="004833FD"/>
    <w:rsid w:val="004A3F8C"/>
    <w:rsid w:val="004A7944"/>
    <w:rsid w:val="004A7985"/>
    <w:rsid w:val="004B2ADA"/>
    <w:rsid w:val="004B526A"/>
    <w:rsid w:val="004C1993"/>
    <w:rsid w:val="004C37E0"/>
    <w:rsid w:val="004C737E"/>
    <w:rsid w:val="004D1B1C"/>
    <w:rsid w:val="004D22DA"/>
    <w:rsid w:val="004D5FE1"/>
    <w:rsid w:val="004D65FE"/>
    <w:rsid w:val="004D7FA1"/>
    <w:rsid w:val="004E078D"/>
    <w:rsid w:val="004F0D41"/>
    <w:rsid w:val="004F5656"/>
    <w:rsid w:val="00501D08"/>
    <w:rsid w:val="00503005"/>
    <w:rsid w:val="00506778"/>
    <w:rsid w:val="00511A81"/>
    <w:rsid w:val="00511B3C"/>
    <w:rsid w:val="00512DAA"/>
    <w:rsid w:val="00514494"/>
    <w:rsid w:val="00521E3E"/>
    <w:rsid w:val="00532938"/>
    <w:rsid w:val="00546273"/>
    <w:rsid w:val="005470D4"/>
    <w:rsid w:val="00551E9D"/>
    <w:rsid w:val="00557A9C"/>
    <w:rsid w:val="005706F0"/>
    <w:rsid w:val="00571DCB"/>
    <w:rsid w:val="00582EF6"/>
    <w:rsid w:val="00587DEF"/>
    <w:rsid w:val="00594EAE"/>
    <w:rsid w:val="005A03BC"/>
    <w:rsid w:val="005A0932"/>
    <w:rsid w:val="005B0353"/>
    <w:rsid w:val="005B0AE3"/>
    <w:rsid w:val="005B1418"/>
    <w:rsid w:val="005B5656"/>
    <w:rsid w:val="005B5B2F"/>
    <w:rsid w:val="005C0E26"/>
    <w:rsid w:val="005C2F58"/>
    <w:rsid w:val="005D70C4"/>
    <w:rsid w:val="005E51A1"/>
    <w:rsid w:val="0060094F"/>
    <w:rsid w:val="00600C66"/>
    <w:rsid w:val="00606318"/>
    <w:rsid w:val="006064CD"/>
    <w:rsid w:val="00632AFF"/>
    <w:rsid w:val="00634A4E"/>
    <w:rsid w:val="0064039E"/>
    <w:rsid w:val="00645CAE"/>
    <w:rsid w:val="00653A1E"/>
    <w:rsid w:val="006554E5"/>
    <w:rsid w:val="0066429A"/>
    <w:rsid w:val="00667426"/>
    <w:rsid w:val="00680659"/>
    <w:rsid w:val="0068229B"/>
    <w:rsid w:val="00687D6F"/>
    <w:rsid w:val="00690206"/>
    <w:rsid w:val="00696067"/>
    <w:rsid w:val="0069718A"/>
    <w:rsid w:val="006B19EE"/>
    <w:rsid w:val="006B4374"/>
    <w:rsid w:val="006B643A"/>
    <w:rsid w:val="006B6C7D"/>
    <w:rsid w:val="006C3F20"/>
    <w:rsid w:val="006C7209"/>
    <w:rsid w:val="006E1BE4"/>
    <w:rsid w:val="006F568A"/>
    <w:rsid w:val="006F64CF"/>
    <w:rsid w:val="006F6997"/>
    <w:rsid w:val="00704766"/>
    <w:rsid w:val="00721A12"/>
    <w:rsid w:val="00725DC3"/>
    <w:rsid w:val="00730611"/>
    <w:rsid w:val="0074236B"/>
    <w:rsid w:val="00745D23"/>
    <w:rsid w:val="00746CCA"/>
    <w:rsid w:val="00764598"/>
    <w:rsid w:val="007657C2"/>
    <w:rsid w:val="007714B2"/>
    <w:rsid w:val="00774771"/>
    <w:rsid w:val="00775A3D"/>
    <w:rsid w:val="00775F67"/>
    <w:rsid w:val="00784398"/>
    <w:rsid w:val="00792869"/>
    <w:rsid w:val="00792C14"/>
    <w:rsid w:val="007A0A57"/>
    <w:rsid w:val="007A5608"/>
    <w:rsid w:val="007A6E32"/>
    <w:rsid w:val="007A76C4"/>
    <w:rsid w:val="007B30EF"/>
    <w:rsid w:val="007B54FD"/>
    <w:rsid w:val="007B594A"/>
    <w:rsid w:val="007C2D4A"/>
    <w:rsid w:val="007C5DC1"/>
    <w:rsid w:val="007E5A52"/>
    <w:rsid w:val="007F0C08"/>
    <w:rsid w:val="0080499D"/>
    <w:rsid w:val="00811F0C"/>
    <w:rsid w:val="00813B0D"/>
    <w:rsid w:val="00815558"/>
    <w:rsid w:val="00815605"/>
    <w:rsid w:val="008179F7"/>
    <w:rsid w:val="0082009C"/>
    <w:rsid w:val="00831093"/>
    <w:rsid w:val="00834887"/>
    <w:rsid w:val="0083560D"/>
    <w:rsid w:val="008362AA"/>
    <w:rsid w:val="008401D5"/>
    <w:rsid w:val="008408B6"/>
    <w:rsid w:val="00844C04"/>
    <w:rsid w:val="00850162"/>
    <w:rsid w:val="00853D1C"/>
    <w:rsid w:val="008567B4"/>
    <w:rsid w:val="00872ACA"/>
    <w:rsid w:val="00876750"/>
    <w:rsid w:val="00876FF4"/>
    <w:rsid w:val="00880E39"/>
    <w:rsid w:val="008863A8"/>
    <w:rsid w:val="00887D19"/>
    <w:rsid w:val="0089157F"/>
    <w:rsid w:val="008A0166"/>
    <w:rsid w:val="008A4BE3"/>
    <w:rsid w:val="008B0354"/>
    <w:rsid w:val="008B567F"/>
    <w:rsid w:val="008C0D3B"/>
    <w:rsid w:val="008C0E25"/>
    <w:rsid w:val="008C142F"/>
    <w:rsid w:val="008D295A"/>
    <w:rsid w:val="008D55C0"/>
    <w:rsid w:val="008D6F33"/>
    <w:rsid w:val="008E4E2E"/>
    <w:rsid w:val="00907EB9"/>
    <w:rsid w:val="00911877"/>
    <w:rsid w:val="0091767C"/>
    <w:rsid w:val="009312BB"/>
    <w:rsid w:val="00932FE1"/>
    <w:rsid w:val="0093456F"/>
    <w:rsid w:val="00941B21"/>
    <w:rsid w:val="00946B9F"/>
    <w:rsid w:val="0096062B"/>
    <w:rsid w:val="009614AA"/>
    <w:rsid w:val="00965CE6"/>
    <w:rsid w:val="009711A9"/>
    <w:rsid w:val="00971402"/>
    <w:rsid w:val="009717CA"/>
    <w:rsid w:val="00971D09"/>
    <w:rsid w:val="009768DB"/>
    <w:rsid w:val="00991C99"/>
    <w:rsid w:val="00992677"/>
    <w:rsid w:val="0099432E"/>
    <w:rsid w:val="009969FB"/>
    <w:rsid w:val="009975BD"/>
    <w:rsid w:val="009B00E9"/>
    <w:rsid w:val="009B0148"/>
    <w:rsid w:val="009B2B32"/>
    <w:rsid w:val="009B2D80"/>
    <w:rsid w:val="009B40A3"/>
    <w:rsid w:val="009C14AE"/>
    <w:rsid w:val="009C6551"/>
    <w:rsid w:val="009D3C8B"/>
    <w:rsid w:val="009D5D20"/>
    <w:rsid w:val="009D7CDE"/>
    <w:rsid w:val="009E5B0F"/>
    <w:rsid w:val="009F2663"/>
    <w:rsid w:val="009F2A17"/>
    <w:rsid w:val="009F36F3"/>
    <w:rsid w:val="009F7077"/>
    <w:rsid w:val="009F7FD4"/>
    <w:rsid w:val="00A06774"/>
    <w:rsid w:val="00A123D3"/>
    <w:rsid w:val="00A13576"/>
    <w:rsid w:val="00A22063"/>
    <w:rsid w:val="00A32AAD"/>
    <w:rsid w:val="00A35513"/>
    <w:rsid w:val="00A356F9"/>
    <w:rsid w:val="00A36194"/>
    <w:rsid w:val="00A45BEB"/>
    <w:rsid w:val="00A468C2"/>
    <w:rsid w:val="00A51EAE"/>
    <w:rsid w:val="00A52F93"/>
    <w:rsid w:val="00A532FE"/>
    <w:rsid w:val="00A533CE"/>
    <w:rsid w:val="00A566AE"/>
    <w:rsid w:val="00A60590"/>
    <w:rsid w:val="00A627C5"/>
    <w:rsid w:val="00A658ED"/>
    <w:rsid w:val="00A7449B"/>
    <w:rsid w:val="00A87AD7"/>
    <w:rsid w:val="00AA282A"/>
    <w:rsid w:val="00AA2BF6"/>
    <w:rsid w:val="00AC05BB"/>
    <w:rsid w:val="00AC1BDE"/>
    <w:rsid w:val="00AC5B9A"/>
    <w:rsid w:val="00AC5D85"/>
    <w:rsid w:val="00AE49AB"/>
    <w:rsid w:val="00AF1B31"/>
    <w:rsid w:val="00AF2DA9"/>
    <w:rsid w:val="00AF4687"/>
    <w:rsid w:val="00AF5BD6"/>
    <w:rsid w:val="00AF74D7"/>
    <w:rsid w:val="00B03E98"/>
    <w:rsid w:val="00B114FF"/>
    <w:rsid w:val="00B1235B"/>
    <w:rsid w:val="00B13320"/>
    <w:rsid w:val="00B179B1"/>
    <w:rsid w:val="00B218BC"/>
    <w:rsid w:val="00B22CA1"/>
    <w:rsid w:val="00B247D5"/>
    <w:rsid w:val="00B269A3"/>
    <w:rsid w:val="00B26FE4"/>
    <w:rsid w:val="00B303D9"/>
    <w:rsid w:val="00B41DC4"/>
    <w:rsid w:val="00B46306"/>
    <w:rsid w:val="00B50A41"/>
    <w:rsid w:val="00B547F6"/>
    <w:rsid w:val="00B54C79"/>
    <w:rsid w:val="00B6070E"/>
    <w:rsid w:val="00B6709D"/>
    <w:rsid w:val="00B82F54"/>
    <w:rsid w:val="00B8427C"/>
    <w:rsid w:val="00B91722"/>
    <w:rsid w:val="00BA25E3"/>
    <w:rsid w:val="00BA49C2"/>
    <w:rsid w:val="00BA4DCF"/>
    <w:rsid w:val="00BB7E1A"/>
    <w:rsid w:val="00BC2925"/>
    <w:rsid w:val="00BC4364"/>
    <w:rsid w:val="00BC66C9"/>
    <w:rsid w:val="00BC6F61"/>
    <w:rsid w:val="00BD0B1C"/>
    <w:rsid w:val="00BD22C7"/>
    <w:rsid w:val="00BD2FC5"/>
    <w:rsid w:val="00BD4BEB"/>
    <w:rsid w:val="00BD7C5D"/>
    <w:rsid w:val="00BE42F8"/>
    <w:rsid w:val="00BE6F59"/>
    <w:rsid w:val="00C044BD"/>
    <w:rsid w:val="00C13BF6"/>
    <w:rsid w:val="00C161FC"/>
    <w:rsid w:val="00C16D66"/>
    <w:rsid w:val="00C21DB1"/>
    <w:rsid w:val="00C23C67"/>
    <w:rsid w:val="00C3030F"/>
    <w:rsid w:val="00C31922"/>
    <w:rsid w:val="00C3398E"/>
    <w:rsid w:val="00C3471F"/>
    <w:rsid w:val="00C4183A"/>
    <w:rsid w:val="00C4547A"/>
    <w:rsid w:val="00C47D40"/>
    <w:rsid w:val="00C56371"/>
    <w:rsid w:val="00C575E0"/>
    <w:rsid w:val="00C639FD"/>
    <w:rsid w:val="00C655CF"/>
    <w:rsid w:val="00C70078"/>
    <w:rsid w:val="00C75575"/>
    <w:rsid w:val="00C75F88"/>
    <w:rsid w:val="00C86BB8"/>
    <w:rsid w:val="00CB2767"/>
    <w:rsid w:val="00CB31E1"/>
    <w:rsid w:val="00CC1D9E"/>
    <w:rsid w:val="00CC4D27"/>
    <w:rsid w:val="00CD1137"/>
    <w:rsid w:val="00CD11AA"/>
    <w:rsid w:val="00CD3B71"/>
    <w:rsid w:val="00CF34A5"/>
    <w:rsid w:val="00CF7970"/>
    <w:rsid w:val="00D0621A"/>
    <w:rsid w:val="00D254A4"/>
    <w:rsid w:val="00D254BC"/>
    <w:rsid w:val="00D2626D"/>
    <w:rsid w:val="00D40CAB"/>
    <w:rsid w:val="00D4405D"/>
    <w:rsid w:val="00D46613"/>
    <w:rsid w:val="00D4689F"/>
    <w:rsid w:val="00D53F2E"/>
    <w:rsid w:val="00D6212B"/>
    <w:rsid w:val="00D633F0"/>
    <w:rsid w:val="00D6463C"/>
    <w:rsid w:val="00D66737"/>
    <w:rsid w:val="00D70B45"/>
    <w:rsid w:val="00D70D0E"/>
    <w:rsid w:val="00D75E31"/>
    <w:rsid w:val="00D806ED"/>
    <w:rsid w:val="00D81B47"/>
    <w:rsid w:val="00D844A1"/>
    <w:rsid w:val="00D866CC"/>
    <w:rsid w:val="00D904AF"/>
    <w:rsid w:val="00D92D35"/>
    <w:rsid w:val="00D957F6"/>
    <w:rsid w:val="00DB2175"/>
    <w:rsid w:val="00DC5D4E"/>
    <w:rsid w:val="00DD1B27"/>
    <w:rsid w:val="00DD2B2D"/>
    <w:rsid w:val="00DE3D11"/>
    <w:rsid w:val="00DE4CBE"/>
    <w:rsid w:val="00DF71CA"/>
    <w:rsid w:val="00E05A17"/>
    <w:rsid w:val="00E06033"/>
    <w:rsid w:val="00E077C5"/>
    <w:rsid w:val="00E07A3B"/>
    <w:rsid w:val="00E1568D"/>
    <w:rsid w:val="00E2087F"/>
    <w:rsid w:val="00E26F93"/>
    <w:rsid w:val="00E320DE"/>
    <w:rsid w:val="00E32525"/>
    <w:rsid w:val="00E33D62"/>
    <w:rsid w:val="00E36FF5"/>
    <w:rsid w:val="00E41A83"/>
    <w:rsid w:val="00E478B8"/>
    <w:rsid w:val="00E51291"/>
    <w:rsid w:val="00E514FC"/>
    <w:rsid w:val="00E5793D"/>
    <w:rsid w:val="00E6049B"/>
    <w:rsid w:val="00E6787A"/>
    <w:rsid w:val="00E67F4F"/>
    <w:rsid w:val="00E72785"/>
    <w:rsid w:val="00E74461"/>
    <w:rsid w:val="00E83C64"/>
    <w:rsid w:val="00E856B7"/>
    <w:rsid w:val="00E94608"/>
    <w:rsid w:val="00E94615"/>
    <w:rsid w:val="00E9493A"/>
    <w:rsid w:val="00E95966"/>
    <w:rsid w:val="00EA0E50"/>
    <w:rsid w:val="00EA5D63"/>
    <w:rsid w:val="00EB69A7"/>
    <w:rsid w:val="00EC6B4B"/>
    <w:rsid w:val="00EC76DE"/>
    <w:rsid w:val="00ED07D6"/>
    <w:rsid w:val="00ED5F58"/>
    <w:rsid w:val="00ED6BDC"/>
    <w:rsid w:val="00EE52E7"/>
    <w:rsid w:val="00EF0DBC"/>
    <w:rsid w:val="00EF3D49"/>
    <w:rsid w:val="00F03566"/>
    <w:rsid w:val="00F102C8"/>
    <w:rsid w:val="00F2071C"/>
    <w:rsid w:val="00F23AEE"/>
    <w:rsid w:val="00F26498"/>
    <w:rsid w:val="00F31C3F"/>
    <w:rsid w:val="00F40DF7"/>
    <w:rsid w:val="00F41697"/>
    <w:rsid w:val="00F429D6"/>
    <w:rsid w:val="00F500B9"/>
    <w:rsid w:val="00F556BC"/>
    <w:rsid w:val="00F6272E"/>
    <w:rsid w:val="00F716E3"/>
    <w:rsid w:val="00F72201"/>
    <w:rsid w:val="00F741DC"/>
    <w:rsid w:val="00F75CC9"/>
    <w:rsid w:val="00F82E0C"/>
    <w:rsid w:val="00F924DF"/>
    <w:rsid w:val="00F929DA"/>
    <w:rsid w:val="00FB02D0"/>
    <w:rsid w:val="00FB13B9"/>
    <w:rsid w:val="00FB2BCC"/>
    <w:rsid w:val="00FC48BD"/>
    <w:rsid w:val="00FC5FEA"/>
    <w:rsid w:val="00FD1543"/>
    <w:rsid w:val="00FE3399"/>
    <w:rsid w:val="00FE37A5"/>
    <w:rsid w:val="00FE540F"/>
    <w:rsid w:val="00FF3C19"/>
    <w:rsid w:val="2A86391D"/>
    <w:rsid w:val="33D1AA08"/>
    <w:rsid w:val="4ECBC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F73F10"/>
  <w15:docId w15:val="{9A9CA732-B878-4E76-BBCE-23BDECCE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D0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0E"/>
    <w:pPr>
      <w:keepNext/>
      <w:numPr>
        <w:numId w:val="28"/>
      </w:numPr>
      <w:outlineLvl w:val="0"/>
    </w:pPr>
    <w:rPr>
      <w:rFonts w:hAnsi="굴림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0E"/>
    <w:pPr>
      <w:keepNext/>
      <w:numPr>
        <w:ilvl w:val="1"/>
        <w:numId w:val="28"/>
      </w:numPr>
      <w:outlineLvl w:val="1"/>
    </w:pPr>
    <w:rPr>
      <w:rFonts w:hAnsi="굴림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0D0E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D0E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0D0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0D0E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0D0E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D0E"/>
    <w:rPr>
      <w:rFonts w:ascii="굴림" w:eastAsia="굴림" w:hAnsi="굴림" w:cstheme="majorBidi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0D0E"/>
    <w:rPr>
      <w:rFonts w:ascii="굴림" w:eastAsia="굴림" w:hAnsi="굴림" w:cstheme="majorBidi"/>
      <w:b/>
      <w:sz w:val="40"/>
      <w:szCs w:val="28"/>
    </w:rPr>
  </w:style>
  <w:style w:type="paragraph" w:customStyle="1" w:styleId="a">
    <w:name w:val="코드"/>
    <w:basedOn w:val="Normal"/>
    <w:qFormat/>
    <w:rsid w:val="00D70D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Heading3Char">
    <w:name w:val="Heading 3 Char"/>
    <w:basedOn w:val="DefaultParagraphFont"/>
    <w:link w:val="Heading3"/>
    <w:uiPriority w:val="9"/>
    <w:rsid w:val="00D70D0E"/>
    <w:rPr>
      <w:rFonts w:asciiTheme="majorHAnsi" w:eastAsia="돋움" w:hAnsiTheme="majorHAnsi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0D0E"/>
    <w:rPr>
      <w:rFonts w:ascii="굴림"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0D0E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70D0E"/>
    <w:rPr>
      <w:rFonts w:ascii="굴림"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70D0E"/>
    <w:rPr>
      <w:rFonts w:ascii="굴림"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0D0E"/>
  </w:style>
  <w:style w:type="character" w:customStyle="1" w:styleId="DateChar">
    <w:name w:val="Date Char"/>
    <w:basedOn w:val="DefaultParagraphFont"/>
    <w:link w:val="Date"/>
    <w:uiPriority w:val="99"/>
    <w:semiHidden/>
    <w:rsid w:val="00D70D0E"/>
    <w:rPr>
      <w:rFonts w:ascii="굴림" w:eastAsia="굴림"/>
    </w:rPr>
  </w:style>
  <w:style w:type="paragraph" w:styleId="Header">
    <w:name w:val="header"/>
    <w:basedOn w:val="Normal"/>
    <w:link w:val="HeaderChar"/>
    <w:uiPriority w:val="99"/>
    <w:unhideWhenUsed/>
    <w:rsid w:val="00D70D0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70D0E"/>
    <w:rPr>
      <w:rFonts w:ascii="굴림" w:eastAsia="굴림"/>
    </w:rPr>
  </w:style>
  <w:style w:type="paragraph" w:styleId="Footer">
    <w:name w:val="footer"/>
    <w:basedOn w:val="Normal"/>
    <w:link w:val="FooterChar"/>
    <w:uiPriority w:val="99"/>
    <w:unhideWhenUsed/>
    <w:rsid w:val="00D70D0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70D0E"/>
    <w:rPr>
      <w:rFonts w:ascii="굴림" w:eastAsia="굴림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0E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D0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70D0E"/>
    <w:pPr>
      <w:ind w:leftChars="400" w:left="800"/>
    </w:pPr>
  </w:style>
  <w:style w:type="paragraph" w:customStyle="1" w:styleId="1">
    <w:name w:val="목록1"/>
    <w:basedOn w:val="ListParagraph"/>
    <w:link w:val="1Char"/>
    <w:qFormat/>
    <w:rsid w:val="00D70D0E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"/>
    <w:qFormat/>
    <w:rsid w:val="00D70D0E"/>
    <w:pPr>
      <w:numPr>
        <w:numId w:val="3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0D0E"/>
    <w:rPr>
      <w:rFonts w:ascii="굴림" w:eastAsia="굴림"/>
    </w:rPr>
  </w:style>
  <w:style w:type="character" w:customStyle="1" w:styleId="1Char">
    <w:name w:val="목록1 Char"/>
    <w:basedOn w:val="ListParagraphChar"/>
    <w:link w:val="1"/>
    <w:rsid w:val="00D70D0E"/>
    <w:rPr>
      <w:rFonts w:ascii="굴림" w:eastAsia="굴림"/>
    </w:rPr>
  </w:style>
  <w:style w:type="character" w:customStyle="1" w:styleId="2Char">
    <w:name w:val="목록2 Char"/>
    <w:basedOn w:val="1Char"/>
    <w:link w:val="2"/>
    <w:rsid w:val="00D70D0E"/>
    <w:rPr>
      <w:rFonts w:ascii="굴림" w:eastAsia="굴림"/>
    </w:rPr>
  </w:style>
  <w:style w:type="paragraph" w:customStyle="1" w:styleId="a0">
    <w:name w:val="코드표"/>
    <w:basedOn w:val="Normal"/>
    <w:link w:val="Char"/>
    <w:qFormat/>
    <w:rsid w:val="00D70D0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D70D0E"/>
    <w:rPr>
      <w:rFonts w:ascii="굴림체" w:eastAsia="굴림체" w:cs="굴림체"/>
      <w:bCs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D70D0E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0E"/>
    <w:rPr>
      <w:rFonts w:ascii="굴림" w:eastAsia="굴림" w:hAnsiTheme="majorHAnsi" w:cstheme="majorBidi"/>
      <w:b/>
      <w:bCs/>
      <w:sz w:val="40"/>
      <w:szCs w:val="32"/>
    </w:rPr>
  </w:style>
  <w:style w:type="table" w:styleId="TableGrid">
    <w:name w:val="Table Grid"/>
    <w:basedOn w:val="TableNormal"/>
    <w:uiPriority w:val="59"/>
    <w:rsid w:val="0020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코드문자"/>
    <w:uiPriority w:val="1"/>
    <w:qFormat/>
    <w:rsid w:val="00D70D0E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D0E"/>
    <w:pPr>
      <w:spacing w:after="18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D0E"/>
    <w:rPr>
      <w:rFonts w:ascii="굴림" w:eastAsia="굴림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590"/>
    <w:pPr>
      <w:keepLines/>
      <w:widowControl/>
      <w:numPr>
        <w:numId w:val="0"/>
      </w:numPr>
      <w:wordWrap/>
      <w:autoSpaceDE/>
      <w:autoSpaceDN/>
      <w:spacing w:before="48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0D0E"/>
    <w:pPr>
      <w:widowControl/>
      <w:wordWrap/>
      <w:autoSpaceDE/>
      <w:autoSpaceDN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70D0E"/>
    <w:pPr>
      <w:widowControl/>
      <w:wordWrap/>
      <w:autoSpaceDE/>
      <w:autoSpaceDN/>
      <w:ind w:left="442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0D0E"/>
    <w:pPr>
      <w:widowControl/>
      <w:wordWrap/>
      <w:autoSpaceDE/>
      <w:autoSpaceDN/>
      <w:ind w:left="221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DC5E6-6415-4CB3-BCB2-7799B9A2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742</TotalTime>
  <Pages>58</Pages>
  <Words>11498</Words>
  <Characters>65542</Characters>
  <Application>Microsoft Office Word</Application>
  <DocSecurity>0</DocSecurity>
  <Lines>546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Seungjin</dc:creator>
  <cp:lastModifiedBy>Seungjin Lee</cp:lastModifiedBy>
  <cp:revision>184</cp:revision>
  <cp:lastPrinted>2012-11-12T01:55:00Z</cp:lastPrinted>
  <dcterms:created xsi:type="dcterms:W3CDTF">2015-09-09T00:24:00Z</dcterms:created>
  <dcterms:modified xsi:type="dcterms:W3CDTF">2018-03-21T01:08:00Z</dcterms:modified>
</cp:coreProperties>
</file>