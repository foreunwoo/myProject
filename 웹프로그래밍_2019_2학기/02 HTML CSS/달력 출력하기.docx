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62E2" w14:textId="77777777" w:rsidR="00EB3CD6" w:rsidRDefault="00EB3CD6">
      <w:pPr>
        <w:rPr>
          <w:sz w:val="40"/>
          <w:szCs w:val="44"/>
        </w:rPr>
      </w:pPr>
      <w:r w:rsidRPr="00EB3CD6">
        <w:rPr>
          <w:rFonts w:hint="eastAsia"/>
          <w:sz w:val="40"/>
          <w:szCs w:val="44"/>
        </w:rPr>
        <w:t>달력 출력하기</w:t>
      </w:r>
    </w:p>
    <w:p w14:paraId="5C2A517D" w14:textId="77777777" w:rsidR="00EB3CD6" w:rsidRDefault="00EB3CD6">
      <w:r>
        <w:t>2019-09-25</w:t>
      </w:r>
    </w:p>
    <w:p w14:paraId="5E851CFF" w14:textId="77777777" w:rsidR="00EB3CD6" w:rsidRPr="00EB3CD6" w:rsidRDefault="00EB3CD6">
      <w:r>
        <w:rPr>
          <w:rFonts w:hint="eastAsia"/>
        </w:rPr>
        <w:t>이승진</w:t>
      </w:r>
    </w:p>
    <w:p w14:paraId="33B654C1" w14:textId="77777777" w:rsidR="00EB3CD6" w:rsidRDefault="00EB3CD6">
      <w:pPr>
        <w:rPr>
          <w:rFonts w:hint="eastAsia"/>
        </w:rPr>
      </w:pP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B3CD6" w14:paraId="3BFA43CE" w14:textId="77777777" w:rsidTr="00092BDE">
        <w:tc>
          <w:tcPr>
            <w:tcW w:w="426" w:type="dxa"/>
          </w:tcPr>
          <w:p w14:paraId="74DE3C16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CB41F3E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1F3BC0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A4437B9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61AA187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6B39268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2047BDF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110D68E" w14:textId="77777777" w:rsidR="00EB3CD6" w:rsidRPr="00185935" w:rsidRDefault="00EB3CD6" w:rsidP="00EB3CD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E03D670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44639CB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523CF93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9DF2866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11D9D67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82C7C25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DA35780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E60D550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3E45C2A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AB0AC12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6C60F32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741D725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3E76229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EAD8FD0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373255B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36D0B91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961AF04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383F129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7C7A164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0873799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E6C99E3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75860E0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48928D3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CEFEA04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AF15A3E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81FDE9B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9ABB14F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ABDE4BD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1FCF39E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01A966A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7094C2E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ABC723A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A76FC1A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1B253E6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1499251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E7F1FB1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DEFA337" w14:textId="77777777" w:rsidR="00EB3CD6" w:rsidRDefault="00EB3CD6" w:rsidP="00EB3CD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D554D9E" w14:textId="77777777" w:rsidR="00EB3CD6" w:rsidRPr="00185935" w:rsidRDefault="00EB3CD6" w:rsidP="00EB3CD6">
            <w:pPr>
              <w:pStyle w:val="a0"/>
            </w:pPr>
          </w:p>
        </w:tc>
        <w:tc>
          <w:tcPr>
            <w:tcW w:w="10631" w:type="dxa"/>
          </w:tcPr>
          <w:p w14:paraId="4C8FA20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html1;</w:t>
            </w:r>
          </w:p>
          <w:p w14:paraId="3D47DBA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C29234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java.util.Calendar;</w:t>
            </w:r>
          </w:p>
          <w:p w14:paraId="2B6F8406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289752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Calendar1 {</w:t>
            </w:r>
          </w:p>
          <w:p w14:paraId="60420705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01429C0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5F"/>
                <w:kern w:val="0"/>
                <w:szCs w:val="20"/>
              </w:rPr>
              <w:t>/*</w:t>
            </w:r>
          </w:p>
          <w:p w14:paraId="009289EA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달력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</w:t>
            </w:r>
          </w:p>
          <w:p w14:paraId="10C17D59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</w:t>
            </w:r>
          </w:p>
          <w:p w14:paraId="69F280AB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 firstDayOfWeek: 1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일의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요일</w:t>
            </w:r>
          </w:p>
          <w:p w14:paraId="173F1473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   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:1,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:2, ...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토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:6,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일</w:t>
            </w:r>
            <w:r>
              <w:rPr>
                <w:rFonts w:cs="굴림체"/>
                <w:color w:val="3F7F5F"/>
                <w:kern w:val="0"/>
                <w:szCs w:val="20"/>
              </w:rPr>
              <w:t>:7</w:t>
            </w:r>
          </w:p>
          <w:p w14:paraId="6A00465C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</w:t>
            </w:r>
          </w:p>
          <w:p w14:paraId="2798154F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 lastDay: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마지막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날짜</w:t>
            </w:r>
          </w:p>
          <w:p w14:paraId="1076420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*/</w:t>
            </w:r>
          </w:p>
          <w:p w14:paraId="23CFE794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printCalendar(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firstDayOfWeek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lastDay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9F3D4DB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firstDayOfWeek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%= 7; </w:t>
            </w:r>
            <w:r>
              <w:rPr>
                <w:rFonts w:cs="굴림체"/>
                <w:color w:val="3F7F5F"/>
                <w:kern w:val="0"/>
                <w:szCs w:val="20"/>
              </w:rPr>
              <w:t>// (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:0,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:1, ...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토</w:t>
            </w:r>
            <w:r>
              <w:rPr>
                <w:rFonts w:cs="굴림체"/>
                <w:color w:val="3F7F5F"/>
                <w:kern w:val="0"/>
                <w:szCs w:val="20"/>
              </w:rPr>
              <w:t>6)</w:t>
            </w:r>
          </w:p>
          <w:p w14:paraId="1A39C953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35ED410E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firstDayOfWeek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9E58FFF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.print(</w:t>
            </w:r>
            <w:r>
              <w:rPr>
                <w:rFonts w:cs="굴림체"/>
                <w:color w:val="2A00FF"/>
                <w:kern w:val="0"/>
                <w:szCs w:val="20"/>
              </w:rPr>
              <w:t>"   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D228A4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day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cs="굴림체"/>
                <w:color w:val="6A3E3E"/>
                <w:kern w:val="0"/>
                <w:szCs w:val="20"/>
              </w:rPr>
              <w:t>lastDay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76DF0D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"%2d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day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BD836E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((</w:t>
            </w:r>
            <w:r>
              <w:rPr>
                <w:rFonts w:cs="굴림체"/>
                <w:color w:val="6A3E3E"/>
                <w:kern w:val="0"/>
                <w:szCs w:val="20"/>
              </w:rPr>
              <w:t>day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6A3E3E"/>
                <w:kern w:val="0"/>
                <w:szCs w:val="20"/>
              </w:rPr>
              <w:t>firstDayOfWeek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- 1) % 7 == 6)</w:t>
            </w:r>
          </w:p>
          <w:p w14:paraId="2468018F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.println();</w:t>
            </w:r>
          </w:p>
          <w:p w14:paraId="45108252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day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64668C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7BECBC6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D9C2647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751FE0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A54A30D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>// 2015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7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월</w:t>
            </w:r>
          </w:p>
          <w:p w14:paraId="5BFFF8EC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2015, </w:t>
            </w:r>
            <w:r>
              <w:rPr>
                <w:rFonts w:cs="굴림체"/>
                <w:color w:val="6A3E3E"/>
                <w:kern w:val="0"/>
                <w:szCs w:val="20"/>
              </w:rPr>
              <w:t>month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7;</w:t>
            </w:r>
          </w:p>
          <w:p w14:paraId="05FD4F5A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D9EC76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>// 2015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7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월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1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일의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요일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구하기</w:t>
            </w:r>
          </w:p>
          <w:p w14:paraId="005150A0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Calendar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Calendar.getInstance();</w:t>
            </w:r>
          </w:p>
          <w:p w14:paraId="4A8EB0DD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>.set(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month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- 1, 1, 0, 0);</w:t>
            </w:r>
          </w:p>
          <w:p w14:paraId="5F23E49A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요일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>.get(Calendar.</w:t>
            </w:r>
            <w:r>
              <w:rPr>
                <w:rFonts w:cs="굴림체"/>
                <w:color w:val="0000C0"/>
                <w:kern w:val="0"/>
                <w:szCs w:val="20"/>
              </w:rPr>
              <w:t>DAY_OF_WEEK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F05D9C2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7FE44F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>// 2015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7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월의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마지막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날짜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구하기</w:t>
            </w:r>
          </w:p>
          <w:p w14:paraId="2B6675DB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>.add(Calendar.</w:t>
            </w:r>
            <w:r>
              <w:rPr>
                <w:rFonts w:cs="굴림체"/>
                <w:color w:val="0000C0"/>
                <w:kern w:val="0"/>
                <w:szCs w:val="20"/>
              </w:rPr>
              <w:t>MONTH</w:t>
            </w:r>
            <w:r>
              <w:rPr>
                <w:rFonts w:cs="굴림체"/>
                <w:color w:val="000000"/>
                <w:kern w:val="0"/>
                <w:szCs w:val="20"/>
              </w:rPr>
              <w:t>, 1);</w:t>
            </w:r>
          </w:p>
          <w:p w14:paraId="14C40D2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>.add(Calendar.</w:t>
            </w:r>
            <w:r>
              <w:rPr>
                <w:rFonts w:cs="굴림체"/>
                <w:color w:val="0000C0"/>
                <w:kern w:val="0"/>
                <w:szCs w:val="20"/>
              </w:rPr>
              <w:t>DATE</w:t>
            </w:r>
            <w:r>
              <w:rPr>
                <w:rFonts w:cs="굴림체"/>
                <w:color w:val="000000"/>
                <w:kern w:val="0"/>
                <w:szCs w:val="20"/>
              </w:rPr>
              <w:t>, -1);</w:t>
            </w:r>
          </w:p>
          <w:p w14:paraId="40396CA8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마지막날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calendar</w:t>
            </w:r>
            <w:r>
              <w:rPr>
                <w:rFonts w:cs="굴림체"/>
                <w:color w:val="000000"/>
                <w:kern w:val="0"/>
                <w:szCs w:val="20"/>
              </w:rPr>
              <w:t>.get(Calendar.</w:t>
            </w:r>
            <w:r>
              <w:rPr>
                <w:rFonts w:cs="굴림체"/>
                <w:color w:val="0000C0"/>
                <w:kern w:val="0"/>
                <w:szCs w:val="20"/>
              </w:rPr>
              <w:t>DATE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60A3A8D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75250B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달력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</w:t>
            </w:r>
          </w:p>
          <w:p w14:paraId="061AC72E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printCalendar(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요일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마지막날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57DB52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185B32F" w14:textId="77777777" w:rsidR="00EB3CD6" w:rsidRDefault="00EB3CD6" w:rsidP="00EB3C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137FD38" w14:textId="77777777" w:rsidR="00EB3CD6" w:rsidRDefault="00EB3CD6" w:rsidP="00EB3CD6">
            <w:pPr>
              <w:pStyle w:val="a0"/>
            </w:pPr>
          </w:p>
        </w:tc>
      </w:tr>
    </w:tbl>
    <w:p w14:paraId="0B081659" w14:textId="7A71D5D0" w:rsidR="00B004EB" w:rsidRDefault="00B004EB" w:rsidP="002D0169"/>
    <w:p w14:paraId="7C24875E" w14:textId="1DF81485" w:rsidR="00F26FCA" w:rsidRDefault="00F26FCA" w:rsidP="002D016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6FCA" w14:paraId="664E2676" w14:textId="77777777" w:rsidTr="00F26FCA">
        <w:tc>
          <w:tcPr>
            <w:tcW w:w="10456" w:type="dxa"/>
          </w:tcPr>
          <w:p w14:paraId="128D5425" w14:textId="77777777" w:rsidR="00F26FCA" w:rsidRDefault="00F26FCA" w:rsidP="00F26FC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1  2  3 </w:t>
            </w:r>
          </w:p>
          <w:p w14:paraId="52E1C8E9" w14:textId="77777777" w:rsidR="00F26FCA" w:rsidRDefault="00F26FCA" w:rsidP="00F26FC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4  5  6  7  8  9 10 </w:t>
            </w:r>
          </w:p>
          <w:p w14:paraId="3AE578B3" w14:textId="77777777" w:rsidR="00F26FCA" w:rsidRDefault="00F26FCA" w:rsidP="00F26FC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11 12 13 14 15 16 17 </w:t>
            </w:r>
          </w:p>
          <w:p w14:paraId="10542DA4" w14:textId="77777777" w:rsidR="00F26FCA" w:rsidRDefault="00F26FCA" w:rsidP="00F26FC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18 19 20 21 22 23 24 </w:t>
            </w:r>
          </w:p>
          <w:p w14:paraId="0867B26A" w14:textId="77777777" w:rsidR="00F26FCA" w:rsidRDefault="00F26FCA" w:rsidP="00F26FC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25 26 27 28 29 30 31 </w:t>
            </w:r>
          </w:p>
          <w:p w14:paraId="4E888474" w14:textId="77777777" w:rsidR="00F26FCA" w:rsidRDefault="00F26FCA" w:rsidP="002D0169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5137EDE2" w14:textId="77777777" w:rsidR="00F26FCA" w:rsidRPr="002D0169" w:rsidRDefault="00F26FCA" w:rsidP="002D0169">
      <w:pPr>
        <w:rPr>
          <w:rFonts w:hint="eastAsia"/>
        </w:rPr>
      </w:pPr>
    </w:p>
    <w:sectPr w:rsidR="00F26FCA" w:rsidRPr="002D0169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F17EA" w14:textId="77777777" w:rsidR="00EB3CD6" w:rsidRDefault="00EB3CD6" w:rsidP="00B12C18">
      <w:r>
        <w:separator/>
      </w:r>
    </w:p>
  </w:endnote>
  <w:endnote w:type="continuationSeparator" w:id="0">
    <w:p w14:paraId="22450A56" w14:textId="77777777" w:rsidR="00EB3CD6" w:rsidRDefault="00EB3CD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450C0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18AA9165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4A36" w14:textId="77777777" w:rsidR="00EB3CD6" w:rsidRDefault="00EB3CD6" w:rsidP="00B12C18">
      <w:r>
        <w:separator/>
      </w:r>
    </w:p>
  </w:footnote>
  <w:footnote w:type="continuationSeparator" w:id="0">
    <w:p w14:paraId="59E3F5C6" w14:textId="77777777" w:rsidR="00EB3CD6" w:rsidRDefault="00EB3CD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D6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4E5F"/>
    <w:rsid w:val="00D73ED9"/>
    <w:rsid w:val="00DF6BA9"/>
    <w:rsid w:val="00E422CC"/>
    <w:rsid w:val="00E451E7"/>
    <w:rsid w:val="00E50655"/>
    <w:rsid w:val="00EB3CD6"/>
    <w:rsid w:val="00ED0752"/>
    <w:rsid w:val="00EE2068"/>
    <w:rsid w:val="00EE43DA"/>
    <w:rsid w:val="00EF3967"/>
    <w:rsid w:val="00EF74F7"/>
    <w:rsid w:val="00F12B13"/>
    <w:rsid w:val="00F26FCA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6045"/>
  <w15:chartTrackingRefBased/>
  <w15:docId w15:val="{5E56AE84-C337-4AD3-A73E-512F6D55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5DCBE-7FCC-401F-BF48-864479E96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0D815-2502-46C3-9D7F-010D0756F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E2C49-BA99-4A98-9D65-CBCF35D17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8E847-F8EB-4B19-8285-1409FB29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2</cp:revision>
  <dcterms:created xsi:type="dcterms:W3CDTF">2019-09-25T00:00:00Z</dcterms:created>
  <dcterms:modified xsi:type="dcterms:W3CDTF">2019-09-25T00:03:00Z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