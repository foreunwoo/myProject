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00DD5" w14:textId="3BA71D80" w:rsidR="00222277" w:rsidRPr="00222277" w:rsidRDefault="00E51404" w:rsidP="00FF08BA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t</w:t>
      </w:r>
      <w:r>
        <w:rPr>
          <w:b/>
          <w:sz w:val="48"/>
          <w:szCs w:val="48"/>
        </w:rPr>
        <w:t>able</w:t>
      </w:r>
      <w:r>
        <w:rPr>
          <w:rFonts w:hint="eastAsia"/>
          <w:b/>
          <w:sz w:val="48"/>
          <w:szCs w:val="48"/>
        </w:rPr>
        <w:t xml:space="preserve"> 태그로 </w:t>
      </w:r>
      <w:r w:rsidR="00222277" w:rsidRPr="00222277">
        <w:rPr>
          <w:rFonts w:hint="eastAsia"/>
          <w:b/>
          <w:sz w:val="48"/>
          <w:szCs w:val="48"/>
        </w:rPr>
        <w:t>달력</w:t>
      </w:r>
      <w:r w:rsidR="00D5663B">
        <w:rPr>
          <w:rFonts w:hint="eastAsia"/>
          <w:b/>
          <w:sz w:val="48"/>
          <w:szCs w:val="48"/>
        </w:rPr>
        <w:t xml:space="preserve"> 만들기</w:t>
      </w:r>
    </w:p>
    <w:p w14:paraId="5348F8E8" w14:textId="77777777" w:rsidR="002E1909" w:rsidRDefault="002E1909" w:rsidP="002E1909">
      <w:r>
        <w:rPr>
          <w:rFonts w:hint="eastAsia"/>
        </w:rPr>
        <w:t>2017-03-02</w:t>
      </w:r>
    </w:p>
    <w:p w14:paraId="515F6A4E" w14:textId="77777777" w:rsidR="00222277" w:rsidRDefault="00222277" w:rsidP="00222277">
      <w:r>
        <w:rPr>
          <w:rFonts w:hint="eastAsia"/>
        </w:rPr>
        <w:t>이승진</w:t>
      </w:r>
    </w:p>
    <w:p w14:paraId="547E1DC8" w14:textId="77777777" w:rsidR="00222277" w:rsidRDefault="00222277" w:rsidP="00FF08BA"/>
    <w:p w14:paraId="05496DA2" w14:textId="77777777" w:rsidR="00222277" w:rsidRDefault="00222277" w:rsidP="00FF08BA"/>
    <w:p w14:paraId="6CFF8982" w14:textId="77777777" w:rsidR="00222277" w:rsidRPr="00222277" w:rsidRDefault="00222277" w:rsidP="00FF08BA">
      <w:pPr>
        <w:rPr>
          <w:b/>
          <w:sz w:val="28"/>
          <w:szCs w:val="28"/>
        </w:rPr>
      </w:pPr>
      <w:r w:rsidRPr="00222277">
        <w:rPr>
          <w:rFonts w:hint="eastAsia"/>
          <w:b/>
          <w:sz w:val="28"/>
          <w:szCs w:val="28"/>
        </w:rPr>
        <w:t>학습목표</w:t>
      </w:r>
    </w:p>
    <w:p w14:paraId="224B4022" w14:textId="77777777" w:rsidR="00222277" w:rsidRDefault="00222277" w:rsidP="00FF08BA"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태그를 사용하여 달력을 만들자</w:t>
      </w:r>
    </w:p>
    <w:p w14:paraId="3BE80E3A" w14:textId="795C822D" w:rsidR="00222277" w:rsidRDefault="00E51404" w:rsidP="00FF08BA">
      <w:r>
        <w:t xml:space="preserve">td </w:t>
      </w:r>
      <w:r>
        <w:rPr>
          <w:rFonts w:hint="eastAsia"/>
        </w:rPr>
        <w:t>태그의 r</w:t>
      </w:r>
      <w:r>
        <w:t xml:space="preserve">owspan, colspan </w:t>
      </w:r>
      <w:r>
        <w:rPr>
          <w:rFonts w:hint="eastAsia"/>
        </w:rPr>
        <w:t>애트리뷰트</w:t>
      </w:r>
    </w:p>
    <w:p w14:paraId="7C0C27B7" w14:textId="77777777" w:rsidR="00E51404" w:rsidRDefault="00E51404" w:rsidP="00FF08BA"/>
    <w:p w14:paraId="5076918C" w14:textId="77777777" w:rsidR="00222277" w:rsidRDefault="00222277" w:rsidP="00FF08BA"/>
    <w:p w14:paraId="5860F548" w14:textId="6309412C" w:rsidR="00985EC9" w:rsidRPr="00985EC9" w:rsidRDefault="00985EC9" w:rsidP="00FF08BA">
      <w:pPr>
        <w:rPr>
          <w:b/>
          <w:sz w:val="28"/>
        </w:rPr>
      </w:pPr>
      <w:r w:rsidRPr="00985EC9">
        <w:rPr>
          <w:rFonts w:hint="eastAsia"/>
          <w:b/>
          <w:sz w:val="28"/>
        </w:rPr>
        <w:t>목차</w:t>
      </w:r>
    </w:p>
    <w:p w14:paraId="2A81B199" w14:textId="2860D9A3" w:rsidR="0036794E" w:rsidRDefault="00985EC9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476308188" w:history="1">
        <w:r w:rsidR="0036794E" w:rsidRPr="000A5AED">
          <w:rPr>
            <w:rStyle w:val="Hyperlink"/>
            <w:noProof/>
          </w:rPr>
          <w:t>1. 달력 만들기</w:t>
        </w:r>
        <w:r w:rsidR="0036794E">
          <w:rPr>
            <w:noProof/>
            <w:webHidden/>
          </w:rPr>
          <w:tab/>
        </w:r>
        <w:r w:rsidR="0036794E">
          <w:rPr>
            <w:noProof/>
            <w:webHidden/>
          </w:rPr>
          <w:fldChar w:fldCharType="begin"/>
        </w:r>
        <w:r w:rsidR="0036794E">
          <w:rPr>
            <w:noProof/>
            <w:webHidden/>
          </w:rPr>
          <w:instrText xml:space="preserve"> PAGEREF _Toc476308188 \h </w:instrText>
        </w:r>
        <w:r w:rsidR="0036794E">
          <w:rPr>
            <w:noProof/>
            <w:webHidden/>
          </w:rPr>
        </w:r>
        <w:r w:rsidR="0036794E">
          <w:rPr>
            <w:noProof/>
            <w:webHidden/>
          </w:rPr>
          <w:fldChar w:fldCharType="separate"/>
        </w:r>
        <w:r w:rsidR="0036794E">
          <w:rPr>
            <w:noProof/>
            <w:webHidden/>
          </w:rPr>
          <w:t>2</w:t>
        </w:r>
        <w:r w:rsidR="0036794E">
          <w:rPr>
            <w:noProof/>
            <w:webHidden/>
          </w:rPr>
          <w:fldChar w:fldCharType="end"/>
        </w:r>
      </w:hyperlink>
    </w:p>
    <w:p w14:paraId="4C86FE2B" w14:textId="29A18621" w:rsidR="0036794E" w:rsidRDefault="00CD66E3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476308189" w:history="1">
        <w:r w:rsidR="0036794E" w:rsidRPr="000A5AED">
          <w:rPr>
            <w:rStyle w:val="Hyperlink"/>
            <w:noProof/>
          </w:rPr>
          <w:t>1) 파일 생성</w:t>
        </w:r>
        <w:r w:rsidR="0036794E">
          <w:rPr>
            <w:noProof/>
            <w:webHidden/>
          </w:rPr>
          <w:tab/>
        </w:r>
        <w:r w:rsidR="0036794E">
          <w:rPr>
            <w:noProof/>
            <w:webHidden/>
          </w:rPr>
          <w:fldChar w:fldCharType="begin"/>
        </w:r>
        <w:r w:rsidR="0036794E">
          <w:rPr>
            <w:noProof/>
            <w:webHidden/>
          </w:rPr>
          <w:instrText xml:space="preserve"> PAGEREF _Toc476308189 \h </w:instrText>
        </w:r>
        <w:r w:rsidR="0036794E">
          <w:rPr>
            <w:noProof/>
            <w:webHidden/>
          </w:rPr>
        </w:r>
        <w:r w:rsidR="0036794E">
          <w:rPr>
            <w:noProof/>
            <w:webHidden/>
          </w:rPr>
          <w:fldChar w:fldCharType="separate"/>
        </w:r>
        <w:r w:rsidR="0036794E">
          <w:rPr>
            <w:noProof/>
            <w:webHidden/>
          </w:rPr>
          <w:t>2</w:t>
        </w:r>
        <w:r w:rsidR="0036794E">
          <w:rPr>
            <w:noProof/>
            <w:webHidden/>
          </w:rPr>
          <w:fldChar w:fldCharType="end"/>
        </w:r>
      </w:hyperlink>
    </w:p>
    <w:p w14:paraId="71D18B50" w14:textId="2BC4DA7B" w:rsidR="0036794E" w:rsidRDefault="00CD66E3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476308190" w:history="1">
        <w:r w:rsidR="0036794E" w:rsidRPr="000A5AED">
          <w:rPr>
            <w:rStyle w:val="Hyperlink"/>
            <w:noProof/>
          </w:rPr>
          <w:t>2) width, height 서식</w:t>
        </w:r>
        <w:r w:rsidR="0036794E">
          <w:rPr>
            <w:noProof/>
            <w:webHidden/>
          </w:rPr>
          <w:tab/>
        </w:r>
        <w:r w:rsidR="0036794E">
          <w:rPr>
            <w:noProof/>
            <w:webHidden/>
          </w:rPr>
          <w:fldChar w:fldCharType="begin"/>
        </w:r>
        <w:r w:rsidR="0036794E">
          <w:rPr>
            <w:noProof/>
            <w:webHidden/>
          </w:rPr>
          <w:instrText xml:space="preserve"> PAGEREF _Toc476308190 \h </w:instrText>
        </w:r>
        <w:r w:rsidR="0036794E">
          <w:rPr>
            <w:noProof/>
            <w:webHidden/>
          </w:rPr>
        </w:r>
        <w:r w:rsidR="0036794E">
          <w:rPr>
            <w:noProof/>
            <w:webHidden/>
          </w:rPr>
          <w:fldChar w:fldCharType="separate"/>
        </w:r>
        <w:r w:rsidR="0036794E">
          <w:rPr>
            <w:noProof/>
            <w:webHidden/>
          </w:rPr>
          <w:t>4</w:t>
        </w:r>
        <w:r w:rsidR="0036794E">
          <w:rPr>
            <w:noProof/>
            <w:webHidden/>
          </w:rPr>
          <w:fldChar w:fldCharType="end"/>
        </w:r>
      </w:hyperlink>
    </w:p>
    <w:p w14:paraId="0EDA7826" w14:textId="1F3950D3" w:rsidR="0036794E" w:rsidRDefault="00CD66E3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476308191" w:history="1">
        <w:r w:rsidR="0036794E" w:rsidRPr="000A5AED">
          <w:rPr>
            <w:rStyle w:val="Hyperlink"/>
            <w:noProof/>
          </w:rPr>
          <w:t>3) th 태그</w:t>
        </w:r>
        <w:r w:rsidR="0036794E">
          <w:rPr>
            <w:noProof/>
            <w:webHidden/>
          </w:rPr>
          <w:tab/>
        </w:r>
        <w:r w:rsidR="0036794E">
          <w:rPr>
            <w:noProof/>
            <w:webHidden/>
          </w:rPr>
          <w:fldChar w:fldCharType="begin"/>
        </w:r>
        <w:r w:rsidR="0036794E">
          <w:rPr>
            <w:noProof/>
            <w:webHidden/>
          </w:rPr>
          <w:instrText xml:space="preserve"> PAGEREF _Toc476308191 \h </w:instrText>
        </w:r>
        <w:r w:rsidR="0036794E">
          <w:rPr>
            <w:noProof/>
            <w:webHidden/>
          </w:rPr>
        </w:r>
        <w:r w:rsidR="0036794E">
          <w:rPr>
            <w:noProof/>
            <w:webHidden/>
          </w:rPr>
          <w:fldChar w:fldCharType="separate"/>
        </w:r>
        <w:r w:rsidR="0036794E">
          <w:rPr>
            <w:noProof/>
            <w:webHidden/>
          </w:rPr>
          <w:t>6</w:t>
        </w:r>
        <w:r w:rsidR="0036794E">
          <w:rPr>
            <w:noProof/>
            <w:webHidden/>
          </w:rPr>
          <w:fldChar w:fldCharType="end"/>
        </w:r>
      </w:hyperlink>
    </w:p>
    <w:p w14:paraId="6E3FF57C" w14:textId="4A9E779A" w:rsidR="0036794E" w:rsidRDefault="00CD66E3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476308192" w:history="1">
        <w:r w:rsidR="0036794E" w:rsidRPr="000A5AED">
          <w:rPr>
            <w:rStyle w:val="Hyperlink"/>
            <w:noProof/>
          </w:rPr>
          <w:t>4) background-color, border, height 서식</w:t>
        </w:r>
        <w:r w:rsidR="0036794E">
          <w:rPr>
            <w:noProof/>
            <w:webHidden/>
          </w:rPr>
          <w:tab/>
        </w:r>
        <w:r w:rsidR="0036794E">
          <w:rPr>
            <w:noProof/>
            <w:webHidden/>
          </w:rPr>
          <w:fldChar w:fldCharType="begin"/>
        </w:r>
        <w:r w:rsidR="0036794E">
          <w:rPr>
            <w:noProof/>
            <w:webHidden/>
          </w:rPr>
          <w:instrText xml:space="preserve"> PAGEREF _Toc476308192 \h </w:instrText>
        </w:r>
        <w:r w:rsidR="0036794E">
          <w:rPr>
            <w:noProof/>
            <w:webHidden/>
          </w:rPr>
        </w:r>
        <w:r w:rsidR="0036794E">
          <w:rPr>
            <w:noProof/>
            <w:webHidden/>
          </w:rPr>
          <w:fldChar w:fldCharType="separate"/>
        </w:r>
        <w:r w:rsidR="0036794E">
          <w:rPr>
            <w:noProof/>
            <w:webHidden/>
          </w:rPr>
          <w:t>8</w:t>
        </w:r>
        <w:r w:rsidR="0036794E">
          <w:rPr>
            <w:noProof/>
            <w:webHidden/>
          </w:rPr>
          <w:fldChar w:fldCharType="end"/>
        </w:r>
      </w:hyperlink>
    </w:p>
    <w:p w14:paraId="26B99248" w14:textId="7F30E0A1" w:rsidR="0036794E" w:rsidRDefault="00CD66E3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476308193" w:history="1">
        <w:r w:rsidR="0036794E" w:rsidRPr="000A5AED">
          <w:rPr>
            <w:rStyle w:val="Hyperlink"/>
            <w:noProof/>
          </w:rPr>
          <w:t>5) vertical-align 서식, :nth-child(n) 실렉터</w:t>
        </w:r>
        <w:r w:rsidR="0036794E">
          <w:rPr>
            <w:noProof/>
            <w:webHidden/>
          </w:rPr>
          <w:tab/>
        </w:r>
        <w:r w:rsidR="0036794E">
          <w:rPr>
            <w:noProof/>
            <w:webHidden/>
          </w:rPr>
          <w:fldChar w:fldCharType="begin"/>
        </w:r>
        <w:r w:rsidR="0036794E">
          <w:rPr>
            <w:noProof/>
            <w:webHidden/>
          </w:rPr>
          <w:instrText xml:space="preserve"> PAGEREF _Toc476308193 \h </w:instrText>
        </w:r>
        <w:r w:rsidR="0036794E">
          <w:rPr>
            <w:noProof/>
            <w:webHidden/>
          </w:rPr>
        </w:r>
        <w:r w:rsidR="0036794E">
          <w:rPr>
            <w:noProof/>
            <w:webHidden/>
          </w:rPr>
          <w:fldChar w:fldCharType="separate"/>
        </w:r>
        <w:r w:rsidR="0036794E">
          <w:rPr>
            <w:noProof/>
            <w:webHidden/>
          </w:rPr>
          <w:t>10</w:t>
        </w:r>
        <w:r w:rsidR="0036794E">
          <w:rPr>
            <w:noProof/>
            <w:webHidden/>
          </w:rPr>
          <w:fldChar w:fldCharType="end"/>
        </w:r>
      </w:hyperlink>
    </w:p>
    <w:p w14:paraId="382D8DED" w14:textId="2F7AAA26" w:rsidR="0036794E" w:rsidRDefault="00CD66E3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476308194" w:history="1">
        <w:r w:rsidR="0036794E" w:rsidRPr="000A5AED">
          <w:rPr>
            <w:rStyle w:val="Hyperlink"/>
            <w:noProof/>
          </w:rPr>
          <w:t>6) 쉼표 실렉터, color 서식</w:t>
        </w:r>
        <w:r w:rsidR="0036794E">
          <w:rPr>
            <w:noProof/>
            <w:webHidden/>
          </w:rPr>
          <w:tab/>
        </w:r>
        <w:r w:rsidR="0036794E">
          <w:rPr>
            <w:noProof/>
            <w:webHidden/>
          </w:rPr>
          <w:fldChar w:fldCharType="begin"/>
        </w:r>
        <w:r w:rsidR="0036794E">
          <w:rPr>
            <w:noProof/>
            <w:webHidden/>
          </w:rPr>
          <w:instrText xml:space="preserve"> PAGEREF _Toc476308194 \h </w:instrText>
        </w:r>
        <w:r w:rsidR="0036794E">
          <w:rPr>
            <w:noProof/>
            <w:webHidden/>
          </w:rPr>
        </w:r>
        <w:r w:rsidR="0036794E">
          <w:rPr>
            <w:noProof/>
            <w:webHidden/>
          </w:rPr>
          <w:fldChar w:fldCharType="separate"/>
        </w:r>
        <w:r w:rsidR="0036794E">
          <w:rPr>
            <w:noProof/>
            <w:webHidden/>
          </w:rPr>
          <w:t>12</w:t>
        </w:r>
        <w:r w:rsidR="0036794E">
          <w:rPr>
            <w:noProof/>
            <w:webHidden/>
          </w:rPr>
          <w:fldChar w:fldCharType="end"/>
        </w:r>
      </w:hyperlink>
    </w:p>
    <w:p w14:paraId="46AA98A9" w14:textId="111E61F1" w:rsidR="0036794E" w:rsidRDefault="00CD66E3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476308195" w:history="1">
        <w:r w:rsidR="0036794E" w:rsidRPr="000A5AED">
          <w:rPr>
            <w:rStyle w:val="Hyperlink"/>
            <w:noProof/>
          </w:rPr>
          <w:t>7) 공백과 줄바꿈 문자</w:t>
        </w:r>
        <w:r w:rsidR="0036794E">
          <w:rPr>
            <w:noProof/>
            <w:webHidden/>
          </w:rPr>
          <w:tab/>
        </w:r>
        <w:r w:rsidR="0036794E">
          <w:rPr>
            <w:noProof/>
            <w:webHidden/>
          </w:rPr>
          <w:fldChar w:fldCharType="begin"/>
        </w:r>
        <w:r w:rsidR="0036794E">
          <w:rPr>
            <w:noProof/>
            <w:webHidden/>
          </w:rPr>
          <w:instrText xml:space="preserve"> PAGEREF _Toc476308195 \h </w:instrText>
        </w:r>
        <w:r w:rsidR="0036794E">
          <w:rPr>
            <w:noProof/>
            <w:webHidden/>
          </w:rPr>
        </w:r>
        <w:r w:rsidR="0036794E">
          <w:rPr>
            <w:noProof/>
            <w:webHidden/>
          </w:rPr>
          <w:fldChar w:fldCharType="separate"/>
        </w:r>
        <w:r w:rsidR="0036794E">
          <w:rPr>
            <w:noProof/>
            <w:webHidden/>
          </w:rPr>
          <w:t>14</w:t>
        </w:r>
        <w:r w:rsidR="0036794E">
          <w:rPr>
            <w:noProof/>
            <w:webHidden/>
          </w:rPr>
          <w:fldChar w:fldCharType="end"/>
        </w:r>
      </w:hyperlink>
    </w:p>
    <w:p w14:paraId="19AF63E3" w14:textId="22EDD479" w:rsidR="0036794E" w:rsidRDefault="00CD66E3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476308196" w:history="1">
        <w:r w:rsidR="0036794E" w:rsidRPr="000A5AED">
          <w:rPr>
            <w:rStyle w:val="Hyperlink"/>
            <w:noProof/>
          </w:rPr>
          <w:t>8) block 태그와 inline 태그</w:t>
        </w:r>
        <w:r w:rsidR="0036794E">
          <w:rPr>
            <w:noProof/>
            <w:webHidden/>
          </w:rPr>
          <w:tab/>
        </w:r>
        <w:r w:rsidR="0036794E">
          <w:rPr>
            <w:noProof/>
            <w:webHidden/>
          </w:rPr>
          <w:fldChar w:fldCharType="begin"/>
        </w:r>
        <w:r w:rsidR="0036794E">
          <w:rPr>
            <w:noProof/>
            <w:webHidden/>
          </w:rPr>
          <w:instrText xml:space="preserve"> PAGEREF _Toc476308196 \h </w:instrText>
        </w:r>
        <w:r w:rsidR="0036794E">
          <w:rPr>
            <w:noProof/>
            <w:webHidden/>
          </w:rPr>
        </w:r>
        <w:r w:rsidR="0036794E">
          <w:rPr>
            <w:noProof/>
            <w:webHidden/>
          </w:rPr>
          <w:fldChar w:fldCharType="separate"/>
        </w:r>
        <w:r w:rsidR="0036794E">
          <w:rPr>
            <w:noProof/>
            <w:webHidden/>
          </w:rPr>
          <w:t>16</w:t>
        </w:r>
        <w:r w:rsidR="0036794E">
          <w:rPr>
            <w:noProof/>
            <w:webHidden/>
          </w:rPr>
          <w:fldChar w:fldCharType="end"/>
        </w:r>
      </w:hyperlink>
    </w:p>
    <w:p w14:paraId="7897C2CB" w14:textId="3E981F53" w:rsidR="0036794E" w:rsidRDefault="00CD66E3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476308197" w:history="1">
        <w:r w:rsidR="0036794E" w:rsidRPr="000A5AED">
          <w:rPr>
            <w:rStyle w:val="Hyperlink"/>
            <w:noProof/>
          </w:rPr>
          <w:t>9) class 애트리뷰트와 실렉터</w:t>
        </w:r>
        <w:r w:rsidR="0036794E">
          <w:rPr>
            <w:noProof/>
            <w:webHidden/>
          </w:rPr>
          <w:tab/>
        </w:r>
        <w:r w:rsidR="0036794E">
          <w:rPr>
            <w:noProof/>
            <w:webHidden/>
          </w:rPr>
          <w:fldChar w:fldCharType="begin"/>
        </w:r>
        <w:r w:rsidR="0036794E">
          <w:rPr>
            <w:noProof/>
            <w:webHidden/>
          </w:rPr>
          <w:instrText xml:space="preserve"> PAGEREF _Toc476308197 \h </w:instrText>
        </w:r>
        <w:r w:rsidR="0036794E">
          <w:rPr>
            <w:noProof/>
            <w:webHidden/>
          </w:rPr>
        </w:r>
        <w:r w:rsidR="0036794E">
          <w:rPr>
            <w:noProof/>
            <w:webHidden/>
          </w:rPr>
          <w:fldChar w:fldCharType="separate"/>
        </w:r>
        <w:r w:rsidR="0036794E">
          <w:rPr>
            <w:noProof/>
            <w:webHidden/>
          </w:rPr>
          <w:t>23</w:t>
        </w:r>
        <w:r w:rsidR="0036794E">
          <w:rPr>
            <w:noProof/>
            <w:webHidden/>
          </w:rPr>
          <w:fldChar w:fldCharType="end"/>
        </w:r>
      </w:hyperlink>
    </w:p>
    <w:p w14:paraId="7118E2F3" w14:textId="76168B91" w:rsidR="0036794E" w:rsidRDefault="00CD66E3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476308198" w:history="1">
        <w:r w:rsidR="0036794E" w:rsidRPr="000A5AED">
          <w:rPr>
            <w:rStyle w:val="Hyperlink"/>
            <w:noProof/>
          </w:rPr>
          <w:t>10) :hover 실렉터</w:t>
        </w:r>
        <w:r w:rsidR="0036794E">
          <w:rPr>
            <w:noProof/>
            <w:webHidden/>
          </w:rPr>
          <w:tab/>
        </w:r>
        <w:r w:rsidR="0036794E">
          <w:rPr>
            <w:noProof/>
            <w:webHidden/>
          </w:rPr>
          <w:fldChar w:fldCharType="begin"/>
        </w:r>
        <w:r w:rsidR="0036794E">
          <w:rPr>
            <w:noProof/>
            <w:webHidden/>
          </w:rPr>
          <w:instrText xml:space="preserve"> PAGEREF _Toc476308198 \h </w:instrText>
        </w:r>
        <w:r w:rsidR="0036794E">
          <w:rPr>
            <w:noProof/>
            <w:webHidden/>
          </w:rPr>
        </w:r>
        <w:r w:rsidR="0036794E">
          <w:rPr>
            <w:noProof/>
            <w:webHidden/>
          </w:rPr>
          <w:fldChar w:fldCharType="separate"/>
        </w:r>
        <w:r w:rsidR="0036794E">
          <w:rPr>
            <w:noProof/>
            <w:webHidden/>
          </w:rPr>
          <w:t>26</w:t>
        </w:r>
        <w:r w:rsidR="0036794E">
          <w:rPr>
            <w:noProof/>
            <w:webHidden/>
          </w:rPr>
          <w:fldChar w:fldCharType="end"/>
        </w:r>
      </w:hyperlink>
    </w:p>
    <w:p w14:paraId="62C77232" w14:textId="32166B26" w:rsidR="0036794E" w:rsidRDefault="00CD66E3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476308199" w:history="1">
        <w:r w:rsidR="0036794E" w:rsidRPr="000A5AED">
          <w:rPr>
            <w:rStyle w:val="Hyperlink"/>
            <w:noProof/>
          </w:rPr>
          <w:t>2. colspan, rowspan 애트리뷰트</w:t>
        </w:r>
        <w:r w:rsidR="0036794E">
          <w:rPr>
            <w:noProof/>
            <w:webHidden/>
          </w:rPr>
          <w:tab/>
        </w:r>
        <w:r w:rsidR="0036794E">
          <w:rPr>
            <w:noProof/>
            <w:webHidden/>
          </w:rPr>
          <w:fldChar w:fldCharType="begin"/>
        </w:r>
        <w:r w:rsidR="0036794E">
          <w:rPr>
            <w:noProof/>
            <w:webHidden/>
          </w:rPr>
          <w:instrText xml:space="preserve"> PAGEREF _Toc476308199 \h </w:instrText>
        </w:r>
        <w:r w:rsidR="0036794E">
          <w:rPr>
            <w:noProof/>
            <w:webHidden/>
          </w:rPr>
        </w:r>
        <w:r w:rsidR="0036794E">
          <w:rPr>
            <w:noProof/>
            <w:webHidden/>
          </w:rPr>
          <w:fldChar w:fldCharType="separate"/>
        </w:r>
        <w:r w:rsidR="0036794E">
          <w:rPr>
            <w:noProof/>
            <w:webHidden/>
          </w:rPr>
          <w:t>28</w:t>
        </w:r>
        <w:r w:rsidR="0036794E">
          <w:rPr>
            <w:noProof/>
            <w:webHidden/>
          </w:rPr>
          <w:fldChar w:fldCharType="end"/>
        </w:r>
      </w:hyperlink>
    </w:p>
    <w:p w14:paraId="1874D3FD" w14:textId="1C6DC5A8" w:rsidR="0036794E" w:rsidRDefault="00CD66E3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476308200" w:history="1">
        <w:r w:rsidR="0036794E" w:rsidRPr="000A5AED">
          <w:rPr>
            <w:rStyle w:val="Hyperlink"/>
            <w:noProof/>
          </w:rPr>
          <w:t>1) colspan</w:t>
        </w:r>
        <w:r w:rsidR="0036794E">
          <w:rPr>
            <w:noProof/>
            <w:webHidden/>
          </w:rPr>
          <w:tab/>
        </w:r>
        <w:r w:rsidR="0036794E">
          <w:rPr>
            <w:noProof/>
            <w:webHidden/>
          </w:rPr>
          <w:fldChar w:fldCharType="begin"/>
        </w:r>
        <w:r w:rsidR="0036794E">
          <w:rPr>
            <w:noProof/>
            <w:webHidden/>
          </w:rPr>
          <w:instrText xml:space="preserve"> PAGEREF _Toc476308200 \h </w:instrText>
        </w:r>
        <w:r w:rsidR="0036794E">
          <w:rPr>
            <w:noProof/>
            <w:webHidden/>
          </w:rPr>
        </w:r>
        <w:r w:rsidR="0036794E">
          <w:rPr>
            <w:noProof/>
            <w:webHidden/>
          </w:rPr>
          <w:fldChar w:fldCharType="separate"/>
        </w:r>
        <w:r w:rsidR="0036794E">
          <w:rPr>
            <w:noProof/>
            <w:webHidden/>
          </w:rPr>
          <w:t>29</w:t>
        </w:r>
        <w:r w:rsidR="0036794E">
          <w:rPr>
            <w:noProof/>
            <w:webHidden/>
          </w:rPr>
          <w:fldChar w:fldCharType="end"/>
        </w:r>
      </w:hyperlink>
    </w:p>
    <w:p w14:paraId="54F552FF" w14:textId="1A1A3C5C" w:rsidR="0036794E" w:rsidRDefault="00CD66E3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476308201" w:history="1">
        <w:r w:rsidR="0036794E" w:rsidRPr="000A5AED">
          <w:rPr>
            <w:rStyle w:val="Hyperlink"/>
            <w:noProof/>
          </w:rPr>
          <w:t>2) rowspan</w:t>
        </w:r>
        <w:r w:rsidR="0036794E">
          <w:rPr>
            <w:noProof/>
            <w:webHidden/>
          </w:rPr>
          <w:tab/>
        </w:r>
        <w:r w:rsidR="0036794E">
          <w:rPr>
            <w:noProof/>
            <w:webHidden/>
          </w:rPr>
          <w:fldChar w:fldCharType="begin"/>
        </w:r>
        <w:r w:rsidR="0036794E">
          <w:rPr>
            <w:noProof/>
            <w:webHidden/>
          </w:rPr>
          <w:instrText xml:space="preserve"> PAGEREF _Toc476308201 \h </w:instrText>
        </w:r>
        <w:r w:rsidR="0036794E">
          <w:rPr>
            <w:noProof/>
            <w:webHidden/>
          </w:rPr>
        </w:r>
        <w:r w:rsidR="0036794E">
          <w:rPr>
            <w:noProof/>
            <w:webHidden/>
          </w:rPr>
          <w:fldChar w:fldCharType="separate"/>
        </w:r>
        <w:r w:rsidR="0036794E">
          <w:rPr>
            <w:noProof/>
            <w:webHidden/>
          </w:rPr>
          <w:t>32</w:t>
        </w:r>
        <w:r w:rsidR="0036794E">
          <w:rPr>
            <w:noProof/>
            <w:webHidden/>
          </w:rPr>
          <w:fldChar w:fldCharType="end"/>
        </w:r>
      </w:hyperlink>
    </w:p>
    <w:p w14:paraId="627DE26B" w14:textId="44F29EAC" w:rsidR="0036794E" w:rsidRDefault="00CD66E3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476308202" w:history="1">
        <w:r w:rsidR="0036794E" w:rsidRPr="000A5AED">
          <w:rPr>
            <w:rStyle w:val="Hyperlink"/>
            <w:noProof/>
          </w:rPr>
          <w:t>3. 연습 문제</w:t>
        </w:r>
        <w:r w:rsidR="0036794E">
          <w:rPr>
            <w:noProof/>
            <w:webHidden/>
          </w:rPr>
          <w:tab/>
        </w:r>
        <w:r w:rsidR="0036794E">
          <w:rPr>
            <w:noProof/>
            <w:webHidden/>
          </w:rPr>
          <w:fldChar w:fldCharType="begin"/>
        </w:r>
        <w:r w:rsidR="0036794E">
          <w:rPr>
            <w:noProof/>
            <w:webHidden/>
          </w:rPr>
          <w:instrText xml:space="preserve"> PAGEREF _Toc476308202 \h </w:instrText>
        </w:r>
        <w:r w:rsidR="0036794E">
          <w:rPr>
            <w:noProof/>
            <w:webHidden/>
          </w:rPr>
        </w:r>
        <w:r w:rsidR="0036794E">
          <w:rPr>
            <w:noProof/>
            <w:webHidden/>
          </w:rPr>
          <w:fldChar w:fldCharType="separate"/>
        </w:r>
        <w:r w:rsidR="0036794E">
          <w:rPr>
            <w:noProof/>
            <w:webHidden/>
          </w:rPr>
          <w:t>35</w:t>
        </w:r>
        <w:r w:rsidR="0036794E">
          <w:rPr>
            <w:noProof/>
            <w:webHidden/>
          </w:rPr>
          <w:fldChar w:fldCharType="end"/>
        </w:r>
      </w:hyperlink>
    </w:p>
    <w:p w14:paraId="1263FE49" w14:textId="739A73C4" w:rsidR="0036794E" w:rsidRDefault="00CD66E3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476308203" w:history="1">
        <w:r w:rsidR="0036794E" w:rsidRPr="000A5AED">
          <w:rPr>
            <w:rStyle w:val="Hyperlink"/>
            <w:noProof/>
          </w:rPr>
          <w:t>1) 복습</w:t>
        </w:r>
        <w:r w:rsidR="0036794E">
          <w:rPr>
            <w:noProof/>
            <w:webHidden/>
          </w:rPr>
          <w:tab/>
        </w:r>
        <w:r w:rsidR="0036794E">
          <w:rPr>
            <w:noProof/>
            <w:webHidden/>
          </w:rPr>
          <w:fldChar w:fldCharType="begin"/>
        </w:r>
        <w:r w:rsidR="0036794E">
          <w:rPr>
            <w:noProof/>
            <w:webHidden/>
          </w:rPr>
          <w:instrText xml:space="preserve"> PAGEREF _Toc476308203 \h </w:instrText>
        </w:r>
        <w:r w:rsidR="0036794E">
          <w:rPr>
            <w:noProof/>
            <w:webHidden/>
          </w:rPr>
        </w:r>
        <w:r w:rsidR="0036794E">
          <w:rPr>
            <w:noProof/>
            <w:webHidden/>
          </w:rPr>
          <w:fldChar w:fldCharType="separate"/>
        </w:r>
        <w:r w:rsidR="0036794E">
          <w:rPr>
            <w:noProof/>
            <w:webHidden/>
          </w:rPr>
          <w:t>35</w:t>
        </w:r>
        <w:r w:rsidR="0036794E">
          <w:rPr>
            <w:noProof/>
            <w:webHidden/>
          </w:rPr>
          <w:fldChar w:fldCharType="end"/>
        </w:r>
      </w:hyperlink>
    </w:p>
    <w:p w14:paraId="211F0113" w14:textId="78E3B672" w:rsidR="0036794E" w:rsidRDefault="00CD66E3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476308204" w:history="1">
        <w:r w:rsidR="0036794E" w:rsidRPr="000A5AED">
          <w:rPr>
            <w:rStyle w:val="Hyperlink"/>
            <w:noProof/>
          </w:rPr>
          <w:t>2) 참고</w:t>
        </w:r>
        <w:r w:rsidR="0036794E">
          <w:rPr>
            <w:noProof/>
            <w:webHidden/>
          </w:rPr>
          <w:tab/>
        </w:r>
        <w:r w:rsidR="0036794E">
          <w:rPr>
            <w:noProof/>
            <w:webHidden/>
          </w:rPr>
          <w:fldChar w:fldCharType="begin"/>
        </w:r>
        <w:r w:rsidR="0036794E">
          <w:rPr>
            <w:noProof/>
            <w:webHidden/>
          </w:rPr>
          <w:instrText xml:space="preserve"> PAGEREF _Toc476308204 \h </w:instrText>
        </w:r>
        <w:r w:rsidR="0036794E">
          <w:rPr>
            <w:noProof/>
            <w:webHidden/>
          </w:rPr>
        </w:r>
        <w:r w:rsidR="0036794E">
          <w:rPr>
            <w:noProof/>
            <w:webHidden/>
          </w:rPr>
          <w:fldChar w:fldCharType="separate"/>
        </w:r>
        <w:r w:rsidR="0036794E">
          <w:rPr>
            <w:noProof/>
            <w:webHidden/>
          </w:rPr>
          <w:t>35</w:t>
        </w:r>
        <w:r w:rsidR="0036794E">
          <w:rPr>
            <w:noProof/>
            <w:webHidden/>
          </w:rPr>
          <w:fldChar w:fldCharType="end"/>
        </w:r>
      </w:hyperlink>
    </w:p>
    <w:p w14:paraId="7A492479" w14:textId="5DCA072A" w:rsidR="00985EC9" w:rsidRDefault="00985EC9" w:rsidP="00FF08BA">
      <w:r>
        <w:fldChar w:fldCharType="end"/>
      </w:r>
    </w:p>
    <w:p w14:paraId="7B99003E" w14:textId="77777777" w:rsidR="007138E5" w:rsidRDefault="007138E5" w:rsidP="00FF08BA"/>
    <w:p w14:paraId="11E447B1" w14:textId="77777777" w:rsidR="007138E5" w:rsidRDefault="007138E5" w:rsidP="00FF08BA"/>
    <w:p w14:paraId="6FBA96D3" w14:textId="77777777" w:rsidR="00222277" w:rsidRDefault="00222277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747D3560" w14:textId="187B0D8F" w:rsidR="008E7773" w:rsidRDefault="008E7773" w:rsidP="008E7773">
      <w:pPr>
        <w:pStyle w:val="Heading1"/>
      </w:pPr>
      <w:bookmarkStart w:id="0" w:name="_Toc476308188"/>
      <w:r>
        <w:rPr>
          <w:rFonts w:hint="eastAsia"/>
        </w:rPr>
        <w:lastRenderedPageBreak/>
        <w:t>달력 만들기</w:t>
      </w:r>
      <w:bookmarkEnd w:id="0"/>
    </w:p>
    <w:p w14:paraId="5AE88FA9" w14:textId="4C699E71" w:rsidR="007138E5" w:rsidRDefault="007138E5" w:rsidP="007138E5"/>
    <w:p w14:paraId="4230278A" w14:textId="7B8F0027" w:rsidR="007138E5" w:rsidRPr="007138E5" w:rsidRDefault="007138E5" w:rsidP="007138E5">
      <w:pPr>
        <w:pStyle w:val="Heading2"/>
      </w:pPr>
      <w:bookmarkStart w:id="1" w:name="_Toc476308189"/>
      <w:r>
        <w:rPr>
          <w:rFonts w:hint="eastAsia"/>
        </w:rPr>
        <w:t>파일 생성</w:t>
      </w:r>
      <w:bookmarkEnd w:id="1"/>
    </w:p>
    <w:p w14:paraId="26BEF547" w14:textId="77777777" w:rsidR="00222277" w:rsidRDefault="00222277" w:rsidP="007138E5">
      <w:pPr>
        <w:pStyle w:val="Heading3"/>
      </w:pPr>
      <w:r>
        <w:rPr>
          <w:rFonts w:hint="eastAsia"/>
        </w:rPr>
        <w:t>0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06D4750C" w14:textId="77777777" w:rsidR="00222277" w:rsidRDefault="00222277" w:rsidP="00222277">
      <w:r>
        <w:rPr>
          <w:rFonts w:hint="eastAsia"/>
        </w:rPr>
        <w:t xml:space="preserve">화면 왼쪽에 </w:t>
      </w:r>
      <w:r>
        <w:t>Project Explorer</w:t>
      </w:r>
      <w:r>
        <w:rPr>
          <w:rFonts w:hint="eastAsia"/>
        </w:rPr>
        <w:t>창이 보이지 않는다면,</w:t>
      </w:r>
    </w:p>
    <w:p w14:paraId="1F9AEF14" w14:textId="77777777" w:rsidR="00222277" w:rsidRDefault="00222277" w:rsidP="00222277">
      <w:r>
        <w:rPr>
          <w:rFonts w:hint="eastAsia"/>
        </w:rPr>
        <w:t>메뉴:</w:t>
      </w:r>
      <w:r>
        <w:t xml:space="preserve"> Window - Show View - Project Explorer </w:t>
      </w:r>
      <w:r>
        <w:rPr>
          <w:rFonts w:hint="eastAsia"/>
        </w:rPr>
        <w:t xml:space="preserve">클릭하여 </w:t>
      </w:r>
      <w:r>
        <w:t xml:space="preserve">Project Explorer </w:t>
      </w:r>
      <w:r>
        <w:rPr>
          <w:rFonts w:hint="eastAsia"/>
        </w:rPr>
        <w:t>창을 연다.</w:t>
      </w:r>
    </w:p>
    <w:p w14:paraId="15D2A211" w14:textId="77777777" w:rsidR="00222277" w:rsidRDefault="00222277" w:rsidP="00222277"/>
    <w:p w14:paraId="4CA02ACF" w14:textId="77777777" w:rsidR="00222277" w:rsidRDefault="00222277" w:rsidP="00222277">
      <w:r>
        <w:rPr>
          <w:rFonts w:hint="eastAsia"/>
        </w:rPr>
        <w:t>Project Explorer</w:t>
      </w:r>
      <w:r>
        <w:t xml:space="preserve"> </w:t>
      </w:r>
      <w:r>
        <w:rPr>
          <w:rFonts w:hint="eastAsia"/>
        </w:rPr>
        <w:t xml:space="preserve">창에서 </w:t>
      </w:r>
      <w:r>
        <w:t xml:space="preserve">html1 </w:t>
      </w:r>
      <w:r>
        <w:rPr>
          <w:rFonts w:hint="eastAsia"/>
        </w:rPr>
        <w:t xml:space="preserve">프로젝트 아래 </w:t>
      </w:r>
      <w:r>
        <w:t xml:space="preserve">WebContent </w:t>
      </w:r>
      <w:r>
        <w:rPr>
          <w:rFonts w:hint="eastAsia"/>
        </w:rPr>
        <w:t>폴더를 마우스 오른쪽 버튼으로 우클릭하고</w:t>
      </w:r>
    </w:p>
    <w:p w14:paraId="37972FBA" w14:textId="77777777" w:rsidR="00222277" w:rsidRDefault="00222277" w:rsidP="00222277">
      <w:r>
        <w:rPr>
          <w:rFonts w:hint="eastAsia"/>
        </w:rPr>
        <w:t xml:space="preserve">메뉴에서 </w:t>
      </w:r>
      <w:r>
        <w:t xml:space="preserve">New - Folder </w:t>
      </w:r>
      <w:r>
        <w:rPr>
          <w:rFonts w:hint="eastAsia"/>
        </w:rPr>
        <w:t>클릭</w:t>
      </w:r>
    </w:p>
    <w:p w14:paraId="3E0EB4F5" w14:textId="77777777" w:rsidR="00222277" w:rsidRDefault="00222277" w:rsidP="00222277">
      <w:r>
        <w:rPr>
          <w:rFonts w:hint="eastAsia"/>
          <w:noProof/>
        </w:rPr>
        <w:drawing>
          <wp:inline distT="0" distB="0" distL="0" distR="0" wp14:anchorId="5EFB74CB" wp14:editId="6FBC76FF">
            <wp:extent cx="5354726" cy="2052839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26" cy="205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F24B" w14:textId="77777777" w:rsidR="00222277" w:rsidRDefault="00222277" w:rsidP="00222277"/>
    <w:p w14:paraId="379C188A" w14:textId="77777777" w:rsidR="00222277" w:rsidRDefault="00222277" w:rsidP="00222277">
      <w:r>
        <w:rPr>
          <w:rFonts w:hint="eastAsia"/>
        </w:rPr>
        <w:t>Folder name: 02</w:t>
      </w:r>
    </w:p>
    <w:p w14:paraId="7A66322F" w14:textId="77777777" w:rsidR="00222277" w:rsidRDefault="00222277" w:rsidP="00222277">
      <w:r>
        <w:t xml:space="preserve">Finish </w:t>
      </w:r>
      <w:r>
        <w:rPr>
          <w:rFonts w:hint="eastAsia"/>
        </w:rPr>
        <w:t>버튼 클릭</w:t>
      </w:r>
    </w:p>
    <w:p w14:paraId="21A01B6C" w14:textId="267B3544" w:rsidR="00985EC9" w:rsidRDefault="00985EC9" w:rsidP="00222277"/>
    <w:p w14:paraId="54003196" w14:textId="77777777" w:rsidR="00985EC9" w:rsidRDefault="00985EC9" w:rsidP="00222277"/>
    <w:p w14:paraId="428280A5" w14:textId="77777777" w:rsidR="00222277" w:rsidRDefault="00222277" w:rsidP="007138E5">
      <w:pPr>
        <w:pStyle w:val="Heading3"/>
      </w:pPr>
      <w:r>
        <w:rPr>
          <w:rFonts w:hint="eastAsia"/>
        </w:rPr>
        <w:t>0</w:t>
      </w:r>
      <w:r>
        <w:t>2</w:t>
      </w:r>
      <w:r>
        <w:rPr>
          <w:rFonts w:hint="eastAsia"/>
        </w:rPr>
        <w:t>/calendar</w:t>
      </w:r>
      <w:r>
        <w:t xml:space="preserve">.html </w:t>
      </w:r>
      <w:r>
        <w:rPr>
          <w:rFonts w:hint="eastAsia"/>
        </w:rPr>
        <w:t>생성</w:t>
      </w:r>
    </w:p>
    <w:p w14:paraId="238E1DE6" w14:textId="69E92502" w:rsidR="00222277" w:rsidRDefault="00222277" w:rsidP="00222277">
      <w:r>
        <w:rPr>
          <w:rFonts w:hint="eastAsia"/>
        </w:rPr>
        <w:t>Project Explorer</w:t>
      </w:r>
      <w:r>
        <w:t xml:space="preserve"> </w:t>
      </w:r>
      <w:r>
        <w:rPr>
          <w:rFonts w:hint="eastAsia"/>
        </w:rPr>
        <w:t xml:space="preserve">창에서 </w:t>
      </w:r>
      <w:r>
        <w:t>WebContent/0</w:t>
      </w:r>
      <w:r w:rsidR="00891DC4">
        <w:t>2</w:t>
      </w:r>
      <w:r>
        <w:t xml:space="preserve"> </w:t>
      </w:r>
      <w:r>
        <w:rPr>
          <w:rFonts w:hint="eastAsia"/>
        </w:rPr>
        <w:t xml:space="preserve">폴더를 우클릭하고 </w:t>
      </w:r>
    </w:p>
    <w:p w14:paraId="1E1DBFDF" w14:textId="77777777" w:rsidR="00222277" w:rsidRPr="00100EB1" w:rsidRDefault="00222277" w:rsidP="00222277">
      <w:r>
        <w:rPr>
          <w:rFonts w:hint="eastAsia"/>
        </w:rPr>
        <w:t xml:space="preserve">메뉴에서 </w:t>
      </w:r>
      <w:r>
        <w:t xml:space="preserve">New - File </w:t>
      </w:r>
      <w:r>
        <w:rPr>
          <w:rFonts w:hint="eastAsia"/>
        </w:rPr>
        <w:t>클릭</w:t>
      </w:r>
    </w:p>
    <w:p w14:paraId="647C7A06" w14:textId="3A1AABF9" w:rsidR="0099448F" w:rsidRDefault="0099448F" w:rsidP="0099448F">
      <w:r>
        <w:rPr>
          <w:rFonts w:hint="eastAsia"/>
        </w:rPr>
        <w:t xml:space="preserve">File name: </w:t>
      </w:r>
      <w:r>
        <w:t>calendar</w:t>
      </w:r>
      <w:r>
        <w:rPr>
          <w:rFonts w:hint="eastAsia"/>
        </w:rPr>
        <w:t>.html</w:t>
      </w:r>
    </w:p>
    <w:p w14:paraId="16621FF5" w14:textId="77777777" w:rsidR="0099448F" w:rsidRDefault="0099448F" w:rsidP="0099448F">
      <w:r>
        <w:t xml:space="preserve">Finish </w:t>
      </w:r>
      <w:r>
        <w:rPr>
          <w:rFonts w:hint="eastAsia"/>
        </w:rPr>
        <w:t>버튼 클릭</w:t>
      </w:r>
    </w:p>
    <w:p w14:paraId="76569424" w14:textId="77777777" w:rsidR="00222277" w:rsidRDefault="00222277" w:rsidP="002222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1EA3" w14:paraId="74D86D2F" w14:textId="77777777" w:rsidTr="00711EA3">
        <w:tc>
          <w:tcPr>
            <w:tcW w:w="10456" w:type="dxa"/>
          </w:tcPr>
          <w:p w14:paraId="351FF12C" w14:textId="77777777" w:rsidR="00711EA3" w:rsidRDefault="00711EA3" w:rsidP="00711EA3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573F59C" w14:textId="77777777" w:rsidR="00711EA3" w:rsidRDefault="00711EA3" w:rsidP="00711EA3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CA2263B" w14:textId="77777777" w:rsidR="00711EA3" w:rsidRDefault="00711EA3" w:rsidP="00711EA3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3A186F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06C484E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3C2C835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2B680A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7E71A84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3px</w:t>
            </w:r>
            <w:r>
              <w:rPr>
                <w:color w:val="000000"/>
              </w:rPr>
              <w:t>; }</w:t>
            </w:r>
          </w:p>
          <w:p w14:paraId="6950CAE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thead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5B852BE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EF12B69" w14:textId="77777777" w:rsidR="00711EA3" w:rsidRDefault="00711EA3" w:rsidP="00711EA3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51B185D" w14:textId="77777777" w:rsidR="00711EA3" w:rsidRDefault="00711EA3" w:rsidP="00711EA3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B826AA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541307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0EE771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375A95A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92AFBC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0A0DA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9B9E1D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B1A7EE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2823BE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941EA2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C0F26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20F6A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CA3EB7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478C286A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66F7469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75C182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316547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AB37F6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2C276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F16E9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C2C899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3A69A6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7E3EB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B385EB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C95D4A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B0C5D3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460F0B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FF0E8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4DDCC9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FE1AB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E52B25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91B79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3CBD8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F3EA05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99A5A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74200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FC8C6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A3DEB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A386B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7406D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836BF8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75E165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F8B532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01F9A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D43B0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DE8C1ED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6460CA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6E1E7F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38DE77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F5CB8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18DA0D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160CED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9EC13C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0BF94E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C14DE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D719F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0B302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424C5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76803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C2282A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32FACFA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5AFD2018" w14:textId="77777777" w:rsidR="00711EA3" w:rsidRDefault="00711EA3" w:rsidP="00711EA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BC51E2C" w14:textId="77777777" w:rsidR="00711EA3" w:rsidRDefault="00711EA3" w:rsidP="00711EA3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0BB333D7" w14:textId="77777777" w:rsidR="00711EA3" w:rsidRDefault="00711EA3" w:rsidP="00711EA3">
            <w:pPr>
              <w:pStyle w:val="a0"/>
            </w:pPr>
          </w:p>
        </w:tc>
      </w:tr>
    </w:tbl>
    <w:p w14:paraId="2C444B3F" w14:textId="77777777" w:rsidR="0099448F" w:rsidRDefault="0099448F" w:rsidP="00222277"/>
    <w:p w14:paraId="3A19441D" w14:textId="7117CE73" w:rsidR="00711EA3" w:rsidRDefault="007138E5" w:rsidP="00222277">
      <w:r>
        <w:rPr>
          <w:noProof/>
        </w:rPr>
        <w:drawing>
          <wp:inline distT="0" distB="0" distL="0" distR="0" wp14:anchorId="12190B68" wp14:editId="05C6837C">
            <wp:extent cx="2205971" cy="1843430"/>
            <wp:effectExtent l="0" t="0" r="444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8853" cy="18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EF1C" w14:textId="77777777" w:rsidR="007138E5" w:rsidRDefault="007138E5" w:rsidP="00222277"/>
    <w:p w14:paraId="6ED8127D" w14:textId="77777777" w:rsidR="007138E5" w:rsidRDefault="007138E5" w:rsidP="00222277"/>
    <w:p w14:paraId="6C6AF4CF" w14:textId="77777777" w:rsidR="00711EA3" w:rsidRDefault="00711EA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E70313E" w14:textId="1AE87363" w:rsidR="007138E5" w:rsidRDefault="007138E5" w:rsidP="00711EA3">
      <w:pPr>
        <w:pStyle w:val="Heading2"/>
      </w:pPr>
      <w:bookmarkStart w:id="2" w:name="_Toc476308190"/>
      <w:r>
        <w:rPr>
          <w:rFonts w:hint="eastAsia"/>
        </w:rPr>
        <w:lastRenderedPageBreak/>
        <w:t>width, height 서식</w:t>
      </w:r>
      <w:bookmarkEnd w:id="2"/>
    </w:p>
    <w:p w14:paraId="7E7757B5" w14:textId="635CAE18" w:rsidR="00711EA3" w:rsidRDefault="00711EA3" w:rsidP="007138E5">
      <w:pPr>
        <w:pStyle w:val="Heading3"/>
      </w:pPr>
      <w:r>
        <w:rPr>
          <w:rFonts w:hint="eastAsia"/>
        </w:rPr>
        <w:t>02/calendar</w:t>
      </w:r>
      <w:r>
        <w:t>01.html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1EA3" w14:paraId="4BCE794A" w14:textId="77777777" w:rsidTr="00711EA3">
        <w:tc>
          <w:tcPr>
            <w:tcW w:w="10456" w:type="dxa"/>
          </w:tcPr>
          <w:p w14:paraId="4E668225" w14:textId="77777777" w:rsidR="00711EA3" w:rsidRDefault="00711EA3" w:rsidP="00711EA3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4D9BAB7E" w14:textId="77777777" w:rsidR="00711EA3" w:rsidRDefault="00711EA3" w:rsidP="00711EA3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80EE9BF" w14:textId="77777777" w:rsidR="00711EA3" w:rsidRDefault="00711EA3" w:rsidP="00711EA3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F2A3096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096A90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1EE071A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373E46A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300E6F7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 w:rsidRPr="007138E5">
              <w:rPr>
                <w:color w:val="7F007F"/>
                <w:highlight w:val="yellow"/>
              </w:rPr>
              <w:t>width</w:t>
            </w:r>
            <w:r w:rsidRPr="007138E5">
              <w:rPr>
                <w:color w:val="000000"/>
                <w:highlight w:val="yellow"/>
              </w:rPr>
              <w:t xml:space="preserve">: </w:t>
            </w:r>
            <w:r w:rsidRPr="007138E5">
              <w:rPr>
                <w:color w:val="2A00E1"/>
                <w:highlight w:val="yellow"/>
              </w:rPr>
              <w:t>120px</w:t>
            </w:r>
            <w:r w:rsidRPr="007138E5">
              <w:rPr>
                <w:color w:val="000000"/>
                <w:highlight w:val="yellow"/>
              </w:rPr>
              <w:t xml:space="preserve">; </w:t>
            </w:r>
            <w:r w:rsidRPr="007138E5">
              <w:rPr>
                <w:color w:val="7F007F"/>
                <w:highlight w:val="yellow"/>
              </w:rPr>
              <w:t>height</w:t>
            </w:r>
            <w:r w:rsidRPr="007138E5">
              <w:rPr>
                <w:color w:val="000000"/>
                <w:highlight w:val="yellow"/>
              </w:rPr>
              <w:t xml:space="preserve">: </w:t>
            </w:r>
            <w:r w:rsidRPr="007138E5">
              <w:rPr>
                <w:color w:val="2A00E1"/>
                <w:highlight w:val="yellow"/>
              </w:rPr>
              <w:t>120px</w:t>
            </w:r>
            <w:r w:rsidRPr="007138E5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}</w:t>
            </w:r>
          </w:p>
          <w:p w14:paraId="34D690C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thead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267D01C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4B90C53" w14:textId="77777777" w:rsidR="00711EA3" w:rsidRDefault="00711EA3" w:rsidP="00711EA3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A1AA35E" w14:textId="77777777" w:rsidR="00711EA3" w:rsidRDefault="00711EA3" w:rsidP="00711EA3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AFA377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0C2EED2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F4BF276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1FA1932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497036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06B58A6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13488E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7760E3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70D489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3A58AF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D1DB1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CF9AD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074D406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3CF6A57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5D35FA4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ACE626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A224F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711B3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32E77C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8B6FDB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F30343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74F060D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DA82126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60C956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CB9DA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D6AF8D6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BD9115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7C250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A479B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ADF5AE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AEDA1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FF2329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98CDE6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C3D94D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1842AD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6C440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7BD80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41A6F1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523845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E98DB0A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17FBE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826BA4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C54A4D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BC0464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A544D7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2C688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B2F9E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2909BA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766E80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DF5A7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9F250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5B8F0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78AB61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787EBA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CA26E7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750E0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BA8A006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0FF2D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E3710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D73F46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0475067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1885C94B" w14:textId="77777777" w:rsidR="00711EA3" w:rsidRDefault="00711EA3" w:rsidP="00711EA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F87EF5A" w14:textId="77777777" w:rsidR="00711EA3" w:rsidRDefault="00711EA3" w:rsidP="00711EA3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7DFB278" w14:textId="77777777" w:rsidR="00711EA3" w:rsidRPr="00711EA3" w:rsidRDefault="00711EA3" w:rsidP="00711EA3">
            <w:pPr>
              <w:pStyle w:val="a0"/>
            </w:pPr>
          </w:p>
        </w:tc>
      </w:tr>
    </w:tbl>
    <w:p w14:paraId="2BF4A4A2" w14:textId="77777777" w:rsidR="00711EA3" w:rsidRDefault="00711EA3" w:rsidP="00711EA3"/>
    <w:p w14:paraId="4B0FE19A" w14:textId="211621FE" w:rsidR="00711EA3" w:rsidRDefault="00711EA3" w:rsidP="00711EA3">
      <w:pPr>
        <w:pStyle w:val="Heading3"/>
      </w:pPr>
      <w:r>
        <w:rPr>
          <w:rFonts w:hint="eastAsia"/>
        </w:rPr>
        <w:t xml:space="preserve">height </w:t>
      </w:r>
      <w:r>
        <w:rPr>
          <w:rFonts w:hint="eastAsia"/>
        </w:rPr>
        <w:t>서식</w:t>
      </w:r>
    </w:p>
    <w:p w14:paraId="6922E384" w14:textId="1108FB88" w:rsidR="00711EA3" w:rsidRDefault="00711EA3" w:rsidP="00711EA3">
      <w:r>
        <w:rPr>
          <w:rFonts w:hint="eastAsia"/>
        </w:rPr>
        <w:t>태그의 높이를 지정한다.</w:t>
      </w:r>
    </w:p>
    <w:p w14:paraId="2D649AC4" w14:textId="77777777" w:rsidR="00711EA3" w:rsidRPr="00711EA3" w:rsidRDefault="00711EA3" w:rsidP="00711EA3"/>
    <w:p w14:paraId="168D1D6C" w14:textId="7541F2DF" w:rsidR="00711EA3" w:rsidRDefault="007138E5" w:rsidP="00711EA3">
      <w:r>
        <w:rPr>
          <w:noProof/>
        </w:rPr>
        <w:drawing>
          <wp:inline distT="0" distB="0" distL="0" distR="0" wp14:anchorId="7E0F4CE5" wp14:editId="19C578AD">
            <wp:extent cx="3280763" cy="32845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138" cy="328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20C1" w14:textId="77777777" w:rsidR="00711EA3" w:rsidRDefault="00711EA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3805E496" w14:textId="5E4068E5" w:rsidR="007138E5" w:rsidRDefault="007138E5" w:rsidP="00711EA3">
      <w:pPr>
        <w:pStyle w:val="Heading2"/>
      </w:pPr>
      <w:bookmarkStart w:id="3" w:name="_Toc476308191"/>
      <w:r>
        <w:lastRenderedPageBreak/>
        <w:t>t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태그</w:t>
      </w:r>
      <w:bookmarkEnd w:id="3"/>
    </w:p>
    <w:p w14:paraId="7606FF60" w14:textId="3D0B039D" w:rsidR="00711EA3" w:rsidRDefault="00711EA3" w:rsidP="007138E5">
      <w:pPr>
        <w:pStyle w:val="Heading3"/>
      </w:pPr>
      <w:r>
        <w:rPr>
          <w:rFonts w:hint="eastAsia"/>
        </w:rPr>
        <w:t>02/</w:t>
      </w:r>
      <w:r>
        <w:t>calendar02.html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1EA3" w14:paraId="6354D1A4" w14:textId="77777777" w:rsidTr="00711EA3">
        <w:tc>
          <w:tcPr>
            <w:tcW w:w="10456" w:type="dxa"/>
          </w:tcPr>
          <w:p w14:paraId="3EFC1090" w14:textId="77777777" w:rsidR="00711EA3" w:rsidRDefault="00711EA3" w:rsidP="00711EA3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6714475E" w14:textId="77777777" w:rsidR="00711EA3" w:rsidRDefault="00711EA3" w:rsidP="00711EA3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002BFF0" w14:textId="77777777" w:rsidR="00711EA3" w:rsidRDefault="00711EA3" w:rsidP="00711EA3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48A050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4DF0734D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1C8437ED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762489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30881D0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>; }</w:t>
            </w:r>
          </w:p>
          <w:p w14:paraId="70CF652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thead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5F682C1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A701458" w14:textId="77777777" w:rsidR="00711EA3" w:rsidRDefault="00711EA3" w:rsidP="00711EA3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8C95154" w14:textId="77777777" w:rsidR="00711EA3" w:rsidRDefault="00711EA3" w:rsidP="00711EA3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E41E9C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1B2E85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788120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6A2911ED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4A19A7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06AEF01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003D72A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50654C4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592B720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72C1FD3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171BE0D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238CE12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EA79C7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2F29891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677E3DA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110363D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5FDA4B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A3EEB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0AE41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DC0902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25291B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AC898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24991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91114A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F51ADF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8BED7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22D1E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DBE15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61811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A1C35F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DD0C49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12ADB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9F560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B3C02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DE825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3A11A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6C3FE4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FF8027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E42A23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3175FA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87DBED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20CE059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079A9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C247D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4A7A0B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38AC4D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36B13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33910A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418F31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11F3C9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6654FF0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7B8A285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3FBD9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58BAD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05CA44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12D509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79B268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BE1BC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3D16AE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39C0C8C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549A20AA" w14:textId="77777777" w:rsidR="00711EA3" w:rsidRDefault="00711EA3" w:rsidP="00711EA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37E3F060" w14:textId="77777777" w:rsidR="00711EA3" w:rsidRDefault="00711EA3" w:rsidP="00711EA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6068624" w14:textId="7BD26E35" w:rsidR="00711EA3" w:rsidRPr="00711EA3" w:rsidRDefault="00711EA3" w:rsidP="007138E5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3F65BCDB" w14:textId="77777777" w:rsidR="00711EA3" w:rsidRDefault="00711EA3" w:rsidP="00711EA3"/>
    <w:p w14:paraId="38F9FBB4" w14:textId="77777777" w:rsidR="00711EA3" w:rsidRDefault="00711EA3" w:rsidP="00711EA3"/>
    <w:p w14:paraId="79B03421" w14:textId="0A1D8B6C" w:rsidR="00711EA3" w:rsidRDefault="00711EA3" w:rsidP="00711EA3">
      <w:pPr>
        <w:pStyle w:val="Heading3"/>
      </w:pPr>
      <w:r>
        <w:rPr>
          <w:rFonts w:hint="eastAsia"/>
        </w:rPr>
        <w:t>th</w:t>
      </w:r>
      <w:r>
        <w:t xml:space="preserve"> </w:t>
      </w:r>
      <w:r>
        <w:rPr>
          <w:rFonts w:hint="eastAsia"/>
        </w:rPr>
        <w:t>태그</w:t>
      </w:r>
    </w:p>
    <w:p w14:paraId="2477D182" w14:textId="68133023" w:rsidR="00711EA3" w:rsidRDefault="00711EA3" w:rsidP="00711EA3">
      <w:r>
        <w:rPr>
          <w:rFonts w:hint="eastAsia"/>
        </w:rPr>
        <w:t xml:space="preserve">테이블의 컬럼 제목을 표시하기 위한 </w:t>
      </w:r>
      <w:r>
        <w:t xml:space="preserve">thead </w:t>
      </w:r>
      <w:r>
        <w:rPr>
          <w:rFonts w:hint="eastAsia"/>
        </w:rPr>
        <w:t xml:space="preserve">태그에서, </w:t>
      </w:r>
      <w:r>
        <w:t xml:space="preserve">td </w:t>
      </w:r>
      <w:r>
        <w:rPr>
          <w:rFonts w:hint="eastAsia"/>
        </w:rPr>
        <w:t xml:space="preserve">태그보다 </w:t>
      </w:r>
      <w:r>
        <w:t>th</w:t>
      </w:r>
      <w:r>
        <w:rPr>
          <w:rFonts w:hint="eastAsia"/>
        </w:rPr>
        <w:t>를 사용하는 것이 바람직하다.</w:t>
      </w:r>
    </w:p>
    <w:p w14:paraId="5299B42C" w14:textId="0DD0E2C1" w:rsidR="00711EA3" w:rsidRDefault="00711EA3" w:rsidP="00711EA3">
      <w:r>
        <w:t xml:space="preserve">th </w:t>
      </w:r>
      <w:r>
        <w:rPr>
          <w:rFonts w:hint="eastAsia"/>
        </w:rPr>
        <w:t xml:space="preserve">태그에는 </w:t>
      </w:r>
      <w:r>
        <w:t xml:space="preserve">{ text-align: center; font-weight: bold } </w:t>
      </w:r>
      <w:r>
        <w:rPr>
          <w:rFonts w:hint="eastAsia"/>
        </w:rPr>
        <w:t>서식이 디폴트로 적용된다.</w:t>
      </w:r>
    </w:p>
    <w:p w14:paraId="22D07E3D" w14:textId="77777777" w:rsidR="00711EA3" w:rsidRDefault="00711EA3" w:rsidP="00711EA3"/>
    <w:p w14:paraId="4325B7D7" w14:textId="77777777" w:rsidR="00711EA3" w:rsidRDefault="00711EA3" w:rsidP="00711EA3"/>
    <w:p w14:paraId="4B1341F7" w14:textId="7168C208" w:rsidR="00E77B16" w:rsidRDefault="00E77B16" w:rsidP="00E77B16">
      <w:pPr>
        <w:pStyle w:val="Heading3"/>
      </w:pPr>
      <w:r>
        <w:rPr>
          <w:rFonts w:hint="eastAsia"/>
        </w:rPr>
        <w:t>분석</w:t>
      </w:r>
    </w:p>
    <w:p w14:paraId="4A5CC7A5" w14:textId="07B1852B" w:rsidR="00711EA3" w:rsidRDefault="00711EA3" w:rsidP="00711EA3">
      <w:r>
        <w:rPr>
          <w:rFonts w:hint="eastAsia"/>
        </w:rPr>
        <w:t>c</w:t>
      </w:r>
      <w:r>
        <w:t>alendar01.html</w:t>
      </w:r>
      <w:r>
        <w:rPr>
          <w:rFonts w:hint="eastAsia"/>
        </w:rPr>
        <w:t xml:space="preserve">과 </w:t>
      </w:r>
      <w:r>
        <w:t>calendar02.html</w:t>
      </w:r>
      <w:r w:rsidR="00E77B16">
        <w:rPr>
          <w:rFonts w:hint="eastAsia"/>
        </w:rPr>
        <w:t>의 컬럼 제목들이 웹브라우저 창에 그려지는 형태가 다르다.</w:t>
      </w:r>
    </w:p>
    <w:p w14:paraId="404E6803" w14:textId="73A65414" w:rsidR="00E77B16" w:rsidRDefault="00E77B16" w:rsidP="00711EA3">
      <w:r>
        <w:rPr>
          <w:rFonts w:hint="eastAsia"/>
        </w:rPr>
        <w:t>그 이유는 무엇인가?</w:t>
      </w:r>
      <w:r w:rsidR="009E0BA8">
        <w:t xml:space="preserve"> </w:t>
      </w:r>
      <w:r w:rsidR="009E0BA8">
        <w:rPr>
          <w:rFonts w:hint="eastAsia"/>
        </w:rPr>
        <w:t>왜 높이가 다른가?</w:t>
      </w:r>
    </w:p>
    <w:p w14:paraId="463BD2B8" w14:textId="77777777" w:rsidR="00E77B16" w:rsidRPr="009E0BA8" w:rsidRDefault="00E77B16" w:rsidP="00711EA3"/>
    <w:p w14:paraId="000FB02B" w14:textId="32A538B4" w:rsidR="00E77B16" w:rsidRDefault="007138E5" w:rsidP="00711EA3">
      <w:r>
        <w:rPr>
          <w:noProof/>
        </w:rPr>
        <w:drawing>
          <wp:inline distT="0" distB="0" distL="0" distR="0" wp14:anchorId="077D2876" wp14:editId="73A32AC7">
            <wp:extent cx="4280771" cy="381122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7454" cy="38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2A3D" w14:textId="77777777" w:rsidR="00711EA3" w:rsidRDefault="00711EA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D6A80F5" w14:textId="7BE9E456" w:rsidR="007138E5" w:rsidRDefault="007138E5" w:rsidP="00711EA3">
      <w:pPr>
        <w:pStyle w:val="Heading2"/>
      </w:pPr>
      <w:bookmarkStart w:id="4" w:name="_Toc476308192"/>
      <w:r>
        <w:lastRenderedPageBreak/>
        <w:t xml:space="preserve">background-color, border, height </w:t>
      </w:r>
      <w:r>
        <w:rPr>
          <w:rFonts w:hint="eastAsia"/>
        </w:rPr>
        <w:t>서식</w:t>
      </w:r>
      <w:bookmarkEnd w:id="4"/>
    </w:p>
    <w:p w14:paraId="31AAC186" w14:textId="2AFB1DB1" w:rsidR="00711EA3" w:rsidRDefault="00711EA3" w:rsidP="007138E5">
      <w:pPr>
        <w:pStyle w:val="Heading3"/>
      </w:pPr>
      <w:r>
        <w:rPr>
          <w:rFonts w:hint="eastAsia"/>
        </w:rPr>
        <w:t>02/calendar03.html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1EA3" w14:paraId="56F26BFE" w14:textId="77777777" w:rsidTr="00711EA3">
        <w:tc>
          <w:tcPr>
            <w:tcW w:w="10456" w:type="dxa"/>
          </w:tcPr>
          <w:p w14:paraId="1FFC33FE" w14:textId="77777777" w:rsidR="00E77B16" w:rsidRDefault="00E77B16" w:rsidP="00E77B16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9636294" w14:textId="77777777" w:rsidR="00E77B16" w:rsidRDefault="00E77B16" w:rsidP="00E77B16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4C9904B" w14:textId="77777777" w:rsidR="00E77B16" w:rsidRDefault="00E77B16" w:rsidP="00E77B16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3B186D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C8F51D4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51431CCA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6B4451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1CCAE5FC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>; }</w:t>
            </w:r>
          </w:p>
          <w:p w14:paraId="2EE5C698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E77B16">
              <w:rPr>
                <w:color w:val="3F7F7F"/>
                <w:highlight w:val="yellow"/>
              </w:rPr>
              <w:t>th</w:t>
            </w:r>
            <w:r w:rsidRPr="00E77B16">
              <w:rPr>
                <w:color w:val="000000"/>
                <w:highlight w:val="yellow"/>
              </w:rPr>
              <w:t xml:space="preserve"> { </w:t>
            </w:r>
            <w:r w:rsidRPr="00E77B16">
              <w:rPr>
                <w:color w:val="7F007F"/>
                <w:highlight w:val="yellow"/>
              </w:rPr>
              <w:t>background-color</w:t>
            </w:r>
            <w:r w:rsidRPr="00E77B16">
              <w:rPr>
                <w:color w:val="000000"/>
                <w:highlight w:val="yellow"/>
              </w:rPr>
              <w:t xml:space="preserve">: </w:t>
            </w:r>
            <w:r w:rsidRPr="00E77B16">
              <w:rPr>
                <w:color w:val="2A00E1"/>
                <w:highlight w:val="yellow"/>
              </w:rPr>
              <w:t>#dddddd</w:t>
            </w:r>
            <w:r w:rsidRPr="00E77B16">
              <w:rPr>
                <w:color w:val="000000"/>
                <w:highlight w:val="yellow"/>
              </w:rPr>
              <w:t xml:space="preserve">; </w:t>
            </w:r>
            <w:r w:rsidRPr="00E77B16">
              <w:rPr>
                <w:color w:val="7F007F"/>
                <w:highlight w:val="yellow"/>
              </w:rPr>
              <w:t>border</w:t>
            </w:r>
            <w:r w:rsidRPr="00E77B16">
              <w:rPr>
                <w:color w:val="000000"/>
                <w:highlight w:val="yellow"/>
              </w:rPr>
              <w:t xml:space="preserve">: </w:t>
            </w:r>
            <w:r w:rsidRPr="00E77B16">
              <w:rPr>
                <w:color w:val="2A00E1"/>
                <w:highlight w:val="yellow"/>
              </w:rPr>
              <w:t>1px solid gray</w:t>
            </w:r>
            <w:r w:rsidRPr="00E77B16">
              <w:rPr>
                <w:color w:val="000000"/>
                <w:highlight w:val="yellow"/>
              </w:rPr>
              <w:t xml:space="preserve">; </w:t>
            </w:r>
            <w:r w:rsidRPr="00E77B16">
              <w:rPr>
                <w:color w:val="7F007F"/>
                <w:highlight w:val="yellow"/>
              </w:rPr>
              <w:t>height</w:t>
            </w:r>
            <w:r w:rsidRPr="00E77B16">
              <w:rPr>
                <w:color w:val="000000"/>
                <w:highlight w:val="yellow"/>
              </w:rPr>
              <w:t xml:space="preserve">: </w:t>
            </w:r>
            <w:r w:rsidRPr="00E77B16">
              <w:rPr>
                <w:color w:val="2A00E1"/>
                <w:highlight w:val="yellow"/>
              </w:rPr>
              <w:t>30px</w:t>
            </w:r>
            <w:r w:rsidRPr="00E77B16">
              <w:rPr>
                <w:color w:val="000000"/>
                <w:highlight w:val="yellow"/>
              </w:rPr>
              <w:t>; }</w:t>
            </w:r>
          </w:p>
          <w:p w14:paraId="40008B1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FE4AAF9" w14:textId="77777777" w:rsidR="00E77B16" w:rsidRDefault="00E77B16" w:rsidP="00E77B16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2800672" w14:textId="77777777" w:rsidR="00E77B16" w:rsidRDefault="00E77B16" w:rsidP="00E77B16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484242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0C6B8C64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14F59001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2BA22844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6EF917F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FAD71F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BFA708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1BC4D7A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6FF5180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8A70B00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B5DC5A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774A2E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099A4AC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014F3BE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57B978C3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15AB001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F1EC92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B182FF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9F4142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B68F20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9D842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E3E1F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6004F0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9AA471F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4776B9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4677F7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919228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8A0DC8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38F24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9B328F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386FA4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51FB87A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CF4E840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A7EC77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CB7604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1F525D0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B861E0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8F828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C8F38B4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7F2C0F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C9E6A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6A399F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D579DF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549800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580E8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32BC7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75167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9ECC3E0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23731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A023568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1C7B5A3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5902CC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712537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18C42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2A411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A110F37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81795D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19AA17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09F353C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6CA0274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3ECD1D2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5DE4D7C1" w14:textId="77777777" w:rsidR="00E77B16" w:rsidRDefault="00E77B16" w:rsidP="00E77B16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F35FEDA" w14:textId="77777777" w:rsidR="00E77B16" w:rsidRDefault="00E77B16" w:rsidP="00E77B16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24AB445" w14:textId="77777777" w:rsidR="00711EA3" w:rsidRPr="00E77B16" w:rsidRDefault="00711EA3" w:rsidP="00E77B16">
            <w:pPr>
              <w:pStyle w:val="a0"/>
            </w:pPr>
          </w:p>
        </w:tc>
      </w:tr>
    </w:tbl>
    <w:p w14:paraId="32776F71" w14:textId="77777777" w:rsidR="00711EA3" w:rsidRDefault="00711EA3" w:rsidP="00711EA3"/>
    <w:p w14:paraId="2D25E091" w14:textId="77777777" w:rsidR="00711EA3" w:rsidRDefault="00711EA3" w:rsidP="00711EA3"/>
    <w:p w14:paraId="7CC63E91" w14:textId="2B6C51B6" w:rsidR="00711EA3" w:rsidRDefault="00B505DF" w:rsidP="00711EA3">
      <w:r>
        <w:rPr>
          <w:noProof/>
        </w:rPr>
        <w:drawing>
          <wp:inline distT="0" distB="0" distL="0" distR="0" wp14:anchorId="7A5D6BF6" wp14:editId="0F18D485">
            <wp:extent cx="4272263" cy="3862426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003" cy="38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B66D" w14:textId="77777777" w:rsidR="00B505DF" w:rsidRDefault="00B505DF" w:rsidP="00711EA3"/>
    <w:p w14:paraId="06BD4AEA" w14:textId="77777777" w:rsidR="00B505DF" w:rsidRDefault="00B505DF" w:rsidP="00711EA3"/>
    <w:p w14:paraId="79E4ABC4" w14:textId="77777777" w:rsidR="00B505DF" w:rsidRDefault="00B505DF" w:rsidP="00711EA3"/>
    <w:p w14:paraId="57A1C222" w14:textId="77777777" w:rsidR="00711EA3" w:rsidRDefault="00711EA3" w:rsidP="00711EA3"/>
    <w:p w14:paraId="28015AD4" w14:textId="77777777" w:rsidR="00E77B16" w:rsidRDefault="00E77B16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6E9B19A" w14:textId="3E93BA9A" w:rsidR="007138E5" w:rsidRDefault="007138E5" w:rsidP="00E77B16">
      <w:pPr>
        <w:pStyle w:val="Heading2"/>
      </w:pPr>
      <w:bookmarkStart w:id="5" w:name="_Toc476308193"/>
      <w:r>
        <w:lastRenderedPageBreak/>
        <w:t xml:space="preserve">vertical-align </w:t>
      </w:r>
      <w:r>
        <w:rPr>
          <w:rFonts w:hint="eastAsia"/>
        </w:rPr>
        <w:t>서식,</w:t>
      </w:r>
      <w:r>
        <w:t xml:space="preserve"> :nth-child(</w:t>
      </w:r>
      <w:r w:rsidRPr="007138E5">
        <w:rPr>
          <w:i/>
        </w:rPr>
        <w:t>n</w:t>
      </w:r>
      <w:r>
        <w:t xml:space="preserve">) </w:t>
      </w:r>
      <w:r>
        <w:rPr>
          <w:rFonts w:hint="eastAsia"/>
        </w:rPr>
        <w:t>실렉터</w:t>
      </w:r>
      <w:bookmarkEnd w:id="5"/>
    </w:p>
    <w:p w14:paraId="2A9F054C" w14:textId="5599C0C4" w:rsidR="00711EA3" w:rsidRDefault="00E77B16" w:rsidP="007138E5">
      <w:pPr>
        <w:pStyle w:val="Heading3"/>
      </w:pPr>
      <w:r>
        <w:rPr>
          <w:rFonts w:hint="eastAsia"/>
        </w:rPr>
        <w:t>02/calendar04.html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7B16" w14:paraId="677FE1C1" w14:textId="77777777" w:rsidTr="00E77B16">
        <w:tc>
          <w:tcPr>
            <w:tcW w:w="10456" w:type="dxa"/>
          </w:tcPr>
          <w:p w14:paraId="754D3805" w14:textId="77777777" w:rsidR="00E77B16" w:rsidRDefault="00E77B16" w:rsidP="00E77B16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E6B0A29" w14:textId="77777777" w:rsidR="00E77B16" w:rsidRDefault="00E77B16" w:rsidP="00E77B16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B718190" w14:textId="77777777" w:rsidR="00E77B16" w:rsidRDefault="00E77B16" w:rsidP="00E77B16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C8453C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B8E79F7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53E9EAEC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FE632A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4D3319F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 w:rsidRPr="00E77B16">
              <w:rPr>
                <w:color w:val="7F007F"/>
                <w:highlight w:val="yellow"/>
              </w:rPr>
              <w:t>vertical-align</w:t>
            </w:r>
            <w:r w:rsidRPr="00E77B16">
              <w:rPr>
                <w:color w:val="000000"/>
                <w:highlight w:val="yellow"/>
              </w:rPr>
              <w:t xml:space="preserve">: </w:t>
            </w:r>
            <w:r w:rsidRPr="00E77B16">
              <w:rPr>
                <w:color w:val="2A00E1"/>
                <w:highlight w:val="yellow"/>
              </w:rPr>
              <w:t>top</w:t>
            </w:r>
            <w:r w:rsidRPr="00E77B16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}</w:t>
            </w:r>
          </w:p>
          <w:p w14:paraId="3C783A5A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6B6360D0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E77B16">
              <w:rPr>
                <w:color w:val="3F7F7F"/>
                <w:highlight w:val="yellow"/>
              </w:rPr>
              <w:t>td:nth-child(1)</w:t>
            </w:r>
            <w:r w:rsidRPr="00E77B16">
              <w:rPr>
                <w:color w:val="000000"/>
                <w:highlight w:val="yellow"/>
              </w:rPr>
              <w:t xml:space="preserve"> { </w:t>
            </w:r>
            <w:r w:rsidRPr="00E77B16">
              <w:rPr>
                <w:color w:val="7F007F"/>
                <w:highlight w:val="yellow"/>
              </w:rPr>
              <w:t>color</w:t>
            </w:r>
            <w:r w:rsidRPr="00E77B16">
              <w:rPr>
                <w:color w:val="000000"/>
                <w:highlight w:val="yellow"/>
              </w:rPr>
              <w:t xml:space="preserve">: </w:t>
            </w:r>
            <w:r w:rsidRPr="00E77B16">
              <w:rPr>
                <w:color w:val="2A00E1"/>
                <w:highlight w:val="yellow"/>
              </w:rPr>
              <w:t>red</w:t>
            </w:r>
            <w:r w:rsidRPr="00E77B16">
              <w:rPr>
                <w:color w:val="000000"/>
                <w:highlight w:val="yellow"/>
              </w:rPr>
              <w:t>; }</w:t>
            </w:r>
          </w:p>
          <w:p w14:paraId="5E860EC3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E77B16">
              <w:rPr>
                <w:color w:val="3F7F7F"/>
                <w:highlight w:val="yellow"/>
              </w:rPr>
              <w:t>th:nth-child(1)</w:t>
            </w:r>
            <w:r w:rsidRPr="00E77B16">
              <w:rPr>
                <w:color w:val="000000"/>
                <w:highlight w:val="yellow"/>
              </w:rPr>
              <w:t xml:space="preserve"> { </w:t>
            </w:r>
            <w:r w:rsidRPr="00E77B16">
              <w:rPr>
                <w:color w:val="7F007F"/>
                <w:highlight w:val="yellow"/>
              </w:rPr>
              <w:t>color</w:t>
            </w:r>
            <w:r w:rsidRPr="00E77B16">
              <w:rPr>
                <w:color w:val="000000"/>
                <w:highlight w:val="yellow"/>
              </w:rPr>
              <w:t xml:space="preserve">: </w:t>
            </w:r>
            <w:r w:rsidRPr="00E77B16">
              <w:rPr>
                <w:color w:val="2A00E1"/>
                <w:highlight w:val="yellow"/>
              </w:rPr>
              <w:t>red</w:t>
            </w:r>
            <w:r w:rsidRPr="00E77B16">
              <w:rPr>
                <w:color w:val="000000"/>
                <w:highlight w:val="yellow"/>
              </w:rPr>
              <w:t>; }</w:t>
            </w:r>
          </w:p>
          <w:p w14:paraId="57F12AC7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A02E943" w14:textId="77777777" w:rsidR="00E77B16" w:rsidRDefault="00E77B16" w:rsidP="00E77B16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CBB886E" w14:textId="77777777" w:rsidR="00E77B16" w:rsidRDefault="00E77B16" w:rsidP="00E77B16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16DBCA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69EC151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0F1B77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7418710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8B4EBBD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FC4958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33A9ADD8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F7F01BA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671F04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C1B6DA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334A1FF8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3DB93C71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650A29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5E7AC8D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277779E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D8B992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7F8D5D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5F0FF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8F42EC7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B35D0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050CD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C9930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19687A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BC9E55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7100D8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93A3311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8C5C96D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6CD218F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68D1EF3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EE92C5C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57CEB1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A12D27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4DE444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63B004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85D20C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8D7E9C1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2F715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1B3953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872D328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1B939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FA4E43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1995FF1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4028747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00C89C1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0D9E95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89A26F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82929C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E35A77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675694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6714263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20C828B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F8D94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B436EA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AB527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486DC66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4C1E7A2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DDFFCA1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EB90F7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C2543D4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CA7C54E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1B48F809" w14:textId="77777777" w:rsidR="00E77B16" w:rsidRDefault="00E77B16" w:rsidP="00E77B1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59603BAC" w14:textId="77777777" w:rsidR="00E77B16" w:rsidRDefault="00E77B16" w:rsidP="00E77B16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BDE1D7C" w14:textId="77777777" w:rsidR="00E77B16" w:rsidRDefault="00E77B16" w:rsidP="00E77B16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510FB27" w14:textId="77777777" w:rsidR="00E77B16" w:rsidRDefault="00E77B16" w:rsidP="00E77B16">
            <w:pPr>
              <w:pStyle w:val="a0"/>
            </w:pPr>
          </w:p>
        </w:tc>
      </w:tr>
    </w:tbl>
    <w:p w14:paraId="6CD8D614" w14:textId="77777777" w:rsidR="00E77B16" w:rsidRDefault="00E77B16" w:rsidP="00E77B16"/>
    <w:p w14:paraId="0FFF74F4" w14:textId="22A0B002" w:rsidR="00E77B16" w:rsidRDefault="00E77B16" w:rsidP="00E77B16">
      <w:pPr>
        <w:pStyle w:val="Heading3"/>
      </w:pPr>
      <w:r>
        <w:rPr>
          <w:rFonts w:hint="eastAsia"/>
        </w:rPr>
        <w:t xml:space="preserve">vertical-align </w:t>
      </w:r>
      <w:r>
        <w:rPr>
          <w:rFonts w:hint="eastAsia"/>
        </w:rPr>
        <w:t>서식</w:t>
      </w:r>
    </w:p>
    <w:p w14:paraId="3BCF8150" w14:textId="19C9B8C5" w:rsidR="00E77B16" w:rsidRDefault="00E77B16" w:rsidP="00E77B16">
      <w:r>
        <w:rPr>
          <w:rFonts w:hint="eastAsia"/>
        </w:rPr>
        <w:t>태그 내부 내용이 수직 방향으로 어디에 정렬할지를 지정한다.</w:t>
      </w:r>
    </w:p>
    <w:p w14:paraId="1A99CFE8" w14:textId="49F13718" w:rsidR="00E77B16" w:rsidRDefault="00E77B16" w:rsidP="00E77B16">
      <w:r>
        <w:rPr>
          <w:rFonts w:hint="eastAsia"/>
        </w:rPr>
        <w:t>이 서식의 값은 다음과 같다.</w:t>
      </w:r>
      <w:r>
        <w:t xml:space="preserve"> </w:t>
      </w:r>
    </w:p>
    <w:p w14:paraId="52CAD243" w14:textId="56B32273" w:rsidR="00A4048A" w:rsidRDefault="00A4048A" w:rsidP="00E77B16">
      <w:r>
        <w:rPr>
          <w:rFonts w:hint="eastAsia"/>
        </w:rPr>
        <w:t>top, middel, bottom</w:t>
      </w:r>
    </w:p>
    <w:p w14:paraId="22529F39" w14:textId="77777777" w:rsidR="00A4048A" w:rsidRDefault="00A4048A" w:rsidP="00E77B16"/>
    <w:p w14:paraId="1FA218F5" w14:textId="3346C270" w:rsidR="00C077C0" w:rsidRDefault="00C077C0" w:rsidP="00E77B16"/>
    <w:p w14:paraId="74343BED" w14:textId="6F45A54C" w:rsidR="00A4048A" w:rsidRDefault="00A4048A" w:rsidP="00C077C0">
      <w:pPr>
        <w:pStyle w:val="Heading3"/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색</w:t>
      </w:r>
      <w:r>
        <w:rPr>
          <w:rFonts w:hint="eastAsia"/>
        </w:rPr>
        <w:t xml:space="preserve"> </w:t>
      </w:r>
      <w:r>
        <w:rPr>
          <w:rFonts w:hint="eastAsia"/>
        </w:rPr>
        <w:t>빨간색으로</w:t>
      </w:r>
    </w:p>
    <w:p w14:paraId="6ABFF531" w14:textId="77777777" w:rsidR="00A4048A" w:rsidRPr="00A4048A" w:rsidRDefault="00A4048A" w:rsidP="00A4048A">
      <w:pPr>
        <w:pStyle w:val="a0"/>
      </w:pPr>
      <w:r w:rsidRPr="00A4048A">
        <w:rPr>
          <w:color w:val="3F7F7F"/>
        </w:rPr>
        <w:t>td:nth-child(1)</w:t>
      </w:r>
      <w:r w:rsidRPr="00A4048A">
        <w:rPr>
          <w:color w:val="000000"/>
        </w:rPr>
        <w:t xml:space="preserve"> { </w:t>
      </w:r>
      <w:r w:rsidRPr="00A4048A">
        <w:rPr>
          <w:color w:val="7F007F"/>
        </w:rPr>
        <w:t>color</w:t>
      </w:r>
      <w:r w:rsidRPr="00A4048A">
        <w:rPr>
          <w:color w:val="000000"/>
        </w:rPr>
        <w:t xml:space="preserve">: </w:t>
      </w:r>
      <w:r w:rsidRPr="00A4048A">
        <w:rPr>
          <w:color w:val="2A00E1"/>
        </w:rPr>
        <w:t>red</w:t>
      </w:r>
      <w:r w:rsidRPr="00A4048A">
        <w:rPr>
          <w:color w:val="000000"/>
        </w:rPr>
        <w:t>; }</w:t>
      </w:r>
    </w:p>
    <w:p w14:paraId="64409BF9" w14:textId="128C6267" w:rsidR="00A4048A" w:rsidRDefault="00A4048A" w:rsidP="00A4048A">
      <w:pPr>
        <w:rPr>
          <w:color w:val="000000"/>
        </w:rPr>
      </w:pPr>
      <w:r w:rsidRPr="00A4048A">
        <w:rPr>
          <w:color w:val="3F7F7F"/>
        </w:rPr>
        <w:t>th:nth-child(1)</w:t>
      </w:r>
      <w:r w:rsidRPr="00A4048A">
        <w:rPr>
          <w:color w:val="000000"/>
        </w:rPr>
        <w:t xml:space="preserve"> { </w:t>
      </w:r>
      <w:r w:rsidRPr="00A4048A">
        <w:rPr>
          <w:color w:val="7F007F"/>
        </w:rPr>
        <w:t>color</w:t>
      </w:r>
      <w:r w:rsidRPr="00A4048A">
        <w:rPr>
          <w:color w:val="000000"/>
        </w:rPr>
        <w:t xml:space="preserve">: </w:t>
      </w:r>
      <w:r w:rsidRPr="00A4048A">
        <w:rPr>
          <w:color w:val="2A00E1"/>
        </w:rPr>
        <w:t>red</w:t>
      </w:r>
      <w:r w:rsidRPr="00A4048A">
        <w:rPr>
          <w:color w:val="000000"/>
        </w:rPr>
        <w:t>; }</w:t>
      </w:r>
    </w:p>
    <w:p w14:paraId="4BB24EF8" w14:textId="77777777" w:rsidR="00A4048A" w:rsidRDefault="00A4048A" w:rsidP="00A4048A"/>
    <w:p w14:paraId="337C6005" w14:textId="46E20229" w:rsidR="00C077C0" w:rsidRDefault="00B505DF" w:rsidP="00A4048A">
      <w:r>
        <w:rPr>
          <w:noProof/>
        </w:rPr>
        <w:drawing>
          <wp:inline distT="0" distB="0" distL="0" distR="0" wp14:anchorId="6779B728" wp14:editId="50FD6679">
            <wp:extent cx="4093691" cy="3708807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7806" cy="371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3DA8" w14:textId="252CF256" w:rsidR="00C077C0" w:rsidRDefault="00C077C0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46A8A6D" w14:textId="273804B6" w:rsidR="007138E5" w:rsidRDefault="007138E5" w:rsidP="00C077C0">
      <w:pPr>
        <w:pStyle w:val="Heading2"/>
      </w:pPr>
      <w:bookmarkStart w:id="6" w:name="_Toc476308194"/>
      <w:r>
        <w:rPr>
          <w:rFonts w:hint="eastAsia"/>
        </w:rPr>
        <w:lastRenderedPageBreak/>
        <w:t>쉼표 실렉터,</w:t>
      </w:r>
      <w:r>
        <w:t xml:space="preserve"> color </w:t>
      </w:r>
      <w:r>
        <w:rPr>
          <w:rFonts w:hint="eastAsia"/>
        </w:rPr>
        <w:t>서식</w:t>
      </w:r>
      <w:bookmarkEnd w:id="6"/>
    </w:p>
    <w:p w14:paraId="4859A116" w14:textId="6B3EAC8E" w:rsidR="00A4048A" w:rsidRDefault="00C077C0" w:rsidP="007138E5">
      <w:pPr>
        <w:pStyle w:val="Heading3"/>
      </w:pPr>
      <w:r>
        <w:rPr>
          <w:rFonts w:hint="eastAsia"/>
        </w:rPr>
        <w:t>02/calendar05.html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77C0" w14:paraId="411E61F1" w14:textId="77777777" w:rsidTr="00C077C0">
        <w:tc>
          <w:tcPr>
            <w:tcW w:w="10456" w:type="dxa"/>
          </w:tcPr>
          <w:p w14:paraId="528F0C43" w14:textId="77777777" w:rsidR="00C077C0" w:rsidRDefault="00C077C0" w:rsidP="00C077C0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54D65874" w14:textId="77777777" w:rsidR="00C077C0" w:rsidRDefault="00C077C0" w:rsidP="00C077C0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E0C4C7B" w14:textId="77777777" w:rsidR="00C077C0" w:rsidRDefault="00C077C0" w:rsidP="00C077C0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8DEEB90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AFFEE33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6761C9CE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D87D547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4F0DDEC8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62287E43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4680C7DA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C077C0">
              <w:rPr>
                <w:color w:val="3F7F7F"/>
                <w:highlight w:val="yellow"/>
              </w:rPr>
              <w:t>td:nth-child(1),</w:t>
            </w:r>
            <w:r w:rsidRPr="00C077C0">
              <w:rPr>
                <w:color w:val="000000"/>
                <w:highlight w:val="yellow"/>
              </w:rPr>
              <w:t xml:space="preserve"> </w:t>
            </w:r>
            <w:r w:rsidRPr="00C077C0">
              <w:rPr>
                <w:color w:val="3F7F7F"/>
                <w:highlight w:val="yellow"/>
              </w:rPr>
              <w:t>th:nth-child(1)</w:t>
            </w:r>
            <w:r w:rsidRPr="00C077C0">
              <w:rPr>
                <w:color w:val="000000"/>
                <w:highlight w:val="yellow"/>
              </w:rPr>
              <w:t xml:space="preserve"> { </w:t>
            </w:r>
            <w:r w:rsidRPr="00C077C0">
              <w:rPr>
                <w:color w:val="7F007F"/>
                <w:highlight w:val="yellow"/>
              </w:rPr>
              <w:t>color</w:t>
            </w:r>
            <w:r w:rsidRPr="00C077C0">
              <w:rPr>
                <w:color w:val="000000"/>
                <w:highlight w:val="yellow"/>
              </w:rPr>
              <w:t xml:space="preserve">: </w:t>
            </w:r>
            <w:r w:rsidRPr="00C077C0">
              <w:rPr>
                <w:color w:val="2A00E1"/>
                <w:highlight w:val="yellow"/>
              </w:rPr>
              <w:t>red</w:t>
            </w:r>
            <w:r w:rsidRPr="00C077C0">
              <w:rPr>
                <w:color w:val="000000"/>
                <w:highlight w:val="yellow"/>
              </w:rPr>
              <w:t>; }</w:t>
            </w:r>
          </w:p>
          <w:p w14:paraId="557FC52B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1BBEDB2" w14:textId="77777777" w:rsidR="00C077C0" w:rsidRDefault="00C077C0" w:rsidP="00C077C0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19A8ECB" w14:textId="77777777" w:rsidR="00C077C0" w:rsidRDefault="00C077C0" w:rsidP="00C077C0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164E660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6E6C88A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EA843E8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6841D2CD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40F32A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6BD734B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CFCC056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76B9703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58CF3A1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B6B4167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6CB8E50E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C3845B9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5D77297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15540764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53AC3675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0B20A03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36D0F6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FB25DC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E8677A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DD68525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BE9D68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0A964C4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D8B7FB5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AF07B1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C6C8F8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18D0BA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0C2226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86D696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3E2F69B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51B8867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4CA711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B2143E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1BF3290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F03A64F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A102966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10FBE7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9CC28E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7E0A22B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BA2AA1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402489F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A89EFA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DE7C4E5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F796A7E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F753CB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565B80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0125A8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0E3DBB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A62DC0C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DA069CE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07EC6A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1059618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E5BECAA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792F658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017DD6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0455BED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FE45D21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6D58026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A1FE62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A8C181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1144BC7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12ABE9F0" w14:textId="77777777" w:rsidR="00C077C0" w:rsidRDefault="00C077C0" w:rsidP="00C077C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683A4B17" w14:textId="77777777" w:rsidR="00C077C0" w:rsidRDefault="00C077C0" w:rsidP="00C077C0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F5FA652" w14:textId="77777777" w:rsidR="00C077C0" w:rsidRDefault="00C077C0" w:rsidP="00C077C0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A992B48" w14:textId="77777777" w:rsidR="00C077C0" w:rsidRDefault="00C077C0" w:rsidP="00C077C0">
            <w:pPr>
              <w:pStyle w:val="a0"/>
            </w:pPr>
          </w:p>
        </w:tc>
      </w:tr>
    </w:tbl>
    <w:p w14:paraId="1CC5CC63" w14:textId="77777777" w:rsidR="00C077C0" w:rsidRDefault="00C077C0" w:rsidP="00C077C0"/>
    <w:p w14:paraId="779DC9F8" w14:textId="7141EE0C" w:rsidR="00C077C0" w:rsidRDefault="00B505DF" w:rsidP="00C077C0">
      <w:r>
        <w:rPr>
          <w:noProof/>
        </w:rPr>
        <w:drawing>
          <wp:inline distT="0" distB="0" distL="0" distR="0" wp14:anchorId="07FE1952" wp14:editId="7E005E2D">
            <wp:extent cx="4163752" cy="3738067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6900" cy="374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3BE6" w14:textId="6DBCE355" w:rsidR="00372ABF" w:rsidRDefault="00372ABF" w:rsidP="00C077C0"/>
    <w:p w14:paraId="026A2074" w14:textId="5767D2EC" w:rsidR="00372ABF" w:rsidRDefault="00372ABF" w:rsidP="00C077C0"/>
    <w:p w14:paraId="0431E3F6" w14:textId="77777777" w:rsidR="00372ABF" w:rsidRDefault="00372ABF" w:rsidP="00372ABF">
      <w:pPr>
        <w:pStyle w:val="Heading3"/>
      </w:pPr>
      <w:r>
        <w:rPr>
          <w:rFonts w:hint="eastAsia"/>
        </w:rPr>
        <w:t xml:space="preserve">CSS </w:t>
      </w:r>
      <w:r>
        <w:rPr>
          <w:rFonts w:hint="eastAsia"/>
        </w:rPr>
        <w:t>실렉터에서</w:t>
      </w:r>
      <w:r>
        <w:rPr>
          <w:rFonts w:hint="eastAsia"/>
        </w:rPr>
        <w:t xml:space="preserve"> </w:t>
      </w:r>
      <w:r>
        <w:rPr>
          <w:rFonts w:hint="eastAsia"/>
        </w:rPr>
        <w:t>쉼표</w:t>
      </w:r>
      <w:r>
        <w:t>(comma)</w:t>
      </w:r>
    </w:p>
    <w:p w14:paraId="0903109D" w14:textId="77777777" w:rsidR="00372ABF" w:rsidRDefault="00372ABF" w:rsidP="00372ABF">
      <w:r>
        <w:rPr>
          <w:rFonts w:hint="eastAsia"/>
        </w:rPr>
        <w:t>여러 종류의 태그에 동일한 서식을 부여할 때,</w:t>
      </w:r>
      <w:r>
        <w:t xml:space="preserve"> </w:t>
      </w:r>
      <w:r>
        <w:rPr>
          <w:rFonts w:hint="eastAsia"/>
        </w:rPr>
        <w:t>CSS 실렉터</w:t>
      </w:r>
      <w:r>
        <w:t xml:space="preserve"> </w:t>
      </w:r>
      <w:r>
        <w:rPr>
          <w:rFonts w:hint="eastAsia"/>
        </w:rPr>
        <w:t>에서 쉼표 문자를 사용하여 태그들을 나열한다.</w:t>
      </w:r>
    </w:p>
    <w:p w14:paraId="55A10C02" w14:textId="77777777" w:rsidR="00372ABF" w:rsidRDefault="00372ABF" w:rsidP="00372ABF"/>
    <w:p w14:paraId="1E5692AD" w14:textId="77777777" w:rsidR="00372ABF" w:rsidRDefault="00372ABF" w:rsidP="00372ABF">
      <w:r>
        <w:rPr>
          <w:rFonts w:hint="eastAsia"/>
        </w:rPr>
        <w:t xml:space="preserve">예를 들어 </w:t>
      </w:r>
    </w:p>
    <w:p w14:paraId="7A45CA8A" w14:textId="77777777" w:rsidR="00372ABF" w:rsidRDefault="00372ABF" w:rsidP="00372ABF">
      <w:pPr>
        <w:pStyle w:val="a0"/>
      </w:pPr>
      <w:r w:rsidRPr="00C077C0">
        <w:rPr>
          <w:color w:val="3F7F7F"/>
        </w:rPr>
        <w:t>td:nth-child(1)</w:t>
      </w:r>
      <w:r w:rsidRPr="00C077C0">
        <w:rPr>
          <w:color w:val="000000"/>
        </w:rPr>
        <w:t xml:space="preserve"> { </w:t>
      </w:r>
      <w:r w:rsidRPr="00C077C0">
        <w:rPr>
          <w:color w:val="7F007F"/>
        </w:rPr>
        <w:t>color</w:t>
      </w:r>
      <w:r w:rsidRPr="00C077C0">
        <w:rPr>
          <w:color w:val="000000"/>
        </w:rPr>
        <w:t xml:space="preserve">: </w:t>
      </w:r>
      <w:r w:rsidRPr="00C077C0">
        <w:rPr>
          <w:color w:val="2A00E1"/>
        </w:rPr>
        <w:t>red</w:t>
      </w:r>
      <w:r w:rsidRPr="00C077C0">
        <w:rPr>
          <w:color w:val="000000"/>
        </w:rPr>
        <w:t>; }</w:t>
      </w:r>
    </w:p>
    <w:p w14:paraId="62780C36" w14:textId="77777777" w:rsidR="00372ABF" w:rsidRDefault="00372ABF" w:rsidP="00372ABF">
      <w:pPr>
        <w:pStyle w:val="a0"/>
        <w:rPr>
          <w:color w:val="000000"/>
        </w:rPr>
      </w:pPr>
      <w:r w:rsidRPr="00C077C0">
        <w:rPr>
          <w:color w:val="3F7F7F"/>
        </w:rPr>
        <w:t>th:nth-child(1)</w:t>
      </w:r>
      <w:r w:rsidRPr="00C077C0">
        <w:rPr>
          <w:color w:val="000000"/>
        </w:rPr>
        <w:t xml:space="preserve"> { </w:t>
      </w:r>
      <w:r w:rsidRPr="00C077C0">
        <w:rPr>
          <w:color w:val="7F007F"/>
        </w:rPr>
        <w:t>color</w:t>
      </w:r>
      <w:r w:rsidRPr="00C077C0">
        <w:rPr>
          <w:color w:val="000000"/>
        </w:rPr>
        <w:t xml:space="preserve">: </w:t>
      </w:r>
      <w:r w:rsidRPr="00C077C0">
        <w:rPr>
          <w:color w:val="2A00E1"/>
        </w:rPr>
        <w:t>red</w:t>
      </w:r>
      <w:r w:rsidRPr="00C077C0">
        <w:rPr>
          <w:color w:val="000000"/>
        </w:rPr>
        <w:t>; }</w:t>
      </w:r>
    </w:p>
    <w:p w14:paraId="32796C07" w14:textId="77777777" w:rsidR="00372ABF" w:rsidRDefault="00372ABF" w:rsidP="00372ABF">
      <w:pPr>
        <w:pStyle w:val="a0"/>
        <w:rPr>
          <w:color w:val="000000"/>
        </w:rPr>
      </w:pPr>
    </w:p>
    <w:p w14:paraId="77321E68" w14:textId="77777777" w:rsidR="00372ABF" w:rsidRDefault="00372ABF" w:rsidP="00372ABF">
      <w:pPr>
        <w:pStyle w:val="a0"/>
      </w:pPr>
      <w:r>
        <w:rPr>
          <w:rFonts w:hint="eastAsia"/>
        </w:rPr>
        <w:t>위 코드는 아래 처럼 줄여서 적을 수 있다.</w:t>
      </w:r>
    </w:p>
    <w:p w14:paraId="58C58220" w14:textId="77777777" w:rsidR="00372ABF" w:rsidRDefault="00372ABF" w:rsidP="00372ABF">
      <w:pPr>
        <w:pStyle w:val="a0"/>
        <w:rPr>
          <w:color w:val="000000"/>
        </w:rPr>
      </w:pPr>
      <w:r w:rsidRPr="00C077C0">
        <w:rPr>
          <w:color w:val="3F7F7F"/>
        </w:rPr>
        <w:t>td:nth-child(1)</w:t>
      </w:r>
      <w:r w:rsidRPr="00C374C7">
        <w:rPr>
          <w:color w:val="3F7F7F"/>
          <w:highlight w:val="yellow"/>
        </w:rPr>
        <w:t>,</w:t>
      </w:r>
      <w:r w:rsidRPr="00C077C0">
        <w:rPr>
          <w:color w:val="000000"/>
        </w:rPr>
        <w:t xml:space="preserve"> </w:t>
      </w:r>
      <w:r w:rsidRPr="00C077C0">
        <w:rPr>
          <w:color w:val="3F7F7F"/>
        </w:rPr>
        <w:t>th:nth-child(1)</w:t>
      </w:r>
      <w:r w:rsidRPr="00C077C0">
        <w:rPr>
          <w:color w:val="000000"/>
        </w:rPr>
        <w:t xml:space="preserve"> { </w:t>
      </w:r>
      <w:r w:rsidRPr="00C077C0">
        <w:rPr>
          <w:color w:val="7F007F"/>
        </w:rPr>
        <w:t>color</w:t>
      </w:r>
      <w:r w:rsidRPr="00C077C0">
        <w:rPr>
          <w:color w:val="000000"/>
        </w:rPr>
        <w:t xml:space="preserve">: </w:t>
      </w:r>
      <w:r w:rsidRPr="00C077C0">
        <w:rPr>
          <w:color w:val="2A00E1"/>
        </w:rPr>
        <w:t>red</w:t>
      </w:r>
      <w:r w:rsidRPr="00C077C0">
        <w:rPr>
          <w:color w:val="000000"/>
        </w:rPr>
        <w:t>; }</w:t>
      </w:r>
    </w:p>
    <w:p w14:paraId="2C1DF9B1" w14:textId="77777777" w:rsidR="00372ABF" w:rsidRDefault="00372ABF" w:rsidP="00372ABF">
      <w:pPr>
        <w:pStyle w:val="a0"/>
      </w:pPr>
    </w:p>
    <w:p w14:paraId="1500BCA4" w14:textId="77777777" w:rsidR="00372ABF" w:rsidRDefault="00372ABF" w:rsidP="00372ABF">
      <w:pPr>
        <w:pStyle w:val="a0"/>
        <w:rPr>
          <w:color w:val="000000"/>
        </w:rPr>
      </w:pPr>
      <w:r w:rsidRPr="00C077C0">
        <w:rPr>
          <w:color w:val="3F7F7F"/>
        </w:rPr>
        <w:t>td:nth-child(1)</w:t>
      </w:r>
      <w:r>
        <w:rPr>
          <w:color w:val="3F7F7F"/>
        </w:rPr>
        <w:t xml:space="preserve"> </w:t>
      </w:r>
      <w:r>
        <w:rPr>
          <w:rFonts w:hint="eastAsia"/>
          <w:color w:val="3F7F7F"/>
        </w:rPr>
        <w:t xml:space="preserve">태그에도 </w:t>
      </w:r>
      <w:r w:rsidRPr="00C077C0">
        <w:rPr>
          <w:color w:val="000000"/>
        </w:rPr>
        <w:t xml:space="preserve">{ </w:t>
      </w:r>
      <w:r w:rsidRPr="00C077C0">
        <w:rPr>
          <w:color w:val="7F007F"/>
        </w:rPr>
        <w:t>color</w:t>
      </w:r>
      <w:r w:rsidRPr="00C077C0">
        <w:rPr>
          <w:color w:val="000000"/>
        </w:rPr>
        <w:t xml:space="preserve">: </w:t>
      </w:r>
      <w:r w:rsidRPr="00C077C0">
        <w:rPr>
          <w:color w:val="2A00E1"/>
        </w:rPr>
        <w:t>red</w:t>
      </w:r>
      <w:r w:rsidRPr="00C077C0">
        <w:rPr>
          <w:color w:val="000000"/>
        </w:rPr>
        <w:t>; }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서식을 적용하고</w:t>
      </w:r>
    </w:p>
    <w:p w14:paraId="5851A20A" w14:textId="77777777" w:rsidR="00372ABF" w:rsidRDefault="00372ABF" w:rsidP="00372ABF">
      <w:pPr>
        <w:pStyle w:val="a0"/>
        <w:rPr>
          <w:color w:val="000000"/>
        </w:rPr>
      </w:pPr>
      <w:r w:rsidRPr="00C077C0">
        <w:rPr>
          <w:color w:val="3F7F7F"/>
        </w:rPr>
        <w:t>t</w:t>
      </w:r>
      <w:r>
        <w:rPr>
          <w:rFonts w:hint="eastAsia"/>
          <w:color w:val="3F7F7F"/>
        </w:rPr>
        <w:t>h</w:t>
      </w:r>
      <w:r w:rsidRPr="00C077C0">
        <w:rPr>
          <w:color w:val="3F7F7F"/>
        </w:rPr>
        <w:t>:nth-child(1)</w:t>
      </w:r>
      <w:r>
        <w:rPr>
          <w:color w:val="3F7F7F"/>
        </w:rPr>
        <w:t xml:space="preserve"> </w:t>
      </w:r>
      <w:r>
        <w:rPr>
          <w:rFonts w:hint="eastAsia"/>
          <w:color w:val="3F7F7F"/>
        </w:rPr>
        <w:t xml:space="preserve">태그에도 </w:t>
      </w:r>
      <w:r w:rsidRPr="00C077C0">
        <w:rPr>
          <w:color w:val="000000"/>
        </w:rPr>
        <w:t xml:space="preserve">{ </w:t>
      </w:r>
      <w:r w:rsidRPr="00C077C0">
        <w:rPr>
          <w:color w:val="7F007F"/>
        </w:rPr>
        <w:t>color</w:t>
      </w:r>
      <w:r w:rsidRPr="00C077C0">
        <w:rPr>
          <w:color w:val="000000"/>
        </w:rPr>
        <w:t xml:space="preserve">: </w:t>
      </w:r>
      <w:r w:rsidRPr="00C077C0">
        <w:rPr>
          <w:color w:val="2A00E1"/>
        </w:rPr>
        <w:t>red</w:t>
      </w:r>
      <w:r w:rsidRPr="00C077C0">
        <w:rPr>
          <w:color w:val="000000"/>
        </w:rPr>
        <w:t>; }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서식이 적용된다.</w:t>
      </w:r>
    </w:p>
    <w:p w14:paraId="4EC237E4" w14:textId="77777777" w:rsidR="00372ABF" w:rsidRDefault="00372ABF" w:rsidP="00372ABF">
      <w:pPr>
        <w:pStyle w:val="a0"/>
        <w:rPr>
          <w:color w:val="000000"/>
        </w:rPr>
      </w:pPr>
    </w:p>
    <w:p w14:paraId="0BE71301" w14:textId="77777777" w:rsidR="00372ABF" w:rsidRDefault="00372ABF" w:rsidP="00372ABF"/>
    <w:p w14:paraId="3AD0B36D" w14:textId="77777777" w:rsidR="00372ABF" w:rsidRDefault="00372ABF" w:rsidP="00372ABF">
      <w:r>
        <w:rPr>
          <w:rFonts w:hint="eastAsia"/>
        </w:rPr>
        <w:t>그런데 쉼표를 빼면 의미가 전혀 달라진다.</w:t>
      </w:r>
    </w:p>
    <w:p w14:paraId="738040EC" w14:textId="77777777" w:rsidR="00372ABF" w:rsidRDefault="00372ABF" w:rsidP="00372ABF">
      <w:r>
        <w:rPr>
          <w:rFonts w:hint="eastAsia"/>
        </w:rPr>
        <w:t>예를 들어 아래</w:t>
      </w:r>
      <w:r>
        <w:t xml:space="preserve"> </w:t>
      </w:r>
      <w:r>
        <w:rPr>
          <w:rFonts w:hint="eastAsia"/>
        </w:rPr>
        <w:t xml:space="preserve">두 줄은 </w:t>
      </w:r>
      <w:r>
        <w:t>p</w:t>
      </w:r>
      <w:r>
        <w:rPr>
          <w:rFonts w:hint="eastAsia"/>
        </w:rPr>
        <w:t xml:space="preserve">와 </w:t>
      </w:r>
      <w:r>
        <w:t xml:space="preserve">h1 </w:t>
      </w:r>
      <w:r>
        <w:rPr>
          <w:rFonts w:hint="eastAsia"/>
        </w:rPr>
        <w:t>사이에 쉼표가 있고 없고의 차이만 있다.</w:t>
      </w:r>
    </w:p>
    <w:p w14:paraId="4882C404" w14:textId="77777777" w:rsidR="00372ABF" w:rsidRDefault="00372ABF" w:rsidP="00372ABF"/>
    <w:p w14:paraId="49C1E3A7" w14:textId="0404D597" w:rsidR="00372ABF" w:rsidRDefault="00372ABF" w:rsidP="00372ABF">
      <w:r>
        <w:rPr>
          <w:rFonts w:hint="eastAsia"/>
        </w:rPr>
        <w:t>p</w:t>
      </w:r>
      <w:r>
        <w:t>,</w:t>
      </w:r>
      <w:r>
        <w:rPr>
          <w:rFonts w:hint="eastAsia"/>
        </w:rPr>
        <w:t xml:space="preserve"> h1 { color: red; }</w:t>
      </w:r>
      <w:r>
        <w:t xml:space="preserve">   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태그와 </w:t>
      </w:r>
      <w:r>
        <w:t xml:space="preserve">h1 </w:t>
      </w:r>
      <w:r>
        <w:rPr>
          <w:rFonts w:hint="eastAsia"/>
        </w:rPr>
        <w:t>태그에 서식이 적용된다.</w:t>
      </w:r>
    </w:p>
    <w:p w14:paraId="086E7D77" w14:textId="77777777" w:rsidR="00372ABF" w:rsidRDefault="00372ABF" w:rsidP="00372ABF"/>
    <w:p w14:paraId="45138279" w14:textId="21E68209" w:rsidR="00372ABF" w:rsidRDefault="00372ABF" w:rsidP="00372ABF">
      <w:r>
        <w:rPr>
          <w:rFonts w:hint="eastAsia"/>
        </w:rPr>
        <w:t>p h1 { color: red; }</w:t>
      </w:r>
      <w:r>
        <w:t xml:space="preserve">     p </w:t>
      </w:r>
      <w:r>
        <w:rPr>
          <w:rFonts w:hint="eastAsia"/>
        </w:rPr>
        <w:t xml:space="preserve">태그 아래에 있는 </w:t>
      </w:r>
      <w:r>
        <w:t xml:space="preserve">h1 </w:t>
      </w:r>
      <w:r>
        <w:rPr>
          <w:rFonts w:hint="eastAsia"/>
        </w:rPr>
        <w:t xml:space="preserve">태그에만 서식이 적용된다. </w:t>
      </w:r>
    </w:p>
    <w:p w14:paraId="20DCB4D2" w14:textId="062499D2" w:rsidR="00372ABF" w:rsidRDefault="00372ABF" w:rsidP="00372ABF">
      <w:r>
        <w:t xml:space="preserve">                      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태그에 서식이 적용되는 것이 아니다.</w:t>
      </w:r>
    </w:p>
    <w:p w14:paraId="6F29CE98" w14:textId="77777777" w:rsidR="00B505DF" w:rsidRDefault="00B505DF" w:rsidP="00C077C0"/>
    <w:p w14:paraId="30479B15" w14:textId="77777777" w:rsidR="00B505DF" w:rsidRDefault="00B505DF" w:rsidP="00C077C0"/>
    <w:p w14:paraId="18CAE3DE" w14:textId="77777777" w:rsidR="00C374C7" w:rsidRDefault="00C374C7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B197C0E" w14:textId="59E6D388" w:rsidR="007138E5" w:rsidRDefault="007138E5" w:rsidP="00C374C7">
      <w:pPr>
        <w:pStyle w:val="Heading2"/>
      </w:pPr>
      <w:bookmarkStart w:id="7" w:name="_Toc476308195"/>
      <w:r>
        <w:rPr>
          <w:rFonts w:hint="eastAsia"/>
        </w:rPr>
        <w:lastRenderedPageBreak/>
        <w:t>공백과 줄바꿈 문자</w:t>
      </w:r>
      <w:bookmarkEnd w:id="7"/>
    </w:p>
    <w:p w14:paraId="27598249" w14:textId="3C442465" w:rsidR="00C077C0" w:rsidRDefault="00C374C7" w:rsidP="007138E5">
      <w:pPr>
        <w:pStyle w:val="Heading3"/>
      </w:pPr>
      <w:r>
        <w:rPr>
          <w:rFonts w:hint="eastAsia"/>
        </w:rPr>
        <w:t>02/calendar06.html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74C7" w14:paraId="6F8846F9" w14:textId="77777777" w:rsidTr="00C374C7">
        <w:tc>
          <w:tcPr>
            <w:tcW w:w="10456" w:type="dxa"/>
          </w:tcPr>
          <w:p w14:paraId="278D980D" w14:textId="77777777" w:rsidR="00C374C7" w:rsidRDefault="00C374C7" w:rsidP="00C374C7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E0EECBB" w14:textId="77777777" w:rsidR="00C374C7" w:rsidRDefault="00C374C7" w:rsidP="00C374C7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D9CC31D" w14:textId="77777777" w:rsidR="00C374C7" w:rsidRDefault="00C374C7" w:rsidP="00C374C7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1F5E8B5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1ED31EE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33A170E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375D225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6A0BA90F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5C619990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274CFF7B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th:nth-child(1)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4FF1E72D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E3E8CDB" w14:textId="77777777" w:rsidR="00C374C7" w:rsidRDefault="00C374C7" w:rsidP="00C374C7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0AE696E" w14:textId="77777777" w:rsidR="00C374C7" w:rsidRDefault="00C374C7" w:rsidP="00C374C7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E0F5976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DE7B5B1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3D323F7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4BBA5F5F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7E9ABD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6A72E36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548B9188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95AEC72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02D8352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6D139337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3038830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598C6E2E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6BC541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707B5A0D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473AA646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009A785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6C55DB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026A9C5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64BC41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AF1BF8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FD0E2F8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BA010D1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6B22221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AD41DB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68595A7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CB1822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 xml:space="preserve">6 </w:t>
            </w:r>
          </w:p>
          <w:p w14:paraId="7369C2EA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    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</w:p>
          <w:p w14:paraId="3B6780DF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CC7BA37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3F833B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9A5190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37E711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AA84447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4502E1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05CB99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60AE35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8080A62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 xml:space="preserve">13 </w:t>
            </w:r>
          </w:p>
          <w:p w14:paraId="4783375B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    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</w:p>
          <w:p w14:paraId="0FEF6B2A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EEDA36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362D0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6B00B3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506969E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8CCD8BB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A353A7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5CCFFB8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47AE55A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BD6751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 xml:space="preserve">20 </w:t>
            </w:r>
          </w:p>
          <w:p w14:paraId="12315C0E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    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</w:p>
          <w:p w14:paraId="0AA53F75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0803217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0E53E0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DB4A912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6C6DDAD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632E9ED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A44E5CA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30552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94023D8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CABEB6B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 xml:space="preserve">27 </w:t>
            </w:r>
          </w:p>
          <w:p w14:paraId="3A73107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    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</w:p>
          <w:p w14:paraId="6B4C29C1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3EAC09B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FEBDEF0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6D474DA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F93BCF7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C52D8A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470F0DC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BD4E6B6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41A3B633" w14:textId="77777777" w:rsidR="00C374C7" w:rsidRDefault="00C374C7" w:rsidP="00C374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40919373" w14:textId="77777777" w:rsidR="00C374C7" w:rsidRDefault="00C374C7" w:rsidP="00C374C7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BD28336" w14:textId="77777777" w:rsidR="00C374C7" w:rsidRDefault="00C374C7" w:rsidP="00C374C7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5977C4D" w14:textId="77777777" w:rsidR="00C374C7" w:rsidRPr="00C374C7" w:rsidRDefault="00C374C7" w:rsidP="00C374C7">
            <w:pPr>
              <w:pStyle w:val="a0"/>
            </w:pPr>
          </w:p>
        </w:tc>
      </w:tr>
    </w:tbl>
    <w:p w14:paraId="1AB21108" w14:textId="77777777" w:rsidR="00C374C7" w:rsidRDefault="00C374C7" w:rsidP="00C374C7"/>
    <w:p w14:paraId="12E437CF" w14:textId="77777777" w:rsidR="00C374C7" w:rsidRDefault="00C374C7" w:rsidP="00C374C7">
      <w:r>
        <w:rPr>
          <w:rFonts w:hint="eastAsia"/>
        </w:rPr>
        <w:t>html 태그가 웹브라우저 창에 그려질 때,</w:t>
      </w:r>
      <w:r>
        <w:t xml:space="preserve"> </w:t>
      </w:r>
      <w:r>
        <w:rPr>
          <w:rFonts w:hint="eastAsia"/>
        </w:rPr>
        <w:t>줄바꿈 문자와 공백 문자는 무시된다.</w:t>
      </w:r>
    </w:p>
    <w:p w14:paraId="5A17B6B7" w14:textId="55787F1C" w:rsidR="00C374C7" w:rsidRDefault="00C374C7" w:rsidP="00C374C7"/>
    <w:p w14:paraId="5445E7F6" w14:textId="62850236" w:rsidR="00C374C7" w:rsidRDefault="00B505DF" w:rsidP="00C374C7">
      <w:r>
        <w:rPr>
          <w:noProof/>
        </w:rPr>
        <w:drawing>
          <wp:inline distT="0" distB="0" distL="0" distR="0" wp14:anchorId="23B2BFFD" wp14:editId="3EFA5627">
            <wp:extent cx="4798204" cy="4337914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392" cy="433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9925" w14:textId="77777777" w:rsidR="00C374C7" w:rsidRDefault="00C374C7" w:rsidP="00C374C7"/>
    <w:p w14:paraId="7B5FCC92" w14:textId="77777777" w:rsidR="00C374C7" w:rsidRDefault="00C374C7" w:rsidP="00C374C7"/>
    <w:p w14:paraId="4185969E" w14:textId="77777777" w:rsidR="00C374C7" w:rsidRDefault="00C374C7" w:rsidP="00C374C7"/>
    <w:p w14:paraId="654BC68A" w14:textId="77777777" w:rsidR="00967EA9" w:rsidRDefault="00967EA9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074DE59F" w14:textId="7609F5B6" w:rsidR="007138E5" w:rsidRDefault="007138E5" w:rsidP="00967EA9">
      <w:pPr>
        <w:pStyle w:val="Heading2"/>
      </w:pPr>
      <w:bookmarkStart w:id="8" w:name="_Toc476308196"/>
      <w:r>
        <w:rPr>
          <w:rFonts w:hint="eastAsia"/>
        </w:rPr>
        <w:lastRenderedPageBreak/>
        <w:t>block</w:t>
      </w:r>
      <w:r>
        <w:t xml:space="preserve"> </w:t>
      </w:r>
      <w:r>
        <w:rPr>
          <w:rFonts w:hint="eastAsia"/>
        </w:rPr>
        <w:t xml:space="preserve">태그와 </w:t>
      </w:r>
      <w:r>
        <w:t xml:space="preserve">inline </w:t>
      </w:r>
      <w:r>
        <w:rPr>
          <w:rFonts w:hint="eastAsia"/>
        </w:rPr>
        <w:t>태그</w:t>
      </w:r>
      <w:bookmarkEnd w:id="8"/>
    </w:p>
    <w:p w14:paraId="35E4C962" w14:textId="72F91F04" w:rsidR="00C374C7" w:rsidRDefault="00967EA9" w:rsidP="007138E5">
      <w:pPr>
        <w:pStyle w:val="Heading3"/>
      </w:pPr>
      <w:r>
        <w:rPr>
          <w:rFonts w:hint="eastAsia"/>
        </w:rPr>
        <w:t>02/</w:t>
      </w:r>
      <w:r>
        <w:t>calendar07.html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7EA9" w14:paraId="1DE2E337" w14:textId="77777777" w:rsidTr="00967EA9">
        <w:tc>
          <w:tcPr>
            <w:tcW w:w="10456" w:type="dxa"/>
          </w:tcPr>
          <w:p w14:paraId="3280B8F4" w14:textId="77777777" w:rsidR="00967EA9" w:rsidRDefault="00967EA9" w:rsidP="00967EA9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F44324C" w14:textId="77777777" w:rsidR="00967EA9" w:rsidRDefault="00967EA9" w:rsidP="00967EA9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64A564A" w14:textId="77777777" w:rsidR="00967EA9" w:rsidRDefault="00967EA9" w:rsidP="00967EA9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CDD361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D6FF43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0AF85A6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4B1611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53E654E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4653AF2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1374575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th:nth-child(1)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7146B5E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0BE872A" w14:textId="77777777" w:rsidR="00967EA9" w:rsidRDefault="00967EA9" w:rsidP="00967EA9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8541B1D" w14:textId="77777777" w:rsidR="00967EA9" w:rsidRDefault="00967EA9" w:rsidP="00967EA9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DA124F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A13F41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5A88FB6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5420F2A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F0A143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0B72FA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5EAB8B5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60E07A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348C3E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6991135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DA0E6C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0C2FE4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A2698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38B7113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621B8AF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5B03EB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61CEE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4BACD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632990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25BB8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897C19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E9D93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63F622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8A57B8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F80286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9AF32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1D6DE83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 w:rsidRPr="00967EA9">
              <w:rPr>
                <w:highlight w:val="yellow"/>
              </w:rPr>
              <w:t>&lt;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 xml:space="preserve"> </w:t>
            </w:r>
            <w:r w:rsidRPr="00967EA9">
              <w:rPr>
                <w:color w:val="7F007F"/>
                <w:highlight w:val="yellow"/>
              </w:rPr>
              <w:t>style</w:t>
            </w:r>
            <w:r w:rsidRPr="00967EA9">
              <w:rPr>
                <w:color w:val="000000"/>
                <w:highlight w:val="yellow"/>
              </w:rPr>
              <w:t>="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green</w:t>
            </w:r>
            <w:r w:rsidRPr="00967EA9">
              <w:rPr>
                <w:color w:val="000000"/>
                <w:highlight w:val="yellow"/>
              </w:rPr>
              <w:t>;"</w:t>
            </w:r>
            <w:r w:rsidRPr="00967EA9">
              <w:rPr>
                <w:highlight w:val="yellow"/>
              </w:rPr>
              <w:t>&gt;</w:t>
            </w:r>
            <w:r w:rsidRPr="00967EA9">
              <w:rPr>
                <w:color w:val="000000"/>
                <w:highlight w:val="yellow"/>
              </w:rPr>
              <w:t>9</w:t>
            </w:r>
            <w:r w:rsidRPr="00967EA9">
              <w:rPr>
                <w:rFonts w:hint="eastAsia"/>
                <w:color w:val="000000"/>
                <w:highlight w:val="yellow"/>
              </w:rPr>
              <w:t>시</w:t>
            </w:r>
            <w:r w:rsidRPr="00967EA9">
              <w:rPr>
                <w:color w:val="000000"/>
                <w:highlight w:val="yellow"/>
              </w:rPr>
              <w:t>30</w:t>
            </w:r>
            <w:r w:rsidRPr="00967EA9">
              <w:rPr>
                <w:rFonts w:hint="eastAsia"/>
                <w:color w:val="000000"/>
                <w:highlight w:val="yellow"/>
              </w:rPr>
              <w:t>분</w:t>
            </w:r>
            <w:r w:rsidRPr="00967EA9">
              <w:rPr>
                <w:color w:val="000000"/>
                <w:highlight w:val="yellow"/>
              </w:rPr>
              <w:t xml:space="preserve"> </w:t>
            </w:r>
            <w:r w:rsidRPr="00967EA9">
              <w:rPr>
                <w:rFonts w:hint="eastAsia"/>
                <w:color w:val="000000"/>
                <w:highlight w:val="yellow"/>
              </w:rPr>
              <w:t>특강</w:t>
            </w:r>
            <w:r w:rsidRPr="00967EA9">
              <w:rPr>
                <w:color w:val="000000"/>
                <w:highlight w:val="yellow"/>
              </w:rPr>
              <w:t xml:space="preserve"> 6202</w:t>
            </w:r>
            <w:r w:rsidRPr="00967EA9">
              <w:rPr>
                <w:highlight w:val="yellow"/>
              </w:rPr>
              <w:t>&lt;/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>&gt;</w:t>
            </w:r>
          </w:p>
          <w:p w14:paraId="1C718A4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AD27D8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26F65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9C648D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6E45D8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1E4071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EFCB8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160B8C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69DEBA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676B4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318C0A7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 w:rsidRPr="00967EA9">
              <w:rPr>
                <w:highlight w:val="yellow"/>
              </w:rPr>
              <w:t>&lt;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 xml:space="preserve"> </w:t>
            </w:r>
            <w:r w:rsidRPr="00967EA9">
              <w:rPr>
                <w:color w:val="7F007F"/>
                <w:highlight w:val="yellow"/>
              </w:rPr>
              <w:t>style</w:t>
            </w:r>
            <w:r w:rsidRPr="00967EA9">
              <w:rPr>
                <w:color w:val="000000"/>
                <w:highlight w:val="yellow"/>
              </w:rPr>
              <w:t>="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green</w:t>
            </w:r>
            <w:r w:rsidRPr="00967EA9">
              <w:rPr>
                <w:color w:val="000000"/>
                <w:highlight w:val="yellow"/>
              </w:rPr>
              <w:t>;"</w:t>
            </w:r>
            <w:r w:rsidRPr="00967EA9">
              <w:rPr>
                <w:highlight w:val="yellow"/>
              </w:rPr>
              <w:t>&gt;</w:t>
            </w:r>
            <w:r w:rsidRPr="00967EA9">
              <w:rPr>
                <w:color w:val="000000"/>
                <w:highlight w:val="yellow"/>
              </w:rPr>
              <w:t>9</w:t>
            </w:r>
            <w:r w:rsidRPr="00967EA9">
              <w:rPr>
                <w:rFonts w:hint="eastAsia"/>
                <w:color w:val="000000"/>
                <w:highlight w:val="yellow"/>
              </w:rPr>
              <w:t>시</w:t>
            </w:r>
            <w:r w:rsidRPr="00967EA9">
              <w:rPr>
                <w:color w:val="000000"/>
                <w:highlight w:val="yellow"/>
              </w:rPr>
              <w:t>30</w:t>
            </w:r>
            <w:r w:rsidRPr="00967EA9">
              <w:rPr>
                <w:rFonts w:hint="eastAsia"/>
                <w:color w:val="000000"/>
                <w:highlight w:val="yellow"/>
              </w:rPr>
              <w:t>분</w:t>
            </w:r>
            <w:r w:rsidRPr="00967EA9">
              <w:rPr>
                <w:color w:val="000000"/>
                <w:highlight w:val="yellow"/>
              </w:rPr>
              <w:t xml:space="preserve"> </w:t>
            </w:r>
            <w:r w:rsidRPr="00967EA9">
              <w:rPr>
                <w:rFonts w:hint="eastAsia"/>
                <w:color w:val="000000"/>
                <w:highlight w:val="yellow"/>
              </w:rPr>
              <w:t>특강</w:t>
            </w:r>
            <w:r w:rsidRPr="00967EA9">
              <w:rPr>
                <w:color w:val="000000"/>
                <w:highlight w:val="yellow"/>
              </w:rPr>
              <w:t xml:space="preserve"> 6202</w:t>
            </w:r>
            <w:r w:rsidRPr="00967EA9">
              <w:rPr>
                <w:highlight w:val="yellow"/>
              </w:rPr>
              <w:t>&lt;/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>&gt;</w:t>
            </w:r>
          </w:p>
          <w:p w14:paraId="647A587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4A1846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61713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C3FE50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A4205E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EA1A6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03E24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90D414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C8DCEC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7438D6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459476B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 w:rsidRPr="00967EA9">
              <w:rPr>
                <w:highlight w:val="yellow"/>
              </w:rPr>
              <w:t>&lt;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 xml:space="preserve"> </w:t>
            </w:r>
            <w:r w:rsidRPr="00967EA9">
              <w:rPr>
                <w:color w:val="7F007F"/>
                <w:highlight w:val="yellow"/>
              </w:rPr>
              <w:t>style</w:t>
            </w:r>
            <w:r w:rsidRPr="00967EA9">
              <w:rPr>
                <w:color w:val="000000"/>
                <w:highlight w:val="yellow"/>
              </w:rPr>
              <w:t>="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green</w:t>
            </w:r>
            <w:r w:rsidRPr="00967EA9">
              <w:rPr>
                <w:color w:val="000000"/>
                <w:highlight w:val="yellow"/>
              </w:rPr>
              <w:t>;"</w:t>
            </w:r>
            <w:r w:rsidRPr="00967EA9">
              <w:rPr>
                <w:highlight w:val="yellow"/>
              </w:rPr>
              <w:t>&gt;</w:t>
            </w:r>
            <w:r w:rsidRPr="00967EA9">
              <w:rPr>
                <w:color w:val="000000"/>
                <w:highlight w:val="yellow"/>
              </w:rPr>
              <w:t>9</w:t>
            </w:r>
            <w:r w:rsidRPr="00967EA9">
              <w:rPr>
                <w:rFonts w:hint="eastAsia"/>
                <w:color w:val="000000"/>
                <w:highlight w:val="yellow"/>
              </w:rPr>
              <w:t>시</w:t>
            </w:r>
            <w:r w:rsidRPr="00967EA9">
              <w:rPr>
                <w:color w:val="000000"/>
                <w:highlight w:val="yellow"/>
              </w:rPr>
              <w:t>30</w:t>
            </w:r>
            <w:r w:rsidRPr="00967EA9">
              <w:rPr>
                <w:rFonts w:hint="eastAsia"/>
                <w:color w:val="000000"/>
                <w:highlight w:val="yellow"/>
              </w:rPr>
              <w:t>분</w:t>
            </w:r>
            <w:r w:rsidRPr="00967EA9">
              <w:rPr>
                <w:color w:val="000000"/>
                <w:highlight w:val="yellow"/>
              </w:rPr>
              <w:t xml:space="preserve"> </w:t>
            </w:r>
            <w:r w:rsidRPr="00967EA9">
              <w:rPr>
                <w:rFonts w:hint="eastAsia"/>
                <w:color w:val="000000"/>
                <w:highlight w:val="yellow"/>
              </w:rPr>
              <w:t>특강</w:t>
            </w:r>
            <w:r w:rsidRPr="00967EA9">
              <w:rPr>
                <w:color w:val="000000"/>
                <w:highlight w:val="yellow"/>
              </w:rPr>
              <w:t xml:space="preserve"> 6202</w:t>
            </w:r>
            <w:r w:rsidRPr="00967EA9">
              <w:rPr>
                <w:highlight w:val="yellow"/>
              </w:rPr>
              <w:t>&lt;/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>&gt;</w:t>
            </w:r>
          </w:p>
          <w:p w14:paraId="6B9B439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7BD98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5517B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7C85A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1F2E6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44191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840C0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5CE7CF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9D563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8015C3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473A7FF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 w:rsidRPr="00967EA9">
              <w:rPr>
                <w:highlight w:val="yellow"/>
              </w:rPr>
              <w:t>&lt;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 xml:space="preserve"> </w:t>
            </w:r>
            <w:r w:rsidRPr="00967EA9">
              <w:rPr>
                <w:color w:val="7F007F"/>
                <w:highlight w:val="yellow"/>
              </w:rPr>
              <w:t>style</w:t>
            </w:r>
            <w:r w:rsidRPr="00967EA9">
              <w:rPr>
                <w:color w:val="000000"/>
                <w:highlight w:val="yellow"/>
              </w:rPr>
              <w:t>="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green</w:t>
            </w:r>
            <w:r w:rsidRPr="00967EA9">
              <w:rPr>
                <w:color w:val="000000"/>
                <w:highlight w:val="yellow"/>
              </w:rPr>
              <w:t>;"</w:t>
            </w:r>
            <w:r w:rsidRPr="00967EA9">
              <w:rPr>
                <w:highlight w:val="yellow"/>
              </w:rPr>
              <w:t>&gt;</w:t>
            </w:r>
            <w:r w:rsidRPr="00967EA9">
              <w:rPr>
                <w:color w:val="000000"/>
                <w:highlight w:val="yellow"/>
              </w:rPr>
              <w:t>9</w:t>
            </w:r>
            <w:r w:rsidRPr="00967EA9">
              <w:rPr>
                <w:rFonts w:hint="eastAsia"/>
                <w:color w:val="000000"/>
                <w:highlight w:val="yellow"/>
              </w:rPr>
              <w:t>시</w:t>
            </w:r>
            <w:r w:rsidRPr="00967EA9">
              <w:rPr>
                <w:color w:val="000000"/>
                <w:highlight w:val="yellow"/>
              </w:rPr>
              <w:t>30</w:t>
            </w:r>
            <w:r w:rsidRPr="00967EA9">
              <w:rPr>
                <w:rFonts w:hint="eastAsia"/>
                <w:color w:val="000000"/>
                <w:highlight w:val="yellow"/>
              </w:rPr>
              <w:t>분</w:t>
            </w:r>
            <w:r w:rsidRPr="00967EA9">
              <w:rPr>
                <w:color w:val="000000"/>
                <w:highlight w:val="yellow"/>
              </w:rPr>
              <w:t xml:space="preserve"> </w:t>
            </w:r>
            <w:r w:rsidRPr="00967EA9">
              <w:rPr>
                <w:rFonts w:hint="eastAsia"/>
                <w:color w:val="000000"/>
                <w:highlight w:val="yellow"/>
              </w:rPr>
              <w:t>특강</w:t>
            </w:r>
            <w:r w:rsidRPr="00967EA9">
              <w:rPr>
                <w:color w:val="000000"/>
                <w:highlight w:val="yellow"/>
              </w:rPr>
              <w:t xml:space="preserve"> 6202</w:t>
            </w:r>
            <w:r w:rsidRPr="00967EA9">
              <w:rPr>
                <w:highlight w:val="yellow"/>
              </w:rPr>
              <w:t>&lt;/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>&gt;</w:t>
            </w:r>
          </w:p>
          <w:p w14:paraId="2A4C217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5AC99F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9A5F8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4ED77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ACD6E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BC701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25515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CAD490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0ED63DC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4C0D88CF" w14:textId="77777777" w:rsidR="00967EA9" w:rsidRDefault="00967EA9" w:rsidP="00967EA9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E4654E7" w14:textId="77777777" w:rsidR="00967EA9" w:rsidRDefault="00967EA9" w:rsidP="00967EA9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59C728A" w14:textId="77777777" w:rsidR="00967EA9" w:rsidRDefault="00967EA9" w:rsidP="00967EA9">
            <w:pPr>
              <w:pStyle w:val="a0"/>
            </w:pPr>
          </w:p>
        </w:tc>
      </w:tr>
    </w:tbl>
    <w:p w14:paraId="0F4C08C5" w14:textId="5580672D" w:rsidR="00967EA9" w:rsidRDefault="00967EA9" w:rsidP="00967EA9"/>
    <w:p w14:paraId="3A02FFE4" w14:textId="1B820A4E" w:rsidR="00372ABF" w:rsidRDefault="00372ABF" w:rsidP="00967EA9">
      <w:r>
        <w:rPr>
          <w:noProof/>
        </w:rPr>
        <w:drawing>
          <wp:inline distT="0" distB="0" distL="0" distR="0" wp14:anchorId="1CDC7FFE" wp14:editId="5226E2B4">
            <wp:extent cx="4596521" cy="416655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8922" cy="41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1C83" w14:textId="3D72366C" w:rsidR="00372ABF" w:rsidRDefault="00372ABF" w:rsidP="00967EA9"/>
    <w:p w14:paraId="120D6E18" w14:textId="77777777" w:rsidR="00372ABF" w:rsidRDefault="00372ABF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B33E462" w14:textId="267D4EBB" w:rsidR="00967EA9" w:rsidRDefault="00967EA9" w:rsidP="00967EA9">
      <w:pPr>
        <w:pStyle w:val="Heading3"/>
      </w:pPr>
      <w:r>
        <w:lastRenderedPageBreak/>
        <w:t xml:space="preserve">block </w:t>
      </w:r>
      <w:r>
        <w:rPr>
          <w:rFonts w:hint="eastAsia"/>
        </w:rPr>
        <w:t>태그와</w:t>
      </w:r>
      <w:r>
        <w:rPr>
          <w:rFonts w:hint="eastAsia"/>
        </w:rPr>
        <w:t xml:space="preserve"> </w:t>
      </w:r>
      <w:r>
        <w:t xml:space="preserve">inline </w:t>
      </w:r>
      <w:r>
        <w:rPr>
          <w:rFonts w:hint="eastAsia"/>
        </w:rPr>
        <w:t>태그</w:t>
      </w:r>
    </w:p>
    <w:p w14:paraId="44D97F88" w14:textId="5A712CFF" w:rsidR="00967EA9" w:rsidRDefault="00967EA9" w:rsidP="00967EA9">
      <w:r>
        <w:rPr>
          <w:rFonts w:hint="eastAsia"/>
        </w:rPr>
        <w:t>웹브라우저 창에 그려질 때,</w:t>
      </w:r>
      <w:r>
        <w:t xml:space="preserve"> </w:t>
      </w:r>
      <w:r>
        <w:rPr>
          <w:rFonts w:hint="eastAsia"/>
        </w:rPr>
        <w:t xml:space="preserve">가로 방향으로 한 줄을 다 차지하는 태그들을 </w:t>
      </w:r>
      <w:r>
        <w:t xml:space="preserve">block </w:t>
      </w:r>
      <w:r>
        <w:rPr>
          <w:rFonts w:hint="eastAsia"/>
        </w:rPr>
        <w:t>태그라고 부르고,</w:t>
      </w:r>
    </w:p>
    <w:p w14:paraId="338EEED9" w14:textId="37330385" w:rsidR="00967EA9" w:rsidRDefault="00967EA9" w:rsidP="00967EA9">
      <w:r>
        <w:rPr>
          <w:rFonts w:hint="eastAsia"/>
        </w:rPr>
        <w:t xml:space="preserve">그렇지 않을 태그들을 </w:t>
      </w:r>
      <w:r>
        <w:t xml:space="preserve">inline </w:t>
      </w:r>
      <w:r>
        <w:rPr>
          <w:rFonts w:hint="eastAsia"/>
        </w:rPr>
        <w:t>태그라고 부른다.</w:t>
      </w:r>
    </w:p>
    <w:p w14:paraId="3B1ACC93" w14:textId="77777777" w:rsidR="00967EA9" w:rsidRDefault="00967EA9" w:rsidP="00967EA9"/>
    <w:p w14:paraId="42D80E80" w14:textId="294D1832" w:rsidR="00967EA9" w:rsidRDefault="00967EA9" w:rsidP="00967EA9">
      <w:r>
        <w:rPr>
          <w:rFonts w:hint="eastAsia"/>
        </w:rPr>
        <w:t>table</w:t>
      </w:r>
      <w:r>
        <w:t xml:space="preserve">, h1, p </w:t>
      </w:r>
      <w:r>
        <w:rPr>
          <w:rFonts w:hint="eastAsia"/>
        </w:rPr>
        <w:t xml:space="preserve">태그는 </w:t>
      </w:r>
      <w:r>
        <w:t xml:space="preserve">block </w:t>
      </w:r>
      <w:r>
        <w:rPr>
          <w:rFonts w:hint="eastAsia"/>
        </w:rPr>
        <w:t>태그이다.</w:t>
      </w:r>
    </w:p>
    <w:p w14:paraId="36BB084B" w14:textId="1363FB96" w:rsidR="00967EA9" w:rsidRDefault="00967EA9" w:rsidP="00967EA9">
      <w:r>
        <w:t xml:space="preserve">span </w:t>
      </w:r>
      <w:r>
        <w:rPr>
          <w:rFonts w:hint="eastAsia"/>
        </w:rPr>
        <w:t xml:space="preserve">태그는 </w:t>
      </w:r>
      <w:r>
        <w:t xml:space="preserve">inline </w:t>
      </w:r>
      <w:r>
        <w:rPr>
          <w:rFonts w:hint="eastAsia"/>
        </w:rPr>
        <w:t>태그이다.</w:t>
      </w:r>
    </w:p>
    <w:p w14:paraId="7F1D2043" w14:textId="77777777" w:rsidR="00967EA9" w:rsidRDefault="00967EA9" w:rsidP="00967EA9"/>
    <w:p w14:paraId="77738A93" w14:textId="2AE62DA4" w:rsidR="00967EA9" w:rsidRDefault="00967EA9" w:rsidP="00967EA9"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태그는 한 줄을 다 차지하기 때문에 태그 앞과 태그 뒤에서 줄이 바뀐다.</w:t>
      </w:r>
    </w:p>
    <w:p w14:paraId="1B6BA141" w14:textId="117C2D50" w:rsidR="00967EA9" w:rsidRDefault="00967EA9" w:rsidP="00967EA9">
      <w:r>
        <w:rPr>
          <w:rFonts w:hint="eastAsia"/>
        </w:rPr>
        <w:t>inline</w:t>
      </w:r>
      <w:r>
        <w:t xml:space="preserve"> </w:t>
      </w:r>
      <w:r>
        <w:rPr>
          <w:rFonts w:hint="eastAsia"/>
        </w:rPr>
        <w:t>태그들은 한 줄을 다 차지하지 않기 때문에,</w:t>
      </w:r>
      <w:r>
        <w:t xml:space="preserve"> </w:t>
      </w:r>
      <w:r>
        <w:rPr>
          <w:rFonts w:hint="eastAsia"/>
        </w:rPr>
        <w:t>서로 연달에 한 줄에 출력된다.</w:t>
      </w:r>
    </w:p>
    <w:p w14:paraId="1E3F5C74" w14:textId="77777777" w:rsidR="00967EA9" w:rsidRDefault="00967EA9" w:rsidP="00967EA9"/>
    <w:p w14:paraId="7FCA7DF1" w14:textId="3BD598DC" w:rsidR="00967EA9" w:rsidRDefault="00967EA9" w:rsidP="00967EA9">
      <w:pPr>
        <w:pStyle w:val="Heading3"/>
      </w:pPr>
      <w:r>
        <w:rPr>
          <w:rFonts w:hint="eastAsia"/>
        </w:rPr>
        <w:t xml:space="preserve">br </w:t>
      </w:r>
      <w:r>
        <w:rPr>
          <w:rFonts w:hint="eastAsia"/>
        </w:rPr>
        <w:t>태그</w:t>
      </w:r>
    </w:p>
    <w:p w14:paraId="0C55F9E1" w14:textId="3AEACA6E" w:rsidR="00967EA9" w:rsidRDefault="00967EA9" w:rsidP="00967EA9">
      <w:r>
        <w:rPr>
          <w:rFonts w:hint="eastAsia"/>
        </w:rPr>
        <w:t>inline</w:t>
      </w:r>
      <w:r>
        <w:t xml:space="preserve"> </w:t>
      </w:r>
      <w:r>
        <w:rPr>
          <w:rFonts w:hint="eastAsia"/>
        </w:rPr>
        <w:t>태그들 사이에서 줄을 바꾸려면,</w:t>
      </w:r>
      <w:r>
        <w:t xml:space="preserve"> br </w:t>
      </w:r>
      <w:r>
        <w:rPr>
          <w:rFonts w:hint="eastAsia"/>
        </w:rPr>
        <w:t>태그를 사용한다.</w:t>
      </w:r>
    </w:p>
    <w:p w14:paraId="5C64BADF" w14:textId="77777777" w:rsidR="00967EA9" w:rsidRPr="00967EA9" w:rsidRDefault="00967EA9" w:rsidP="00967EA9"/>
    <w:p w14:paraId="7DB7614F" w14:textId="1D2CAF09" w:rsidR="00967EA9" w:rsidRDefault="00967EA9" w:rsidP="00967EA9">
      <w:pPr>
        <w:pStyle w:val="Heading3"/>
      </w:pPr>
      <w:r>
        <w:rPr>
          <w:rFonts w:hint="eastAsia"/>
        </w:rPr>
        <w:t>span</w:t>
      </w:r>
      <w:r>
        <w:t xml:space="preserve"> </w:t>
      </w:r>
      <w:r>
        <w:rPr>
          <w:rFonts w:hint="eastAsia"/>
        </w:rPr>
        <w:t>태그</w:t>
      </w:r>
    </w:p>
    <w:p w14:paraId="5643B88C" w14:textId="798143C5" w:rsidR="00967EA9" w:rsidRDefault="00967EA9" w:rsidP="00967EA9">
      <w:r>
        <w:rPr>
          <w:rFonts w:hint="eastAsia"/>
        </w:rPr>
        <w:t>inline</w:t>
      </w:r>
      <w:r>
        <w:t xml:space="preserve"> </w:t>
      </w:r>
      <w:r>
        <w:rPr>
          <w:rFonts w:hint="eastAsia"/>
        </w:rPr>
        <w:t>태그이다.</w:t>
      </w:r>
      <w:r>
        <w:t xml:space="preserve"> </w:t>
      </w:r>
      <w:r>
        <w:rPr>
          <w:rFonts w:hint="eastAsia"/>
        </w:rPr>
        <w:t>문자열을 묶어서 서식을 지정할 때 주로 span</w:t>
      </w:r>
      <w:r>
        <w:t xml:space="preserve"> </w:t>
      </w:r>
      <w:r>
        <w:rPr>
          <w:rFonts w:hint="eastAsia"/>
        </w:rPr>
        <w:t>태그를 사용한다.</w:t>
      </w:r>
    </w:p>
    <w:p w14:paraId="6F11D3B3" w14:textId="77777777" w:rsidR="00967EA9" w:rsidRDefault="00967EA9" w:rsidP="00967EA9"/>
    <w:p w14:paraId="19F3730A" w14:textId="73B42C84" w:rsidR="00967EA9" w:rsidRDefault="00967EA9" w:rsidP="00967EA9">
      <w:pPr>
        <w:pStyle w:val="Heading3"/>
      </w:pPr>
      <w:r>
        <w:rPr>
          <w:rFonts w:hint="eastAsia"/>
        </w:rPr>
        <w:t>font-size</w:t>
      </w:r>
      <w:r>
        <w:t xml:space="preserve"> </w:t>
      </w:r>
      <w:r>
        <w:rPr>
          <w:rFonts w:hint="eastAsia"/>
        </w:rPr>
        <w:t>서식</w:t>
      </w:r>
    </w:p>
    <w:p w14:paraId="621CA9A1" w14:textId="50875C53" w:rsidR="00967EA9" w:rsidRDefault="00967EA9" w:rsidP="00967EA9">
      <w:r>
        <w:rPr>
          <w:rFonts w:hint="eastAsia"/>
        </w:rPr>
        <w:t>글자 크기를 지정한다.</w:t>
      </w:r>
    </w:p>
    <w:p w14:paraId="73EDC127" w14:textId="77777777" w:rsidR="00967EA9" w:rsidRDefault="00967EA9" w:rsidP="00967EA9"/>
    <w:p w14:paraId="24C7F734" w14:textId="5911A8D6" w:rsidR="00B505DF" w:rsidRDefault="00B505DF" w:rsidP="00967EA9"/>
    <w:p w14:paraId="23C7C7A6" w14:textId="68890180" w:rsidR="00967EA9" w:rsidRDefault="00967EA9" w:rsidP="00B505DF">
      <w:pPr>
        <w:pStyle w:val="Heading3"/>
      </w:pPr>
      <w:r>
        <w:rPr>
          <w:rFonts w:hint="eastAsia"/>
        </w:rPr>
        <w:t>02/</w:t>
      </w:r>
      <w:r>
        <w:t>calendar08.html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7EA9" w14:paraId="1F1B970A" w14:textId="77777777" w:rsidTr="00967EA9">
        <w:tc>
          <w:tcPr>
            <w:tcW w:w="10456" w:type="dxa"/>
          </w:tcPr>
          <w:p w14:paraId="28E23BCD" w14:textId="77777777" w:rsidR="00967EA9" w:rsidRDefault="00967EA9" w:rsidP="00967EA9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A1CEAD6" w14:textId="77777777" w:rsidR="00967EA9" w:rsidRDefault="00967EA9" w:rsidP="00967EA9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269D289" w14:textId="77777777" w:rsidR="00967EA9" w:rsidRDefault="00967EA9" w:rsidP="00967EA9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0BE8D7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946C55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1B0D2E5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3B68FA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6DB136D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4292D24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159A539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th:nth-child(1)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5C85F1F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99F90D5" w14:textId="77777777" w:rsidR="00967EA9" w:rsidRDefault="00967EA9" w:rsidP="00967EA9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983EC89" w14:textId="77777777" w:rsidR="00967EA9" w:rsidRDefault="00967EA9" w:rsidP="00967EA9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515FD3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67A0F33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49F47B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0D9017C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BEDA36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6A3A74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F54187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83C763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290BB2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569B664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386FCA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6C96B8A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D37BF4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0EB1FF8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5DA3C35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E88D0E4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C2AC3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54CD4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5347A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F1848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74F57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EF8F32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F95DA3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E25A4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0AD78B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9FD8734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0E38DDF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9pt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green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36A7FAD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4DCC3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A10F5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D7160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3753A6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34E40C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C19124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8DFEA4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12BFC5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F7B645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3BC4A72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9pt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green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024C9B3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EC75D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D71643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1D874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DBF36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6E15A83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 w:rsidRPr="00967EA9">
              <w:rPr>
                <w:highlight w:val="yellow"/>
              </w:rPr>
              <w:t>&lt;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 xml:space="preserve"> </w:t>
            </w:r>
            <w:r w:rsidRPr="00967EA9">
              <w:rPr>
                <w:color w:val="7F007F"/>
                <w:highlight w:val="yellow"/>
              </w:rPr>
              <w:t>style</w:t>
            </w:r>
            <w:r w:rsidRPr="00967EA9">
              <w:rPr>
                <w:color w:val="000000"/>
                <w:highlight w:val="yellow"/>
              </w:rPr>
              <w:t>="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gray</w:t>
            </w:r>
            <w:r w:rsidRPr="00967EA9">
              <w:rPr>
                <w:color w:val="000000"/>
                <w:highlight w:val="yellow"/>
              </w:rPr>
              <w:t>;"</w:t>
            </w:r>
            <w:r w:rsidRPr="00967EA9">
              <w:rPr>
                <w:highlight w:val="yellow"/>
              </w:rPr>
              <w:t>&gt;</w:t>
            </w:r>
            <w:r w:rsidRPr="00967EA9">
              <w:rPr>
                <w:rFonts w:hint="eastAsia"/>
                <w:color w:val="000000"/>
                <w:highlight w:val="yellow"/>
              </w:rPr>
              <w:t>제헌절</w:t>
            </w:r>
            <w:r w:rsidRPr="00967EA9">
              <w:rPr>
                <w:highlight w:val="yellow"/>
              </w:rPr>
              <w:t>&lt;/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>&gt;&lt;</w:t>
            </w:r>
            <w:r w:rsidRPr="00967EA9">
              <w:rPr>
                <w:color w:val="3F7F7F"/>
                <w:highlight w:val="yellow"/>
              </w:rPr>
              <w:t>br</w:t>
            </w:r>
            <w:r w:rsidRPr="00967EA9">
              <w:rPr>
                <w:highlight w:val="yellow"/>
              </w:rPr>
              <w:t>/&gt;</w:t>
            </w:r>
          </w:p>
          <w:p w14:paraId="4FE3DC44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 w:rsidRPr="00967EA9">
              <w:rPr>
                <w:highlight w:val="yellow"/>
              </w:rPr>
              <w:t>&lt;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 xml:space="preserve"> </w:t>
            </w:r>
            <w:r w:rsidRPr="00967EA9">
              <w:rPr>
                <w:color w:val="7F007F"/>
                <w:highlight w:val="yellow"/>
              </w:rPr>
              <w:t>style</w:t>
            </w:r>
            <w:r w:rsidRPr="00967EA9">
              <w:rPr>
                <w:color w:val="000000"/>
                <w:highlight w:val="yellow"/>
              </w:rPr>
              <w:t>="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gray</w:t>
            </w:r>
            <w:r w:rsidRPr="00967EA9">
              <w:rPr>
                <w:color w:val="000000"/>
                <w:highlight w:val="yellow"/>
              </w:rPr>
              <w:t>;"</w:t>
            </w:r>
            <w:r w:rsidRPr="00967EA9">
              <w:rPr>
                <w:highlight w:val="yellow"/>
              </w:rPr>
              <w:t>&gt;</w:t>
            </w:r>
            <w:r w:rsidRPr="00967EA9">
              <w:rPr>
                <w:rFonts w:hint="eastAsia"/>
                <w:color w:val="000000"/>
                <w:highlight w:val="yellow"/>
              </w:rPr>
              <w:t>공휴일</w:t>
            </w:r>
            <w:r w:rsidRPr="00967EA9">
              <w:rPr>
                <w:color w:val="000000"/>
                <w:highlight w:val="yellow"/>
              </w:rPr>
              <w:t xml:space="preserve"> </w:t>
            </w:r>
            <w:r w:rsidRPr="00967EA9">
              <w:rPr>
                <w:rFonts w:hint="eastAsia"/>
                <w:color w:val="000000"/>
                <w:highlight w:val="yellow"/>
              </w:rPr>
              <w:t>아님</w:t>
            </w:r>
            <w:r w:rsidRPr="00967EA9">
              <w:rPr>
                <w:highlight w:val="yellow"/>
              </w:rPr>
              <w:t>&lt;/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>&gt;</w:t>
            </w:r>
          </w:p>
          <w:p w14:paraId="7385FEC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68C35F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BFE3EF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3C31AB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EE3EDB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23512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7AED56E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9pt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green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7E2BC0E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94F1E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0101DF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55AE68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4B63D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6415CC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49066C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C3B424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8E2865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49B45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67975E0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9pt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green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34FFA4F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6755F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59C93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88E65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6F9B3F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7A813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BD184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359B6E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63C9DA6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51CDC876" w14:textId="77777777" w:rsidR="00967EA9" w:rsidRDefault="00967EA9" w:rsidP="00967EA9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E904589" w14:textId="77777777" w:rsidR="00967EA9" w:rsidRDefault="00967EA9" w:rsidP="00967EA9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84BCD9B" w14:textId="77777777" w:rsidR="00967EA9" w:rsidRDefault="00967EA9" w:rsidP="00967EA9">
            <w:pPr>
              <w:pStyle w:val="a0"/>
            </w:pPr>
          </w:p>
        </w:tc>
      </w:tr>
    </w:tbl>
    <w:p w14:paraId="1CFBB2B7" w14:textId="77777777" w:rsidR="00967EA9" w:rsidRPr="00967EA9" w:rsidRDefault="00967EA9" w:rsidP="00967EA9"/>
    <w:p w14:paraId="2E50C103" w14:textId="5F926466" w:rsidR="00967EA9" w:rsidRDefault="00B505DF" w:rsidP="00967EA9">
      <w:r>
        <w:rPr>
          <w:noProof/>
        </w:rPr>
        <w:lastRenderedPageBreak/>
        <w:drawing>
          <wp:inline distT="0" distB="0" distL="0" distR="0" wp14:anchorId="0E227BD8" wp14:editId="52350749">
            <wp:extent cx="4243503" cy="3840480"/>
            <wp:effectExtent l="0" t="0" r="508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5832" cy="384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2B69" w14:textId="576551D6" w:rsidR="00B505DF" w:rsidRDefault="00B505DF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6156BA13" w14:textId="42EF0B42" w:rsidR="00967EA9" w:rsidRDefault="00967EA9" w:rsidP="007138E5">
      <w:pPr>
        <w:pStyle w:val="Heading3"/>
      </w:pPr>
      <w:r>
        <w:rPr>
          <w:rFonts w:hint="eastAsia"/>
        </w:rPr>
        <w:lastRenderedPageBreak/>
        <w:t>02/calendar09.html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7EA9" w14:paraId="71C16A36" w14:textId="77777777" w:rsidTr="00967EA9">
        <w:tc>
          <w:tcPr>
            <w:tcW w:w="10456" w:type="dxa"/>
          </w:tcPr>
          <w:p w14:paraId="011FD34D" w14:textId="77777777" w:rsidR="00967EA9" w:rsidRDefault="00967EA9" w:rsidP="00967EA9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3CF9D085" w14:textId="77777777" w:rsidR="00967EA9" w:rsidRDefault="00967EA9" w:rsidP="00967EA9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6C143DA" w14:textId="77777777" w:rsidR="00967EA9" w:rsidRDefault="00967EA9" w:rsidP="00967EA9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F54D6B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04BE002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081796B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BFD516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1027D5D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6343B6F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37CF8A2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th:nth-child(1)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2FF40B9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color w:val="000000"/>
                <w:highlight w:val="yellow"/>
              </w:rPr>
              <w:t xml:space="preserve"> {  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green</w:t>
            </w:r>
            <w:r w:rsidRPr="00967EA9">
              <w:rPr>
                <w:color w:val="000000"/>
                <w:highlight w:val="yellow"/>
              </w:rPr>
              <w:t>; }</w:t>
            </w:r>
          </w:p>
          <w:p w14:paraId="406E027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7606751" w14:textId="77777777" w:rsidR="00967EA9" w:rsidRDefault="00967EA9" w:rsidP="00967EA9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8686618" w14:textId="77777777" w:rsidR="00967EA9" w:rsidRDefault="00967EA9" w:rsidP="00967EA9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8216E2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458A9F6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2134F0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69CC648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138D7D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5CBC722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473F3F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F644F7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364922D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ECA0B5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822BB4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777CAD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9AC91F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0C6862A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1B9CB9A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68AABC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ED046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CDC63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3A293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4ADDE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30652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A5486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7D7A35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6A0EC4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69482A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A65495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0ABB4E1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4EAEDC9C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521ED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770E74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724FE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6F5F7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BAEA50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FD27D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BEDAB4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7D0DD0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BAF59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196C31E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66C2CCB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34A754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1041E5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60D3E9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525C1F3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548E647D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rFonts w:hint="eastAsia"/>
                <w:color w:val="000000"/>
              </w:rPr>
              <w:t>제헌절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75B1E7B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rFonts w:hint="eastAsia"/>
                <w:color w:val="000000"/>
              </w:rPr>
              <w:t>공휴일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아님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4514908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0F8AA7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EB0458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B687C5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774B8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997B2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7C16130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75E40206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72E9957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BD6D81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1ED1F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69E45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69E83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6FEADE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3620635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294E04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46D6A34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748FEEE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50CD25F4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35DC3A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4E8E10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AACD25B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0EBF08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7C364CF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FF16F2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E1FE8CE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7932E4B9" w14:textId="77777777" w:rsidR="00967EA9" w:rsidRDefault="00967EA9" w:rsidP="00967EA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307D8EC2" w14:textId="77777777" w:rsidR="00967EA9" w:rsidRDefault="00967EA9" w:rsidP="00967EA9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BDA8490" w14:textId="77777777" w:rsidR="00967EA9" w:rsidRDefault="00967EA9" w:rsidP="00967EA9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28775DD" w14:textId="77777777" w:rsidR="00967EA9" w:rsidRDefault="00967EA9" w:rsidP="00967EA9">
            <w:pPr>
              <w:pStyle w:val="a0"/>
            </w:pPr>
          </w:p>
        </w:tc>
      </w:tr>
    </w:tbl>
    <w:p w14:paraId="5EA389EC" w14:textId="77777777" w:rsidR="00967EA9" w:rsidRDefault="00967EA9" w:rsidP="00967EA9"/>
    <w:p w14:paraId="691C6B37" w14:textId="344C9809" w:rsidR="00967EA9" w:rsidRDefault="00F23828" w:rsidP="00967EA9">
      <w:r>
        <w:rPr>
          <w:noProof/>
        </w:rPr>
        <w:drawing>
          <wp:inline distT="0" distB="0" distL="0" distR="0" wp14:anchorId="797161AA" wp14:editId="25B2F317">
            <wp:extent cx="4654576" cy="4191609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1789" cy="419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ED82" w14:textId="77777777" w:rsidR="00B505DF" w:rsidRDefault="00B505DF" w:rsidP="00967EA9"/>
    <w:p w14:paraId="0C464349" w14:textId="77777777" w:rsidR="00B505DF" w:rsidRDefault="00B505DF" w:rsidP="00967EA9"/>
    <w:p w14:paraId="6B2CD672" w14:textId="77777777" w:rsidR="00933D0A" w:rsidRDefault="00933D0A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5362669" w14:textId="2B1F5E7D" w:rsidR="007138E5" w:rsidRDefault="007138E5" w:rsidP="00933D0A">
      <w:pPr>
        <w:pStyle w:val="Heading2"/>
      </w:pPr>
      <w:bookmarkStart w:id="9" w:name="_Toc476308197"/>
      <w:r>
        <w:rPr>
          <w:rFonts w:hint="eastAsia"/>
        </w:rPr>
        <w:lastRenderedPageBreak/>
        <w:t>class</w:t>
      </w:r>
      <w:r>
        <w:t xml:space="preserve"> </w:t>
      </w:r>
      <w:r>
        <w:rPr>
          <w:rFonts w:hint="eastAsia"/>
        </w:rPr>
        <w:t>애트리뷰트와 실렉터</w:t>
      </w:r>
      <w:bookmarkEnd w:id="9"/>
    </w:p>
    <w:p w14:paraId="5E018F16" w14:textId="7F521FD4" w:rsidR="00967EA9" w:rsidRDefault="00933D0A" w:rsidP="007138E5">
      <w:pPr>
        <w:pStyle w:val="Heading3"/>
      </w:pPr>
      <w:r>
        <w:rPr>
          <w:rFonts w:hint="eastAsia"/>
        </w:rPr>
        <w:t>02/calendar10.html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3D0A" w14:paraId="090A490E" w14:textId="77777777" w:rsidTr="00933D0A">
        <w:tc>
          <w:tcPr>
            <w:tcW w:w="10456" w:type="dxa"/>
          </w:tcPr>
          <w:p w14:paraId="110D8968" w14:textId="77777777" w:rsidR="00933D0A" w:rsidRDefault="00933D0A" w:rsidP="00933D0A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4F5D1407" w14:textId="77777777" w:rsidR="00933D0A" w:rsidRDefault="00933D0A" w:rsidP="00933D0A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0D621B1" w14:textId="77777777" w:rsidR="00933D0A" w:rsidRDefault="00933D0A" w:rsidP="00933D0A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1D75246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C7C3280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73AA4811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69B9FD9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7B50226B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4C4553DD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1AAF1BD4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th:nth-child(1)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4ACB65FD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933D0A">
              <w:rPr>
                <w:color w:val="3F7F7F"/>
                <w:highlight w:val="yellow"/>
              </w:rPr>
              <w:t>span.green</w:t>
            </w:r>
            <w:r w:rsidRPr="00933D0A">
              <w:rPr>
                <w:color w:val="000000"/>
                <w:highlight w:val="yellow"/>
              </w:rPr>
              <w:t xml:space="preserve"> {  </w:t>
            </w:r>
            <w:r w:rsidRPr="00933D0A">
              <w:rPr>
                <w:color w:val="7F007F"/>
                <w:highlight w:val="yellow"/>
              </w:rPr>
              <w:t>font-size</w:t>
            </w:r>
            <w:r w:rsidRPr="00933D0A">
              <w:rPr>
                <w:color w:val="000000"/>
                <w:highlight w:val="yellow"/>
              </w:rPr>
              <w:t xml:space="preserve">: </w:t>
            </w:r>
            <w:r w:rsidRPr="00933D0A">
              <w:rPr>
                <w:color w:val="2A00E1"/>
                <w:highlight w:val="yellow"/>
              </w:rPr>
              <w:t>9pt</w:t>
            </w:r>
            <w:r w:rsidRPr="00933D0A">
              <w:rPr>
                <w:color w:val="000000"/>
                <w:highlight w:val="yellow"/>
              </w:rPr>
              <w:t xml:space="preserve">; </w:t>
            </w:r>
            <w:r w:rsidRPr="00933D0A">
              <w:rPr>
                <w:color w:val="7F007F"/>
                <w:highlight w:val="yellow"/>
              </w:rPr>
              <w:t>color</w:t>
            </w:r>
            <w:r w:rsidRPr="00933D0A">
              <w:rPr>
                <w:color w:val="000000"/>
                <w:highlight w:val="yellow"/>
              </w:rPr>
              <w:t xml:space="preserve">: </w:t>
            </w:r>
            <w:r w:rsidRPr="00933D0A">
              <w:rPr>
                <w:color w:val="2A00E1"/>
                <w:highlight w:val="yellow"/>
              </w:rPr>
              <w:t>green</w:t>
            </w:r>
            <w:r w:rsidRPr="00933D0A">
              <w:rPr>
                <w:color w:val="000000"/>
                <w:highlight w:val="yellow"/>
              </w:rPr>
              <w:t>; }</w:t>
            </w:r>
          </w:p>
          <w:p w14:paraId="781469CE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933D0A">
              <w:rPr>
                <w:color w:val="3F7F7F"/>
                <w:highlight w:val="yellow"/>
              </w:rPr>
              <w:t>span.gray</w:t>
            </w:r>
            <w:r w:rsidRPr="00933D0A">
              <w:rPr>
                <w:color w:val="000000"/>
                <w:highlight w:val="yellow"/>
              </w:rPr>
              <w:t xml:space="preserve"> {  </w:t>
            </w:r>
            <w:r w:rsidRPr="00933D0A">
              <w:rPr>
                <w:color w:val="7F007F"/>
                <w:highlight w:val="yellow"/>
              </w:rPr>
              <w:t>font-size</w:t>
            </w:r>
            <w:r w:rsidRPr="00933D0A">
              <w:rPr>
                <w:color w:val="000000"/>
                <w:highlight w:val="yellow"/>
              </w:rPr>
              <w:t xml:space="preserve">: </w:t>
            </w:r>
            <w:r w:rsidRPr="00933D0A">
              <w:rPr>
                <w:color w:val="2A00E1"/>
                <w:highlight w:val="yellow"/>
              </w:rPr>
              <w:t>9pt</w:t>
            </w:r>
            <w:r w:rsidRPr="00933D0A">
              <w:rPr>
                <w:color w:val="000000"/>
                <w:highlight w:val="yellow"/>
              </w:rPr>
              <w:t xml:space="preserve">; </w:t>
            </w:r>
            <w:r w:rsidRPr="00933D0A">
              <w:rPr>
                <w:color w:val="7F007F"/>
                <w:highlight w:val="yellow"/>
              </w:rPr>
              <w:t>color</w:t>
            </w:r>
            <w:r w:rsidRPr="00933D0A">
              <w:rPr>
                <w:color w:val="000000"/>
                <w:highlight w:val="yellow"/>
              </w:rPr>
              <w:t xml:space="preserve">: </w:t>
            </w:r>
            <w:r w:rsidRPr="00933D0A">
              <w:rPr>
                <w:color w:val="2A00E1"/>
                <w:highlight w:val="yellow"/>
              </w:rPr>
              <w:t>gray</w:t>
            </w:r>
            <w:r w:rsidRPr="00933D0A">
              <w:rPr>
                <w:color w:val="000000"/>
                <w:highlight w:val="yellow"/>
              </w:rPr>
              <w:t>; }</w:t>
            </w:r>
          </w:p>
          <w:p w14:paraId="422C0E4E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F2D9397" w14:textId="77777777" w:rsidR="00933D0A" w:rsidRDefault="00933D0A" w:rsidP="00933D0A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283C5C0" w14:textId="77777777" w:rsidR="00933D0A" w:rsidRDefault="00933D0A" w:rsidP="00933D0A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4460B94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5E36E26A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A98EF72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5826DAAE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5A01F33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AD9C723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FB95ADD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4DF9F43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31ED920D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208C5DB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59B20D3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B471652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1302634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2F364746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50590C9D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345D39E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D417D6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BA33280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D54D76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09968A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E0EA8C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92E276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306AE65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25D3740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D1D74EF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1BB0C4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47593508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 w:rsidRPr="00933D0A">
              <w:rPr>
                <w:color w:val="7F007F"/>
                <w:highlight w:val="yellow"/>
              </w:rPr>
              <w:t>class</w:t>
            </w:r>
            <w:r w:rsidRPr="00933D0A">
              <w:rPr>
                <w:color w:val="000000"/>
                <w:highlight w:val="yellow"/>
              </w:rPr>
              <w:t>=</w:t>
            </w:r>
            <w:r w:rsidRPr="00933D0A">
              <w:rPr>
                <w:color w:val="2A00FF"/>
                <w:highlight w:val="yellow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445447FA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5A1404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ABEC142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308D8B8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6ED938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901309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A370401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BA17BFE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D1EB31C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CA3254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50F9B5B4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 w:rsidRPr="00933D0A">
              <w:rPr>
                <w:color w:val="7F007F"/>
                <w:highlight w:val="yellow"/>
              </w:rPr>
              <w:t>class</w:t>
            </w:r>
            <w:r w:rsidRPr="00933D0A">
              <w:rPr>
                <w:color w:val="000000"/>
                <w:highlight w:val="yellow"/>
              </w:rPr>
              <w:t>=</w:t>
            </w:r>
            <w:r w:rsidRPr="00933D0A">
              <w:rPr>
                <w:color w:val="2A00FF"/>
                <w:highlight w:val="yellow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16BC9788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0DE76A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C73B164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D6901AD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072141A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137A0383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 w:rsidRPr="00933D0A">
              <w:rPr>
                <w:color w:val="7F007F"/>
                <w:highlight w:val="yellow"/>
              </w:rPr>
              <w:t>class</w:t>
            </w:r>
            <w:r w:rsidRPr="00933D0A">
              <w:rPr>
                <w:color w:val="000000"/>
                <w:highlight w:val="yellow"/>
              </w:rPr>
              <w:t>=</w:t>
            </w:r>
            <w:r w:rsidRPr="00933D0A">
              <w:rPr>
                <w:color w:val="2A00FF"/>
                <w:highlight w:val="yellow"/>
              </w:rPr>
              <w:t>"gray"</w:t>
            </w:r>
            <w:r>
              <w:t>&gt;</w:t>
            </w:r>
            <w:r>
              <w:rPr>
                <w:rFonts w:hint="eastAsia"/>
                <w:color w:val="000000"/>
              </w:rPr>
              <w:t>제헌절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4AE578CE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 w:rsidRPr="00933D0A">
              <w:rPr>
                <w:color w:val="7F007F"/>
                <w:highlight w:val="yellow"/>
              </w:rPr>
              <w:t>class</w:t>
            </w:r>
            <w:r w:rsidRPr="00933D0A">
              <w:rPr>
                <w:color w:val="000000"/>
                <w:highlight w:val="yellow"/>
              </w:rPr>
              <w:t>=</w:t>
            </w:r>
            <w:r w:rsidRPr="00933D0A">
              <w:rPr>
                <w:color w:val="2A00FF"/>
                <w:highlight w:val="yellow"/>
              </w:rPr>
              <w:t>"gray"</w:t>
            </w:r>
            <w:r>
              <w:t>&gt;</w:t>
            </w:r>
            <w:r>
              <w:rPr>
                <w:rFonts w:hint="eastAsia"/>
                <w:color w:val="000000"/>
              </w:rPr>
              <w:t>공휴일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아님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605843DC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3044A3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7C5E268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D8B644F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93EAD7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A5002A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65041EBA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 w:rsidRPr="00933D0A">
              <w:rPr>
                <w:color w:val="7F007F"/>
                <w:highlight w:val="yellow"/>
              </w:rPr>
              <w:t>class</w:t>
            </w:r>
            <w:r w:rsidRPr="00933D0A">
              <w:rPr>
                <w:color w:val="000000"/>
                <w:highlight w:val="yellow"/>
              </w:rPr>
              <w:t>=</w:t>
            </w:r>
            <w:r w:rsidRPr="00933D0A">
              <w:rPr>
                <w:color w:val="2A00FF"/>
                <w:highlight w:val="yellow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6A1BACBF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BEF9CC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381DBDB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7DC24BF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37A7219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782A8F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C0584FF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ACBE455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B03657A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C58AF92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11543B00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 w:rsidRPr="00933D0A">
              <w:rPr>
                <w:color w:val="7F007F"/>
                <w:highlight w:val="yellow"/>
              </w:rPr>
              <w:t>class</w:t>
            </w:r>
            <w:r w:rsidRPr="00933D0A">
              <w:rPr>
                <w:color w:val="000000"/>
                <w:highlight w:val="yellow"/>
              </w:rPr>
              <w:t>=</w:t>
            </w:r>
            <w:r w:rsidRPr="00933D0A">
              <w:rPr>
                <w:color w:val="2A00FF"/>
                <w:highlight w:val="yellow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67682300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1139317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6FE95E7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C96966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CDD6DE3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CD4C71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FA86FB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91935CF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47320BE2" w14:textId="77777777" w:rsidR="00933D0A" w:rsidRDefault="00933D0A" w:rsidP="00933D0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65FEB417" w14:textId="77777777" w:rsidR="00933D0A" w:rsidRDefault="00933D0A" w:rsidP="00933D0A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74FD222" w14:textId="77777777" w:rsidR="00933D0A" w:rsidRDefault="00933D0A" w:rsidP="00933D0A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6DD7625" w14:textId="77777777" w:rsidR="00933D0A" w:rsidRDefault="00933D0A" w:rsidP="00933D0A">
            <w:pPr>
              <w:pStyle w:val="a0"/>
            </w:pPr>
          </w:p>
        </w:tc>
      </w:tr>
    </w:tbl>
    <w:p w14:paraId="0E58CA36" w14:textId="77777777" w:rsidR="00933D0A" w:rsidRDefault="00933D0A" w:rsidP="00933D0A"/>
    <w:p w14:paraId="4C3D6540" w14:textId="636A9258" w:rsidR="00933D0A" w:rsidRDefault="00372ABF" w:rsidP="00933D0A">
      <w:r>
        <w:rPr>
          <w:noProof/>
        </w:rPr>
        <w:drawing>
          <wp:inline distT="0" distB="0" distL="0" distR="0" wp14:anchorId="65717670" wp14:editId="4CD993DC">
            <wp:extent cx="4550054" cy="4101830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5977" cy="410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742E" w14:textId="77777777" w:rsidR="00372ABF" w:rsidRDefault="00372ABF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616BA77" w14:textId="351F6482" w:rsidR="00933D0A" w:rsidRDefault="00920D0B" w:rsidP="00920D0B">
      <w:pPr>
        <w:pStyle w:val="Heading3"/>
      </w:pPr>
      <w:r>
        <w:rPr>
          <w:rFonts w:hint="eastAsia"/>
        </w:rPr>
        <w:lastRenderedPageBreak/>
        <w:t>태그의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애트리뷰트와</w:t>
      </w:r>
      <w:r>
        <w:rPr>
          <w:rFonts w:hint="eastAsia"/>
        </w:rPr>
        <w:t xml:space="preserve"> </w:t>
      </w:r>
      <w:r w:rsidR="00372ABF">
        <w:t xml:space="preserve">CSS </w:t>
      </w:r>
      <w:r w:rsidR="00372ABF">
        <w:t>실렉터</w:t>
      </w:r>
    </w:p>
    <w:p w14:paraId="7EDDEA1A" w14:textId="50011F28" w:rsidR="00920D0B" w:rsidRPr="00920D0B" w:rsidRDefault="00920D0B" w:rsidP="00920D0B">
      <w:r>
        <w:rPr>
          <w:rFonts w:hint="eastAsia"/>
        </w:rPr>
        <w:t xml:space="preserve">몇몇 태그들에만 서식을 부여하려고 할 때 흔히 </w:t>
      </w:r>
      <w:r>
        <w:t xml:space="preserve">class </w:t>
      </w:r>
      <w:r w:rsidR="002561B5">
        <w:rPr>
          <w:rFonts w:hint="eastAsia"/>
        </w:rPr>
        <w:t>애트</w:t>
      </w:r>
      <w:r>
        <w:rPr>
          <w:rFonts w:hint="eastAsia"/>
        </w:rPr>
        <w:t>리뷰트</w:t>
      </w:r>
      <w:r w:rsidR="002561B5">
        <w:rPr>
          <w:rFonts w:hint="eastAsia"/>
        </w:rPr>
        <w:t>(</w:t>
      </w:r>
      <w:r w:rsidR="002561B5">
        <w:t>attribute)</w:t>
      </w:r>
      <w:r>
        <w:rPr>
          <w:rFonts w:hint="eastAsia"/>
        </w:rPr>
        <w:t>를 사용한다.</w:t>
      </w:r>
    </w:p>
    <w:p w14:paraId="76EF7CEC" w14:textId="77777777" w:rsidR="00933D0A" w:rsidRDefault="00933D0A" w:rsidP="00933D0A"/>
    <w:p w14:paraId="73E84745" w14:textId="0EDDF458" w:rsidR="00933D0A" w:rsidRDefault="00920D0B" w:rsidP="00933D0A">
      <w:r>
        <w:rPr>
          <w:rFonts w:hint="eastAsia"/>
        </w:rPr>
        <w:t>예를 들어</w:t>
      </w:r>
    </w:p>
    <w:p w14:paraId="3EAF2F6F" w14:textId="77777777" w:rsidR="00920D0B" w:rsidRDefault="00920D0B" w:rsidP="00920D0B">
      <w:pPr>
        <w:pStyle w:val="a0"/>
        <w:rPr>
          <w:color w:val="000000"/>
        </w:rPr>
      </w:pPr>
      <w:r w:rsidRPr="00920D0B">
        <w:rPr>
          <w:color w:val="3F7F7F"/>
        </w:rPr>
        <w:t>span.</w:t>
      </w:r>
      <w:r w:rsidRPr="00920D0B">
        <w:rPr>
          <w:color w:val="3F7F7F"/>
          <w:highlight w:val="yellow"/>
        </w:rPr>
        <w:t>green</w:t>
      </w:r>
      <w:r w:rsidRPr="00920D0B">
        <w:rPr>
          <w:color w:val="000000"/>
        </w:rPr>
        <w:t xml:space="preserve"> {  </w:t>
      </w:r>
      <w:r w:rsidRPr="00920D0B">
        <w:rPr>
          <w:color w:val="7F007F"/>
        </w:rPr>
        <w:t>font-size</w:t>
      </w:r>
      <w:r w:rsidRPr="00920D0B">
        <w:rPr>
          <w:color w:val="000000"/>
        </w:rPr>
        <w:t xml:space="preserve">: </w:t>
      </w:r>
      <w:r w:rsidRPr="00920D0B">
        <w:rPr>
          <w:color w:val="2A00E1"/>
        </w:rPr>
        <w:t>9pt</w:t>
      </w:r>
      <w:r w:rsidRPr="00920D0B">
        <w:rPr>
          <w:color w:val="000000"/>
        </w:rPr>
        <w:t xml:space="preserve">; </w:t>
      </w:r>
      <w:r w:rsidRPr="00920D0B">
        <w:rPr>
          <w:color w:val="7F007F"/>
        </w:rPr>
        <w:t>color</w:t>
      </w:r>
      <w:r w:rsidRPr="00920D0B">
        <w:rPr>
          <w:color w:val="000000"/>
        </w:rPr>
        <w:t xml:space="preserve">: </w:t>
      </w:r>
      <w:r w:rsidRPr="00920D0B">
        <w:rPr>
          <w:color w:val="2A00E1"/>
        </w:rPr>
        <w:t>green</w:t>
      </w:r>
      <w:r w:rsidRPr="00920D0B">
        <w:rPr>
          <w:color w:val="000000"/>
        </w:rPr>
        <w:t>; }</w:t>
      </w:r>
    </w:p>
    <w:p w14:paraId="73F38C50" w14:textId="24E04A43" w:rsidR="00920D0B" w:rsidRDefault="00920D0B" w:rsidP="00920D0B">
      <w:pPr>
        <w:pStyle w:val="a0"/>
        <w:rPr>
          <w:color w:val="000000"/>
        </w:rPr>
      </w:pPr>
      <w:r>
        <w:rPr>
          <w:rFonts w:hint="eastAsia"/>
          <w:color w:val="000000"/>
        </w:rPr>
        <w:t>위의 서식은 아래의 태그에 적용된다.</w:t>
      </w:r>
    </w:p>
    <w:p w14:paraId="4B8DA92E" w14:textId="6155094D" w:rsidR="00920D0B" w:rsidRDefault="00920D0B" w:rsidP="00920D0B">
      <w:pPr>
        <w:pStyle w:val="a0"/>
      </w:pPr>
      <w:r>
        <w:t>&lt;</w:t>
      </w:r>
      <w:r>
        <w:rPr>
          <w:color w:val="3F7F7F"/>
        </w:rPr>
        <w:t>span</w:t>
      </w:r>
      <w:r>
        <w:t xml:space="preserve"> </w:t>
      </w:r>
      <w:r w:rsidRPr="00933D0A">
        <w:rPr>
          <w:color w:val="7F007F"/>
          <w:highlight w:val="yellow"/>
        </w:rPr>
        <w:t>class</w:t>
      </w:r>
      <w:r w:rsidRPr="00933D0A">
        <w:rPr>
          <w:color w:val="000000"/>
          <w:highlight w:val="yellow"/>
        </w:rPr>
        <w:t>=</w:t>
      </w:r>
      <w:r w:rsidRPr="00933D0A">
        <w:rPr>
          <w:color w:val="2A00FF"/>
          <w:highlight w:val="yellow"/>
        </w:rPr>
        <w:t>"green"</w:t>
      </w:r>
      <w:r>
        <w:t>&gt;</w:t>
      </w:r>
      <w:r>
        <w:rPr>
          <w:color w:val="000000"/>
        </w:rPr>
        <w:t>9</w:t>
      </w:r>
      <w:r>
        <w:rPr>
          <w:rFonts w:hint="eastAsia"/>
          <w:color w:val="000000"/>
        </w:rPr>
        <w:t>시</w:t>
      </w:r>
      <w:r>
        <w:rPr>
          <w:color w:val="000000"/>
        </w:rPr>
        <w:t>30</w:t>
      </w:r>
      <w:r>
        <w:rPr>
          <w:rFonts w:hint="eastAsia"/>
          <w:color w:val="000000"/>
        </w:rPr>
        <w:t>분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특강</w:t>
      </w:r>
      <w:r>
        <w:rPr>
          <w:color w:val="000000"/>
        </w:rPr>
        <w:t xml:space="preserve"> 6202</w:t>
      </w:r>
      <w:r>
        <w:t>&lt;/</w:t>
      </w:r>
      <w:r>
        <w:rPr>
          <w:color w:val="3F7F7F"/>
        </w:rPr>
        <w:t>span</w:t>
      </w:r>
      <w:r>
        <w:t>&gt;</w:t>
      </w:r>
    </w:p>
    <w:p w14:paraId="484A22CD" w14:textId="77777777" w:rsidR="00920D0B" w:rsidRDefault="00920D0B" w:rsidP="00933D0A"/>
    <w:p w14:paraId="6202B407" w14:textId="409DE615" w:rsidR="00920D0B" w:rsidRDefault="00372ABF" w:rsidP="00933D0A">
      <w:r>
        <w:rPr>
          <w:rFonts w:hint="eastAsia"/>
        </w:rPr>
        <w:t>CSS 실렉터</w:t>
      </w:r>
      <w:r w:rsidR="00920D0B">
        <w:rPr>
          <w:rFonts w:hint="eastAsia"/>
        </w:rPr>
        <w:t xml:space="preserve">에서 </w:t>
      </w:r>
      <w:r w:rsidR="00920D0B" w:rsidRPr="00920D0B">
        <w:rPr>
          <w:highlight w:val="yellow"/>
        </w:rPr>
        <w:t>.green</w:t>
      </w:r>
      <w:r w:rsidR="00920D0B">
        <w:t xml:space="preserve"> </w:t>
      </w:r>
      <w:r w:rsidR="00920D0B">
        <w:rPr>
          <w:rFonts w:hint="eastAsia"/>
        </w:rPr>
        <w:t xml:space="preserve">부분은 태그에 </w:t>
      </w:r>
      <w:r w:rsidR="00920D0B" w:rsidRPr="00920D0B">
        <w:rPr>
          <w:rFonts w:hint="eastAsia"/>
          <w:highlight w:val="yellow"/>
        </w:rPr>
        <w:t>class="green"</w:t>
      </w:r>
      <w:r w:rsidR="00920D0B">
        <w:t xml:space="preserve"> </w:t>
      </w:r>
      <w:r w:rsidR="00920D0B">
        <w:rPr>
          <w:rFonts w:hint="eastAsia"/>
        </w:rPr>
        <w:t>애트리뷰트가 있는 태그들에만 서식을 부여함을 뜻한다.</w:t>
      </w:r>
    </w:p>
    <w:p w14:paraId="384E5705" w14:textId="77777777" w:rsidR="00920D0B" w:rsidRDefault="00920D0B" w:rsidP="00933D0A"/>
    <w:p w14:paraId="3023F11B" w14:textId="77777777" w:rsidR="00372ABF" w:rsidRDefault="00372ABF" w:rsidP="00372ABF">
      <w:pPr>
        <w:pStyle w:val="a0"/>
        <w:rPr>
          <w:color w:val="000000"/>
        </w:rPr>
      </w:pPr>
      <w:r w:rsidRPr="00920D0B">
        <w:rPr>
          <w:color w:val="3F7F7F"/>
        </w:rPr>
        <w:t>span</w:t>
      </w:r>
      <w:r w:rsidRPr="00E1507B">
        <w:rPr>
          <w:color w:val="3F7F7F"/>
          <w:highlight w:val="yellow"/>
        </w:rPr>
        <w:t>.gray</w:t>
      </w:r>
      <w:r w:rsidRPr="00920D0B">
        <w:rPr>
          <w:color w:val="000000"/>
        </w:rPr>
        <w:t xml:space="preserve"> {  </w:t>
      </w:r>
      <w:r w:rsidRPr="00920D0B">
        <w:rPr>
          <w:color w:val="7F007F"/>
        </w:rPr>
        <w:t>font-size</w:t>
      </w:r>
      <w:r w:rsidRPr="00920D0B">
        <w:rPr>
          <w:color w:val="000000"/>
        </w:rPr>
        <w:t xml:space="preserve">: </w:t>
      </w:r>
      <w:r w:rsidRPr="00920D0B">
        <w:rPr>
          <w:color w:val="2A00E1"/>
        </w:rPr>
        <w:t>9pt</w:t>
      </w:r>
      <w:r w:rsidRPr="00920D0B">
        <w:rPr>
          <w:color w:val="000000"/>
        </w:rPr>
        <w:t xml:space="preserve">; </w:t>
      </w:r>
      <w:r w:rsidRPr="00920D0B">
        <w:rPr>
          <w:color w:val="7F007F"/>
        </w:rPr>
        <w:t>color</w:t>
      </w:r>
      <w:r w:rsidRPr="00920D0B">
        <w:rPr>
          <w:color w:val="000000"/>
        </w:rPr>
        <w:t xml:space="preserve">: </w:t>
      </w:r>
      <w:r w:rsidRPr="00920D0B">
        <w:rPr>
          <w:color w:val="2A00E1"/>
        </w:rPr>
        <w:t>green</w:t>
      </w:r>
      <w:r w:rsidRPr="00920D0B">
        <w:rPr>
          <w:color w:val="000000"/>
        </w:rPr>
        <w:t>; }</w:t>
      </w:r>
    </w:p>
    <w:p w14:paraId="6DE565AF" w14:textId="77777777" w:rsidR="00372ABF" w:rsidRDefault="00372ABF" w:rsidP="00372ABF">
      <w:pPr>
        <w:pStyle w:val="a0"/>
        <w:rPr>
          <w:color w:val="000000"/>
        </w:rPr>
      </w:pPr>
      <w:r>
        <w:rPr>
          <w:rFonts w:hint="eastAsia"/>
          <w:color w:val="000000"/>
        </w:rPr>
        <w:t>위의 서식은 아래의 태그에 적용된다.</w:t>
      </w:r>
    </w:p>
    <w:p w14:paraId="147AD25A" w14:textId="77777777" w:rsidR="00372ABF" w:rsidRDefault="00372ABF" w:rsidP="00372ABF">
      <w:pPr>
        <w:pStyle w:val="a0"/>
      </w:pPr>
      <w:r>
        <w:t>&lt;</w:t>
      </w:r>
      <w:r>
        <w:rPr>
          <w:color w:val="3F7F7F"/>
        </w:rPr>
        <w:t>span</w:t>
      </w:r>
      <w:r>
        <w:t xml:space="preserve"> </w:t>
      </w:r>
      <w:r w:rsidRPr="00933D0A">
        <w:rPr>
          <w:color w:val="7F007F"/>
          <w:highlight w:val="yellow"/>
        </w:rPr>
        <w:t>class</w:t>
      </w:r>
      <w:r w:rsidRPr="00933D0A">
        <w:rPr>
          <w:color w:val="000000"/>
          <w:highlight w:val="yellow"/>
        </w:rPr>
        <w:t>=</w:t>
      </w:r>
      <w:r w:rsidRPr="00933D0A">
        <w:rPr>
          <w:color w:val="2A00FF"/>
          <w:highlight w:val="yellow"/>
        </w:rPr>
        <w:t>"gr</w:t>
      </w:r>
      <w:r>
        <w:rPr>
          <w:color w:val="2A00FF"/>
          <w:highlight w:val="yellow"/>
        </w:rPr>
        <w:t>ay</w:t>
      </w:r>
      <w:r w:rsidRPr="00933D0A">
        <w:rPr>
          <w:color w:val="2A00FF"/>
          <w:highlight w:val="yellow"/>
        </w:rPr>
        <w:t>"</w:t>
      </w:r>
      <w:r>
        <w:t>&gt;</w:t>
      </w:r>
      <w:r>
        <w:rPr>
          <w:rFonts w:hint="eastAsia"/>
          <w:color w:val="000000"/>
        </w:rPr>
        <w:t>제헌절</w:t>
      </w:r>
      <w:r>
        <w:t>&lt;/</w:t>
      </w:r>
      <w:r>
        <w:rPr>
          <w:color w:val="3F7F7F"/>
        </w:rPr>
        <w:t>span</w:t>
      </w:r>
      <w:r>
        <w:t>&gt;</w:t>
      </w:r>
    </w:p>
    <w:p w14:paraId="36B19FCF" w14:textId="3AFA1845" w:rsidR="00920D0B" w:rsidRDefault="00920D0B" w:rsidP="00933D0A"/>
    <w:p w14:paraId="2781F366" w14:textId="40E8F997" w:rsidR="00372ABF" w:rsidRDefault="00372ABF" w:rsidP="00933D0A"/>
    <w:p w14:paraId="239C37E8" w14:textId="77777777" w:rsidR="00920D0B" w:rsidRDefault="00920D0B" w:rsidP="00933D0A"/>
    <w:p w14:paraId="27B9FE57" w14:textId="46124282" w:rsidR="003A32FC" w:rsidRDefault="003A32FC" w:rsidP="00933D0A"/>
    <w:p w14:paraId="4188E470" w14:textId="77777777" w:rsidR="00B505DF" w:rsidRDefault="00B505DF" w:rsidP="00933D0A"/>
    <w:p w14:paraId="255F2879" w14:textId="77777777" w:rsidR="003A32FC" w:rsidRPr="003A32FC" w:rsidRDefault="003A32FC" w:rsidP="00933D0A"/>
    <w:p w14:paraId="491ECDD3" w14:textId="77777777" w:rsidR="00920D0B" w:rsidRDefault="00920D0B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6D78A538" w14:textId="24852CD7" w:rsidR="007138E5" w:rsidRDefault="007138E5" w:rsidP="00920D0B">
      <w:pPr>
        <w:pStyle w:val="Heading2"/>
      </w:pPr>
      <w:bookmarkStart w:id="10" w:name="_Toc476308198"/>
      <w:r>
        <w:lastRenderedPageBreak/>
        <w:t xml:space="preserve">:hover </w:t>
      </w:r>
      <w:r>
        <w:rPr>
          <w:rFonts w:hint="eastAsia"/>
        </w:rPr>
        <w:t>실렉터</w:t>
      </w:r>
      <w:bookmarkEnd w:id="10"/>
    </w:p>
    <w:p w14:paraId="73F6E92D" w14:textId="22DDA936" w:rsidR="00920D0B" w:rsidRDefault="00920D0B" w:rsidP="007138E5">
      <w:pPr>
        <w:pStyle w:val="Heading3"/>
      </w:pPr>
      <w:r>
        <w:rPr>
          <w:rFonts w:hint="eastAsia"/>
        </w:rPr>
        <w:t>02/</w:t>
      </w:r>
      <w:r>
        <w:t>calendar11.html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0D0B" w14:paraId="3E7091D8" w14:textId="77777777" w:rsidTr="00920D0B">
        <w:tc>
          <w:tcPr>
            <w:tcW w:w="10456" w:type="dxa"/>
          </w:tcPr>
          <w:p w14:paraId="743DAF6C" w14:textId="77777777" w:rsidR="00920D0B" w:rsidRDefault="00920D0B" w:rsidP="00920D0B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D7FB04D" w14:textId="77777777" w:rsidR="00920D0B" w:rsidRDefault="00920D0B" w:rsidP="00920D0B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69B73BC" w14:textId="77777777" w:rsidR="00920D0B" w:rsidRDefault="00920D0B" w:rsidP="00920D0B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4B3AD38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C09007A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30643EEF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0CF1EF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74E459F3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775BA627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12020F25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th:nth-child(1)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740BC459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span.green</w:t>
            </w:r>
            <w:r>
              <w:rPr>
                <w:color w:val="000000"/>
              </w:rPr>
              <w:t xml:space="preserve"> {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9pt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green</w:t>
            </w:r>
            <w:r>
              <w:rPr>
                <w:color w:val="000000"/>
              </w:rPr>
              <w:t>; }</w:t>
            </w:r>
          </w:p>
          <w:p w14:paraId="0278763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span.gray</w:t>
            </w:r>
            <w:r>
              <w:rPr>
                <w:color w:val="000000"/>
              </w:rPr>
              <w:t xml:space="preserve"> {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9pt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gray</w:t>
            </w:r>
            <w:r>
              <w:rPr>
                <w:color w:val="000000"/>
              </w:rPr>
              <w:t>; }</w:t>
            </w:r>
          </w:p>
          <w:p w14:paraId="625C7E7D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920D0B">
              <w:rPr>
                <w:color w:val="3F7F7F"/>
                <w:highlight w:val="yellow"/>
              </w:rPr>
              <w:t>td:hover</w:t>
            </w:r>
            <w:r w:rsidRPr="00920D0B">
              <w:rPr>
                <w:color w:val="000000"/>
                <w:highlight w:val="yellow"/>
              </w:rPr>
              <w:t xml:space="preserve"> { </w:t>
            </w:r>
            <w:r w:rsidRPr="00920D0B">
              <w:rPr>
                <w:color w:val="7F007F"/>
                <w:highlight w:val="yellow"/>
              </w:rPr>
              <w:t>background-color</w:t>
            </w:r>
            <w:r w:rsidRPr="00920D0B">
              <w:rPr>
                <w:color w:val="000000"/>
                <w:highlight w:val="yellow"/>
              </w:rPr>
              <w:t xml:space="preserve">: </w:t>
            </w:r>
            <w:r w:rsidRPr="00920D0B">
              <w:rPr>
                <w:color w:val="2A00E1"/>
                <w:highlight w:val="yellow"/>
              </w:rPr>
              <w:t>#ffd</w:t>
            </w:r>
            <w:r w:rsidRPr="00920D0B">
              <w:rPr>
                <w:color w:val="000000"/>
                <w:highlight w:val="yellow"/>
              </w:rPr>
              <w:t xml:space="preserve">; </w:t>
            </w:r>
            <w:r w:rsidRPr="00920D0B">
              <w:rPr>
                <w:color w:val="7F007F"/>
                <w:highlight w:val="yellow"/>
              </w:rPr>
              <w:t>cursor</w:t>
            </w:r>
            <w:r w:rsidRPr="00920D0B">
              <w:rPr>
                <w:color w:val="000000"/>
                <w:highlight w:val="yellow"/>
              </w:rPr>
              <w:t xml:space="preserve">: </w:t>
            </w:r>
            <w:r w:rsidRPr="00920D0B">
              <w:rPr>
                <w:color w:val="2A00E1"/>
                <w:highlight w:val="yellow"/>
              </w:rPr>
              <w:t>pointer</w:t>
            </w:r>
            <w:r w:rsidRPr="00920D0B">
              <w:rPr>
                <w:color w:val="000000"/>
                <w:highlight w:val="yellow"/>
              </w:rPr>
              <w:t>; }</w:t>
            </w:r>
          </w:p>
          <w:p w14:paraId="116D5F13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BE52855" w14:textId="77777777" w:rsidR="00920D0B" w:rsidRDefault="00920D0B" w:rsidP="00920D0B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14902D9" w14:textId="77777777" w:rsidR="00920D0B" w:rsidRDefault="00920D0B" w:rsidP="00920D0B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8FEFAA0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8E1A405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35E09C3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79A975A6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5134C39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0602EB5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4EC7CF2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F820350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39C61381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EE6FDB9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EA09571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1921E56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DA2C70D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38BAF04D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76A184C0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D6E9E3B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7B9073E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05785C7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B3FC3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E05493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8196FE1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E5FAD6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D48D07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433229B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8C375B8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87CC6A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0DB9DDA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2E79B6F9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E6D3DB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FE60F85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7EE19F7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66D87E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8C49B8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F4D98F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44B01E4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C94517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106CABB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1C9C22C1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2CEE1025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EE209A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1658086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006095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F860E0A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54D594A3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"gray"</w:t>
            </w:r>
            <w:r>
              <w:t>&gt;</w:t>
            </w:r>
            <w:r>
              <w:rPr>
                <w:rFonts w:hint="eastAsia"/>
                <w:color w:val="000000"/>
              </w:rPr>
              <w:t>제헌절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20B4068F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"gray"</w:t>
            </w:r>
            <w:r>
              <w:t>&gt;</w:t>
            </w:r>
            <w:r>
              <w:rPr>
                <w:rFonts w:hint="eastAsia"/>
                <w:color w:val="000000"/>
              </w:rPr>
              <w:t>공휴일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아님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356C7185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C4BBF6E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0FB96B6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ED17CF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5B4CA94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3CC737F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45779FF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19416004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C0D2848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CF4027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CDCE484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379FAD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F59645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92E0F5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ACCF5A4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F857D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4F9779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1D72BCE0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55C48E87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9CB0E0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63A676D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9EA9B9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E1F1FA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0CE083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0DA927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91F1369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18387F9C" w14:textId="77777777" w:rsidR="00920D0B" w:rsidRDefault="00920D0B" w:rsidP="00920D0B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4A843CB1" w14:textId="77777777" w:rsidR="00920D0B" w:rsidRDefault="00920D0B" w:rsidP="00920D0B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E1934E8" w14:textId="77777777" w:rsidR="00920D0B" w:rsidRDefault="00920D0B" w:rsidP="00920D0B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BA32FE0" w14:textId="77777777" w:rsidR="00920D0B" w:rsidRDefault="00920D0B" w:rsidP="00920D0B">
            <w:pPr>
              <w:pStyle w:val="a0"/>
            </w:pPr>
          </w:p>
        </w:tc>
      </w:tr>
    </w:tbl>
    <w:p w14:paraId="55D9E2C6" w14:textId="77777777" w:rsidR="00920D0B" w:rsidRDefault="00920D0B" w:rsidP="00920D0B"/>
    <w:p w14:paraId="2CB149F2" w14:textId="36A4DDB1" w:rsidR="00920D0B" w:rsidRDefault="00F23828" w:rsidP="00920D0B">
      <w:r>
        <w:rPr>
          <w:noProof/>
        </w:rPr>
        <w:drawing>
          <wp:inline distT="0" distB="0" distL="0" distR="0" wp14:anchorId="4B83F9DA" wp14:editId="574DB5C6">
            <wp:extent cx="5247111" cy="4732934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556" cy="473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C58B" w14:textId="77777777" w:rsidR="00B505DF" w:rsidRDefault="00B505DF" w:rsidP="00920D0B"/>
    <w:p w14:paraId="1DF8D081" w14:textId="77777777" w:rsidR="00B505DF" w:rsidRDefault="00B505DF" w:rsidP="00920D0B"/>
    <w:p w14:paraId="17BBEA21" w14:textId="5EA5DE31" w:rsidR="00AE7CA3" w:rsidRDefault="00AE7CA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6F684A09" w14:textId="59B22195" w:rsidR="00AE7CA3" w:rsidRDefault="00AE7CA3" w:rsidP="00AE7CA3">
      <w:pPr>
        <w:pStyle w:val="Heading1"/>
      </w:pPr>
      <w:bookmarkStart w:id="11" w:name="_Toc476308199"/>
      <w:r>
        <w:lastRenderedPageBreak/>
        <w:t xml:space="preserve">colspan, </w:t>
      </w:r>
      <w:r>
        <w:rPr>
          <w:rFonts w:hint="eastAsia"/>
        </w:rPr>
        <w:t>rowspan 애트리뷰트</w:t>
      </w:r>
      <w:bookmarkEnd w:id="11"/>
    </w:p>
    <w:p w14:paraId="0EED4045" w14:textId="77777777" w:rsidR="00AE7CA3" w:rsidRDefault="00AE7CA3" w:rsidP="00AE7CA3"/>
    <w:p w14:paraId="37E6C973" w14:textId="729133A3" w:rsidR="00F56A1A" w:rsidRDefault="00F56A1A" w:rsidP="00AE7CA3">
      <w:r>
        <w:t>table</w:t>
      </w:r>
      <w:r>
        <w:rPr>
          <w:rFonts w:hint="eastAsia"/>
        </w:rPr>
        <w:t>에서 여러 칸을 하나로 병합할 때</w:t>
      </w:r>
      <w:r>
        <w:t xml:space="preserve"> </w:t>
      </w:r>
      <w:r w:rsidR="00233A6E">
        <w:t xml:space="preserve">td </w:t>
      </w:r>
      <w:r w:rsidR="00233A6E">
        <w:rPr>
          <w:rFonts w:hint="eastAsia"/>
        </w:rPr>
        <w:t xml:space="preserve">태그의 </w:t>
      </w:r>
      <w:r>
        <w:t xml:space="preserve">colspan, rowspan </w:t>
      </w:r>
      <w:r>
        <w:rPr>
          <w:rFonts w:hint="eastAsia"/>
        </w:rPr>
        <w:t>애트리뷰트를 사용한다.</w:t>
      </w:r>
    </w:p>
    <w:p w14:paraId="3EC75A6D" w14:textId="2B90AB5E" w:rsidR="00AE7CA3" w:rsidRDefault="00AE7CA3" w:rsidP="00AE7CA3">
      <w:r>
        <w:rPr>
          <w:rFonts w:hint="eastAsia"/>
        </w:rPr>
        <w:t>세로</w:t>
      </w:r>
      <w:r w:rsidR="00F56A1A">
        <w:rPr>
          <w:rFonts w:hint="eastAsia"/>
        </w:rPr>
        <w:t xml:space="preserve"> </w:t>
      </w:r>
      <w:r>
        <w:rPr>
          <w:rFonts w:hint="eastAsia"/>
        </w:rPr>
        <w:t>방향 셀 병합</w:t>
      </w:r>
      <w:r w:rsidR="00233A6E"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rowspan </w:t>
      </w:r>
      <w:r>
        <w:rPr>
          <w:rFonts w:hint="eastAsia"/>
        </w:rPr>
        <w:t xml:space="preserve">애트리뷰트를 </w:t>
      </w:r>
      <w:r w:rsidR="00F56A1A">
        <w:rPr>
          <w:rFonts w:hint="eastAsia"/>
        </w:rPr>
        <w:t>사용하고,</w:t>
      </w:r>
    </w:p>
    <w:p w14:paraId="5EAFAD8E" w14:textId="4CDF567E" w:rsidR="00F56A1A" w:rsidRDefault="00F56A1A" w:rsidP="00AE7CA3">
      <w:r>
        <w:rPr>
          <w:rFonts w:hint="eastAsia"/>
        </w:rPr>
        <w:t xml:space="preserve">가로 방향 셀 </w:t>
      </w:r>
      <w:r w:rsidR="00233A6E">
        <w:rPr>
          <w:rFonts w:hint="eastAsia"/>
        </w:rPr>
        <w:t>병합에</w:t>
      </w:r>
      <w:r>
        <w:rPr>
          <w:rFonts w:hint="eastAsia"/>
        </w:rPr>
        <w:t xml:space="preserve"> </w:t>
      </w:r>
      <w:r>
        <w:t xml:space="preserve">colspan </w:t>
      </w:r>
      <w:r>
        <w:rPr>
          <w:rFonts w:hint="eastAsia"/>
        </w:rPr>
        <w:t>애트리뷰트를 사용한다.</w:t>
      </w:r>
    </w:p>
    <w:p w14:paraId="5D2EBED2" w14:textId="77777777" w:rsidR="00F56A1A" w:rsidRPr="00233A6E" w:rsidRDefault="00F56A1A" w:rsidP="00AE7CA3"/>
    <w:p w14:paraId="11F46A3D" w14:textId="4D1EDFF9" w:rsidR="008410FC" w:rsidRDefault="004E11F3" w:rsidP="004E11F3">
      <w:r>
        <w:t xml:space="preserve">colspan </w:t>
      </w:r>
      <w:r>
        <w:rPr>
          <w:rFonts w:hint="eastAsia"/>
        </w:rPr>
        <w:t xml:space="preserve">애트리뷰트 값만큼 </w:t>
      </w:r>
      <w:r w:rsidR="008410FC">
        <w:rPr>
          <w:rFonts w:hint="eastAsia"/>
        </w:rPr>
        <w:t>세로</w:t>
      </w:r>
      <w:r>
        <w:rPr>
          <w:rFonts w:hint="eastAsia"/>
        </w:rPr>
        <w:t xml:space="preserve"> 방향으로 </w:t>
      </w:r>
      <w:r w:rsidR="008410FC">
        <w:rPr>
          <w:rFonts w:hint="eastAsia"/>
        </w:rPr>
        <w:t>칸이 병합되고,</w:t>
      </w:r>
    </w:p>
    <w:p w14:paraId="4246175A" w14:textId="208A779C" w:rsidR="004E11F3" w:rsidRDefault="008410FC" w:rsidP="00AE7CA3">
      <w:r>
        <w:rPr>
          <w:rFonts w:hint="eastAsia"/>
        </w:rPr>
        <w:t>r</w:t>
      </w:r>
      <w:r w:rsidR="004E11F3">
        <w:t xml:space="preserve">owspan </w:t>
      </w:r>
      <w:r w:rsidR="004E11F3">
        <w:rPr>
          <w:rFonts w:hint="eastAsia"/>
        </w:rPr>
        <w:t xml:space="preserve">애트리뷰트 값만큼 </w:t>
      </w:r>
      <w:r>
        <w:rPr>
          <w:rFonts w:hint="eastAsia"/>
        </w:rPr>
        <w:t>가로</w:t>
      </w:r>
      <w:r w:rsidR="004E11F3">
        <w:rPr>
          <w:rFonts w:hint="eastAsia"/>
        </w:rPr>
        <w:t xml:space="preserve"> 방향으로 </w:t>
      </w:r>
      <w:r>
        <w:rPr>
          <w:rFonts w:hint="eastAsia"/>
        </w:rPr>
        <w:t>칸이 병합된다.</w:t>
      </w:r>
    </w:p>
    <w:p w14:paraId="7B1B5ECE" w14:textId="77777777" w:rsidR="008410FC" w:rsidRDefault="008410FC" w:rsidP="00AE7CA3"/>
    <w:p w14:paraId="7211B34D" w14:textId="28134BEF" w:rsidR="004E11F3" w:rsidRDefault="004E11F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5E40C23" w14:textId="4002D4FC" w:rsidR="004E11F3" w:rsidRDefault="004E11F3" w:rsidP="00F23828">
      <w:pPr>
        <w:pStyle w:val="Heading2"/>
        <w:numPr>
          <w:ilvl w:val="1"/>
          <w:numId w:val="29"/>
        </w:numPr>
      </w:pPr>
      <w:bookmarkStart w:id="12" w:name="_Toc476308200"/>
      <w:r>
        <w:rPr>
          <w:rFonts w:hint="eastAsia"/>
        </w:rPr>
        <w:lastRenderedPageBreak/>
        <w:t>colspan</w:t>
      </w:r>
      <w:bookmarkEnd w:id="12"/>
    </w:p>
    <w:p w14:paraId="47B19506" w14:textId="5BD032F3" w:rsidR="004E11F3" w:rsidRPr="004E11F3" w:rsidRDefault="004E11F3" w:rsidP="004E11F3">
      <w:pPr>
        <w:pStyle w:val="Heading3"/>
      </w:pPr>
      <w:r>
        <w:rPr>
          <w:rFonts w:hint="eastAsia"/>
        </w:rPr>
        <w:t>02/colspan.html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11F3" w14:paraId="37C06E76" w14:textId="77777777" w:rsidTr="00F23828">
        <w:tc>
          <w:tcPr>
            <w:tcW w:w="10456" w:type="dxa"/>
          </w:tcPr>
          <w:p w14:paraId="03C0020B" w14:textId="77777777" w:rsidR="004E11F3" w:rsidRDefault="004E11F3" w:rsidP="004E11F3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81B24DA" w14:textId="77777777" w:rsidR="004E11F3" w:rsidRDefault="004E11F3" w:rsidP="004E11F3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461BCA0" w14:textId="77777777" w:rsidR="004E11F3" w:rsidRDefault="004E11F3" w:rsidP="004E11F3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48E22A9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534E505" w14:textId="64F06801" w:rsidR="004E11F3" w:rsidRDefault="004E11F3" w:rsidP="004E11F3">
            <w:pPr>
              <w:pStyle w:val="a0"/>
            </w:pPr>
            <w:r>
              <w:t xml:space="preserve">    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942DA78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64C3E590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4A4AB97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FB95F73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58F7D1D" w14:textId="77777777" w:rsidR="004E11F3" w:rsidRDefault="004E11F3" w:rsidP="004E11F3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CBFC689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4303922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90C8C24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69232A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76ACD1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D0AE5D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BDDBF6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6AC2C5B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62E7D8B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931935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63AECAF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96B4AB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9DB559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242FE22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F1C4049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DAF382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BC848A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E357275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74C18F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1323044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D7265B6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8B4DC1F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D6D6568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8D81FF2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64E6698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8C2D3B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54044E2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D9F5730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4E0920C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40C525D" w14:textId="6EB07D33" w:rsidR="004E11F3" w:rsidRDefault="004E11F3" w:rsidP="004E11F3">
            <w:pPr>
              <w:pStyle w:val="a0"/>
            </w:pPr>
          </w:p>
        </w:tc>
      </w:tr>
    </w:tbl>
    <w:p w14:paraId="6C5A72F1" w14:textId="77777777" w:rsidR="004E11F3" w:rsidRDefault="004E11F3" w:rsidP="004E11F3"/>
    <w:p w14:paraId="52D99ACF" w14:textId="77777777" w:rsidR="004E11F3" w:rsidRDefault="004E11F3" w:rsidP="004E11F3">
      <w:r>
        <w:rPr>
          <w:noProof/>
        </w:rPr>
        <w:drawing>
          <wp:inline distT="0" distB="0" distL="0" distR="0" wp14:anchorId="023DF967" wp14:editId="5E92D7E3">
            <wp:extent cx="2848881" cy="2282342"/>
            <wp:effectExtent l="0" t="0" r="889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0623" cy="22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B795" w14:textId="77777777" w:rsidR="004E11F3" w:rsidRDefault="004E11F3" w:rsidP="004E11F3"/>
    <w:p w14:paraId="1C44920B" w14:textId="77777777" w:rsidR="004E11F3" w:rsidRDefault="004E11F3" w:rsidP="004E11F3"/>
    <w:p w14:paraId="0DA376D8" w14:textId="77777777" w:rsidR="004E11F3" w:rsidRDefault="004E11F3" w:rsidP="004E11F3"/>
    <w:p w14:paraId="5312F933" w14:textId="77777777" w:rsidR="004E11F3" w:rsidRDefault="004E11F3" w:rsidP="004E11F3"/>
    <w:p w14:paraId="19EEE89E" w14:textId="7D5EB156" w:rsidR="004E11F3" w:rsidRDefault="004E11F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34094278" w14:textId="3053FA12" w:rsidR="004E11F3" w:rsidRPr="004E11F3" w:rsidRDefault="004E11F3" w:rsidP="004E11F3">
      <w:pPr>
        <w:pStyle w:val="Heading3"/>
      </w:pPr>
      <w:r>
        <w:rPr>
          <w:rFonts w:hint="eastAsia"/>
        </w:rPr>
        <w:lastRenderedPageBreak/>
        <w:t>02/colspan</w:t>
      </w:r>
      <w:r>
        <w:t>1</w:t>
      </w:r>
      <w:r>
        <w:rPr>
          <w:rFonts w:hint="eastAsia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11F3" w14:paraId="0E7E395B" w14:textId="77777777" w:rsidTr="00F23828">
        <w:tc>
          <w:tcPr>
            <w:tcW w:w="10456" w:type="dxa"/>
          </w:tcPr>
          <w:p w14:paraId="00F53AE0" w14:textId="77777777" w:rsidR="004E11F3" w:rsidRDefault="004E11F3" w:rsidP="004E11F3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5AE049F6" w14:textId="77777777" w:rsidR="004E11F3" w:rsidRDefault="004E11F3" w:rsidP="004E11F3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982511C" w14:textId="77777777" w:rsidR="004E11F3" w:rsidRDefault="004E11F3" w:rsidP="004E11F3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76E964F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8892731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0B1827B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74E76FF0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6DBE406C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6BA615A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73585C0" w14:textId="77777777" w:rsidR="004E11F3" w:rsidRDefault="004E11F3" w:rsidP="004E11F3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B58D83D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A6C6C8F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C8D7FF8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B7314A6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EC100E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330A45A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1E0488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6A0CE92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2215F80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colspan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"2"</w:t>
            </w:r>
            <w:r>
              <w:t>&gt;</w:t>
            </w:r>
            <w:r>
              <w:rPr>
                <w:color w:val="000000"/>
              </w:rPr>
              <w:t>2,1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598EA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7C1D496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05625E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39BB538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78415F7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14B586E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8C5A8B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D7A2D28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3234D3F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C57421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A8ECB16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11F25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89F9C5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3FED6F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84974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EABBA4E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1D1741CB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043BB2D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1706A30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87152B1" w14:textId="77777777" w:rsidR="004E11F3" w:rsidRDefault="004E11F3" w:rsidP="004E11F3">
            <w:pPr>
              <w:pStyle w:val="a0"/>
            </w:pPr>
          </w:p>
        </w:tc>
      </w:tr>
    </w:tbl>
    <w:p w14:paraId="1B6AFE80" w14:textId="77777777" w:rsidR="004E11F3" w:rsidRDefault="004E11F3" w:rsidP="004E11F3"/>
    <w:p w14:paraId="34C63C6F" w14:textId="61338AF9" w:rsidR="004E11F3" w:rsidRDefault="004E11F3" w:rsidP="004E11F3">
      <w:r>
        <w:rPr>
          <w:noProof/>
        </w:rPr>
        <w:drawing>
          <wp:inline distT="0" distB="0" distL="0" distR="0" wp14:anchorId="11674FBF" wp14:editId="79BEA228">
            <wp:extent cx="3348913" cy="2209190"/>
            <wp:effectExtent l="0" t="0" r="4445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1664" cy="2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9783" w14:textId="77777777" w:rsidR="004E11F3" w:rsidRDefault="004E11F3" w:rsidP="004E11F3"/>
    <w:p w14:paraId="7AAD766C" w14:textId="691A0062" w:rsidR="004E11F3" w:rsidRDefault="004E11F3" w:rsidP="004E11F3"/>
    <w:p w14:paraId="258DA252" w14:textId="5DF8F5E7" w:rsidR="008410FC" w:rsidRDefault="008410FC" w:rsidP="004E11F3">
      <w:r w:rsidRPr="008410FC">
        <w:rPr>
          <w:rFonts w:ascii="굴림체" w:eastAsia="굴림체" w:hAnsi="굴림체"/>
        </w:rPr>
        <w:t>&lt;</w:t>
      </w:r>
      <w:r w:rsidRPr="008410FC">
        <w:rPr>
          <w:rFonts w:ascii="굴림체" w:eastAsia="굴림체" w:hAnsi="굴림체" w:hint="eastAsia"/>
        </w:rPr>
        <w:t>td&gt;2,2&lt;/td&gt;</w:t>
      </w:r>
      <w:r>
        <w:rPr>
          <w:rFonts w:hint="eastAsia"/>
        </w:rPr>
        <w:t xml:space="preserve"> 칸이 제거되었음에 주목하자.</w:t>
      </w:r>
    </w:p>
    <w:p w14:paraId="32FE977B" w14:textId="77777777" w:rsidR="008410FC" w:rsidRDefault="008410FC" w:rsidP="004E11F3"/>
    <w:p w14:paraId="28973F70" w14:textId="0114D4F0" w:rsidR="004E11F3" w:rsidRDefault="004E11F3" w:rsidP="004E11F3">
      <w:r>
        <w:br w:type="page"/>
      </w:r>
    </w:p>
    <w:p w14:paraId="0D55A9D7" w14:textId="1E15BC02" w:rsidR="00AE7CA3" w:rsidRDefault="004E11F3" w:rsidP="004E11F3">
      <w:pPr>
        <w:pStyle w:val="Heading3"/>
      </w:pPr>
      <w:r>
        <w:lastRenderedPageBreak/>
        <w:t>02/colspan1</w:t>
      </w:r>
      <w:r w:rsidR="00AE7CA3"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7CA3" w14:paraId="208F7001" w14:textId="77777777" w:rsidTr="00F23828">
        <w:tc>
          <w:tcPr>
            <w:tcW w:w="10456" w:type="dxa"/>
          </w:tcPr>
          <w:p w14:paraId="00121BF2" w14:textId="77777777" w:rsidR="004E11F3" w:rsidRDefault="004E11F3" w:rsidP="004E11F3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51C6C364" w14:textId="77777777" w:rsidR="004E11F3" w:rsidRDefault="004E11F3" w:rsidP="004E11F3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142C12C" w14:textId="77777777" w:rsidR="004E11F3" w:rsidRDefault="004E11F3" w:rsidP="004E11F3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8F9A767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C97DBE7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8DC23AF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5051A04E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667F9EDC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8FE458C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DBEEDB7" w14:textId="77777777" w:rsidR="004E11F3" w:rsidRDefault="004E11F3" w:rsidP="004E11F3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0B267DE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57474FB7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5CA15CB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4B2EAC9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E5D2EC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1D98086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2477E2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1805D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EA438A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colspan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"2"</w:t>
            </w:r>
            <w:r>
              <w:t>&gt;</w:t>
            </w:r>
            <w:r>
              <w:rPr>
                <w:color w:val="000000"/>
              </w:rPr>
              <w:t>2,1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D1D758B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E333567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949D71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968B69E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132989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colspan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"3"</w:t>
            </w:r>
            <w:r>
              <w:t>&gt;</w:t>
            </w:r>
            <w:r>
              <w:rPr>
                <w:color w:val="000000"/>
              </w:rPr>
              <w:t>3,1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141CB0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9D6B3F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D282B87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91A9323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colspan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"4"</w:t>
            </w:r>
            <w:r>
              <w:t>&gt;</w:t>
            </w:r>
            <w:r>
              <w:rPr>
                <w:color w:val="000000"/>
              </w:rPr>
              <w:t>4,1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8B8F4B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404E12E" w14:textId="77777777" w:rsidR="004E11F3" w:rsidRDefault="004E11F3" w:rsidP="004E1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A3F4647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877DDD8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9868F52" w14:textId="77777777" w:rsidR="004E11F3" w:rsidRDefault="004E11F3" w:rsidP="004E11F3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0949E73" w14:textId="72ECC36D" w:rsidR="00AE7CA3" w:rsidRPr="004E11F3" w:rsidRDefault="00AE7CA3" w:rsidP="004E11F3">
            <w:pPr>
              <w:pStyle w:val="a0"/>
            </w:pPr>
          </w:p>
        </w:tc>
      </w:tr>
    </w:tbl>
    <w:p w14:paraId="39C8A21E" w14:textId="77777777" w:rsidR="00AE7CA3" w:rsidRDefault="00AE7CA3" w:rsidP="00AE7CA3"/>
    <w:p w14:paraId="411656E1" w14:textId="77777777" w:rsidR="004E11F3" w:rsidRDefault="004E11F3" w:rsidP="004E11F3">
      <w:r>
        <w:t xml:space="preserve">colspan </w:t>
      </w:r>
      <w:r>
        <w:rPr>
          <w:rFonts w:hint="eastAsia"/>
        </w:rPr>
        <w:t xml:space="preserve">애트리뷰트 값만큼 가로 방향으로 </w:t>
      </w:r>
      <w:r>
        <w:t xml:space="preserve">td </w:t>
      </w:r>
      <w:r>
        <w:rPr>
          <w:rFonts w:hint="eastAsia"/>
        </w:rPr>
        <w:t>태그를 빼야한다.</w:t>
      </w:r>
    </w:p>
    <w:p w14:paraId="110FC457" w14:textId="77777777" w:rsidR="004E11F3" w:rsidRDefault="004E11F3" w:rsidP="004E11F3"/>
    <w:p w14:paraId="71993397" w14:textId="3B9EF19D" w:rsidR="004E11F3" w:rsidRDefault="004E11F3" w:rsidP="00AE7CA3">
      <w:r>
        <w:rPr>
          <w:noProof/>
        </w:rPr>
        <w:drawing>
          <wp:inline distT="0" distB="0" distL="0" distR="0" wp14:anchorId="46DCDBAC" wp14:editId="03BA6476">
            <wp:extent cx="3247950" cy="2165300"/>
            <wp:effectExtent l="0" t="0" r="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2664" cy="216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E0A4" w14:textId="77777777" w:rsidR="007662BA" w:rsidRDefault="007662BA" w:rsidP="00AE7CA3"/>
    <w:p w14:paraId="47F5CBF9" w14:textId="77777777" w:rsidR="004E11F3" w:rsidRDefault="004E11F3" w:rsidP="00AE7CA3"/>
    <w:p w14:paraId="610024E0" w14:textId="77777777" w:rsidR="00AE7CA3" w:rsidRDefault="00AE7CA3" w:rsidP="00AE7CA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0ACB67F" w14:textId="77777777" w:rsidR="004E11F3" w:rsidRDefault="00AE7CA3" w:rsidP="00AE7CA3">
      <w:pPr>
        <w:pStyle w:val="Heading2"/>
        <w:numPr>
          <w:ilvl w:val="1"/>
          <w:numId w:val="29"/>
        </w:numPr>
      </w:pPr>
      <w:bookmarkStart w:id="13" w:name="_Toc476308201"/>
      <w:r>
        <w:rPr>
          <w:rFonts w:hint="eastAsia"/>
        </w:rPr>
        <w:lastRenderedPageBreak/>
        <w:t>r</w:t>
      </w:r>
      <w:r>
        <w:t>owspan</w:t>
      </w:r>
      <w:bookmarkEnd w:id="13"/>
    </w:p>
    <w:p w14:paraId="5D938641" w14:textId="00456B9E" w:rsidR="00AE7CA3" w:rsidRDefault="004E11F3" w:rsidP="004E11F3">
      <w:pPr>
        <w:pStyle w:val="Heading3"/>
      </w:pPr>
      <w:r>
        <w:t>02/</w:t>
      </w:r>
      <w:r>
        <w:rPr>
          <w:rFonts w:hint="eastAsia"/>
        </w:rPr>
        <w:t>rowspan1</w:t>
      </w:r>
      <w:r w:rsidR="00AE7CA3"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7CA3" w14:paraId="151E9224" w14:textId="77777777" w:rsidTr="00F23828">
        <w:tc>
          <w:tcPr>
            <w:tcW w:w="10456" w:type="dxa"/>
          </w:tcPr>
          <w:p w14:paraId="4D69A0D8" w14:textId="77777777" w:rsidR="007662BA" w:rsidRDefault="007662BA" w:rsidP="007662BA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684C54A2" w14:textId="77777777" w:rsidR="007662BA" w:rsidRDefault="007662BA" w:rsidP="007662BA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357C6B5" w14:textId="77777777" w:rsidR="007662BA" w:rsidRDefault="007662BA" w:rsidP="007662BA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96EF142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02A533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2C6F71D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3602EBBA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291A106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7F3B3A7" w14:textId="77777777" w:rsidR="007662BA" w:rsidRDefault="007662BA" w:rsidP="007662BA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B3FFA05" w14:textId="77777777" w:rsidR="007662BA" w:rsidRDefault="007662BA" w:rsidP="007662BA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06737F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2DA76F1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211B33A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C1569F9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rowspan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"2"</w:t>
            </w:r>
            <w:r>
              <w:t>&gt;</w:t>
            </w:r>
            <w:r>
              <w:rPr>
                <w:color w:val="000000"/>
              </w:rPr>
              <w:t>1,2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C8F653F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2C2263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C301D96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CEBD35E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E1888C1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431228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1C4B4A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E815003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1E78624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A11E114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AF4997A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B0B5AA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A35F428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E45B40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8D9359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5A82CA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5867D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C943850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D41180D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446D09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D17C298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33911045" w14:textId="77777777" w:rsidR="007662BA" w:rsidRDefault="007662BA" w:rsidP="007662BA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F29F2BE" w14:textId="77777777" w:rsidR="007662BA" w:rsidRDefault="007662BA" w:rsidP="007662BA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7524E65" w14:textId="77777777" w:rsidR="007662BA" w:rsidRDefault="007662BA" w:rsidP="007662BA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A81EAEE" w14:textId="434BC8F8" w:rsidR="00AE7CA3" w:rsidRDefault="00AE7CA3" w:rsidP="007662BA">
            <w:pPr>
              <w:pStyle w:val="a0"/>
            </w:pPr>
          </w:p>
        </w:tc>
      </w:tr>
    </w:tbl>
    <w:p w14:paraId="50D93536" w14:textId="77777777" w:rsidR="00AE7CA3" w:rsidRDefault="00AE7CA3" w:rsidP="00AE7CA3"/>
    <w:p w14:paraId="37DB330E" w14:textId="77777777" w:rsidR="00AE7CA3" w:rsidRDefault="00AE7CA3" w:rsidP="00AE7CA3"/>
    <w:p w14:paraId="6F428323" w14:textId="659881D7" w:rsidR="00AE7CA3" w:rsidRDefault="007662BA" w:rsidP="00AE7CA3">
      <w:r>
        <w:rPr>
          <w:noProof/>
        </w:rPr>
        <w:drawing>
          <wp:inline distT="0" distB="0" distL="0" distR="0" wp14:anchorId="6F6F4DBC" wp14:editId="75D02B09">
            <wp:extent cx="2542019" cy="196778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8188" cy="197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0F3E" w14:textId="413F6BCA" w:rsidR="008410FC" w:rsidRDefault="008410FC" w:rsidP="00AE7CA3"/>
    <w:p w14:paraId="39170E55" w14:textId="1C7EE0FE" w:rsidR="008410FC" w:rsidRDefault="008410FC" w:rsidP="00AE7CA3"/>
    <w:p w14:paraId="14A46752" w14:textId="77777777" w:rsidR="008410FC" w:rsidRDefault="008410FC" w:rsidP="008410FC">
      <w:r w:rsidRPr="008410FC">
        <w:rPr>
          <w:rFonts w:ascii="굴림체" w:eastAsia="굴림체" w:hAnsi="굴림체"/>
        </w:rPr>
        <w:t>&lt;</w:t>
      </w:r>
      <w:r w:rsidRPr="008410FC">
        <w:rPr>
          <w:rFonts w:ascii="굴림체" w:eastAsia="굴림체" w:hAnsi="굴림체" w:hint="eastAsia"/>
        </w:rPr>
        <w:t>td&gt;2,2&lt;/td&gt;</w:t>
      </w:r>
      <w:r>
        <w:rPr>
          <w:rFonts w:hint="eastAsia"/>
        </w:rPr>
        <w:t xml:space="preserve"> 칸이 제거되었음에 주목하자.</w:t>
      </w:r>
    </w:p>
    <w:p w14:paraId="021C8424" w14:textId="77777777" w:rsidR="008410FC" w:rsidRDefault="008410FC" w:rsidP="008410FC"/>
    <w:p w14:paraId="4A8A3F3F" w14:textId="2755DE2D" w:rsidR="008410FC" w:rsidRDefault="008410FC" w:rsidP="00AE7CA3"/>
    <w:p w14:paraId="46F1F697" w14:textId="48FB20C1" w:rsidR="008410FC" w:rsidRDefault="008410FC">
      <w:pPr>
        <w:widowControl/>
        <w:wordWrap/>
        <w:autoSpaceDE/>
        <w:autoSpaceDN/>
        <w:spacing w:after="200" w:line="276" w:lineRule="auto"/>
        <w:jc w:val="both"/>
      </w:pPr>
    </w:p>
    <w:p w14:paraId="79605E09" w14:textId="77777777" w:rsidR="008410FC" w:rsidRDefault="008410FC">
      <w:pPr>
        <w:widowControl/>
        <w:wordWrap/>
        <w:autoSpaceDE/>
        <w:autoSpaceDN/>
        <w:spacing w:after="200" w:line="276" w:lineRule="auto"/>
        <w:jc w:val="both"/>
      </w:pPr>
    </w:p>
    <w:p w14:paraId="19272EE5" w14:textId="17AD79A5" w:rsidR="007662BA" w:rsidRDefault="007662BA" w:rsidP="007662BA">
      <w:pPr>
        <w:pStyle w:val="Heading3"/>
      </w:pPr>
      <w:r>
        <w:lastRenderedPageBreak/>
        <w:t>02/</w:t>
      </w:r>
      <w:r>
        <w:rPr>
          <w:rFonts w:hint="eastAsia"/>
        </w:rPr>
        <w:t>rowspan</w:t>
      </w:r>
      <w:r>
        <w:t>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2BA" w14:paraId="32F5CBCB" w14:textId="77777777" w:rsidTr="00F23828">
        <w:tc>
          <w:tcPr>
            <w:tcW w:w="10456" w:type="dxa"/>
          </w:tcPr>
          <w:p w14:paraId="2F5CA714" w14:textId="77777777" w:rsidR="007662BA" w:rsidRDefault="007662BA" w:rsidP="007662BA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10827AF7" w14:textId="77777777" w:rsidR="007662BA" w:rsidRDefault="007662BA" w:rsidP="007662BA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8B42141" w14:textId="77777777" w:rsidR="007662BA" w:rsidRDefault="007662BA" w:rsidP="007662BA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16CBE6A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3D1AF77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E454299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12189D4F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55579C3E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D11C760" w14:textId="77777777" w:rsidR="007662BA" w:rsidRDefault="007662BA" w:rsidP="007662BA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E1A60FA" w14:textId="77777777" w:rsidR="007662BA" w:rsidRDefault="007662BA" w:rsidP="007662BA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5072C03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5F305D1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D6FE158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24CA5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rowspan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"2"</w:t>
            </w:r>
            <w:r>
              <w:t>&gt;</w:t>
            </w:r>
            <w:r>
              <w:rPr>
                <w:color w:val="000000"/>
              </w:rPr>
              <w:t>1,2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672DECB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rowspan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"3"</w:t>
            </w:r>
            <w:r>
              <w:t>&gt;</w:t>
            </w:r>
            <w:r>
              <w:rPr>
                <w:color w:val="000000"/>
              </w:rPr>
              <w:t>1,3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D9E944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D68F2D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33F710A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3E04F40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4CE9B8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AF1CC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CEFA51B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09DDA17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C4AA06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BBAA2D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37C863F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36E923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49AE42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52F1FCE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E3FCCD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4660B9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D71511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B500105" w14:textId="77777777" w:rsidR="007662BA" w:rsidRDefault="007662BA" w:rsidP="007662B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7440079" w14:textId="77777777" w:rsidR="007662BA" w:rsidRDefault="007662BA" w:rsidP="007662BA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6D2EBC2" w14:textId="77777777" w:rsidR="007662BA" w:rsidRDefault="007662BA" w:rsidP="007662BA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4AB6E76" w14:textId="77777777" w:rsidR="007662BA" w:rsidRDefault="007662BA" w:rsidP="007662BA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7AA1508" w14:textId="77777777" w:rsidR="007662BA" w:rsidRPr="007662BA" w:rsidRDefault="007662BA" w:rsidP="007662BA">
            <w:pPr>
              <w:pStyle w:val="a0"/>
            </w:pPr>
          </w:p>
        </w:tc>
      </w:tr>
    </w:tbl>
    <w:p w14:paraId="1A97F634" w14:textId="77777777" w:rsidR="007662BA" w:rsidRDefault="007662BA" w:rsidP="007662BA"/>
    <w:p w14:paraId="7FE0FC22" w14:textId="784E7C6A" w:rsidR="00B505DF" w:rsidRDefault="007662BA" w:rsidP="00920D0B">
      <w:r>
        <w:rPr>
          <w:noProof/>
        </w:rPr>
        <w:drawing>
          <wp:inline distT="0" distB="0" distL="0" distR="0" wp14:anchorId="1142034B" wp14:editId="27A4E6E9">
            <wp:extent cx="2673234" cy="208483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2441" cy="209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8746" w14:textId="77777777" w:rsidR="007662BA" w:rsidRDefault="007662BA" w:rsidP="00920D0B"/>
    <w:p w14:paraId="3C8B3192" w14:textId="77777777" w:rsidR="007662BA" w:rsidRDefault="007662BA" w:rsidP="00920D0B"/>
    <w:p w14:paraId="7A1EAE37" w14:textId="77777777" w:rsidR="007662BA" w:rsidRDefault="007662BA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060E6C78" w14:textId="62F9DC3A" w:rsidR="007662BA" w:rsidRDefault="007662BA" w:rsidP="007662BA">
      <w:pPr>
        <w:pStyle w:val="Heading3"/>
      </w:pPr>
      <w:r>
        <w:lastRenderedPageBreak/>
        <w:t>02/</w:t>
      </w:r>
      <w:r>
        <w:rPr>
          <w:rFonts w:hint="eastAsia"/>
        </w:rPr>
        <w:t>rowspan</w:t>
      </w:r>
      <w:r>
        <w:t>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2BA" w14:paraId="159A791B" w14:textId="77777777" w:rsidTr="00F23828">
        <w:tc>
          <w:tcPr>
            <w:tcW w:w="10456" w:type="dxa"/>
          </w:tcPr>
          <w:p w14:paraId="2D75A1EE" w14:textId="77777777" w:rsidR="00F23828" w:rsidRDefault="00F23828" w:rsidP="00F23828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14D1EC8C" w14:textId="77777777" w:rsidR="00F23828" w:rsidRDefault="00F23828" w:rsidP="00F23828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46C7C78" w14:textId="77777777" w:rsidR="00F23828" w:rsidRDefault="00F23828" w:rsidP="00F23828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0EFD79E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C2FA1EF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A645059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756B505A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30F68DCC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DAAA3BF" w14:textId="77777777" w:rsidR="00F23828" w:rsidRDefault="00F23828" w:rsidP="00F23828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658D205" w14:textId="77777777" w:rsidR="00F23828" w:rsidRDefault="00F23828" w:rsidP="00F23828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87DD890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3EEA08D8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3621BF7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D78FDF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F23828">
              <w:rPr>
                <w:color w:val="7F007F"/>
                <w:highlight w:val="yellow"/>
              </w:rPr>
              <w:t>rowspan</w:t>
            </w:r>
            <w:r w:rsidRPr="00F23828">
              <w:rPr>
                <w:color w:val="000000"/>
                <w:highlight w:val="yellow"/>
              </w:rPr>
              <w:t>=</w:t>
            </w:r>
            <w:r w:rsidRPr="00F23828">
              <w:rPr>
                <w:color w:val="2A00FF"/>
                <w:highlight w:val="yellow"/>
              </w:rPr>
              <w:t>"2"</w:t>
            </w:r>
            <w:r>
              <w:t>&gt;</w:t>
            </w:r>
            <w:r>
              <w:rPr>
                <w:color w:val="000000"/>
              </w:rPr>
              <w:t>1,2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B7403E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F23828">
              <w:rPr>
                <w:color w:val="7F007F"/>
                <w:highlight w:val="yellow"/>
              </w:rPr>
              <w:t>rowspan</w:t>
            </w:r>
            <w:r w:rsidRPr="00F23828">
              <w:rPr>
                <w:color w:val="000000"/>
                <w:highlight w:val="yellow"/>
              </w:rPr>
              <w:t>=</w:t>
            </w:r>
            <w:r w:rsidRPr="00F23828">
              <w:rPr>
                <w:color w:val="2A00FF"/>
                <w:highlight w:val="yellow"/>
              </w:rPr>
              <w:t>"3"</w:t>
            </w:r>
            <w:r>
              <w:t>&gt;</w:t>
            </w:r>
            <w:r>
              <w:rPr>
                <w:color w:val="000000"/>
              </w:rPr>
              <w:t>1,3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6286963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F23828">
              <w:rPr>
                <w:color w:val="7F007F"/>
                <w:highlight w:val="yellow"/>
              </w:rPr>
              <w:t>rowspan</w:t>
            </w:r>
            <w:r w:rsidRPr="00F23828">
              <w:rPr>
                <w:color w:val="000000"/>
                <w:highlight w:val="yellow"/>
              </w:rPr>
              <w:t>=</w:t>
            </w:r>
            <w:r w:rsidRPr="00F23828">
              <w:rPr>
                <w:color w:val="2A00FF"/>
                <w:highlight w:val="yellow"/>
              </w:rPr>
              <w:t>"4"</w:t>
            </w:r>
            <w:r>
              <w:t>&gt;</w:t>
            </w:r>
            <w:r>
              <w:rPr>
                <w:color w:val="000000"/>
              </w:rPr>
              <w:t>1,4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75FACCB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C74B992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4FFD700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E80759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16EADD5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E0FAFAE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D35DE2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9C57F5D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8B411F1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F210778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2853EB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3284999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9C234A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0283E9" w14:textId="77777777" w:rsidR="00F23828" w:rsidRDefault="00F23828" w:rsidP="00F23828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B8B33B1" w14:textId="77777777" w:rsidR="00F23828" w:rsidRDefault="00F23828" w:rsidP="00F23828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64B1A65" w14:textId="77777777" w:rsidR="00F23828" w:rsidRDefault="00F23828" w:rsidP="00F23828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A405728" w14:textId="77777777" w:rsidR="00F23828" w:rsidRDefault="00F23828" w:rsidP="00F23828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D028AFA" w14:textId="77777777" w:rsidR="007662BA" w:rsidRPr="007662BA" w:rsidRDefault="007662BA" w:rsidP="00F23828">
            <w:pPr>
              <w:pStyle w:val="a0"/>
            </w:pPr>
          </w:p>
        </w:tc>
      </w:tr>
    </w:tbl>
    <w:p w14:paraId="6224C404" w14:textId="77777777" w:rsidR="007662BA" w:rsidRDefault="007662BA" w:rsidP="007662BA"/>
    <w:p w14:paraId="6941573B" w14:textId="5A592081" w:rsidR="007662BA" w:rsidRDefault="00F23828" w:rsidP="00920D0B">
      <w:r>
        <w:rPr>
          <w:noProof/>
        </w:rPr>
        <w:drawing>
          <wp:inline distT="0" distB="0" distL="0" distR="0" wp14:anchorId="2840DBAB" wp14:editId="5BCF69F2">
            <wp:extent cx="2637014" cy="2114093"/>
            <wp:effectExtent l="0" t="0" r="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3110" cy="211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B4E6" w14:textId="17F57B75" w:rsidR="00F23828" w:rsidRDefault="00F23828" w:rsidP="00920D0B"/>
    <w:p w14:paraId="637B9AFB" w14:textId="30D95F7A" w:rsidR="00F23828" w:rsidRDefault="00EE79C9" w:rsidP="00920D0B">
      <w:r>
        <w:rPr>
          <w:rFonts w:hint="eastAsia"/>
        </w:rPr>
        <w:t>`</w:t>
      </w:r>
    </w:p>
    <w:p w14:paraId="7F3F6B5E" w14:textId="349FF0EE" w:rsidR="00F23828" w:rsidRDefault="00F23828" w:rsidP="00920D0B"/>
    <w:p w14:paraId="76EAA131" w14:textId="0CEC1047" w:rsidR="00C42A08" w:rsidRDefault="00C42A08" w:rsidP="00920D0B"/>
    <w:p w14:paraId="56B2E115" w14:textId="77777777" w:rsidR="00C42A08" w:rsidRDefault="00C42A08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7392BFD" w14:textId="4E2F34D0" w:rsidR="00C42A08" w:rsidRDefault="0014651D" w:rsidP="00C42A08">
      <w:pPr>
        <w:pStyle w:val="Heading1"/>
      </w:pPr>
      <w:bookmarkStart w:id="14" w:name="_Toc476308202"/>
      <w:r>
        <w:rPr>
          <w:rFonts w:hint="eastAsia"/>
        </w:rPr>
        <w:lastRenderedPageBreak/>
        <w:t>연습 문제</w:t>
      </w:r>
      <w:bookmarkEnd w:id="14"/>
    </w:p>
    <w:p w14:paraId="0409F6D1" w14:textId="357BF9D8" w:rsidR="0014651D" w:rsidRDefault="0014651D" w:rsidP="0014651D"/>
    <w:p w14:paraId="702C9FE5" w14:textId="40940FB9" w:rsidR="0014651D" w:rsidRDefault="002C002F" w:rsidP="002C002F">
      <w:pPr>
        <w:pStyle w:val="Heading2"/>
      </w:pPr>
      <w:bookmarkStart w:id="15" w:name="_Toc476308203"/>
      <w:r>
        <w:rPr>
          <w:rFonts w:hint="eastAsia"/>
        </w:rPr>
        <w:t>복습</w:t>
      </w:r>
      <w:bookmarkEnd w:id="15"/>
    </w:p>
    <w:p w14:paraId="0B2BF6C4" w14:textId="17514184" w:rsidR="002C002F" w:rsidRDefault="002C002F" w:rsidP="002C002F"/>
    <w:p w14:paraId="234B2492" w14:textId="26E28D40" w:rsidR="002C002F" w:rsidRDefault="00A453F9" w:rsidP="002C002F">
      <w:r>
        <w:rPr>
          <w:rFonts w:hint="eastAsia"/>
        </w:rPr>
        <w:t>태그의 폭을 지정하는 서식은 무엇인가?</w:t>
      </w:r>
    </w:p>
    <w:p w14:paraId="5C518705" w14:textId="73F417B5" w:rsidR="00A453F9" w:rsidRDefault="00A453F9" w:rsidP="002C002F">
      <w:r>
        <w:rPr>
          <w:rFonts w:hint="eastAsia"/>
        </w:rPr>
        <w:t>태그의 높이를 지정하는 서식은 무엇인가?</w:t>
      </w:r>
    </w:p>
    <w:p w14:paraId="763E7E2D" w14:textId="59FE5B85" w:rsidR="00A453F9" w:rsidRDefault="00A453F9" w:rsidP="002C002F"/>
    <w:p w14:paraId="0E09EE29" w14:textId="7FF2EE54" w:rsidR="00A453F9" w:rsidRDefault="004958E0" w:rsidP="002C002F">
      <w:r>
        <w:rPr>
          <w:rFonts w:hint="eastAsia"/>
        </w:rPr>
        <w:t>태그 내부 문자열의 수평 방향 정렬을 지정하는 서식은 무엇인가?</w:t>
      </w:r>
    </w:p>
    <w:p w14:paraId="32AE2B83" w14:textId="57E9CBEF" w:rsidR="004958E0" w:rsidRDefault="004958E0" w:rsidP="004958E0">
      <w:r>
        <w:rPr>
          <w:rFonts w:hint="eastAsia"/>
        </w:rPr>
        <w:t>태그 내부 문자열의 수직 방향 정렬을 지정하는 서식은 무엇인가?</w:t>
      </w:r>
    </w:p>
    <w:p w14:paraId="5EC7FDBB" w14:textId="3CDB3D68" w:rsidR="004958E0" w:rsidRDefault="004958E0" w:rsidP="004958E0"/>
    <w:p w14:paraId="25ADFA5D" w14:textId="6C4A8EB1" w:rsidR="004958E0" w:rsidRDefault="00372ABF" w:rsidP="002C002F">
      <w:r>
        <w:rPr>
          <w:rFonts w:hint="eastAsia"/>
        </w:rPr>
        <w:t>다음 서식은 각각 어떤 태그들에 적용되는가?</w:t>
      </w:r>
    </w:p>
    <w:p w14:paraId="587FA6C7" w14:textId="2AE32D3E" w:rsidR="00372ABF" w:rsidRPr="00372ABF" w:rsidRDefault="00372ABF" w:rsidP="002C002F">
      <w:pPr>
        <w:rPr>
          <w:rFonts w:ascii="굴림체" w:eastAsia="굴림체" w:hAnsi="굴림체"/>
        </w:rPr>
      </w:pPr>
      <w:r w:rsidRPr="00372ABF">
        <w:rPr>
          <w:rFonts w:ascii="굴림체" w:eastAsia="굴림체" w:hAnsi="굴림체"/>
        </w:rPr>
        <w:t>p span { color: red; }</w:t>
      </w:r>
    </w:p>
    <w:p w14:paraId="684B6DA0" w14:textId="18228281" w:rsidR="00372ABF" w:rsidRPr="00372ABF" w:rsidRDefault="00372ABF" w:rsidP="002C002F">
      <w:pPr>
        <w:rPr>
          <w:rFonts w:ascii="굴림체" w:eastAsia="굴림체" w:hAnsi="굴림체"/>
        </w:rPr>
      </w:pPr>
      <w:r w:rsidRPr="00372ABF">
        <w:rPr>
          <w:rFonts w:ascii="굴림체" w:eastAsia="굴림체" w:hAnsi="굴림체" w:hint="eastAsia"/>
        </w:rPr>
        <w:t>p, span { color: red; }</w:t>
      </w:r>
    </w:p>
    <w:p w14:paraId="7EF55FDB" w14:textId="4A0987B2" w:rsidR="00372ABF" w:rsidRPr="00372ABF" w:rsidRDefault="00372ABF" w:rsidP="002C002F">
      <w:pPr>
        <w:rPr>
          <w:rFonts w:ascii="굴림체" w:eastAsia="굴림체" w:hAnsi="굴림체"/>
        </w:rPr>
      </w:pPr>
      <w:r w:rsidRPr="00372ABF">
        <w:rPr>
          <w:rFonts w:ascii="굴림체" w:eastAsia="굴림체" w:hAnsi="굴림체"/>
        </w:rPr>
        <w:t>p.s { color: red; }</w:t>
      </w:r>
    </w:p>
    <w:p w14:paraId="61D33E9E" w14:textId="0027D10B" w:rsidR="00372ABF" w:rsidRDefault="00372ABF" w:rsidP="002C002F"/>
    <w:p w14:paraId="128B4AE5" w14:textId="598FF146" w:rsidR="00287CF7" w:rsidRDefault="00287CF7" w:rsidP="002C002F"/>
    <w:p w14:paraId="022800AC" w14:textId="0B06ABFA" w:rsidR="00287CF7" w:rsidRDefault="00287CF7" w:rsidP="00287CF7">
      <w:pPr>
        <w:pStyle w:val="Heading2"/>
      </w:pPr>
      <w:bookmarkStart w:id="16" w:name="_Toc476308204"/>
      <w:r>
        <w:rPr>
          <w:rFonts w:hint="eastAsia"/>
        </w:rPr>
        <w:t>참고</w:t>
      </w:r>
      <w:bookmarkEnd w:id="16"/>
    </w:p>
    <w:p w14:paraId="1A004255" w14:textId="78368CDF" w:rsidR="00287CF7" w:rsidRDefault="00287CF7" w:rsidP="00287CF7"/>
    <w:p w14:paraId="5FC74710" w14:textId="6B1FCA10" w:rsidR="00287CF7" w:rsidRDefault="00287CF7" w:rsidP="00287CF7"/>
    <w:p w14:paraId="3D97CA0A" w14:textId="507D9B7E" w:rsidR="00287CF7" w:rsidRDefault="00287CF7" w:rsidP="00287CF7">
      <w:r w:rsidRPr="00287CF7">
        <w:t>https://www.w3schools.com/html/html_css.asp</w:t>
      </w:r>
    </w:p>
    <w:p w14:paraId="7DC31A7E" w14:textId="4A7E59E8" w:rsidR="00287CF7" w:rsidRDefault="00287CF7" w:rsidP="00287CF7"/>
    <w:p w14:paraId="5FE102E3" w14:textId="4837C0FA" w:rsidR="00287CF7" w:rsidRDefault="00287CF7" w:rsidP="00287CF7">
      <w:r>
        <w:rPr>
          <w:rFonts w:hint="eastAsia"/>
        </w:rPr>
        <w:t>위 웹페이지에서 CSS</w:t>
      </w:r>
      <w:r>
        <w:t xml:space="preserve"> </w:t>
      </w:r>
      <w:r>
        <w:rPr>
          <w:rFonts w:hint="eastAsia"/>
        </w:rPr>
        <w:t>서식 예제들을 읽어보고 실행해 보자.</w:t>
      </w:r>
    </w:p>
    <w:p w14:paraId="6C4C0374" w14:textId="77777777" w:rsidR="00287CF7" w:rsidRPr="00D74490" w:rsidRDefault="00287CF7" w:rsidP="00287CF7"/>
    <w:p w14:paraId="4C425B49" w14:textId="39C677AE" w:rsidR="00287CF7" w:rsidRDefault="00287CF7" w:rsidP="00287CF7"/>
    <w:p w14:paraId="0DEA2FB2" w14:textId="77777777" w:rsidR="00287CF7" w:rsidRPr="00287CF7" w:rsidRDefault="00287CF7" w:rsidP="00287CF7"/>
    <w:p w14:paraId="3B443691" w14:textId="20B2925F" w:rsidR="000F694D" w:rsidRDefault="006633A9" w:rsidP="006633A9">
      <w:pPr>
        <w:pStyle w:val="Heading2"/>
      </w:pPr>
      <w:r>
        <w:rPr>
          <w:rFonts w:hint="eastAsia"/>
        </w:rPr>
        <w:t>달력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33A9" w14:paraId="2B0161AC" w14:textId="77777777" w:rsidTr="006633A9">
        <w:tc>
          <w:tcPr>
            <w:tcW w:w="10456" w:type="dxa"/>
          </w:tcPr>
          <w:p w14:paraId="3318FE29" w14:textId="77777777" w:rsidR="002412E0" w:rsidRDefault="002412E0" w:rsidP="002412E0">
            <w:pPr>
              <w:pStyle w:val="a0"/>
            </w:pPr>
            <w:r>
              <w:t>package</w:t>
            </w:r>
            <w:r>
              <w:rPr>
                <w:color w:val="000000"/>
              </w:rPr>
              <w:t xml:space="preserve"> html1;</w:t>
            </w:r>
          </w:p>
          <w:p w14:paraId="60DB275C" w14:textId="77777777" w:rsidR="002412E0" w:rsidRDefault="002412E0" w:rsidP="002412E0">
            <w:pPr>
              <w:pStyle w:val="a0"/>
            </w:pPr>
          </w:p>
          <w:p w14:paraId="5281E4AA" w14:textId="77777777" w:rsidR="002412E0" w:rsidRDefault="002412E0" w:rsidP="002412E0">
            <w:pPr>
              <w:pStyle w:val="a0"/>
            </w:pPr>
            <w:r>
              <w:t>import</w:t>
            </w:r>
            <w:r>
              <w:rPr>
                <w:color w:val="000000"/>
              </w:rPr>
              <w:t xml:space="preserve"> java.util.Calendar;</w:t>
            </w:r>
          </w:p>
          <w:p w14:paraId="5C2E2B58" w14:textId="77777777" w:rsidR="002412E0" w:rsidRDefault="002412E0" w:rsidP="002412E0">
            <w:pPr>
              <w:pStyle w:val="a0"/>
            </w:pPr>
          </w:p>
          <w:p w14:paraId="7241A3C9" w14:textId="77777777" w:rsidR="002412E0" w:rsidRDefault="002412E0" w:rsidP="002412E0">
            <w:pPr>
              <w:pStyle w:val="a0"/>
            </w:pPr>
            <w:r>
              <w:t>public</w:t>
            </w:r>
            <w:r>
              <w:rPr>
                <w:color w:val="000000"/>
              </w:rPr>
              <w:t xml:space="preserve"> </w:t>
            </w:r>
            <w:r>
              <w:t>class</w:t>
            </w:r>
            <w:r>
              <w:rPr>
                <w:color w:val="000000"/>
              </w:rPr>
              <w:t xml:space="preserve"> Calendar1 {</w:t>
            </w:r>
          </w:p>
          <w:p w14:paraId="5B354789" w14:textId="77777777" w:rsidR="002412E0" w:rsidRDefault="002412E0" w:rsidP="002412E0">
            <w:pPr>
              <w:pStyle w:val="a0"/>
            </w:pPr>
          </w:p>
          <w:p w14:paraId="260633CE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3F7F5F"/>
              </w:rPr>
              <w:t>/*</w:t>
            </w:r>
          </w:p>
          <w:p w14:paraId="56FE21ED" w14:textId="77777777" w:rsidR="002412E0" w:rsidRDefault="002412E0" w:rsidP="002412E0">
            <w:pPr>
              <w:pStyle w:val="a0"/>
            </w:pPr>
            <w:r>
              <w:rPr>
                <w:color w:val="3F7F5F"/>
              </w:rPr>
              <w:t xml:space="preserve">     * </w:t>
            </w:r>
            <w:r>
              <w:rPr>
                <w:rFonts w:hint="eastAsia"/>
                <w:color w:val="3F7F5F"/>
              </w:rPr>
              <w:t>달력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출력</w:t>
            </w:r>
          </w:p>
          <w:p w14:paraId="6E6874DC" w14:textId="77777777" w:rsidR="002412E0" w:rsidRDefault="002412E0" w:rsidP="002412E0">
            <w:pPr>
              <w:pStyle w:val="a0"/>
            </w:pPr>
            <w:r>
              <w:rPr>
                <w:color w:val="3F7F5F"/>
              </w:rPr>
              <w:t xml:space="preserve">     *</w:t>
            </w:r>
          </w:p>
          <w:p w14:paraId="38580E1D" w14:textId="77777777" w:rsidR="002412E0" w:rsidRDefault="002412E0" w:rsidP="002412E0">
            <w:pPr>
              <w:pStyle w:val="a0"/>
            </w:pPr>
            <w:r>
              <w:rPr>
                <w:color w:val="3F7F5F"/>
              </w:rPr>
              <w:t xml:space="preserve">     * firstDayOfWeek: 1</w:t>
            </w:r>
            <w:r>
              <w:rPr>
                <w:rFonts w:hint="eastAsia"/>
                <w:color w:val="3F7F5F"/>
              </w:rPr>
              <w:t>일의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요일</w:t>
            </w:r>
          </w:p>
          <w:p w14:paraId="2522417C" w14:textId="77777777" w:rsidR="002412E0" w:rsidRDefault="002412E0" w:rsidP="002412E0">
            <w:pPr>
              <w:pStyle w:val="a0"/>
            </w:pPr>
            <w:r>
              <w:rPr>
                <w:color w:val="3F7F5F"/>
              </w:rPr>
              <w:t xml:space="preserve">     *    </w:t>
            </w:r>
            <w:r>
              <w:rPr>
                <w:rFonts w:hint="eastAsia"/>
                <w:color w:val="3F7F5F"/>
              </w:rPr>
              <w:t>월</w:t>
            </w:r>
            <w:r>
              <w:rPr>
                <w:color w:val="3F7F5F"/>
              </w:rPr>
              <w:t xml:space="preserve">:1, </w:t>
            </w:r>
            <w:r>
              <w:rPr>
                <w:rFonts w:hint="eastAsia"/>
                <w:color w:val="3F7F5F"/>
              </w:rPr>
              <w:t>화</w:t>
            </w:r>
            <w:r>
              <w:rPr>
                <w:color w:val="3F7F5F"/>
              </w:rPr>
              <w:t xml:space="preserve">:2, ... </w:t>
            </w:r>
            <w:r>
              <w:rPr>
                <w:rFonts w:hint="eastAsia"/>
                <w:color w:val="3F7F5F"/>
              </w:rPr>
              <w:t>토</w:t>
            </w:r>
            <w:r>
              <w:rPr>
                <w:color w:val="3F7F5F"/>
              </w:rPr>
              <w:t xml:space="preserve">:6, </w:t>
            </w:r>
            <w:r>
              <w:rPr>
                <w:rFonts w:hint="eastAsia"/>
                <w:color w:val="3F7F5F"/>
              </w:rPr>
              <w:t>일</w:t>
            </w:r>
            <w:r>
              <w:rPr>
                <w:color w:val="3F7F5F"/>
              </w:rPr>
              <w:t>:7</w:t>
            </w:r>
          </w:p>
          <w:p w14:paraId="2E36E872" w14:textId="77777777" w:rsidR="002412E0" w:rsidRDefault="002412E0" w:rsidP="002412E0">
            <w:pPr>
              <w:pStyle w:val="a0"/>
            </w:pPr>
            <w:r>
              <w:rPr>
                <w:color w:val="3F7F5F"/>
              </w:rPr>
              <w:t xml:space="preserve">     *</w:t>
            </w:r>
          </w:p>
          <w:p w14:paraId="0B803250" w14:textId="77777777" w:rsidR="002412E0" w:rsidRDefault="002412E0" w:rsidP="002412E0">
            <w:pPr>
              <w:pStyle w:val="a0"/>
            </w:pPr>
            <w:r>
              <w:rPr>
                <w:color w:val="3F7F5F"/>
              </w:rPr>
              <w:t xml:space="preserve">     * lastDay: </w:t>
            </w:r>
            <w:r>
              <w:rPr>
                <w:rFonts w:hint="eastAsia"/>
                <w:color w:val="3F7F5F"/>
              </w:rPr>
              <w:t>마지막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날짜</w:t>
            </w:r>
          </w:p>
          <w:p w14:paraId="5016D2D2" w14:textId="77777777" w:rsidR="002412E0" w:rsidRDefault="002412E0" w:rsidP="002412E0">
            <w:pPr>
              <w:pStyle w:val="a0"/>
            </w:pPr>
            <w:r>
              <w:rPr>
                <w:color w:val="3F7F5F"/>
              </w:rPr>
              <w:t xml:space="preserve">     */</w:t>
            </w:r>
          </w:p>
          <w:p w14:paraId="16A29F21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static</w:t>
            </w:r>
            <w:r>
              <w:rPr>
                <w:color w:val="000000"/>
              </w:rPr>
              <w:t xml:space="preserve"> </w:t>
            </w:r>
            <w:r>
              <w:t>void</w:t>
            </w:r>
            <w:r>
              <w:rPr>
                <w:color w:val="000000"/>
              </w:rPr>
              <w:t xml:space="preserve"> printCalendar(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firstDayOfWeek</w:t>
            </w:r>
            <w:r>
              <w:rPr>
                <w:color w:val="000000"/>
              </w:rPr>
              <w:t xml:space="preserve">,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lastDay</w:t>
            </w:r>
            <w:r>
              <w:rPr>
                <w:color w:val="000000"/>
              </w:rPr>
              <w:t>) {</w:t>
            </w:r>
          </w:p>
          <w:p w14:paraId="5A2EC6C0" w14:textId="77777777" w:rsidR="002412E0" w:rsidRDefault="002412E0" w:rsidP="002412E0">
            <w:pPr>
              <w:pStyle w:val="a0"/>
              <w:rPr>
                <w:color w:val="000000"/>
              </w:rPr>
            </w:pPr>
          </w:p>
          <w:p w14:paraId="668BE420" w14:textId="053EEDA0" w:rsidR="002412E0" w:rsidRDefault="002412E0" w:rsidP="002412E0">
            <w:pPr>
              <w:pStyle w:val="a0"/>
            </w:pPr>
            <w:bookmarkStart w:id="17" w:name="_GoBack"/>
            <w:bookmarkEnd w:id="17"/>
            <w:r>
              <w:rPr>
                <w:color w:val="000000"/>
              </w:rPr>
              <w:t xml:space="preserve">    }</w:t>
            </w:r>
          </w:p>
          <w:p w14:paraId="1FBB97D0" w14:textId="77777777" w:rsidR="002412E0" w:rsidRDefault="002412E0" w:rsidP="002412E0">
            <w:pPr>
              <w:pStyle w:val="a0"/>
            </w:pPr>
          </w:p>
          <w:p w14:paraId="7ABBC786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public</w:t>
            </w:r>
            <w:r>
              <w:rPr>
                <w:color w:val="000000"/>
              </w:rPr>
              <w:t xml:space="preserve"> </w:t>
            </w:r>
            <w:r>
              <w:t>static</w:t>
            </w:r>
            <w:r>
              <w:rPr>
                <w:color w:val="000000"/>
              </w:rPr>
              <w:t xml:space="preserve"> </w:t>
            </w:r>
            <w: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10E24C07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>// 2015</w:t>
            </w:r>
            <w:r>
              <w:rPr>
                <w:rFonts w:hint="eastAsia"/>
                <w:color w:val="3F7F5F"/>
              </w:rPr>
              <w:t>년</w:t>
            </w:r>
            <w:r>
              <w:rPr>
                <w:color w:val="3F7F5F"/>
              </w:rPr>
              <w:t xml:space="preserve"> 7</w:t>
            </w:r>
            <w:r>
              <w:rPr>
                <w:rFonts w:hint="eastAsia"/>
                <w:color w:val="3F7F5F"/>
              </w:rPr>
              <w:t>월</w:t>
            </w:r>
          </w:p>
          <w:p w14:paraId="548B7532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 xml:space="preserve"> = 2015, </w:t>
            </w:r>
            <w:r>
              <w:rPr>
                <w:color w:val="6A3E3E"/>
              </w:rPr>
              <w:t>month</w:t>
            </w:r>
            <w:r>
              <w:rPr>
                <w:color w:val="000000"/>
              </w:rPr>
              <w:t xml:space="preserve"> = 7;</w:t>
            </w:r>
          </w:p>
          <w:p w14:paraId="051BD20A" w14:textId="77777777" w:rsidR="002412E0" w:rsidRDefault="002412E0" w:rsidP="002412E0">
            <w:pPr>
              <w:pStyle w:val="a0"/>
            </w:pPr>
          </w:p>
          <w:p w14:paraId="17557911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>// 2015</w:t>
            </w:r>
            <w:r>
              <w:rPr>
                <w:rFonts w:hint="eastAsia"/>
                <w:color w:val="3F7F5F"/>
              </w:rPr>
              <w:t>년</w:t>
            </w:r>
            <w:r>
              <w:rPr>
                <w:color w:val="3F7F5F"/>
              </w:rPr>
              <w:t xml:space="preserve"> 7</w:t>
            </w:r>
            <w:r>
              <w:rPr>
                <w:rFonts w:hint="eastAsia"/>
                <w:color w:val="3F7F5F"/>
              </w:rPr>
              <w:t>월</w:t>
            </w:r>
            <w:r>
              <w:rPr>
                <w:color w:val="3F7F5F"/>
              </w:rPr>
              <w:t xml:space="preserve"> 1</w:t>
            </w:r>
            <w:r>
              <w:rPr>
                <w:rFonts w:hint="eastAsia"/>
                <w:color w:val="3F7F5F"/>
              </w:rPr>
              <w:t>일의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요일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구하기</w:t>
            </w:r>
          </w:p>
          <w:p w14:paraId="451233D4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Calendar </w:t>
            </w:r>
            <w:r>
              <w:rPr>
                <w:color w:val="6A3E3E"/>
              </w:rPr>
              <w:t>calendar</w:t>
            </w:r>
            <w:r>
              <w:rPr>
                <w:color w:val="000000"/>
              </w:rPr>
              <w:t xml:space="preserve"> = Calendar.getInstance();</w:t>
            </w:r>
          </w:p>
          <w:p w14:paraId="665B1DC3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calendar</w:t>
            </w:r>
            <w:r>
              <w:rPr>
                <w:color w:val="000000"/>
              </w:rPr>
              <w:t>.set(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month</w:t>
            </w:r>
            <w:r>
              <w:rPr>
                <w:color w:val="000000"/>
              </w:rPr>
              <w:t xml:space="preserve"> - 1, 1, 0, 0);</w:t>
            </w:r>
          </w:p>
          <w:p w14:paraId="5091A232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6A3E3E"/>
              </w:rPr>
              <w:t>요일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calendar</w:t>
            </w:r>
            <w:r>
              <w:rPr>
                <w:color w:val="000000"/>
              </w:rPr>
              <w:t>.get(Calendar.</w:t>
            </w:r>
            <w:r>
              <w:rPr>
                <w:color w:val="0000C0"/>
              </w:rPr>
              <w:t>DAY_OF_WEEK</w:t>
            </w:r>
            <w:r>
              <w:rPr>
                <w:color w:val="000000"/>
              </w:rPr>
              <w:t>);</w:t>
            </w:r>
          </w:p>
          <w:p w14:paraId="7E0848A1" w14:textId="77777777" w:rsidR="002412E0" w:rsidRDefault="002412E0" w:rsidP="002412E0">
            <w:pPr>
              <w:pStyle w:val="a0"/>
            </w:pPr>
          </w:p>
          <w:p w14:paraId="1ED73AFB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>// 2015</w:t>
            </w:r>
            <w:r>
              <w:rPr>
                <w:rFonts w:hint="eastAsia"/>
                <w:color w:val="3F7F5F"/>
              </w:rPr>
              <w:t>년</w:t>
            </w:r>
            <w:r>
              <w:rPr>
                <w:color w:val="3F7F5F"/>
              </w:rPr>
              <w:t xml:space="preserve"> 7</w:t>
            </w:r>
            <w:r>
              <w:rPr>
                <w:rFonts w:hint="eastAsia"/>
                <w:color w:val="3F7F5F"/>
              </w:rPr>
              <w:t>월의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마지막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날짜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구하기</w:t>
            </w:r>
          </w:p>
          <w:p w14:paraId="41FE77A4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calendar</w:t>
            </w:r>
            <w:r>
              <w:rPr>
                <w:color w:val="000000"/>
              </w:rPr>
              <w:t>.add(Calendar.</w:t>
            </w:r>
            <w:r>
              <w:rPr>
                <w:color w:val="0000C0"/>
              </w:rPr>
              <w:t>MONTH</w:t>
            </w:r>
            <w:r>
              <w:rPr>
                <w:color w:val="000000"/>
              </w:rPr>
              <w:t>, 1);</w:t>
            </w:r>
          </w:p>
          <w:p w14:paraId="5A409ADB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calendar</w:t>
            </w:r>
            <w:r>
              <w:rPr>
                <w:color w:val="000000"/>
              </w:rPr>
              <w:t>.add(Calendar.</w:t>
            </w:r>
            <w:r>
              <w:rPr>
                <w:color w:val="0000C0"/>
              </w:rPr>
              <w:t>DATE</w:t>
            </w:r>
            <w:r>
              <w:rPr>
                <w:color w:val="000000"/>
              </w:rPr>
              <w:t>, -1);</w:t>
            </w:r>
          </w:p>
          <w:p w14:paraId="7B8199F3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6A3E3E"/>
              </w:rPr>
              <w:t>마지막날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calendar</w:t>
            </w:r>
            <w:r>
              <w:rPr>
                <w:color w:val="000000"/>
              </w:rPr>
              <w:t>.get(Calendar.</w:t>
            </w:r>
            <w:r>
              <w:rPr>
                <w:color w:val="0000C0"/>
              </w:rPr>
              <w:t>DATE</w:t>
            </w:r>
            <w:r>
              <w:rPr>
                <w:color w:val="000000"/>
              </w:rPr>
              <w:t>);</w:t>
            </w:r>
          </w:p>
          <w:p w14:paraId="35FBE9AD" w14:textId="77777777" w:rsidR="002412E0" w:rsidRDefault="002412E0" w:rsidP="002412E0">
            <w:pPr>
              <w:pStyle w:val="a0"/>
            </w:pPr>
          </w:p>
          <w:p w14:paraId="1C4068FE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달력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출력</w:t>
            </w:r>
          </w:p>
          <w:p w14:paraId="6E089543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    printCalendar(</w:t>
            </w:r>
            <w:r>
              <w:rPr>
                <w:rFonts w:hint="eastAsia"/>
                <w:color w:val="6A3E3E"/>
              </w:rPr>
              <w:t>요일</w:t>
            </w:r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6A3E3E"/>
              </w:rPr>
              <w:t>마지막날</w:t>
            </w:r>
            <w:r>
              <w:rPr>
                <w:color w:val="000000"/>
              </w:rPr>
              <w:t>);</w:t>
            </w:r>
          </w:p>
          <w:p w14:paraId="5A5325FF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t xml:space="preserve">    }</w:t>
            </w:r>
          </w:p>
          <w:p w14:paraId="42E58ED0" w14:textId="77777777" w:rsidR="002412E0" w:rsidRDefault="002412E0" w:rsidP="002412E0">
            <w:pPr>
              <w:pStyle w:val="a0"/>
            </w:pPr>
            <w:r>
              <w:rPr>
                <w:color w:val="000000"/>
              </w:rPr>
              <w:lastRenderedPageBreak/>
              <w:t>}</w:t>
            </w:r>
          </w:p>
          <w:p w14:paraId="49FA865C" w14:textId="7E84435B" w:rsidR="006633A9" w:rsidRDefault="006633A9" w:rsidP="002412E0">
            <w:pPr>
              <w:pStyle w:val="a0"/>
              <w:rPr>
                <w:rFonts w:hint="eastAsia"/>
              </w:rPr>
            </w:pPr>
          </w:p>
        </w:tc>
      </w:tr>
    </w:tbl>
    <w:p w14:paraId="7DA60479" w14:textId="77777777" w:rsidR="006633A9" w:rsidRPr="006633A9" w:rsidRDefault="006633A9" w:rsidP="006633A9">
      <w:pPr>
        <w:rPr>
          <w:rFonts w:hint="eastAsia"/>
        </w:rPr>
      </w:pPr>
    </w:p>
    <w:p w14:paraId="6339699F" w14:textId="0425094C" w:rsidR="007E39A5" w:rsidRDefault="007E39A5" w:rsidP="002C002F">
      <w:r>
        <w:rPr>
          <w:rFonts w:hint="eastAsia"/>
        </w:rPr>
        <w:t>실행 결과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39A5" w14:paraId="441A9A0A" w14:textId="77777777" w:rsidTr="007E39A5">
        <w:tc>
          <w:tcPr>
            <w:tcW w:w="10456" w:type="dxa"/>
          </w:tcPr>
          <w:p w14:paraId="11B54E37" w14:textId="77777777" w:rsidR="007E39A5" w:rsidRDefault="007E39A5" w:rsidP="007E39A5">
            <w:pPr>
              <w:wordWrap/>
              <w:adjustRightInd w:val="0"/>
              <w:rPr>
                <w:rFonts w:ascii="굴림체" w:eastAsia="굴림체" w:cs="굴림체"/>
                <w:kern w:val="0"/>
              </w:rPr>
            </w:pPr>
            <w:r>
              <w:rPr>
                <w:rFonts w:ascii="굴림체" w:eastAsia="굴림체" w:cs="굴림체"/>
                <w:color w:val="000000"/>
                <w:kern w:val="0"/>
              </w:rPr>
              <w:t xml:space="preserve">          1  2  3  4 </w:t>
            </w:r>
          </w:p>
          <w:p w14:paraId="7386559D" w14:textId="77777777" w:rsidR="007E39A5" w:rsidRDefault="007E39A5" w:rsidP="007E39A5">
            <w:pPr>
              <w:wordWrap/>
              <w:adjustRightInd w:val="0"/>
              <w:rPr>
                <w:rFonts w:ascii="굴림체" w:eastAsia="굴림체" w:cs="굴림체"/>
                <w:kern w:val="0"/>
              </w:rPr>
            </w:pPr>
            <w:r>
              <w:rPr>
                <w:rFonts w:ascii="굴림체" w:eastAsia="굴림체" w:cs="굴림체"/>
                <w:color w:val="000000"/>
                <w:kern w:val="0"/>
              </w:rPr>
              <w:t xml:space="preserve"> 5  6  7  8  9 10 11 </w:t>
            </w:r>
          </w:p>
          <w:p w14:paraId="038F6CBD" w14:textId="77777777" w:rsidR="007E39A5" w:rsidRDefault="007E39A5" w:rsidP="007E39A5">
            <w:pPr>
              <w:wordWrap/>
              <w:adjustRightInd w:val="0"/>
              <w:rPr>
                <w:rFonts w:ascii="굴림체" w:eastAsia="굴림체" w:cs="굴림체"/>
                <w:kern w:val="0"/>
              </w:rPr>
            </w:pPr>
            <w:r>
              <w:rPr>
                <w:rFonts w:ascii="굴림체" w:eastAsia="굴림체" w:cs="굴림체"/>
                <w:color w:val="000000"/>
                <w:kern w:val="0"/>
              </w:rPr>
              <w:t xml:space="preserve">12 13 14 15 16 17 18 </w:t>
            </w:r>
          </w:p>
          <w:p w14:paraId="304B3626" w14:textId="77777777" w:rsidR="007E39A5" w:rsidRDefault="007E39A5" w:rsidP="007E39A5">
            <w:pPr>
              <w:wordWrap/>
              <w:adjustRightInd w:val="0"/>
              <w:rPr>
                <w:rFonts w:ascii="굴림체" w:eastAsia="굴림체" w:cs="굴림체"/>
                <w:kern w:val="0"/>
              </w:rPr>
            </w:pPr>
            <w:r>
              <w:rPr>
                <w:rFonts w:ascii="굴림체" w:eastAsia="굴림체" w:cs="굴림체"/>
                <w:color w:val="000000"/>
                <w:kern w:val="0"/>
              </w:rPr>
              <w:t xml:space="preserve">19 20 21 22 23 24 25 </w:t>
            </w:r>
          </w:p>
          <w:p w14:paraId="41FA8DB1" w14:textId="50691F14" w:rsidR="007E39A5" w:rsidRDefault="007E39A5" w:rsidP="007E39A5">
            <w:pPr>
              <w:rPr>
                <w:rFonts w:hint="eastAsia"/>
              </w:rPr>
            </w:pPr>
            <w:r>
              <w:rPr>
                <w:rFonts w:ascii="굴림체" w:eastAsia="굴림체" w:cs="굴림체"/>
                <w:color w:val="000000"/>
                <w:kern w:val="0"/>
              </w:rPr>
              <w:t xml:space="preserve">26 27 28 29 30 31 </w:t>
            </w:r>
          </w:p>
        </w:tc>
      </w:tr>
    </w:tbl>
    <w:p w14:paraId="1BE256EB" w14:textId="77777777" w:rsidR="007E39A5" w:rsidRDefault="007E39A5" w:rsidP="002C002F">
      <w:pPr>
        <w:rPr>
          <w:rFonts w:hint="eastAsia"/>
        </w:rPr>
      </w:pPr>
    </w:p>
    <w:p w14:paraId="6E93061A" w14:textId="3A211F31" w:rsidR="00372ABF" w:rsidRDefault="007E39A5" w:rsidP="002C002F">
      <w:r>
        <w:rPr>
          <w:rFonts w:hint="eastAsia"/>
        </w:rPr>
        <w:t xml:space="preserve">위와 같이 출력되도록 </w:t>
      </w:r>
      <w:r>
        <w:t xml:space="preserve">printCalendar </w:t>
      </w:r>
      <w:r>
        <w:rPr>
          <w:rFonts w:hint="eastAsia"/>
        </w:rPr>
        <w:t>메소드를 구현하라.</w:t>
      </w:r>
    </w:p>
    <w:p w14:paraId="312AEE3D" w14:textId="3E0EC339" w:rsidR="00372ABF" w:rsidRDefault="00372ABF" w:rsidP="002C002F"/>
    <w:p w14:paraId="57644330" w14:textId="77777777" w:rsidR="00372ABF" w:rsidRDefault="00372ABF" w:rsidP="002C002F"/>
    <w:p w14:paraId="3CDB76DF" w14:textId="77777777" w:rsidR="00372ABF" w:rsidRDefault="00372ABF" w:rsidP="002C002F"/>
    <w:p w14:paraId="1AEBA8CF" w14:textId="77777777" w:rsidR="004958E0" w:rsidRPr="004958E0" w:rsidRDefault="004958E0" w:rsidP="002C002F"/>
    <w:p w14:paraId="6ED2ADA2" w14:textId="77777777" w:rsidR="004958E0" w:rsidRDefault="004958E0" w:rsidP="002C002F"/>
    <w:p w14:paraId="7076EF19" w14:textId="77777777" w:rsidR="00A453F9" w:rsidRDefault="00A453F9" w:rsidP="002C002F"/>
    <w:p w14:paraId="32690A8E" w14:textId="77777777" w:rsidR="002C002F" w:rsidRPr="002C002F" w:rsidRDefault="002C002F" w:rsidP="002C002F"/>
    <w:sectPr w:rsidR="002C002F" w:rsidRPr="002C002F" w:rsidSect="00172E3C">
      <w:footerReference w:type="default" r:id="rId27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03F3B" w14:textId="77777777" w:rsidR="00FA57EC" w:rsidRDefault="00FA57EC" w:rsidP="000A6D40">
      <w:r>
        <w:separator/>
      </w:r>
    </w:p>
  </w:endnote>
  <w:endnote w:type="continuationSeparator" w:id="0">
    <w:p w14:paraId="198007B9" w14:textId="77777777" w:rsidR="00FA57EC" w:rsidRDefault="00FA57EC" w:rsidP="000A6D40">
      <w:r>
        <w:continuationSeparator/>
      </w:r>
    </w:p>
  </w:endnote>
  <w:endnote w:type="continuationNotice" w:id="1">
    <w:p w14:paraId="3FA262D0" w14:textId="77777777" w:rsidR="00FA57EC" w:rsidRDefault="00FA57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1389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198098F1" w14:textId="0317B815" w:rsidR="002C002F" w:rsidRDefault="002C002F">
            <w:pPr>
              <w:pStyle w:val="Footer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794E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794E">
              <w:rPr>
                <w:b/>
                <w:bCs/>
                <w:noProof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781D41" w14:textId="77777777" w:rsidR="002C002F" w:rsidRDefault="002C0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F57E3" w14:textId="77777777" w:rsidR="00FA57EC" w:rsidRDefault="00FA57EC" w:rsidP="000A6D40">
      <w:r>
        <w:separator/>
      </w:r>
    </w:p>
  </w:footnote>
  <w:footnote w:type="continuationSeparator" w:id="0">
    <w:p w14:paraId="0AB656D3" w14:textId="77777777" w:rsidR="00FA57EC" w:rsidRDefault="00FA57EC" w:rsidP="000A6D40">
      <w:r>
        <w:continuationSeparator/>
      </w:r>
    </w:p>
  </w:footnote>
  <w:footnote w:type="continuationNotice" w:id="1">
    <w:p w14:paraId="4160783E" w14:textId="77777777" w:rsidR="00FA57EC" w:rsidRDefault="00FA57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7D0"/>
    <w:multiLevelType w:val="multilevel"/>
    <w:tmpl w:val="04B4C6C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AA1513"/>
    <w:multiLevelType w:val="hybridMultilevel"/>
    <w:tmpl w:val="5900E48E"/>
    <w:lvl w:ilvl="0" w:tplc="A18E2E12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305557B"/>
    <w:multiLevelType w:val="multilevel"/>
    <w:tmpl w:val="5440716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3DC66AF"/>
    <w:multiLevelType w:val="hybridMultilevel"/>
    <w:tmpl w:val="FFB45E68"/>
    <w:lvl w:ilvl="0" w:tplc="DD8CBE38">
      <w:start w:val="1"/>
      <w:numFmt w:val="bullet"/>
      <w:pStyle w:val="2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1" w15:restartNumberingAfterBreak="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21"/>
  </w:num>
  <w:num w:numId="5">
    <w:abstractNumId w:val="19"/>
  </w:num>
  <w:num w:numId="6">
    <w:abstractNumId w:val="11"/>
  </w:num>
  <w:num w:numId="7">
    <w:abstractNumId w:val="21"/>
  </w:num>
  <w:num w:numId="8">
    <w:abstractNumId w:val="15"/>
  </w:num>
  <w:num w:numId="9">
    <w:abstractNumId w:val="15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"/>
  </w:num>
  <w:num w:numId="14">
    <w:abstractNumId w:val="4"/>
  </w:num>
  <w:num w:numId="15">
    <w:abstractNumId w:val="16"/>
  </w:num>
  <w:num w:numId="16">
    <w:abstractNumId w:val="16"/>
  </w:num>
  <w:num w:numId="17">
    <w:abstractNumId w:val="12"/>
  </w:num>
  <w:num w:numId="18">
    <w:abstractNumId w:val="8"/>
  </w:num>
  <w:num w:numId="19">
    <w:abstractNumId w:val="8"/>
  </w:num>
  <w:num w:numId="20">
    <w:abstractNumId w:val="14"/>
  </w:num>
  <w:num w:numId="21">
    <w:abstractNumId w:val="5"/>
  </w:num>
  <w:num w:numId="22">
    <w:abstractNumId w:val="5"/>
  </w:num>
  <w:num w:numId="23">
    <w:abstractNumId w:val="3"/>
  </w:num>
  <w:num w:numId="24">
    <w:abstractNumId w:val="20"/>
  </w:num>
  <w:num w:numId="25">
    <w:abstractNumId w:val="17"/>
  </w:num>
  <w:num w:numId="26">
    <w:abstractNumId w:val="7"/>
  </w:num>
  <w:num w:numId="27">
    <w:abstractNumId w:val="7"/>
  </w:num>
  <w:num w:numId="28">
    <w:abstractNumId w:val="13"/>
  </w:num>
  <w:num w:numId="29">
    <w:abstractNumId w:val="0"/>
  </w:num>
  <w:num w:numId="3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277"/>
    <w:rsid w:val="000229A6"/>
    <w:rsid w:val="0002473F"/>
    <w:rsid w:val="000370A7"/>
    <w:rsid w:val="00053388"/>
    <w:rsid w:val="00060663"/>
    <w:rsid w:val="00073163"/>
    <w:rsid w:val="000935DE"/>
    <w:rsid w:val="000A65B4"/>
    <w:rsid w:val="000A6D40"/>
    <w:rsid w:val="000C11DB"/>
    <w:rsid w:val="000E161F"/>
    <w:rsid w:val="000E2116"/>
    <w:rsid w:val="000E6C23"/>
    <w:rsid w:val="000E6DC0"/>
    <w:rsid w:val="000F694D"/>
    <w:rsid w:val="0011121B"/>
    <w:rsid w:val="00113E74"/>
    <w:rsid w:val="00137CF3"/>
    <w:rsid w:val="001453D0"/>
    <w:rsid w:val="0014651D"/>
    <w:rsid w:val="00161AF5"/>
    <w:rsid w:val="00172E3C"/>
    <w:rsid w:val="00182A4E"/>
    <w:rsid w:val="00184191"/>
    <w:rsid w:val="001C4F84"/>
    <w:rsid w:val="002005B9"/>
    <w:rsid w:val="002202B1"/>
    <w:rsid w:val="00220CAB"/>
    <w:rsid w:val="00222277"/>
    <w:rsid w:val="00233A6E"/>
    <w:rsid w:val="002412E0"/>
    <w:rsid w:val="002532E9"/>
    <w:rsid w:val="002561B5"/>
    <w:rsid w:val="00272B94"/>
    <w:rsid w:val="00286F2C"/>
    <w:rsid w:val="00287CF7"/>
    <w:rsid w:val="002945F0"/>
    <w:rsid w:val="002B5406"/>
    <w:rsid w:val="002C002F"/>
    <w:rsid w:val="002E1909"/>
    <w:rsid w:val="0031149D"/>
    <w:rsid w:val="00332573"/>
    <w:rsid w:val="0036794E"/>
    <w:rsid w:val="00372ABF"/>
    <w:rsid w:val="00396984"/>
    <w:rsid w:val="003A32FC"/>
    <w:rsid w:val="003A52D9"/>
    <w:rsid w:val="003A5B62"/>
    <w:rsid w:val="003B30F9"/>
    <w:rsid w:val="003C3121"/>
    <w:rsid w:val="003C4AB7"/>
    <w:rsid w:val="003D463F"/>
    <w:rsid w:val="003D69A0"/>
    <w:rsid w:val="00412EBC"/>
    <w:rsid w:val="0042277B"/>
    <w:rsid w:val="00422DD0"/>
    <w:rsid w:val="004242B5"/>
    <w:rsid w:val="00444D59"/>
    <w:rsid w:val="00450A28"/>
    <w:rsid w:val="00454624"/>
    <w:rsid w:val="00457BC1"/>
    <w:rsid w:val="00481640"/>
    <w:rsid w:val="004958E0"/>
    <w:rsid w:val="004C1993"/>
    <w:rsid w:val="004E11F3"/>
    <w:rsid w:val="00512DAA"/>
    <w:rsid w:val="0053412F"/>
    <w:rsid w:val="00554CF9"/>
    <w:rsid w:val="0055504B"/>
    <w:rsid w:val="005636AF"/>
    <w:rsid w:val="00563B8C"/>
    <w:rsid w:val="005838C9"/>
    <w:rsid w:val="00594EAE"/>
    <w:rsid w:val="005A2383"/>
    <w:rsid w:val="005B1418"/>
    <w:rsid w:val="005D70C4"/>
    <w:rsid w:val="005F64C5"/>
    <w:rsid w:val="00603836"/>
    <w:rsid w:val="0064039E"/>
    <w:rsid w:val="00646E78"/>
    <w:rsid w:val="006633A9"/>
    <w:rsid w:val="006723F7"/>
    <w:rsid w:val="00672441"/>
    <w:rsid w:val="00672D78"/>
    <w:rsid w:val="00690206"/>
    <w:rsid w:val="006B27B3"/>
    <w:rsid w:val="006C1F9C"/>
    <w:rsid w:val="006E1BE4"/>
    <w:rsid w:val="006E3BA3"/>
    <w:rsid w:val="00701BE5"/>
    <w:rsid w:val="00706ED3"/>
    <w:rsid w:val="00710983"/>
    <w:rsid w:val="00711EA3"/>
    <w:rsid w:val="007138E5"/>
    <w:rsid w:val="00743ED9"/>
    <w:rsid w:val="00764598"/>
    <w:rsid w:val="007662BA"/>
    <w:rsid w:val="00776EEA"/>
    <w:rsid w:val="00791CB8"/>
    <w:rsid w:val="007B30EF"/>
    <w:rsid w:val="007B594A"/>
    <w:rsid w:val="007C1216"/>
    <w:rsid w:val="007C26CE"/>
    <w:rsid w:val="007D28F2"/>
    <w:rsid w:val="007D637D"/>
    <w:rsid w:val="007E39A5"/>
    <w:rsid w:val="008179F7"/>
    <w:rsid w:val="0082204E"/>
    <w:rsid w:val="008401D5"/>
    <w:rsid w:val="008410FC"/>
    <w:rsid w:val="00853706"/>
    <w:rsid w:val="00876750"/>
    <w:rsid w:val="00891DC4"/>
    <w:rsid w:val="008B70FA"/>
    <w:rsid w:val="008C0E25"/>
    <w:rsid w:val="008D6F33"/>
    <w:rsid w:val="008E214F"/>
    <w:rsid w:val="008E4E2E"/>
    <w:rsid w:val="008E7773"/>
    <w:rsid w:val="008F3C9A"/>
    <w:rsid w:val="00907EB9"/>
    <w:rsid w:val="00920D0B"/>
    <w:rsid w:val="00923769"/>
    <w:rsid w:val="00932F5F"/>
    <w:rsid w:val="00932FE1"/>
    <w:rsid w:val="00933D0A"/>
    <w:rsid w:val="00934411"/>
    <w:rsid w:val="00953DC9"/>
    <w:rsid w:val="00954BE5"/>
    <w:rsid w:val="0096062B"/>
    <w:rsid w:val="009608D9"/>
    <w:rsid w:val="00967EA9"/>
    <w:rsid w:val="00985EC9"/>
    <w:rsid w:val="0099432E"/>
    <w:rsid w:val="0099448F"/>
    <w:rsid w:val="009A0B1B"/>
    <w:rsid w:val="009A643F"/>
    <w:rsid w:val="009B0148"/>
    <w:rsid w:val="009B6F51"/>
    <w:rsid w:val="009C6FA4"/>
    <w:rsid w:val="009D5D20"/>
    <w:rsid w:val="009E0BA8"/>
    <w:rsid w:val="009E5B0F"/>
    <w:rsid w:val="009F2A17"/>
    <w:rsid w:val="009F36F3"/>
    <w:rsid w:val="00A32AAD"/>
    <w:rsid w:val="00A35513"/>
    <w:rsid w:val="00A4048A"/>
    <w:rsid w:val="00A453F9"/>
    <w:rsid w:val="00A52F93"/>
    <w:rsid w:val="00A532FE"/>
    <w:rsid w:val="00A533CE"/>
    <w:rsid w:val="00A538F1"/>
    <w:rsid w:val="00A63727"/>
    <w:rsid w:val="00AA2522"/>
    <w:rsid w:val="00AB15FB"/>
    <w:rsid w:val="00AB551E"/>
    <w:rsid w:val="00AC05BB"/>
    <w:rsid w:val="00AC5D85"/>
    <w:rsid w:val="00AD301F"/>
    <w:rsid w:val="00AE7CA3"/>
    <w:rsid w:val="00AF09B8"/>
    <w:rsid w:val="00B02D09"/>
    <w:rsid w:val="00B1235B"/>
    <w:rsid w:val="00B218BC"/>
    <w:rsid w:val="00B47BBD"/>
    <w:rsid w:val="00B505DF"/>
    <w:rsid w:val="00B54C79"/>
    <w:rsid w:val="00B81919"/>
    <w:rsid w:val="00BA49C2"/>
    <w:rsid w:val="00BA7246"/>
    <w:rsid w:val="00BB48DF"/>
    <w:rsid w:val="00BE4A69"/>
    <w:rsid w:val="00BE7FA6"/>
    <w:rsid w:val="00C077C0"/>
    <w:rsid w:val="00C3398E"/>
    <w:rsid w:val="00C33C81"/>
    <w:rsid w:val="00C374C7"/>
    <w:rsid w:val="00C42A08"/>
    <w:rsid w:val="00C47FAF"/>
    <w:rsid w:val="00C54914"/>
    <w:rsid w:val="00C655CF"/>
    <w:rsid w:val="00C724BD"/>
    <w:rsid w:val="00C75575"/>
    <w:rsid w:val="00C756E5"/>
    <w:rsid w:val="00CA7DD4"/>
    <w:rsid w:val="00CD66E3"/>
    <w:rsid w:val="00CF69E5"/>
    <w:rsid w:val="00CF7A6D"/>
    <w:rsid w:val="00D062B7"/>
    <w:rsid w:val="00D1546B"/>
    <w:rsid w:val="00D4405D"/>
    <w:rsid w:val="00D5663B"/>
    <w:rsid w:val="00D6212B"/>
    <w:rsid w:val="00D70C5F"/>
    <w:rsid w:val="00D74490"/>
    <w:rsid w:val="00D806ED"/>
    <w:rsid w:val="00D82629"/>
    <w:rsid w:val="00D866CC"/>
    <w:rsid w:val="00DA3617"/>
    <w:rsid w:val="00DF09BE"/>
    <w:rsid w:val="00E077C5"/>
    <w:rsid w:val="00E122B2"/>
    <w:rsid w:val="00E1507B"/>
    <w:rsid w:val="00E367E5"/>
    <w:rsid w:val="00E45C83"/>
    <w:rsid w:val="00E51404"/>
    <w:rsid w:val="00E5442F"/>
    <w:rsid w:val="00E54B86"/>
    <w:rsid w:val="00E6787A"/>
    <w:rsid w:val="00E77B16"/>
    <w:rsid w:val="00E85FFF"/>
    <w:rsid w:val="00E9493A"/>
    <w:rsid w:val="00EA0E50"/>
    <w:rsid w:val="00EE79C9"/>
    <w:rsid w:val="00F058B7"/>
    <w:rsid w:val="00F13167"/>
    <w:rsid w:val="00F23828"/>
    <w:rsid w:val="00F23DD7"/>
    <w:rsid w:val="00F40DF7"/>
    <w:rsid w:val="00F556BC"/>
    <w:rsid w:val="00F56A1A"/>
    <w:rsid w:val="00F57E3C"/>
    <w:rsid w:val="00F716E3"/>
    <w:rsid w:val="00F82E0C"/>
    <w:rsid w:val="00F924DF"/>
    <w:rsid w:val="00FA57EC"/>
    <w:rsid w:val="00FB02D0"/>
    <w:rsid w:val="00FD1543"/>
    <w:rsid w:val="00FE09B1"/>
    <w:rsid w:val="00FF08BA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8A40B"/>
  <w15:docId w15:val="{0FBEB516-C484-44F4-9E22-F8598D71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4624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914"/>
    <w:pPr>
      <w:keepNext/>
      <w:numPr>
        <w:numId w:val="29"/>
      </w:numPr>
      <w:outlineLvl w:val="0"/>
    </w:pPr>
    <w:rPr>
      <w:rFonts w:hAnsi="굴림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FA4"/>
    <w:pPr>
      <w:keepNext/>
      <w:numPr>
        <w:ilvl w:val="1"/>
        <w:numId w:val="30"/>
      </w:numPr>
      <w:outlineLvl w:val="1"/>
    </w:pPr>
    <w:rPr>
      <w:rFonts w:hAnsi="굴림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3121"/>
    <w:pPr>
      <w:keepNext/>
      <w:adjustRightInd w:val="0"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FA4"/>
    <w:rPr>
      <w:rFonts w:ascii="굴림" w:eastAsia="굴림" w:hAnsi="굴림" w:cstheme="majorBidi"/>
      <w:b/>
      <w:sz w:val="3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54914"/>
    <w:rPr>
      <w:rFonts w:ascii="굴림" w:eastAsia="굴림" w:hAnsi="굴림" w:cstheme="majorBidi"/>
      <w:b/>
      <w:sz w:val="40"/>
      <w:szCs w:val="28"/>
    </w:rPr>
  </w:style>
  <w:style w:type="paragraph" w:customStyle="1" w:styleId="a">
    <w:name w:val="코드"/>
    <w:basedOn w:val="Normal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Heading3Char">
    <w:name w:val="Heading 3 Char"/>
    <w:basedOn w:val="DefaultParagraphFont"/>
    <w:link w:val="Heading3"/>
    <w:uiPriority w:val="9"/>
    <w:rsid w:val="003C3121"/>
    <w:rPr>
      <w:rFonts w:asciiTheme="majorHAnsi" w:eastAsia="돋움" w:hAnsiTheme="majorHAnsi" w:cstheme="majorBidi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F2A17"/>
    <w:rPr>
      <w:rFonts w:eastAsia="돋움"/>
      <w:b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9F2A17"/>
    <w:rPr>
      <w:rFonts w:eastAsia="굴림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9F2A17"/>
    <w:rPr>
      <w:rFonts w:eastAsia="굴림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18BC"/>
  </w:style>
  <w:style w:type="character" w:customStyle="1" w:styleId="DateChar">
    <w:name w:val="Date Char"/>
    <w:basedOn w:val="DefaultParagraphFont"/>
    <w:link w:val="Date"/>
    <w:uiPriority w:val="99"/>
    <w:semiHidden/>
    <w:rsid w:val="00B218BC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A6D40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A6D40"/>
    <w:rPr>
      <w:rFonts w:ascii="굴림체" w:eastAsia="굴림체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5B0F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A5B62"/>
    <w:pPr>
      <w:ind w:leftChars="400" w:left="800"/>
    </w:pPr>
  </w:style>
  <w:style w:type="paragraph" w:customStyle="1" w:styleId="1">
    <w:name w:val="목록1"/>
    <w:basedOn w:val="ListParagraph"/>
    <w:link w:val="1Char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">
    <w:name w:val="목록2"/>
    <w:basedOn w:val="1"/>
    <w:link w:val="2Char"/>
    <w:qFormat/>
    <w:rsid w:val="003A5B62"/>
    <w:pPr>
      <w:numPr>
        <w:numId w:val="2"/>
      </w:numPr>
      <w:ind w:leftChars="150" w:left="150" w:hanging="403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A5B62"/>
    <w:rPr>
      <w:rFonts w:ascii="굴림" w:eastAsia="굴림"/>
    </w:rPr>
  </w:style>
  <w:style w:type="character" w:customStyle="1" w:styleId="1Char">
    <w:name w:val="목록1 Char"/>
    <w:basedOn w:val="ListParagraphChar"/>
    <w:link w:val="1"/>
    <w:rsid w:val="003A5B62"/>
    <w:rPr>
      <w:rFonts w:ascii="굴림" w:eastAsia="굴림"/>
      <w:szCs w:val="20"/>
    </w:rPr>
  </w:style>
  <w:style w:type="character" w:customStyle="1" w:styleId="2Char">
    <w:name w:val="목록2 Char"/>
    <w:basedOn w:val="1Char"/>
    <w:link w:val="2"/>
    <w:rsid w:val="003A5B62"/>
    <w:rPr>
      <w:rFonts w:ascii="굴림" w:eastAsia="굴림"/>
      <w:szCs w:val="20"/>
    </w:rPr>
  </w:style>
  <w:style w:type="paragraph" w:customStyle="1" w:styleId="a0">
    <w:name w:val="코드표"/>
    <w:basedOn w:val="Normal"/>
    <w:link w:val="Char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">
    <w:name w:val="코드표 Char"/>
    <w:basedOn w:val="DefaultParagraphFont"/>
    <w:link w:val="a0"/>
    <w:rsid w:val="0064039E"/>
    <w:rPr>
      <w:rFonts w:ascii="굴림체" w:eastAsia="굴림체" w:cs="굴림체"/>
      <w:bCs/>
      <w:kern w:val="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1">
    <w:name w:val="코드문자"/>
    <w:uiPriority w:val="1"/>
    <w:qFormat/>
    <w:rsid w:val="00454624"/>
    <w:rPr>
      <w:rFonts w:ascii="굴림체" w:eastAsia="굴림체"/>
    </w:rPr>
  </w:style>
  <w:style w:type="paragraph" w:styleId="BodyText">
    <w:name w:val="Body Text"/>
    <w:basedOn w:val="Normal"/>
    <w:link w:val="BodyTextChar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838C9"/>
    <w:rPr>
      <w:rFonts w:ascii="굴림" w:eastAsia="굴림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24BD"/>
    <w:pPr>
      <w:widowControl/>
      <w:wordWrap/>
      <w:autoSpaceDE/>
      <w:autoSpaceDN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724BD"/>
    <w:pPr>
      <w:widowControl/>
      <w:wordWrap/>
      <w:autoSpaceDE/>
      <w:autoSpaceDN/>
      <w:ind w:left="221"/>
    </w:pPr>
    <w:rPr>
      <w:kern w:val="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724BD"/>
    <w:pPr>
      <w:widowControl/>
      <w:wordWrap/>
      <w:autoSpaceDE/>
      <w:autoSpaceDN/>
      <w:ind w:left="442"/>
    </w:pPr>
    <w:rPr>
      <w:kern w:val="0"/>
    </w:rPr>
  </w:style>
  <w:style w:type="table" w:styleId="TableGrid">
    <w:name w:val="Table Grid"/>
    <w:basedOn w:val="TableNormal"/>
    <w:uiPriority w:val="59"/>
    <w:rsid w:val="0071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ABBB6-DEB1-417A-804B-B2D86EAA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293</TotalTime>
  <Pages>36</Pages>
  <Words>5448</Words>
  <Characters>31055</Characters>
  <Application>Microsoft Office Word</Application>
  <DocSecurity>0</DocSecurity>
  <Lines>258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cp:lastModifiedBy>Seungjin Lee</cp:lastModifiedBy>
  <cp:revision>34</cp:revision>
  <cp:lastPrinted>2012-11-11T08:55:00Z</cp:lastPrinted>
  <dcterms:created xsi:type="dcterms:W3CDTF">2015-07-12T02:55:00Z</dcterms:created>
  <dcterms:modified xsi:type="dcterms:W3CDTF">2019-09-18T02:49:00Z</dcterms:modified>
</cp:coreProperties>
</file>