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A0FD" w14:textId="72A00B09" w:rsidR="00423816" w:rsidRPr="005072CD" w:rsidRDefault="009609FE" w:rsidP="00FF08BA">
      <w:pPr>
        <w:rPr>
          <w:sz w:val="48"/>
        </w:rPr>
      </w:pPr>
      <w:r>
        <w:rPr>
          <w:sz w:val="48"/>
        </w:rPr>
        <w:t>t</w:t>
      </w:r>
      <w:r w:rsidR="005072CD" w:rsidRPr="005072CD">
        <w:rPr>
          <w:rFonts w:hint="eastAsia"/>
          <w:sz w:val="48"/>
        </w:rPr>
        <w:t>able</w:t>
      </w:r>
      <w:r w:rsidR="00773C59">
        <w:rPr>
          <w:sz w:val="48"/>
        </w:rPr>
        <w:t xml:space="preserve"> </w:t>
      </w:r>
      <w:r w:rsidR="00773C59">
        <w:rPr>
          <w:rFonts w:hint="eastAsia"/>
          <w:sz w:val="48"/>
        </w:rPr>
        <w:t>태그</w:t>
      </w:r>
      <w:r w:rsidR="00E62557">
        <w:rPr>
          <w:rFonts w:hint="eastAsia"/>
          <w:sz w:val="48"/>
        </w:rPr>
        <w:t xml:space="preserve">와 </w:t>
      </w:r>
      <w:r w:rsidR="00E62557">
        <w:rPr>
          <w:sz w:val="48"/>
        </w:rPr>
        <w:t xml:space="preserve">CSS </w:t>
      </w:r>
      <w:r w:rsidR="00E62557">
        <w:rPr>
          <w:rFonts w:hint="eastAsia"/>
          <w:sz w:val="48"/>
        </w:rPr>
        <w:t>서식</w:t>
      </w:r>
    </w:p>
    <w:p w14:paraId="674F5392" w14:textId="77777777" w:rsidR="00612774" w:rsidRDefault="00612774" w:rsidP="00612774">
      <w:r>
        <w:rPr>
          <w:rFonts w:hint="eastAsia"/>
        </w:rPr>
        <w:t>2017-02-28</w:t>
      </w:r>
    </w:p>
    <w:p w14:paraId="7D895C20" w14:textId="3A5058AF" w:rsidR="005072CD" w:rsidRDefault="005072CD" w:rsidP="00FF08BA">
      <w:r>
        <w:rPr>
          <w:rFonts w:hint="eastAsia"/>
        </w:rPr>
        <w:t>이승진</w:t>
      </w:r>
    </w:p>
    <w:p w14:paraId="3766F3BD" w14:textId="77777777" w:rsidR="005072CD" w:rsidRDefault="005072CD" w:rsidP="00FF08BA"/>
    <w:p w14:paraId="03A15C0D" w14:textId="77777777" w:rsidR="005072CD" w:rsidRDefault="005072CD" w:rsidP="00FF08BA"/>
    <w:p w14:paraId="60550FA6" w14:textId="7C235A6F" w:rsidR="005072CD" w:rsidRDefault="001A76CC" w:rsidP="00FF08BA">
      <w:pPr>
        <w:rPr>
          <w:b/>
          <w:sz w:val="28"/>
        </w:rPr>
      </w:pPr>
      <w:r w:rsidRPr="00BC065C">
        <w:rPr>
          <w:rFonts w:hint="eastAsia"/>
          <w:b/>
          <w:sz w:val="28"/>
        </w:rPr>
        <w:t>학습목표</w:t>
      </w:r>
    </w:p>
    <w:p w14:paraId="5A57EC13" w14:textId="27CCA79F" w:rsidR="005D3DCB" w:rsidRDefault="001A76CC" w:rsidP="00FF08BA">
      <w:r>
        <w:rPr>
          <w:rFonts w:hint="eastAsia"/>
        </w:rPr>
        <w:t>table</w:t>
      </w:r>
      <w:r>
        <w:t xml:space="preserve">, </w:t>
      </w:r>
      <w:r>
        <w:rPr>
          <w:rFonts w:hint="eastAsia"/>
        </w:rPr>
        <w:t>tr, td, thead, tbody</w:t>
      </w:r>
      <w:r w:rsidR="005D3DCB">
        <w:t xml:space="preserve"> </w:t>
      </w:r>
      <w:r w:rsidR="005D3DCB">
        <w:rPr>
          <w:rFonts w:hint="eastAsia"/>
        </w:rPr>
        <w:t>태그</w:t>
      </w:r>
      <w:r w:rsidR="00773C59">
        <w:rPr>
          <w:rFonts w:hint="eastAsia"/>
        </w:rPr>
        <w:t>를</w:t>
      </w:r>
      <w:r w:rsidR="00773C59">
        <w:t xml:space="preserve"> </w:t>
      </w:r>
      <w:r w:rsidR="00773C59">
        <w:rPr>
          <w:rFonts w:hint="eastAsia"/>
        </w:rPr>
        <w:t xml:space="preserve">사용하여 </w:t>
      </w:r>
      <w:r w:rsidR="006A5E6F">
        <w:rPr>
          <w:rFonts w:hint="eastAsia"/>
        </w:rPr>
        <w:t>표를</w:t>
      </w:r>
      <w:r w:rsidR="00773C59">
        <w:rPr>
          <w:rFonts w:hint="eastAsia"/>
        </w:rPr>
        <w:t xml:space="preserve"> 만든다.</w:t>
      </w:r>
    </w:p>
    <w:p w14:paraId="546BBA0D" w14:textId="2755AAD3" w:rsidR="005D3DCB" w:rsidRDefault="00CC0BFA" w:rsidP="00FF08BA">
      <w:r>
        <w:rPr>
          <w:rFonts w:hint="eastAsia"/>
        </w:rPr>
        <w:t>CSS 실렉터</w:t>
      </w:r>
      <w:r w:rsidR="00773C59">
        <w:rPr>
          <w:rFonts w:hint="eastAsia"/>
        </w:rPr>
        <w:t xml:space="preserve">를 사용하여 </w:t>
      </w:r>
      <w:r w:rsidR="006A5E6F">
        <w:rPr>
          <w:rFonts w:hint="eastAsia"/>
        </w:rPr>
        <w:t>표</w:t>
      </w:r>
      <w:r w:rsidR="00773C59">
        <w:rPr>
          <w:rFonts w:hint="eastAsia"/>
        </w:rPr>
        <w:t xml:space="preserve">에 </w:t>
      </w:r>
      <w:r w:rsidR="001C26F5">
        <w:t xml:space="preserve">css </w:t>
      </w:r>
      <w:r w:rsidR="00773C59">
        <w:rPr>
          <w:rFonts w:hint="eastAsia"/>
        </w:rPr>
        <w:t>서식을 지정한다.</w:t>
      </w:r>
    </w:p>
    <w:p w14:paraId="564097BA" w14:textId="77777777" w:rsidR="00773C59" w:rsidRDefault="00773C59" w:rsidP="00FF08BA"/>
    <w:p w14:paraId="38A0314E" w14:textId="77777777" w:rsidR="001A76CC" w:rsidRDefault="001A76CC" w:rsidP="00FF08BA"/>
    <w:p w14:paraId="19EE1161" w14:textId="77777777" w:rsidR="001A76CC" w:rsidRDefault="001A76CC" w:rsidP="00FF08BA"/>
    <w:p w14:paraId="766838D6" w14:textId="4B265357" w:rsidR="00423816" w:rsidRPr="00773C59" w:rsidRDefault="00773C59" w:rsidP="00FF08BA">
      <w:pPr>
        <w:rPr>
          <w:b/>
          <w:sz w:val="28"/>
        </w:rPr>
      </w:pPr>
      <w:r w:rsidRPr="00773C59">
        <w:rPr>
          <w:rFonts w:hint="eastAsia"/>
          <w:b/>
          <w:sz w:val="28"/>
        </w:rPr>
        <w:t>목차</w:t>
      </w:r>
    </w:p>
    <w:p w14:paraId="59B2E110" w14:textId="73D8168A" w:rsidR="008D7BE1" w:rsidRDefault="00773C59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306031" w:history="1">
        <w:r w:rsidR="008D7BE1" w:rsidRPr="00DC7D8C">
          <w:rPr>
            <w:rStyle w:val="Hyperlink"/>
            <w:noProof/>
          </w:rPr>
          <w:t>1. 프로젝트 생성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_Toc476306031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</w:t>
        </w:r>
        <w:r w:rsidR="008D7BE1">
          <w:rPr>
            <w:noProof/>
            <w:webHidden/>
          </w:rPr>
          <w:fldChar w:fldCharType="end"/>
        </w:r>
      </w:hyperlink>
    </w:p>
    <w:p w14:paraId="3E710857" w14:textId="328670F9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32" w:history="1">
        <w:r w:rsidR="008D7BE1" w:rsidRPr="00DC7D8C">
          <w:rPr>
            <w:rStyle w:val="Hyperlink"/>
            <w:noProof/>
          </w:rPr>
          <w:t>1) html1 프로젝트 생성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_Toc476306032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</w:t>
        </w:r>
        <w:r w:rsidR="008D7BE1">
          <w:rPr>
            <w:noProof/>
            <w:webHidden/>
          </w:rPr>
          <w:fldChar w:fldCharType="end"/>
        </w:r>
      </w:hyperlink>
    </w:p>
    <w:p w14:paraId="1159D02B" w14:textId="32A183F1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33" w:history="1">
        <w:r w:rsidR="008D7BE1" w:rsidRPr="00DC7D8C">
          <w:rPr>
            <w:rStyle w:val="Hyperlink"/>
            <w:noProof/>
          </w:rPr>
          <w:t>2) 01 폴더 생성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_Toc476306033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</w:t>
        </w:r>
        <w:r w:rsidR="008D7BE1">
          <w:rPr>
            <w:noProof/>
            <w:webHidden/>
          </w:rPr>
          <w:fldChar w:fldCharType="end"/>
        </w:r>
      </w:hyperlink>
    </w:p>
    <w:p w14:paraId="3D93BDF0" w14:textId="3922AE66" w:rsidR="008D7BE1" w:rsidRDefault="00A537F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76306034" w:history="1">
        <w:r w:rsidR="008D7BE1" w:rsidRPr="00DC7D8C">
          <w:rPr>
            <w:rStyle w:val="Hyperlink"/>
            <w:noProof/>
          </w:rPr>
          <w:t>2. HTML 문서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_Toc476306034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</w:t>
        </w:r>
        <w:r w:rsidR="008D7BE1">
          <w:rPr>
            <w:noProof/>
            <w:webHidden/>
          </w:rPr>
          <w:fldChar w:fldCharType="end"/>
        </w:r>
      </w:hyperlink>
    </w:p>
    <w:p w14:paraId="67EA827E" w14:textId="0D7EF718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35" w:history="1">
        <w:r w:rsidR="008D7BE1" w:rsidRPr="00DC7D8C">
          <w:rPr>
            <w:rStyle w:val="Hyperlink"/>
            <w:noProof/>
          </w:rPr>
          <w:t>1) HTML 문서 구조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_Toc476306035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</w:t>
        </w:r>
        <w:r w:rsidR="008D7BE1">
          <w:rPr>
            <w:noProof/>
            <w:webHidden/>
          </w:rPr>
          <w:fldChar w:fldCharType="end"/>
        </w:r>
      </w:hyperlink>
    </w:p>
    <w:p w14:paraId="2A9D019A" w14:textId="01389F1F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36" w:history="1">
        <w:r w:rsidR="008D7BE1" w:rsidRPr="00DC7D8C">
          <w:rPr>
            <w:rStyle w:val="Hyperlink"/>
            <w:noProof/>
          </w:rPr>
          <w:t>2) 공백과 줄바꿈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_Toc476306036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6</w:t>
        </w:r>
        <w:r w:rsidR="008D7BE1">
          <w:rPr>
            <w:noProof/>
            <w:webHidden/>
          </w:rPr>
          <w:fldChar w:fldCharType="end"/>
        </w:r>
      </w:hyperlink>
    </w:p>
    <w:p w14:paraId="64534503" w14:textId="3DEF92B2" w:rsidR="008D7BE1" w:rsidRDefault="00A537F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76306037" w:history="1">
        <w:r w:rsidR="008D7BE1" w:rsidRPr="00DC7D8C">
          <w:rPr>
            <w:rStyle w:val="Hyperlink"/>
            <w:noProof/>
          </w:rPr>
          <w:t>3. table 태그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_Toc476306037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8</w:t>
        </w:r>
        <w:r w:rsidR="008D7BE1">
          <w:rPr>
            <w:noProof/>
            <w:webHidden/>
          </w:rPr>
          <w:fldChar w:fldCharType="end"/>
        </w:r>
      </w:hyperlink>
    </w:p>
    <w:p w14:paraId="698B7CA6" w14:textId="75CC8880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38" w:history="1">
        <w:r w:rsidR="008D7BE1" w:rsidRPr="00DC7D8C">
          <w:rPr>
            <w:rStyle w:val="Hyperlink"/>
            <w:noProof/>
          </w:rPr>
          <w:t>1) table, tr, td 태그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_Toc476306038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8</w:t>
        </w:r>
        <w:r w:rsidR="008D7BE1">
          <w:rPr>
            <w:noProof/>
            <w:webHidden/>
          </w:rPr>
          <w:fldChar w:fldCharType="end"/>
        </w:r>
      </w:hyperlink>
    </w:p>
    <w:p w14:paraId="2739D01C" w14:textId="04772ACE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39" w:history="1">
        <w:r w:rsidR="008D7BE1" w:rsidRPr="00DC7D8C">
          <w:rPr>
            <w:rStyle w:val="Hyperlink"/>
            <w:noProof/>
          </w:rPr>
          <w:t>2) style 애트리뷰트, border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_Toc476306039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9</w:t>
        </w:r>
        <w:r w:rsidR="008D7BE1">
          <w:rPr>
            <w:noProof/>
            <w:webHidden/>
          </w:rPr>
          <w:fldChar w:fldCharType="end"/>
        </w:r>
      </w:hyperlink>
    </w:p>
    <w:p w14:paraId="6FF199E9" w14:textId="2F665A5E" w:rsidR="008D7BE1" w:rsidRDefault="00A537F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76306040" w:history="1">
        <w:r w:rsidR="008D7BE1" w:rsidRPr="00DC7D8C">
          <w:rPr>
            <w:rStyle w:val="Hyperlink"/>
            <w:noProof/>
          </w:rPr>
          <w:t>4. CSS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_Toc476306040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12</w:t>
        </w:r>
        <w:r w:rsidR="008D7BE1">
          <w:rPr>
            <w:noProof/>
            <w:webHidden/>
          </w:rPr>
          <w:fldChar w:fldCharType="end"/>
        </w:r>
      </w:hyperlink>
    </w:p>
    <w:p w14:paraId="22AA7463" w14:textId="4DBE0E7C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1" w:history="1">
        <w:r w:rsidR="008D7BE1" w:rsidRPr="00DC7D8C">
          <w:rPr>
            <w:rStyle w:val="Hyperlink"/>
            <w:noProof/>
          </w:rPr>
          <w:t>1) style 태그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_Toc476306041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12</w:t>
        </w:r>
        <w:r w:rsidR="008D7BE1">
          <w:rPr>
            <w:noProof/>
            <w:webHidden/>
          </w:rPr>
          <w:fldChar w:fldCharType="end"/>
        </w:r>
      </w:hyperlink>
    </w:p>
    <w:p w14:paraId="003FAD72" w14:textId="165CB836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2" w:history="1">
        <w:r w:rsidR="008D7BE1" w:rsidRPr="00DC7D8C">
          <w:rPr>
            <w:rStyle w:val="Hyperlink"/>
            <w:noProof/>
          </w:rPr>
          <w:t>2) 인라인 서식(inline style), width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_Toc476306042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14</w:t>
        </w:r>
        <w:r w:rsidR="008D7BE1">
          <w:rPr>
            <w:noProof/>
            <w:webHidden/>
          </w:rPr>
          <w:fldChar w:fldCharType="end"/>
        </w:r>
      </w:hyperlink>
    </w:p>
    <w:p w14:paraId="25ED99B9" w14:textId="7A3EF918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3" w:history="1">
        <w:r w:rsidR="008D7BE1" w:rsidRPr="00DC7D8C">
          <w:rPr>
            <w:rStyle w:val="Hyperlink"/>
            <w:noProof/>
          </w:rPr>
          <w:t>3) 인라인 서식의 우선 순위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_Toc476306043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16</w:t>
        </w:r>
        <w:r w:rsidR="008D7BE1">
          <w:rPr>
            <w:noProof/>
            <w:webHidden/>
          </w:rPr>
          <w:fldChar w:fldCharType="end"/>
        </w:r>
      </w:hyperlink>
    </w:p>
    <w:p w14:paraId="272F279A" w14:textId="4B48795D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4" w:history="1">
        <w:r w:rsidR="008D7BE1" w:rsidRPr="00DC7D8C">
          <w:rPr>
            <w:rStyle w:val="Hyperlink"/>
            <w:noProof/>
          </w:rPr>
          <w:t>4) text-align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_Toc476306044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18</w:t>
        </w:r>
        <w:r w:rsidR="008D7BE1">
          <w:rPr>
            <w:noProof/>
            <w:webHidden/>
          </w:rPr>
          <w:fldChar w:fldCharType="end"/>
        </w:r>
      </w:hyperlink>
    </w:p>
    <w:p w14:paraId="570EF531" w14:textId="38F58BE6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5" w:history="1">
        <w:r w:rsidR="008D7BE1" w:rsidRPr="00DC7D8C">
          <w:rPr>
            <w:rStyle w:val="Hyperlink"/>
            <w:noProof/>
          </w:rPr>
          <w:t>5) :nth-child(n) 실렉터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_Toc476306045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21</w:t>
        </w:r>
        <w:r w:rsidR="008D7BE1">
          <w:rPr>
            <w:noProof/>
            <w:webHidden/>
          </w:rPr>
          <w:fldChar w:fldCharType="end"/>
        </w:r>
      </w:hyperlink>
    </w:p>
    <w:p w14:paraId="73E1461E" w14:textId="6B929287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6" w:history="1">
        <w:r w:rsidR="008D7BE1" w:rsidRPr="00DC7D8C">
          <w:rPr>
            <w:rStyle w:val="Hyperlink"/>
            <w:noProof/>
          </w:rPr>
          <w:t>6) color, background-color, font-weight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_Toc476306046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24</w:t>
        </w:r>
        <w:r w:rsidR="008D7BE1">
          <w:rPr>
            <w:noProof/>
            <w:webHidden/>
          </w:rPr>
          <w:fldChar w:fldCharType="end"/>
        </w:r>
      </w:hyperlink>
    </w:p>
    <w:p w14:paraId="244BEDA1" w14:textId="1278099B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7" w:history="1">
        <w:r w:rsidR="008D7BE1" w:rsidRPr="00DC7D8C">
          <w:rPr>
            <w:rStyle w:val="Hyperlink"/>
            <w:noProof/>
          </w:rPr>
          <w:t>7) border-collapse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_Toc476306047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28</w:t>
        </w:r>
        <w:r w:rsidR="008D7BE1">
          <w:rPr>
            <w:noProof/>
            <w:webHidden/>
          </w:rPr>
          <w:fldChar w:fldCharType="end"/>
        </w:r>
      </w:hyperlink>
    </w:p>
    <w:p w14:paraId="0FE7EF5D" w14:textId="3D078364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8" w:history="1">
        <w:r w:rsidR="008D7BE1" w:rsidRPr="00DC7D8C">
          <w:rPr>
            <w:rStyle w:val="Hyperlink"/>
            <w:noProof/>
          </w:rPr>
          <w:t>8) padding 서식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_Toc476306048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29</w:t>
        </w:r>
        <w:r w:rsidR="008D7BE1">
          <w:rPr>
            <w:noProof/>
            <w:webHidden/>
          </w:rPr>
          <w:fldChar w:fldCharType="end"/>
        </w:r>
      </w:hyperlink>
    </w:p>
    <w:p w14:paraId="4FD68D43" w14:textId="13553D2F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49" w:history="1">
        <w:r w:rsidR="008D7BE1" w:rsidRPr="00DC7D8C">
          <w:rPr>
            <w:rStyle w:val="Hyperlink"/>
            <w:noProof/>
          </w:rPr>
          <w:t>9) thead, tbody 태그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_Toc476306049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31</w:t>
        </w:r>
        <w:r w:rsidR="008D7BE1">
          <w:rPr>
            <w:noProof/>
            <w:webHidden/>
          </w:rPr>
          <w:fldChar w:fldCharType="end"/>
        </w:r>
      </w:hyperlink>
    </w:p>
    <w:p w14:paraId="74F6324E" w14:textId="6603D5AA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50" w:history="1">
        <w:r w:rsidR="008D7BE1" w:rsidRPr="00DC7D8C">
          <w:rPr>
            <w:rStyle w:val="Hyperlink"/>
            <w:noProof/>
          </w:rPr>
          <w:t>10) 서식의 우선순위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_Toc476306050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32</w:t>
        </w:r>
        <w:r w:rsidR="008D7BE1">
          <w:rPr>
            <w:noProof/>
            <w:webHidden/>
          </w:rPr>
          <w:fldChar w:fldCharType="end"/>
        </w:r>
      </w:hyperlink>
    </w:p>
    <w:p w14:paraId="23F4DAEA" w14:textId="11F1B7CC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51" w:history="1">
        <w:r w:rsidR="008D7BE1" w:rsidRPr="00DC7D8C">
          <w:rPr>
            <w:rStyle w:val="Hyperlink"/>
            <w:noProof/>
          </w:rPr>
          <w:t>11) :hover 실렉터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_Toc476306051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34</w:t>
        </w:r>
        <w:r w:rsidR="008D7BE1">
          <w:rPr>
            <w:noProof/>
            <w:webHidden/>
          </w:rPr>
          <w:fldChar w:fldCharType="end"/>
        </w:r>
      </w:hyperlink>
    </w:p>
    <w:p w14:paraId="037F1129" w14:textId="28EB8802" w:rsidR="008D7BE1" w:rsidRDefault="00A537FA">
      <w:pPr>
        <w:pStyle w:val="TOC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476306052" w:history="1">
        <w:r w:rsidR="008D7BE1" w:rsidRPr="00DC7D8C">
          <w:rPr>
            <w:rStyle w:val="Hyperlink"/>
            <w:noProof/>
          </w:rPr>
          <w:t>5. 연습문제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_Toc476306052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38</w:t>
        </w:r>
        <w:r w:rsidR="008D7BE1">
          <w:rPr>
            <w:noProof/>
            <w:webHidden/>
          </w:rPr>
          <w:fldChar w:fldCharType="end"/>
        </w:r>
      </w:hyperlink>
    </w:p>
    <w:p w14:paraId="3CC216AE" w14:textId="5F4A2967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53" w:history="1">
        <w:r w:rsidR="008D7BE1" w:rsidRPr="00DC7D8C">
          <w:rPr>
            <w:rStyle w:val="Hyperlink"/>
            <w:noProof/>
          </w:rPr>
          <w:t>1) 복습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_Toc476306053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38</w:t>
        </w:r>
        <w:r w:rsidR="008D7BE1">
          <w:rPr>
            <w:noProof/>
            <w:webHidden/>
          </w:rPr>
          <w:fldChar w:fldCharType="end"/>
        </w:r>
      </w:hyperlink>
    </w:p>
    <w:p w14:paraId="7CECE14E" w14:textId="63D3911E" w:rsidR="008D7BE1" w:rsidRDefault="00A537F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476306054" w:history="1">
        <w:r w:rsidR="008D7BE1" w:rsidRPr="00DC7D8C">
          <w:rPr>
            <w:rStyle w:val="Hyperlink"/>
            <w:noProof/>
          </w:rPr>
          <w:t>2) 참고</w:t>
        </w:r>
        <w:r w:rsidR="008D7BE1">
          <w:rPr>
            <w:noProof/>
            <w:webHidden/>
          </w:rPr>
          <w:tab/>
        </w:r>
        <w:r w:rsidR="008D7BE1">
          <w:rPr>
            <w:noProof/>
            <w:webHidden/>
          </w:rPr>
          <w:fldChar w:fldCharType="begin"/>
        </w:r>
        <w:r w:rsidR="008D7BE1">
          <w:rPr>
            <w:noProof/>
            <w:webHidden/>
          </w:rPr>
          <w:instrText xml:space="preserve"> PAGEREF _Toc476306054 \h </w:instrText>
        </w:r>
        <w:r w:rsidR="008D7BE1">
          <w:rPr>
            <w:noProof/>
            <w:webHidden/>
          </w:rPr>
        </w:r>
        <w:r w:rsidR="008D7BE1">
          <w:rPr>
            <w:noProof/>
            <w:webHidden/>
          </w:rPr>
          <w:fldChar w:fldCharType="separate"/>
        </w:r>
        <w:r w:rsidR="008D7BE1">
          <w:rPr>
            <w:noProof/>
            <w:webHidden/>
          </w:rPr>
          <w:t>38</w:t>
        </w:r>
        <w:r w:rsidR="008D7BE1">
          <w:rPr>
            <w:noProof/>
            <w:webHidden/>
          </w:rPr>
          <w:fldChar w:fldCharType="end"/>
        </w:r>
      </w:hyperlink>
    </w:p>
    <w:p w14:paraId="175972A4" w14:textId="03A485EF" w:rsidR="00423816" w:rsidRDefault="00773C59" w:rsidP="00FF08BA">
      <w:r>
        <w:fldChar w:fldCharType="end"/>
      </w:r>
    </w:p>
    <w:p w14:paraId="5D8FABA8" w14:textId="77777777" w:rsidR="00423816" w:rsidRDefault="00423816" w:rsidP="00FF08BA"/>
    <w:p w14:paraId="6BB94111" w14:textId="77777777" w:rsidR="00423816" w:rsidRDefault="00423816" w:rsidP="00FF08BA"/>
    <w:p w14:paraId="3D021EBD" w14:textId="77777777" w:rsidR="00423816" w:rsidRDefault="00423816" w:rsidP="00FF08BA"/>
    <w:p w14:paraId="1562125A" w14:textId="77777777" w:rsidR="00423816" w:rsidRDefault="00423816" w:rsidP="00FF08BA"/>
    <w:p w14:paraId="6E66CA6E" w14:textId="77777777" w:rsidR="00423816" w:rsidRDefault="0042381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870BF97" w14:textId="77777777" w:rsidR="00423816" w:rsidRDefault="00423816" w:rsidP="00FF08BA"/>
    <w:p w14:paraId="1872F7C6" w14:textId="77777777" w:rsidR="00127ACC" w:rsidRDefault="00127ACC" w:rsidP="00FF08BA">
      <w:pPr>
        <w:pStyle w:val="Heading1"/>
      </w:pPr>
      <w:bookmarkStart w:id="0" w:name="_Toc476306031"/>
      <w:r>
        <w:rPr>
          <w:rFonts w:hint="eastAsia"/>
        </w:rPr>
        <w:t>프로젝트 생성</w:t>
      </w:r>
      <w:bookmarkEnd w:id="0"/>
    </w:p>
    <w:p w14:paraId="0D981A69" w14:textId="77777777" w:rsidR="00127ACC" w:rsidRDefault="00127ACC" w:rsidP="00127ACC"/>
    <w:p w14:paraId="1F39D975" w14:textId="77777777" w:rsidR="00127ACC" w:rsidRDefault="00127ACC" w:rsidP="00127ACC">
      <w:pPr>
        <w:pStyle w:val="Heading2"/>
      </w:pPr>
      <w:bookmarkStart w:id="1" w:name="_Toc476306032"/>
      <w:r>
        <w:rPr>
          <w:rFonts w:hint="eastAsia"/>
        </w:rPr>
        <w:t>html1</w:t>
      </w:r>
      <w:r>
        <w:t xml:space="preserve"> </w:t>
      </w:r>
      <w:r>
        <w:rPr>
          <w:rFonts w:hint="eastAsia"/>
        </w:rPr>
        <w:t>프로젝트 생성</w:t>
      </w:r>
      <w:bookmarkEnd w:id="1"/>
    </w:p>
    <w:p w14:paraId="09581089" w14:textId="77777777" w:rsidR="00127ACC" w:rsidRDefault="00127ACC" w:rsidP="00127ACC">
      <w:r>
        <w:rPr>
          <w:rFonts w:hint="eastAsia"/>
        </w:rPr>
        <w:t xml:space="preserve">이클립스 메뉴: File </w:t>
      </w:r>
      <w:r>
        <w:t>–</w:t>
      </w:r>
      <w:r>
        <w:rPr>
          <w:rFonts w:hint="eastAsia"/>
        </w:rPr>
        <w:t xml:space="preserve"> New </w:t>
      </w:r>
      <w:r>
        <w:t>–</w:t>
      </w:r>
      <w:r>
        <w:rPr>
          <w:rFonts w:hint="eastAsia"/>
        </w:rPr>
        <w:t xml:space="preserve"> Other </w:t>
      </w:r>
      <w:r>
        <w:t>–</w:t>
      </w:r>
      <w:r>
        <w:rPr>
          <w:rFonts w:hint="eastAsia"/>
        </w:rPr>
        <w:t xml:space="preserve"> Web - Dynamic Web Project</w:t>
      </w:r>
    </w:p>
    <w:p w14:paraId="127EFFA2" w14:textId="77777777" w:rsidR="00127ACC" w:rsidRDefault="00127ACC" w:rsidP="00127ACC"/>
    <w:p w14:paraId="2D21B59B" w14:textId="77777777" w:rsidR="00127ACC" w:rsidRDefault="00127ACC" w:rsidP="00127ACC">
      <w:r>
        <w:rPr>
          <w:rFonts w:hint="eastAsia"/>
        </w:rPr>
        <w:t xml:space="preserve">Project Name: </w:t>
      </w:r>
      <w:r>
        <w:t xml:space="preserve"> </w:t>
      </w:r>
      <w:r>
        <w:rPr>
          <w:rFonts w:hint="eastAsia"/>
        </w:rPr>
        <w:t>html1</w:t>
      </w:r>
    </w:p>
    <w:p w14:paraId="0140C74A" w14:textId="77777777" w:rsidR="00127ACC" w:rsidRDefault="00127ACC" w:rsidP="00127ACC">
      <w:r>
        <w:rPr>
          <w:rFonts w:hint="eastAsia"/>
        </w:rPr>
        <w:t>Finish 버튼 클릭</w:t>
      </w:r>
    </w:p>
    <w:p w14:paraId="2D2A1C67" w14:textId="77777777" w:rsidR="00127ACC" w:rsidRDefault="00127ACC" w:rsidP="00127ACC"/>
    <w:p w14:paraId="43906FF0" w14:textId="77777777" w:rsidR="00127ACC" w:rsidRDefault="00127ACC" w:rsidP="00127ACC">
      <w:pPr>
        <w:pStyle w:val="Heading2"/>
      </w:pPr>
      <w:bookmarkStart w:id="2" w:name="_Toc476306033"/>
      <w:r>
        <w:rPr>
          <w:rFonts w:hint="eastAsia"/>
        </w:rPr>
        <w:t>01 폴더 생성</w:t>
      </w:r>
      <w:bookmarkEnd w:id="2"/>
    </w:p>
    <w:p w14:paraId="17232B56" w14:textId="77777777" w:rsidR="00127ACC" w:rsidRDefault="00127ACC" w:rsidP="00127ACC">
      <w:r>
        <w:rPr>
          <w:rFonts w:hint="eastAsia"/>
        </w:rPr>
        <w:t xml:space="preserve">화면 왼쪽에 </w:t>
      </w:r>
      <w:r>
        <w:t>Project Explorer</w:t>
      </w:r>
      <w:r>
        <w:rPr>
          <w:rFonts w:hint="eastAsia"/>
        </w:rPr>
        <w:t>창이 보이지 않는다면,</w:t>
      </w:r>
    </w:p>
    <w:p w14:paraId="3B4235A5" w14:textId="77777777" w:rsidR="00127ACC" w:rsidRDefault="00127ACC" w:rsidP="00127ACC">
      <w:r>
        <w:rPr>
          <w:rFonts w:hint="eastAsia"/>
        </w:rPr>
        <w:t>메뉴:</w:t>
      </w:r>
      <w:r>
        <w:t xml:space="preserve"> Window - Show View - Project Explorer </w:t>
      </w:r>
      <w:r>
        <w:rPr>
          <w:rFonts w:hint="eastAsia"/>
        </w:rPr>
        <w:t xml:space="preserve">클릭하여 </w:t>
      </w:r>
      <w:r>
        <w:t xml:space="preserve">Project Explorer </w:t>
      </w:r>
      <w:r>
        <w:rPr>
          <w:rFonts w:hint="eastAsia"/>
        </w:rPr>
        <w:t>창을 연다.</w:t>
      </w:r>
    </w:p>
    <w:p w14:paraId="7610C5A4" w14:textId="77777777" w:rsidR="00127ACC" w:rsidRDefault="00127ACC" w:rsidP="00127ACC"/>
    <w:p w14:paraId="7C7B2873" w14:textId="77777777" w:rsidR="00127ACC" w:rsidRDefault="00100EB1" w:rsidP="00127ACC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html1 </w:t>
      </w:r>
      <w:r>
        <w:rPr>
          <w:rFonts w:hint="eastAsia"/>
        </w:rPr>
        <w:t xml:space="preserve">프로젝트 아래 </w:t>
      </w:r>
      <w:r>
        <w:t xml:space="preserve">WebContent </w:t>
      </w:r>
      <w:r>
        <w:rPr>
          <w:rFonts w:hint="eastAsia"/>
        </w:rPr>
        <w:t>폴더를 마우스 오른쪽 버튼으로 우클릭하고</w:t>
      </w:r>
    </w:p>
    <w:p w14:paraId="1BCBB7FE" w14:textId="77777777" w:rsidR="00100EB1" w:rsidRDefault="00100EB1" w:rsidP="00127ACC">
      <w:r>
        <w:rPr>
          <w:rFonts w:hint="eastAsia"/>
        </w:rPr>
        <w:t xml:space="preserve">메뉴에서 </w:t>
      </w:r>
      <w:r>
        <w:t xml:space="preserve">New - Folder </w:t>
      </w:r>
      <w:r>
        <w:rPr>
          <w:rFonts w:hint="eastAsia"/>
        </w:rPr>
        <w:t>클릭</w:t>
      </w:r>
    </w:p>
    <w:p w14:paraId="715E5A9F" w14:textId="77777777" w:rsidR="00100EB1" w:rsidRDefault="00100EB1" w:rsidP="00127ACC">
      <w:r>
        <w:rPr>
          <w:rFonts w:hint="eastAsia"/>
          <w:noProof/>
        </w:rPr>
        <w:drawing>
          <wp:inline distT="0" distB="0" distL="0" distR="0" wp14:anchorId="3FBBF525" wp14:editId="28B85CD7">
            <wp:extent cx="5354726" cy="205283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6" cy="20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6D50" w14:textId="77777777" w:rsidR="00100EB1" w:rsidRDefault="00100EB1" w:rsidP="00127ACC"/>
    <w:p w14:paraId="3CB9711A" w14:textId="77777777" w:rsidR="00100EB1" w:rsidRDefault="00100EB1" w:rsidP="00127ACC">
      <w:r>
        <w:rPr>
          <w:rFonts w:hint="eastAsia"/>
        </w:rPr>
        <w:t>Folder name: 01</w:t>
      </w:r>
    </w:p>
    <w:p w14:paraId="3134C086" w14:textId="77777777" w:rsidR="00100EB1" w:rsidRDefault="00100EB1" w:rsidP="00127ACC">
      <w:r>
        <w:t xml:space="preserve">Finish </w:t>
      </w:r>
      <w:r>
        <w:rPr>
          <w:rFonts w:hint="eastAsia"/>
        </w:rPr>
        <w:t>버튼 클릭</w:t>
      </w:r>
    </w:p>
    <w:p w14:paraId="4FCA927F" w14:textId="1C6261F5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743523C9" w14:textId="522EB843" w:rsidR="004001F3" w:rsidRDefault="004001F3" w:rsidP="004001F3">
      <w:pPr>
        <w:pStyle w:val="Heading1"/>
      </w:pPr>
      <w:bookmarkStart w:id="3" w:name="_Toc476306034"/>
      <w:r>
        <w:rPr>
          <w:rFonts w:hint="eastAsia"/>
        </w:rPr>
        <w:lastRenderedPageBreak/>
        <w:t>H</w:t>
      </w:r>
      <w:r>
        <w:t xml:space="preserve">TML </w:t>
      </w:r>
      <w:r>
        <w:rPr>
          <w:rFonts w:hint="eastAsia"/>
        </w:rPr>
        <w:t>문서</w:t>
      </w:r>
      <w:bookmarkEnd w:id="3"/>
    </w:p>
    <w:p w14:paraId="3A90703D" w14:textId="77777777" w:rsidR="004001F3" w:rsidRDefault="004001F3" w:rsidP="004001F3"/>
    <w:p w14:paraId="655FD5F4" w14:textId="27A91ED5" w:rsidR="004001F3" w:rsidRDefault="004001F3" w:rsidP="004001F3">
      <w:pPr>
        <w:pStyle w:val="Heading2"/>
      </w:pPr>
      <w:bookmarkStart w:id="4" w:name="_Toc476306035"/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 구조</w:t>
      </w:r>
      <w:bookmarkEnd w:id="4"/>
    </w:p>
    <w:p w14:paraId="4D3EBF05" w14:textId="77777777" w:rsidR="004001F3" w:rsidRPr="004001F3" w:rsidRDefault="004001F3" w:rsidP="004001F3"/>
    <w:p w14:paraId="5DBC5AEB" w14:textId="77777777" w:rsidR="004001F3" w:rsidRDefault="004001F3" w:rsidP="004001F3">
      <w:pPr>
        <w:pStyle w:val="Heading3"/>
      </w:pPr>
      <w:r>
        <w:rPr>
          <w:rFonts w:hint="eastAsia"/>
        </w:rPr>
        <w:t>01/</w:t>
      </w:r>
      <w:r>
        <w:t xml:space="preserve">hello1.html </w:t>
      </w:r>
      <w:r>
        <w:rPr>
          <w:rFonts w:hint="eastAsia"/>
        </w:rPr>
        <w:t>생성</w:t>
      </w:r>
    </w:p>
    <w:p w14:paraId="6C6EEA92" w14:textId="77777777" w:rsidR="00387AD7" w:rsidRDefault="00100EB1" w:rsidP="00100EB1">
      <w:r>
        <w:rPr>
          <w:rFonts w:hint="eastAsia"/>
        </w:rPr>
        <w:t>Project Explorer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WebContent/01 </w:t>
      </w:r>
      <w:r>
        <w:rPr>
          <w:rFonts w:hint="eastAsia"/>
        </w:rPr>
        <w:t>폴더를 우클릭하고</w:t>
      </w:r>
    </w:p>
    <w:p w14:paraId="7F9C605C" w14:textId="3D1F14D4" w:rsidR="00100EB1" w:rsidRPr="00100EB1" w:rsidRDefault="00100EB1" w:rsidP="00100EB1">
      <w:r>
        <w:rPr>
          <w:rFonts w:hint="eastAsia"/>
        </w:rPr>
        <w:t xml:space="preserve">메뉴에서 </w:t>
      </w:r>
      <w:r>
        <w:t xml:space="preserve">New - File </w:t>
      </w:r>
      <w:r>
        <w:rPr>
          <w:rFonts w:hint="eastAsia"/>
        </w:rPr>
        <w:t>클릭</w:t>
      </w:r>
    </w:p>
    <w:p w14:paraId="2D29A847" w14:textId="77777777" w:rsidR="00100EB1" w:rsidRDefault="00100EB1" w:rsidP="00100EB1">
      <w:r>
        <w:rPr>
          <w:rFonts w:hint="eastAsia"/>
          <w:noProof/>
        </w:rPr>
        <w:drawing>
          <wp:inline distT="0" distB="0" distL="0" distR="0" wp14:anchorId="43CE7A20" wp14:editId="632FE52E">
            <wp:extent cx="5398617" cy="218174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17" cy="21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EDFA" w14:textId="77777777" w:rsidR="004001F3" w:rsidRDefault="004001F3" w:rsidP="00127ACC"/>
    <w:p w14:paraId="7B354956" w14:textId="21EFC25D" w:rsidR="00127ACC" w:rsidRDefault="00100EB1" w:rsidP="00127ACC">
      <w:r>
        <w:rPr>
          <w:rFonts w:hint="eastAsia"/>
        </w:rPr>
        <w:t xml:space="preserve">File name: </w:t>
      </w:r>
      <w:r w:rsidR="00FE3E76">
        <w:rPr>
          <w:rFonts w:hint="eastAsia"/>
        </w:rPr>
        <w:t>hello</w:t>
      </w:r>
      <w:r w:rsidR="00E23799">
        <w:t>1</w:t>
      </w:r>
      <w:r>
        <w:rPr>
          <w:rFonts w:hint="eastAsia"/>
        </w:rPr>
        <w:t>.html</w:t>
      </w:r>
    </w:p>
    <w:p w14:paraId="464B51F7" w14:textId="77777777" w:rsidR="00100EB1" w:rsidRDefault="00100EB1" w:rsidP="00127ACC">
      <w:r>
        <w:t xml:space="preserve">Finish </w:t>
      </w:r>
      <w:r>
        <w:rPr>
          <w:rFonts w:hint="eastAsia"/>
        </w:rPr>
        <w:t>버튼 클릭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0EB1" w14:paraId="460CCE44" w14:textId="77777777" w:rsidTr="00100EB1">
        <w:tc>
          <w:tcPr>
            <w:tcW w:w="10456" w:type="dxa"/>
          </w:tcPr>
          <w:p w14:paraId="27CF23A0" w14:textId="77777777" w:rsidR="00FE3E76" w:rsidRDefault="00FE3E76" w:rsidP="00FE3E7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09674C9" w14:textId="77777777" w:rsidR="00FE3E76" w:rsidRDefault="00FE3E76" w:rsidP="00FE3E7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0B1DAF" w14:textId="77777777" w:rsidR="00FE3E76" w:rsidRDefault="00FE3E76" w:rsidP="00FE3E7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07E942C" w14:textId="77777777" w:rsidR="00FE3E76" w:rsidRDefault="00FE3E76" w:rsidP="00FE3E7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3072E68" w14:textId="77777777" w:rsidR="00FE3E76" w:rsidRDefault="00FE3E76" w:rsidP="00FE3E7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hello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58C1E20" w14:textId="77777777" w:rsidR="00FE3E76" w:rsidRDefault="00FE3E76" w:rsidP="00FE3E7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B6CA35D" w14:textId="77777777" w:rsidR="00FE3E76" w:rsidRDefault="00FE3E76" w:rsidP="00FE3E7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C41CA7" w14:textId="77777777" w:rsidR="00FE3E76" w:rsidRDefault="00FE3E76" w:rsidP="00FE3E7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안녕하세요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B8BDB81" w14:textId="77777777" w:rsidR="00FE3E76" w:rsidRDefault="00FE3E76" w:rsidP="00FE3E7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rFonts w:hint="eastAsia"/>
                <w:color w:val="000000"/>
              </w:rPr>
              <w:t>이것은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첫째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단락입니다</w:t>
            </w:r>
            <w:r>
              <w:rPr>
                <w:color w:val="000000"/>
              </w:rPr>
              <w:t>.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</w:p>
          <w:p w14:paraId="099B0199" w14:textId="77777777" w:rsidR="00387AD7" w:rsidRDefault="00FE3E76" w:rsidP="00FE3E7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rFonts w:hint="eastAsia"/>
                <w:color w:val="000000"/>
              </w:rPr>
              <w:t>이것은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둘째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단락입니다</w:t>
            </w:r>
            <w:r>
              <w:rPr>
                <w:color w:val="000000"/>
              </w:rPr>
              <w:t>.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</w:p>
          <w:p w14:paraId="1321D474" w14:textId="2E839940" w:rsidR="00FE3E76" w:rsidRDefault="00FE3E76" w:rsidP="00FE3E7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C48F5DB" w14:textId="13E02588" w:rsidR="00100EB1" w:rsidRDefault="00FE3E76" w:rsidP="00FE3E7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7451DC58" w14:textId="77777777" w:rsidR="00100EB1" w:rsidRDefault="00100EB1" w:rsidP="00127ACC"/>
    <w:p w14:paraId="4310AB6C" w14:textId="2CD10650" w:rsidR="006D1CF3" w:rsidRDefault="006D1CF3" w:rsidP="006D1CF3">
      <w:pPr>
        <w:pStyle w:val="Heading3"/>
      </w:pPr>
      <w:r>
        <w:t>&lt;!DOCTYPE html&gt;</w:t>
      </w:r>
    </w:p>
    <w:p w14:paraId="037F0D6A" w14:textId="77777777" w:rsidR="00F56BA2" w:rsidRDefault="00F56BA2" w:rsidP="008E5922">
      <w:r>
        <w:rPr>
          <w:rFonts w:hint="eastAsia"/>
        </w:rPr>
        <w:t xml:space="preserve">첫 줄의 </w:t>
      </w:r>
      <w:r>
        <w:t>&lt;!</w:t>
      </w:r>
      <w:r>
        <w:rPr>
          <w:color w:val="3F7F7F"/>
        </w:rPr>
        <w:t>DOCTYPE</w:t>
      </w:r>
      <w:r>
        <w:t xml:space="preserve"> html&gt; </w:t>
      </w:r>
      <w:r>
        <w:rPr>
          <w:rFonts w:hint="eastAsia"/>
        </w:rPr>
        <w:t xml:space="preserve">태그는 이 파일의 내용이 </w:t>
      </w:r>
      <w:r>
        <w:t xml:space="preserve">HTML5 </w:t>
      </w:r>
      <w:r>
        <w:rPr>
          <w:rFonts w:hint="eastAsia"/>
        </w:rPr>
        <w:t>문서라는 뜻이다.</w:t>
      </w:r>
    </w:p>
    <w:p w14:paraId="3C324F49" w14:textId="77777777" w:rsidR="00F56BA2" w:rsidRDefault="00F56BA2" w:rsidP="008E5922">
      <w:r>
        <w:rPr>
          <w:rFonts w:hint="eastAsia"/>
        </w:rPr>
        <w:t xml:space="preserve">HTML 문서의 내용은 </w:t>
      </w:r>
      <w:r>
        <w:t xml:space="preserve">&lt;html&gt; </w:t>
      </w:r>
      <w:r>
        <w:rPr>
          <w:rFonts w:hint="eastAsia"/>
        </w:rPr>
        <w:t xml:space="preserve">태그로 시작하고 </w:t>
      </w:r>
      <w:r>
        <w:t xml:space="preserve">&lt;/html&gt; </w:t>
      </w:r>
      <w:r>
        <w:rPr>
          <w:rFonts w:hint="eastAsia"/>
        </w:rPr>
        <w:t>태그로 끝나야 한다.</w:t>
      </w:r>
    </w:p>
    <w:p w14:paraId="0B103544" w14:textId="77777777" w:rsidR="00FE3E76" w:rsidRDefault="00F56BA2" w:rsidP="008E5922">
      <w:r>
        <w:t xml:space="preserve">HTML </w:t>
      </w:r>
      <w:r>
        <w:rPr>
          <w:rFonts w:hint="eastAsia"/>
        </w:rPr>
        <w:t xml:space="preserve">문서의 내용 중에서 눈에 보여지는 부분은 </w:t>
      </w:r>
      <w:r>
        <w:t xml:space="preserve">&lt;body&gt; </w:t>
      </w:r>
      <w:r>
        <w:rPr>
          <w:rFonts w:hint="eastAsia"/>
        </w:rPr>
        <w:t>태그</w:t>
      </w:r>
      <w:r w:rsidR="00FE3E76">
        <w:rPr>
          <w:rFonts w:hint="eastAsia"/>
        </w:rPr>
        <w:t xml:space="preserve">와 </w:t>
      </w:r>
      <w:r>
        <w:t xml:space="preserve">&lt;/body&gt; </w:t>
      </w:r>
      <w:r>
        <w:rPr>
          <w:rFonts w:hint="eastAsia"/>
        </w:rPr>
        <w:t>태그</w:t>
      </w:r>
      <w:r w:rsidR="00FE3E76">
        <w:rPr>
          <w:rFonts w:hint="eastAsia"/>
        </w:rPr>
        <w:t xml:space="preserve"> 사이에 위치한다.</w:t>
      </w:r>
    </w:p>
    <w:p w14:paraId="2CDB6BDC" w14:textId="77777777" w:rsidR="00FE3E76" w:rsidRDefault="00FE3E76" w:rsidP="008E5922">
      <w:r>
        <w:t xml:space="preserve">HTML </w:t>
      </w:r>
      <w:r>
        <w:rPr>
          <w:rFonts w:hint="eastAsia"/>
        </w:rPr>
        <w:t xml:space="preserve">문서의 내용 중에서 직접 눈에 보여지지는 않는 어떤 설정값과 관련된 부분은 </w:t>
      </w:r>
      <w:r>
        <w:t xml:space="preserve">&lt;head&gt; </w:t>
      </w:r>
      <w:r>
        <w:rPr>
          <w:rFonts w:hint="eastAsia"/>
        </w:rPr>
        <w:t xml:space="preserve">태그와 </w:t>
      </w:r>
      <w:r>
        <w:t xml:space="preserve">&lt;/head&gt; </w:t>
      </w:r>
      <w:r>
        <w:rPr>
          <w:rFonts w:hint="eastAsia"/>
        </w:rPr>
        <w:t>태그 사이에 위치한다.</w:t>
      </w:r>
    </w:p>
    <w:p w14:paraId="558B4267" w14:textId="77777777" w:rsidR="00FE3E76" w:rsidRDefault="00FE3E76" w:rsidP="008E5922"/>
    <w:p w14:paraId="69EC069F" w14:textId="44E88670" w:rsidR="006D1CF3" w:rsidRDefault="006D1CF3" w:rsidP="006D1CF3">
      <w:pPr>
        <w:pStyle w:val="Heading3"/>
      </w:pPr>
      <w:r>
        <w:t xml:space="preserve">meta </w:t>
      </w:r>
      <w:r>
        <w:rPr>
          <w:rFonts w:hint="eastAsia"/>
        </w:rPr>
        <w:t>태그</w:t>
      </w:r>
    </w:p>
    <w:p w14:paraId="52464415" w14:textId="1A4D258F" w:rsidR="00FE3E76" w:rsidRDefault="00660798" w:rsidP="00387AD7">
      <w:r>
        <w:t>&lt;</w:t>
      </w:r>
      <w:r>
        <w:rPr>
          <w:color w:val="3F7F7F"/>
        </w:rPr>
        <w:t>meta</w:t>
      </w:r>
      <w:r>
        <w:t xml:space="preserve"> </w:t>
      </w:r>
      <w:r>
        <w:rPr>
          <w:color w:val="7F007F"/>
        </w:rPr>
        <w:t>http-equiv</w:t>
      </w:r>
      <w:r>
        <w:rPr>
          <w:color w:val="000000"/>
        </w:rPr>
        <w:t>=</w:t>
      </w:r>
      <w:r>
        <w:rPr>
          <w:color w:val="2A00FF"/>
        </w:rPr>
        <w:t>"Content-Type"</w:t>
      </w:r>
      <w:r>
        <w:t xml:space="preserve"> </w:t>
      </w:r>
      <w:r>
        <w:rPr>
          <w:color w:val="7F007F"/>
        </w:rPr>
        <w:t>content</w:t>
      </w:r>
      <w:r>
        <w:rPr>
          <w:color w:val="000000"/>
        </w:rPr>
        <w:t>=</w:t>
      </w:r>
      <w:r>
        <w:rPr>
          <w:color w:val="2A00FF"/>
        </w:rPr>
        <w:t>"text/html; charset=utf-8"</w:t>
      </w:r>
      <w:r>
        <w:t>&gt;</w:t>
      </w:r>
    </w:p>
    <w:p w14:paraId="70CA41D9" w14:textId="345E5AF9" w:rsidR="00660798" w:rsidRDefault="00660798" w:rsidP="008E5922">
      <w:r>
        <w:rPr>
          <w:rFonts w:hint="eastAsia"/>
        </w:rPr>
        <w:t>위 태그는</w:t>
      </w:r>
      <w:r>
        <w:t xml:space="preserve">, </w:t>
      </w:r>
      <w:r>
        <w:rPr>
          <w:rFonts w:hint="eastAsia"/>
        </w:rPr>
        <w:t xml:space="preserve">이 문서의 내용이 </w:t>
      </w:r>
      <w:r>
        <w:t xml:space="preserve">HTML </w:t>
      </w:r>
      <w:r>
        <w:rPr>
          <w:rFonts w:hint="eastAsia"/>
        </w:rPr>
        <w:t>텍스트 파일이고,</w:t>
      </w:r>
      <w:r>
        <w:t xml:space="preserve"> </w:t>
      </w:r>
      <w:r>
        <w:rPr>
          <w:rFonts w:hint="eastAsia"/>
        </w:rPr>
        <w:t xml:space="preserve">문자 인코딩은 </w:t>
      </w:r>
      <w:r>
        <w:t>UTF-8</w:t>
      </w:r>
      <w:r>
        <w:rPr>
          <w:rFonts w:hint="eastAsia"/>
        </w:rPr>
        <w:t>임을 선언한다.</w:t>
      </w:r>
    </w:p>
    <w:p w14:paraId="22D4C585" w14:textId="7414753A" w:rsidR="00E57872" w:rsidRDefault="00DE00F6" w:rsidP="008E5922">
      <w:r>
        <w:rPr>
          <w:rFonts w:hint="eastAsia"/>
        </w:rPr>
        <w:t>대</w:t>
      </w:r>
      <w:r w:rsidR="00E57872">
        <w:rPr>
          <w:rFonts w:hint="eastAsia"/>
        </w:rPr>
        <w:t>소문자는 상관없</w:t>
      </w:r>
      <w:r>
        <w:rPr>
          <w:rFonts w:hint="eastAsia"/>
        </w:rPr>
        <w:t>어서,</w:t>
      </w:r>
      <w:r>
        <w:t xml:space="preserve"> UTF-8 </w:t>
      </w:r>
      <w:r>
        <w:rPr>
          <w:rFonts w:hint="eastAsia"/>
        </w:rPr>
        <w:t xml:space="preserve">이라로 적어도 되고 </w:t>
      </w:r>
      <w:r>
        <w:t xml:space="preserve">utf-8 </w:t>
      </w:r>
      <w:r>
        <w:rPr>
          <w:rFonts w:hint="eastAsia"/>
        </w:rPr>
        <w:t>이라고 적어도 된다.</w:t>
      </w:r>
    </w:p>
    <w:p w14:paraId="6CFB55CA" w14:textId="0A2313C7" w:rsidR="00660798" w:rsidRDefault="00660798" w:rsidP="008E5922">
      <w:r>
        <w:t xml:space="preserve">meta </w:t>
      </w:r>
      <w:r>
        <w:rPr>
          <w:rFonts w:hint="eastAsia"/>
        </w:rPr>
        <w:t xml:space="preserve">태그는 </w:t>
      </w:r>
      <w:r>
        <w:t xml:space="preserve">head </w:t>
      </w:r>
      <w:r>
        <w:rPr>
          <w:rFonts w:hint="eastAsia"/>
        </w:rPr>
        <w:t>태그 사이에 위치해야 한다.</w:t>
      </w:r>
    </w:p>
    <w:p w14:paraId="69452A52" w14:textId="2962E7A9" w:rsidR="00660798" w:rsidRPr="00DE00F6" w:rsidRDefault="00660798" w:rsidP="008E5922"/>
    <w:p w14:paraId="525E0101" w14:textId="55D05145" w:rsidR="00E57872" w:rsidRDefault="00E57872" w:rsidP="008E5922">
      <w:r>
        <w:t xml:space="preserve">meta </w:t>
      </w:r>
      <w:r>
        <w:rPr>
          <w:rFonts w:hint="eastAsia"/>
        </w:rPr>
        <w:t>태그에서 선언한 문자 인코딩은, 소스 파일의 실제 인코딩과 일치해야 한다.</w:t>
      </w:r>
    </w:p>
    <w:p w14:paraId="7B6CC3F0" w14:textId="703A2B52" w:rsidR="00E57872" w:rsidRDefault="00E57872" w:rsidP="008E5922">
      <w:r>
        <w:rPr>
          <w:rFonts w:hint="eastAsia"/>
        </w:rPr>
        <w:t xml:space="preserve">이것이 일치하지 않으면 </w:t>
      </w:r>
      <w:r w:rsidR="00DE00F6">
        <w:rPr>
          <w:rFonts w:hint="eastAsia"/>
        </w:rPr>
        <w:t xml:space="preserve">웨브라우저에서 </w:t>
      </w:r>
      <w:r>
        <w:rPr>
          <w:rFonts w:hint="eastAsia"/>
        </w:rPr>
        <w:t>한글이 제대로 출력되지 않는다.</w:t>
      </w:r>
    </w:p>
    <w:p w14:paraId="5B6C38E9" w14:textId="64419B42" w:rsidR="00E57872" w:rsidRDefault="00E57872" w:rsidP="008E5922"/>
    <w:p w14:paraId="43EE20E5" w14:textId="4A2698C3" w:rsidR="00E57872" w:rsidRDefault="00E57872" w:rsidP="008E5922">
      <w:r>
        <w:rPr>
          <w:rFonts w:hint="eastAsia"/>
        </w:rPr>
        <w:t>소스 파일의 인코딩을 확인해 보자.</w:t>
      </w:r>
    </w:p>
    <w:p w14:paraId="563587CC" w14:textId="5419DFFC" w:rsidR="00E57872" w:rsidRDefault="00E57872" w:rsidP="008E5922">
      <w:r>
        <w:t xml:space="preserve">Project Explorer </w:t>
      </w:r>
      <w:r>
        <w:rPr>
          <w:rFonts w:hint="eastAsia"/>
        </w:rPr>
        <w:t xml:space="preserve">창에서 </w:t>
      </w:r>
      <w:r>
        <w:t xml:space="preserve">hello1.html </w:t>
      </w:r>
      <w:r>
        <w:rPr>
          <w:rFonts w:hint="eastAsia"/>
        </w:rPr>
        <w:t>파일을 마우스 오른쪽 버튼으로 클릭하고</w:t>
      </w:r>
    </w:p>
    <w:p w14:paraId="7FB29AEA" w14:textId="613E1CA6" w:rsidR="00E57872" w:rsidRDefault="00E57872" w:rsidP="008E5922">
      <w:r>
        <w:t xml:space="preserve">Properties </w:t>
      </w:r>
      <w:r>
        <w:rPr>
          <w:rFonts w:hint="eastAsia"/>
        </w:rPr>
        <w:t>메뉴를 클릭한다.</w:t>
      </w:r>
    </w:p>
    <w:p w14:paraId="26DE0248" w14:textId="77777777" w:rsidR="00E57872" w:rsidRDefault="00E57872" w:rsidP="008E5922"/>
    <w:p w14:paraId="50274526" w14:textId="3BA62B1C" w:rsidR="00E57872" w:rsidRDefault="00E57872" w:rsidP="008E5922">
      <w:r>
        <w:rPr>
          <w:rFonts w:hint="eastAsia"/>
          <w:noProof/>
        </w:rPr>
        <w:lastRenderedPageBreak/>
        <w:drawing>
          <wp:inline distT="0" distB="0" distL="0" distR="0" wp14:anchorId="4628B959" wp14:editId="72E69F6C">
            <wp:extent cx="3037468" cy="55726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97" cy="558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94D4" w14:textId="7D481929" w:rsidR="00E57872" w:rsidRDefault="00E57872" w:rsidP="008E5922"/>
    <w:p w14:paraId="51FA4004" w14:textId="017B2989" w:rsidR="00E57872" w:rsidRDefault="00E57872" w:rsidP="008E5922">
      <w:r>
        <w:rPr>
          <w:rFonts w:hint="eastAsia"/>
          <w:noProof/>
        </w:rPr>
        <w:drawing>
          <wp:inline distT="0" distB="0" distL="0" distR="0" wp14:anchorId="75D5C015" wp14:editId="7B0583CF">
            <wp:extent cx="4813254" cy="320040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80" cy="320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B54C" w14:textId="6481239A" w:rsidR="00E57872" w:rsidRDefault="00E57872" w:rsidP="008E5922"/>
    <w:p w14:paraId="493FB02C" w14:textId="12465968" w:rsidR="00E57872" w:rsidRDefault="00E57872" w:rsidP="008E5922"/>
    <w:p w14:paraId="2FE0B064" w14:textId="77777777" w:rsidR="00E57872" w:rsidRDefault="00E57872" w:rsidP="008E5922"/>
    <w:p w14:paraId="48C33A02" w14:textId="717552BF" w:rsidR="00773C59" w:rsidRDefault="00773C59" w:rsidP="00773C59">
      <w:pPr>
        <w:pStyle w:val="Heading3"/>
      </w:pPr>
      <w:r>
        <w:lastRenderedPageBreak/>
        <w:t xml:space="preserve">title </w:t>
      </w:r>
      <w:r>
        <w:rPr>
          <w:rFonts w:hint="eastAsia"/>
        </w:rPr>
        <w:t>태그</w:t>
      </w:r>
    </w:p>
    <w:p w14:paraId="04954336" w14:textId="77777777" w:rsidR="00773C59" w:rsidRDefault="00773C59" w:rsidP="00387AD7">
      <w:r>
        <w:t>&lt;</w:t>
      </w:r>
      <w:r>
        <w:rPr>
          <w:color w:val="3F7F7F"/>
        </w:rPr>
        <w:t>title</w:t>
      </w:r>
      <w:r>
        <w:t>&gt;</w:t>
      </w:r>
      <w:r>
        <w:rPr>
          <w:color w:val="000000"/>
        </w:rPr>
        <w:t>hello</w:t>
      </w:r>
      <w:r>
        <w:t>&lt;/</w:t>
      </w:r>
      <w:r>
        <w:rPr>
          <w:color w:val="3F7F7F"/>
        </w:rPr>
        <w:t>title</w:t>
      </w:r>
      <w:r>
        <w:t>&gt;</w:t>
      </w:r>
    </w:p>
    <w:p w14:paraId="6D4011FB" w14:textId="77777777" w:rsidR="00773C59" w:rsidRDefault="00773C59" w:rsidP="008E5922">
      <w:r>
        <w:rPr>
          <w:rFonts w:hint="eastAsia"/>
        </w:rPr>
        <w:t>웹브라우저 창의 제목을 설정하는 태그이다.</w:t>
      </w:r>
    </w:p>
    <w:p w14:paraId="4DFEC032" w14:textId="77777777" w:rsidR="00773C59" w:rsidRDefault="00773C59" w:rsidP="008E5922">
      <w:r>
        <w:t xml:space="preserve">title </w:t>
      </w:r>
      <w:r>
        <w:rPr>
          <w:rFonts w:hint="eastAsia"/>
        </w:rPr>
        <w:t xml:space="preserve">태그는 </w:t>
      </w:r>
      <w:r>
        <w:t xml:space="preserve">head </w:t>
      </w:r>
      <w:r>
        <w:rPr>
          <w:rFonts w:hint="eastAsia"/>
        </w:rPr>
        <w:t>태그 사이에 위치해야 한다.</w:t>
      </w:r>
    </w:p>
    <w:p w14:paraId="41201B4D" w14:textId="77777777" w:rsidR="00773C59" w:rsidRDefault="00773C59" w:rsidP="008E5922"/>
    <w:p w14:paraId="126E1B97" w14:textId="009D265D" w:rsidR="006D1CF3" w:rsidRDefault="006D1CF3" w:rsidP="006D1CF3">
      <w:pPr>
        <w:pStyle w:val="Heading3"/>
      </w:pPr>
      <w:r>
        <w:t xml:space="preserve">h1 </w:t>
      </w:r>
      <w:r>
        <w:rPr>
          <w:rFonts w:hint="eastAsia"/>
        </w:rPr>
        <w:t>태그</w:t>
      </w:r>
    </w:p>
    <w:p w14:paraId="5A8917B5" w14:textId="77777777" w:rsidR="00E23799" w:rsidRDefault="00E23799" w:rsidP="00387AD7">
      <w:r>
        <w:t>&lt;</w:t>
      </w:r>
      <w:r>
        <w:rPr>
          <w:color w:val="3F7F7F"/>
        </w:rPr>
        <w:t>h1</w:t>
      </w:r>
      <w:r>
        <w:t>&gt;</w:t>
      </w:r>
      <w:r>
        <w:rPr>
          <w:rFonts w:hint="eastAsia"/>
          <w:color w:val="000000"/>
        </w:rPr>
        <w:t>안녕하세요</w:t>
      </w:r>
      <w:r>
        <w:t>&lt;/</w:t>
      </w:r>
      <w:r>
        <w:rPr>
          <w:color w:val="3F7F7F"/>
        </w:rPr>
        <w:t>h1</w:t>
      </w:r>
      <w:r>
        <w:t>&gt;</w:t>
      </w:r>
    </w:p>
    <w:p w14:paraId="7C3A974C" w14:textId="77777777" w:rsidR="00DE00F6" w:rsidRDefault="00660798" w:rsidP="008E5922">
      <w:r>
        <w:rPr>
          <w:rFonts w:hint="eastAsia"/>
        </w:rPr>
        <w:t>큰 제목에</w:t>
      </w:r>
      <w:r>
        <w:t xml:space="preserve"> </w:t>
      </w:r>
      <w:r>
        <w:rPr>
          <w:rFonts w:hint="eastAsia"/>
        </w:rPr>
        <w:t>해당하는 문자열을</w:t>
      </w:r>
      <w:r w:rsidR="00DE00F6">
        <w:rPr>
          <w:rFonts w:hint="eastAsia"/>
        </w:rPr>
        <w:t xml:space="preserve"> 출력하는 태그이다.</w:t>
      </w:r>
    </w:p>
    <w:p w14:paraId="27D56101" w14:textId="18E83A9C" w:rsidR="006D1CF3" w:rsidRPr="00DE00F6" w:rsidRDefault="006D1CF3" w:rsidP="008E5922"/>
    <w:p w14:paraId="12170A06" w14:textId="3EE8AEE8" w:rsidR="006D1CF3" w:rsidRDefault="006D1CF3" w:rsidP="006D1CF3">
      <w:pPr>
        <w:pStyle w:val="Heading3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태그</w:t>
      </w:r>
    </w:p>
    <w:p w14:paraId="35FA11A1" w14:textId="77777777" w:rsidR="00E23799" w:rsidRDefault="00E23799" w:rsidP="00387AD7">
      <w:r>
        <w:t>&lt;</w:t>
      </w:r>
      <w:r>
        <w:rPr>
          <w:color w:val="3F7F7F"/>
        </w:rPr>
        <w:t>p</w:t>
      </w:r>
      <w:r>
        <w:t>&gt;</w:t>
      </w:r>
      <w:r>
        <w:rPr>
          <w:rFonts w:hint="eastAsia"/>
          <w:color w:val="000000"/>
        </w:rPr>
        <w:t>이것은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첫째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단락입니다</w:t>
      </w:r>
      <w:r>
        <w:rPr>
          <w:color w:val="000000"/>
        </w:rPr>
        <w:t>.</w:t>
      </w:r>
      <w:r>
        <w:t>&lt;/</w:t>
      </w:r>
      <w:r>
        <w:rPr>
          <w:color w:val="3F7F7F"/>
        </w:rPr>
        <w:t>p</w:t>
      </w:r>
      <w:r>
        <w:t>&gt;</w:t>
      </w:r>
    </w:p>
    <w:p w14:paraId="79991AA7" w14:textId="558316B1" w:rsidR="00660798" w:rsidRDefault="00660798" w:rsidP="008E5922">
      <w:r>
        <w:rPr>
          <w:rFonts w:hint="eastAsia"/>
        </w:rPr>
        <w:t>한 단락</w:t>
      </w:r>
      <w:r>
        <w:t>(paragraph)</w:t>
      </w:r>
      <w:r>
        <w:rPr>
          <w:rFonts w:hint="eastAsia"/>
        </w:rPr>
        <w:t xml:space="preserve">에 해당하는 문자열을 </w:t>
      </w:r>
      <w:r>
        <w:t xml:space="preserve">p </w:t>
      </w:r>
      <w:r>
        <w:rPr>
          <w:rFonts w:hint="eastAsia"/>
        </w:rPr>
        <w:t>태그로 묶는다.</w:t>
      </w:r>
    </w:p>
    <w:p w14:paraId="4A4FF9F6" w14:textId="3843D93A" w:rsidR="00773C59" w:rsidRDefault="00773C59" w:rsidP="008E5922"/>
    <w:p w14:paraId="456BFEF5" w14:textId="64A34FE9" w:rsidR="007961E3" w:rsidRDefault="007961E3" w:rsidP="007961E3">
      <w:pPr>
        <w:pStyle w:val="Heading3"/>
      </w:pPr>
      <w:r>
        <w:rPr>
          <w:rFonts w:hint="eastAsia"/>
        </w:rPr>
        <w:t xml:space="preserve">block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t xml:space="preserve">inline </w:t>
      </w:r>
      <w:r>
        <w:rPr>
          <w:rFonts w:hint="eastAsia"/>
        </w:rPr>
        <w:t>태그</w:t>
      </w:r>
    </w:p>
    <w:p w14:paraId="4C962CDC" w14:textId="1FEBA373" w:rsidR="00773C59" w:rsidRDefault="007961E3" w:rsidP="008E5922">
      <w:r>
        <w:rPr>
          <w:rFonts w:hint="eastAsia"/>
        </w:rPr>
        <w:t>h1</w:t>
      </w:r>
      <w:r>
        <w:t xml:space="preserve"> </w:t>
      </w:r>
      <w:r>
        <w:rPr>
          <w:rFonts w:hint="eastAsia"/>
        </w:rPr>
        <w:t xml:space="preserve">태그와 </w:t>
      </w:r>
      <w:r>
        <w:t xml:space="preserve">p </w:t>
      </w:r>
      <w:r>
        <w:rPr>
          <w:rFonts w:hint="eastAsia"/>
        </w:rPr>
        <w:t>태그에서는 앞뒤로 줄바꿈이 저절로 일어난다.</w:t>
      </w:r>
    </w:p>
    <w:p w14:paraId="1041A84F" w14:textId="0B710C05" w:rsidR="007961E3" w:rsidRDefault="007961E3" w:rsidP="008E5922">
      <w:r>
        <w:rPr>
          <w:rFonts w:hint="eastAsia"/>
        </w:rPr>
        <w:t xml:space="preserve">그래서 </w:t>
      </w:r>
      <w:r>
        <w:t xml:space="preserve">h1 </w:t>
      </w:r>
      <w:r>
        <w:rPr>
          <w:rFonts w:hint="eastAsia"/>
        </w:rPr>
        <w:t xml:space="preserve">태그와 </w:t>
      </w:r>
      <w:r>
        <w:t xml:space="preserve">p </w:t>
      </w:r>
      <w:r>
        <w:rPr>
          <w:rFonts w:hint="eastAsia"/>
        </w:rPr>
        <w:t>태그의 내용은 언제나 한 줄을 다 차지한다.</w:t>
      </w:r>
    </w:p>
    <w:p w14:paraId="0AE6D3F1" w14:textId="665F4F70" w:rsidR="007961E3" w:rsidRDefault="007961E3" w:rsidP="008E5922">
      <w:r>
        <w:rPr>
          <w:rFonts w:hint="eastAsia"/>
        </w:rPr>
        <w:t xml:space="preserve">이런 태그들을 </w:t>
      </w:r>
      <w:r>
        <w:t xml:space="preserve">block </w:t>
      </w:r>
      <w:r>
        <w:rPr>
          <w:rFonts w:hint="eastAsia"/>
        </w:rPr>
        <w:t>태그라고 한다.</w:t>
      </w:r>
    </w:p>
    <w:p w14:paraId="717758F8" w14:textId="77777777" w:rsidR="007961E3" w:rsidRDefault="007961E3" w:rsidP="008E5922"/>
    <w:p w14:paraId="2EE9969A" w14:textId="54B3AC8B" w:rsidR="007961E3" w:rsidRDefault="007961E3" w:rsidP="008E5922">
      <w:r>
        <w:t xml:space="preserve">inline </w:t>
      </w:r>
      <w:r>
        <w:rPr>
          <w:rFonts w:hint="eastAsia"/>
        </w:rPr>
        <w:t>태그는 한줄을 다 차지하지 않고,</w:t>
      </w:r>
      <w:r>
        <w:t xml:space="preserve"> </w:t>
      </w:r>
      <w:r>
        <w:rPr>
          <w:rFonts w:hint="eastAsia"/>
        </w:rPr>
        <w:t>앞뒤로 줄바꿈이 저절로 일어나지도 않는다.</w:t>
      </w:r>
    </w:p>
    <w:p w14:paraId="1B5667EC" w14:textId="77777777" w:rsidR="007961E3" w:rsidRDefault="007961E3" w:rsidP="008E5922"/>
    <w:p w14:paraId="7F8AC0DC" w14:textId="5CA3BD16" w:rsidR="006D1CF3" w:rsidRDefault="006D1CF3" w:rsidP="006D1CF3">
      <w:pPr>
        <w:pStyle w:val="Heading3"/>
      </w:pPr>
      <w:r>
        <w:rPr>
          <w:rFonts w:hint="eastAsia"/>
        </w:rPr>
        <w:t>실행</w:t>
      </w:r>
    </w:p>
    <w:p w14:paraId="47C2E768" w14:textId="6D8CC104" w:rsidR="00FB2468" w:rsidRDefault="001044D9" w:rsidP="00387AD7">
      <w:r>
        <w:rPr>
          <w:rFonts w:hint="eastAsia"/>
        </w:rPr>
        <w:t>h</w:t>
      </w:r>
      <w:r>
        <w:t xml:space="preserve">ello.html </w:t>
      </w:r>
      <w:r>
        <w:rPr>
          <w:rFonts w:hint="eastAsia"/>
        </w:rPr>
        <w:t xml:space="preserve">편집창에서 </w:t>
      </w:r>
      <w:r>
        <w:t xml:space="preserve">Ctrl+F11 </w:t>
      </w:r>
      <w:r>
        <w:rPr>
          <w:rFonts w:hint="eastAsia"/>
        </w:rPr>
        <w:t>단축키를 눌러서 실행하자.</w:t>
      </w:r>
    </w:p>
    <w:p w14:paraId="1E6108E2" w14:textId="77777777" w:rsidR="00773C59" w:rsidRDefault="00773C59" w:rsidP="00387AD7"/>
    <w:p w14:paraId="63A7F3A6" w14:textId="57C98641" w:rsidR="00773C59" w:rsidRPr="00773C59" w:rsidRDefault="00773C59" w:rsidP="00773C59">
      <w:r w:rsidRPr="00773C59">
        <w:rPr>
          <w:noProof/>
        </w:rPr>
        <w:drawing>
          <wp:inline distT="0" distB="0" distL="0" distR="0" wp14:anchorId="69306140" wp14:editId="558C7B1A">
            <wp:extent cx="1612699" cy="2604211"/>
            <wp:effectExtent l="0" t="0" r="698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6028" cy="26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EE2A" w14:textId="77777777" w:rsidR="00773C59" w:rsidRPr="00773C59" w:rsidRDefault="00773C59" w:rsidP="00773C59"/>
    <w:p w14:paraId="1B346BC8" w14:textId="555409E5" w:rsidR="00F56BA2" w:rsidRDefault="00773C59" w:rsidP="00773C59">
      <w:r>
        <w:rPr>
          <w:noProof/>
        </w:rPr>
        <w:drawing>
          <wp:inline distT="0" distB="0" distL="0" distR="0" wp14:anchorId="520BBB13" wp14:editId="13BDEA6B">
            <wp:extent cx="2531059" cy="144941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275" cy="14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B817" w14:textId="77777777" w:rsidR="007961E3" w:rsidRDefault="007961E3" w:rsidP="00773C59"/>
    <w:p w14:paraId="5D4EAF00" w14:textId="77777777" w:rsidR="007961E3" w:rsidRDefault="007961E3" w:rsidP="00773C59"/>
    <w:p w14:paraId="78FA5638" w14:textId="77777777" w:rsidR="007961E3" w:rsidRPr="00773C59" w:rsidRDefault="007961E3" w:rsidP="00773C59"/>
    <w:p w14:paraId="451799D1" w14:textId="72B6D83A" w:rsidR="00E23799" w:rsidRDefault="00E2379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0DCF41D" w14:textId="22D3C8F8" w:rsidR="004001F3" w:rsidRDefault="004001F3" w:rsidP="00E23799">
      <w:pPr>
        <w:pStyle w:val="Heading2"/>
      </w:pPr>
      <w:bookmarkStart w:id="5" w:name="_Toc476306036"/>
      <w:r>
        <w:rPr>
          <w:rFonts w:hint="eastAsia"/>
        </w:rPr>
        <w:lastRenderedPageBreak/>
        <w:t>공백과 줄바꿈</w:t>
      </w:r>
      <w:bookmarkEnd w:id="5"/>
    </w:p>
    <w:p w14:paraId="11572301" w14:textId="265C8677" w:rsidR="00E23799" w:rsidRDefault="00E23799" w:rsidP="004001F3">
      <w:pPr>
        <w:pStyle w:val="Heading3"/>
      </w:pPr>
      <w:r>
        <w:rPr>
          <w:rFonts w:hint="eastAsia"/>
        </w:rPr>
        <w:t>01/hello2.</w:t>
      </w:r>
      <w:r>
        <w:t xml:space="preserve">htm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3799" w14:paraId="665C3FBC" w14:textId="77777777" w:rsidTr="00E23799">
        <w:tc>
          <w:tcPr>
            <w:tcW w:w="10456" w:type="dxa"/>
          </w:tcPr>
          <w:p w14:paraId="4644566C" w14:textId="77777777" w:rsidR="00E23799" w:rsidRDefault="00E23799" w:rsidP="00E23799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6B44B45" w14:textId="77777777" w:rsidR="00E23799" w:rsidRDefault="00E23799" w:rsidP="00E23799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DB86E56" w14:textId="77777777" w:rsidR="00E23799" w:rsidRDefault="00E23799" w:rsidP="00E23799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76D8BAA" w14:textId="77777777" w:rsidR="00E23799" w:rsidRDefault="00E23799" w:rsidP="00E2379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0940254" w14:textId="77777777" w:rsidR="00E23799" w:rsidRDefault="00E23799" w:rsidP="00E2379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hello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092A16E1" w14:textId="77777777" w:rsidR="00E23799" w:rsidRDefault="00E23799" w:rsidP="00E23799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EBC585B" w14:textId="77777777" w:rsidR="00E23799" w:rsidRDefault="00E23799" w:rsidP="00E23799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A9671C1" w14:textId="77777777" w:rsidR="00E23799" w:rsidRDefault="00E23799" w:rsidP="00E2379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안녕하세요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896B2A8" w14:textId="77777777" w:rsidR="00E23799" w:rsidRDefault="00E23799" w:rsidP="00E2379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rFonts w:hint="eastAsia"/>
                <w:color w:val="000000"/>
              </w:rPr>
              <w:t>이것은</w:t>
            </w:r>
            <w:r>
              <w:rPr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첫째</w:t>
            </w:r>
            <w:r>
              <w:rPr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단락입니다</w:t>
            </w:r>
            <w:r>
              <w:rPr>
                <w:color w:val="000000"/>
              </w:rPr>
              <w:t>.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</w:p>
          <w:p w14:paraId="5850C40D" w14:textId="77777777" w:rsidR="00E23799" w:rsidRDefault="00E23799" w:rsidP="00E23799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rFonts w:hint="eastAsia"/>
                <w:color w:val="000000"/>
              </w:rPr>
              <w:t>이것은</w:t>
            </w:r>
            <w:r>
              <w:rPr>
                <w:color w:val="000000"/>
              </w:rPr>
              <w:t xml:space="preserve">      </w:t>
            </w:r>
            <w:r>
              <w:rPr>
                <w:rFonts w:hint="eastAsia"/>
                <w:color w:val="000000"/>
              </w:rPr>
              <w:t>둘째</w:t>
            </w:r>
          </w:p>
          <w:p w14:paraId="760885E1" w14:textId="77777777" w:rsidR="00387AD7" w:rsidRDefault="00387AD7" w:rsidP="00E23799">
            <w:pPr>
              <w:pStyle w:val="a0"/>
              <w:rPr>
                <w:color w:val="000000"/>
              </w:rPr>
            </w:pPr>
          </w:p>
          <w:p w14:paraId="5BD12750" w14:textId="77777777" w:rsidR="00387AD7" w:rsidRDefault="00E23799" w:rsidP="00E23799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  <w:r>
              <w:rPr>
                <w:rFonts w:hint="eastAsia"/>
                <w:color w:val="000000"/>
              </w:rPr>
              <w:t>단락입니다</w:t>
            </w:r>
            <w:r>
              <w:rPr>
                <w:color w:val="000000"/>
              </w:rPr>
              <w:t>.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</w:p>
          <w:p w14:paraId="220C1BDE" w14:textId="517A4C62" w:rsidR="00E23799" w:rsidRDefault="00E23799" w:rsidP="00E23799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C2AC64" w14:textId="4595CC38" w:rsidR="00E23799" w:rsidRDefault="00E23799" w:rsidP="00E23799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469F4C5C" w14:textId="77777777" w:rsidR="00E23799" w:rsidRDefault="00E23799" w:rsidP="008E5922"/>
    <w:p w14:paraId="11844986" w14:textId="77777777" w:rsidR="00E23799" w:rsidRDefault="00E23799" w:rsidP="008E5922"/>
    <w:p w14:paraId="49F4AFB9" w14:textId="77777777" w:rsidR="00E23799" w:rsidRDefault="00E23799" w:rsidP="00E23799">
      <w:pPr>
        <w:pStyle w:val="Heading3"/>
      </w:pPr>
      <w:r>
        <w:rPr>
          <w:rFonts w:hint="eastAsia"/>
        </w:rPr>
        <w:t>공백과</w:t>
      </w:r>
      <w:r>
        <w:rPr>
          <w:rFonts w:hint="eastAsia"/>
        </w:rPr>
        <w:t xml:space="preserve"> </w:t>
      </w:r>
      <w:r>
        <w:rPr>
          <w:rFonts w:hint="eastAsia"/>
        </w:rPr>
        <w:t>줄바꿈</w:t>
      </w:r>
    </w:p>
    <w:p w14:paraId="4B0622AD" w14:textId="77777777" w:rsidR="00E23799" w:rsidRDefault="00E23799" w:rsidP="008E5922">
      <w:r>
        <w:rPr>
          <w:rFonts w:hint="eastAsia"/>
        </w:rPr>
        <w:t>html 문서가 웹브라우저 창에 표시될 때,</w:t>
      </w:r>
      <w:r>
        <w:t xml:space="preserve"> </w:t>
      </w:r>
      <w:r>
        <w:rPr>
          <w:rFonts w:hint="eastAsia"/>
        </w:rPr>
        <w:t>공백 문자와 줄바꿈 문자는 제대로 출력되지 않고 무시된다.</w:t>
      </w:r>
    </w:p>
    <w:p w14:paraId="7D31493D" w14:textId="77777777" w:rsidR="00387AD7" w:rsidRDefault="00E23799" w:rsidP="008E5922">
      <w:r>
        <w:rPr>
          <w:rFonts w:hint="eastAsia"/>
        </w:rPr>
        <w:t>연속된 공백 문자는 공백 문자 한 개로 출력된다.</w:t>
      </w:r>
    </w:p>
    <w:p w14:paraId="0452AB38" w14:textId="5542C2A0" w:rsidR="00E23799" w:rsidRDefault="00E23799" w:rsidP="008E5922">
      <w:r>
        <w:rPr>
          <w:rFonts w:hint="eastAsia"/>
        </w:rPr>
        <w:t>줄바꿈 문자도 공백 문자 한 개로 출력된다.</w:t>
      </w:r>
    </w:p>
    <w:p w14:paraId="727F40B5" w14:textId="77777777" w:rsidR="00E23799" w:rsidRPr="00E23799" w:rsidRDefault="00E23799" w:rsidP="008E5922">
      <w:r>
        <w:rPr>
          <w:rFonts w:hint="eastAsia"/>
        </w:rPr>
        <w:t>공백 문자와 줄바꿈 문자가 여러개 연속된 경우에도 역시 공백 문자 한 개로만 출력된다.</w:t>
      </w:r>
    </w:p>
    <w:p w14:paraId="16E256E5" w14:textId="77777777" w:rsidR="00E23799" w:rsidRPr="00E23799" w:rsidRDefault="00E23799" w:rsidP="008E5922"/>
    <w:p w14:paraId="3F81B99B" w14:textId="77777777" w:rsidR="00E23799" w:rsidRPr="00E23799" w:rsidRDefault="00E23799" w:rsidP="008E5922"/>
    <w:p w14:paraId="2B37DB19" w14:textId="53D57159" w:rsidR="00E23799" w:rsidRDefault="007961E3" w:rsidP="008E5922">
      <w:r>
        <w:rPr>
          <w:noProof/>
        </w:rPr>
        <w:drawing>
          <wp:inline distT="0" distB="0" distL="0" distR="0" wp14:anchorId="3B947010" wp14:editId="07DD8E60">
            <wp:extent cx="2611526" cy="1351579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5397" cy="13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4C8" w14:textId="43ECFF27" w:rsidR="009C7B2D" w:rsidRDefault="009C7B2D" w:rsidP="008E5922"/>
    <w:p w14:paraId="69930813" w14:textId="5BEB6EC5" w:rsidR="009C7B2D" w:rsidRDefault="009C7B2D" w:rsidP="009C7B2D">
      <w:pPr>
        <w:pStyle w:val="Heading3"/>
      </w:pPr>
      <w:r>
        <w:rPr>
          <w:rFonts w:hint="eastAsia"/>
        </w:rPr>
        <w:t>실습</w:t>
      </w:r>
      <w:r w:rsidR="003D1462">
        <w:rPr>
          <w:rFonts w:hint="eastAsia"/>
        </w:rPr>
        <w:t>#</w:t>
      </w:r>
      <w:r w:rsidR="003D1462">
        <w:t>1</w:t>
      </w:r>
    </w:p>
    <w:p w14:paraId="7623B54F" w14:textId="77777777" w:rsidR="009C7B2D" w:rsidRDefault="009C7B2D" w:rsidP="009C7B2D">
      <w:r>
        <w:rPr>
          <w:rFonts w:hint="eastAsia"/>
        </w:rPr>
        <w:t>hello2.html</w:t>
      </w:r>
      <w:r>
        <w:t xml:space="preserve"> </w:t>
      </w:r>
      <w:r>
        <w:rPr>
          <w:rFonts w:hint="eastAsia"/>
        </w:rPr>
        <w:t>파일에서 태그 사이에</w:t>
      </w:r>
    </w:p>
    <w:p w14:paraId="20C5CE3A" w14:textId="774C24CA" w:rsidR="009C7B2D" w:rsidRDefault="009C7B2D" w:rsidP="009C7B2D">
      <w:r>
        <w:rPr>
          <w:rFonts w:hint="eastAsia"/>
        </w:rPr>
        <w:t>줄바꿈 문자와 공백 문자를 여러 개 더 넣어보고 실행해서 결과를 확인해 보자.</w:t>
      </w:r>
    </w:p>
    <w:p w14:paraId="3F2C4E59" w14:textId="40F3632A" w:rsidR="009C7B2D" w:rsidRDefault="009C7B2D" w:rsidP="009C7B2D"/>
    <w:p w14:paraId="54300FBC" w14:textId="68F86D70" w:rsidR="009C7B2D" w:rsidRDefault="009C7B2D" w:rsidP="009C7B2D"/>
    <w:p w14:paraId="6AACB049" w14:textId="77777777" w:rsidR="00E23799" w:rsidRDefault="00E23799" w:rsidP="008E5922"/>
    <w:p w14:paraId="0AED7D87" w14:textId="22EB0445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ED08B8B" w14:textId="50A06F48" w:rsidR="004001F3" w:rsidRDefault="004001F3" w:rsidP="004001F3">
      <w:pPr>
        <w:pStyle w:val="Heading3"/>
      </w:pPr>
      <w:r>
        <w:rPr>
          <w:rFonts w:hint="eastAsia"/>
        </w:rPr>
        <w:lastRenderedPageBreak/>
        <w:t>01/hello</w:t>
      </w:r>
      <w:r>
        <w:t>3</w:t>
      </w:r>
      <w:r>
        <w:rPr>
          <w:rFonts w:hint="eastAsia"/>
        </w:rPr>
        <w:t>.</w:t>
      </w:r>
      <w:r>
        <w:t xml:space="preserve">htm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01F3" w14:paraId="154B6A46" w14:textId="77777777" w:rsidTr="004001F3">
        <w:tc>
          <w:tcPr>
            <w:tcW w:w="10456" w:type="dxa"/>
          </w:tcPr>
          <w:p w14:paraId="3DA56EA8" w14:textId="77777777" w:rsidR="004001F3" w:rsidRDefault="004001F3" w:rsidP="004001F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E92FEF9" w14:textId="77777777" w:rsidR="004001F3" w:rsidRDefault="004001F3" w:rsidP="004001F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84C4510" w14:textId="77777777" w:rsidR="004001F3" w:rsidRDefault="004001F3" w:rsidP="004001F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1024FE7" w14:textId="77777777" w:rsidR="004001F3" w:rsidRDefault="004001F3" w:rsidP="00400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0C029A2" w14:textId="77777777" w:rsidR="004001F3" w:rsidRDefault="004001F3" w:rsidP="00400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color w:val="000000"/>
              </w:rPr>
              <w:t>hello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70A0816" w14:textId="77777777" w:rsidR="004001F3" w:rsidRDefault="004001F3" w:rsidP="004001F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6E524D6" w14:textId="77777777" w:rsidR="004001F3" w:rsidRDefault="004001F3" w:rsidP="004001F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FC2EE5A" w14:textId="77777777" w:rsidR="004001F3" w:rsidRDefault="004001F3" w:rsidP="00400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안녕하세요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43EA68C" w14:textId="77777777" w:rsidR="004001F3" w:rsidRDefault="004001F3" w:rsidP="00400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rFonts w:hint="eastAsia"/>
                <w:color w:val="000000"/>
              </w:rPr>
              <w:t>이것은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rFonts w:hint="eastAsia"/>
                <w:color w:val="000000"/>
              </w:rPr>
              <w:t>첫째</w:t>
            </w:r>
            <w:r>
              <w:t>&lt;</w:t>
            </w:r>
            <w:r>
              <w:rPr>
                <w:color w:val="3F7F7F"/>
              </w:rPr>
              <w:t>br</w:t>
            </w:r>
            <w:r>
              <w:t>/&gt;</w:t>
            </w:r>
            <w:r>
              <w:rPr>
                <w:rFonts w:hint="eastAsia"/>
                <w:color w:val="000000"/>
              </w:rPr>
              <w:t>단락입니다</w:t>
            </w:r>
            <w:r>
              <w:rPr>
                <w:color w:val="000000"/>
              </w:rPr>
              <w:t>.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</w:p>
          <w:p w14:paraId="32881703" w14:textId="77777777" w:rsidR="004001F3" w:rsidRDefault="004001F3" w:rsidP="004001F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rFonts w:hint="eastAsia"/>
                <w:color w:val="000000"/>
              </w:rPr>
              <w:t>이것은</w:t>
            </w:r>
            <w:r>
              <w:rPr>
                <w:color w:val="2A00FF"/>
              </w:rPr>
              <w:t>&amp;nbsp;&amp;nbsp;&amp;nbsp;</w:t>
            </w:r>
            <w:r>
              <w:rPr>
                <w:rFonts w:hint="eastAsia"/>
                <w:color w:val="000000"/>
              </w:rPr>
              <w:t>둘째</w:t>
            </w:r>
            <w:r>
              <w:rPr>
                <w:color w:val="2A00FF"/>
              </w:rPr>
              <w:t>&amp;nbsp;&amp;nbsp;&amp;nbsp;&amp;nbsp;</w:t>
            </w:r>
            <w:r>
              <w:rPr>
                <w:rFonts w:hint="eastAsia"/>
                <w:color w:val="000000"/>
              </w:rPr>
              <w:t>단락입니다</w:t>
            </w:r>
            <w:r>
              <w:rPr>
                <w:color w:val="000000"/>
              </w:rPr>
              <w:t>.</w:t>
            </w:r>
            <w:r>
              <w:t>&lt;/</w:t>
            </w:r>
            <w:r>
              <w:rPr>
                <w:color w:val="3F7F7F"/>
              </w:rPr>
              <w:t>p</w:t>
            </w:r>
            <w:r>
              <w:t>&gt;</w:t>
            </w:r>
            <w:r>
              <w:rPr>
                <w:color w:val="000000"/>
              </w:rPr>
              <w:t xml:space="preserve">    </w:t>
            </w:r>
          </w:p>
          <w:p w14:paraId="29E792E0" w14:textId="77777777" w:rsidR="004001F3" w:rsidRDefault="004001F3" w:rsidP="004001F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3FA6B79" w14:textId="77777777" w:rsidR="004001F3" w:rsidRDefault="004001F3" w:rsidP="00400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8F9E177" w14:textId="77777777" w:rsidR="004001F3" w:rsidRDefault="004001F3" w:rsidP="004001F3">
            <w:pPr>
              <w:pStyle w:val="a0"/>
            </w:pPr>
          </w:p>
        </w:tc>
      </w:tr>
    </w:tbl>
    <w:p w14:paraId="2D0F8A15" w14:textId="77777777" w:rsidR="00E23799" w:rsidRDefault="00E23799" w:rsidP="008E5922"/>
    <w:p w14:paraId="440E0439" w14:textId="45E59421" w:rsidR="00E23799" w:rsidRDefault="004001F3" w:rsidP="004001F3">
      <w:pPr>
        <w:pStyle w:val="Heading3"/>
      </w:pPr>
      <w:r>
        <w:rPr>
          <w:rFonts w:hint="eastAsia"/>
        </w:rPr>
        <w:t>&lt;br /&gt;</w:t>
      </w:r>
    </w:p>
    <w:p w14:paraId="20BE76F0" w14:textId="312A7D5B" w:rsidR="004001F3" w:rsidRDefault="004001F3" w:rsidP="004001F3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문서에서 원하는 곳에서 줄바꿈이 일어나게 하려면 </w:t>
      </w:r>
      <w:r>
        <w:t xml:space="preserve">&lt;br /&gt; </w:t>
      </w:r>
      <w:r>
        <w:rPr>
          <w:rFonts w:hint="eastAsia"/>
        </w:rPr>
        <w:t>태그를 사용해야 한다.</w:t>
      </w:r>
    </w:p>
    <w:p w14:paraId="33FDF847" w14:textId="77777777" w:rsidR="004001F3" w:rsidRDefault="004001F3" w:rsidP="004001F3"/>
    <w:p w14:paraId="21761306" w14:textId="5D8CBF4B" w:rsidR="004001F3" w:rsidRDefault="004001F3" w:rsidP="004001F3">
      <w:pPr>
        <w:pStyle w:val="Heading3"/>
      </w:pPr>
      <w:r>
        <w:rPr>
          <w:rFonts w:hint="eastAsia"/>
        </w:rPr>
        <w:t>&amp;nb</w:t>
      </w:r>
      <w:r>
        <w:t>sp;</w:t>
      </w:r>
    </w:p>
    <w:p w14:paraId="1BD14CF0" w14:textId="20611B06" w:rsidR="004001F3" w:rsidRDefault="004001F3" w:rsidP="004001F3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 xml:space="preserve">문서에서 원하는 곳에 공백 문자를 여러 개 넣으려면 </w:t>
      </w:r>
      <w:r>
        <w:t xml:space="preserve">&amp;nbsp; </w:t>
      </w:r>
      <w:r>
        <w:rPr>
          <w:rFonts w:hint="eastAsia"/>
        </w:rPr>
        <w:t>태그를 사용해야 한다.</w:t>
      </w:r>
    </w:p>
    <w:p w14:paraId="0938C352" w14:textId="77777777" w:rsidR="004001F3" w:rsidRDefault="004001F3" w:rsidP="004001F3"/>
    <w:p w14:paraId="28D18505" w14:textId="0B4D8FD0" w:rsidR="004001F3" w:rsidRDefault="004001F3" w:rsidP="004001F3">
      <w:r>
        <w:rPr>
          <w:noProof/>
        </w:rPr>
        <w:drawing>
          <wp:inline distT="0" distB="0" distL="0" distR="0" wp14:anchorId="21A9D25B" wp14:editId="5F6E0FD6">
            <wp:extent cx="2637272" cy="175564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674" cy="17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3F63" w14:textId="77777777" w:rsidR="00E23799" w:rsidRDefault="00E23799" w:rsidP="008E5922"/>
    <w:p w14:paraId="2E61B9BF" w14:textId="77777777" w:rsidR="009C6FF9" w:rsidRDefault="009C6FF9" w:rsidP="008E5922"/>
    <w:p w14:paraId="5328349D" w14:textId="0049F7B2" w:rsidR="009C6FF9" w:rsidRDefault="009C6FF9" w:rsidP="009C6FF9">
      <w:pPr>
        <w:pStyle w:val="Heading3"/>
        <w:rPr>
          <w:rFonts w:hint="eastAsia"/>
        </w:rPr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특수문자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616"/>
      </w:tblGrid>
      <w:tr w:rsidR="002B356F" w:rsidRPr="002B356F" w14:paraId="13FBF898" w14:textId="77777777" w:rsidTr="002B356F">
        <w:tc>
          <w:tcPr>
            <w:tcW w:w="0" w:type="auto"/>
          </w:tcPr>
          <w:p w14:paraId="47AE41D6" w14:textId="77777777" w:rsidR="002B356F" w:rsidRPr="002B356F" w:rsidRDefault="002B356F" w:rsidP="000E2B33">
            <w:r w:rsidRPr="002B356F">
              <w:rPr>
                <w:rFonts w:hint="eastAsia"/>
              </w:rPr>
              <w:t>&amp;</w:t>
            </w:r>
            <w:r w:rsidRPr="002B356F">
              <w:t>nbsp;</w:t>
            </w:r>
          </w:p>
        </w:tc>
        <w:tc>
          <w:tcPr>
            <w:tcW w:w="0" w:type="auto"/>
          </w:tcPr>
          <w:p w14:paraId="032094E0" w14:textId="77777777" w:rsidR="002B356F" w:rsidRPr="002B356F" w:rsidRDefault="002B356F" w:rsidP="000E2B33">
            <w:r w:rsidRPr="002B356F">
              <w:rPr>
                <w:rFonts w:hint="eastAsia"/>
              </w:rPr>
              <w:t>공백</w:t>
            </w:r>
          </w:p>
        </w:tc>
      </w:tr>
      <w:tr w:rsidR="002B356F" w:rsidRPr="002B356F" w14:paraId="5C743427" w14:textId="77777777" w:rsidTr="002B356F">
        <w:tc>
          <w:tcPr>
            <w:tcW w:w="0" w:type="auto"/>
          </w:tcPr>
          <w:p w14:paraId="447CA0EF" w14:textId="77777777" w:rsidR="002B356F" w:rsidRPr="002B356F" w:rsidRDefault="002B356F" w:rsidP="000E2B33">
            <w:r w:rsidRPr="002B356F">
              <w:rPr>
                <w:rFonts w:hint="eastAsia"/>
              </w:rPr>
              <w:t>&amp;</w:t>
            </w:r>
            <w:r w:rsidRPr="002B356F">
              <w:t>gt;</w:t>
            </w:r>
          </w:p>
        </w:tc>
        <w:tc>
          <w:tcPr>
            <w:tcW w:w="0" w:type="auto"/>
          </w:tcPr>
          <w:p w14:paraId="7C36C6C3" w14:textId="77777777" w:rsidR="002B356F" w:rsidRPr="002B356F" w:rsidRDefault="002B356F" w:rsidP="000E2B33">
            <w:r w:rsidRPr="002B356F">
              <w:t>&gt;</w:t>
            </w:r>
          </w:p>
        </w:tc>
      </w:tr>
      <w:tr w:rsidR="002B356F" w:rsidRPr="002B356F" w14:paraId="32BB3E3B" w14:textId="77777777" w:rsidTr="002B356F">
        <w:tc>
          <w:tcPr>
            <w:tcW w:w="0" w:type="auto"/>
          </w:tcPr>
          <w:p w14:paraId="7101AC2F" w14:textId="77777777" w:rsidR="002B356F" w:rsidRPr="002B356F" w:rsidRDefault="002B356F" w:rsidP="000E2B33">
            <w:r w:rsidRPr="002B356F">
              <w:rPr>
                <w:rFonts w:hint="eastAsia"/>
              </w:rPr>
              <w:t>&amp;</w:t>
            </w:r>
            <w:r w:rsidRPr="002B356F">
              <w:t>lt;</w:t>
            </w:r>
          </w:p>
        </w:tc>
        <w:tc>
          <w:tcPr>
            <w:tcW w:w="0" w:type="auto"/>
          </w:tcPr>
          <w:p w14:paraId="6837761E" w14:textId="77777777" w:rsidR="002B356F" w:rsidRPr="002B356F" w:rsidRDefault="002B356F" w:rsidP="000E2B33">
            <w:r w:rsidRPr="002B356F">
              <w:t>&lt;</w:t>
            </w:r>
          </w:p>
        </w:tc>
      </w:tr>
      <w:tr w:rsidR="002B356F" w:rsidRPr="002B356F" w14:paraId="5A2F4991" w14:textId="77777777" w:rsidTr="002B356F">
        <w:tc>
          <w:tcPr>
            <w:tcW w:w="0" w:type="auto"/>
          </w:tcPr>
          <w:p w14:paraId="544F3566" w14:textId="77777777" w:rsidR="002B356F" w:rsidRPr="002B356F" w:rsidRDefault="002B356F" w:rsidP="000E2B33">
            <w:r w:rsidRPr="002B356F">
              <w:rPr>
                <w:rFonts w:hint="eastAsia"/>
              </w:rPr>
              <w:t>&amp;</w:t>
            </w:r>
            <w:r w:rsidRPr="002B356F">
              <w:t>amp;</w:t>
            </w:r>
          </w:p>
        </w:tc>
        <w:tc>
          <w:tcPr>
            <w:tcW w:w="0" w:type="auto"/>
          </w:tcPr>
          <w:p w14:paraId="7DC06D55" w14:textId="77777777" w:rsidR="002B356F" w:rsidRPr="002B356F" w:rsidRDefault="002B356F" w:rsidP="000E2B33">
            <w:r w:rsidRPr="002B356F">
              <w:t>&amp;</w:t>
            </w:r>
          </w:p>
        </w:tc>
      </w:tr>
    </w:tbl>
    <w:p w14:paraId="7A2130FC" w14:textId="77777777" w:rsidR="002B356F" w:rsidRDefault="002B356F" w:rsidP="008E5922">
      <w:pPr>
        <w:rPr>
          <w:rFonts w:hint="eastAsia"/>
        </w:rPr>
      </w:pPr>
    </w:p>
    <w:p w14:paraId="6C33E699" w14:textId="77777777" w:rsidR="009C6FF9" w:rsidRPr="00E23799" w:rsidRDefault="009C6FF9" w:rsidP="008E5922">
      <w:pPr>
        <w:rPr>
          <w:rFonts w:hint="eastAsia"/>
        </w:rPr>
      </w:pPr>
    </w:p>
    <w:p w14:paraId="5889B90E" w14:textId="240FE9AD" w:rsidR="00C01597" w:rsidRDefault="00C01597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14:paraId="3574CFAD" w14:textId="7EDDE683" w:rsidR="00DA3617" w:rsidRDefault="001044D9" w:rsidP="00FF08BA">
      <w:pPr>
        <w:pStyle w:val="Heading1"/>
      </w:pPr>
      <w:bookmarkStart w:id="6" w:name="_Toc476306037"/>
      <w:r>
        <w:lastRenderedPageBreak/>
        <w:t>table</w:t>
      </w:r>
      <w:r w:rsidR="004001F3">
        <w:t xml:space="preserve"> </w:t>
      </w:r>
      <w:r w:rsidR="00F76785">
        <w:rPr>
          <w:rFonts w:hint="eastAsia"/>
        </w:rPr>
        <w:t>태그</w:t>
      </w:r>
      <w:bookmarkEnd w:id="6"/>
    </w:p>
    <w:p w14:paraId="2E6AEEC9" w14:textId="77777777" w:rsidR="004001F3" w:rsidRDefault="004001F3" w:rsidP="004001F3"/>
    <w:p w14:paraId="4D78FFCC" w14:textId="355C8CE4" w:rsidR="004001F3" w:rsidRPr="004001F3" w:rsidRDefault="004001F3" w:rsidP="004001F3">
      <w:pPr>
        <w:pStyle w:val="Heading2"/>
      </w:pPr>
      <w:bookmarkStart w:id="7" w:name="_Toc476306038"/>
      <w:r>
        <w:rPr>
          <w:rFonts w:hint="eastAsia"/>
        </w:rPr>
        <w:t>table, tr, td</w:t>
      </w:r>
      <w:r>
        <w:t xml:space="preserve"> </w:t>
      </w:r>
      <w:r>
        <w:rPr>
          <w:rFonts w:hint="eastAsia"/>
        </w:rPr>
        <w:t>태그</w:t>
      </w:r>
      <w:bookmarkEnd w:id="7"/>
    </w:p>
    <w:p w14:paraId="39EC77C8" w14:textId="6910C66D" w:rsidR="00127ACC" w:rsidRDefault="001044D9" w:rsidP="004001F3">
      <w:pPr>
        <w:pStyle w:val="Heading3"/>
      </w:pPr>
      <w:r>
        <w:t xml:space="preserve">01/table.html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597" w14:paraId="3EA36D16" w14:textId="77777777" w:rsidTr="00C01597">
        <w:tc>
          <w:tcPr>
            <w:tcW w:w="10456" w:type="dxa"/>
          </w:tcPr>
          <w:p w14:paraId="6EA712C2" w14:textId="77777777" w:rsidR="00C01597" w:rsidRDefault="00C01597" w:rsidP="00C01597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A878049" w14:textId="77777777" w:rsidR="00C01597" w:rsidRDefault="00C01597" w:rsidP="00C01597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B5121E5" w14:textId="77777777" w:rsidR="00C01597" w:rsidRDefault="00C01597" w:rsidP="00C01597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28E42EE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6AA7E27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45B661E7" w14:textId="77777777" w:rsidR="00C01597" w:rsidRDefault="00C01597" w:rsidP="00C01597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0D6BC8E" w14:textId="77777777" w:rsidR="00C01597" w:rsidRDefault="00C01597" w:rsidP="00C01597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90C3AB3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534B7D2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27CF3F2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A739BF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5F1C05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C2CF2D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B929F48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F54DE4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BA21A1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A91CB8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BF82CF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09E902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3CD935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6573CF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18B6D2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2A8257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D6F43C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647738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3E5585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638F4E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7D81D2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EA3100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66B36E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9FE420E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38C450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D017DD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305B37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283668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BBFD10" w14:textId="77777777" w:rsidR="00C01597" w:rsidRDefault="00C01597" w:rsidP="00C0159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32C514" w14:textId="77777777" w:rsidR="00387AD7" w:rsidRDefault="00C01597" w:rsidP="00C0159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7DA8FE" w14:textId="7490B9BF" w:rsidR="00387AD7" w:rsidRDefault="00C01597" w:rsidP="00C0159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8A97AE4" w14:textId="08E9FC38" w:rsidR="00C01597" w:rsidRDefault="00C01597" w:rsidP="00C01597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397B911" w14:textId="18DC79F6" w:rsidR="00C01597" w:rsidRDefault="00C01597" w:rsidP="00C01597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E67F45A" w14:textId="64487097" w:rsidR="00C01597" w:rsidRDefault="00C01597" w:rsidP="008E5922"/>
    <w:p w14:paraId="5633D9D6" w14:textId="65CE0DF4" w:rsidR="000718D5" w:rsidRDefault="000718D5" w:rsidP="008E5922">
      <w:r>
        <w:t xml:space="preserve">table, tr, td </w:t>
      </w:r>
      <w:r>
        <w:rPr>
          <w:rFonts w:hint="eastAsia"/>
        </w:rPr>
        <w:t xml:space="preserve">태그를 사용하여 </w:t>
      </w:r>
      <w:r w:rsidR="00234FBA">
        <w:rPr>
          <w:rFonts w:hint="eastAsia"/>
        </w:rPr>
        <w:t xml:space="preserve">표 형태의 </w:t>
      </w:r>
      <w:r>
        <w:rPr>
          <w:rFonts w:hint="eastAsia"/>
        </w:rPr>
        <w:t>자료를 표현한다.</w:t>
      </w:r>
    </w:p>
    <w:p w14:paraId="7042C656" w14:textId="6F390591" w:rsidR="000718D5" w:rsidRDefault="000718D5" w:rsidP="008E5922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태그는 표(table)에 해당하고,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태그는 표의 한 행(</w:t>
      </w:r>
      <w:r>
        <w:t>table row)</w:t>
      </w:r>
      <w:r>
        <w:rPr>
          <w:rFonts w:hint="eastAsia"/>
        </w:rPr>
        <w:t>에 해당한다.</w:t>
      </w:r>
    </w:p>
    <w:p w14:paraId="3AC6946E" w14:textId="552D355D" w:rsidR="000718D5" w:rsidRDefault="000718D5" w:rsidP="008E5922"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태그는 표의 칸(</w:t>
      </w:r>
      <w:r>
        <w:t>table cell)</w:t>
      </w:r>
      <w:r>
        <w:rPr>
          <w:rFonts w:hint="eastAsia"/>
        </w:rPr>
        <w:t>에 해당한다.</w:t>
      </w:r>
    </w:p>
    <w:p w14:paraId="709CADD4" w14:textId="796A0535" w:rsidR="000718D5" w:rsidRDefault="000718D5" w:rsidP="008E5922">
      <w:r>
        <w:t xml:space="preserve">td </w:t>
      </w:r>
      <w:r>
        <w:rPr>
          <w:rFonts w:hint="eastAsia"/>
        </w:rPr>
        <w:t xml:space="preserve">태그들을 </w:t>
      </w:r>
      <w:r>
        <w:t xml:space="preserve">tr </w:t>
      </w:r>
      <w:r>
        <w:rPr>
          <w:rFonts w:hint="eastAsia"/>
        </w:rPr>
        <w:t>태그로 묶어야 하고,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태그들을 table</w:t>
      </w:r>
      <w:r>
        <w:t xml:space="preserve"> </w:t>
      </w:r>
      <w:r>
        <w:rPr>
          <w:rFonts w:hint="eastAsia"/>
        </w:rPr>
        <w:t>태그로 묶어야 한다.</w:t>
      </w:r>
    </w:p>
    <w:p w14:paraId="257692D6" w14:textId="002B855F" w:rsidR="007961E3" w:rsidRDefault="007961E3" w:rsidP="008E5922"/>
    <w:p w14:paraId="53EB2D09" w14:textId="3AFEE20E" w:rsidR="007961E3" w:rsidRDefault="007961E3" w:rsidP="007961E3">
      <w:r>
        <w:rPr>
          <w:noProof/>
        </w:rPr>
        <w:drawing>
          <wp:inline distT="0" distB="0" distL="0" distR="0" wp14:anchorId="4CDDC407" wp14:editId="490C3E82">
            <wp:extent cx="2077516" cy="18507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179" cy="18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8603" w14:textId="77777777" w:rsidR="007961E3" w:rsidRDefault="007961E3" w:rsidP="007961E3"/>
    <w:p w14:paraId="0157B65D" w14:textId="77777777" w:rsidR="007961E3" w:rsidRDefault="007961E3" w:rsidP="007961E3"/>
    <w:p w14:paraId="6C835D57" w14:textId="38B8A031" w:rsidR="004001F3" w:rsidRDefault="004001F3" w:rsidP="000718D5">
      <w:pPr>
        <w:pStyle w:val="Heading2"/>
      </w:pPr>
      <w:bookmarkStart w:id="8" w:name="_Toc476306039"/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애트리뷰트, border</w:t>
      </w:r>
      <w:r>
        <w:t xml:space="preserve"> </w:t>
      </w:r>
      <w:r>
        <w:rPr>
          <w:rFonts w:hint="eastAsia"/>
        </w:rPr>
        <w:t>서식</w:t>
      </w:r>
      <w:bookmarkEnd w:id="8"/>
    </w:p>
    <w:p w14:paraId="2F484544" w14:textId="0E1231C6" w:rsidR="000718D5" w:rsidRDefault="000718D5" w:rsidP="004001F3">
      <w:pPr>
        <w:pStyle w:val="Heading3"/>
      </w:pPr>
      <w:r>
        <w:t xml:space="preserve">01/table01.html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18D5" w14:paraId="5E73DAAF" w14:textId="77777777" w:rsidTr="00BE1341">
        <w:tc>
          <w:tcPr>
            <w:tcW w:w="10456" w:type="dxa"/>
          </w:tcPr>
          <w:p w14:paraId="2B77A072" w14:textId="77777777" w:rsidR="000718D5" w:rsidRDefault="000718D5" w:rsidP="000718D5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7530B6F" w14:textId="77777777" w:rsidR="000718D5" w:rsidRDefault="000718D5" w:rsidP="000718D5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EA68E2" w14:textId="77777777" w:rsidR="000718D5" w:rsidRDefault="000718D5" w:rsidP="000718D5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6C66B7C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5165587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4DC01F1" w14:textId="77777777" w:rsidR="000718D5" w:rsidRDefault="000718D5" w:rsidP="000718D5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7437BF4" w14:textId="77777777" w:rsidR="000718D5" w:rsidRDefault="000718D5" w:rsidP="000718D5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2F70DCB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AD8E988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E83D680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C8F35F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0718D5">
              <w:rPr>
                <w:color w:val="7F007F"/>
                <w:highlight w:val="yellow"/>
              </w:rPr>
              <w:t>style</w:t>
            </w:r>
            <w:r w:rsidRPr="000718D5">
              <w:rPr>
                <w:color w:val="000000"/>
                <w:highlight w:val="yellow"/>
              </w:rPr>
              <w:t>="</w:t>
            </w:r>
            <w:r w:rsidRPr="000718D5">
              <w:rPr>
                <w:color w:val="7F007F"/>
                <w:highlight w:val="yellow"/>
              </w:rPr>
              <w:t>border</w:t>
            </w:r>
            <w:r w:rsidRPr="000718D5">
              <w:rPr>
                <w:color w:val="000000"/>
                <w:highlight w:val="yellow"/>
              </w:rPr>
              <w:t xml:space="preserve">: </w:t>
            </w:r>
            <w:r w:rsidRPr="000718D5">
              <w:rPr>
                <w:color w:val="2A00E1"/>
                <w:highlight w:val="yellow"/>
              </w:rPr>
              <w:t>1px solid gray</w:t>
            </w:r>
            <w:r w:rsidRPr="000718D5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D5B8E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1E1A78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EA5D2A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04D990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1B6A30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C59D75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369287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A03D27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56E199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19A219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6C41C5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F23EE3E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77ABE6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0A5531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73334E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8436F0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3C7BEB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6A9AF9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C80990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23C19C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C777E1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4ED679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868A5F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770AA5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E04C41" w14:textId="77777777" w:rsidR="000718D5" w:rsidRDefault="000718D5" w:rsidP="000718D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F4E37B" w14:textId="77777777" w:rsidR="00387AD7" w:rsidRDefault="000718D5" w:rsidP="000718D5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F4C2EA" w14:textId="5A046072" w:rsidR="00387AD7" w:rsidRDefault="000718D5" w:rsidP="000718D5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A3CF65D" w14:textId="02525789" w:rsidR="000718D5" w:rsidRDefault="000718D5" w:rsidP="000718D5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2B1EA3C" w14:textId="2FC40575" w:rsidR="000718D5" w:rsidRDefault="000718D5" w:rsidP="000718D5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1D995214" w14:textId="18960957" w:rsidR="000718D5" w:rsidRDefault="000718D5" w:rsidP="008E5922"/>
    <w:p w14:paraId="4EF106F3" w14:textId="3C053C39" w:rsidR="00DE00F6" w:rsidRDefault="00DE00F6" w:rsidP="008E5922">
      <w:r>
        <w:rPr>
          <w:noProof/>
        </w:rPr>
        <w:drawing>
          <wp:inline distT="0" distB="0" distL="0" distR="0" wp14:anchorId="6FBE6D6E" wp14:editId="777903B4">
            <wp:extent cx="2155804" cy="1828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492" cy="18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08FC" w14:textId="77777777" w:rsidR="00DE00F6" w:rsidRDefault="00DE00F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40035F" w14:textId="03CC14EA" w:rsidR="006D1CF3" w:rsidRDefault="006D1CF3" w:rsidP="006D1CF3">
      <w:pPr>
        <w:pStyle w:val="Heading3"/>
      </w:pPr>
      <w:r>
        <w:rPr>
          <w:rFonts w:hint="eastAsia"/>
        </w:rPr>
        <w:lastRenderedPageBreak/>
        <w:t>s</w:t>
      </w:r>
      <w:r>
        <w:t xml:space="preserve">tyle </w:t>
      </w:r>
      <w:r>
        <w:rPr>
          <w:rFonts w:hint="eastAsia"/>
        </w:rPr>
        <w:t>애트리뷰트</w:t>
      </w:r>
    </w:p>
    <w:p w14:paraId="085737C8" w14:textId="493DEFC8" w:rsidR="000718D5" w:rsidRDefault="000718D5" w:rsidP="00387AD7">
      <w:r>
        <w:t>&lt;</w:t>
      </w:r>
      <w:r>
        <w:rPr>
          <w:color w:val="3F7F7F"/>
        </w:rPr>
        <w:t>td</w:t>
      </w:r>
      <w:r>
        <w:t xml:space="preserve"> </w:t>
      </w:r>
      <w:r w:rsidRPr="000718D5">
        <w:rPr>
          <w:color w:val="7F007F"/>
          <w:highlight w:val="yellow"/>
        </w:rPr>
        <w:t>style</w:t>
      </w:r>
      <w:r w:rsidRPr="000718D5">
        <w:rPr>
          <w:color w:val="000000"/>
          <w:highlight w:val="yellow"/>
        </w:rPr>
        <w:t>="</w:t>
      </w:r>
      <w:r w:rsidRPr="000718D5">
        <w:rPr>
          <w:color w:val="7F007F"/>
          <w:highlight w:val="yellow"/>
        </w:rPr>
        <w:t>border</w:t>
      </w:r>
      <w:r w:rsidRPr="000718D5">
        <w:rPr>
          <w:color w:val="000000"/>
          <w:highlight w:val="yellow"/>
        </w:rPr>
        <w:t xml:space="preserve">: </w:t>
      </w:r>
      <w:r w:rsidRPr="000718D5">
        <w:rPr>
          <w:color w:val="2A00E1"/>
          <w:highlight w:val="yellow"/>
        </w:rPr>
        <w:t>1px solid gray</w:t>
      </w:r>
      <w:r w:rsidRPr="000718D5">
        <w:rPr>
          <w:color w:val="000000"/>
          <w:highlight w:val="yellow"/>
        </w:rPr>
        <w:t>;"</w:t>
      </w:r>
      <w:r>
        <w:t>&gt;</w:t>
      </w:r>
    </w:p>
    <w:p w14:paraId="20D29229" w14:textId="6E629CD4" w:rsidR="000718D5" w:rsidRDefault="000718D5" w:rsidP="008E5922">
      <w:r>
        <w:t xml:space="preserve">td </w:t>
      </w:r>
      <w:r>
        <w:rPr>
          <w:rFonts w:hint="eastAsia"/>
        </w:rPr>
        <w:t xml:space="preserve">태그에 </w:t>
      </w:r>
      <w:r>
        <w:t xml:space="preserve">style </w:t>
      </w:r>
      <w:r>
        <w:rPr>
          <w:rFonts w:hint="eastAsia"/>
        </w:rPr>
        <w:t>애트리뷰트를 정의하였다.</w:t>
      </w:r>
    </w:p>
    <w:p w14:paraId="39FE5DD6" w14:textId="69F8E33F" w:rsidR="000718D5" w:rsidRDefault="00987C51" w:rsidP="008E5922">
      <w:r>
        <w:rPr>
          <w:rFonts w:hint="eastAsia"/>
        </w:rPr>
        <w:t>웹브라우저 창에 그려지는</w:t>
      </w:r>
      <w:r w:rsidR="000718D5">
        <w:rPr>
          <w:rFonts w:hint="eastAsia"/>
        </w:rPr>
        <w:t xml:space="preserve"> 태그들에 </w:t>
      </w:r>
      <w:r w:rsidR="000718D5">
        <w:t xml:space="preserve">style </w:t>
      </w:r>
      <w:r w:rsidR="000718D5">
        <w:rPr>
          <w:rFonts w:hint="eastAsia"/>
        </w:rPr>
        <w:t>애트리뷰트를 정의할 수 있다.</w:t>
      </w:r>
    </w:p>
    <w:p w14:paraId="3AF55887" w14:textId="7509346A" w:rsidR="000718D5" w:rsidRDefault="000718D5" w:rsidP="008E5922">
      <w:r>
        <w:t xml:space="preserve">style </w:t>
      </w:r>
      <w:r>
        <w:rPr>
          <w:rFonts w:hint="eastAsia"/>
        </w:rPr>
        <w:t>애트리뷰트는 그 태그의 서식</w:t>
      </w:r>
      <w:r w:rsidR="00987C51">
        <w:rPr>
          <w:rFonts w:hint="eastAsia"/>
        </w:rPr>
        <w:t>(</w:t>
      </w:r>
      <w:r w:rsidR="00987C51">
        <w:t>style)</w:t>
      </w:r>
      <w:r>
        <w:rPr>
          <w:rFonts w:hint="eastAsia"/>
        </w:rPr>
        <w:t>을 지정할 때 사용한다.</w:t>
      </w:r>
    </w:p>
    <w:p w14:paraId="55420EB8" w14:textId="77777777" w:rsidR="00987C51" w:rsidRDefault="00987C51" w:rsidP="008E5922">
      <w:r>
        <w:rPr>
          <w:rFonts w:hint="eastAsia"/>
        </w:rPr>
        <w:t xml:space="preserve">서식이란 </w:t>
      </w:r>
      <w:r w:rsidR="000718D5">
        <w:rPr>
          <w:rFonts w:hint="eastAsia"/>
        </w:rPr>
        <w:t>글자체,</w:t>
      </w:r>
      <w:r w:rsidR="000718D5">
        <w:t xml:space="preserve"> </w:t>
      </w:r>
      <w:r w:rsidR="000718D5">
        <w:rPr>
          <w:rFonts w:hint="eastAsia"/>
        </w:rPr>
        <w:t>글자 크기,</w:t>
      </w:r>
      <w:r w:rsidR="000718D5">
        <w:t xml:space="preserve"> </w:t>
      </w:r>
      <w:r w:rsidR="000718D5">
        <w:rPr>
          <w:rFonts w:hint="eastAsia"/>
        </w:rPr>
        <w:t>글자 색,</w:t>
      </w:r>
      <w:r w:rsidR="000718D5">
        <w:t xml:space="preserve"> </w:t>
      </w:r>
      <w:r w:rsidR="000718D5">
        <w:rPr>
          <w:rFonts w:hint="eastAsia"/>
        </w:rPr>
        <w:t>배경 색,</w:t>
      </w:r>
      <w:r w:rsidR="000718D5">
        <w:t xml:space="preserve"> </w:t>
      </w:r>
      <w:r w:rsidR="000718D5">
        <w:rPr>
          <w:rFonts w:hint="eastAsia"/>
        </w:rPr>
        <w:t>여백</w:t>
      </w:r>
      <w:r w:rsidR="00BE1341">
        <w:t xml:space="preserve"> </w:t>
      </w:r>
      <w:r w:rsidR="00BE1341">
        <w:rPr>
          <w:rFonts w:hint="eastAsia"/>
        </w:rPr>
        <w:t>등</w:t>
      </w:r>
      <w:r>
        <w:rPr>
          <w:rFonts w:hint="eastAsia"/>
        </w:rPr>
        <w:t xml:space="preserve"> 태그의</w:t>
      </w:r>
      <w:r w:rsidR="00BE1341">
        <w:rPr>
          <w:rFonts w:hint="eastAsia"/>
        </w:rPr>
        <w:t xml:space="preserve"> 형태를 </w:t>
      </w:r>
      <w:r>
        <w:rPr>
          <w:rFonts w:hint="eastAsia"/>
        </w:rPr>
        <w:t>말한다.</w:t>
      </w:r>
    </w:p>
    <w:p w14:paraId="1EF96A98" w14:textId="126FCB52" w:rsidR="000718D5" w:rsidRDefault="00987C51" w:rsidP="008E5922">
      <w:r>
        <w:rPr>
          <w:rFonts w:hint="eastAsia"/>
        </w:rPr>
        <w:t xml:space="preserve">태그의 </w:t>
      </w:r>
      <w:r w:rsidR="00BE1341">
        <w:t xml:space="preserve">style </w:t>
      </w:r>
      <w:r w:rsidR="00BE1341">
        <w:rPr>
          <w:rFonts w:hint="eastAsia"/>
        </w:rPr>
        <w:t>애트리뷰트</w:t>
      </w:r>
      <w:r>
        <w:rPr>
          <w:rFonts w:hint="eastAsia"/>
        </w:rPr>
        <w:t xml:space="preserve"> 값으로</w:t>
      </w:r>
      <w:r w:rsidR="00BE1341">
        <w:rPr>
          <w:rFonts w:hint="eastAsia"/>
        </w:rPr>
        <w:t xml:space="preserve"> </w:t>
      </w:r>
      <w:r>
        <w:rPr>
          <w:rFonts w:hint="eastAsia"/>
        </w:rPr>
        <w:t>서식을 지정할 수 있다.</w:t>
      </w:r>
    </w:p>
    <w:p w14:paraId="5ADCB882" w14:textId="77777777" w:rsidR="00BE1341" w:rsidRPr="00987C51" w:rsidRDefault="00BE1341" w:rsidP="008E5922"/>
    <w:p w14:paraId="45207FFC" w14:textId="135814EC" w:rsidR="00BE1341" w:rsidRDefault="00BE1341" w:rsidP="008E5922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애트리뷰트의 값은 다음과 같은 형태이어야 한다.</w:t>
      </w:r>
    </w:p>
    <w:p w14:paraId="3F755559" w14:textId="76F4A671" w:rsidR="00BE1341" w:rsidRDefault="00BE1341" w:rsidP="008E5922">
      <w:r>
        <w:t>style="</w:t>
      </w:r>
      <w:r>
        <w:rPr>
          <w:rFonts w:hint="eastAsia"/>
        </w:rPr>
        <w:t>서식명:</w:t>
      </w:r>
      <w:r>
        <w:t xml:space="preserve"> </w:t>
      </w:r>
      <w:r w:rsidR="00987C51">
        <w:rPr>
          <w:rFonts w:hint="eastAsia"/>
        </w:rPr>
        <w:t>서식</w:t>
      </w:r>
      <w:r>
        <w:rPr>
          <w:rFonts w:hint="eastAsia"/>
        </w:rPr>
        <w:t>값;</w:t>
      </w:r>
      <w:r>
        <w:t>"</w:t>
      </w:r>
    </w:p>
    <w:p w14:paraId="69FD3584" w14:textId="5F46FD29" w:rsidR="00BE1341" w:rsidRDefault="00BE1341" w:rsidP="008E5922">
      <w:r>
        <w:t>style="</w:t>
      </w:r>
      <w:r>
        <w:rPr>
          <w:rFonts w:hint="eastAsia"/>
        </w:rPr>
        <w:t>서식명1:</w:t>
      </w:r>
      <w:r>
        <w:t xml:space="preserve"> </w:t>
      </w:r>
      <w:r w:rsidR="00987C51">
        <w:rPr>
          <w:rFonts w:hint="eastAsia"/>
        </w:rPr>
        <w:t>서식</w:t>
      </w:r>
      <w:r>
        <w:rPr>
          <w:rFonts w:hint="eastAsia"/>
        </w:rPr>
        <w:t>값</w:t>
      </w:r>
      <w:r w:rsidR="00987C51">
        <w:rPr>
          <w:rFonts w:hint="eastAsia"/>
        </w:rPr>
        <w:t>1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서식명2</w:t>
      </w:r>
      <w:r>
        <w:t xml:space="preserve">: </w:t>
      </w:r>
      <w:r w:rsidR="00987C51">
        <w:rPr>
          <w:rFonts w:hint="eastAsia"/>
        </w:rPr>
        <w:t>서식</w:t>
      </w:r>
      <w:r>
        <w:rPr>
          <w:rFonts w:hint="eastAsia"/>
        </w:rPr>
        <w:t>값</w:t>
      </w:r>
      <w:r w:rsidR="00987C51">
        <w:rPr>
          <w:rFonts w:hint="eastAsia"/>
        </w:rPr>
        <w:t>2</w:t>
      </w:r>
      <w:r>
        <w:rPr>
          <w:rFonts w:hint="eastAsia"/>
        </w:rPr>
        <w:t>;</w:t>
      </w:r>
      <w:r>
        <w:t xml:space="preserve"> ..."</w:t>
      </w:r>
    </w:p>
    <w:p w14:paraId="74D53BA6" w14:textId="77777777" w:rsidR="00BE1341" w:rsidRDefault="00BE1341" w:rsidP="008E5922"/>
    <w:p w14:paraId="1099E17E" w14:textId="775D52A0" w:rsidR="006D1CF3" w:rsidRDefault="006D1CF3" w:rsidP="006D1CF3">
      <w:pPr>
        <w:pStyle w:val="Heading3"/>
      </w:pPr>
      <w:r>
        <w:t xml:space="preserve">border </w:t>
      </w:r>
      <w:r>
        <w:rPr>
          <w:rFonts w:hint="eastAsia"/>
        </w:rPr>
        <w:t>서식</w:t>
      </w:r>
    </w:p>
    <w:p w14:paraId="590CC68A" w14:textId="073268BD" w:rsidR="00BE1341" w:rsidRDefault="00BE1341" w:rsidP="008E5922"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 xml:space="preserve">서식은 태그의 경계선의 형태를 </w:t>
      </w:r>
      <w:r w:rsidR="00722984">
        <w:rPr>
          <w:rFonts w:hint="eastAsia"/>
        </w:rPr>
        <w:t>정의</w:t>
      </w:r>
      <w:r>
        <w:rPr>
          <w:rFonts w:hint="eastAsia"/>
        </w:rPr>
        <w:t>한다.</w:t>
      </w:r>
    </w:p>
    <w:p w14:paraId="00258D15" w14:textId="74172BCC" w:rsidR="00BE1341" w:rsidRDefault="00BE1341" w:rsidP="008E5922">
      <w:r>
        <w:t xml:space="preserve">1px solid gray </w:t>
      </w:r>
      <w:r>
        <w:rPr>
          <w:rFonts w:hint="eastAsia"/>
        </w:rPr>
        <w:t xml:space="preserve">값은 </w:t>
      </w:r>
      <w:r>
        <w:t xml:space="preserve">1 </w:t>
      </w:r>
      <w:r>
        <w:rPr>
          <w:rFonts w:hint="eastAsia"/>
        </w:rPr>
        <w:t>픽셀</w:t>
      </w:r>
      <w:r w:rsidR="00D8502B">
        <w:rPr>
          <w:rFonts w:hint="eastAsia"/>
        </w:rPr>
        <w:t>(</w:t>
      </w:r>
      <w:r w:rsidR="00D8502B">
        <w:t xml:space="preserve">px) </w:t>
      </w:r>
      <w:r w:rsidR="00D8502B">
        <w:rPr>
          <w:rFonts w:hint="eastAsia"/>
        </w:rPr>
        <w:t>굵기</w:t>
      </w:r>
      <w:r>
        <w:rPr>
          <w:rFonts w:hint="eastAsia"/>
        </w:rPr>
        <w:t>의 회색</w:t>
      </w:r>
      <w:r w:rsidR="00987C51">
        <w:rPr>
          <w:rFonts w:hint="eastAsia"/>
        </w:rPr>
        <w:t>(</w:t>
      </w:r>
      <w:r w:rsidR="00987C51">
        <w:t>gray)</w:t>
      </w:r>
      <w:r>
        <w:rPr>
          <w:rFonts w:hint="eastAsia"/>
        </w:rPr>
        <w:t xml:space="preserve"> 실선(</w:t>
      </w:r>
      <w:r>
        <w:t>solid)</w:t>
      </w:r>
      <w:r>
        <w:rPr>
          <w:rFonts w:hint="eastAsia"/>
        </w:rPr>
        <w:t>을 의미한다.</w:t>
      </w:r>
    </w:p>
    <w:p w14:paraId="3747D9C6" w14:textId="77777777" w:rsidR="00BE1341" w:rsidRPr="00987C51" w:rsidRDefault="00BE1341" w:rsidP="008E5922"/>
    <w:p w14:paraId="6485A5A4" w14:textId="56063BF3" w:rsidR="007961E3" w:rsidRDefault="007961E3" w:rsidP="008E5922"/>
    <w:p w14:paraId="65CF1FDD" w14:textId="75804C18" w:rsidR="007961E3" w:rsidRDefault="007961E3" w:rsidP="008E5922"/>
    <w:p w14:paraId="1A1DB4F6" w14:textId="77777777" w:rsidR="007961E3" w:rsidRDefault="007961E3" w:rsidP="008E5922"/>
    <w:p w14:paraId="13A41F2C" w14:textId="7628A491" w:rsidR="007961E3" w:rsidRDefault="007961E3" w:rsidP="008E5922">
      <w:r>
        <w:rPr>
          <w:rFonts w:hint="eastAsia"/>
        </w:rPr>
        <w:t xml:space="preserve">"이름"이 표시된 </w:t>
      </w:r>
      <w:r>
        <w:t xml:space="preserve">td </w:t>
      </w:r>
      <w:r>
        <w:rPr>
          <w:rFonts w:hint="eastAsia"/>
        </w:rPr>
        <w:t>태그에만 경계선(border)이 그려졌다.</w:t>
      </w:r>
    </w:p>
    <w:p w14:paraId="103E351B" w14:textId="52DB9F6F" w:rsidR="007961E3" w:rsidRDefault="00987C51" w:rsidP="008E5922">
      <w:r>
        <w:rPr>
          <w:rFonts w:hint="eastAsia"/>
        </w:rPr>
        <w:t xml:space="preserve">그 태그에만 </w:t>
      </w:r>
      <w:r>
        <w:t xml:space="preserve">style </w:t>
      </w:r>
      <w:r>
        <w:rPr>
          <w:rFonts w:hint="eastAsia"/>
        </w:rPr>
        <w:t>애트리뷰트를 정의했기 때문이다.</w:t>
      </w:r>
    </w:p>
    <w:p w14:paraId="4E805498" w14:textId="77777777" w:rsidR="00987C51" w:rsidRDefault="00987C51" w:rsidP="008E5922"/>
    <w:p w14:paraId="61DF3ADB" w14:textId="3AAB2F77" w:rsidR="00987C51" w:rsidRDefault="00987C51" w:rsidP="008E5922"/>
    <w:p w14:paraId="3D880BF9" w14:textId="77777777" w:rsidR="007961E3" w:rsidRDefault="007961E3" w:rsidP="008E5922"/>
    <w:p w14:paraId="23AF104B" w14:textId="77777777" w:rsidR="007961E3" w:rsidRDefault="007961E3" w:rsidP="008E5922"/>
    <w:p w14:paraId="33223A8E" w14:textId="77777777" w:rsidR="00BE1341" w:rsidRDefault="00BE1341" w:rsidP="007961E3">
      <w:pPr>
        <w:rPr>
          <w:rFonts w:ascii="굴림체" w:eastAsia="굴림체" w:cs="굴림체"/>
          <w:bCs/>
          <w:kern w:val="0"/>
        </w:rPr>
      </w:pPr>
      <w:r>
        <w:br w:type="page"/>
      </w:r>
    </w:p>
    <w:p w14:paraId="432D16F4" w14:textId="0FAD6411" w:rsidR="00BE1341" w:rsidRDefault="00BE1341" w:rsidP="004001F3">
      <w:pPr>
        <w:pStyle w:val="Heading3"/>
      </w:pPr>
      <w:r>
        <w:lastRenderedPageBreak/>
        <w:t xml:space="preserve">01/table02.html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341" w14:paraId="70DEA9AD" w14:textId="77777777" w:rsidTr="00BE1341">
        <w:tc>
          <w:tcPr>
            <w:tcW w:w="10456" w:type="dxa"/>
          </w:tcPr>
          <w:p w14:paraId="77561B70" w14:textId="77777777" w:rsidR="00BE1341" w:rsidRDefault="00BE1341" w:rsidP="00BE1341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D679545" w14:textId="77777777" w:rsidR="00BE1341" w:rsidRDefault="00BE1341" w:rsidP="00BE1341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9D63C07" w14:textId="77777777" w:rsidR="00BE1341" w:rsidRDefault="00BE1341" w:rsidP="00BE1341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AC9A8B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55A5BF4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68699EC" w14:textId="77777777" w:rsidR="00BE1341" w:rsidRDefault="00BE1341" w:rsidP="00BE1341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4CBDD5C" w14:textId="77777777" w:rsidR="00BE1341" w:rsidRDefault="00BE1341" w:rsidP="00BE1341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F7D81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E2A5ACE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9EA3FE5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A1EA5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A8D823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789559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0660F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C35B5F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950B59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E14C3F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36D5F1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BA5C36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705F69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08DFD0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7F0FE6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91A79E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D85A07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027B50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E416B73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C40E3F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6336D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3BB98A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499809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5A4DE4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A6AEC4A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F778C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E20081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3A18E6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DA06B2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AAF44" w14:textId="77777777" w:rsidR="00387AD7" w:rsidRDefault="00BE1341" w:rsidP="00BE1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0FA415D" w14:textId="39EFA6B1" w:rsidR="00387AD7" w:rsidRDefault="00BE1341" w:rsidP="00BE1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B4A0B45" w14:textId="667927D7" w:rsidR="00BE1341" w:rsidRDefault="00BE1341" w:rsidP="00BE1341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0ED7642" w14:textId="129F53E0" w:rsidR="00BE1341" w:rsidRDefault="00BE1341" w:rsidP="00BE1341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9203AAD" w14:textId="77777777" w:rsidR="00BE1341" w:rsidRDefault="00BE1341" w:rsidP="008E5922"/>
    <w:p w14:paraId="6BCD0AF0" w14:textId="59E2765B" w:rsidR="00BE1341" w:rsidRDefault="00BE1341" w:rsidP="008E5922">
      <w:r>
        <w:rPr>
          <w:rFonts w:hint="eastAsia"/>
        </w:rPr>
        <w:t xml:space="preserve">모든 </w:t>
      </w:r>
      <w:r>
        <w:t xml:space="preserve">td </w:t>
      </w:r>
      <w:r>
        <w:rPr>
          <w:rFonts w:hint="eastAsia"/>
        </w:rPr>
        <w:t>태그에 경계선</w:t>
      </w:r>
      <w:r w:rsidR="00987C51">
        <w:rPr>
          <w:rFonts w:hint="eastAsia"/>
        </w:rPr>
        <w:t>(</w:t>
      </w:r>
      <w:r w:rsidR="00987C51">
        <w:t>border)</w:t>
      </w:r>
      <w:r>
        <w:rPr>
          <w:rFonts w:hint="eastAsia"/>
        </w:rPr>
        <w:t xml:space="preserve"> 서식(</w:t>
      </w:r>
      <w:r>
        <w:t>style)</w:t>
      </w:r>
      <w:r>
        <w:rPr>
          <w:rFonts w:hint="eastAsia"/>
        </w:rPr>
        <w:t>을</w:t>
      </w:r>
      <w:r w:rsidR="00722984">
        <w:t xml:space="preserve"> </w:t>
      </w:r>
      <w:r w:rsidR="00987C51">
        <w:rPr>
          <w:rFonts w:hint="eastAsia"/>
        </w:rPr>
        <w:t>정의하였</w:t>
      </w:r>
      <w:r>
        <w:rPr>
          <w:rFonts w:hint="eastAsia"/>
        </w:rPr>
        <w:t>다.</w:t>
      </w:r>
    </w:p>
    <w:p w14:paraId="320D5964" w14:textId="77777777" w:rsidR="00BE1341" w:rsidRPr="00987C51" w:rsidRDefault="00BE1341" w:rsidP="008E5922"/>
    <w:p w14:paraId="4EC0A67C" w14:textId="4C857BA4" w:rsidR="00BE1341" w:rsidRDefault="008E5922" w:rsidP="008E5922">
      <w:r>
        <w:rPr>
          <w:noProof/>
        </w:rPr>
        <w:drawing>
          <wp:inline distT="0" distB="0" distL="0" distR="0" wp14:anchorId="39940357" wp14:editId="055E804F">
            <wp:extent cx="2128723" cy="1898917"/>
            <wp:effectExtent l="0" t="0" r="508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4221" cy="19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24C" w14:textId="2FC23F04" w:rsidR="00987C51" w:rsidRDefault="00987C51" w:rsidP="008E5922"/>
    <w:p w14:paraId="68995ABA" w14:textId="77777777" w:rsidR="00987C51" w:rsidRDefault="00987C51" w:rsidP="00987C51">
      <w:r>
        <w:rPr>
          <w:rFonts w:hint="eastAsia"/>
        </w:rPr>
        <w:t xml:space="preserve">그런데 동일한 서식을 모든 </w:t>
      </w:r>
      <w:r>
        <w:t xml:space="preserve">td </w:t>
      </w:r>
      <w:r>
        <w:rPr>
          <w:rFonts w:hint="eastAsia"/>
        </w:rPr>
        <w:t>태그에 반복해서 입력하는 것이 불편하다.</w:t>
      </w:r>
    </w:p>
    <w:p w14:paraId="49F84E46" w14:textId="77777777" w:rsidR="00987C51" w:rsidRDefault="00987C51" w:rsidP="008E5922"/>
    <w:p w14:paraId="670EF905" w14:textId="77777777" w:rsidR="00DE13D3" w:rsidRDefault="00DE13D3" w:rsidP="008E5922"/>
    <w:p w14:paraId="4735414B" w14:textId="35242184" w:rsidR="00DE13D3" w:rsidRDefault="00DE13D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98ED130" w14:textId="6AAE26FB" w:rsidR="00DE13D3" w:rsidRDefault="00DE13D3" w:rsidP="00DE13D3">
      <w:pPr>
        <w:pStyle w:val="Heading1"/>
      </w:pPr>
      <w:bookmarkStart w:id="9" w:name="_Toc476306040"/>
      <w:r>
        <w:rPr>
          <w:rFonts w:hint="eastAsia"/>
        </w:rPr>
        <w:lastRenderedPageBreak/>
        <w:t>CSS</w:t>
      </w:r>
      <w:r>
        <w:t xml:space="preserve"> </w:t>
      </w:r>
      <w:r>
        <w:rPr>
          <w:rFonts w:hint="eastAsia"/>
        </w:rPr>
        <w:t>서식</w:t>
      </w:r>
      <w:bookmarkEnd w:id="9"/>
    </w:p>
    <w:p w14:paraId="79D2B29C" w14:textId="1BAACE6B" w:rsidR="00BE1341" w:rsidRDefault="00BE1341" w:rsidP="008E5922">
      <w:pPr>
        <w:rPr>
          <w:rFonts w:ascii="굴림체" w:eastAsia="굴림체" w:cs="굴림체"/>
          <w:bCs/>
          <w:kern w:val="0"/>
        </w:rPr>
      </w:pPr>
    </w:p>
    <w:p w14:paraId="24BA27C0" w14:textId="77777777" w:rsidR="004001F3" w:rsidRDefault="004001F3" w:rsidP="00BE1341">
      <w:pPr>
        <w:pStyle w:val="Heading2"/>
      </w:pPr>
      <w:bookmarkStart w:id="10" w:name="_Toc476306041"/>
      <w:r>
        <w:t xml:space="preserve">style </w:t>
      </w:r>
      <w:r>
        <w:rPr>
          <w:rFonts w:hint="eastAsia"/>
        </w:rPr>
        <w:t>태그</w:t>
      </w:r>
      <w:bookmarkEnd w:id="10"/>
    </w:p>
    <w:p w14:paraId="342AA558" w14:textId="1493ABF2" w:rsidR="00BE1341" w:rsidRDefault="00BE1341" w:rsidP="004001F3">
      <w:pPr>
        <w:pStyle w:val="Heading3"/>
      </w:pPr>
      <w:r>
        <w:t xml:space="preserve">01/table03.html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341" w14:paraId="5CB540CF" w14:textId="77777777" w:rsidTr="00BE1341">
        <w:tc>
          <w:tcPr>
            <w:tcW w:w="10456" w:type="dxa"/>
          </w:tcPr>
          <w:p w14:paraId="1E8DDBA2" w14:textId="77777777" w:rsidR="00BE1341" w:rsidRDefault="00BE1341" w:rsidP="00BE1341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32F976A" w14:textId="77777777" w:rsidR="00BE1341" w:rsidRDefault="00BE1341" w:rsidP="00BE1341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3D094E1" w14:textId="77777777" w:rsidR="00BE1341" w:rsidRDefault="00BE1341" w:rsidP="00BE1341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3EC2746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5AB705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2D0261A6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F68EA2E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BE1341">
              <w:rPr>
                <w:color w:val="3F7F7F"/>
                <w:highlight w:val="yellow"/>
              </w:rPr>
              <w:t>td</w:t>
            </w:r>
            <w:r w:rsidRPr="00BE1341">
              <w:rPr>
                <w:color w:val="000000"/>
                <w:highlight w:val="yellow"/>
              </w:rPr>
              <w:t xml:space="preserve"> { </w:t>
            </w:r>
            <w:r w:rsidRPr="00BE1341">
              <w:rPr>
                <w:color w:val="7F007F"/>
                <w:highlight w:val="yellow"/>
              </w:rPr>
              <w:t>border</w:t>
            </w:r>
            <w:r w:rsidRPr="00BE1341">
              <w:rPr>
                <w:color w:val="000000"/>
                <w:highlight w:val="yellow"/>
              </w:rPr>
              <w:t xml:space="preserve">: </w:t>
            </w:r>
            <w:r w:rsidRPr="00BE1341">
              <w:rPr>
                <w:color w:val="2A00E1"/>
                <w:highlight w:val="yellow"/>
              </w:rPr>
              <w:t>1px solid gray</w:t>
            </w:r>
            <w:r w:rsidRPr="00BE1341">
              <w:rPr>
                <w:color w:val="000000"/>
                <w:highlight w:val="yellow"/>
              </w:rPr>
              <w:t>; }</w:t>
            </w:r>
          </w:p>
          <w:p w14:paraId="06ECCE7E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5BA5AD7" w14:textId="77777777" w:rsidR="00BE1341" w:rsidRDefault="00BE1341" w:rsidP="00BE1341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93BC43F" w14:textId="77777777" w:rsidR="00BE1341" w:rsidRDefault="00BE1341" w:rsidP="00BE1341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4E46C12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A12B771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B146023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B902BF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AB1FBE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EDAB5E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2D40BD7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D71704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9ABB1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090607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3900C0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2DEA72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BF887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E31C64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C4F60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E1F523F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A2FD59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DE1D97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221706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3DA33F9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08956D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93264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9EEFE3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9B86A8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89AC7B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AAAF2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0EDF37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95E540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888F6C" w14:textId="77777777" w:rsidR="00BE1341" w:rsidRDefault="00BE1341" w:rsidP="00BE1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D9949F" w14:textId="77777777" w:rsidR="00387AD7" w:rsidRDefault="00BE1341" w:rsidP="00BE1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623EB2" w14:textId="38A37558" w:rsidR="00387AD7" w:rsidRDefault="00BE1341" w:rsidP="00BE1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2932ED7" w14:textId="3EE2B5B9" w:rsidR="00BE1341" w:rsidRDefault="00BE1341" w:rsidP="00BE1341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96B8409" w14:textId="0378A3C2" w:rsidR="00BE1341" w:rsidRDefault="00BE1341" w:rsidP="00BE1341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084227C" w14:textId="70047864" w:rsidR="00BE1341" w:rsidRDefault="00BE1341" w:rsidP="00387AD7"/>
    <w:p w14:paraId="768B79B4" w14:textId="1DA31D03" w:rsidR="008A00F4" w:rsidRDefault="008A00F4" w:rsidP="00387AD7">
      <w:r>
        <w:rPr>
          <w:noProof/>
        </w:rPr>
        <w:drawing>
          <wp:inline distT="0" distB="0" distL="0" distR="0" wp14:anchorId="007202D9" wp14:editId="30E3E1D3">
            <wp:extent cx="2242742" cy="1997049"/>
            <wp:effectExtent l="0" t="0" r="571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390" cy="2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364" w14:textId="77777777" w:rsidR="008A00F4" w:rsidRDefault="008A00F4" w:rsidP="00387AD7"/>
    <w:p w14:paraId="495F6C1E" w14:textId="59399FE2" w:rsidR="00D8502B" w:rsidRDefault="00D8502B" w:rsidP="00D8502B">
      <w:pPr>
        <w:pStyle w:val="Heading3"/>
      </w:pPr>
      <w:r>
        <w:rPr>
          <w:rFonts w:hint="eastAsia"/>
        </w:rPr>
        <w:lastRenderedPageBreak/>
        <w:t>s</w:t>
      </w:r>
      <w:r>
        <w:t xml:space="preserve">tyle </w:t>
      </w:r>
      <w:r>
        <w:rPr>
          <w:rFonts w:hint="eastAsia"/>
        </w:rPr>
        <w:t>태그</w:t>
      </w:r>
    </w:p>
    <w:p w14:paraId="3DB682D3" w14:textId="2FA6D272" w:rsidR="00BE1341" w:rsidRDefault="00BE1341" w:rsidP="008E5922">
      <w:r>
        <w:rPr>
          <w:rFonts w:hint="eastAsia"/>
        </w:rPr>
        <w:t xml:space="preserve">여러 태그에 동일한 서식을 </w:t>
      </w:r>
      <w:r w:rsidR="00987C51">
        <w:rPr>
          <w:rFonts w:hint="eastAsia"/>
        </w:rPr>
        <w:t>적용</w:t>
      </w:r>
      <w:r>
        <w:rPr>
          <w:rFonts w:hint="eastAsia"/>
        </w:rPr>
        <w:t xml:space="preserve">해야 </w:t>
      </w:r>
      <w:r w:rsidR="00987C51">
        <w:rPr>
          <w:rFonts w:hint="eastAsia"/>
        </w:rPr>
        <w:t>할때,</w:t>
      </w:r>
      <w:r w:rsidR="00987C51">
        <w:t xml:space="preserve"> </w:t>
      </w:r>
      <w:r w:rsidR="00987C51">
        <w:rPr>
          <w:rFonts w:hint="eastAsia"/>
        </w:rPr>
        <w:t xml:space="preserve">동일한 </w:t>
      </w:r>
      <w:r w:rsidR="00987C51">
        <w:t xml:space="preserve">style </w:t>
      </w:r>
      <w:r w:rsidR="00987C51">
        <w:rPr>
          <w:rFonts w:hint="eastAsia"/>
        </w:rPr>
        <w:t>애트리뷰트 값을 반복해서 태그들에 정의하는 것은 불편하다.</w:t>
      </w:r>
      <w:r w:rsidR="00987C51">
        <w:t xml:space="preserve"> </w:t>
      </w:r>
      <w:r>
        <w:t xml:space="preserve">head </w:t>
      </w:r>
      <w:r>
        <w:rPr>
          <w:rFonts w:hint="eastAsia"/>
        </w:rPr>
        <w:t xml:space="preserve">태그 </w:t>
      </w:r>
      <w:r w:rsidR="00D61D36">
        <w:rPr>
          <w:rFonts w:hint="eastAsia"/>
        </w:rPr>
        <w:t xml:space="preserve">아래 </w:t>
      </w:r>
      <w:r>
        <w:t xml:space="preserve">style </w:t>
      </w:r>
      <w:r w:rsidR="00D61D36">
        <w:rPr>
          <w:rFonts w:hint="eastAsia"/>
        </w:rPr>
        <w:t xml:space="preserve">태그에서 서식을 </w:t>
      </w:r>
      <w:r w:rsidR="00987C51">
        <w:rPr>
          <w:rFonts w:hint="eastAsia"/>
        </w:rPr>
        <w:t>정의하면</w:t>
      </w:r>
      <w:r w:rsidR="00987C51">
        <w:t xml:space="preserve">, </w:t>
      </w:r>
      <w:r w:rsidR="00987C51">
        <w:rPr>
          <w:rFonts w:hint="eastAsia"/>
        </w:rPr>
        <w:t xml:space="preserve">그 문서의 여러 태그들에 일괄 적용할 수 있어 </w:t>
      </w:r>
      <w:r w:rsidR="00722984">
        <w:rPr>
          <w:rFonts w:hint="eastAsia"/>
        </w:rPr>
        <w:t>편</w:t>
      </w:r>
      <w:r w:rsidR="00D61D36">
        <w:rPr>
          <w:rFonts w:hint="eastAsia"/>
        </w:rPr>
        <w:t>하다.</w:t>
      </w:r>
    </w:p>
    <w:p w14:paraId="2DE43D9A" w14:textId="687BCEF9" w:rsidR="004B5BC0" w:rsidRDefault="004B5BC0" w:rsidP="008E5922"/>
    <w:p w14:paraId="70C01739" w14:textId="550D3ED0" w:rsidR="004B5BC0" w:rsidRDefault="004B5BC0" w:rsidP="008E5922">
      <w:r>
        <w:rPr>
          <w:rFonts w:hint="eastAsia"/>
        </w:rPr>
        <w:t>다음과 같은 형태로 서식을 적용한다.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02063180" w14:textId="77777777" w:rsidTr="004B5BC0">
        <w:tc>
          <w:tcPr>
            <w:tcW w:w="10456" w:type="dxa"/>
          </w:tcPr>
          <w:p w14:paraId="430D9032" w14:textId="77777777" w:rsidR="004B5BC0" w:rsidRDefault="004B5BC0" w:rsidP="004B5BC0">
            <w:pPr>
              <w:pStyle w:val="a0"/>
            </w:pPr>
            <w:r>
              <w:t>&lt;</w:t>
            </w:r>
            <w:r>
              <w:rPr>
                <w:rFonts w:hint="eastAsia"/>
              </w:rPr>
              <w:t>style&gt;</w:t>
            </w:r>
          </w:p>
          <w:p w14:paraId="7A61A60D" w14:textId="46508B1F" w:rsidR="004B5BC0" w:rsidRDefault="004B5BC0" w:rsidP="004B5BC0">
            <w:pPr>
              <w:pStyle w:val="a0"/>
            </w:pPr>
            <w:r>
              <w:t xml:space="preserve">   </w:t>
            </w:r>
            <w:r>
              <w:rPr>
                <w:rFonts w:hint="eastAsia"/>
              </w:rPr>
              <w:t xml:space="preserve">서식을_적용할_태그_지정 </w:t>
            </w:r>
            <w:r>
              <w:t xml:space="preserve">{ </w:t>
            </w:r>
            <w:r>
              <w:rPr>
                <w:rFonts w:hint="eastAsia"/>
              </w:rPr>
              <w:t>서식명1:</w:t>
            </w:r>
            <w:r>
              <w:t xml:space="preserve"> </w:t>
            </w:r>
            <w:r>
              <w:rPr>
                <w:rFonts w:hint="eastAsia"/>
              </w:rPr>
              <w:t>서식값1</w:t>
            </w:r>
            <w:r>
              <w:t xml:space="preserve">; </w:t>
            </w:r>
            <w:r>
              <w:rPr>
                <w:rFonts w:hint="eastAsia"/>
              </w:rPr>
              <w:t>서식명2</w:t>
            </w:r>
            <w:r>
              <w:t xml:space="preserve">: </w:t>
            </w:r>
            <w:r>
              <w:rPr>
                <w:rFonts w:hint="eastAsia"/>
              </w:rPr>
              <w:t>서식값2</w:t>
            </w:r>
            <w:r>
              <w:t>; ... }</w:t>
            </w:r>
          </w:p>
          <w:p w14:paraId="2B128F0A" w14:textId="750A16A0" w:rsidR="004B5BC0" w:rsidRDefault="004B5BC0" w:rsidP="004B5BC0">
            <w:pPr>
              <w:pStyle w:val="a0"/>
            </w:pPr>
            <w:r>
              <w:t>&lt;/style&gt;</w:t>
            </w:r>
          </w:p>
        </w:tc>
      </w:tr>
    </w:tbl>
    <w:p w14:paraId="6BD1C23E" w14:textId="51582482" w:rsidR="004B5BC0" w:rsidRDefault="004B5BC0" w:rsidP="008E5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0E5305E8" w14:textId="77777777" w:rsidTr="004B5BC0">
        <w:tc>
          <w:tcPr>
            <w:tcW w:w="10456" w:type="dxa"/>
          </w:tcPr>
          <w:p w14:paraId="3F8D1BA0" w14:textId="7D3458D7" w:rsidR="004B5BC0" w:rsidRDefault="004B5BC0" w:rsidP="004B5BC0">
            <w:pPr>
              <w:pStyle w:val="a0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369B254" w14:textId="22BD45FF" w:rsidR="004B5BC0" w:rsidRDefault="004B5BC0" w:rsidP="004B5BC0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BE1341">
              <w:rPr>
                <w:color w:val="3F7F7F"/>
                <w:highlight w:val="yellow"/>
              </w:rPr>
              <w:t>td</w:t>
            </w:r>
            <w:r w:rsidRPr="00BE1341">
              <w:rPr>
                <w:color w:val="000000"/>
                <w:highlight w:val="yellow"/>
              </w:rPr>
              <w:t xml:space="preserve"> { </w:t>
            </w:r>
            <w:r w:rsidRPr="00BE1341">
              <w:rPr>
                <w:color w:val="7F007F"/>
                <w:highlight w:val="yellow"/>
              </w:rPr>
              <w:t>border</w:t>
            </w:r>
            <w:r w:rsidRPr="00BE1341">
              <w:rPr>
                <w:color w:val="000000"/>
                <w:highlight w:val="yellow"/>
              </w:rPr>
              <w:t xml:space="preserve">: </w:t>
            </w:r>
            <w:r w:rsidRPr="00BE1341">
              <w:rPr>
                <w:color w:val="2A00E1"/>
                <w:highlight w:val="yellow"/>
              </w:rPr>
              <w:t>1px solid gray</w:t>
            </w:r>
            <w:r w:rsidRPr="00BE1341">
              <w:rPr>
                <w:color w:val="000000"/>
                <w:highlight w:val="yellow"/>
              </w:rPr>
              <w:t>; }</w:t>
            </w:r>
          </w:p>
          <w:p w14:paraId="543B9F17" w14:textId="0DF9ECA3" w:rsidR="004B5BC0" w:rsidRDefault="004B5BC0" w:rsidP="004B5BC0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50B9E945" w14:textId="3B7BCBA4" w:rsidR="004B5BC0" w:rsidRDefault="004B5BC0" w:rsidP="008E5922">
      <w:r>
        <w:rPr>
          <w:rFonts w:hint="eastAsia"/>
        </w:rPr>
        <w:t xml:space="preserve">서식을 적용할 태그는 </w:t>
      </w:r>
      <w:r>
        <w:t xml:space="preserve">td </w:t>
      </w:r>
      <w:r>
        <w:rPr>
          <w:rFonts w:hint="eastAsia"/>
        </w:rPr>
        <w:t>태그이다.</w:t>
      </w:r>
    </w:p>
    <w:p w14:paraId="174021DB" w14:textId="2C0B7A18" w:rsidR="004B5BC0" w:rsidRDefault="004B5BC0" w:rsidP="008E5922">
      <w:r>
        <w:rPr>
          <w:rFonts w:hint="eastAsia"/>
        </w:rPr>
        <w:t>현재 html</w:t>
      </w:r>
      <w:r>
        <w:t xml:space="preserve">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태그들에 서식이 적용된다.</w:t>
      </w:r>
    </w:p>
    <w:p w14:paraId="4F57BE7D" w14:textId="1EBC8207" w:rsidR="004B5BC0" w:rsidRDefault="004B5BC0" w:rsidP="008E5922">
      <w:r>
        <w:rPr>
          <w:rFonts w:hint="eastAsia"/>
        </w:rPr>
        <w:t>적용할 서식은 경계선(</w:t>
      </w:r>
      <w:r>
        <w:t xml:space="preserve">border) </w:t>
      </w:r>
      <w:r>
        <w:rPr>
          <w:rFonts w:hint="eastAsia"/>
        </w:rPr>
        <w:t>서식이다.</w:t>
      </w:r>
    </w:p>
    <w:p w14:paraId="40D505B5" w14:textId="4B9FCF0F" w:rsidR="004B5BC0" w:rsidRDefault="004B5BC0" w:rsidP="008E5922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 xml:space="preserve">태그들에 </w:t>
      </w:r>
      <w:r>
        <w:t xml:space="preserve">1px </w:t>
      </w:r>
      <w:r>
        <w:rPr>
          <w:rFonts w:hint="eastAsia"/>
        </w:rPr>
        <w:t>굵기의 회색 실선의 경계선이 그려진다.</w:t>
      </w:r>
    </w:p>
    <w:p w14:paraId="0ABACFF7" w14:textId="77777777" w:rsidR="00D61D36" w:rsidRPr="00987C51" w:rsidRDefault="00D61D36" w:rsidP="008E5922"/>
    <w:p w14:paraId="3E1EA3E8" w14:textId="5F5F2196" w:rsidR="00D8502B" w:rsidRDefault="004B5BC0" w:rsidP="00D8502B">
      <w:pPr>
        <w:pStyle w:val="Heading3"/>
      </w:pPr>
      <w:r>
        <w:t xml:space="preserve">CSS </w:t>
      </w:r>
      <w:r>
        <w:rPr>
          <w:rFonts w:hint="eastAsia"/>
        </w:rPr>
        <w:t>실렉터</w:t>
      </w:r>
      <w:r>
        <w:rPr>
          <w:rFonts w:hint="eastAsia"/>
        </w:rPr>
        <w:t xml:space="preserve"> </w:t>
      </w:r>
      <w:r>
        <w:t>(</w:t>
      </w:r>
      <w:r w:rsidR="00CC0BFA">
        <w:t xml:space="preserve">CSS </w:t>
      </w:r>
      <w:r w:rsidR="00A537FA">
        <w:rPr>
          <w:rFonts w:hint="eastAsia"/>
        </w:rPr>
        <w:t>s</w:t>
      </w:r>
      <w:r w:rsidR="00A537FA">
        <w:t>elector</w:t>
      </w:r>
      <w:bookmarkStart w:id="11" w:name="_GoBack"/>
      <w:bookmarkEnd w:id="11"/>
      <w:r>
        <w:t>)</w:t>
      </w:r>
    </w:p>
    <w:p w14:paraId="19ADFB1B" w14:textId="0B36D205" w:rsidR="00387AD7" w:rsidRDefault="00D8502B" w:rsidP="00387AD7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 xml:space="preserve">태그의 내용에서 </w:t>
      </w:r>
      <w:r w:rsidR="004B5BC0">
        <w:rPr>
          <w:rFonts w:hint="eastAsia"/>
        </w:rPr>
        <w:t xml:space="preserve">서식을 적용할 태그를 지정하는 부분을 </w:t>
      </w:r>
      <w:r w:rsidR="004B5BC0">
        <w:t xml:space="preserve">css </w:t>
      </w:r>
      <w:r w:rsidR="004B5BC0">
        <w:rPr>
          <w:rFonts w:hint="eastAsia"/>
        </w:rPr>
        <w:t>실렉터라고 부른다.</w:t>
      </w:r>
    </w:p>
    <w:p w14:paraId="5123B3B3" w14:textId="1EBF9E44" w:rsidR="004B5BC0" w:rsidRDefault="004B5BC0" w:rsidP="00387AD7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실렉터의 가장 간단한 형태는 태그 이름을 하나 적는 것이다.</w:t>
      </w:r>
    </w:p>
    <w:p w14:paraId="38275917" w14:textId="77E8AC8E" w:rsidR="004B5BC0" w:rsidRDefault="004B5BC0" w:rsidP="00387AD7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596273E2" w14:textId="77777777" w:rsidTr="004B5BC0">
        <w:tc>
          <w:tcPr>
            <w:tcW w:w="10456" w:type="dxa"/>
          </w:tcPr>
          <w:p w14:paraId="72813428" w14:textId="77777777" w:rsidR="004B5BC0" w:rsidRDefault="004B5BC0" w:rsidP="004B5BC0">
            <w:pPr>
              <w:pStyle w:val="a0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1BAE1AF" w14:textId="77777777" w:rsidR="004B5BC0" w:rsidRDefault="004B5BC0" w:rsidP="004B5BC0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4B5BC0">
              <w:rPr>
                <w:color w:val="3F7F7F"/>
                <w:highlight w:val="yellow"/>
              </w:rPr>
              <w:t>td</w:t>
            </w:r>
            <w:r w:rsidRPr="004B5BC0">
              <w:rPr>
                <w:color w:val="000000"/>
              </w:rPr>
              <w:t xml:space="preserve"> { </w:t>
            </w:r>
            <w:r w:rsidRPr="004B5BC0">
              <w:rPr>
                <w:color w:val="7F007F"/>
              </w:rPr>
              <w:t>border</w:t>
            </w:r>
            <w:r w:rsidRPr="004B5BC0">
              <w:rPr>
                <w:color w:val="000000"/>
              </w:rPr>
              <w:t xml:space="preserve">: </w:t>
            </w:r>
            <w:r w:rsidRPr="004B5BC0">
              <w:rPr>
                <w:color w:val="2A00E1"/>
              </w:rPr>
              <w:t>1px solid gray</w:t>
            </w:r>
            <w:r w:rsidRPr="004B5BC0">
              <w:rPr>
                <w:color w:val="000000"/>
              </w:rPr>
              <w:t>; }</w:t>
            </w:r>
          </w:p>
          <w:p w14:paraId="5970D9DA" w14:textId="77777777" w:rsidR="004B5BC0" w:rsidRDefault="004B5BC0" w:rsidP="004B5BC0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7CE9D70A" w14:textId="65EFCE5A" w:rsidR="004B5BC0" w:rsidRDefault="004B5BC0" w:rsidP="00387AD7">
      <w:r>
        <w:rPr>
          <w:rFonts w:hint="eastAsia"/>
        </w:rPr>
        <w:t xml:space="preserve">위 </w:t>
      </w:r>
      <w:r>
        <w:t xml:space="preserve">style </w:t>
      </w:r>
      <w:r>
        <w:rPr>
          <w:rFonts w:hint="eastAsia"/>
        </w:rPr>
        <w:t xml:space="preserve">태그의 내용에서 </w:t>
      </w:r>
      <w:r w:rsidR="008A00F4">
        <w:rPr>
          <w:rFonts w:hint="eastAsia"/>
        </w:rPr>
        <w:t>노란색으로 칠한</w:t>
      </w:r>
      <w:r>
        <w:t xml:space="preserve"> </w:t>
      </w:r>
      <w:r>
        <w:rPr>
          <w:rFonts w:hint="eastAsia"/>
        </w:rPr>
        <w:t xml:space="preserve">부분이 </w:t>
      </w:r>
      <w:r>
        <w:t xml:space="preserve">CSS </w:t>
      </w:r>
      <w:r>
        <w:rPr>
          <w:rFonts w:hint="eastAsia"/>
        </w:rPr>
        <w:t>실렉터이다.</w:t>
      </w:r>
    </w:p>
    <w:p w14:paraId="2EC7DC8D" w14:textId="651D527F" w:rsidR="004B5BC0" w:rsidRDefault="004B5BC0" w:rsidP="00387AD7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태그들을 지정한다.</w:t>
      </w:r>
    </w:p>
    <w:p w14:paraId="4F311469" w14:textId="5601A646" w:rsidR="00D8502B" w:rsidRDefault="00D8502B" w:rsidP="008E5922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태그에 서식이 적용된다.</w:t>
      </w:r>
    </w:p>
    <w:p w14:paraId="75B41D5F" w14:textId="625073FB" w:rsidR="00D8502B" w:rsidRDefault="00D8502B" w:rsidP="008E5922"/>
    <w:p w14:paraId="437E59E5" w14:textId="77777777" w:rsidR="004B5BC0" w:rsidRPr="004B5BC0" w:rsidRDefault="004B5BC0" w:rsidP="008E5922"/>
    <w:p w14:paraId="5C219BAE" w14:textId="1EB5595A" w:rsidR="00D8502B" w:rsidRDefault="00D8502B" w:rsidP="00D8502B">
      <w:pPr>
        <w:pStyle w:val="Heading3"/>
      </w:pP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0F4" w14:paraId="03AE7543" w14:textId="77777777" w:rsidTr="002A79FE">
        <w:tc>
          <w:tcPr>
            <w:tcW w:w="10456" w:type="dxa"/>
          </w:tcPr>
          <w:p w14:paraId="1626A929" w14:textId="3BF56BF9" w:rsidR="008A00F4" w:rsidRDefault="008A00F4" w:rsidP="002A79FE">
            <w:pPr>
              <w:pStyle w:val="a0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4343AE6" w14:textId="77777777" w:rsidR="008A00F4" w:rsidRDefault="008A00F4" w:rsidP="002A79FE">
            <w:pPr>
              <w:pStyle w:val="a0"/>
            </w:pPr>
            <w:r>
              <w:rPr>
                <w:color w:val="000000"/>
              </w:rPr>
              <w:t xml:space="preserve">    </w:t>
            </w:r>
            <w:r w:rsidRPr="008A00F4">
              <w:rPr>
                <w:color w:val="3F7F7F"/>
              </w:rPr>
              <w:t>td</w:t>
            </w:r>
            <w:r w:rsidRPr="004B5BC0">
              <w:rPr>
                <w:color w:val="000000"/>
              </w:rPr>
              <w:t xml:space="preserve"> </w:t>
            </w:r>
            <w:r w:rsidRPr="008A00F4">
              <w:rPr>
                <w:color w:val="000000"/>
                <w:highlight w:val="yellow"/>
              </w:rPr>
              <w:t xml:space="preserve">{ </w:t>
            </w:r>
            <w:r w:rsidRPr="008A00F4">
              <w:rPr>
                <w:color w:val="7F007F"/>
                <w:highlight w:val="yellow"/>
              </w:rPr>
              <w:t>border</w:t>
            </w:r>
            <w:r w:rsidRPr="008A00F4">
              <w:rPr>
                <w:color w:val="000000"/>
                <w:highlight w:val="yellow"/>
              </w:rPr>
              <w:t xml:space="preserve">: </w:t>
            </w:r>
            <w:r w:rsidRPr="008A00F4">
              <w:rPr>
                <w:color w:val="2A00E1"/>
                <w:highlight w:val="yellow"/>
              </w:rPr>
              <w:t>1px solid gray</w:t>
            </w:r>
            <w:r w:rsidRPr="008A00F4">
              <w:rPr>
                <w:color w:val="000000"/>
                <w:highlight w:val="yellow"/>
              </w:rPr>
              <w:t>; }</w:t>
            </w:r>
          </w:p>
          <w:p w14:paraId="42C466F4" w14:textId="77777777" w:rsidR="008A00F4" w:rsidRDefault="008A00F4" w:rsidP="002A79FE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113CD5FA" w14:textId="4CD7FB69" w:rsidR="00387AD7" w:rsidRDefault="008A00F4" w:rsidP="008E5922">
      <w:r>
        <w:rPr>
          <w:rFonts w:hint="eastAsia"/>
        </w:rPr>
        <w:t xml:space="preserve">위 </w:t>
      </w:r>
      <w:r w:rsidR="00D8502B">
        <w:rPr>
          <w:rFonts w:hint="eastAsia"/>
        </w:rPr>
        <w:t>style</w:t>
      </w:r>
      <w:r w:rsidR="00D8502B">
        <w:t xml:space="preserve"> </w:t>
      </w:r>
      <w:r w:rsidR="00D8502B">
        <w:rPr>
          <w:rFonts w:hint="eastAsia"/>
        </w:rPr>
        <w:t xml:space="preserve">태그의 내용에서 </w:t>
      </w:r>
      <w:r>
        <w:rPr>
          <w:rFonts w:hint="eastAsia"/>
        </w:rPr>
        <w:t xml:space="preserve">노란색으로 칠한 부분이 </w:t>
      </w:r>
      <w:r w:rsidR="00D8502B">
        <w:rPr>
          <w:rFonts w:hint="eastAsia"/>
        </w:rPr>
        <w:t>서식이다.</w:t>
      </w:r>
    </w:p>
    <w:p w14:paraId="2F9B57FB" w14:textId="3386A09F" w:rsidR="00D61D36" w:rsidRDefault="008A00F4" w:rsidP="008E5922">
      <w:r>
        <w:rPr>
          <w:rFonts w:hint="eastAsia"/>
        </w:rPr>
        <w:t>이 부분</w:t>
      </w:r>
      <w:r w:rsidR="00D8502B">
        <w:rPr>
          <w:rFonts w:hint="eastAsia"/>
        </w:rPr>
        <w:t>은</w:t>
      </w:r>
      <w:r w:rsidR="00D8502B">
        <w:t xml:space="preserve"> </w:t>
      </w:r>
      <w:r w:rsidR="00D8502B">
        <w:rPr>
          <w:rFonts w:hint="eastAsia"/>
        </w:rPr>
        <w:t>다음과 같은 형태이어야 한다.</w:t>
      </w:r>
    </w:p>
    <w:p w14:paraId="000B0301" w14:textId="21C71ADF" w:rsidR="00D8502B" w:rsidRDefault="00D8502B" w:rsidP="008E5922">
      <w:r>
        <w:rPr>
          <w:rFonts w:hint="eastAsia"/>
        </w:rPr>
        <w:t>{ 서식명:</w:t>
      </w:r>
      <w:r>
        <w:t xml:space="preserve"> </w:t>
      </w:r>
      <w:r>
        <w:rPr>
          <w:rFonts w:hint="eastAsia"/>
        </w:rPr>
        <w:t>값;</w:t>
      </w:r>
      <w:r>
        <w:t xml:space="preserve"> }</w:t>
      </w:r>
    </w:p>
    <w:p w14:paraId="6E5EA5FD" w14:textId="76B32932" w:rsidR="008A00F4" w:rsidRDefault="008A00F4" w:rsidP="008E5922"/>
    <w:p w14:paraId="5240634A" w14:textId="73BBA52C" w:rsidR="008A00F4" w:rsidRDefault="008A00F4" w:rsidP="008E5922">
      <w:r>
        <w:rPr>
          <w:rFonts w:hint="eastAsia"/>
        </w:rPr>
        <w:t>적용할 서식이 여러 개이라면 다음과 같은 형태이어야 한다.</w:t>
      </w:r>
    </w:p>
    <w:p w14:paraId="26266398" w14:textId="12FF44EE" w:rsidR="00D8502B" w:rsidRDefault="00D8502B" w:rsidP="008E5922">
      <w:r>
        <w:t xml:space="preserve">{ </w:t>
      </w:r>
      <w:r>
        <w:rPr>
          <w:rFonts w:hint="eastAsia"/>
        </w:rPr>
        <w:t>서식명1</w:t>
      </w:r>
      <w:r>
        <w:t xml:space="preserve">: </w:t>
      </w:r>
      <w:r>
        <w:rPr>
          <w:rFonts w:hint="eastAsia"/>
        </w:rPr>
        <w:t>값</w:t>
      </w:r>
      <w:r>
        <w:t xml:space="preserve">; </w:t>
      </w:r>
      <w:r>
        <w:rPr>
          <w:rFonts w:hint="eastAsia"/>
        </w:rPr>
        <w:t>서식명</w:t>
      </w:r>
      <w:r>
        <w:t xml:space="preserve">2: </w:t>
      </w:r>
      <w:r>
        <w:rPr>
          <w:rFonts w:hint="eastAsia"/>
        </w:rPr>
        <w:t>값</w:t>
      </w:r>
      <w:r>
        <w:t>; ... }</w:t>
      </w:r>
    </w:p>
    <w:p w14:paraId="064C9E64" w14:textId="12DF0519" w:rsidR="00D8502B" w:rsidRDefault="00D8502B" w:rsidP="008E5922"/>
    <w:p w14:paraId="501B02C7" w14:textId="56BA86C7" w:rsidR="00D8502B" w:rsidRDefault="00D8502B" w:rsidP="008E5922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태그의 내용에서 공백이나 줄바꿈 문자의 수에는 제약이 없다.</w:t>
      </w:r>
    </w:p>
    <w:p w14:paraId="0BEBB1B0" w14:textId="77777777" w:rsidR="001A76CC" w:rsidRPr="00D61D36" w:rsidRDefault="001A76CC" w:rsidP="008E5922"/>
    <w:p w14:paraId="462F0A8D" w14:textId="2464DC1A" w:rsidR="00BE1341" w:rsidRDefault="00BE1341" w:rsidP="008E5922"/>
    <w:p w14:paraId="0742A280" w14:textId="0038296D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238E111" w14:textId="0853E5E2" w:rsidR="004001F3" w:rsidRDefault="004001F3" w:rsidP="00D61D36">
      <w:pPr>
        <w:pStyle w:val="Heading2"/>
      </w:pPr>
      <w:bookmarkStart w:id="12" w:name="_Toc476306042"/>
      <w:r>
        <w:rPr>
          <w:rFonts w:hint="eastAsia"/>
        </w:rPr>
        <w:lastRenderedPageBreak/>
        <w:t>인라인</w:t>
      </w:r>
      <w:r w:rsidR="008A00F4">
        <w:rPr>
          <w:rFonts w:hint="eastAsia"/>
        </w:rPr>
        <w:t xml:space="preserve"> 서식</w:t>
      </w:r>
      <w:r>
        <w:rPr>
          <w:rFonts w:hint="eastAsia"/>
        </w:rPr>
        <w:t>(</w:t>
      </w:r>
      <w:r>
        <w:t>inline</w:t>
      </w:r>
      <w:r w:rsidR="008A00F4">
        <w:t xml:space="preserve"> style</w:t>
      </w:r>
      <w:r>
        <w:t>)</w:t>
      </w:r>
      <w:r>
        <w:rPr>
          <w:rFonts w:hint="eastAsia"/>
        </w:rPr>
        <w:t xml:space="preserve">, </w:t>
      </w:r>
      <w:r>
        <w:t xml:space="preserve">width </w:t>
      </w:r>
      <w:r>
        <w:rPr>
          <w:rFonts w:hint="eastAsia"/>
        </w:rPr>
        <w:t>서식</w:t>
      </w:r>
      <w:bookmarkEnd w:id="12"/>
    </w:p>
    <w:p w14:paraId="358E23C3" w14:textId="6CC1156B" w:rsidR="00D61D36" w:rsidRDefault="00D61D36" w:rsidP="004001F3">
      <w:pPr>
        <w:pStyle w:val="Heading3"/>
      </w:pPr>
      <w:r>
        <w:t xml:space="preserve">01/table04.html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D36" w14:paraId="63FD1EBF" w14:textId="77777777" w:rsidTr="00E116E6">
        <w:tc>
          <w:tcPr>
            <w:tcW w:w="10456" w:type="dxa"/>
          </w:tcPr>
          <w:p w14:paraId="663EA366" w14:textId="77777777" w:rsidR="00D61D36" w:rsidRDefault="00D61D36" w:rsidP="00387AD7"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C0F5B65" w14:textId="77777777" w:rsidR="00D61D36" w:rsidRDefault="00D61D36" w:rsidP="00D61D3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31F547" w14:textId="77777777" w:rsidR="00D61D36" w:rsidRDefault="00D61D36" w:rsidP="00D61D3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B9B787D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66A2921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1B8A909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4399423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8A00F4">
              <w:rPr>
                <w:color w:val="3F7F7F"/>
                <w:highlight w:val="yellow"/>
              </w:rPr>
              <w:t>td</w:t>
            </w:r>
            <w:r w:rsidRPr="008A00F4">
              <w:rPr>
                <w:color w:val="000000"/>
                <w:highlight w:val="yellow"/>
              </w:rPr>
              <w:t xml:space="preserve"> { </w:t>
            </w:r>
            <w:r w:rsidRPr="008A00F4">
              <w:rPr>
                <w:color w:val="7F007F"/>
                <w:highlight w:val="yellow"/>
              </w:rPr>
              <w:t>border</w:t>
            </w:r>
            <w:r w:rsidRPr="008A00F4">
              <w:rPr>
                <w:color w:val="000000"/>
                <w:highlight w:val="yellow"/>
              </w:rPr>
              <w:t xml:space="preserve">: </w:t>
            </w:r>
            <w:r w:rsidRPr="008A00F4">
              <w:rPr>
                <w:color w:val="2A00E1"/>
                <w:highlight w:val="yellow"/>
              </w:rPr>
              <w:t>1px solid gray</w:t>
            </w:r>
            <w:r w:rsidRPr="008A00F4">
              <w:rPr>
                <w:color w:val="000000"/>
                <w:highlight w:val="yellow"/>
              </w:rPr>
              <w:t>; }</w:t>
            </w:r>
          </w:p>
          <w:p w14:paraId="1FF4E2B3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0A9BAA8" w14:textId="77777777" w:rsidR="00D61D36" w:rsidRDefault="00D61D36" w:rsidP="00D61D3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A6A7966" w14:textId="77777777" w:rsidR="00D61D36" w:rsidRDefault="00D61D36" w:rsidP="00D61D3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1C02B00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43E7CE4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49DACB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5B7EC7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D61D36">
              <w:rPr>
                <w:color w:val="7F007F"/>
                <w:highlight w:val="yellow"/>
              </w:rPr>
              <w:t>style</w:t>
            </w:r>
            <w:r w:rsidRPr="00D61D36">
              <w:rPr>
                <w:color w:val="000000"/>
                <w:highlight w:val="yellow"/>
              </w:rPr>
              <w:t>="</w:t>
            </w:r>
            <w:r w:rsidRPr="00D61D36">
              <w:rPr>
                <w:color w:val="7F007F"/>
                <w:highlight w:val="yellow"/>
              </w:rPr>
              <w:t>width</w:t>
            </w:r>
            <w:r w:rsidRPr="00D61D36">
              <w:rPr>
                <w:color w:val="000000"/>
                <w:highlight w:val="yellow"/>
              </w:rPr>
              <w:t xml:space="preserve">: </w:t>
            </w:r>
            <w:r w:rsidRPr="00D61D36">
              <w:rPr>
                <w:color w:val="2A00E1"/>
                <w:highlight w:val="yellow"/>
              </w:rPr>
              <w:t>150px</w:t>
            </w:r>
            <w:r w:rsidRPr="00D61D36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1B7AD4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D61D36">
              <w:rPr>
                <w:color w:val="7F007F"/>
                <w:highlight w:val="yellow"/>
              </w:rPr>
              <w:t>style</w:t>
            </w:r>
            <w:r w:rsidRPr="00D61D36">
              <w:rPr>
                <w:color w:val="000000"/>
                <w:highlight w:val="yellow"/>
              </w:rPr>
              <w:t>="</w:t>
            </w:r>
            <w:r w:rsidRPr="00D61D36">
              <w:rPr>
                <w:color w:val="7F007F"/>
                <w:highlight w:val="yellow"/>
              </w:rPr>
              <w:t>width</w:t>
            </w:r>
            <w:r w:rsidRPr="00D61D36">
              <w:rPr>
                <w:color w:val="000000"/>
                <w:highlight w:val="yellow"/>
              </w:rPr>
              <w:t xml:space="preserve">: </w:t>
            </w:r>
            <w:r w:rsidRPr="00D61D36">
              <w:rPr>
                <w:color w:val="2A00E1"/>
                <w:highlight w:val="yellow"/>
              </w:rPr>
              <w:t>80px</w:t>
            </w:r>
            <w:r w:rsidRPr="00D61D36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43C505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EA3EE4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7B5DC8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C9C143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07E7B4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50BF5B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C9CD2A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0AC8F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78BDCC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415F866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E75138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23CE52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AF1F17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48A680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83AC5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6348DF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EF5A6C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6C98AE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2A34EF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3D9A0E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4BCDC7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21F1BB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84373BD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BC0D93" w14:textId="77777777" w:rsidR="00D61D36" w:rsidRDefault="00D61D36" w:rsidP="00D61D3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A3F211" w14:textId="77777777" w:rsidR="00387AD7" w:rsidRDefault="00D61D36" w:rsidP="00D61D3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1A5D14" w14:textId="7D040796" w:rsidR="00387AD7" w:rsidRDefault="00D61D36" w:rsidP="00D61D3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45203BD" w14:textId="7713C931" w:rsidR="00D61D36" w:rsidRDefault="00D61D36" w:rsidP="00D61D3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C005656" w14:textId="19663E7B" w:rsidR="00D61D36" w:rsidRDefault="00D61D36" w:rsidP="00D61D3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09168D2" w14:textId="25E504A7" w:rsidR="00D61D36" w:rsidRDefault="00D61D36" w:rsidP="00387AD7"/>
    <w:p w14:paraId="5DF04F30" w14:textId="53D91044" w:rsidR="00B26F7F" w:rsidRDefault="00B26F7F" w:rsidP="00387AD7">
      <w:r>
        <w:rPr>
          <w:noProof/>
        </w:rPr>
        <w:drawing>
          <wp:inline distT="0" distB="0" distL="0" distR="0" wp14:anchorId="248FD524" wp14:editId="3CF08757">
            <wp:extent cx="2159957" cy="1916582"/>
            <wp:effectExtent l="0" t="0" r="0" b="7620"/>
            <wp:docPr id="2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897" cy="19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F1FF" w14:textId="37D8C6EB" w:rsidR="00B26F7F" w:rsidRDefault="00B26F7F" w:rsidP="00387AD7"/>
    <w:p w14:paraId="1253F53F" w14:textId="4B70A31A" w:rsidR="00B26F7F" w:rsidRDefault="00B26F7F" w:rsidP="00387AD7"/>
    <w:p w14:paraId="4C6FBB5B" w14:textId="77777777" w:rsidR="00B26F7F" w:rsidRDefault="00B26F7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DE64AAD" w14:textId="42AE0C93" w:rsidR="004001F3" w:rsidRDefault="004001F3" w:rsidP="004001F3">
      <w:pPr>
        <w:pStyle w:val="Heading3"/>
      </w:pPr>
      <w:r>
        <w:rPr>
          <w:rFonts w:hint="eastAsia"/>
        </w:rPr>
        <w:lastRenderedPageBreak/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5619DC09" w14:textId="60CF7218" w:rsidR="004001F3" w:rsidRDefault="004001F3" w:rsidP="00387AD7">
      <w:r>
        <w:rPr>
          <w:rFonts w:hint="eastAsia"/>
        </w:rPr>
        <w:t>태그에 style</w:t>
      </w:r>
      <w:r>
        <w:t xml:space="preserve"> </w:t>
      </w:r>
      <w:r>
        <w:rPr>
          <w:rFonts w:hint="eastAsia"/>
        </w:rPr>
        <w:t>애트리뷰트 값으로 서식을 지정하는 것</w:t>
      </w:r>
      <w:r w:rsidR="008A00F4">
        <w:rPr>
          <w:rFonts w:hint="eastAsia"/>
        </w:rPr>
        <w:t>을</w:t>
      </w:r>
      <w:r>
        <w:rPr>
          <w:rFonts w:hint="eastAsia"/>
        </w:rPr>
        <w:t xml:space="preserve"> 인라인 서식이라고 </w:t>
      </w:r>
      <w:r w:rsidR="008A00F4">
        <w:rPr>
          <w:rFonts w:hint="eastAsia"/>
        </w:rPr>
        <w:t>부른</w:t>
      </w:r>
      <w:r>
        <w:rPr>
          <w:rFonts w:hint="eastAsia"/>
        </w:rPr>
        <w:t>다.</w:t>
      </w:r>
    </w:p>
    <w:p w14:paraId="51CB9EF2" w14:textId="4E9E194F" w:rsidR="004001F3" w:rsidRDefault="004001F3" w:rsidP="00B26F7F"/>
    <w:p w14:paraId="073751DA" w14:textId="5BDEF2A5" w:rsidR="00D8502B" w:rsidRDefault="00D8502B" w:rsidP="00D8502B">
      <w:pPr>
        <w:pStyle w:val="Heading3"/>
      </w:pPr>
      <w:r>
        <w:t xml:space="preserve">width </w:t>
      </w:r>
      <w:r>
        <w:rPr>
          <w:rFonts w:hint="eastAsia"/>
        </w:rPr>
        <w:t>서식</w:t>
      </w:r>
    </w:p>
    <w:p w14:paraId="228D7C89" w14:textId="42677DC5" w:rsidR="00BE1341" w:rsidRDefault="00722984" w:rsidP="008E5922">
      <w:r>
        <w:t xml:space="preserve">width </w:t>
      </w:r>
      <w:r>
        <w:rPr>
          <w:rFonts w:hint="eastAsia"/>
        </w:rPr>
        <w:t>서식은 태그의 가로 폭을 정의한다.</w:t>
      </w:r>
    </w:p>
    <w:p w14:paraId="4CD17375" w14:textId="581EED2D" w:rsidR="00D8502B" w:rsidRDefault="00D8502B" w:rsidP="008E5922"/>
    <w:p w14:paraId="217672CD" w14:textId="10D523AA" w:rsidR="00D8502B" w:rsidRDefault="00D8502B" w:rsidP="008E5922">
      <w:r>
        <w:rPr>
          <w:rFonts w:hint="eastAsia"/>
        </w:rPr>
        <w:t xml:space="preserve">위 예제에서는 첫 행의 </w:t>
      </w:r>
      <w:r>
        <w:t xml:space="preserve">td </w:t>
      </w:r>
      <w:r>
        <w:rPr>
          <w:rFonts w:hint="eastAsia"/>
        </w:rPr>
        <w:t>태그에서</w:t>
      </w:r>
      <w:r>
        <w:t xml:space="preserve"> width </w:t>
      </w:r>
      <w:r>
        <w:rPr>
          <w:rFonts w:hint="eastAsia"/>
        </w:rPr>
        <w:t>서식을 부여하였고,</w:t>
      </w:r>
    </w:p>
    <w:p w14:paraId="1D2C4130" w14:textId="4AB72A23" w:rsidR="00387AD7" w:rsidRDefault="00D8502B" w:rsidP="008E5922">
      <w:r>
        <w:rPr>
          <w:rFonts w:hint="eastAsia"/>
        </w:rPr>
        <w:t xml:space="preserve">나머지 행에는 </w:t>
      </w:r>
      <w:r>
        <w:t xml:space="preserve">width </w:t>
      </w:r>
      <w:r>
        <w:rPr>
          <w:rFonts w:hint="eastAsia"/>
        </w:rPr>
        <w:t>서식을 부여하지 않았</w:t>
      </w:r>
      <w:r w:rsidR="008A00F4">
        <w:rPr>
          <w:rFonts w:hint="eastAsia"/>
        </w:rPr>
        <w:t>다.</w:t>
      </w:r>
    </w:p>
    <w:p w14:paraId="3493993A" w14:textId="568A921A" w:rsidR="00D8502B" w:rsidRDefault="008A00F4" w:rsidP="008E5922">
      <w:r>
        <w:rPr>
          <w:rFonts w:hint="eastAsia"/>
        </w:rPr>
        <w:t>그런데,</w:t>
      </w:r>
      <w:r>
        <w:t xml:space="preserve"> </w:t>
      </w:r>
      <w:r w:rsidR="00722984">
        <w:rPr>
          <w:rFonts w:hint="eastAsia"/>
        </w:rPr>
        <w:t xml:space="preserve">표에서 </w:t>
      </w:r>
      <w:r w:rsidR="00454341">
        <w:rPr>
          <w:rFonts w:hint="eastAsia"/>
        </w:rPr>
        <w:t xml:space="preserve">모든 </w:t>
      </w:r>
      <w:r w:rsidR="00722984">
        <w:rPr>
          <w:rFonts w:hint="eastAsia"/>
        </w:rPr>
        <w:t>행과 열의 줄이 맞아야 하므로</w:t>
      </w:r>
      <w:r w:rsidR="00454341">
        <w:rPr>
          <w:rFonts w:hint="eastAsia"/>
        </w:rPr>
        <w:t xml:space="preserve"> </w:t>
      </w:r>
      <w:r w:rsidR="00722984">
        <w:rPr>
          <w:rFonts w:hint="eastAsia"/>
        </w:rPr>
        <w:t xml:space="preserve">나머지 </w:t>
      </w:r>
      <w:r w:rsidR="00D8502B">
        <w:rPr>
          <w:rFonts w:hint="eastAsia"/>
        </w:rPr>
        <w:t>행들의 가로 폭도</w:t>
      </w:r>
      <w:r w:rsidR="00722984">
        <w:rPr>
          <w:rFonts w:hint="eastAsia"/>
        </w:rPr>
        <w:t xml:space="preserve"> 동일하게 </w:t>
      </w:r>
      <w:r w:rsidR="00D8502B">
        <w:rPr>
          <w:rFonts w:hint="eastAsia"/>
        </w:rPr>
        <w:t>된다.</w:t>
      </w:r>
    </w:p>
    <w:p w14:paraId="64EE10F2" w14:textId="77777777" w:rsidR="008E5922" w:rsidRDefault="008E5922" w:rsidP="008E5922"/>
    <w:p w14:paraId="01E50755" w14:textId="3B04B407" w:rsidR="00722984" w:rsidRDefault="00722984" w:rsidP="008E5922"/>
    <w:p w14:paraId="3264897B" w14:textId="4E5F9BB7" w:rsidR="00D8502B" w:rsidRDefault="00D8502B" w:rsidP="008E5922"/>
    <w:p w14:paraId="26BFB156" w14:textId="203E3432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D652FF1" w14:textId="2FE73B80" w:rsidR="008A00F4" w:rsidRDefault="008A00F4" w:rsidP="008A00F4">
      <w:pPr>
        <w:pStyle w:val="Heading2"/>
      </w:pPr>
      <w:bookmarkStart w:id="13" w:name="_Toc476306043"/>
      <w:r>
        <w:rPr>
          <w:rFonts w:hint="eastAsia"/>
        </w:rPr>
        <w:lastRenderedPageBreak/>
        <w:t>인라인 서식의 우선 순위</w:t>
      </w:r>
      <w:bookmarkEnd w:id="13"/>
    </w:p>
    <w:p w14:paraId="76F1BB1E" w14:textId="548EA4C5" w:rsidR="008A00F4" w:rsidRDefault="008A00F4" w:rsidP="008A00F4">
      <w:pPr>
        <w:pStyle w:val="Heading3"/>
      </w:pPr>
      <w:r>
        <w:t>01/table04</w:t>
      </w:r>
      <w:r>
        <w:rPr>
          <w:rFonts w:hint="eastAsia"/>
        </w:rPr>
        <w:t>a</w:t>
      </w:r>
      <w:r>
        <w:t xml:space="preserve">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0F4" w14:paraId="2B535A84" w14:textId="77777777" w:rsidTr="002A79FE">
        <w:tc>
          <w:tcPr>
            <w:tcW w:w="10456" w:type="dxa"/>
          </w:tcPr>
          <w:p w14:paraId="6D8D29EB" w14:textId="77777777" w:rsidR="008A00F4" w:rsidRDefault="008A00F4" w:rsidP="008A00F4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B8E0605" w14:textId="77777777" w:rsidR="008A00F4" w:rsidRDefault="008A00F4" w:rsidP="008A00F4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289CC26" w14:textId="77777777" w:rsidR="008A00F4" w:rsidRDefault="008A00F4" w:rsidP="008A00F4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69C1F2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342295F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C39EDC9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56434C7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1px solid gray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70497A66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DE99F87" w14:textId="77777777" w:rsidR="008A00F4" w:rsidRDefault="008A00F4" w:rsidP="008A00F4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699DD48" w14:textId="77777777" w:rsidR="008A00F4" w:rsidRDefault="008A00F4" w:rsidP="008A00F4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7CAC177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86CAF73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93919C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460EC5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 xml:space="preserve">;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2px solid red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B19A92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2px solid red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83A862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DF8D2B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379519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5F97D4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507F40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2E8EEC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2DB0F4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EA4379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2B7A0E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F66A17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50C9B3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56AD99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4E8AB1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02B8668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0D04961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9BE2FB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5FA1BC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CC6803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3BF1633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C39DEF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8EB9E2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7DE7B2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2E7446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2F8EBF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84361D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1CD2C6" w14:textId="77777777" w:rsidR="008A00F4" w:rsidRDefault="008A00F4" w:rsidP="008A00F4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9CEC069" w14:textId="77777777" w:rsidR="008A00F4" w:rsidRDefault="008A00F4" w:rsidP="008A00F4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B844C0" w14:textId="77777777" w:rsidR="008A00F4" w:rsidRDefault="008A00F4" w:rsidP="008A00F4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49460D3" w14:textId="0BEF11DE" w:rsidR="008A00F4" w:rsidRDefault="008A00F4" w:rsidP="008A00F4">
            <w:pPr>
              <w:pStyle w:val="a0"/>
            </w:pPr>
          </w:p>
        </w:tc>
      </w:tr>
    </w:tbl>
    <w:p w14:paraId="07F6C948" w14:textId="2992D215" w:rsidR="00B26F7F" w:rsidRDefault="00B26F7F" w:rsidP="00B26F7F"/>
    <w:p w14:paraId="009227D4" w14:textId="3EEA768E" w:rsidR="00BE3B0B" w:rsidRDefault="00BE3B0B" w:rsidP="00B26F7F">
      <w:r>
        <w:rPr>
          <w:noProof/>
        </w:rPr>
        <w:drawing>
          <wp:inline distT="0" distB="0" distL="0" distR="0" wp14:anchorId="48E87258" wp14:editId="7497CCAC">
            <wp:extent cx="2282852" cy="1884459"/>
            <wp:effectExtent l="0" t="0" r="317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2635" cy="18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0A" w14:textId="577C548A" w:rsidR="00BE3B0B" w:rsidRDefault="00BE3B0B" w:rsidP="00B26F7F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 xml:space="preserve">태그 서식을 적용 받는 </w:t>
      </w:r>
      <w:r>
        <w:t xml:space="preserve">td </w:t>
      </w:r>
      <w:r>
        <w:rPr>
          <w:rFonts w:hint="eastAsia"/>
        </w:rPr>
        <w:t>태그들의 경계선은 회색이고</w:t>
      </w:r>
    </w:p>
    <w:p w14:paraId="632D6820" w14:textId="21A57FEE" w:rsidR="00BE3B0B" w:rsidRDefault="00BE3B0B" w:rsidP="00B26F7F">
      <w:r>
        <w:rPr>
          <w:rFonts w:hint="eastAsia"/>
        </w:rPr>
        <w:t xml:space="preserve">인라인 서식을 적용 받는 </w:t>
      </w:r>
      <w:r>
        <w:t xml:space="preserve">td </w:t>
      </w:r>
      <w:r>
        <w:rPr>
          <w:rFonts w:hint="eastAsia"/>
        </w:rPr>
        <w:t>태그들의 경계선은 빨간색이다.</w:t>
      </w:r>
    </w:p>
    <w:p w14:paraId="6529891A" w14:textId="71CBF0B5" w:rsidR="00BE3B0B" w:rsidRDefault="00BE3B0B" w:rsidP="00B26F7F"/>
    <w:p w14:paraId="37DE3236" w14:textId="12DEBAD0" w:rsidR="00BE3B0B" w:rsidRDefault="00BE3B0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2FDB3D7" w14:textId="77777777" w:rsidR="00BE3B0B" w:rsidRDefault="00BE3B0B" w:rsidP="00B26F7F"/>
    <w:p w14:paraId="2194875B" w14:textId="77777777" w:rsidR="00B26F7F" w:rsidRDefault="00B26F7F" w:rsidP="00B26F7F">
      <w:r>
        <w:rPr>
          <w:rFonts w:hint="eastAsia"/>
        </w:rPr>
        <w:t>태그에 style</w:t>
      </w:r>
      <w:r>
        <w:t xml:space="preserve"> </w:t>
      </w:r>
      <w:r>
        <w:rPr>
          <w:rFonts w:hint="eastAsia"/>
        </w:rPr>
        <w:t>애트리뷰트 값으로 서식을 지정하는 것을 인라인 서식이라고 부른다.</w:t>
      </w:r>
    </w:p>
    <w:p w14:paraId="5A196A60" w14:textId="77777777" w:rsidR="00B26F7F" w:rsidRDefault="00B26F7F" w:rsidP="00B26F7F">
      <w:r>
        <w:rPr>
          <w:rFonts w:hint="eastAsia"/>
        </w:rPr>
        <w:t>인라인 서식은,</w:t>
      </w:r>
      <w:r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>서식보다 우선순위가 높다.</w:t>
      </w:r>
    </w:p>
    <w:p w14:paraId="1C12C72F" w14:textId="77777777" w:rsidR="00B26F7F" w:rsidRDefault="00B26F7F" w:rsidP="00B26F7F"/>
    <w:p w14:paraId="1770158B" w14:textId="5E4A1FC2" w:rsidR="00B26F7F" w:rsidRDefault="00B26F7F" w:rsidP="00B26F7F">
      <w:r>
        <w:rPr>
          <w:rFonts w:hint="eastAsia"/>
        </w:rPr>
        <w:t xml:space="preserve">예를 들어, </w:t>
      </w:r>
      <w:r>
        <w:t xml:space="preserve">style </w:t>
      </w:r>
      <w:r>
        <w:rPr>
          <w:rFonts w:hint="eastAsia"/>
        </w:rPr>
        <w:t xml:space="preserve">태그에서 </w:t>
      </w:r>
      <w:r w:rsidR="00BE3B0B">
        <w:rPr>
          <w:rFonts w:hint="eastAsia"/>
        </w:rPr>
        <w:t>회색 경계선</w:t>
      </w:r>
      <w:r>
        <w:rPr>
          <w:rFonts w:hint="eastAsia"/>
        </w:rPr>
        <w:t>을 정의하였고,</w:t>
      </w:r>
    </w:p>
    <w:p w14:paraId="41F72334" w14:textId="595FFB6A" w:rsidR="00B26F7F" w:rsidRDefault="00B26F7F" w:rsidP="00B26F7F">
      <w:r>
        <w:rPr>
          <w:rFonts w:hint="eastAsia"/>
        </w:rPr>
        <w:t xml:space="preserve">인라인 서식으로 </w:t>
      </w:r>
      <w:r w:rsidR="00BE3B0B">
        <w:rPr>
          <w:rFonts w:hint="eastAsia"/>
        </w:rPr>
        <w:t>빨간색</w:t>
      </w:r>
      <w:r>
        <w:rPr>
          <w:rFonts w:hint="eastAsia"/>
        </w:rPr>
        <w:t xml:space="preserve"> </w:t>
      </w:r>
      <w:r w:rsidR="00BE3B0B">
        <w:rPr>
          <w:rFonts w:hint="eastAsia"/>
        </w:rPr>
        <w:t>경계선</w:t>
      </w:r>
      <w:r>
        <w:rPr>
          <w:rFonts w:hint="eastAsia"/>
        </w:rPr>
        <w:t>을 정의한 경우에,</w:t>
      </w:r>
    </w:p>
    <w:p w14:paraId="5BC7781F" w14:textId="221D697B" w:rsidR="008A00F4" w:rsidRDefault="00B26F7F" w:rsidP="008A00F4">
      <w:r>
        <w:rPr>
          <w:rFonts w:hint="eastAsia"/>
        </w:rPr>
        <w:t xml:space="preserve">우선 순위가 높은 인라인 서식이 적용되어 </w:t>
      </w:r>
      <w:r w:rsidR="00BE3B0B">
        <w:rPr>
          <w:rFonts w:hint="eastAsia"/>
        </w:rPr>
        <w:t>빨간색 경계선이</w:t>
      </w:r>
      <w:r>
        <w:rPr>
          <w:rFonts w:hint="eastAsia"/>
        </w:rPr>
        <w:t xml:space="preserve"> 된다.</w:t>
      </w:r>
    </w:p>
    <w:p w14:paraId="5D646A60" w14:textId="3505617F" w:rsidR="00BE3B0B" w:rsidRDefault="00BE3B0B" w:rsidP="008A00F4"/>
    <w:p w14:paraId="2A7A24F9" w14:textId="77777777" w:rsidR="00BE3B0B" w:rsidRDefault="00BE3B0B" w:rsidP="008A00F4"/>
    <w:p w14:paraId="558B6796" w14:textId="77777777" w:rsidR="00BE3B0B" w:rsidRDefault="00BE3B0B" w:rsidP="008A00F4"/>
    <w:p w14:paraId="2B9A478A" w14:textId="77777777" w:rsidR="008A00F4" w:rsidRDefault="008A00F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AECF804" w14:textId="1AC8FCE3" w:rsidR="008A00F4" w:rsidRPr="008A00F4" w:rsidRDefault="008A00F4" w:rsidP="008A00F4"/>
    <w:p w14:paraId="587806CF" w14:textId="5DA8F0A5" w:rsidR="004001F3" w:rsidRDefault="004001F3" w:rsidP="00722984">
      <w:pPr>
        <w:pStyle w:val="Heading2"/>
      </w:pPr>
      <w:bookmarkStart w:id="14" w:name="_Toc476306044"/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서식</w:t>
      </w:r>
      <w:bookmarkEnd w:id="14"/>
    </w:p>
    <w:p w14:paraId="7526A6C5" w14:textId="6ED2A606" w:rsidR="00722984" w:rsidRDefault="00722984" w:rsidP="004001F3">
      <w:pPr>
        <w:pStyle w:val="Heading3"/>
      </w:pPr>
      <w:r>
        <w:t xml:space="preserve">01/table05.html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984" w14:paraId="259772FD" w14:textId="77777777" w:rsidTr="00E116E6">
        <w:tc>
          <w:tcPr>
            <w:tcW w:w="10456" w:type="dxa"/>
          </w:tcPr>
          <w:p w14:paraId="75CDD6F7" w14:textId="77777777" w:rsidR="00453690" w:rsidRDefault="00453690" w:rsidP="00453690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4BCB112" w14:textId="77777777" w:rsidR="00453690" w:rsidRDefault="00453690" w:rsidP="00453690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5E1FCC0" w14:textId="77777777" w:rsidR="00453690" w:rsidRDefault="00453690" w:rsidP="00453690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9A9F2F1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7D9F34D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F578C18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CA63441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0F2FA305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18D9E9B" w14:textId="77777777" w:rsidR="00453690" w:rsidRDefault="00453690" w:rsidP="00453690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10A6518" w14:textId="77777777" w:rsidR="00453690" w:rsidRDefault="00453690" w:rsidP="00453690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D519D2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84C476F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15D455E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23AEB08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578179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453690">
              <w:rPr>
                <w:color w:val="7F007F"/>
                <w:highlight w:val="yellow"/>
              </w:rPr>
              <w:t>text-align</w:t>
            </w:r>
            <w:r w:rsidRPr="00453690">
              <w:rPr>
                <w:color w:val="000000"/>
                <w:highlight w:val="yellow"/>
              </w:rPr>
              <w:t xml:space="preserve">: </w:t>
            </w:r>
            <w:r w:rsidRPr="00453690">
              <w:rPr>
                <w:color w:val="2A00E1"/>
                <w:highlight w:val="yellow"/>
              </w:rPr>
              <w:t>right</w:t>
            </w:r>
            <w:r w:rsidRPr="00453690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0EF62C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06A917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918630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D5A711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7729E5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E8EED43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311096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561DE2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C56DAD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0D4204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AA67D3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5DD15C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3589BF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DF21742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734BFE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372ECF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0B8560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08AD56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EE8094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C77A6B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B02DBD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D7A7D1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4DD605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18302B" w14:textId="77777777" w:rsidR="00453690" w:rsidRDefault="00453690" w:rsidP="00453690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DF0742" w14:textId="77777777" w:rsidR="00387AD7" w:rsidRDefault="00453690" w:rsidP="00453690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CF3D56" w14:textId="7F30594E" w:rsidR="00387AD7" w:rsidRDefault="00453690" w:rsidP="00453690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E811706" w14:textId="29571BB8" w:rsidR="00453690" w:rsidRDefault="00453690" w:rsidP="00453690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20504D6" w14:textId="295D1B65" w:rsidR="00722984" w:rsidRDefault="00453690" w:rsidP="00453690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E23274E" w14:textId="6262CC2E" w:rsidR="00722984" w:rsidRDefault="00722984" w:rsidP="00387AD7"/>
    <w:p w14:paraId="033FE1BF" w14:textId="47E14E90" w:rsidR="00BE3B0B" w:rsidRDefault="00BE3B0B" w:rsidP="00387AD7">
      <w:r>
        <w:rPr>
          <w:noProof/>
        </w:rPr>
        <w:drawing>
          <wp:inline distT="0" distB="0" distL="0" distR="0" wp14:anchorId="69AA4932" wp14:editId="44C6E445">
            <wp:extent cx="2165507" cy="1938528"/>
            <wp:effectExtent l="0" t="0" r="635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852" cy="19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21C" w14:textId="5E75B65E" w:rsidR="00BE3B0B" w:rsidRDefault="00BE3B0B" w:rsidP="00BE3B0B">
      <w:r>
        <w:rPr>
          <w:rFonts w:hint="eastAsia"/>
        </w:rPr>
        <w:t xml:space="preserve">첫 행의 두 번째 열에만 </w:t>
      </w:r>
      <w:r>
        <w:t xml:space="preserve">text-align </w:t>
      </w:r>
      <w:r>
        <w:rPr>
          <w:rFonts w:hint="eastAsia"/>
        </w:rPr>
        <w:t>서식을 부여하였다.</w:t>
      </w:r>
    </w:p>
    <w:p w14:paraId="64E2279C" w14:textId="15C29431" w:rsidR="00BE3B0B" w:rsidRDefault="00BE3B0B" w:rsidP="00BE3B0B"/>
    <w:p w14:paraId="69DE1E10" w14:textId="77777777" w:rsidR="00BE3B0B" w:rsidRDefault="00BE3B0B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6FC7A86" w14:textId="051077B6" w:rsidR="00D8502B" w:rsidRDefault="00D8502B" w:rsidP="00D8502B">
      <w:pPr>
        <w:pStyle w:val="Heading3"/>
      </w:pPr>
      <w:r>
        <w:rPr>
          <w:rFonts w:hint="eastAsia"/>
        </w:rPr>
        <w:lastRenderedPageBreak/>
        <w:t>text-align</w:t>
      </w:r>
      <w:r>
        <w:t xml:space="preserve"> </w:t>
      </w:r>
      <w:r>
        <w:rPr>
          <w:rFonts w:hint="eastAsia"/>
        </w:rPr>
        <w:t>서식</w:t>
      </w:r>
    </w:p>
    <w:p w14:paraId="197C9EF6" w14:textId="0B547516" w:rsidR="00722984" w:rsidRDefault="008C14B1" w:rsidP="008E5922">
      <w:r>
        <w:rPr>
          <w:rFonts w:hint="eastAsia"/>
        </w:rPr>
        <w:t>t</w:t>
      </w:r>
      <w:r>
        <w:t>ext-align: right;</w:t>
      </w:r>
    </w:p>
    <w:p w14:paraId="6D26FA12" w14:textId="226A9D11" w:rsidR="008C14B1" w:rsidRDefault="008C14B1" w:rsidP="008E5922">
      <w:r>
        <w:rPr>
          <w:rFonts w:hint="eastAsia"/>
        </w:rPr>
        <w:t>태그 사이의 내용이 오른쪽 맞춤으로 정렬된다.</w:t>
      </w:r>
    </w:p>
    <w:p w14:paraId="1650521B" w14:textId="0E4508DB" w:rsidR="008C14B1" w:rsidRDefault="008C14B1" w:rsidP="008E5922">
      <w:r>
        <w:t xml:space="preserve">text-aligh </w:t>
      </w:r>
      <w:r>
        <w:rPr>
          <w:rFonts w:hint="eastAsia"/>
        </w:rPr>
        <w:t>서식의 값</w:t>
      </w:r>
      <w:r w:rsidR="006C2F62">
        <w:rPr>
          <w:rFonts w:hint="eastAsia"/>
        </w:rPr>
        <w:t>에</w:t>
      </w:r>
      <w:r>
        <w:rPr>
          <w:rFonts w:hint="eastAsia"/>
        </w:rPr>
        <w:t xml:space="preserve"> left, center, right</w:t>
      </w:r>
      <w:r w:rsidR="006C2F62">
        <w:t xml:space="preserve"> </w:t>
      </w:r>
      <w:r w:rsidR="006C2F62">
        <w:rPr>
          <w:rFonts w:hint="eastAsia"/>
        </w:rPr>
        <w:t>중의 하나를 줄 수 있다.</w:t>
      </w:r>
      <w:r w:rsidR="006C2F62">
        <w:t xml:space="preserve"> </w:t>
      </w:r>
      <w:r w:rsidR="006C2F62">
        <w:rPr>
          <w:rFonts w:hint="eastAsia"/>
        </w:rPr>
        <w:t xml:space="preserve">디폴트 값은 </w:t>
      </w:r>
      <w:r w:rsidR="006C2F62">
        <w:t xml:space="preserve">left </w:t>
      </w:r>
      <w:r w:rsidR="006C2F62">
        <w:rPr>
          <w:rFonts w:hint="eastAsia"/>
        </w:rPr>
        <w:t>이다.</w:t>
      </w:r>
    </w:p>
    <w:p w14:paraId="63CD374A" w14:textId="4118C136" w:rsidR="00D8502B" w:rsidRDefault="00D8502B" w:rsidP="008E5922"/>
    <w:p w14:paraId="4985167D" w14:textId="6CEA1DD4" w:rsidR="00022858" w:rsidRDefault="00022858" w:rsidP="008E5922"/>
    <w:p w14:paraId="735EEE5A" w14:textId="11470C18" w:rsidR="006C2F62" w:rsidRDefault="006C2F62" w:rsidP="004001F3">
      <w:pPr>
        <w:pStyle w:val="Heading3"/>
      </w:pPr>
      <w:r>
        <w:t xml:space="preserve">01/table06.html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2F62" w14:paraId="2A97270D" w14:textId="77777777" w:rsidTr="00E116E6">
        <w:tc>
          <w:tcPr>
            <w:tcW w:w="10456" w:type="dxa"/>
          </w:tcPr>
          <w:p w14:paraId="0150AF1E" w14:textId="77777777" w:rsidR="00454341" w:rsidRDefault="00454341" w:rsidP="00454341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F5AC48E" w14:textId="77777777" w:rsidR="00454341" w:rsidRDefault="00454341" w:rsidP="00454341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83326F9" w14:textId="77777777" w:rsidR="00454341" w:rsidRDefault="00454341" w:rsidP="00454341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D6AE3F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8B7E065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1284F4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275D5F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5D9E6502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095D65E" w14:textId="77777777" w:rsidR="00454341" w:rsidRDefault="00454341" w:rsidP="00454341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F4DA96B" w14:textId="77777777" w:rsidR="00454341" w:rsidRDefault="00454341" w:rsidP="00454341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1693C7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D41B630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F72D2C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8CD3BD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A3E315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4B8C46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5125C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234705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684ABC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07BF7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487E9C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E0CBA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AAAFE2F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E616E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09A73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608FCB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793C0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00F53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CC37E9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489EC70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407C3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E97F81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6CD3C9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999C8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16F20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501B02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9108B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6C5EDD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80313C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806F91" w14:textId="77777777" w:rsidR="00387AD7" w:rsidRDefault="00454341" w:rsidP="00454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DD29AD" w14:textId="46E9842C" w:rsidR="00387AD7" w:rsidRDefault="00454341" w:rsidP="00454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09AB5EF" w14:textId="2772A97F" w:rsidR="00454341" w:rsidRDefault="00454341" w:rsidP="00454341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89F1938" w14:textId="4A424DEB" w:rsidR="006C2F62" w:rsidRDefault="00454341" w:rsidP="00454341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3C1EFEC" w14:textId="5999AA7E" w:rsidR="006C2F62" w:rsidRDefault="006C2F62" w:rsidP="008E5922"/>
    <w:p w14:paraId="772E8E18" w14:textId="41362062" w:rsidR="00BE3B0B" w:rsidRDefault="00BE3B0B" w:rsidP="008E5922">
      <w:r>
        <w:rPr>
          <w:noProof/>
        </w:rPr>
        <w:drawing>
          <wp:inline distT="0" distB="0" distL="0" distR="0" wp14:anchorId="6640C70E" wp14:editId="5E215706">
            <wp:extent cx="2165672" cy="1931212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0335" cy="19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EDF" w14:textId="77777777" w:rsidR="00BE3B0B" w:rsidRDefault="00BE3B0B" w:rsidP="008E5922"/>
    <w:p w14:paraId="57C2A3A5" w14:textId="77777777" w:rsidR="00387AD7" w:rsidRDefault="00454341" w:rsidP="008E5922">
      <w:r>
        <w:rPr>
          <w:rFonts w:hint="eastAsia"/>
        </w:rPr>
        <w:lastRenderedPageBreak/>
        <w:t>표의 두</w:t>
      </w:r>
      <w:r w:rsidR="00022858">
        <w:rPr>
          <w:rFonts w:hint="eastAsia"/>
        </w:rPr>
        <w:t xml:space="preserve"> </w:t>
      </w:r>
      <w:r>
        <w:rPr>
          <w:rFonts w:hint="eastAsia"/>
        </w:rPr>
        <w:t>번째 열 전체를 오른쪽 정렬이 되게 하려면,</w:t>
      </w:r>
    </w:p>
    <w:p w14:paraId="4E827F90" w14:textId="37D74018" w:rsidR="006C2F62" w:rsidRDefault="00022858" w:rsidP="008E5922">
      <w:r>
        <w:rPr>
          <w:rFonts w:hint="eastAsia"/>
        </w:rPr>
        <w:t xml:space="preserve">모든 행의 두 번째 열 </w:t>
      </w:r>
      <w:r w:rsidR="00454341">
        <w:t xml:space="preserve">td </w:t>
      </w:r>
      <w:r w:rsidR="00454341">
        <w:rPr>
          <w:rFonts w:hint="eastAsia"/>
        </w:rPr>
        <w:t>태그</w:t>
      </w:r>
      <w:r>
        <w:rPr>
          <w:rFonts w:hint="eastAsia"/>
        </w:rPr>
        <w:t>들 전부</w:t>
      </w:r>
      <w:r w:rsidR="00454341">
        <w:rPr>
          <w:rFonts w:hint="eastAsia"/>
        </w:rPr>
        <w:t>에</w:t>
      </w:r>
      <w:r>
        <w:t xml:space="preserve"> </w:t>
      </w:r>
      <w:r>
        <w:rPr>
          <w:rFonts w:hint="eastAsia"/>
        </w:rPr>
        <w:t>서</w:t>
      </w:r>
      <w:r w:rsidR="00454341">
        <w:rPr>
          <w:rFonts w:hint="eastAsia"/>
        </w:rPr>
        <w:t>식</w:t>
      </w:r>
      <w:r>
        <w:rPr>
          <w:rFonts w:hint="eastAsia"/>
        </w:rPr>
        <w:t>이</w:t>
      </w:r>
      <w:r w:rsidR="00454341">
        <w:rPr>
          <w:rFonts w:hint="eastAsia"/>
        </w:rPr>
        <w:t xml:space="preserve"> </w:t>
      </w:r>
      <w:r>
        <w:rPr>
          <w:rFonts w:hint="eastAsia"/>
        </w:rPr>
        <w:t>부여되어야</w:t>
      </w:r>
      <w:r w:rsidR="00454341">
        <w:rPr>
          <w:rFonts w:hint="eastAsia"/>
        </w:rPr>
        <w:t xml:space="preserve"> 한다.</w:t>
      </w:r>
    </w:p>
    <w:p w14:paraId="08D66BF6" w14:textId="77777777" w:rsidR="00454341" w:rsidRPr="00022858" w:rsidRDefault="00454341" w:rsidP="008E5922"/>
    <w:p w14:paraId="437D2AE5" w14:textId="6243FCE9" w:rsidR="00454341" w:rsidRDefault="00454341" w:rsidP="008E5922">
      <w:r>
        <w:rPr>
          <w:rFonts w:hint="eastAsia"/>
        </w:rPr>
        <w:t xml:space="preserve">그런데 동일한 서식을 모든 </w:t>
      </w:r>
      <w:r>
        <w:t xml:space="preserve">td </w:t>
      </w:r>
      <w:r>
        <w:rPr>
          <w:rFonts w:hint="eastAsia"/>
        </w:rPr>
        <w:t xml:space="preserve">태그에 반복해서 입력하는 것이 </w:t>
      </w:r>
      <w:r w:rsidR="00022858">
        <w:rPr>
          <w:rFonts w:hint="eastAsia"/>
        </w:rPr>
        <w:t>불편하</w:t>
      </w:r>
      <w:r>
        <w:rPr>
          <w:rFonts w:hint="eastAsia"/>
        </w:rPr>
        <w:t>다.</w:t>
      </w:r>
    </w:p>
    <w:p w14:paraId="3AB91C18" w14:textId="1C432B1B" w:rsidR="00022858" w:rsidRDefault="00022858" w:rsidP="008E5922"/>
    <w:p w14:paraId="20EF6D5C" w14:textId="752E57EE" w:rsidR="00022858" w:rsidRDefault="00022858" w:rsidP="008E5922"/>
    <w:p w14:paraId="628DAE38" w14:textId="5E536856" w:rsidR="00DE13D3" w:rsidRDefault="00DE13D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9BB90F0" w14:textId="3FAC7A2A" w:rsidR="004001F3" w:rsidRDefault="004001F3" w:rsidP="00454341">
      <w:pPr>
        <w:pStyle w:val="Heading2"/>
      </w:pPr>
      <w:bookmarkStart w:id="15" w:name="_Toc476306045"/>
      <w:r>
        <w:lastRenderedPageBreak/>
        <w:t>:</w:t>
      </w:r>
      <w:r>
        <w:rPr>
          <w:rFonts w:hint="eastAsia"/>
        </w:rPr>
        <w:t>nth-</w:t>
      </w:r>
      <w:r>
        <w:t>child(</w:t>
      </w:r>
      <w:r w:rsidRPr="004001F3">
        <w:rPr>
          <w:i/>
        </w:rPr>
        <w:t>n</w:t>
      </w:r>
      <w:r>
        <w:t xml:space="preserve">) </w:t>
      </w:r>
      <w:r>
        <w:rPr>
          <w:rFonts w:hint="eastAsia"/>
        </w:rPr>
        <w:t>실렉터</w:t>
      </w:r>
      <w:bookmarkEnd w:id="15"/>
    </w:p>
    <w:p w14:paraId="5601569A" w14:textId="2B91419F" w:rsidR="00454341" w:rsidRDefault="00454341" w:rsidP="004001F3">
      <w:pPr>
        <w:pStyle w:val="Heading3"/>
      </w:pPr>
      <w:r>
        <w:t xml:space="preserve">01/table07.html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341" w14:paraId="1AAEBF05" w14:textId="77777777" w:rsidTr="00E116E6">
        <w:tc>
          <w:tcPr>
            <w:tcW w:w="10456" w:type="dxa"/>
          </w:tcPr>
          <w:p w14:paraId="0F622A7B" w14:textId="77777777" w:rsidR="00454341" w:rsidRDefault="00454341" w:rsidP="00454341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40459AB" w14:textId="77777777" w:rsidR="00454341" w:rsidRDefault="00454341" w:rsidP="00454341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5F0DCAB" w14:textId="77777777" w:rsidR="00454341" w:rsidRDefault="00454341" w:rsidP="00454341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4E8D60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4925C1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DE3AB62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2329DF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4AE25AD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454341">
              <w:rPr>
                <w:color w:val="3F7F7F"/>
                <w:highlight w:val="yellow"/>
              </w:rPr>
              <w:t>td:nth-child(2)</w:t>
            </w:r>
            <w:r w:rsidRPr="00454341">
              <w:rPr>
                <w:color w:val="000000"/>
                <w:highlight w:val="yellow"/>
              </w:rPr>
              <w:t xml:space="preserve"> { </w:t>
            </w:r>
            <w:r w:rsidRPr="00454341">
              <w:rPr>
                <w:color w:val="7F007F"/>
                <w:highlight w:val="yellow"/>
              </w:rPr>
              <w:t>text-align</w:t>
            </w:r>
            <w:r w:rsidRPr="00454341">
              <w:rPr>
                <w:color w:val="000000"/>
                <w:highlight w:val="yellow"/>
              </w:rPr>
              <w:t xml:space="preserve">: </w:t>
            </w:r>
            <w:r w:rsidRPr="00454341">
              <w:rPr>
                <w:color w:val="2A00E1"/>
                <w:highlight w:val="yellow"/>
              </w:rPr>
              <w:t>right</w:t>
            </w:r>
            <w:r w:rsidRPr="00454341">
              <w:rPr>
                <w:color w:val="000000"/>
                <w:highlight w:val="yellow"/>
              </w:rPr>
              <w:t>; }</w:t>
            </w:r>
          </w:p>
          <w:p w14:paraId="68C351E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829F16C" w14:textId="77777777" w:rsidR="00454341" w:rsidRDefault="00454341" w:rsidP="00454341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C1F824A" w14:textId="77777777" w:rsidR="00454341" w:rsidRDefault="00454341" w:rsidP="00454341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FD64AB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AFD35CF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F060C2F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60E339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DD79B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092A611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F98C1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47FB40E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B604B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19E39B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3D7A49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893F9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58CA6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59059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38529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CC53170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067393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8C98BB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CC1EF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3CCCC30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C21AD8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8C75EE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9524C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B08D55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2AC1B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560FB4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A522CA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347447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5D99EA" w14:textId="77777777" w:rsidR="00454341" w:rsidRDefault="00454341" w:rsidP="00454341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40FDEE" w14:textId="77777777" w:rsidR="00387AD7" w:rsidRDefault="00454341" w:rsidP="00454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FE050D" w14:textId="2659272F" w:rsidR="00387AD7" w:rsidRDefault="00454341" w:rsidP="00454341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519AEE1" w14:textId="5E9324F7" w:rsidR="00454341" w:rsidRDefault="00454341" w:rsidP="00454341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D7B105" w14:textId="0556CB07" w:rsidR="00454341" w:rsidRDefault="00454341" w:rsidP="00454341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CE2F11E" w14:textId="146258C5" w:rsidR="00454341" w:rsidRDefault="00454341" w:rsidP="00387AD7"/>
    <w:p w14:paraId="1BF43491" w14:textId="3C04F3AA" w:rsidR="009C7B2D" w:rsidRDefault="009C7B2D" w:rsidP="00387AD7">
      <w:r>
        <w:rPr>
          <w:noProof/>
        </w:rPr>
        <w:drawing>
          <wp:inline distT="0" distB="0" distL="0" distR="0" wp14:anchorId="5945854B" wp14:editId="5B17665C">
            <wp:extent cx="2465222" cy="21998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2650" cy="22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8372" w14:textId="052360F2" w:rsidR="009C7B2D" w:rsidRDefault="009C7B2D" w:rsidP="00387AD7">
      <w:r>
        <w:rPr>
          <w:rFonts w:hint="eastAsia"/>
        </w:rPr>
        <w:t xml:space="preserve">두 번째 컬럼의 모든 </w:t>
      </w:r>
      <w:r>
        <w:t xml:space="preserve">td </w:t>
      </w:r>
      <w:r>
        <w:rPr>
          <w:rFonts w:hint="eastAsia"/>
        </w:rPr>
        <w:t>태그들에</w:t>
      </w:r>
      <w:r>
        <w:t xml:space="preserve">, </w:t>
      </w:r>
      <w:r>
        <w:rPr>
          <w:rFonts w:hint="eastAsia"/>
        </w:rPr>
        <w:t>오른쪽 정렬(</w:t>
      </w:r>
      <w:r w:rsidRPr="00454341">
        <w:rPr>
          <w:color w:val="7F007F"/>
          <w:highlight w:val="yellow"/>
        </w:rPr>
        <w:t>text-align</w:t>
      </w:r>
      <w:r w:rsidRPr="00454341">
        <w:rPr>
          <w:color w:val="000000"/>
          <w:highlight w:val="yellow"/>
        </w:rPr>
        <w:t xml:space="preserve">: </w:t>
      </w:r>
      <w:r w:rsidRPr="00454341">
        <w:rPr>
          <w:color w:val="2A00E1"/>
          <w:highlight w:val="yellow"/>
        </w:rPr>
        <w:t>right</w:t>
      </w:r>
      <w:r>
        <w:rPr>
          <w:rFonts w:hint="eastAsia"/>
          <w:color w:val="2A00E1"/>
        </w:rPr>
        <w:t>;</w:t>
      </w:r>
      <w:r w:rsidRPr="009C7B2D">
        <w:t>) 서</w:t>
      </w:r>
      <w:r w:rsidRPr="009C7B2D">
        <w:rPr>
          <w:rFonts w:hint="eastAsia"/>
        </w:rPr>
        <w:t>식이 적용되었다.</w:t>
      </w:r>
    </w:p>
    <w:p w14:paraId="02B5458C" w14:textId="76C3A711" w:rsidR="00454341" w:rsidRDefault="00454341" w:rsidP="00387AD7">
      <w:r>
        <w:rPr>
          <w:rFonts w:hint="eastAsia"/>
        </w:rPr>
        <w:t>여러 태그에 동일한 서식을 입력해야 한다면,</w:t>
      </w:r>
      <w:r>
        <w:t xml:space="preserve"> 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 xml:space="preserve">태그에서 서식을 </w:t>
      </w:r>
      <w:r w:rsidR="00BE3B0B">
        <w:rPr>
          <w:rFonts w:hint="eastAsia"/>
        </w:rPr>
        <w:t>정의</w:t>
      </w:r>
      <w:r>
        <w:rPr>
          <w:rFonts w:hint="eastAsia"/>
        </w:rPr>
        <w:t>하는 것이 훨씬 편하다.</w:t>
      </w:r>
    </w:p>
    <w:p w14:paraId="4AED2399" w14:textId="77777777" w:rsidR="009C7B2D" w:rsidRDefault="009C7B2D" w:rsidP="00387AD7"/>
    <w:p w14:paraId="3BD5589D" w14:textId="77777777" w:rsidR="00454341" w:rsidRPr="00BE3B0B" w:rsidRDefault="00454341" w:rsidP="00387AD7"/>
    <w:p w14:paraId="72C570A7" w14:textId="1872A4CE" w:rsidR="007E4EA2" w:rsidRDefault="003A0B4F" w:rsidP="007E4EA2">
      <w:pPr>
        <w:pStyle w:val="Heading3"/>
      </w:pPr>
      <w:r>
        <w:t>:</w:t>
      </w:r>
      <w:r>
        <w:rPr>
          <w:rFonts w:hint="eastAsia"/>
        </w:rPr>
        <w:t>nth-child(</w:t>
      </w:r>
      <w:r w:rsidRPr="003A0B4F">
        <w:rPr>
          <w:rFonts w:hint="eastAsia"/>
          <w:i/>
        </w:rPr>
        <w:t>n</w:t>
      </w:r>
      <w:r>
        <w:rPr>
          <w:rFonts w:hint="eastAsia"/>
        </w:rPr>
        <w:t>)</w:t>
      </w:r>
      <w:r w:rsidR="009C7B2D">
        <w:t xml:space="preserve"> </w:t>
      </w:r>
      <w:r w:rsidR="009C7B2D">
        <w:rPr>
          <w:rFonts w:hint="eastAsia"/>
        </w:rPr>
        <w:t>실렉터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3B0B" w:rsidRPr="00BE3B0B" w14:paraId="753AD889" w14:textId="77777777" w:rsidTr="00BE3B0B">
        <w:tc>
          <w:tcPr>
            <w:tcW w:w="10456" w:type="dxa"/>
          </w:tcPr>
          <w:p w14:paraId="6A4BB3BA" w14:textId="7925646C" w:rsidR="00BE3B0B" w:rsidRPr="00BE3B0B" w:rsidRDefault="00BE3B0B" w:rsidP="00BE3B0B">
            <w:pPr>
              <w:rPr>
                <w:rFonts w:ascii="굴림체" w:eastAsia="굴림체" w:hAnsi="굴림체"/>
              </w:rPr>
            </w:pPr>
            <w:r w:rsidRPr="00BE3B0B">
              <w:rPr>
                <w:rFonts w:ascii="굴림체" w:eastAsia="굴림체" w:hAnsi="굴림체"/>
                <w:color w:val="3F7F7F"/>
                <w:highlight w:val="yellow"/>
              </w:rPr>
              <w:t>td:nth-child(2)</w:t>
            </w:r>
            <w:r w:rsidRPr="00BE3B0B">
              <w:rPr>
                <w:rFonts w:ascii="굴림체" w:eastAsia="굴림체" w:hAnsi="굴림체"/>
                <w:color w:val="000000"/>
              </w:rPr>
              <w:t xml:space="preserve"> { </w:t>
            </w:r>
            <w:r w:rsidRPr="00BE3B0B">
              <w:rPr>
                <w:rFonts w:ascii="굴림체" w:eastAsia="굴림체" w:hAnsi="굴림체"/>
                <w:color w:val="7F007F"/>
              </w:rPr>
              <w:t>text-align</w:t>
            </w:r>
            <w:r w:rsidRPr="00BE3B0B">
              <w:rPr>
                <w:rFonts w:ascii="굴림체" w:eastAsia="굴림체" w:hAnsi="굴림체"/>
                <w:color w:val="000000"/>
              </w:rPr>
              <w:t xml:space="preserve">: </w:t>
            </w:r>
            <w:r w:rsidRPr="00BE3B0B">
              <w:rPr>
                <w:rFonts w:ascii="굴림체" w:eastAsia="굴림체" w:hAnsi="굴림체"/>
                <w:color w:val="2A00E1"/>
              </w:rPr>
              <w:t>right</w:t>
            </w:r>
            <w:r w:rsidRPr="00BE3B0B">
              <w:rPr>
                <w:rFonts w:ascii="굴림체" w:eastAsia="굴림체" w:hAnsi="굴림체"/>
                <w:color w:val="000000"/>
              </w:rPr>
              <w:t>; }</w:t>
            </w:r>
          </w:p>
        </w:tc>
      </w:tr>
    </w:tbl>
    <w:p w14:paraId="7C1A932F" w14:textId="68993C26" w:rsidR="00454341" w:rsidRDefault="00454341" w:rsidP="008E5922">
      <w:r>
        <w:t>td:</w:t>
      </w:r>
      <w:r>
        <w:rPr>
          <w:rFonts w:hint="eastAsia"/>
        </w:rPr>
        <w:t>nth-child(2)</w:t>
      </w:r>
      <w:r w:rsidR="00BE3B0B">
        <w:t xml:space="preserve"> </w:t>
      </w:r>
      <w:r w:rsidR="00BE3B0B">
        <w:rPr>
          <w:rFonts w:hint="eastAsia"/>
        </w:rPr>
        <w:t xml:space="preserve">부분은 </w:t>
      </w:r>
      <w:r>
        <w:rPr>
          <w:rFonts w:hint="eastAsia"/>
        </w:rPr>
        <w:t>서식을 적용할 태그를 지정</w:t>
      </w:r>
      <w:r w:rsidR="00BE3B0B">
        <w:rPr>
          <w:rFonts w:hint="eastAsia"/>
        </w:rPr>
        <w:t xml:space="preserve">하는 </w:t>
      </w:r>
      <w:r w:rsidR="00BE3B0B">
        <w:t xml:space="preserve">CSS </w:t>
      </w:r>
      <w:r w:rsidR="00BE3B0B">
        <w:rPr>
          <w:rFonts w:hint="eastAsia"/>
        </w:rPr>
        <w:t>실렉터이다.</w:t>
      </w:r>
    </w:p>
    <w:p w14:paraId="71F3C24E" w14:textId="77777777" w:rsidR="007E4EA2" w:rsidRDefault="007E4EA2" w:rsidP="008E5922"/>
    <w:p w14:paraId="23714572" w14:textId="42FEDF46" w:rsidR="007E4EA2" w:rsidRDefault="00CC0BFA" w:rsidP="008E5922">
      <w:r>
        <w:rPr>
          <w:rFonts w:hint="eastAsia"/>
        </w:rPr>
        <w:t>CSS 실렉터</w:t>
      </w:r>
      <w:r w:rsidR="007E4EA2">
        <w:t xml:space="preserve"> </w:t>
      </w:r>
      <w:r w:rsidR="007E4EA2">
        <w:rPr>
          <w:rFonts w:hint="eastAsia"/>
        </w:rPr>
        <w:t xml:space="preserve">부분이 그냥 </w:t>
      </w:r>
      <w:r w:rsidR="007E4EA2">
        <w:t xml:space="preserve">td </w:t>
      </w:r>
      <w:r w:rsidR="007E4EA2">
        <w:rPr>
          <w:rFonts w:hint="eastAsia"/>
        </w:rPr>
        <w:t>이면,</w:t>
      </w:r>
      <w:r w:rsidR="007E4EA2">
        <w:t xml:space="preserve"> </w:t>
      </w:r>
      <w:r w:rsidR="007E4EA2">
        <w:rPr>
          <w:rFonts w:hint="eastAsia"/>
        </w:rPr>
        <w:t xml:space="preserve">현재 </w:t>
      </w:r>
      <w:r w:rsidR="007E4EA2">
        <w:t xml:space="preserve">HTML </w:t>
      </w:r>
      <w:r w:rsidR="007E4EA2">
        <w:rPr>
          <w:rFonts w:hint="eastAsia"/>
        </w:rPr>
        <w:t xml:space="preserve">문서의 모든 </w:t>
      </w:r>
      <w:r w:rsidR="007E4EA2">
        <w:t xml:space="preserve">td </w:t>
      </w:r>
      <w:r w:rsidR="009C7B2D">
        <w:rPr>
          <w:rFonts w:hint="eastAsia"/>
        </w:rPr>
        <w:t>태그들을 지정한다.</w:t>
      </w:r>
    </w:p>
    <w:p w14:paraId="39864E17" w14:textId="77777777" w:rsidR="009C7B2D" w:rsidRDefault="009C7B2D" w:rsidP="008E5922"/>
    <w:p w14:paraId="29B87D72" w14:textId="46CCCAA1" w:rsidR="009C7B2D" w:rsidRDefault="00CC0BFA" w:rsidP="008E5922">
      <w:r>
        <w:t>CSS 실렉터</w:t>
      </w:r>
      <w:r w:rsidR="007E4EA2">
        <w:t xml:space="preserve"> </w:t>
      </w:r>
      <w:r w:rsidR="007E4EA2">
        <w:rPr>
          <w:rFonts w:hint="eastAsia"/>
        </w:rPr>
        <w:t>부분이 td:nth-child(2)</w:t>
      </w:r>
      <w:r w:rsidR="007E4EA2">
        <w:t xml:space="preserve"> </w:t>
      </w:r>
      <w:r w:rsidR="007E4EA2">
        <w:rPr>
          <w:rFonts w:hint="eastAsia"/>
        </w:rPr>
        <w:t>이면,</w:t>
      </w:r>
      <w:r w:rsidR="007E4EA2">
        <w:t xml:space="preserve"> </w:t>
      </w:r>
      <w:r w:rsidR="00454341">
        <w:rPr>
          <w:rFonts w:hint="eastAsia"/>
        </w:rPr>
        <w:t xml:space="preserve">현재 </w:t>
      </w:r>
      <w:r w:rsidR="00454341">
        <w:t xml:space="preserve">HTML </w:t>
      </w:r>
      <w:r w:rsidR="00454341">
        <w:rPr>
          <w:rFonts w:hint="eastAsia"/>
        </w:rPr>
        <w:t xml:space="preserve">문서의 모든 </w:t>
      </w:r>
      <w:r w:rsidR="00454341">
        <w:t xml:space="preserve">td </w:t>
      </w:r>
      <w:r w:rsidR="00454341">
        <w:rPr>
          <w:rFonts w:hint="eastAsia"/>
        </w:rPr>
        <w:t>태그들 중에서</w:t>
      </w:r>
      <w:r w:rsidR="009C7B2D">
        <w:rPr>
          <w:rFonts w:hint="eastAsia"/>
        </w:rPr>
        <w:t>,</w:t>
      </w:r>
    </w:p>
    <w:p w14:paraId="275AC079" w14:textId="23C4A436" w:rsidR="009C7B2D" w:rsidRDefault="009C7B2D" w:rsidP="008E5922">
      <w:r>
        <w:rPr>
          <w:rFonts w:hint="eastAsia"/>
        </w:rPr>
        <w:t>부모</w:t>
      </w:r>
      <w:r>
        <w:t xml:space="preserve"> </w:t>
      </w:r>
      <w:r>
        <w:rPr>
          <w:rFonts w:hint="eastAsia"/>
        </w:rPr>
        <w:t>태그로부터</w:t>
      </w:r>
      <w:r w:rsidR="00454341">
        <w:rPr>
          <w:rFonts w:hint="eastAsia"/>
        </w:rPr>
        <w:t xml:space="preserve"> 두번째 자식에 해당하는 </w:t>
      </w:r>
      <w:r w:rsidR="00454341">
        <w:t xml:space="preserve">td </w:t>
      </w:r>
      <w:r w:rsidR="00454341">
        <w:rPr>
          <w:rFonts w:hint="eastAsia"/>
        </w:rPr>
        <w:t>태그들</w:t>
      </w:r>
      <w:r>
        <w:rPr>
          <w:rFonts w:hint="eastAsia"/>
        </w:rPr>
        <w:t>을 지정한다.</w:t>
      </w:r>
    </w:p>
    <w:p w14:paraId="4371650D" w14:textId="3A2B8019" w:rsidR="00454341" w:rsidRDefault="00454341" w:rsidP="008E5922">
      <w:r>
        <w:t xml:space="preserve">tr </w:t>
      </w:r>
      <w:r>
        <w:rPr>
          <w:rFonts w:hint="eastAsia"/>
        </w:rPr>
        <w:t xml:space="preserve">태그 안에 </w:t>
      </w:r>
      <w:r>
        <w:t xml:space="preserve">td </w:t>
      </w:r>
      <w:r>
        <w:rPr>
          <w:rFonts w:hint="eastAsia"/>
        </w:rPr>
        <w:t>태그가 들어있으므로,</w:t>
      </w:r>
      <w:r>
        <w:t xml:space="preserve"> tr </w:t>
      </w:r>
      <w:r>
        <w:rPr>
          <w:rFonts w:hint="eastAsia"/>
        </w:rPr>
        <w:t>태그가 부모(</w:t>
      </w:r>
      <w:r>
        <w:t xml:space="preserve">parent) </w:t>
      </w:r>
      <w:r>
        <w:rPr>
          <w:rFonts w:hint="eastAsia"/>
        </w:rPr>
        <w:t>태그이고,</w:t>
      </w:r>
      <w:r>
        <w:t xml:space="preserve"> td </w:t>
      </w:r>
      <w:r>
        <w:rPr>
          <w:rFonts w:hint="eastAsia"/>
        </w:rPr>
        <w:t>태그는 자식(</w:t>
      </w:r>
      <w:r>
        <w:t xml:space="preserve">child) </w:t>
      </w:r>
      <w:r>
        <w:rPr>
          <w:rFonts w:hint="eastAsia"/>
        </w:rPr>
        <w:t>태그이다.</w:t>
      </w:r>
    </w:p>
    <w:p w14:paraId="31DE2476" w14:textId="6FF90865" w:rsidR="007D297C" w:rsidRDefault="007D297C" w:rsidP="008E5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97C" w14:paraId="121F0D50" w14:textId="77777777" w:rsidTr="007D297C">
        <w:tc>
          <w:tcPr>
            <w:tcW w:w="10456" w:type="dxa"/>
          </w:tcPr>
          <w:p w14:paraId="5F977E12" w14:textId="77777777" w:rsidR="007D297C" w:rsidRDefault="007D297C" w:rsidP="007D297C">
            <w:pPr>
              <w:pStyle w:val="a0"/>
            </w:pPr>
            <w:r>
              <w:t>&lt;</w:t>
            </w:r>
            <w:r>
              <w:rPr>
                <w:rFonts w:hint="eastAsia"/>
              </w:rPr>
              <w:t>tr&gt;</w:t>
            </w:r>
          </w:p>
          <w:p w14:paraId="51CC6C3A" w14:textId="686529A7" w:rsidR="007D297C" w:rsidRDefault="007D297C" w:rsidP="007D297C">
            <w:pPr>
              <w:pStyle w:val="a0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td:nth-child(1)</w:t>
            </w:r>
          </w:p>
          <w:p w14:paraId="2A60D84B" w14:textId="2299EF3F" w:rsidR="007D297C" w:rsidRDefault="007D297C" w:rsidP="007D297C">
            <w:pPr>
              <w:pStyle w:val="a0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td:nth-child(2)</w:t>
            </w:r>
          </w:p>
          <w:p w14:paraId="60568C50" w14:textId="766BE984" w:rsidR="007D297C" w:rsidRDefault="007D297C" w:rsidP="007D297C">
            <w:pPr>
              <w:pStyle w:val="a0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td:nth-child(3)</w:t>
            </w:r>
            <w:r>
              <w:t xml:space="preserve"> </w:t>
            </w:r>
          </w:p>
          <w:p w14:paraId="4F432B53" w14:textId="77777777" w:rsidR="007D297C" w:rsidRDefault="007D297C" w:rsidP="007D297C">
            <w:pPr>
              <w:pStyle w:val="a0"/>
            </w:pPr>
            <w:r>
              <w:t>&lt;/tr&gt;</w:t>
            </w:r>
          </w:p>
          <w:p w14:paraId="5FE9DEE6" w14:textId="77777777" w:rsidR="007D297C" w:rsidRDefault="007D297C" w:rsidP="007D297C">
            <w:pPr>
              <w:pStyle w:val="a0"/>
            </w:pPr>
            <w:r>
              <w:t>&lt;</w:t>
            </w:r>
            <w:r>
              <w:rPr>
                <w:rFonts w:hint="eastAsia"/>
              </w:rPr>
              <w:t>tr&gt;</w:t>
            </w:r>
          </w:p>
          <w:p w14:paraId="2A18F453" w14:textId="77777777" w:rsidR="007D297C" w:rsidRDefault="007D297C" w:rsidP="007D297C">
            <w:pPr>
              <w:pStyle w:val="a0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td:nth-child(1)</w:t>
            </w:r>
          </w:p>
          <w:p w14:paraId="1A61D4AB" w14:textId="77777777" w:rsidR="007D297C" w:rsidRDefault="007D297C" w:rsidP="007D297C">
            <w:pPr>
              <w:pStyle w:val="a0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td:nth-child(2)</w:t>
            </w:r>
          </w:p>
          <w:p w14:paraId="362866A9" w14:textId="77777777" w:rsidR="007D297C" w:rsidRDefault="007D297C" w:rsidP="007D297C">
            <w:pPr>
              <w:pStyle w:val="a0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td:nth-child(3)</w:t>
            </w:r>
            <w:r>
              <w:t xml:space="preserve"> </w:t>
            </w:r>
          </w:p>
          <w:p w14:paraId="46F72042" w14:textId="77777777" w:rsidR="007D297C" w:rsidRDefault="007D297C" w:rsidP="007D297C">
            <w:pPr>
              <w:pStyle w:val="a0"/>
            </w:pPr>
            <w:r>
              <w:t>&lt;/tr&gt;</w:t>
            </w:r>
          </w:p>
          <w:p w14:paraId="7988D9F9" w14:textId="3F13CEB3" w:rsidR="007D297C" w:rsidRDefault="007D297C" w:rsidP="007D297C">
            <w:pPr>
              <w:pStyle w:val="a0"/>
            </w:pPr>
          </w:p>
        </w:tc>
      </w:tr>
    </w:tbl>
    <w:p w14:paraId="5444CFD5" w14:textId="65B81BD7" w:rsidR="00662246" w:rsidRDefault="00662246" w:rsidP="008E5922"/>
    <w:p w14:paraId="631105F5" w14:textId="77777777" w:rsidR="007D297C" w:rsidRDefault="007D297C" w:rsidP="008E5922"/>
    <w:p w14:paraId="517170D6" w14:textId="11292FC1" w:rsidR="009C7B2D" w:rsidRDefault="009C7B2D" w:rsidP="008E5922"/>
    <w:p w14:paraId="7419CAA3" w14:textId="2241743D" w:rsidR="009C7B2D" w:rsidRDefault="009C7B2D" w:rsidP="009C7B2D">
      <w:pPr>
        <w:pStyle w:val="Heading3"/>
      </w:pPr>
      <w:r>
        <w:rPr>
          <w:rFonts w:hint="eastAsia"/>
        </w:rPr>
        <w:t>실습</w:t>
      </w:r>
      <w:r w:rsidR="003D1462">
        <w:rPr>
          <w:rFonts w:hint="eastAsia"/>
        </w:rPr>
        <w:t>#</w:t>
      </w:r>
      <w:r w:rsidR="003D1462">
        <w:t>2</w:t>
      </w:r>
    </w:p>
    <w:p w14:paraId="0C652299" w14:textId="6FFA015E" w:rsidR="009C7B2D" w:rsidRDefault="009C7B2D" w:rsidP="009C7B2D">
      <w:r>
        <w:rPr>
          <w:rFonts w:hint="eastAsia"/>
        </w:rPr>
        <w:t xml:space="preserve">위 표에서 첫째 컬럼의 모든 </w:t>
      </w:r>
      <w:r>
        <w:t xml:space="preserve">td </w:t>
      </w:r>
      <w:r>
        <w:rPr>
          <w:rFonts w:hint="eastAsia"/>
        </w:rPr>
        <w:t>태그들에 가운데 정렬 서식을 적용하라.</w:t>
      </w:r>
    </w:p>
    <w:p w14:paraId="65136EEE" w14:textId="2D23F15D" w:rsidR="009C7B2D" w:rsidRDefault="009C7B2D" w:rsidP="009C7B2D">
      <w:r>
        <w:rPr>
          <w:rFonts w:hint="eastAsia"/>
        </w:rPr>
        <w:t>힌트:</w:t>
      </w:r>
      <w:r>
        <w:t xml:space="preserve"> text-aligh </w:t>
      </w:r>
      <w:r>
        <w:rPr>
          <w:rFonts w:hint="eastAsia"/>
        </w:rPr>
        <w:t>서식의 값에 left, center, right</w:t>
      </w:r>
      <w:r>
        <w:t xml:space="preserve"> </w:t>
      </w:r>
      <w:r>
        <w:rPr>
          <w:rFonts w:hint="eastAsia"/>
        </w:rPr>
        <w:t>중의 하나를 줄 수 있다.</w:t>
      </w:r>
    </w:p>
    <w:p w14:paraId="7292C485" w14:textId="5286D88A" w:rsidR="009C7B2D" w:rsidRDefault="009C7B2D" w:rsidP="009C7B2D"/>
    <w:p w14:paraId="1A2E17F4" w14:textId="77777777" w:rsidR="009C7B2D" w:rsidRDefault="009C7B2D" w:rsidP="009C7B2D"/>
    <w:p w14:paraId="6A57091E" w14:textId="07E2B0AC" w:rsidR="009C7B2D" w:rsidRDefault="009C7B2D" w:rsidP="009C7B2D"/>
    <w:p w14:paraId="1EA07E45" w14:textId="77777777" w:rsidR="009C7B2D" w:rsidRPr="009C7B2D" w:rsidRDefault="009C7B2D" w:rsidP="009C7B2D"/>
    <w:p w14:paraId="1A2A8670" w14:textId="0E0C2A15" w:rsidR="007E4EA2" w:rsidRDefault="007E4EA2" w:rsidP="008E5922"/>
    <w:p w14:paraId="474A5EB0" w14:textId="77777777" w:rsidR="008E5922" w:rsidRDefault="008E5922" w:rsidP="008E5922"/>
    <w:p w14:paraId="4CF15CE9" w14:textId="77777777" w:rsidR="008E5922" w:rsidRDefault="008E5922" w:rsidP="008E5922"/>
    <w:p w14:paraId="52E1EDFF" w14:textId="77777777" w:rsidR="00662246" w:rsidRDefault="00662246" w:rsidP="008E5922">
      <w:pPr>
        <w:rPr>
          <w:bCs/>
        </w:rPr>
      </w:pPr>
      <w:r>
        <w:br w:type="page"/>
      </w:r>
    </w:p>
    <w:p w14:paraId="4074286D" w14:textId="28E7F1B7" w:rsidR="00662246" w:rsidRDefault="00662246" w:rsidP="004001F3">
      <w:pPr>
        <w:pStyle w:val="Heading3"/>
      </w:pPr>
      <w:r>
        <w:lastRenderedPageBreak/>
        <w:t xml:space="preserve">01/table08.html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2246" w14:paraId="21FFB458" w14:textId="77777777" w:rsidTr="00E116E6">
        <w:tc>
          <w:tcPr>
            <w:tcW w:w="10456" w:type="dxa"/>
          </w:tcPr>
          <w:p w14:paraId="033DC7B3" w14:textId="77777777" w:rsidR="00662246" w:rsidRDefault="00662246" w:rsidP="0066224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422C0A4" w14:textId="77777777" w:rsidR="00662246" w:rsidRDefault="00662246" w:rsidP="0066224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44550A2" w14:textId="77777777" w:rsidR="00662246" w:rsidRDefault="00662246" w:rsidP="0066224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334DC4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53B15DF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6C2D24B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B0A6F9F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3A690193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 w:rsidRPr="007E4EA2">
              <w:rPr>
                <w:color w:val="7F007F"/>
                <w:highlight w:val="yellow"/>
              </w:rPr>
              <w:t>width</w:t>
            </w:r>
            <w:r w:rsidRPr="007E4EA2">
              <w:rPr>
                <w:color w:val="000000"/>
                <w:highlight w:val="yellow"/>
              </w:rPr>
              <w:t xml:space="preserve">: </w:t>
            </w:r>
            <w:r w:rsidRPr="007E4EA2">
              <w:rPr>
                <w:color w:val="2A00E1"/>
                <w:highlight w:val="yellow"/>
              </w:rPr>
              <w:t>150px</w:t>
            </w:r>
            <w:r w:rsidRPr="007E4EA2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696E43EF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 w:rsidRPr="007E4EA2">
              <w:rPr>
                <w:color w:val="7F007F"/>
                <w:highlight w:val="yellow"/>
              </w:rPr>
              <w:t>width</w:t>
            </w:r>
            <w:r w:rsidRPr="007E4EA2">
              <w:rPr>
                <w:color w:val="000000"/>
                <w:highlight w:val="yellow"/>
              </w:rPr>
              <w:t xml:space="preserve">: </w:t>
            </w:r>
            <w:r w:rsidRPr="007E4EA2">
              <w:rPr>
                <w:color w:val="2A00E1"/>
                <w:highlight w:val="yellow"/>
              </w:rPr>
              <w:t>80px</w:t>
            </w:r>
            <w:r w:rsidRPr="007E4EA2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4631185E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480A13E" w14:textId="77777777" w:rsidR="00662246" w:rsidRDefault="00662246" w:rsidP="0066224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5B6B239" w14:textId="77777777" w:rsidR="00662246" w:rsidRDefault="00662246" w:rsidP="0066224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CE0015C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8A0F94A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288880A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D7C0B9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0951ED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98A6F8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4A68F0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A887CC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6E50F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24BB84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3AA21B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698FB2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A67BF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2ADA30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012812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6B2311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2D0591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3B3C9A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90D13D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B7DD3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AE4878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1EF424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88ED07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FA319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4D0DB3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136D6E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75A1A43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E353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3C2D4A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893538" w14:textId="77777777" w:rsidR="00387AD7" w:rsidRDefault="00662246" w:rsidP="0066224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7D4264" w14:textId="0013D96F" w:rsidR="00387AD7" w:rsidRDefault="00662246" w:rsidP="0066224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1A301E5" w14:textId="338F09F1" w:rsidR="00662246" w:rsidRDefault="00662246" w:rsidP="0066224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58C86D5" w14:textId="77777777" w:rsidR="00662246" w:rsidRDefault="00662246" w:rsidP="0066224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E807B1B" w14:textId="13A3854E" w:rsidR="00662246" w:rsidRDefault="00662246" w:rsidP="00662246">
            <w:pPr>
              <w:pStyle w:val="a0"/>
            </w:pPr>
          </w:p>
        </w:tc>
      </w:tr>
    </w:tbl>
    <w:p w14:paraId="2377F3CA" w14:textId="79E14A07" w:rsidR="00662246" w:rsidRDefault="00662246" w:rsidP="008E5922"/>
    <w:p w14:paraId="1B1D6EA6" w14:textId="5EAF90F2" w:rsidR="00662246" w:rsidRDefault="00662246" w:rsidP="008E5922"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 xml:space="preserve">서식도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 정의하였다.</w:t>
      </w:r>
    </w:p>
    <w:p w14:paraId="4AA7004C" w14:textId="50283ADA" w:rsidR="00662246" w:rsidRDefault="00662246" w:rsidP="008E5922">
      <w:r>
        <w:rPr>
          <w:rFonts w:hint="eastAsia"/>
        </w:rPr>
        <w:t xml:space="preserve">이렇게 가급적 서식 지정은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태그에서 정의하는 편이 바람직하다.</w:t>
      </w:r>
    </w:p>
    <w:p w14:paraId="67EB7D06" w14:textId="77777777" w:rsidR="00662246" w:rsidRDefault="00662246" w:rsidP="008E5922"/>
    <w:p w14:paraId="78D3C3F1" w14:textId="47B70A83" w:rsidR="008E5922" w:rsidRDefault="006B06E2" w:rsidP="00387AD7">
      <w:r>
        <w:rPr>
          <w:noProof/>
        </w:rPr>
        <w:drawing>
          <wp:inline distT="0" distB="0" distL="0" distR="0" wp14:anchorId="541B31A9" wp14:editId="4AEA9117">
            <wp:extent cx="2159363" cy="19092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419" cy="19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111" w14:textId="77777777" w:rsidR="008E5922" w:rsidRDefault="008E5922" w:rsidP="00387AD7"/>
    <w:p w14:paraId="5A1FDE81" w14:textId="77777777" w:rsidR="00662246" w:rsidRDefault="00662246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581AE11B" w14:textId="3D6D5773" w:rsidR="004001F3" w:rsidRDefault="004001F3" w:rsidP="00662246">
      <w:pPr>
        <w:pStyle w:val="Heading2"/>
      </w:pPr>
      <w:bookmarkStart w:id="16" w:name="_Toc476306046"/>
      <w:r>
        <w:lastRenderedPageBreak/>
        <w:t xml:space="preserve">color, background-color, font-weight </w:t>
      </w:r>
      <w:r>
        <w:rPr>
          <w:rFonts w:hint="eastAsia"/>
        </w:rPr>
        <w:t>서식</w:t>
      </w:r>
      <w:bookmarkEnd w:id="16"/>
    </w:p>
    <w:p w14:paraId="13A7F1DA" w14:textId="6E6E4A7B" w:rsidR="00662246" w:rsidRDefault="00662246" w:rsidP="004001F3">
      <w:pPr>
        <w:pStyle w:val="Heading3"/>
      </w:pPr>
      <w:r>
        <w:t xml:space="preserve">01/table09.html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2246" w14:paraId="41329997" w14:textId="77777777" w:rsidTr="00E116E6">
        <w:tc>
          <w:tcPr>
            <w:tcW w:w="10456" w:type="dxa"/>
          </w:tcPr>
          <w:p w14:paraId="69134DB2" w14:textId="77777777" w:rsidR="00662246" w:rsidRDefault="00662246" w:rsidP="00662246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4989B9A" w14:textId="77777777" w:rsidR="00662246" w:rsidRDefault="00662246" w:rsidP="00662246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D96390B" w14:textId="77777777" w:rsidR="00662246" w:rsidRDefault="00662246" w:rsidP="00662246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7170328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8E0FD29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A5CC963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4A6BD59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7BBAC5C3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4741C027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40756AD0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38F94D0" w14:textId="77777777" w:rsidR="00662246" w:rsidRDefault="00662246" w:rsidP="00662246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64CD4F0" w14:textId="77777777" w:rsidR="00662246" w:rsidRDefault="00662246" w:rsidP="00662246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C91F240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074CC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1194BBB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7B0BE5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 w:rsidRPr="00FD46C7">
              <w:rPr>
                <w:highlight w:val="yellow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840432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A1A7E4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8B2925F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A6175D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DAFDE3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4AC2A9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1A9507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D3F9E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26A38C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5D3E81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338C1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923528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0E217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269538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3747A8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C4C85C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471A1D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C16FDA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ECC335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0986E4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88D35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20637B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954C56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99E533D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EC1664" w14:textId="77777777" w:rsidR="00662246" w:rsidRDefault="00662246" w:rsidP="00662246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3EAAE2" w14:textId="77777777" w:rsidR="00387AD7" w:rsidRDefault="00662246" w:rsidP="0066224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87F23A" w14:textId="5B6C5D28" w:rsidR="00387AD7" w:rsidRDefault="00662246" w:rsidP="00662246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090DD11" w14:textId="1A6BB192" w:rsidR="00662246" w:rsidRDefault="00662246" w:rsidP="00662246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07D76BE" w14:textId="77777777" w:rsidR="00662246" w:rsidRDefault="00662246" w:rsidP="00662246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0F3B9FB" w14:textId="77777777" w:rsidR="00662246" w:rsidRDefault="00662246" w:rsidP="00662246">
            <w:pPr>
              <w:pStyle w:val="a0"/>
            </w:pPr>
          </w:p>
        </w:tc>
      </w:tr>
    </w:tbl>
    <w:p w14:paraId="59F6BE7E" w14:textId="673AE995" w:rsidR="00662246" w:rsidRDefault="00662246" w:rsidP="00387AD7"/>
    <w:p w14:paraId="78413F3F" w14:textId="0A6EF2D9" w:rsidR="00662246" w:rsidRDefault="00662246" w:rsidP="00387AD7">
      <w:r>
        <w:rPr>
          <w:rFonts w:hint="eastAsia"/>
        </w:rPr>
        <w:t xml:space="preserve">첫행의 </w:t>
      </w:r>
      <w:r>
        <w:t xml:space="preserve">td </w:t>
      </w:r>
      <w:r>
        <w:rPr>
          <w:rFonts w:hint="eastAsia"/>
        </w:rPr>
        <w:t>태그들에 서식을 정의하였다.</w:t>
      </w:r>
    </w:p>
    <w:p w14:paraId="26118D85" w14:textId="263BC1F8" w:rsidR="007E4EA2" w:rsidRDefault="007E4EA2" w:rsidP="00387AD7"/>
    <w:p w14:paraId="5D8D092E" w14:textId="14E5C3CC" w:rsidR="009C7B2D" w:rsidRDefault="009C7B2D" w:rsidP="00387AD7">
      <w:r>
        <w:rPr>
          <w:noProof/>
        </w:rPr>
        <w:drawing>
          <wp:inline distT="0" distB="0" distL="0" distR="0" wp14:anchorId="4D9516BD" wp14:editId="6B964240">
            <wp:extent cx="2344534" cy="2092148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040" cy="20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A8E0" w14:textId="5723B55F" w:rsidR="007E4EA2" w:rsidRDefault="007E4EA2" w:rsidP="007E4EA2">
      <w:pPr>
        <w:pStyle w:val="Heading3"/>
      </w:pPr>
      <w:r>
        <w:rPr>
          <w:rFonts w:hint="eastAsia"/>
        </w:rPr>
        <w:lastRenderedPageBreak/>
        <w:t>background-color</w:t>
      </w:r>
      <w:r>
        <w:t xml:space="preserve"> </w:t>
      </w:r>
      <w:r>
        <w:rPr>
          <w:rFonts w:hint="eastAsia"/>
        </w:rPr>
        <w:t>서식</w:t>
      </w:r>
    </w:p>
    <w:p w14:paraId="6336EA6A" w14:textId="0EFE6389" w:rsidR="00662246" w:rsidRDefault="00662246" w:rsidP="00387AD7">
      <w:r>
        <w:t xml:space="preserve">background-color </w:t>
      </w:r>
      <w:r>
        <w:rPr>
          <w:rFonts w:hint="eastAsia"/>
        </w:rPr>
        <w:t>서식은 태그의 배경색을 정의한다.</w:t>
      </w:r>
    </w:p>
    <w:p w14:paraId="1E3374C4" w14:textId="77777777" w:rsidR="00662246" w:rsidRPr="00662246" w:rsidRDefault="00662246" w:rsidP="00387AD7"/>
    <w:p w14:paraId="5C480A34" w14:textId="654966D5" w:rsidR="00662246" w:rsidRDefault="00662246" w:rsidP="00387AD7">
      <w:r>
        <w:rPr>
          <w:rFonts w:hint="eastAsia"/>
        </w:rPr>
        <w:t xml:space="preserve">#aaaaaa는 밝은 회색을 </w:t>
      </w:r>
      <w:r>
        <w:t>6</w:t>
      </w:r>
      <w:r>
        <w:rPr>
          <w:rFonts w:hint="eastAsia"/>
        </w:rPr>
        <w:t xml:space="preserve">자리 </w:t>
      </w:r>
      <w:r>
        <w:t>16</w:t>
      </w:r>
      <w:r>
        <w:rPr>
          <w:rFonts w:hint="eastAsia"/>
        </w:rPr>
        <w:t>진수로 표현한 것이다.</w:t>
      </w:r>
    </w:p>
    <w:p w14:paraId="6A63B371" w14:textId="13C03CEF" w:rsidR="00662246" w:rsidRDefault="00662246" w:rsidP="00387AD7">
      <w:r>
        <w:rPr>
          <w:rFonts w:hint="eastAsia"/>
        </w:rPr>
        <w:t>앞의 두자리는 빨간색</w:t>
      </w:r>
      <w:r w:rsidR="002F0AE0">
        <w:rPr>
          <w:rFonts w:hint="eastAsia"/>
        </w:rPr>
        <w:t>(</w:t>
      </w:r>
      <w:r w:rsidR="002F0AE0">
        <w:t>red)</w:t>
      </w:r>
      <w:r>
        <w:rPr>
          <w:rFonts w:hint="eastAsia"/>
        </w:rPr>
        <w:t>의 농도를,</w:t>
      </w:r>
      <w:r>
        <w:t xml:space="preserve"> </w:t>
      </w:r>
      <w:r>
        <w:rPr>
          <w:rFonts w:hint="eastAsia"/>
        </w:rPr>
        <w:t>중간의 두자리는 녹색</w:t>
      </w:r>
      <w:r w:rsidR="002F0AE0">
        <w:rPr>
          <w:rFonts w:hint="eastAsia"/>
        </w:rPr>
        <w:t>(green)</w:t>
      </w:r>
      <w:r>
        <w:rPr>
          <w:rFonts w:hint="eastAsia"/>
        </w:rPr>
        <w:t>의 농도를,</w:t>
      </w:r>
      <w:r>
        <w:t xml:space="preserve"> </w:t>
      </w:r>
      <w:r>
        <w:rPr>
          <w:rFonts w:hint="eastAsia"/>
        </w:rPr>
        <w:t>마지막 두자리를 파란색</w:t>
      </w:r>
      <w:r w:rsidR="002F0AE0">
        <w:rPr>
          <w:rFonts w:hint="eastAsia"/>
        </w:rPr>
        <w:t>(blue)</w:t>
      </w:r>
      <w:r>
        <w:rPr>
          <w:rFonts w:hint="eastAsia"/>
        </w:rPr>
        <w:t>의 농도를 지정한다.</w:t>
      </w:r>
    </w:p>
    <w:p w14:paraId="2B59167B" w14:textId="77777777" w:rsidR="002F0AE0" w:rsidRDefault="002F0AE0" w:rsidP="00387AD7"/>
    <w:p w14:paraId="382D3C63" w14:textId="4784F649" w:rsidR="002F0AE0" w:rsidRDefault="002F0AE0" w:rsidP="00387AD7">
      <w:r>
        <w:rPr>
          <w:rFonts w:hint="eastAsia"/>
        </w:rPr>
        <w:t xml:space="preserve">색을 표현한 </w:t>
      </w:r>
      <w:r>
        <w:t>6</w:t>
      </w:r>
      <w:r>
        <w:rPr>
          <w:rFonts w:hint="eastAsia"/>
        </w:rPr>
        <w:t xml:space="preserve">자리의 </w:t>
      </w:r>
      <w:r>
        <w:t>16</w:t>
      </w:r>
      <w:r>
        <w:rPr>
          <w:rFonts w:hint="eastAsia"/>
        </w:rPr>
        <w:t>진수에서 두자리씩 세쌍이 동일한 문자이라면,</w:t>
      </w:r>
      <w:r>
        <w:t xml:space="preserve"> 16</w:t>
      </w:r>
      <w:r>
        <w:rPr>
          <w:rFonts w:hint="eastAsia"/>
        </w:rPr>
        <w:t xml:space="preserve">진수 </w:t>
      </w:r>
      <w:r>
        <w:t>3</w:t>
      </w:r>
      <w:r>
        <w:rPr>
          <w:rFonts w:hint="eastAsia"/>
        </w:rPr>
        <w:t>자리로 줄여서 표현할 수 있다.</w:t>
      </w:r>
    </w:p>
    <w:p w14:paraId="73D076B2" w14:textId="66CFD650" w:rsidR="002F0AE0" w:rsidRDefault="002F0AE0" w:rsidP="00387AD7">
      <w:r>
        <w:rPr>
          <w:rFonts w:hint="eastAsia"/>
        </w:rPr>
        <w:t>예)</w:t>
      </w:r>
      <w:r w:rsidR="007D297C">
        <w:t xml:space="preserve"> </w:t>
      </w:r>
      <w:r>
        <w:t xml:space="preserve">#8822bb </w:t>
      </w:r>
      <w:r>
        <w:t>→</w:t>
      </w:r>
      <w:r>
        <w:t xml:space="preserve"> #82b</w:t>
      </w:r>
    </w:p>
    <w:p w14:paraId="388D8E5E" w14:textId="5CD24E3F" w:rsidR="007D297C" w:rsidRDefault="007D297C" w:rsidP="00387AD7"/>
    <w:p w14:paraId="1E53CE5B" w14:textId="77777777" w:rsidR="00387AD7" w:rsidRDefault="00662246" w:rsidP="00387AD7">
      <w:r>
        <w:rPr>
          <w:rFonts w:hint="eastAsia"/>
        </w:rPr>
        <w:t>예)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996"/>
        <w:gridCol w:w="891"/>
      </w:tblGrid>
      <w:tr w:rsidR="002F0AE0" w:rsidRPr="007D297C" w14:paraId="72AA34E5" w14:textId="77777777" w:rsidTr="002F0AE0">
        <w:tc>
          <w:tcPr>
            <w:tcW w:w="1236" w:type="dxa"/>
          </w:tcPr>
          <w:p w14:paraId="708D7586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#ff0000</w:t>
            </w:r>
          </w:p>
        </w:tc>
        <w:tc>
          <w:tcPr>
            <w:tcW w:w="996" w:type="dxa"/>
          </w:tcPr>
          <w:p w14:paraId="7DE27C2E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빨간색</w:t>
            </w:r>
          </w:p>
        </w:tc>
        <w:tc>
          <w:tcPr>
            <w:tcW w:w="891" w:type="dxa"/>
          </w:tcPr>
          <w:p w14:paraId="74C2DD21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</w:t>
            </w:r>
            <w:r w:rsidRPr="007D297C">
              <w:rPr>
                <w:rFonts w:ascii="굴림체" w:eastAsia="굴림체" w:hAnsi="굴림체" w:hint="eastAsia"/>
              </w:rPr>
              <w:t>f00</w:t>
            </w:r>
          </w:p>
        </w:tc>
      </w:tr>
      <w:tr w:rsidR="002F0AE0" w:rsidRPr="007D297C" w14:paraId="168B67F4" w14:textId="77777777" w:rsidTr="002F0AE0">
        <w:tc>
          <w:tcPr>
            <w:tcW w:w="1236" w:type="dxa"/>
          </w:tcPr>
          <w:p w14:paraId="06BC236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</w:t>
            </w:r>
            <w:r w:rsidRPr="007D297C">
              <w:rPr>
                <w:rFonts w:ascii="굴림체" w:eastAsia="굴림체" w:hAnsi="굴림체"/>
              </w:rPr>
              <w:t>00ff00</w:t>
            </w:r>
          </w:p>
        </w:tc>
        <w:tc>
          <w:tcPr>
            <w:tcW w:w="996" w:type="dxa"/>
          </w:tcPr>
          <w:p w14:paraId="7AA75479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녹색</w:t>
            </w:r>
          </w:p>
        </w:tc>
        <w:tc>
          <w:tcPr>
            <w:tcW w:w="891" w:type="dxa"/>
          </w:tcPr>
          <w:p w14:paraId="0060A44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#0f0</w:t>
            </w:r>
          </w:p>
        </w:tc>
      </w:tr>
      <w:tr w:rsidR="002F0AE0" w:rsidRPr="007D297C" w14:paraId="1E3D938B" w14:textId="77777777" w:rsidTr="002F0AE0">
        <w:tc>
          <w:tcPr>
            <w:tcW w:w="1236" w:type="dxa"/>
          </w:tcPr>
          <w:p w14:paraId="7D1FB08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#0000ff</w:t>
            </w:r>
          </w:p>
        </w:tc>
        <w:tc>
          <w:tcPr>
            <w:tcW w:w="996" w:type="dxa"/>
          </w:tcPr>
          <w:p w14:paraId="43C48F7B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파란색</w:t>
            </w:r>
          </w:p>
        </w:tc>
        <w:tc>
          <w:tcPr>
            <w:tcW w:w="891" w:type="dxa"/>
          </w:tcPr>
          <w:p w14:paraId="66C13C92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#00f</w:t>
            </w:r>
          </w:p>
        </w:tc>
      </w:tr>
      <w:tr w:rsidR="002F0AE0" w:rsidRPr="007D297C" w14:paraId="56A220C0" w14:textId="77777777" w:rsidTr="002F0AE0">
        <w:tc>
          <w:tcPr>
            <w:tcW w:w="1236" w:type="dxa"/>
          </w:tcPr>
          <w:p w14:paraId="3B52018E" w14:textId="0E5C11FE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#ffff00</w:t>
            </w:r>
          </w:p>
        </w:tc>
        <w:tc>
          <w:tcPr>
            <w:tcW w:w="996" w:type="dxa"/>
          </w:tcPr>
          <w:p w14:paraId="5412780E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노란색</w:t>
            </w:r>
          </w:p>
        </w:tc>
        <w:tc>
          <w:tcPr>
            <w:tcW w:w="891" w:type="dxa"/>
          </w:tcPr>
          <w:p w14:paraId="63949843" w14:textId="05865AF5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#ff0</w:t>
            </w:r>
          </w:p>
        </w:tc>
      </w:tr>
      <w:tr w:rsidR="002F0AE0" w:rsidRPr="007D297C" w14:paraId="151723C4" w14:textId="77777777" w:rsidTr="002F0AE0">
        <w:tc>
          <w:tcPr>
            <w:tcW w:w="1236" w:type="dxa"/>
          </w:tcPr>
          <w:p w14:paraId="24CF3A7F" w14:textId="6A276CD0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#00ffff</w:t>
            </w:r>
          </w:p>
        </w:tc>
        <w:tc>
          <w:tcPr>
            <w:tcW w:w="996" w:type="dxa"/>
          </w:tcPr>
          <w:p w14:paraId="3D03DE52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청록색</w:t>
            </w:r>
          </w:p>
        </w:tc>
        <w:tc>
          <w:tcPr>
            <w:tcW w:w="891" w:type="dxa"/>
          </w:tcPr>
          <w:p w14:paraId="5874D4DE" w14:textId="5CE22161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#0ff</w:t>
            </w:r>
          </w:p>
        </w:tc>
      </w:tr>
      <w:tr w:rsidR="002F0AE0" w:rsidRPr="007D297C" w14:paraId="5DE60F18" w14:textId="77777777" w:rsidTr="002F0AE0">
        <w:tc>
          <w:tcPr>
            <w:tcW w:w="1236" w:type="dxa"/>
          </w:tcPr>
          <w:p w14:paraId="33C3C4E2" w14:textId="10DF2D8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#ff00ff</w:t>
            </w:r>
          </w:p>
        </w:tc>
        <w:tc>
          <w:tcPr>
            <w:tcW w:w="996" w:type="dxa"/>
          </w:tcPr>
          <w:p w14:paraId="7864F228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보라색</w:t>
            </w:r>
          </w:p>
        </w:tc>
        <w:tc>
          <w:tcPr>
            <w:tcW w:w="891" w:type="dxa"/>
          </w:tcPr>
          <w:p w14:paraId="53AAE37D" w14:textId="2CCEB414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#f0f</w:t>
            </w:r>
          </w:p>
        </w:tc>
      </w:tr>
      <w:tr w:rsidR="002F0AE0" w:rsidRPr="007D297C" w14:paraId="7BF206F7" w14:textId="77777777" w:rsidTr="002F0AE0">
        <w:tc>
          <w:tcPr>
            <w:tcW w:w="1236" w:type="dxa"/>
          </w:tcPr>
          <w:p w14:paraId="5DDE0002" w14:textId="555158F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#000000</w:t>
            </w:r>
          </w:p>
        </w:tc>
        <w:tc>
          <w:tcPr>
            <w:tcW w:w="996" w:type="dxa"/>
          </w:tcPr>
          <w:p w14:paraId="28B322F9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검정색</w:t>
            </w:r>
          </w:p>
        </w:tc>
        <w:tc>
          <w:tcPr>
            <w:tcW w:w="891" w:type="dxa"/>
          </w:tcPr>
          <w:p w14:paraId="7B51608D" w14:textId="130C2E1A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</w:t>
            </w:r>
          </w:p>
        </w:tc>
      </w:tr>
      <w:tr w:rsidR="002F0AE0" w:rsidRPr="007D297C" w14:paraId="27AB4F16" w14:textId="77777777" w:rsidTr="002F0AE0">
        <w:tc>
          <w:tcPr>
            <w:tcW w:w="1236" w:type="dxa"/>
          </w:tcPr>
          <w:p w14:paraId="0F023AC7" w14:textId="74C05F12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#ffffff</w:t>
            </w:r>
          </w:p>
        </w:tc>
        <w:tc>
          <w:tcPr>
            <w:tcW w:w="996" w:type="dxa"/>
          </w:tcPr>
          <w:p w14:paraId="6395A04F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흰색</w:t>
            </w:r>
          </w:p>
        </w:tc>
        <w:tc>
          <w:tcPr>
            <w:tcW w:w="891" w:type="dxa"/>
          </w:tcPr>
          <w:p w14:paraId="7E33E37E" w14:textId="56B4E4F5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</w:t>
            </w:r>
          </w:p>
        </w:tc>
      </w:tr>
      <w:tr w:rsidR="002F0AE0" w:rsidRPr="007D297C" w14:paraId="18A78C0A" w14:textId="77777777" w:rsidTr="002F0AE0">
        <w:tc>
          <w:tcPr>
            <w:tcW w:w="1236" w:type="dxa"/>
          </w:tcPr>
          <w:p w14:paraId="7205D1A3" w14:textId="0E07A79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#aaaaaa</w:t>
            </w:r>
          </w:p>
        </w:tc>
        <w:tc>
          <w:tcPr>
            <w:tcW w:w="996" w:type="dxa"/>
          </w:tcPr>
          <w:p w14:paraId="64484177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회색</w:t>
            </w:r>
          </w:p>
        </w:tc>
        <w:tc>
          <w:tcPr>
            <w:tcW w:w="891" w:type="dxa"/>
          </w:tcPr>
          <w:p w14:paraId="430457C2" w14:textId="6EB417F3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#aaa</w:t>
            </w:r>
          </w:p>
        </w:tc>
      </w:tr>
    </w:tbl>
    <w:p w14:paraId="5355C099" w14:textId="1D7F7EC9" w:rsidR="002F0AE0" w:rsidRPr="002F0AE0" w:rsidRDefault="002F0AE0" w:rsidP="002F0AE0"/>
    <w:p w14:paraId="45BA124A" w14:textId="57B46C3D" w:rsidR="008138BA" w:rsidRPr="002F0AE0" w:rsidRDefault="008138BA" w:rsidP="00387AD7"/>
    <w:p w14:paraId="6E05FD93" w14:textId="77777777" w:rsidR="00116157" w:rsidRDefault="00116157" w:rsidP="000718D5">
      <w:pPr>
        <w:pStyle w:val="a0"/>
      </w:pPr>
    </w:p>
    <w:p w14:paraId="559E3926" w14:textId="43CCCDA5" w:rsidR="007E4EA2" w:rsidRDefault="007E4EA2" w:rsidP="007E4EA2">
      <w:pPr>
        <w:pStyle w:val="Heading3"/>
      </w:pP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서식</w:t>
      </w:r>
    </w:p>
    <w:p w14:paraId="6B1D85B1" w14:textId="56AA7788" w:rsidR="007E4EA2" w:rsidRDefault="007E4EA2" w:rsidP="00387AD7">
      <w:r>
        <w:t xml:space="preserve">color </w:t>
      </w:r>
      <w:r>
        <w:rPr>
          <w:rFonts w:hint="eastAsia"/>
        </w:rPr>
        <w:t>서식은 태그의 내용에 해당하는 글자들의 색을 정의한다.</w:t>
      </w:r>
    </w:p>
    <w:p w14:paraId="64B8939E" w14:textId="19037E13" w:rsidR="007E4EA2" w:rsidRDefault="007E4EA2" w:rsidP="00387AD7">
      <w:r>
        <w:rPr>
          <w:rFonts w:hint="eastAsia"/>
        </w:rPr>
        <w:t xml:space="preserve">색 값을 </w:t>
      </w:r>
      <w:r w:rsidR="002F0AE0">
        <w:t>16</w:t>
      </w:r>
      <w:r w:rsidR="002F0AE0">
        <w:rPr>
          <w:rFonts w:hint="eastAsia"/>
        </w:rPr>
        <w:t>진수로 표시할 수도 있지만,</w:t>
      </w:r>
      <w:r w:rsidR="002F0AE0">
        <w:t xml:space="preserve"> </w:t>
      </w:r>
      <w:r w:rsidR="002F0AE0">
        <w:rPr>
          <w:rFonts w:hint="eastAsia"/>
        </w:rPr>
        <w:t xml:space="preserve">색 </w:t>
      </w:r>
      <w:r>
        <w:rPr>
          <w:rFonts w:hint="eastAsia"/>
        </w:rPr>
        <w:t>이름으로 표현할 수도 있다.</w:t>
      </w:r>
    </w:p>
    <w:p w14:paraId="5001DCE1" w14:textId="77777777" w:rsidR="007E4EA2" w:rsidRDefault="007E4EA2" w:rsidP="00387AD7"/>
    <w:p w14:paraId="0BE21032" w14:textId="1FDA06F0" w:rsidR="007E4EA2" w:rsidRDefault="007E4EA2" w:rsidP="00387AD7">
      <w:r>
        <w:rPr>
          <w:rFonts w:hint="eastAsia"/>
        </w:rPr>
        <w:t>예)</w:t>
      </w:r>
    </w:p>
    <w:p w14:paraId="0A48F78A" w14:textId="2C4D0E26" w:rsidR="007E4EA2" w:rsidRDefault="007E4EA2" w:rsidP="00387AD7">
      <w:r>
        <w:t>white, red, blue, green, black, yellow, cyan, magenta, lightgray, lightgreen</w:t>
      </w:r>
    </w:p>
    <w:p w14:paraId="22FA0B95" w14:textId="7962D5B0" w:rsidR="007E4EA2" w:rsidRDefault="007E4EA2" w:rsidP="00387AD7"/>
    <w:p w14:paraId="5FACABDC" w14:textId="77777777" w:rsidR="009C7B2D" w:rsidRPr="007E4EA2" w:rsidRDefault="009C7B2D" w:rsidP="00387AD7"/>
    <w:p w14:paraId="519A2E83" w14:textId="10CB8798" w:rsidR="007E4EA2" w:rsidRDefault="007E4EA2" w:rsidP="007E4EA2">
      <w:pPr>
        <w:pStyle w:val="Heading3"/>
      </w:pPr>
      <w:r>
        <w:rPr>
          <w:rFonts w:hint="eastAsia"/>
        </w:rPr>
        <w:t>f</w:t>
      </w:r>
      <w:r>
        <w:t xml:space="preserve">ont-weight </w:t>
      </w:r>
      <w:r>
        <w:rPr>
          <w:rFonts w:hint="eastAsia"/>
        </w:rPr>
        <w:t>서식</w:t>
      </w:r>
    </w:p>
    <w:p w14:paraId="57AED540" w14:textId="3B725257" w:rsidR="007E4EA2" w:rsidRDefault="007E4EA2" w:rsidP="00387AD7">
      <w:r>
        <w:t xml:space="preserve">font-weight </w:t>
      </w:r>
      <w:r>
        <w:rPr>
          <w:rFonts w:hint="eastAsia"/>
        </w:rPr>
        <w:t>서식은 글자의 굵기를 정의한다.</w:t>
      </w:r>
    </w:p>
    <w:p w14:paraId="403EEB28" w14:textId="7948A6E8" w:rsidR="007D297C" w:rsidRDefault="007D297C" w:rsidP="00387AD7">
      <w:r>
        <w:rPr>
          <w:rFonts w:hint="eastAsia"/>
        </w:rPr>
        <w:t xml:space="preserve">이 서식의 값으로 </w:t>
      </w:r>
      <w:r>
        <w:t xml:space="preserve">bold, normal </w:t>
      </w:r>
      <w:r>
        <w:rPr>
          <w:rFonts w:hint="eastAsia"/>
        </w:rPr>
        <w:t>중의 하나를 사용한다.</w:t>
      </w:r>
      <w:r>
        <w:t xml:space="preserve"> </w:t>
      </w:r>
    </w:p>
    <w:p w14:paraId="7337FAF4" w14:textId="7B04BD70" w:rsidR="007D297C" w:rsidRDefault="007D297C" w:rsidP="00387AD7">
      <w:r>
        <w:rPr>
          <w:rFonts w:hint="eastAsia"/>
        </w:rPr>
        <w:t xml:space="preserve">디폴트 값은 </w:t>
      </w:r>
      <w:r>
        <w:t xml:space="preserve">normal </w:t>
      </w:r>
      <w:r>
        <w:rPr>
          <w:rFonts w:hint="eastAsia"/>
        </w:rPr>
        <w:t>이다.</w:t>
      </w:r>
    </w:p>
    <w:p w14:paraId="7FE46A05" w14:textId="77777777" w:rsidR="007D297C" w:rsidRDefault="007D297C" w:rsidP="00387AD7"/>
    <w:p w14:paraId="0D5E6E19" w14:textId="77777777" w:rsidR="007E4EA2" w:rsidRDefault="007E4EA2" w:rsidP="00387AD7"/>
    <w:p w14:paraId="2324974E" w14:textId="71372744" w:rsidR="007E4EA2" w:rsidRDefault="007E4EA2" w:rsidP="00387AD7"/>
    <w:p w14:paraId="585CE2A8" w14:textId="77777777" w:rsidR="002F0AE0" w:rsidRDefault="002F0AE0" w:rsidP="00387AD7"/>
    <w:p w14:paraId="634C3CC5" w14:textId="77777777" w:rsidR="002F0AE0" w:rsidRDefault="002F0AE0" w:rsidP="00387AD7"/>
    <w:p w14:paraId="4EF1D491" w14:textId="77777777" w:rsidR="002F0AE0" w:rsidRDefault="002F0AE0" w:rsidP="00387AD7"/>
    <w:p w14:paraId="4AAA1854" w14:textId="77777777" w:rsidR="002F0AE0" w:rsidRDefault="002F0AE0" w:rsidP="00387AD7"/>
    <w:p w14:paraId="20C720F8" w14:textId="56E610DC" w:rsidR="00FD46C7" w:rsidRDefault="00FD46C7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4BCE5ECA" w14:textId="5DB4EFE1" w:rsidR="00FD46C7" w:rsidRDefault="00FD46C7" w:rsidP="004001F3">
      <w:pPr>
        <w:pStyle w:val="Heading3"/>
      </w:pPr>
      <w:r>
        <w:lastRenderedPageBreak/>
        <w:t xml:space="preserve">01/table10.html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6C7" w14:paraId="6E54FAFA" w14:textId="77777777" w:rsidTr="00E116E6">
        <w:tc>
          <w:tcPr>
            <w:tcW w:w="10456" w:type="dxa"/>
          </w:tcPr>
          <w:p w14:paraId="003AFC4C" w14:textId="77777777" w:rsidR="00FD46C7" w:rsidRDefault="00FD46C7" w:rsidP="00FD46C7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1EDA747" w14:textId="77777777" w:rsidR="00FD46C7" w:rsidRDefault="00FD46C7" w:rsidP="00FD46C7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374D6C" w14:textId="77777777" w:rsidR="00FD46C7" w:rsidRDefault="00FD46C7" w:rsidP="00FD46C7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5A20F68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5360D8D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5B2D554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8AEE211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082364E5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50E259F1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16A14799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4447247" w14:textId="77777777" w:rsidR="00FD46C7" w:rsidRDefault="00FD46C7" w:rsidP="00FD46C7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0E0E264" w14:textId="77777777" w:rsidR="00FD46C7" w:rsidRDefault="00FD46C7" w:rsidP="00FD46C7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E59CC94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0A10B8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306391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>
              <w:t>&gt;</w:t>
            </w:r>
          </w:p>
          <w:p w14:paraId="0A68B448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D8D258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0A6FE8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73ED86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6C0A24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CDE676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0F1F79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737404B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AA6732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45BCDD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6B19A5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C37AA1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4421FF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D8ED42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12E19B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65CF0C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C4F41A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D53CC6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893BAA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C2CA63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DB2BCE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C50A3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1E25AD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983AFC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1BA6EA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DF6940" w14:textId="77777777" w:rsidR="00FD46C7" w:rsidRDefault="00FD46C7" w:rsidP="00FD46C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8E1E1F" w14:textId="77777777" w:rsidR="00387AD7" w:rsidRDefault="00FD46C7" w:rsidP="00FD46C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97255B" w14:textId="60A16435" w:rsidR="00387AD7" w:rsidRDefault="00FD46C7" w:rsidP="00FD46C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0A6ACB7" w14:textId="0C550B17" w:rsidR="00FD46C7" w:rsidRDefault="00FD46C7" w:rsidP="00FD46C7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53CCF6F" w14:textId="77777777" w:rsidR="00FD46C7" w:rsidRDefault="00FD46C7" w:rsidP="00FD46C7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CF78277" w14:textId="77777777" w:rsidR="00FD46C7" w:rsidRDefault="00FD46C7" w:rsidP="00FD46C7">
            <w:pPr>
              <w:pStyle w:val="a0"/>
            </w:pPr>
          </w:p>
        </w:tc>
      </w:tr>
    </w:tbl>
    <w:p w14:paraId="1A0A9CF3" w14:textId="6DC5BC55" w:rsidR="007C3E51" w:rsidRDefault="007D297C" w:rsidP="00387AD7">
      <w:r>
        <w:rPr>
          <w:rFonts w:hint="eastAsia"/>
        </w:rPr>
        <w:t xml:space="preserve">위 </w:t>
      </w:r>
      <w:r w:rsidR="007C3E51">
        <w:rPr>
          <w:rFonts w:hint="eastAsia"/>
        </w:rPr>
        <w:t xml:space="preserve">예제에서 </w:t>
      </w:r>
      <w:r w:rsidR="007C3E51">
        <w:t xml:space="preserve">tr </w:t>
      </w:r>
      <w:r w:rsidR="007C3E51">
        <w:rPr>
          <w:rFonts w:hint="eastAsia"/>
        </w:rPr>
        <w:t>태그에</w:t>
      </w:r>
      <w:r w:rsidR="007C3E51">
        <w:t xml:space="preserve"> </w:t>
      </w:r>
      <w:r w:rsidR="007C3E51">
        <w:rPr>
          <w:rFonts w:hint="eastAsia"/>
        </w:rPr>
        <w:t>부여된 서식은,</w:t>
      </w:r>
      <w:r w:rsidR="007C3E51">
        <w:t xml:space="preserve"> tr </w:t>
      </w:r>
      <w:r w:rsidR="007C3E51">
        <w:rPr>
          <w:rFonts w:hint="eastAsia"/>
        </w:rPr>
        <w:t xml:space="preserve">태그의 내부 </w:t>
      </w:r>
      <w:r w:rsidR="007C3E51">
        <w:t xml:space="preserve">td </w:t>
      </w:r>
      <w:r w:rsidR="007C3E51">
        <w:rPr>
          <w:rFonts w:hint="eastAsia"/>
        </w:rPr>
        <w:t>태그들에 상속된다.</w:t>
      </w:r>
    </w:p>
    <w:p w14:paraId="0900B5AC" w14:textId="2D5BC061" w:rsidR="007E4EA2" w:rsidRPr="007D297C" w:rsidRDefault="007E4EA2" w:rsidP="00387AD7"/>
    <w:p w14:paraId="161DB9A8" w14:textId="179F6F28" w:rsidR="007C3E51" w:rsidRDefault="00FD34A5" w:rsidP="00387AD7">
      <w:r>
        <w:rPr>
          <w:noProof/>
        </w:rPr>
        <w:drawing>
          <wp:inline distT="0" distB="0" distL="0" distR="0" wp14:anchorId="5DB8FC62" wp14:editId="46632B2D">
            <wp:extent cx="1944253" cy="17190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9799" cy="173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0BC" w14:textId="7BFA0FF0" w:rsidR="007D297C" w:rsidRDefault="007D297C" w:rsidP="00387AD7"/>
    <w:p w14:paraId="0777AF08" w14:textId="77777777" w:rsidR="007D297C" w:rsidRDefault="007D297C" w:rsidP="007D297C">
      <w:pPr>
        <w:pStyle w:val="Heading3"/>
      </w:pPr>
      <w:r>
        <w:rPr>
          <w:rFonts w:hint="eastAsia"/>
        </w:rPr>
        <w:t>서식의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</w:p>
    <w:p w14:paraId="15827603" w14:textId="77777777" w:rsidR="007D297C" w:rsidRDefault="007D297C" w:rsidP="007D297C">
      <w:r>
        <w:rPr>
          <w:rFonts w:hint="eastAsia"/>
        </w:rPr>
        <w:t>모든 자식 태그에 동일한 서식은 부모 태그에 정의하는 것이 좋다.</w:t>
      </w:r>
    </w:p>
    <w:p w14:paraId="48F61C18" w14:textId="77777777" w:rsidR="007D297C" w:rsidRDefault="007D297C" w:rsidP="007D297C">
      <w:r>
        <w:rPr>
          <w:rFonts w:hint="eastAsia"/>
        </w:rPr>
        <w:t>부모 태그에 정의된 서식은 자식 태그들에게 상속된다.</w:t>
      </w:r>
    </w:p>
    <w:p w14:paraId="24A097BE" w14:textId="77777777" w:rsidR="007D297C" w:rsidRDefault="007D297C" w:rsidP="007D297C">
      <w:r>
        <w:rPr>
          <w:rFonts w:hint="eastAsia"/>
        </w:rPr>
        <w:t>상속된 서식을 자식 태그에서 재정의(</w:t>
      </w:r>
      <w:r>
        <w:t>override)</w:t>
      </w:r>
      <w:r>
        <w:rPr>
          <w:rFonts w:hint="eastAsia"/>
        </w:rPr>
        <w:t>할 수 있다.</w:t>
      </w:r>
    </w:p>
    <w:p w14:paraId="434260B9" w14:textId="77777777" w:rsidR="007D297C" w:rsidRDefault="007D297C" w:rsidP="00387AD7"/>
    <w:p w14:paraId="1353F1FE" w14:textId="36EAE476" w:rsidR="00FD34A5" w:rsidRDefault="00FD34A5" w:rsidP="00387AD7"/>
    <w:p w14:paraId="0D52D507" w14:textId="0BBD2927" w:rsidR="004F1C70" w:rsidRDefault="004F1C70" w:rsidP="004001F3">
      <w:pPr>
        <w:pStyle w:val="Heading3"/>
      </w:pPr>
      <w:r>
        <w:t xml:space="preserve">01/table11.html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1C70" w14:paraId="2F3A634A" w14:textId="77777777" w:rsidTr="00E116E6">
        <w:tc>
          <w:tcPr>
            <w:tcW w:w="10456" w:type="dxa"/>
          </w:tcPr>
          <w:p w14:paraId="7989EF96" w14:textId="77777777" w:rsidR="00C479F5" w:rsidRDefault="00C479F5" w:rsidP="00C479F5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BB94980" w14:textId="77777777" w:rsidR="00C479F5" w:rsidRDefault="00C479F5" w:rsidP="00C479F5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E457EA7" w14:textId="77777777" w:rsidR="00C479F5" w:rsidRDefault="00C479F5" w:rsidP="00C479F5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B18ADA0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CC9AE9C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403C8E8F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E35CF66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216278E3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59C4679E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5EC7F95B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BB1743">
              <w:rPr>
                <w:color w:val="3F7F7F"/>
                <w:highlight w:val="yellow"/>
              </w:rPr>
              <w:t>tr:nth-child(1)</w:t>
            </w:r>
            <w:r w:rsidRPr="00BB1743">
              <w:rPr>
                <w:color w:val="000000"/>
                <w:highlight w:val="yellow"/>
              </w:rPr>
              <w:t xml:space="preserve"> { </w:t>
            </w:r>
            <w:r w:rsidRPr="00BB1743">
              <w:rPr>
                <w:color w:val="7F007F"/>
                <w:highlight w:val="yellow"/>
              </w:rPr>
              <w:t>background-color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#aaaaaa</w:t>
            </w:r>
            <w:r w:rsidRPr="00BB1743">
              <w:rPr>
                <w:color w:val="000000"/>
                <w:highlight w:val="yellow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color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white</w:t>
            </w:r>
            <w:r w:rsidRPr="00BB1743">
              <w:rPr>
                <w:color w:val="000000"/>
                <w:highlight w:val="yellow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font-weight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bold</w:t>
            </w:r>
            <w:r w:rsidRPr="00BB1743">
              <w:rPr>
                <w:color w:val="000000"/>
                <w:highlight w:val="yellow"/>
              </w:rPr>
              <w:t>; }</w:t>
            </w:r>
          </w:p>
          <w:p w14:paraId="38B5F38C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74D1362" w14:textId="77777777" w:rsidR="00C479F5" w:rsidRDefault="00C479F5" w:rsidP="00C479F5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ED620E" w14:textId="77777777" w:rsidR="00C479F5" w:rsidRDefault="00C479F5" w:rsidP="00C479F5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7D7898F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2C4D796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48F8EE1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690B1C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DBDB94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83B5A0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DB9472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DA7A4F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92F894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70202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F4E210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9169C2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933189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E02A90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CDAF53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CBFB44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7319B2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ADB222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978E8D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44AD04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AE143E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4B8BA7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397AEF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2DE091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0CE7ED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2A535A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CC7EE1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2C801E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3BB479" w14:textId="77777777" w:rsidR="00C479F5" w:rsidRDefault="00C479F5" w:rsidP="00C479F5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B3697E" w14:textId="77777777" w:rsidR="00387AD7" w:rsidRDefault="00C479F5" w:rsidP="00C479F5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A6353F" w14:textId="4926846F" w:rsidR="00387AD7" w:rsidRDefault="00C479F5" w:rsidP="00C479F5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82B7D27" w14:textId="6D25D696" w:rsidR="00C479F5" w:rsidRDefault="00C479F5" w:rsidP="00C479F5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76D1D67" w14:textId="77777777" w:rsidR="00C479F5" w:rsidRDefault="00C479F5" w:rsidP="00C479F5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C22CB8" w14:textId="77777777" w:rsidR="004F1C70" w:rsidRDefault="004F1C70" w:rsidP="00C479F5">
            <w:pPr>
              <w:pStyle w:val="a0"/>
            </w:pPr>
          </w:p>
        </w:tc>
      </w:tr>
    </w:tbl>
    <w:p w14:paraId="1C5228FF" w14:textId="44F40788" w:rsidR="00C479F5" w:rsidRDefault="00C479F5" w:rsidP="00387AD7">
      <w:r>
        <w:rPr>
          <w:rFonts w:hint="eastAsia"/>
        </w:rPr>
        <w:t xml:space="preserve">가급적 서식 지정은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태그에서 정의하는 편이 바람직하다.</w:t>
      </w:r>
    </w:p>
    <w:p w14:paraId="6EE7C984" w14:textId="69448E66" w:rsidR="00C479F5" w:rsidRDefault="00C479F5" w:rsidP="00387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B2D" w14:paraId="2D69B1D0" w14:textId="77777777" w:rsidTr="009C7B2D">
        <w:tc>
          <w:tcPr>
            <w:tcW w:w="10456" w:type="dxa"/>
          </w:tcPr>
          <w:p w14:paraId="74CB1175" w14:textId="768E3F67" w:rsidR="009C7B2D" w:rsidRPr="009C7B2D" w:rsidRDefault="009C7B2D" w:rsidP="009C7B2D">
            <w:pPr>
              <w:pStyle w:val="a0"/>
            </w:pPr>
            <w:r w:rsidRPr="00B95E02">
              <w:rPr>
                <w:color w:val="3F7F7F"/>
                <w:highlight w:val="yellow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</w:tc>
      </w:tr>
    </w:tbl>
    <w:p w14:paraId="3B6F6B6D" w14:textId="55190126" w:rsidR="00B95E02" w:rsidRDefault="00B95E02" w:rsidP="00387AD7">
      <w:r>
        <w:t>tr:</w:t>
      </w:r>
      <w:r>
        <w:rPr>
          <w:rFonts w:hint="eastAsia"/>
        </w:rPr>
        <w:t>n</w:t>
      </w:r>
      <w:r>
        <w:t xml:space="preserve">th-child(1) </w:t>
      </w:r>
      <w:r w:rsidR="009C7B2D">
        <w:rPr>
          <w:rFonts w:hint="eastAsia"/>
        </w:rPr>
        <w:t>실렉터는</w:t>
      </w:r>
      <w:r w:rsidR="009C7B2D">
        <w:t xml:space="preserve">, </w:t>
      </w:r>
      <w:r w:rsidR="00BB1743">
        <w:rPr>
          <w:rFonts w:hint="eastAsia"/>
        </w:rPr>
        <w:t>부모</w:t>
      </w:r>
      <w:r>
        <w:rPr>
          <w:rFonts w:hint="eastAsia"/>
        </w:rPr>
        <w:t xml:space="preserve"> 태그인 </w:t>
      </w:r>
      <w:r>
        <w:t xml:space="preserve">table </w:t>
      </w:r>
      <w:r>
        <w:rPr>
          <w:rFonts w:hint="eastAsia"/>
        </w:rPr>
        <w:t xml:space="preserve">태그에서 </w:t>
      </w:r>
      <w:r w:rsidR="00BB1743">
        <w:rPr>
          <w:rFonts w:hint="eastAsia"/>
        </w:rPr>
        <w:t xml:space="preserve">첫번째 자식인 </w:t>
      </w:r>
      <w:r w:rsidR="00BB1743">
        <w:t xml:space="preserve">tr </w:t>
      </w:r>
      <w:r w:rsidR="009C7B2D">
        <w:rPr>
          <w:rFonts w:hint="eastAsia"/>
        </w:rPr>
        <w:t>태그를 지정한다.</w:t>
      </w:r>
    </w:p>
    <w:p w14:paraId="3B4DE1D3" w14:textId="645F0393" w:rsidR="00602DF2" w:rsidRDefault="00602DF2" w:rsidP="00387AD7">
      <w:r>
        <w:rPr>
          <w:rFonts w:hint="eastAsia"/>
        </w:rPr>
        <w:t xml:space="preserve">즉 첫 행에 해당하는 </w:t>
      </w:r>
      <w:r>
        <w:t xml:space="preserve">tr </w:t>
      </w:r>
      <w:r>
        <w:rPr>
          <w:rFonts w:hint="eastAsia"/>
        </w:rPr>
        <w:t>태그에만 서식이 적용된다.</w:t>
      </w:r>
    </w:p>
    <w:p w14:paraId="31A06B42" w14:textId="77777777" w:rsidR="00B95E02" w:rsidRDefault="00B95E02" w:rsidP="00387AD7"/>
    <w:p w14:paraId="18F06378" w14:textId="4406B0BC" w:rsidR="00B95E02" w:rsidRDefault="00FD34A5" w:rsidP="00387AD7">
      <w:r>
        <w:rPr>
          <w:noProof/>
        </w:rPr>
        <w:drawing>
          <wp:inline distT="0" distB="0" distL="0" distR="0" wp14:anchorId="317B8193" wp14:editId="6917CD7A">
            <wp:extent cx="1903592" cy="1682496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8121" cy="16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0E0C" w14:textId="77777777" w:rsidR="00FD34A5" w:rsidRDefault="00FD34A5" w:rsidP="00387AD7"/>
    <w:p w14:paraId="26C0AFA5" w14:textId="771BE4F0" w:rsidR="004001F3" w:rsidRDefault="004001F3" w:rsidP="00BB1743">
      <w:pPr>
        <w:pStyle w:val="Heading2"/>
      </w:pPr>
      <w:bookmarkStart w:id="17" w:name="_Toc476306047"/>
      <w:r>
        <w:t xml:space="preserve">border-collapse </w:t>
      </w:r>
      <w:r>
        <w:rPr>
          <w:rFonts w:hint="eastAsia"/>
        </w:rPr>
        <w:t>서식</w:t>
      </w:r>
      <w:bookmarkEnd w:id="17"/>
    </w:p>
    <w:p w14:paraId="34D4AA2F" w14:textId="7B2D28F8" w:rsidR="00BB1743" w:rsidRDefault="00BB1743" w:rsidP="004001F3">
      <w:pPr>
        <w:pStyle w:val="Heading3"/>
      </w:pPr>
      <w:r>
        <w:t xml:space="preserve">01/table12.html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4B60E772" w14:textId="77777777" w:rsidTr="00E116E6">
        <w:tc>
          <w:tcPr>
            <w:tcW w:w="10456" w:type="dxa"/>
          </w:tcPr>
          <w:p w14:paraId="7C5A0887" w14:textId="77777777" w:rsidR="00BB1743" w:rsidRDefault="00BB1743" w:rsidP="00BB174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5062BCA" w14:textId="77777777" w:rsidR="00BB1743" w:rsidRDefault="00BB1743" w:rsidP="00BB174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CAAAE3" w14:textId="77777777" w:rsidR="00BB1743" w:rsidRDefault="00BB1743" w:rsidP="00BB174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20AC3C0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20444D6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8D1A66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DE97D08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BB1743">
              <w:rPr>
                <w:color w:val="3F7F7F"/>
                <w:highlight w:val="yellow"/>
              </w:rPr>
              <w:t>table</w:t>
            </w:r>
            <w:r w:rsidRPr="00BB1743">
              <w:rPr>
                <w:color w:val="000000"/>
                <w:highlight w:val="yellow"/>
              </w:rPr>
              <w:t xml:space="preserve"> { </w:t>
            </w:r>
            <w:r w:rsidRPr="00BB1743">
              <w:rPr>
                <w:color w:val="7F007F"/>
                <w:highlight w:val="yellow"/>
              </w:rPr>
              <w:t>border-collapse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collapse</w:t>
            </w:r>
            <w:r w:rsidRPr="00BB1743">
              <w:rPr>
                <w:color w:val="000000"/>
                <w:highlight w:val="yellow"/>
              </w:rPr>
              <w:t>; }</w:t>
            </w:r>
          </w:p>
          <w:p w14:paraId="616E7DE9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66E143F6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AF918EB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713DE66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6EBDFBE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9769795" w14:textId="77777777" w:rsidR="00BB1743" w:rsidRDefault="00BB1743" w:rsidP="00BB174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A1D292" w14:textId="77777777" w:rsidR="00BB1743" w:rsidRDefault="00BB1743" w:rsidP="00BB174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C1801A8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00462F8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355B53C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16A34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82A485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EE7854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8B0BA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4AD70A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287E83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8A464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B7C23B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A30523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08CFEF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1DAA7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225843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A0D22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ABE39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47BAA8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D0707C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781A64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9943E5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CE92AA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DD61D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0060E2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9192C6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B87325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263BA4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CADD50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9944F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48E726" w14:textId="77777777" w:rsidR="00387AD7" w:rsidRDefault="00BB1743" w:rsidP="00BB1743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A439F00" w14:textId="47655A60" w:rsidR="00387AD7" w:rsidRDefault="00BB1743" w:rsidP="00BB1743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F983B44" w14:textId="33E2437B" w:rsidR="00BB1743" w:rsidRDefault="00BB1743" w:rsidP="00BB174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2135997" w14:textId="57C09789" w:rsidR="00BB1743" w:rsidRDefault="00BB1743" w:rsidP="00400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62CB805B" w14:textId="5679B661" w:rsidR="004001F3" w:rsidRDefault="00602DF2" w:rsidP="004001F3">
      <w:r>
        <w:rPr>
          <w:noProof/>
        </w:rPr>
        <w:drawing>
          <wp:inline distT="0" distB="0" distL="0" distR="0" wp14:anchorId="02179E10" wp14:editId="5F17747F">
            <wp:extent cx="1970754" cy="163860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8414" cy="16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F505" w14:textId="30F8C903" w:rsidR="00B95E02" w:rsidRDefault="00B95E02" w:rsidP="00B95E02">
      <w:pPr>
        <w:pStyle w:val="Heading3"/>
      </w:pPr>
      <w:r>
        <w:rPr>
          <w:rFonts w:hint="eastAsia"/>
        </w:rPr>
        <w:t>border-c</w:t>
      </w:r>
      <w:r>
        <w:t xml:space="preserve">ollapse </w:t>
      </w:r>
      <w:r>
        <w:rPr>
          <w:rFonts w:hint="eastAsia"/>
        </w:rPr>
        <w:t>서식</w:t>
      </w:r>
    </w:p>
    <w:p w14:paraId="7282B60E" w14:textId="1B8F3425" w:rsidR="00BB1743" w:rsidRDefault="00BB1743" w:rsidP="00387AD7">
      <w:r w:rsidRPr="00BB1743">
        <w:rPr>
          <w:color w:val="3F7F7F"/>
        </w:rPr>
        <w:t>table</w:t>
      </w:r>
      <w:r w:rsidRPr="00BB1743">
        <w:rPr>
          <w:color w:val="000000"/>
        </w:rPr>
        <w:t xml:space="preserve"> { </w:t>
      </w:r>
      <w:r w:rsidRPr="00BB1743">
        <w:rPr>
          <w:color w:val="7F007F"/>
        </w:rPr>
        <w:t>border-collapse</w:t>
      </w:r>
      <w:r w:rsidRPr="00BB1743">
        <w:rPr>
          <w:color w:val="000000"/>
        </w:rPr>
        <w:t xml:space="preserve">: </w:t>
      </w:r>
      <w:r w:rsidRPr="00BB1743">
        <w:rPr>
          <w:color w:val="2A00E1"/>
        </w:rPr>
        <w:t>collapse</w:t>
      </w:r>
      <w:r w:rsidRPr="00BB1743">
        <w:rPr>
          <w:color w:val="000000"/>
        </w:rPr>
        <w:t>; }</w:t>
      </w:r>
    </w:p>
    <w:p w14:paraId="40C028EF" w14:textId="77777777" w:rsidR="00387AD7" w:rsidRDefault="00B95E02" w:rsidP="00387AD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태그의 </w:t>
      </w:r>
      <w:r>
        <w:t>border-collapse</w:t>
      </w:r>
      <w:r w:rsidR="00BB1743">
        <w:t xml:space="preserve"> </w:t>
      </w:r>
      <w:r>
        <w:rPr>
          <w:rFonts w:hint="eastAsia"/>
        </w:rPr>
        <w:t xml:space="preserve">서식의 값이 </w:t>
      </w:r>
      <w:r>
        <w:t xml:space="preserve">collapse </w:t>
      </w:r>
      <w:r>
        <w:rPr>
          <w:rFonts w:hint="eastAsia"/>
        </w:rPr>
        <w:t>이면,</w:t>
      </w:r>
    </w:p>
    <w:p w14:paraId="18003C68" w14:textId="28167171" w:rsidR="00BB1743" w:rsidRDefault="00B95E02" w:rsidP="00387AD7">
      <w:r>
        <w:t xml:space="preserve">table </w:t>
      </w:r>
      <w:r>
        <w:rPr>
          <w:rFonts w:hint="eastAsia"/>
        </w:rPr>
        <w:t xml:space="preserve">태그의 내부 </w:t>
      </w:r>
      <w:r>
        <w:t xml:space="preserve">td </w:t>
      </w:r>
      <w:r w:rsidR="00BB1743">
        <w:rPr>
          <w:rFonts w:hint="eastAsia"/>
        </w:rPr>
        <w:t>태그들 사이의 여백</w:t>
      </w:r>
      <w:r>
        <w:rPr>
          <w:rFonts w:hint="eastAsia"/>
        </w:rPr>
        <w:t>이</w:t>
      </w:r>
      <w:r w:rsidR="00BB1743">
        <w:rPr>
          <w:rFonts w:hint="eastAsia"/>
        </w:rPr>
        <w:t xml:space="preserve"> </w:t>
      </w:r>
      <w:r>
        <w:rPr>
          <w:rFonts w:hint="eastAsia"/>
        </w:rPr>
        <w:t>제거되</w:t>
      </w:r>
      <w:r w:rsidR="00602DF2">
        <w:rPr>
          <w:rFonts w:hint="eastAsia"/>
        </w:rPr>
        <w:t>고</w:t>
      </w:r>
      <w:r>
        <w:rPr>
          <w:rFonts w:hint="eastAsia"/>
        </w:rPr>
        <w:t xml:space="preserve"> 서로 붙게 된다.</w:t>
      </w:r>
    </w:p>
    <w:p w14:paraId="7E0A8D43" w14:textId="277508CE" w:rsidR="00B95E02" w:rsidRDefault="00B95E02" w:rsidP="00387AD7"/>
    <w:p w14:paraId="3E16C320" w14:textId="6BFECF25" w:rsidR="004001F3" w:rsidRDefault="004001F3" w:rsidP="00BB1743">
      <w:pPr>
        <w:pStyle w:val="Heading2"/>
      </w:pPr>
      <w:bookmarkStart w:id="18" w:name="_Toc476306048"/>
      <w:r>
        <w:rPr>
          <w:rFonts w:hint="eastAsia"/>
        </w:rPr>
        <w:t>padding 서식</w:t>
      </w:r>
      <w:bookmarkEnd w:id="18"/>
    </w:p>
    <w:p w14:paraId="78EA33A5" w14:textId="11153335" w:rsidR="00BB1743" w:rsidRDefault="00BB1743" w:rsidP="004001F3">
      <w:pPr>
        <w:pStyle w:val="Heading3"/>
      </w:pPr>
      <w:r>
        <w:t xml:space="preserve">01/table13.html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276BD6F5" w14:textId="77777777" w:rsidTr="00E116E6">
        <w:tc>
          <w:tcPr>
            <w:tcW w:w="10456" w:type="dxa"/>
          </w:tcPr>
          <w:p w14:paraId="0A084975" w14:textId="77777777" w:rsidR="00BB1743" w:rsidRDefault="00BB1743" w:rsidP="00BB1743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AF6D342" w14:textId="77777777" w:rsidR="00BB1743" w:rsidRDefault="00BB1743" w:rsidP="00BB1743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138F4C" w14:textId="77777777" w:rsidR="00BB1743" w:rsidRDefault="00BB1743" w:rsidP="00BB1743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6D4E6C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B6649B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E26F26F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72F570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E2A850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padding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3px</w:t>
            </w:r>
            <w:r w:rsidRPr="00BB1743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503F37F0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2451C17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6F77AC72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D1F96C9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FE88326" w14:textId="77777777" w:rsidR="00BB1743" w:rsidRDefault="00BB1743" w:rsidP="00BB1743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5FC1263" w14:textId="77777777" w:rsidR="00BB1743" w:rsidRDefault="00BB1743" w:rsidP="00BB1743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25A21A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CACF26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D79D4D2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E66B69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B35CEF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0102BB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D2ABD5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16D370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BA26FC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766D56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4D434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1AB5C4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BD1C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6CAF1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86DF3A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2E78EE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E21987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FA2C6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75060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23599B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3143E8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0708C1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7E7960D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744490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775254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E50D5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8FDFEF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8EA486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4A7435" w14:textId="77777777" w:rsidR="00BB1743" w:rsidRDefault="00BB1743" w:rsidP="00BB1743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5DAD4" w14:textId="77777777" w:rsidR="00387AD7" w:rsidRDefault="00BB1743" w:rsidP="00BB1743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DA9659" w14:textId="47D238B2" w:rsidR="00387AD7" w:rsidRDefault="00BB1743" w:rsidP="00BB1743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548D978" w14:textId="3E953337" w:rsidR="00BB1743" w:rsidRDefault="00BB1743" w:rsidP="00BB1743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218AB2E" w14:textId="4D999225" w:rsidR="00BB1743" w:rsidRDefault="00BB1743" w:rsidP="004001F3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08E0F29" w14:textId="022C4AE5" w:rsidR="00BB1743" w:rsidRDefault="00BB1743" w:rsidP="00387AD7"/>
    <w:p w14:paraId="3978436D" w14:textId="4FD07107" w:rsidR="00BB1743" w:rsidRDefault="00FD34A5" w:rsidP="00387AD7">
      <w:r>
        <w:rPr>
          <w:noProof/>
        </w:rPr>
        <w:drawing>
          <wp:inline distT="0" distB="0" distL="0" distR="0" wp14:anchorId="6B2357C3" wp14:editId="1B8B785E">
            <wp:extent cx="1824259" cy="1653235"/>
            <wp:effectExtent l="0" t="0" r="508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6871" cy="16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452" w14:textId="09A66372" w:rsidR="00602DF2" w:rsidRDefault="00602DF2" w:rsidP="00387AD7"/>
    <w:p w14:paraId="4F41B7F2" w14:textId="5ABE662B" w:rsidR="00602DF2" w:rsidRDefault="00602DF2" w:rsidP="00387AD7"/>
    <w:p w14:paraId="55626213" w14:textId="77777777" w:rsidR="00602DF2" w:rsidRDefault="00602DF2" w:rsidP="00387AD7"/>
    <w:p w14:paraId="0F56CC54" w14:textId="77777777" w:rsidR="00602DF2" w:rsidRDefault="00602DF2" w:rsidP="00602DF2">
      <w:pPr>
        <w:pStyle w:val="Heading3"/>
      </w:pPr>
      <w:r>
        <w:rPr>
          <w:rFonts w:hint="eastAsia"/>
        </w:rPr>
        <w:lastRenderedPageBreak/>
        <w:t>p</w:t>
      </w:r>
      <w:r>
        <w:t xml:space="preserve">adding </w:t>
      </w:r>
      <w:r>
        <w:rPr>
          <w:rFonts w:hint="eastAsia"/>
        </w:rPr>
        <w:t>서식</w:t>
      </w:r>
    </w:p>
    <w:p w14:paraId="0FE97A86" w14:textId="77777777" w:rsidR="00602DF2" w:rsidRDefault="00602DF2" w:rsidP="00602DF2">
      <w:r w:rsidRPr="00BB1743">
        <w:rPr>
          <w:color w:val="7F007F"/>
        </w:rPr>
        <w:t>padding</w:t>
      </w:r>
      <w:r w:rsidRPr="00BB1743">
        <w:rPr>
          <w:color w:val="000000"/>
        </w:rPr>
        <w:t xml:space="preserve">: </w:t>
      </w:r>
      <w:r w:rsidRPr="00BB1743">
        <w:rPr>
          <w:color w:val="2A00E1"/>
        </w:rPr>
        <w:t>3px</w:t>
      </w:r>
      <w:r w:rsidRPr="00BB1743">
        <w:rPr>
          <w:color w:val="000000"/>
        </w:rPr>
        <w:t>;</w:t>
      </w:r>
    </w:p>
    <w:p w14:paraId="0B0E2F83" w14:textId="3EBF2562" w:rsidR="00602DF2" w:rsidRPr="00BB1743" w:rsidRDefault="00602DF2" w:rsidP="00602DF2">
      <w:r>
        <w:rPr>
          <w:rFonts w:hint="eastAsia"/>
        </w:rPr>
        <w:t>태그의 경계선과 내부 내용 사이의 여백을 정의한다.</w:t>
      </w:r>
    </w:p>
    <w:p w14:paraId="23392D66" w14:textId="57F5428D" w:rsidR="00602DF2" w:rsidRDefault="00602DF2" w:rsidP="00387AD7"/>
    <w:p w14:paraId="7706FF79" w14:textId="067CAB44" w:rsidR="00602DF2" w:rsidRDefault="00602DF2" w:rsidP="00387AD7"/>
    <w:p w14:paraId="77C302BA" w14:textId="50E6074F" w:rsidR="00602DF2" w:rsidRDefault="00602DF2" w:rsidP="00387AD7">
      <w:r w:rsidRPr="00602DF2">
        <w:rPr>
          <w:noProof/>
        </w:rPr>
        <w:drawing>
          <wp:inline distT="0" distB="0" distL="0" distR="0" wp14:anchorId="0F9E7C48" wp14:editId="1BAC89AF">
            <wp:extent cx="2115185" cy="731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907" w14:textId="037FBDB7" w:rsidR="00602DF2" w:rsidRDefault="00602DF2" w:rsidP="00387AD7"/>
    <w:p w14:paraId="569DCD73" w14:textId="77777777" w:rsidR="008444AA" w:rsidRDefault="008444AA" w:rsidP="00387AD7"/>
    <w:p w14:paraId="6A1A5C78" w14:textId="5FD98279" w:rsidR="008444AA" w:rsidRDefault="008444AA" w:rsidP="00387AD7"/>
    <w:p w14:paraId="366F557E" w14:textId="075704BF" w:rsidR="008444AA" w:rsidRDefault="008444AA" w:rsidP="008444AA">
      <w:pPr>
        <w:pStyle w:val="Heading3"/>
      </w:pPr>
      <w:r>
        <w:rPr>
          <w:rFonts w:hint="eastAsia"/>
        </w:rPr>
        <w:t>실습</w:t>
      </w:r>
      <w:r w:rsidR="003D1462">
        <w:t>#3</w:t>
      </w:r>
    </w:p>
    <w:p w14:paraId="087C42A8" w14:textId="3AF46765" w:rsidR="008444AA" w:rsidRDefault="008444AA" w:rsidP="008444AA">
      <w:r>
        <w:rPr>
          <w:rFonts w:hint="eastAsia"/>
        </w:rPr>
        <w:t>위 표에서 넷째 행의</w:t>
      </w:r>
      <w:r>
        <w:t xml:space="preserve"> </w:t>
      </w:r>
      <w:r>
        <w:rPr>
          <w:rFonts w:hint="eastAsia"/>
        </w:rPr>
        <w:t>문자에 파란색 서식을 적용하라.</w:t>
      </w:r>
    </w:p>
    <w:p w14:paraId="3CE22E16" w14:textId="777BF764" w:rsidR="008444AA" w:rsidRDefault="008444AA" w:rsidP="008444AA"/>
    <w:p w14:paraId="69CEAB2A" w14:textId="769A2BB4" w:rsidR="008444AA" w:rsidRDefault="008444AA" w:rsidP="008444AA"/>
    <w:p w14:paraId="138B8EDB" w14:textId="77777777" w:rsidR="008444AA" w:rsidRDefault="008444AA" w:rsidP="008444AA"/>
    <w:p w14:paraId="5EE6FED5" w14:textId="6177E228" w:rsidR="00602DF2" w:rsidRDefault="00602DF2" w:rsidP="00387AD7"/>
    <w:p w14:paraId="4F2BFB10" w14:textId="2927D9CB" w:rsidR="008444AA" w:rsidRDefault="008444AA" w:rsidP="00387AD7"/>
    <w:p w14:paraId="78DB10EB" w14:textId="4F82391F" w:rsidR="008444AA" w:rsidRDefault="008444A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E808589" w14:textId="0F02CCF4" w:rsidR="00B41164" w:rsidRDefault="00B41164" w:rsidP="00BB1743">
      <w:pPr>
        <w:pStyle w:val="Heading2"/>
      </w:pPr>
      <w:bookmarkStart w:id="19" w:name="_Toc476306049"/>
      <w:r>
        <w:rPr>
          <w:rFonts w:hint="eastAsia"/>
        </w:rPr>
        <w:lastRenderedPageBreak/>
        <w:t>thead, tbody</w:t>
      </w:r>
      <w:r>
        <w:t xml:space="preserve"> </w:t>
      </w:r>
      <w:r>
        <w:rPr>
          <w:rFonts w:hint="eastAsia"/>
        </w:rPr>
        <w:t>태그</w:t>
      </w:r>
      <w:bookmarkEnd w:id="19"/>
    </w:p>
    <w:p w14:paraId="223BF5B5" w14:textId="6E55C513" w:rsidR="00BB1743" w:rsidRDefault="00BB1743" w:rsidP="00B41164">
      <w:pPr>
        <w:pStyle w:val="Heading3"/>
      </w:pPr>
      <w:r>
        <w:t xml:space="preserve">01/table14.html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6CBA6859" w14:textId="77777777" w:rsidTr="00E116E6">
        <w:tc>
          <w:tcPr>
            <w:tcW w:w="10456" w:type="dxa"/>
          </w:tcPr>
          <w:p w14:paraId="0810C85F" w14:textId="77777777" w:rsidR="00012C27" w:rsidRDefault="00012C27" w:rsidP="00012C27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6E3A33B" w14:textId="77777777" w:rsidR="00012C27" w:rsidRDefault="00012C27" w:rsidP="00012C27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5F9C32E" w14:textId="77777777" w:rsidR="00012C27" w:rsidRDefault="00012C27" w:rsidP="00012C27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9C1B71E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79AD9F5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AA86098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88EAA31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24071E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25320AA1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0BCE785E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0AEC5244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271CC34F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57D87EA" w14:textId="77777777" w:rsidR="00012C27" w:rsidRDefault="00012C27" w:rsidP="00012C27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D3EA29" w14:textId="77777777" w:rsidR="00012C27" w:rsidRDefault="00012C27" w:rsidP="00012C27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CAEBAD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12C04250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4BCB134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t>&gt;</w:t>
            </w:r>
          </w:p>
          <w:p w14:paraId="05E7164C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4F2593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612237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6A5919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E8C1A4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t>&gt;</w:t>
            </w:r>
          </w:p>
          <w:p w14:paraId="2D260268" w14:textId="77777777" w:rsidR="00387AD7" w:rsidRDefault="00012C27" w:rsidP="00012C2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 w:rsidRPr="00012C27">
              <w:rPr>
                <w:color w:val="3F7F7F"/>
                <w:highlight w:val="yellow"/>
              </w:rPr>
              <w:t>tbody</w:t>
            </w:r>
            <w:r>
              <w:t>&gt;</w:t>
            </w:r>
          </w:p>
          <w:p w14:paraId="65E421C9" w14:textId="064200D1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F1195F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674D4A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0D12C8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966916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24A3028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264D18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684E09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869195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8BB14F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1DF5AB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669663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A411B5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5481A01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1A7C9D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2B9496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F01A94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3882AC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9D155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E08357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1B9C2A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42BEF6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A4DD0D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C114F6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4E0804" w14:textId="77777777" w:rsidR="00012C27" w:rsidRDefault="00012C27" w:rsidP="00012C2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 w:rsidRPr="00012C27">
              <w:rPr>
                <w:color w:val="3F7F7F"/>
                <w:highlight w:val="yellow"/>
              </w:rPr>
              <w:t>tbody</w:t>
            </w:r>
            <w:r>
              <w:t>&gt;</w:t>
            </w:r>
          </w:p>
          <w:p w14:paraId="252BFB47" w14:textId="77777777" w:rsidR="00387AD7" w:rsidRDefault="00012C27" w:rsidP="00012C2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718A5DE" w14:textId="4062B0F8" w:rsidR="00012C27" w:rsidRDefault="00012C27" w:rsidP="00012C27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9723079" w14:textId="6FE6FDF4" w:rsidR="00BB1743" w:rsidRDefault="00012C27" w:rsidP="00012C27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BA97247" w14:textId="230C2009" w:rsidR="00012C27" w:rsidRDefault="002A4A59" w:rsidP="002A4A59">
      <w:pPr>
        <w:pStyle w:val="Heading3"/>
      </w:pPr>
      <w:r>
        <w:rPr>
          <w:rFonts w:hint="eastAsia"/>
        </w:rPr>
        <w:t>t</w:t>
      </w:r>
      <w:r>
        <w:t xml:space="preserve">head, tbody </w:t>
      </w:r>
      <w:r>
        <w:rPr>
          <w:rFonts w:hint="eastAsia"/>
        </w:rPr>
        <w:t>태그</w:t>
      </w:r>
    </w:p>
    <w:p w14:paraId="14268C46" w14:textId="1BAD11EF" w:rsidR="00012C27" w:rsidRDefault="00012C27" w:rsidP="00387AD7">
      <w:r>
        <w:rPr>
          <w:rFonts w:hint="eastAsia"/>
        </w:rPr>
        <w:t>표의 제목 행과 내용 행을 구분하기 위해서,</w:t>
      </w:r>
      <w:r>
        <w:t xml:space="preserve"> thead </w:t>
      </w:r>
      <w:r>
        <w:rPr>
          <w:rFonts w:hint="eastAsia"/>
        </w:rPr>
        <w:t>태그와 tbody</w:t>
      </w:r>
      <w:r>
        <w:t xml:space="preserve"> </w:t>
      </w:r>
      <w:r>
        <w:rPr>
          <w:rFonts w:hint="eastAsia"/>
        </w:rPr>
        <w:t>태그를 사용할 수도 있다.</w:t>
      </w:r>
    </w:p>
    <w:p w14:paraId="6D99DB47" w14:textId="4F70C7F3" w:rsidR="00012C27" w:rsidRDefault="00012C27" w:rsidP="00387AD7">
      <w:r>
        <w:rPr>
          <w:rFonts w:hint="eastAsia"/>
        </w:rPr>
        <w:t xml:space="preserve">제목 행은 </w:t>
      </w:r>
      <w:r>
        <w:t xml:space="preserve">thead </w:t>
      </w:r>
      <w:r>
        <w:rPr>
          <w:rFonts w:hint="eastAsia"/>
        </w:rPr>
        <w:t>태그 아래에 위치해야 하고,</w:t>
      </w:r>
      <w:r>
        <w:t xml:space="preserve"> </w:t>
      </w:r>
      <w:r>
        <w:rPr>
          <w:rFonts w:hint="eastAsia"/>
        </w:rPr>
        <w:t xml:space="preserve">내용 행들은 </w:t>
      </w:r>
      <w:r>
        <w:t xml:space="preserve">tbody </w:t>
      </w:r>
      <w:r>
        <w:rPr>
          <w:rFonts w:hint="eastAsia"/>
        </w:rPr>
        <w:t>태그 아래에 위치해야 한다.</w:t>
      </w:r>
    </w:p>
    <w:p w14:paraId="6E1AE75A" w14:textId="77777777" w:rsidR="00012C27" w:rsidRDefault="00012C27" w:rsidP="00387AD7"/>
    <w:p w14:paraId="2D5EF9A6" w14:textId="07343021" w:rsidR="00012C27" w:rsidRDefault="00012C27" w:rsidP="00387AD7">
      <w:r>
        <w:rPr>
          <w:rFonts w:hint="eastAsia"/>
        </w:rPr>
        <w:t>t</w:t>
      </w:r>
      <w:r>
        <w:t xml:space="preserve">head </w:t>
      </w:r>
      <w:r>
        <w:rPr>
          <w:rFonts w:hint="eastAsia"/>
        </w:rPr>
        <w:t>태그 아래의 제목 행은 여러 개여도 된다.</w:t>
      </w:r>
    </w:p>
    <w:p w14:paraId="782719A8" w14:textId="60180078" w:rsidR="00012C27" w:rsidRDefault="00012C27" w:rsidP="00387AD7">
      <w:r>
        <w:rPr>
          <w:rFonts w:hint="eastAsia"/>
        </w:rPr>
        <w:t>제목 행에 서식을 적용하기 위한 태그 선택 부분이,</w:t>
      </w:r>
      <w:r>
        <w:t xml:space="preserve"> tr:nth-child(1) </w:t>
      </w:r>
      <w:r>
        <w:rPr>
          <w:rFonts w:hint="eastAsia"/>
        </w:rPr>
        <w:t xml:space="preserve">에서 </w:t>
      </w:r>
      <w:r>
        <w:t xml:space="preserve">thead </w:t>
      </w:r>
      <w:r>
        <w:rPr>
          <w:rFonts w:hint="eastAsia"/>
        </w:rPr>
        <w:t>로 수정되었음에 주목하자.</w:t>
      </w:r>
    </w:p>
    <w:p w14:paraId="13D6D80F" w14:textId="4CBA90EB" w:rsidR="00012C27" w:rsidRDefault="00012C27" w:rsidP="00387AD7">
      <w:r>
        <w:t>thead</w:t>
      </w:r>
      <w:r>
        <w:rPr>
          <w:rFonts w:hint="eastAsia"/>
        </w:rPr>
        <w:t xml:space="preserve"> 태그에 부여된</w:t>
      </w:r>
      <w:r>
        <w:t xml:space="preserve"> </w:t>
      </w:r>
      <w:r>
        <w:rPr>
          <w:rFonts w:hint="eastAsia"/>
        </w:rPr>
        <w:t>서식은</w:t>
      </w:r>
      <w:r>
        <w:t xml:space="preserve">, </w:t>
      </w:r>
      <w:r>
        <w:rPr>
          <w:rFonts w:hint="eastAsia"/>
        </w:rPr>
        <w:t xml:space="preserve">그 아래의 </w:t>
      </w:r>
      <w:r>
        <w:t xml:space="preserve">tr </w:t>
      </w:r>
      <w:r>
        <w:rPr>
          <w:rFonts w:hint="eastAsia"/>
        </w:rPr>
        <w:t xml:space="preserve">태그와, 또 그 아래의 </w:t>
      </w:r>
      <w:r>
        <w:t xml:space="preserve">td </w:t>
      </w:r>
      <w:r>
        <w:rPr>
          <w:rFonts w:hint="eastAsia"/>
        </w:rPr>
        <w:t>태그에 적용된다.</w:t>
      </w:r>
    </w:p>
    <w:p w14:paraId="084DD7DD" w14:textId="77777777" w:rsidR="00012C27" w:rsidRDefault="00012C27" w:rsidP="00387AD7"/>
    <w:p w14:paraId="2335C88C" w14:textId="11E46505" w:rsidR="002A4A59" w:rsidRDefault="002A4A59" w:rsidP="002A4A59">
      <w:pPr>
        <w:pStyle w:val="Heading3"/>
      </w:pPr>
      <w:r>
        <w:t xml:space="preserve">html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무시</w:t>
      </w:r>
    </w:p>
    <w:p w14:paraId="6A0746BA" w14:textId="7435F64A" w:rsidR="00012C27" w:rsidRDefault="00012C27" w:rsidP="00387AD7">
      <w:r>
        <w:rPr>
          <w:rFonts w:hint="eastAsia"/>
        </w:rPr>
        <w:t>부모 태그보다 자식 태그를 오른쪽으로 들여쓰기(</w:t>
      </w:r>
      <w:r>
        <w:t>indentation)</w:t>
      </w:r>
      <w:r>
        <w:rPr>
          <w:rFonts w:hint="eastAsia"/>
        </w:rPr>
        <w:t>를 하는 것은 단지 보기 편하게 하기 위함일뿐 다른 의미는 없다.</w:t>
      </w:r>
      <w:r>
        <w:t xml:space="preserve"> html </w:t>
      </w:r>
      <w:r>
        <w:rPr>
          <w:rFonts w:hint="eastAsia"/>
        </w:rPr>
        <w:t>문서의 내용이 웹브라우저 창에 표시될 때,</w:t>
      </w:r>
      <w:r>
        <w:t xml:space="preserve"> </w:t>
      </w:r>
      <w:r>
        <w:rPr>
          <w:rFonts w:hint="eastAsia"/>
        </w:rPr>
        <w:t>태그의 들여쓰기는 무시된다.</w:t>
      </w:r>
    </w:p>
    <w:p w14:paraId="55367323" w14:textId="33D688A8" w:rsidR="00012C27" w:rsidRDefault="00B41164" w:rsidP="00B41164">
      <w:pPr>
        <w:pStyle w:val="Heading2"/>
      </w:pPr>
      <w:bookmarkStart w:id="20" w:name="_Toc476306050"/>
      <w:r>
        <w:rPr>
          <w:rFonts w:hint="eastAsia"/>
        </w:rPr>
        <w:lastRenderedPageBreak/>
        <w:t>서식의 우선순위</w:t>
      </w:r>
      <w:bookmarkEnd w:id="20"/>
    </w:p>
    <w:p w14:paraId="1431FD7A" w14:textId="36CD0FC4" w:rsidR="00012C27" w:rsidRDefault="00012C27" w:rsidP="00B41164">
      <w:pPr>
        <w:pStyle w:val="Heading3"/>
      </w:pPr>
      <w:r>
        <w:t xml:space="preserve">01/table15.html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C27" w14:paraId="71E4BC93" w14:textId="77777777" w:rsidTr="00E116E6">
        <w:tc>
          <w:tcPr>
            <w:tcW w:w="10456" w:type="dxa"/>
          </w:tcPr>
          <w:p w14:paraId="156FB407" w14:textId="77777777" w:rsidR="0016676A" w:rsidRDefault="0016676A" w:rsidP="0016676A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95A2D3B" w14:textId="77777777" w:rsidR="0016676A" w:rsidRDefault="0016676A" w:rsidP="0016676A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3863596" w14:textId="77777777" w:rsidR="0016676A" w:rsidRDefault="0016676A" w:rsidP="0016676A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EC2666E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2E04083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0179E0F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5176F53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F16C71A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47E10557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1E96ACBB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156D3869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4C7B18">
              <w:rPr>
                <w:color w:val="3F7F7F"/>
                <w:highlight w:val="yellow"/>
              </w:rPr>
              <w:t>thead</w:t>
            </w:r>
            <w:r w:rsidRPr="004C7B18">
              <w:rPr>
                <w:color w:val="000000"/>
                <w:highlight w:val="yellow"/>
              </w:rPr>
              <w:t xml:space="preserve"> { </w:t>
            </w:r>
            <w:r w:rsidRPr="004C7B18">
              <w:rPr>
                <w:color w:val="7F007F"/>
                <w:highlight w:val="yellow"/>
              </w:rPr>
              <w:t>background-color</w:t>
            </w:r>
            <w:r w:rsidRPr="004C7B18">
              <w:rPr>
                <w:color w:val="000000"/>
                <w:highlight w:val="yellow"/>
              </w:rPr>
              <w:t xml:space="preserve">: </w:t>
            </w:r>
            <w:r w:rsidRPr="004C7B18">
              <w:rPr>
                <w:color w:val="2A00E1"/>
                <w:highlight w:val="yellow"/>
              </w:rPr>
              <w:t>#aaaaaa</w:t>
            </w:r>
            <w:r w:rsidRPr="004C7B1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1A19C9A5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16676A">
              <w:rPr>
                <w:color w:val="3F7F7F"/>
                <w:highlight w:val="yellow"/>
              </w:rPr>
              <w:t>tr</w:t>
            </w:r>
            <w:r w:rsidRPr="0016676A">
              <w:rPr>
                <w:color w:val="000000"/>
                <w:highlight w:val="yellow"/>
              </w:rPr>
              <w:t xml:space="preserve"> { </w:t>
            </w:r>
            <w:r w:rsidRPr="0016676A">
              <w:rPr>
                <w:color w:val="7F007F"/>
                <w:highlight w:val="yellow"/>
              </w:rPr>
              <w:t>background-color</w:t>
            </w:r>
            <w:r w:rsidRPr="0016676A">
              <w:rPr>
                <w:color w:val="000000"/>
                <w:highlight w:val="yellow"/>
              </w:rPr>
              <w:t xml:space="preserve">: </w:t>
            </w:r>
            <w:r w:rsidRPr="0016676A">
              <w:rPr>
                <w:color w:val="2A00E1"/>
                <w:highlight w:val="yellow"/>
              </w:rPr>
              <w:t>#ffffdd</w:t>
            </w:r>
            <w:r w:rsidRPr="0016676A">
              <w:rPr>
                <w:color w:val="000000"/>
                <w:highlight w:val="yellow"/>
              </w:rPr>
              <w:t>; }</w:t>
            </w:r>
          </w:p>
          <w:p w14:paraId="6A598CF1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880D6C4" w14:textId="77777777" w:rsidR="0016676A" w:rsidRDefault="0016676A" w:rsidP="0016676A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1BBCF2E" w14:textId="77777777" w:rsidR="0016676A" w:rsidRDefault="0016676A" w:rsidP="0016676A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D07F779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5AD95AE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F53FAF2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3CEDB60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C2B3F6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7EC626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847B37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77DDE7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7C98207" w14:textId="77777777" w:rsidR="00387AD7" w:rsidRDefault="0016676A" w:rsidP="0016676A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630E1814" w14:textId="301C4681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EBEAC28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DF3BCB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05BC9B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214254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FA56F4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E6783A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9F1BA5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F442DD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B5DB6C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AF8E7B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F9F321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F108CA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EAF205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536BFB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623E92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073E54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EF0DCF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F18A41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51A11A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9E32D8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115E7C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62A8F8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8F77A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3AE4CD" w14:textId="77777777" w:rsidR="0016676A" w:rsidRDefault="0016676A" w:rsidP="0016676A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A741E1F" w14:textId="77777777" w:rsidR="00387AD7" w:rsidRDefault="0016676A" w:rsidP="0016676A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8F8A7EA" w14:textId="5F988D5D" w:rsidR="0016676A" w:rsidRDefault="0016676A" w:rsidP="0016676A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4F2CE65" w14:textId="222771E2" w:rsidR="00012C27" w:rsidRDefault="0016676A" w:rsidP="00A0129F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6F33562A" w14:textId="77777777" w:rsidR="00A0129F" w:rsidRDefault="00A0129F" w:rsidP="00387AD7"/>
    <w:p w14:paraId="27DB1782" w14:textId="2EBEF7C0" w:rsidR="00A0129F" w:rsidRDefault="00A0129F" w:rsidP="00387AD7">
      <w:r>
        <w:rPr>
          <w:noProof/>
        </w:rPr>
        <w:drawing>
          <wp:inline distT="0" distB="0" distL="0" distR="0" wp14:anchorId="2EB05192" wp14:editId="3D360CC1">
            <wp:extent cx="1805157" cy="1631289"/>
            <wp:effectExtent l="0" t="0" r="508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2645" cy="163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21E" w14:textId="77777777" w:rsidR="00A0129F" w:rsidRDefault="00A0129F" w:rsidP="00387AD7"/>
    <w:p w14:paraId="02043501" w14:textId="6D591E59" w:rsidR="002A4A59" w:rsidRDefault="002A4A59" w:rsidP="002A4A59">
      <w:pPr>
        <w:pStyle w:val="Heading3"/>
      </w:pPr>
      <w:r>
        <w:lastRenderedPageBreak/>
        <w:t xml:space="preserve">background-color: </w:t>
      </w:r>
      <w:r>
        <w:rPr>
          <w:rFonts w:hint="eastAsia"/>
        </w:rPr>
        <w:t>서식</w:t>
      </w:r>
    </w:p>
    <w:p w14:paraId="65333E7A" w14:textId="2D98AACB" w:rsidR="002A4A59" w:rsidRDefault="002A4A59" w:rsidP="00387AD7">
      <w:pPr>
        <w:rPr>
          <w:rFonts w:ascii="굴림체" w:eastAsia="굴림체" w:hAnsi="굴림체"/>
          <w:color w:val="000000"/>
        </w:rPr>
      </w:pPr>
      <w:r w:rsidRPr="00A0129F">
        <w:rPr>
          <w:rFonts w:ascii="굴림체" w:eastAsia="굴림체" w:hAnsi="굴림체"/>
          <w:color w:val="3F7F7F"/>
        </w:rPr>
        <w:t>thead</w:t>
      </w:r>
      <w:r w:rsidRPr="00A0129F">
        <w:rPr>
          <w:rFonts w:ascii="굴림체" w:eastAsia="굴림체" w:hAnsi="굴림체"/>
          <w:color w:val="000000"/>
        </w:rPr>
        <w:t xml:space="preserve"> { </w:t>
      </w:r>
      <w:r w:rsidRPr="00A0129F">
        <w:rPr>
          <w:rFonts w:ascii="굴림체" w:eastAsia="굴림체" w:hAnsi="굴림체"/>
          <w:color w:val="7F007F"/>
        </w:rPr>
        <w:t>background-color</w:t>
      </w:r>
      <w:r w:rsidRPr="00A0129F">
        <w:rPr>
          <w:rFonts w:ascii="굴림체" w:eastAsia="굴림체" w:hAnsi="굴림체"/>
          <w:color w:val="000000"/>
        </w:rPr>
        <w:t xml:space="preserve">: </w:t>
      </w:r>
      <w:r w:rsidRPr="00A0129F">
        <w:rPr>
          <w:rFonts w:ascii="굴림체" w:eastAsia="굴림체" w:hAnsi="굴림체"/>
          <w:color w:val="2A00E1"/>
        </w:rPr>
        <w:t>#aaaaaa</w:t>
      </w:r>
      <w:r w:rsidRPr="00A0129F">
        <w:rPr>
          <w:rFonts w:ascii="굴림체" w:eastAsia="굴림체" w:hAnsi="굴림체"/>
          <w:color w:val="000000"/>
        </w:rPr>
        <w:t>; }</w:t>
      </w:r>
    </w:p>
    <w:p w14:paraId="3D2853A6" w14:textId="5778354E" w:rsidR="00F112F9" w:rsidRDefault="00F112F9" w:rsidP="00F112F9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 xml:space="preserve">문서의 모든 </w:t>
      </w:r>
      <w:r w:rsidR="00E00903">
        <w:rPr>
          <w:rFonts w:hint="eastAsia"/>
        </w:rPr>
        <w:t>thead</w:t>
      </w:r>
      <w:r w:rsidR="00E00903">
        <w:t xml:space="preserve"> </w:t>
      </w:r>
      <w:r>
        <w:rPr>
          <w:rFonts w:hint="eastAsia"/>
        </w:rPr>
        <w:t xml:space="preserve">태그에 </w:t>
      </w:r>
      <w:r w:rsidR="00E00903">
        <w:rPr>
          <w:rFonts w:hint="eastAsia"/>
        </w:rPr>
        <w:t xml:space="preserve">회색 </w:t>
      </w:r>
      <w:r>
        <w:rPr>
          <w:rFonts w:hint="eastAsia"/>
        </w:rPr>
        <w:t>배경을 적용한다.</w:t>
      </w:r>
    </w:p>
    <w:p w14:paraId="73C9283C" w14:textId="78E100B2" w:rsidR="00E00903" w:rsidRDefault="00E116E6" w:rsidP="00387AD7">
      <w:r>
        <w:t xml:space="preserve">thead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</w:t>
      </w:r>
      <w:r w:rsidR="00E00903">
        <w:rPr>
          <w:rFonts w:hint="eastAsia"/>
        </w:rPr>
        <w:t>에 이 서식이 상속된다.</w:t>
      </w:r>
    </w:p>
    <w:p w14:paraId="4EB08AA1" w14:textId="77777777" w:rsidR="00E00903" w:rsidRDefault="00E00903" w:rsidP="00F112F9">
      <w:pPr>
        <w:rPr>
          <w:rFonts w:ascii="굴림체" w:eastAsia="굴림체" w:hAnsi="굴림체"/>
          <w:color w:val="3F7F7F"/>
        </w:rPr>
      </w:pPr>
    </w:p>
    <w:p w14:paraId="78935281" w14:textId="6AA17273" w:rsidR="00F112F9" w:rsidRPr="00A0129F" w:rsidRDefault="00F112F9" w:rsidP="00F112F9">
      <w:pPr>
        <w:rPr>
          <w:rFonts w:ascii="굴림체" w:eastAsia="굴림체" w:hAnsi="굴림체"/>
        </w:rPr>
      </w:pPr>
      <w:r w:rsidRPr="00A0129F">
        <w:rPr>
          <w:rFonts w:ascii="굴림체" w:eastAsia="굴림체" w:hAnsi="굴림체"/>
          <w:color w:val="3F7F7F"/>
        </w:rPr>
        <w:t>tr</w:t>
      </w:r>
      <w:r w:rsidRPr="00A0129F">
        <w:rPr>
          <w:rFonts w:ascii="굴림체" w:eastAsia="굴림체" w:hAnsi="굴림체"/>
          <w:color w:val="000000"/>
        </w:rPr>
        <w:t xml:space="preserve"> { </w:t>
      </w:r>
      <w:r w:rsidRPr="00A0129F">
        <w:rPr>
          <w:rFonts w:ascii="굴림체" w:eastAsia="굴림체" w:hAnsi="굴림체"/>
          <w:color w:val="7F007F"/>
        </w:rPr>
        <w:t>background-color</w:t>
      </w:r>
      <w:r w:rsidRPr="00A0129F">
        <w:rPr>
          <w:rFonts w:ascii="굴림체" w:eastAsia="굴림체" w:hAnsi="굴림체"/>
          <w:color w:val="000000"/>
        </w:rPr>
        <w:t xml:space="preserve">: </w:t>
      </w:r>
      <w:r w:rsidRPr="00A0129F">
        <w:rPr>
          <w:rFonts w:ascii="굴림체" w:eastAsia="굴림체" w:hAnsi="굴림체"/>
          <w:color w:val="2A00E1"/>
        </w:rPr>
        <w:t>#ffffdd</w:t>
      </w:r>
      <w:r w:rsidRPr="00A0129F">
        <w:rPr>
          <w:rFonts w:ascii="굴림체" w:eastAsia="굴림체" w:hAnsi="굴림체"/>
          <w:color w:val="000000"/>
        </w:rPr>
        <w:t>; }</w:t>
      </w:r>
    </w:p>
    <w:p w14:paraId="46D10CDC" w14:textId="6B5DA1F6" w:rsidR="00F112F9" w:rsidRDefault="00F112F9" w:rsidP="00F112F9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tr </w:t>
      </w:r>
      <w:r>
        <w:rPr>
          <w:rFonts w:hint="eastAsia"/>
        </w:rPr>
        <w:t xml:space="preserve">태그에 </w:t>
      </w:r>
      <w:r w:rsidR="00E00903">
        <w:rPr>
          <w:rFonts w:hint="eastAsia"/>
        </w:rPr>
        <w:t xml:space="preserve">노란색 </w:t>
      </w:r>
      <w:r>
        <w:rPr>
          <w:rFonts w:hint="eastAsia"/>
        </w:rPr>
        <w:t>배경을 적용한다.</w:t>
      </w:r>
    </w:p>
    <w:p w14:paraId="5DBCB3AA" w14:textId="770112ED" w:rsidR="00E00903" w:rsidRDefault="00E00903" w:rsidP="00F112F9"/>
    <w:p w14:paraId="7F400CCC" w14:textId="761030D2" w:rsidR="00E00903" w:rsidRDefault="00E00903" w:rsidP="00F112F9">
      <w:r>
        <w:rPr>
          <w:rFonts w:hint="eastAsia"/>
        </w:rPr>
        <w:t xml:space="preserve">tbody 태그 아래의 </w:t>
      </w:r>
      <w:r>
        <w:t xml:space="preserve">tr </w:t>
      </w:r>
      <w:r>
        <w:rPr>
          <w:rFonts w:hint="eastAsia"/>
        </w:rPr>
        <w:t>태그에는 노란색 배경만 적용된다.</w:t>
      </w:r>
    </w:p>
    <w:p w14:paraId="662DDE86" w14:textId="4F32305D" w:rsidR="00E00903" w:rsidRDefault="00E00903" w:rsidP="00F112F9">
      <w:r>
        <w:t xml:space="preserve">thead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태그에는 노란색 배경과</w:t>
      </w:r>
      <w:r>
        <w:t xml:space="preserve"> </w:t>
      </w:r>
      <w:r>
        <w:rPr>
          <w:rFonts w:hint="eastAsia"/>
        </w:rPr>
        <w:t>상속된 회색 배경이 적용된다.</w:t>
      </w:r>
    </w:p>
    <w:p w14:paraId="5CE72046" w14:textId="2B70CD77" w:rsidR="00F112F9" w:rsidRDefault="00F112F9" w:rsidP="00F112F9"/>
    <w:p w14:paraId="2187229A" w14:textId="77777777" w:rsidR="00E00903" w:rsidRPr="00E00903" w:rsidRDefault="00E00903" w:rsidP="00F112F9"/>
    <w:p w14:paraId="1B5F3839" w14:textId="17D48D14" w:rsidR="002A4A59" w:rsidRDefault="002A4A59" w:rsidP="002A4A59">
      <w:pPr>
        <w:pStyle w:val="Heading3"/>
        <w:rPr>
          <w:color w:val="000000"/>
        </w:rPr>
      </w:pPr>
      <w:r>
        <w:rPr>
          <w:rFonts w:hint="eastAsia"/>
          <w:color w:val="000000"/>
        </w:rPr>
        <w:t>서식의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순위</w:t>
      </w:r>
    </w:p>
    <w:p w14:paraId="26F3956C" w14:textId="77777777" w:rsidR="002A79FE" w:rsidRDefault="002A79FE" w:rsidP="00387AD7">
      <w:r>
        <w:t xml:space="preserve">thead </w:t>
      </w:r>
      <w:r>
        <w:rPr>
          <w:rFonts w:hint="eastAsia"/>
        </w:rPr>
        <w:t xml:space="preserve">태그로부터 </w:t>
      </w:r>
      <w:r w:rsidR="00E116E6">
        <w:rPr>
          <w:rFonts w:hint="eastAsia"/>
        </w:rPr>
        <w:t>상속 받은 배경색</w:t>
      </w:r>
      <w:r>
        <w:rPr>
          <w:rFonts w:hint="eastAsia"/>
        </w:rPr>
        <w:t>(</w:t>
      </w:r>
      <w:r w:rsidRPr="00A0129F">
        <w:rPr>
          <w:rFonts w:ascii="굴림체" w:eastAsia="굴림체" w:hAnsi="굴림체"/>
          <w:color w:val="2A00E1"/>
        </w:rPr>
        <w:t>#aaaaaa</w:t>
      </w:r>
      <w:r>
        <w:rPr>
          <w:rFonts w:ascii="굴림체" w:eastAsia="굴림체" w:hAnsi="굴림체"/>
          <w:color w:val="000000"/>
        </w:rPr>
        <w:t>)</w:t>
      </w:r>
      <w:r w:rsidR="00E116E6">
        <w:rPr>
          <w:rFonts w:hint="eastAsia"/>
        </w:rPr>
        <w:t xml:space="preserve">과 </w:t>
      </w:r>
      <w:r w:rsidR="00E116E6">
        <w:t xml:space="preserve">tr </w:t>
      </w:r>
      <w:r w:rsidR="00E116E6">
        <w:rPr>
          <w:rFonts w:hint="eastAsia"/>
        </w:rPr>
        <w:t>태그에 직접 적용된 배경색</w:t>
      </w:r>
      <w:r>
        <w:rPr>
          <w:rFonts w:hint="eastAsia"/>
        </w:rPr>
        <w:t>(</w:t>
      </w:r>
      <w:r w:rsidRPr="00A0129F">
        <w:rPr>
          <w:rFonts w:ascii="굴림체" w:eastAsia="굴림체" w:hAnsi="굴림체"/>
          <w:color w:val="2A00E1"/>
        </w:rPr>
        <w:t>#ffffdd</w:t>
      </w:r>
      <w:r>
        <w:rPr>
          <w:rFonts w:ascii="굴림체" w:eastAsia="굴림체" w:hAnsi="굴림체"/>
          <w:color w:val="2A00E1"/>
        </w:rPr>
        <w:t>)</w:t>
      </w:r>
      <w:r w:rsidR="00E116E6">
        <w:rPr>
          <w:rFonts w:hint="eastAsia"/>
        </w:rPr>
        <w:t xml:space="preserve"> 중에서, </w:t>
      </w:r>
    </w:p>
    <w:p w14:paraId="08F74928" w14:textId="58C20982" w:rsidR="00E116E6" w:rsidRDefault="00E116E6" w:rsidP="00387AD7">
      <w:r>
        <w:t xml:space="preserve">tr </w:t>
      </w:r>
      <w:r>
        <w:rPr>
          <w:rFonts w:hint="eastAsia"/>
        </w:rPr>
        <w:t>태그에 직접 적용된 서식이 우선 순</w:t>
      </w:r>
      <w:r w:rsidR="000E70BE">
        <w:rPr>
          <w:rFonts w:hint="eastAsia"/>
        </w:rPr>
        <w:t>위가 높다.</w:t>
      </w:r>
    </w:p>
    <w:p w14:paraId="75AE3399" w14:textId="524AF8F3" w:rsidR="002A4A59" w:rsidRDefault="002A4A59" w:rsidP="00387AD7">
      <w:r>
        <w:rPr>
          <w:rFonts w:hint="eastAsia"/>
        </w:rPr>
        <w:t xml:space="preserve">그렇기 때문에 </w:t>
      </w:r>
      <w:r w:rsidR="00E00903">
        <w:rPr>
          <w:rFonts w:hint="eastAsia"/>
        </w:rPr>
        <w:t>thead</w:t>
      </w:r>
      <w:r w:rsidR="00E00903">
        <w:t xml:space="preserve"> </w:t>
      </w:r>
      <w:r w:rsidR="00E00903"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태그에</w:t>
      </w:r>
      <w:r w:rsidR="00E00903">
        <w:rPr>
          <w:rFonts w:hint="eastAsia"/>
        </w:rPr>
        <w:t>도</w:t>
      </w:r>
      <w:r>
        <w:rPr>
          <w:rFonts w:hint="eastAsia"/>
        </w:rPr>
        <w:t xml:space="preserve"> </w:t>
      </w:r>
      <w:r w:rsidR="002A79FE" w:rsidRPr="00A0129F">
        <w:rPr>
          <w:rFonts w:ascii="굴림체" w:eastAsia="굴림체" w:hAnsi="굴림체"/>
          <w:color w:val="2A00E1"/>
        </w:rPr>
        <w:t>#ffffdd</w:t>
      </w:r>
      <w:r>
        <w:t xml:space="preserve"> </w:t>
      </w:r>
      <w:r>
        <w:rPr>
          <w:rFonts w:hint="eastAsia"/>
        </w:rPr>
        <w:t>배경색이 적용된다.</w:t>
      </w:r>
    </w:p>
    <w:p w14:paraId="16FF4BF7" w14:textId="594C3F13" w:rsidR="000E70BE" w:rsidRDefault="000E70BE" w:rsidP="00387AD7"/>
    <w:p w14:paraId="5D1CA6AC" w14:textId="0350C8A6" w:rsidR="002A79FE" w:rsidRDefault="002A79FE" w:rsidP="00387AD7"/>
    <w:p w14:paraId="4D2E4C7D" w14:textId="77777777" w:rsidR="002A79FE" w:rsidRDefault="002A79FE" w:rsidP="00387AD7"/>
    <w:p w14:paraId="0F7D7653" w14:textId="77777777" w:rsidR="00FD34A5" w:rsidRDefault="00FD34A5" w:rsidP="00387AD7"/>
    <w:p w14:paraId="49B8B4EE" w14:textId="31D49EA8" w:rsidR="00A0129F" w:rsidRDefault="00A0129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4568BA" w14:textId="710377EC" w:rsidR="00B41164" w:rsidRDefault="00B41164" w:rsidP="000E70BE">
      <w:pPr>
        <w:pStyle w:val="Heading2"/>
      </w:pPr>
      <w:bookmarkStart w:id="21" w:name="_Toc476306051"/>
      <w:r>
        <w:rPr>
          <w:rFonts w:hint="eastAsia"/>
        </w:rPr>
        <w:lastRenderedPageBreak/>
        <w:t>:</w:t>
      </w:r>
      <w:r>
        <w:t xml:space="preserve">hover </w:t>
      </w:r>
      <w:r>
        <w:rPr>
          <w:rFonts w:hint="eastAsia"/>
        </w:rPr>
        <w:t>실렉터</w:t>
      </w:r>
      <w:bookmarkEnd w:id="21"/>
    </w:p>
    <w:p w14:paraId="483C48D9" w14:textId="07681FE4" w:rsidR="000E70BE" w:rsidRDefault="000E70BE" w:rsidP="00B41164">
      <w:pPr>
        <w:pStyle w:val="Heading3"/>
      </w:pPr>
      <w:r>
        <w:t xml:space="preserve">01/table16.html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70BE" w14:paraId="3322D207" w14:textId="77777777" w:rsidTr="006D1CF3">
        <w:tc>
          <w:tcPr>
            <w:tcW w:w="10456" w:type="dxa"/>
          </w:tcPr>
          <w:p w14:paraId="074F6EBD" w14:textId="77777777" w:rsidR="002E1FCF" w:rsidRDefault="002E1FCF" w:rsidP="002E1FCF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D57EA62" w14:textId="77777777" w:rsidR="002E1FCF" w:rsidRDefault="002E1FCF" w:rsidP="002E1FCF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0C75B0B" w14:textId="77777777" w:rsidR="002E1FCF" w:rsidRDefault="002E1FCF" w:rsidP="002E1FCF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AFC5344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13403B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2693E570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2D5B08A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2AE2501D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472821EE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9AA868B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4DF86F97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4EDDDFAD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2E1FCF">
              <w:rPr>
                <w:color w:val="3F7F7F"/>
                <w:highlight w:val="yellow"/>
              </w:rPr>
              <w:t>tr:hover</w:t>
            </w:r>
            <w:r w:rsidRPr="002E1FCF">
              <w:rPr>
                <w:color w:val="000000"/>
                <w:highlight w:val="yellow"/>
              </w:rPr>
              <w:t xml:space="preserve"> { </w:t>
            </w:r>
            <w:r w:rsidRPr="002E1FCF">
              <w:rPr>
                <w:color w:val="7F007F"/>
                <w:highlight w:val="yellow"/>
              </w:rPr>
              <w:t>background-color</w:t>
            </w:r>
            <w:r w:rsidRPr="002E1FCF">
              <w:rPr>
                <w:color w:val="000000"/>
                <w:highlight w:val="yellow"/>
              </w:rPr>
              <w:t xml:space="preserve">: </w:t>
            </w:r>
            <w:r w:rsidRPr="002E1FCF">
              <w:rPr>
                <w:color w:val="2A00E1"/>
                <w:highlight w:val="yellow"/>
              </w:rPr>
              <w:t>#ffffdd</w:t>
            </w:r>
            <w:r w:rsidRPr="002E1FCF">
              <w:rPr>
                <w:color w:val="000000"/>
                <w:highlight w:val="yellow"/>
              </w:rPr>
              <w:t>; }</w:t>
            </w:r>
          </w:p>
          <w:p w14:paraId="30DAD84D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6A8BD64" w14:textId="77777777" w:rsidR="002E1FCF" w:rsidRDefault="002E1FCF" w:rsidP="002E1FCF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7680BE" w14:textId="77777777" w:rsidR="002E1FCF" w:rsidRDefault="002E1FCF" w:rsidP="002E1FCF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735C394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49CD457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F8AE3B3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E4E188C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10C0DA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C326C4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2F030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B54A1C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2CE2A49" w14:textId="77777777" w:rsidR="00387AD7" w:rsidRDefault="002E1FCF" w:rsidP="002E1FCF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65268F8" w14:textId="41C662EE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291E422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E9D7E0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0B78F4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2BF48B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515268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D35ECA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E81A5C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48375B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8806251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48A978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9A5E1A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18C882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D124DB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7FA254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832FE7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D1A462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9C19FF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9E0FAC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CC10A1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A6B8F2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11E832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057632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942033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A41BAB" w14:textId="77777777" w:rsidR="002E1FCF" w:rsidRDefault="002E1FCF" w:rsidP="002E1FCF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5199B03" w14:textId="77777777" w:rsidR="00387AD7" w:rsidRDefault="002E1FCF" w:rsidP="002E1FCF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856E6C4" w14:textId="0622EE38" w:rsidR="002E1FCF" w:rsidRDefault="002E1FCF" w:rsidP="002E1FCF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8DFBBF4" w14:textId="77777777" w:rsidR="002E1FCF" w:rsidRDefault="002E1FCF" w:rsidP="002E1FCF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9D03235" w14:textId="77777777" w:rsidR="000E70BE" w:rsidRDefault="000E70BE" w:rsidP="002E1FCF">
            <w:pPr>
              <w:pStyle w:val="a0"/>
            </w:pPr>
          </w:p>
        </w:tc>
      </w:tr>
    </w:tbl>
    <w:p w14:paraId="652E9CA5" w14:textId="77777777" w:rsidR="000E70BE" w:rsidRDefault="000E70BE" w:rsidP="00387AD7"/>
    <w:p w14:paraId="488E1C66" w14:textId="45BEDB50" w:rsidR="00B64052" w:rsidRDefault="00CC0BFA" w:rsidP="00B64052">
      <w:pPr>
        <w:pStyle w:val="Heading3"/>
      </w:pPr>
      <w:r>
        <w:t xml:space="preserve">CSS </w:t>
      </w:r>
      <w:r>
        <w:t>실렉터</w:t>
      </w:r>
      <w:r w:rsidR="00B64052">
        <w:t xml:space="preserve">  :hover</w:t>
      </w:r>
    </w:p>
    <w:p w14:paraId="4627EDB0" w14:textId="77777777" w:rsidR="002E1FCF" w:rsidRPr="002A79FE" w:rsidRDefault="002E1FCF" w:rsidP="00387AD7">
      <w:pPr>
        <w:rPr>
          <w:rFonts w:ascii="굴림체" w:eastAsia="굴림체" w:hAnsi="굴림체"/>
        </w:rPr>
      </w:pPr>
      <w:r w:rsidRPr="002A79FE">
        <w:rPr>
          <w:rFonts w:ascii="굴림체" w:eastAsia="굴림체" w:hAnsi="굴림체"/>
          <w:color w:val="3F7F7F"/>
          <w:highlight w:val="yellow"/>
        </w:rPr>
        <w:t>tr:hover</w:t>
      </w:r>
      <w:r w:rsidRPr="002A79FE">
        <w:rPr>
          <w:rFonts w:ascii="굴림체" w:eastAsia="굴림체" w:hAnsi="굴림체"/>
          <w:color w:val="000000"/>
        </w:rPr>
        <w:t xml:space="preserve"> { </w:t>
      </w:r>
      <w:r w:rsidRPr="002A79FE">
        <w:rPr>
          <w:rFonts w:ascii="굴림체" w:eastAsia="굴림체" w:hAnsi="굴림체"/>
          <w:color w:val="7F007F"/>
        </w:rPr>
        <w:t>background-color</w:t>
      </w:r>
      <w:r w:rsidRPr="002A79FE">
        <w:rPr>
          <w:rFonts w:ascii="굴림체" w:eastAsia="굴림체" w:hAnsi="굴림체"/>
          <w:color w:val="000000"/>
        </w:rPr>
        <w:t xml:space="preserve">: </w:t>
      </w:r>
      <w:r w:rsidRPr="002A79FE">
        <w:rPr>
          <w:rFonts w:ascii="굴림체" w:eastAsia="굴림체" w:hAnsi="굴림체"/>
          <w:color w:val="2A00E1"/>
        </w:rPr>
        <w:t>#ffffdd</w:t>
      </w:r>
      <w:r w:rsidRPr="002A79FE">
        <w:rPr>
          <w:rFonts w:ascii="굴림체" w:eastAsia="굴림체" w:hAnsi="굴림체"/>
          <w:color w:val="000000"/>
        </w:rPr>
        <w:t>; }</w:t>
      </w:r>
    </w:p>
    <w:p w14:paraId="50711D97" w14:textId="6D81FD48" w:rsidR="002A79FE" w:rsidRDefault="006D3327" w:rsidP="00387AD7">
      <w:r>
        <w:rPr>
          <w:rFonts w:hint="eastAsia"/>
        </w:rPr>
        <w:t>tr:hover</w:t>
      </w:r>
      <w:r>
        <w:t xml:space="preserve"> </w:t>
      </w:r>
      <w:r w:rsidR="002A79FE">
        <w:rPr>
          <w:rFonts w:hint="eastAsia"/>
        </w:rPr>
        <w:t>실렉터는</w:t>
      </w:r>
      <w:r>
        <w:rPr>
          <w:rFonts w:hint="eastAsia"/>
        </w:rPr>
        <w:t>,</w:t>
      </w:r>
      <w:r>
        <w:t xml:space="preserve"> </w:t>
      </w:r>
    </w:p>
    <w:p w14:paraId="2089C5EC" w14:textId="23F6111C" w:rsidR="002A79FE" w:rsidRDefault="003A0B4F" w:rsidP="00387AD7">
      <w:r>
        <w:rPr>
          <w:rFonts w:hint="eastAsia"/>
        </w:rPr>
        <w:t xml:space="preserve">현재 문서의 </w:t>
      </w:r>
      <w:r w:rsidR="006D3327">
        <w:t xml:space="preserve">tr </w:t>
      </w:r>
      <w:r w:rsidR="006D3327">
        <w:rPr>
          <w:rFonts w:hint="eastAsia"/>
        </w:rPr>
        <w:t>태그중에서 마우스 포인터</w:t>
      </w:r>
      <w:r w:rsidR="002A79FE">
        <w:rPr>
          <w:rFonts w:hint="eastAsia"/>
        </w:rPr>
        <w:t>의 바로 아래에 있는</w:t>
      </w:r>
      <w:r w:rsidR="006D3327">
        <w:rPr>
          <w:rFonts w:hint="eastAsia"/>
        </w:rPr>
        <w:t xml:space="preserve"> </w:t>
      </w:r>
      <w:r w:rsidR="002A79FE">
        <w:rPr>
          <w:rFonts w:hint="eastAsia"/>
        </w:rPr>
        <w:t>태그를 지정한다.</w:t>
      </w:r>
    </w:p>
    <w:p w14:paraId="31FB2EE6" w14:textId="46B88D8F" w:rsidR="002A79FE" w:rsidRDefault="002A79FE" w:rsidP="00387AD7"/>
    <w:p w14:paraId="311B8463" w14:textId="77777777" w:rsidR="002A79FE" w:rsidRDefault="002A79FE" w:rsidP="00387AD7"/>
    <w:p w14:paraId="7A49389C" w14:textId="77777777" w:rsidR="006D3327" w:rsidRDefault="006D3327" w:rsidP="00387AD7"/>
    <w:p w14:paraId="660DA5FE" w14:textId="2C26FBA1" w:rsidR="006D3327" w:rsidRDefault="00FD34A5" w:rsidP="00387AD7">
      <w:r>
        <w:rPr>
          <w:noProof/>
        </w:rPr>
        <w:lastRenderedPageBreak/>
        <w:drawing>
          <wp:inline distT="0" distB="0" distL="0" distR="0" wp14:anchorId="1F6F4C06" wp14:editId="6F61576F">
            <wp:extent cx="2394953" cy="2136039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69" cy="214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EA71" w14:textId="77777777" w:rsidR="002E1FCF" w:rsidRDefault="002E1FCF" w:rsidP="00387AD7"/>
    <w:p w14:paraId="046423AE" w14:textId="2379CE18" w:rsidR="00FD34A5" w:rsidRDefault="007C118B" w:rsidP="00387AD7">
      <w:r>
        <w:rPr>
          <w:rFonts w:hint="eastAsia"/>
        </w:rPr>
        <w:t xml:space="preserve">마우스 포인터 바로 아래에 있는 </w:t>
      </w:r>
      <w:r>
        <w:t xml:space="preserve">tr </w:t>
      </w:r>
      <w:r>
        <w:rPr>
          <w:rFonts w:hint="eastAsia"/>
        </w:rPr>
        <w:t>태그에만 배경색(</w:t>
      </w:r>
      <w:r>
        <w:t xml:space="preserve">background-color) </w:t>
      </w:r>
      <w:r>
        <w:rPr>
          <w:rFonts w:hint="eastAsia"/>
        </w:rPr>
        <w:t>서식이 적용되기 때문에,</w:t>
      </w:r>
    </w:p>
    <w:p w14:paraId="12E43D9F" w14:textId="05190574" w:rsidR="007C118B" w:rsidRDefault="007C118B" w:rsidP="00387AD7">
      <w:r>
        <w:rPr>
          <w:rFonts w:hint="eastAsia"/>
        </w:rPr>
        <w:t>마우스 포인터가 이동하면</w:t>
      </w:r>
      <w:r>
        <w:t xml:space="preserve"> </w:t>
      </w:r>
      <w:r>
        <w:rPr>
          <w:rFonts w:hint="eastAsia"/>
        </w:rPr>
        <w:t xml:space="preserve">서식이 지정되는 </w:t>
      </w:r>
      <w:r>
        <w:t xml:space="preserve">tr </w:t>
      </w:r>
      <w:r>
        <w:rPr>
          <w:rFonts w:hint="eastAsia"/>
        </w:rPr>
        <w:t>태그도 바뀐다.</w:t>
      </w:r>
    </w:p>
    <w:p w14:paraId="2BF2D4DC" w14:textId="59F5A32C" w:rsidR="007C118B" w:rsidRDefault="007C118B" w:rsidP="00387AD7"/>
    <w:p w14:paraId="3F81A920" w14:textId="77777777" w:rsidR="007C118B" w:rsidRDefault="007C118B" w:rsidP="00387AD7"/>
    <w:p w14:paraId="1F8B9301" w14:textId="77777777" w:rsidR="00FD34A5" w:rsidRDefault="00FD34A5" w:rsidP="00387AD7"/>
    <w:p w14:paraId="3EB5B5FC" w14:textId="313190E8" w:rsidR="00533EC2" w:rsidRDefault="00533EC2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30F290A1" w14:textId="7D02553B" w:rsidR="00533EC2" w:rsidRDefault="00533EC2" w:rsidP="00B41164">
      <w:pPr>
        <w:pStyle w:val="Heading3"/>
      </w:pPr>
      <w:r>
        <w:lastRenderedPageBreak/>
        <w:t>01/table17.</w:t>
      </w:r>
      <w:r>
        <w:rPr>
          <w:rFonts w:hint="eastAsia"/>
        </w:rPr>
        <w:t>h</w:t>
      </w:r>
      <w:r w:rsidR="00133ED3">
        <w:t>tm</w:t>
      </w:r>
      <w:r>
        <w:t xml:space="preserve">l </w:t>
      </w:r>
      <w:r>
        <w:rPr>
          <w:rFonts w:hint="eastAsia"/>
        </w:rPr>
        <w:t>생성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3EC2" w14:paraId="6349145D" w14:textId="77777777" w:rsidTr="006D1CF3">
        <w:tc>
          <w:tcPr>
            <w:tcW w:w="10456" w:type="dxa"/>
          </w:tcPr>
          <w:p w14:paraId="6A1C6CA0" w14:textId="77777777" w:rsidR="00A774A7" w:rsidRDefault="00A774A7" w:rsidP="00A774A7">
            <w:pPr>
              <w:pStyle w:val="a0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F802AB6" w14:textId="77777777" w:rsidR="00A774A7" w:rsidRDefault="00A774A7" w:rsidP="00A774A7">
            <w:pPr>
              <w:pStyle w:val="a0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2F37A3B" w14:textId="77777777" w:rsidR="00A774A7" w:rsidRDefault="00A774A7" w:rsidP="00A774A7">
            <w:pPr>
              <w:pStyle w:val="a0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1A51BC6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6275BD1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EFA0F14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A216E4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F903E9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6BBDBB1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8BF167A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05CE3E49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4382294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 w:rsidRPr="00A774A7">
              <w:rPr>
                <w:color w:val="3F7F7F"/>
                <w:highlight w:val="yellow"/>
              </w:rPr>
              <w:t>tbody tr:hover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08935A1E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7F4D5EA" w14:textId="77777777" w:rsidR="00A774A7" w:rsidRDefault="00A774A7" w:rsidP="00A774A7">
            <w:pPr>
              <w:pStyle w:val="a0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BF4182" w14:textId="77777777" w:rsidR="00A774A7" w:rsidRDefault="00A774A7" w:rsidP="00A774A7">
            <w:pPr>
              <w:pStyle w:val="a0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240E75B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EF83A57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3E302DB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6F170EF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8677E2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B20AFE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C8FB6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020000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1FF7561" w14:textId="77777777" w:rsidR="00387AD7" w:rsidRDefault="00A774A7" w:rsidP="00A774A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24A8A9E7" w14:textId="410EDB4A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8ABF1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1835C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A94EA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3ACAD7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A8444BE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4DEE0F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B2A8C3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012FA9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88E32C0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3DA6BF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32D3AA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EEF847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B77543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1A716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7CF274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6E1FE9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CB0A55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582CCD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BBB113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528CD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7B26D3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8D4B23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88596E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3DB9107" w14:textId="77777777" w:rsidR="00A774A7" w:rsidRDefault="00A774A7" w:rsidP="00A774A7">
            <w:pPr>
              <w:pStyle w:val="a0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B32F5B3" w14:textId="77777777" w:rsidR="00387AD7" w:rsidRDefault="00A774A7" w:rsidP="00A774A7">
            <w:pPr>
              <w:pStyle w:val="a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BBB670" w14:textId="4D993FD7" w:rsidR="00A774A7" w:rsidRDefault="00A774A7" w:rsidP="00A774A7">
            <w:pPr>
              <w:pStyle w:val="a0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B52F3DA" w14:textId="77777777" w:rsidR="00A774A7" w:rsidRDefault="00A774A7" w:rsidP="00A774A7">
            <w:pPr>
              <w:pStyle w:val="a0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F2115AA" w14:textId="77777777" w:rsidR="00533EC2" w:rsidRDefault="00533EC2" w:rsidP="00A774A7">
            <w:pPr>
              <w:pStyle w:val="a0"/>
            </w:pPr>
          </w:p>
        </w:tc>
      </w:tr>
    </w:tbl>
    <w:p w14:paraId="5590D970" w14:textId="77777777" w:rsidR="002E1FCF" w:rsidRDefault="002E1FCF" w:rsidP="00387AD7"/>
    <w:p w14:paraId="4208156A" w14:textId="33E6908E" w:rsidR="00E926B2" w:rsidRDefault="00CC0BFA" w:rsidP="00E926B2">
      <w:pPr>
        <w:pStyle w:val="Heading3"/>
      </w:pPr>
      <w:r>
        <w:t xml:space="preserve">CSS </w:t>
      </w:r>
      <w:r>
        <w:t>실렉터</w:t>
      </w:r>
      <w:r w:rsidR="00573F53">
        <w:rPr>
          <w:rFonts w:hint="eastAsia"/>
        </w:rPr>
        <w:t>에서</w:t>
      </w:r>
      <w:r w:rsidR="00573F53">
        <w:rPr>
          <w:rFonts w:hint="eastAsia"/>
        </w:rPr>
        <w:t xml:space="preserve"> </w:t>
      </w:r>
      <w:r w:rsidR="00573F53">
        <w:rPr>
          <w:rFonts w:hint="eastAsia"/>
        </w:rPr>
        <w:t>공백</w:t>
      </w:r>
      <w:r w:rsidR="00573F53">
        <w:rPr>
          <w:rFonts w:hint="eastAsia"/>
        </w:rPr>
        <w:t xml:space="preserve"> </w:t>
      </w:r>
      <w:r w:rsidR="00573F53">
        <w:rPr>
          <w:rFonts w:hint="eastAsia"/>
        </w:rPr>
        <w:t>문자</w:t>
      </w:r>
    </w:p>
    <w:p w14:paraId="02009D75" w14:textId="0C2B3601" w:rsidR="00294549" w:rsidRPr="00294549" w:rsidRDefault="00294549" w:rsidP="00294549"/>
    <w:p w14:paraId="2342029B" w14:textId="77777777" w:rsidR="00A774A7" w:rsidRPr="007C118B" w:rsidRDefault="00A774A7" w:rsidP="00387AD7">
      <w:pPr>
        <w:rPr>
          <w:rFonts w:ascii="굴림체" w:eastAsia="굴림체" w:hAnsi="굴림체"/>
        </w:rPr>
      </w:pPr>
      <w:r w:rsidRPr="007C118B">
        <w:rPr>
          <w:rFonts w:ascii="굴림체" w:eastAsia="굴림체" w:hAnsi="굴림체"/>
          <w:color w:val="3F7F7F"/>
          <w:highlight w:val="yellow"/>
        </w:rPr>
        <w:t>tbody tr:hover</w:t>
      </w:r>
      <w:r w:rsidRPr="007C118B">
        <w:rPr>
          <w:rFonts w:ascii="굴림체" w:eastAsia="굴림체" w:hAnsi="굴림체"/>
          <w:color w:val="000000"/>
        </w:rPr>
        <w:t xml:space="preserve"> { </w:t>
      </w:r>
      <w:r w:rsidRPr="007C118B">
        <w:rPr>
          <w:rFonts w:ascii="굴림체" w:eastAsia="굴림체" w:hAnsi="굴림체"/>
          <w:color w:val="7F007F"/>
        </w:rPr>
        <w:t>background-color</w:t>
      </w:r>
      <w:r w:rsidRPr="007C118B">
        <w:rPr>
          <w:rFonts w:ascii="굴림체" w:eastAsia="굴림체" w:hAnsi="굴림체"/>
          <w:color w:val="000000"/>
        </w:rPr>
        <w:t xml:space="preserve">: </w:t>
      </w:r>
      <w:r w:rsidRPr="007C118B">
        <w:rPr>
          <w:rFonts w:ascii="굴림체" w:eastAsia="굴림체" w:hAnsi="굴림체"/>
          <w:color w:val="2A00E1"/>
        </w:rPr>
        <w:t>#ffffdd</w:t>
      </w:r>
      <w:r w:rsidRPr="007C118B">
        <w:rPr>
          <w:rFonts w:ascii="굴림체" w:eastAsia="굴림체" w:hAnsi="굴림체"/>
          <w:color w:val="000000"/>
        </w:rPr>
        <w:t xml:space="preserve">; </w:t>
      </w:r>
      <w:r w:rsidRPr="007C118B">
        <w:rPr>
          <w:rFonts w:ascii="굴림체" w:eastAsia="굴림체" w:hAnsi="굴림체"/>
          <w:color w:val="7F007F"/>
        </w:rPr>
        <w:t>cursor</w:t>
      </w:r>
      <w:r w:rsidRPr="007C118B">
        <w:rPr>
          <w:rFonts w:ascii="굴림체" w:eastAsia="굴림체" w:hAnsi="굴림체"/>
          <w:color w:val="000000"/>
        </w:rPr>
        <w:t xml:space="preserve">: </w:t>
      </w:r>
      <w:r w:rsidRPr="007C118B">
        <w:rPr>
          <w:rFonts w:ascii="굴림체" w:eastAsia="굴림체" w:hAnsi="굴림체"/>
          <w:color w:val="2A00E1"/>
        </w:rPr>
        <w:t>pointer</w:t>
      </w:r>
      <w:r w:rsidRPr="007C118B">
        <w:rPr>
          <w:rFonts w:ascii="굴림체" w:eastAsia="굴림체" w:hAnsi="굴림체"/>
          <w:color w:val="000000"/>
        </w:rPr>
        <w:t>; }</w:t>
      </w:r>
    </w:p>
    <w:p w14:paraId="290F2406" w14:textId="239474F9" w:rsidR="007C118B" w:rsidRDefault="00A774A7" w:rsidP="00387AD7">
      <w:r>
        <w:rPr>
          <w:rFonts w:hint="eastAsia"/>
        </w:rPr>
        <w:t>tb</w:t>
      </w:r>
      <w:r>
        <w:t>o</w:t>
      </w:r>
      <w:r>
        <w:rPr>
          <w:rFonts w:hint="eastAsia"/>
        </w:rPr>
        <w:t>dy tr:hover</w:t>
      </w:r>
      <w:r>
        <w:t xml:space="preserve"> </w:t>
      </w:r>
      <w:r w:rsidR="007C118B">
        <w:rPr>
          <w:rFonts w:hint="eastAsia"/>
        </w:rPr>
        <w:t>실렉터는,</w:t>
      </w:r>
    </w:p>
    <w:p w14:paraId="5AA26678" w14:textId="42487E7D" w:rsidR="00A774A7" w:rsidRDefault="00A774A7" w:rsidP="00387AD7">
      <w:r>
        <w:t xml:space="preserve">tbody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 xml:space="preserve">태그 중에서 현재 마우스가 위치한 </w:t>
      </w:r>
      <w:r>
        <w:t xml:space="preserve">tr </w:t>
      </w:r>
      <w:r>
        <w:rPr>
          <w:rFonts w:hint="eastAsia"/>
        </w:rPr>
        <w:t>태그에만 서식을 적용한다는 의미이다.</w:t>
      </w:r>
    </w:p>
    <w:p w14:paraId="71635F78" w14:textId="77777777" w:rsidR="00A774A7" w:rsidRDefault="00A774A7" w:rsidP="00387AD7"/>
    <w:p w14:paraId="1C1BC09C" w14:textId="556A2EE3" w:rsidR="00A774A7" w:rsidRDefault="00A774A7" w:rsidP="00387AD7">
      <w:r>
        <w:rPr>
          <w:rFonts w:hint="eastAsia"/>
        </w:rPr>
        <w:t>예를 들어 아래의 코드는</w:t>
      </w:r>
    </w:p>
    <w:p w14:paraId="366AB533" w14:textId="6FB8D425" w:rsidR="00A774A7" w:rsidRDefault="00A774A7" w:rsidP="00387AD7">
      <w:r>
        <w:t>thead td { color: white; }</w:t>
      </w:r>
    </w:p>
    <w:p w14:paraId="65959B7F" w14:textId="5D83B0CE" w:rsidR="00A774A7" w:rsidRDefault="00A774A7" w:rsidP="00387AD7">
      <w:r>
        <w:t xml:space="preserve">thead </w:t>
      </w:r>
      <w:r>
        <w:rPr>
          <w:rFonts w:hint="eastAsia"/>
        </w:rPr>
        <w:t xml:space="preserve">태그 아래의 </w:t>
      </w:r>
      <w:r w:rsidR="00E52344">
        <w:rPr>
          <w:rFonts w:hint="eastAsia"/>
        </w:rPr>
        <w:t xml:space="preserve">모든 </w:t>
      </w:r>
      <w:r>
        <w:t xml:space="preserve">td </w:t>
      </w:r>
      <w:r>
        <w:rPr>
          <w:rFonts w:hint="eastAsia"/>
        </w:rPr>
        <w:t>태그에 서식을 적용한다는 의미이다.</w:t>
      </w:r>
    </w:p>
    <w:p w14:paraId="77D8037E" w14:textId="77777777" w:rsidR="00A774A7" w:rsidRDefault="00A774A7" w:rsidP="00387AD7"/>
    <w:p w14:paraId="350B0258" w14:textId="212CCA9A" w:rsidR="00A774A7" w:rsidRDefault="00DE13D3" w:rsidP="00387AD7">
      <w:r>
        <w:rPr>
          <w:noProof/>
        </w:rPr>
        <w:lastRenderedPageBreak/>
        <w:drawing>
          <wp:inline distT="0" distB="0" distL="0" distR="0" wp14:anchorId="794E4DC1" wp14:editId="7EBAB475">
            <wp:extent cx="2382150" cy="2165299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72" cy="21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EE6E" w14:textId="77777777" w:rsidR="00DE13D3" w:rsidRDefault="00DE13D3" w:rsidP="00387AD7"/>
    <w:p w14:paraId="69F8B628" w14:textId="77777777" w:rsidR="00DE13D3" w:rsidRDefault="00DE13D3" w:rsidP="00387AD7"/>
    <w:p w14:paraId="7CD1C83D" w14:textId="6A2FAE1C" w:rsidR="00DE13D3" w:rsidRDefault="00DE13D3" w:rsidP="00387AD7"/>
    <w:p w14:paraId="42374635" w14:textId="3A995642" w:rsidR="00115564" w:rsidRDefault="00115564" w:rsidP="00387AD7"/>
    <w:p w14:paraId="278F0170" w14:textId="43292271" w:rsidR="00115564" w:rsidRDefault="00115564" w:rsidP="00387AD7"/>
    <w:p w14:paraId="1A3187A5" w14:textId="77777777" w:rsidR="00115564" w:rsidRDefault="0011556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C1B170E" w14:textId="2BD683D8" w:rsidR="00115564" w:rsidRDefault="00807640" w:rsidP="00115564">
      <w:pPr>
        <w:pStyle w:val="Heading1"/>
      </w:pPr>
      <w:bookmarkStart w:id="22" w:name="_Toc476306052"/>
      <w:r>
        <w:rPr>
          <w:rFonts w:hint="eastAsia"/>
        </w:rPr>
        <w:lastRenderedPageBreak/>
        <w:t>연습문제</w:t>
      </w:r>
      <w:bookmarkEnd w:id="22"/>
    </w:p>
    <w:p w14:paraId="2C457600" w14:textId="44143F02" w:rsidR="00115564" w:rsidRDefault="00115564" w:rsidP="00115564"/>
    <w:p w14:paraId="57C1F5B5" w14:textId="09AD391B" w:rsidR="00807640" w:rsidRDefault="00807640" w:rsidP="00807640">
      <w:pPr>
        <w:pStyle w:val="Heading2"/>
      </w:pPr>
      <w:bookmarkStart w:id="23" w:name="_Toc476306053"/>
      <w:r>
        <w:rPr>
          <w:rFonts w:hint="eastAsia"/>
        </w:rPr>
        <w:t>복습</w:t>
      </w:r>
      <w:bookmarkEnd w:id="23"/>
    </w:p>
    <w:p w14:paraId="00291D6E" w14:textId="2C2ED96A" w:rsidR="00115564" w:rsidRDefault="00115564" w:rsidP="00115564">
      <w:r>
        <w:t xml:space="preserve">block </w:t>
      </w:r>
      <w:r>
        <w:rPr>
          <w:rFonts w:hint="eastAsia"/>
        </w:rPr>
        <w:t xml:space="preserve">태그와 </w:t>
      </w:r>
      <w:r>
        <w:t xml:space="preserve">inline </w:t>
      </w:r>
      <w:r>
        <w:rPr>
          <w:rFonts w:hint="eastAsia"/>
        </w:rPr>
        <w:t>태그의 차이는 무엇인가?</w:t>
      </w:r>
    </w:p>
    <w:p w14:paraId="1C577FE4" w14:textId="22C4635B" w:rsidR="00115564" w:rsidRDefault="00115564" w:rsidP="00115564">
      <w:r>
        <w:t xml:space="preserve">block </w:t>
      </w:r>
      <w:r>
        <w:rPr>
          <w:rFonts w:hint="eastAsia"/>
        </w:rPr>
        <w:t>태그에 해당하는 태그들을 나열하라.</w:t>
      </w:r>
    </w:p>
    <w:p w14:paraId="63246A61" w14:textId="38375224" w:rsidR="00115564" w:rsidRDefault="00115564" w:rsidP="00115564">
      <w:r>
        <w:t xml:space="preserve">inline </w:t>
      </w:r>
      <w:r>
        <w:rPr>
          <w:rFonts w:hint="eastAsia"/>
        </w:rPr>
        <w:t>태그에 해당하는 태그들을 나열하라.</w:t>
      </w:r>
    </w:p>
    <w:p w14:paraId="3D570BD7" w14:textId="009B3415" w:rsidR="00115564" w:rsidRDefault="00115564" w:rsidP="00115564"/>
    <w:p w14:paraId="5D29C831" w14:textId="6AE21A6D" w:rsidR="00115564" w:rsidRDefault="00115564" w:rsidP="00115564">
      <w:r>
        <w:rPr>
          <w:rFonts w:hint="eastAsia"/>
        </w:rPr>
        <w:t>html 문서가 웹브라우저 창에 표시될 때,</w:t>
      </w:r>
      <w:r>
        <w:t xml:space="preserve"> </w:t>
      </w:r>
      <w:r>
        <w:rPr>
          <w:rFonts w:hint="eastAsia"/>
        </w:rPr>
        <w:t>공백 문자와 줄바꿈 문자는 어떻게 표시되는가?</w:t>
      </w:r>
    </w:p>
    <w:p w14:paraId="7F1CC4E0" w14:textId="04AA6B69" w:rsidR="00115564" w:rsidRDefault="00115564" w:rsidP="00115564"/>
    <w:p w14:paraId="325EB728" w14:textId="7CBECAB0" w:rsidR="00115564" w:rsidRDefault="00115564" w:rsidP="0011556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문서에서 원하는 곳에서 줄바꿈이 일어나게 하려면 어떤</w:t>
      </w:r>
      <w:r>
        <w:t xml:space="preserve"> </w:t>
      </w:r>
      <w:r>
        <w:rPr>
          <w:rFonts w:hint="eastAsia"/>
        </w:rPr>
        <w:t>태그를 사용해야 하는가?</w:t>
      </w:r>
    </w:p>
    <w:p w14:paraId="6E179BFA" w14:textId="1C94A010" w:rsidR="00115564" w:rsidRDefault="00115564" w:rsidP="0011556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문서에서 원하는 곳에 공백 문자를 여러 개 넣으려면 어떤</w:t>
      </w:r>
      <w:r>
        <w:t xml:space="preserve"> </w:t>
      </w:r>
      <w:r>
        <w:rPr>
          <w:rFonts w:hint="eastAsia"/>
        </w:rPr>
        <w:t>태그를 사용해야 한다.</w:t>
      </w:r>
    </w:p>
    <w:p w14:paraId="18E73D77" w14:textId="2D1CB58C" w:rsidR="00115564" w:rsidRDefault="00115564" w:rsidP="00115564"/>
    <w:p w14:paraId="416D8D75" w14:textId="5117597C" w:rsidR="00115564" w:rsidRDefault="00115564" w:rsidP="00115564">
      <w:r>
        <w:rPr>
          <w:rFonts w:hint="eastAsia"/>
        </w:rPr>
        <w:t>html 문서에서 표를 그릴 때 사용하는 태그는 무엇인가?</w:t>
      </w:r>
    </w:p>
    <w:p w14:paraId="07D0D4F9" w14:textId="35A2C69D" w:rsidR="00115564" w:rsidRDefault="00115564" w:rsidP="00115564">
      <w:r>
        <w:rPr>
          <w:rFonts w:hint="eastAsia"/>
        </w:rPr>
        <w:t>표에서 한 행에 해당하는 태그는?</w:t>
      </w:r>
    </w:p>
    <w:p w14:paraId="40AA4EB9" w14:textId="632916B9" w:rsidR="00115564" w:rsidRDefault="00115564" w:rsidP="00115564">
      <w:r>
        <w:rPr>
          <w:rFonts w:hint="eastAsia"/>
        </w:rPr>
        <w:t>표에서 한 칸에 해당하는 태그는?</w:t>
      </w:r>
    </w:p>
    <w:p w14:paraId="3A59B550" w14:textId="10A35872" w:rsidR="00115564" w:rsidRDefault="00115564" w:rsidP="00115564"/>
    <w:p w14:paraId="74C7A6CA" w14:textId="1A13C496" w:rsidR="00987C51" w:rsidRDefault="007D297C" w:rsidP="00987C51">
      <w:r>
        <w:rPr>
          <w:rFonts w:hint="eastAsia"/>
        </w:rPr>
        <w:t xml:space="preserve">html 문서의 </w:t>
      </w:r>
      <w:r w:rsidR="00987C51">
        <w:rPr>
          <w:rFonts w:hint="eastAsia"/>
        </w:rPr>
        <w:t>여러 태그에 동일한 서식(</w:t>
      </w:r>
      <w:r w:rsidR="00987C51">
        <w:t>style)</w:t>
      </w:r>
      <w:r w:rsidR="00987C51">
        <w:rPr>
          <w:rFonts w:hint="eastAsia"/>
        </w:rPr>
        <w:t xml:space="preserve">을 </w:t>
      </w:r>
      <w:r>
        <w:rPr>
          <w:rFonts w:hint="eastAsia"/>
        </w:rPr>
        <w:t xml:space="preserve">일괄 </w:t>
      </w:r>
      <w:r w:rsidR="00987C51">
        <w:rPr>
          <w:rFonts w:hint="eastAsia"/>
        </w:rPr>
        <w:t>적용하는 방법은</w:t>
      </w:r>
      <w:r w:rsidR="003D1462">
        <w:rPr>
          <w:rFonts w:hint="eastAsia"/>
        </w:rPr>
        <w:t xml:space="preserve"> 무엇인가</w:t>
      </w:r>
      <w:r w:rsidR="00987C51">
        <w:rPr>
          <w:rFonts w:hint="eastAsia"/>
        </w:rPr>
        <w:t>?</w:t>
      </w:r>
    </w:p>
    <w:p w14:paraId="2527F75A" w14:textId="13D99286" w:rsidR="004B5BC0" w:rsidRDefault="004B5BC0" w:rsidP="00115564"/>
    <w:p w14:paraId="1CD6DF92" w14:textId="288EEFAE" w:rsidR="004B5BC0" w:rsidRDefault="004B5BC0" w:rsidP="00115564">
      <w:r>
        <w:t xml:space="preserve">CSS </w:t>
      </w:r>
      <w:r>
        <w:rPr>
          <w:rFonts w:hint="eastAsia"/>
        </w:rPr>
        <w:t>실렉터란 무엇인가?</w:t>
      </w:r>
    </w:p>
    <w:p w14:paraId="0E8DB26B" w14:textId="08CB7473" w:rsidR="004B5BC0" w:rsidRDefault="008A00F4" w:rsidP="00115564">
      <w:r>
        <w:rPr>
          <w:rFonts w:hint="eastAsia"/>
        </w:rPr>
        <w:t>인라인 서식 지정이란 무엇인가?</w:t>
      </w:r>
    </w:p>
    <w:p w14:paraId="003F0924" w14:textId="7DF8DBA3" w:rsidR="002A79FE" w:rsidRDefault="002A79FE" w:rsidP="00115564"/>
    <w:p w14:paraId="4F0EF526" w14:textId="0399728D" w:rsidR="002A79FE" w:rsidRDefault="002A79FE" w:rsidP="00115564">
      <w:r>
        <w:rPr>
          <w:rFonts w:hint="eastAsia"/>
        </w:rPr>
        <w:t>태그의 배경색을 지정하는 서식은 무엇인가?</w:t>
      </w:r>
    </w:p>
    <w:p w14:paraId="30CC4871" w14:textId="0525B06F" w:rsidR="002A79FE" w:rsidRDefault="002A79FE" w:rsidP="00115564">
      <w:r>
        <w:rPr>
          <w:rFonts w:hint="eastAsia"/>
        </w:rPr>
        <w:t>태그의 글자색을 지정하는 서식은 무엇인가?</w:t>
      </w:r>
    </w:p>
    <w:p w14:paraId="11EE3CA9" w14:textId="54C32107" w:rsidR="002A79FE" w:rsidRDefault="002A79FE" w:rsidP="00115564">
      <w:r>
        <w:rPr>
          <w:rFonts w:hint="eastAsia"/>
        </w:rPr>
        <w:t>태그의 폭을 지정하는 서식은 무엇인가?</w:t>
      </w:r>
    </w:p>
    <w:p w14:paraId="5CD6E76D" w14:textId="41650A01" w:rsidR="002A79FE" w:rsidRDefault="002A79FE" w:rsidP="00115564">
      <w:r>
        <w:rPr>
          <w:rFonts w:hint="eastAsia"/>
        </w:rPr>
        <w:t>태그 내부 문자열의 좌우 정렬을 지정하는 서식은 무엇인가?</w:t>
      </w:r>
    </w:p>
    <w:p w14:paraId="5C3D9CA8" w14:textId="73856038" w:rsidR="002A79FE" w:rsidRDefault="002A79FE" w:rsidP="00115564">
      <w:r>
        <w:rPr>
          <w:rFonts w:hint="eastAsia"/>
        </w:rPr>
        <w:t>태그 내부 여백을 지정하는 서식은 무엇인가?</w:t>
      </w:r>
    </w:p>
    <w:p w14:paraId="5EC948AA" w14:textId="4D7E6C7C" w:rsidR="003D1462" w:rsidRDefault="003D1462" w:rsidP="00115564">
      <w:r>
        <w:t xml:space="preserve">td </w:t>
      </w:r>
      <w:r>
        <w:rPr>
          <w:rFonts w:hint="eastAsia"/>
        </w:rPr>
        <w:t>태그들 사이의 여백을 제거하기 위한 서식은 무엇인가?</w:t>
      </w:r>
    </w:p>
    <w:p w14:paraId="4E846A33" w14:textId="4D3FCAF7" w:rsidR="002A79FE" w:rsidRDefault="002A79FE" w:rsidP="00115564"/>
    <w:p w14:paraId="4F9CDE26" w14:textId="04F03D27" w:rsidR="002A79FE" w:rsidRDefault="007C118B" w:rsidP="00115564">
      <w:r>
        <w:t xml:space="preserve">tbody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태그를 지정하는 CSS</w:t>
      </w:r>
      <w:r>
        <w:t xml:space="preserve"> </w:t>
      </w:r>
      <w:r>
        <w:rPr>
          <w:rFonts w:hint="eastAsia"/>
        </w:rPr>
        <w:t>실렉터를 적어라.</w:t>
      </w:r>
    </w:p>
    <w:p w14:paraId="0F66B193" w14:textId="6E3C0656" w:rsidR="007C118B" w:rsidRDefault="007C118B" w:rsidP="00115564">
      <w:r>
        <w:t xml:space="preserve">tbody </w:t>
      </w:r>
      <w:r>
        <w:rPr>
          <w:rFonts w:hint="eastAsia"/>
        </w:rPr>
        <w:t xml:space="preserve">태그 아래의 첫번째 자식인 </w:t>
      </w:r>
      <w:r>
        <w:t xml:space="preserve">tr </w:t>
      </w:r>
      <w:r>
        <w:rPr>
          <w:rFonts w:hint="eastAsia"/>
        </w:rPr>
        <w:t xml:space="preserve">태그를 지정하는 </w:t>
      </w:r>
      <w:r>
        <w:t xml:space="preserve">CSS </w:t>
      </w:r>
      <w:r>
        <w:rPr>
          <w:rFonts w:hint="eastAsia"/>
        </w:rPr>
        <w:t>실렉터를 적어라.</w:t>
      </w:r>
    </w:p>
    <w:p w14:paraId="31414CEA" w14:textId="4290036E" w:rsidR="007C118B" w:rsidRDefault="007C118B" w:rsidP="00115564"/>
    <w:p w14:paraId="29E06D1A" w14:textId="77777777" w:rsidR="007C118B" w:rsidRDefault="007C118B" w:rsidP="00115564"/>
    <w:p w14:paraId="3EA6295A" w14:textId="2918649E" w:rsidR="007C118B" w:rsidRDefault="007C118B" w:rsidP="00115564"/>
    <w:p w14:paraId="26282A34" w14:textId="5EB94D46" w:rsidR="00807640" w:rsidRDefault="00807640" w:rsidP="00807640">
      <w:pPr>
        <w:pStyle w:val="Heading2"/>
      </w:pPr>
      <w:bookmarkStart w:id="24" w:name="_Toc476306054"/>
      <w:r>
        <w:rPr>
          <w:rFonts w:hint="eastAsia"/>
        </w:rPr>
        <w:t>참고</w:t>
      </w:r>
      <w:bookmarkEnd w:id="24"/>
    </w:p>
    <w:p w14:paraId="7D2D9734" w14:textId="77777777" w:rsidR="00C94C16" w:rsidRDefault="00C94C16" w:rsidP="00C94C16"/>
    <w:p w14:paraId="1FB87C04" w14:textId="2A50E9FF" w:rsidR="00C94C16" w:rsidRDefault="00C94C16" w:rsidP="00C94C16">
      <w:r w:rsidRPr="00C94C16">
        <w:t>https://www.w3schools.com/html/html_tables.asp</w:t>
      </w:r>
    </w:p>
    <w:p w14:paraId="6CF72DA8" w14:textId="77777777" w:rsidR="00C94C16" w:rsidRDefault="00C94C16" w:rsidP="00C94C16"/>
    <w:p w14:paraId="64E32B85" w14:textId="7970CAA0" w:rsidR="00C94C16" w:rsidRDefault="00C94C16" w:rsidP="00C94C16">
      <w:r>
        <w:rPr>
          <w:rFonts w:hint="eastAsia"/>
        </w:rPr>
        <w:t>위 웹페이지에서 table</w:t>
      </w:r>
      <w:r>
        <w:t xml:space="preserve"> </w:t>
      </w:r>
      <w:r>
        <w:rPr>
          <w:rFonts w:hint="eastAsia"/>
        </w:rPr>
        <w:t>태그 구현 예제들을 읽어보고 실행해 보자.</w:t>
      </w:r>
    </w:p>
    <w:p w14:paraId="771A50A3" w14:textId="265435EE" w:rsidR="00C94C16" w:rsidRDefault="00C94C16" w:rsidP="00C94C16"/>
    <w:p w14:paraId="07A5A802" w14:textId="17ED8A6C" w:rsidR="00C94C16" w:rsidRDefault="00C94C16" w:rsidP="00C94C16"/>
    <w:p w14:paraId="0EE4144C" w14:textId="547DBD0A" w:rsidR="00C94C16" w:rsidRDefault="00C94C16" w:rsidP="00C94C16">
      <w:r>
        <w:rPr>
          <w:rFonts w:hint="eastAsia"/>
          <w:noProof/>
        </w:rPr>
        <w:lastRenderedPageBreak/>
        <w:drawing>
          <wp:inline distT="0" distB="0" distL="0" distR="0" wp14:anchorId="1EC8935E" wp14:editId="03676A48">
            <wp:extent cx="5052042" cy="433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47" cy="433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F8BA" w14:textId="0DC40C4D" w:rsidR="00C94C16" w:rsidRDefault="00C94C16" w:rsidP="00C94C16"/>
    <w:p w14:paraId="3518975A" w14:textId="46FEA7C7" w:rsidR="00C94C16" w:rsidRDefault="00C94C16" w:rsidP="00C94C16">
      <w:r>
        <w:rPr>
          <w:rFonts w:hint="eastAsia"/>
        </w:rPr>
        <w:t>[Try it Yourself] 버튼을 클릭하면 예제를 실행해 볼 수 있다.</w:t>
      </w:r>
    </w:p>
    <w:p w14:paraId="327756C2" w14:textId="0C7DD006" w:rsidR="00C94C16" w:rsidRDefault="00C94C16" w:rsidP="00C94C16"/>
    <w:p w14:paraId="30CDC880" w14:textId="499CAA46" w:rsidR="00C94C16" w:rsidRDefault="00C94C16" w:rsidP="00C94C16">
      <w:r>
        <w:rPr>
          <w:rFonts w:hint="eastAsia"/>
          <w:noProof/>
        </w:rPr>
        <w:drawing>
          <wp:inline distT="0" distB="0" distL="0" distR="0" wp14:anchorId="06CDDBE7" wp14:editId="3D9D3462">
            <wp:extent cx="5902263" cy="3027872"/>
            <wp:effectExtent l="0" t="0" r="381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30" cy="30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499" w14:textId="7783FFEF" w:rsidR="00C94C16" w:rsidRDefault="00C94C16" w:rsidP="00C94C16">
      <w:r>
        <w:rPr>
          <w:rFonts w:hint="eastAsia"/>
        </w:rPr>
        <w:t>위 화면의 왼쪽은 ht</w:t>
      </w:r>
      <w:r>
        <w:t xml:space="preserve">ml </w:t>
      </w:r>
      <w:r>
        <w:rPr>
          <w:rFonts w:hint="eastAsia"/>
        </w:rPr>
        <w:t>소스이고, 오른쪽은 그 실행 결과이다.</w:t>
      </w:r>
    </w:p>
    <w:p w14:paraId="33408805" w14:textId="4EE9E444" w:rsidR="00C94C16" w:rsidRDefault="00C94C16" w:rsidP="00C94C16">
      <w:r>
        <w:rPr>
          <w:rFonts w:hint="eastAsia"/>
        </w:rPr>
        <w:t xml:space="preserve">예제 소스를 수정하고 </w:t>
      </w:r>
      <w:r>
        <w:t>[</w:t>
      </w:r>
      <w:r>
        <w:rPr>
          <w:rFonts w:hint="eastAsia"/>
        </w:rPr>
        <w:t>Run] 버튼을 클릭하면,</w:t>
      </w:r>
      <w:r>
        <w:t xml:space="preserve"> </w:t>
      </w:r>
      <w:r>
        <w:rPr>
          <w:rFonts w:hint="eastAsia"/>
        </w:rPr>
        <w:t>화면 오른쪽에 반영된다.</w:t>
      </w:r>
    </w:p>
    <w:p w14:paraId="7DE6E2CF" w14:textId="7169E8A2" w:rsidR="00C94C16" w:rsidRDefault="00C94C16" w:rsidP="00C94C16"/>
    <w:p w14:paraId="4680254E" w14:textId="77777777" w:rsidR="00C94C16" w:rsidRDefault="00C94C16" w:rsidP="00C94C16"/>
    <w:p w14:paraId="05D66541" w14:textId="77777777" w:rsidR="00C94C16" w:rsidRPr="00C94C16" w:rsidRDefault="00C94C16" w:rsidP="00C94C16"/>
    <w:sectPr w:rsidR="00C94C16" w:rsidRPr="00C94C16" w:rsidSect="00172E3C">
      <w:footerReference w:type="default" r:id="rId37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E64DB" w14:textId="77777777" w:rsidR="009E5A95" w:rsidRDefault="009E5A95" w:rsidP="000A6D40">
      <w:r>
        <w:separator/>
      </w:r>
    </w:p>
  </w:endnote>
  <w:endnote w:type="continuationSeparator" w:id="0">
    <w:p w14:paraId="6AA60431" w14:textId="77777777" w:rsidR="009E5A95" w:rsidRDefault="009E5A95" w:rsidP="000A6D40">
      <w:r>
        <w:continuationSeparator/>
      </w:r>
    </w:p>
  </w:endnote>
  <w:endnote w:type="continuationNotice" w:id="1">
    <w:p w14:paraId="5C1EBE71" w14:textId="77777777" w:rsidR="00C520A9" w:rsidRDefault="00C520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5995DD5" w14:textId="342E6B8D" w:rsidR="00E57872" w:rsidRDefault="00E57872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B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BE1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B183BC" w14:textId="77777777" w:rsidR="00E57872" w:rsidRDefault="00E57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4591" w14:textId="77777777" w:rsidR="009E5A95" w:rsidRDefault="009E5A95" w:rsidP="000A6D40">
      <w:r>
        <w:separator/>
      </w:r>
    </w:p>
  </w:footnote>
  <w:footnote w:type="continuationSeparator" w:id="0">
    <w:p w14:paraId="17C57F22" w14:textId="77777777" w:rsidR="009E5A95" w:rsidRDefault="009E5A95" w:rsidP="000A6D40">
      <w:r>
        <w:continuationSeparator/>
      </w:r>
    </w:p>
  </w:footnote>
  <w:footnote w:type="continuationNotice" w:id="1">
    <w:p w14:paraId="60099969" w14:textId="77777777" w:rsidR="00C520A9" w:rsidRDefault="00C520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16"/>
    <w:rsid w:val="00012C27"/>
    <w:rsid w:val="00022858"/>
    <w:rsid w:val="0002473F"/>
    <w:rsid w:val="000370A7"/>
    <w:rsid w:val="00053388"/>
    <w:rsid w:val="00060663"/>
    <w:rsid w:val="000718D5"/>
    <w:rsid w:val="00073163"/>
    <w:rsid w:val="000935DE"/>
    <w:rsid w:val="000A65B4"/>
    <w:rsid w:val="000A6D40"/>
    <w:rsid w:val="000C11DB"/>
    <w:rsid w:val="000E161F"/>
    <w:rsid w:val="000E2116"/>
    <w:rsid w:val="000E6C23"/>
    <w:rsid w:val="000E6DC0"/>
    <w:rsid w:val="000E70BE"/>
    <w:rsid w:val="00100EB1"/>
    <w:rsid w:val="001044D9"/>
    <w:rsid w:val="0011121B"/>
    <w:rsid w:val="00113E74"/>
    <w:rsid w:val="00115564"/>
    <w:rsid w:val="00116157"/>
    <w:rsid w:val="00127ACC"/>
    <w:rsid w:val="00133ED3"/>
    <w:rsid w:val="00137CF3"/>
    <w:rsid w:val="001453D0"/>
    <w:rsid w:val="00161AF5"/>
    <w:rsid w:val="0016676A"/>
    <w:rsid w:val="00172E3C"/>
    <w:rsid w:val="00182A4E"/>
    <w:rsid w:val="00184191"/>
    <w:rsid w:val="001A76CC"/>
    <w:rsid w:val="001C26F5"/>
    <w:rsid w:val="001C4F84"/>
    <w:rsid w:val="002005B9"/>
    <w:rsid w:val="002146E1"/>
    <w:rsid w:val="002202B1"/>
    <w:rsid w:val="00220CAB"/>
    <w:rsid w:val="00234FBA"/>
    <w:rsid w:val="002532E9"/>
    <w:rsid w:val="00267D06"/>
    <w:rsid w:val="0027774B"/>
    <w:rsid w:val="00286F2C"/>
    <w:rsid w:val="00294549"/>
    <w:rsid w:val="002A4A59"/>
    <w:rsid w:val="002A79FE"/>
    <w:rsid w:val="002B356F"/>
    <w:rsid w:val="002B5406"/>
    <w:rsid w:val="002E1FCF"/>
    <w:rsid w:val="002F0AE0"/>
    <w:rsid w:val="0031149D"/>
    <w:rsid w:val="00332573"/>
    <w:rsid w:val="00387AD7"/>
    <w:rsid w:val="00396984"/>
    <w:rsid w:val="003A0B4F"/>
    <w:rsid w:val="003A52D9"/>
    <w:rsid w:val="003A5B62"/>
    <w:rsid w:val="003B30F9"/>
    <w:rsid w:val="003C4AB7"/>
    <w:rsid w:val="003D1462"/>
    <w:rsid w:val="003D463F"/>
    <w:rsid w:val="004001F3"/>
    <w:rsid w:val="00412EBC"/>
    <w:rsid w:val="0042277B"/>
    <w:rsid w:val="00422DD0"/>
    <w:rsid w:val="00423816"/>
    <w:rsid w:val="00444D59"/>
    <w:rsid w:val="00450A28"/>
    <w:rsid w:val="00453690"/>
    <w:rsid w:val="00454341"/>
    <w:rsid w:val="00454624"/>
    <w:rsid w:val="00457BC1"/>
    <w:rsid w:val="00481640"/>
    <w:rsid w:val="004A2304"/>
    <w:rsid w:val="004B5BC0"/>
    <w:rsid w:val="004C1993"/>
    <w:rsid w:val="004C7B18"/>
    <w:rsid w:val="004F1C70"/>
    <w:rsid w:val="005072CD"/>
    <w:rsid w:val="00512DAA"/>
    <w:rsid w:val="00533EC2"/>
    <w:rsid w:val="00554CF9"/>
    <w:rsid w:val="0055504B"/>
    <w:rsid w:val="005636AF"/>
    <w:rsid w:val="00563B8C"/>
    <w:rsid w:val="00573F53"/>
    <w:rsid w:val="005838C9"/>
    <w:rsid w:val="00583ADA"/>
    <w:rsid w:val="00585060"/>
    <w:rsid w:val="00594EAE"/>
    <w:rsid w:val="005A2383"/>
    <w:rsid w:val="005B1418"/>
    <w:rsid w:val="005D3DCB"/>
    <w:rsid w:val="005D70C4"/>
    <w:rsid w:val="005F64C5"/>
    <w:rsid w:val="00602DF2"/>
    <w:rsid w:val="00603836"/>
    <w:rsid w:val="00612774"/>
    <w:rsid w:val="0064039E"/>
    <w:rsid w:val="00646E78"/>
    <w:rsid w:val="00660798"/>
    <w:rsid w:val="00662246"/>
    <w:rsid w:val="006723F7"/>
    <w:rsid w:val="00672441"/>
    <w:rsid w:val="00672D78"/>
    <w:rsid w:val="00685C93"/>
    <w:rsid w:val="00690206"/>
    <w:rsid w:val="006A5E6F"/>
    <w:rsid w:val="006B06E2"/>
    <w:rsid w:val="006B27B3"/>
    <w:rsid w:val="006C1F9C"/>
    <w:rsid w:val="006C2F62"/>
    <w:rsid w:val="006D1CF3"/>
    <w:rsid w:val="006D3327"/>
    <w:rsid w:val="006E1BE4"/>
    <w:rsid w:val="006E3BA3"/>
    <w:rsid w:val="00701BE5"/>
    <w:rsid w:val="00710983"/>
    <w:rsid w:val="00722984"/>
    <w:rsid w:val="00731E44"/>
    <w:rsid w:val="00743ED9"/>
    <w:rsid w:val="00764598"/>
    <w:rsid w:val="0077090A"/>
    <w:rsid w:val="00773C59"/>
    <w:rsid w:val="00776EEA"/>
    <w:rsid w:val="00787826"/>
    <w:rsid w:val="00791CB8"/>
    <w:rsid w:val="007961E3"/>
    <w:rsid w:val="007B2571"/>
    <w:rsid w:val="007B30EF"/>
    <w:rsid w:val="007B594A"/>
    <w:rsid w:val="007C118B"/>
    <w:rsid w:val="007C1216"/>
    <w:rsid w:val="007C26CE"/>
    <w:rsid w:val="007C3E51"/>
    <w:rsid w:val="007D28F2"/>
    <w:rsid w:val="007D297C"/>
    <w:rsid w:val="007D637D"/>
    <w:rsid w:val="007E4EA2"/>
    <w:rsid w:val="00807640"/>
    <w:rsid w:val="008138BA"/>
    <w:rsid w:val="008179F7"/>
    <w:rsid w:val="0082204E"/>
    <w:rsid w:val="008401D5"/>
    <w:rsid w:val="008444AA"/>
    <w:rsid w:val="00853706"/>
    <w:rsid w:val="00876750"/>
    <w:rsid w:val="00894EDF"/>
    <w:rsid w:val="008A00F4"/>
    <w:rsid w:val="008A127E"/>
    <w:rsid w:val="008B70FA"/>
    <w:rsid w:val="008C0E25"/>
    <w:rsid w:val="008C14B1"/>
    <w:rsid w:val="008D6F33"/>
    <w:rsid w:val="008D7BE1"/>
    <w:rsid w:val="008E214F"/>
    <w:rsid w:val="008E4E2E"/>
    <w:rsid w:val="008E5922"/>
    <w:rsid w:val="008F3C9A"/>
    <w:rsid w:val="00907EB9"/>
    <w:rsid w:val="00923769"/>
    <w:rsid w:val="00932F5F"/>
    <w:rsid w:val="00932FE1"/>
    <w:rsid w:val="00934411"/>
    <w:rsid w:val="00953DC9"/>
    <w:rsid w:val="00954BE5"/>
    <w:rsid w:val="0096062B"/>
    <w:rsid w:val="009609FE"/>
    <w:rsid w:val="00987C51"/>
    <w:rsid w:val="0099432E"/>
    <w:rsid w:val="009A643F"/>
    <w:rsid w:val="009B0148"/>
    <w:rsid w:val="009B6F51"/>
    <w:rsid w:val="009C6FA4"/>
    <w:rsid w:val="009C6FF9"/>
    <w:rsid w:val="009C7B2D"/>
    <w:rsid w:val="009D5D20"/>
    <w:rsid w:val="009E5A95"/>
    <w:rsid w:val="009E5B0F"/>
    <w:rsid w:val="009F2A17"/>
    <w:rsid w:val="009F36F3"/>
    <w:rsid w:val="00A0129F"/>
    <w:rsid w:val="00A32AAD"/>
    <w:rsid w:val="00A35513"/>
    <w:rsid w:val="00A52F93"/>
    <w:rsid w:val="00A532FE"/>
    <w:rsid w:val="00A533CE"/>
    <w:rsid w:val="00A537FA"/>
    <w:rsid w:val="00A538F1"/>
    <w:rsid w:val="00A63727"/>
    <w:rsid w:val="00A774A7"/>
    <w:rsid w:val="00AA2522"/>
    <w:rsid w:val="00AB15FB"/>
    <w:rsid w:val="00AB551E"/>
    <w:rsid w:val="00AC05BB"/>
    <w:rsid w:val="00AC5D85"/>
    <w:rsid w:val="00AD301F"/>
    <w:rsid w:val="00AF09B8"/>
    <w:rsid w:val="00AF4674"/>
    <w:rsid w:val="00B02D09"/>
    <w:rsid w:val="00B1235B"/>
    <w:rsid w:val="00B132CF"/>
    <w:rsid w:val="00B218BC"/>
    <w:rsid w:val="00B26F7F"/>
    <w:rsid w:val="00B41164"/>
    <w:rsid w:val="00B47BBD"/>
    <w:rsid w:val="00B54C79"/>
    <w:rsid w:val="00B64052"/>
    <w:rsid w:val="00B81919"/>
    <w:rsid w:val="00B95E02"/>
    <w:rsid w:val="00BA49C2"/>
    <w:rsid w:val="00BA6E52"/>
    <w:rsid w:val="00BA7246"/>
    <w:rsid w:val="00BB1743"/>
    <w:rsid w:val="00BB48DF"/>
    <w:rsid w:val="00BC065C"/>
    <w:rsid w:val="00BE1341"/>
    <w:rsid w:val="00BE3B0B"/>
    <w:rsid w:val="00BE4A69"/>
    <w:rsid w:val="00BE6659"/>
    <w:rsid w:val="00BE7FA6"/>
    <w:rsid w:val="00C01597"/>
    <w:rsid w:val="00C04147"/>
    <w:rsid w:val="00C3398E"/>
    <w:rsid w:val="00C33C81"/>
    <w:rsid w:val="00C479F5"/>
    <w:rsid w:val="00C47FAF"/>
    <w:rsid w:val="00C520A9"/>
    <w:rsid w:val="00C54914"/>
    <w:rsid w:val="00C655CF"/>
    <w:rsid w:val="00C75575"/>
    <w:rsid w:val="00C756E5"/>
    <w:rsid w:val="00C94C16"/>
    <w:rsid w:val="00CA7DD4"/>
    <w:rsid w:val="00CC0BFA"/>
    <w:rsid w:val="00CF69E5"/>
    <w:rsid w:val="00CF7A6D"/>
    <w:rsid w:val="00D062B7"/>
    <w:rsid w:val="00D1546B"/>
    <w:rsid w:val="00D4405D"/>
    <w:rsid w:val="00D61D36"/>
    <w:rsid w:val="00D6212B"/>
    <w:rsid w:val="00D70C5F"/>
    <w:rsid w:val="00D806ED"/>
    <w:rsid w:val="00D8502B"/>
    <w:rsid w:val="00D85545"/>
    <w:rsid w:val="00D866CC"/>
    <w:rsid w:val="00DA3617"/>
    <w:rsid w:val="00DD4CFE"/>
    <w:rsid w:val="00DE00F6"/>
    <w:rsid w:val="00DE13D3"/>
    <w:rsid w:val="00DF09BE"/>
    <w:rsid w:val="00E00903"/>
    <w:rsid w:val="00E077C5"/>
    <w:rsid w:val="00E116E6"/>
    <w:rsid w:val="00E122B2"/>
    <w:rsid w:val="00E23799"/>
    <w:rsid w:val="00E367E5"/>
    <w:rsid w:val="00E45C83"/>
    <w:rsid w:val="00E52344"/>
    <w:rsid w:val="00E5442F"/>
    <w:rsid w:val="00E54B86"/>
    <w:rsid w:val="00E57872"/>
    <w:rsid w:val="00E62557"/>
    <w:rsid w:val="00E6787A"/>
    <w:rsid w:val="00E926B2"/>
    <w:rsid w:val="00E9493A"/>
    <w:rsid w:val="00EA0E50"/>
    <w:rsid w:val="00F058B7"/>
    <w:rsid w:val="00F060D5"/>
    <w:rsid w:val="00F112F9"/>
    <w:rsid w:val="00F13167"/>
    <w:rsid w:val="00F23DD7"/>
    <w:rsid w:val="00F40DF7"/>
    <w:rsid w:val="00F556BC"/>
    <w:rsid w:val="00F56BA2"/>
    <w:rsid w:val="00F57E3C"/>
    <w:rsid w:val="00F716E3"/>
    <w:rsid w:val="00F76785"/>
    <w:rsid w:val="00F82E0C"/>
    <w:rsid w:val="00F924DF"/>
    <w:rsid w:val="00FB02D0"/>
    <w:rsid w:val="00FB2468"/>
    <w:rsid w:val="00FC6E78"/>
    <w:rsid w:val="00FD1543"/>
    <w:rsid w:val="00FD34A5"/>
    <w:rsid w:val="00FD46C7"/>
    <w:rsid w:val="00FE09B1"/>
    <w:rsid w:val="00FE3E76"/>
    <w:rsid w:val="00FF0432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15CFB1D2"/>
  <w15:docId w15:val="{96DCFEFB-4815-4C72-969E-EB979585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B551E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Heading3Char">
    <w:name w:val="Heading 3 Char"/>
    <w:basedOn w:val="DefaultParagraphFont"/>
    <w:link w:val="Heading3"/>
    <w:uiPriority w:val="9"/>
    <w:rsid w:val="00AB551E"/>
    <w:rPr>
      <w:rFonts w:asciiTheme="majorHAnsi" w:eastAsia="돋움" w:hAnsiTheme="majorHAnsi" w:cstheme="majorBidi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F2A17"/>
    <w:rPr>
      <w:rFonts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9F2A17"/>
    <w:rPr>
      <w:rFonts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F2A17"/>
    <w:rPr>
      <w:rFonts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8BC"/>
  </w:style>
  <w:style w:type="character" w:customStyle="1" w:styleId="DateChar">
    <w:name w:val="Date Char"/>
    <w:basedOn w:val="DefaultParagraphFont"/>
    <w:link w:val="Date"/>
    <w:uiPriority w:val="99"/>
    <w:semiHidden/>
    <w:rsid w:val="00B218B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A6D40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A6D40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5B0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ListParagraph"/>
    <w:link w:val="1Char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5B62"/>
    <w:rPr>
      <w:rFonts w:ascii="굴림" w:eastAsia="굴림"/>
    </w:rPr>
  </w:style>
  <w:style w:type="character" w:customStyle="1" w:styleId="1Char">
    <w:name w:val="목록1 Char"/>
    <w:basedOn w:val="ListParagraphChar"/>
    <w:link w:val="1"/>
    <w:rsid w:val="003A5B62"/>
    <w:rPr>
      <w:rFonts w:ascii="굴림" w:eastAsia="굴림"/>
      <w:szCs w:val="20"/>
    </w:rPr>
  </w:style>
  <w:style w:type="character" w:customStyle="1" w:styleId="2Char">
    <w:name w:val="목록2 Char"/>
    <w:basedOn w:val="1Char"/>
    <w:link w:val="2"/>
    <w:rsid w:val="003A5B62"/>
    <w:rPr>
      <w:rFonts w:ascii="굴림" w:eastAsia="굴림"/>
      <w:szCs w:val="20"/>
    </w:rPr>
  </w:style>
  <w:style w:type="paragraph" w:customStyle="1" w:styleId="a0">
    <w:name w:val="코드표"/>
    <w:basedOn w:val="Normal"/>
    <w:link w:val="Char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64039E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1">
    <w:name w:val="코드문자"/>
    <w:uiPriority w:val="1"/>
    <w:qFormat/>
    <w:rsid w:val="00454624"/>
    <w:rPr>
      <w:rFonts w:ascii="굴림체" w:eastAsia="굴림체"/>
    </w:rPr>
  </w:style>
  <w:style w:type="paragraph" w:styleId="BodyText">
    <w:name w:val="Body Text"/>
    <w:basedOn w:val="Normal"/>
    <w:link w:val="BodyTextChar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38C9"/>
    <w:rPr>
      <w:rFonts w:ascii="굴림" w:eastAsia="굴림"/>
    </w:rPr>
  </w:style>
  <w:style w:type="table" w:styleId="TableGrid">
    <w:name w:val="Table Grid"/>
    <w:basedOn w:val="TableNormal"/>
    <w:uiPriority w:val="59"/>
    <w:rsid w:val="0010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D3DCB"/>
  </w:style>
  <w:style w:type="paragraph" w:styleId="TOC2">
    <w:name w:val="toc 2"/>
    <w:basedOn w:val="Normal"/>
    <w:next w:val="Normal"/>
    <w:autoRedefine/>
    <w:uiPriority w:val="39"/>
    <w:unhideWhenUsed/>
    <w:rsid w:val="005D3DC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9AF4-0C63-4F44-B8FE-823F7627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815</TotalTime>
  <Pages>39</Pages>
  <Words>4701</Words>
  <Characters>26802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cp:lastModifiedBy>Seungjin Lee</cp:lastModifiedBy>
  <cp:revision>74</cp:revision>
  <cp:lastPrinted>2012-11-11T08:55:00Z</cp:lastPrinted>
  <dcterms:created xsi:type="dcterms:W3CDTF">2015-07-04T16:20:00Z</dcterms:created>
  <dcterms:modified xsi:type="dcterms:W3CDTF">2019-09-11T00:59:00Z</dcterms:modified>
</cp:coreProperties>
</file>