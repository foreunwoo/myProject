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D388A" w14:textId="77777777" w:rsidR="00B004EB" w:rsidRPr="00111EA4" w:rsidRDefault="00435DD3" w:rsidP="002D0169">
      <w:pPr>
        <w:rPr>
          <w:sz w:val="40"/>
          <w:szCs w:val="44"/>
        </w:rPr>
      </w:pPr>
      <w:r w:rsidRPr="00111EA4">
        <w:rPr>
          <w:rFonts w:hint="eastAsia"/>
          <w:sz w:val="40"/>
          <w:szCs w:val="44"/>
        </w:rPr>
        <w:t>웹프로그래밍 기술 소개</w:t>
      </w:r>
    </w:p>
    <w:p w14:paraId="0DCEE538" w14:textId="77777777" w:rsidR="00435DD3" w:rsidRDefault="00435DD3" w:rsidP="002D0169">
      <w:r>
        <w:t>2019-08-28</w:t>
      </w:r>
    </w:p>
    <w:p w14:paraId="553C5C13" w14:textId="77777777" w:rsidR="00435DD3" w:rsidRDefault="00435DD3" w:rsidP="002D0169">
      <w:r>
        <w:rPr>
          <w:rFonts w:hint="eastAsia"/>
        </w:rPr>
        <w:t>이승진</w:t>
      </w:r>
    </w:p>
    <w:p w14:paraId="07A530BA" w14:textId="77777777" w:rsidR="00435DD3" w:rsidRDefault="00435DD3" w:rsidP="002D0169"/>
    <w:p w14:paraId="674B11A8" w14:textId="77777777" w:rsidR="00435DD3" w:rsidRDefault="00435DD3" w:rsidP="002D0169"/>
    <w:p w14:paraId="45F13BD0" w14:textId="77777777" w:rsidR="00435DD3" w:rsidRDefault="00435DD3" w:rsidP="002D0169"/>
    <w:p w14:paraId="529075F9" w14:textId="77777777" w:rsidR="00435DD3" w:rsidRDefault="00435DD3" w:rsidP="00111EA4">
      <w:pPr>
        <w:pStyle w:val="Heading2"/>
      </w:pPr>
      <w:r>
        <w:rPr>
          <w:rFonts w:hint="eastAsia"/>
        </w:rPr>
        <w:t>1</w:t>
      </w:r>
      <w:r>
        <w:t>980</w:t>
      </w:r>
      <w:r>
        <w:rPr>
          <w:rFonts w:hint="eastAsia"/>
        </w:rPr>
        <w:t>년대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616"/>
      </w:tblGrid>
      <w:tr w:rsidR="00435DD3" w:rsidRPr="00435DD3" w14:paraId="58178DDE" w14:textId="77777777" w:rsidTr="00435DD3">
        <w:tc>
          <w:tcPr>
            <w:tcW w:w="0" w:type="auto"/>
          </w:tcPr>
          <w:p w14:paraId="0B0AC261" w14:textId="77777777" w:rsidR="00435DD3" w:rsidRPr="00435DD3" w:rsidRDefault="00435DD3" w:rsidP="00EF2320">
            <w:r w:rsidRPr="00435DD3">
              <w:rPr>
                <w:rFonts w:hint="eastAsia"/>
              </w:rPr>
              <w:t>프로그래밍 언어</w:t>
            </w:r>
          </w:p>
        </w:tc>
        <w:tc>
          <w:tcPr>
            <w:tcW w:w="0" w:type="auto"/>
          </w:tcPr>
          <w:p w14:paraId="36CFAC73" w14:textId="77777777" w:rsidR="00435DD3" w:rsidRPr="00435DD3" w:rsidRDefault="00435DD3" w:rsidP="00EF2320">
            <w:r w:rsidRPr="00435DD3">
              <w:rPr>
                <w:rFonts w:hint="eastAsia"/>
              </w:rPr>
              <w:t>기술</w:t>
            </w:r>
          </w:p>
        </w:tc>
      </w:tr>
      <w:tr w:rsidR="00435DD3" w:rsidRPr="00435DD3" w14:paraId="40B8D98C" w14:textId="77777777" w:rsidTr="00435DD3">
        <w:tc>
          <w:tcPr>
            <w:tcW w:w="0" w:type="auto"/>
          </w:tcPr>
          <w:p w14:paraId="1AAA728A" w14:textId="77777777" w:rsidR="00435DD3" w:rsidRPr="00435DD3" w:rsidRDefault="00435DD3" w:rsidP="00EF2320">
            <w:r w:rsidRPr="00435DD3"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14:paraId="17F8D966" w14:textId="77777777" w:rsidR="00435DD3" w:rsidRPr="00435DD3" w:rsidRDefault="00435DD3" w:rsidP="00EF2320">
            <w:r w:rsidRPr="00435DD3">
              <w:t>CGI</w:t>
            </w:r>
          </w:p>
        </w:tc>
      </w:tr>
    </w:tbl>
    <w:p w14:paraId="0E7EB23E" w14:textId="77777777" w:rsidR="00435DD3" w:rsidRDefault="00435DD3" w:rsidP="00435DD3"/>
    <w:p w14:paraId="2D88BAF5" w14:textId="77777777" w:rsidR="00435DD3" w:rsidRDefault="00435DD3" w:rsidP="00435DD3">
      <w:pPr>
        <w:pStyle w:val="Heading3"/>
      </w:pPr>
      <w:r>
        <w:rPr>
          <w:rFonts w:hint="eastAsia"/>
        </w:rPr>
        <w:t>C</w:t>
      </w:r>
      <w:r>
        <w:t xml:space="preserve"> + CGI </w:t>
      </w:r>
    </w:p>
    <w:p w14:paraId="717918F3" w14:textId="77777777" w:rsidR="00435DD3" w:rsidRDefault="00435DD3" w:rsidP="00435DD3"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최초의 웹프로그래밍 기술</w:t>
      </w:r>
    </w:p>
    <w:p w14:paraId="4DBF1B36" w14:textId="77777777" w:rsidR="00435DD3" w:rsidRDefault="00435DD3" w:rsidP="00435DD3"/>
    <w:p w14:paraId="3783C70D" w14:textId="7DC6F13D" w:rsidR="00435DD3" w:rsidRDefault="00435DD3" w:rsidP="00435DD3"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 xml:space="preserve">웹프로그래밍을 하기에는 </w:t>
      </w:r>
      <w:r>
        <w:t xml:space="preserve">C </w:t>
      </w:r>
      <w:r>
        <w:rPr>
          <w:rFonts w:hint="eastAsia"/>
        </w:rPr>
        <w:t>언어가 너무 불편.</w:t>
      </w:r>
    </w:p>
    <w:p w14:paraId="55780ECB" w14:textId="77777777" w:rsidR="00111EA4" w:rsidRDefault="00435DD3" w:rsidP="00111EA4">
      <w:r>
        <w:t xml:space="preserve">C </w:t>
      </w:r>
      <w:r>
        <w:rPr>
          <w:rFonts w:hint="eastAsia"/>
        </w:rPr>
        <w:t>언어는 성능은 좋지만,</w:t>
      </w:r>
      <w:r>
        <w:t xml:space="preserve"> </w:t>
      </w:r>
      <w:r>
        <w:rPr>
          <w:rFonts w:hint="eastAsia"/>
        </w:rPr>
        <w:t>단순한 작업을 구현하기에는 불편.</w:t>
      </w:r>
      <w:r w:rsidR="00111EA4">
        <w:t xml:space="preserve"> (</w:t>
      </w:r>
      <w:r w:rsidR="00111EA4">
        <w:rPr>
          <w:rFonts w:hint="eastAsia"/>
        </w:rPr>
        <w:t>구현작업 생산성이 낮다)</w:t>
      </w:r>
    </w:p>
    <w:p w14:paraId="79DC701D" w14:textId="77777777" w:rsidR="00435DD3" w:rsidRDefault="00435DD3" w:rsidP="00435DD3">
      <w:r>
        <w:rPr>
          <w:rFonts w:hint="eastAsia"/>
        </w:rPr>
        <w:t>C</w:t>
      </w:r>
      <w:r>
        <w:t xml:space="preserve">GI </w:t>
      </w:r>
      <w:r>
        <w:rPr>
          <w:rFonts w:hint="eastAsia"/>
        </w:rPr>
        <w:t>기술의 너무 떨어지는 성능.</w:t>
      </w:r>
    </w:p>
    <w:p w14:paraId="18C5F7BB" w14:textId="77777777" w:rsidR="00435DD3" w:rsidRPr="00435DD3" w:rsidRDefault="00435DD3" w:rsidP="00435DD3"/>
    <w:p w14:paraId="7DBD89AF" w14:textId="77777777" w:rsidR="00435DD3" w:rsidRDefault="00435DD3" w:rsidP="00111EA4">
      <w:pPr>
        <w:pStyle w:val="Heading2"/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년대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916"/>
      </w:tblGrid>
      <w:tr w:rsidR="00435DD3" w:rsidRPr="00435DD3" w14:paraId="550C430D" w14:textId="77777777" w:rsidTr="00C36F1E">
        <w:tc>
          <w:tcPr>
            <w:tcW w:w="0" w:type="auto"/>
          </w:tcPr>
          <w:p w14:paraId="6B580D16" w14:textId="77777777" w:rsidR="00435DD3" w:rsidRPr="00435DD3" w:rsidRDefault="00435DD3" w:rsidP="00C36F1E">
            <w:r w:rsidRPr="00435DD3">
              <w:rPr>
                <w:rFonts w:hint="eastAsia"/>
              </w:rPr>
              <w:t>프로그래밍 언어</w:t>
            </w:r>
          </w:p>
        </w:tc>
        <w:tc>
          <w:tcPr>
            <w:tcW w:w="0" w:type="auto"/>
          </w:tcPr>
          <w:p w14:paraId="2BFAF16A" w14:textId="77777777" w:rsidR="00435DD3" w:rsidRPr="00435DD3" w:rsidRDefault="00435DD3" w:rsidP="00C36F1E">
            <w:r w:rsidRPr="00435DD3">
              <w:rPr>
                <w:rFonts w:hint="eastAsia"/>
              </w:rPr>
              <w:t>기술</w:t>
            </w:r>
          </w:p>
        </w:tc>
      </w:tr>
      <w:tr w:rsidR="00435DD3" w:rsidRPr="00435DD3" w14:paraId="2408E14F" w14:textId="77777777" w:rsidTr="00C36F1E">
        <w:tc>
          <w:tcPr>
            <w:tcW w:w="0" w:type="auto"/>
          </w:tcPr>
          <w:p w14:paraId="527537DE" w14:textId="77777777" w:rsidR="00435DD3" w:rsidRPr="00435DD3" w:rsidRDefault="00435DD3" w:rsidP="00C36F1E">
            <w:r>
              <w:rPr>
                <w:rFonts w:hint="eastAsia"/>
              </w:rPr>
              <w:t>V</w:t>
            </w:r>
            <w:r>
              <w:t>Bscript</w:t>
            </w:r>
          </w:p>
        </w:tc>
        <w:tc>
          <w:tcPr>
            <w:tcW w:w="0" w:type="auto"/>
          </w:tcPr>
          <w:p w14:paraId="75ED19EF" w14:textId="77777777" w:rsidR="00435DD3" w:rsidRPr="00435DD3" w:rsidRDefault="00435DD3" w:rsidP="00C36F1E">
            <w:r>
              <w:t>ASP</w:t>
            </w:r>
          </w:p>
        </w:tc>
      </w:tr>
      <w:tr w:rsidR="00435DD3" w:rsidRPr="00435DD3" w14:paraId="1A0C74F7" w14:textId="77777777" w:rsidTr="00C36F1E">
        <w:tc>
          <w:tcPr>
            <w:tcW w:w="0" w:type="auto"/>
          </w:tcPr>
          <w:p w14:paraId="03B8545E" w14:textId="77777777" w:rsidR="00435DD3" w:rsidRDefault="00435DD3" w:rsidP="00C36F1E"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0" w:type="auto"/>
          </w:tcPr>
          <w:p w14:paraId="51894442" w14:textId="77777777" w:rsidR="00435DD3" w:rsidRDefault="00435DD3" w:rsidP="00C36F1E">
            <w:r>
              <w:rPr>
                <w:rFonts w:hint="eastAsia"/>
              </w:rPr>
              <w:t>S</w:t>
            </w:r>
            <w:r>
              <w:t>ervlet</w:t>
            </w:r>
          </w:p>
        </w:tc>
      </w:tr>
      <w:tr w:rsidR="00435DD3" w:rsidRPr="00435DD3" w14:paraId="371EE546" w14:textId="77777777" w:rsidTr="00C36F1E">
        <w:tc>
          <w:tcPr>
            <w:tcW w:w="0" w:type="auto"/>
          </w:tcPr>
          <w:p w14:paraId="6AEFEB2A" w14:textId="77777777" w:rsidR="00435DD3" w:rsidRDefault="00435DD3" w:rsidP="00C36F1E">
            <w:r>
              <w:rPr>
                <w:rFonts w:hint="eastAsia"/>
              </w:rPr>
              <w:t>P</w:t>
            </w:r>
            <w:r>
              <w:t>HP</w:t>
            </w:r>
          </w:p>
        </w:tc>
        <w:tc>
          <w:tcPr>
            <w:tcW w:w="0" w:type="auto"/>
          </w:tcPr>
          <w:p w14:paraId="111D9662" w14:textId="77777777" w:rsidR="00435DD3" w:rsidRDefault="00435DD3" w:rsidP="00C36F1E">
            <w:r>
              <w:rPr>
                <w:rFonts w:hint="eastAsia"/>
              </w:rPr>
              <w:t>P</w:t>
            </w:r>
            <w:r>
              <w:t>HP</w:t>
            </w:r>
          </w:p>
        </w:tc>
      </w:tr>
      <w:tr w:rsidR="00111EA4" w:rsidRPr="00435DD3" w14:paraId="35CCCC59" w14:textId="77777777" w:rsidTr="00C36F1E">
        <w:tc>
          <w:tcPr>
            <w:tcW w:w="0" w:type="auto"/>
          </w:tcPr>
          <w:p w14:paraId="374E86B2" w14:textId="77777777" w:rsidR="00111EA4" w:rsidRDefault="00111EA4" w:rsidP="00C36F1E"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0" w:type="auto"/>
          </w:tcPr>
          <w:p w14:paraId="5A923374" w14:textId="77777777" w:rsidR="00111EA4" w:rsidRDefault="00111EA4" w:rsidP="00C36F1E">
            <w:r>
              <w:rPr>
                <w:rFonts w:hint="eastAsia"/>
              </w:rPr>
              <w:t>J</w:t>
            </w:r>
            <w:r>
              <w:t>SP</w:t>
            </w:r>
          </w:p>
        </w:tc>
      </w:tr>
    </w:tbl>
    <w:p w14:paraId="0CC838B1" w14:textId="77777777" w:rsidR="00435DD3" w:rsidRDefault="00435DD3" w:rsidP="00435DD3"/>
    <w:p w14:paraId="7833A747" w14:textId="77777777" w:rsidR="00435DD3" w:rsidRDefault="00435DD3" w:rsidP="00435DD3">
      <w:pPr>
        <w:pStyle w:val="Heading3"/>
      </w:pPr>
      <w:r>
        <w:rPr>
          <w:rFonts w:hint="eastAsia"/>
        </w:rPr>
        <w:t>V</w:t>
      </w:r>
      <w:r>
        <w:t xml:space="preserve">Bscript + ASP </w:t>
      </w:r>
    </w:p>
    <w:p w14:paraId="70A54BD8" w14:textId="77777777" w:rsidR="00435DD3" w:rsidRDefault="00435DD3" w:rsidP="00435DD3"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V</w:t>
      </w:r>
      <w:r>
        <w:t xml:space="preserve">Bscript </w:t>
      </w:r>
      <w:r>
        <w:rPr>
          <w:rFonts w:hint="eastAsia"/>
        </w:rPr>
        <w:t>언어가 단순해서 대부분의 웹프로그래밍 작업에 편함.</w:t>
      </w:r>
      <w:r w:rsidR="00111EA4">
        <w:t xml:space="preserve"> (</w:t>
      </w:r>
      <w:r w:rsidR="00111EA4">
        <w:rPr>
          <w:rFonts w:hint="eastAsia"/>
        </w:rPr>
        <w:t>구현작업 생산성이 좋다)</w:t>
      </w:r>
    </w:p>
    <w:p w14:paraId="105BA3D2" w14:textId="7C06089E" w:rsidR="00435DD3" w:rsidRDefault="00435DD3" w:rsidP="00435DD3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태그 사이에 </w:t>
      </w:r>
      <w:r>
        <w:t xml:space="preserve">VBscript </w:t>
      </w:r>
      <w:r w:rsidR="00581005">
        <w:rPr>
          <w:rFonts w:hint="eastAsia"/>
        </w:rPr>
        <w:t>코드</w:t>
      </w:r>
      <w:r>
        <w:rPr>
          <w:rFonts w:hint="eastAsia"/>
        </w:rPr>
        <w:t>를 추가하는 형태의 구현이라서 직관적임.</w:t>
      </w:r>
    </w:p>
    <w:p w14:paraId="1CB2C5BE" w14:textId="77777777" w:rsidR="005F0F56" w:rsidRPr="00581005" w:rsidRDefault="005F0F56" w:rsidP="00435DD3"/>
    <w:p w14:paraId="26A856A1" w14:textId="718DE203" w:rsidR="00435DD3" w:rsidRDefault="00435DD3" w:rsidP="00435DD3"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V</w:t>
      </w:r>
      <w:r>
        <w:t xml:space="preserve">Bscript </w:t>
      </w:r>
      <w:r>
        <w:rPr>
          <w:rFonts w:hint="eastAsia"/>
        </w:rPr>
        <w:t xml:space="preserve">언어가 </w:t>
      </w:r>
      <w:r w:rsidR="00D95958">
        <w:rPr>
          <w:rFonts w:hint="eastAsia"/>
        </w:rPr>
        <w:t xml:space="preserve">너무 </w:t>
      </w:r>
      <w:r>
        <w:rPr>
          <w:rFonts w:hint="eastAsia"/>
        </w:rPr>
        <w:t>단순해서</w:t>
      </w:r>
      <w:r w:rsidR="00D95958">
        <w:rPr>
          <w:rFonts w:hint="eastAsia"/>
        </w:rPr>
        <w:t>,</w:t>
      </w:r>
      <w:r>
        <w:rPr>
          <w:rFonts w:hint="eastAsia"/>
        </w:rPr>
        <w:t xml:space="preserve"> 소수 고급 기능 구현을 못함.</w:t>
      </w:r>
      <w:r>
        <w:t xml:space="preserve"> </w:t>
      </w:r>
      <w:r>
        <w:rPr>
          <w:rFonts w:hint="eastAsia"/>
        </w:rPr>
        <w:t xml:space="preserve">그래서 </w:t>
      </w:r>
      <w:r>
        <w:t>C</w:t>
      </w:r>
      <w:r>
        <w:rPr>
          <w:rFonts w:hint="eastAsia"/>
        </w:rPr>
        <w:t xml:space="preserve">로 구현한 </w:t>
      </w:r>
      <w:r>
        <w:t>ActiveX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필요함.</w:t>
      </w:r>
    </w:p>
    <w:p w14:paraId="6B2493BC" w14:textId="10880396" w:rsidR="00763D0A" w:rsidRDefault="00763D0A" w:rsidP="00435DD3">
      <w:r>
        <w:rPr>
          <w:rFonts w:hint="eastAsia"/>
        </w:rPr>
        <w:t>그래서 요즘은 사용 안함.</w:t>
      </w:r>
    </w:p>
    <w:p w14:paraId="23101FD4" w14:textId="77777777" w:rsidR="00435DD3" w:rsidRDefault="00435DD3" w:rsidP="00435DD3"/>
    <w:p w14:paraId="3CA1CA7A" w14:textId="77777777" w:rsidR="00435DD3" w:rsidRDefault="00435DD3" w:rsidP="00435DD3">
      <w:pPr>
        <w:pStyle w:val="Heading3"/>
      </w:pPr>
      <w:r>
        <w:rPr>
          <w:rFonts w:hint="eastAsia"/>
        </w:rPr>
        <w:t>J</w:t>
      </w:r>
      <w:r>
        <w:t>ava + Servlet</w:t>
      </w:r>
    </w:p>
    <w:p w14:paraId="25E18895" w14:textId="77777777" w:rsidR="00435DD3" w:rsidRDefault="00435DD3" w:rsidP="00435DD3">
      <w:r>
        <w:rPr>
          <w:rFonts w:hint="eastAsia"/>
        </w:rPr>
        <w:t>장점:</w:t>
      </w:r>
      <w:r>
        <w:t xml:space="preserve"> Java </w:t>
      </w:r>
      <w:r>
        <w:rPr>
          <w:rFonts w:hint="eastAsia"/>
        </w:rPr>
        <w:t>언어.</w:t>
      </w:r>
      <w:r>
        <w:t xml:space="preserve"> (</w:t>
      </w:r>
      <w:r>
        <w:rPr>
          <w:rFonts w:hint="eastAsia"/>
        </w:rPr>
        <w:t>성능도 나쁘지 않고,</w:t>
      </w:r>
      <w:r>
        <w:t xml:space="preserve"> </w:t>
      </w:r>
      <w:r>
        <w:rPr>
          <w:rFonts w:hint="eastAsia"/>
        </w:rPr>
        <w:t>단순한 작업을 구현하기에 불편하지도 않고,</w:t>
      </w:r>
      <w:r>
        <w:t xml:space="preserve"> </w:t>
      </w:r>
      <w:r>
        <w:rPr>
          <w:rFonts w:hint="eastAsia"/>
        </w:rPr>
        <w:t>고급 기능 구현 가능하고)</w:t>
      </w:r>
    </w:p>
    <w:p w14:paraId="584182EF" w14:textId="7A09B39D" w:rsidR="00435DD3" w:rsidRDefault="00435DD3" w:rsidP="00435DD3"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 xml:space="preserve">모든 부분을 </w:t>
      </w:r>
      <w:r>
        <w:t>Java</w:t>
      </w:r>
      <w:r>
        <w:rPr>
          <w:rFonts w:hint="eastAsia"/>
        </w:rPr>
        <w:t>로 구현해야해서, 직관적이지 않</w:t>
      </w:r>
      <w:r w:rsidR="00111EA4">
        <w:rPr>
          <w:rFonts w:hint="eastAsia"/>
        </w:rPr>
        <w:t xml:space="preserve">다 </w:t>
      </w:r>
      <w:r w:rsidR="00111EA4">
        <w:t>(</w:t>
      </w:r>
      <w:r w:rsidR="00111EA4">
        <w:rPr>
          <w:rFonts w:hint="eastAsia"/>
        </w:rPr>
        <w:t>어렵다</w:t>
      </w:r>
      <w:r w:rsidR="00111EA4">
        <w:t xml:space="preserve">. </w:t>
      </w:r>
      <w:r w:rsidR="00111EA4">
        <w:rPr>
          <w:rFonts w:hint="eastAsia"/>
        </w:rPr>
        <w:t>작업 생산성이 낮다)</w:t>
      </w:r>
    </w:p>
    <w:p w14:paraId="6448FD9D" w14:textId="77777777" w:rsidR="00435DD3" w:rsidRPr="00581005" w:rsidRDefault="00435DD3" w:rsidP="00435DD3"/>
    <w:p w14:paraId="5F36545D" w14:textId="77777777" w:rsidR="00435DD3" w:rsidRPr="00435DD3" w:rsidRDefault="00111EA4" w:rsidP="00111EA4">
      <w:pPr>
        <w:pStyle w:val="Heading3"/>
      </w:pPr>
      <w:r>
        <w:rPr>
          <w:rFonts w:hint="eastAsia"/>
        </w:rPr>
        <w:t>P</w:t>
      </w:r>
      <w:r>
        <w:t xml:space="preserve">HP </w:t>
      </w:r>
    </w:p>
    <w:p w14:paraId="424F55F1" w14:textId="147D737B" w:rsidR="00435DD3" w:rsidRDefault="00111EA4" w:rsidP="00435DD3">
      <w:r>
        <w:rPr>
          <w:rFonts w:hint="eastAsia"/>
        </w:rPr>
        <w:t>충분히 강력하고,</w:t>
      </w:r>
      <w:r>
        <w:t xml:space="preserve"> </w:t>
      </w:r>
      <w:r>
        <w:rPr>
          <w:rFonts w:hint="eastAsia"/>
        </w:rPr>
        <w:t>충분히 생산성이 좋고.</w:t>
      </w:r>
    </w:p>
    <w:p w14:paraId="2BC4051C" w14:textId="62D5A886" w:rsidR="00005852" w:rsidRDefault="00005852" w:rsidP="00435DD3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태그 사이에 </w:t>
      </w:r>
      <w:r>
        <w:t xml:space="preserve">php </w:t>
      </w:r>
      <w:r w:rsidR="00581005">
        <w:rPr>
          <w:rFonts w:hint="eastAsia"/>
        </w:rPr>
        <w:t>코드를 추가하는 형태의 구현이라서 직관적임.</w:t>
      </w:r>
    </w:p>
    <w:p w14:paraId="78A0D670" w14:textId="77777777" w:rsidR="00111EA4" w:rsidRPr="00111EA4" w:rsidRDefault="00111EA4" w:rsidP="00435DD3">
      <w:pPr>
        <w:rPr>
          <w:u w:val="single"/>
        </w:rPr>
      </w:pPr>
      <w:r w:rsidRPr="00111EA4">
        <w:rPr>
          <w:rFonts w:hint="eastAsia"/>
          <w:u w:val="single"/>
        </w:rPr>
        <w:t>요즘도 널리 사용되는 대표적인 웹프로그래밍 기술</w:t>
      </w:r>
      <w:r>
        <w:rPr>
          <w:rFonts w:hint="eastAsia"/>
          <w:u w:val="single"/>
        </w:rPr>
        <w:t xml:space="preserve"> 중 하나</w:t>
      </w:r>
    </w:p>
    <w:p w14:paraId="7F55863B" w14:textId="77777777" w:rsidR="00435DD3" w:rsidRDefault="00435DD3" w:rsidP="002D0169"/>
    <w:p w14:paraId="0F0B7049" w14:textId="77777777" w:rsidR="00111EA4" w:rsidRDefault="00111EA4" w:rsidP="00111EA4">
      <w:pPr>
        <w:pStyle w:val="Heading3"/>
      </w:pPr>
      <w:r>
        <w:rPr>
          <w:rFonts w:hint="eastAsia"/>
        </w:rPr>
        <w:t>J</w:t>
      </w:r>
      <w:r>
        <w:t>ava + JSP</w:t>
      </w:r>
    </w:p>
    <w:p w14:paraId="44DF54E5" w14:textId="77777777" w:rsidR="00111EA4" w:rsidRDefault="00111EA4" w:rsidP="00111EA4">
      <w:r>
        <w:rPr>
          <w:rFonts w:hint="eastAsia"/>
        </w:rPr>
        <w:t>장점:</w:t>
      </w:r>
      <w:r>
        <w:t xml:space="preserve"> Java </w:t>
      </w:r>
      <w:r>
        <w:rPr>
          <w:rFonts w:hint="eastAsia"/>
        </w:rPr>
        <w:t>언어.</w:t>
      </w:r>
      <w:r>
        <w:t xml:space="preserve"> (</w:t>
      </w:r>
      <w:r>
        <w:rPr>
          <w:rFonts w:hint="eastAsia"/>
        </w:rPr>
        <w:t>성능도 나쁘지 않고,</w:t>
      </w:r>
      <w:r>
        <w:t xml:space="preserve"> </w:t>
      </w:r>
      <w:r>
        <w:rPr>
          <w:rFonts w:hint="eastAsia"/>
        </w:rPr>
        <w:t>단순한 작업을 구현하기에 불편하지도 않고,</w:t>
      </w:r>
      <w:r>
        <w:t xml:space="preserve"> </w:t>
      </w:r>
      <w:r>
        <w:rPr>
          <w:rFonts w:hint="eastAsia"/>
        </w:rPr>
        <w:t>고급 기능 구현 가능하고)</w:t>
      </w:r>
    </w:p>
    <w:p w14:paraId="46C8ADC2" w14:textId="79E477E5" w:rsidR="00111EA4" w:rsidRDefault="00111EA4" w:rsidP="00111EA4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태그 사이에 </w:t>
      </w:r>
      <w:r>
        <w:t xml:space="preserve">Java </w:t>
      </w:r>
      <w:r w:rsidR="005E1BCF">
        <w:rPr>
          <w:rFonts w:hint="eastAsia"/>
        </w:rPr>
        <w:t>코드를</w:t>
      </w:r>
      <w:r>
        <w:rPr>
          <w:rFonts w:hint="eastAsia"/>
        </w:rPr>
        <w:t xml:space="preserve"> 추가하는 형태의 구현이라서 직관적임.</w:t>
      </w:r>
      <w:r w:rsidR="005E1BCF">
        <w:t xml:space="preserve"> </w:t>
      </w:r>
      <w:r w:rsidR="005E1BCF" w:rsidRPr="005E1BCF">
        <w:rPr>
          <w:u w:val="single"/>
        </w:rPr>
        <w:t>(Java + Servlet</w:t>
      </w:r>
      <w:r w:rsidR="005E1BCF" w:rsidRPr="005E1BCF">
        <w:rPr>
          <w:rFonts w:hint="eastAsia"/>
          <w:u w:val="single"/>
        </w:rPr>
        <w:t>의 단점을 해결)</w:t>
      </w:r>
    </w:p>
    <w:p w14:paraId="1BBEB9C7" w14:textId="77777777" w:rsidR="00111EA4" w:rsidRPr="00111EA4" w:rsidRDefault="00111EA4" w:rsidP="00111EA4"/>
    <w:p w14:paraId="7EE9DA03" w14:textId="77777777" w:rsidR="00111EA4" w:rsidRDefault="00111EA4" w:rsidP="00111EA4"/>
    <w:p w14:paraId="6C5D934F" w14:textId="77777777" w:rsidR="00111EA4" w:rsidRDefault="00111EA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CE91F08" w14:textId="77777777" w:rsidR="00111EA4" w:rsidRDefault="00111EA4" w:rsidP="00111EA4">
      <w:pPr>
        <w:pStyle w:val="Heading2"/>
      </w:pPr>
      <w:r>
        <w:rPr>
          <w:rFonts w:hint="eastAsia"/>
        </w:rPr>
        <w:lastRenderedPageBreak/>
        <w:t>2</w:t>
      </w:r>
      <w:r>
        <w:t>000</w:t>
      </w:r>
      <w:r>
        <w:rPr>
          <w:rFonts w:hint="eastAsia"/>
        </w:rPr>
        <w:t>년대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616"/>
      </w:tblGrid>
      <w:tr w:rsidR="00111EA4" w:rsidRPr="00435DD3" w14:paraId="57F23F9D" w14:textId="77777777" w:rsidTr="00C36F1E">
        <w:tc>
          <w:tcPr>
            <w:tcW w:w="0" w:type="auto"/>
          </w:tcPr>
          <w:p w14:paraId="76584DF2" w14:textId="77777777" w:rsidR="00111EA4" w:rsidRPr="00435DD3" w:rsidRDefault="00111EA4" w:rsidP="00C36F1E">
            <w:r w:rsidRPr="00435DD3">
              <w:rPr>
                <w:rFonts w:hint="eastAsia"/>
              </w:rPr>
              <w:t>프로그래밍 언어</w:t>
            </w:r>
          </w:p>
        </w:tc>
        <w:tc>
          <w:tcPr>
            <w:tcW w:w="0" w:type="auto"/>
          </w:tcPr>
          <w:p w14:paraId="34B3272A" w14:textId="77777777" w:rsidR="00111EA4" w:rsidRPr="00435DD3" w:rsidRDefault="00111EA4" w:rsidP="00C36F1E">
            <w:r w:rsidRPr="00435DD3">
              <w:rPr>
                <w:rFonts w:hint="eastAsia"/>
              </w:rPr>
              <w:t>기술</w:t>
            </w:r>
          </w:p>
        </w:tc>
      </w:tr>
      <w:tr w:rsidR="00111EA4" w:rsidRPr="00435DD3" w14:paraId="3782677B" w14:textId="77777777" w:rsidTr="00C36F1E">
        <w:tc>
          <w:tcPr>
            <w:tcW w:w="0" w:type="auto"/>
          </w:tcPr>
          <w:p w14:paraId="037F3D36" w14:textId="77777777" w:rsidR="00111EA4" w:rsidRPr="00435DD3" w:rsidRDefault="00111EA4" w:rsidP="00C36F1E">
            <w:r>
              <w:t>Java</w:t>
            </w:r>
          </w:p>
        </w:tc>
        <w:tc>
          <w:tcPr>
            <w:tcW w:w="0" w:type="auto"/>
          </w:tcPr>
          <w:p w14:paraId="435BE58F" w14:textId="77777777" w:rsidR="00111EA4" w:rsidRPr="00435DD3" w:rsidRDefault="00111EA4" w:rsidP="00C36F1E">
            <w:r>
              <w:t>Spring Web MVC</w:t>
            </w:r>
          </w:p>
        </w:tc>
      </w:tr>
    </w:tbl>
    <w:p w14:paraId="20C8ACEE" w14:textId="77777777" w:rsidR="00111EA4" w:rsidRDefault="00111EA4" w:rsidP="00111EA4"/>
    <w:p w14:paraId="4D9EF8BB" w14:textId="10652018" w:rsidR="00111EA4" w:rsidRDefault="00484DBF" w:rsidP="00111EA4">
      <w:r>
        <w:rPr>
          <w:rFonts w:hint="eastAsia"/>
        </w:rPr>
        <w:t xml:space="preserve">대형 </w:t>
      </w:r>
      <w:r w:rsidR="00111EA4">
        <w:rPr>
          <w:rFonts w:hint="eastAsia"/>
        </w:rPr>
        <w:t>정보시스템,</w:t>
      </w:r>
      <w:r w:rsidR="00111EA4">
        <w:t xml:space="preserve"> </w:t>
      </w:r>
      <w:r w:rsidR="00111EA4">
        <w:rPr>
          <w:rFonts w:hint="eastAsia"/>
        </w:rPr>
        <w:t>대형 쇼핑몰,</w:t>
      </w:r>
      <w:r w:rsidR="00111EA4">
        <w:t xml:space="preserve"> </w:t>
      </w:r>
      <w:r w:rsidR="00111EA4">
        <w:rPr>
          <w:rFonts w:hint="eastAsia"/>
        </w:rPr>
        <w:t xml:space="preserve">인터넷 뱅킹 구현에는 </w:t>
      </w:r>
      <w:r w:rsidR="00111EA4">
        <w:t xml:space="preserve">Java </w:t>
      </w:r>
      <w:r w:rsidR="00111EA4">
        <w:rPr>
          <w:rFonts w:hint="eastAsia"/>
        </w:rPr>
        <w:t>언어가 가장 적절하다.</w:t>
      </w:r>
    </w:p>
    <w:p w14:paraId="66B908B4" w14:textId="26828F64" w:rsidR="00111EA4" w:rsidRDefault="006D134E" w:rsidP="00111EA4">
      <w:r>
        <w:rPr>
          <w:rFonts w:hint="eastAsia"/>
        </w:rPr>
        <w:t xml:space="preserve">이 분야에서 </w:t>
      </w:r>
      <w:r w:rsidR="00E44CA2">
        <w:t xml:space="preserve">PHP </w:t>
      </w:r>
      <w:r w:rsidR="00E44CA2">
        <w:rPr>
          <w:rFonts w:hint="eastAsia"/>
        </w:rPr>
        <w:t xml:space="preserve">기술이나 </w:t>
      </w:r>
      <w:r>
        <w:t xml:space="preserve">JSP </w:t>
      </w:r>
      <w:r>
        <w:rPr>
          <w:rFonts w:hint="eastAsia"/>
        </w:rPr>
        <w:t xml:space="preserve">기술은 </w:t>
      </w:r>
      <w:r w:rsidR="00E44CA2">
        <w:rPr>
          <w:rFonts w:hint="eastAsia"/>
        </w:rPr>
        <w:t xml:space="preserve">매우 </w:t>
      </w:r>
      <w:r>
        <w:rPr>
          <w:rFonts w:hint="eastAsia"/>
        </w:rPr>
        <w:t>부족하다.</w:t>
      </w:r>
    </w:p>
    <w:p w14:paraId="15B80E4E" w14:textId="049A9984" w:rsidR="006038DA" w:rsidRDefault="006038DA" w:rsidP="00111EA4"/>
    <w:p w14:paraId="3A000ABC" w14:textId="272828D7" w:rsidR="00B36148" w:rsidRPr="00B36148" w:rsidRDefault="00B36148" w:rsidP="00111EA4">
      <w:pPr>
        <w:rPr>
          <w:rFonts w:hint="eastAsia"/>
        </w:rPr>
      </w:pPr>
      <w:r>
        <w:rPr>
          <w:rFonts w:hint="eastAsia"/>
        </w:rPr>
        <w:t>거대한 정보시스템을 구현</w:t>
      </w:r>
      <w:r>
        <w:rPr>
          <w:rFonts w:hint="eastAsia"/>
        </w:rPr>
        <w:t>하려면,</w:t>
      </w:r>
    </w:p>
    <w:p w14:paraId="79C3AC8B" w14:textId="1D947BD4" w:rsidR="00B15D93" w:rsidRDefault="00B15D93" w:rsidP="00111EA4">
      <w:pPr>
        <w:rPr>
          <w:rFonts w:hint="eastAsia"/>
        </w:rPr>
      </w:pPr>
      <w:r>
        <w:t xml:space="preserve">html </w:t>
      </w:r>
      <w:r>
        <w:rPr>
          <w:rFonts w:hint="eastAsia"/>
        </w:rPr>
        <w:t xml:space="preserve">태그 </w:t>
      </w:r>
      <w:r w:rsidR="006038DA">
        <w:rPr>
          <w:rFonts w:hint="eastAsia"/>
        </w:rPr>
        <w:t>사이에 코드를 끼워 넣는 형태의 구현이 아니고,</w:t>
      </w:r>
    </w:p>
    <w:p w14:paraId="0A5D4369" w14:textId="4AB38377" w:rsidR="00B36148" w:rsidRDefault="004D3589" w:rsidP="00111EA4">
      <w:r>
        <w:rPr>
          <w:rFonts w:hint="eastAsia"/>
        </w:rPr>
        <w:t>높은 수준의 객체지향 설계 및 구현이</w:t>
      </w:r>
      <w:r>
        <w:t xml:space="preserve"> </w:t>
      </w:r>
      <w:r>
        <w:rPr>
          <w:rFonts w:hint="eastAsia"/>
        </w:rPr>
        <w:t>요구되</w:t>
      </w:r>
      <w:r w:rsidR="00B36148">
        <w:rPr>
          <w:rFonts w:hint="eastAsia"/>
        </w:rPr>
        <w:t>기 때문이다.</w:t>
      </w:r>
    </w:p>
    <w:p w14:paraId="63C75162" w14:textId="77777777" w:rsidR="00B36148" w:rsidRDefault="00B36148" w:rsidP="00111EA4"/>
    <w:p w14:paraId="53C569CF" w14:textId="009C9194" w:rsidR="00F5283E" w:rsidRDefault="006D134E" w:rsidP="00111EA4">
      <w:r>
        <w:t xml:space="preserve">Java </w:t>
      </w:r>
      <w:r>
        <w:rPr>
          <w:rFonts w:hint="eastAsia"/>
        </w:rPr>
        <w:t xml:space="preserve">언어와 </w:t>
      </w:r>
      <w:r>
        <w:t xml:space="preserve">Spring </w:t>
      </w:r>
      <w:r>
        <w:rPr>
          <w:rFonts w:hint="eastAsia"/>
        </w:rPr>
        <w:t>기술</w:t>
      </w:r>
      <w:r w:rsidR="004D3589">
        <w:rPr>
          <w:rFonts w:hint="eastAsia"/>
        </w:rPr>
        <w:t>의 조합</w:t>
      </w:r>
      <w:r>
        <w:rPr>
          <w:rFonts w:hint="eastAsia"/>
        </w:rPr>
        <w:t>이</w:t>
      </w:r>
      <w:r w:rsidR="00F5283E">
        <w:rPr>
          <w:rFonts w:hint="eastAsia"/>
        </w:rPr>
        <w:t>,</w:t>
      </w:r>
      <w:r w:rsidR="00F5283E">
        <w:t xml:space="preserve"> </w:t>
      </w:r>
      <w:r w:rsidR="00F5283E">
        <w:rPr>
          <w:rFonts w:hint="eastAsia"/>
        </w:rPr>
        <w:t>유시보수성과 재사용서이 가</w:t>
      </w:r>
      <w:r w:rsidR="000A5516">
        <w:rPr>
          <w:rFonts w:hint="eastAsia"/>
        </w:rPr>
        <w:t xml:space="preserve">장 </w:t>
      </w:r>
      <w:r>
        <w:rPr>
          <w:rFonts w:hint="eastAsia"/>
        </w:rPr>
        <w:t>좋</w:t>
      </w:r>
      <w:r w:rsidR="00F5283E">
        <w:rPr>
          <w:rFonts w:hint="eastAsia"/>
        </w:rPr>
        <w:t>은 조합이다.</w:t>
      </w:r>
    </w:p>
    <w:p w14:paraId="63C644D1" w14:textId="276AAFDA" w:rsidR="00307785" w:rsidRDefault="00F5283E" w:rsidP="00F5283E">
      <w:r>
        <w:rPr>
          <w:rFonts w:hint="eastAsia"/>
        </w:rPr>
        <w:t>그래서 정보시스템 개발 언어로 자바</w:t>
      </w:r>
      <w:r w:rsidR="00307785">
        <w:rPr>
          <w:rFonts w:hint="eastAsia"/>
        </w:rPr>
        <w:t xml:space="preserve">가 압도적인 </w:t>
      </w:r>
      <w:r w:rsidR="00307785">
        <w:t>1</w:t>
      </w:r>
      <w:r w:rsidR="00307785">
        <w:rPr>
          <w:rFonts w:hint="eastAsia"/>
        </w:rPr>
        <w:t>위이다.</w:t>
      </w:r>
    </w:p>
    <w:p w14:paraId="7A1C6D38" w14:textId="77777777" w:rsidR="00FB1D98" w:rsidRDefault="00FB1D98" w:rsidP="00F5283E"/>
    <w:p w14:paraId="21615DE4" w14:textId="2293036B" w:rsidR="00FB1D98" w:rsidRDefault="00FB1D98" w:rsidP="00F5283E">
      <w:r>
        <w:t xml:space="preserve">C#, Kotlin, Swift </w:t>
      </w:r>
      <w:r>
        <w:rPr>
          <w:rFonts w:hint="eastAsia"/>
        </w:rPr>
        <w:t xml:space="preserve">등 </w:t>
      </w:r>
      <w:r w:rsidR="00271032">
        <w:rPr>
          <w:rFonts w:hint="eastAsia"/>
        </w:rPr>
        <w:t>새 객체지향 언어들이 나왔지만,</w:t>
      </w:r>
    </w:p>
    <w:p w14:paraId="31945539" w14:textId="0E16FA75" w:rsidR="00A834CF" w:rsidRDefault="00A834CF" w:rsidP="00A834CF">
      <w:r>
        <w:rPr>
          <w:rFonts w:hint="eastAsia"/>
        </w:rPr>
        <w:t xml:space="preserve">정보시스템 개발 </w:t>
      </w:r>
      <w:r>
        <w:rPr>
          <w:rFonts w:hint="eastAsia"/>
        </w:rPr>
        <w:t xml:space="preserve">분야에서 </w:t>
      </w:r>
      <w:r>
        <w:rPr>
          <w:rFonts w:hint="eastAsia"/>
        </w:rPr>
        <w:t>자바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>등은 당분간</w:t>
      </w:r>
      <w:r>
        <w:t>(</w:t>
      </w:r>
      <w:r>
        <w:rPr>
          <w:rFonts w:hint="eastAsia"/>
        </w:rPr>
        <w:t xml:space="preserve">앞으로 </w:t>
      </w:r>
      <w:r>
        <w:t>10</w:t>
      </w:r>
      <w:r>
        <w:rPr>
          <w:rFonts w:hint="eastAsia"/>
        </w:rPr>
        <w:t>년?</w:t>
      </w:r>
      <w:r>
        <w:t xml:space="preserve">) </w:t>
      </w:r>
      <w:r>
        <w:rPr>
          <w:rFonts w:hint="eastAsia"/>
        </w:rPr>
        <w:t>계속될 것으로 전망.</w:t>
      </w:r>
    </w:p>
    <w:p w14:paraId="2D654D36" w14:textId="77777777" w:rsidR="00271032" w:rsidRPr="00A834CF" w:rsidRDefault="00271032" w:rsidP="00F5283E">
      <w:pPr>
        <w:rPr>
          <w:rFonts w:hint="eastAsia"/>
        </w:rPr>
      </w:pPr>
    </w:p>
    <w:p w14:paraId="10712548" w14:textId="77777777" w:rsidR="000A5516" w:rsidRDefault="000A5516" w:rsidP="00111EA4"/>
    <w:p w14:paraId="42ED904B" w14:textId="77777777" w:rsidR="006D134E" w:rsidRDefault="006D134E" w:rsidP="00111EA4"/>
    <w:p w14:paraId="2EC562BE" w14:textId="77777777" w:rsidR="006D134E" w:rsidRDefault="006D134E" w:rsidP="006D134E">
      <w:pPr>
        <w:pStyle w:val="Heading2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년대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516"/>
        <w:gridCol w:w="2316"/>
      </w:tblGrid>
      <w:tr w:rsidR="006D134E" w:rsidRPr="00435DD3" w14:paraId="39468642" w14:textId="77777777" w:rsidTr="009C1CC0">
        <w:tc>
          <w:tcPr>
            <w:tcW w:w="0" w:type="auto"/>
          </w:tcPr>
          <w:p w14:paraId="6569D02A" w14:textId="77777777" w:rsidR="006D134E" w:rsidRPr="00435DD3" w:rsidRDefault="006D134E" w:rsidP="00C36F1E">
            <w:r w:rsidRPr="00435DD3">
              <w:rPr>
                <w:rFonts w:hint="eastAsia"/>
              </w:rPr>
              <w:t>프로그래밍 언어</w:t>
            </w:r>
          </w:p>
        </w:tc>
        <w:tc>
          <w:tcPr>
            <w:tcW w:w="0" w:type="auto"/>
          </w:tcPr>
          <w:p w14:paraId="2763BD7E" w14:textId="77777777" w:rsidR="006D134E" w:rsidRPr="00435DD3" w:rsidRDefault="006D134E" w:rsidP="00C36F1E">
            <w:r>
              <w:rPr>
                <w:rFonts w:hint="eastAsia"/>
              </w:rPr>
              <w:t xml:space="preserve">프론트엔드 </w:t>
            </w:r>
            <w:r w:rsidRPr="00435DD3">
              <w:rPr>
                <w:rFonts w:hint="eastAsia"/>
              </w:rPr>
              <w:t>기술</w:t>
            </w:r>
          </w:p>
        </w:tc>
        <w:tc>
          <w:tcPr>
            <w:tcW w:w="0" w:type="auto"/>
          </w:tcPr>
          <w:p w14:paraId="38694345" w14:textId="77777777" w:rsidR="006D134E" w:rsidRDefault="006D134E" w:rsidP="00C36F1E">
            <w:r>
              <w:rPr>
                <w:rFonts w:hint="eastAsia"/>
              </w:rPr>
              <w:t>서버 기술</w:t>
            </w:r>
          </w:p>
        </w:tc>
      </w:tr>
      <w:tr w:rsidR="006D134E" w:rsidRPr="00435DD3" w14:paraId="62C518FC" w14:textId="77777777" w:rsidTr="009C1CC0">
        <w:tc>
          <w:tcPr>
            <w:tcW w:w="0" w:type="auto"/>
          </w:tcPr>
          <w:p w14:paraId="619963CC" w14:textId="77777777" w:rsidR="006D134E" w:rsidRPr="00435DD3" w:rsidRDefault="006D134E" w:rsidP="00C36F1E">
            <w:r>
              <w:t>Javascript</w:t>
            </w:r>
          </w:p>
        </w:tc>
        <w:tc>
          <w:tcPr>
            <w:tcW w:w="0" w:type="auto"/>
          </w:tcPr>
          <w:p w14:paraId="5496706F" w14:textId="77777777" w:rsidR="006D134E" w:rsidRPr="00435DD3" w:rsidRDefault="006D134E" w:rsidP="00C36F1E">
            <w:r>
              <w:rPr>
                <w:rFonts w:hint="eastAsia"/>
              </w:rPr>
              <w:t>R</w:t>
            </w:r>
            <w:r>
              <w:t xml:space="preserve">eact.js </w:t>
            </w:r>
            <w:r>
              <w:rPr>
                <w:rFonts w:hint="eastAsia"/>
              </w:rPr>
              <w:t>A</w:t>
            </w:r>
            <w:r>
              <w:t>ngular Vue.js</w:t>
            </w:r>
          </w:p>
        </w:tc>
        <w:tc>
          <w:tcPr>
            <w:tcW w:w="0" w:type="auto"/>
          </w:tcPr>
          <w:p w14:paraId="2A643EAC" w14:textId="0D115FCF" w:rsidR="006D134E" w:rsidRDefault="006D134E" w:rsidP="00C36F1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ode.js</w:t>
            </w:r>
            <w:r w:rsidR="00BE5043">
              <w:t xml:space="preserve"> + </w:t>
            </w:r>
            <w:r w:rsidR="00BE5043">
              <w:rPr>
                <w:rFonts w:hint="eastAsia"/>
              </w:rPr>
              <w:t>E</w:t>
            </w:r>
            <w:r w:rsidR="00BE5043">
              <w:t>xpresss.js</w:t>
            </w:r>
          </w:p>
        </w:tc>
      </w:tr>
    </w:tbl>
    <w:p w14:paraId="3E5C66D8" w14:textId="77777777" w:rsidR="006D134E" w:rsidRDefault="006D134E" w:rsidP="006D134E"/>
    <w:p w14:paraId="79E24A80" w14:textId="77777777" w:rsidR="006D134E" w:rsidRDefault="006D134E" w:rsidP="006D134E">
      <w:r>
        <w:rPr>
          <w:rFonts w:hint="eastAsia"/>
        </w:rPr>
        <w:t xml:space="preserve">웹인지 앱인지 구별이 안될 정도의 화려면 </w:t>
      </w:r>
      <w:r>
        <w:t>UI</w:t>
      </w:r>
      <w:r>
        <w:rPr>
          <w:rFonts w:hint="eastAsia"/>
        </w:rPr>
        <w:t>를 구현하려면</w:t>
      </w:r>
    </w:p>
    <w:p w14:paraId="5BE8070E" w14:textId="607F89BA" w:rsidR="00B113D7" w:rsidRDefault="006D134E" w:rsidP="006D134E">
      <w:pPr>
        <w:rPr>
          <w:rFonts w:hint="eastAsia"/>
        </w:rPr>
      </w:pPr>
      <w:r>
        <w:rPr>
          <w:rFonts w:hint="eastAsia"/>
        </w:rPr>
        <w:t>J</w:t>
      </w:r>
      <w:r>
        <w:t>avascript</w:t>
      </w:r>
      <w:r w:rsidR="00130DA7">
        <w:t xml:space="preserve"> </w:t>
      </w:r>
      <w:r w:rsidR="00130DA7">
        <w:rPr>
          <w:rFonts w:hint="eastAsia"/>
        </w:rPr>
        <w:t>언어로 구현하는</w:t>
      </w:r>
      <w:r>
        <w:t xml:space="preserve"> </w:t>
      </w:r>
      <w:r>
        <w:rPr>
          <w:rFonts w:hint="eastAsia"/>
        </w:rPr>
        <w:t>프론트엔드 기술이</w:t>
      </w:r>
      <w:r w:rsidR="00FA6610">
        <w:rPr>
          <w:rFonts w:hint="eastAsia"/>
        </w:rPr>
        <w:t xml:space="preserve"> 반드시</w:t>
      </w:r>
      <w:r>
        <w:rPr>
          <w:rFonts w:hint="eastAsia"/>
        </w:rPr>
        <w:t xml:space="preserve"> 필요하다.</w:t>
      </w:r>
    </w:p>
    <w:p w14:paraId="1F3BD65C" w14:textId="1AD1A0DC" w:rsidR="0070766E" w:rsidRDefault="0000666D" w:rsidP="006D134E">
      <w:r>
        <w:rPr>
          <w:rFonts w:hint="eastAsia"/>
        </w:rPr>
        <w:t>J</w:t>
      </w:r>
      <w:r>
        <w:t xml:space="preserve">avascript </w:t>
      </w:r>
      <w:r w:rsidR="0070766E">
        <w:rPr>
          <w:rFonts w:hint="eastAsia"/>
        </w:rPr>
        <w:t xml:space="preserve">프론트엔드 </w:t>
      </w:r>
      <w:r>
        <w:rPr>
          <w:rFonts w:hint="eastAsia"/>
        </w:rPr>
        <w:t>개발은</w:t>
      </w:r>
      <w:r w:rsidR="0070766E">
        <w:rPr>
          <w:rFonts w:hint="eastAsia"/>
        </w:rPr>
        <w:t xml:space="preserve"> 요즘 굉장히 핫</w:t>
      </w:r>
      <w:r>
        <w:rPr>
          <w:rFonts w:hint="eastAsia"/>
        </w:rPr>
        <w:t>하</w:t>
      </w:r>
      <w:r w:rsidR="0070766E">
        <w:rPr>
          <w:rFonts w:hint="eastAsia"/>
        </w:rPr>
        <w:t>다.</w:t>
      </w:r>
    </w:p>
    <w:p w14:paraId="27B972EA" w14:textId="7714DE80" w:rsidR="00B113D7" w:rsidRDefault="00B113D7" w:rsidP="006D134E"/>
    <w:p w14:paraId="76A8D8BF" w14:textId="6A9EEF29" w:rsidR="0000666D" w:rsidRDefault="0000666D" w:rsidP="006D134E">
      <w:r>
        <w:rPr>
          <w:rFonts w:hint="eastAsia"/>
        </w:rPr>
        <w:t xml:space="preserve">프론트엔드 개발에서 </w:t>
      </w:r>
      <w:r>
        <w:t xml:space="preserve">Javascript </w:t>
      </w:r>
      <w:r>
        <w:rPr>
          <w:rFonts w:hint="eastAsia"/>
        </w:rPr>
        <w:t>외에는 선택지가 없다.</w:t>
      </w:r>
    </w:p>
    <w:p w14:paraId="6E49F971" w14:textId="26F3666E" w:rsidR="000E5BF7" w:rsidRDefault="000E5BF7" w:rsidP="006D134E"/>
    <w:p w14:paraId="5E5A9E50" w14:textId="34D2881A" w:rsidR="006B299F" w:rsidRPr="006B299F" w:rsidRDefault="006C69FC" w:rsidP="006B299F">
      <w:r>
        <w:t xml:space="preserve">javascript + </w:t>
      </w:r>
      <w:r w:rsidR="006B299F">
        <w:rPr>
          <w:rFonts w:hint="eastAsia"/>
        </w:rPr>
        <w:t>n</w:t>
      </w:r>
      <w:r w:rsidR="006B299F">
        <w:t>ode.js</w:t>
      </w:r>
      <w:r w:rsidR="000109B0">
        <w:t xml:space="preserve"> </w:t>
      </w:r>
      <w:r w:rsidR="000109B0">
        <w:rPr>
          <w:rFonts w:hint="eastAsia"/>
        </w:rPr>
        <w:t>서버 기술</w:t>
      </w:r>
      <w:r w:rsidR="006B299F">
        <w:rPr>
          <w:rFonts w:hint="eastAsia"/>
        </w:rPr>
        <w:t>의 장점</w:t>
      </w:r>
    </w:p>
    <w:p w14:paraId="55784E82" w14:textId="77777777" w:rsidR="006B299F" w:rsidRDefault="006B299F" w:rsidP="006D134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현재 완벽한 비동기(</w:t>
      </w:r>
      <w:r>
        <w:t xml:space="preserve">asynchronous) </w:t>
      </w:r>
      <w:r>
        <w:rPr>
          <w:rFonts w:hint="eastAsia"/>
        </w:rPr>
        <w:t xml:space="preserve">서버 프로그래밍은 </w:t>
      </w:r>
      <w:r>
        <w:t xml:space="preserve">javascript + node.js </w:t>
      </w:r>
      <w:r>
        <w:rPr>
          <w:rFonts w:hint="eastAsia"/>
        </w:rPr>
        <w:t xml:space="preserve">만 가능 </w:t>
      </w:r>
    </w:p>
    <w:p w14:paraId="0368BD34" w14:textId="4E2BDA4A" w:rsidR="006B299F" w:rsidRDefault="006B299F" w:rsidP="006D134E">
      <w:r>
        <w:t xml:space="preserve">  (java</w:t>
      </w:r>
      <w:r w:rsidR="000109B0">
        <w:rPr>
          <w:rFonts w:hint="eastAsia"/>
        </w:rPr>
        <w:t>의 비동기 기술은 아직 완벽하지 않고</w:t>
      </w:r>
      <w:r>
        <w:rPr>
          <w:rFonts w:hint="eastAsia"/>
        </w:rPr>
        <w:t xml:space="preserve"> 발전 중</w:t>
      </w:r>
      <w:r w:rsidR="000109B0">
        <w:rPr>
          <w:rFonts w:hint="eastAsia"/>
        </w:rPr>
        <w:t>임</w:t>
      </w:r>
      <w:r>
        <w:rPr>
          <w:rFonts w:hint="eastAsia"/>
        </w:rPr>
        <w:t>)</w:t>
      </w:r>
    </w:p>
    <w:p w14:paraId="642F1D8D" w14:textId="1A467475" w:rsidR="006B299F" w:rsidRDefault="006B299F" w:rsidP="006D134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비동기 서버가 동기 서버보다 훨씬 성능이 좋</w:t>
      </w:r>
      <w:r w:rsidR="002F61D0">
        <w:rPr>
          <w:rFonts w:hint="eastAsia"/>
        </w:rPr>
        <w:t>아서,</w:t>
      </w:r>
      <w:r w:rsidR="002F61D0">
        <w:t xml:space="preserve"> </w:t>
      </w:r>
      <w:r w:rsidR="002F61D0">
        <w:rPr>
          <w:rFonts w:hint="eastAsia"/>
        </w:rPr>
        <w:t>비동기 프로그래밍 기술</w:t>
      </w:r>
      <w:bookmarkStart w:id="0" w:name="_GoBack"/>
      <w:bookmarkEnd w:id="0"/>
    </w:p>
    <w:p w14:paraId="7E8D83C2" w14:textId="77777777" w:rsidR="006B299F" w:rsidRDefault="006B299F" w:rsidP="006D134E"/>
    <w:p w14:paraId="1604AC01" w14:textId="5AE977C0" w:rsidR="006B299F" w:rsidRDefault="006B299F" w:rsidP="006D134E">
      <w:r>
        <w:rPr>
          <w:rFonts w:hint="eastAsia"/>
        </w:rPr>
        <w:t>n</w:t>
      </w:r>
      <w:r>
        <w:t>ode.js</w:t>
      </w:r>
      <w:r>
        <w:rPr>
          <w:rFonts w:hint="eastAsia"/>
        </w:rPr>
        <w:t xml:space="preserve">의 </w:t>
      </w:r>
      <w:r w:rsidR="00C63063">
        <w:rPr>
          <w:rFonts w:hint="eastAsia"/>
        </w:rPr>
        <w:t xml:space="preserve">서버 기술의 </w:t>
      </w:r>
      <w:r>
        <w:rPr>
          <w:rFonts w:hint="eastAsia"/>
        </w:rPr>
        <w:t>단점</w:t>
      </w:r>
    </w:p>
    <w:p w14:paraId="4C476606" w14:textId="3E5D4AF4" w:rsidR="006B299F" w:rsidRDefault="006B299F" w:rsidP="006D134E">
      <w:r>
        <w:rPr>
          <w:rFonts w:hint="eastAsia"/>
        </w:rPr>
        <w:t xml:space="preserve"> </w:t>
      </w:r>
      <w:r>
        <w:t xml:space="preserve"> </w:t>
      </w:r>
      <w:r w:rsidR="00C63063">
        <w:rPr>
          <w:rFonts w:hint="eastAsia"/>
        </w:rPr>
        <w:t>대형</w:t>
      </w:r>
      <w:r>
        <w:rPr>
          <w:rFonts w:hint="eastAsia"/>
        </w:rPr>
        <w:t xml:space="preserve"> 정보시스템</w:t>
      </w:r>
      <w:r w:rsidR="005C2210">
        <w:rPr>
          <w:rFonts w:hint="eastAsia"/>
        </w:rPr>
        <w:t>을</w:t>
      </w:r>
      <w:r>
        <w:rPr>
          <w:rFonts w:hint="eastAsia"/>
        </w:rPr>
        <w:t xml:space="preserve"> 구현하기에는,</w:t>
      </w:r>
      <w:r>
        <w:t xml:space="preserve"> Java + Spring</w:t>
      </w:r>
      <w:r>
        <w:rPr>
          <w:rFonts w:hint="eastAsia"/>
        </w:rPr>
        <w:t xml:space="preserve"> 보다 훨씬 못하다.</w:t>
      </w:r>
      <w:r w:rsidR="00C63063">
        <w:t xml:space="preserve"> (</w:t>
      </w:r>
      <w:r w:rsidR="00C63063">
        <w:rPr>
          <w:rFonts w:hint="eastAsia"/>
        </w:rPr>
        <w:t>유지보수성이 낮다)</w:t>
      </w:r>
    </w:p>
    <w:p w14:paraId="6A21CED7" w14:textId="28D006AD" w:rsidR="006B299F" w:rsidRDefault="006B299F" w:rsidP="006D134E">
      <w:r>
        <w:rPr>
          <w:rFonts w:hint="eastAsia"/>
        </w:rPr>
        <w:t xml:space="preserve"> </w:t>
      </w:r>
      <w:r>
        <w:t xml:space="preserve"> </w:t>
      </w:r>
      <w:r w:rsidR="00C63063">
        <w:rPr>
          <w:rFonts w:hint="eastAsia"/>
        </w:rPr>
        <w:t xml:space="preserve">대형 </w:t>
      </w:r>
      <w:r>
        <w:rPr>
          <w:rFonts w:hint="eastAsia"/>
        </w:rPr>
        <w:t xml:space="preserve">정보시스템 개발의 정답은 </w:t>
      </w:r>
      <w:r>
        <w:t>Java + Spring</w:t>
      </w:r>
    </w:p>
    <w:p w14:paraId="2E090611" w14:textId="77777777" w:rsidR="006B299F" w:rsidRDefault="006B299F" w:rsidP="006D134E"/>
    <w:p w14:paraId="2B3A8C99" w14:textId="77777777" w:rsidR="006D134E" w:rsidRDefault="006D134E" w:rsidP="006D134E"/>
    <w:p w14:paraId="00309BEF" w14:textId="77777777" w:rsidR="006D134E" w:rsidRDefault="006B299F" w:rsidP="006D134E">
      <w:pPr>
        <w:pStyle w:val="Heading2"/>
      </w:pPr>
      <w:r>
        <w:rPr>
          <w:rFonts w:hint="eastAsia"/>
        </w:rPr>
        <w:t>요약</w:t>
      </w:r>
    </w:p>
    <w:p w14:paraId="4F60B452" w14:textId="77777777" w:rsidR="00AD015C" w:rsidRDefault="006D134E" w:rsidP="006D134E">
      <w:r>
        <w:rPr>
          <w:rFonts w:hint="eastAsia"/>
        </w:rPr>
        <w:t xml:space="preserve">웹사이트 개발 </w:t>
      </w:r>
      <w:r>
        <w:t>=&gt; PHP</w:t>
      </w:r>
      <w:r w:rsidR="00AD015C">
        <w:t xml:space="preserve"> </w:t>
      </w:r>
    </w:p>
    <w:p w14:paraId="63DAC4D6" w14:textId="567F5E1F" w:rsidR="006D134E" w:rsidRDefault="00AD015C" w:rsidP="006D134E">
      <w:r>
        <w:t>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홈페이지,</w:t>
      </w:r>
      <w:r>
        <w:t xml:space="preserve"> </w:t>
      </w:r>
      <w:r>
        <w:rPr>
          <w:rFonts w:hint="eastAsia"/>
        </w:rPr>
        <w:t>블로그,</w:t>
      </w:r>
      <w:r>
        <w:t xml:space="preserve"> </w:t>
      </w:r>
      <w:r>
        <w:rPr>
          <w:rFonts w:hint="eastAsia"/>
        </w:rPr>
        <w:t>동호회,</w:t>
      </w:r>
      <w:r>
        <w:t xml:space="preserve"> </w:t>
      </w:r>
      <w:r>
        <w:rPr>
          <w:rFonts w:hint="eastAsia"/>
        </w:rPr>
        <w:t>작은 쇼</w:t>
      </w:r>
      <w:r w:rsidR="000D7B4B">
        <w:rPr>
          <w:rFonts w:hint="eastAsia"/>
        </w:rPr>
        <w:t>핑</w:t>
      </w:r>
      <w:r>
        <w:rPr>
          <w:rFonts w:hint="eastAsia"/>
        </w:rPr>
        <w:t>몰 등)</w:t>
      </w:r>
    </w:p>
    <w:p w14:paraId="5ABE3B9B" w14:textId="77777777" w:rsidR="006D134E" w:rsidRPr="000D7B4B" w:rsidRDefault="006D134E" w:rsidP="006D134E"/>
    <w:p w14:paraId="4F0186D2" w14:textId="77777777" w:rsidR="006D134E" w:rsidRDefault="006D134E" w:rsidP="006D134E">
      <w:r>
        <w:rPr>
          <w:rFonts w:hint="eastAsia"/>
        </w:rPr>
        <w:t xml:space="preserve">정보시스템 개발 </w:t>
      </w:r>
      <w:r>
        <w:t xml:space="preserve">=&gt; </w:t>
      </w:r>
    </w:p>
    <w:p w14:paraId="2EABD85B" w14:textId="5CF36194" w:rsidR="006D134E" w:rsidRDefault="006D134E" w:rsidP="006D134E">
      <w:r>
        <w:t xml:space="preserve">   Javascript </w:t>
      </w:r>
      <w:r>
        <w:rPr>
          <w:rFonts w:hint="eastAsia"/>
        </w:rPr>
        <w:t xml:space="preserve">프론트엔드 기술 </w:t>
      </w:r>
      <w:r w:rsidR="00FC5511">
        <w:t xml:space="preserve">+ 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와</w:t>
      </w:r>
      <w:r>
        <w:t xml:space="preserve"> Spring </w:t>
      </w:r>
      <w:r>
        <w:rPr>
          <w:rFonts w:hint="eastAsia"/>
        </w:rPr>
        <w:t>백엔드 기술</w:t>
      </w:r>
    </w:p>
    <w:p w14:paraId="4CC5698C" w14:textId="4FCEB3F0" w:rsidR="000D7B4B" w:rsidRDefault="000D7B4B" w:rsidP="006D134E">
      <w:r>
        <w:rPr>
          <w:rFonts w:hint="eastAsia"/>
        </w:rPr>
        <w:t>(예:</w:t>
      </w:r>
      <w:r>
        <w:t xml:space="preserve"> </w:t>
      </w:r>
      <w:r>
        <w:rPr>
          <w:rFonts w:hint="eastAsia"/>
        </w:rPr>
        <w:t>학사 시스템,</w:t>
      </w:r>
      <w:r>
        <w:t xml:space="preserve"> </w:t>
      </w:r>
      <w:r>
        <w:rPr>
          <w:rFonts w:hint="eastAsia"/>
        </w:rPr>
        <w:t>도서관 시스템,</w:t>
      </w:r>
      <w:r>
        <w:t xml:space="preserve"> </w:t>
      </w:r>
      <w:r>
        <w:rPr>
          <w:rFonts w:hint="eastAsia"/>
        </w:rPr>
        <w:t>대형 쇼핑몰,</w:t>
      </w:r>
      <w:r>
        <w:t xml:space="preserve"> </w:t>
      </w:r>
      <w:r>
        <w:rPr>
          <w:rFonts w:hint="eastAsia"/>
        </w:rPr>
        <w:t>인터넷 뱅킹)</w:t>
      </w:r>
    </w:p>
    <w:p w14:paraId="1197D548" w14:textId="77777777" w:rsidR="006D134E" w:rsidRDefault="006D134E" w:rsidP="006D134E"/>
    <w:p w14:paraId="08DDE3CE" w14:textId="77777777" w:rsidR="006D134E" w:rsidRDefault="006D134E" w:rsidP="006D134E">
      <w:r>
        <w:rPr>
          <w:rFonts w:hint="eastAsia"/>
        </w:rPr>
        <w:t>빠르게 개발해야 하는 분야에서는</w:t>
      </w:r>
      <w:r w:rsidR="006B299F">
        <w:rPr>
          <w:rFonts w:hint="eastAsia"/>
        </w:rPr>
        <w:t>,</w:t>
      </w:r>
      <w:r w:rsidR="006B299F">
        <w:t xml:space="preserve"> </w:t>
      </w:r>
    </w:p>
    <w:p w14:paraId="4379159A" w14:textId="77777777" w:rsidR="006B299F" w:rsidRDefault="006B299F" w:rsidP="006D134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어차피 </w:t>
      </w:r>
      <w:r>
        <w:t xml:space="preserve">Javascript </w:t>
      </w:r>
      <w:r>
        <w:rPr>
          <w:rFonts w:hint="eastAsia"/>
        </w:rPr>
        <w:t>프론트엔드 기술은 꼭 필요하므로</w:t>
      </w:r>
    </w:p>
    <w:p w14:paraId="5F07F409" w14:textId="77777777" w:rsidR="00FC5511" w:rsidRDefault="006B299F" w:rsidP="006D134E">
      <w:r>
        <w:t xml:space="preserve">  </w:t>
      </w:r>
      <w:r>
        <w:rPr>
          <w:rFonts w:hint="eastAsia"/>
        </w:rPr>
        <w:t xml:space="preserve">서버를 </w:t>
      </w:r>
      <w:r>
        <w:t>Java</w:t>
      </w:r>
      <w:r w:rsidR="00FC5511">
        <w:t xml:space="preserve"> Spring</w:t>
      </w:r>
      <w:r w:rsidR="00FC5511">
        <w:rPr>
          <w:rFonts w:hint="eastAsia"/>
        </w:rPr>
        <w:t>으</w:t>
      </w:r>
      <w:r>
        <w:rPr>
          <w:rFonts w:hint="eastAsia"/>
        </w:rPr>
        <w:t>로 따로 구현하지 않고</w:t>
      </w:r>
      <w:r>
        <w:t xml:space="preserve">, </w:t>
      </w:r>
    </w:p>
    <w:p w14:paraId="173E7E87" w14:textId="2BEB6085" w:rsidR="006B299F" w:rsidRDefault="00FC5511" w:rsidP="006D134E">
      <w:r>
        <w:t xml:space="preserve">  </w:t>
      </w:r>
      <w:r w:rsidR="006B299F">
        <w:t>javascript node.js</w:t>
      </w:r>
      <w:r w:rsidR="006B299F">
        <w:rPr>
          <w:rFonts w:hint="eastAsia"/>
        </w:rPr>
        <w:t>로 개발하는 경우가 많음.</w:t>
      </w:r>
    </w:p>
    <w:p w14:paraId="7FE2A4DB" w14:textId="6847D293" w:rsidR="00D275CE" w:rsidRDefault="00D275CE" w:rsidP="006D134E">
      <w:r>
        <w:t>(</w:t>
      </w:r>
      <w:r>
        <w:rPr>
          <w:rFonts w:hint="eastAsia"/>
        </w:rPr>
        <w:t>예:</w:t>
      </w:r>
      <w:r>
        <w:t xml:space="preserve"> </w:t>
      </w:r>
      <w:r w:rsidR="00D74B24">
        <w:rPr>
          <w:rFonts w:hint="eastAsia"/>
        </w:rPr>
        <w:t xml:space="preserve">벤처 창업 </w:t>
      </w:r>
      <w:r w:rsidR="00D74B24">
        <w:t xml:space="preserve">-&gt; </w:t>
      </w:r>
      <w:r>
        <w:rPr>
          <w:rFonts w:hint="eastAsia"/>
        </w:rPr>
        <w:t>빨리 개발해서 오픈</w:t>
      </w:r>
      <w:r w:rsidR="00D74B24">
        <w:rPr>
          <w:rFonts w:hint="eastAsia"/>
        </w:rPr>
        <w:t xml:space="preserve"> 해야 함)</w:t>
      </w:r>
    </w:p>
    <w:p w14:paraId="5388C2C1" w14:textId="77777777" w:rsidR="006B299F" w:rsidRDefault="006B299F" w:rsidP="006D134E"/>
    <w:p w14:paraId="40A44B6B" w14:textId="06E44845" w:rsidR="006B299F" w:rsidRDefault="006B299F" w:rsidP="006D134E">
      <w:r>
        <w:rPr>
          <w:rFonts w:hint="eastAsia"/>
        </w:rPr>
        <w:t xml:space="preserve"> </w:t>
      </w:r>
      <w:r>
        <w:t xml:space="preserve"> javascript</w:t>
      </w:r>
      <w:r>
        <w:rPr>
          <w:rFonts w:hint="eastAsia"/>
        </w:rPr>
        <w:t xml:space="preserve">로 프론트엔드 백엔드 두 다 구현하는 것을 </w:t>
      </w:r>
      <w:r>
        <w:t xml:space="preserve">full stack </w:t>
      </w:r>
      <w:r>
        <w:rPr>
          <w:rFonts w:hint="eastAsia"/>
        </w:rPr>
        <w:t>개발이라고 부</w:t>
      </w:r>
      <w:r w:rsidR="00FC5511">
        <w:rPr>
          <w:rFonts w:hint="eastAsia"/>
        </w:rPr>
        <w:t>른다.</w:t>
      </w:r>
    </w:p>
    <w:p w14:paraId="79EE1186" w14:textId="77777777" w:rsidR="006B299F" w:rsidRDefault="006B299F" w:rsidP="006D134E"/>
    <w:p w14:paraId="3D2330B9" w14:textId="307EC143" w:rsidR="002E3952" w:rsidRDefault="002E395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A110A8B" w14:textId="77777777" w:rsidR="006D134E" w:rsidRDefault="006B299F" w:rsidP="006B299F">
      <w:pPr>
        <w:pStyle w:val="Heading2"/>
      </w:pPr>
      <w:r>
        <w:rPr>
          <w:rFonts w:hint="eastAsia"/>
        </w:rPr>
        <w:lastRenderedPageBreak/>
        <w:t>결론</w:t>
      </w:r>
    </w:p>
    <w:p w14:paraId="4ACE2819" w14:textId="11994FF1" w:rsidR="006B299F" w:rsidRDefault="002E3952" w:rsidP="006B299F">
      <w:r>
        <w:rPr>
          <w:rFonts w:hint="eastAsia"/>
        </w:rPr>
        <w:t>(</w:t>
      </w:r>
      <w:r>
        <w:t xml:space="preserve">1) </w:t>
      </w:r>
      <w:r w:rsidR="006B299F">
        <w:rPr>
          <w:rFonts w:hint="eastAsia"/>
        </w:rPr>
        <w:t xml:space="preserve">웹 개발자가 되고 싶다 </w:t>
      </w:r>
      <w:r w:rsidR="006B299F">
        <w:t>-&gt; PHP</w:t>
      </w:r>
      <w:r>
        <w:t xml:space="preserve">  (</w:t>
      </w:r>
      <w:r>
        <w:rPr>
          <w:rFonts w:hint="eastAsia"/>
        </w:rPr>
        <w:t>웹디자인도 잘해야함)</w:t>
      </w:r>
    </w:p>
    <w:p w14:paraId="61E52A5C" w14:textId="77777777" w:rsidR="006B299F" w:rsidRPr="005D7820" w:rsidRDefault="006B299F" w:rsidP="006B299F"/>
    <w:p w14:paraId="2F96FF1D" w14:textId="41D455C9" w:rsidR="006B299F" w:rsidRDefault="005D7820" w:rsidP="006B299F">
      <w:r>
        <w:rPr>
          <w:rFonts w:hint="eastAsia"/>
        </w:rPr>
        <w:t>(</w:t>
      </w:r>
      <w:r>
        <w:t xml:space="preserve">2) </w:t>
      </w:r>
      <w:r w:rsidR="006B299F">
        <w:rPr>
          <w:rFonts w:hint="eastAsia"/>
        </w:rPr>
        <w:t xml:space="preserve">정보시스템 서버 개발자가 되고 싶다 </w:t>
      </w:r>
      <w:r w:rsidR="006B299F">
        <w:t>-&gt; Java, Spring</w:t>
      </w:r>
      <w:r>
        <w:t>, Database</w:t>
      </w:r>
    </w:p>
    <w:p w14:paraId="4EC5C065" w14:textId="77777777" w:rsidR="006B299F" w:rsidRPr="005D7820" w:rsidRDefault="006B299F" w:rsidP="006B299F"/>
    <w:p w14:paraId="1372B9C3" w14:textId="3855E89C" w:rsidR="006B299F" w:rsidRDefault="005D7820" w:rsidP="006B299F">
      <w:r>
        <w:rPr>
          <w:rFonts w:hint="eastAsia"/>
        </w:rPr>
        <w:t>(</w:t>
      </w:r>
      <w:r>
        <w:t xml:space="preserve">3) </w:t>
      </w:r>
      <w:r w:rsidR="006B299F">
        <w:rPr>
          <w:rFonts w:hint="eastAsia"/>
        </w:rPr>
        <w:t xml:space="preserve">프론트엔드 개발자가 되고 싶다 </w:t>
      </w:r>
      <w:r w:rsidR="006B299F">
        <w:t xml:space="preserve">-&gt; Javascript, </w:t>
      </w:r>
      <w:r w:rsidR="006B299F">
        <w:rPr>
          <w:rFonts w:hint="eastAsia"/>
        </w:rPr>
        <w:t>프론트엔드 프레임웍</w:t>
      </w:r>
      <w:r w:rsidR="002E3952">
        <w:rPr>
          <w:rFonts w:hint="eastAsia"/>
        </w:rPr>
        <w:t xml:space="preserve"> </w:t>
      </w:r>
      <w:r w:rsidR="002E3952">
        <w:t xml:space="preserve">  (</w:t>
      </w:r>
      <w:r w:rsidR="002E3952">
        <w:rPr>
          <w:rFonts w:hint="eastAsia"/>
        </w:rPr>
        <w:t>웹디자인도 잘해야함)</w:t>
      </w:r>
    </w:p>
    <w:p w14:paraId="334D23DD" w14:textId="77777777" w:rsidR="006B299F" w:rsidRPr="005D7820" w:rsidRDefault="006B299F" w:rsidP="006B299F"/>
    <w:p w14:paraId="3165ADB4" w14:textId="7E49D671" w:rsidR="006B299F" w:rsidRDefault="005D7820" w:rsidP="006B299F">
      <w:r>
        <w:rPr>
          <w:rFonts w:hint="eastAsia"/>
        </w:rPr>
        <w:t>(</w:t>
      </w:r>
      <w:r>
        <w:t xml:space="preserve">4) </w:t>
      </w:r>
      <w:r w:rsidR="006B299F">
        <w:rPr>
          <w:rFonts w:hint="eastAsia"/>
        </w:rPr>
        <w:t xml:space="preserve">풀스택 개발자가 되고 싶다 </w:t>
      </w:r>
      <w:r w:rsidR="006B299F">
        <w:t xml:space="preserve">=&gt; </w:t>
      </w:r>
    </w:p>
    <w:p w14:paraId="24C592C2" w14:textId="77777777" w:rsidR="006B299F" w:rsidRDefault="006B299F" w:rsidP="006B299F">
      <w:r>
        <w:rPr>
          <w:rFonts w:hint="eastAsia"/>
        </w:rPr>
        <w:t xml:space="preserve"> </w:t>
      </w:r>
      <w:r>
        <w:t xml:space="preserve">  Javascript, </w:t>
      </w:r>
      <w:r>
        <w:rPr>
          <w:rFonts w:hint="eastAsia"/>
        </w:rPr>
        <w:t>프론트엔드 프레임웍</w:t>
      </w:r>
    </w:p>
    <w:p w14:paraId="4A9BD113" w14:textId="77777777" w:rsidR="006B299F" w:rsidRPr="006B299F" w:rsidRDefault="006B299F" w:rsidP="006B299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>서버</w:t>
      </w:r>
    </w:p>
    <w:p w14:paraId="56B0B35F" w14:textId="77777777" w:rsidR="006D134E" w:rsidRDefault="006D134E" w:rsidP="006D134E"/>
    <w:p w14:paraId="53DE2BD0" w14:textId="03B3F36D" w:rsidR="006B299F" w:rsidRDefault="005D7820" w:rsidP="006D134E">
      <w:r>
        <w:rPr>
          <w:rFonts w:hint="eastAsia"/>
        </w:rPr>
        <w:t>(</w:t>
      </w:r>
      <w:r>
        <w:t xml:space="preserve">5) </w:t>
      </w:r>
      <w:r w:rsidR="006B299F">
        <w:rPr>
          <w:rFonts w:hint="eastAsia"/>
        </w:rPr>
        <w:t xml:space="preserve">정보시스템 풀스택 개발자가 되고 싶다 </w:t>
      </w:r>
      <w:r w:rsidR="006B299F">
        <w:t>=&gt;</w:t>
      </w:r>
    </w:p>
    <w:p w14:paraId="0D439E69" w14:textId="77777777" w:rsidR="006B299F" w:rsidRDefault="006B299F" w:rsidP="006B299F">
      <w:r>
        <w:rPr>
          <w:rFonts w:hint="eastAsia"/>
        </w:rPr>
        <w:t xml:space="preserve"> </w:t>
      </w:r>
      <w:r>
        <w:t xml:space="preserve">  Javascript, </w:t>
      </w:r>
      <w:r>
        <w:rPr>
          <w:rFonts w:hint="eastAsia"/>
        </w:rPr>
        <w:t>프론트엔드 프레임웍</w:t>
      </w:r>
    </w:p>
    <w:p w14:paraId="7620DF6F" w14:textId="77777777" w:rsidR="006B299F" w:rsidRDefault="006B299F" w:rsidP="006D134E">
      <w:r>
        <w:t xml:space="preserve">   Java Spring </w:t>
      </w:r>
      <w:r>
        <w:rPr>
          <w:rFonts w:hint="eastAsia"/>
        </w:rPr>
        <w:t>서버</w:t>
      </w:r>
    </w:p>
    <w:p w14:paraId="6628957D" w14:textId="77777777" w:rsidR="006B299F" w:rsidRPr="006B299F" w:rsidRDefault="006B299F" w:rsidP="006D134E"/>
    <w:p w14:paraId="3DFBD977" w14:textId="77777777" w:rsidR="006D134E" w:rsidRPr="00111EA4" w:rsidRDefault="006D134E" w:rsidP="00111EA4"/>
    <w:sectPr w:rsidR="006D134E" w:rsidRPr="00111EA4" w:rsidSect="00B12C18">
      <w:footerReference w:type="default" r:id="rId1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178E2" w14:textId="77777777" w:rsidR="00AD2F57" w:rsidRDefault="00AD2F57" w:rsidP="00B12C18">
      <w:r>
        <w:separator/>
      </w:r>
    </w:p>
  </w:endnote>
  <w:endnote w:type="continuationSeparator" w:id="0">
    <w:p w14:paraId="2072110A" w14:textId="77777777" w:rsidR="00AD2F57" w:rsidRDefault="00AD2F57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19123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50F9BE49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14C6D" w14:textId="77777777" w:rsidR="00AD2F57" w:rsidRDefault="00AD2F57" w:rsidP="00B12C18">
      <w:r>
        <w:separator/>
      </w:r>
    </w:p>
  </w:footnote>
  <w:footnote w:type="continuationSeparator" w:id="0">
    <w:p w14:paraId="56F20257" w14:textId="77777777" w:rsidR="00AD2F57" w:rsidRDefault="00AD2F57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DD3"/>
    <w:rsid w:val="00005852"/>
    <w:rsid w:val="0000666D"/>
    <w:rsid w:val="000109B0"/>
    <w:rsid w:val="00013AA6"/>
    <w:rsid w:val="0005117B"/>
    <w:rsid w:val="000A2736"/>
    <w:rsid w:val="000A5516"/>
    <w:rsid w:val="000C038C"/>
    <w:rsid w:val="000C21E4"/>
    <w:rsid w:val="000D7B4B"/>
    <w:rsid w:val="000E5BF7"/>
    <w:rsid w:val="000E6137"/>
    <w:rsid w:val="000F25E2"/>
    <w:rsid w:val="000F7DDA"/>
    <w:rsid w:val="00111EA4"/>
    <w:rsid w:val="0011439A"/>
    <w:rsid w:val="00130DA7"/>
    <w:rsid w:val="0017085D"/>
    <w:rsid w:val="00200BD8"/>
    <w:rsid w:val="002161B8"/>
    <w:rsid w:val="002661E3"/>
    <w:rsid w:val="00271032"/>
    <w:rsid w:val="002A7622"/>
    <w:rsid w:val="002D0169"/>
    <w:rsid w:val="002E3952"/>
    <w:rsid w:val="002F238A"/>
    <w:rsid w:val="002F5826"/>
    <w:rsid w:val="002F61D0"/>
    <w:rsid w:val="00307785"/>
    <w:rsid w:val="00332D12"/>
    <w:rsid w:val="0036527F"/>
    <w:rsid w:val="004221C2"/>
    <w:rsid w:val="004247BF"/>
    <w:rsid w:val="00435DD3"/>
    <w:rsid w:val="004618EA"/>
    <w:rsid w:val="00471C33"/>
    <w:rsid w:val="00484DBF"/>
    <w:rsid w:val="004A78DD"/>
    <w:rsid w:val="004D3589"/>
    <w:rsid w:val="004F256A"/>
    <w:rsid w:val="0051790E"/>
    <w:rsid w:val="00530E33"/>
    <w:rsid w:val="00581005"/>
    <w:rsid w:val="005C2210"/>
    <w:rsid w:val="005C6FA4"/>
    <w:rsid w:val="005C7255"/>
    <w:rsid w:val="005D7820"/>
    <w:rsid w:val="005E1BCF"/>
    <w:rsid w:val="005F0F56"/>
    <w:rsid w:val="006038DA"/>
    <w:rsid w:val="00640D02"/>
    <w:rsid w:val="00646F84"/>
    <w:rsid w:val="00651067"/>
    <w:rsid w:val="006741D0"/>
    <w:rsid w:val="006B299F"/>
    <w:rsid w:val="006C69FC"/>
    <w:rsid w:val="006D134E"/>
    <w:rsid w:val="0070766E"/>
    <w:rsid w:val="00726249"/>
    <w:rsid w:val="00732402"/>
    <w:rsid w:val="007545EC"/>
    <w:rsid w:val="00763D0A"/>
    <w:rsid w:val="00766C9F"/>
    <w:rsid w:val="007A0228"/>
    <w:rsid w:val="007F066A"/>
    <w:rsid w:val="007F6AC6"/>
    <w:rsid w:val="00806557"/>
    <w:rsid w:val="00872536"/>
    <w:rsid w:val="008B3F70"/>
    <w:rsid w:val="00905752"/>
    <w:rsid w:val="00934C62"/>
    <w:rsid w:val="009704BB"/>
    <w:rsid w:val="00981AC7"/>
    <w:rsid w:val="009879A8"/>
    <w:rsid w:val="00A45D14"/>
    <w:rsid w:val="00A6659D"/>
    <w:rsid w:val="00A834CF"/>
    <w:rsid w:val="00A95E88"/>
    <w:rsid w:val="00AB45B5"/>
    <w:rsid w:val="00AD015C"/>
    <w:rsid w:val="00AD2F57"/>
    <w:rsid w:val="00AD7E48"/>
    <w:rsid w:val="00B004EB"/>
    <w:rsid w:val="00B07AA0"/>
    <w:rsid w:val="00B113D7"/>
    <w:rsid w:val="00B12C18"/>
    <w:rsid w:val="00B15D93"/>
    <w:rsid w:val="00B16E53"/>
    <w:rsid w:val="00B36148"/>
    <w:rsid w:val="00B551BF"/>
    <w:rsid w:val="00BB12A2"/>
    <w:rsid w:val="00BE5043"/>
    <w:rsid w:val="00BF6068"/>
    <w:rsid w:val="00BF77BD"/>
    <w:rsid w:val="00C060A3"/>
    <w:rsid w:val="00C352DD"/>
    <w:rsid w:val="00C53F7B"/>
    <w:rsid w:val="00C6092D"/>
    <w:rsid w:val="00C63063"/>
    <w:rsid w:val="00C7447A"/>
    <w:rsid w:val="00C74A18"/>
    <w:rsid w:val="00C90572"/>
    <w:rsid w:val="00C94084"/>
    <w:rsid w:val="00D275CE"/>
    <w:rsid w:val="00D64E5F"/>
    <w:rsid w:val="00D73ED9"/>
    <w:rsid w:val="00D74B24"/>
    <w:rsid w:val="00D95958"/>
    <w:rsid w:val="00DF6BA9"/>
    <w:rsid w:val="00E422CC"/>
    <w:rsid w:val="00E44CA2"/>
    <w:rsid w:val="00E451E7"/>
    <w:rsid w:val="00E50655"/>
    <w:rsid w:val="00ED0752"/>
    <w:rsid w:val="00EE2068"/>
    <w:rsid w:val="00EE43DA"/>
    <w:rsid w:val="00EE47B5"/>
    <w:rsid w:val="00EF3967"/>
    <w:rsid w:val="00EF74F7"/>
    <w:rsid w:val="00F12B13"/>
    <w:rsid w:val="00F5283E"/>
    <w:rsid w:val="00F5549F"/>
    <w:rsid w:val="00F579D5"/>
    <w:rsid w:val="00F71AE4"/>
    <w:rsid w:val="00FA6610"/>
    <w:rsid w:val="00FB1D98"/>
    <w:rsid w:val="00FC5511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91ED7"/>
  <w15:chartTrackingRefBased/>
  <w15:docId w15:val="{FB4A8944-53B2-4C9C-B191-99A03838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34CF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CB4A7-C1D0-4BF5-BEAD-9031726667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202E50-632C-47E7-9E81-45F721333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B4DC5-30F0-44C2-B881-4E4D49529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26A936-8E71-436C-936A-E0003C26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72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46</cp:revision>
  <dcterms:created xsi:type="dcterms:W3CDTF">2019-08-27T23:45:00Z</dcterms:created>
  <dcterms:modified xsi:type="dcterms:W3CDTF">2019-10-21T07:10:00Z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