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3DB9" w14:textId="003CDC80" w:rsidR="001D0282" w:rsidRDefault="00B82050" w:rsidP="001D0282">
      <w:r>
        <w:rPr>
          <w:rFonts w:hint="eastAsia"/>
        </w:rPr>
        <w:t xml:space="preserve">수업 공지사항을 안내하기 위한 </w:t>
      </w:r>
      <w:r w:rsidR="001D0282">
        <w:rPr>
          <w:rFonts w:hint="eastAsia"/>
        </w:rPr>
        <w:t xml:space="preserve">오픈 채팅방 </w:t>
      </w:r>
    </w:p>
    <w:p w14:paraId="5A94AF0F" w14:textId="04895BE6" w:rsidR="00D63B49" w:rsidRDefault="00DA1630" w:rsidP="002D0169">
      <w:r w:rsidRPr="00DA1630">
        <w:t>https://open.kakao.com/o/g8rFm7Bb</w:t>
      </w:r>
    </w:p>
    <w:p w14:paraId="2497402D" w14:textId="75814E61" w:rsidR="00A03471" w:rsidRDefault="00A03471" w:rsidP="002D0169"/>
    <w:p w14:paraId="6D1B736B" w14:textId="40656BC6" w:rsidR="00A03471" w:rsidRDefault="00A03471" w:rsidP="00A03471">
      <w:pPr>
        <w:pStyle w:val="Heading3"/>
      </w:pPr>
      <w:r>
        <w:rPr>
          <w:rFonts w:hint="eastAsia"/>
        </w:rPr>
        <w:t>강의자료</w:t>
      </w:r>
    </w:p>
    <w:p w14:paraId="0DE454AA" w14:textId="110A6E60" w:rsidR="00A03471" w:rsidRDefault="00A03471" w:rsidP="00A03471">
      <w:r>
        <w:rPr>
          <w:rFonts w:hint="eastAsia"/>
        </w:rPr>
        <w:t>학과홈페이지(</w:t>
      </w:r>
      <w:r>
        <w:t xml:space="preserve">sw.skhu.ac.kr) </w:t>
      </w:r>
      <w:r>
        <w:rPr>
          <w:rFonts w:hint="eastAsia"/>
        </w:rPr>
        <w:t>공지사항</w:t>
      </w:r>
    </w:p>
    <w:p w14:paraId="58391DF5" w14:textId="6A2DE790" w:rsidR="00A03471" w:rsidRDefault="00A03471" w:rsidP="00A03471">
      <w:r>
        <w:rPr>
          <w:rFonts w:hint="eastAsia"/>
        </w:rPr>
        <w:t xml:space="preserve">"강의자료 </w:t>
      </w:r>
      <w:r>
        <w:t xml:space="preserve">URL" </w:t>
      </w:r>
      <w:r>
        <w:rPr>
          <w:rFonts w:hint="eastAsia"/>
        </w:rPr>
        <w:t>제목의</w:t>
      </w:r>
      <w:r>
        <w:t xml:space="preserve"> </w:t>
      </w:r>
      <w:r>
        <w:rPr>
          <w:rFonts w:hint="eastAsia"/>
        </w:rPr>
        <w:t>게시글</w:t>
      </w:r>
    </w:p>
    <w:p w14:paraId="7E195CAB" w14:textId="6A9A8382" w:rsidR="00A03471" w:rsidRDefault="00557097" w:rsidP="00A03471">
      <w:r>
        <w:rPr>
          <w:rFonts w:hint="eastAsia"/>
        </w:rPr>
        <w:t>"웹프로그래밍_</w:t>
      </w:r>
      <w:r>
        <w:t>2019_2</w:t>
      </w:r>
      <w:r>
        <w:rPr>
          <w:rFonts w:hint="eastAsia"/>
        </w:rPr>
        <w:t>학기"</w:t>
      </w:r>
      <w:r>
        <w:t xml:space="preserve"> </w:t>
      </w:r>
      <w:r>
        <w:rPr>
          <w:rFonts w:hint="eastAsia"/>
        </w:rPr>
        <w:t>폴더</w:t>
      </w:r>
    </w:p>
    <w:p w14:paraId="44B40D8F" w14:textId="4A79000A" w:rsidR="00557097" w:rsidRDefault="00557097" w:rsidP="00A03471"/>
    <w:p w14:paraId="1F03585A" w14:textId="5E612A91" w:rsidR="00557097" w:rsidRDefault="00557097" w:rsidP="00A03471"/>
    <w:p w14:paraId="73659AF9" w14:textId="099860B8" w:rsidR="00557097" w:rsidRDefault="003422BC" w:rsidP="003422BC">
      <w:pPr>
        <w:pStyle w:val="Heading3"/>
      </w:pP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14:paraId="33173277" w14:textId="45B00E71" w:rsidR="003422BC" w:rsidRDefault="003422BC" w:rsidP="003422BC">
      <w:r>
        <w:rPr>
          <w:rFonts w:hint="eastAsia"/>
        </w:rPr>
        <w:t>강의계획서</w:t>
      </w:r>
    </w:p>
    <w:p w14:paraId="0E26CD96" w14:textId="01A9A061" w:rsidR="003422BC" w:rsidRDefault="003422BC" w:rsidP="003422BC"/>
    <w:p w14:paraId="637A5525" w14:textId="2454C0BE" w:rsidR="003422BC" w:rsidRDefault="003422BC" w:rsidP="003422BC">
      <w:pPr>
        <w:pStyle w:val="Heading3"/>
      </w:pPr>
      <w:r>
        <w:rPr>
          <w:rFonts w:hint="eastAsia"/>
        </w:rPr>
        <w:t>평가에서</w:t>
      </w:r>
    </w:p>
    <w:p w14:paraId="6272F258" w14:textId="1BB9E0B8" w:rsidR="003422BC" w:rsidRDefault="003422BC" w:rsidP="003422BC">
      <w:r>
        <w:rPr>
          <w:rFonts w:hint="eastAsia"/>
        </w:rPr>
        <w:t>자율학부2학년</w:t>
      </w:r>
      <w:r>
        <w:t xml:space="preserve"> </w:t>
      </w:r>
      <w:r>
        <w:rPr>
          <w:rFonts w:hint="eastAsia"/>
        </w:rPr>
        <w:t>학생들과</w:t>
      </w:r>
    </w:p>
    <w:p w14:paraId="7C632463" w14:textId="0A3E2DAF" w:rsidR="003422BC" w:rsidRDefault="003422BC" w:rsidP="003422BC">
      <w:r>
        <w:rPr>
          <w:rFonts w:hint="eastAsia"/>
        </w:rPr>
        <w:t>그외 학생들은 따로 상대평가함.</w:t>
      </w:r>
    </w:p>
    <w:p w14:paraId="1B3ED1D6" w14:textId="77777777" w:rsidR="003422BC" w:rsidRPr="003422BC" w:rsidRDefault="003422BC" w:rsidP="003422BC"/>
    <w:p w14:paraId="051BB812" w14:textId="77777777" w:rsidR="003422BC" w:rsidRPr="003422BC" w:rsidRDefault="003422BC" w:rsidP="003422BC"/>
    <w:p w14:paraId="1CE1A6C4" w14:textId="08F6C2A8" w:rsidR="008F0D49" w:rsidRDefault="008F0D49" w:rsidP="008F0D49">
      <w:pPr>
        <w:pStyle w:val="Heading3"/>
      </w:pPr>
      <w:r>
        <w:rPr>
          <w:rFonts w:hint="eastAsia"/>
        </w:rPr>
        <w:t>공지</w:t>
      </w:r>
    </w:p>
    <w:p w14:paraId="104BC355" w14:textId="77777777" w:rsidR="008F0D49" w:rsidRDefault="008F0D49" w:rsidP="008F0D49">
      <w:r>
        <w:rPr>
          <w:rFonts w:hint="eastAsia"/>
        </w:rPr>
        <w:t>강의자료</w:t>
      </w:r>
    </w:p>
    <w:p w14:paraId="4591560A" w14:textId="77777777" w:rsidR="008F0D49" w:rsidRDefault="008F0D49" w:rsidP="008F0D49">
      <w:r>
        <w:rPr>
          <w:rFonts w:hint="eastAsia"/>
        </w:rPr>
        <w:t>학과홈페이지</w:t>
      </w:r>
      <w:r>
        <w:t xml:space="preserve"> (sw.skhu.ac.kr) 공지사항 게시판</w:t>
      </w:r>
    </w:p>
    <w:p w14:paraId="739EA661" w14:textId="77777777" w:rsidR="008F0D49" w:rsidRDefault="008F0D49" w:rsidP="008F0D49">
      <w:r>
        <w:t>"강의자료 URL" 제목 게시글</w:t>
      </w:r>
    </w:p>
    <w:p w14:paraId="2861D4E5" w14:textId="77777777" w:rsidR="008F0D49" w:rsidRDefault="008F0D49" w:rsidP="008F0D49">
      <w:r>
        <w:t>"웹프로그래밍_2019_2학기" 폴더</w:t>
      </w:r>
    </w:p>
    <w:p w14:paraId="4C312032" w14:textId="77777777" w:rsidR="008F0D49" w:rsidRDefault="008F0D49" w:rsidP="008F0D49"/>
    <w:p w14:paraId="13ACF130" w14:textId="77777777" w:rsidR="008F0D49" w:rsidRDefault="008F0D49" w:rsidP="008F0D49">
      <w:r>
        <w:rPr>
          <w:rFonts w:hint="eastAsia"/>
        </w:rPr>
        <w:t>공지사항</w:t>
      </w:r>
      <w:r>
        <w:t xml:space="preserve"> 전달을 위한 </w:t>
      </w:r>
    </w:p>
    <w:p w14:paraId="6CAD7BCD" w14:textId="77777777" w:rsidR="008F0D49" w:rsidRDefault="008F0D49" w:rsidP="008F0D49">
      <w:r>
        <w:t>"오픈 채팅방" 링크가 강의자료 폴더에 있음.</w:t>
      </w:r>
    </w:p>
    <w:p w14:paraId="56735E9C" w14:textId="77777777" w:rsidR="008F0D49" w:rsidRDefault="008F0D49" w:rsidP="008F0D49"/>
    <w:p w14:paraId="23015952" w14:textId="77777777" w:rsidR="008F0D49" w:rsidRDefault="008F0D49" w:rsidP="008F0D49">
      <w:r>
        <w:rPr>
          <w:rFonts w:hint="eastAsia"/>
        </w:rPr>
        <w:t>불가피한</w:t>
      </w:r>
      <w:r>
        <w:t xml:space="preserve"> 사유로 결석하게 되는 경우</w:t>
      </w:r>
    </w:p>
    <w:p w14:paraId="05CC5FAE" w14:textId="77777777" w:rsidR="008F0D49" w:rsidRDefault="008F0D49" w:rsidP="008F0D49">
      <w:r>
        <w:t>(1) 학칙이 인정하는 사유는 사후에</w:t>
      </w:r>
    </w:p>
    <w:p w14:paraId="0C7F553B" w14:textId="77777777" w:rsidR="008F0D49" w:rsidRDefault="008F0D49" w:rsidP="008F0D49">
      <w:r>
        <w:rPr>
          <w:rFonts w:hint="eastAsia"/>
        </w:rPr>
        <w:t>얘기해도</w:t>
      </w:r>
      <w:r>
        <w:t xml:space="preserve"> 됨 (입원, 상 등)</w:t>
      </w:r>
    </w:p>
    <w:p w14:paraId="0BF562B2" w14:textId="77777777" w:rsidR="008F0D49" w:rsidRDefault="008F0D49" w:rsidP="008F0D49"/>
    <w:p w14:paraId="5FD80B39" w14:textId="77777777" w:rsidR="008F0D49" w:rsidRDefault="008F0D49" w:rsidP="008F0D49">
      <w:r>
        <w:t>(2) 학칙이 인정하는 사유가 아니라면</w:t>
      </w:r>
    </w:p>
    <w:p w14:paraId="7E336B43" w14:textId="77777777" w:rsidR="008F0D49" w:rsidRDefault="008F0D49" w:rsidP="008F0D49">
      <w:r>
        <w:rPr>
          <w:rFonts w:hint="eastAsia"/>
        </w:rPr>
        <w:t>사전에</w:t>
      </w:r>
      <w:r>
        <w:t xml:space="preserve"> (수업 전에) 이메일, 문자, 전화, </w:t>
      </w:r>
    </w:p>
    <w:p w14:paraId="15A6D637" w14:textId="77777777" w:rsidR="008F0D49" w:rsidRDefault="008F0D49" w:rsidP="008F0D49">
      <w:r>
        <w:rPr>
          <w:rFonts w:hint="eastAsia"/>
        </w:rPr>
        <w:t>오픈</w:t>
      </w:r>
      <w:r>
        <w:t xml:space="preserve"> 채탕방 등의 수단으로 연락해야 함.</w:t>
      </w:r>
    </w:p>
    <w:p w14:paraId="3C74AC9C" w14:textId="77777777" w:rsidR="008F0D49" w:rsidRDefault="008F0D49" w:rsidP="008F0D49">
      <w:r>
        <w:rPr>
          <w:rFonts w:hint="eastAsia"/>
        </w:rPr>
        <w:t>사후에</w:t>
      </w:r>
      <w:r>
        <w:t xml:space="preserve"> 얘가하는 것은 인정하지 않음.</w:t>
      </w:r>
    </w:p>
    <w:p w14:paraId="630EB217" w14:textId="77777777" w:rsidR="008F0D49" w:rsidRDefault="008F0D49" w:rsidP="008F0D49"/>
    <w:p w14:paraId="45D2F8E4" w14:textId="77777777" w:rsidR="008F0D49" w:rsidRDefault="008F0D49" w:rsidP="008F0D49">
      <w:r>
        <w:rPr>
          <w:rFonts w:hint="eastAsia"/>
        </w:rPr>
        <w:t>집</w:t>
      </w:r>
      <w:r>
        <w:t xml:space="preserve"> - 학교 거리가 1시간 30분 이상인 경우.</w:t>
      </w:r>
    </w:p>
    <w:p w14:paraId="49A3292E" w14:textId="77777777" w:rsidR="008F0D49" w:rsidRDefault="008F0D49" w:rsidP="008F0D49">
      <w:r>
        <w:rPr>
          <w:rFonts w:hint="eastAsia"/>
        </w:rPr>
        <w:t>지각</w:t>
      </w:r>
      <w:r>
        <w:t xml:space="preserve"> 점수에서 약간의 조정을 해 줌. (약간만)</w:t>
      </w:r>
    </w:p>
    <w:p w14:paraId="7D9649CB" w14:textId="77777777" w:rsidR="008F0D49" w:rsidRPr="008F0D49" w:rsidRDefault="008F0D49" w:rsidP="008F0D49">
      <w:pPr>
        <w:rPr>
          <w:rFonts w:hint="eastAsia"/>
        </w:rPr>
      </w:pPr>
      <w:bookmarkStart w:id="0" w:name="_GoBack"/>
      <w:bookmarkEnd w:id="0"/>
    </w:p>
    <w:sectPr w:rsidR="008F0D49" w:rsidRPr="008F0D49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2398A" w14:textId="77777777" w:rsidR="00E95FEA" w:rsidRDefault="00E95FEA" w:rsidP="00B12C18">
      <w:r>
        <w:separator/>
      </w:r>
    </w:p>
  </w:endnote>
  <w:endnote w:type="continuationSeparator" w:id="0">
    <w:p w14:paraId="3629F024" w14:textId="77777777" w:rsidR="00E95FEA" w:rsidRDefault="00E95FE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DBC6A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04E21F81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78C8" w14:textId="77777777" w:rsidR="00E95FEA" w:rsidRDefault="00E95FEA" w:rsidP="00B12C18">
      <w:r>
        <w:separator/>
      </w:r>
    </w:p>
  </w:footnote>
  <w:footnote w:type="continuationSeparator" w:id="0">
    <w:p w14:paraId="25E7A679" w14:textId="77777777" w:rsidR="00E95FEA" w:rsidRDefault="00E95FE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49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1D0282"/>
    <w:rsid w:val="00200BD8"/>
    <w:rsid w:val="002161B8"/>
    <w:rsid w:val="002A7622"/>
    <w:rsid w:val="002D0169"/>
    <w:rsid w:val="002F238A"/>
    <w:rsid w:val="002F5826"/>
    <w:rsid w:val="003422BC"/>
    <w:rsid w:val="0036527F"/>
    <w:rsid w:val="004221C2"/>
    <w:rsid w:val="004247BF"/>
    <w:rsid w:val="004618EA"/>
    <w:rsid w:val="00471C33"/>
    <w:rsid w:val="004A78DD"/>
    <w:rsid w:val="0051790E"/>
    <w:rsid w:val="00530E33"/>
    <w:rsid w:val="00557097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8F0D49"/>
    <w:rsid w:val="00905752"/>
    <w:rsid w:val="00934C62"/>
    <w:rsid w:val="009704BB"/>
    <w:rsid w:val="00981AC7"/>
    <w:rsid w:val="009879A8"/>
    <w:rsid w:val="00A03471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82050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63B49"/>
    <w:rsid w:val="00D64E5F"/>
    <w:rsid w:val="00D73ED9"/>
    <w:rsid w:val="00DA1630"/>
    <w:rsid w:val="00DF6BA9"/>
    <w:rsid w:val="00E422CC"/>
    <w:rsid w:val="00E451E7"/>
    <w:rsid w:val="00E50655"/>
    <w:rsid w:val="00E95FEA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02A31F"/>
  <w15:chartTrackingRefBased/>
  <w15:docId w15:val="{29EE7FC5-62A1-418C-B0B7-3803230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8EA3-4EB6-4796-957B-52C30AF9FF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A0AD1-D7FA-48E7-A29B-AE7214B2A2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EB7303-742B-4B95-BAB0-5D3D7B2D8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227ED7-D4E1-47CD-97D9-07809FD0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8</cp:revision>
  <dcterms:created xsi:type="dcterms:W3CDTF">2019-08-26T09:22:00Z</dcterms:created>
  <dcterms:modified xsi:type="dcterms:W3CDTF">2019-09-04T01:41:00Z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