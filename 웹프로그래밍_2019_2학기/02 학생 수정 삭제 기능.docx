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A845F" w14:textId="77777777" w:rsidR="00B004EB" w:rsidRPr="002D7526" w:rsidRDefault="00F37D71" w:rsidP="002D0169">
      <w:pPr>
        <w:rPr>
          <w:sz w:val="44"/>
          <w:szCs w:val="48"/>
        </w:rPr>
      </w:pPr>
      <w:r w:rsidRPr="002D7526">
        <w:rPr>
          <w:rFonts w:hint="eastAsia"/>
          <w:sz w:val="44"/>
          <w:szCs w:val="48"/>
        </w:rPr>
        <w:t>학생 수정 삭제 기능</w:t>
      </w:r>
    </w:p>
    <w:p w14:paraId="2835294C" w14:textId="77777777" w:rsidR="00F37D71" w:rsidRDefault="00F37D71" w:rsidP="002D0169">
      <w:r>
        <w:t>2019-12-11</w:t>
      </w:r>
    </w:p>
    <w:p w14:paraId="1A7E1AF5" w14:textId="77777777" w:rsidR="00F37D71" w:rsidRDefault="00F37D71" w:rsidP="002D0169">
      <w:r>
        <w:rPr>
          <w:rFonts w:hint="eastAsia"/>
        </w:rPr>
        <w:t>이승진</w:t>
      </w:r>
    </w:p>
    <w:p w14:paraId="72DCF461" w14:textId="77777777" w:rsidR="00F37D71" w:rsidRDefault="00F37D71" w:rsidP="002D0169"/>
    <w:p w14:paraId="2198231A" w14:textId="77777777" w:rsidR="002D7526" w:rsidRDefault="002D7526" w:rsidP="002D0169"/>
    <w:p w14:paraId="64876BA5" w14:textId="77777777" w:rsidR="002D7526" w:rsidRDefault="002D7526" w:rsidP="002D0169"/>
    <w:p w14:paraId="3A39728E" w14:textId="77777777" w:rsidR="002D7526" w:rsidRDefault="002D7526" w:rsidP="002D0169"/>
    <w:p w14:paraId="48EC94B7" w14:textId="77777777" w:rsidR="002D7526" w:rsidRPr="002D7526" w:rsidRDefault="002D7526" w:rsidP="002D0169">
      <w:pPr>
        <w:rPr>
          <w:sz w:val="28"/>
          <w:szCs w:val="32"/>
        </w:rPr>
      </w:pPr>
      <w:r w:rsidRPr="002D7526">
        <w:rPr>
          <w:rFonts w:hint="eastAsia"/>
          <w:sz w:val="28"/>
          <w:szCs w:val="32"/>
        </w:rPr>
        <w:t>목차</w:t>
      </w:r>
    </w:p>
    <w:p w14:paraId="3712163C" w14:textId="77777777" w:rsidR="002D7526" w:rsidRDefault="002D7526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26956240" w:history="1">
        <w:r w:rsidRPr="003E093D">
          <w:rPr>
            <w:rStyle w:val="Hyperlink"/>
            <w:rFonts w:hAnsi="굴림체"/>
            <w:noProof/>
          </w:rPr>
          <w:t>1.</w:t>
        </w:r>
        <w:r w:rsidRPr="003E093D">
          <w:rPr>
            <w:rStyle w:val="Hyperlink"/>
            <w:noProof/>
          </w:rPr>
          <w:t xml:space="preserve"> DTO 클래스 구현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_Toc26956240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EBC8E6" w14:textId="77777777" w:rsidR="002D7526" w:rsidRDefault="007F56B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6956241" w:history="1">
        <w:r w:rsidR="002D7526" w:rsidRPr="003E093D">
          <w:rPr>
            <w:rStyle w:val="Hyperlink"/>
            <w:noProof/>
          </w:rPr>
          <w:t>1) Department.java</w:t>
        </w:r>
        <w:r w:rsidR="002D7526">
          <w:rPr>
            <w:noProof/>
            <w:webHidden/>
          </w:rPr>
          <w:tab/>
        </w:r>
        <w:r w:rsidR="002D7526">
          <w:rPr>
            <w:noProof/>
            <w:webHidden/>
          </w:rPr>
          <w:fldChar w:fldCharType="begin"/>
        </w:r>
        <w:r w:rsidR="002D7526">
          <w:rPr>
            <w:noProof/>
            <w:webHidden/>
          </w:rPr>
          <w:instrText xml:space="preserve"> PAGEREF _Toc26956241 \h </w:instrText>
        </w:r>
        <w:r w:rsidR="002D7526">
          <w:rPr>
            <w:noProof/>
            <w:webHidden/>
          </w:rPr>
        </w:r>
        <w:r w:rsidR="002D7526">
          <w:rPr>
            <w:noProof/>
            <w:webHidden/>
          </w:rPr>
          <w:fldChar w:fldCharType="separate"/>
        </w:r>
        <w:r w:rsidR="002D7526">
          <w:rPr>
            <w:noProof/>
            <w:webHidden/>
          </w:rPr>
          <w:t>2</w:t>
        </w:r>
        <w:r w:rsidR="002D7526">
          <w:rPr>
            <w:noProof/>
            <w:webHidden/>
          </w:rPr>
          <w:fldChar w:fldCharType="end"/>
        </w:r>
      </w:hyperlink>
    </w:p>
    <w:p w14:paraId="2F86F5E0" w14:textId="77777777" w:rsidR="002D7526" w:rsidRDefault="007F56B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6956242" w:history="1">
        <w:r w:rsidR="002D7526" w:rsidRPr="003E093D">
          <w:rPr>
            <w:rStyle w:val="Hyperlink"/>
            <w:noProof/>
          </w:rPr>
          <w:t>2) Student.java</w:t>
        </w:r>
        <w:r w:rsidR="002D7526">
          <w:rPr>
            <w:noProof/>
            <w:webHidden/>
          </w:rPr>
          <w:tab/>
        </w:r>
        <w:r w:rsidR="002D7526">
          <w:rPr>
            <w:noProof/>
            <w:webHidden/>
          </w:rPr>
          <w:fldChar w:fldCharType="begin"/>
        </w:r>
        <w:r w:rsidR="002D7526">
          <w:rPr>
            <w:noProof/>
            <w:webHidden/>
          </w:rPr>
          <w:instrText xml:space="preserve"> PAGEREF _Toc26956242 \h </w:instrText>
        </w:r>
        <w:r w:rsidR="002D7526">
          <w:rPr>
            <w:noProof/>
            <w:webHidden/>
          </w:rPr>
        </w:r>
        <w:r w:rsidR="002D7526">
          <w:rPr>
            <w:noProof/>
            <w:webHidden/>
          </w:rPr>
          <w:fldChar w:fldCharType="separate"/>
        </w:r>
        <w:r w:rsidR="002D7526">
          <w:rPr>
            <w:noProof/>
            <w:webHidden/>
          </w:rPr>
          <w:t>3</w:t>
        </w:r>
        <w:r w:rsidR="002D7526">
          <w:rPr>
            <w:noProof/>
            <w:webHidden/>
          </w:rPr>
          <w:fldChar w:fldCharType="end"/>
        </w:r>
      </w:hyperlink>
    </w:p>
    <w:p w14:paraId="67934F71" w14:textId="77777777" w:rsidR="002D7526" w:rsidRDefault="007F56B2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26956243" w:history="1">
        <w:r w:rsidR="002D7526" w:rsidRPr="003E093D">
          <w:rPr>
            <w:rStyle w:val="Hyperlink"/>
            <w:rFonts w:hAnsi="굴림체"/>
            <w:noProof/>
          </w:rPr>
          <w:t>2.</w:t>
        </w:r>
        <w:r w:rsidR="002D7526" w:rsidRPr="003E093D">
          <w:rPr>
            <w:rStyle w:val="Hyperlink"/>
            <w:noProof/>
          </w:rPr>
          <w:t xml:space="preserve"> DAO 클래스 구현</w:t>
        </w:r>
        <w:r w:rsidR="002D7526">
          <w:rPr>
            <w:noProof/>
            <w:webHidden/>
          </w:rPr>
          <w:tab/>
        </w:r>
        <w:r w:rsidR="002D7526">
          <w:rPr>
            <w:noProof/>
            <w:webHidden/>
          </w:rPr>
          <w:fldChar w:fldCharType="begin"/>
        </w:r>
        <w:r w:rsidR="002D7526">
          <w:rPr>
            <w:noProof/>
            <w:webHidden/>
          </w:rPr>
          <w:instrText xml:space="preserve"> PAGEREF _Toc26956243 \h </w:instrText>
        </w:r>
        <w:r w:rsidR="002D7526">
          <w:rPr>
            <w:noProof/>
            <w:webHidden/>
          </w:rPr>
        </w:r>
        <w:r w:rsidR="002D7526">
          <w:rPr>
            <w:noProof/>
            <w:webHidden/>
          </w:rPr>
          <w:fldChar w:fldCharType="separate"/>
        </w:r>
        <w:r w:rsidR="002D7526">
          <w:rPr>
            <w:noProof/>
            <w:webHidden/>
          </w:rPr>
          <w:t>4</w:t>
        </w:r>
        <w:r w:rsidR="002D7526">
          <w:rPr>
            <w:noProof/>
            <w:webHidden/>
          </w:rPr>
          <w:fldChar w:fldCharType="end"/>
        </w:r>
      </w:hyperlink>
    </w:p>
    <w:p w14:paraId="195B7D51" w14:textId="77777777" w:rsidR="002D7526" w:rsidRDefault="007F56B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6956244" w:history="1">
        <w:r w:rsidR="002D7526" w:rsidRPr="003E093D">
          <w:rPr>
            <w:rStyle w:val="Hyperlink"/>
            <w:noProof/>
          </w:rPr>
          <w:t>1) DepartmentDAO.java</w:t>
        </w:r>
        <w:r w:rsidR="002D7526">
          <w:rPr>
            <w:noProof/>
            <w:webHidden/>
          </w:rPr>
          <w:tab/>
        </w:r>
        <w:r w:rsidR="002D7526">
          <w:rPr>
            <w:noProof/>
            <w:webHidden/>
          </w:rPr>
          <w:fldChar w:fldCharType="begin"/>
        </w:r>
        <w:r w:rsidR="002D7526">
          <w:rPr>
            <w:noProof/>
            <w:webHidden/>
          </w:rPr>
          <w:instrText xml:space="preserve"> PAGEREF _Toc26956244 \h </w:instrText>
        </w:r>
        <w:r w:rsidR="002D7526">
          <w:rPr>
            <w:noProof/>
            <w:webHidden/>
          </w:rPr>
        </w:r>
        <w:r w:rsidR="002D7526">
          <w:rPr>
            <w:noProof/>
            <w:webHidden/>
          </w:rPr>
          <w:fldChar w:fldCharType="separate"/>
        </w:r>
        <w:r w:rsidR="002D7526">
          <w:rPr>
            <w:noProof/>
            <w:webHidden/>
          </w:rPr>
          <w:t>4</w:t>
        </w:r>
        <w:r w:rsidR="002D7526">
          <w:rPr>
            <w:noProof/>
            <w:webHidden/>
          </w:rPr>
          <w:fldChar w:fldCharType="end"/>
        </w:r>
      </w:hyperlink>
    </w:p>
    <w:p w14:paraId="65E3490A" w14:textId="77777777" w:rsidR="002D7526" w:rsidRDefault="007F56B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6956245" w:history="1">
        <w:r w:rsidR="002D7526" w:rsidRPr="003E093D">
          <w:rPr>
            <w:rStyle w:val="Hyperlink"/>
            <w:noProof/>
          </w:rPr>
          <w:t>2) StudentDAO.java</w:t>
        </w:r>
        <w:r w:rsidR="002D7526">
          <w:rPr>
            <w:noProof/>
            <w:webHidden/>
          </w:rPr>
          <w:tab/>
        </w:r>
        <w:r w:rsidR="002D7526">
          <w:rPr>
            <w:noProof/>
            <w:webHidden/>
          </w:rPr>
          <w:fldChar w:fldCharType="begin"/>
        </w:r>
        <w:r w:rsidR="002D7526">
          <w:rPr>
            <w:noProof/>
            <w:webHidden/>
          </w:rPr>
          <w:instrText xml:space="preserve"> PAGEREF _Toc26956245 \h </w:instrText>
        </w:r>
        <w:r w:rsidR="002D7526">
          <w:rPr>
            <w:noProof/>
            <w:webHidden/>
          </w:rPr>
        </w:r>
        <w:r w:rsidR="002D7526">
          <w:rPr>
            <w:noProof/>
            <w:webHidden/>
          </w:rPr>
          <w:fldChar w:fldCharType="separate"/>
        </w:r>
        <w:r w:rsidR="002D7526">
          <w:rPr>
            <w:noProof/>
            <w:webHidden/>
          </w:rPr>
          <w:t>5</w:t>
        </w:r>
        <w:r w:rsidR="002D7526">
          <w:rPr>
            <w:noProof/>
            <w:webHidden/>
          </w:rPr>
          <w:fldChar w:fldCharType="end"/>
        </w:r>
      </w:hyperlink>
    </w:p>
    <w:p w14:paraId="5B7602D0" w14:textId="77777777" w:rsidR="002D7526" w:rsidRDefault="007F56B2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26956246" w:history="1">
        <w:r w:rsidR="002D7526" w:rsidRPr="003E093D">
          <w:rPr>
            <w:rStyle w:val="Hyperlink"/>
            <w:rFonts w:hAnsi="굴림체"/>
            <w:noProof/>
          </w:rPr>
          <w:t>3.</w:t>
        </w:r>
        <w:r w:rsidR="002D7526" w:rsidRPr="003E093D">
          <w:rPr>
            <w:rStyle w:val="Hyperlink"/>
            <w:noProof/>
          </w:rPr>
          <w:t xml:space="preserve"> pagination tag 파일</w:t>
        </w:r>
        <w:r w:rsidR="002D7526">
          <w:rPr>
            <w:noProof/>
            <w:webHidden/>
          </w:rPr>
          <w:tab/>
        </w:r>
        <w:r w:rsidR="002D7526">
          <w:rPr>
            <w:noProof/>
            <w:webHidden/>
          </w:rPr>
          <w:fldChar w:fldCharType="begin"/>
        </w:r>
        <w:r w:rsidR="002D7526">
          <w:rPr>
            <w:noProof/>
            <w:webHidden/>
          </w:rPr>
          <w:instrText xml:space="preserve"> PAGEREF _Toc26956246 \h </w:instrText>
        </w:r>
        <w:r w:rsidR="002D7526">
          <w:rPr>
            <w:noProof/>
            <w:webHidden/>
          </w:rPr>
        </w:r>
        <w:r w:rsidR="002D7526">
          <w:rPr>
            <w:noProof/>
            <w:webHidden/>
          </w:rPr>
          <w:fldChar w:fldCharType="separate"/>
        </w:r>
        <w:r w:rsidR="002D7526">
          <w:rPr>
            <w:noProof/>
            <w:webHidden/>
          </w:rPr>
          <w:t>7</w:t>
        </w:r>
        <w:r w:rsidR="002D7526">
          <w:rPr>
            <w:noProof/>
            <w:webHidden/>
          </w:rPr>
          <w:fldChar w:fldCharType="end"/>
        </w:r>
      </w:hyperlink>
    </w:p>
    <w:p w14:paraId="5956BAE8" w14:textId="77777777" w:rsidR="002D7526" w:rsidRDefault="007F56B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6956247" w:history="1">
        <w:r w:rsidR="002D7526" w:rsidRPr="003E093D">
          <w:rPr>
            <w:rStyle w:val="Hyperlink"/>
            <w:noProof/>
          </w:rPr>
          <w:t>1) pagination.tag</w:t>
        </w:r>
        <w:r w:rsidR="002D7526">
          <w:rPr>
            <w:noProof/>
            <w:webHidden/>
          </w:rPr>
          <w:tab/>
        </w:r>
        <w:r w:rsidR="002D7526">
          <w:rPr>
            <w:noProof/>
            <w:webHidden/>
          </w:rPr>
          <w:fldChar w:fldCharType="begin"/>
        </w:r>
        <w:r w:rsidR="002D7526">
          <w:rPr>
            <w:noProof/>
            <w:webHidden/>
          </w:rPr>
          <w:instrText xml:space="preserve"> PAGEREF _Toc26956247 \h </w:instrText>
        </w:r>
        <w:r w:rsidR="002D7526">
          <w:rPr>
            <w:noProof/>
            <w:webHidden/>
          </w:rPr>
        </w:r>
        <w:r w:rsidR="002D7526">
          <w:rPr>
            <w:noProof/>
            <w:webHidden/>
          </w:rPr>
          <w:fldChar w:fldCharType="separate"/>
        </w:r>
        <w:r w:rsidR="002D7526">
          <w:rPr>
            <w:noProof/>
            <w:webHidden/>
          </w:rPr>
          <w:t>7</w:t>
        </w:r>
        <w:r w:rsidR="002D7526">
          <w:rPr>
            <w:noProof/>
            <w:webHidden/>
          </w:rPr>
          <w:fldChar w:fldCharType="end"/>
        </w:r>
      </w:hyperlink>
    </w:p>
    <w:p w14:paraId="6F4D2BD9" w14:textId="77777777" w:rsidR="002D7526" w:rsidRDefault="007F56B2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26956248" w:history="1">
        <w:r w:rsidR="002D7526" w:rsidRPr="003E093D">
          <w:rPr>
            <w:rStyle w:val="Hyperlink"/>
            <w:rFonts w:hAnsi="굴림체"/>
            <w:noProof/>
          </w:rPr>
          <w:t>4.</w:t>
        </w:r>
        <w:r w:rsidR="002D7526" w:rsidRPr="003E093D">
          <w:rPr>
            <w:rStyle w:val="Hyperlink"/>
            <w:noProof/>
          </w:rPr>
          <w:t xml:space="preserve"> JSP 구현</w:t>
        </w:r>
        <w:r w:rsidR="002D7526">
          <w:rPr>
            <w:noProof/>
            <w:webHidden/>
          </w:rPr>
          <w:tab/>
        </w:r>
        <w:r w:rsidR="002D7526">
          <w:rPr>
            <w:noProof/>
            <w:webHidden/>
          </w:rPr>
          <w:fldChar w:fldCharType="begin"/>
        </w:r>
        <w:r w:rsidR="002D7526">
          <w:rPr>
            <w:noProof/>
            <w:webHidden/>
          </w:rPr>
          <w:instrText xml:space="preserve"> PAGEREF _Toc26956248 \h </w:instrText>
        </w:r>
        <w:r w:rsidR="002D7526">
          <w:rPr>
            <w:noProof/>
            <w:webHidden/>
          </w:rPr>
        </w:r>
        <w:r w:rsidR="002D7526">
          <w:rPr>
            <w:noProof/>
            <w:webHidden/>
          </w:rPr>
          <w:fldChar w:fldCharType="separate"/>
        </w:r>
        <w:r w:rsidR="002D7526">
          <w:rPr>
            <w:noProof/>
            <w:webHidden/>
          </w:rPr>
          <w:t>9</w:t>
        </w:r>
        <w:r w:rsidR="002D7526">
          <w:rPr>
            <w:noProof/>
            <w:webHidden/>
          </w:rPr>
          <w:fldChar w:fldCharType="end"/>
        </w:r>
      </w:hyperlink>
    </w:p>
    <w:p w14:paraId="7E980E4D" w14:textId="77777777" w:rsidR="002D7526" w:rsidRDefault="007F56B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6956249" w:history="1">
        <w:r w:rsidR="002D7526" w:rsidRPr="003E093D">
          <w:rPr>
            <w:rStyle w:val="Hyperlink"/>
            <w:noProof/>
          </w:rPr>
          <w:t>1) studentList5.jsp</w:t>
        </w:r>
        <w:r w:rsidR="002D7526">
          <w:rPr>
            <w:noProof/>
            <w:webHidden/>
          </w:rPr>
          <w:tab/>
        </w:r>
        <w:r w:rsidR="002D7526">
          <w:rPr>
            <w:noProof/>
            <w:webHidden/>
          </w:rPr>
          <w:fldChar w:fldCharType="begin"/>
        </w:r>
        <w:r w:rsidR="002D7526">
          <w:rPr>
            <w:noProof/>
            <w:webHidden/>
          </w:rPr>
          <w:instrText xml:space="preserve"> PAGEREF _Toc26956249 \h </w:instrText>
        </w:r>
        <w:r w:rsidR="002D7526">
          <w:rPr>
            <w:noProof/>
            <w:webHidden/>
          </w:rPr>
        </w:r>
        <w:r w:rsidR="002D7526">
          <w:rPr>
            <w:noProof/>
            <w:webHidden/>
          </w:rPr>
          <w:fldChar w:fldCharType="separate"/>
        </w:r>
        <w:r w:rsidR="002D7526">
          <w:rPr>
            <w:noProof/>
            <w:webHidden/>
          </w:rPr>
          <w:t>9</w:t>
        </w:r>
        <w:r w:rsidR="002D7526">
          <w:rPr>
            <w:noProof/>
            <w:webHidden/>
          </w:rPr>
          <w:fldChar w:fldCharType="end"/>
        </w:r>
      </w:hyperlink>
    </w:p>
    <w:p w14:paraId="2A69A486" w14:textId="77777777" w:rsidR="002D7526" w:rsidRDefault="007F56B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6956250" w:history="1">
        <w:r w:rsidR="002D7526" w:rsidRPr="003E093D">
          <w:rPr>
            <w:rStyle w:val="Hyperlink"/>
            <w:noProof/>
          </w:rPr>
          <w:t>2) studentCreate1.jsp</w:t>
        </w:r>
        <w:r w:rsidR="002D7526">
          <w:rPr>
            <w:noProof/>
            <w:webHidden/>
          </w:rPr>
          <w:tab/>
        </w:r>
        <w:r w:rsidR="002D7526">
          <w:rPr>
            <w:noProof/>
            <w:webHidden/>
          </w:rPr>
          <w:fldChar w:fldCharType="begin"/>
        </w:r>
        <w:r w:rsidR="002D7526">
          <w:rPr>
            <w:noProof/>
            <w:webHidden/>
          </w:rPr>
          <w:instrText xml:space="preserve"> PAGEREF _Toc26956250 \h </w:instrText>
        </w:r>
        <w:r w:rsidR="002D7526">
          <w:rPr>
            <w:noProof/>
            <w:webHidden/>
          </w:rPr>
        </w:r>
        <w:r w:rsidR="002D7526">
          <w:rPr>
            <w:noProof/>
            <w:webHidden/>
          </w:rPr>
          <w:fldChar w:fldCharType="separate"/>
        </w:r>
        <w:r w:rsidR="002D7526">
          <w:rPr>
            <w:noProof/>
            <w:webHidden/>
          </w:rPr>
          <w:t>11</w:t>
        </w:r>
        <w:r w:rsidR="002D7526">
          <w:rPr>
            <w:noProof/>
            <w:webHidden/>
          </w:rPr>
          <w:fldChar w:fldCharType="end"/>
        </w:r>
      </w:hyperlink>
    </w:p>
    <w:p w14:paraId="31D96898" w14:textId="77777777" w:rsidR="002D7526" w:rsidRDefault="007F56B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6956251" w:history="1">
        <w:r w:rsidR="002D7526" w:rsidRPr="003E093D">
          <w:rPr>
            <w:rStyle w:val="Hyperlink"/>
            <w:noProof/>
          </w:rPr>
          <w:t>3) studentEdit1.jsp</w:t>
        </w:r>
        <w:r w:rsidR="002D7526">
          <w:rPr>
            <w:noProof/>
            <w:webHidden/>
          </w:rPr>
          <w:tab/>
        </w:r>
        <w:r w:rsidR="002D7526">
          <w:rPr>
            <w:noProof/>
            <w:webHidden/>
          </w:rPr>
          <w:fldChar w:fldCharType="begin"/>
        </w:r>
        <w:r w:rsidR="002D7526">
          <w:rPr>
            <w:noProof/>
            <w:webHidden/>
          </w:rPr>
          <w:instrText xml:space="preserve"> PAGEREF _Toc26956251 \h </w:instrText>
        </w:r>
        <w:r w:rsidR="002D7526">
          <w:rPr>
            <w:noProof/>
            <w:webHidden/>
          </w:rPr>
        </w:r>
        <w:r w:rsidR="002D7526">
          <w:rPr>
            <w:noProof/>
            <w:webHidden/>
          </w:rPr>
          <w:fldChar w:fldCharType="separate"/>
        </w:r>
        <w:r w:rsidR="002D7526">
          <w:rPr>
            <w:noProof/>
            <w:webHidden/>
          </w:rPr>
          <w:t>13</w:t>
        </w:r>
        <w:r w:rsidR="002D7526">
          <w:rPr>
            <w:noProof/>
            <w:webHidden/>
          </w:rPr>
          <w:fldChar w:fldCharType="end"/>
        </w:r>
      </w:hyperlink>
    </w:p>
    <w:p w14:paraId="7C8E66BB" w14:textId="77777777" w:rsidR="002D7526" w:rsidRDefault="007F56B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6956252" w:history="1">
        <w:r w:rsidR="002D7526" w:rsidRPr="003E093D">
          <w:rPr>
            <w:rStyle w:val="Hyperlink"/>
            <w:noProof/>
          </w:rPr>
          <w:t>4) studentDelete1.jsp</w:t>
        </w:r>
        <w:r w:rsidR="002D7526">
          <w:rPr>
            <w:noProof/>
            <w:webHidden/>
          </w:rPr>
          <w:tab/>
        </w:r>
        <w:r w:rsidR="002D7526">
          <w:rPr>
            <w:noProof/>
            <w:webHidden/>
          </w:rPr>
          <w:fldChar w:fldCharType="begin"/>
        </w:r>
        <w:r w:rsidR="002D7526">
          <w:rPr>
            <w:noProof/>
            <w:webHidden/>
          </w:rPr>
          <w:instrText xml:space="preserve"> PAGEREF _Toc26956252 \h </w:instrText>
        </w:r>
        <w:r w:rsidR="002D7526">
          <w:rPr>
            <w:noProof/>
            <w:webHidden/>
          </w:rPr>
        </w:r>
        <w:r w:rsidR="002D7526">
          <w:rPr>
            <w:noProof/>
            <w:webHidden/>
          </w:rPr>
          <w:fldChar w:fldCharType="separate"/>
        </w:r>
        <w:r w:rsidR="002D7526">
          <w:rPr>
            <w:noProof/>
            <w:webHidden/>
          </w:rPr>
          <w:t>15</w:t>
        </w:r>
        <w:r w:rsidR="002D7526">
          <w:rPr>
            <w:noProof/>
            <w:webHidden/>
          </w:rPr>
          <w:fldChar w:fldCharType="end"/>
        </w:r>
      </w:hyperlink>
    </w:p>
    <w:p w14:paraId="7E081A20" w14:textId="77777777" w:rsidR="002D7526" w:rsidRDefault="002D7526" w:rsidP="002D0169">
      <w:r>
        <w:fldChar w:fldCharType="end"/>
      </w:r>
    </w:p>
    <w:p w14:paraId="17DF4A1E" w14:textId="77777777" w:rsidR="00F37D71" w:rsidRDefault="00F37D71" w:rsidP="002D0169"/>
    <w:p w14:paraId="6C2B2A8D" w14:textId="77777777" w:rsidR="00F37D71" w:rsidRDefault="00F37D7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F0C5244" w14:textId="77777777" w:rsidR="00F37D71" w:rsidRDefault="00F37D71" w:rsidP="00F37D71">
      <w:pPr>
        <w:pStyle w:val="Heading1"/>
      </w:pPr>
      <w:bookmarkStart w:id="0" w:name="_Toc26956240"/>
      <w:r>
        <w:rPr>
          <w:rFonts w:hint="eastAsia"/>
        </w:rPr>
        <w:lastRenderedPageBreak/>
        <w:t>D</w:t>
      </w:r>
      <w:r>
        <w:t xml:space="preserve">TO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bookmarkEnd w:id="0"/>
    </w:p>
    <w:p w14:paraId="26BCDC09" w14:textId="77777777" w:rsidR="00F37D71" w:rsidRDefault="00F37D71" w:rsidP="00F37D71">
      <w:pPr>
        <w:pStyle w:val="Heading2"/>
      </w:pPr>
      <w:bookmarkStart w:id="1" w:name="_Toc26956241"/>
      <w:r>
        <w:rPr>
          <w:rFonts w:hint="eastAsia"/>
        </w:rPr>
        <w:t>D</w:t>
      </w:r>
      <w:r>
        <w:t>epartment.java</w:t>
      </w:r>
      <w:bookmarkEnd w:id="1"/>
    </w:p>
    <w:p w14:paraId="36521D3C" w14:textId="77777777" w:rsidR="00F37D71" w:rsidRDefault="00F37D71" w:rsidP="00F37D71">
      <w:r>
        <w:rPr>
          <w:rFonts w:hint="eastAsia"/>
        </w:rPr>
        <w:t>s</w:t>
      </w:r>
      <w:r>
        <w:t>rc/lecture1/jdbc2/Department.java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F37D71" w14:paraId="32084232" w14:textId="77777777" w:rsidTr="00F37D71">
        <w:tc>
          <w:tcPr>
            <w:tcW w:w="426" w:type="dxa"/>
          </w:tcPr>
          <w:p w14:paraId="07386A15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1A4A4E98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2FB5E214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6FAEF054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2546C944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27A40E32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5BC15B7F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23DFEDFB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60B97DAA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4716C789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4FF1B85F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073AFA0B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7C973030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4F20AA7B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33391311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2F9D399C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3DB7E59F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52F0D755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7C81B829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1782E665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13CD80F1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4DD865A2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01BFC7A8" w14:textId="77777777" w:rsidR="00F37D71" w:rsidRPr="00185935" w:rsidRDefault="00F37D71" w:rsidP="00F37D71">
            <w:pPr>
              <w:pStyle w:val="a0"/>
            </w:pPr>
          </w:p>
        </w:tc>
        <w:tc>
          <w:tcPr>
            <w:tcW w:w="10631" w:type="dxa"/>
          </w:tcPr>
          <w:p w14:paraId="355B164E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lecture1.jdbc2;</w:t>
            </w:r>
          </w:p>
          <w:p w14:paraId="02737081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1AFB7E4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 {</w:t>
            </w:r>
          </w:p>
          <w:p w14:paraId="6D2E740E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A271FD8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departmentName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9FD6488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9067EB0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getId() {</w:t>
            </w:r>
          </w:p>
          <w:p w14:paraId="1936F224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BF41E80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F430306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8D7ADA9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setId(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52DF3E1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EF1BD27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AF266C5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05D7918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getDepartmentName() {</w:t>
            </w:r>
          </w:p>
          <w:p w14:paraId="2CFB6C48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departmentName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475C279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4B27E43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EA2B62A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setDepartmentName(String </w:t>
            </w:r>
            <w:r>
              <w:rPr>
                <w:rFonts w:cs="굴림체"/>
                <w:color w:val="6A3E3E"/>
                <w:kern w:val="0"/>
                <w:szCs w:val="20"/>
              </w:rPr>
              <w:t>departmentName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33363C4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departmentName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departmentName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5872F72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E33E8B4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38731563" w14:textId="77777777" w:rsidR="00F37D71" w:rsidRDefault="00F37D71" w:rsidP="00F37D71">
            <w:pPr>
              <w:pStyle w:val="a0"/>
            </w:pPr>
          </w:p>
        </w:tc>
      </w:tr>
    </w:tbl>
    <w:p w14:paraId="01E039BB" w14:textId="77777777" w:rsidR="00F37D71" w:rsidRDefault="00F37D71" w:rsidP="00F37D71"/>
    <w:p w14:paraId="12136BF1" w14:textId="77777777" w:rsidR="00F37D71" w:rsidRDefault="00F37D71" w:rsidP="00F37D71"/>
    <w:p w14:paraId="0E20A817" w14:textId="77777777" w:rsidR="00F37D71" w:rsidRDefault="00F37D7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5DD32EE" w14:textId="77777777" w:rsidR="00F37D71" w:rsidRDefault="00F37D71" w:rsidP="00F37D71">
      <w:pPr>
        <w:pStyle w:val="Heading2"/>
      </w:pPr>
      <w:bookmarkStart w:id="2" w:name="_Toc26956242"/>
      <w:r>
        <w:rPr>
          <w:rFonts w:hint="eastAsia"/>
        </w:rPr>
        <w:lastRenderedPageBreak/>
        <w:t>S</w:t>
      </w:r>
      <w:r>
        <w:t>tudent.java</w:t>
      </w:r>
      <w:bookmarkEnd w:id="2"/>
    </w:p>
    <w:p w14:paraId="61F78D41" w14:textId="77777777" w:rsidR="00F37D71" w:rsidRDefault="00F37D71" w:rsidP="00F37D71">
      <w:r>
        <w:rPr>
          <w:rFonts w:hint="eastAsia"/>
        </w:rPr>
        <w:t>s</w:t>
      </w:r>
      <w:r>
        <w:t>rc/lecture1/jdbc2/Student.java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F37D71" w14:paraId="12BFA117" w14:textId="77777777" w:rsidTr="00F37D71">
        <w:tc>
          <w:tcPr>
            <w:tcW w:w="426" w:type="dxa"/>
          </w:tcPr>
          <w:p w14:paraId="70F2EAAD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3221D68D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5730A1AF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7FB794D5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40D59C8D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5DE399B9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7F8D3980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67E3E7E5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2D443AE6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2D9442F4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2BD9435D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48FA0D84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3BE56CC7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6B8AD061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4768FB05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2172CA4E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4BC7E3DC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4E7D3A60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35354B58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589839F9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62F4D87A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6621A40C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339F577F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02EC75A3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4469A12B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2358B5E2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1D465F9E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2FCEF2F0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314AA00E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16EAFBC6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4FC9A7BB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063491BF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29C7F393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76D8282A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5D89C453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093D81BE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17A7047B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7D63ADD5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7410CBB2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43636DAA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5872F24A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4CC5F16D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60CBB5B1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02063201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42B8F6A7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4CDB378A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10EE95EF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2BFA9B69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4828DDB7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62CE95C3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2A544357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</w:t>
            </w:r>
            <w:r>
              <w:t>1</w:t>
            </w:r>
          </w:p>
          <w:p w14:paraId="7DA830DA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</w:t>
            </w:r>
            <w:r>
              <w:t>2</w:t>
            </w:r>
          </w:p>
          <w:p w14:paraId="386709A4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</w:t>
            </w:r>
            <w:r>
              <w:t>3</w:t>
            </w:r>
          </w:p>
          <w:p w14:paraId="63E9A886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</w:t>
            </w:r>
            <w:r>
              <w:t>4</w:t>
            </w:r>
          </w:p>
          <w:p w14:paraId="15F3159E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</w:t>
            </w:r>
            <w:r>
              <w:t>5</w:t>
            </w:r>
          </w:p>
          <w:p w14:paraId="29910852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</w:t>
            </w:r>
            <w:r>
              <w:t>6</w:t>
            </w:r>
          </w:p>
          <w:p w14:paraId="3BF8F4ED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</w:t>
            </w:r>
            <w:r>
              <w:t>7</w:t>
            </w:r>
          </w:p>
          <w:p w14:paraId="58D8F858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</w:t>
            </w:r>
            <w:r>
              <w:t>8</w:t>
            </w:r>
          </w:p>
          <w:p w14:paraId="16BC366A" w14:textId="77777777" w:rsidR="00F37D71" w:rsidRPr="00185935" w:rsidRDefault="00F37D71" w:rsidP="00F37D71">
            <w:pPr>
              <w:pStyle w:val="a0"/>
            </w:pPr>
            <w:r>
              <w:rPr>
                <w:rFonts w:hint="eastAsia"/>
              </w:rPr>
              <w:t>5</w:t>
            </w:r>
            <w:r>
              <w:t>9</w:t>
            </w:r>
          </w:p>
        </w:tc>
        <w:tc>
          <w:tcPr>
            <w:tcW w:w="10631" w:type="dxa"/>
          </w:tcPr>
          <w:p w14:paraId="4D80504E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lecture1.jdbc2;</w:t>
            </w:r>
          </w:p>
          <w:p w14:paraId="4E95AB55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EDAC467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 {</w:t>
            </w:r>
          </w:p>
          <w:p w14:paraId="09AD8C2C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1E724E9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B7FEFEF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studentNumber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624963D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4A48A15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752456E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year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A3E8C43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departmentName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C97D77C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8326E29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getId() {</w:t>
            </w:r>
          </w:p>
          <w:p w14:paraId="21B90AFD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2E75B8F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0B05A03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879EF7E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setId(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8E59CC6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BBC3643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E7A9C7A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0D1E324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getStudentNumber() {</w:t>
            </w:r>
          </w:p>
          <w:p w14:paraId="4F03A86E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studentNumber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A616152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4DF6D10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A67FCB1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setStudentNumber(String </w:t>
            </w:r>
            <w:r>
              <w:rPr>
                <w:rFonts w:cs="굴림체"/>
                <w:color w:val="6A3E3E"/>
                <w:kern w:val="0"/>
                <w:szCs w:val="20"/>
              </w:rPr>
              <w:t>studentNumber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255F223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studentNumber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studentNumber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636E868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37EA065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BDC0886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getName() {</w:t>
            </w:r>
          </w:p>
          <w:p w14:paraId="533FE19B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4BEEAD9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B44641E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9C1B235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setName(String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6DE76E5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F83E84A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2732218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5EFC9EF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getDepartmentId() {</w:t>
            </w:r>
          </w:p>
          <w:p w14:paraId="6B22C025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F3241FB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619FB72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DD02646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setDepartmentId(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5590772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37F8D36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F592090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9432D3E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getYear() {</w:t>
            </w:r>
          </w:p>
          <w:p w14:paraId="212BAA2C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year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32C1D32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E68DE61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8281990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setYear(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year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5697990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year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year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A695164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5645F7E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6B0297B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getDepartmentName() {</w:t>
            </w:r>
          </w:p>
          <w:p w14:paraId="0F34432E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departmentName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301F9F9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DDFC37C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C5B59D0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setDepartmentName(String </w:t>
            </w:r>
            <w:r>
              <w:rPr>
                <w:rFonts w:cs="굴림체"/>
                <w:color w:val="6A3E3E"/>
                <w:kern w:val="0"/>
                <w:szCs w:val="20"/>
              </w:rPr>
              <w:t>departmentName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79184BD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departmentName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departmentName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49E0A05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DF346F8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28F67A54" w14:textId="77777777" w:rsidR="00F37D71" w:rsidRDefault="00F37D71" w:rsidP="00F37D71">
            <w:pPr>
              <w:pStyle w:val="a0"/>
            </w:pPr>
          </w:p>
        </w:tc>
      </w:tr>
    </w:tbl>
    <w:p w14:paraId="5C93A826" w14:textId="77777777" w:rsidR="00F37D71" w:rsidRDefault="00F37D71" w:rsidP="00F37D71"/>
    <w:p w14:paraId="27A6ADDF" w14:textId="77777777" w:rsidR="00F37D71" w:rsidRDefault="00F37D71" w:rsidP="00F37D71"/>
    <w:p w14:paraId="40690559" w14:textId="77777777" w:rsidR="00F37D71" w:rsidRDefault="00F37D7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7FF1029" w14:textId="77777777" w:rsidR="00F37D71" w:rsidRDefault="00F37D71" w:rsidP="00F37D71">
      <w:pPr>
        <w:pStyle w:val="Heading1"/>
      </w:pPr>
      <w:bookmarkStart w:id="3" w:name="_Toc26956243"/>
      <w:r>
        <w:rPr>
          <w:rFonts w:hint="eastAsia"/>
        </w:rPr>
        <w:lastRenderedPageBreak/>
        <w:t>D</w:t>
      </w:r>
      <w:r>
        <w:t xml:space="preserve">AO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bookmarkEnd w:id="3"/>
    </w:p>
    <w:p w14:paraId="2F1BACCB" w14:textId="77777777" w:rsidR="00F37D71" w:rsidRDefault="00F37D71" w:rsidP="00F37D71">
      <w:pPr>
        <w:pStyle w:val="Heading2"/>
      </w:pPr>
      <w:bookmarkStart w:id="4" w:name="_Toc26956244"/>
      <w:r>
        <w:rPr>
          <w:rFonts w:hint="eastAsia"/>
        </w:rPr>
        <w:t>D</w:t>
      </w:r>
      <w:r>
        <w:t>epartmentDAO.java</w:t>
      </w:r>
      <w:bookmarkEnd w:id="4"/>
    </w:p>
    <w:p w14:paraId="53C0AE8D" w14:textId="77777777" w:rsidR="00F37D71" w:rsidRPr="00F37D71" w:rsidRDefault="00F37D71" w:rsidP="00F37D71">
      <w:r>
        <w:rPr>
          <w:rFonts w:hint="eastAsia"/>
        </w:rPr>
        <w:t>s</w:t>
      </w:r>
      <w:r>
        <w:t>rc/lecture1/jdbc2/</w:t>
      </w:r>
      <w:r>
        <w:rPr>
          <w:rFonts w:hint="eastAsia"/>
        </w:rPr>
        <w:t>D</w:t>
      </w:r>
      <w:r>
        <w:t>epartmentDAO.java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F37D71" w14:paraId="24C05EFD" w14:textId="77777777" w:rsidTr="00F37D71">
        <w:tc>
          <w:tcPr>
            <w:tcW w:w="426" w:type="dxa"/>
          </w:tcPr>
          <w:p w14:paraId="21F54A04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5A25396B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6118A007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08C00470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4976F2A3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734728A9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0BEFC63F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08951344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5A10C9E7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511E9795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1DAA01DA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1E15D00E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45DB63FB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0C97652F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27117D1D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64F98E7C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54DC19CA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1AD6460F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294A619A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258F149C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7D1658F8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5D601A0D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4AD45D95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5016F671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1BF93AAC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434CA85C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6EE39D06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2D0BD396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39C0E441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38016562" w14:textId="77777777" w:rsidR="00F37D71" w:rsidRPr="00185935" w:rsidRDefault="00F37D71" w:rsidP="00F37D71">
            <w:pPr>
              <w:pStyle w:val="a0"/>
            </w:pPr>
          </w:p>
        </w:tc>
        <w:tc>
          <w:tcPr>
            <w:tcW w:w="10631" w:type="dxa"/>
          </w:tcPr>
          <w:p w14:paraId="289B3D4A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lecture1.jdbc2;</w:t>
            </w:r>
          </w:p>
          <w:p w14:paraId="668B0DCE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F9D9470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java.sql.Connection;</w:t>
            </w:r>
          </w:p>
          <w:p w14:paraId="5B548F83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java.sql.PreparedStatement;</w:t>
            </w:r>
          </w:p>
          <w:p w14:paraId="5612741F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java.sql.ResultSet;</w:t>
            </w:r>
          </w:p>
          <w:p w14:paraId="1CFDB9CE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java.util.ArrayList;</w:t>
            </w:r>
          </w:p>
          <w:p w14:paraId="4CCDE6EE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12212329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C4EA88C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lecture1.DB;</w:t>
            </w:r>
          </w:p>
          <w:p w14:paraId="10A4D5BC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EA83CBB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DepartmentDAO {</w:t>
            </w:r>
          </w:p>
          <w:p w14:paraId="372E8496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EA1403E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List&lt;Department&gt; findAll() </w:t>
            </w:r>
            <w:r>
              <w:rPr>
                <w:rFonts w:cs="굴림체"/>
                <w:color w:val="7F0055"/>
                <w:kern w:val="0"/>
                <w:szCs w:val="20"/>
              </w:rPr>
              <w:t>throws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Exception {</w:t>
            </w:r>
          </w:p>
          <w:p w14:paraId="5B2A4484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"SELECT * FROM department"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F936C6B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(Connection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DB.getConnection(</w:t>
            </w:r>
            <w:r>
              <w:rPr>
                <w:rFonts w:cs="굴림체"/>
                <w:color w:val="2A00FF"/>
                <w:kern w:val="0"/>
                <w:szCs w:val="20"/>
              </w:rPr>
              <w:t>"student1"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5B3375C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PreparedStatement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>.prepareStatement(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75FB33D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ResultSet 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>.executeQuery()) {</w:t>
            </w:r>
          </w:p>
          <w:p w14:paraId="0D6C1DCE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ArrayList&lt;Department&gt;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ArrayList&lt;Department&gt;();</w:t>
            </w:r>
          </w:p>
          <w:p w14:paraId="07C017DE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while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.next()) {</w:t>
            </w:r>
          </w:p>
          <w:p w14:paraId="6F6063AE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Department </w:t>
            </w:r>
            <w:r>
              <w:rPr>
                <w:rFonts w:cs="굴림체"/>
                <w:color w:val="6A3E3E"/>
                <w:kern w:val="0"/>
                <w:szCs w:val="20"/>
              </w:rPr>
              <w:t>department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Department();</w:t>
            </w:r>
          </w:p>
          <w:p w14:paraId="5FDD07B7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department</w:t>
            </w:r>
            <w:r>
              <w:rPr>
                <w:rFonts w:cs="굴림체"/>
                <w:color w:val="000000"/>
                <w:kern w:val="0"/>
                <w:szCs w:val="20"/>
              </w:rPr>
              <w:t>.setId(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.getInt(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3D7DDAE9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department</w:t>
            </w:r>
            <w:r>
              <w:rPr>
                <w:rFonts w:cs="굴림체"/>
                <w:color w:val="000000"/>
                <w:kern w:val="0"/>
                <w:szCs w:val="20"/>
              </w:rPr>
              <w:t>.setDepartmentName(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.getString(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"departmentName"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2043F7E9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.add(</w:t>
            </w:r>
            <w:r>
              <w:rPr>
                <w:rFonts w:cs="굴림체"/>
                <w:color w:val="6A3E3E"/>
                <w:kern w:val="0"/>
                <w:szCs w:val="20"/>
              </w:rPr>
              <w:t>department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6A8A6242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59E87C28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6EFDFE0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7B6C69F1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9292D07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0BB11D5E" w14:textId="77777777" w:rsidR="00F37D71" w:rsidRDefault="00F37D71" w:rsidP="00F37D71">
            <w:pPr>
              <w:pStyle w:val="a0"/>
            </w:pPr>
          </w:p>
        </w:tc>
      </w:tr>
    </w:tbl>
    <w:p w14:paraId="0308E076" w14:textId="77777777" w:rsidR="00F37D71" w:rsidRDefault="00F37D71" w:rsidP="00F37D71"/>
    <w:p w14:paraId="0697CC76" w14:textId="77777777" w:rsidR="00F37D71" w:rsidRDefault="00F37D71" w:rsidP="00F37D71"/>
    <w:p w14:paraId="088B8A30" w14:textId="77777777" w:rsidR="00F37D71" w:rsidRDefault="00F37D7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C410A33" w14:textId="77777777" w:rsidR="00F37D71" w:rsidRDefault="00F37D71" w:rsidP="00F37D71">
      <w:pPr>
        <w:pStyle w:val="Heading2"/>
      </w:pPr>
      <w:bookmarkStart w:id="5" w:name="_Toc26956245"/>
      <w:r>
        <w:rPr>
          <w:rFonts w:hint="eastAsia"/>
        </w:rPr>
        <w:lastRenderedPageBreak/>
        <w:t>S</w:t>
      </w:r>
      <w:r>
        <w:t>tudentDAO.java</w:t>
      </w:r>
      <w:bookmarkEnd w:id="5"/>
    </w:p>
    <w:p w14:paraId="16312F02" w14:textId="77777777" w:rsidR="00F37D71" w:rsidRDefault="00F37D71" w:rsidP="00F37D71">
      <w:r>
        <w:rPr>
          <w:rFonts w:hint="eastAsia"/>
        </w:rPr>
        <w:t>s</w:t>
      </w:r>
      <w:r>
        <w:t>rc/lecture1/jdbc2/StudentDAO.java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516"/>
        <w:gridCol w:w="10541"/>
      </w:tblGrid>
      <w:tr w:rsidR="00F37D71" w14:paraId="4C2767D8" w14:textId="77777777" w:rsidTr="00F37D71">
        <w:tc>
          <w:tcPr>
            <w:tcW w:w="426" w:type="dxa"/>
          </w:tcPr>
          <w:p w14:paraId="77E522A2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2C6EA8EC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2C533A2E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0FEBC564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6300362A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1A2AC2E0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7582C824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3544F2D5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3124A2A2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657FDEBE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7590FA35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55DBC5A1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6B398D6C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19F36392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293F8AEB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05C119AA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5C023C63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5CD3938E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3BD09683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4C2AF6F5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2750E6E7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65B6F3D9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36B5B40F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73C97053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11E707EE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6727FEF7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046D2AD7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6B113D2A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0F6463E7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19596146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14F5716E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270D48E0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43B190E4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0E105AAA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2472EB73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67BF5D63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336E8B2A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32DD88D3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77D6D3D3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0789494E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38CDEE5B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4F3DFBAA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17EC8419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679476AA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459951D1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25E494A5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4D274FFD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783472C6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0F241C48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775D9D7E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5D6FD279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25EA54C9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29C35AEB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4683B02E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450AA123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43D4A00B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4F0CA827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339BB80F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77F0F3C2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71C45149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60</w:t>
            </w:r>
          </w:p>
          <w:p w14:paraId="136F4872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61</w:t>
            </w:r>
          </w:p>
          <w:p w14:paraId="2F3AF8AF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62</w:t>
            </w:r>
          </w:p>
          <w:p w14:paraId="04631F0E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63</w:t>
            </w:r>
          </w:p>
          <w:p w14:paraId="69AB0884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64</w:t>
            </w:r>
          </w:p>
          <w:p w14:paraId="6172A524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65</w:t>
            </w:r>
          </w:p>
          <w:p w14:paraId="06363338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66</w:t>
            </w:r>
          </w:p>
          <w:p w14:paraId="6857965A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lastRenderedPageBreak/>
              <w:t>67</w:t>
            </w:r>
          </w:p>
          <w:p w14:paraId="032FDE94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68</w:t>
            </w:r>
          </w:p>
          <w:p w14:paraId="5E7A8C1C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69</w:t>
            </w:r>
          </w:p>
          <w:p w14:paraId="1E5DFECB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70</w:t>
            </w:r>
          </w:p>
          <w:p w14:paraId="17047C74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71</w:t>
            </w:r>
          </w:p>
          <w:p w14:paraId="2227254A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72</w:t>
            </w:r>
          </w:p>
          <w:p w14:paraId="52CE55BC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73</w:t>
            </w:r>
          </w:p>
          <w:p w14:paraId="50BBDC92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74</w:t>
            </w:r>
          </w:p>
          <w:p w14:paraId="5209AD9F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75</w:t>
            </w:r>
          </w:p>
          <w:p w14:paraId="58568BC5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76</w:t>
            </w:r>
          </w:p>
          <w:p w14:paraId="0B3CEAB2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77</w:t>
            </w:r>
          </w:p>
          <w:p w14:paraId="3B04783F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78</w:t>
            </w:r>
          </w:p>
          <w:p w14:paraId="3585CA9A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79</w:t>
            </w:r>
          </w:p>
          <w:p w14:paraId="68BA34E2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80</w:t>
            </w:r>
          </w:p>
          <w:p w14:paraId="4A8BB21E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81</w:t>
            </w:r>
          </w:p>
          <w:p w14:paraId="6C3D17F1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82</w:t>
            </w:r>
          </w:p>
          <w:p w14:paraId="7ECC59BB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83</w:t>
            </w:r>
          </w:p>
          <w:p w14:paraId="009B4B68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84</w:t>
            </w:r>
          </w:p>
          <w:p w14:paraId="60A87A9E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85</w:t>
            </w:r>
          </w:p>
          <w:p w14:paraId="3A74F530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86</w:t>
            </w:r>
          </w:p>
          <w:p w14:paraId="33EF060F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87</w:t>
            </w:r>
          </w:p>
          <w:p w14:paraId="73C83C32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88</w:t>
            </w:r>
          </w:p>
          <w:p w14:paraId="63BA46B1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89</w:t>
            </w:r>
          </w:p>
          <w:p w14:paraId="7C36F04E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90</w:t>
            </w:r>
          </w:p>
          <w:p w14:paraId="62ADD1C7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91</w:t>
            </w:r>
          </w:p>
          <w:p w14:paraId="4155996F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92</w:t>
            </w:r>
          </w:p>
          <w:p w14:paraId="0BEBFE82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93</w:t>
            </w:r>
          </w:p>
          <w:p w14:paraId="778F8A21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94</w:t>
            </w:r>
          </w:p>
          <w:p w14:paraId="58B30A13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95</w:t>
            </w:r>
          </w:p>
          <w:p w14:paraId="67965EEE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96</w:t>
            </w:r>
          </w:p>
          <w:p w14:paraId="0EC4BD1C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97</w:t>
            </w:r>
          </w:p>
          <w:p w14:paraId="2C979D2F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98</w:t>
            </w:r>
          </w:p>
          <w:p w14:paraId="4F75EEE3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99</w:t>
            </w:r>
          </w:p>
          <w:p w14:paraId="7A5A59FF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</w:t>
            </w:r>
            <w:r>
              <w:t>00</w:t>
            </w:r>
          </w:p>
          <w:p w14:paraId="773B7C2D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</w:t>
            </w:r>
            <w:r>
              <w:t>01</w:t>
            </w:r>
          </w:p>
          <w:p w14:paraId="4017C3F5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</w:t>
            </w:r>
            <w:r>
              <w:t>02</w:t>
            </w:r>
          </w:p>
          <w:p w14:paraId="6AC56059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</w:t>
            </w:r>
            <w:r>
              <w:t>03</w:t>
            </w:r>
          </w:p>
          <w:p w14:paraId="310E2813" w14:textId="77777777" w:rsidR="00F37D71" w:rsidRPr="00185935" w:rsidRDefault="00F37D71" w:rsidP="00F37D71">
            <w:pPr>
              <w:pStyle w:val="a0"/>
            </w:pPr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10631" w:type="dxa"/>
          </w:tcPr>
          <w:p w14:paraId="0724308E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lastRenderedPageBreak/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lecture1.jdbc2;</w:t>
            </w:r>
          </w:p>
          <w:p w14:paraId="12676E49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4FEB0ED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java.sql.Connection;</w:t>
            </w:r>
          </w:p>
          <w:p w14:paraId="59D635BC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java.sql.PreparedStatement;</w:t>
            </w:r>
          </w:p>
          <w:p w14:paraId="09D84BA3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java.sql.ResultSet;</w:t>
            </w:r>
          </w:p>
          <w:p w14:paraId="49DA53A0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java.sql.SQLException;</w:t>
            </w:r>
          </w:p>
          <w:p w14:paraId="57C70FCB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java.util.ArrayList;</w:t>
            </w:r>
          </w:p>
          <w:p w14:paraId="0AB5C374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7A17F169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39532CC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lecture1.DB;</w:t>
            </w:r>
          </w:p>
          <w:p w14:paraId="0DCA7416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AD41768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StudentDAO3 {</w:t>
            </w:r>
          </w:p>
          <w:p w14:paraId="2592B917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8D365B3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private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 </w:t>
            </w:r>
            <w:r>
              <w:rPr>
                <w:rFonts w:cs="굴림체"/>
                <w:color w:val="000000"/>
                <w:kern w:val="0"/>
                <w:szCs w:val="20"/>
                <w:u w:val="single"/>
              </w:rPr>
              <w:t>getStudentFrom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(ResultSet 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throws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SQLException {</w:t>
            </w:r>
          </w:p>
          <w:p w14:paraId="30F13C4D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Student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Student();</w:t>
            </w:r>
          </w:p>
          <w:p w14:paraId="31A31942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.setId(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.getInt(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590CD729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.setStudentNumber(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.getString(</w:t>
            </w:r>
            <w:r>
              <w:rPr>
                <w:rFonts w:cs="굴림체"/>
                <w:color w:val="2A00FF"/>
                <w:kern w:val="0"/>
                <w:szCs w:val="20"/>
              </w:rPr>
              <w:t>"studentNumber"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5CA72618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.setName(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.getString(</w:t>
            </w:r>
            <w:r>
              <w:rPr>
                <w:rFonts w:cs="굴림체"/>
                <w:color w:val="2A00FF"/>
                <w:kern w:val="0"/>
                <w:szCs w:val="20"/>
              </w:rPr>
              <w:t>"name"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136D5DA2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.setDepartmentId(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.getInt(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"departmentId"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65ADCD71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.setYear(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.getInt(</w:t>
            </w:r>
            <w:r>
              <w:rPr>
                <w:rFonts w:cs="굴림체"/>
                <w:color w:val="2A00FF"/>
                <w:kern w:val="0"/>
                <w:szCs w:val="20"/>
              </w:rPr>
              <w:t>"year"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57AF4DBA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.setDepartmentName(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.getString(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"departmentName"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7B45C510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EA5F79D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019252B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FB3A202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List&lt;Student&gt; findAll(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currentPage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pageSize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throws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Exception {</w:t>
            </w:r>
          </w:p>
          <w:p w14:paraId="095B1A32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"SELECT s.*, d.departmentName"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0708ADC2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 FROM student s LEFT JOIN department d ON s.departmentId = d.id"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72FEAACA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 LIMIT ?, ?"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EEAF3E1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(Connection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DB.getConnection(</w:t>
            </w:r>
            <w:r>
              <w:rPr>
                <w:rFonts w:cs="굴림체"/>
                <w:color w:val="2A00FF"/>
                <w:kern w:val="0"/>
                <w:szCs w:val="20"/>
              </w:rPr>
              <w:t>"student1"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69AD92E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PreparedStatement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>.prepareStatement(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>)) {</w:t>
            </w:r>
          </w:p>
          <w:p w14:paraId="7D8A7666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>.setInt(1, (</w:t>
            </w:r>
            <w:r>
              <w:rPr>
                <w:rFonts w:cs="굴림체"/>
                <w:color w:val="6A3E3E"/>
                <w:kern w:val="0"/>
                <w:szCs w:val="20"/>
              </w:rPr>
              <w:t>currentPage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- 1) * </w:t>
            </w:r>
            <w:r>
              <w:rPr>
                <w:rFonts w:cs="굴림체"/>
                <w:color w:val="6A3E3E"/>
                <w:kern w:val="0"/>
                <w:szCs w:val="20"/>
              </w:rPr>
              <w:t>pageSize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3ED2C34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.setInt(2, </w:t>
            </w:r>
            <w:r>
              <w:rPr>
                <w:rFonts w:cs="굴림체"/>
                <w:color w:val="6A3E3E"/>
                <w:kern w:val="0"/>
                <w:szCs w:val="20"/>
              </w:rPr>
              <w:t>pageSize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CC5982F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(ResultSet 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>.executeQuery()) {</w:t>
            </w:r>
          </w:p>
          <w:p w14:paraId="436C4659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ArrayList&lt;Student&gt;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ArrayList&lt;Student&gt;();</w:t>
            </w:r>
          </w:p>
          <w:p w14:paraId="2BD3A72A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while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.next())</w:t>
            </w:r>
          </w:p>
          <w:p w14:paraId="71C0C022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.add(getStudentFrom(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0A97DC4E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EEB4ADD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23A3F8C6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648B7A67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5E39D47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815A129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count() </w:t>
            </w:r>
            <w:r>
              <w:rPr>
                <w:rFonts w:cs="굴림체"/>
                <w:color w:val="7F0055"/>
                <w:kern w:val="0"/>
                <w:szCs w:val="20"/>
              </w:rPr>
              <w:t>throws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Exception {</w:t>
            </w:r>
          </w:p>
          <w:p w14:paraId="10D458BF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"SELECT COUNT(*) FROM student"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D5D495D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(Connection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DB.getConnection(</w:t>
            </w:r>
            <w:r>
              <w:rPr>
                <w:rFonts w:cs="굴림체"/>
                <w:color w:val="2A00FF"/>
                <w:kern w:val="0"/>
                <w:szCs w:val="20"/>
              </w:rPr>
              <w:t>"student1"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ED4548B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PreparedStatement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>.prepareStatement(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2BC3794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ResultSet 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>.executeQuery()) {</w:t>
            </w:r>
          </w:p>
          <w:p w14:paraId="39AD15DD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.next())</w:t>
            </w:r>
          </w:p>
          <w:p w14:paraId="402C84BE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.getInt(1);</w:t>
            </w:r>
          </w:p>
          <w:p w14:paraId="06ED557A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59F4E4BD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0;</w:t>
            </w:r>
          </w:p>
          <w:p w14:paraId="22F80213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F745D75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E322114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 findById(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throws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Exception {</w:t>
            </w:r>
          </w:p>
          <w:p w14:paraId="742BD25B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"SELECT s.*, d.departmentName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5031E1F2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"FROM student s LEFT JOIN department d ON s.departmentId = d.id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24B5E88B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"WHERE s.id = ?"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1A6D7FD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(Connection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DB.getConnection(</w:t>
            </w:r>
            <w:r>
              <w:rPr>
                <w:rFonts w:cs="굴림체"/>
                <w:color w:val="2A00FF"/>
                <w:kern w:val="0"/>
                <w:szCs w:val="20"/>
              </w:rPr>
              <w:t>"student1"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8B8E74B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PreparedStatement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>.prepareStatement(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>)) {</w:t>
            </w:r>
          </w:p>
          <w:p w14:paraId="588DEEC1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.setInt(1,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80D3907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(ResultSet 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>.executeQuery()) {</w:t>
            </w:r>
          </w:p>
          <w:p w14:paraId="0E51B65C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.next())</w:t>
            </w:r>
          </w:p>
          <w:p w14:paraId="6FCDA1B7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getStudentFrom(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EC1CF75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else</w:t>
            </w:r>
          </w:p>
          <w:p w14:paraId="2C409D96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5EA546A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49B546F1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4A6F5C9F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lastRenderedPageBreak/>
              <w:t xml:space="preserve">    }</w:t>
            </w:r>
          </w:p>
          <w:p w14:paraId="2D412E22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893972F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insert(Student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throws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Exception {</w:t>
            </w:r>
          </w:p>
          <w:p w14:paraId="111BAED5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"INSERT student (name, studentNumber, departmentId, year) VALUES (?, ?, ?, ?)"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E0EE32A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(Connection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DB.getConnection(</w:t>
            </w:r>
            <w:r>
              <w:rPr>
                <w:rFonts w:cs="굴림체"/>
                <w:color w:val="2A00FF"/>
                <w:kern w:val="0"/>
                <w:szCs w:val="20"/>
              </w:rPr>
              <w:t>"student1"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C2DAE87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PreparedStatement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>.prepareStatement(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>)) {</w:t>
            </w:r>
          </w:p>
          <w:p w14:paraId="0F8D5D05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.setString(1,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.getName());</w:t>
            </w:r>
          </w:p>
          <w:p w14:paraId="3D36327A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.setString(2,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.getStudentNumber());</w:t>
            </w:r>
          </w:p>
          <w:p w14:paraId="633B4BDC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.setInt(3,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.getDepartmentId());</w:t>
            </w:r>
          </w:p>
          <w:p w14:paraId="74DA1315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.setInt(4,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.getYear());</w:t>
            </w:r>
          </w:p>
          <w:p w14:paraId="6D1AF680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>.executeUpdate();</w:t>
            </w:r>
          </w:p>
          <w:p w14:paraId="3E6F7FAA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56817DA4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0BDD119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D0B81B9" w14:textId="77777777" w:rsidR="00F37D71" w:rsidRDefault="00F37D71" w:rsidP="00F37D71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update(Student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throws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Exception {</w:t>
            </w:r>
          </w:p>
          <w:p w14:paraId="4D7C87A6" w14:textId="77777777" w:rsidR="00F37D71" w:rsidRDefault="00F37D71" w:rsidP="00F37D71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"UPDATE student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3D6CC54B" w14:textId="77777777" w:rsidR="00F37D71" w:rsidRDefault="00F37D71" w:rsidP="00F37D71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"SET name=?, studentNumber=?, departmentId=?, year=?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10D9ADDC" w14:textId="77777777" w:rsidR="00F37D71" w:rsidRDefault="00F37D71" w:rsidP="00F37D71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"WHERE id=?"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9EF7BB6" w14:textId="77777777" w:rsidR="00F37D71" w:rsidRDefault="00F37D71" w:rsidP="00F37D71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(Connection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DB.getConnection(</w:t>
            </w:r>
            <w:r>
              <w:rPr>
                <w:rFonts w:cs="굴림체"/>
                <w:color w:val="2A00FF"/>
                <w:kern w:val="0"/>
                <w:szCs w:val="20"/>
              </w:rPr>
              <w:t>"student1"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3699DBA" w14:textId="77777777" w:rsidR="00F37D71" w:rsidRDefault="00F37D71" w:rsidP="00F37D71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PreparedStatement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>.prepareStatement(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>)) {</w:t>
            </w:r>
          </w:p>
          <w:p w14:paraId="45D4D3A5" w14:textId="77777777" w:rsidR="00F37D71" w:rsidRDefault="00F37D71" w:rsidP="00F37D71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.setString(1,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.getName());</w:t>
            </w:r>
          </w:p>
          <w:p w14:paraId="10C82A13" w14:textId="77777777" w:rsidR="00F37D71" w:rsidRDefault="00F37D71" w:rsidP="00F37D71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.setString(2,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.getStudentNumber());</w:t>
            </w:r>
          </w:p>
          <w:p w14:paraId="6A02D92A" w14:textId="77777777" w:rsidR="00F37D71" w:rsidRDefault="00F37D71" w:rsidP="00F37D71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.setInt(3,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.getDepartmentId());</w:t>
            </w:r>
          </w:p>
          <w:p w14:paraId="0A521E4A" w14:textId="77777777" w:rsidR="00F37D71" w:rsidRDefault="00F37D71" w:rsidP="00F37D71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.setInt(4,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.getYear());</w:t>
            </w:r>
          </w:p>
          <w:p w14:paraId="0B60C44B" w14:textId="77777777" w:rsidR="00F37D71" w:rsidRDefault="00F37D71" w:rsidP="00F37D71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.setInt(5,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.getId());</w:t>
            </w:r>
          </w:p>
          <w:p w14:paraId="1A5728B2" w14:textId="77777777" w:rsidR="00F37D71" w:rsidRDefault="00F37D71" w:rsidP="00F37D71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>.executeUpdate();</w:t>
            </w:r>
          </w:p>
          <w:p w14:paraId="1CC0F807" w14:textId="77777777" w:rsidR="00F37D71" w:rsidRDefault="00F37D71" w:rsidP="00F37D71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31F7E356" w14:textId="77777777" w:rsidR="00F37D71" w:rsidRDefault="00F37D71" w:rsidP="00F37D71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DD915F7" w14:textId="77777777" w:rsidR="00F37D71" w:rsidRDefault="00F37D71" w:rsidP="00F37D71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</w:p>
          <w:p w14:paraId="5C2C4F4A" w14:textId="77777777" w:rsidR="00F37D71" w:rsidRDefault="00F37D71" w:rsidP="00F37D71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delete(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throws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Exception {</w:t>
            </w:r>
          </w:p>
          <w:p w14:paraId="2AEAAA51" w14:textId="77777777" w:rsidR="00F37D71" w:rsidRDefault="00F37D71" w:rsidP="00F37D71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"DELETE FROM student WHERE id=?"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794B681" w14:textId="77777777" w:rsidR="00F37D71" w:rsidRDefault="00F37D71" w:rsidP="00F37D71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(Connection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DB.getConnection(</w:t>
            </w:r>
            <w:r>
              <w:rPr>
                <w:rFonts w:cs="굴림체"/>
                <w:color w:val="2A00FF"/>
                <w:kern w:val="0"/>
                <w:szCs w:val="20"/>
              </w:rPr>
              <w:t>"student1"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6F2A1481" w14:textId="77777777" w:rsidR="00F37D71" w:rsidRDefault="00F37D71" w:rsidP="00F37D71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PreparedStatement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>.prepareStatement(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>)) {</w:t>
            </w:r>
          </w:p>
          <w:p w14:paraId="3C61880F" w14:textId="77777777" w:rsidR="00F37D71" w:rsidRDefault="00F37D71" w:rsidP="00F37D71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.setInt(1,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4AD7035" w14:textId="77777777" w:rsidR="00F37D71" w:rsidRDefault="00F37D71" w:rsidP="00F37D71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>.executeUpdate();</w:t>
            </w:r>
          </w:p>
          <w:p w14:paraId="0CB6630B" w14:textId="77777777" w:rsidR="00F37D71" w:rsidRDefault="00F37D71" w:rsidP="00F37D71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4C0262E7" w14:textId="77777777" w:rsidR="00F37D71" w:rsidRDefault="00F37D71" w:rsidP="00F37D71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29923D1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17FFD1FC" w14:textId="77777777" w:rsidR="00F37D71" w:rsidRDefault="00F37D71" w:rsidP="00F37D71">
            <w:pPr>
              <w:pStyle w:val="a0"/>
            </w:pPr>
          </w:p>
        </w:tc>
      </w:tr>
    </w:tbl>
    <w:p w14:paraId="1EC7A542" w14:textId="77777777" w:rsidR="00F37D71" w:rsidRPr="00F37D71" w:rsidRDefault="00F37D71" w:rsidP="00F37D71"/>
    <w:p w14:paraId="6C1B9C02" w14:textId="77777777" w:rsidR="00F37D71" w:rsidRDefault="00F37D71" w:rsidP="00F37D71"/>
    <w:p w14:paraId="7A3CDA0E" w14:textId="77777777" w:rsidR="00F37D71" w:rsidRDefault="00F37D7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B86497E" w14:textId="77777777" w:rsidR="00F37D71" w:rsidRDefault="00F37D71" w:rsidP="00F37D71">
      <w:pPr>
        <w:pStyle w:val="Heading1"/>
      </w:pPr>
      <w:bookmarkStart w:id="6" w:name="_Toc26956246"/>
      <w:r>
        <w:rPr>
          <w:rFonts w:hint="eastAsia"/>
        </w:rPr>
        <w:lastRenderedPageBreak/>
        <w:t>p</w:t>
      </w:r>
      <w:r>
        <w:t xml:space="preserve">agination tag </w:t>
      </w:r>
      <w:r>
        <w:rPr>
          <w:rFonts w:hint="eastAsia"/>
        </w:rPr>
        <w:t>파일</w:t>
      </w:r>
      <w:bookmarkEnd w:id="6"/>
    </w:p>
    <w:p w14:paraId="39BE2ABC" w14:textId="77777777" w:rsidR="00F37D71" w:rsidRDefault="00F37D71" w:rsidP="00F37D71">
      <w:pPr>
        <w:pStyle w:val="Heading2"/>
      </w:pPr>
      <w:bookmarkStart w:id="7" w:name="_Toc26956247"/>
      <w:r>
        <w:rPr>
          <w:rFonts w:hint="eastAsia"/>
        </w:rPr>
        <w:t>p</w:t>
      </w:r>
      <w:r>
        <w:t>agination.tag</w:t>
      </w:r>
      <w:bookmarkEnd w:id="7"/>
    </w:p>
    <w:p w14:paraId="4F7A3E78" w14:textId="77777777" w:rsidR="00F37D71" w:rsidRDefault="00F37D71" w:rsidP="00F37D71">
      <w:r>
        <w:rPr>
          <w:rFonts w:hint="eastAsia"/>
        </w:rPr>
        <w:t>W</w:t>
      </w:r>
      <w:r>
        <w:t>ebContent/WEB-INF/tags/pagination.tag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F37D71" w14:paraId="03FB25A3" w14:textId="77777777" w:rsidTr="00F37D71">
        <w:tc>
          <w:tcPr>
            <w:tcW w:w="426" w:type="dxa"/>
          </w:tcPr>
          <w:p w14:paraId="1FBB6912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73BAAB75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5B509220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3D02C1BF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2DCF9A59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106119A2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78211265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27CBB5E3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4D0D8F6B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1C43E06D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7305864B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35FDDD23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67196526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544A500D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41EDD61E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5C3C1D1B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09357758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633018F9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473AF687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3C106C5D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5D1A0506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4A3F9DD5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0596C861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0491D61B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69CF8B5E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5A2292E0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7B6993A2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1C519C26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01E01FAC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0E2BB000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3D0BB16A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04A20FF2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584A619F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388FFF22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073B8430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114AC7D5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7CE0F82A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5D9D4F87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7700DA03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76B89B79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233170DD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3AC38429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79B1E35F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386CA27B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3AA222F9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79247F93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083F116F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768C7981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061E542F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54904E8A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3F21D834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10701517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36E5D0CC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2987F9DA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6088EE92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003530BC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139B39AC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450036C1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344165F5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4BF13DDF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60</w:t>
            </w:r>
          </w:p>
          <w:p w14:paraId="00DF7400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61</w:t>
            </w:r>
          </w:p>
          <w:p w14:paraId="1771CB44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62</w:t>
            </w:r>
          </w:p>
          <w:p w14:paraId="038FAA14" w14:textId="77777777" w:rsidR="00F37D71" w:rsidRPr="00185935" w:rsidRDefault="00F37D71" w:rsidP="00F37D71">
            <w:pPr>
              <w:pStyle w:val="a0"/>
            </w:pPr>
          </w:p>
        </w:tc>
        <w:tc>
          <w:tcPr>
            <w:tcW w:w="10631" w:type="dxa"/>
          </w:tcPr>
          <w:p w14:paraId="397C6CFD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description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"pagination"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756DEC14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"java.util.ArrayList"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1506AC69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attribute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"recordCount"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"java.lang.Integer"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required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"true"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3C10F669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attribute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"pageSize"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"java.lang.Integer"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required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"true"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71C9F1CF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attribute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"queryStringName"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"java.lang.String"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required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"true"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6B4E7FF8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&lt;%!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</w:p>
          <w:p w14:paraId="3D902AFB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private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Page { </w:t>
            </w:r>
          </w:p>
          <w:p w14:paraId="5ECDA996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page; </w:t>
            </w:r>
          </w:p>
          <w:p w14:paraId="12EFC77F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label;</w:t>
            </w:r>
          </w:p>
          <w:p w14:paraId="13C50B1C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</w:p>
          <w:p w14:paraId="0947FEF3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Page(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page, String label) {</w:t>
            </w:r>
          </w:p>
          <w:p w14:paraId="2A0C7896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.page = page;</w:t>
            </w:r>
          </w:p>
          <w:p w14:paraId="3B7AD0D5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.label = label;</w:t>
            </w:r>
          </w:p>
          <w:p w14:paraId="71AA5A03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F4C0EBD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} </w:t>
            </w:r>
          </w:p>
          <w:p w14:paraId="13DE46FF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51567269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C7014CF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</w:p>
          <w:p w14:paraId="72DB5443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recordCount = (Integer)jspContext.getAttribute(</w:t>
            </w:r>
            <w:r>
              <w:rPr>
                <w:rFonts w:cs="굴림체"/>
                <w:color w:val="2A00FF"/>
                <w:kern w:val="0"/>
                <w:szCs w:val="20"/>
              </w:rPr>
              <w:t>"recordCount"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633C9356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pageSize = (Integer)jspContext.getAttribute(</w:t>
            </w:r>
            <w:r>
              <w:rPr>
                <w:rFonts w:cs="굴림체"/>
                <w:color w:val="2A00FF"/>
                <w:kern w:val="0"/>
                <w:szCs w:val="20"/>
              </w:rPr>
              <w:t>"pageSize"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5ED33F8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String name = (String)jspContext.getAttribute(</w:t>
            </w:r>
            <w:r>
              <w:rPr>
                <w:rFonts w:cs="굴림체"/>
                <w:color w:val="2A00FF"/>
                <w:kern w:val="0"/>
                <w:szCs w:val="20"/>
              </w:rPr>
              <w:t>"queryStringName"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17EF6FE3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7A4132E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currentPage = 1;</w:t>
            </w:r>
          </w:p>
          <w:p w14:paraId="4C80C2FF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(request.getParameter(name) !=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02C59113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currentPage = Integer.parseInt(request.getParameter(name));</w:t>
            </w:r>
          </w:p>
          <w:p w14:paraId="705B309C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564BF0A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pageCount = recordCount / pageSize;</w:t>
            </w:r>
          </w:p>
          <w:p w14:paraId="3501E8D5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(pageCount * pageSize &lt; recordCount) ++pageCount;</w:t>
            </w:r>
          </w:p>
          <w:p w14:paraId="254DF325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A759C06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String queryString = request.getQueryString();</w:t>
            </w:r>
          </w:p>
          <w:p w14:paraId="4CEF53E4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(queryString ==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14723722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queryString = name + </w:t>
            </w:r>
            <w:r>
              <w:rPr>
                <w:rFonts w:cs="굴림체"/>
                <w:color w:val="2A00FF"/>
                <w:kern w:val="0"/>
                <w:szCs w:val="20"/>
              </w:rPr>
              <w:t>"=@@@"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CB9DD01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else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(queryString.matches(</w:t>
            </w:r>
            <w:r>
              <w:rPr>
                <w:rFonts w:cs="굴림체"/>
                <w:color w:val="2A00FF"/>
                <w:kern w:val="0"/>
                <w:szCs w:val="20"/>
              </w:rPr>
              <w:t>".*"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name + </w:t>
            </w:r>
            <w:r>
              <w:rPr>
                <w:rFonts w:cs="굴림체"/>
                <w:color w:val="2A00FF"/>
                <w:kern w:val="0"/>
                <w:szCs w:val="20"/>
              </w:rPr>
              <w:t>"=[0-9]+.*"</w:t>
            </w:r>
            <w:r>
              <w:rPr>
                <w:rFonts w:cs="굴림체"/>
                <w:color w:val="000000"/>
                <w:kern w:val="0"/>
                <w:szCs w:val="20"/>
              </w:rPr>
              <w:t>))</w:t>
            </w:r>
          </w:p>
          <w:p w14:paraId="01605E69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queryString = queryString.replaceAll(name + </w:t>
            </w:r>
            <w:r>
              <w:rPr>
                <w:rFonts w:cs="굴림체"/>
                <w:color w:val="2A00FF"/>
                <w:kern w:val="0"/>
                <w:szCs w:val="20"/>
              </w:rPr>
              <w:t>"=[0-9]+"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name + </w:t>
            </w:r>
            <w:r>
              <w:rPr>
                <w:rFonts w:cs="굴림체"/>
                <w:color w:val="2A00FF"/>
                <w:kern w:val="0"/>
                <w:szCs w:val="20"/>
              </w:rPr>
              <w:t>"=@@@"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69129D1C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else</w:t>
            </w:r>
          </w:p>
          <w:p w14:paraId="0A223981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queryString = queryString + </w:t>
            </w:r>
            <w:r>
              <w:rPr>
                <w:rFonts w:cs="굴림체"/>
                <w:color w:val="2A00FF"/>
                <w:kern w:val="0"/>
                <w:szCs w:val="20"/>
              </w:rPr>
              <w:t>"&amp;"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name + </w:t>
            </w:r>
            <w:r>
              <w:rPr>
                <w:rFonts w:cs="굴림체"/>
                <w:color w:val="2A00FF"/>
                <w:kern w:val="0"/>
                <w:szCs w:val="20"/>
              </w:rPr>
              <w:t>"=@@@"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E04D23E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A028031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Object temp = request.getAttribute(</w:t>
            </w:r>
            <w:r>
              <w:rPr>
                <w:rFonts w:cs="굴림체"/>
                <w:color w:val="2A00FF"/>
                <w:kern w:val="0"/>
                <w:szCs w:val="20"/>
              </w:rPr>
              <w:t>"javax.servlet.forward.request_uri"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CFCD8AD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String uri = (temp !=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>) ? temp.toString() : request.getRequestURI();</w:t>
            </w:r>
          </w:p>
          <w:p w14:paraId="1B114EE0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String url = uri + </w:t>
            </w:r>
            <w:r>
              <w:rPr>
                <w:rFonts w:cs="굴림체"/>
                <w:color w:val="2A00FF"/>
                <w:kern w:val="0"/>
                <w:szCs w:val="20"/>
              </w:rPr>
              <w:t>"?"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queryString;</w:t>
            </w:r>
          </w:p>
          <w:p w14:paraId="020B9BAE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2600D73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(currentPage &gt; pageCount) currentPage = pageCount;</w:t>
            </w:r>
          </w:p>
          <w:p w14:paraId="09F0A0D7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base = ((currentPage - 1) / 10) * 10;</w:t>
            </w:r>
          </w:p>
          <w:p w14:paraId="6F571B17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BB72A07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ArrayList&lt;Page&gt; pages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ArrayList&lt;Page&gt;();</w:t>
            </w:r>
          </w:p>
          <w:p w14:paraId="3CD4454E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(base &gt; 0) pages.add(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Page(base, </w:t>
            </w:r>
            <w:r>
              <w:rPr>
                <w:rFonts w:cs="굴림체"/>
                <w:color w:val="2A00FF"/>
                <w:kern w:val="0"/>
                <w:szCs w:val="20"/>
              </w:rPr>
              <w:t>"&amp;lt;"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3673976E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i = 1; i &lt;= 10; ++i) {</w:t>
            </w:r>
          </w:p>
          <w:p w14:paraId="0B85257D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 = base + i;</w:t>
            </w:r>
          </w:p>
          <w:p w14:paraId="0DFBEDAD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(n &gt; pageCount) </w:t>
            </w:r>
            <w:r>
              <w:rPr>
                <w:rFonts w:cs="굴림체"/>
                <w:color w:val="7F0055"/>
                <w:kern w:val="0"/>
                <w:szCs w:val="20"/>
              </w:rPr>
              <w:t>break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4D9C158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pages.add(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Page(n, String.valueOf(n)));</w:t>
            </w:r>
          </w:p>
          <w:p w14:paraId="00DB08FE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6DF49857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 = base + 11;</w:t>
            </w:r>
          </w:p>
          <w:p w14:paraId="5B8537EB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(n &lt;= pageCount)</w:t>
            </w:r>
          </w:p>
          <w:p w14:paraId="20BF108F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pages.add(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Page(n, </w:t>
            </w:r>
            <w:r>
              <w:rPr>
                <w:rFonts w:cs="굴림체"/>
                <w:color w:val="2A00FF"/>
                <w:kern w:val="0"/>
                <w:szCs w:val="20"/>
              </w:rPr>
              <w:t>"&amp;gt;"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5CEAFDC9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3E16FEEE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ul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"pagination"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33ED46B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(Page p : pages) {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6C67CC2F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'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p.page == currentPage ? </w:t>
            </w:r>
            <w:r>
              <w:rPr>
                <w:rFonts w:cs="굴림체"/>
                <w:color w:val="2A00FF"/>
                <w:kern w:val="0"/>
                <w:szCs w:val="20"/>
              </w:rPr>
              <w:t>"active"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: </w:t>
            </w:r>
            <w:r>
              <w:rPr>
                <w:rFonts w:cs="굴림체"/>
                <w:color w:val="2A00FF"/>
                <w:kern w:val="0"/>
                <w:szCs w:val="20"/>
              </w:rPr>
              <w:t>""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2A00FF"/>
                <w:kern w:val="0"/>
                <w:szCs w:val="20"/>
              </w:rPr>
              <w:t>'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5111392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'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url.replace(</w:t>
            </w:r>
            <w:r>
              <w:rPr>
                <w:rFonts w:cs="굴림체"/>
                <w:color w:val="2A00FF"/>
                <w:kern w:val="0"/>
                <w:szCs w:val="20"/>
              </w:rPr>
              <w:t>"@@@"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String.valueOf(p.page))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2A00FF"/>
                <w:kern w:val="0"/>
                <w:szCs w:val="20"/>
              </w:rPr>
              <w:t>'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p.label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B28A27A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li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</w:p>
          <w:p w14:paraId="40EE0560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065112AA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ul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F45AE9D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F48B957" w14:textId="77777777" w:rsidR="00F37D71" w:rsidRDefault="00F37D71" w:rsidP="00F37D71">
            <w:pPr>
              <w:pStyle w:val="a0"/>
            </w:pPr>
          </w:p>
        </w:tc>
      </w:tr>
    </w:tbl>
    <w:p w14:paraId="54DF8853" w14:textId="77777777" w:rsidR="00F37D71" w:rsidRDefault="00F37D71" w:rsidP="00F37D71"/>
    <w:p w14:paraId="1E7DB524" w14:textId="77777777" w:rsidR="00F37D71" w:rsidRDefault="00F37D7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79AE983" w14:textId="77777777" w:rsidR="00F37D71" w:rsidRDefault="00F37D71" w:rsidP="00F37D71">
      <w:pPr>
        <w:pStyle w:val="Heading1"/>
      </w:pPr>
      <w:bookmarkStart w:id="8" w:name="_Toc26956248"/>
      <w:r>
        <w:rPr>
          <w:rFonts w:hint="eastAsia"/>
        </w:rPr>
        <w:lastRenderedPageBreak/>
        <w:t>J</w:t>
      </w:r>
      <w:r>
        <w:t xml:space="preserve">SP </w:t>
      </w:r>
      <w:r>
        <w:rPr>
          <w:rFonts w:hint="eastAsia"/>
        </w:rPr>
        <w:t>구현</w:t>
      </w:r>
      <w:bookmarkEnd w:id="8"/>
    </w:p>
    <w:p w14:paraId="6CFD32B5" w14:textId="77777777" w:rsidR="00F37D71" w:rsidRDefault="00F37D71" w:rsidP="00F37D71">
      <w:pPr>
        <w:pStyle w:val="Heading2"/>
      </w:pPr>
      <w:bookmarkStart w:id="9" w:name="_Toc26956249"/>
      <w:r>
        <w:t>studentList5.jsp</w:t>
      </w:r>
      <w:bookmarkEnd w:id="9"/>
    </w:p>
    <w:p w14:paraId="488F4E14" w14:textId="77777777" w:rsidR="00F37D71" w:rsidRDefault="00F37D71" w:rsidP="00F37D71">
      <w:r>
        <w:rPr>
          <w:rFonts w:hint="eastAsia"/>
        </w:rPr>
        <w:t>W</w:t>
      </w:r>
      <w:r>
        <w:t>ebContent/jdbc2/studentList5.jsp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F37D71" w14:paraId="3ACABE85" w14:textId="77777777" w:rsidTr="00F37D71">
        <w:tc>
          <w:tcPr>
            <w:tcW w:w="426" w:type="dxa"/>
          </w:tcPr>
          <w:p w14:paraId="3CB326B7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3FE0FEF7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35A22452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2858286B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59136769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58731F7A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538B8095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29D0B83C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4738A30C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62D3E79D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76694D38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40C45FB8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4898F1C8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2E805AA0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0D218538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5A0067B2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5C96F3E6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2617AF66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75B0A4A8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14A9C19C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4F754BD2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61EAA26F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016672CA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524E6987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25333816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38FB7358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2184B829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7B99B16A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52383C5F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5270F4EF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5271484B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5EEF4C6C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1D53A9A5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2D9FF3B0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6C546B1F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7D9E6956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413C09CB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37508CD5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2837AA49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7A8C835D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7B98869C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25710A61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7CA800E1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5436A92E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500523D9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703D2960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75693724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6075563D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107A4D3C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3EF1BFED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5B5CCBBA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1200763D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36C4C991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36759D7D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592787C5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5C9075B8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2D00F5ED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18E75606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7DDBDE3F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76EA0E52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60</w:t>
            </w:r>
          </w:p>
          <w:p w14:paraId="0C344E50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61</w:t>
            </w:r>
          </w:p>
          <w:p w14:paraId="4DAD038A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62</w:t>
            </w:r>
          </w:p>
          <w:p w14:paraId="016DB2FB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63</w:t>
            </w:r>
          </w:p>
          <w:p w14:paraId="68780599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lastRenderedPageBreak/>
              <w:t>64</w:t>
            </w:r>
          </w:p>
          <w:p w14:paraId="5F7BA42F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65</w:t>
            </w:r>
          </w:p>
          <w:p w14:paraId="25569011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66</w:t>
            </w:r>
          </w:p>
          <w:p w14:paraId="04E1B2B9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67</w:t>
            </w:r>
          </w:p>
          <w:p w14:paraId="61920ED0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6</w:t>
            </w:r>
            <w:r>
              <w:t>8</w:t>
            </w:r>
          </w:p>
          <w:p w14:paraId="3B4F36D3" w14:textId="77777777" w:rsidR="00F37D71" w:rsidRPr="00185935" w:rsidRDefault="00F37D71" w:rsidP="00F37D71">
            <w:pPr>
              <w:pStyle w:val="a0"/>
            </w:pPr>
          </w:p>
        </w:tc>
        <w:tc>
          <w:tcPr>
            <w:tcW w:w="10631" w:type="dxa"/>
          </w:tcPr>
          <w:p w14:paraId="68F720C1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lastRenderedPageBreak/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6BB07FBA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"java.util.*, lecture1.jdbc2.*"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6D20E6D2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tagdir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"/WEB-INF/tags"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"my"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224407FE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</w:p>
          <w:p w14:paraId="26F35EEF" w14:textId="7245473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bookmarkStart w:id="10" w:name="_GoBack"/>
            <w:bookmarkEnd w:id="10"/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currentPage = 1;</w:t>
            </w:r>
          </w:p>
          <w:p w14:paraId="618DD17C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pageSize = 10;</w:t>
            </w:r>
          </w:p>
          <w:p w14:paraId="18AA7A03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F177125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String pg = request.getParameter(</w:t>
            </w:r>
            <w:r>
              <w:rPr>
                <w:rFonts w:cs="굴림체"/>
                <w:color w:val="2A00FF"/>
                <w:kern w:val="0"/>
                <w:szCs w:val="20"/>
              </w:rPr>
              <w:t>"pg"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15C9127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(pg !=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>) currentPage = Integer.parseInt(pg);</w:t>
            </w:r>
          </w:p>
          <w:p w14:paraId="7739508B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CD3DA5B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List&lt;Student&gt; list = StudentDAO3.findAll(currentPage, pageSize);</w:t>
            </w:r>
          </w:p>
          <w:p w14:paraId="166CCAA0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recordCount = StudentDAO3.count();</w:t>
            </w:r>
          </w:p>
          <w:p w14:paraId="66A60F73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0BAB98E1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5114AB01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0F13934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12C52AF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C6CF8C2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"viewport"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"width=device-width, initial-scale=1"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B902DF9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"https://maxcdn.bootstrapcdn.com/bootstrap/3.3.7/css/bootstrap.min.css"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540A144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"https://ajax.googleapis.com/ajax/libs/jquery/3.1.1/jquery.min.js"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B77989F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"https://maxcdn.bootstrapcdn.com/bootstrap/3.3.7/js/bootstrap.min.js"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62713AF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42AE73C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font-family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 w:hint="eastAsia"/>
                <w:color w:val="2A00E1"/>
                <w:kern w:val="0"/>
                <w:szCs w:val="20"/>
              </w:rPr>
              <w:t>굴림체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CF5A749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3F7F7F"/>
                <w:kern w:val="0"/>
                <w:szCs w:val="20"/>
              </w:rPr>
              <w:t>thead 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71F8818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3F7F7F"/>
                <w:kern w:val="0"/>
                <w:szCs w:val="20"/>
              </w:rPr>
              <w:t>table.table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700px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FB4BBC3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3F7F7F"/>
                <w:kern w:val="0"/>
                <w:szCs w:val="20"/>
              </w:rPr>
              <w:t>div#create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700px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339406C6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3F7F7F"/>
                <w:kern w:val="0"/>
                <w:szCs w:val="20"/>
              </w:rPr>
              <w:t>div#create 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float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right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margin-bottom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0D4B917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BCD750F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41081C9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84FE4D8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C0B10BA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F8D9CBE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학생목록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6C2F173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FB5AD1B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"create"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7BEC6F7" w14:textId="77777777" w:rsidR="00F37D71" w:rsidRDefault="00F37D71" w:rsidP="00F37D71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 btn-primary btn-sm"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"studentCreate1.jsp"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학생등록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CE3C99F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9BAB512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AC16B59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"table table-bordered table-condensed"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940202F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C1F5F4D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A97D799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id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E37057C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학번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FDA5E61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763A47F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4AAA6AE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1C93581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F167CF6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CC4E72D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8E55BED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(Student student : list) {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22045DE1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C923EDB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student.getId()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182214A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student.getStudentNumber()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843E388" w14:textId="77777777" w:rsidR="00F37D71" w:rsidRDefault="00F37D71" w:rsidP="00F37D71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"studentEdit1.jsp?id=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student.getId()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F7CB578" w14:textId="77777777" w:rsidR="00F37D71" w:rsidRDefault="00F37D71" w:rsidP="00F37D71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 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student.getName()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E4A86FF" w14:textId="77777777" w:rsidR="00F37D71" w:rsidRDefault="00F37D71" w:rsidP="00F37D71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C29CCA3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student.getDepartmentName()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A9C678C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student.getYear()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D3D59FF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5B27A75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7B10A6C7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8DB1D0C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8F63FD6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9FBAC7D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lastRenderedPageBreak/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my:pagination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pageSize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pageSize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recordCount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recordCount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queryStringName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"pg"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071516A6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F128C9C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5A92041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4472074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7B4B685" w14:textId="77777777" w:rsidR="00F37D71" w:rsidRDefault="00F37D71" w:rsidP="00F37D71">
            <w:pPr>
              <w:pStyle w:val="a0"/>
            </w:pPr>
          </w:p>
        </w:tc>
      </w:tr>
    </w:tbl>
    <w:p w14:paraId="0EFBC29F" w14:textId="77777777" w:rsidR="00F37D71" w:rsidRDefault="00F37D71" w:rsidP="00F37D71"/>
    <w:p w14:paraId="6B65FA1E" w14:textId="77777777" w:rsidR="00F37D71" w:rsidRDefault="00F37D71" w:rsidP="00F37D71"/>
    <w:p w14:paraId="42393F1E" w14:textId="77777777" w:rsidR="00F37D71" w:rsidRDefault="00F37D7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937433B" w14:textId="77777777" w:rsidR="00F37D71" w:rsidRDefault="00F37D71" w:rsidP="00F37D71">
      <w:pPr>
        <w:pStyle w:val="Heading2"/>
      </w:pPr>
      <w:bookmarkStart w:id="11" w:name="_Toc26956250"/>
      <w:r>
        <w:rPr>
          <w:rFonts w:hint="eastAsia"/>
        </w:rPr>
        <w:lastRenderedPageBreak/>
        <w:t>s</w:t>
      </w:r>
      <w:r>
        <w:t>tudentCreate1.jsp</w:t>
      </w:r>
      <w:bookmarkEnd w:id="11"/>
    </w:p>
    <w:p w14:paraId="481B0666" w14:textId="77777777" w:rsidR="00F37D71" w:rsidRDefault="00F37D71" w:rsidP="00F37D71">
      <w:r>
        <w:rPr>
          <w:rFonts w:hint="eastAsia"/>
        </w:rPr>
        <w:t>W</w:t>
      </w:r>
      <w:r>
        <w:t>ebContent/jdbc2/studentCreate1.jsp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F37D71" w14:paraId="708D57E0" w14:textId="77777777" w:rsidTr="00F37D71">
        <w:tc>
          <w:tcPr>
            <w:tcW w:w="426" w:type="dxa"/>
          </w:tcPr>
          <w:p w14:paraId="4FD15A56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2D836292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24693FE6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74C5319E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4C0D7D26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3C86F34C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203071F2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7D900164" w14:textId="77777777" w:rsidR="00F37D71" w:rsidRPr="00185935" w:rsidRDefault="00F37D71" w:rsidP="00F37D71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1892472D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3EC147EA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17F0A930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06974D5D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757FA1BA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3C6C5E92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2474E693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33BE5F95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2965AA3A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3C403768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069A5D70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6AFF3E31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5D01D9F5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2B136518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221A2270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5FA7D88F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452BD6CB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3DDBF25A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39ED40E9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5DDFF8CB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74586EE4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7FA31749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2EC15277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49857E50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214BB029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6FB1DA5A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15129726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053D4860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1B0E4DDD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0ECDD99A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0A2192E9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450D9D55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3659918F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2531DFF6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05699F03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4005E3DF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3D03BB2D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53308D08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089F4407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61016508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0D8DCF5B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14589BAC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2658BF25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35A9C7FB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4D69C458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6D9E4DD7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6D1D2431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12026C02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01F6341D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5D39F687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13B38984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69AF49B8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60</w:t>
            </w:r>
          </w:p>
          <w:p w14:paraId="04ABFD9A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61</w:t>
            </w:r>
          </w:p>
          <w:p w14:paraId="552CA3AF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62</w:t>
            </w:r>
          </w:p>
          <w:p w14:paraId="2C9046E5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63</w:t>
            </w:r>
          </w:p>
          <w:p w14:paraId="35FC7C42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64</w:t>
            </w:r>
          </w:p>
          <w:p w14:paraId="3237CB3E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65</w:t>
            </w:r>
          </w:p>
          <w:p w14:paraId="217CC625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66</w:t>
            </w:r>
          </w:p>
          <w:p w14:paraId="4ACA2AE5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lastRenderedPageBreak/>
              <w:t>67</w:t>
            </w:r>
          </w:p>
          <w:p w14:paraId="48DC6889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68</w:t>
            </w:r>
          </w:p>
          <w:p w14:paraId="4AA32556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69</w:t>
            </w:r>
          </w:p>
          <w:p w14:paraId="6FDC3EB6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70</w:t>
            </w:r>
          </w:p>
          <w:p w14:paraId="6F5ED096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71</w:t>
            </w:r>
          </w:p>
          <w:p w14:paraId="23751017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72</w:t>
            </w:r>
          </w:p>
          <w:p w14:paraId="5CF71719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73</w:t>
            </w:r>
          </w:p>
          <w:p w14:paraId="0E3E04A2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74</w:t>
            </w:r>
          </w:p>
          <w:p w14:paraId="7C447990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75</w:t>
            </w:r>
          </w:p>
          <w:p w14:paraId="69F88AC9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76</w:t>
            </w:r>
          </w:p>
          <w:p w14:paraId="7EF13C6C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77</w:t>
            </w:r>
          </w:p>
          <w:p w14:paraId="07A801A9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78</w:t>
            </w:r>
          </w:p>
          <w:p w14:paraId="53545EC6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79</w:t>
            </w:r>
          </w:p>
          <w:p w14:paraId="66C4BC7A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80</w:t>
            </w:r>
          </w:p>
          <w:p w14:paraId="247F7967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81</w:t>
            </w:r>
          </w:p>
          <w:p w14:paraId="4961192B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82</w:t>
            </w:r>
          </w:p>
          <w:p w14:paraId="2D0F5BAB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83</w:t>
            </w:r>
          </w:p>
          <w:p w14:paraId="413C68D1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84</w:t>
            </w:r>
          </w:p>
          <w:p w14:paraId="458DEE85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85</w:t>
            </w:r>
          </w:p>
          <w:p w14:paraId="710440ED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86</w:t>
            </w:r>
          </w:p>
          <w:p w14:paraId="4B3BB16B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87</w:t>
            </w:r>
          </w:p>
          <w:p w14:paraId="4C12304F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88</w:t>
            </w:r>
          </w:p>
          <w:p w14:paraId="70D429C0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89</w:t>
            </w:r>
          </w:p>
          <w:p w14:paraId="1652AFE7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90</w:t>
            </w:r>
          </w:p>
          <w:p w14:paraId="7D32DBD9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91</w:t>
            </w:r>
          </w:p>
          <w:p w14:paraId="2329171C" w14:textId="77777777" w:rsidR="00F37D71" w:rsidRDefault="00F37D71" w:rsidP="00F37D71">
            <w:pPr>
              <w:pStyle w:val="a0"/>
            </w:pPr>
            <w:r>
              <w:rPr>
                <w:rFonts w:hint="eastAsia"/>
              </w:rPr>
              <w:t>92</w:t>
            </w:r>
          </w:p>
          <w:p w14:paraId="7A6849A3" w14:textId="77777777" w:rsidR="00F37D71" w:rsidRPr="00185935" w:rsidRDefault="00F37D71" w:rsidP="00F37D71">
            <w:pPr>
              <w:pStyle w:val="a0"/>
            </w:pPr>
          </w:p>
        </w:tc>
        <w:tc>
          <w:tcPr>
            <w:tcW w:w="10631" w:type="dxa"/>
          </w:tcPr>
          <w:p w14:paraId="0DDDE276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lastRenderedPageBreak/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1445803E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"java.util.List, lecture1.jdbc1.*"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495586EA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</w:p>
          <w:p w14:paraId="7125A848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(request.getMethod().equals(</w:t>
            </w:r>
            <w:r>
              <w:rPr>
                <w:rFonts w:cs="굴림체"/>
                <w:color w:val="2A00FF"/>
                <w:kern w:val="0"/>
                <w:szCs w:val="20"/>
              </w:rPr>
              <w:t>"POST"</w:t>
            </w:r>
            <w:r>
              <w:rPr>
                <w:rFonts w:cs="굴림체"/>
                <w:color w:val="000000"/>
                <w:kern w:val="0"/>
                <w:szCs w:val="20"/>
              </w:rPr>
              <w:t>)) {</w:t>
            </w:r>
          </w:p>
          <w:p w14:paraId="4CB5B3DD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Student student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Student();</w:t>
            </w:r>
          </w:p>
          <w:p w14:paraId="71C1F9BA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request.setCharacterEncoding(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996499C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</w:p>
          <w:p w14:paraId="5592B505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name = request.getParameter(</w:t>
            </w:r>
            <w:r>
              <w:rPr>
                <w:rFonts w:cs="굴림체"/>
                <w:color w:val="2A00FF"/>
                <w:kern w:val="0"/>
                <w:szCs w:val="20"/>
              </w:rPr>
              <w:t>"name"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);    </w:t>
            </w:r>
          </w:p>
          <w:p w14:paraId="7837685D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student.setName(name);</w:t>
            </w:r>
          </w:p>
          <w:p w14:paraId="00ABB90A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</w:p>
          <w:p w14:paraId="56E674D8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studentNumber = request.getParameter(</w:t>
            </w:r>
            <w:r>
              <w:rPr>
                <w:rFonts w:cs="굴림체"/>
                <w:color w:val="2A00FF"/>
                <w:kern w:val="0"/>
                <w:szCs w:val="20"/>
              </w:rPr>
              <w:t>"studentNumber"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621D75DC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student.setStudentNumber(studentNumber);</w:t>
            </w:r>
          </w:p>
          <w:p w14:paraId="1F3F53BD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System.out.println(student.getStudentNumber());</w:t>
            </w:r>
          </w:p>
          <w:p w14:paraId="5B7C32D4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6B6DF8F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s = request.getParameter(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"departmentId"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0AB440B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departmentId = Integer.parseInt(s);</w:t>
            </w:r>
          </w:p>
          <w:p w14:paraId="755E44B1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student.setDepartmentId(departmentId);</w:t>
            </w:r>
          </w:p>
          <w:p w14:paraId="3C7E2D51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F9D4F5F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 = request.getParameter(</w:t>
            </w:r>
            <w:r>
              <w:rPr>
                <w:rFonts w:cs="굴림체"/>
                <w:color w:val="2A00FF"/>
                <w:kern w:val="0"/>
                <w:szCs w:val="20"/>
              </w:rPr>
              <w:t>"year"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60FACC45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year = Integer.parseInt(s);</w:t>
            </w:r>
          </w:p>
          <w:p w14:paraId="107B6E54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student.setYear(year);</w:t>
            </w:r>
          </w:p>
          <w:p w14:paraId="6A443846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62FB244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</w:p>
          <w:p w14:paraId="7ED6B690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StudentDAO4.insert(student);</w:t>
            </w:r>
          </w:p>
          <w:p w14:paraId="0E26A6AE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response.sendRedirect(</w:t>
            </w:r>
            <w:r>
              <w:rPr>
                <w:rFonts w:cs="굴림체"/>
                <w:color w:val="2A00FF"/>
                <w:kern w:val="0"/>
                <w:szCs w:val="20"/>
              </w:rPr>
              <w:t>"studentList5.jsp"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BD51821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90BAFA9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105EC209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List&lt;Department&gt; departments = DepartmentDAO.findAll();</w:t>
            </w:r>
          </w:p>
          <w:p w14:paraId="1E468C5E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1383B55D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3ED161A4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19B948B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89E424E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A6291CF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"viewport"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"width=device-width, initial-scale=1"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280B7F3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"https://maxcdn.bootstrapcdn.com/bootstrap/3.3.7/css/bootstrap.min.css"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F1DA199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"https://ajax.googleapis.com/ajax/libs/jquery/3.1.1/jquery.min.js"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ECD2685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"https://maxcdn.bootstrapcdn.com/bootstrap/3.3.7/js/bootstrap.min.js"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F4BC882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957F75F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font-family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 w:hint="eastAsia"/>
                <w:color w:val="2A00E1"/>
                <w:kern w:val="0"/>
                <w:szCs w:val="20"/>
              </w:rPr>
              <w:t>굴림체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7EB9D0AC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3F7F7F"/>
                <w:kern w:val="0"/>
                <w:szCs w:val="20"/>
              </w:rPr>
              <w:t>table.table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500px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39875C88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3F7F7F"/>
                <w:kern w:val="0"/>
                <w:szCs w:val="20"/>
              </w:rPr>
              <w:t>table td:nth-child(1)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18F5A599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2DEB068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42246BE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200D35F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4B9B004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2A24E63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7A60A00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학생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등록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7DA7A43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3915B7F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method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"post"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A6FD40E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"table table-bordered table-condensed"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F26EA6A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2FBA95E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B9D5238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D67E45D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"name"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"form-control"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15B0C291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924F50A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9D95B98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29BC3B1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학번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CAF1F3D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54E3B02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"studentNumber"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"form-control"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353A9006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2B3F6EB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D146CCF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39F406D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F777FEC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67350E9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lastRenderedPageBreak/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"departmentId"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"form-control"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0F3BBC3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(Department department : departments) {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2176D566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id = department.getId();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66E56E50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name = department.getDepartmentName();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0AC5EA9D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id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5C64846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name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02CF8AF6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F12B790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3C18F1FF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4089696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885AEE3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B9335B9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980CC68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D2E6F38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96DB572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"year"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"form-control"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00D6CB3B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B3F50CD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70BB56B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73BB338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48575405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"submit"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 btn-primary"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저장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93F1437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"javascript:window.history.back()"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 btn-info"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돌아가기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3F757FF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2F7BF8F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57C9656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7A01C5C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46CDB54" w14:textId="77777777" w:rsidR="00F37D71" w:rsidRDefault="00F37D71" w:rsidP="00F37D7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F26DA30" w14:textId="77777777" w:rsidR="00F37D71" w:rsidRDefault="00F37D71" w:rsidP="00F37D71">
            <w:pPr>
              <w:pStyle w:val="a0"/>
            </w:pPr>
          </w:p>
        </w:tc>
      </w:tr>
    </w:tbl>
    <w:p w14:paraId="7971108D" w14:textId="77777777" w:rsidR="00F37D71" w:rsidRDefault="00F37D71" w:rsidP="00F37D71"/>
    <w:p w14:paraId="0194EBE2" w14:textId="77777777" w:rsidR="00F37D71" w:rsidRDefault="00F37D7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929FDEA" w14:textId="77777777" w:rsidR="00F37D71" w:rsidRDefault="00F37D71" w:rsidP="00F37D71">
      <w:pPr>
        <w:pStyle w:val="Heading2"/>
      </w:pPr>
      <w:bookmarkStart w:id="12" w:name="_Toc26956251"/>
      <w:r>
        <w:rPr>
          <w:rFonts w:hint="eastAsia"/>
        </w:rPr>
        <w:lastRenderedPageBreak/>
        <w:t>s</w:t>
      </w:r>
      <w:r>
        <w:t>tudentEdit1.jsp</w:t>
      </w:r>
      <w:bookmarkEnd w:id="12"/>
    </w:p>
    <w:p w14:paraId="6AFED86B" w14:textId="77777777" w:rsidR="00F37D71" w:rsidRDefault="00F37D71" w:rsidP="00F37D71">
      <w:r>
        <w:rPr>
          <w:rFonts w:hint="eastAsia"/>
        </w:rPr>
        <w:t>W</w:t>
      </w:r>
      <w:r>
        <w:t>ebContent/jdbc2/studentEdit1.jsp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86"/>
        <w:gridCol w:w="10571"/>
      </w:tblGrid>
      <w:tr w:rsidR="00F37D71" w:rsidRPr="00F37D71" w14:paraId="02F44C0C" w14:textId="77777777" w:rsidTr="00F37D71">
        <w:tc>
          <w:tcPr>
            <w:tcW w:w="426" w:type="dxa"/>
          </w:tcPr>
          <w:p w14:paraId="4DC16114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1</w:t>
            </w:r>
          </w:p>
          <w:p w14:paraId="0EB61ECD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2</w:t>
            </w:r>
          </w:p>
          <w:p w14:paraId="7BC84C7A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3</w:t>
            </w:r>
          </w:p>
          <w:p w14:paraId="4E2AD264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4</w:t>
            </w:r>
          </w:p>
          <w:p w14:paraId="5BD619B9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5</w:t>
            </w:r>
          </w:p>
          <w:p w14:paraId="3FA5AE6A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6</w:t>
            </w:r>
          </w:p>
          <w:p w14:paraId="5220FB0A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7</w:t>
            </w:r>
          </w:p>
          <w:p w14:paraId="564B8300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8</w:t>
            </w:r>
          </w:p>
          <w:p w14:paraId="29ED8512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9</w:t>
            </w:r>
          </w:p>
          <w:p w14:paraId="1816D6DD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10</w:t>
            </w:r>
          </w:p>
          <w:p w14:paraId="3F3D8F29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11</w:t>
            </w:r>
          </w:p>
          <w:p w14:paraId="37A9FE8C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12</w:t>
            </w:r>
          </w:p>
          <w:p w14:paraId="0F9714DB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13</w:t>
            </w:r>
          </w:p>
          <w:p w14:paraId="3207E0CA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14</w:t>
            </w:r>
          </w:p>
          <w:p w14:paraId="734766F1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15</w:t>
            </w:r>
          </w:p>
          <w:p w14:paraId="15452949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16</w:t>
            </w:r>
          </w:p>
          <w:p w14:paraId="194D8135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17</w:t>
            </w:r>
          </w:p>
          <w:p w14:paraId="4D627DC2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18</w:t>
            </w:r>
          </w:p>
          <w:p w14:paraId="567F5B75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19</w:t>
            </w:r>
          </w:p>
          <w:p w14:paraId="6EE48B7E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20</w:t>
            </w:r>
          </w:p>
          <w:p w14:paraId="50C84181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21</w:t>
            </w:r>
          </w:p>
          <w:p w14:paraId="2D85DEE3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22</w:t>
            </w:r>
          </w:p>
          <w:p w14:paraId="03C468F6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23</w:t>
            </w:r>
          </w:p>
          <w:p w14:paraId="20FB4537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24</w:t>
            </w:r>
          </w:p>
          <w:p w14:paraId="629B0A06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25</w:t>
            </w:r>
          </w:p>
          <w:p w14:paraId="70DC671C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26</w:t>
            </w:r>
          </w:p>
          <w:p w14:paraId="526CA2B1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27</w:t>
            </w:r>
          </w:p>
          <w:p w14:paraId="2CAA5484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28</w:t>
            </w:r>
          </w:p>
          <w:p w14:paraId="1D791B3B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29</w:t>
            </w:r>
          </w:p>
          <w:p w14:paraId="4A1660A7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30</w:t>
            </w:r>
          </w:p>
          <w:p w14:paraId="5786C5AD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31</w:t>
            </w:r>
          </w:p>
          <w:p w14:paraId="685A63F9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32</w:t>
            </w:r>
          </w:p>
          <w:p w14:paraId="6EBA3766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33</w:t>
            </w:r>
          </w:p>
          <w:p w14:paraId="78EC2C20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34</w:t>
            </w:r>
          </w:p>
          <w:p w14:paraId="1765D35E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35</w:t>
            </w:r>
          </w:p>
          <w:p w14:paraId="386A8DD9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36</w:t>
            </w:r>
          </w:p>
          <w:p w14:paraId="6AD0895C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37</w:t>
            </w:r>
          </w:p>
          <w:p w14:paraId="5D326BDB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38</w:t>
            </w:r>
          </w:p>
          <w:p w14:paraId="72609DE0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39</w:t>
            </w:r>
          </w:p>
          <w:p w14:paraId="7F959B19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40</w:t>
            </w:r>
          </w:p>
          <w:p w14:paraId="296C10AF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41</w:t>
            </w:r>
          </w:p>
          <w:p w14:paraId="31C8D421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42</w:t>
            </w:r>
          </w:p>
          <w:p w14:paraId="007EC591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43</w:t>
            </w:r>
          </w:p>
          <w:p w14:paraId="1A6DFB68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44</w:t>
            </w:r>
          </w:p>
          <w:p w14:paraId="08529350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45</w:t>
            </w:r>
          </w:p>
          <w:p w14:paraId="62EA0A76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46</w:t>
            </w:r>
          </w:p>
          <w:p w14:paraId="47A0415F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47</w:t>
            </w:r>
          </w:p>
          <w:p w14:paraId="69F8BC44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48</w:t>
            </w:r>
          </w:p>
          <w:p w14:paraId="065B65FB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49</w:t>
            </w:r>
          </w:p>
          <w:p w14:paraId="7B640986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50</w:t>
            </w:r>
          </w:p>
          <w:p w14:paraId="47CE547D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51</w:t>
            </w:r>
          </w:p>
          <w:p w14:paraId="518C0E29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52</w:t>
            </w:r>
          </w:p>
          <w:p w14:paraId="05081111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53</w:t>
            </w:r>
          </w:p>
          <w:p w14:paraId="2183684F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54</w:t>
            </w:r>
          </w:p>
          <w:p w14:paraId="49455BD7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55</w:t>
            </w:r>
          </w:p>
          <w:p w14:paraId="04E12957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56</w:t>
            </w:r>
          </w:p>
          <w:p w14:paraId="4CFBA71A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57</w:t>
            </w:r>
          </w:p>
          <w:p w14:paraId="6D4668A2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58</w:t>
            </w:r>
          </w:p>
          <w:p w14:paraId="41290709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59</w:t>
            </w:r>
          </w:p>
          <w:p w14:paraId="5DFFCB98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60</w:t>
            </w:r>
          </w:p>
          <w:p w14:paraId="39327291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61</w:t>
            </w:r>
          </w:p>
          <w:p w14:paraId="5F61F12D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62</w:t>
            </w:r>
          </w:p>
          <w:p w14:paraId="4B6E36A5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63</w:t>
            </w:r>
          </w:p>
          <w:p w14:paraId="5E3335FA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64</w:t>
            </w:r>
          </w:p>
          <w:p w14:paraId="6DAA9015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65</w:t>
            </w:r>
          </w:p>
          <w:p w14:paraId="436674C8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66</w:t>
            </w:r>
          </w:p>
          <w:p w14:paraId="4C9AFFF0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lastRenderedPageBreak/>
              <w:t>67</w:t>
            </w:r>
          </w:p>
          <w:p w14:paraId="71596783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68</w:t>
            </w:r>
          </w:p>
          <w:p w14:paraId="0DE4F7D1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69</w:t>
            </w:r>
          </w:p>
          <w:p w14:paraId="2403BDB5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70</w:t>
            </w:r>
          </w:p>
          <w:p w14:paraId="3E9185BF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71</w:t>
            </w:r>
          </w:p>
          <w:p w14:paraId="6FC4C4AE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72</w:t>
            </w:r>
          </w:p>
          <w:p w14:paraId="6ABA2E4F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73</w:t>
            </w:r>
          </w:p>
          <w:p w14:paraId="038F8A82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74</w:t>
            </w:r>
          </w:p>
          <w:p w14:paraId="34C14FBB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75</w:t>
            </w:r>
          </w:p>
          <w:p w14:paraId="771C7CBE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76</w:t>
            </w:r>
          </w:p>
          <w:p w14:paraId="1AEA6DA0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77</w:t>
            </w:r>
          </w:p>
          <w:p w14:paraId="2E7C5C7B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78</w:t>
            </w:r>
          </w:p>
          <w:p w14:paraId="73F4ADDA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79</w:t>
            </w:r>
          </w:p>
          <w:p w14:paraId="0CBE75DD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80</w:t>
            </w:r>
          </w:p>
          <w:p w14:paraId="01BC67E5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81</w:t>
            </w:r>
          </w:p>
          <w:p w14:paraId="33EA700B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82</w:t>
            </w:r>
          </w:p>
          <w:p w14:paraId="43D92426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83</w:t>
            </w:r>
          </w:p>
          <w:p w14:paraId="7C4CA197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84</w:t>
            </w:r>
          </w:p>
          <w:p w14:paraId="22E00B41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85</w:t>
            </w:r>
          </w:p>
          <w:p w14:paraId="081C7796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86</w:t>
            </w:r>
          </w:p>
          <w:p w14:paraId="47246718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87</w:t>
            </w:r>
          </w:p>
          <w:p w14:paraId="5A93E6FF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88</w:t>
            </w:r>
          </w:p>
          <w:p w14:paraId="7711B853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89</w:t>
            </w:r>
          </w:p>
          <w:p w14:paraId="7DD9335F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90</w:t>
            </w:r>
          </w:p>
          <w:p w14:paraId="1094C105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91</w:t>
            </w:r>
          </w:p>
          <w:p w14:paraId="35BD99E2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92</w:t>
            </w:r>
          </w:p>
          <w:p w14:paraId="45C54E5D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93</w:t>
            </w:r>
          </w:p>
          <w:p w14:paraId="3D5C28C4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94</w:t>
            </w:r>
          </w:p>
          <w:p w14:paraId="1394BF06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95</w:t>
            </w:r>
          </w:p>
          <w:p w14:paraId="4C70F829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96</w:t>
            </w:r>
          </w:p>
          <w:p w14:paraId="24ED1277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97</w:t>
            </w:r>
          </w:p>
          <w:p w14:paraId="35EA2357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98</w:t>
            </w:r>
          </w:p>
          <w:p w14:paraId="725A9EB6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99</w:t>
            </w:r>
          </w:p>
          <w:p w14:paraId="1987B1B8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1</w:t>
            </w:r>
            <w:r w:rsidRPr="00F37D71">
              <w:rPr>
                <w:sz w:val="18"/>
                <w:szCs w:val="18"/>
              </w:rPr>
              <w:t>00</w:t>
            </w:r>
          </w:p>
          <w:p w14:paraId="05B98E3A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1</w:t>
            </w:r>
            <w:r w:rsidRPr="00F37D71">
              <w:rPr>
                <w:sz w:val="18"/>
                <w:szCs w:val="18"/>
              </w:rPr>
              <w:t>01</w:t>
            </w:r>
          </w:p>
          <w:p w14:paraId="3A920B41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1</w:t>
            </w:r>
            <w:r w:rsidRPr="00F37D71">
              <w:rPr>
                <w:sz w:val="18"/>
                <w:szCs w:val="18"/>
              </w:rPr>
              <w:t>02</w:t>
            </w:r>
          </w:p>
          <w:p w14:paraId="0FC6A1B2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1</w:t>
            </w:r>
            <w:r w:rsidRPr="00F37D71">
              <w:rPr>
                <w:sz w:val="18"/>
                <w:szCs w:val="18"/>
              </w:rPr>
              <w:t>03</w:t>
            </w:r>
          </w:p>
          <w:p w14:paraId="5235DE6A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1</w:t>
            </w:r>
            <w:r w:rsidRPr="00F37D71">
              <w:rPr>
                <w:sz w:val="18"/>
                <w:szCs w:val="18"/>
              </w:rPr>
              <w:t>04</w:t>
            </w:r>
          </w:p>
          <w:p w14:paraId="77A25D8C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1</w:t>
            </w:r>
            <w:r w:rsidRPr="00F37D71">
              <w:rPr>
                <w:sz w:val="18"/>
                <w:szCs w:val="18"/>
              </w:rPr>
              <w:t>05</w:t>
            </w:r>
          </w:p>
          <w:p w14:paraId="2AEBCA48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1</w:t>
            </w:r>
            <w:r w:rsidRPr="00F37D71">
              <w:rPr>
                <w:sz w:val="18"/>
                <w:szCs w:val="18"/>
              </w:rPr>
              <w:t>06</w:t>
            </w:r>
          </w:p>
          <w:p w14:paraId="32BC00E7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  <w:r w:rsidRPr="00F37D71">
              <w:rPr>
                <w:rFonts w:hint="eastAsia"/>
                <w:sz w:val="18"/>
                <w:szCs w:val="18"/>
              </w:rPr>
              <w:t>1</w:t>
            </w:r>
            <w:r w:rsidRPr="00F37D71">
              <w:rPr>
                <w:sz w:val="18"/>
                <w:szCs w:val="18"/>
              </w:rPr>
              <w:t>07</w:t>
            </w:r>
          </w:p>
        </w:tc>
        <w:tc>
          <w:tcPr>
            <w:tcW w:w="10631" w:type="dxa"/>
          </w:tcPr>
          <w:p w14:paraId="717B621A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BF5F3F"/>
                <w:kern w:val="0"/>
                <w:sz w:val="18"/>
                <w:szCs w:val="18"/>
              </w:rPr>
              <w:lastRenderedPageBreak/>
              <w:t>&lt;%@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page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7F007F"/>
                <w:kern w:val="0"/>
                <w:sz w:val="18"/>
                <w:szCs w:val="18"/>
              </w:rPr>
              <w:t>language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=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"java"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7F007F"/>
                <w:kern w:val="0"/>
                <w:sz w:val="18"/>
                <w:szCs w:val="18"/>
              </w:rPr>
              <w:t>contentType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=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"text/html; charset=UTF-8"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7F007F"/>
                <w:kern w:val="0"/>
                <w:sz w:val="18"/>
                <w:szCs w:val="18"/>
              </w:rPr>
              <w:t>pageEncoding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=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"UTF-8"</w:t>
            </w:r>
            <w:r w:rsidRPr="00F37D71">
              <w:rPr>
                <w:rFonts w:cs="굴림체"/>
                <w:color w:val="BF5F3F"/>
                <w:kern w:val="0"/>
                <w:sz w:val="18"/>
                <w:szCs w:val="18"/>
              </w:rPr>
              <w:t>%&gt;</w:t>
            </w:r>
          </w:p>
          <w:p w14:paraId="256F6487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BF5F3F"/>
                <w:kern w:val="0"/>
                <w:sz w:val="18"/>
                <w:szCs w:val="18"/>
              </w:rPr>
              <w:t>&lt;%@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page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7F007F"/>
                <w:kern w:val="0"/>
                <w:sz w:val="18"/>
                <w:szCs w:val="18"/>
              </w:rPr>
              <w:t>import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=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"java.util.List, lecture1.jdbc2.*"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BF5F3F"/>
                <w:kern w:val="0"/>
                <w:sz w:val="18"/>
                <w:szCs w:val="18"/>
              </w:rPr>
              <w:t>%&gt;</w:t>
            </w:r>
          </w:p>
          <w:p w14:paraId="3D7043DE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BF5F3F"/>
                <w:kern w:val="0"/>
                <w:sz w:val="18"/>
                <w:szCs w:val="18"/>
              </w:rPr>
              <w:t>&lt;%</w:t>
            </w:r>
          </w:p>
          <w:p w14:paraId="16E877AA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7F0055"/>
                <w:kern w:val="0"/>
                <w:sz w:val="18"/>
                <w:szCs w:val="18"/>
              </w:rPr>
              <w:t>if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(request.getMethod().equals(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"POST"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)) {</w:t>
            </w:r>
          </w:p>
          <w:p w14:paraId="6F436A54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Student student = </w:t>
            </w:r>
            <w:r w:rsidRPr="00F37D71">
              <w:rPr>
                <w:rFonts w:cs="굴림체"/>
                <w:color w:val="7F0055"/>
                <w:kern w:val="0"/>
                <w:sz w:val="18"/>
                <w:szCs w:val="18"/>
              </w:rPr>
              <w:t>new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Student();</w:t>
            </w:r>
          </w:p>
          <w:p w14:paraId="085313DA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request.setCharacterEncoding(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"UTF-8"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);</w:t>
            </w:r>
          </w:p>
          <w:p w14:paraId="762D4512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</w:t>
            </w:r>
          </w:p>
          <w:p w14:paraId="41BFAA31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String s = request.getParameter(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"id"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);</w:t>
            </w:r>
          </w:p>
          <w:p w14:paraId="70F0EDF1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</w:t>
            </w:r>
            <w:r w:rsidRPr="00F37D71">
              <w:rPr>
                <w:rFonts w:cs="굴림체"/>
                <w:color w:val="7F0055"/>
                <w:kern w:val="0"/>
                <w:sz w:val="18"/>
                <w:szCs w:val="18"/>
              </w:rPr>
              <w:t>int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id = Integer.parseInt(s);</w:t>
            </w:r>
          </w:p>
          <w:p w14:paraId="65E53614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student.setId(id);</w:t>
            </w:r>
          </w:p>
          <w:p w14:paraId="25587D1A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</w:t>
            </w:r>
          </w:p>
          <w:p w14:paraId="4EC40E22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String name = request.getParameter(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"name"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);    </w:t>
            </w:r>
          </w:p>
          <w:p w14:paraId="525F1753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student.setName(name);</w:t>
            </w:r>
          </w:p>
          <w:p w14:paraId="250EB75A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</w:t>
            </w:r>
          </w:p>
          <w:p w14:paraId="409CB643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String studentNumber = request.getParameter(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"studentNumber"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);</w:t>
            </w:r>
          </w:p>
          <w:p w14:paraId="5708F584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student.setStudentNumber(studentNumber);</w:t>
            </w:r>
          </w:p>
          <w:p w14:paraId="0DBFA63E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</w:p>
          <w:p w14:paraId="0C595179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s = request.getParameter(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"departmentId"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);</w:t>
            </w:r>
          </w:p>
          <w:p w14:paraId="5997443B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</w:t>
            </w:r>
            <w:r w:rsidRPr="00F37D71">
              <w:rPr>
                <w:rFonts w:cs="굴림체"/>
                <w:color w:val="7F0055"/>
                <w:kern w:val="0"/>
                <w:sz w:val="18"/>
                <w:szCs w:val="18"/>
              </w:rPr>
              <w:t>int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departmentId = Integer.parseInt(s);</w:t>
            </w:r>
          </w:p>
          <w:p w14:paraId="1B216AE5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student.setDepartmentId(departmentId);</w:t>
            </w:r>
          </w:p>
          <w:p w14:paraId="6C0E9666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</w:p>
          <w:p w14:paraId="06ACC4A3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s = request.getParameter(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"year"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);</w:t>
            </w:r>
          </w:p>
          <w:p w14:paraId="2D00652D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</w:t>
            </w:r>
            <w:r w:rsidRPr="00F37D71">
              <w:rPr>
                <w:rFonts w:cs="굴림체"/>
                <w:color w:val="7F0055"/>
                <w:kern w:val="0"/>
                <w:sz w:val="18"/>
                <w:szCs w:val="18"/>
              </w:rPr>
              <w:t>int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year = Integer.parseInt(s);</w:t>
            </w:r>
          </w:p>
          <w:p w14:paraId="03363F86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student.setYear(year);</w:t>
            </w:r>
          </w:p>
          <w:p w14:paraId="532FB8CB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</w:t>
            </w:r>
          </w:p>
          <w:p w14:paraId="68D117AA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StudentDAO3.update(student);</w:t>
            </w:r>
          </w:p>
          <w:p w14:paraId="3885D662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response.sendRedirect(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"studentList5.jsp"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);</w:t>
            </w:r>
          </w:p>
          <w:p w14:paraId="017E5096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</w:t>
            </w:r>
            <w:r w:rsidRPr="00F37D71">
              <w:rPr>
                <w:rFonts w:cs="굴림체"/>
                <w:color w:val="7F0055"/>
                <w:kern w:val="0"/>
                <w:sz w:val="18"/>
                <w:szCs w:val="18"/>
              </w:rPr>
              <w:t>return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;</w:t>
            </w:r>
          </w:p>
          <w:p w14:paraId="65E63BF1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}</w:t>
            </w:r>
          </w:p>
          <w:p w14:paraId="4C968842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</w:p>
          <w:p w14:paraId="45F62D02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String s = request.getParameter(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"id"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);</w:t>
            </w:r>
          </w:p>
          <w:p w14:paraId="10298830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7F0055"/>
                <w:kern w:val="0"/>
                <w:sz w:val="18"/>
                <w:szCs w:val="18"/>
              </w:rPr>
              <w:t>int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id = Integer.parseInt(s);</w:t>
            </w:r>
          </w:p>
          <w:p w14:paraId="245A407A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Student student = StudentDAO3.findById(id);</w:t>
            </w:r>
          </w:p>
          <w:p w14:paraId="35685426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List&lt;Department&gt; departments = DepartmentDAO.findAll();</w:t>
            </w:r>
          </w:p>
          <w:p w14:paraId="7E7108BF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BF5F3F"/>
                <w:kern w:val="0"/>
                <w:sz w:val="18"/>
                <w:szCs w:val="18"/>
              </w:rPr>
              <w:t>%&gt;</w:t>
            </w:r>
          </w:p>
          <w:p w14:paraId="51698A83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&lt;!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DOCTYPE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html&gt;</w:t>
            </w:r>
          </w:p>
          <w:p w14:paraId="58F398A2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html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14335EEA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head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11CCE53E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meta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7F007F"/>
                <w:kern w:val="0"/>
                <w:sz w:val="18"/>
                <w:szCs w:val="18"/>
              </w:rPr>
              <w:t>http-equiv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=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"Content-Type"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7F007F"/>
                <w:kern w:val="0"/>
                <w:sz w:val="18"/>
                <w:szCs w:val="18"/>
              </w:rPr>
              <w:t>content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=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"text/html; charset=utf-8"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7C8331C5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meta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7F007F"/>
                <w:kern w:val="0"/>
                <w:sz w:val="18"/>
                <w:szCs w:val="18"/>
              </w:rPr>
              <w:t>name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=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"viewport"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7F007F"/>
                <w:kern w:val="0"/>
                <w:sz w:val="18"/>
                <w:szCs w:val="18"/>
              </w:rPr>
              <w:t>content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=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"width=device-width, initial-scale=1"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50193FE3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link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7F007F"/>
                <w:kern w:val="0"/>
                <w:sz w:val="18"/>
                <w:szCs w:val="18"/>
              </w:rPr>
              <w:t>rel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=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"stylesheet"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7F007F"/>
                <w:kern w:val="0"/>
                <w:sz w:val="18"/>
                <w:szCs w:val="18"/>
              </w:rPr>
              <w:t>href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=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"https://maxcdn.bootstrapcdn.com/bootstrap/3.3.7/css/bootstrap.min.css"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73B4C1E7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script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7F007F"/>
                <w:kern w:val="0"/>
                <w:sz w:val="18"/>
                <w:szCs w:val="18"/>
              </w:rPr>
              <w:t>src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=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"https://ajax.googleapis.com/ajax/libs/jquery/3.1.1/jquery.min.js"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&gt;&lt;/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script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787F9DF8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script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7F007F"/>
                <w:kern w:val="0"/>
                <w:sz w:val="18"/>
                <w:szCs w:val="18"/>
              </w:rPr>
              <w:t>src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=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"https://maxcdn.bootstrapcdn.com/bootstrap/3.3.7/js/bootstrap.min.js"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&gt;&lt;/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script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52DC3864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style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656C338F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  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body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{ </w:t>
            </w:r>
            <w:r w:rsidRPr="00F37D71">
              <w:rPr>
                <w:rFonts w:cs="굴림체"/>
                <w:color w:val="7F007F"/>
                <w:kern w:val="0"/>
                <w:sz w:val="18"/>
                <w:szCs w:val="18"/>
              </w:rPr>
              <w:t>font-family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: </w:t>
            </w:r>
            <w:r w:rsidRPr="00F37D71">
              <w:rPr>
                <w:rFonts w:cs="굴림체" w:hint="eastAsia"/>
                <w:color w:val="2A00E1"/>
                <w:kern w:val="0"/>
                <w:sz w:val="18"/>
                <w:szCs w:val="18"/>
              </w:rPr>
              <w:t>굴림체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; }</w:t>
            </w:r>
          </w:p>
          <w:p w14:paraId="0302EFFC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  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table.table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{ </w:t>
            </w:r>
            <w:r w:rsidRPr="00F37D71">
              <w:rPr>
                <w:rFonts w:cs="굴림체"/>
                <w:color w:val="7F007F"/>
                <w:kern w:val="0"/>
                <w:sz w:val="18"/>
                <w:szCs w:val="18"/>
              </w:rPr>
              <w:t>width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: </w:t>
            </w:r>
            <w:r w:rsidRPr="00F37D71">
              <w:rPr>
                <w:rFonts w:cs="굴림체"/>
                <w:color w:val="2A00E1"/>
                <w:kern w:val="0"/>
                <w:sz w:val="18"/>
                <w:szCs w:val="18"/>
              </w:rPr>
              <w:t>500px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; }</w:t>
            </w:r>
          </w:p>
          <w:p w14:paraId="22BD53C4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  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table td:nth-child(1)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{ </w:t>
            </w:r>
            <w:r w:rsidRPr="00F37D71">
              <w:rPr>
                <w:rFonts w:cs="굴림체"/>
                <w:color w:val="7F007F"/>
                <w:kern w:val="0"/>
                <w:sz w:val="18"/>
                <w:szCs w:val="18"/>
              </w:rPr>
              <w:t>background-color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: </w:t>
            </w:r>
            <w:r w:rsidRPr="00F37D71">
              <w:rPr>
                <w:rFonts w:cs="굴림체"/>
                <w:color w:val="2A00E1"/>
                <w:kern w:val="0"/>
                <w:sz w:val="18"/>
                <w:szCs w:val="18"/>
              </w:rPr>
              <w:t>#eee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; }</w:t>
            </w:r>
          </w:p>
          <w:p w14:paraId="5443490A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&lt;/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style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3455F660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&lt;/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head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60D9905F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body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15848201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</w:p>
          <w:p w14:paraId="177C0CA6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div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7F007F"/>
                <w:kern w:val="0"/>
                <w:sz w:val="18"/>
                <w:szCs w:val="18"/>
              </w:rPr>
              <w:t>class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=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"container"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0CFDFD32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</w:p>
          <w:p w14:paraId="06E7262F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h1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  <w:r w:rsidRPr="00F37D71">
              <w:rPr>
                <w:rFonts w:cs="굴림체" w:hint="eastAsia"/>
                <w:color w:val="000000"/>
                <w:kern w:val="0"/>
                <w:sz w:val="18"/>
                <w:szCs w:val="18"/>
              </w:rPr>
              <w:t>학생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 w:hint="eastAsia"/>
                <w:color w:val="000000"/>
                <w:kern w:val="0"/>
                <w:sz w:val="18"/>
                <w:szCs w:val="18"/>
              </w:rPr>
              <w:t>수정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&lt;/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h1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6CB08355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</w:p>
          <w:p w14:paraId="4AAB3ECD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form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7F007F"/>
                <w:kern w:val="0"/>
                <w:sz w:val="18"/>
                <w:szCs w:val="18"/>
              </w:rPr>
              <w:t>method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=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"post"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2695201B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table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7F007F"/>
                <w:kern w:val="0"/>
                <w:sz w:val="18"/>
                <w:szCs w:val="18"/>
              </w:rPr>
              <w:t>class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=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"table table-bordered table-condensed"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41FD7949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tr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3422B851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td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ID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&lt;/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td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3305CA40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td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002CD664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      </w:t>
            </w:r>
            <w:r w:rsidRPr="00F37D71">
              <w:rPr>
                <w:rFonts w:cs="굴림체"/>
                <w:color w:val="BF5F3F"/>
                <w:kern w:val="0"/>
                <w:sz w:val="18"/>
                <w:szCs w:val="18"/>
              </w:rPr>
              <w:t>&lt;%=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student.getId() </w:t>
            </w:r>
            <w:r w:rsidRPr="00F37D71">
              <w:rPr>
                <w:rFonts w:cs="굴림체"/>
                <w:color w:val="BF5F3F"/>
                <w:kern w:val="0"/>
                <w:sz w:val="18"/>
                <w:szCs w:val="18"/>
              </w:rPr>
              <w:t>%&gt;</w:t>
            </w:r>
          </w:p>
          <w:p w14:paraId="53296556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&lt;/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td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7621781F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&lt;/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tr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7D0A2A5B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tr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0A07D0E2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td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  <w:r w:rsidRPr="00F37D71">
              <w:rPr>
                <w:rFonts w:cs="굴림체" w:hint="eastAsia"/>
                <w:color w:val="000000"/>
                <w:kern w:val="0"/>
                <w:sz w:val="18"/>
                <w:szCs w:val="18"/>
              </w:rPr>
              <w:t>이름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&lt;/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td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68E53043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td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3B796317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lastRenderedPageBreak/>
              <w:t xml:space="preserve">        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input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7F007F"/>
                <w:kern w:val="0"/>
                <w:sz w:val="18"/>
                <w:szCs w:val="18"/>
              </w:rPr>
              <w:t>type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=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"text"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7F007F"/>
                <w:kern w:val="0"/>
                <w:sz w:val="18"/>
                <w:szCs w:val="18"/>
              </w:rPr>
              <w:t>name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=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"name"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7F007F"/>
                <w:kern w:val="0"/>
                <w:sz w:val="18"/>
                <w:szCs w:val="18"/>
              </w:rPr>
              <w:t>value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=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</w:t>
            </w:r>
            <w:r w:rsidRPr="00F37D71">
              <w:rPr>
                <w:rFonts w:cs="굴림체"/>
                <w:color w:val="BF5F3F"/>
                <w:kern w:val="0"/>
                <w:sz w:val="18"/>
                <w:szCs w:val="18"/>
              </w:rPr>
              <w:t>&lt;%=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student.getName() </w:t>
            </w:r>
            <w:r w:rsidRPr="00F37D71">
              <w:rPr>
                <w:rFonts w:cs="굴림체"/>
                <w:color w:val="BF5F3F"/>
                <w:kern w:val="0"/>
                <w:sz w:val="18"/>
                <w:szCs w:val="18"/>
              </w:rPr>
              <w:t>%&gt;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/&gt;</w:t>
            </w:r>
          </w:p>
          <w:p w14:paraId="3ADB40A6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&lt;/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td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084BEB3D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&lt;/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tr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638C28D9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tr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1307F4B0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td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  <w:r w:rsidRPr="00F37D71">
              <w:rPr>
                <w:rFonts w:cs="굴림체" w:hint="eastAsia"/>
                <w:color w:val="000000"/>
                <w:kern w:val="0"/>
                <w:sz w:val="18"/>
                <w:szCs w:val="18"/>
              </w:rPr>
              <w:t>학번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&lt;/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td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3342ADF9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td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2018FF7A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    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input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7F007F"/>
                <w:kern w:val="0"/>
                <w:sz w:val="18"/>
                <w:szCs w:val="18"/>
              </w:rPr>
              <w:t>type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=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"text"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7F007F"/>
                <w:kern w:val="0"/>
                <w:sz w:val="18"/>
                <w:szCs w:val="18"/>
              </w:rPr>
              <w:t>name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=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"studentNumber"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7F007F"/>
                <w:kern w:val="0"/>
                <w:sz w:val="18"/>
                <w:szCs w:val="18"/>
              </w:rPr>
              <w:t>class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=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"form-control"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7F007F"/>
                <w:kern w:val="0"/>
                <w:sz w:val="18"/>
                <w:szCs w:val="18"/>
              </w:rPr>
              <w:t>value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=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</w:t>
            </w:r>
            <w:r w:rsidRPr="00F37D71">
              <w:rPr>
                <w:rFonts w:cs="굴림체"/>
                <w:color w:val="BF5F3F"/>
                <w:kern w:val="0"/>
                <w:sz w:val="18"/>
                <w:szCs w:val="18"/>
              </w:rPr>
              <w:t>&lt;%=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student.getStudentNumber() </w:t>
            </w:r>
            <w:r w:rsidRPr="00F37D71">
              <w:rPr>
                <w:rFonts w:cs="굴림체"/>
                <w:color w:val="BF5F3F"/>
                <w:kern w:val="0"/>
                <w:sz w:val="18"/>
                <w:szCs w:val="18"/>
              </w:rPr>
              <w:t>%&gt;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/&gt;</w:t>
            </w:r>
          </w:p>
          <w:p w14:paraId="7A0DB2E0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&lt;/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td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7A94271E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&lt;/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tr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</w:t>
            </w:r>
          </w:p>
          <w:p w14:paraId="20ADB1E5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tr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428E6BBE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td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  <w:r w:rsidRPr="00F37D71">
              <w:rPr>
                <w:rFonts w:cs="굴림체" w:hint="eastAsia"/>
                <w:color w:val="000000"/>
                <w:kern w:val="0"/>
                <w:sz w:val="18"/>
                <w:szCs w:val="18"/>
              </w:rPr>
              <w:t>학과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ID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&lt;/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td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6CC831C9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td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572ADD16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    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select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7F007F"/>
                <w:kern w:val="0"/>
                <w:sz w:val="18"/>
                <w:szCs w:val="18"/>
              </w:rPr>
              <w:t>name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=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"departmentId"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7F007F"/>
                <w:kern w:val="0"/>
                <w:sz w:val="18"/>
                <w:szCs w:val="18"/>
              </w:rPr>
              <w:t>class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=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"form-control"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22707294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F37D71">
              <w:rPr>
                <w:rFonts w:cs="굴림체"/>
                <w:color w:val="BF5F3F"/>
                <w:kern w:val="0"/>
                <w:sz w:val="18"/>
                <w:szCs w:val="18"/>
              </w:rPr>
              <w:t>&lt;%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7F0055"/>
                <w:kern w:val="0"/>
                <w:sz w:val="18"/>
                <w:szCs w:val="18"/>
              </w:rPr>
              <w:t>for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(Department department : departments) { </w:t>
            </w:r>
            <w:r w:rsidRPr="00F37D71">
              <w:rPr>
                <w:rFonts w:cs="굴림체"/>
                <w:color w:val="BF5F3F"/>
                <w:kern w:val="0"/>
                <w:sz w:val="18"/>
                <w:szCs w:val="18"/>
              </w:rPr>
              <w:t>%&gt;</w:t>
            </w:r>
          </w:p>
          <w:p w14:paraId="4EE86C95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          </w:t>
            </w:r>
            <w:r w:rsidRPr="00F37D71">
              <w:rPr>
                <w:rFonts w:cs="굴림체"/>
                <w:color w:val="BF5F3F"/>
                <w:kern w:val="0"/>
                <w:sz w:val="18"/>
                <w:szCs w:val="18"/>
              </w:rPr>
              <w:t>&lt;%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7F0055"/>
                <w:kern w:val="0"/>
                <w:sz w:val="18"/>
                <w:szCs w:val="18"/>
              </w:rPr>
              <w:t>int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_id = department.getId(); </w:t>
            </w:r>
            <w:r w:rsidRPr="00F37D71">
              <w:rPr>
                <w:rFonts w:cs="굴림체"/>
                <w:color w:val="BF5F3F"/>
                <w:kern w:val="0"/>
                <w:sz w:val="18"/>
                <w:szCs w:val="18"/>
              </w:rPr>
              <w:t>%&gt;</w:t>
            </w:r>
          </w:p>
          <w:p w14:paraId="459A81A5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          </w:t>
            </w:r>
            <w:r w:rsidRPr="00F37D71">
              <w:rPr>
                <w:rFonts w:cs="굴림체"/>
                <w:color w:val="BF5F3F"/>
                <w:kern w:val="0"/>
                <w:sz w:val="18"/>
                <w:szCs w:val="18"/>
              </w:rPr>
              <w:t>&lt;%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String _name = department.getDepartmentName(); </w:t>
            </w:r>
            <w:r w:rsidRPr="00F37D71">
              <w:rPr>
                <w:rFonts w:cs="굴림체"/>
                <w:color w:val="BF5F3F"/>
                <w:kern w:val="0"/>
                <w:sz w:val="18"/>
                <w:szCs w:val="18"/>
              </w:rPr>
              <w:t>%&gt;</w:t>
            </w:r>
          </w:p>
          <w:p w14:paraId="536C77E6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          </w:t>
            </w:r>
            <w:r w:rsidRPr="00F37D71">
              <w:rPr>
                <w:rFonts w:cs="굴림체"/>
                <w:color w:val="BF5F3F"/>
                <w:kern w:val="0"/>
                <w:sz w:val="18"/>
                <w:szCs w:val="18"/>
              </w:rPr>
              <w:t>&lt;%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String _selected = (_id == student.getDepartmentId() ? 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"selected"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: 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""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); </w:t>
            </w:r>
            <w:r w:rsidRPr="00F37D71">
              <w:rPr>
                <w:rFonts w:cs="굴림체"/>
                <w:color w:val="BF5F3F"/>
                <w:kern w:val="0"/>
                <w:sz w:val="18"/>
                <w:szCs w:val="18"/>
              </w:rPr>
              <w:t>%&gt;</w:t>
            </w:r>
          </w:p>
          <w:p w14:paraId="03408E0C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        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option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7F007F"/>
                <w:kern w:val="0"/>
                <w:sz w:val="18"/>
                <w:szCs w:val="18"/>
              </w:rPr>
              <w:t>value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=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</w:t>
            </w:r>
            <w:r w:rsidRPr="00F37D71">
              <w:rPr>
                <w:rFonts w:cs="굴림체"/>
                <w:color w:val="BF5F3F"/>
                <w:kern w:val="0"/>
                <w:sz w:val="18"/>
                <w:szCs w:val="18"/>
              </w:rPr>
              <w:t>&lt;%=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_id </w:t>
            </w:r>
            <w:r w:rsidRPr="00F37D71">
              <w:rPr>
                <w:rFonts w:cs="굴림체"/>
                <w:color w:val="BF5F3F"/>
                <w:kern w:val="0"/>
                <w:sz w:val="18"/>
                <w:szCs w:val="18"/>
              </w:rPr>
              <w:t>%&gt;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BF5F3F"/>
                <w:kern w:val="0"/>
                <w:sz w:val="18"/>
                <w:szCs w:val="18"/>
              </w:rPr>
              <w:t>&lt;%=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_selected </w:t>
            </w:r>
            <w:r w:rsidRPr="00F37D71">
              <w:rPr>
                <w:rFonts w:cs="굴림체"/>
                <w:color w:val="BF5F3F"/>
                <w:kern w:val="0"/>
                <w:sz w:val="18"/>
                <w:szCs w:val="18"/>
              </w:rPr>
              <w:t>%&gt;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5E960D84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F37D71">
              <w:rPr>
                <w:rFonts w:cs="굴림체"/>
                <w:color w:val="BF5F3F"/>
                <w:kern w:val="0"/>
                <w:sz w:val="18"/>
                <w:szCs w:val="18"/>
              </w:rPr>
              <w:t>&lt;%=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_name </w:t>
            </w:r>
            <w:r w:rsidRPr="00F37D71">
              <w:rPr>
                <w:rFonts w:cs="굴림체"/>
                <w:color w:val="BF5F3F"/>
                <w:kern w:val="0"/>
                <w:sz w:val="18"/>
                <w:szCs w:val="18"/>
              </w:rPr>
              <w:t>%&gt;</w:t>
            </w:r>
          </w:p>
          <w:p w14:paraId="3D9172C6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        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&lt;/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option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0FECDD0A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F37D71">
              <w:rPr>
                <w:rFonts w:cs="굴림체"/>
                <w:color w:val="BF5F3F"/>
                <w:kern w:val="0"/>
                <w:sz w:val="18"/>
                <w:szCs w:val="18"/>
              </w:rPr>
              <w:t>&lt;%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} </w:t>
            </w:r>
            <w:r w:rsidRPr="00F37D71">
              <w:rPr>
                <w:rFonts w:cs="굴림체"/>
                <w:color w:val="BF5F3F"/>
                <w:kern w:val="0"/>
                <w:sz w:val="18"/>
                <w:szCs w:val="18"/>
              </w:rPr>
              <w:t>%&gt;</w:t>
            </w:r>
          </w:p>
          <w:p w14:paraId="0CE88A93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    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&lt;/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select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5018D6E2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&lt;/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td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63F87FC1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&lt;/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tr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4F49FF48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tr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64D343C5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td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  <w:r w:rsidRPr="00F37D71">
              <w:rPr>
                <w:rFonts w:cs="굴림체" w:hint="eastAsia"/>
                <w:color w:val="000000"/>
                <w:kern w:val="0"/>
                <w:sz w:val="18"/>
                <w:szCs w:val="18"/>
              </w:rPr>
              <w:t>학년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&lt;/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td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17DBDBDF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td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688EC4CA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    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input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7F007F"/>
                <w:kern w:val="0"/>
                <w:sz w:val="18"/>
                <w:szCs w:val="18"/>
              </w:rPr>
              <w:t>type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=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"text"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7F007F"/>
                <w:kern w:val="0"/>
                <w:sz w:val="18"/>
                <w:szCs w:val="18"/>
              </w:rPr>
              <w:t>name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=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"year"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7F007F"/>
                <w:kern w:val="0"/>
                <w:sz w:val="18"/>
                <w:szCs w:val="18"/>
              </w:rPr>
              <w:t>class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=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"form-control"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7F007F"/>
                <w:kern w:val="0"/>
                <w:sz w:val="18"/>
                <w:szCs w:val="18"/>
              </w:rPr>
              <w:t>value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=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</w:t>
            </w:r>
            <w:r w:rsidRPr="00F37D71">
              <w:rPr>
                <w:rFonts w:cs="굴림체"/>
                <w:color w:val="BF5F3F"/>
                <w:kern w:val="0"/>
                <w:sz w:val="18"/>
                <w:szCs w:val="18"/>
              </w:rPr>
              <w:t>&lt;%=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student.getYear() </w:t>
            </w:r>
            <w:r w:rsidRPr="00F37D71">
              <w:rPr>
                <w:rFonts w:cs="굴림체"/>
                <w:color w:val="BF5F3F"/>
                <w:kern w:val="0"/>
                <w:sz w:val="18"/>
                <w:szCs w:val="18"/>
              </w:rPr>
              <w:t>%&gt;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/&gt;</w:t>
            </w:r>
          </w:p>
          <w:p w14:paraId="48205DDD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&lt;/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td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1CBDB104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&lt;/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tr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343CB61A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&lt;/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table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1822E082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button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7F007F"/>
                <w:kern w:val="0"/>
                <w:sz w:val="18"/>
                <w:szCs w:val="18"/>
              </w:rPr>
              <w:t>type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=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"submit"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7F007F"/>
                <w:kern w:val="0"/>
                <w:sz w:val="18"/>
                <w:szCs w:val="18"/>
              </w:rPr>
              <w:t>class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=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"btn btn-primary"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  <w:r w:rsidRPr="00F37D71">
              <w:rPr>
                <w:rFonts w:cs="굴림체" w:hint="eastAsia"/>
                <w:color w:val="000000"/>
                <w:kern w:val="0"/>
                <w:sz w:val="18"/>
                <w:szCs w:val="18"/>
              </w:rPr>
              <w:t>저장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&lt;/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button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0D0BA5A2" w14:textId="77777777" w:rsidR="00F37D71" w:rsidRPr="00F37D71" w:rsidRDefault="00F37D71" w:rsidP="002D7526">
            <w:pPr>
              <w:pStyle w:val="a0"/>
              <w:shd w:val="clear" w:color="auto" w:fill="FFFF99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a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7F007F"/>
                <w:kern w:val="0"/>
                <w:sz w:val="18"/>
                <w:szCs w:val="18"/>
              </w:rPr>
              <w:t>href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=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"studentDelete1.jsp?id=</w:t>
            </w:r>
            <w:r w:rsidRPr="00F37D71">
              <w:rPr>
                <w:rFonts w:cs="굴림체"/>
                <w:color w:val="BF5F3F"/>
                <w:kern w:val="0"/>
                <w:sz w:val="18"/>
                <w:szCs w:val="18"/>
              </w:rPr>
              <w:t>&lt;%=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student.getId() </w:t>
            </w:r>
            <w:r w:rsidRPr="00F37D71">
              <w:rPr>
                <w:rFonts w:cs="굴림체"/>
                <w:color w:val="BF5F3F"/>
                <w:kern w:val="0"/>
                <w:sz w:val="18"/>
                <w:szCs w:val="18"/>
              </w:rPr>
              <w:t>%&gt;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7F007F"/>
                <w:kern w:val="0"/>
                <w:sz w:val="18"/>
                <w:szCs w:val="18"/>
              </w:rPr>
              <w:t>class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=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"btn btn-warning"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</w:p>
          <w:p w14:paraId="12DDF97E" w14:textId="77777777" w:rsidR="00F37D71" w:rsidRPr="00F37D71" w:rsidRDefault="00F37D71" w:rsidP="002D7526">
            <w:pPr>
              <w:pStyle w:val="a0"/>
              <w:shd w:val="clear" w:color="auto" w:fill="FFFF99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    </w:t>
            </w:r>
            <w:r w:rsidRPr="00F37D71">
              <w:rPr>
                <w:rFonts w:cs="굴림체"/>
                <w:color w:val="7F007F"/>
                <w:kern w:val="0"/>
                <w:sz w:val="18"/>
                <w:szCs w:val="18"/>
              </w:rPr>
              <w:t>onclick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=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"confirm('</w:t>
            </w:r>
            <w:r w:rsidRPr="00F37D71">
              <w:rPr>
                <w:rFonts w:cs="굴림체" w:hint="eastAsia"/>
                <w:color w:val="2A00FF"/>
                <w:kern w:val="0"/>
                <w:sz w:val="18"/>
                <w:szCs w:val="18"/>
              </w:rPr>
              <w:t>삭제하시겠습니까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?')"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  <w:r w:rsidRPr="00F37D71">
              <w:rPr>
                <w:rFonts w:cs="굴림체" w:hint="eastAsia"/>
                <w:color w:val="000000"/>
                <w:kern w:val="0"/>
                <w:sz w:val="18"/>
                <w:szCs w:val="18"/>
              </w:rPr>
              <w:t>삭제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&lt;/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a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68B90EBE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 xml:space="preserve">  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a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7F007F"/>
                <w:kern w:val="0"/>
                <w:sz w:val="18"/>
                <w:szCs w:val="18"/>
              </w:rPr>
              <w:t>href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=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"javascript:window.history.back()"</w:t>
            </w:r>
            <w:r w:rsidRPr="00F37D71">
              <w:rPr>
                <w:rFonts w:cs="굴림체"/>
                <w:kern w:val="0"/>
                <w:sz w:val="18"/>
                <w:szCs w:val="18"/>
              </w:rPr>
              <w:t xml:space="preserve"> </w:t>
            </w:r>
            <w:r w:rsidRPr="00F37D71">
              <w:rPr>
                <w:rFonts w:cs="굴림체"/>
                <w:color w:val="7F007F"/>
                <w:kern w:val="0"/>
                <w:sz w:val="18"/>
                <w:szCs w:val="18"/>
              </w:rPr>
              <w:t>class</w:t>
            </w:r>
            <w:r w:rsidRPr="00F37D71">
              <w:rPr>
                <w:rFonts w:cs="굴림체"/>
                <w:color w:val="000000"/>
                <w:kern w:val="0"/>
                <w:sz w:val="18"/>
                <w:szCs w:val="18"/>
              </w:rPr>
              <w:t>=</w:t>
            </w:r>
            <w:r w:rsidRPr="00F37D71">
              <w:rPr>
                <w:rFonts w:cs="굴림체"/>
                <w:color w:val="2A00FF"/>
                <w:kern w:val="0"/>
                <w:sz w:val="18"/>
                <w:szCs w:val="18"/>
              </w:rPr>
              <w:t>"btn btn-info"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  <w:r w:rsidRPr="00F37D71">
              <w:rPr>
                <w:rFonts w:cs="굴림체" w:hint="eastAsia"/>
                <w:color w:val="000000"/>
                <w:kern w:val="0"/>
                <w:sz w:val="18"/>
                <w:szCs w:val="18"/>
              </w:rPr>
              <w:t>돌아가기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&lt;/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a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1E77832A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&lt;/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form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69EFAA90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</w:p>
          <w:p w14:paraId="2A6F3B05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&lt;/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div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0837E717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&lt;/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body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63A920A4" w14:textId="77777777" w:rsidR="00F37D71" w:rsidRPr="00F37D71" w:rsidRDefault="00F37D71" w:rsidP="00F37D71">
            <w:pPr>
              <w:pStyle w:val="a0"/>
              <w:rPr>
                <w:rFonts w:cs="굴림체"/>
                <w:kern w:val="0"/>
                <w:sz w:val="18"/>
                <w:szCs w:val="18"/>
              </w:rPr>
            </w:pP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&lt;/</w:t>
            </w:r>
            <w:r w:rsidRPr="00F37D71">
              <w:rPr>
                <w:rFonts w:cs="굴림체"/>
                <w:color w:val="3F7F7F"/>
                <w:kern w:val="0"/>
                <w:sz w:val="18"/>
                <w:szCs w:val="18"/>
              </w:rPr>
              <w:t>html</w:t>
            </w:r>
            <w:r w:rsidRPr="00F37D71">
              <w:rPr>
                <w:rFonts w:cs="굴림체"/>
                <w:color w:val="008080"/>
                <w:kern w:val="0"/>
                <w:sz w:val="18"/>
                <w:szCs w:val="18"/>
              </w:rPr>
              <w:t>&gt;</w:t>
            </w:r>
          </w:p>
          <w:p w14:paraId="6A5611C3" w14:textId="77777777" w:rsidR="00F37D71" w:rsidRPr="00F37D71" w:rsidRDefault="00F37D71" w:rsidP="00F37D71">
            <w:pPr>
              <w:pStyle w:val="a0"/>
              <w:rPr>
                <w:sz w:val="18"/>
                <w:szCs w:val="18"/>
              </w:rPr>
            </w:pPr>
          </w:p>
        </w:tc>
      </w:tr>
    </w:tbl>
    <w:p w14:paraId="7116128B" w14:textId="77777777" w:rsidR="00F37D71" w:rsidRDefault="00F37D71" w:rsidP="00F37D71"/>
    <w:p w14:paraId="76D24273" w14:textId="77777777" w:rsidR="00F37D71" w:rsidRDefault="00F37D71" w:rsidP="00F37D71"/>
    <w:p w14:paraId="7B4C3288" w14:textId="77777777" w:rsidR="002D7526" w:rsidRDefault="002D752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53B75E1" w14:textId="77777777" w:rsidR="00F37D71" w:rsidRDefault="002D7526" w:rsidP="002D7526">
      <w:pPr>
        <w:pStyle w:val="Heading2"/>
      </w:pPr>
      <w:bookmarkStart w:id="13" w:name="_Toc26956252"/>
      <w:r>
        <w:rPr>
          <w:rFonts w:hint="eastAsia"/>
        </w:rPr>
        <w:lastRenderedPageBreak/>
        <w:t>s</w:t>
      </w:r>
      <w:r>
        <w:t>tudentDelete1.jsp</w:t>
      </w:r>
      <w:bookmarkEnd w:id="13"/>
    </w:p>
    <w:p w14:paraId="452616EC" w14:textId="77777777" w:rsidR="002D7526" w:rsidRDefault="002D7526" w:rsidP="002D7526">
      <w:r>
        <w:rPr>
          <w:rFonts w:hint="eastAsia"/>
        </w:rPr>
        <w:t>W</w:t>
      </w:r>
      <w:r>
        <w:t>ebContent/jdbc2/studentDelete1.jsp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2D7526" w14:paraId="0F9B85FB" w14:textId="77777777" w:rsidTr="00092BDE">
        <w:tc>
          <w:tcPr>
            <w:tcW w:w="426" w:type="dxa"/>
          </w:tcPr>
          <w:p w14:paraId="614A41EF" w14:textId="77777777" w:rsidR="002D7526" w:rsidRPr="00185935" w:rsidRDefault="002D7526" w:rsidP="002D7526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78D064BB" w14:textId="77777777" w:rsidR="002D7526" w:rsidRPr="00185935" w:rsidRDefault="002D7526" w:rsidP="002D7526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6DB56440" w14:textId="77777777" w:rsidR="002D7526" w:rsidRPr="00185935" w:rsidRDefault="002D7526" w:rsidP="002D7526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62D3D113" w14:textId="77777777" w:rsidR="002D7526" w:rsidRPr="00185935" w:rsidRDefault="002D7526" w:rsidP="002D7526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7308C068" w14:textId="77777777" w:rsidR="002D7526" w:rsidRPr="00185935" w:rsidRDefault="002D7526" w:rsidP="002D7526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31CA554F" w14:textId="77777777" w:rsidR="002D7526" w:rsidRPr="00185935" w:rsidRDefault="002D7526" w:rsidP="002D7526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3A379788" w14:textId="77777777" w:rsidR="002D7526" w:rsidRPr="00185935" w:rsidRDefault="002D7526" w:rsidP="002D7526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01BD2276" w14:textId="77777777" w:rsidR="002D7526" w:rsidRPr="00185935" w:rsidRDefault="002D7526" w:rsidP="002D7526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4FDFCB7A" w14:textId="77777777" w:rsidR="002D7526" w:rsidRPr="00185935" w:rsidRDefault="002D7526" w:rsidP="002D7526">
            <w:pPr>
              <w:pStyle w:val="a0"/>
            </w:pPr>
          </w:p>
        </w:tc>
        <w:tc>
          <w:tcPr>
            <w:tcW w:w="10631" w:type="dxa"/>
          </w:tcPr>
          <w:p w14:paraId="578DF385" w14:textId="77777777" w:rsidR="002D7526" w:rsidRDefault="002D7526" w:rsidP="002D752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7BC40AE2" w14:textId="77777777" w:rsidR="002D7526" w:rsidRDefault="002D7526" w:rsidP="002D752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"java.util.List, lecture1.jdbc2.*"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2AE26A94" w14:textId="77777777" w:rsidR="002D7526" w:rsidRDefault="002D7526" w:rsidP="002D752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</w:p>
          <w:p w14:paraId="4B1F6796" w14:textId="77777777" w:rsidR="002D7526" w:rsidRDefault="002D7526" w:rsidP="002D752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String s = request.getParameter(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ED5CBB3" w14:textId="77777777" w:rsidR="002D7526" w:rsidRDefault="002D7526" w:rsidP="002D752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id = Integer.parseInt(s);</w:t>
            </w:r>
          </w:p>
          <w:p w14:paraId="3AF43C36" w14:textId="77777777" w:rsidR="002D7526" w:rsidRDefault="002D7526" w:rsidP="002D752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StudentDAO3.delete(id);</w:t>
            </w:r>
          </w:p>
          <w:p w14:paraId="46B6C792" w14:textId="77777777" w:rsidR="002D7526" w:rsidRDefault="002D7526" w:rsidP="002D752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response.sendRedirect(</w:t>
            </w:r>
            <w:r>
              <w:rPr>
                <w:rFonts w:cs="굴림체"/>
                <w:color w:val="2A00FF"/>
                <w:kern w:val="0"/>
                <w:szCs w:val="20"/>
              </w:rPr>
              <w:t>"studentList5.jsp</w:t>
            </w:r>
            <w:r>
              <w:rPr>
                <w:rFonts w:cs="굴림체"/>
                <w:color w:val="000000"/>
                <w:kern w:val="0"/>
                <w:szCs w:val="20"/>
              </w:rPr>
              <w:t>");</w:t>
            </w:r>
          </w:p>
          <w:p w14:paraId="6D1311B7" w14:textId="77777777" w:rsidR="002D7526" w:rsidRDefault="002D7526" w:rsidP="002D7526">
            <w:pPr>
              <w:pStyle w:val="a0"/>
            </w:pP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</w:tc>
      </w:tr>
    </w:tbl>
    <w:p w14:paraId="5C6FA242" w14:textId="77777777" w:rsidR="002D7526" w:rsidRDefault="002D7526" w:rsidP="002D7526"/>
    <w:p w14:paraId="41B0A108" w14:textId="77777777" w:rsidR="002D7526" w:rsidRDefault="002D7526" w:rsidP="002D7526"/>
    <w:p w14:paraId="301E8EB1" w14:textId="77777777" w:rsidR="002D7526" w:rsidRDefault="002D7526" w:rsidP="002D7526"/>
    <w:p w14:paraId="1F54ED86" w14:textId="77777777" w:rsidR="002D7526" w:rsidRDefault="002D7526" w:rsidP="002D7526"/>
    <w:p w14:paraId="182903A0" w14:textId="77777777" w:rsidR="002D7526" w:rsidRPr="002D7526" w:rsidRDefault="002D7526" w:rsidP="002D7526"/>
    <w:sectPr w:rsidR="002D7526" w:rsidRPr="002D7526" w:rsidSect="00B12C18">
      <w:footerReference w:type="default" r:id="rId11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E512F" w14:textId="77777777" w:rsidR="00F37D71" w:rsidRDefault="00F37D71" w:rsidP="00B12C18">
      <w:r>
        <w:separator/>
      </w:r>
    </w:p>
  </w:endnote>
  <w:endnote w:type="continuationSeparator" w:id="0">
    <w:p w14:paraId="61564978" w14:textId="77777777" w:rsidR="00F37D71" w:rsidRDefault="00F37D71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16EA6" w14:textId="77777777" w:rsidR="00F37D71" w:rsidRPr="00B12C18" w:rsidRDefault="00F37D71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</w:p>
  <w:p w14:paraId="25DE8A3B" w14:textId="77777777" w:rsidR="00F37D71" w:rsidRDefault="00F37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599F1" w14:textId="77777777" w:rsidR="00F37D71" w:rsidRDefault="00F37D71" w:rsidP="00B12C18">
      <w:r>
        <w:separator/>
      </w:r>
    </w:p>
  </w:footnote>
  <w:footnote w:type="continuationSeparator" w:id="0">
    <w:p w14:paraId="0CF6AF2D" w14:textId="77777777" w:rsidR="00F37D71" w:rsidRDefault="00F37D71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attachedTemplate r:id="rId1"/>
  <w:defaultTabStop w:val="800"/>
  <w:drawingGridHorizontalSpacing w:val="58"/>
  <w:drawingGridVerticalSpacing w:val="58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D71"/>
    <w:rsid w:val="00013AA6"/>
    <w:rsid w:val="0005117B"/>
    <w:rsid w:val="000A2736"/>
    <w:rsid w:val="000C038C"/>
    <w:rsid w:val="000C21E4"/>
    <w:rsid w:val="000F25E2"/>
    <w:rsid w:val="000F7DDA"/>
    <w:rsid w:val="0011439A"/>
    <w:rsid w:val="0017085D"/>
    <w:rsid w:val="00200BD8"/>
    <w:rsid w:val="002161B8"/>
    <w:rsid w:val="002A7622"/>
    <w:rsid w:val="002D0169"/>
    <w:rsid w:val="002D7526"/>
    <w:rsid w:val="002F238A"/>
    <w:rsid w:val="002F5826"/>
    <w:rsid w:val="0036527F"/>
    <w:rsid w:val="004221C2"/>
    <w:rsid w:val="004247BF"/>
    <w:rsid w:val="004618EA"/>
    <w:rsid w:val="00471C33"/>
    <w:rsid w:val="004A78DD"/>
    <w:rsid w:val="0051790E"/>
    <w:rsid w:val="00530E33"/>
    <w:rsid w:val="005C6FA4"/>
    <w:rsid w:val="005C7255"/>
    <w:rsid w:val="00640D02"/>
    <w:rsid w:val="00646F84"/>
    <w:rsid w:val="006741D0"/>
    <w:rsid w:val="00726249"/>
    <w:rsid w:val="00732402"/>
    <w:rsid w:val="007545EC"/>
    <w:rsid w:val="00766C9F"/>
    <w:rsid w:val="007F066A"/>
    <w:rsid w:val="007F56B2"/>
    <w:rsid w:val="007F6AC6"/>
    <w:rsid w:val="00806557"/>
    <w:rsid w:val="00872536"/>
    <w:rsid w:val="008B3F70"/>
    <w:rsid w:val="00905752"/>
    <w:rsid w:val="00934C62"/>
    <w:rsid w:val="009704BB"/>
    <w:rsid w:val="00981AC7"/>
    <w:rsid w:val="009879A8"/>
    <w:rsid w:val="00A6659D"/>
    <w:rsid w:val="00A95E88"/>
    <w:rsid w:val="00AB45B5"/>
    <w:rsid w:val="00AD7E48"/>
    <w:rsid w:val="00B004EB"/>
    <w:rsid w:val="00B07AA0"/>
    <w:rsid w:val="00B12C18"/>
    <w:rsid w:val="00B16E53"/>
    <w:rsid w:val="00B551BF"/>
    <w:rsid w:val="00BB12A2"/>
    <w:rsid w:val="00BF6068"/>
    <w:rsid w:val="00BF77BD"/>
    <w:rsid w:val="00C060A3"/>
    <w:rsid w:val="00C352DD"/>
    <w:rsid w:val="00C53F7B"/>
    <w:rsid w:val="00C6092D"/>
    <w:rsid w:val="00C7447A"/>
    <w:rsid w:val="00C74A18"/>
    <w:rsid w:val="00C90572"/>
    <w:rsid w:val="00D64E5F"/>
    <w:rsid w:val="00D73ED9"/>
    <w:rsid w:val="00DF6BA9"/>
    <w:rsid w:val="00E422CC"/>
    <w:rsid w:val="00E451E7"/>
    <w:rsid w:val="00E50655"/>
    <w:rsid w:val="00ED0752"/>
    <w:rsid w:val="00EE2068"/>
    <w:rsid w:val="00EE43DA"/>
    <w:rsid w:val="00EF3967"/>
    <w:rsid w:val="00EF74F7"/>
    <w:rsid w:val="00F12B13"/>
    <w:rsid w:val="00F37D71"/>
    <w:rsid w:val="00F5549F"/>
    <w:rsid w:val="00F579D5"/>
    <w:rsid w:val="00F71AE4"/>
    <w:rsid w:val="00FD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374F32"/>
  <w15:chartTrackingRefBased/>
  <w15:docId w15:val="{A94896BF-3121-4C0D-B71D-2ACE2D35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5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2B13"/>
  </w:style>
  <w:style w:type="character" w:customStyle="1" w:styleId="DateChar">
    <w:name w:val="Date Char"/>
    <w:basedOn w:val="DefaultParagraphFont"/>
    <w:link w:val="Date"/>
    <w:uiPriority w:val="99"/>
    <w:semiHidden/>
    <w:rsid w:val="00F12B1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F12B13"/>
  </w:style>
  <w:style w:type="character" w:styleId="Hyperlink">
    <w:name w:val="Hyperlink"/>
    <w:basedOn w:val="DefaultParagraphFont"/>
    <w:uiPriority w:val="99"/>
    <w:unhideWhenUsed/>
    <w:rsid w:val="00F12B1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B13"/>
    <w:pPr>
      <w:ind w:leftChars="200" w:left="425"/>
    </w:pPr>
  </w:style>
  <w:style w:type="paragraph" w:customStyle="1" w:styleId="a1">
    <w:name w:val="코드표"/>
    <w:basedOn w:val="Normal"/>
    <w:link w:val="Char1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A95E88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4247BF"/>
  </w:style>
  <w:style w:type="character" w:customStyle="1" w:styleId="im">
    <w:name w:val="im"/>
    <w:basedOn w:val="DefaultParagraphFont"/>
    <w:rsid w:val="004247BF"/>
  </w:style>
  <w:style w:type="paragraph" w:customStyle="1" w:styleId="a2">
    <w:name w:val="바탕글"/>
    <w:basedOn w:val="Normal"/>
    <w:rsid w:val="00BB12A2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726249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87253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646F84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646F84"/>
    <w:rPr>
      <w:rFonts w:ascii="굴림체" w:eastAsia="굴림체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6916BECA5FB0648AB3BB53586939334" ma:contentTypeVersion="9" ma:contentTypeDescription="새 문서를 만듭니다." ma:contentTypeScope="" ma:versionID="26a0d3e084170078b36f9532275477d6">
  <xsd:schema xmlns:xsd="http://www.w3.org/2001/XMLSchema" xmlns:xs="http://www.w3.org/2001/XMLSchema" xmlns:p="http://schemas.microsoft.com/office/2006/metadata/properties" xmlns:ns3="d93dce72-0905-4095-9656-aa23dcd1cc9d" xmlns:ns4="c003bcc8-edd7-4fd0-9e05-9be5eefb4c81" targetNamespace="http://schemas.microsoft.com/office/2006/metadata/properties" ma:root="true" ma:fieldsID="412940e13a1766f38cd96012194b0d58" ns3:_="" ns4:_="">
    <xsd:import namespace="d93dce72-0905-4095-9656-aa23dcd1cc9d"/>
    <xsd:import namespace="c003bcc8-edd7-4fd0-9e05-9be5eefb4c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dce72-0905-4095-9656-aa23dcd1cc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3bcc8-edd7-4fd0-9e05-9be5eefb4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9420D-DA03-4B9F-90A6-127E806039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3dce72-0905-4095-9656-aa23dcd1cc9d"/>
    <ds:schemaRef ds:uri="c003bcc8-edd7-4fd0-9e05-9be5eefb4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56D593-4D38-4ED6-B7AF-D9A72B6A05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FD931C-E35A-447D-860C-8240A3CA8C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676DA4-6D94-4770-ABBD-822C55C24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17</TotalTime>
  <Pages>15</Pages>
  <Words>3035</Words>
  <Characters>17301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Seungjin Lee</cp:lastModifiedBy>
  <cp:revision>2</cp:revision>
  <dcterms:created xsi:type="dcterms:W3CDTF">2019-12-11T02:18:00Z</dcterms:created>
  <dcterms:modified xsi:type="dcterms:W3CDTF">2019-12-11T02:36:00Z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0x010100E6916BECA5FB0648AB3BB53586939334</vt:lpwstr>
  </property>
</Properties>
</file>