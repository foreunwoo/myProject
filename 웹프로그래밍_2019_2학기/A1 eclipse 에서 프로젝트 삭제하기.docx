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8F76" w14:textId="77777777" w:rsidR="00B004EB" w:rsidRPr="00C90739" w:rsidRDefault="00C755D5" w:rsidP="002D0169">
      <w:pPr>
        <w:rPr>
          <w:sz w:val="40"/>
          <w:szCs w:val="44"/>
        </w:rPr>
      </w:pPr>
      <w:r w:rsidRPr="00C90739">
        <w:rPr>
          <w:rFonts w:hint="eastAsia"/>
          <w:sz w:val="40"/>
          <w:szCs w:val="44"/>
        </w:rPr>
        <w:t>e</w:t>
      </w:r>
      <w:r w:rsidRPr="00C90739">
        <w:rPr>
          <w:sz w:val="40"/>
          <w:szCs w:val="44"/>
        </w:rPr>
        <w:t xml:space="preserve">clipse </w:t>
      </w:r>
      <w:r w:rsidRPr="00C90739">
        <w:rPr>
          <w:rFonts w:hint="eastAsia"/>
          <w:sz w:val="40"/>
          <w:szCs w:val="44"/>
        </w:rPr>
        <w:t>에서 프로젝트 삭제하기</w:t>
      </w:r>
    </w:p>
    <w:p w14:paraId="5F1676FC" w14:textId="77777777" w:rsidR="00C755D5" w:rsidRDefault="00C755D5" w:rsidP="002D0169">
      <w:r>
        <w:t>2019-10-31</w:t>
      </w:r>
    </w:p>
    <w:p w14:paraId="7BDF8892" w14:textId="77777777" w:rsidR="00C755D5" w:rsidRDefault="00C755D5" w:rsidP="002D0169">
      <w:r>
        <w:rPr>
          <w:rFonts w:hint="eastAsia"/>
        </w:rPr>
        <w:t>이승진</w:t>
      </w:r>
    </w:p>
    <w:p w14:paraId="49873FE0" w14:textId="66769378" w:rsidR="00C755D5" w:rsidRDefault="00C755D5" w:rsidP="002D0169"/>
    <w:p w14:paraId="6E0445DF" w14:textId="34F96FB4" w:rsidR="00C90739" w:rsidRDefault="00C90739" w:rsidP="002D0169"/>
    <w:p w14:paraId="603F1140" w14:textId="77777777" w:rsidR="00C90739" w:rsidRDefault="00C90739" w:rsidP="002D0169">
      <w:pPr>
        <w:rPr>
          <w:rFonts w:hint="eastAsia"/>
        </w:rPr>
      </w:pPr>
    </w:p>
    <w:p w14:paraId="7D6DC43E" w14:textId="77777777" w:rsidR="00C755D5" w:rsidRDefault="00C755D5" w:rsidP="00C755D5">
      <w:pPr>
        <w:pStyle w:val="Heading2"/>
      </w:pPr>
      <w:r>
        <w:rPr>
          <w:rFonts w:hint="eastAsia"/>
        </w:rPr>
        <w:t>배경</w:t>
      </w:r>
      <w:bookmarkStart w:id="0" w:name="_GoBack"/>
      <w:bookmarkEnd w:id="0"/>
    </w:p>
    <w:p w14:paraId="770E83AB" w14:textId="77777777" w:rsidR="00C755D5" w:rsidRDefault="00C755D5" w:rsidP="00C755D5"/>
    <w:p w14:paraId="02DE2EC9" w14:textId="77777777" w:rsidR="00C755D5" w:rsidRDefault="00C755D5" w:rsidP="00C755D5">
      <w:r>
        <w:rPr>
          <w:rFonts w:hint="eastAsia"/>
        </w:rPr>
        <w:t>소스코드에 이상이 없는데도,</w:t>
      </w:r>
      <w:r>
        <w:t xml:space="preserve"> </w:t>
      </w:r>
      <w:r>
        <w:rPr>
          <w:rFonts w:hint="eastAsia"/>
        </w:rPr>
        <w:t>프로젝트가 제대로 실행되지 않는 경우가 아주 드물게 발생한다.</w:t>
      </w:r>
    </w:p>
    <w:p w14:paraId="20B58BA5" w14:textId="77777777" w:rsidR="00C755D5" w:rsidRDefault="00C755D5" w:rsidP="00C755D5">
      <w:r>
        <w:rPr>
          <w:rFonts w:hint="eastAsia"/>
        </w:rPr>
        <w:t>이 경우에,</w:t>
      </w:r>
      <w:r>
        <w:t xml:space="preserve"> </w:t>
      </w:r>
      <w:r>
        <w:rPr>
          <w:rFonts w:hint="eastAsia"/>
        </w:rPr>
        <w:t>프로젝트를 삭제하고 다시 만드는 편이 좋다.</w:t>
      </w:r>
    </w:p>
    <w:p w14:paraId="6FBAFC60" w14:textId="77777777" w:rsidR="00C755D5" w:rsidRDefault="00C755D5" w:rsidP="00C755D5"/>
    <w:p w14:paraId="7370F1FF" w14:textId="77777777" w:rsidR="00C755D5" w:rsidRDefault="00C755D5" w:rsidP="00C755D5">
      <w:r>
        <w:rPr>
          <w:rFonts w:hint="eastAsia"/>
        </w:rPr>
        <w:t>프로젝트를 삭제하기 전에,</w:t>
      </w:r>
      <w:r>
        <w:t xml:space="preserve"> </w:t>
      </w:r>
      <w:r w:rsidRPr="00C755D5">
        <w:rPr>
          <w:rFonts w:hint="eastAsia"/>
          <w:u w:val="single"/>
        </w:rPr>
        <w:t>소스 코드 파일을 백업</w:t>
      </w:r>
      <w:r>
        <w:rPr>
          <w:rFonts w:hint="eastAsia"/>
        </w:rPr>
        <w:t>해두어야 한다.</w:t>
      </w:r>
    </w:p>
    <w:p w14:paraId="4F00BF0B" w14:textId="77777777" w:rsidR="00C755D5" w:rsidRDefault="00C755D5" w:rsidP="00C755D5"/>
    <w:p w14:paraId="6AADE920" w14:textId="77777777" w:rsidR="00C755D5" w:rsidRDefault="00C755D5" w:rsidP="00C755D5"/>
    <w:p w14:paraId="2CD5728D" w14:textId="77777777" w:rsidR="00C755D5" w:rsidRDefault="00C755D5" w:rsidP="00C755D5">
      <w:pPr>
        <w:rPr>
          <w:rFonts w:hint="eastAsia"/>
        </w:rPr>
      </w:pPr>
    </w:p>
    <w:p w14:paraId="139863B7" w14:textId="77777777" w:rsidR="00C755D5" w:rsidRDefault="00C755D5" w:rsidP="00C755D5">
      <w:pPr>
        <w:pStyle w:val="Heading2"/>
      </w:pPr>
      <w:r>
        <w:rPr>
          <w:rFonts w:hint="eastAsia"/>
        </w:rPr>
        <w:t>소스코드 파일 백업</w:t>
      </w:r>
    </w:p>
    <w:p w14:paraId="58362AD0" w14:textId="77777777" w:rsidR="00C755D5" w:rsidRDefault="00C755D5" w:rsidP="00C755D5">
      <w:r>
        <w:rPr>
          <w:rFonts w:hint="eastAsia"/>
        </w:rPr>
        <w:t xml:space="preserve">백업해야할 소스코드들은, 프로젝트 폴더 아래의 </w:t>
      </w:r>
      <w:r>
        <w:t xml:space="preserve">src </w:t>
      </w:r>
      <w:r>
        <w:rPr>
          <w:rFonts w:hint="eastAsia"/>
        </w:rPr>
        <w:t>폴더와,</w:t>
      </w:r>
      <w:r>
        <w:t xml:space="preserve"> WebContent </w:t>
      </w:r>
      <w:r>
        <w:rPr>
          <w:rFonts w:hint="eastAsia"/>
        </w:rPr>
        <w:t>폴더에 들어있다.</w:t>
      </w:r>
    </w:p>
    <w:p w14:paraId="31154468" w14:textId="77777777" w:rsidR="00C755D5" w:rsidRDefault="00C755D5" w:rsidP="00C755D5">
      <w:r>
        <w:rPr>
          <w:rFonts w:hint="eastAsia"/>
        </w:rPr>
        <w:t>이 두 폴더를 백업하자.</w:t>
      </w:r>
    </w:p>
    <w:p w14:paraId="17EE1144" w14:textId="77777777" w:rsidR="00C755D5" w:rsidRDefault="00C755D5" w:rsidP="00C755D5"/>
    <w:p w14:paraId="23191C1F" w14:textId="77777777" w:rsidR="00C755D5" w:rsidRDefault="00C755D5" w:rsidP="00C755D5"/>
    <w:p w14:paraId="15589081" w14:textId="2C4F1889" w:rsidR="00C755D5" w:rsidRDefault="00C755D5" w:rsidP="00C755D5">
      <w:pPr>
        <w:pStyle w:val="Heading2"/>
      </w:pPr>
      <w:r>
        <w:t xml:space="preserve">Tomcat </w:t>
      </w:r>
      <w:r>
        <w:rPr>
          <w:rFonts w:hint="eastAsia"/>
        </w:rPr>
        <w:t>서버 종료</w:t>
      </w:r>
    </w:p>
    <w:p w14:paraId="01AC6408" w14:textId="77777777" w:rsidR="00C755D5" w:rsidRDefault="00C755D5" w:rsidP="00C755D5">
      <w:pPr>
        <w:pStyle w:val="Heading3"/>
      </w:pPr>
      <w:r>
        <w:rPr>
          <w:rFonts w:hint="eastAsia"/>
        </w:rPr>
        <w:t>S</w:t>
      </w:r>
      <w:r>
        <w:t xml:space="preserve">ervers </w:t>
      </w:r>
      <w:r>
        <w:rPr>
          <w:rFonts w:hint="eastAsia"/>
        </w:rPr>
        <w:t>보기</w:t>
      </w:r>
    </w:p>
    <w:p w14:paraId="4D863F1A" w14:textId="77777777" w:rsidR="00C755D5" w:rsidRDefault="00C755D5" w:rsidP="00C755D5">
      <w:r>
        <w:rPr>
          <w:rFonts w:hint="eastAsia"/>
        </w:rPr>
        <w:t>메뉴:</w:t>
      </w:r>
      <w:r>
        <w:t xml:space="preserve"> Window - Show View - Servers</w:t>
      </w:r>
    </w:p>
    <w:p w14:paraId="322FAB21" w14:textId="77777777" w:rsidR="00C755D5" w:rsidRDefault="00C755D5" w:rsidP="00C755D5">
      <w:r>
        <w:rPr>
          <w:rFonts w:hint="eastAsia"/>
        </w:rPr>
        <w:t>메누:</w:t>
      </w:r>
      <w:r>
        <w:t xml:space="preserve"> Window - Show View - Other - Server - Servers</w:t>
      </w:r>
    </w:p>
    <w:p w14:paraId="69C4E3EF" w14:textId="667569A2" w:rsidR="00C755D5" w:rsidRDefault="00C755D5" w:rsidP="00C755D5"/>
    <w:p w14:paraId="416251FB" w14:textId="6B5B745D" w:rsidR="00C755D5" w:rsidRDefault="00C755D5" w:rsidP="00C755D5">
      <w:pPr>
        <w:pStyle w:val="Heading3"/>
        <w:rPr>
          <w:rFonts w:hint="eastAsia"/>
        </w:rPr>
      </w:pP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41692496" w14:textId="77777777" w:rsidR="00C755D5" w:rsidRDefault="00C755D5" w:rsidP="00C755D5">
      <w:r w:rsidRPr="00C755D5">
        <w:drawing>
          <wp:inline distT="0" distB="0" distL="0" distR="0" wp14:anchorId="19FC89F7" wp14:editId="08458C9F">
            <wp:extent cx="2983230" cy="11490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34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6362" w14:textId="77777777" w:rsidR="00C755D5" w:rsidRDefault="00C755D5" w:rsidP="00C755D5">
      <w:r>
        <w:rPr>
          <w:rFonts w:hint="eastAsia"/>
        </w:rPr>
        <w:t xml:space="preserve">빨간색 단추를 눌러서 </w:t>
      </w:r>
      <w:r>
        <w:t xml:space="preserve">Tomcat </w:t>
      </w:r>
      <w:r>
        <w:rPr>
          <w:rFonts w:hint="eastAsia"/>
        </w:rPr>
        <w:t>서버 종료하기</w:t>
      </w:r>
    </w:p>
    <w:p w14:paraId="0BCA9F17" w14:textId="77777777" w:rsidR="00C755D5" w:rsidRDefault="00C755D5" w:rsidP="00C755D5"/>
    <w:p w14:paraId="7745EBD3" w14:textId="52380CB2" w:rsidR="00C755D5" w:rsidRDefault="00C755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2EDA30" w14:textId="34203257" w:rsidR="00C755D5" w:rsidRDefault="00C755D5" w:rsidP="00C755D5">
      <w:pPr>
        <w:pStyle w:val="Heading2"/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omcat </w:t>
      </w:r>
      <w:r>
        <w:rPr>
          <w:rFonts w:hint="eastAsia"/>
        </w:rPr>
        <w:t>서버에서 프로젝트 삭제</w:t>
      </w:r>
    </w:p>
    <w:p w14:paraId="5074FFE1" w14:textId="77777777" w:rsidR="00C755D5" w:rsidRPr="00C755D5" w:rsidRDefault="00C755D5" w:rsidP="00C755D5">
      <w:pPr>
        <w:rPr>
          <w:rFonts w:hint="eastAsia"/>
        </w:rPr>
      </w:pPr>
      <w:r w:rsidRPr="00C755D5">
        <w:drawing>
          <wp:inline distT="0" distB="0" distL="0" distR="0" wp14:anchorId="6F30529A" wp14:editId="2BDDC98B">
            <wp:extent cx="2971182" cy="156056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552" cy="15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8E4" w14:textId="7F9B7929" w:rsidR="00C755D5" w:rsidRDefault="00C755D5" w:rsidP="00C755D5"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서버에 설치된 l</w:t>
      </w:r>
      <w:r>
        <w:t xml:space="preserve">ecture1 </w:t>
      </w:r>
      <w:r>
        <w:rPr>
          <w:rFonts w:hint="eastAsia"/>
        </w:rPr>
        <w:t>프로젝트를 삭제하기</w:t>
      </w:r>
    </w:p>
    <w:p w14:paraId="0A841FCC" w14:textId="09C47901" w:rsidR="00C755D5" w:rsidRDefault="00C755D5" w:rsidP="00C755D5"/>
    <w:p w14:paraId="5162CF10" w14:textId="4CF5A8D0" w:rsidR="00C755D5" w:rsidRDefault="00C755D5" w:rsidP="00C755D5">
      <w:r w:rsidRPr="00C755D5">
        <w:drawing>
          <wp:inline distT="0" distB="0" distL="0" distR="0" wp14:anchorId="2DA3A3FE" wp14:editId="069212D3">
            <wp:extent cx="3822869" cy="228528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438" cy="22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0863" w14:textId="080805C0" w:rsidR="00C755D5" w:rsidRDefault="00C755D5" w:rsidP="00C755D5"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 xml:space="preserve">서버 </w:t>
      </w:r>
      <w:r>
        <w:t>clean</w:t>
      </w:r>
    </w:p>
    <w:p w14:paraId="36D14E46" w14:textId="77777777" w:rsidR="00C755D5" w:rsidRDefault="00C755D5" w:rsidP="00C755D5">
      <w:pPr>
        <w:rPr>
          <w:rFonts w:hint="eastAsia"/>
        </w:rPr>
      </w:pPr>
    </w:p>
    <w:p w14:paraId="2FF2779D" w14:textId="2D16874C" w:rsidR="00C90739" w:rsidRDefault="00C9073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E39223" w14:textId="2F86ACD2" w:rsidR="00C755D5" w:rsidRDefault="00C755D5" w:rsidP="00C755D5">
      <w:pPr>
        <w:pStyle w:val="Heading2"/>
      </w:pPr>
      <w:r>
        <w:rPr>
          <w:rFonts w:hint="eastAsia"/>
        </w:rPr>
        <w:lastRenderedPageBreak/>
        <w:t>e</w:t>
      </w:r>
      <w:r>
        <w:t xml:space="preserve">clipse </w:t>
      </w:r>
      <w:r>
        <w:rPr>
          <w:rFonts w:hint="eastAsia"/>
        </w:rPr>
        <w:t>에서 프로젝트 삭제</w:t>
      </w:r>
    </w:p>
    <w:p w14:paraId="5CA0B4E0" w14:textId="5219837B" w:rsidR="00C755D5" w:rsidRDefault="00C755D5" w:rsidP="00C755D5">
      <w:r w:rsidRPr="00C755D5">
        <w:drawing>
          <wp:inline distT="0" distB="0" distL="0" distR="0" wp14:anchorId="7346BD4F" wp14:editId="260769BB">
            <wp:extent cx="3850993" cy="3050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450" cy="30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DB41" w14:textId="224910BA" w:rsidR="00C90739" w:rsidRDefault="00C90739" w:rsidP="00C755D5"/>
    <w:p w14:paraId="68136751" w14:textId="39850C59" w:rsidR="00C90739" w:rsidRDefault="00C90739" w:rsidP="00C755D5">
      <w:r w:rsidRPr="00C90739">
        <w:drawing>
          <wp:inline distT="0" distB="0" distL="0" distR="0" wp14:anchorId="64920D77" wp14:editId="662BCDDA">
            <wp:extent cx="4088130" cy="213913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460" cy="21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783E" w14:textId="3F73AA78" w:rsidR="00C90739" w:rsidRDefault="00C90739" w:rsidP="00C755D5"/>
    <w:p w14:paraId="535F84A0" w14:textId="77777777" w:rsidR="00C90739" w:rsidRPr="00C755D5" w:rsidRDefault="00C90739" w:rsidP="00C755D5">
      <w:pPr>
        <w:rPr>
          <w:rFonts w:hint="eastAsia"/>
        </w:rPr>
      </w:pPr>
    </w:p>
    <w:p w14:paraId="4C6A02DC" w14:textId="77777777" w:rsidR="00C755D5" w:rsidRPr="00C755D5" w:rsidRDefault="00C755D5" w:rsidP="00C755D5">
      <w:pPr>
        <w:rPr>
          <w:rFonts w:hint="eastAsia"/>
        </w:rPr>
      </w:pPr>
    </w:p>
    <w:sectPr w:rsidR="00C755D5" w:rsidRPr="00C755D5" w:rsidSect="00B12C18">
      <w:footerReference w:type="default" r:id="rId16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78CBF" w14:textId="77777777" w:rsidR="00C755D5" w:rsidRDefault="00C755D5" w:rsidP="00B12C18">
      <w:r>
        <w:separator/>
      </w:r>
    </w:p>
  </w:endnote>
  <w:endnote w:type="continuationSeparator" w:id="0">
    <w:p w14:paraId="4F026F11" w14:textId="77777777" w:rsidR="00C755D5" w:rsidRDefault="00C755D5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041CE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7969646F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8B383" w14:textId="77777777" w:rsidR="00C755D5" w:rsidRDefault="00C755D5" w:rsidP="00B12C18">
      <w:r>
        <w:separator/>
      </w:r>
    </w:p>
  </w:footnote>
  <w:footnote w:type="continuationSeparator" w:id="0">
    <w:p w14:paraId="2D030D45" w14:textId="77777777" w:rsidR="00C755D5" w:rsidRDefault="00C755D5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D5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F238A"/>
    <w:rsid w:val="002F5826"/>
    <w:rsid w:val="0036527F"/>
    <w:rsid w:val="004221C2"/>
    <w:rsid w:val="004247BF"/>
    <w:rsid w:val="004618EA"/>
    <w:rsid w:val="00471C33"/>
    <w:rsid w:val="004A78DD"/>
    <w:rsid w:val="0051790E"/>
    <w:rsid w:val="00530E33"/>
    <w:rsid w:val="005C6FA4"/>
    <w:rsid w:val="005C7255"/>
    <w:rsid w:val="00640D02"/>
    <w:rsid w:val="00646F84"/>
    <w:rsid w:val="006741D0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755D5"/>
    <w:rsid w:val="00C90572"/>
    <w:rsid w:val="00C90739"/>
    <w:rsid w:val="00D64E5F"/>
    <w:rsid w:val="00D73ED9"/>
    <w:rsid w:val="00DF6BA9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80184"/>
  <w15:chartTrackingRefBased/>
  <w15:docId w15:val="{079E4748-034B-492E-A126-9A51836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FC92-7370-462B-ABC8-5B8EC1715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BD4F4C-05D5-4F05-B93A-C81F82AE8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500F4-E1FA-493F-9482-AA42CE4443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FD0FC6-2A3E-4313-B34B-25EF8F57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13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</cp:revision>
  <dcterms:created xsi:type="dcterms:W3CDTF">2019-10-31T08:47:00Z</dcterms:created>
  <dcterms:modified xsi:type="dcterms:W3CDTF">2019-10-31T09:00:00Z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