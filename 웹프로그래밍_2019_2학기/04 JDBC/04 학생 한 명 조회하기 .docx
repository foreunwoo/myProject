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38A26A" w14:textId="5908C233" w:rsidR="00B004EB" w:rsidRPr="00F9290B" w:rsidRDefault="00DB2E25" w:rsidP="00E812DC">
      <w:pPr>
        <w:rPr>
          <w:sz w:val="40"/>
          <w:szCs w:val="44"/>
        </w:rPr>
      </w:pPr>
      <w:r w:rsidRPr="00F9290B">
        <w:rPr>
          <w:rFonts w:hint="eastAsia"/>
          <w:sz w:val="40"/>
          <w:szCs w:val="44"/>
        </w:rPr>
        <w:t xml:space="preserve">레코드 한 개 </w:t>
      </w:r>
      <w:r w:rsidR="00E812DC" w:rsidRPr="00F9290B">
        <w:rPr>
          <w:rFonts w:hint="eastAsia"/>
          <w:sz w:val="40"/>
          <w:szCs w:val="44"/>
        </w:rPr>
        <w:t>조회하기</w:t>
      </w:r>
    </w:p>
    <w:p w14:paraId="3EBBB0F2" w14:textId="77777777" w:rsidR="00E812DC" w:rsidRDefault="00E812DC" w:rsidP="00E812DC">
      <w:r>
        <w:t>2019-11-11</w:t>
      </w:r>
    </w:p>
    <w:p w14:paraId="41801818" w14:textId="77777777" w:rsidR="00E812DC" w:rsidRDefault="00E812DC" w:rsidP="00E812DC">
      <w:r>
        <w:rPr>
          <w:rFonts w:hint="eastAsia"/>
        </w:rPr>
        <w:t>이승진</w:t>
      </w:r>
    </w:p>
    <w:p w14:paraId="6A2924F0" w14:textId="400EFEE3" w:rsidR="00E812DC" w:rsidRDefault="00E812DC" w:rsidP="00E812DC"/>
    <w:p w14:paraId="1A551492" w14:textId="4D02F12A" w:rsidR="00DB2E25" w:rsidRDefault="00DB2E25" w:rsidP="00E812DC"/>
    <w:p w14:paraId="04EAC715" w14:textId="1ADDB334" w:rsidR="00DB2E25" w:rsidRPr="00F9290B" w:rsidRDefault="00AF4D08" w:rsidP="00E812DC">
      <w:pPr>
        <w:rPr>
          <w:sz w:val="32"/>
          <w:szCs w:val="36"/>
        </w:rPr>
      </w:pPr>
      <w:r w:rsidRPr="00F9290B">
        <w:rPr>
          <w:rFonts w:hint="eastAsia"/>
          <w:sz w:val="32"/>
          <w:szCs w:val="36"/>
        </w:rPr>
        <w:t>목차</w:t>
      </w:r>
    </w:p>
    <w:p w14:paraId="12D4BE78" w14:textId="6EC88D3D" w:rsidR="00F9290B" w:rsidRDefault="00F9290B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"1-2" \h \z \u</w:instrText>
      </w:r>
      <w:r>
        <w:instrText xml:space="preserve"> </w:instrText>
      </w:r>
      <w:r>
        <w:fldChar w:fldCharType="separate"/>
      </w:r>
      <w:hyperlink w:anchor="_Toc24479663" w:history="1">
        <w:r w:rsidRPr="005A3227">
          <w:rPr>
            <w:rStyle w:val="Hyperlink"/>
            <w:rFonts w:hAnsi="굴림체"/>
            <w:noProof/>
          </w:rPr>
          <w:t>1.</w:t>
        </w:r>
        <w:r w:rsidRPr="005A3227">
          <w:rPr>
            <w:rStyle w:val="Hyperlink"/>
            <w:noProof/>
          </w:rPr>
          <w:t xml:space="preserve"> SQL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_Toc24479663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69BC482" w14:textId="0BFF24B0" w:rsidR="00F9290B" w:rsidRDefault="00561994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24479664" w:history="1">
        <w:r w:rsidR="00F9290B" w:rsidRPr="005A3227">
          <w:rPr>
            <w:rStyle w:val="Hyperlink"/>
            <w:rFonts w:hAnsi="굴림체"/>
            <w:noProof/>
          </w:rPr>
          <w:t>2.</w:t>
        </w:r>
        <w:r w:rsidR="00F9290B" w:rsidRPr="005A3227">
          <w:rPr>
            <w:rStyle w:val="Hyperlink"/>
            <w:noProof/>
          </w:rPr>
          <w:t xml:space="preserve"> StudentDAO 구현</w:t>
        </w:r>
        <w:r w:rsidR="00F9290B">
          <w:rPr>
            <w:noProof/>
            <w:webHidden/>
          </w:rPr>
          <w:tab/>
        </w:r>
        <w:r w:rsidR="00F9290B">
          <w:rPr>
            <w:noProof/>
            <w:webHidden/>
          </w:rPr>
          <w:fldChar w:fldCharType="begin"/>
        </w:r>
        <w:r w:rsidR="00F9290B">
          <w:rPr>
            <w:noProof/>
            <w:webHidden/>
          </w:rPr>
          <w:instrText xml:space="preserve"> PAGEREF _Toc24479664 \h </w:instrText>
        </w:r>
        <w:r w:rsidR="00F9290B">
          <w:rPr>
            <w:noProof/>
            <w:webHidden/>
          </w:rPr>
        </w:r>
        <w:r w:rsidR="00F9290B">
          <w:rPr>
            <w:noProof/>
            <w:webHidden/>
          </w:rPr>
          <w:fldChar w:fldCharType="separate"/>
        </w:r>
        <w:r w:rsidR="00F9290B">
          <w:rPr>
            <w:noProof/>
            <w:webHidden/>
          </w:rPr>
          <w:t>2</w:t>
        </w:r>
        <w:r w:rsidR="00F9290B">
          <w:rPr>
            <w:noProof/>
            <w:webHidden/>
          </w:rPr>
          <w:fldChar w:fldCharType="end"/>
        </w:r>
      </w:hyperlink>
    </w:p>
    <w:p w14:paraId="20CE6A92" w14:textId="2E6750C1" w:rsidR="00F9290B" w:rsidRDefault="00561994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24479665" w:history="1">
        <w:r w:rsidR="00F9290B" w:rsidRPr="005A3227">
          <w:rPr>
            <w:rStyle w:val="Hyperlink"/>
            <w:noProof/>
          </w:rPr>
          <w:t>1) StudentDAO.java #1</w:t>
        </w:r>
        <w:r w:rsidR="00F9290B">
          <w:rPr>
            <w:noProof/>
            <w:webHidden/>
          </w:rPr>
          <w:tab/>
        </w:r>
        <w:r w:rsidR="00F9290B">
          <w:rPr>
            <w:noProof/>
            <w:webHidden/>
          </w:rPr>
          <w:fldChar w:fldCharType="begin"/>
        </w:r>
        <w:r w:rsidR="00F9290B">
          <w:rPr>
            <w:noProof/>
            <w:webHidden/>
          </w:rPr>
          <w:instrText xml:space="preserve"> PAGEREF _Toc24479665 \h </w:instrText>
        </w:r>
        <w:r w:rsidR="00F9290B">
          <w:rPr>
            <w:noProof/>
            <w:webHidden/>
          </w:rPr>
        </w:r>
        <w:r w:rsidR="00F9290B">
          <w:rPr>
            <w:noProof/>
            <w:webHidden/>
          </w:rPr>
          <w:fldChar w:fldCharType="separate"/>
        </w:r>
        <w:r w:rsidR="00F9290B">
          <w:rPr>
            <w:noProof/>
            <w:webHidden/>
          </w:rPr>
          <w:t>2</w:t>
        </w:r>
        <w:r w:rsidR="00F9290B">
          <w:rPr>
            <w:noProof/>
            <w:webHidden/>
          </w:rPr>
          <w:fldChar w:fldCharType="end"/>
        </w:r>
      </w:hyperlink>
    </w:p>
    <w:p w14:paraId="29DB377C" w14:textId="09889B54" w:rsidR="00F9290B" w:rsidRDefault="00561994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24479666" w:history="1">
        <w:r w:rsidR="00F9290B" w:rsidRPr="005A3227">
          <w:rPr>
            <w:rStyle w:val="Hyperlink"/>
            <w:noProof/>
          </w:rPr>
          <w:t>2) StudentDAO1.java</w:t>
        </w:r>
        <w:r w:rsidR="00F9290B">
          <w:rPr>
            <w:noProof/>
            <w:webHidden/>
          </w:rPr>
          <w:tab/>
        </w:r>
        <w:r w:rsidR="00F9290B">
          <w:rPr>
            <w:noProof/>
            <w:webHidden/>
          </w:rPr>
          <w:fldChar w:fldCharType="begin"/>
        </w:r>
        <w:r w:rsidR="00F9290B">
          <w:rPr>
            <w:noProof/>
            <w:webHidden/>
          </w:rPr>
          <w:instrText xml:space="preserve"> PAGEREF _Toc24479666 \h </w:instrText>
        </w:r>
        <w:r w:rsidR="00F9290B">
          <w:rPr>
            <w:noProof/>
            <w:webHidden/>
          </w:rPr>
        </w:r>
        <w:r w:rsidR="00F9290B">
          <w:rPr>
            <w:noProof/>
            <w:webHidden/>
          </w:rPr>
          <w:fldChar w:fldCharType="separate"/>
        </w:r>
        <w:r w:rsidR="00F9290B">
          <w:rPr>
            <w:noProof/>
            <w:webHidden/>
          </w:rPr>
          <w:t>5</w:t>
        </w:r>
        <w:r w:rsidR="00F9290B">
          <w:rPr>
            <w:noProof/>
            <w:webHidden/>
          </w:rPr>
          <w:fldChar w:fldCharType="end"/>
        </w:r>
      </w:hyperlink>
    </w:p>
    <w:p w14:paraId="59EC5EB8" w14:textId="700988B7" w:rsidR="00F9290B" w:rsidRDefault="00561994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24479667" w:history="1">
        <w:r w:rsidR="00F9290B" w:rsidRPr="005A3227">
          <w:rPr>
            <w:rStyle w:val="Hyperlink"/>
            <w:noProof/>
          </w:rPr>
          <w:t>3) StudentDAO2.java</w:t>
        </w:r>
        <w:r w:rsidR="00F9290B">
          <w:rPr>
            <w:noProof/>
            <w:webHidden/>
          </w:rPr>
          <w:tab/>
        </w:r>
        <w:r w:rsidR="00F9290B">
          <w:rPr>
            <w:noProof/>
            <w:webHidden/>
          </w:rPr>
          <w:fldChar w:fldCharType="begin"/>
        </w:r>
        <w:r w:rsidR="00F9290B">
          <w:rPr>
            <w:noProof/>
            <w:webHidden/>
          </w:rPr>
          <w:instrText xml:space="preserve"> PAGEREF _Toc24479667 \h </w:instrText>
        </w:r>
        <w:r w:rsidR="00F9290B">
          <w:rPr>
            <w:noProof/>
            <w:webHidden/>
          </w:rPr>
        </w:r>
        <w:r w:rsidR="00F9290B">
          <w:rPr>
            <w:noProof/>
            <w:webHidden/>
          </w:rPr>
          <w:fldChar w:fldCharType="separate"/>
        </w:r>
        <w:r w:rsidR="00F9290B">
          <w:rPr>
            <w:noProof/>
            <w:webHidden/>
          </w:rPr>
          <w:t>7</w:t>
        </w:r>
        <w:r w:rsidR="00F9290B">
          <w:rPr>
            <w:noProof/>
            <w:webHidden/>
          </w:rPr>
          <w:fldChar w:fldCharType="end"/>
        </w:r>
      </w:hyperlink>
    </w:p>
    <w:p w14:paraId="5BFAAE68" w14:textId="760F763B" w:rsidR="00F9290B" w:rsidRDefault="00561994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24479668" w:history="1">
        <w:r w:rsidR="00F9290B" w:rsidRPr="005A3227">
          <w:rPr>
            <w:rStyle w:val="Hyperlink"/>
            <w:rFonts w:hAnsi="굴림체"/>
            <w:noProof/>
          </w:rPr>
          <w:t>3.</w:t>
        </w:r>
        <w:r w:rsidR="00F9290B" w:rsidRPr="005A3227">
          <w:rPr>
            <w:rStyle w:val="Hyperlink"/>
            <w:noProof/>
          </w:rPr>
          <w:t xml:space="preserve"> student1.jsp 구현</w:t>
        </w:r>
        <w:r w:rsidR="00F9290B">
          <w:rPr>
            <w:noProof/>
            <w:webHidden/>
          </w:rPr>
          <w:tab/>
        </w:r>
        <w:r w:rsidR="00F9290B">
          <w:rPr>
            <w:noProof/>
            <w:webHidden/>
          </w:rPr>
          <w:fldChar w:fldCharType="begin"/>
        </w:r>
        <w:r w:rsidR="00F9290B">
          <w:rPr>
            <w:noProof/>
            <w:webHidden/>
          </w:rPr>
          <w:instrText xml:space="preserve"> PAGEREF _Toc24479668 \h </w:instrText>
        </w:r>
        <w:r w:rsidR="00F9290B">
          <w:rPr>
            <w:noProof/>
            <w:webHidden/>
          </w:rPr>
        </w:r>
        <w:r w:rsidR="00F9290B">
          <w:rPr>
            <w:noProof/>
            <w:webHidden/>
          </w:rPr>
          <w:fldChar w:fldCharType="separate"/>
        </w:r>
        <w:r w:rsidR="00F9290B">
          <w:rPr>
            <w:noProof/>
            <w:webHidden/>
          </w:rPr>
          <w:t>9</w:t>
        </w:r>
        <w:r w:rsidR="00F9290B">
          <w:rPr>
            <w:noProof/>
            <w:webHidden/>
          </w:rPr>
          <w:fldChar w:fldCharType="end"/>
        </w:r>
      </w:hyperlink>
    </w:p>
    <w:p w14:paraId="3B01A565" w14:textId="2735A220" w:rsidR="00F9290B" w:rsidRDefault="00561994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24479669" w:history="1">
        <w:r w:rsidR="00F9290B" w:rsidRPr="005A3227">
          <w:rPr>
            <w:rStyle w:val="Hyperlink"/>
            <w:rFonts w:hAnsi="굴림체"/>
            <w:noProof/>
          </w:rPr>
          <w:t>4.</w:t>
        </w:r>
        <w:r w:rsidR="00F9290B" w:rsidRPr="005A3227">
          <w:rPr>
            <w:rStyle w:val="Hyperlink"/>
            <w:noProof/>
          </w:rPr>
          <w:t xml:space="preserve"> query string과 request parameter</w:t>
        </w:r>
        <w:r w:rsidR="00F9290B">
          <w:rPr>
            <w:noProof/>
            <w:webHidden/>
          </w:rPr>
          <w:tab/>
        </w:r>
        <w:r w:rsidR="00F9290B">
          <w:rPr>
            <w:noProof/>
            <w:webHidden/>
          </w:rPr>
          <w:fldChar w:fldCharType="begin"/>
        </w:r>
        <w:r w:rsidR="00F9290B">
          <w:rPr>
            <w:noProof/>
            <w:webHidden/>
          </w:rPr>
          <w:instrText xml:space="preserve"> PAGEREF _Toc24479669 \h </w:instrText>
        </w:r>
        <w:r w:rsidR="00F9290B">
          <w:rPr>
            <w:noProof/>
            <w:webHidden/>
          </w:rPr>
        </w:r>
        <w:r w:rsidR="00F9290B">
          <w:rPr>
            <w:noProof/>
            <w:webHidden/>
          </w:rPr>
          <w:fldChar w:fldCharType="separate"/>
        </w:r>
        <w:r w:rsidR="00F9290B">
          <w:rPr>
            <w:noProof/>
            <w:webHidden/>
          </w:rPr>
          <w:t>11</w:t>
        </w:r>
        <w:r w:rsidR="00F9290B">
          <w:rPr>
            <w:noProof/>
            <w:webHidden/>
          </w:rPr>
          <w:fldChar w:fldCharType="end"/>
        </w:r>
      </w:hyperlink>
    </w:p>
    <w:p w14:paraId="4932F6D2" w14:textId="4A0E6FB8" w:rsidR="00F9290B" w:rsidRDefault="00561994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24479670" w:history="1">
        <w:r w:rsidR="00F9290B" w:rsidRPr="005A3227">
          <w:rPr>
            <w:rStyle w:val="Hyperlink"/>
            <w:noProof/>
          </w:rPr>
          <w:t>1) query string</w:t>
        </w:r>
        <w:r w:rsidR="00F9290B">
          <w:rPr>
            <w:noProof/>
            <w:webHidden/>
          </w:rPr>
          <w:tab/>
        </w:r>
        <w:r w:rsidR="00F9290B">
          <w:rPr>
            <w:noProof/>
            <w:webHidden/>
          </w:rPr>
          <w:fldChar w:fldCharType="begin"/>
        </w:r>
        <w:r w:rsidR="00F9290B">
          <w:rPr>
            <w:noProof/>
            <w:webHidden/>
          </w:rPr>
          <w:instrText xml:space="preserve"> PAGEREF _Toc24479670 \h </w:instrText>
        </w:r>
        <w:r w:rsidR="00F9290B">
          <w:rPr>
            <w:noProof/>
            <w:webHidden/>
          </w:rPr>
        </w:r>
        <w:r w:rsidR="00F9290B">
          <w:rPr>
            <w:noProof/>
            <w:webHidden/>
          </w:rPr>
          <w:fldChar w:fldCharType="separate"/>
        </w:r>
        <w:r w:rsidR="00F9290B">
          <w:rPr>
            <w:noProof/>
            <w:webHidden/>
          </w:rPr>
          <w:t>11</w:t>
        </w:r>
        <w:r w:rsidR="00F9290B">
          <w:rPr>
            <w:noProof/>
            <w:webHidden/>
          </w:rPr>
          <w:fldChar w:fldCharType="end"/>
        </w:r>
      </w:hyperlink>
    </w:p>
    <w:p w14:paraId="4333BC0B" w14:textId="46DF4BA3" w:rsidR="00F9290B" w:rsidRDefault="00561994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24479671" w:history="1">
        <w:r w:rsidR="00F9290B" w:rsidRPr="005A3227">
          <w:rPr>
            <w:rStyle w:val="Hyperlink"/>
            <w:noProof/>
          </w:rPr>
          <w:t>2) request parameter</w:t>
        </w:r>
        <w:r w:rsidR="00F9290B">
          <w:rPr>
            <w:noProof/>
            <w:webHidden/>
          </w:rPr>
          <w:tab/>
        </w:r>
        <w:r w:rsidR="00F9290B">
          <w:rPr>
            <w:noProof/>
            <w:webHidden/>
          </w:rPr>
          <w:fldChar w:fldCharType="begin"/>
        </w:r>
        <w:r w:rsidR="00F9290B">
          <w:rPr>
            <w:noProof/>
            <w:webHidden/>
          </w:rPr>
          <w:instrText xml:space="preserve"> PAGEREF _Toc24479671 \h </w:instrText>
        </w:r>
        <w:r w:rsidR="00F9290B">
          <w:rPr>
            <w:noProof/>
            <w:webHidden/>
          </w:rPr>
        </w:r>
        <w:r w:rsidR="00F9290B">
          <w:rPr>
            <w:noProof/>
            <w:webHidden/>
          </w:rPr>
          <w:fldChar w:fldCharType="separate"/>
        </w:r>
        <w:r w:rsidR="00F9290B">
          <w:rPr>
            <w:noProof/>
            <w:webHidden/>
          </w:rPr>
          <w:t>11</w:t>
        </w:r>
        <w:r w:rsidR="00F9290B">
          <w:rPr>
            <w:noProof/>
            <w:webHidden/>
          </w:rPr>
          <w:fldChar w:fldCharType="end"/>
        </w:r>
      </w:hyperlink>
    </w:p>
    <w:p w14:paraId="32C1BF19" w14:textId="5CEB6F10" w:rsidR="00F9290B" w:rsidRDefault="00561994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24479672" w:history="1">
        <w:r w:rsidR="00F9290B" w:rsidRPr="005A3227">
          <w:rPr>
            <w:rStyle w:val="Hyperlink"/>
            <w:rFonts w:hAnsi="굴림체"/>
            <w:noProof/>
          </w:rPr>
          <w:t>5.</w:t>
        </w:r>
        <w:r w:rsidR="00F9290B" w:rsidRPr="005A3227">
          <w:rPr>
            <w:rStyle w:val="Hyperlink"/>
            <w:noProof/>
          </w:rPr>
          <w:t xml:space="preserve"> student2.jsp 구현</w:t>
        </w:r>
        <w:r w:rsidR="00F9290B">
          <w:rPr>
            <w:noProof/>
            <w:webHidden/>
          </w:rPr>
          <w:tab/>
        </w:r>
        <w:r w:rsidR="00F9290B">
          <w:rPr>
            <w:noProof/>
            <w:webHidden/>
          </w:rPr>
          <w:fldChar w:fldCharType="begin"/>
        </w:r>
        <w:r w:rsidR="00F9290B">
          <w:rPr>
            <w:noProof/>
            <w:webHidden/>
          </w:rPr>
          <w:instrText xml:space="preserve"> PAGEREF _Toc24479672 \h </w:instrText>
        </w:r>
        <w:r w:rsidR="00F9290B">
          <w:rPr>
            <w:noProof/>
            <w:webHidden/>
          </w:rPr>
        </w:r>
        <w:r w:rsidR="00F9290B">
          <w:rPr>
            <w:noProof/>
            <w:webHidden/>
          </w:rPr>
          <w:fldChar w:fldCharType="separate"/>
        </w:r>
        <w:r w:rsidR="00F9290B">
          <w:rPr>
            <w:noProof/>
            <w:webHidden/>
          </w:rPr>
          <w:t>12</w:t>
        </w:r>
        <w:r w:rsidR="00F9290B">
          <w:rPr>
            <w:noProof/>
            <w:webHidden/>
          </w:rPr>
          <w:fldChar w:fldCharType="end"/>
        </w:r>
      </w:hyperlink>
    </w:p>
    <w:p w14:paraId="4DCCF866" w14:textId="7ADCE246" w:rsidR="00F9290B" w:rsidRDefault="00561994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24479673" w:history="1">
        <w:r w:rsidR="00F9290B" w:rsidRPr="005A3227">
          <w:rPr>
            <w:rStyle w:val="Hyperlink"/>
            <w:noProof/>
          </w:rPr>
          <w:t>1) 실행 에러</w:t>
        </w:r>
        <w:r w:rsidR="00F9290B">
          <w:rPr>
            <w:noProof/>
            <w:webHidden/>
          </w:rPr>
          <w:tab/>
        </w:r>
        <w:r w:rsidR="00F9290B">
          <w:rPr>
            <w:noProof/>
            <w:webHidden/>
          </w:rPr>
          <w:fldChar w:fldCharType="begin"/>
        </w:r>
        <w:r w:rsidR="00F9290B">
          <w:rPr>
            <w:noProof/>
            <w:webHidden/>
          </w:rPr>
          <w:instrText xml:space="preserve"> PAGEREF _Toc24479673 \h </w:instrText>
        </w:r>
        <w:r w:rsidR="00F9290B">
          <w:rPr>
            <w:noProof/>
            <w:webHidden/>
          </w:rPr>
        </w:r>
        <w:r w:rsidR="00F9290B">
          <w:rPr>
            <w:noProof/>
            <w:webHidden/>
          </w:rPr>
          <w:fldChar w:fldCharType="separate"/>
        </w:r>
        <w:r w:rsidR="00F9290B">
          <w:rPr>
            <w:noProof/>
            <w:webHidden/>
          </w:rPr>
          <w:t>13</w:t>
        </w:r>
        <w:r w:rsidR="00F9290B">
          <w:rPr>
            <w:noProof/>
            <w:webHidden/>
          </w:rPr>
          <w:fldChar w:fldCharType="end"/>
        </w:r>
      </w:hyperlink>
    </w:p>
    <w:p w14:paraId="4B62447C" w14:textId="2699F6F1" w:rsidR="00F9290B" w:rsidRDefault="00561994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24479674" w:history="1">
        <w:r w:rsidR="00F9290B" w:rsidRPr="005A3227">
          <w:rPr>
            <w:rStyle w:val="Hyperlink"/>
            <w:noProof/>
          </w:rPr>
          <w:t>2) 정상적인 실행</w:t>
        </w:r>
        <w:r w:rsidR="00F9290B">
          <w:rPr>
            <w:noProof/>
            <w:webHidden/>
          </w:rPr>
          <w:tab/>
        </w:r>
        <w:r w:rsidR="00F9290B">
          <w:rPr>
            <w:noProof/>
            <w:webHidden/>
          </w:rPr>
          <w:fldChar w:fldCharType="begin"/>
        </w:r>
        <w:r w:rsidR="00F9290B">
          <w:rPr>
            <w:noProof/>
            <w:webHidden/>
          </w:rPr>
          <w:instrText xml:space="preserve"> PAGEREF _Toc24479674 \h </w:instrText>
        </w:r>
        <w:r w:rsidR="00F9290B">
          <w:rPr>
            <w:noProof/>
            <w:webHidden/>
          </w:rPr>
        </w:r>
        <w:r w:rsidR="00F9290B">
          <w:rPr>
            <w:noProof/>
            <w:webHidden/>
          </w:rPr>
          <w:fldChar w:fldCharType="separate"/>
        </w:r>
        <w:r w:rsidR="00F9290B">
          <w:rPr>
            <w:noProof/>
            <w:webHidden/>
          </w:rPr>
          <w:t>14</w:t>
        </w:r>
        <w:r w:rsidR="00F9290B">
          <w:rPr>
            <w:noProof/>
            <w:webHidden/>
          </w:rPr>
          <w:fldChar w:fldCharType="end"/>
        </w:r>
      </w:hyperlink>
    </w:p>
    <w:p w14:paraId="13EA2450" w14:textId="431F4D76" w:rsidR="00F9290B" w:rsidRDefault="00561994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24479675" w:history="1">
        <w:r w:rsidR="00F9290B" w:rsidRPr="005A3227">
          <w:rPr>
            <w:rStyle w:val="Hyperlink"/>
            <w:rFonts w:hAnsi="굴림체"/>
            <w:noProof/>
          </w:rPr>
          <w:t>6.</w:t>
        </w:r>
        <w:r w:rsidR="00F9290B" w:rsidRPr="005A3227">
          <w:rPr>
            <w:rStyle w:val="Hyperlink"/>
            <w:noProof/>
          </w:rPr>
          <w:t xml:space="preserve"> 실습</w:t>
        </w:r>
        <w:r w:rsidR="00F9290B">
          <w:rPr>
            <w:noProof/>
            <w:webHidden/>
          </w:rPr>
          <w:tab/>
        </w:r>
        <w:r w:rsidR="00F9290B">
          <w:rPr>
            <w:noProof/>
            <w:webHidden/>
          </w:rPr>
          <w:fldChar w:fldCharType="begin"/>
        </w:r>
        <w:r w:rsidR="00F9290B">
          <w:rPr>
            <w:noProof/>
            <w:webHidden/>
          </w:rPr>
          <w:instrText xml:space="preserve"> PAGEREF _Toc24479675 \h </w:instrText>
        </w:r>
        <w:r w:rsidR="00F9290B">
          <w:rPr>
            <w:noProof/>
            <w:webHidden/>
          </w:rPr>
        </w:r>
        <w:r w:rsidR="00F9290B">
          <w:rPr>
            <w:noProof/>
            <w:webHidden/>
          </w:rPr>
          <w:fldChar w:fldCharType="separate"/>
        </w:r>
        <w:r w:rsidR="00F9290B">
          <w:rPr>
            <w:noProof/>
            <w:webHidden/>
          </w:rPr>
          <w:t>15</w:t>
        </w:r>
        <w:r w:rsidR="00F9290B">
          <w:rPr>
            <w:noProof/>
            <w:webHidden/>
          </w:rPr>
          <w:fldChar w:fldCharType="end"/>
        </w:r>
      </w:hyperlink>
    </w:p>
    <w:p w14:paraId="4630A330" w14:textId="187FCDAF" w:rsidR="00AF4D08" w:rsidRDefault="00F9290B" w:rsidP="00E812DC">
      <w:r>
        <w:fldChar w:fldCharType="end"/>
      </w:r>
    </w:p>
    <w:p w14:paraId="477AEB52" w14:textId="77777777" w:rsidR="00E812DC" w:rsidRDefault="00E812DC" w:rsidP="00E812DC"/>
    <w:p w14:paraId="51A2845A" w14:textId="77777777" w:rsidR="00E812DC" w:rsidRDefault="00E812DC" w:rsidP="00E812DC"/>
    <w:p w14:paraId="62BC492F" w14:textId="77777777" w:rsidR="00E812DC" w:rsidRDefault="00E812DC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6C507DC4" w14:textId="77777777" w:rsidR="00E812DC" w:rsidRDefault="00E812DC" w:rsidP="00323DC1">
      <w:pPr>
        <w:pStyle w:val="Heading1"/>
      </w:pPr>
      <w:bookmarkStart w:id="0" w:name="_Toc24479663"/>
      <w:r>
        <w:rPr>
          <w:rFonts w:hint="eastAsia"/>
        </w:rPr>
        <w:lastRenderedPageBreak/>
        <w:t>S</w:t>
      </w:r>
      <w:r>
        <w:t>QL</w:t>
      </w:r>
      <w:bookmarkEnd w:id="0"/>
    </w:p>
    <w:p w14:paraId="66F5C568" w14:textId="77777777" w:rsidR="00E812DC" w:rsidRDefault="00E812DC" w:rsidP="00E812DC">
      <w:r>
        <w:rPr>
          <w:noProof/>
        </w:rPr>
        <w:drawing>
          <wp:inline distT="0" distB="0" distL="0" distR="0" wp14:anchorId="05BBAC4C" wp14:editId="6B9E0C41">
            <wp:extent cx="4924372" cy="23519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8718" cy="2354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314B3" w14:textId="77777777" w:rsidR="00E812DC" w:rsidRDefault="00E812DC" w:rsidP="00E812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812DC" w14:paraId="67D6B005" w14:textId="77777777" w:rsidTr="00E812DC">
        <w:tc>
          <w:tcPr>
            <w:tcW w:w="10456" w:type="dxa"/>
          </w:tcPr>
          <w:p w14:paraId="745E02C5" w14:textId="77777777" w:rsidR="00E812DC" w:rsidRDefault="00E812DC" w:rsidP="00E812DC">
            <w:r>
              <w:t>use student1;</w:t>
            </w:r>
          </w:p>
          <w:p w14:paraId="559D478F" w14:textId="77777777" w:rsidR="00E812DC" w:rsidRDefault="00E812DC" w:rsidP="00E812DC"/>
          <w:p w14:paraId="0DCF2CDE" w14:textId="77777777" w:rsidR="00E812DC" w:rsidRDefault="00E812DC" w:rsidP="00E812DC">
            <w:r>
              <w:t xml:space="preserve">SELECT s.*, d.departmentName </w:t>
            </w:r>
          </w:p>
          <w:p w14:paraId="5FF8F40C" w14:textId="77777777" w:rsidR="00E812DC" w:rsidRDefault="00E812DC" w:rsidP="00E812DC">
            <w:r>
              <w:t>FROM student s LEFT JOIN department d ON s.departmentId = d.id</w:t>
            </w:r>
          </w:p>
          <w:p w14:paraId="6CB7616C" w14:textId="77777777" w:rsidR="00E812DC" w:rsidRDefault="00E812DC" w:rsidP="00E812DC">
            <w:r>
              <w:t>WHERE s.id = 4</w:t>
            </w:r>
          </w:p>
          <w:p w14:paraId="5221701B" w14:textId="77777777" w:rsidR="00E812DC" w:rsidRDefault="00E812DC" w:rsidP="00E812DC"/>
        </w:tc>
      </w:tr>
    </w:tbl>
    <w:p w14:paraId="322BA574" w14:textId="77777777" w:rsidR="00E812DC" w:rsidRDefault="00E812DC" w:rsidP="00E812DC"/>
    <w:p w14:paraId="71A2671B" w14:textId="29491399" w:rsidR="00E812DC" w:rsidRDefault="00E812DC" w:rsidP="00E812DC"/>
    <w:p w14:paraId="7381A354" w14:textId="156ADDEC" w:rsidR="00323DC1" w:rsidRDefault="00323DC1" w:rsidP="00323DC1">
      <w:pPr>
        <w:pStyle w:val="Heading1"/>
      </w:pPr>
      <w:bookmarkStart w:id="1" w:name="_Toc24479664"/>
      <w:r>
        <w:rPr>
          <w:rFonts w:hint="eastAsia"/>
        </w:rPr>
        <w:t>S</w:t>
      </w:r>
      <w:r>
        <w:t xml:space="preserve">tudentDAO </w:t>
      </w:r>
      <w:r>
        <w:rPr>
          <w:rFonts w:hint="eastAsia"/>
        </w:rPr>
        <w:t>구현</w:t>
      </w:r>
      <w:bookmarkEnd w:id="1"/>
    </w:p>
    <w:p w14:paraId="7E5A66BF" w14:textId="77777777" w:rsidR="00E812DC" w:rsidRDefault="00E812DC" w:rsidP="00E812DC">
      <w:pPr>
        <w:pStyle w:val="Heading2"/>
      </w:pPr>
      <w:bookmarkStart w:id="2" w:name="_Toc24479665"/>
      <w:r>
        <w:rPr>
          <w:rFonts w:hint="eastAsia"/>
        </w:rPr>
        <w:t>S</w:t>
      </w:r>
      <w:r>
        <w:t>tudentDAO.java #1</w:t>
      </w:r>
      <w:bookmarkEnd w:id="2"/>
    </w:p>
    <w:p w14:paraId="6D24BBF9" w14:textId="77777777" w:rsidR="00E812DC" w:rsidRDefault="00E812DC" w:rsidP="00E812DC">
      <w:r>
        <w:rPr>
          <w:rFonts w:hint="eastAsia"/>
        </w:rPr>
        <w:t>s</w:t>
      </w:r>
      <w:r>
        <w:t>rc/lecture1/jdbc1/StudentDAO.java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E812DC" w14:paraId="0E3995BE" w14:textId="77777777" w:rsidTr="00640785">
        <w:tc>
          <w:tcPr>
            <w:tcW w:w="426" w:type="dxa"/>
          </w:tcPr>
          <w:p w14:paraId="354C32C6" w14:textId="77777777" w:rsidR="00E812DC" w:rsidRPr="00185935" w:rsidRDefault="00E812DC" w:rsidP="00E812DC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47449E63" w14:textId="77777777" w:rsidR="00E812DC" w:rsidRPr="00185935" w:rsidRDefault="00E812DC" w:rsidP="00E812DC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2E7D083E" w14:textId="77777777" w:rsidR="00E812DC" w:rsidRPr="00185935" w:rsidRDefault="00E812DC" w:rsidP="00E812DC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0DB208EB" w14:textId="77777777" w:rsidR="00E812DC" w:rsidRPr="00185935" w:rsidRDefault="00E812DC" w:rsidP="00E812DC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020CE369" w14:textId="77777777" w:rsidR="00E812DC" w:rsidRPr="00185935" w:rsidRDefault="00E812DC" w:rsidP="00E812DC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437CE3EC" w14:textId="77777777" w:rsidR="00E812DC" w:rsidRPr="00185935" w:rsidRDefault="00E812DC" w:rsidP="00E812DC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2940B818" w14:textId="77777777" w:rsidR="00E812DC" w:rsidRPr="00185935" w:rsidRDefault="00E812DC" w:rsidP="00E812DC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32E335A7" w14:textId="77777777" w:rsidR="00E812DC" w:rsidRPr="00185935" w:rsidRDefault="00E812DC" w:rsidP="00E812DC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518E25B4" w14:textId="77777777" w:rsidR="00E812DC" w:rsidRDefault="00E812DC" w:rsidP="00E812DC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554942A8" w14:textId="77777777" w:rsidR="00E812DC" w:rsidRDefault="00E812DC" w:rsidP="00E812DC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768EFFD1" w14:textId="77777777" w:rsidR="00E812DC" w:rsidRDefault="00E812DC" w:rsidP="00E812DC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66F8FE7E" w14:textId="77777777" w:rsidR="00E812DC" w:rsidRDefault="00E812DC" w:rsidP="00E812DC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7948147E" w14:textId="77777777" w:rsidR="00E812DC" w:rsidRDefault="00E812DC" w:rsidP="00E812DC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5D47151E" w14:textId="77777777" w:rsidR="00E812DC" w:rsidRDefault="00E812DC" w:rsidP="00E812DC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0B01F6BE" w14:textId="77777777" w:rsidR="00E812DC" w:rsidRDefault="00E812DC" w:rsidP="00E812DC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65639E81" w14:textId="77777777" w:rsidR="00E812DC" w:rsidRDefault="00E812DC" w:rsidP="00E812DC">
            <w:pPr>
              <w:pStyle w:val="a0"/>
            </w:pPr>
            <w:r>
              <w:rPr>
                <w:rFonts w:hint="eastAsia"/>
              </w:rPr>
              <w:t>16</w:t>
            </w:r>
          </w:p>
          <w:p w14:paraId="39C49FA4" w14:textId="77777777" w:rsidR="00E812DC" w:rsidRDefault="00E812DC" w:rsidP="00E812DC">
            <w:pPr>
              <w:pStyle w:val="a0"/>
            </w:pPr>
            <w:r>
              <w:rPr>
                <w:rFonts w:hint="eastAsia"/>
              </w:rPr>
              <w:t>17</w:t>
            </w:r>
          </w:p>
          <w:p w14:paraId="472D3C2E" w14:textId="77777777" w:rsidR="00E812DC" w:rsidRDefault="00E812DC" w:rsidP="00E812DC">
            <w:pPr>
              <w:pStyle w:val="a0"/>
            </w:pPr>
            <w:r>
              <w:rPr>
                <w:rFonts w:hint="eastAsia"/>
              </w:rPr>
              <w:t>18</w:t>
            </w:r>
          </w:p>
          <w:p w14:paraId="2D6A963D" w14:textId="77777777" w:rsidR="00E812DC" w:rsidRDefault="00E812DC" w:rsidP="00E812DC">
            <w:pPr>
              <w:pStyle w:val="a0"/>
            </w:pPr>
            <w:r>
              <w:rPr>
                <w:rFonts w:hint="eastAsia"/>
              </w:rPr>
              <w:t>19</w:t>
            </w:r>
          </w:p>
          <w:p w14:paraId="6D1280B8" w14:textId="77777777" w:rsidR="00E812DC" w:rsidRDefault="00E812DC" w:rsidP="00E812DC">
            <w:pPr>
              <w:pStyle w:val="a0"/>
            </w:pPr>
            <w:r>
              <w:rPr>
                <w:rFonts w:hint="eastAsia"/>
              </w:rPr>
              <w:t>20</w:t>
            </w:r>
          </w:p>
          <w:p w14:paraId="79E0F585" w14:textId="77777777" w:rsidR="00E812DC" w:rsidRDefault="00E812DC" w:rsidP="00E812DC">
            <w:pPr>
              <w:pStyle w:val="a0"/>
            </w:pPr>
            <w:r>
              <w:rPr>
                <w:rFonts w:hint="eastAsia"/>
              </w:rPr>
              <w:t>21</w:t>
            </w:r>
          </w:p>
          <w:p w14:paraId="4637F80F" w14:textId="77777777" w:rsidR="00E812DC" w:rsidRDefault="00E812DC" w:rsidP="00E812DC">
            <w:pPr>
              <w:pStyle w:val="a0"/>
            </w:pPr>
            <w:r>
              <w:rPr>
                <w:rFonts w:hint="eastAsia"/>
              </w:rPr>
              <w:t>22</w:t>
            </w:r>
          </w:p>
          <w:p w14:paraId="6C344451" w14:textId="77777777" w:rsidR="00E812DC" w:rsidRDefault="00E812DC" w:rsidP="00E812DC">
            <w:pPr>
              <w:pStyle w:val="a0"/>
            </w:pPr>
            <w:r>
              <w:rPr>
                <w:rFonts w:hint="eastAsia"/>
              </w:rPr>
              <w:t>23</w:t>
            </w:r>
          </w:p>
          <w:p w14:paraId="2C2DD4B5" w14:textId="77777777" w:rsidR="00E812DC" w:rsidRDefault="00E812DC" w:rsidP="00E812DC">
            <w:pPr>
              <w:pStyle w:val="a0"/>
            </w:pPr>
            <w:r>
              <w:rPr>
                <w:rFonts w:hint="eastAsia"/>
              </w:rPr>
              <w:t>24</w:t>
            </w:r>
          </w:p>
          <w:p w14:paraId="7545F233" w14:textId="77777777" w:rsidR="00E812DC" w:rsidRDefault="00E812DC" w:rsidP="00E812DC">
            <w:pPr>
              <w:pStyle w:val="a0"/>
            </w:pPr>
            <w:r>
              <w:rPr>
                <w:rFonts w:hint="eastAsia"/>
              </w:rPr>
              <w:t>25</w:t>
            </w:r>
          </w:p>
          <w:p w14:paraId="1769958D" w14:textId="77777777" w:rsidR="00E812DC" w:rsidRDefault="00E812DC" w:rsidP="00E812DC">
            <w:pPr>
              <w:pStyle w:val="a0"/>
            </w:pPr>
            <w:r>
              <w:rPr>
                <w:rFonts w:hint="eastAsia"/>
              </w:rPr>
              <w:t>26</w:t>
            </w:r>
          </w:p>
          <w:p w14:paraId="489B01FD" w14:textId="77777777" w:rsidR="00E812DC" w:rsidRDefault="00E812DC" w:rsidP="00E812DC">
            <w:pPr>
              <w:pStyle w:val="a0"/>
            </w:pPr>
            <w:r>
              <w:rPr>
                <w:rFonts w:hint="eastAsia"/>
              </w:rPr>
              <w:t>27</w:t>
            </w:r>
          </w:p>
          <w:p w14:paraId="7DA8107C" w14:textId="77777777" w:rsidR="00E812DC" w:rsidRDefault="00E812DC" w:rsidP="00E812DC">
            <w:pPr>
              <w:pStyle w:val="a0"/>
            </w:pPr>
            <w:r>
              <w:rPr>
                <w:rFonts w:hint="eastAsia"/>
              </w:rPr>
              <w:t>28</w:t>
            </w:r>
          </w:p>
          <w:p w14:paraId="338D737D" w14:textId="77777777" w:rsidR="00E812DC" w:rsidRDefault="00E812DC" w:rsidP="00E812DC">
            <w:pPr>
              <w:pStyle w:val="a0"/>
            </w:pPr>
            <w:r>
              <w:rPr>
                <w:rFonts w:hint="eastAsia"/>
              </w:rPr>
              <w:t>29</w:t>
            </w:r>
          </w:p>
          <w:p w14:paraId="5494416D" w14:textId="77777777" w:rsidR="00E812DC" w:rsidRDefault="00E812DC" w:rsidP="00E812DC">
            <w:pPr>
              <w:pStyle w:val="a0"/>
            </w:pPr>
            <w:r>
              <w:rPr>
                <w:rFonts w:hint="eastAsia"/>
              </w:rPr>
              <w:t>30</w:t>
            </w:r>
          </w:p>
          <w:p w14:paraId="569EC338" w14:textId="77777777" w:rsidR="00E812DC" w:rsidRDefault="00E812DC" w:rsidP="00E812DC">
            <w:pPr>
              <w:pStyle w:val="a0"/>
            </w:pPr>
            <w:r>
              <w:rPr>
                <w:rFonts w:hint="eastAsia"/>
              </w:rPr>
              <w:t>31</w:t>
            </w:r>
          </w:p>
          <w:p w14:paraId="23B42645" w14:textId="77777777" w:rsidR="00E812DC" w:rsidRDefault="00E812DC" w:rsidP="00E812DC">
            <w:pPr>
              <w:pStyle w:val="a0"/>
            </w:pPr>
            <w:r>
              <w:rPr>
                <w:rFonts w:hint="eastAsia"/>
              </w:rPr>
              <w:t>32</w:t>
            </w:r>
          </w:p>
          <w:p w14:paraId="512CE042" w14:textId="77777777" w:rsidR="00E812DC" w:rsidRDefault="00E812DC" w:rsidP="00E812DC">
            <w:pPr>
              <w:pStyle w:val="a0"/>
            </w:pPr>
            <w:r>
              <w:rPr>
                <w:rFonts w:hint="eastAsia"/>
              </w:rPr>
              <w:lastRenderedPageBreak/>
              <w:t>33</w:t>
            </w:r>
          </w:p>
          <w:p w14:paraId="41A430D9" w14:textId="77777777" w:rsidR="00E812DC" w:rsidRDefault="00E812DC" w:rsidP="00E812DC">
            <w:pPr>
              <w:pStyle w:val="a0"/>
            </w:pPr>
            <w:r>
              <w:rPr>
                <w:rFonts w:hint="eastAsia"/>
              </w:rPr>
              <w:t>34</w:t>
            </w:r>
          </w:p>
          <w:p w14:paraId="52F2CBBF" w14:textId="77777777" w:rsidR="00E812DC" w:rsidRDefault="00E812DC" w:rsidP="00E812DC">
            <w:pPr>
              <w:pStyle w:val="a0"/>
            </w:pPr>
            <w:r>
              <w:rPr>
                <w:rFonts w:hint="eastAsia"/>
              </w:rPr>
              <w:t>35</w:t>
            </w:r>
          </w:p>
          <w:p w14:paraId="477F5333" w14:textId="77777777" w:rsidR="00E812DC" w:rsidRDefault="00E812DC" w:rsidP="00E812DC">
            <w:pPr>
              <w:pStyle w:val="a0"/>
            </w:pPr>
            <w:r>
              <w:rPr>
                <w:rFonts w:hint="eastAsia"/>
              </w:rPr>
              <w:t>36</w:t>
            </w:r>
          </w:p>
          <w:p w14:paraId="7AA7AC2E" w14:textId="77777777" w:rsidR="00E812DC" w:rsidRDefault="00E812DC" w:rsidP="00E812DC">
            <w:pPr>
              <w:pStyle w:val="a0"/>
            </w:pPr>
            <w:r>
              <w:rPr>
                <w:rFonts w:hint="eastAsia"/>
              </w:rPr>
              <w:t>37</w:t>
            </w:r>
          </w:p>
          <w:p w14:paraId="0D856D0E" w14:textId="77777777" w:rsidR="00E812DC" w:rsidRDefault="00E812DC" w:rsidP="00E812DC">
            <w:pPr>
              <w:pStyle w:val="a0"/>
            </w:pPr>
            <w:r>
              <w:rPr>
                <w:rFonts w:hint="eastAsia"/>
              </w:rPr>
              <w:t>38</w:t>
            </w:r>
          </w:p>
          <w:p w14:paraId="52B56DCE" w14:textId="77777777" w:rsidR="00E812DC" w:rsidRDefault="00E812DC" w:rsidP="00E812DC">
            <w:pPr>
              <w:pStyle w:val="a0"/>
            </w:pPr>
            <w:r>
              <w:rPr>
                <w:rFonts w:hint="eastAsia"/>
              </w:rPr>
              <w:t>39</w:t>
            </w:r>
          </w:p>
          <w:p w14:paraId="154248C3" w14:textId="77777777" w:rsidR="00E812DC" w:rsidRDefault="00E812DC" w:rsidP="00E812DC">
            <w:pPr>
              <w:pStyle w:val="a0"/>
            </w:pPr>
            <w:r>
              <w:rPr>
                <w:rFonts w:hint="eastAsia"/>
              </w:rPr>
              <w:t>40</w:t>
            </w:r>
          </w:p>
          <w:p w14:paraId="2AEE1AE9" w14:textId="77777777" w:rsidR="00E812DC" w:rsidRDefault="00E812DC" w:rsidP="00E812DC">
            <w:pPr>
              <w:pStyle w:val="a0"/>
            </w:pPr>
            <w:r>
              <w:rPr>
                <w:rFonts w:hint="eastAsia"/>
              </w:rPr>
              <w:t>41</w:t>
            </w:r>
          </w:p>
          <w:p w14:paraId="0B8B2DB8" w14:textId="77777777" w:rsidR="00E812DC" w:rsidRDefault="00E812DC" w:rsidP="00E812DC">
            <w:pPr>
              <w:pStyle w:val="a0"/>
            </w:pPr>
            <w:r>
              <w:rPr>
                <w:rFonts w:hint="eastAsia"/>
              </w:rPr>
              <w:t>42</w:t>
            </w:r>
          </w:p>
          <w:p w14:paraId="7565B3D9" w14:textId="77777777" w:rsidR="00E812DC" w:rsidRDefault="00E812DC" w:rsidP="00E812DC">
            <w:pPr>
              <w:pStyle w:val="a0"/>
            </w:pPr>
            <w:r>
              <w:rPr>
                <w:rFonts w:hint="eastAsia"/>
              </w:rPr>
              <w:t>43</w:t>
            </w:r>
          </w:p>
          <w:p w14:paraId="59B17B06" w14:textId="77777777" w:rsidR="00E812DC" w:rsidRDefault="00E812DC" w:rsidP="00E812DC">
            <w:pPr>
              <w:pStyle w:val="a0"/>
            </w:pPr>
            <w:r>
              <w:rPr>
                <w:rFonts w:hint="eastAsia"/>
              </w:rPr>
              <w:t>44</w:t>
            </w:r>
          </w:p>
          <w:p w14:paraId="08C9844D" w14:textId="77777777" w:rsidR="00E812DC" w:rsidRDefault="00E812DC" w:rsidP="00E812DC">
            <w:pPr>
              <w:pStyle w:val="a0"/>
            </w:pPr>
            <w:r>
              <w:rPr>
                <w:rFonts w:hint="eastAsia"/>
              </w:rPr>
              <w:t>45</w:t>
            </w:r>
          </w:p>
          <w:p w14:paraId="35E53FC3" w14:textId="77777777" w:rsidR="00E812DC" w:rsidRDefault="00E812DC" w:rsidP="00E812DC">
            <w:pPr>
              <w:pStyle w:val="a0"/>
            </w:pPr>
            <w:r>
              <w:rPr>
                <w:rFonts w:hint="eastAsia"/>
              </w:rPr>
              <w:t>46</w:t>
            </w:r>
          </w:p>
          <w:p w14:paraId="36CBE1C0" w14:textId="77777777" w:rsidR="00E812DC" w:rsidRDefault="00E812DC" w:rsidP="00E812DC">
            <w:pPr>
              <w:pStyle w:val="a0"/>
            </w:pPr>
            <w:r>
              <w:rPr>
                <w:rFonts w:hint="eastAsia"/>
              </w:rPr>
              <w:t>47</w:t>
            </w:r>
          </w:p>
          <w:p w14:paraId="46A04849" w14:textId="77777777" w:rsidR="00E812DC" w:rsidRDefault="00E812DC" w:rsidP="00E812DC">
            <w:pPr>
              <w:pStyle w:val="a0"/>
            </w:pPr>
            <w:r>
              <w:rPr>
                <w:rFonts w:hint="eastAsia"/>
              </w:rPr>
              <w:t>48</w:t>
            </w:r>
          </w:p>
          <w:p w14:paraId="0E01E194" w14:textId="77777777" w:rsidR="00E812DC" w:rsidRDefault="00E812DC" w:rsidP="00E812DC">
            <w:pPr>
              <w:pStyle w:val="a0"/>
            </w:pPr>
            <w:r>
              <w:rPr>
                <w:rFonts w:hint="eastAsia"/>
              </w:rPr>
              <w:t>49</w:t>
            </w:r>
          </w:p>
          <w:p w14:paraId="7937A20F" w14:textId="77777777" w:rsidR="00E812DC" w:rsidRDefault="00E812DC" w:rsidP="00E812DC">
            <w:pPr>
              <w:pStyle w:val="a0"/>
            </w:pPr>
            <w:r>
              <w:rPr>
                <w:rFonts w:hint="eastAsia"/>
              </w:rPr>
              <w:t>50</w:t>
            </w:r>
          </w:p>
          <w:p w14:paraId="66511B99" w14:textId="77777777" w:rsidR="00E812DC" w:rsidRDefault="00E812DC" w:rsidP="00E812DC">
            <w:pPr>
              <w:pStyle w:val="a0"/>
            </w:pPr>
            <w:r>
              <w:rPr>
                <w:rFonts w:hint="eastAsia"/>
              </w:rPr>
              <w:t>51</w:t>
            </w:r>
          </w:p>
          <w:p w14:paraId="509CAA0D" w14:textId="77777777" w:rsidR="00E812DC" w:rsidRDefault="00E812DC" w:rsidP="00E812DC">
            <w:pPr>
              <w:pStyle w:val="a0"/>
            </w:pPr>
            <w:r>
              <w:rPr>
                <w:rFonts w:hint="eastAsia"/>
              </w:rPr>
              <w:t>52</w:t>
            </w:r>
          </w:p>
          <w:p w14:paraId="25349D06" w14:textId="77777777" w:rsidR="00E812DC" w:rsidRDefault="00E812DC" w:rsidP="00E812DC">
            <w:pPr>
              <w:pStyle w:val="a0"/>
            </w:pPr>
            <w:r>
              <w:rPr>
                <w:rFonts w:hint="eastAsia"/>
              </w:rPr>
              <w:t>53</w:t>
            </w:r>
          </w:p>
          <w:p w14:paraId="6E78C306" w14:textId="77777777" w:rsidR="00E812DC" w:rsidRDefault="00E812DC" w:rsidP="00E812DC">
            <w:pPr>
              <w:pStyle w:val="a0"/>
            </w:pPr>
            <w:r>
              <w:rPr>
                <w:rFonts w:hint="eastAsia"/>
              </w:rPr>
              <w:t>54</w:t>
            </w:r>
          </w:p>
          <w:p w14:paraId="29DEA0D6" w14:textId="77777777" w:rsidR="00E812DC" w:rsidRDefault="00E812DC" w:rsidP="00E812DC">
            <w:pPr>
              <w:pStyle w:val="a0"/>
            </w:pPr>
            <w:r>
              <w:rPr>
                <w:rFonts w:hint="eastAsia"/>
              </w:rPr>
              <w:t>55</w:t>
            </w:r>
          </w:p>
          <w:p w14:paraId="5CCCFBB2" w14:textId="77777777" w:rsidR="00E812DC" w:rsidRDefault="00E812DC" w:rsidP="00E812DC">
            <w:pPr>
              <w:pStyle w:val="a0"/>
            </w:pPr>
            <w:r>
              <w:rPr>
                <w:rFonts w:hint="eastAsia"/>
              </w:rPr>
              <w:t>56</w:t>
            </w:r>
          </w:p>
          <w:p w14:paraId="3EE0C038" w14:textId="77777777" w:rsidR="00E812DC" w:rsidRDefault="00E812DC" w:rsidP="00E812DC">
            <w:pPr>
              <w:pStyle w:val="a0"/>
            </w:pPr>
            <w:r>
              <w:rPr>
                <w:rFonts w:hint="eastAsia"/>
              </w:rPr>
              <w:t>57</w:t>
            </w:r>
          </w:p>
          <w:p w14:paraId="4F3AF50A" w14:textId="77777777" w:rsidR="00E812DC" w:rsidRDefault="00E812DC" w:rsidP="00E812DC">
            <w:pPr>
              <w:pStyle w:val="a0"/>
            </w:pPr>
            <w:r>
              <w:rPr>
                <w:rFonts w:hint="eastAsia"/>
              </w:rPr>
              <w:t>58</w:t>
            </w:r>
          </w:p>
          <w:p w14:paraId="23D77287" w14:textId="77777777" w:rsidR="00E812DC" w:rsidRDefault="00E812DC" w:rsidP="00E812DC">
            <w:pPr>
              <w:pStyle w:val="a0"/>
            </w:pPr>
            <w:r>
              <w:rPr>
                <w:rFonts w:hint="eastAsia"/>
              </w:rPr>
              <w:t>59</w:t>
            </w:r>
          </w:p>
          <w:p w14:paraId="1B515C1E" w14:textId="77777777" w:rsidR="00E812DC" w:rsidRDefault="00E812DC" w:rsidP="00E812DC">
            <w:pPr>
              <w:pStyle w:val="a0"/>
            </w:pPr>
            <w:r>
              <w:rPr>
                <w:rFonts w:hint="eastAsia"/>
              </w:rPr>
              <w:t>60</w:t>
            </w:r>
          </w:p>
          <w:p w14:paraId="1B47B1C8" w14:textId="77777777" w:rsidR="00E812DC" w:rsidRDefault="00E812DC" w:rsidP="00E812DC">
            <w:pPr>
              <w:pStyle w:val="a0"/>
            </w:pPr>
            <w:r>
              <w:rPr>
                <w:rFonts w:hint="eastAsia"/>
              </w:rPr>
              <w:t>61</w:t>
            </w:r>
          </w:p>
          <w:p w14:paraId="287C190E" w14:textId="77777777" w:rsidR="00E812DC" w:rsidRDefault="00E812DC" w:rsidP="00E812DC">
            <w:pPr>
              <w:pStyle w:val="a0"/>
            </w:pPr>
            <w:r>
              <w:rPr>
                <w:rFonts w:hint="eastAsia"/>
              </w:rPr>
              <w:t>62</w:t>
            </w:r>
          </w:p>
          <w:p w14:paraId="3BD9E7EE" w14:textId="77777777" w:rsidR="00E812DC" w:rsidRDefault="00E812DC" w:rsidP="00E812DC">
            <w:pPr>
              <w:pStyle w:val="a0"/>
            </w:pPr>
            <w:r>
              <w:rPr>
                <w:rFonts w:hint="eastAsia"/>
              </w:rPr>
              <w:t>63</w:t>
            </w:r>
          </w:p>
          <w:p w14:paraId="31A377FE" w14:textId="77777777" w:rsidR="00E812DC" w:rsidRDefault="00E812DC" w:rsidP="00E812DC">
            <w:pPr>
              <w:pStyle w:val="a0"/>
            </w:pPr>
            <w:r>
              <w:rPr>
                <w:rFonts w:hint="eastAsia"/>
              </w:rPr>
              <w:t>64</w:t>
            </w:r>
          </w:p>
          <w:p w14:paraId="673F1FA4" w14:textId="77777777" w:rsidR="00E812DC" w:rsidRDefault="00E812DC" w:rsidP="00E812DC">
            <w:pPr>
              <w:pStyle w:val="a0"/>
            </w:pPr>
            <w:r>
              <w:rPr>
                <w:rFonts w:hint="eastAsia"/>
              </w:rPr>
              <w:t>65</w:t>
            </w:r>
          </w:p>
          <w:p w14:paraId="7BADC4A5" w14:textId="77777777" w:rsidR="00E812DC" w:rsidRDefault="00E812DC" w:rsidP="00E812DC">
            <w:pPr>
              <w:pStyle w:val="a0"/>
            </w:pPr>
            <w:r>
              <w:rPr>
                <w:rFonts w:hint="eastAsia"/>
              </w:rPr>
              <w:t>66</w:t>
            </w:r>
          </w:p>
          <w:p w14:paraId="545DE7A0" w14:textId="77777777" w:rsidR="00E812DC" w:rsidRDefault="00E812DC" w:rsidP="00E812DC">
            <w:pPr>
              <w:pStyle w:val="a0"/>
            </w:pPr>
            <w:r>
              <w:rPr>
                <w:rFonts w:hint="eastAsia"/>
              </w:rPr>
              <w:t>67</w:t>
            </w:r>
          </w:p>
          <w:p w14:paraId="318BBE5E" w14:textId="77777777" w:rsidR="00E812DC" w:rsidRDefault="00E812DC" w:rsidP="00E812DC">
            <w:pPr>
              <w:pStyle w:val="a0"/>
            </w:pPr>
            <w:r>
              <w:rPr>
                <w:rFonts w:hint="eastAsia"/>
              </w:rPr>
              <w:t>68</w:t>
            </w:r>
          </w:p>
          <w:p w14:paraId="5912DC70" w14:textId="77777777" w:rsidR="00E812DC" w:rsidRDefault="00E812DC" w:rsidP="00E812DC">
            <w:pPr>
              <w:pStyle w:val="a0"/>
            </w:pPr>
            <w:r>
              <w:rPr>
                <w:rFonts w:hint="eastAsia"/>
              </w:rPr>
              <w:t>69</w:t>
            </w:r>
          </w:p>
          <w:p w14:paraId="439F88AF" w14:textId="77777777" w:rsidR="00E812DC" w:rsidRDefault="00E812DC" w:rsidP="00E812DC">
            <w:pPr>
              <w:pStyle w:val="a0"/>
            </w:pPr>
            <w:r>
              <w:rPr>
                <w:rFonts w:hint="eastAsia"/>
              </w:rPr>
              <w:t>70</w:t>
            </w:r>
          </w:p>
          <w:p w14:paraId="5A4B6CCD" w14:textId="77777777" w:rsidR="00E812DC" w:rsidRDefault="00E812DC" w:rsidP="00E812DC">
            <w:pPr>
              <w:pStyle w:val="a0"/>
            </w:pPr>
            <w:r>
              <w:rPr>
                <w:rFonts w:hint="eastAsia"/>
              </w:rPr>
              <w:t>71</w:t>
            </w:r>
          </w:p>
          <w:p w14:paraId="1A99DC67" w14:textId="77777777" w:rsidR="00E812DC" w:rsidRDefault="00E812DC" w:rsidP="00E812DC">
            <w:pPr>
              <w:pStyle w:val="a0"/>
            </w:pPr>
            <w:r>
              <w:rPr>
                <w:rFonts w:hint="eastAsia"/>
              </w:rPr>
              <w:t>72</w:t>
            </w:r>
          </w:p>
          <w:p w14:paraId="1BA90C6C" w14:textId="77777777" w:rsidR="00E812DC" w:rsidRDefault="00E812DC" w:rsidP="00E812DC">
            <w:pPr>
              <w:pStyle w:val="a0"/>
            </w:pPr>
            <w:r>
              <w:rPr>
                <w:rFonts w:hint="eastAsia"/>
              </w:rPr>
              <w:t>73</w:t>
            </w:r>
          </w:p>
          <w:p w14:paraId="3F4E5D22" w14:textId="77777777" w:rsidR="00E812DC" w:rsidRDefault="00E812DC" w:rsidP="00E812DC">
            <w:pPr>
              <w:pStyle w:val="a0"/>
            </w:pPr>
            <w:r>
              <w:rPr>
                <w:rFonts w:hint="eastAsia"/>
              </w:rPr>
              <w:t>74</w:t>
            </w:r>
          </w:p>
          <w:p w14:paraId="3C57A949" w14:textId="77777777" w:rsidR="00E812DC" w:rsidRDefault="00E812DC" w:rsidP="00E812DC">
            <w:pPr>
              <w:pStyle w:val="a0"/>
            </w:pPr>
            <w:r>
              <w:rPr>
                <w:rFonts w:hint="eastAsia"/>
              </w:rPr>
              <w:t>75</w:t>
            </w:r>
          </w:p>
          <w:p w14:paraId="0A061763" w14:textId="77777777" w:rsidR="00E812DC" w:rsidRDefault="00E812DC" w:rsidP="00E812DC">
            <w:pPr>
              <w:pStyle w:val="a0"/>
            </w:pPr>
            <w:r>
              <w:rPr>
                <w:rFonts w:hint="eastAsia"/>
              </w:rPr>
              <w:t>76</w:t>
            </w:r>
          </w:p>
          <w:p w14:paraId="26BBD77B" w14:textId="77777777" w:rsidR="00E812DC" w:rsidRDefault="00E812DC" w:rsidP="00E812DC">
            <w:pPr>
              <w:pStyle w:val="a0"/>
            </w:pPr>
            <w:r>
              <w:rPr>
                <w:rFonts w:hint="eastAsia"/>
              </w:rPr>
              <w:t>77</w:t>
            </w:r>
          </w:p>
          <w:p w14:paraId="0F464B19" w14:textId="77777777" w:rsidR="00E812DC" w:rsidRDefault="00E812DC" w:rsidP="00E812DC">
            <w:pPr>
              <w:pStyle w:val="a0"/>
            </w:pPr>
            <w:r>
              <w:rPr>
                <w:rFonts w:hint="eastAsia"/>
              </w:rPr>
              <w:t>78</w:t>
            </w:r>
          </w:p>
          <w:p w14:paraId="16BBC784" w14:textId="77777777" w:rsidR="00E812DC" w:rsidRDefault="00E812DC" w:rsidP="00E812DC">
            <w:pPr>
              <w:pStyle w:val="a0"/>
            </w:pPr>
            <w:r>
              <w:rPr>
                <w:rFonts w:hint="eastAsia"/>
              </w:rPr>
              <w:t>79</w:t>
            </w:r>
          </w:p>
          <w:p w14:paraId="3CE1C6BB" w14:textId="77777777" w:rsidR="00E812DC" w:rsidRDefault="00E812DC" w:rsidP="00E812DC">
            <w:pPr>
              <w:pStyle w:val="a0"/>
            </w:pPr>
            <w:r>
              <w:rPr>
                <w:rFonts w:hint="eastAsia"/>
              </w:rPr>
              <w:t>80</w:t>
            </w:r>
          </w:p>
          <w:p w14:paraId="3C91BB1E" w14:textId="77777777" w:rsidR="00E812DC" w:rsidRPr="00185935" w:rsidRDefault="00E812DC" w:rsidP="00E812DC">
            <w:pPr>
              <w:pStyle w:val="a0"/>
            </w:pPr>
          </w:p>
        </w:tc>
        <w:tc>
          <w:tcPr>
            <w:tcW w:w="10631" w:type="dxa"/>
          </w:tcPr>
          <w:p w14:paraId="3DC436CE" w14:textId="77777777" w:rsidR="00E812DC" w:rsidRDefault="00E812DC" w:rsidP="00E812D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lastRenderedPageBreak/>
              <w:t>package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lecture1.jdbc1;</w:t>
            </w:r>
          </w:p>
          <w:p w14:paraId="2B774C90" w14:textId="77777777" w:rsidR="00E812DC" w:rsidRDefault="00E812DC" w:rsidP="00E812DC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1AC0EDFB" w14:textId="77777777" w:rsidR="00E812DC" w:rsidRDefault="00E812DC" w:rsidP="00E812D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java.sql.Connection;</w:t>
            </w:r>
          </w:p>
          <w:p w14:paraId="76767C77" w14:textId="77777777" w:rsidR="00E812DC" w:rsidRDefault="00E812DC" w:rsidP="00E812D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java.sql.PreparedStatement;</w:t>
            </w:r>
          </w:p>
          <w:p w14:paraId="3A91C99B" w14:textId="77777777" w:rsidR="00E812DC" w:rsidRDefault="00E812DC" w:rsidP="00E812D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java.sql.ResultSet;</w:t>
            </w:r>
          </w:p>
          <w:p w14:paraId="05F01A33" w14:textId="77777777" w:rsidR="00E812DC" w:rsidRDefault="00E812DC" w:rsidP="00E812D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java.util.ArrayList;</w:t>
            </w:r>
          </w:p>
          <w:p w14:paraId="6729D6AA" w14:textId="77777777" w:rsidR="00E812DC" w:rsidRDefault="00E812DC" w:rsidP="00E812D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java.util.List;</w:t>
            </w:r>
          </w:p>
          <w:p w14:paraId="4B1D242E" w14:textId="77777777" w:rsidR="00E812DC" w:rsidRDefault="00E812DC" w:rsidP="00E812DC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3801CC2F" w14:textId="77777777" w:rsidR="00E812DC" w:rsidRDefault="00E812DC" w:rsidP="00E812D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lecture1.DB;</w:t>
            </w:r>
          </w:p>
          <w:p w14:paraId="3802E7E3" w14:textId="77777777" w:rsidR="00E812DC" w:rsidRDefault="00E812DC" w:rsidP="00E812DC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6286CDDF" w14:textId="77777777" w:rsidR="00E812DC" w:rsidRDefault="00E812DC" w:rsidP="00E812D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StudentDAO {</w:t>
            </w:r>
          </w:p>
          <w:p w14:paraId="6894DF1E" w14:textId="77777777" w:rsidR="00E812DC" w:rsidRDefault="00E812DC" w:rsidP="00E812DC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32406C73" w14:textId="77777777" w:rsidR="00E812DC" w:rsidRDefault="00E812DC" w:rsidP="00E812D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List&lt;Student&gt; findAll() </w:t>
            </w:r>
            <w:r>
              <w:rPr>
                <w:rFonts w:cs="굴림체"/>
                <w:color w:val="7F0055"/>
                <w:kern w:val="0"/>
                <w:szCs w:val="20"/>
              </w:rPr>
              <w:t>throws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Exception {</w:t>
            </w:r>
          </w:p>
          <w:p w14:paraId="6C8D367D" w14:textId="77777777" w:rsidR="00E812DC" w:rsidRDefault="00E812DC" w:rsidP="00E812D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String </w:t>
            </w:r>
            <w:r>
              <w:rPr>
                <w:rFonts w:cs="굴림체"/>
                <w:color w:val="6A3E3E"/>
                <w:kern w:val="0"/>
                <w:szCs w:val="20"/>
              </w:rPr>
              <w:t>sql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2A00FF"/>
                <w:kern w:val="0"/>
                <w:szCs w:val="20"/>
              </w:rPr>
              <w:t>"SELECT s.*, d.departmentName 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</w:t>
            </w:r>
          </w:p>
          <w:p w14:paraId="00705AE4" w14:textId="77777777" w:rsidR="00E812DC" w:rsidRDefault="00E812DC" w:rsidP="00E812D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     </w:t>
            </w:r>
            <w:r>
              <w:rPr>
                <w:rFonts w:cs="굴림체"/>
                <w:color w:val="2A00FF"/>
                <w:kern w:val="0"/>
                <w:szCs w:val="20"/>
              </w:rPr>
              <w:t>"FROM student s LEFT JOIN department d ON s.departmentId = d.id"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715B8B81" w14:textId="77777777" w:rsidR="00E812DC" w:rsidRDefault="00E812DC" w:rsidP="00E812D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try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(Connection </w:t>
            </w:r>
            <w:r>
              <w:rPr>
                <w:rFonts w:cs="굴림체"/>
                <w:color w:val="6A3E3E"/>
                <w:kern w:val="0"/>
                <w:szCs w:val="20"/>
              </w:rPr>
              <w:t>connection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DB.getConnection(</w:t>
            </w:r>
            <w:r>
              <w:rPr>
                <w:rFonts w:cs="굴림체"/>
                <w:color w:val="2A00FF"/>
                <w:kern w:val="0"/>
                <w:szCs w:val="20"/>
              </w:rPr>
              <w:t>"student1"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6003DA49" w14:textId="77777777" w:rsidR="00E812DC" w:rsidRDefault="00E812DC" w:rsidP="00E812D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PreparedStatement </w:t>
            </w:r>
            <w:r>
              <w:rPr>
                <w:rFonts w:cs="굴림체"/>
                <w:color w:val="6A3E3E"/>
                <w:kern w:val="0"/>
                <w:szCs w:val="20"/>
              </w:rPr>
              <w:t>statement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connection</w:t>
            </w:r>
            <w:r>
              <w:rPr>
                <w:rFonts w:cs="굴림체"/>
                <w:color w:val="000000"/>
                <w:kern w:val="0"/>
                <w:szCs w:val="20"/>
              </w:rPr>
              <w:t>.prepareStatement(</w:t>
            </w:r>
            <w:r>
              <w:rPr>
                <w:rFonts w:cs="굴림체"/>
                <w:color w:val="6A3E3E"/>
                <w:kern w:val="0"/>
                <w:szCs w:val="20"/>
              </w:rPr>
              <w:t>sql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0EDA02A8" w14:textId="77777777" w:rsidR="00E812DC" w:rsidRDefault="00E812DC" w:rsidP="00E812D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ResultSet </w:t>
            </w:r>
            <w:r>
              <w:rPr>
                <w:rFonts w:cs="굴림체"/>
                <w:color w:val="6A3E3E"/>
                <w:kern w:val="0"/>
                <w:szCs w:val="20"/>
              </w:rPr>
              <w:t>resultSet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statement</w:t>
            </w:r>
            <w:r>
              <w:rPr>
                <w:rFonts w:cs="굴림체"/>
                <w:color w:val="000000"/>
                <w:kern w:val="0"/>
                <w:szCs w:val="20"/>
              </w:rPr>
              <w:t>.executeQuery()) {</w:t>
            </w:r>
          </w:p>
          <w:p w14:paraId="5CA49C3B" w14:textId="77777777" w:rsidR="00E812DC" w:rsidRDefault="00E812DC" w:rsidP="00E812D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ArrayList&lt;Student&gt; </w:t>
            </w:r>
            <w:r>
              <w:rPr>
                <w:rFonts w:cs="굴림체"/>
                <w:color w:val="6A3E3E"/>
                <w:kern w:val="0"/>
                <w:szCs w:val="20"/>
              </w:rPr>
              <w:t>list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ArrayList&lt;Student&gt;();</w:t>
            </w:r>
          </w:p>
          <w:p w14:paraId="320A5BED" w14:textId="77777777" w:rsidR="00E812DC" w:rsidRDefault="00E812DC" w:rsidP="00E812D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while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/>
                <w:color w:val="6A3E3E"/>
                <w:kern w:val="0"/>
                <w:szCs w:val="20"/>
              </w:rPr>
              <w:t>resultSet</w:t>
            </w:r>
            <w:r>
              <w:rPr>
                <w:rFonts w:cs="굴림체"/>
                <w:color w:val="000000"/>
                <w:kern w:val="0"/>
                <w:szCs w:val="20"/>
              </w:rPr>
              <w:t>.next()) {</w:t>
            </w:r>
          </w:p>
          <w:p w14:paraId="52755A6E" w14:textId="77777777" w:rsidR="00E812DC" w:rsidRDefault="00E812DC" w:rsidP="00E812D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Student </w:t>
            </w:r>
            <w:r>
              <w:rPr>
                <w:rFonts w:cs="굴림체"/>
                <w:color w:val="6A3E3E"/>
                <w:kern w:val="0"/>
                <w:szCs w:val="20"/>
              </w:rPr>
              <w:t>student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Student();</w:t>
            </w:r>
          </w:p>
          <w:p w14:paraId="7B1B04CD" w14:textId="77777777" w:rsidR="00E812DC" w:rsidRDefault="00E812DC" w:rsidP="00E812D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cs="굴림체"/>
                <w:color w:val="6A3E3E"/>
                <w:kern w:val="0"/>
                <w:szCs w:val="20"/>
              </w:rPr>
              <w:t>student</w:t>
            </w:r>
            <w:r>
              <w:rPr>
                <w:rFonts w:cs="굴림체"/>
                <w:color w:val="000000"/>
                <w:kern w:val="0"/>
                <w:szCs w:val="20"/>
              </w:rPr>
              <w:t>.setId(</w:t>
            </w:r>
            <w:r>
              <w:rPr>
                <w:rFonts w:cs="굴림체"/>
                <w:color w:val="6A3E3E"/>
                <w:kern w:val="0"/>
                <w:szCs w:val="20"/>
              </w:rPr>
              <w:t>resultSet</w:t>
            </w:r>
            <w:r>
              <w:rPr>
                <w:rFonts w:cs="굴림체"/>
                <w:color w:val="000000"/>
                <w:kern w:val="0"/>
                <w:szCs w:val="20"/>
              </w:rPr>
              <w:t>.getInt(</w:t>
            </w:r>
            <w:r>
              <w:rPr>
                <w:rFonts w:cs="굴림체"/>
                <w:color w:val="2A00FF"/>
                <w:kern w:val="0"/>
                <w:szCs w:val="20"/>
              </w:rPr>
              <w:t>"id"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56941A51" w14:textId="77777777" w:rsidR="00E812DC" w:rsidRDefault="00E812DC" w:rsidP="00E812D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cs="굴림체"/>
                <w:color w:val="6A3E3E"/>
                <w:kern w:val="0"/>
                <w:szCs w:val="20"/>
              </w:rPr>
              <w:t>student</w:t>
            </w:r>
            <w:r>
              <w:rPr>
                <w:rFonts w:cs="굴림체"/>
                <w:color w:val="000000"/>
                <w:kern w:val="0"/>
                <w:szCs w:val="20"/>
              </w:rPr>
              <w:t>.setStudentNumber(</w:t>
            </w:r>
            <w:r>
              <w:rPr>
                <w:rFonts w:cs="굴림체"/>
                <w:color w:val="6A3E3E"/>
                <w:kern w:val="0"/>
                <w:szCs w:val="20"/>
              </w:rPr>
              <w:t>resultSet</w:t>
            </w:r>
            <w:r>
              <w:rPr>
                <w:rFonts w:cs="굴림체"/>
                <w:color w:val="000000"/>
                <w:kern w:val="0"/>
                <w:szCs w:val="20"/>
              </w:rPr>
              <w:t>.getString(</w:t>
            </w:r>
            <w:r>
              <w:rPr>
                <w:rFonts w:cs="굴림체"/>
                <w:color w:val="2A00FF"/>
                <w:kern w:val="0"/>
                <w:szCs w:val="20"/>
              </w:rPr>
              <w:t>"studentNumber"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0AC27A5C" w14:textId="77777777" w:rsidR="00E812DC" w:rsidRDefault="00E812DC" w:rsidP="00E812D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cs="굴림체"/>
                <w:color w:val="6A3E3E"/>
                <w:kern w:val="0"/>
                <w:szCs w:val="20"/>
              </w:rPr>
              <w:t>student</w:t>
            </w:r>
            <w:r>
              <w:rPr>
                <w:rFonts w:cs="굴림체"/>
                <w:color w:val="000000"/>
                <w:kern w:val="0"/>
                <w:szCs w:val="20"/>
              </w:rPr>
              <w:t>.setName(</w:t>
            </w:r>
            <w:r>
              <w:rPr>
                <w:rFonts w:cs="굴림체"/>
                <w:color w:val="6A3E3E"/>
                <w:kern w:val="0"/>
                <w:szCs w:val="20"/>
              </w:rPr>
              <w:t>resultSet</w:t>
            </w:r>
            <w:r>
              <w:rPr>
                <w:rFonts w:cs="굴림체"/>
                <w:color w:val="000000"/>
                <w:kern w:val="0"/>
                <w:szCs w:val="20"/>
              </w:rPr>
              <w:t>.getString(</w:t>
            </w:r>
            <w:r>
              <w:rPr>
                <w:rFonts w:cs="굴림체"/>
                <w:color w:val="2A00FF"/>
                <w:kern w:val="0"/>
                <w:szCs w:val="20"/>
              </w:rPr>
              <w:t>"name"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61DCC23C" w14:textId="77777777" w:rsidR="00E812DC" w:rsidRDefault="00E812DC" w:rsidP="00E812D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cs="굴림체"/>
                <w:color w:val="6A3E3E"/>
                <w:kern w:val="0"/>
                <w:szCs w:val="20"/>
              </w:rPr>
              <w:t>student</w:t>
            </w:r>
            <w:r>
              <w:rPr>
                <w:rFonts w:cs="굴림체"/>
                <w:color w:val="000000"/>
                <w:kern w:val="0"/>
                <w:szCs w:val="20"/>
              </w:rPr>
              <w:t>.setDepartmentId(</w:t>
            </w:r>
            <w:r>
              <w:rPr>
                <w:rFonts w:cs="굴림체"/>
                <w:color w:val="6A3E3E"/>
                <w:kern w:val="0"/>
                <w:szCs w:val="20"/>
              </w:rPr>
              <w:t>resultSet</w:t>
            </w:r>
            <w:r>
              <w:rPr>
                <w:rFonts w:cs="굴림체"/>
                <w:color w:val="000000"/>
                <w:kern w:val="0"/>
                <w:szCs w:val="20"/>
              </w:rPr>
              <w:t>.getInt(</w:t>
            </w:r>
            <w:r>
              <w:rPr>
                <w:rFonts w:cs="굴림체"/>
                <w:color w:val="2A00FF"/>
                <w:kern w:val="0"/>
                <w:szCs w:val="20"/>
              </w:rPr>
              <w:t>"departmentId"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6D145515" w14:textId="77777777" w:rsidR="00E812DC" w:rsidRDefault="00E812DC" w:rsidP="00E812D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cs="굴림체"/>
                <w:color w:val="6A3E3E"/>
                <w:kern w:val="0"/>
                <w:szCs w:val="20"/>
              </w:rPr>
              <w:t>student</w:t>
            </w:r>
            <w:r>
              <w:rPr>
                <w:rFonts w:cs="굴림체"/>
                <w:color w:val="000000"/>
                <w:kern w:val="0"/>
                <w:szCs w:val="20"/>
              </w:rPr>
              <w:t>.setYear(</w:t>
            </w:r>
            <w:r>
              <w:rPr>
                <w:rFonts w:cs="굴림체"/>
                <w:color w:val="6A3E3E"/>
                <w:kern w:val="0"/>
                <w:szCs w:val="20"/>
              </w:rPr>
              <w:t>resultSet</w:t>
            </w:r>
            <w:r>
              <w:rPr>
                <w:rFonts w:cs="굴림체"/>
                <w:color w:val="000000"/>
                <w:kern w:val="0"/>
                <w:szCs w:val="20"/>
              </w:rPr>
              <w:t>.getInt(</w:t>
            </w:r>
            <w:r>
              <w:rPr>
                <w:rFonts w:cs="굴림체"/>
                <w:color w:val="2A00FF"/>
                <w:kern w:val="0"/>
                <w:szCs w:val="20"/>
              </w:rPr>
              <w:t>"year"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4010E5F0" w14:textId="77777777" w:rsidR="00E812DC" w:rsidRDefault="00E812DC" w:rsidP="00E812D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cs="굴림체"/>
                <w:color w:val="6A3E3E"/>
                <w:kern w:val="0"/>
                <w:szCs w:val="20"/>
              </w:rPr>
              <w:t>student</w:t>
            </w:r>
            <w:r>
              <w:rPr>
                <w:rFonts w:cs="굴림체"/>
                <w:color w:val="000000"/>
                <w:kern w:val="0"/>
                <w:szCs w:val="20"/>
              </w:rPr>
              <w:t>.setDepartmentName(</w:t>
            </w:r>
            <w:r>
              <w:rPr>
                <w:rFonts w:cs="굴림체"/>
                <w:color w:val="6A3E3E"/>
                <w:kern w:val="0"/>
                <w:szCs w:val="20"/>
              </w:rPr>
              <w:t>resultSet</w:t>
            </w:r>
            <w:r>
              <w:rPr>
                <w:rFonts w:cs="굴림체"/>
                <w:color w:val="000000"/>
                <w:kern w:val="0"/>
                <w:szCs w:val="20"/>
              </w:rPr>
              <w:t>.getString(</w:t>
            </w:r>
            <w:r>
              <w:rPr>
                <w:rFonts w:cs="굴림체"/>
                <w:color w:val="2A00FF"/>
                <w:kern w:val="0"/>
                <w:szCs w:val="20"/>
              </w:rPr>
              <w:t>"departmentName"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635203D3" w14:textId="77777777" w:rsidR="00E812DC" w:rsidRDefault="00E812DC" w:rsidP="00E812D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cs="굴림체"/>
                <w:color w:val="6A3E3E"/>
                <w:kern w:val="0"/>
                <w:szCs w:val="20"/>
              </w:rPr>
              <w:t>list</w:t>
            </w:r>
            <w:r>
              <w:rPr>
                <w:rFonts w:cs="굴림체"/>
                <w:color w:val="000000"/>
                <w:kern w:val="0"/>
                <w:szCs w:val="20"/>
              </w:rPr>
              <w:t>.add(</w:t>
            </w:r>
            <w:r>
              <w:rPr>
                <w:rFonts w:cs="굴림체"/>
                <w:color w:val="6A3E3E"/>
                <w:kern w:val="0"/>
                <w:szCs w:val="20"/>
              </w:rPr>
              <w:t>student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5C69951C" w14:textId="77777777" w:rsidR="00E812DC" w:rsidRDefault="00E812DC" w:rsidP="00E812D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}</w:t>
            </w:r>
          </w:p>
          <w:p w14:paraId="598A3CBF" w14:textId="77777777" w:rsidR="00E812DC" w:rsidRDefault="00E812DC" w:rsidP="00E812D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list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2749429B" w14:textId="77777777" w:rsidR="00E812DC" w:rsidRDefault="00E812DC" w:rsidP="00E812D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}</w:t>
            </w:r>
          </w:p>
          <w:p w14:paraId="408CF845" w14:textId="77777777" w:rsidR="00E812DC" w:rsidRDefault="00E812DC" w:rsidP="00E812D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7B1D3F3D" w14:textId="77777777" w:rsidR="00E812DC" w:rsidRDefault="00E812DC" w:rsidP="00E812DC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2C0FEEA3" w14:textId="77777777" w:rsidR="00E812DC" w:rsidRDefault="00E812DC" w:rsidP="00E812D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List&lt;Student&gt; findByName(String </w:t>
            </w:r>
            <w:r>
              <w:rPr>
                <w:rFonts w:cs="굴림체"/>
                <w:color w:val="6A3E3E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) </w:t>
            </w:r>
            <w:r>
              <w:rPr>
                <w:rFonts w:cs="굴림체"/>
                <w:color w:val="7F0055"/>
                <w:kern w:val="0"/>
                <w:szCs w:val="20"/>
              </w:rPr>
              <w:t>throws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Exception {</w:t>
            </w:r>
          </w:p>
          <w:p w14:paraId="7A42B735" w14:textId="77777777" w:rsidR="00E812DC" w:rsidRDefault="00E812DC" w:rsidP="00E812D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String </w:t>
            </w:r>
            <w:r>
              <w:rPr>
                <w:rFonts w:cs="굴림체"/>
                <w:color w:val="6A3E3E"/>
                <w:kern w:val="0"/>
                <w:szCs w:val="20"/>
              </w:rPr>
              <w:t>sql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2A00FF"/>
                <w:kern w:val="0"/>
                <w:szCs w:val="20"/>
              </w:rPr>
              <w:t>"SELECT s.*, d.departmentName 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</w:t>
            </w:r>
          </w:p>
          <w:p w14:paraId="6C7B5DD8" w14:textId="77777777" w:rsidR="00E812DC" w:rsidRDefault="00E812DC" w:rsidP="00E812D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     </w:t>
            </w:r>
            <w:r>
              <w:rPr>
                <w:rFonts w:cs="굴림체"/>
                <w:color w:val="2A00FF"/>
                <w:kern w:val="0"/>
                <w:szCs w:val="20"/>
              </w:rPr>
              <w:t>"FROM student s LEFT JOIN department d ON s.departmentId = d.id 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</w:t>
            </w:r>
          </w:p>
          <w:p w14:paraId="53CC0F65" w14:textId="77777777" w:rsidR="00E812DC" w:rsidRDefault="00E812DC" w:rsidP="00E812D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     </w:t>
            </w:r>
            <w:r>
              <w:rPr>
                <w:rFonts w:cs="굴림체"/>
                <w:color w:val="2A00FF"/>
                <w:kern w:val="0"/>
                <w:szCs w:val="20"/>
              </w:rPr>
              <w:t>"WHERE s.name LIKE ?"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56776D22" w14:textId="77777777" w:rsidR="00E812DC" w:rsidRDefault="00E812DC" w:rsidP="00E812D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try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(Connection </w:t>
            </w:r>
            <w:r>
              <w:rPr>
                <w:rFonts w:cs="굴림체"/>
                <w:color w:val="6A3E3E"/>
                <w:kern w:val="0"/>
                <w:szCs w:val="20"/>
              </w:rPr>
              <w:t>connection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DB.getConnection(</w:t>
            </w:r>
            <w:r>
              <w:rPr>
                <w:rFonts w:cs="굴림체"/>
                <w:color w:val="2A00FF"/>
                <w:kern w:val="0"/>
                <w:szCs w:val="20"/>
              </w:rPr>
              <w:t>"student1"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3EA28A38" w14:textId="77777777" w:rsidR="00E812DC" w:rsidRDefault="00E812DC" w:rsidP="00E812D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PreparedStatement </w:t>
            </w:r>
            <w:r>
              <w:rPr>
                <w:rFonts w:cs="굴림체"/>
                <w:color w:val="6A3E3E"/>
                <w:kern w:val="0"/>
                <w:szCs w:val="20"/>
              </w:rPr>
              <w:t>statement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connection</w:t>
            </w:r>
            <w:r>
              <w:rPr>
                <w:rFonts w:cs="굴림체"/>
                <w:color w:val="000000"/>
                <w:kern w:val="0"/>
                <w:szCs w:val="20"/>
              </w:rPr>
              <w:t>.prepareStatement(</w:t>
            </w:r>
            <w:r>
              <w:rPr>
                <w:rFonts w:cs="굴림체"/>
                <w:color w:val="6A3E3E"/>
                <w:kern w:val="0"/>
                <w:szCs w:val="20"/>
              </w:rPr>
              <w:t>sql</w:t>
            </w:r>
            <w:r>
              <w:rPr>
                <w:rFonts w:cs="굴림체"/>
                <w:color w:val="000000"/>
                <w:kern w:val="0"/>
                <w:szCs w:val="20"/>
              </w:rPr>
              <w:t>)) {</w:t>
            </w:r>
          </w:p>
          <w:p w14:paraId="7C9D4A27" w14:textId="77777777" w:rsidR="00E812DC" w:rsidRDefault="00E812DC" w:rsidP="00E812D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6A3E3E"/>
                <w:kern w:val="0"/>
                <w:szCs w:val="20"/>
              </w:rPr>
              <w:t>statement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.setString(1, </w:t>
            </w:r>
            <w:r>
              <w:rPr>
                <w:rFonts w:cs="굴림체"/>
                <w:color w:val="6A3E3E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 </w:t>
            </w:r>
            <w:r>
              <w:rPr>
                <w:rFonts w:cs="굴림체"/>
                <w:color w:val="2A00FF"/>
                <w:kern w:val="0"/>
                <w:szCs w:val="20"/>
              </w:rPr>
              <w:t>"%"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3932A2C5" w14:textId="77777777" w:rsidR="00E812DC" w:rsidRDefault="00E812DC" w:rsidP="00E812D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try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(ResultSet </w:t>
            </w:r>
            <w:r>
              <w:rPr>
                <w:rFonts w:cs="굴림체"/>
                <w:color w:val="6A3E3E"/>
                <w:kern w:val="0"/>
                <w:szCs w:val="20"/>
              </w:rPr>
              <w:t>resultSet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statement</w:t>
            </w:r>
            <w:r>
              <w:rPr>
                <w:rFonts w:cs="굴림체"/>
                <w:color w:val="000000"/>
                <w:kern w:val="0"/>
                <w:szCs w:val="20"/>
              </w:rPr>
              <w:t>.executeQuery()) {</w:t>
            </w:r>
          </w:p>
          <w:p w14:paraId="669B28EB" w14:textId="77777777" w:rsidR="00E812DC" w:rsidRDefault="00E812DC" w:rsidP="00E812D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ArrayList&lt;Student&gt; </w:t>
            </w:r>
            <w:r>
              <w:rPr>
                <w:rFonts w:cs="굴림체"/>
                <w:color w:val="6A3E3E"/>
                <w:kern w:val="0"/>
                <w:szCs w:val="20"/>
              </w:rPr>
              <w:t>list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ArrayList&lt;Student&gt;();</w:t>
            </w:r>
          </w:p>
          <w:p w14:paraId="697DB8E7" w14:textId="77777777" w:rsidR="00E812DC" w:rsidRDefault="00E812DC" w:rsidP="00E812D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while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/>
                <w:color w:val="6A3E3E"/>
                <w:kern w:val="0"/>
                <w:szCs w:val="20"/>
              </w:rPr>
              <w:t>resultSet</w:t>
            </w:r>
            <w:r>
              <w:rPr>
                <w:rFonts w:cs="굴림체"/>
                <w:color w:val="000000"/>
                <w:kern w:val="0"/>
                <w:szCs w:val="20"/>
              </w:rPr>
              <w:t>.next()) {</w:t>
            </w:r>
          </w:p>
          <w:p w14:paraId="172B6796" w14:textId="77777777" w:rsidR="00E812DC" w:rsidRDefault="00E812DC" w:rsidP="00E812D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    Student </w:t>
            </w:r>
            <w:r>
              <w:rPr>
                <w:rFonts w:cs="굴림체"/>
                <w:color w:val="6A3E3E"/>
                <w:kern w:val="0"/>
                <w:szCs w:val="20"/>
              </w:rPr>
              <w:t>student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Student();</w:t>
            </w:r>
          </w:p>
          <w:p w14:paraId="7731AE05" w14:textId="77777777" w:rsidR="00E812DC" w:rsidRDefault="00E812DC" w:rsidP="00E812D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    </w:t>
            </w:r>
            <w:r>
              <w:rPr>
                <w:rFonts w:cs="굴림체"/>
                <w:color w:val="6A3E3E"/>
                <w:kern w:val="0"/>
                <w:szCs w:val="20"/>
              </w:rPr>
              <w:t>student</w:t>
            </w:r>
            <w:r>
              <w:rPr>
                <w:rFonts w:cs="굴림체"/>
                <w:color w:val="000000"/>
                <w:kern w:val="0"/>
                <w:szCs w:val="20"/>
              </w:rPr>
              <w:t>.setId(</w:t>
            </w:r>
            <w:r>
              <w:rPr>
                <w:rFonts w:cs="굴림체"/>
                <w:color w:val="6A3E3E"/>
                <w:kern w:val="0"/>
                <w:szCs w:val="20"/>
              </w:rPr>
              <w:t>resultSet</w:t>
            </w:r>
            <w:r>
              <w:rPr>
                <w:rFonts w:cs="굴림체"/>
                <w:color w:val="000000"/>
                <w:kern w:val="0"/>
                <w:szCs w:val="20"/>
              </w:rPr>
              <w:t>.getInt(</w:t>
            </w:r>
            <w:r>
              <w:rPr>
                <w:rFonts w:cs="굴림체"/>
                <w:color w:val="2A00FF"/>
                <w:kern w:val="0"/>
                <w:szCs w:val="20"/>
              </w:rPr>
              <w:t>"id"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47EDEF6D" w14:textId="77777777" w:rsidR="00E812DC" w:rsidRDefault="00E812DC" w:rsidP="00E812D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    </w:t>
            </w:r>
            <w:r>
              <w:rPr>
                <w:rFonts w:cs="굴림체"/>
                <w:color w:val="6A3E3E"/>
                <w:kern w:val="0"/>
                <w:szCs w:val="20"/>
              </w:rPr>
              <w:t>student</w:t>
            </w:r>
            <w:r>
              <w:rPr>
                <w:rFonts w:cs="굴림체"/>
                <w:color w:val="000000"/>
                <w:kern w:val="0"/>
                <w:szCs w:val="20"/>
              </w:rPr>
              <w:t>.setStudentNumber(</w:t>
            </w:r>
            <w:r>
              <w:rPr>
                <w:rFonts w:cs="굴림체"/>
                <w:color w:val="6A3E3E"/>
                <w:kern w:val="0"/>
                <w:szCs w:val="20"/>
              </w:rPr>
              <w:t>resultSet</w:t>
            </w:r>
            <w:r>
              <w:rPr>
                <w:rFonts w:cs="굴림체"/>
                <w:color w:val="000000"/>
                <w:kern w:val="0"/>
                <w:szCs w:val="20"/>
              </w:rPr>
              <w:t>.getString(</w:t>
            </w:r>
            <w:r>
              <w:rPr>
                <w:rFonts w:cs="굴림체"/>
                <w:color w:val="2A00FF"/>
                <w:kern w:val="0"/>
                <w:szCs w:val="20"/>
              </w:rPr>
              <w:t>"studentNumber"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0E06FAF2" w14:textId="77777777" w:rsidR="00E812DC" w:rsidRDefault="00E812DC" w:rsidP="00E812D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    </w:t>
            </w:r>
            <w:r>
              <w:rPr>
                <w:rFonts w:cs="굴림체"/>
                <w:color w:val="6A3E3E"/>
                <w:kern w:val="0"/>
                <w:szCs w:val="20"/>
              </w:rPr>
              <w:t>student</w:t>
            </w:r>
            <w:r>
              <w:rPr>
                <w:rFonts w:cs="굴림체"/>
                <w:color w:val="000000"/>
                <w:kern w:val="0"/>
                <w:szCs w:val="20"/>
              </w:rPr>
              <w:t>.setName(</w:t>
            </w:r>
            <w:r>
              <w:rPr>
                <w:rFonts w:cs="굴림체"/>
                <w:color w:val="6A3E3E"/>
                <w:kern w:val="0"/>
                <w:szCs w:val="20"/>
              </w:rPr>
              <w:t>resultSet</w:t>
            </w:r>
            <w:r>
              <w:rPr>
                <w:rFonts w:cs="굴림체"/>
                <w:color w:val="000000"/>
                <w:kern w:val="0"/>
                <w:szCs w:val="20"/>
              </w:rPr>
              <w:t>.getString(</w:t>
            </w:r>
            <w:r>
              <w:rPr>
                <w:rFonts w:cs="굴림체"/>
                <w:color w:val="2A00FF"/>
                <w:kern w:val="0"/>
                <w:szCs w:val="20"/>
              </w:rPr>
              <w:t>"name"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3CD5E14B" w14:textId="77777777" w:rsidR="00E812DC" w:rsidRDefault="00E812DC" w:rsidP="00E812D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    </w:t>
            </w:r>
            <w:r>
              <w:rPr>
                <w:rFonts w:cs="굴림체"/>
                <w:color w:val="6A3E3E"/>
                <w:kern w:val="0"/>
                <w:szCs w:val="20"/>
              </w:rPr>
              <w:t>student</w:t>
            </w:r>
            <w:r>
              <w:rPr>
                <w:rFonts w:cs="굴림체"/>
                <w:color w:val="000000"/>
                <w:kern w:val="0"/>
                <w:szCs w:val="20"/>
              </w:rPr>
              <w:t>.setDepartmentId(</w:t>
            </w:r>
            <w:r>
              <w:rPr>
                <w:rFonts w:cs="굴림체"/>
                <w:color w:val="6A3E3E"/>
                <w:kern w:val="0"/>
                <w:szCs w:val="20"/>
              </w:rPr>
              <w:t>resultSet</w:t>
            </w:r>
            <w:r>
              <w:rPr>
                <w:rFonts w:cs="굴림체"/>
                <w:color w:val="000000"/>
                <w:kern w:val="0"/>
                <w:szCs w:val="20"/>
              </w:rPr>
              <w:t>.getInt(</w:t>
            </w:r>
            <w:r>
              <w:rPr>
                <w:rFonts w:cs="굴림체"/>
                <w:color w:val="2A00FF"/>
                <w:kern w:val="0"/>
                <w:szCs w:val="20"/>
              </w:rPr>
              <w:t>"departmentId"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7430C9BE" w14:textId="77777777" w:rsidR="00E812DC" w:rsidRDefault="00E812DC" w:rsidP="00E812D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    </w:t>
            </w:r>
            <w:r>
              <w:rPr>
                <w:rFonts w:cs="굴림체"/>
                <w:color w:val="6A3E3E"/>
                <w:kern w:val="0"/>
                <w:szCs w:val="20"/>
              </w:rPr>
              <w:t>student</w:t>
            </w:r>
            <w:r>
              <w:rPr>
                <w:rFonts w:cs="굴림체"/>
                <w:color w:val="000000"/>
                <w:kern w:val="0"/>
                <w:szCs w:val="20"/>
              </w:rPr>
              <w:t>.setYear(</w:t>
            </w:r>
            <w:r>
              <w:rPr>
                <w:rFonts w:cs="굴림체"/>
                <w:color w:val="6A3E3E"/>
                <w:kern w:val="0"/>
                <w:szCs w:val="20"/>
              </w:rPr>
              <w:t>resultSet</w:t>
            </w:r>
            <w:r>
              <w:rPr>
                <w:rFonts w:cs="굴림체"/>
                <w:color w:val="000000"/>
                <w:kern w:val="0"/>
                <w:szCs w:val="20"/>
              </w:rPr>
              <w:t>.getInt(</w:t>
            </w:r>
            <w:r>
              <w:rPr>
                <w:rFonts w:cs="굴림체"/>
                <w:color w:val="2A00FF"/>
                <w:kern w:val="0"/>
                <w:szCs w:val="20"/>
              </w:rPr>
              <w:t>"year"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0EB87384" w14:textId="77777777" w:rsidR="00E812DC" w:rsidRDefault="00E812DC" w:rsidP="00E812D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    </w:t>
            </w:r>
            <w:r>
              <w:rPr>
                <w:rFonts w:cs="굴림체"/>
                <w:color w:val="6A3E3E"/>
                <w:kern w:val="0"/>
                <w:szCs w:val="20"/>
              </w:rPr>
              <w:t>student</w:t>
            </w:r>
            <w:r>
              <w:rPr>
                <w:rFonts w:cs="굴림체"/>
                <w:color w:val="000000"/>
                <w:kern w:val="0"/>
                <w:szCs w:val="20"/>
              </w:rPr>
              <w:t>.setDepartmentName(</w:t>
            </w:r>
            <w:r>
              <w:rPr>
                <w:rFonts w:cs="굴림체"/>
                <w:color w:val="6A3E3E"/>
                <w:kern w:val="0"/>
                <w:szCs w:val="20"/>
              </w:rPr>
              <w:t>resultSet</w:t>
            </w:r>
            <w:r>
              <w:rPr>
                <w:rFonts w:cs="굴림체"/>
                <w:color w:val="000000"/>
                <w:kern w:val="0"/>
                <w:szCs w:val="20"/>
              </w:rPr>
              <w:t>.getString(</w:t>
            </w:r>
            <w:r>
              <w:rPr>
                <w:rFonts w:cs="굴림체"/>
                <w:color w:val="2A00FF"/>
                <w:kern w:val="0"/>
                <w:szCs w:val="20"/>
              </w:rPr>
              <w:t>"departmentName"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55343B3C" w14:textId="77777777" w:rsidR="00E812DC" w:rsidRDefault="00E812DC" w:rsidP="00E812D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    </w:t>
            </w:r>
            <w:r>
              <w:rPr>
                <w:rFonts w:cs="굴림체"/>
                <w:color w:val="6A3E3E"/>
                <w:kern w:val="0"/>
                <w:szCs w:val="20"/>
              </w:rPr>
              <w:t>list</w:t>
            </w:r>
            <w:r>
              <w:rPr>
                <w:rFonts w:cs="굴림체"/>
                <w:color w:val="000000"/>
                <w:kern w:val="0"/>
                <w:szCs w:val="20"/>
              </w:rPr>
              <w:t>.add(</w:t>
            </w:r>
            <w:r>
              <w:rPr>
                <w:rFonts w:cs="굴림체"/>
                <w:color w:val="6A3E3E"/>
                <w:kern w:val="0"/>
                <w:szCs w:val="20"/>
              </w:rPr>
              <w:t>student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4FD1540C" w14:textId="77777777" w:rsidR="00E812DC" w:rsidRDefault="00E812DC" w:rsidP="00E812D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}</w:t>
            </w:r>
          </w:p>
          <w:p w14:paraId="2C9235BD" w14:textId="77777777" w:rsidR="00E812DC" w:rsidRDefault="00E812DC" w:rsidP="00E812D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list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0024644A" w14:textId="77777777" w:rsidR="00E812DC" w:rsidRDefault="00E812DC" w:rsidP="00E812D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}</w:t>
            </w:r>
          </w:p>
          <w:p w14:paraId="0F280915" w14:textId="77777777" w:rsidR="00E812DC" w:rsidRDefault="00E812DC" w:rsidP="00E812D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}</w:t>
            </w:r>
          </w:p>
          <w:p w14:paraId="0DF125D4" w14:textId="77777777" w:rsidR="00E812DC" w:rsidRDefault="00E812DC" w:rsidP="00E812D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7744E486" w14:textId="77777777" w:rsidR="00E812DC" w:rsidRDefault="00E812DC" w:rsidP="00E812DC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28FFE904" w14:textId="77777777" w:rsidR="00E812DC" w:rsidRDefault="00E812DC" w:rsidP="00E812D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Student findById(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) </w:t>
            </w:r>
            <w:r>
              <w:rPr>
                <w:rFonts w:cs="굴림체"/>
                <w:color w:val="7F0055"/>
                <w:kern w:val="0"/>
                <w:szCs w:val="20"/>
              </w:rPr>
              <w:t>throws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Exception {</w:t>
            </w:r>
          </w:p>
          <w:p w14:paraId="7C9AFF90" w14:textId="77777777" w:rsidR="00E812DC" w:rsidRDefault="00E812DC" w:rsidP="00E812D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String </w:t>
            </w:r>
            <w:r>
              <w:rPr>
                <w:rFonts w:cs="굴림체"/>
                <w:color w:val="6A3E3E"/>
                <w:kern w:val="0"/>
                <w:szCs w:val="20"/>
              </w:rPr>
              <w:t>sql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2A00FF"/>
                <w:kern w:val="0"/>
                <w:szCs w:val="20"/>
              </w:rPr>
              <w:t>"SELECT s.*, d.departmentName 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</w:t>
            </w:r>
          </w:p>
          <w:p w14:paraId="614B3198" w14:textId="77777777" w:rsidR="00E812DC" w:rsidRDefault="00E812DC" w:rsidP="00E812D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     </w:t>
            </w:r>
            <w:r>
              <w:rPr>
                <w:rFonts w:cs="굴림체"/>
                <w:color w:val="2A00FF"/>
                <w:kern w:val="0"/>
                <w:szCs w:val="20"/>
              </w:rPr>
              <w:t>"FROM student s LEFT JOIN department d ON s.departmentId = d.id 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</w:t>
            </w:r>
          </w:p>
          <w:p w14:paraId="1CBA7ED8" w14:textId="77777777" w:rsidR="00E812DC" w:rsidRDefault="00E812DC" w:rsidP="00E812DC">
            <w:pPr>
              <w:pStyle w:val="a0"/>
              <w:shd w:val="clear" w:color="auto" w:fill="FFFF99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     </w:t>
            </w:r>
            <w:r>
              <w:rPr>
                <w:rFonts w:cs="굴림체"/>
                <w:color w:val="2A00FF"/>
                <w:kern w:val="0"/>
                <w:szCs w:val="20"/>
              </w:rPr>
              <w:t>"WHERE s.id = ?"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39A0EA27" w14:textId="77777777" w:rsidR="00E812DC" w:rsidRDefault="00E812DC" w:rsidP="00E812D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try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(Connection </w:t>
            </w:r>
            <w:r>
              <w:rPr>
                <w:rFonts w:cs="굴림체"/>
                <w:color w:val="6A3E3E"/>
                <w:kern w:val="0"/>
                <w:szCs w:val="20"/>
              </w:rPr>
              <w:t>connection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DB.getConnection(</w:t>
            </w:r>
            <w:r>
              <w:rPr>
                <w:rFonts w:cs="굴림체"/>
                <w:color w:val="2A00FF"/>
                <w:kern w:val="0"/>
                <w:szCs w:val="20"/>
              </w:rPr>
              <w:t>"student1"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6D43B128" w14:textId="77777777" w:rsidR="00E812DC" w:rsidRDefault="00E812DC" w:rsidP="00E812D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PreparedStatement </w:t>
            </w:r>
            <w:r>
              <w:rPr>
                <w:rFonts w:cs="굴림체"/>
                <w:color w:val="6A3E3E"/>
                <w:kern w:val="0"/>
                <w:szCs w:val="20"/>
              </w:rPr>
              <w:t>statement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connection</w:t>
            </w:r>
            <w:r>
              <w:rPr>
                <w:rFonts w:cs="굴림체"/>
                <w:color w:val="000000"/>
                <w:kern w:val="0"/>
                <w:szCs w:val="20"/>
              </w:rPr>
              <w:t>.prepareStatement(</w:t>
            </w:r>
            <w:r>
              <w:rPr>
                <w:rFonts w:cs="굴림체"/>
                <w:color w:val="6A3E3E"/>
                <w:kern w:val="0"/>
                <w:szCs w:val="20"/>
              </w:rPr>
              <w:t>sql</w:t>
            </w:r>
            <w:r>
              <w:rPr>
                <w:rFonts w:cs="굴림체"/>
                <w:color w:val="000000"/>
                <w:kern w:val="0"/>
                <w:szCs w:val="20"/>
              </w:rPr>
              <w:t>)) {</w:t>
            </w:r>
          </w:p>
          <w:p w14:paraId="58F04750" w14:textId="77777777" w:rsidR="00E812DC" w:rsidRDefault="00E812DC" w:rsidP="00561994">
            <w:pPr>
              <w:pStyle w:val="a0"/>
              <w:shd w:val="clear" w:color="auto" w:fill="FFFF99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6A3E3E"/>
                <w:kern w:val="0"/>
                <w:szCs w:val="20"/>
              </w:rPr>
              <w:t>statement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.setInt(1, </w:t>
            </w:r>
            <w:r>
              <w:rPr>
                <w:rFonts w:cs="굴림체"/>
                <w:color w:val="6A3E3E"/>
                <w:kern w:val="0"/>
                <w:szCs w:val="20"/>
              </w:rPr>
              <w:t>id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14ECA49A" w14:textId="77777777" w:rsidR="00E812DC" w:rsidRDefault="00E812DC" w:rsidP="00E812D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try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(ResultSet </w:t>
            </w:r>
            <w:r>
              <w:rPr>
                <w:rFonts w:cs="굴림체"/>
                <w:color w:val="6A3E3E"/>
                <w:kern w:val="0"/>
                <w:szCs w:val="20"/>
              </w:rPr>
              <w:t>resultSet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statement</w:t>
            </w:r>
            <w:r>
              <w:rPr>
                <w:rFonts w:cs="굴림체"/>
                <w:color w:val="000000"/>
                <w:kern w:val="0"/>
                <w:szCs w:val="20"/>
              </w:rPr>
              <w:t>.executeQuery()) {</w:t>
            </w:r>
          </w:p>
          <w:p w14:paraId="557367EF" w14:textId="77777777" w:rsidR="00E812DC" w:rsidRDefault="00E812DC" w:rsidP="00E812DC">
            <w:pPr>
              <w:pStyle w:val="a0"/>
              <w:shd w:val="clear" w:color="auto" w:fill="FFFF99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if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/>
                <w:color w:val="6A3E3E"/>
                <w:kern w:val="0"/>
                <w:szCs w:val="20"/>
              </w:rPr>
              <w:t>resultSet</w:t>
            </w:r>
            <w:r>
              <w:rPr>
                <w:rFonts w:cs="굴림체"/>
                <w:color w:val="000000"/>
                <w:kern w:val="0"/>
                <w:szCs w:val="20"/>
              </w:rPr>
              <w:t>.next()) {</w:t>
            </w:r>
          </w:p>
          <w:p w14:paraId="47671A4F" w14:textId="77777777" w:rsidR="00E812DC" w:rsidRDefault="00E812DC" w:rsidP="00E812D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    Student </w:t>
            </w:r>
            <w:r>
              <w:rPr>
                <w:rFonts w:cs="굴림체"/>
                <w:color w:val="6A3E3E"/>
                <w:kern w:val="0"/>
                <w:szCs w:val="20"/>
              </w:rPr>
              <w:t>student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Student();</w:t>
            </w:r>
          </w:p>
          <w:p w14:paraId="59692469" w14:textId="77777777" w:rsidR="00E812DC" w:rsidRDefault="00E812DC" w:rsidP="00E812D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    </w:t>
            </w:r>
            <w:r>
              <w:rPr>
                <w:rFonts w:cs="굴림체"/>
                <w:color w:val="6A3E3E"/>
                <w:kern w:val="0"/>
                <w:szCs w:val="20"/>
              </w:rPr>
              <w:t>student</w:t>
            </w:r>
            <w:r>
              <w:rPr>
                <w:rFonts w:cs="굴림체"/>
                <w:color w:val="000000"/>
                <w:kern w:val="0"/>
                <w:szCs w:val="20"/>
              </w:rPr>
              <w:t>.setId(</w:t>
            </w:r>
            <w:r>
              <w:rPr>
                <w:rFonts w:cs="굴림체"/>
                <w:color w:val="6A3E3E"/>
                <w:kern w:val="0"/>
                <w:szCs w:val="20"/>
              </w:rPr>
              <w:t>re</w:t>
            </w:r>
            <w:bookmarkStart w:id="3" w:name="_GoBack"/>
            <w:bookmarkEnd w:id="3"/>
            <w:r>
              <w:rPr>
                <w:rFonts w:cs="굴림체"/>
                <w:color w:val="6A3E3E"/>
                <w:kern w:val="0"/>
                <w:szCs w:val="20"/>
              </w:rPr>
              <w:t>sultSet</w:t>
            </w:r>
            <w:r>
              <w:rPr>
                <w:rFonts w:cs="굴림체"/>
                <w:color w:val="000000"/>
                <w:kern w:val="0"/>
                <w:szCs w:val="20"/>
              </w:rPr>
              <w:t>.getInt(</w:t>
            </w:r>
            <w:r>
              <w:rPr>
                <w:rFonts w:cs="굴림체"/>
                <w:color w:val="2A00FF"/>
                <w:kern w:val="0"/>
                <w:szCs w:val="20"/>
              </w:rPr>
              <w:t>"id"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31A6B693" w14:textId="77777777" w:rsidR="00E812DC" w:rsidRDefault="00E812DC" w:rsidP="00E812D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    </w:t>
            </w:r>
            <w:r>
              <w:rPr>
                <w:rFonts w:cs="굴림체"/>
                <w:color w:val="6A3E3E"/>
                <w:kern w:val="0"/>
                <w:szCs w:val="20"/>
              </w:rPr>
              <w:t>student</w:t>
            </w:r>
            <w:r>
              <w:rPr>
                <w:rFonts w:cs="굴림체"/>
                <w:color w:val="000000"/>
                <w:kern w:val="0"/>
                <w:szCs w:val="20"/>
              </w:rPr>
              <w:t>.setStudentNumber(</w:t>
            </w:r>
            <w:r>
              <w:rPr>
                <w:rFonts w:cs="굴림체"/>
                <w:color w:val="6A3E3E"/>
                <w:kern w:val="0"/>
                <w:szCs w:val="20"/>
              </w:rPr>
              <w:t>resultSet</w:t>
            </w:r>
            <w:r>
              <w:rPr>
                <w:rFonts w:cs="굴림체"/>
                <w:color w:val="000000"/>
                <w:kern w:val="0"/>
                <w:szCs w:val="20"/>
              </w:rPr>
              <w:t>.getString(</w:t>
            </w:r>
            <w:r>
              <w:rPr>
                <w:rFonts w:cs="굴림체"/>
                <w:color w:val="2A00FF"/>
                <w:kern w:val="0"/>
                <w:szCs w:val="20"/>
              </w:rPr>
              <w:t>"studentNumber"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63B6E47D" w14:textId="77777777" w:rsidR="00E812DC" w:rsidRDefault="00E812DC" w:rsidP="00E812D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    </w:t>
            </w:r>
            <w:r>
              <w:rPr>
                <w:rFonts w:cs="굴림체"/>
                <w:color w:val="6A3E3E"/>
                <w:kern w:val="0"/>
                <w:szCs w:val="20"/>
              </w:rPr>
              <w:t>student</w:t>
            </w:r>
            <w:r>
              <w:rPr>
                <w:rFonts w:cs="굴림체"/>
                <w:color w:val="000000"/>
                <w:kern w:val="0"/>
                <w:szCs w:val="20"/>
              </w:rPr>
              <w:t>.setName(</w:t>
            </w:r>
            <w:r>
              <w:rPr>
                <w:rFonts w:cs="굴림체"/>
                <w:color w:val="6A3E3E"/>
                <w:kern w:val="0"/>
                <w:szCs w:val="20"/>
              </w:rPr>
              <w:t>resultSet</w:t>
            </w:r>
            <w:r>
              <w:rPr>
                <w:rFonts w:cs="굴림체"/>
                <w:color w:val="000000"/>
                <w:kern w:val="0"/>
                <w:szCs w:val="20"/>
              </w:rPr>
              <w:t>.getString(</w:t>
            </w:r>
            <w:r>
              <w:rPr>
                <w:rFonts w:cs="굴림체"/>
                <w:color w:val="2A00FF"/>
                <w:kern w:val="0"/>
                <w:szCs w:val="20"/>
              </w:rPr>
              <w:t>"name"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7A688D5D" w14:textId="77777777" w:rsidR="00E812DC" w:rsidRDefault="00E812DC" w:rsidP="00E812D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    </w:t>
            </w:r>
            <w:r>
              <w:rPr>
                <w:rFonts w:cs="굴림체"/>
                <w:color w:val="6A3E3E"/>
                <w:kern w:val="0"/>
                <w:szCs w:val="20"/>
              </w:rPr>
              <w:t>student</w:t>
            </w:r>
            <w:r>
              <w:rPr>
                <w:rFonts w:cs="굴림체"/>
                <w:color w:val="000000"/>
                <w:kern w:val="0"/>
                <w:szCs w:val="20"/>
              </w:rPr>
              <w:t>.setDepartmentId(</w:t>
            </w:r>
            <w:r>
              <w:rPr>
                <w:rFonts w:cs="굴림체"/>
                <w:color w:val="6A3E3E"/>
                <w:kern w:val="0"/>
                <w:szCs w:val="20"/>
              </w:rPr>
              <w:t>resultSet</w:t>
            </w:r>
            <w:r>
              <w:rPr>
                <w:rFonts w:cs="굴림체"/>
                <w:color w:val="000000"/>
                <w:kern w:val="0"/>
                <w:szCs w:val="20"/>
              </w:rPr>
              <w:t>.getInt(</w:t>
            </w:r>
            <w:r>
              <w:rPr>
                <w:rFonts w:cs="굴림체"/>
                <w:color w:val="2A00FF"/>
                <w:kern w:val="0"/>
                <w:szCs w:val="20"/>
              </w:rPr>
              <w:t>"departmentId"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18040F97" w14:textId="77777777" w:rsidR="00E812DC" w:rsidRDefault="00E812DC" w:rsidP="00E812D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    </w:t>
            </w:r>
            <w:r>
              <w:rPr>
                <w:rFonts w:cs="굴림체"/>
                <w:color w:val="6A3E3E"/>
                <w:kern w:val="0"/>
                <w:szCs w:val="20"/>
              </w:rPr>
              <w:t>student</w:t>
            </w:r>
            <w:r>
              <w:rPr>
                <w:rFonts w:cs="굴림체"/>
                <w:color w:val="000000"/>
                <w:kern w:val="0"/>
                <w:szCs w:val="20"/>
              </w:rPr>
              <w:t>.setYear(</w:t>
            </w:r>
            <w:r>
              <w:rPr>
                <w:rFonts w:cs="굴림체"/>
                <w:color w:val="6A3E3E"/>
                <w:kern w:val="0"/>
                <w:szCs w:val="20"/>
              </w:rPr>
              <w:t>resultSet</w:t>
            </w:r>
            <w:r>
              <w:rPr>
                <w:rFonts w:cs="굴림체"/>
                <w:color w:val="000000"/>
                <w:kern w:val="0"/>
                <w:szCs w:val="20"/>
              </w:rPr>
              <w:t>.getInt(</w:t>
            </w:r>
            <w:r>
              <w:rPr>
                <w:rFonts w:cs="굴림체"/>
                <w:color w:val="2A00FF"/>
                <w:kern w:val="0"/>
                <w:szCs w:val="20"/>
              </w:rPr>
              <w:t>"year"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6ED6CF6C" w14:textId="77777777" w:rsidR="00E812DC" w:rsidRDefault="00E812DC" w:rsidP="00E812D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    </w:t>
            </w:r>
            <w:r>
              <w:rPr>
                <w:rFonts w:cs="굴림체"/>
                <w:color w:val="6A3E3E"/>
                <w:kern w:val="0"/>
                <w:szCs w:val="20"/>
              </w:rPr>
              <w:t>student</w:t>
            </w:r>
            <w:r>
              <w:rPr>
                <w:rFonts w:cs="굴림체"/>
                <w:color w:val="000000"/>
                <w:kern w:val="0"/>
                <w:szCs w:val="20"/>
              </w:rPr>
              <w:t>.setDepartmentName(</w:t>
            </w:r>
            <w:r>
              <w:rPr>
                <w:rFonts w:cs="굴림체"/>
                <w:color w:val="6A3E3E"/>
                <w:kern w:val="0"/>
                <w:szCs w:val="20"/>
              </w:rPr>
              <w:t>resultSet</w:t>
            </w:r>
            <w:r>
              <w:rPr>
                <w:rFonts w:cs="굴림체"/>
                <w:color w:val="000000"/>
                <w:kern w:val="0"/>
                <w:szCs w:val="20"/>
              </w:rPr>
              <w:t>.getString(</w:t>
            </w:r>
            <w:r>
              <w:rPr>
                <w:rFonts w:cs="굴림체"/>
                <w:color w:val="2A00FF"/>
                <w:kern w:val="0"/>
                <w:szCs w:val="20"/>
              </w:rPr>
              <w:t>"departmentName"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41E04B95" w14:textId="77777777" w:rsidR="00E812DC" w:rsidRDefault="00E812DC" w:rsidP="00E812D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student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54C07BF4" w14:textId="77777777" w:rsidR="00E812DC" w:rsidRDefault="00E812DC" w:rsidP="00E812D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} </w:t>
            </w:r>
            <w:r>
              <w:rPr>
                <w:rFonts w:cs="굴림체"/>
                <w:color w:val="7F0055"/>
                <w:kern w:val="0"/>
                <w:szCs w:val="20"/>
              </w:rPr>
              <w:t>else</w:t>
            </w:r>
          </w:p>
          <w:p w14:paraId="77601DE6" w14:textId="77777777" w:rsidR="00E812DC" w:rsidRDefault="00E812DC" w:rsidP="00E812DC">
            <w:pPr>
              <w:pStyle w:val="a0"/>
              <w:shd w:val="clear" w:color="auto" w:fill="FFFF99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null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3D67EDBA" w14:textId="77777777" w:rsidR="00E812DC" w:rsidRDefault="00E812DC" w:rsidP="00E812D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}</w:t>
            </w:r>
          </w:p>
          <w:p w14:paraId="5717C512" w14:textId="77777777" w:rsidR="00E812DC" w:rsidRDefault="00E812DC" w:rsidP="00E812D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}</w:t>
            </w:r>
          </w:p>
          <w:p w14:paraId="45F02ED6" w14:textId="77777777" w:rsidR="00E812DC" w:rsidRDefault="00E812DC" w:rsidP="00E812D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2A41A5C7" w14:textId="77777777" w:rsidR="00E812DC" w:rsidRDefault="00E812DC" w:rsidP="00E812D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33819B8F" w14:textId="77777777" w:rsidR="00E812DC" w:rsidRDefault="00E812DC" w:rsidP="00E812DC">
            <w:pPr>
              <w:pStyle w:val="a0"/>
            </w:pPr>
          </w:p>
        </w:tc>
      </w:tr>
    </w:tbl>
    <w:p w14:paraId="523256DD" w14:textId="77777777" w:rsidR="00E812DC" w:rsidRDefault="00E812DC" w:rsidP="00E812DC"/>
    <w:p w14:paraId="703B4901" w14:textId="77777777" w:rsidR="00E812DC" w:rsidRDefault="00E812DC" w:rsidP="00E812DC">
      <w:pPr>
        <w:pStyle w:val="Heading3"/>
      </w:pPr>
      <w:r>
        <w:rPr>
          <w:rFonts w:hint="eastAsia"/>
        </w:rPr>
        <w:t>조회</w:t>
      </w:r>
      <w:r>
        <w:rPr>
          <w:rFonts w:hint="eastAsia"/>
        </w:rPr>
        <w:t xml:space="preserve"> </w:t>
      </w:r>
      <w:r>
        <w:rPr>
          <w:rFonts w:hint="eastAsia"/>
        </w:rPr>
        <w:t>메소드의</w:t>
      </w:r>
      <w:r>
        <w:rPr>
          <w:rFonts w:hint="eastAsia"/>
        </w:rPr>
        <w:t xml:space="preserve"> </w:t>
      </w:r>
      <w:r>
        <w:rPr>
          <w:rFonts w:hint="eastAsia"/>
        </w:rPr>
        <w:t>리턴</w:t>
      </w:r>
      <w:r>
        <w:rPr>
          <w:rFonts w:hint="eastAsia"/>
        </w:rPr>
        <w:t xml:space="preserve"> </w:t>
      </w:r>
      <w:r>
        <w:rPr>
          <w:rFonts w:hint="eastAsia"/>
        </w:rPr>
        <w:t>타입</w:t>
      </w:r>
    </w:p>
    <w:p w14:paraId="2D6C9AB5" w14:textId="77777777" w:rsidR="00E812DC" w:rsidRDefault="00E812DC" w:rsidP="00E812DC">
      <w:r>
        <w:rPr>
          <w:rFonts w:hint="eastAsia"/>
        </w:rPr>
        <w:t>f</w:t>
      </w:r>
      <w:r>
        <w:t xml:space="preserve">indAll </w:t>
      </w:r>
      <w:r>
        <w:rPr>
          <w:rFonts w:hint="eastAsia"/>
        </w:rPr>
        <w:t xml:space="preserve">메소드와 </w:t>
      </w:r>
      <w:r>
        <w:t xml:space="preserve">findByName </w:t>
      </w:r>
      <w:r>
        <w:rPr>
          <w:rFonts w:hint="eastAsia"/>
        </w:rPr>
        <w:t xml:space="preserve">메소드는 </w:t>
      </w:r>
      <w:r>
        <w:t xml:space="preserve">Student </w:t>
      </w:r>
      <w:r>
        <w:rPr>
          <w:rFonts w:hint="eastAsia"/>
        </w:rPr>
        <w:t>객체 목록을 조회한다.</w:t>
      </w:r>
    </w:p>
    <w:p w14:paraId="3A77E899" w14:textId="77777777" w:rsidR="00E812DC" w:rsidRDefault="00E812DC" w:rsidP="00E812DC">
      <w:r>
        <w:rPr>
          <w:rFonts w:hint="eastAsia"/>
        </w:rPr>
        <w:t xml:space="preserve">그래서 이 메소드는 </w:t>
      </w:r>
      <w:r>
        <w:t xml:space="preserve">Student </w:t>
      </w:r>
      <w:r>
        <w:rPr>
          <w:rFonts w:hint="eastAsia"/>
        </w:rPr>
        <w:t>객체 목록(</w:t>
      </w:r>
      <w:r>
        <w:t>ArrayList&lt;Student&gt;)</w:t>
      </w:r>
      <w:r>
        <w:rPr>
          <w:rFonts w:hint="eastAsia"/>
        </w:rPr>
        <w:t>을 리턴한다.</w:t>
      </w:r>
    </w:p>
    <w:p w14:paraId="2522FD11" w14:textId="77777777" w:rsidR="00E812DC" w:rsidRDefault="00E812DC" w:rsidP="00E812DC"/>
    <w:p w14:paraId="4A533397" w14:textId="77777777" w:rsidR="00E812DC" w:rsidRDefault="00E812DC" w:rsidP="00E812DC">
      <w:r>
        <w:rPr>
          <w:rFonts w:hint="eastAsia"/>
        </w:rPr>
        <w:t>f</w:t>
      </w:r>
      <w:r>
        <w:t xml:space="preserve">indById </w:t>
      </w:r>
      <w:r>
        <w:rPr>
          <w:rFonts w:hint="eastAsia"/>
        </w:rPr>
        <w:t xml:space="preserve">메소드는 </w:t>
      </w:r>
      <w:r>
        <w:t xml:space="preserve">Student </w:t>
      </w:r>
      <w:r>
        <w:rPr>
          <w:rFonts w:hint="eastAsia"/>
        </w:rPr>
        <w:t>객체 한 개를 조회한다.</w:t>
      </w:r>
      <w:r>
        <w:t xml:space="preserve"> </w:t>
      </w:r>
    </w:p>
    <w:p w14:paraId="74EF0D75" w14:textId="77777777" w:rsidR="00E812DC" w:rsidRDefault="00E812DC" w:rsidP="00E812DC">
      <w:r>
        <w:rPr>
          <w:rFonts w:hint="eastAsia"/>
        </w:rPr>
        <w:t xml:space="preserve">(조회조건인 </w:t>
      </w:r>
      <w:r>
        <w:t>id</w:t>
      </w:r>
      <w:r>
        <w:rPr>
          <w:rFonts w:hint="eastAsia"/>
        </w:rPr>
        <w:t xml:space="preserve"> 필드가 기본키(</w:t>
      </w:r>
      <w:r>
        <w:t xml:space="preserve">primary key) </w:t>
      </w:r>
      <w:r>
        <w:rPr>
          <w:rFonts w:hint="eastAsia"/>
        </w:rPr>
        <w:t>이기 때문이다.</w:t>
      </w:r>
      <w:r>
        <w:t>)</w:t>
      </w:r>
    </w:p>
    <w:p w14:paraId="11E42709" w14:textId="77777777" w:rsidR="00E812DC" w:rsidRDefault="00E812DC" w:rsidP="00E812DC">
      <w:r>
        <w:rPr>
          <w:rFonts w:hint="eastAsia"/>
        </w:rPr>
        <w:t xml:space="preserve">그래서 이 메소드는 </w:t>
      </w:r>
      <w:r>
        <w:t xml:space="preserve">Student </w:t>
      </w:r>
      <w:r>
        <w:rPr>
          <w:rFonts w:hint="eastAsia"/>
        </w:rPr>
        <w:t xml:space="preserve">객체를 </w:t>
      </w:r>
      <w:r w:rsidR="00BB7866">
        <w:rPr>
          <w:rFonts w:hint="eastAsia"/>
        </w:rPr>
        <w:t xml:space="preserve">한 개만 </w:t>
      </w:r>
      <w:r>
        <w:rPr>
          <w:rFonts w:hint="eastAsia"/>
        </w:rPr>
        <w:t>리턴한다.</w:t>
      </w:r>
    </w:p>
    <w:p w14:paraId="78BA3C8A" w14:textId="77777777" w:rsidR="00E812DC" w:rsidRDefault="00E812DC" w:rsidP="00E812DC"/>
    <w:p w14:paraId="1BB163C9" w14:textId="77777777" w:rsidR="00BB7866" w:rsidRDefault="00BB7866" w:rsidP="00E812DC"/>
    <w:p w14:paraId="7F4DCDFD" w14:textId="77777777" w:rsidR="00BB7866" w:rsidRDefault="00BB7866" w:rsidP="00BB7866">
      <w:pPr>
        <w:pStyle w:val="Heading3"/>
      </w:pPr>
      <w:r>
        <w:rPr>
          <w:rFonts w:hint="eastAsia"/>
        </w:rPr>
        <w:t>조회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레코드</w:t>
      </w:r>
      <w:r>
        <w:rPr>
          <w:rFonts w:hint="eastAsia"/>
        </w:rPr>
        <w:t xml:space="preserve"> </w:t>
      </w:r>
      <w:r>
        <w:rPr>
          <w:rFonts w:hint="eastAsia"/>
        </w:rPr>
        <w:t>여러개</w:t>
      </w:r>
      <w:r>
        <w:rPr>
          <w:rFonts w:hint="eastAsia"/>
        </w:rPr>
        <w:t xml:space="preserve"> </w:t>
      </w:r>
      <w:r>
        <w:rPr>
          <w:rFonts w:hint="eastAsia"/>
        </w:rPr>
        <w:t>꺼내기</w:t>
      </w:r>
    </w:p>
    <w:p w14:paraId="66E4570C" w14:textId="77777777" w:rsidR="00BB7866" w:rsidRDefault="00BB7866" w:rsidP="00BB7866">
      <w:r>
        <w:rPr>
          <w:rFonts w:hint="eastAsia"/>
        </w:rPr>
        <w:t>f</w:t>
      </w:r>
      <w:r>
        <w:t xml:space="preserve">indAll </w:t>
      </w:r>
      <w:r>
        <w:rPr>
          <w:rFonts w:hint="eastAsia"/>
        </w:rPr>
        <w:t xml:space="preserve">메소드와 </w:t>
      </w:r>
      <w:r>
        <w:t xml:space="preserve">findByName </w:t>
      </w:r>
      <w:r>
        <w:rPr>
          <w:rFonts w:hint="eastAsia"/>
        </w:rPr>
        <w:t xml:space="preserve">메소드는 </w:t>
      </w:r>
      <w:r>
        <w:t xml:space="preserve">Student </w:t>
      </w:r>
      <w:r>
        <w:rPr>
          <w:rFonts w:hint="eastAsia"/>
        </w:rPr>
        <w:t>객체 목록을 조회한다.</w:t>
      </w:r>
    </w:p>
    <w:p w14:paraId="60EC562D" w14:textId="77777777" w:rsidR="00BB7866" w:rsidRDefault="00BB7866" w:rsidP="00BB7866">
      <w:r>
        <w:rPr>
          <w:rFonts w:hint="eastAsia"/>
        </w:rPr>
        <w:t>그래서 조회 결과(</w:t>
      </w:r>
      <w:r>
        <w:t>ResultSet)</w:t>
      </w:r>
      <w:r>
        <w:rPr>
          <w:rFonts w:hint="eastAsia"/>
        </w:rPr>
        <w:t>에서 학생 레코드를 여러 개 반복해서 꺼내야 한다.</w:t>
      </w:r>
    </w:p>
    <w:p w14:paraId="65B2EEFC" w14:textId="77777777" w:rsidR="00BB7866" w:rsidRDefault="00BB7866" w:rsidP="00BB7866"/>
    <w:p w14:paraId="1C87364E" w14:textId="77777777" w:rsidR="00BB7866" w:rsidRDefault="00BB7866" w:rsidP="00BB7866">
      <w:r>
        <w:rPr>
          <w:rFonts w:hint="eastAsia"/>
        </w:rPr>
        <w:t>w</w:t>
      </w:r>
      <w:r>
        <w:t>hile (resultSet.next()) {</w:t>
      </w:r>
    </w:p>
    <w:p w14:paraId="0A3B1260" w14:textId="77777777" w:rsidR="00BB7866" w:rsidRDefault="00BB7866" w:rsidP="00BB7866">
      <w:r>
        <w:rPr>
          <w:rFonts w:hint="eastAsia"/>
        </w:rPr>
        <w:t xml:space="preserve"> </w:t>
      </w:r>
      <w:r>
        <w:t xml:space="preserve">  .... </w:t>
      </w:r>
      <w:r>
        <w:rPr>
          <w:rFonts w:hint="eastAsia"/>
        </w:rPr>
        <w:t>조회 결과</w:t>
      </w:r>
      <w:r>
        <w:t xml:space="preserve"> </w:t>
      </w:r>
      <w:r>
        <w:rPr>
          <w:rFonts w:hint="eastAsia"/>
        </w:rPr>
        <w:t xml:space="preserve">레코드 꺼내기 </w:t>
      </w:r>
      <w:r>
        <w:t>...</w:t>
      </w:r>
    </w:p>
    <w:p w14:paraId="173C9DA8" w14:textId="77777777" w:rsidR="00BB7866" w:rsidRDefault="00BB7866" w:rsidP="00BB7866">
      <w:r>
        <w:rPr>
          <w:rFonts w:hint="eastAsia"/>
        </w:rPr>
        <w:t>}</w:t>
      </w:r>
    </w:p>
    <w:p w14:paraId="0B78F307" w14:textId="77777777" w:rsidR="00BB7866" w:rsidRDefault="00BB7866" w:rsidP="00E812DC">
      <w:pPr>
        <w:pStyle w:val="Heading3"/>
      </w:pPr>
      <w:r>
        <w:rPr>
          <w:rFonts w:hint="eastAsia"/>
        </w:rPr>
        <w:lastRenderedPageBreak/>
        <w:t>조회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레코드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꺼내기</w:t>
      </w:r>
    </w:p>
    <w:p w14:paraId="3A10017A" w14:textId="77777777" w:rsidR="00BB7866" w:rsidRDefault="00BB7866" w:rsidP="00BB7866">
      <w:r>
        <w:rPr>
          <w:rFonts w:hint="eastAsia"/>
        </w:rPr>
        <w:t>f</w:t>
      </w:r>
      <w:r>
        <w:t xml:space="preserve">indById </w:t>
      </w:r>
      <w:r>
        <w:rPr>
          <w:rFonts w:hint="eastAsia"/>
        </w:rPr>
        <w:t xml:space="preserve">메소드는 </w:t>
      </w:r>
      <w:r>
        <w:t xml:space="preserve">Student </w:t>
      </w:r>
      <w:r>
        <w:rPr>
          <w:rFonts w:hint="eastAsia"/>
        </w:rPr>
        <w:t>객체 한 개를 조회한다.</w:t>
      </w:r>
    </w:p>
    <w:p w14:paraId="13156610" w14:textId="77777777" w:rsidR="00BB7866" w:rsidRDefault="00BB7866" w:rsidP="00BB7866">
      <w:r>
        <w:rPr>
          <w:rFonts w:hint="eastAsia"/>
        </w:rPr>
        <w:t>그래서 조회 결과(</w:t>
      </w:r>
      <w:r>
        <w:t>ResultSet)</w:t>
      </w:r>
      <w:r>
        <w:rPr>
          <w:rFonts w:hint="eastAsia"/>
        </w:rPr>
        <w:t>에서 학생 레코드를 한 개만 꺼낸다.</w:t>
      </w:r>
    </w:p>
    <w:p w14:paraId="36F924E4" w14:textId="77777777" w:rsidR="00BB7866" w:rsidRDefault="00BB7866" w:rsidP="00BB7866"/>
    <w:p w14:paraId="0F0917B2" w14:textId="77777777" w:rsidR="00BB7866" w:rsidRDefault="00BB7866" w:rsidP="00BB7866">
      <w:r>
        <w:t>if (resultSet.next()) {</w:t>
      </w:r>
    </w:p>
    <w:p w14:paraId="6ADECB79" w14:textId="77777777" w:rsidR="00BB7866" w:rsidRDefault="00BB7866" w:rsidP="00BB7866">
      <w:r>
        <w:rPr>
          <w:rFonts w:hint="eastAsia"/>
        </w:rPr>
        <w:t xml:space="preserve"> </w:t>
      </w:r>
      <w:r>
        <w:t xml:space="preserve">  .... </w:t>
      </w:r>
      <w:r>
        <w:rPr>
          <w:rFonts w:hint="eastAsia"/>
        </w:rPr>
        <w:t>조회 결과</w:t>
      </w:r>
      <w:r>
        <w:t xml:space="preserve"> </w:t>
      </w:r>
      <w:r>
        <w:rPr>
          <w:rFonts w:hint="eastAsia"/>
        </w:rPr>
        <w:t xml:space="preserve">레코드 꺼내기 </w:t>
      </w:r>
      <w:r>
        <w:t>...</w:t>
      </w:r>
    </w:p>
    <w:p w14:paraId="0030C990" w14:textId="77777777" w:rsidR="00BB7866" w:rsidRDefault="00BB7866" w:rsidP="00BB7866">
      <w:r>
        <w:rPr>
          <w:rFonts w:hint="eastAsia"/>
        </w:rPr>
        <w:t>}</w:t>
      </w:r>
    </w:p>
    <w:p w14:paraId="6AB13C4D" w14:textId="77777777" w:rsidR="00BB7866" w:rsidRDefault="00BB7866" w:rsidP="00BB7866"/>
    <w:p w14:paraId="2C634F82" w14:textId="77777777" w:rsidR="00BB7866" w:rsidRPr="00BB7866" w:rsidRDefault="00BB7866" w:rsidP="00BB7866"/>
    <w:p w14:paraId="78EE07EA" w14:textId="77777777" w:rsidR="00E812DC" w:rsidRDefault="00E812DC" w:rsidP="00E812DC">
      <w:pPr>
        <w:pStyle w:val="Heading3"/>
      </w:pPr>
      <w:r>
        <w:rPr>
          <w:rFonts w:hint="eastAsia"/>
        </w:rPr>
        <w:t>S</w:t>
      </w:r>
      <w:r>
        <w:t xml:space="preserve">QL </w:t>
      </w:r>
      <w:r>
        <w:rPr>
          <w:rFonts w:hint="eastAsia"/>
        </w:rPr>
        <w:t>명령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레코드가</w:t>
      </w:r>
      <w:r>
        <w:rPr>
          <w:rFonts w:hint="eastAsia"/>
        </w:rPr>
        <w:t xml:space="preserve"> </w:t>
      </w:r>
      <w:r>
        <w:rPr>
          <w:rFonts w:hint="eastAsia"/>
        </w:rPr>
        <w:t>없을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</w:p>
    <w:p w14:paraId="5EB2861B" w14:textId="77777777" w:rsidR="00E812DC" w:rsidRDefault="00E812DC" w:rsidP="00E812DC">
      <w:r>
        <w:rPr>
          <w:rFonts w:hint="eastAsia"/>
        </w:rPr>
        <w:t>D</w:t>
      </w:r>
      <w:r>
        <w:t xml:space="preserve">B </w:t>
      </w:r>
      <w:r>
        <w:rPr>
          <w:rFonts w:hint="eastAsia"/>
        </w:rPr>
        <w:t>테이블에 레코드가 전혀 없거나,</w:t>
      </w:r>
      <w:r>
        <w:t xml:space="preserve"> </w:t>
      </w:r>
      <w:r>
        <w:rPr>
          <w:rFonts w:hint="eastAsia"/>
        </w:rPr>
        <w:t>조회 조건에 부합하는 레코드가 없으면,</w:t>
      </w:r>
    </w:p>
    <w:p w14:paraId="01CF9B72" w14:textId="77777777" w:rsidR="00E812DC" w:rsidRDefault="00E812DC" w:rsidP="00E812DC">
      <w:r>
        <w:rPr>
          <w:rFonts w:hint="eastAsia"/>
        </w:rPr>
        <w:t xml:space="preserve">조회 결과 </w:t>
      </w:r>
      <w:r>
        <w:t xml:space="preserve">ResultSet </w:t>
      </w:r>
      <w:r>
        <w:rPr>
          <w:rFonts w:hint="eastAsia"/>
        </w:rPr>
        <w:t>객체에 담긴 데이터는 없다.</w:t>
      </w:r>
    </w:p>
    <w:p w14:paraId="148B0B88" w14:textId="77777777" w:rsidR="00E812DC" w:rsidRDefault="00E812DC" w:rsidP="00E812DC"/>
    <w:p w14:paraId="35460CD8" w14:textId="77777777" w:rsidR="00E812DC" w:rsidRDefault="00E812DC" w:rsidP="00E812DC">
      <w:r>
        <w:rPr>
          <w:rFonts w:hint="eastAsia"/>
        </w:rPr>
        <w:t>이 경우에,</w:t>
      </w:r>
      <w:r>
        <w:t xml:space="preserve"> findAll </w:t>
      </w:r>
      <w:r>
        <w:rPr>
          <w:rFonts w:hint="eastAsia"/>
        </w:rPr>
        <w:t xml:space="preserve">메소드와 </w:t>
      </w:r>
      <w:r>
        <w:t xml:space="preserve">findByName </w:t>
      </w:r>
      <w:r>
        <w:rPr>
          <w:rFonts w:hint="eastAsia"/>
        </w:rPr>
        <w:t xml:space="preserve">메소드의 </w:t>
      </w:r>
    </w:p>
    <w:p w14:paraId="5B6779EF" w14:textId="77777777" w:rsidR="00E812DC" w:rsidRDefault="00E812DC" w:rsidP="00E812DC">
      <w:r>
        <w:rPr>
          <w:rFonts w:hint="eastAsia"/>
        </w:rPr>
        <w:t>w</w:t>
      </w:r>
      <w:r>
        <w:t xml:space="preserve">hile (resultSet.next()) </w:t>
      </w:r>
      <w:r>
        <w:rPr>
          <w:rFonts w:hint="eastAsia"/>
        </w:rPr>
        <w:t xml:space="preserve">조건식은 처음부터 </w:t>
      </w:r>
      <w:r>
        <w:t xml:space="preserve">false </w:t>
      </w:r>
      <w:r>
        <w:rPr>
          <w:rFonts w:hint="eastAsia"/>
        </w:rPr>
        <w:t>이다.</w:t>
      </w:r>
    </w:p>
    <w:p w14:paraId="2BBD99E5" w14:textId="77777777" w:rsidR="00BB7866" w:rsidRDefault="00BB7866" w:rsidP="00E812DC">
      <w:r>
        <w:rPr>
          <w:rFonts w:hint="eastAsia"/>
        </w:rPr>
        <w:t xml:space="preserve">그래서 </w:t>
      </w:r>
      <w:r w:rsidR="00E812DC">
        <w:rPr>
          <w:rFonts w:hint="eastAsia"/>
        </w:rPr>
        <w:t>결국 이 두 메소드는</w:t>
      </w:r>
      <w:r w:rsidR="00E812DC">
        <w:t xml:space="preserve">, </w:t>
      </w:r>
    </w:p>
    <w:p w14:paraId="23C5B864" w14:textId="77777777" w:rsidR="00E812DC" w:rsidRDefault="00E812DC" w:rsidP="00E812DC">
      <w:r>
        <w:rPr>
          <w:rFonts w:hint="eastAsia"/>
        </w:rPr>
        <w:t>내부에 아무것도 들어있지 않은,</w:t>
      </w:r>
      <w:r>
        <w:t xml:space="preserve"> </w:t>
      </w:r>
      <w:r>
        <w:rPr>
          <w:rFonts w:hint="eastAsia"/>
        </w:rPr>
        <w:t xml:space="preserve">빈 </w:t>
      </w:r>
      <w:r>
        <w:t xml:space="preserve">ArrayList&lt;Student&gt; </w:t>
      </w:r>
      <w:r>
        <w:rPr>
          <w:rFonts w:hint="eastAsia"/>
        </w:rPr>
        <w:t>객체를 리턴하게 된다.</w:t>
      </w:r>
    </w:p>
    <w:p w14:paraId="733F91C4" w14:textId="77777777" w:rsidR="00E812DC" w:rsidRDefault="00E812DC" w:rsidP="00E812DC"/>
    <w:p w14:paraId="68C80A4E" w14:textId="77777777" w:rsidR="00E812DC" w:rsidRDefault="00E812DC" w:rsidP="00E812DC"/>
    <w:p w14:paraId="5D404726" w14:textId="77777777" w:rsidR="00E812DC" w:rsidRDefault="00E812DC" w:rsidP="00E812DC">
      <w:r>
        <w:rPr>
          <w:rFonts w:hint="eastAsia"/>
        </w:rPr>
        <w:t xml:space="preserve">조회 결과 </w:t>
      </w:r>
      <w:r>
        <w:t xml:space="preserve">ResultSet </w:t>
      </w:r>
      <w:r>
        <w:rPr>
          <w:rFonts w:hint="eastAsia"/>
        </w:rPr>
        <w:t>객체에 담긴 데이테</w:t>
      </w:r>
      <w:r w:rsidR="00BB7866">
        <w:rPr>
          <w:rFonts w:hint="eastAsia"/>
        </w:rPr>
        <w:t>가</w:t>
      </w:r>
      <w:r>
        <w:rPr>
          <w:rFonts w:hint="eastAsia"/>
        </w:rPr>
        <w:t xml:space="preserve"> 없을 때,</w:t>
      </w:r>
    </w:p>
    <w:p w14:paraId="05F65D77" w14:textId="77777777" w:rsidR="00E812DC" w:rsidRDefault="00E812DC" w:rsidP="00E812DC">
      <w:r>
        <w:rPr>
          <w:rFonts w:hint="eastAsia"/>
        </w:rPr>
        <w:t>f</w:t>
      </w:r>
      <w:r>
        <w:t xml:space="preserve">indById </w:t>
      </w:r>
      <w:r>
        <w:rPr>
          <w:rFonts w:hint="eastAsia"/>
        </w:rPr>
        <w:t xml:space="preserve">메소드의 </w:t>
      </w:r>
    </w:p>
    <w:p w14:paraId="576C5DD8" w14:textId="77777777" w:rsidR="00E812DC" w:rsidRDefault="00E812DC" w:rsidP="00E812DC">
      <w:r>
        <w:rPr>
          <w:rFonts w:hint="eastAsia"/>
        </w:rPr>
        <w:t>i</w:t>
      </w:r>
      <w:r>
        <w:t xml:space="preserve">f (resultSet.next()) </w:t>
      </w:r>
      <w:r>
        <w:rPr>
          <w:rFonts w:hint="eastAsia"/>
        </w:rPr>
        <w:t>조건식은</w:t>
      </w:r>
      <w:r>
        <w:t xml:space="preserve"> false </w:t>
      </w:r>
      <w:r>
        <w:rPr>
          <w:rFonts w:hint="eastAsia"/>
        </w:rPr>
        <w:t>이다.</w:t>
      </w:r>
    </w:p>
    <w:p w14:paraId="73590979" w14:textId="77777777" w:rsidR="00BB7866" w:rsidRDefault="00BB7866" w:rsidP="00E812DC">
      <w:r>
        <w:rPr>
          <w:rFonts w:hint="eastAsia"/>
        </w:rPr>
        <w:t>그래서 결국</w:t>
      </w:r>
      <w:r>
        <w:t xml:space="preserve"> findById</w:t>
      </w:r>
      <w:r>
        <w:rPr>
          <w:rFonts w:hint="eastAsia"/>
        </w:rPr>
        <w:t xml:space="preserve"> 메소드는 n</w:t>
      </w:r>
      <w:r>
        <w:t xml:space="preserve">ull </w:t>
      </w:r>
      <w:r>
        <w:rPr>
          <w:rFonts w:hint="eastAsia"/>
        </w:rPr>
        <w:t>값을 리턴하게 된다.</w:t>
      </w:r>
      <w:r>
        <w:t xml:space="preserve"> (</w:t>
      </w:r>
      <w:r>
        <w:rPr>
          <w:rFonts w:hint="eastAsia"/>
        </w:rPr>
        <w:t>줄7</w:t>
      </w:r>
      <w:r>
        <w:t>6)</w:t>
      </w:r>
    </w:p>
    <w:p w14:paraId="39CD5746" w14:textId="77777777" w:rsidR="00BB7866" w:rsidRDefault="00BB7866" w:rsidP="00E812DC"/>
    <w:p w14:paraId="1599FD10" w14:textId="77777777" w:rsidR="00E812DC" w:rsidRDefault="00E812DC" w:rsidP="00E812DC"/>
    <w:p w14:paraId="4F8E001D" w14:textId="77777777" w:rsidR="00BB7866" w:rsidRDefault="00BB7866" w:rsidP="00E812DC"/>
    <w:p w14:paraId="15A7464F" w14:textId="77777777" w:rsidR="00BB7866" w:rsidRDefault="00BB7866" w:rsidP="00BB7866">
      <w:pPr>
        <w:pStyle w:val="Heading3"/>
      </w:pP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중복</w:t>
      </w:r>
    </w:p>
    <w:p w14:paraId="4D40FC25" w14:textId="77777777" w:rsidR="00BB7866" w:rsidRDefault="00BB7866" w:rsidP="00BB7866">
      <w:r>
        <w:rPr>
          <w:rFonts w:hint="eastAsia"/>
        </w:rPr>
        <w:t>f</w:t>
      </w:r>
      <w:r>
        <w:t xml:space="preserve">indAll </w:t>
      </w:r>
      <w:r>
        <w:rPr>
          <w:rFonts w:hint="eastAsia"/>
        </w:rPr>
        <w:t>메소드,</w:t>
      </w:r>
      <w:r>
        <w:t xml:space="preserve"> findByName </w:t>
      </w:r>
      <w:r>
        <w:rPr>
          <w:rFonts w:hint="eastAsia"/>
        </w:rPr>
        <w:t>메소드,</w:t>
      </w:r>
      <w:r>
        <w:t xml:space="preserve"> findByID </w:t>
      </w:r>
      <w:r>
        <w:rPr>
          <w:rFonts w:hint="eastAsia"/>
        </w:rPr>
        <w:t>메소드에 공통 부분이 있다.</w:t>
      </w:r>
    </w:p>
    <w:p w14:paraId="5116012A" w14:textId="77777777" w:rsidR="00BB7866" w:rsidRDefault="00BB7866" w:rsidP="00BB7866">
      <w:r>
        <w:rPr>
          <w:rFonts w:hint="eastAsia"/>
        </w:rPr>
        <w:t>여러 곳에 동일한 소스 코드가 반복된다면,</w:t>
      </w:r>
      <w:r>
        <w:t xml:space="preserve"> </w:t>
      </w:r>
      <w:r>
        <w:rPr>
          <w:rFonts w:hint="eastAsia"/>
        </w:rPr>
        <w:t>그 코드를 메소드로 추출하는 것이 좋다.</w:t>
      </w:r>
    </w:p>
    <w:p w14:paraId="54378D69" w14:textId="77777777" w:rsidR="00BB7866" w:rsidRDefault="00BB7866" w:rsidP="00BB7866"/>
    <w:p w14:paraId="7238D739" w14:textId="77777777" w:rsidR="00BB7866" w:rsidRDefault="00BB7866" w:rsidP="00BB7866">
      <w:r>
        <w:rPr>
          <w:rFonts w:hint="eastAsia"/>
        </w:rPr>
        <w:t>중복되는 코드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B7866" w14:paraId="5506E204" w14:textId="77777777" w:rsidTr="00BB7866">
        <w:tc>
          <w:tcPr>
            <w:tcW w:w="10456" w:type="dxa"/>
          </w:tcPr>
          <w:p w14:paraId="09A59CFF" w14:textId="77777777" w:rsidR="00BB7866" w:rsidRDefault="00BB7866" w:rsidP="00BB786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Student </w:t>
            </w:r>
            <w:r>
              <w:rPr>
                <w:rFonts w:cs="굴림체"/>
                <w:color w:val="6A3E3E"/>
                <w:kern w:val="0"/>
                <w:szCs w:val="20"/>
              </w:rPr>
              <w:t>student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Student();</w:t>
            </w:r>
          </w:p>
          <w:p w14:paraId="31849CB5" w14:textId="77777777" w:rsidR="00BB7866" w:rsidRDefault="00BB7866" w:rsidP="00BB786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6A3E3E"/>
                <w:kern w:val="0"/>
                <w:szCs w:val="20"/>
              </w:rPr>
              <w:t>student</w:t>
            </w:r>
            <w:r>
              <w:rPr>
                <w:rFonts w:cs="굴림체"/>
                <w:color w:val="000000"/>
                <w:kern w:val="0"/>
                <w:szCs w:val="20"/>
              </w:rPr>
              <w:t>.setId(</w:t>
            </w:r>
            <w:r>
              <w:rPr>
                <w:rFonts w:cs="굴림체"/>
                <w:color w:val="6A3E3E"/>
                <w:kern w:val="0"/>
                <w:szCs w:val="20"/>
              </w:rPr>
              <w:t>resultSet</w:t>
            </w:r>
            <w:r>
              <w:rPr>
                <w:rFonts w:cs="굴림체"/>
                <w:color w:val="000000"/>
                <w:kern w:val="0"/>
                <w:szCs w:val="20"/>
              </w:rPr>
              <w:t>.getInt(</w:t>
            </w:r>
            <w:r>
              <w:rPr>
                <w:rFonts w:cs="굴림체"/>
                <w:color w:val="2A00FF"/>
                <w:kern w:val="0"/>
                <w:szCs w:val="20"/>
              </w:rPr>
              <w:t>"id"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477C9CD4" w14:textId="77777777" w:rsidR="00BB7866" w:rsidRDefault="00BB7866" w:rsidP="00BB786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6A3E3E"/>
                <w:kern w:val="0"/>
                <w:szCs w:val="20"/>
              </w:rPr>
              <w:t>student</w:t>
            </w:r>
            <w:r>
              <w:rPr>
                <w:rFonts w:cs="굴림체"/>
                <w:color w:val="000000"/>
                <w:kern w:val="0"/>
                <w:szCs w:val="20"/>
              </w:rPr>
              <w:t>.setStudentNumber(</w:t>
            </w:r>
            <w:r>
              <w:rPr>
                <w:rFonts w:cs="굴림체"/>
                <w:color w:val="6A3E3E"/>
                <w:kern w:val="0"/>
                <w:szCs w:val="20"/>
              </w:rPr>
              <w:t>resultSet</w:t>
            </w:r>
            <w:r>
              <w:rPr>
                <w:rFonts w:cs="굴림체"/>
                <w:color w:val="000000"/>
                <w:kern w:val="0"/>
                <w:szCs w:val="20"/>
              </w:rPr>
              <w:t>.getString(</w:t>
            </w:r>
            <w:r>
              <w:rPr>
                <w:rFonts w:cs="굴림체"/>
                <w:color w:val="2A00FF"/>
                <w:kern w:val="0"/>
                <w:szCs w:val="20"/>
              </w:rPr>
              <w:t>"studentNumber"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12993906" w14:textId="77777777" w:rsidR="00BB7866" w:rsidRDefault="00BB7866" w:rsidP="00BB786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6A3E3E"/>
                <w:kern w:val="0"/>
                <w:szCs w:val="20"/>
              </w:rPr>
              <w:t>student</w:t>
            </w:r>
            <w:r>
              <w:rPr>
                <w:rFonts w:cs="굴림체"/>
                <w:color w:val="000000"/>
                <w:kern w:val="0"/>
                <w:szCs w:val="20"/>
              </w:rPr>
              <w:t>.setName(</w:t>
            </w:r>
            <w:r>
              <w:rPr>
                <w:rFonts w:cs="굴림체"/>
                <w:color w:val="6A3E3E"/>
                <w:kern w:val="0"/>
                <w:szCs w:val="20"/>
              </w:rPr>
              <w:t>resultSet</w:t>
            </w:r>
            <w:r>
              <w:rPr>
                <w:rFonts w:cs="굴림체"/>
                <w:color w:val="000000"/>
                <w:kern w:val="0"/>
                <w:szCs w:val="20"/>
              </w:rPr>
              <w:t>.getString(</w:t>
            </w:r>
            <w:r>
              <w:rPr>
                <w:rFonts w:cs="굴림체"/>
                <w:color w:val="2A00FF"/>
                <w:kern w:val="0"/>
                <w:szCs w:val="20"/>
              </w:rPr>
              <w:t>"name"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1B2D6403" w14:textId="77777777" w:rsidR="00BB7866" w:rsidRDefault="00BB7866" w:rsidP="00BB786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6A3E3E"/>
                <w:kern w:val="0"/>
                <w:szCs w:val="20"/>
              </w:rPr>
              <w:t>student</w:t>
            </w:r>
            <w:r>
              <w:rPr>
                <w:rFonts w:cs="굴림체"/>
                <w:color w:val="000000"/>
                <w:kern w:val="0"/>
                <w:szCs w:val="20"/>
              </w:rPr>
              <w:t>.setDepartmentId(</w:t>
            </w:r>
            <w:r>
              <w:rPr>
                <w:rFonts w:cs="굴림체"/>
                <w:color w:val="6A3E3E"/>
                <w:kern w:val="0"/>
                <w:szCs w:val="20"/>
              </w:rPr>
              <w:t>resultSet</w:t>
            </w:r>
            <w:r>
              <w:rPr>
                <w:rFonts w:cs="굴림체"/>
                <w:color w:val="000000"/>
                <w:kern w:val="0"/>
                <w:szCs w:val="20"/>
              </w:rPr>
              <w:t>.getInt(</w:t>
            </w:r>
            <w:r>
              <w:rPr>
                <w:rFonts w:cs="굴림체"/>
                <w:color w:val="2A00FF"/>
                <w:kern w:val="0"/>
                <w:szCs w:val="20"/>
              </w:rPr>
              <w:t>"departmentId"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37628FD9" w14:textId="77777777" w:rsidR="00BB7866" w:rsidRDefault="00BB7866" w:rsidP="00BB786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6A3E3E"/>
                <w:kern w:val="0"/>
                <w:szCs w:val="20"/>
              </w:rPr>
              <w:t>student</w:t>
            </w:r>
            <w:r>
              <w:rPr>
                <w:rFonts w:cs="굴림체"/>
                <w:color w:val="000000"/>
                <w:kern w:val="0"/>
                <w:szCs w:val="20"/>
              </w:rPr>
              <w:t>.setYear(</w:t>
            </w:r>
            <w:r>
              <w:rPr>
                <w:rFonts w:cs="굴림체"/>
                <w:color w:val="6A3E3E"/>
                <w:kern w:val="0"/>
                <w:szCs w:val="20"/>
              </w:rPr>
              <w:t>resultSet</w:t>
            </w:r>
            <w:r>
              <w:rPr>
                <w:rFonts w:cs="굴림체"/>
                <w:color w:val="000000"/>
                <w:kern w:val="0"/>
                <w:szCs w:val="20"/>
              </w:rPr>
              <w:t>.getInt(</w:t>
            </w:r>
            <w:r>
              <w:rPr>
                <w:rFonts w:cs="굴림체"/>
                <w:color w:val="2A00FF"/>
                <w:kern w:val="0"/>
                <w:szCs w:val="20"/>
              </w:rPr>
              <w:t>"year"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5B35399E" w14:textId="77777777" w:rsidR="00BB7866" w:rsidRDefault="00BB7866" w:rsidP="00BB786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6A3E3E"/>
                <w:kern w:val="0"/>
                <w:szCs w:val="20"/>
              </w:rPr>
              <w:t>student</w:t>
            </w:r>
            <w:r>
              <w:rPr>
                <w:rFonts w:cs="굴림체"/>
                <w:color w:val="000000"/>
                <w:kern w:val="0"/>
                <w:szCs w:val="20"/>
              </w:rPr>
              <w:t>.setDepartmentName(</w:t>
            </w:r>
            <w:r>
              <w:rPr>
                <w:rFonts w:cs="굴림체"/>
                <w:color w:val="6A3E3E"/>
                <w:kern w:val="0"/>
                <w:szCs w:val="20"/>
              </w:rPr>
              <w:t>resultSet</w:t>
            </w:r>
            <w:r>
              <w:rPr>
                <w:rFonts w:cs="굴림체"/>
                <w:color w:val="000000"/>
                <w:kern w:val="0"/>
                <w:szCs w:val="20"/>
              </w:rPr>
              <w:t>.getString(</w:t>
            </w:r>
            <w:r>
              <w:rPr>
                <w:rFonts w:cs="굴림체"/>
                <w:color w:val="2A00FF"/>
                <w:kern w:val="0"/>
                <w:szCs w:val="20"/>
              </w:rPr>
              <w:t>"departmentName"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23F04EAC" w14:textId="77777777" w:rsidR="00BB7866" w:rsidRPr="00BB7866" w:rsidRDefault="00BB7866" w:rsidP="00BB7866"/>
        </w:tc>
      </w:tr>
    </w:tbl>
    <w:p w14:paraId="0419A2E0" w14:textId="77777777" w:rsidR="00BB7866" w:rsidRDefault="00BB7866" w:rsidP="00BB7866"/>
    <w:p w14:paraId="668A22AC" w14:textId="77777777" w:rsidR="00BB7866" w:rsidRDefault="00BB7866" w:rsidP="00BB7866"/>
    <w:p w14:paraId="5C60FC45" w14:textId="77777777" w:rsidR="00BB7866" w:rsidRDefault="00BB7866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0FBAD077" w14:textId="77777777" w:rsidR="00BB7866" w:rsidRDefault="00BB7866" w:rsidP="00BB7866">
      <w:pPr>
        <w:pStyle w:val="Heading2"/>
      </w:pPr>
      <w:bookmarkStart w:id="4" w:name="_Toc24479666"/>
      <w:r>
        <w:rPr>
          <w:rFonts w:hint="eastAsia"/>
        </w:rPr>
        <w:lastRenderedPageBreak/>
        <w:t>S</w:t>
      </w:r>
      <w:r>
        <w:t>tudentDAO</w:t>
      </w:r>
      <w:r w:rsidR="00640785">
        <w:t>1</w:t>
      </w:r>
      <w:r>
        <w:t>.java</w:t>
      </w:r>
      <w:bookmarkEnd w:id="4"/>
    </w:p>
    <w:p w14:paraId="0CDC2034" w14:textId="77777777" w:rsidR="00BB7866" w:rsidRDefault="00BB7866" w:rsidP="00BB7866">
      <w:r>
        <w:rPr>
          <w:rFonts w:hint="eastAsia"/>
        </w:rPr>
        <w:t>s</w:t>
      </w:r>
      <w:r>
        <w:t>rc/lecture1/jdbc1/StudentDAO</w:t>
      </w:r>
      <w:r w:rsidR="00640785">
        <w:t>1</w:t>
      </w:r>
      <w:r>
        <w:t>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BB7866" w14:paraId="4C34052A" w14:textId="77777777" w:rsidTr="00640785">
        <w:tc>
          <w:tcPr>
            <w:tcW w:w="426" w:type="dxa"/>
          </w:tcPr>
          <w:p w14:paraId="73CC1C7E" w14:textId="77777777" w:rsidR="00BB7866" w:rsidRPr="00185935" w:rsidRDefault="00BB7866" w:rsidP="00BB7866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786DF10D" w14:textId="77777777" w:rsidR="00BB7866" w:rsidRPr="00185935" w:rsidRDefault="00BB7866" w:rsidP="00BB7866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2CC5737D" w14:textId="77777777" w:rsidR="00BB7866" w:rsidRPr="00185935" w:rsidRDefault="00BB7866" w:rsidP="00BB7866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2DEC4E50" w14:textId="77777777" w:rsidR="00BB7866" w:rsidRPr="00185935" w:rsidRDefault="00BB7866" w:rsidP="00BB7866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5D852CFA" w14:textId="77777777" w:rsidR="00BB7866" w:rsidRPr="00185935" w:rsidRDefault="00BB7866" w:rsidP="00BB7866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591B4B76" w14:textId="77777777" w:rsidR="00BB7866" w:rsidRPr="00185935" w:rsidRDefault="00BB7866" w:rsidP="00BB7866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072AC324" w14:textId="77777777" w:rsidR="00BB7866" w:rsidRPr="00185935" w:rsidRDefault="00BB7866" w:rsidP="00BB7866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0E8CE451" w14:textId="77777777" w:rsidR="00BB7866" w:rsidRPr="00185935" w:rsidRDefault="00BB7866" w:rsidP="00BB7866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4E1FBFA8" w14:textId="77777777" w:rsidR="00BB7866" w:rsidRDefault="00BB7866" w:rsidP="00BB7866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33086DC5" w14:textId="77777777" w:rsidR="00BB7866" w:rsidRDefault="00BB7866" w:rsidP="00BB7866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6567DAF5" w14:textId="77777777" w:rsidR="00BB7866" w:rsidRDefault="00BB7866" w:rsidP="00BB7866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5C47D247" w14:textId="77777777" w:rsidR="00BB7866" w:rsidRDefault="00BB7866" w:rsidP="00BB7866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4A5ACF80" w14:textId="77777777" w:rsidR="00BB7866" w:rsidRDefault="00BB7866" w:rsidP="00BB7866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18D735F2" w14:textId="77777777" w:rsidR="00BB7866" w:rsidRDefault="00BB7866" w:rsidP="00BB7866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133D5398" w14:textId="77777777" w:rsidR="00BB7866" w:rsidRDefault="00BB7866" w:rsidP="00BB7866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32BC970E" w14:textId="77777777" w:rsidR="00BB7866" w:rsidRDefault="00BB7866" w:rsidP="00BB7866">
            <w:pPr>
              <w:pStyle w:val="a0"/>
            </w:pPr>
            <w:r>
              <w:rPr>
                <w:rFonts w:hint="eastAsia"/>
              </w:rPr>
              <w:t>16</w:t>
            </w:r>
          </w:p>
          <w:p w14:paraId="07FBCDB4" w14:textId="77777777" w:rsidR="00BB7866" w:rsidRDefault="00BB7866" w:rsidP="00BB7866">
            <w:pPr>
              <w:pStyle w:val="a0"/>
            </w:pPr>
            <w:r>
              <w:rPr>
                <w:rFonts w:hint="eastAsia"/>
              </w:rPr>
              <w:t>17</w:t>
            </w:r>
          </w:p>
          <w:p w14:paraId="620F2F28" w14:textId="77777777" w:rsidR="00BB7866" w:rsidRDefault="00BB7866" w:rsidP="00BB7866">
            <w:pPr>
              <w:pStyle w:val="a0"/>
            </w:pPr>
            <w:r>
              <w:rPr>
                <w:rFonts w:hint="eastAsia"/>
              </w:rPr>
              <w:t>18</w:t>
            </w:r>
          </w:p>
          <w:p w14:paraId="7B90F748" w14:textId="77777777" w:rsidR="00BB7866" w:rsidRDefault="00BB7866" w:rsidP="00BB7866">
            <w:pPr>
              <w:pStyle w:val="a0"/>
            </w:pPr>
            <w:r>
              <w:rPr>
                <w:rFonts w:hint="eastAsia"/>
              </w:rPr>
              <w:t>19</w:t>
            </w:r>
          </w:p>
          <w:p w14:paraId="036B78A0" w14:textId="77777777" w:rsidR="00BB7866" w:rsidRDefault="00BB7866" w:rsidP="00BB7866">
            <w:pPr>
              <w:pStyle w:val="a0"/>
            </w:pPr>
            <w:r>
              <w:rPr>
                <w:rFonts w:hint="eastAsia"/>
              </w:rPr>
              <w:t>20</w:t>
            </w:r>
          </w:p>
          <w:p w14:paraId="4CFF4227" w14:textId="77777777" w:rsidR="00BB7866" w:rsidRDefault="00BB7866" w:rsidP="00BB7866">
            <w:pPr>
              <w:pStyle w:val="a0"/>
            </w:pPr>
            <w:r>
              <w:rPr>
                <w:rFonts w:hint="eastAsia"/>
              </w:rPr>
              <w:t>21</w:t>
            </w:r>
          </w:p>
          <w:p w14:paraId="7799BC90" w14:textId="77777777" w:rsidR="00BB7866" w:rsidRDefault="00BB7866" w:rsidP="00BB7866">
            <w:pPr>
              <w:pStyle w:val="a0"/>
            </w:pPr>
            <w:r>
              <w:rPr>
                <w:rFonts w:hint="eastAsia"/>
              </w:rPr>
              <w:t>22</w:t>
            </w:r>
          </w:p>
          <w:p w14:paraId="5FE3DDD1" w14:textId="77777777" w:rsidR="00BB7866" w:rsidRDefault="00BB7866" w:rsidP="00BB7866">
            <w:pPr>
              <w:pStyle w:val="a0"/>
            </w:pPr>
            <w:r>
              <w:rPr>
                <w:rFonts w:hint="eastAsia"/>
              </w:rPr>
              <w:t>23</w:t>
            </w:r>
          </w:p>
          <w:p w14:paraId="43C17E5B" w14:textId="77777777" w:rsidR="00BB7866" w:rsidRDefault="00BB7866" w:rsidP="00BB7866">
            <w:pPr>
              <w:pStyle w:val="a0"/>
            </w:pPr>
            <w:r>
              <w:rPr>
                <w:rFonts w:hint="eastAsia"/>
              </w:rPr>
              <w:t>24</w:t>
            </w:r>
          </w:p>
          <w:p w14:paraId="71194452" w14:textId="77777777" w:rsidR="00BB7866" w:rsidRDefault="00BB7866" w:rsidP="00BB7866">
            <w:pPr>
              <w:pStyle w:val="a0"/>
            </w:pPr>
            <w:r>
              <w:rPr>
                <w:rFonts w:hint="eastAsia"/>
              </w:rPr>
              <w:t>25</w:t>
            </w:r>
          </w:p>
          <w:p w14:paraId="715EE0C4" w14:textId="77777777" w:rsidR="00BB7866" w:rsidRDefault="00BB7866" w:rsidP="00BB7866">
            <w:pPr>
              <w:pStyle w:val="a0"/>
            </w:pPr>
            <w:r>
              <w:rPr>
                <w:rFonts w:hint="eastAsia"/>
              </w:rPr>
              <w:t>26</w:t>
            </w:r>
          </w:p>
          <w:p w14:paraId="5FE1BD75" w14:textId="77777777" w:rsidR="00BB7866" w:rsidRDefault="00BB7866" w:rsidP="00BB7866">
            <w:pPr>
              <w:pStyle w:val="a0"/>
            </w:pPr>
            <w:r>
              <w:rPr>
                <w:rFonts w:hint="eastAsia"/>
              </w:rPr>
              <w:t>27</w:t>
            </w:r>
          </w:p>
          <w:p w14:paraId="722E0DE3" w14:textId="77777777" w:rsidR="00BB7866" w:rsidRDefault="00BB7866" w:rsidP="00BB7866">
            <w:pPr>
              <w:pStyle w:val="a0"/>
            </w:pPr>
            <w:r>
              <w:rPr>
                <w:rFonts w:hint="eastAsia"/>
              </w:rPr>
              <w:t>28</w:t>
            </w:r>
          </w:p>
          <w:p w14:paraId="6BD7BC3E" w14:textId="77777777" w:rsidR="00BB7866" w:rsidRDefault="00BB7866" w:rsidP="00BB7866">
            <w:pPr>
              <w:pStyle w:val="a0"/>
            </w:pPr>
            <w:r>
              <w:rPr>
                <w:rFonts w:hint="eastAsia"/>
              </w:rPr>
              <w:t>29</w:t>
            </w:r>
          </w:p>
          <w:p w14:paraId="4E5D7D40" w14:textId="77777777" w:rsidR="00BB7866" w:rsidRDefault="00BB7866" w:rsidP="00BB7866">
            <w:pPr>
              <w:pStyle w:val="a0"/>
            </w:pPr>
            <w:r>
              <w:rPr>
                <w:rFonts w:hint="eastAsia"/>
              </w:rPr>
              <w:t>30</w:t>
            </w:r>
          </w:p>
          <w:p w14:paraId="739ADB49" w14:textId="77777777" w:rsidR="00BB7866" w:rsidRDefault="00BB7866" w:rsidP="00BB7866">
            <w:pPr>
              <w:pStyle w:val="a0"/>
            </w:pPr>
            <w:r>
              <w:rPr>
                <w:rFonts w:hint="eastAsia"/>
              </w:rPr>
              <w:t>31</w:t>
            </w:r>
          </w:p>
          <w:p w14:paraId="16DB73F6" w14:textId="77777777" w:rsidR="00BB7866" w:rsidRDefault="00BB7866" w:rsidP="00BB7866">
            <w:pPr>
              <w:pStyle w:val="a0"/>
            </w:pPr>
            <w:r>
              <w:rPr>
                <w:rFonts w:hint="eastAsia"/>
              </w:rPr>
              <w:t>32</w:t>
            </w:r>
          </w:p>
          <w:p w14:paraId="7BFC6254" w14:textId="77777777" w:rsidR="00BB7866" w:rsidRDefault="00BB7866" w:rsidP="00BB7866">
            <w:pPr>
              <w:pStyle w:val="a0"/>
            </w:pPr>
            <w:r>
              <w:rPr>
                <w:rFonts w:hint="eastAsia"/>
              </w:rPr>
              <w:t>33</w:t>
            </w:r>
          </w:p>
          <w:p w14:paraId="1C55390A" w14:textId="77777777" w:rsidR="00BB7866" w:rsidRDefault="00BB7866" w:rsidP="00BB7866">
            <w:pPr>
              <w:pStyle w:val="a0"/>
            </w:pPr>
            <w:r>
              <w:rPr>
                <w:rFonts w:hint="eastAsia"/>
              </w:rPr>
              <w:t>34</w:t>
            </w:r>
          </w:p>
          <w:p w14:paraId="0C79E650" w14:textId="77777777" w:rsidR="00BB7866" w:rsidRDefault="00BB7866" w:rsidP="00BB7866">
            <w:pPr>
              <w:pStyle w:val="a0"/>
            </w:pPr>
            <w:r>
              <w:rPr>
                <w:rFonts w:hint="eastAsia"/>
              </w:rPr>
              <w:t>35</w:t>
            </w:r>
          </w:p>
          <w:p w14:paraId="3B854EF3" w14:textId="77777777" w:rsidR="00BB7866" w:rsidRDefault="00BB7866" w:rsidP="00BB7866">
            <w:pPr>
              <w:pStyle w:val="a0"/>
            </w:pPr>
            <w:r>
              <w:rPr>
                <w:rFonts w:hint="eastAsia"/>
              </w:rPr>
              <w:t>36</w:t>
            </w:r>
          </w:p>
          <w:p w14:paraId="0432897C" w14:textId="77777777" w:rsidR="00BB7866" w:rsidRDefault="00BB7866" w:rsidP="00BB7866">
            <w:pPr>
              <w:pStyle w:val="a0"/>
            </w:pPr>
            <w:r>
              <w:rPr>
                <w:rFonts w:hint="eastAsia"/>
              </w:rPr>
              <w:t>37</w:t>
            </w:r>
          </w:p>
          <w:p w14:paraId="21D11F48" w14:textId="77777777" w:rsidR="00BB7866" w:rsidRDefault="00BB7866" w:rsidP="00BB7866">
            <w:pPr>
              <w:pStyle w:val="a0"/>
            </w:pPr>
            <w:r>
              <w:rPr>
                <w:rFonts w:hint="eastAsia"/>
              </w:rPr>
              <w:t>38</w:t>
            </w:r>
          </w:p>
          <w:p w14:paraId="6EA9E0B3" w14:textId="77777777" w:rsidR="00BB7866" w:rsidRDefault="00BB7866" w:rsidP="00BB7866">
            <w:pPr>
              <w:pStyle w:val="a0"/>
            </w:pPr>
            <w:r>
              <w:rPr>
                <w:rFonts w:hint="eastAsia"/>
              </w:rPr>
              <w:t>39</w:t>
            </w:r>
          </w:p>
          <w:p w14:paraId="061E212D" w14:textId="77777777" w:rsidR="00BB7866" w:rsidRDefault="00BB7866" w:rsidP="00BB7866">
            <w:pPr>
              <w:pStyle w:val="a0"/>
            </w:pPr>
            <w:r>
              <w:rPr>
                <w:rFonts w:hint="eastAsia"/>
              </w:rPr>
              <w:t>40</w:t>
            </w:r>
          </w:p>
          <w:p w14:paraId="4CEB6F6C" w14:textId="77777777" w:rsidR="00BB7866" w:rsidRDefault="00BB7866" w:rsidP="00BB7866">
            <w:pPr>
              <w:pStyle w:val="a0"/>
            </w:pPr>
            <w:r>
              <w:rPr>
                <w:rFonts w:hint="eastAsia"/>
              </w:rPr>
              <w:t>41</w:t>
            </w:r>
          </w:p>
          <w:p w14:paraId="7F1E6549" w14:textId="77777777" w:rsidR="00BB7866" w:rsidRDefault="00BB7866" w:rsidP="00BB7866">
            <w:pPr>
              <w:pStyle w:val="a0"/>
            </w:pPr>
            <w:r>
              <w:rPr>
                <w:rFonts w:hint="eastAsia"/>
              </w:rPr>
              <w:t>42</w:t>
            </w:r>
          </w:p>
          <w:p w14:paraId="4C20A6AB" w14:textId="77777777" w:rsidR="00BB7866" w:rsidRDefault="00BB7866" w:rsidP="00BB7866">
            <w:pPr>
              <w:pStyle w:val="a0"/>
            </w:pPr>
            <w:r>
              <w:rPr>
                <w:rFonts w:hint="eastAsia"/>
              </w:rPr>
              <w:t>43</w:t>
            </w:r>
          </w:p>
          <w:p w14:paraId="1BA6BF6C" w14:textId="77777777" w:rsidR="00BB7866" w:rsidRDefault="00BB7866" w:rsidP="00BB7866">
            <w:pPr>
              <w:pStyle w:val="a0"/>
            </w:pPr>
            <w:r>
              <w:rPr>
                <w:rFonts w:hint="eastAsia"/>
              </w:rPr>
              <w:t>44</w:t>
            </w:r>
          </w:p>
          <w:p w14:paraId="670A48C8" w14:textId="77777777" w:rsidR="00BB7866" w:rsidRDefault="00BB7866" w:rsidP="00BB7866">
            <w:pPr>
              <w:pStyle w:val="a0"/>
            </w:pPr>
            <w:r>
              <w:rPr>
                <w:rFonts w:hint="eastAsia"/>
              </w:rPr>
              <w:t>45</w:t>
            </w:r>
          </w:p>
          <w:p w14:paraId="1097037D" w14:textId="77777777" w:rsidR="00BB7866" w:rsidRDefault="00BB7866" w:rsidP="00BB7866">
            <w:pPr>
              <w:pStyle w:val="a0"/>
            </w:pPr>
            <w:r>
              <w:rPr>
                <w:rFonts w:hint="eastAsia"/>
              </w:rPr>
              <w:t>46</w:t>
            </w:r>
          </w:p>
          <w:p w14:paraId="0C6D9C4B" w14:textId="77777777" w:rsidR="00BB7866" w:rsidRDefault="00BB7866" w:rsidP="00BB7866">
            <w:pPr>
              <w:pStyle w:val="a0"/>
            </w:pPr>
            <w:r>
              <w:rPr>
                <w:rFonts w:hint="eastAsia"/>
              </w:rPr>
              <w:t>47</w:t>
            </w:r>
          </w:p>
          <w:p w14:paraId="6411A077" w14:textId="77777777" w:rsidR="00BB7866" w:rsidRDefault="00BB7866" w:rsidP="00BB7866">
            <w:pPr>
              <w:pStyle w:val="a0"/>
            </w:pPr>
            <w:r>
              <w:rPr>
                <w:rFonts w:hint="eastAsia"/>
              </w:rPr>
              <w:t>48</w:t>
            </w:r>
          </w:p>
          <w:p w14:paraId="1345F06A" w14:textId="77777777" w:rsidR="00BB7866" w:rsidRDefault="00BB7866" w:rsidP="00BB7866">
            <w:pPr>
              <w:pStyle w:val="a0"/>
            </w:pPr>
            <w:r>
              <w:rPr>
                <w:rFonts w:hint="eastAsia"/>
              </w:rPr>
              <w:t>49</w:t>
            </w:r>
          </w:p>
          <w:p w14:paraId="7D24DDA8" w14:textId="77777777" w:rsidR="00BB7866" w:rsidRDefault="00BB7866" w:rsidP="00BB7866">
            <w:pPr>
              <w:pStyle w:val="a0"/>
            </w:pPr>
            <w:r>
              <w:rPr>
                <w:rFonts w:hint="eastAsia"/>
              </w:rPr>
              <w:t>50</w:t>
            </w:r>
          </w:p>
          <w:p w14:paraId="0A587D5B" w14:textId="77777777" w:rsidR="00BB7866" w:rsidRDefault="00BB7866" w:rsidP="00BB7866">
            <w:pPr>
              <w:pStyle w:val="a0"/>
            </w:pPr>
            <w:r>
              <w:rPr>
                <w:rFonts w:hint="eastAsia"/>
              </w:rPr>
              <w:t>51</w:t>
            </w:r>
          </w:p>
          <w:p w14:paraId="7FCDC154" w14:textId="77777777" w:rsidR="00BB7866" w:rsidRDefault="00BB7866" w:rsidP="00BB7866">
            <w:pPr>
              <w:pStyle w:val="a0"/>
            </w:pPr>
            <w:r>
              <w:rPr>
                <w:rFonts w:hint="eastAsia"/>
              </w:rPr>
              <w:t>52</w:t>
            </w:r>
          </w:p>
          <w:p w14:paraId="137EB957" w14:textId="77777777" w:rsidR="00BB7866" w:rsidRDefault="00BB7866" w:rsidP="00BB7866">
            <w:pPr>
              <w:pStyle w:val="a0"/>
            </w:pPr>
            <w:r>
              <w:rPr>
                <w:rFonts w:hint="eastAsia"/>
              </w:rPr>
              <w:t>53</w:t>
            </w:r>
          </w:p>
          <w:p w14:paraId="7F9901F6" w14:textId="77777777" w:rsidR="00BB7866" w:rsidRDefault="00BB7866" w:rsidP="00BB7866">
            <w:pPr>
              <w:pStyle w:val="a0"/>
            </w:pPr>
            <w:r>
              <w:rPr>
                <w:rFonts w:hint="eastAsia"/>
              </w:rPr>
              <w:t>54</w:t>
            </w:r>
          </w:p>
          <w:p w14:paraId="2BED45E3" w14:textId="77777777" w:rsidR="00BB7866" w:rsidRDefault="00BB7866" w:rsidP="00BB7866">
            <w:pPr>
              <w:pStyle w:val="a0"/>
            </w:pPr>
            <w:r>
              <w:rPr>
                <w:rFonts w:hint="eastAsia"/>
              </w:rPr>
              <w:t>55</w:t>
            </w:r>
          </w:p>
          <w:p w14:paraId="489ED155" w14:textId="77777777" w:rsidR="00BB7866" w:rsidRDefault="00BB7866" w:rsidP="00BB7866">
            <w:pPr>
              <w:pStyle w:val="a0"/>
            </w:pPr>
            <w:r>
              <w:rPr>
                <w:rFonts w:hint="eastAsia"/>
              </w:rPr>
              <w:t>56</w:t>
            </w:r>
          </w:p>
          <w:p w14:paraId="0FD188BE" w14:textId="77777777" w:rsidR="00BB7866" w:rsidRDefault="00BB7866" w:rsidP="00BB7866">
            <w:pPr>
              <w:pStyle w:val="a0"/>
            </w:pPr>
            <w:r>
              <w:rPr>
                <w:rFonts w:hint="eastAsia"/>
              </w:rPr>
              <w:t>57</w:t>
            </w:r>
          </w:p>
          <w:p w14:paraId="747792D9" w14:textId="77777777" w:rsidR="00BB7866" w:rsidRDefault="00BB7866" w:rsidP="00BB7866">
            <w:pPr>
              <w:pStyle w:val="a0"/>
            </w:pPr>
            <w:r>
              <w:rPr>
                <w:rFonts w:hint="eastAsia"/>
              </w:rPr>
              <w:t>58</w:t>
            </w:r>
          </w:p>
          <w:p w14:paraId="2A498705" w14:textId="77777777" w:rsidR="00BB7866" w:rsidRDefault="00BB7866" w:rsidP="00BB7866">
            <w:pPr>
              <w:pStyle w:val="a0"/>
            </w:pPr>
            <w:r>
              <w:rPr>
                <w:rFonts w:hint="eastAsia"/>
              </w:rPr>
              <w:t>59</w:t>
            </w:r>
          </w:p>
          <w:p w14:paraId="61CD8BC7" w14:textId="77777777" w:rsidR="00BB7866" w:rsidRDefault="00BB7866" w:rsidP="00BB7866">
            <w:pPr>
              <w:pStyle w:val="a0"/>
            </w:pPr>
            <w:r>
              <w:rPr>
                <w:rFonts w:hint="eastAsia"/>
              </w:rPr>
              <w:t>60</w:t>
            </w:r>
          </w:p>
          <w:p w14:paraId="25783DA4" w14:textId="77777777" w:rsidR="00BB7866" w:rsidRDefault="00BB7866" w:rsidP="00BB7866">
            <w:pPr>
              <w:pStyle w:val="a0"/>
            </w:pPr>
            <w:r>
              <w:rPr>
                <w:rFonts w:hint="eastAsia"/>
              </w:rPr>
              <w:t>61</w:t>
            </w:r>
          </w:p>
          <w:p w14:paraId="10E18915" w14:textId="77777777" w:rsidR="00BB7866" w:rsidRDefault="00BB7866" w:rsidP="00BB7866">
            <w:pPr>
              <w:pStyle w:val="a0"/>
            </w:pPr>
            <w:r>
              <w:rPr>
                <w:rFonts w:hint="eastAsia"/>
              </w:rPr>
              <w:t>62</w:t>
            </w:r>
          </w:p>
          <w:p w14:paraId="3754AF90" w14:textId="77777777" w:rsidR="00BB7866" w:rsidRDefault="00BB7866" w:rsidP="00BB7866">
            <w:pPr>
              <w:pStyle w:val="a0"/>
            </w:pPr>
            <w:r>
              <w:rPr>
                <w:rFonts w:hint="eastAsia"/>
              </w:rPr>
              <w:t>63</w:t>
            </w:r>
          </w:p>
          <w:p w14:paraId="46E00559" w14:textId="77777777" w:rsidR="00BB7866" w:rsidRDefault="00BB7866" w:rsidP="00BB7866">
            <w:pPr>
              <w:pStyle w:val="a0"/>
            </w:pPr>
            <w:r>
              <w:rPr>
                <w:rFonts w:hint="eastAsia"/>
              </w:rPr>
              <w:t>64</w:t>
            </w:r>
          </w:p>
          <w:p w14:paraId="1B39FF9A" w14:textId="77777777" w:rsidR="00BB7866" w:rsidRDefault="00BB7866" w:rsidP="00BB7866">
            <w:pPr>
              <w:pStyle w:val="a0"/>
            </w:pPr>
            <w:r>
              <w:rPr>
                <w:rFonts w:hint="eastAsia"/>
              </w:rPr>
              <w:t>65</w:t>
            </w:r>
          </w:p>
          <w:p w14:paraId="1B0F6960" w14:textId="77777777" w:rsidR="00BB7866" w:rsidRDefault="00BB7866" w:rsidP="00BB7866">
            <w:pPr>
              <w:pStyle w:val="a0"/>
            </w:pPr>
            <w:r>
              <w:rPr>
                <w:rFonts w:hint="eastAsia"/>
              </w:rPr>
              <w:t>66</w:t>
            </w:r>
          </w:p>
          <w:p w14:paraId="394A44B8" w14:textId="77777777" w:rsidR="00BB7866" w:rsidRDefault="00BB7866" w:rsidP="00BB7866">
            <w:pPr>
              <w:pStyle w:val="a0"/>
            </w:pPr>
            <w:r>
              <w:rPr>
                <w:rFonts w:hint="eastAsia"/>
              </w:rPr>
              <w:lastRenderedPageBreak/>
              <w:t>67</w:t>
            </w:r>
          </w:p>
          <w:p w14:paraId="713B0D33" w14:textId="77777777" w:rsidR="00BB7866" w:rsidRDefault="00BB7866" w:rsidP="00BB7866">
            <w:pPr>
              <w:pStyle w:val="a0"/>
            </w:pPr>
            <w:r>
              <w:rPr>
                <w:rFonts w:hint="eastAsia"/>
              </w:rPr>
              <w:t>68</w:t>
            </w:r>
          </w:p>
          <w:p w14:paraId="01764CE0" w14:textId="77777777" w:rsidR="00BB7866" w:rsidRDefault="00BB7866" w:rsidP="00BB7866">
            <w:pPr>
              <w:pStyle w:val="a0"/>
            </w:pPr>
            <w:r>
              <w:rPr>
                <w:rFonts w:hint="eastAsia"/>
              </w:rPr>
              <w:t>69</w:t>
            </w:r>
          </w:p>
          <w:p w14:paraId="326FDDDB" w14:textId="77777777" w:rsidR="00BB7866" w:rsidRDefault="00BB7866" w:rsidP="00BB7866">
            <w:pPr>
              <w:pStyle w:val="a0"/>
            </w:pPr>
            <w:r>
              <w:rPr>
                <w:rFonts w:hint="eastAsia"/>
              </w:rPr>
              <w:t>70</w:t>
            </w:r>
          </w:p>
          <w:p w14:paraId="089EE20C" w14:textId="77777777" w:rsidR="00BB7866" w:rsidRDefault="00BB7866" w:rsidP="00BB7866">
            <w:pPr>
              <w:pStyle w:val="a0"/>
            </w:pPr>
            <w:r>
              <w:rPr>
                <w:rFonts w:hint="eastAsia"/>
              </w:rPr>
              <w:t>71</w:t>
            </w:r>
          </w:p>
          <w:p w14:paraId="525289E9" w14:textId="77777777" w:rsidR="00BB7866" w:rsidRDefault="00BB7866" w:rsidP="00BB7866">
            <w:pPr>
              <w:pStyle w:val="a0"/>
            </w:pPr>
            <w:r>
              <w:rPr>
                <w:rFonts w:hint="eastAsia"/>
              </w:rPr>
              <w:t>72</w:t>
            </w:r>
          </w:p>
          <w:p w14:paraId="4381A3E5" w14:textId="77777777" w:rsidR="00BB7866" w:rsidRDefault="00BB7866" w:rsidP="00BB7866">
            <w:pPr>
              <w:pStyle w:val="a0"/>
            </w:pPr>
            <w:r>
              <w:rPr>
                <w:rFonts w:hint="eastAsia"/>
              </w:rPr>
              <w:t>73</w:t>
            </w:r>
          </w:p>
          <w:p w14:paraId="5F796E18" w14:textId="77777777" w:rsidR="00BB7866" w:rsidRDefault="00BB7866" w:rsidP="00BB7866">
            <w:pPr>
              <w:pStyle w:val="a0"/>
            </w:pPr>
            <w:r>
              <w:rPr>
                <w:rFonts w:hint="eastAsia"/>
              </w:rPr>
              <w:t>74</w:t>
            </w:r>
          </w:p>
          <w:p w14:paraId="508169C2" w14:textId="77777777" w:rsidR="00BB7866" w:rsidRPr="00185935" w:rsidRDefault="00BB7866" w:rsidP="00BB7866">
            <w:pPr>
              <w:pStyle w:val="a0"/>
            </w:pPr>
          </w:p>
        </w:tc>
        <w:tc>
          <w:tcPr>
            <w:tcW w:w="10631" w:type="dxa"/>
          </w:tcPr>
          <w:p w14:paraId="0FC3058E" w14:textId="77777777" w:rsidR="00BB7866" w:rsidRDefault="00BB7866" w:rsidP="00BB786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lastRenderedPageBreak/>
              <w:t>package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lecture1.jdbc1;</w:t>
            </w:r>
          </w:p>
          <w:p w14:paraId="47B8D667" w14:textId="77777777" w:rsidR="00BB7866" w:rsidRDefault="00BB7866" w:rsidP="00BB7866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190601A4" w14:textId="77777777" w:rsidR="00BB7866" w:rsidRDefault="00BB7866" w:rsidP="00BB786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java.sql.Connection;</w:t>
            </w:r>
          </w:p>
          <w:p w14:paraId="1679AA5A" w14:textId="77777777" w:rsidR="00BB7866" w:rsidRDefault="00BB7866" w:rsidP="00BB786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java.sql.PreparedStatement;</w:t>
            </w:r>
          </w:p>
          <w:p w14:paraId="5488F3E5" w14:textId="77777777" w:rsidR="00BB7866" w:rsidRDefault="00BB7866" w:rsidP="00BB786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java.sql.ResultSet;</w:t>
            </w:r>
          </w:p>
          <w:p w14:paraId="250170AF" w14:textId="77777777" w:rsidR="00BB7866" w:rsidRDefault="00BB7866" w:rsidP="00BB786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java.sql.SQLException;</w:t>
            </w:r>
          </w:p>
          <w:p w14:paraId="434CB0E8" w14:textId="77777777" w:rsidR="00BB7866" w:rsidRDefault="00BB7866" w:rsidP="00BB786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java.util.ArrayList;</w:t>
            </w:r>
          </w:p>
          <w:p w14:paraId="702B8B1F" w14:textId="77777777" w:rsidR="00BB7866" w:rsidRDefault="00BB7866" w:rsidP="00BB786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java.util.List;</w:t>
            </w:r>
          </w:p>
          <w:p w14:paraId="5185121B" w14:textId="77777777" w:rsidR="00BB7866" w:rsidRDefault="00BB7866" w:rsidP="00BB7866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79147ABC" w14:textId="77777777" w:rsidR="00BB7866" w:rsidRDefault="00BB7866" w:rsidP="00BB786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lecture1.DB;</w:t>
            </w:r>
          </w:p>
          <w:p w14:paraId="21B571D7" w14:textId="77777777" w:rsidR="00BB7866" w:rsidRDefault="00BB7866" w:rsidP="00BB7866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48DCFC2D" w14:textId="77777777" w:rsidR="00BB7866" w:rsidRDefault="00BB7866" w:rsidP="00BB786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StudentDAO</w:t>
            </w:r>
            <w:r w:rsidR="00640785">
              <w:rPr>
                <w:rFonts w:cs="굴림체"/>
                <w:color w:val="000000"/>
                <w:kern w:val="0"/>
                <w:szCs w:val="20"/>
              </w:rPr>
              <w:t>1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</w:t>
            </w:r>
          </w:p>
          <w:p w14:paraId="60C33797" w14:textId="77777777" w:rsidR="00BB7866" w:rsidRDefault="00BB7866" w:rsidP="00BB7866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3C38959D" w14:textId="77777777" w:rsidR="00BB7866" w:rsidRDefault="00BB7866" w:rsidP="00BB7866">
            <w:pPr>
              <w:pStyle w:val="a0"/>
              <w:shd w:val="clear" w:color="auto" w:fill="FFFF99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private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Student getStudentFrom(ResultSet </w:t>
            </w:r>
            <w:r>
              <w:rPr>
                <w:rFonts w:cs="굴림체"/>
                <w:color w:val="6A3E3E"/>
                <w:kern w:val="0"/>
                <w:szCs w:val="20"/>
              </w:rPr>
              <w:t>resultSet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) </w:t>
            </w:r>
            <w:r>
              <w:rPr>
                <w:rFonts w:cs="굴림체"/>
                <w:color w:val="7F0055"/>
                <w:kern w:val="0"/>
                <w:szCs w:val="20"/>
              </w:rPr>
              <w:t>throws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SQLException {</w:t>
            </w:r>
          </w:p>
          <w:p w14:paraId="61D0883E" w14:textId="77777777" w:rsidR="00BB7866" w:rsidRDefault="00BB7866" w:rsidP="00BB7866">
            <w:pPr>
              <w:pStyle w:val="a0"/>
              <w:shd w:val="clear" w:color="auto" w:fill="FFFF99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Student </w:t>
            </w:r>
            <w:r>
              <w:rPr>
                <w:rFonts w:cs="굴림체"/>
                <w:color w:val="6A3E3E"/>
                <w:kern w:val="0"/>
                <w:szCs w:val="20"/>
              </w:rPr>
              <w:t>student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Student();</w:t>
            </w:r>
          </w:p>
          <w:p w14:paraId="1807950F" w14:textId="77777777" w:rsidR="00BB7866" w:rsidRDefault="00BB7866" w:rsidP="00BB7866">
            <w:pPr>
              <w:pStyle w:val="a0"/>
              <w:shd w:val="clear" w:color="auto" w:fill="FFFF99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student</w:t>
            </w:r>
            <w:r>
              <w:rPr>
                <w:rFonts w:cs="굴림체"/>
                <w:color w:val="000000"/>
                <w:kern w:val="0"/>
                <w:szCs w:val="20"/>
              </w:rPr>
              <w:t>.setId(</w:t>
            </w:r>
            <w:r>
              <w:rPr>
                <w:rFonts w:cs="굴림체"/>
                <w:color w:val="6A3E3E"/>
                <w:kern w:val="0"/>
                <w:szCs w:val="20"/>
              </w:rPr>
              <w:t>resultSet</w:t>
            </w:r>
            <w:r>
              <w:rPr>
                <w:rFonts w:cs="굴림체"/>
                <w:color w:val="000000"/>
                <w:kern w:val="0"/>
                <w:szCs w:val="20"/>
              </w:rPr>
              <w:t>.getInt(</w:t>
            </w:r>
            <w:r>
              <w:rPr>
                <w:rFonts w:cs="굴림체"/>
                <w:color w:val="2A00FF"/>
                <w:kern w:val="0"/>
                <w:szCs w:val="20"/>
              </w:rPr>
              <w:t>"id"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75EE0E74" w14:textId="77777777" w:rsidR="00BB7866" w:rsidRDefault="00BB7866" w:rsidP="00BB7866">
            <w:pPr>
              <w:pStyle w:val="a0"/>
              <w:shd w:val="clear" w:color="auto" w:fill="FFFF99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student</w:t>
            </w:r>
            <w:r>
              <w:rPr>
                <w:rFonts w:cs="굴림체"/>
                <w:color w:val="000000"/>
                <w:kern w:val="0"/>
                <w:szCs w:val="20"/>
              </w:rPr>
              <w:t>.setStudentNumber(</w:t>
            </w:r>
            <w:r>
              <w:rPr>
                <w:rFonts w:cs="굴림체"/>
                <w:color w:val="6A3E3E"/>
                <w:kern w:val="0"/>
                <w:szCs w:val="20"/>
              </w:rPr>
              <w:t>resultSet</w:t>
            </w:r>
            <w:r>
              <w:rPr>
                <w:rFonts w:cs="굴림체"/>
                <w:color w:val="000000"/>
                <w:kern w:val="0"/>
                <w:szCs w:val="20"/>
              </w:rPr>
              <w:t>.getString(</w:t>
            </w:r>
            <w:r>
              <w:rPr>
                <w:rFonts w:cs="굴림체"/>
                <w:color w:val="2A00FF"/>
                <w:kern w:val="0"/>
                <w:szCs w:val="20"/>
              </w:rPr>
              <w:t>"studentNumber"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48AD6636" w14:textId="77777777" w:rsidR="00BB7866" w:rsidRDefault="00BB7866" w:rsidP="00BB7866">
            <w:pPr>
              <w:pStyle w:val="a0"/>
              <w:shd w:val="clear" w:color="auto" w:fill="FFFF99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student</w:t>
            </w:r>
            <w:r>
              <w:rPr>
                <w:rFonts w:cs="굴림체"/>
                <w:color w:val="000000"/>
                <w:kern w:val="0"/>
                <w:szCs w:val="20"/>
              </w:rPr>
              <w:t>.setName(</w:t>
            </w:r>
            <w:r>
              <w:rPr>
                <w:rFonts w:cs="굴림체"/>
                <w:color w:val="6A3E3E"/>
                <w:kern w:val="0"/>
                <w:szCs w:val="20"/>
              </w:rPr>
              <w:t>resultSet</w:t>
            </w:r>
            <w:r>
              <w:rPr>
                <w:rFonts w:cs="굴림체"/>
                <w:color w:val="000000"/>
                <w:kern w:val="0"/>
                <w:szCs w:val="20"/>
              </w:rPr>
              <w:t>.getString(</w:t>
            </w:r>
            <w:r>
              <w:rPr>
                <w:rFonts w:cs="굴림체"/>
                <w:color w:val="2A00FF"/>
                <w:kern w:val="0"/>
                <w:szCs w:val="20"/>
              </w:rPr>
              <w:t>"name"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3F36F903" w14:textId="77777777" w:rsidR="00BB7866" w:rsidRDefault="00BB7866" w:rsidP="00BB7866">
            <w:pPr>
              <w:pStyle w:val="a0"/>
              <w:shd w:val="clear" w:color="auto" w:fill="FFFF99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student</w:t>
            </w:r>
            <w:r>
              <w:rPr>
                <w:rFonts w:cs="굴림체"/>
                <w:color w:val="000000"/>
                <w:kern w:val="0"/>
                <w:szCs w:val="20"/>
              </w:rPr>
              <w:t>.setDepartmentId(</w:t>
            </w:r>
            <w:r>
              <w:rPr>
                <w:rFonts w:cs="굴림체"/>
                <w:color w:val="6A3E3E"/>
                <w:kern w:val="0"/>
                <w:szCs w:val="20"/>
              </w:rPr>
              <w:t>resultSet</w:t>
            </w:r>
            <w:r>
              <w:rPr>
                <w:rFonts w:cs="굴림체"/>
                <w:color w:val="000000"/>
                <w:kern w:val="0"/>
                <w:szCs w:val="20"/>
              </w:rPr>
              <w:t>.getInt(</w:t>
            </w:r>
            <w:r>
              <w:rPr>
                <w:rFonts w:cs="굴림체"/>
                <w:color w:val="2A00FF"/>
                <w:kern w:val="0"/>
                <w:szCs w:val="20"/>
              </w:rPr>
              <w:t>"departmentId"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3AFBC84C" w14:textId="77777777" w:rsidR="00BB7866" w:rsidRDefault="00BB7866" w:rsidP="00BB7866">
            <w:pPr>
              <w:pStyle w:val="a0"/>
              <w:shd w:val="clear" w:color="auto" w:fill="FFFF99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student</w:t>
            </w:r>
            <w:r>
              <w:rPr>
                <w:rFonts w:cs="굴림체"/>
                <w:color w:val="000000"/>
                <w:kern w:val="0"/>
                <w:szCs w:val="20"/>
              </w:rPr>
              <w:t>.setYear(</w:t>
            </w:r>
            <w:r>
              <w:rPr>
                <w:rFonts w:cs="굴림체"/>
                <w:color w:val="6A3E3E"/>
                <w:kern w:val="0"/>
                <w:szCs w:val="20"/>
              </w:rPr>
              <w:t>resultSet</w:t>
            </w:r>
            <w:r>
              <w:rPr>
                <w:rFonts w:cs="굴림체"/>
                <w:color w:val="000000"/>
                <w:kern w:val="0"/>
                <w:szCs w:val="20"/>
              </w:rPr>
              <w:t>.getInt(</w:t>
            </w:r>
            <w:r>
              <w:rPr>
                <w:rFonts w:cs="굴림체"/>
                <w:color w:val="2A00FF"/>
                <w:kern w:val="0"/>
                <w:szCs w:val="20"/>
              </w:rPr>
              <w:t>"year"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683FEE23" w14:textId="77777777" w:rsidR="00BB7866" w:rsidRDefault="00BB7866" w:rsidP="00BB7866">
            <w:pPr>
              <w:pStyle w:val="a0"/>
              <w:shd w:val="clear" w:color="auto" w:fill="FFFF99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student</w:t>
            </w:r>
            <w:r>
              <w:rPr>
                <w:rFonts w:cs="굴림체"/>
                <w:color w:val="000000"/>
                <w:kern w:val="0"/>
                <w:szCs w:val="20"/>
              </w:rPr>
              <w:t>.setDepartmentName(</w:t>
            </w:r>
            <w:r>
              <w:rPr>
                <w:rFonts w:cs="굴림체"/>
                <w:color w:val="6A3E3E"/>
                <w:kern w:val="0"/>
                <w:szCs w:val="20"/>
              </w:rPr>
              <w:t>resultSet</w:t>
            </w:r>
            <w:r>
              <w:rPr>
                <w:rFonts w:cs="굴림체"/>
                <w:color w:val="000000"/>
                <w:kern w:val="0"/>
                <w:szCs w:val="20"/>
              </w:rPr>
              <w:t>.getString(</w:t>
            </w:r>
            <w:r>
              <w:rPr>
                <w:rFonts w:cs="굴림체"/>
                <w:color w:val="2A00FF"/>
                <w:kern w:val="0"/>
                <w:szCs w:val="20"/>
              </w:rPr>
              <w:t>"departmentName"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779FAF72" w14:textId="77777777" w:rsidR="00BB7866" w:rsidRDefault="00BB7866" w:rsidP="00BB7866">
            <w:pPr>
              <w:pStyle w:val="a0"/>
              <w:shd w:val="clear" w:color="auto" w:fill="FFFF99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student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441A967C" w14:textId="77777777" w:rsidR="00BB7866" w:rsidRDefault="00BB7866" w:rsidP="00BB7866">
            <w:pPr>
              <w:pStyle w:val="a0"/>
              <w:shd w:val="clear" w:color="auto" w:fill="FFFF99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4B0BE671" w14:textId="77777777" w:rsidR="00BB7866" w:rsidRDefault="00BB7866" w:rsidP="00BB7866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22945D43" w14:textId="77777777" w:rsidR="00BB7866" w:rsidRDefault="00BB7866" w:rsidP="00BB786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List&lt;Student&gt; findAll() </w:t>
            </w:r>
            <w:r>
              <w:rPr>
                <w:rFonts w:cs="굴림체"/>
                <w:color w:val="7F0055"/>
                <w:kern w:val="0"/>
                <w:szCs w:val="20"/>
              </w:rPr>
              <w:t>throws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Exception {</w:t>
            </w:r>
          </w:p>
          <w:p w14:paraId="30CA8F82" w14:textId="77777777" w:rsidR="00BB7866" w:rsidRDefault="00BB7866" w:rsidP="00BB786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String </w:t>
            </w:r>
            <w:r>
              <w:rPr>
                <w:rFonts w:cs="굴림체"/>
                <w:color w:val="6A3E3E"/>
                <w:kern w:val="0"/>
                <w:szCs w:val="20"/>
              </w:rPr>
              <w:t>sql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2A00FF"/>
                <w:kern w:val="0"/>
                <w:szCs w:val="20"/>
              </w:rPr>
              <w:t>"SELECT s.*, d.departmentName 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</w:t>
            </w:r>
          </w:p>
          <w:p w14:paraId="65F04298" w14:textId="77777777" w:rsidR="00BB7866" w:rsidRDefault="00BB7866" w:rsidP="00BB786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     </w:t>
            </w:r>
            <w:r>
              <w:rPr>
                <w:rFonts w:cs="굴림체"/>
                <w:color w:val="2A00FF"/>
                <w:kern w:val="0"/>
                <w:szCs w:val="20"/>
              </w:rPr>
              <w:t>"FROM student s LEFT JOIN department d ON s.departmentId = d.id"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4D37AF4A" w14:textId="77777777" w:rsidR="00BB7866" w:rsidRDefault="00BB7866" w:rsidP="00BB786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try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(Connection </w:t>
            </w:r>
            <w:r>
              <w:rPr>
                <w:rFonts w:cs="굴림체"/>
                <w:color w:val="6A3E3E"/>
                <w:kern w:val="0"/>
                <w:szCs w:val="20"/>
              </w:rPr>
              <w:t>connection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DB.getConnection(</w:t>
            </w:r>
            <w:r>
              <w:rPr>
                <w:rFonts w:cs="굴림체"/>
                <w:color w:val="2A00FF"/>
                <w:kern w:val="0"/>
                <w:szCs w:val="20"/>
              </w:rPr>
              <w:t>"student1"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6C4C7D33" w14:textId="77777777" w:rsidR="00BB7866" w:rsidRDefault="00BB7866" w:rsidP="00BB786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PreparedStatement </w:t>
            </w:r>
            <w:r>
              <w:rPr>
                <w:rFonts w:cs="굴림체"/>
                <w:color w:val="6A3E3E"/>
                <w:kern w:val="0"/>
                <w:szCs w:val="20"/>
              </w:rPr>
              <w:t>statement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connection</w:t>
            </w:r>
            <w:r>
              <w:rPr>
                <w:rFonts w:cs="굴림체"/>
                <w:color w:val="000000"/>
                <w:kern w:val="0"/>
                <w:szCs w:val="20"/>
              </w:rPr>
              <w:t>.prepareStatement(</w:t>
            </w:r>
            <w:r>
              <w:rPr>
                <w:rFonts w:cs="굴림체"/>
                <w:color w:val="6A3E3E"/>
                <w:kern w:val="0"/>
                <w:szCs w:val="20"/>
              </w:rPr>
              <w:t>sql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4D6C0D21" w14:textId="77777777" w:rsidR="00BB7866" w:rsidRDefault="00BB7866" w:rsidP="00BB786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ResultSet </w:t>
            </w:r>
            <w:r>
              <w:rPr>
                <w:rFonts w:cs="굴림체"/>
                <w:color w:val="6A3E3E"/>
                <w:kern w:val="0"/>
                <w:szCs w:val="20"/>
              </w:rPr>
              <w:t>resultSet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statement</w:t>
            </w:r>
            <w:r>
              <w:rPr>
                <w:rFonts w:cs="굴림체"/>
                <w:color w:val="000000"/>
                <w:kern w:val="0"/>
                <w:szCs w:val="20"/>
              </w:rPr>
              <w:t>.executeQuery()) {</w:t>
            </w:r>
          </w:p>
          <w:p w14:paraId="454091B7" w14:textId="77777777" w:rsidR="00BB7866" w:rsidRDefault="00BB7866" w:rsidP="00BB786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ArrayList&lt;Student&gt; </w:t>
            </w:r>
            <w:r>
              <w:rPr>
                <w:rFonts w:cs="굴림체"/>
                <w:color w:val="6A3E3E"/>
                <w:kern w:val="0"/>
                <w:szCs w:val="20"/>
              </w:rPr>
              <w:t>list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ArrayList&lt;Student&gt;();</w:t>
            </w:r>
          </w:p>
          <w:p w14:paraId="5922F471" w14:textId="77777777" w:rsidR="00BB7866" w:rsidRDefault="00BB7866" w:rsidP="00BB786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while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/>
                <w:color w:val="6A3E3E"/>
                <w:kern w:val="0"/>
                <w:szCs w:val="20"/>
              </w:rPr>
              <w:t>resultSet</w:t>
            </w:r>
            <w:r>
              <w:rPr>
                <w:rFonts w:cs="굴림체"/>
                <w:color w:val="000000"/>
                <w:kern w:val="0"/>
                <w:szCs w:val="20"/>
              </w:rPr>
              <w:t>.next()) {</w:t>
            </w:r>
          </w:p>
          <w:p w14:paraId="2D088086" w14:textId="77777777" w:rsidR="00BB7866" w:rsidRDefault="00BB7866" w:rsidP="00BB7866">
            <w:pPr>
              <w:pStyle w:val="a0"/>
              <w:shd w:val="clear" w:color="auto" w:fill="FFFF99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Student </w:t>
            </w:r>
            <w:r>
              <w:rPr>
                <w:rFonts w:cs="굴림체"/>
                <w:color w:val="6A3E3E"/>
                <w:kern w:val="0"/>
                <w:szCs w:val="20"/>
              </w:rPr>
              <w:t>student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getStudentFrom(</w:t>
            </w:r>
            <w:r>
              <w:rPr>
                <w:rFonts w:cs="굴림체"/>
                <w:color w:val="6A3E3E"/>
                <w:kern w:val="0"/>
                <w:szCs w:val="20"/>
              </w:rPr>
              <w:t>resultSet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3A37569E" w14:textId="77777777" w:rsidR="00BB7866" w:rsidRDefault="00BB7866" w:rsidP="00BB786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cs="굴림체"/>
                <w:color w:val="6A3E3E"/>
                <w:kern w:val="0"/>
                <w:szCs w:val="20"/>
              </w:rPr>
              <w:t>list</w:t>
            </w:r>
            <w:r>
              <w:rPr>
                <w:rFonts w:cs="굴림체"/>
                <w:color w:val="000000"/>
                <w:kern w:val="0"/>
                <w:szCs w:val="20"/>
              </w:rPr>
              <w:t>.add(</w:t>
            </w:r>
            <w:r>
              <w:rPr>
                <w:rFonts w:cs="굴림체"/>
                <w:color w:val="6A3E3E"/>
                <w:kern w:val="0"/>
                <w:szCs w:val="20"/>
              </w:rPr>
              <w:t>student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7802BF3D" w14:textId="77777777" w:rsidR="00BB7866" w:rsidRDefault="00BB7866" w:rsidP="00BB786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}</w:t>
            </w:r>
          </w:p>
          <w:p w14:paraId="1C6F912E" w14:textId="77777777" w:rsidR="00BB7866" w:rsidRDefault="00BB7866" w:rsidP="00BB786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list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7F215BA9" w14:textId="77777777" w:rsidR="00BB7866" w:rsidRDefault="00BB7866" w:rsidP="00BB786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}</w:t>
            </w:r>
          </w:p>
          <w:p w14:paraId="3DC66D50" w14:textId="77777777" w:rsidR="00BB7866" w:rsidRDefault="00BB7866" w:rsidP="00BB786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005C66EA" w14:textId="77777777" w:rsidR="00BB7866" w:rsidRDefault="00BB7866" w:rsidP="00BB7866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73E4D21B" w14:textId="77777777" w:rsidR="00BB7866" w:rsidRDefault="00BB7866" w:rsidP="00BB786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List&lt;Student&gt; findByName(String </w:t>
            </w:r>
            <w:r>
              <w:rPr>
                <w:rFonts w:cs="굴림체"/>
                <w:color w:val="6A3E3E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) </w:t>
            </w:r>
            <w:r>
              <w:rPr>
                <w:rFonts w:cs="굴림체"/>
                <w:color w:val="7F0055"/>
                <w:kern w:val="0"/>
                <w:szCs w:val="20"/>
              </w:rPr>
              <w:t>throws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Exception {</w:t>
            </w:r>
          </w:p>
          <w:p w14:paraId="2C5D515E" w14:textId="77777777" w:rsidR="00BB7866" w:rsidRDefault="00BB7866" w:rsidP="00BB786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String </w:t>
            </w:r>
            <w:r>
              <w:rPr>
                <w:rFonts w:cs="굴림체"/>
                <w:color w:val="6A3E3E"/>
                <w:kern w:val="0"/>
                <w:szCs w:val="20"/>
              </w:rPr>
              <w:t>sql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2A00FF"/>
                <w:kern w:val="0"/>
                <w:szCs w:val="20"/>
              </w:rPr>
              <w:t>"SELECT s.*, d.departmentName 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</w:t>
            </w:r>
          </w:p>
          <w:p w14:paraId="1307593E" w14:textId="77777777" w:rsidR="00BB7866" w:rsidRDefault="00BB7866" w:rsidP="00BB786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     </w:t>
            </w:r>
            <w:r>
              <w:rPr>
                <w:rFonts w:cs="굴림체"/>
                <w:color w:val="2A00FF"/>
                <w:kern w:val="0"/>
                <w:szCs w:val="20"/>
              </w:rPr>
              <w:t>"FROM student s LEFT JOIN department d ON s.departmentId = d.id 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</w:t>
            </w:r>
          </w:p>
          <w:p w14:paraId="1BF76E0D" w14:textId="77777777" w:rsidR="00BB7866" w:rsidRDefault="00BB7866" w:rsidP="00BB786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     </w:t>
            </w:r>
            <w:r>
              <w:rPr>
                <w:rFonts w:cs="굴림체"/>
                <w:color w:val="2A00FF"/>
                <w:kern w:val="0"/>
                <w:szCs w:val="20"/>
              </w:rPr>
              <w:t>"WHERE s.name LIKE ?"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7E45A9FB" w14:textId="77777777" w:rsidR="00BB7866" w:rsidRDefault="00BB7866" w:rsidP="00BB786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try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(Connection </w:t>
            </w:r>
            <w:r>
              <w:rPr>
                <w:rFonts w:cs="굴림체"/>
                <w:color w:val="6A3E3E"/>
                <w:kern w:val="0"/>
                <w:szCs w:val="20"/>
              </w:rPr>
              <w:t>connection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DB.getConnection(</w:t>
            </w:r>
            <w:r>
              <w:rPr>
                <w:rFonts w:cs="굴림체"/>
                <w:color w:val="2A00FF"/>
                <w:kern w:val="0"/>
                <w:szCs w:val="20"/>
              </w:rPr>
              <w:t>"student1"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51970A67" w14:textId="77777777" w:rsidR="00BB7866" w:rsidRDefault="00BB7866" w:rsidP="00BB786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PreparedStatement </w:t>
            </w:r>
            <w:r>
              <w:rPr>
                <w:rFonts w:cs="굴림체"/>
                <w:color w:val="6A3E3E"/>
                <w:kern w:val="0"/>
                <w:szCs w:val="20"/>
              </w:rPr>
              <w:t>statement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connection</w:t>
            </w:r>
            <w:r>
              <w:rPr>
                <w:rFonts w:cs="굴림체"/>
                <w:color w:val="000000"/>
                <w:kern w:val="0"/>
                <w:szCs w:val="20"/>
              </w:rPr>
              <w:t>.prepareStatement(</w:t>
            </w:r>
            <w:r>
              <w:rPr>
                <w:rFonts w:cs="굴림체"/>
                <w:color w:val="6A3E3E"/>
                <w:kern w:val="0"/>
                <w:szCs w:val="20"/>
              </w:rPr>
              <w:t>sql</w:t>
            </w:r>
            <w:r>
              <w:rPr>
                <w:rFonts w:cs="굴림체"/>
                <w:color w:val="000000"/>
                <w:kern w:val="0"/>
                <w:szCs w:val="20"/>
              </w:rPr>
              <w:t>)) {</w:t>
            </w:r>
          </w:p>
          <w:p w14:paraId="2A76F3F3" w14:textId="77777777" w:rsidR="00BB7866" w:rsidRDefault="00BB7866" w:rsidP="00BB786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6A3E3E"/>
                <w:kern w:val="0"/>
                <w:szCs w:val="20"/>
              </w:rPr>
              <w:t>statement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.setString(1, </w:t>
            </w:r>
            <w:r>
              <w:rPr>
                <w:rFonts w:cs="굴림체"/>
                <w:color w:val="6A3E3E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 </w:t>
            </w:r>
            <w:r>
              <w:rPr>
                <w:rFonts w:cs="굴림체"/>
                <w:color w:val="2A00FF"/>
                <w:kern w:val="0"/>
                <w:szCs w:val="20"/>
              </w:rPr>
              <w:t>"%"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307985A6" w14:textId="77777777" w:rsidR="00BB7866" w:rsidRDefault="00BB7866" w:rsidP="00BB786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try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(ResultSet </w:t>
            </w:r>
            <w:r>
              <w:rPr>
                <w:rFonts w:cs="굴림체"/>
                <w:color w:val="6A3E3E"/>
                <w:kern w:val="0"/>
                <w:szCs w:val="20"/>
              </w:rPr>
              <w:t>resultSet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statement</w:t>
            </w:r>
            <w:r>
              <w:rPr>
                <w:rFonts w:cs="굴림체"/>
                <w:color w:val="000000"/>
                <w:kern w:val="0"/>
                <w:szCs w:val="20"/>
              </w:rPr>
              <w:t>.executeQuery()) {</w:t>
            </w:r>
          </w:p>
          <w:p w14:paraId="4108F903" w14:textId="77777777" w:rsidR="00BB7866" w:rsidRDefault="00BB7866" w:rsidP="00BB786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ArrayList&lt;Student&gt; </w:t>
            </w:r>
            <w:r>
              <w:rPr>
                <w:rFonts w:cs="굴림체"/>
                <w:color w:val="6A3E3E"/>
                <w:kern w:val="0"/>
                <w:szCs w:val="20"/>
              </w:rPr>
              <w:t>list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ArrayList&lt;Student&gt;();</w:t>
            </w:r>
          </w:p>
          <w:p w14:paraId="1045BB6A" w14:textId="77777777" w:rsidR="00BB7866" w:rsidRDefault="00BB7866" w:rsidP="00BB786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while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/>
                <w:color w:val="6A3E3E"/>
                <w:kern w:val="0"/>
                <w:szCs w:val="20"/>
              </w:rPr>
              <w:t>resultSet</w:t>
            </w:r>
            <w:r>
              <w:rPr>
                <w:rFonts w:cs="굴림체"/>
                <w:color w:val="000000"/>
                <w:kern w:val="0"/>
                <w:szCs w:val="20"/>
              </w:rPr>
              <w:t>.next()) {</w:t>
            </w:r>
          </w:p>
          <w:p w14:paraId="5E338462" w14:textId="77777777" w:rsidR="00BB7866" w:rsidRDefault="00BB7866" w:rsidP="00BB7866">
            <w:pPr>
              <w:pStyle w:val="a0"/>
              <w:shd w:val="clear" w:color="auto" w:fill="FFFF99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    Student </w:t>
            </w:r>
            <w:r>
              <w:rPr>
                <w:rFonts w:cs="굴림체"/>
                <w:color w:val="6A3E3E"/>
                <w:kern w:val="0"/>
                <w:szCs w:val="20"/>
              </w:rPr>
              <w:t>student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getStudentFrom(</w:t>
            </w:r>
            <w:r>
              <w:rPr>
                <w:rFonts w:cs="굴림체"/>
                <w:color w:val="6A3E3E"/>
                <w:kern w:val="0"/>
                <w:szCs w:val="20"/>
              </w:rPr>
              <w:t>resultSet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796A8A40" w14:textId="77777777" w:rsidR="00BB7866" w:rsidRDefault="00BB7866" w:rsidP="00BB786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    </w:t>
            </w:r>
            <w:r>
              <w:rPr>
                <w:rFonts w:cs="굴림체"/>
                <w:color w:val="6A3E3E"/>
                <w:kern w:val="0"/>
                <w:szCs w:val="20"/>
              </w:rPr>
              <w:t>list</w:t>
            </w:r>
            <w:r>
              <w:rPr>
                <w:rFonts w:cs="굴림체"/>
                <w:color w:val="000000"/>
                <w:kern w:val="0"/>
                <w:szCs w:val="20"/>
              </w:rPr>
              <w:t>.add(</w:t>
            </w:r>
            <w:r>
              <w:rPr>
                <w:rFonts w:cs="굴림체"/>
                <w:color w:val="6A3E3E"/>
                <w:kern w:val="0"/>
                <w:szCs w:val="20"/>
              </w:rPr>
              <w:t>student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0746B39D" w14:textId="77777777" w:rsidR="00BB7866" w:rsidRDefault="00BB7866" w:rsidP="00BB786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}</w:t>
            </w:r>
          </w:p>
          <w:p w14:paraId="3E6532FA" w14:textId="77777777" w:rsidR="00BB7866" w:rsidRDefault="00BB7866" w:rsidP="00BB786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list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4B61695A" w14:textId="77777777" w:rsidR="00BB7866" w:rsidRDefault="00BB7866" w:rsidP="00BB786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}</w:t>
            </w:r>
          </w:p>
          <w:p w14:paraId="731374F0" w14:textId="77777777" w:rsidR="00BB7866" w:rsidRDefault="00BB7866" w:rsidP="00BB786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}</w:t>
            </w:r>
          </w:p>
          <w:p w14:paraId="4C7A13D2" w14:textId="77777777" w:rsidR="00BB7866" w:rsidRDefault="00BB7866" w:rsidP="00BB786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02574A37" w14:textId="77777777" w:rsidR="00BB7866" w:rsidRDefault="00BB7866" w:rsidP="00BB7866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69C6DB2C" w14:textId="77777777" w:rsidR="00BB7866" w:rsidRDefault="00BB7866" w:rsidP="00BB786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Student findById(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) </w:t>
            </w:r>
            <w:r>
              <w:rPr>
                <w:rFonts w:cs="굴림체"/>
                <w:color w:val="7F0055"/>
                <w:kern w:val="0"/>
                <w:szCs w:val="20"/>
              </w:rPr>
              <w:t>throws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Exception {</w:t>
            </w:r>
          </w:p>
          <w:p w14:paraId="0CD313DC" w14:textId="77777777" w:rsidR="00BB7866" w:rsidRDefault="00BB7866" w:rsidP="00BB786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String </w:t>
            </w:r>
            <w:r>
              <w:rPr>
                <w:rFonts w:cs="굴림체"/>
                <w:color w:val="6A3E3E"/>
                <w:kern w:val="0"/>
                <w:szCs w:val="20"/>
              </w:rPr>
              <w:t>sql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2A00FF"/>
                <w:kern w:val="0"/>
                <w:szCs w:val="20"/>
              </w:rPr>
              <w:t>"SELECT s.*, d.departmentName 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</w:t>
            </w:r>
          </w:p>
          <w:p w14:paraId="18ADA67B" w14:textId="77777777" w:rsidR="00BB7866" w:rsidRDefault="00BB7866" w:rsidP="00BB786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     </w:t>
            </w:r>
            <w:r>
              <w:rPr>
                <w:rFonts w:cs="굴림체"/>
                <w:color w:val="2A00FF"/>
                <w:kern w:val="0"/>
                <w:szCs w:val="20"/>
              </w:rPr>
              <w:t>"FROM student s LEFT JOIN department d ON s.departmentId = d.id 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</w:t>
            </w:r>
          </w:p>
          <w:p w14:paraId="58D88211" w14:textId="77777777" w:rsidR="00BB7866" w:rsidRDefault="00BB7866" w:rsidP="00BB786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     </w:t>
            </w:r>
            <w:r>
              <w:rPr>
                <w:rFonts w:cs="굴림체"/>
                <w:color w:val="2A00FF"/>
                <w:kern w:val="0"/>
                <w:szCs w:val="20"/>
              </w:rPr>
              <w:t>"WHERE s.id = ?"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0502A7A9" w14:textId="77777777" w:rsidR="00BB7866" w:rsidRDefault="00BB7866" w:rsidP="00BB786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try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(Connection </w:t>
            </w:r>
            <w:r>
              <w:rPr>
                <w:rFonts w:cs="굴림체"/>
                <w:color w:val="6A3E3E"/>
                <w:kern w:val="0"/>
                <w:szCs w:val="20"/>
              </w:rPr>
              <w:t>connection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DB.getConnection(</w:t>
            </w:r>
            <w:r>
              <w:rPr>
                <w:rFonts w:cs="굴림체"/>
                <w:color w:val="2A00FF"/>
                <w:kern w:val="0"/>
                <w:szCs w:val="20"/>
              </w:rPr>
              <w:t>"student1"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51E6BDEF" w14:textId="77777777" w:rsidR="00BB7866" w:rsidRDefault="00BB7866" w:rsidP="00BB786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PreparedStatement </w:t>
            </w:r>
            <w:r>
              <w:rPr>
                <w:rFonts w:cs="굴림체"/>
                <w:color w:val="6A3E3E"/>
                <w:kern w:val="0"/>
                <w:szCs w:val="20"/>
              </w:rPr>
              <w:t>statement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connection</w:t>
            </w:r>
            <w:r>
              <w:rPr>
                <w:rFonts w:cs="굴림체"/>
                <w:color w:val="000000"/>
                <w:kern w:val="0"/>
                <w:szCs w:val="20"/>
              </w:rPr>
              <w:t>.prepareStatement(</w:t>
            </w:r>
            <w:r>
              <w:rPr>
                <w:rFonts w:cs="굴림체"/>
                <w:color w:val="6A3E3E"/>
                <w:kern w:val="0"/>
                <w:szCs w:val="20"/>
              </w:rPr>
              <w:t>sql</w:t>
            </w:r>
            <w:r>
              <w:rPr>
                <w:rFonts w:cs="굴림체"/>
                <w:color w:val="000000"/>
                <w:kern w:val="0"/>
                <w:szCs w:val="20"/>
              </w:rPr>
              <w:t>)) {</w:t>
            </w:r>
          </w:p>
          <w:p w14:paraId="1C1154DD" w14:textId="77777777" w:rsidR="00BB7866" w:rsidRDefault="00BB7866" w:rsidP="00BB786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6A3E3E"/>
                <w:kern w:val="0"/>
                <w:szCs w:val="20"/>
              </w:rPr>
              <w:t>statement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.setInt(1, </w:t>
            </w:r>
            <w:r>
              <w:rPr>
                <w:rFonts w:cs="굴림체"/>
                <w:color w:val="6A3E3E"/>
                <w:kern w:val="0"/>
                <w:szCs w:val="20"/>
              </w:rPr>
              <w:t>id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5FF1705C" w14:textId="77777777" w:rsidR="00BB7866" w:rsidRDefault="00BB7866" w:rsidP="00BB786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try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(ResultSet </w:t>
            </w:r>
            <w:r>
              <w:rPr>
                <w:rFonts w:cs="굴림체"/>
                <w:color w:val="6A3E3E"/>
                <w:kern w:val="0"/>
                <w:szCs w:val="20"/>
              </w:rPr>
              <w:t>resultSet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statement</w:t>
            </w:r>
            <w:r>
              <w:rPr>
                <w:rFonts w:cs="굴림체"/>
                <w:color w:val="000000"/>
                <w:kern w:val="0"/>
                <w:szCs w:val="20"/>
              </w:rPr>
              <w:t>.executeQuery()) {</w:t>
            </w:r>
          </w:p>
          <w:p w14:paraId="4C705D9A" w14:textId="77777777" w:rsidR="00BB7866" w:rsidRDefault="00BB7866" w:rsidP="00BB786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if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/>
                <w:color w:val="6A3E3E"/>
                <w:kern w:val="0"/>
                <w:szCs w:val="20"/>
              </w:rPr>
              <w:t>resultSet</w:t>
            </w:r>
            <w:r>
              <w:rPr>
                <w:rFonts w:cs="굴림체"/>
                <w:color w:val="000000"/>
                <w:kern w:val="0"/>
                <w:szCs w:val="20"/>
              </w:rPr>
              <w:t>.next()) {</w:t>
            </w:r>
          </w:p>
          <w:p w14:paraId="0DC3B12B" w14:textId="77777777" w:rsidR="00BB7866" w:rsidRDefault="00BB7866" w:rsidP="00BB7866">
            <w:pPr>
              <w:pStyle w:val="a0"/>
              <w:shd w:val="clear" w:color="auto" w:fill="FFFF99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lastRenderedPageBreak/>
              <w:t xml:space="preserve">                    Student </w:t>
            </w:r>
            <w:r>
              <w:rPr>
                <w:rFonts w:cs="굴림체"/>
                <w:color w:val="6A3E3E"/>
                <w:kern w:val="0"/>
                <w:szCs w:val="20"/>
              </w:rPr>
              <w:t>student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getStudentFrom(</w:t>
            </w:r>
            <w:r>
              <w:rPr>
                <w:rFonts w:cs="굴림체"/>
                <w:color w:val="6A3E3E"/>
                <w:kern w:val="0"/>
                <w:szCs w:val="20"/>
              </w:rPr>
              <w:t>resultSet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27707865" w14:textId="77777777" w:rsidR="00BB7866" w:rsidRDefault="00BB7866" w:rsidP="00BB786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student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20C76FE5" w14:textId="77777777" w:rsidR="00BB7866" w:rsidRDefault="00BB7866" w:rsidP="00BB786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} </w:t>
            </w:r>
            <w:r>
              <w:rPr>
                <w:rFonts w:cs="굴림체"/>
                <w:color w:val="7F0055"/>
                <w:kern w:val="0"/>
                <w:szCs w:val="20"/>
              </w:rPr>
              <w:t>else</w:t>
            </w:r>
          </w:p>
          <w:p w14:paraId="1E1C5652" w14:textId="77777777" w:rsidR="00BB7866" w:rsidRDefault="00BB7866" w:rsidP="00BB786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null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40284F1F" w14:textId="77777777" w:rsidR="00BB7866" w:rsidRDefault="00BB7866" w:rsidP="00BB786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}</w:t>
            </w:r>
          </w:p>
          <w:p w14:paraId="65702F1A" w14:textId="77777777" w:rsidR="00BB7866" w:rsidRDefault="00BB7866" w:rsidP="00BB786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}</w:t>
            </w:r>
          </w:p>
          <w:p w14:paraId="1BCBE64B" w14:textId="77777777" w:rsidR="00BB7866" w:rsidRDefault="00BB7866" w:rsidP="00BB786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784E89A9" w14:textId="77777777" w:rsidR="00BB7866" w:rsidRDefault="00BB7866" w:rsidP="00BB786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7803FDFF" w14:textId="77777777" w:rsidR="00BB7866" w:rsidRDefault="00BB7866" w:rsidP="00BB7866">
            <w:pPr>
              <w:pStyle w:val="a0"/>
            </w:pPr>
          </w:p>
        </w:tc>
      </w:tr>
    </w:tbl>
    <w:p w14:paraId="02B6FAE5" w14:textId="77777777" w:rsidR="00BB7866" w:rsidRDefault="00BB7866" w:rsidP="00BB7866"/>
    <w:p w14:paraId="40C3E67A" w14:textId="77777777" w:rsidR="00640785" w:rsidRDefault="00640785" w:rsidP="00640785">
      <w:r>
        <w:rPr>
          <w:rFonts w:hint="eastAsia"/>
        </w:rPr>
        <w:t>f</w:t>
      </w:r>
      <w:r>
        <w:t xml:space="preserve">indAll </w:t>
      </w:r>
      <w:r>
        <w:rPr>
          <w:rFonts w:hint="eastAsia"/>
        </w:rPr>
        <w:t>메소드,</w:t>
      </w:r>
      <w:r>
        <w:t xml:space="preserve"> findByName </w:t>
      </w:r>
      <w:r>
        <w:rPr>
          <w:rFonts w:hint="eastAsia"/>
        </w:rPr>
        <w:t>메소드,</w:t>
      </w:r>
      <w:r>
        <w:t xml:space="preserve"> findByID </w:t>
      </w:r>
      <w:r>
        <w:rPr>
          <w:rFonts w:hint="eastAsia"/>
        </w:rPr>
        <w:t>메소드에 공통 부분을</w:t>
      </w:r>
    </w:p>
    <w:p w14:paraId="366DB482" w14:textId="77777777" w:rsidR="00640785" w:rsidRDefault="00640785" w:rsidP="00640785">
      <w:r>
        <w:rPr>
          <w:rFonts w:hint="eastAsia"/>
        </w:rPr>
        <w:t>g</w:t>
      </w:r>
      <w:r>
        <w:t xml:space="preserve">etStudentFrom </w:t>
      </w:r>
      <w:r>
        <w:rPr>
          <w:rFonts w:hint="eastAsia"/>
        </w:rPr>
        <w:t>메소드로 추출하였다.</w:t>
      </w:r>
    </w:p>
    <w:p w14:paraId="29B2B612" w14:textId="77777777" w:rsidR="00640785" w:rsidRDefault="00640785" w:rsidP="00640785"/>
    <w:p w14:paraId="47FF9805" w14:textId="77777777" w:rsidR="00640785" w:rsidRDefault="00640785" w:rsidP="00640785"/>
    <w:p w14:paraId="3377DC99" w14:textId="77777777" w:rsidR="00640785" w:rsidRDefault="00640785" w:rsidP="00640785"/>
    <w:p w14:paraId="185698D3" w14:textId="77777777" w:rsidR="00640785" w:rsidRDefault="00640785" w:rsidP="00640785"/>
    <w:p w14:paraId="4D3195D1" w14:textId="77777777" w:rsidR="00640785" w:rsidRDefault="00640785" w:rsidP="00640785">
      <w:pPr>
        <w:pStyle w:val="Heading3"/>
      </w:pPr>
      <w:r>
        <w:rPr>
          <w:rFonts w:hint="eastAsia"/>
        </w:rPr>
        <w:t>좀더</w:t>
      </w:r>
      <w:r>
        <w:rPr>
          <w:rFonts w:hint="eastAsia"/>
        </w:rPr>
        <w:t xml:space="preserve"> </w:t>
      </w:r>
      <w:r>
        <w:rPr>
          <w:rFonts w:hint="eastAsia"/>
        </w:rPr>
        <w:t>개선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40785" w14:paraId="0AFCAF49" w14:textId="77777777" w:rsidTr="00640785">
        <w:tc>
          <w:tcPr>
            <w:tcW w:w="10456" w:type="dxa"/>
          </w:tcPr>
          <w:p w14:paraId="024D517D" w14:textId="77777777" w:rsidR="00640785" w:rsidRDefault="00640785" w:rsidP="00640785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Student </w:t>
            </w:r>
            <w:r>
              <w:rPr>
                <w:rFonts w:cs="굴림체"/>
                <w:color w:val="6A3E3E"/>
                <w:kern w:val="0"/>
                <w:szCs w:val="20"/>
              </w:rPr>
              <w:t>student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getStudentFrom(</w:t>
            </w:r>
            <w:r>
              <w:rPr>
                <w:rFonts w:cs="굴림체"/>
                <w:color w:val="6A3E3E"/>
                <w:kern w:val="0"/>
                <w:szCs w:val="20"/>
              </w:rPr>
              <w:t>resultSet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6B3BE4BA" w14:textId="77777777" w:rsidR="00640785" w:rsidRDefault="00640785" w:rsidP="00640785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6A3E3E"/>
                <w:kern w:val="0"/>
                <w:szCs w:val="20"/>
              </w:rPr>
              <w:t>list</w:t>
            </w:r>
            <w:r>
              <w:rPr>
                <w:rFonts w:cs="굴림체"/>
                <w:color w:val="000000"/>
                <w:kern w:val="0"/>
                <w:szCs w:val="20"/>
              </w:rPr>
              <w:t>.add(</w:t>
            </w:r>
            <w:r>
              <w:rPr>
                <w:rFonts w:cs="굴림체"/>
                <w:color w:val="6A3E3E"/>
                <w:kern w:val="0"/>
                <w:szCs w:val="20"/>
              </w:rPr>
              <w:t>student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73C295E0" w14:textId="77777777" w:rsidR="00640785" w:rsidRPr="00640785" w:rsidRDefault="00640785" w:rsidP="00640785"/>
        </w:tc>
      </w:tr>
    </w:tbl>
    <w:p w14:paraId="1ADD2F35" w14:textId="77777777" w:rsidR="00640785" w:rsidRDefault="00640785" w:rsidP="00640785"/>
    <w:p w14:paraId="3268B3C2" w14:textId="77777777" w:rsidR="00640785" w:rsidRDefault="00640785" w:rsidP="00640785">
      <w:r>
        <w:rPr>
          <w:rFonts w:hint="eastAsia"/>
        </w:rPr>
        <w:t>위 코드를 아래와 같이 줄일 수 있다.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40785" w14:paraId="26174F82" w14:textId="77777777" w:rsidTr="00640785">
        <w:tc>
          <w:tcPr>
            <w:tcW w:w="10456" w:type="dxa"/>
          </w:tcPr>
          <w:p w14:paraId="75C4F975" w14:textId="77777777" w:rsidR="00640785" w:rsidRDefault="00640785" w:rsidP="00640785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6A3E3E"/>
                <w:kern w:val="0"/>
                <w:szCs w:val="20"/>
              </w:rPr>
              <w:t>list</w:t>
            </w:r>
            <w:r>
              <w:rPr>
                <w:rFonts w:cs="굴림체"/>
                <w:color w:val="000000"/>
                <w:kern w:val="0"/>
                <w:szCs w:val="20"/>
              </w:rPr>
              <w:t>.add(getStudentFrom(</w:t>
            </w:r>
            <w:r>
              <w:rPr>
                <w:rFonts w:cs="굴림체"/>
                <w:color w:val="6A3E3E"/>
                <w:kern w:val="0"/>
                <w:szCs w:val="20"/>
              </w:rPr>
              <w:t>resultSet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20A2F17F" w14:textId="77777777" w:rsidR="00640785" w:rsidRPr="00640785" w:rsidRDefault="00640785" w:rsidP="00640785"/>
        </w:tc>
      </w:tr>
    </w:tbl>
    <w:p w14:paraId="6751F4CF" w14:textId="77777777" w:rsidR="00640785" w:rsidRPr="00640785" w:rsidRDefault="00640785" w:rsidP="00640785"/>
    <w:p w14:paraId="4E298715" w14:textId="77777777" w:rsidR="00640785" w:rsidRDefault="00640785" w:rsidP="00640785"/>
    <w:p w14:paraId="2A302153" w14:textId="77777777" w:rsidR="00640785" w:rsidRDefault="00640785" w:rsidP="00640785"/>
    <w:p w14:paraId="137B27D3" w14:textId="77777777" w:rsidR="00BB7866" w:rsidRPr="00640785" w:rsidRDefault="00BB7866" w:rsidP="00BB7866"/>
    <w:p w14:paraId="76B385BE" w14:textId="77777777" w:rsidR="00640785" w:rsidRDefault="00640785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601EBDC9" w14:textId="77777777" w:rsidR="00BB7866" w:rsidRDefault="00640785" w:rsidP="00640785">
      <w:pPr>
        <w:pStyle w:val="Heading2"/>
      </w:pPr>
      <w:bookmarkStart w:id="5" w:name="_Toc24479667"/>
      <w:r>
        <w:rPr>
          <w:rFonts w:hint="eastAsia"/>
        </w:rPr>
        <w:lastRenderedPageBreak/>
        <w:t>S</w:t>
      </w:r>
      <w:r>
        <w:t>tudentDAO2.java</w:t>
      </w:r>
      <w:bookmarkEnd w:id="5"/>
    </w:p>
    <w:p w14:paraId="1663BA4A" w14:textId="77777777" w:rsidR="00640785" w:rsidRDefault="00640785" w:rsidP="00640785">
      <w:r>
        <w:rPr>
          <w:rFonts w:hint="eastAsia"/>
        </w:rPr>
        <w:t>s</w:t>
      </w:r>
      <w:r>
        <w:t>rc/lecture1/jdbc1/StudentDAO2.java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640785" w14:paraId="013CFCE7" w14:textId="77777777" w:rsidTr="00640785">
        <w:tc>
          <w:tcPr>
            <w:tcW w:w="426" w:type="dxa"/>
          </w:tcPr>
          <w:p w14:paraId="0AEE5C70" w14:textId="77777777" w:rsidR="00640785" w:rsidRPr="00185935" w:rsidRDefault="00640785" w:rsidP="00640785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755CE6F6" w14:textId="77777777" w:rsidR="00640785" w:rsidRPr="00185935" w:rsidRDefault="00640785" w:rsidP="00640785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08156701" w14:textId="77777777" w:rsidR="00640785" w:rsidRPr="00185935" w:rsidRDefault="00640785" w:rsidP="00640785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381D39C0" w14:textId="77777777" w:rsidR="00640785" w:rsidRPr="00185935" w:rsidRDefault="00640785" w:rsidP="00640785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543D50EB" w14:textId="77777777" w:rsidR="00640785" w:rsidRPr="00185935" w:rsidRDefault="00640785" w:rsidP="00640785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4F561CDD" w14:textId="77777777" w:rsidR="00640785" w:rsidRPr="00185935" w:rsidRDefault="00640785" w:rsidP="00640785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359E2DCA" w14:textId="77777777" w:rsidR="00640785" w:rsidRPr="00185935" w:rsidRDefault="00640785" w:rsidP="00640785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104F809E" w14:textId="77777777" w:rsidR="00640785" w:rsidRPr="00185935" w:rsidRDefault="00640785" w:rsidP="00640785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5505E5E5" w14:textId="77777777" w:rsidR="00640785" w:rsidRDefault="00640785" w:rsidP="00640785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5E515A61" w14:textId="77777777" w:rsidR="00640785" w:rsidRDefault="00640785" w:rsidP="00640785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7205336C" w14:textId="77777777" w:rsidR="00640785" w:rsidRDefault="00640785" w:rsidP="00640785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4C929D8F" w14:textId="77777777" w:rsidR="00640785" w:rsidRDefault="00640785" w:rsidP="00640785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2FB3635F" w14:textId="77777777" w:rsidR="00640785" w:rsidRDefault="00640785" w:rsidP="00640785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0FF806FC" w14:textId="77777777" w:rsidR="00640785" w:rsidRDefault="00640785" w:rsidP="00640785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3930B25C" w14:textId="77777777" w:rsidR="00640785" w:rsidRDefault="00640785" w:rsidP="00640785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1C3751D6" w14:textId="77777777" w:rsidR="00640785" w:rsidRDefault="00640785" w:rsidP="00640785">
            <w:pPr>
              <w:pStyle w:val="a0"/>
            </w:pPr>
            <w:r>
              <w:rPr>
                <w:rFonts w:hint="eastAsia"/>
              </w:rPr>
              <w:t>16</w:t>
            </w:r>
          </w:p>
          <w:p w14:paraId="114B2D20" w14:textId="77777777" w:rsidR="00640785" w:rsidRDefault="00640785" w:rsidP="00640785">
            <w:pPr>
              <w:pStyle w:val="a0"/>
            </w:pPr>
            <w:r>
              <w:rPr>
                <w:rFonts w:hint="eastAsia"/>
              </w:rPr>
              <w:t>17</w:t>
            </w:r>
          </w:p>
          <w:p w14:paraId="0C0EE8D0" w14:textId="77777777" w:rsidR="00640785" w:rsidRDefault="00640785" w:rsidP="00640785">
            <w:pPr>
              <w:pStyle w:val="a0"/>
            </w:pPr>
            <w:r>
              <w:rPr>
                <w:rFonts w:hint="eastAsia"/>
              </w:rPr>
              <w:t>18</w:t>
            </w:r>
          </w:p>
          <w:p w14:paraId="33063247" w14:textId="77777777" w:rsidR="00640785" w:rsidRDefault="00640785" w:rsidP="00640785">
            <w:pPr>
              <w:pStyle w:val="a0"/>
            </w:pPr>
            <w:r>
              <w:rPr>
                <w:rFonts w:hint="eastAsia"/>
              </w:rPr>
              <w:t>19</w:t>
            </w:r>
          </w:p>
          <w:p w14:paraId="0FC3A8E9" w14:textId="77777777" w:rsidR="00640785" w:rsidRDefault="00640785" w:rsidP="00640785">
            <w:pPr>
              <w:pStyle w:val="a0"/>
            </w:pPr>
            <w:r>
              <w:rPr>
                <w:rFonts w:hint="eastAsia"/>
              </w:rPr>
              <w:t>20</w:t>
            </w:r>
          </w:p>
          <w:p w14:paraId="6033A153" w14:textId="77777777" w:rsidR="00640785" w:rsidRDefault="00640785" w:rsidP="00640785">
            <w:pPr>
              <w:pStyle w:val="a0"/>
            </w:pPr>
            <w:r>
              <w:rPr>
                <w:rFonts w:hint="eastAsia"/>
              </w:rPr>
              <w:t>21</w:t>
            </w:r>
          </w:p>
          <w:p w14:paraId="37C0CD36" w14:textId="77777777" w:rsidR="00640785" w:rsidRDefault="00640785" w:rsidP="00640785">
            <w:pPr>
              <w:pStyle w:val="a0"/>
            </w:pPr>
            <w:r>
              <w:rPr>
                <w:rFonts w:hint="eastAsia"/>
              </w:rPr>
              <w:t>22</w:t>
            </w:r>
          </w:p>
          <w:p w14:paraId="7A8D6535" w14:textId="77777777" w:rsidR="00640785" w:rsidRDefault="00640785" w:rsidP="00640785">
            <w:pPr>
              <w:pStyle w:val="a0"/>
            </w:pPr>
            <w:r>
              <w:rPr>
                <w:rFonts w:hint="eastAsia"/>
              </w:rPr>
              <w:t>23</w:t>
            </w:r>
          </w:p>
          <w:p w14:paraId="1D70A53B" w14:textId="77777777" w:rsidR="00640785" w:rsidRDefault="00640785" w:rsidP="00640785">
            <w:pPr>
              <w:pStyle w:val="a0"/>
            </w:pPr>
            <w:r>
              <w:rPr>
                <w:rFonts w:hint="eastAsia"/>
              </w:rPr>
              <w:t>24</w:t>
            </w:r>
          </w:p>
          <w:p w14:paraId="057F8F65" w14:textId="77777777" w:rsidR="00640785" w:rsidRDefault="00640785" w:rsidP="00640785">
            <w:pPr>
              <w:pStyle w:val="a0"/>
            </w:pPr>
            <w:r>
              <w:rPr>
                <w:rFonts w:hint="eastAsia"/>
              </w:rPr>
              <w:t>25</w:t>
            </w:r>
          </w:p>
          <w:p w14:paraId="09ACC9B2" w14:textId="77777777" w:rsidR="00640785" w:rsidRDefault="00640785" w:rsidP="00640785">
            <w:pPr>
              <w:pStyle w:val="a0"/>
            </w:pPr>
            <w:r>
              <w:rPr>
                <w:rFonts w:hint="eastAsia"/>
              </w:rPr>
              <w:t>26</w:t>
            </w:r>
          </w:p>
          <w:p w14:paraId="44C26763" w14:textId="77777777" w:rsidR="00640785" w:rsidRDefault="00640785" w:rsidP="00640785">
            <w:pPr>
              <w:pStyle w:val="a0"/>
            </w:pPr>
            <w:r>
              <w:rPr>
                <w:rFonts w:hint="eastAsia"/>
              </w:rPr>
              <w:t>27</w:t>
            </w:r>
          </w:p>
          <w:p w14:paraId="710523DE" w14:textId="77777777" w:rsidR="00640785" w:rsidRDefault="00640785" w:rsidP="00640785">
            <w:pPr>
              <w:pStyle w:val="a0"/>
            </w:pPr>
            <w:r>
              <w:rPr>
                <w:rFonts w:hint="eastAsia"/>
              </w:rPr>
              <w:t>28</w:t>
            </w:r>
          </w:p>
          <w:p w14:paraId="6D3DF2DB" w14:textId="77777777" w:rsidR="00640785" w:rsidRDefault="00640785" w:rsidP="00640785">
            <w:pPr>
              <w:pStyle w:val="a0"/>
            </w:pPr>
            <w:r>
              <w:rPr>
                <w:rFonts w:hint="eastAsia"/>
              </w:rPr>
              <w:t>29</w:t>
            </w:r>
          </w:p>
          <w:p w14:paraId="7C9ABB75" w14:textId="77777777" w:rsidR="00640785" w:rsidRDefault="00640785" w:rsidP="00640785">
            <w:pPr>
              <w:pStyle w:val="a0"/>
            </w:pPr>
            <w:r>
              <w:rPr>
                <w:rFonts w:hint="eastAsia"/>
              </w:rPr>
              <w:t>30</w:t>
            </w:r>
          </w:p>
          <w:p w14:paraId="57167A1A" w14:textId="77777777" w:rsidR="00640785" w:rsidRDefault="00640785" w:rsidP="00640785">
            <w:pPr>
              <w:pStyle w:val="a0"/>
            </w:pPr>
            <w:r>
              <w:rPr>
                <w:rFonts w:hint="eastAsia"/>
              </w:rPr>
              <w:t>31</w:t>
            </w:r>
          </w:p>
          <w:p w14:paraId="1457285E" w14:textId="77777777" w:rsidR="00640785" w:rsidRDefault="00640785" w:rsidP="00640785">
            <w:pPr>
              <w:pStyle w:val="a0"/>
            </w:pPr>
            <w:r>
              <w:rPr>
                <w:rFonts w:hint="eastAsia"/>
              </w:rPr>
              <w:t>32</w:t>
            </w:r>
          </w:p>
          <w:p w14:paraId="6EB4475B" w14:textId="77777777" w:rsidR="00640785" w:rsidRDefault="00640785" w:rsidP="00640785">
            <w:pPr>
              <w:pStyle w:val="a0"/>
            </w:pPr>
            <w:r>
              <w:rPr>
                <w:rFonts w:hint="eastAsia"/>
              </w:rPr>
              <w:t>33</w:t>
            </w:r>
          </w:p>
          <w:p w14:paraId="15226A84" w14:textId="77777777" w:rsidR="00640785" w:rsidRDefault="00640785" w:rsidP="00640785">
            <w:pPr>
              <w:pStyle w:val="a0"/>
            </w:pPr>
            <w:r>
              <w:rPr>
                <w:rFonts w:hint="eastAsia"/>
              </w:rPr>
              <w:t>34</w:t>
            </w:r>
          </w:p>
          <w:p w14:paraId="645D188D" w14:textId="77777777" w:rsidR="00640785" w:rsidRDefault="00640785" w:rsidP="00640785">
            <w:pPr>
              <w:pStyle w:val="a0"/>
            </w:pPr>
            <w:r>
              <w:rPr>
                <w:rFonts w:hint="eastAsia"/>
              </w:rPr>
              <w:t>35</w:t>
            </w:r>
          </w:p>
          <w:p w14:paraId="6283C7D1" w14:textId="77777777" w:rsidR="00640785" w:rsidRDefault="00640785" w:rsidP="00640785">
            <w:pPr>
              <w:pStyle w:val="a0"/>
            </w:pPr>
            <w:r>
              <w:rPr>
                <w:rFonts w:hint="eastAsia"/>
              </w:rPr>
              <w:t>36</w:t>
            </w:r>
          </w:p>
          <w:p w14:paraId="74957AA8" w14:textId="77777777" w:rsidR="00640785" w:rsidRDefault="00640785" w:rsidP="00640785">
            <w:pPr>
              <w:pStyle w:val="a0"/>
            </w:pPr>
            <w:r>
              <w:rPr>
                <w:rFonts w:hint="eastAsia"/>
              </w:rPr>
              <w:t>37</w:t>
            </w:r>
          </w:p>
          <w:p w14:paraId="258F8827" w14:textId="77777777" w:rsidR="00640785" w:rsidRDefault="00640785" w:rsidP="00640785">
            <w:pPr>
              <w:pStyle w:val="a0"/>
            </w:pPr>
            <w:r>
              <w:rPr>
                <w:rFonts w:hint="eastAsia"/>
              </w:rPr>
              <w:t>38</w:t>
            </w:r>
          </w:p>
          <w:p w14:paraId="0E67033B" w14:textId="77777777" w:rsidR="00640785" w:rsidRDefault="00640785" w:rsidP="00640785">
            <w:pPr>
              <w:pStyle w:val="a0"/>
            </w:pPr>
            <w:r>
              <w:rPr>
                <w:rFonts w:hint="eastAsia"/>
              </w:rPr>
              <w:t>39</w:t>
            </w:r>
          </w:p>
          <w:p w14:paraId="20F3B7B7" w14:textId="77777777" w:rsidR="00640785" w:rsidRDefault="00640785" w:rsidP="00640785">
            <w:pPr>
              <w:pStyle w:val="a0"/>
            </w:pPr>
            <w:r>
              <w:rPr>
                <w:rFonts w:hint="eastAsia"/>
              </w:rPr>
              <w:t>40</w:t>
            </w:r>
          </w:p>
          <w:p w14:paraId="40DBB3AF" w14:textId="77777777" w:rsidR="00640785" w:rsidRDefault="00640785" w:rsidP="00640785">
            <w:pPr>
              <w:pStyle w:val="a0"/>
            </w:pPr>
            <w:r>
              <w:rPr>
                <w:rFonts w:hint="eastAsia"/>
              </w:rPr>
              <w:t>41</w:t>
            </w:r>
          </w:p>
          <w:p w14:paraId="47891000" w14:textId="77777777" w:rsidR="00640785" w:rsidRDefault="00640785" w:rsidP="00640785">
            <w:pPr>
              <w:pStyle w:val="a0"/>
            </w:pPr>
            <w:r>
              <w:rPr>
                <w:rFonts w:hint="eastAsia"/>
              </w:rPr>
              <w:t>42</w:t>
            </w:r>
          </w:p>
          <w:p w14:paraId="70379827" w14:textId="77777777" w:rsidR="00640785" w:rsidRDefault="00640785" w:rsidP="00640785">
            <w:pPr>
              <w:pStyle w:val="a0"/>
            </w:pPr>
            <w:r>
              <w:rPr>
                <w:rFonts w:hint="eastAsia"/>
              </w:rPr>
              <w:t>43</w:t>
            </w:r>
          </w:p>
          <w:p w14:paraId="1FD50D4D" w14:textId="77777777" w:rsidR="00640785" w:rsidRDefault="00640785" w:rsidP="00640785">
            <w:pPr>
              <w:pStyle w:val="a0"/>
            </w:pPr>
            <w:r>
              <w:rPr>
                <w:rFonts w:hint="eastAsia"/>
              </w:rPr>
              <w:t>44</w:t>
            </w:r>
          </w:p>
          <w:p w14:paraId="4B6C03A3" w14:textId="77777777" w:rsidR="00640785" w:rsidRDefault="00640785" w:rsidP="00640785">
            <w:pPr>
              <w:pStyle w:val="a0"/>
            </w:pPr>
            <w:r>
              <w:rPr>
                <w:rFonts w:hint="eastAsia"/>
              </w:rPr>
              <w:t>45</w:t>
            </w:r>
          </w:p>
          <w:p w14:paraId="09D454B1" w14:textId="77777777" w:rsidR="00640785" w:rsidRDefault="00640785" w:rsidP="00640785">
            <w:pPr>
              <w:pStyle w:val="a0"/>
            </w:pPr>
            <w:r>
              <w:rPr>
                <w:rFonts w:hint="eastAsia"/>
              </w:rPr>
              <w:t>46</w:t>
            </w:r>
          </w:p>
          <w:p w14:paraId="31C1C0ED" w14:textId="77777777" w:rsidR="00640785" w:rsidRDefault="00640785" w:rsidP="00640785">
            <w:pPr>
              <w:pStyle w:val="a0"/>
            </w:pPr>
            <w:r>
              <w:rPr>
                <w:rFonts w:hint="eastAsia"/>
              </w:rPr>
              <w:t>47</w:t>
            </w:r>
          </w:p>
          <w:p w14:paraId="71130788" w14:textId="77777777" w:rsidR="00640785" w:rsidRDefault="00640785" w:rsidP="00640785">
            <w:pPr>
              <w:pStyle w:val="a0"/>
            </w:pPr>
            <w:r>
              <w:rPr>
                <w:rFonts w:hint="eastAsia"/>
              </w:rPr>
              <w:t>48</w:t>
            </w:r>
          </w:p>
          <w:p w14:paraId="0214D888" w14:textId="77777777" w:rsidR="00640785" w:rsidRDefault="00640785" w:rsidP="00640785">
            <w:pPr>
              <w:pStyle w:val="a0"/>
            </w:pPr>
            <w:r>
              <w:rPr>
                <w:rFonts w:hint="eastAsia"/>
              </w:rPr>
              <w:t>49</w:t>
            </w:r>
          </w:p>
          <w:p w14:paraId="74C39113" w14:textId="77777777" w:rsidR="00640785" w:rsidRDefault="00640785" w:rsidP="00640785">
            <w:pPr>
              <w:pStyle w:val="a0"/>
            </w:pPr>
            <w:r>
              <w:rPr>
                <w:rFonts w:hint="eastAsia"/>
              </w:rPr>
              <w:t>50</w:t>
            </w:r>
          </w:p>
          <w:p w14:paraId="0DA18489" w14:textId="77777777" w:rsidR="00640785" w:rsidRDefault="00640785" w:rsidP="00640785">
            <w:pPr>
              <w:pStyle w:val="a0"/>
            </w:pPr>
            <w:r>
              <w:rPr>
                <w:rFonts w:hint="eastAsia"/>
              </w:rPr>
              <w:t>51</w:t>
            </w:r>
          </w:p>
          <w:p w14:paraId="08664547" w14:textId="77777777" w:rsidR="00640785" w:rsidRDefault="00640785" w:rsidP="00640785">
            <w:pPr>
              <w:pStyle w:val="a0"/>
            </w:pPr>
            <w:r>
              <w:rPr>
                <w:rFonts w:hint="eastAsia"/>
              </w:rPr>
              <w:t>52</w:t>
            </w:r>
          </w:p>
          <w:p w14:paraId="567C6F89" w14:textId="77777777" w:rsidR="00640785" w:rsidRDefault="00640785" w:rsidP="00640785">
            <w:pPr>
              <w:pStyle w:val="a0"/>
            </w:pPr>
            <w:r>
              <w:rPr>
                <w:rFonts w:hint="eastAsia"/>
              </w:rPr>
              <w:t>53</w:t>
            </w:r>
          </w:p>
          <w:p w14:paraId="7ECFC431" w14:textId="77777777" w:rsidR="00640785" w:rsidRDefault="00640785" w:rsidP="00640785">
            <w:pPr>
              <w:pStyle w:val="a0"/>
            </w:pPr>
            <w:r>
              <w:rPr>
                <w:rFonts w:hint="eastAsia"/>
              </w:rPr>
              <w:t>54</w:t>
            </w:r>
          </w:p>
          <w:p w14:paraId="03A67B73" w14:textId="77777777" w:rsidR="00640785" w:rsidRDefault="00640785" w:rsidP="00640785">
            <w:pPr>
              <w:pStyle w:val="a0"/>
            </w:pPr>
            <w:r>
              <w:rPr>
                <w:rFonts w:hint="eastAsia"/>
              </w:rPr>
              <w:t>55</w:t>
            </w:r>
          </w:p>
          <w:p w14:paraId="24DA90C5" w14:textId="77777777" w:rsidR="00640785" w:rsidRDefault="00640785" w:rsidP="00640785">
            <w:pPr>
              <w:pStyle w:val="a0"/>
            </w:pPr>
            <w:r>
              <w:rPr>
                <w:rFonts w:hint="eastAsia"/>
              </w:rPr>
              <w:t>56</w:t>
            </w:r>
          </w:p>
          <w:p w14:paraId="6FF08C90" w14:textId="77777777" w:rsidR="00640785" w:rsidRDefault="00640785" w:rsidP="00640785">
            <w:pPr>
              <w:pStyle w:val="a0"/>
            </w:pPr>
            <w:r>
              <w:rPr>
                <w:rFonts w:hint="eastAsia"/>
              </w:rPr>
              <w:t>57</w:t>
            </w:r>
          </w:p>
          <w:p w14:paraId="7A4D5696" w14:textId="77777777" w:rsidR="00640785" w:rsidRDefault="00640785" w:rsidP="00640785">
            <w:pPr>
              <w:pStyle w:val="a0"/>
            </w:pPr>
            <w:r>
              <w:rPr>
                <w:rFonts w:hint="eastAsia"/>
              </w:rPr>
              <w:t>58</w:t>
            </w:r>
          </w:p>
          <w:p w14:paraId="03FFB673" w14:textId="77777777" w:rsidR="00640785" w:rsidRDefault="00640785" w:rsidP="00640785">
            <w:pPr>
              <w:pStyle w:val="a0"/>
            </w:pPr>
            <w:r>
              <w:rPr>
                <w:rFonts w:hint="eastAsia"/>
              </w:rPr>
              <w:t>59</w:t>
            </w:r>
          </w:p>
          <w:p w14:paraId="04071A4B" w14:textId="77777777" w:rsidR="00640785" w:rsidRDefault="00640785" w:rsidP="00640785">
            <w:pPr>
              <w:pStyle w:val="a0"/>
            </w:pPr>
            <w:r>
              <w:rPr>
                <w:rFonts w:hint="eastAsia"/>
              </w:rPr>
              <w:t>60</w:t>
            </w:r>
          </w:p>
          <w:p w14:paraId="1F8871C9" w14:textId="77777777" w:rsidR="00640785" w:rsidRDefault="00640785" w:rsidP="00640785">
            <w:pPr>
              <w:pStyle w:val="a0"/>
            </w:pPr>
            <w:r>
              <w:rPr>
                <w:rFonts w:hint="eastAsia"/>
              </w:rPr>
              <w:t>61</w:t>
            </w:r>
          </w:p>
          <w:p w14:paraId="5081EAE2" w14:textId="77777777" w:rsidR="00640785" w:rsidRDefault="00640785" w:rsidP="00640785">
            <w:pPr>
              <w:pStyle w:val="a0"/>
            </w:pPr>
            <w:r>
              <w:rPr>
                <w:rFonts w:hint="eastAsia"/>
              </w:rPr>
              <w:t>62</w:t>
            </w:r>
          </w:p>
          <w:p w14:paraId="231CC927" w14:textId="77777777" w:rsidR="00640785" w:rsidRDefault="00640785" w:rsidP="00640785">
            <w:pPr>
              <w:pStyle w:val="a0"/>
            </w:pPr>
            <w:r>
              <w:rPr>
                <w:rFonts w:hint="eastAsia"/>
              </w:rPr>
              <w:t>63</w:t>
            </w:r>
          </w:p>
          <w:p w14:paraId="225DA9F9" w14:textId="77777777" w:rsidR="00640785" w:rsidRDefault="00640785" w:rsidP="00640785">
            <w:pPr>
              <w:pStyle w:val="a0"/>
            </w:pPr>
            <w:r>
              <w:rPr>
                <w:rFonts w:hint="eastAsia"/>
              </w:rPr>
              <w:t>64</w:t>
            </w:r>
          </w:p>
          <w:p w14:paraId="7E4E6FE6" w14:textId="77777777" w:rsidR="00640785" w:rsidRDefault="00640785" w:rsidP="00640785">
            <w:pPr>
              <w:pStyle w:val="a0"/>
            </w:pPr>
            <w:r>
              <w:rPr>
                <w:rFonts w:hint="eastAsia"/>
              </w:rPr>
              <w:t>65</w:t>
            </w:r>
          </w:p>
          <w:p w14:paraId="2227BE79" w14:textId="77777777" w:rsidR="00640785" w:rsidRDefault="00640785" w:rsidP="00640785">
            <w:pPr>
              <w:pStyle w:val="a0"/>
            </w:pPr>
            <w:r>
              <w:rPr>
                <w:rFonts w:hint="eastAsia"/>
              </w:rPr>
              <w:t>66</w:t>
            </w:r>
          </w:p>
          <w:p w14:paraId="69C2DB6E" w14:textId="77777777" w:rsidR="00640785" w:rsidRDefault="00640785" w:rsidP="00640785">
            <w:pPr>
              <w:pStyle w:val="a0"/>
            </w:pPr>
            <w:r>
              <w:rPr>
                <w:rFonts w:hint="eastAsia"/>
              </w:rPr>
              <w:lastRenderedPageBreak/>
              <w:t>67</w:t>
            </w:r>
          </w:p>
          <w:p w14:paraId="736902FE" w14:textId="77777777" w:rsidR="00640785" w:rsidRDefault="00640785" w:rsidP="00640785">
            <w:pPr>
              <w:pStyle w:val="a0"/>
            </w:pPr>
            <w:r>
              <w:rPr>
                <w:rFonts w:hint="eastAsia"/>
              </w:rPr>
              <w:t>68</w:t>
            </w:r>
          </w:p>
          <w:p w14:paraId="1EA4CA07" w14:textId="77777777" w:rsidR="00640785" w:rsidRDefault="00640785" w:rsidP="00640785">
            <w:pPr>
              <w:pStyle w:val="a0"/>
            </w:pPr>
            <w:r>
              <w:rPr>
                <w:rFonts w:hint="eastAsia"/>
              </w:rPr>
              <w:t>69</w:t>
            </w:r>
          </w:p>
          <w:p w14:paraId="32E73CD8" w14:textId="77777777" w:rsidR="00640785" w:rsidRPr="00185935" w:rsidRDefault="00640785" w:rsidP="00640785">
            <w:pPr>
              <w:pStyle w:val="a0"/>
            </w:pPr>
          </w:p>
        </w:tc>
        <w:tc>
          <w:tcPr>
            <w:tcW w:w="10631" w:type="dxa"/>
          </w:tcPr>
          <w:p w14:paraId="6C15FD30" w14:textId="77777777" w:rsidR="00640785" w:rsidRDefault="00640785" w:rsidP="0064078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lastRenderedPageBreak/>
              <w:t>package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lecture1.jdbc1;</w:t>
            </w:r>
          </w:p>
          <w:p w14:paraId="229F08A9" w14:textId="77777777" w:rsidR="00640785" w:rsidRDefault="00640785" w:rsidP="00640785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4A1BF65D" w14:textId="77777777" w:rsidR="00640785" w:rsidRDefault="00640785" w:rsidP="0064078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java.sql.Connection;</w:t>
            </w:r>
          </w:p>
          <w:p w14:paraId="2DC725C1" w14:textId="77777777" w:rsidR="00640785" w:rsidRDefault="00640785" w:rsidP="0064078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java.sql.PreparedStatement;</w:t>
            </w:r>
          </w:p>
          <w:p w14:paraId="4C001A08" w14:textId="77777777" w:rsidR="00640785" w:rsidRDefault="00640785" w:rsidP="0064078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java.sql.ResultSet;</w:t>
            </w:r>
          </w:p>
          <w:p w14:paraId="3AF3723C" w14:textId="77777777" w:rsidR="00640785" w:rsidRDefault="00640785" w:rsidP="0064078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java.sql.SQLException;</w:t>
            </w:r>
          </w:p>
          <w:p w14:paraId="28722CA8" w14:textId="77777777" w:rsidR="00640785" w:rsidRDefault="00640785" w:rsidP="0064078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java.util.ArrayList;</w:t>
            </w:r>
          </w:p>
          <w:p w14:paraId="3F280019" w14:textId="77777777" w:rsidR="00640785" w:rsidRDefault="00640785" w:rsidP="0064078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java.util.List;</w:t>
            </w:r>
          </w:p>
          <w:p w14:paraId="7C989B77" w14:textId="77777777" w:rsidR="00640785" w:rsidRDefault="00640785" w:rsidP="00640785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05912303" w14:textId="77777777" w:rsidR="00640785" w:rsidRDefault="00640785" w:rsidP="0064078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lecture1.DB;</w:t>
            </w:r>
          </w:p>
          <w:p w14:paraId="2BF8EA74" w14:textId="77777777" w:rsidR="00640785" w:rsidRDefault="00640785" w:rsidP="00640785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07473F1B" w14:textId="77777777" w:rsidR="00640785" w:rsidRDefault="00640785" w:rsidP="0064078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StudentDAO2 {</w:t>
            </w:r>
          </w:p>
          <w:p w14:paraId="534CB5EA" w14:textId="77777777" w:rsidR="00640785" w:rsidRDefault="00640785" w:rsidP="00640785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40EBBA4F" w14:textId="77777777" w:rsidR="00640785" w:rsidRDefault="00640785" w:rsidP="0064078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private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Student getStudentFrom(ResultSet </w:t>
            </w:r>
            <w:r>
              <w:rPr>
                <w:rFonts w:cs="굴림체"/>
                <w:color w:val="6A3E3E"/>
                <w:kern w:val="0"/>
                <w:szCs w:val="20"/>
              </w:rPr>
              <w:t>resultSet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) </w:t>
            </w:r>
            <w:r>
              <w:rPr>
                <w:rFonts w:cs="굴림체"/>
                <w:color w:val="7F0055"/>
                <w:kern w:val="0"/>
                <w:szCs w:val="20"/>
              </w:rPr>
              <w:t>throws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SQLException {</w:t>
            </w:r>
          </w:p>
          <w:p w14:paraId="2E573C8C" w14:textId="77777777" w:rsidR="00640785" w:rsidRDefault="00640785" w:rsidP="0064078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Student </w:t>
            </w:r>
            <w:r>
              <w:rPr>
                <w:rFonts w:cs="굴림체"/>
                <w:color w:val="6A3E3E"/>
                <w:kern w:val="0"/>
                <w:szCs w:val="20"/>
              </w:rPr>
              <w:t>student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Student();</w:t>
            </w:r>
          </w:p>
          <w:p w14:paraId="63BA8426" w14:textId="77777777" w:rsidR="00640785" w:rsidRDefault="00640785" w:rsidP="0064078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student</w:t>
            </w:r>
            <w:r>
              <w:rPr>
                <w:rFonts w:cs="굴림체"/>
                <w:color w:val="000000"/>
                <w:kern w:val="0"/>
                <w:szCs w:val="20"/>
              </w:rPr>
              <w:t>.setId(</w:t>
            </w:r>
            <w:r>
              <w:rPr>
                <w:rFonts w:cs="굴림체"/>
                <w:color w:val="6A3E3E"/>
                <w:kern w:val="0"/>
                <w:szCs w:val="20"/>
              </w:rPr>
              <w:t>resultSet</w:t>
            </w:r>
            <w:r>
              <w:rPr>
                <w:rFonts w:cs="굴림체"/>
                <w:color w:val="000000"/>
                <w:kern w:val="0"/>
                <w:szCs w:val="20"/>
              </w:rPr>
              <w:t>.getInt(</w:t>
            </w:r>
            <w:r>
              <w:rPr>
                <w:rFonts w:cs="굴림체"/>
                <w:color w:val="2A00FF"/>
                <w:kern w:val="0"/>
                <w:szCs w:val="20"/>
              </w:rPr>
              <w:t>"id"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056C95FA" w14:textId="77777777" w:rsidR="00640785" w:rsidRDefault="00640785" w:rsidP="0064078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student</w:t>
            </w:r>
            <w:r>
              <w:rPr>
                <w:rFonts w:cs="굴림체"/>
                <w:color w:val="000000"/>
                <w:kern w:val="0"/>
                <w:szCs w:val="20"/>
              </w:rPr>
              <w:t>.setStudentNumber(</w:t>
            </w:r>
            <w:r>
              <w:rPr>
                <w:rFonts w:cs="굴림체"/>
                <w:color w:val="6A3E3E"/>
                <w:kern w:val="0"/>
                <w:szCs w:val="20"/>
              </w:rPr>
              <w:t>resultSet</w:t>
            </w:r>
            <w:r>
              <w:rPr>
                <w:rFonts w:cs="굴림체"/>
                <w:color w:val="000000"/>
                <w:kern w:val="0"/>
                <w:szCs w:val="20"/>
              </w:rPr>
              <w:t>.getString(</w:t>
            </w:r>
            <w:r>
              <w:rPr>
                <w:rFonts w:cs="굴림체"/>
                <w:color w:val="2A00FF"/>
                <w:kern w:val="0"/>
                <w:szCs w:val="20"/>
              </w:rPr>
              <w:t>"studentNumber"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31C24813" w14:textId="77777777" w:rsidR="00640785" w:rsidRDefault="00640785" w:rsidP="0064078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student</w:t>
            </w:r>
            <w:r>
              <w:rPr>
                <w:rFonts w:cs="굴림체"/>
                <w:color w:val="000000"/>
                <w:kern w:val="0"/>
                <w:szCs w:val="20"/>
              </w:rPr>
              <w:t>.setName(</w:t>
            </w:r>
            <w:r>
              <w:rPr>
                <w:rFonts w:cs="굴림체"/>
                <w:color w:val="6A3E3E"/>
                <w:kern w:val="0"/>
                <w:szCs w:val="20"/>
              </w:rPr>
              <w:t>resultSet</w:t>
            </w:r>
            <w:r>
              <w:rPr>
                <w:rFonts w:cs="굴림체"/>
                <w:color w:val="000000"/>
                <w:kern w:val="0"/>
                <w:szCs w:val="20"/>
              </w:rPr>
              <w:t>.getString(</w:t>
            </w:r>
            <w:r>
              <w:rPr>
                <w:rFonts w:cs="굴림체"/>
                <w:color w:val="2A00FF"/>
                <w:kern w:val="0"/>
                <w:szCs w:val="20"/>
              </w:rPr>
              <w:t>"name"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0553D9D9" w14:textId="77777777" w:rsidR="00640785" w:rsidRDefault="00640785" w:rsidP="0064078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student</w:t>
            </w:r>
            <w:r>
              <w:rPr>
                <w:rFonts w:cs="굴림체"/>
                <w:color w:val="000000"/>
                <w:kern w:val="0"/>
                <w:szCs w:val="20"/>
              </w:rPr>
              <w:t>.setDepartmentId(</w:t>
            </w:r>
            <w:r>
              <w:rPr>
                <w:rFonts w:cs="굴림체"/>
                <w:color w:val="6A3E3E"/>
                <w:kern w:val="0"/>
                <w:szCs w:val="20"/>
              </w:rPr>
              <w:t>resultSet</w:t>
            </w:r>
            <w:r>
              <w:rPr>
                <w:rFonts w:cs="굴림체"/>
                <w:color w:val="000000"/>
                <w:kern w:val="0"/>
                <w:szCs w:val="20"/>
              </w:rPr>
              <w:t>.getInt(</w:t>
            </w:r>
            <w:r>
              <w:rPr>
                <w:rFonts w:cs="굴림체"/>
                <w:color w:val="2A00FF"/>
                <w:kern w:val="0"/>
                <w:szCs w:val="20"/>
              </w:rPr>
              <w:t>"departmentId"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7CD8FE3E" w14:textId="77777777" w:rsidR="00640785" w:rsidRDefault="00640785" w:rsidP="0064078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student</w:t>
            </w:r>
            <w:r>
              <w:rPr>
                <w:rFonts w:cs="굴림체"/>
                <w:color w:val="000000"/>
                <w:kern w:val="0"/>
                <w:szCs w:val="20"/>
              </w:rPr>
              <w:t>.setYear(</w:t>
            </w:r>
            <w:r>
              <w:rPr>
                <w:rFonts w:cs="굴림체"/>
                <w:color w:val="6A3E3E"/>
                <w:kern w:val="0"/>
                <w:szCs w:val="20"/>
              </w:rPr>
              <w:t>resultSet</w:t>
            </w:r>
            <w:r>
              <w:rPr>
                <w:rFonts w:cs="굴림체"/>
                <w:color w:val="000000"/>
                <w:kern w:val="0"/>
                <w:szCs w:val="20"/>
              </w:rPr>
              <w:t>.getInt(</w:t>
            </w:r>
            <w:r>
              <w:rPr>
                <w:rFonts w:cs="굴림체"/>
                <w:color w:val="2A00FF"/>
                <w:kern w:val="0"/>
                <w:szCs w:val="20"/>
              </w:rPr>
              <w:t>"year"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2B9E9B5E" w14:textId="77777777" w:rsidR="00640785" w:rsidRDefault="00640785" w:rsidP="0064078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student</w:t>
            </w:r>
            <w:r>
              <w:rPr>
                <w:rFonts w:cs="굴림체"/>
                <w:color w:val="000000"/>
                <w:kern w:val="0"/>
                <w:szCs w:val="20"/>
              </w:rPr>
              <w:t>.setDepartmentName(</w:t>
            </w:r>
            <w:r>
              <w:rPr>
                <w:rFonts w:cs="굴림체"/>
                <w:color w:val="6A3E3E"/>
                <w:kern w:val="0"/>
                <w:szCs w:val="20"/>
              </w:rPr>
              <w:t>resultSet</w:t>
            </w:r>
            <w:r>
              <w:rPr>
                <w:rFonts w:cs="굴림체"/>
                <w:color w:val="000000"/>
                <w:kern w:val="0"/>
                <w:szCs w:val="20"/>
              </w:rPr>
              <w:t>.getString(</w:t>
            </w:r>
            <w:r>
              <w:rPr>
                <w:rFonts w:cs="굴림체"/>
                <w:color w:val="2A00FF"/>
                <w:kern w:val="0"/>
                <w:szCs w:val="20"/>
              </w:rPr>
              <w:t>"departmentName"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7EBB2EF3" w14:textId="77777777" w:rsidR="00640785" w:rsidRDefault="00640785" w:rsidP="0064078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student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6E051D41" w14:textId="77777777" w:rsidR="00640785" w:rsidRDefault="00640785" w:rsidP="0064078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554045EA" w14:textId="77777777" w:rsidR="00640785" w:rsidRDefault="00640785" w:rsidP="00640785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1DC7133A" w14:textId="77777777" w:rsidR="00640785" w:rsidRDefault="00640785" w:rsidP="0064078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List&lt;Student&gt; findAll() </w:t>
            </w:r>
            <w:r>
              <w:rPr>
                <w:rFonts w:cs="굴림체"/>
                <w:color w:val="7F0055"/>
                <w:kern w:val="0"/>
                <w:szCs w:val="20"/>
              </w:rPr>
              <w:t>throws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Exception {</w:t>
            </w:r>
          </w:p>
          <w:p w14:paraId="79395D27" w14:textId="77777777" w:rsidR="00640785" w:rsidRDefault="00640785" w:rsidP="0064078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String </w:t>
            </w:r>
            <w:r>
              <w:rPr>
                <w:rFonts w:cs="굴림체"/>
                <w:color w:val="6A3E3E"/>
                <w:kern w:val="0"/>
                <w:szCs w:val="20"/>
              </w:rPr>
              <w:t>sql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2A00FF"/>
                <w:kern w:val="0"/>
                <w:szCs w:val="20"/>
              </w:rPr>
              <w:t>"SELECT s.*, d.departmentName 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</w:t>
            </w:r>
          </w:p>
          <w:p w14:paraId="28B78D24" w14:textId="77777777" w:rsidR="00640785" w:rsidRDefault="00640785" w:rsidP="0064078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     </w:t>
            </w:r>
            <w:r>
              <w:rPr>
                <w:rFonts w:cs="굴림체"/>
                <w:color w:val="2A00FF"/>
                <w:kern w:val="0"/>
                <w:szCs w:val="20"/>
              </w:rPr>
              <w:t>"FROM student s LEFT JOIN department d ON s.departmentId = d.id"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24AE6E2E" w14:textId="77777777" w:rsidR="00640785" w:rsidRDefault="00640785" w:rsidP="0064078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try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(Connection </w:t>
            </w:r>
            <w:r>
              <w:rPr>
                <w:rFonts w:cs="굴림체"/>
                <w:color w:val="6A3E3E"/>
                <w:kern w:val="0"/>
                <w:szCs w:val="20"/>
              </w:rPr>
              <w:t>connection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DB.getConnection(</w:t>
            </w:r>
            <w:r>
              <w:rPr>
                <w:rFonts w:cs="굴림체"/>
                <w:color w:val="2A00FF"/>
                <w:kern w:val="0"/>
                <w:szCs w:val="20"/>
              </w:rPr>
              <w:t>"student1"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52C594DB" w14:textId="77777777" w:rsidR="00640785" w:rsidRDefault="00640785" w:rsidP="0064078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PreparedStatement </w:t>
            </w:r>
            <w:r>
              <w:rPr>
                <w:rFonts w:cs="굴림체"/>
                <w:color w:val="6A3E3E"/>
                <w:kern w:val="0"/>
                <w:szCs w:val="20"/>
              </w:rPr>
              <w:t>statement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connection</w:t>
            </w:r>
            <w:r>
              <w:rPr>
                <w:rFonts w:cs="굴림체"/>
                <w:color w:val="000000"/>
                <w:kern w:val="0"/>
                <w:szCs w:val="20"/>
              </w:rPr>
              <w:t>.prepareStatement(</w:t>
            </w:r>
            <w:r>
              <w:rPr>
                <w:rFonts w:cs="굴림체"/>
                <w:color w:val="6A3E3E"/>
                <w:kern w:val="0"/>
                <w:szCs w:val="20"/>
              </w:rPr>
              <w:t>sql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00EC6D9A" w14:textId="77777777" w:rsidR="00640785" w:rsidRDefault="00640785" w:rsidP="0064078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ResultSet </w:t>
            </w:r>
            <w:r>
              <w:rPr>
                <w:rFonts w:cs="굴림체"/>
                <w:color w:val="6A3E3E"/>
                <w:kern w:val="0"/>
                <w:szCs w:val="20"/>
              </w:rPr>
              <w:t>resultSet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statement</w:t>
            </w:r>
            <w:r>
              <w:rPr>
                <w:rFonts w:cs="굴림체"/>
                <w:color w:val="000000"/>
                <w:kern w:val="0"/>
                <w:szCs w:val="20"/>
              </w:rPr>
              <w:t>.executeQuery()) {</w:t>
            </w:r>
          </w:p>
          <w:p w14:paraId="093570D6" w14:textId="77777777" w:rsidR="00640785" w:rsidRDefault="00640785" w:rsidP="0064078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ArrayList&lt;Student&gt; </w:t>
            </w:r>
            <w:r>
              <w:rPr>
                <w:rFonts w:cs="굴림체"/>
                <w:color w:val="6A3E3E"/>
                <w:kern w:val="0"/>
                <w:szCs w:val="20"/>
              </w:rPr>
              <w:t>list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ArrayList&lt;Student&gt;();</w:t>
            </w:r>
          </w:p>
          <w:p w14:paraId="62366495" w14:textId="77777777" w:rsidR="00640785" w:rsidRDefault="00640785" w:rsidP="00640785">
            <w:pPr>
              <w:pStyle w:val="a0"/>
              <w:shd w:val="clear" w:color="auto" w:fill="FFFF99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while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/>
                <w:color w:val="6A3E3E"/>
                <w:kern w:val="0"/>
                <w:szCs w:val="20"/>
              </w:rPr>
              <w:t>resultSet</w:t>
            </w:r>
            <w:r>
              <w:rPr>
                <w:rFonts w:cs="굴림체"/>
                <w:color w:val="000000"/>
                <w:kern w:val="0"/>
                <w:szCs w:val="20"/>
              </w:rPr>
              <w:t>.next())</w:t>
            </w:r>
          </w:p>
          <w:p w14:paraId="5BBD9F3A" w14:textId="77777777" w:rsidR="00640785" w:rsidRDefault="00640785" w:rsidP="00640785">
            <w:pPr>
              <w:pStyle w:val="a0"/>
              <w:shd w:val="clear" w:color="auto" w:fill="FFFF99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cs="굴림체"/>
                <w:color w:val="6A3E3E"/>
                <w:kern w:val="0"/>
                <w:szCs w:val="20"/>
              </w:rPr>
              <w:t>list</w:t>
            </w:r>
            <w:r>
              <w:rPr>
                <w:rFonts w:cs="굴림체"/>
                <w:color w:val="000000"/>
                <w:kern w:val="0"/>
                <w:szCs w:val="20"/>
              </w:rPr>
              <w:t>.add(getStudentFrom(</w:t>
            </w:r>
            <w:r>
              <w:rPr>
                <w:rFonts w:cs="굴림체"/>
                <w:color w:val="6A3E3E"/>
                <w:kern w:val="0"/>
                <w:szCs w:val="20"/>
              </w:rPr>
              <w:t>resultSet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1492563B" w14:textId="77777777" w:rsidR="00640785" w:rsidRDefault="00640785" w:rsidP="0064078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list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4D02C6F6" w14:textId="77777777" w:rsidR="00640785" w:rsidRDefault="00640785" w:rsidP="0064078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}</w:t>
            </w:r>
          </w:p>
          <w:p w14:paraId="7E97A7AD" w14:textId="77777777" w:rsidR="00640785" w:rsidRDefault="00640785" w:rsidP="0064078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1B088FA9" w14:textId="77777777" w:rsidR="00640785" w:rsidRDefault="00640785" w:rsidP="00640785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327C0AF4" w14:textId="77777777" w:rsidR="00640785" w:rsidRDefault="00640785" w:rsidP="0064078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List&lt;Student&gt; findByName(String </w:t>
            </w:r>
            <w:r>
              <w:rPr>
                <w:rFonts w:cs="굴림체"/>
                <w:color w:val="6A3E3E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) </w:t>
            </w:r>
            <w:r>
              <w:rPr>
                <w:rFonts w:cs="굴림체"/>
                <w:color w:val="7F0055"/>
                <w:kern w:val="0"/>
                <w:szCs w:val="20"/>
              </w:rPr>
              <w:t>throws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Exception {</w:t>
            </w:r>
          </w:p>
          <w:p w14:paraId="5BBD1432" w14:textId="77777777" w:rsidR="00640785" w:rsidRDefault="00640785" w:rsidP="0064078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String </w:t>
            </w:r>
            <w:r>
              <w:rPr>
                <w:rFonts w:cs="굴림체"/>
                <w:color w:val="6A3E3E"/>
                <w:kern w:val="0"/>
                <w:szCs w:val="20"/>
              </w:rPr>
              <w:t>sql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2A00FF"/>
                <w:kern w:val="0"/>
                <w:szCs w:val="20"/>
              </w:rPr>
              <w:t>"SELECT s.*, d.departmentName 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</w:t>
            </w:r>
          </w:p>
          <w:p w14:paraId="7FBCAF08" w14:textId="77777777" w:rsidR="00640785" w:rsidRDefault="00640785" w:rsidP="0064078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     </w:t>
            </w:r>
            <w:r>
              <w:rPr>
                <w:rFonts w:cs="굴림체"/>
                <w:color w:val="2A00FF"/>
                <w:kern w:val="0"/>
                <w:szCs w:val="20"/>
              </w:rPr>
              <w:t>"FROM student s LEFT JOIN department d ON s.departmentId = d.id 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</w:t>
            </w:r>
          </w:p>
          <w:p w14:paraId="0493C331" w14:textId="77777777" w:rsidR="00640785" w:rsidRDefault="00640785" w:rsidP="0064078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     </w:t>
            </w:r>
            <w:r>
              <w:rPr>
                <w:rFonts w:cs="굴림체"/>
                <w:color w:val="2A00FF"/>
                <w:kern w:val="0"/>
                <w:szCs w:val="20"/>
              </w:rPr>
              <w:t>"WHERE s.name LIKE ?"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33B3D6E3" w14:textId="77777777" w:rsidR="00640785" w:rsidRDefault="00640785" w:rsidP="0064078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try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(Connection </w:t>
            </w:r>
            <w:r>
              <w:rPr>
                <w:rFonts w:cs="굴림체"/>
                <w:color w:val="6A3E3E"/>
                <w:kern w:val="0"/>
                <w:szCs w:val="20"/>
              </w:rPr>
              <w:t>connection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DB.getConnection(</w:t>
            </w:r>
            <w:r>
              <w:rPr>
                <w:rFonts w:cs="굴림체"/>
                <w:color w:val="2A00FF"/>
                <w:kern w:val="0"/>
                <w:szCs w:val="20"/>
              </w:rPr>
              <w:t>"student1"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1547A320" w14:textId="77777777" w:rsidR="00640785" w:rsidRDefault="00640785" w:rsidP="0064078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PreparedStatement </w:t>
            </w:r>
            <w:r>
              <w:rPr>
                <w:rFonts w:cs="굴림체"/>
                <w:color w:val="6A3E3E"/>
                <w:kern w:val="0"/>
                <w:szCs w:val="20"/>
              </w:rPr>
              <w:t>statement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connection</w:t>
            </w:r>
            <w:r>
              <w:rPr>
                <w:rFonts w:cs="굴림체"/>
                <w:color w:val="000000"/>
                <w:kern w:val="0"/>
                <w:szCs w:val="20"/>
              </w:rPr>
              <w:t>.prepareStatement(</w:t>
            </w:r>
            <w:r>
              <w:rPr>
                <w:rFonts w:cs="굴림체"/>
                <w:color w:val="6A3E3E"/>
                <w:kern w:val="0"/>
                <w:szCs w:val="20"/>
              </w:rPr>
              <w:t>sql</w:t>
            </w:r>
            <w:r>
              <w:rPr>
                <w:rFonts w:cs="굴림체"/>
                <w:color w:val="000000"/>
                <w:kern w:val="0"/>
                <w:szCs w:val="20"/>
              </w:rPr>
              <w:t>)) {</w:t>
            </w:r>
          </w:p>
          <w:p w14:paraId="7849C23C" w14:textId="77777777" w:rsidR="00640785" w:rsidRDefault="00640785" w:rsidP="0064078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6A3E3E"/>
                <w:kern w:val="0"/>
                <w:szCs w:val="20"/>
              </w:rPr>
              <w:t>statement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.setString(1, </w:t>
            </w:r>
            <w:r>
              <w:rPr>
                <w:rFonts w:cs="굴림체"/>
                <w:color w:val="6A3E3E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 </w:t>
            </w:r>
            <w:r>
              <w:rPr>
                <w:rFonts w:cs="굴림체"/>
                <w:color w:val="2A00FF"/>
                <w:kern w:val="0"/>
                <w:szCs w:val="20"/>
              </w:rPr>
              <w:t>"%"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40AD802B" w14:textId="77777777" w:rsidR="00640785" w:rsidRDefault="00640785" w:rsidP="0064078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try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(ResultSet </w:t>
            </w:r>
            <w:r>
              <w:rPr>
                <w:rFonts w:cs="굴림체"/>
                <w:color w:val="6A3E3E"/>
                <w:kern w:val="0"/>
                <w:szCs w:val="20"/>
              </w:rPr>
              <w:t>resultSet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statement</w:t>
            </w:r>
            <w:r>
              <w:rPr>
                <w:rFonts w:cs="굴림체"/>
                <w:color w:val="000000"/>
                <w:kern w:val="0"/>
                <w:szCs w:val="20"/>
              </w:rPr>
              <w:t>.executeQuery()) {</w:t>
            </w:r>
          </w:p>
          <w:p w14:paraId="5B1ABB93" w14:textId="77777777" w:rsidR="00640785" w:rsidRDefault="00640785" w:rsidP="0064078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ArrayList&lt;Student&gt; </w:t>
            </w:r>
            <w:r>
              <w:rPr>
                <w:rFonts w:cs="굴림체"/>
                <w:color w:val="6A3E3E"/>
                <w:kern w:val="0"/>
                <w:szCs w:val="20"/>
              </w:rPr>
              <w:t>list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ArrayList&lt;Student&gt;();</w:t>
            </w:r>
          </w:p>
          <w:p w14:paraId="2B9ADAF5" w14:textId="77777777" w:rsidR="00640785" w:rsidRDefault="00640785" w:rsidP="00640785">
            <w:pPr>
              <w:pStyle w:val="a0"/>
              <w:shd w:val="clear" w:color="auto" w:fill="FFFF99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while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/>
                <w:color w:val="6A3E3E"/>
                <w:kern w:val="0"/>
                <w:szCs w:val="20"/>
              </w:rPr>
              <w:t>resultSet</w:t>
            </w:r>
            <w:r>
              <w:rPr>
                <w:rFonts w:cs="굴림체"/>
                <w:color w:val="000000"/>
                <w:kern w:val="0"/>
                <w:szCs w:val="20"/>
              </w:rPr>
              <w:t>.next())</w:t>
            </w:r>
          </w:p>
          <w:p w14:paraId="6ECEB9B3" w14:textId="77777777" w:rsidR="00640785" w:rsidRDefault="00640785" w:rsidP="00640785">
            <w:pPr>
              <w:pStyle w:val="a0"/>
              <w:shd w:val="clear" w:color="auto" w:fill="FFFF99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    </w:t>
            </w:r>
            <w:r>
              <w:rPr>
                <w:rFonts w:cs="굴림체"/>
                <w:color w:val="6A3E3E"/>
                <w:kern w:val="0"/>
                <w:szCs w:val="20"/>
              </w:rPr>
              <w:t>list</w:t>
            </w:r>
            <w:r>
              <w:rPr>
                <w:rFonts w:cs="굴림체"/>
                <w:color w:val="000000"/>
                <w:kern w:val="0"/>
                <w:szCs w:val="20"/>
              </w:rPr>
              <w:t>.add(getStudentFrom(</w:t>
            </w:r>
            <w:r>
              <w:rPr>
                <w:rFonts w:cs="굴림체"/>
                <w:color w:val="6A3E3E"/>
                <w:kern w:val="0"/>
                <w:szCs w:val="20"/>
              </w:rPr>
              <w:t>resultSet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0BB6F9EC" w14:textId="77777777" w:rsidR="00640785" w:rsidRDefault="00640785" w:rsidP="0064078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list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059E89D0" w14:textId="77777777" w:rsidR="00640785" w:rsidRDefault="00640785" w:rsidP="0064078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}</w:t>
            </w:r>
          </w:p>
          <w:p w14:paraId="2E199115" w14:textId="77777777" w:rsidR="00640785" w:rsidRDefault="00640785" w:rsidP="0064078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}</w:t>
            </w:r>
          </w:p>
          <w:p w14:paraId="25DFA607" w14:textId="77777777" w:rsidR="00640785" w:rsidRDefault="00640785" w:rsidP="0064078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0FF11464" w14:textId="77777777" w:rsidR="00640785" w:rsidRDefault="00640785" w:rsidP="00640785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2EA7FC7F" w14:textId="77777777" w:rsidR="00640785" w:rsidRDefault="00640785" w:rsidP="0064078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Student findById(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) </w:t>
            </w:r>
            <w:r>
              <w:rPr>
                <w:rFonts w:cs="굴림체"/>
                <w:color w:val="7F0055"/>
                <w:kern w:val="0"/>
                <w:szCs w:val="20"/>
              </w:rPr>
              <w:t>throws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Exception {</w:t>
            </w:r>
          </w:p>
          <w:p w14:paraId="7D8E6881" w14:textId="77777777" w:rsidR="00640785" w:rsidRDefault="00640785" w:rsidP="0064078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String </w:t>
            </w:r>
            <w:r>
              <w:rPr>
                <w:rFonts w:cs="굴림체"/>
                <w:color w:val="6A3E3E"/>
                <w:kern w:val="0"/>
                <w:szCs w:val="20"/>
              </w:rPr>
              <w:t>sql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2A00FF"/>
                <w:kern w:val="0"/>
                <w:szCs w:val="20"/>
              </w:rPr>
              <w:t>"SELECT s.*, d.departmentName 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</w:t>
            </w:r>
          </w:p>
          <w:p w14:paraId="5B4C0AEE" w14:textId="77777777" w:rsidR="00640785" w:rsidRDefault="00640785" w:rsidP="0064078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     </w:t>
            </w:r>
            <w:r>
              <w:rPr>
                <w:rFonts w:cs="굴림체"/>
                <w:color w:val="2A00FF"/>
                <w:kern w:val="0"/>
                <w:szCs w:val="20"/>
              </w:rPr>
              <w:t>"FROM student s LEFT JOIN department d ON s.departmentId = d.id 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</w:t>
            </w:r>
          </w:p>
          <w:p w14:paraId="0F4C4639" w14:textId="77777777" w:rsidR="00640785" w:rsidRDefault="00640785" w:rsidP="0064078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     </w:t>
            </w:r>
            <w:r>
              <w:rPr>
                <w:rFonts w:cs="굴림체"/>
                <w:color w:val="2A00FF"/>
                <w:kern w:val="0"/>
                <w:szCs w:val="20"/>
              </w:rPr>
              <w:t>"WHERE s.id = ?"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7C2EB28C" w14:textId="77777777" w:rsidR="00640785" w:rsidRDefault="00640785" w:rsidP="0064078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try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(Connection </w:t>
            </w:r>
            <w:r>
              <w:rPr>
                <w:rFonts w:cs="굴림체"/>
                <w:color w:val="6A3E3E"/>
                <w:kern w:val="0"/>
                <w:szCs w:val="20"/>
              </w:rPr>
              <w:t>connection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DB.getConnection(</w:t>
            </w:r>
            <w:r>
              <w:rPr>
                <w:rFonts w:cs="굴림체"/>
                <w:color w:val="2A00FF"/>
                <w:kern w:val="0"/>
                <w:szCs w:val="20"/>
              </w:rPr>
              <w:t>"student1"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2684ADC1" w14:textId="77777777" w:rsidR="00640785" w:rsidRDefault="00640785" w:rsidP="0064078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PreparedStatement </w:t>
            </w:r>
            <w:r>
              <w:rPr>
                <w:rFonts w:cs="굴림체"/>
                <w:color w:val="6A3E3E"/>
                <w:kern w:val="0"/>
                <w:szCs w:val="20"/>
              </w:rPr>
              <w:t>statement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connection</w:t>
            </w:r>
            <w:r>
              <w:rPr>
                <w:rFonts w:cs="굴림체"/>
                <w:color w:val="000000"/>
                <w:kern w:val="0"/>
                <w:szCs w:val="20"/>
              </w:rPr>
              <w:t>.prepareStatement(</w:t>
            </w:r>
            <w:r>
              <w:rPr>
                <w:rFonts w:cs="굴림체"/>
                <w:color w:val="6A3E3E"/>
                <w:kern w:val="0"/>
                <w:szCs w:val="20"/>
              </w:rPr>
              <w:t>sql</w:t>
            </w:r>
            <w:r>
              <w:rPr>
                <w:rFonts w:cs="굴림체"/>
                <w:color w:val="000000"/>
                <w:kern w:val="0"/>
                <w:szCs w:val="20"/>
              </w:rPr>
              <w:t>)) {</w:t>
            </w:r>
          </w:p>
          <w:p w14:paraId="4B0A998F" w14:textId="77777777" w:rsidR="00640785" w:rsidRDefault="00640785" w:rsidP="0064078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6A3E3E"/>
                <w:kern w:val="0"/>
                <w:szCs w:val="20"/>
              </w:rPr>
              <w:t>statement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.setInt(1, </w:t>
            </w:r>
            <w:r>
              <w:rPr>
                <w:rFonts w:cs="굴림체"/>
                <w:color w:val="6A3E3E"/>
                <w:kern w:val="0"/>
                <w:szCs w:val="20"/>
              </w:rPr>
              <w:t>id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70B1D19F" w14:textId="77777777" w:rsidR="00640785" w:rsidRDefault="00640785" w:rsidP="0064078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try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(ResultSet </w:t>
            </w:r>
            <w:r>
              <w:rPr>
                <w:rFonts w:cs="굴림체"/>
                <w:color w:val="6A3E3E"/>
                <w:kern w:val="0"/>
                <w:szCs w:val="20"/>
              </w:rPr>
              <w:t>resultSet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statement</w:t>
            </w:r>
            <w:r>
              <w:rPr>
                <w:rFonts w:cs="굴림체"/>
                <w:color w:val="000000"/>
                <w:kern w:val="0"/>
                <w:szCs w:val="20"/>
              </w:rPr>
              <w:t>.executeQuery()) {</w:t>
            </w:r>
          </w:p>
          <w:p w14:paraId="70C3B652" w14:textId="77777777" w:rsidR="00640785" w:rsidRDefault="00640785" w:rsidP="00640785">
            <w:pPr>
              <w:pStyle w:val="a0"/>
              <w:shd w:val="clear" w:color="auto" w:fill="FFFF99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if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/>
                <w:color w:val="6A3E3E"/>
                <w:kern w:val="0"/>
                <w:szCs w:val="20"/>
              </w:rPr>
              <w:t>resultSet</w:t>
            </w:r>
            <w:r>
              <w:rPr>
                <w:rFonts w:cs="굴림체"/>
                <w:color w:val="000000"/>
                <w:kern w:val="0"/>
                <w:szCs w:val="20"/>
              </w:rPr>
              <w:t>.next())</w:t>
            </w:r>
          </w:p>
          <w:p w14:paraId="1F3667D8" w14:textId="77777777" w:rsidR="00640785" w:rsidRDefault="00640785" w:rsidP="00640785">
            <w:pPr>
              <w:pStyle w:val="a0"/>
              <w:shd w:val="clear" w:color="auto" w:fill="FFFF99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getStudentFrom(</w:t>
            </w:r>
            <w:r>
              <w:rPr>
                <w:rFonts w:cs="굴림체"/>
                <w:color w:val="6A3E3E"/>
                <w:kern w:val="0"/>
                <w:szCs w:val="20"/>
              </w:rPr>
              <w:t>resultSet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053A8D48" w14:textId="77777777" w:rsidR="00640785" w:rsidRDefault="00640785" w:rsidP="00640785">
            <w:pPr>
              <w:pStyle w:val="a0"/>
              <w:shd w:val="clear" w:color="auto" w:fill="FFFF99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else</w:t>
            </w:r>
          </w:p>
          <w:p w14:paraId="324AC565" w14:textId="77777777" w:rsidR="00640785" w:rsidRDefault="00640785" w:rsidP="00640785">
            <w:pPr>
              <w:pStyle w:val="a0"/>
              <w:shd w:val="clear" w:color="auto" w:fill="FFFF99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null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79837D0B" w14:textId="77777777" w:rsidR="00640785" w:rsidRDefault="00640785" w:rsidP="0064078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}</w:t>
            </w:r>
          </w:p>
          <w:p w14:paraId="44610888" w14:textId="77777777" w:rsidR="00640785" w:rsidRDefault="00640785" w:rsidP="0064078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lastRenderedPageBreak/>
              <w:t xml:space="preserve">        }</w:t>
            </w:r>
          </w:p>
          <w:p w14:paraId="599114DC" w14:textId="77777777" w:rsidR="00640785" w:rsidRDefault="00640785" w:rsidP="0064078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2DDA1264" w14:textId="77777777" w:rsidR="00640785" w:rsidRDefault="00640785" w:rsidP="0064078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22005155" w14:textId="77777777" w:rsidR="00640785" w:rsidRDefault="00640785" w:rsidP="00640785">
            <w:pPr>
              <w:pStyle w:val="a0"/>
            </w:pPr>
          </w:p>
        </w:tc>
      </w:tr>
    </w:tbl>
    <w:p w14:paraId="1BBEE749" w14:textId="574E3293" w:rsidR="00640785" w:rsidRDefault="00640785" w:rsidP="00640785"/>
    <w:p w14:paraId="6DF709E4" w14:textId="39435D86" w:rsidR="00B40548" w:rsidRDefault="00B40548" w:rsidP="00640785"/>
    <w:p w14:paraId="6867B485" w14:textId="6D854029" w:rsidR="00B40548" w:rsidRDefault="00B40548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2BFB49AD" w14:textId="43F242A1" w:rsidR="00B40548" w:rsidRDefault="00B40548" w:rsidP="00B40548">
      <w:pPr>
        <w:pStyle w:val="Heading1"/>
      </w:pPr>
      <w:bookmarkStart w:id="6" w:name="_Toc24479668"/>
      <w:r>
        <w:rPr>
          <w:rFonts w:hint="eastAsia"/>
        </w:rPr>
        <w:lastRenderedPageBreak/>
        <w:t>s</w:t>
      </w:r>
      <w:r>
        <w:t xml:space="preserve">tudent1.jsp </w:t>
      </w:r>
      <w:r>
        <w:rPr>
          <w:rFonts w:hint="eastAsia"/>
        </w:rPr>
        <w:t>구현</w:t>
      </w:r>
      <w:bookmarkEnd w:id="6"/>
    </w:p>
    <w:p w14:paraId="3FF2EF15" w14:textId="1BAAF097" w:rsidR="00B40548" w:rsidRDefault="00B40548" w:rsidP="00B40548">
      <w:r>
        <w:rPr>
          <w:rFonts w:hint="eastAsia"/>
        </w:rPr>
        <w:t>W</w:t>
      </w:r>
      <w:r>
        <w:t>ebContent/jdbc1/student1.jsp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B40548" w14:paraId="2281ECB9" w14:textId="77777777" w:rsidTr="00092BDE">
        <w:tc>
          <w:tcPr>
            <w:tcW w:w="426" w:type="dxa"/>
          </w:tcPr>
          <w:p w14:paraId="71DE82CE" w14:textId="77777777" w:rsidR="00B40548" w:rsidRPr="00185935" w:rsidRDefault="00B40548" w:rsidP="00C21612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004D039D" w14:textId="77777777" w:rsidR="00B40548" w:rsidRPr="00185935" w:rsidRDefault="00B40548" w:rsidP="00C21612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25904B5E" w14:textId="77777777" w:rsidR="00B40548" w:rsidRPr="00185935" w:rsidRDefault="00B40548" w:rsidP="00C21612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2BA82ADF" w14:textId="77777777" w:rsidR="00B40548" w:rsidRPr="00185935" w:rsidRDefault="00B40548" w:rsidP="00C21612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6D816714" w14:textId="77777777" w:rsidR="00B40548" w:rsidRPr="00185935" w:rsidRDefault="00B40548" w:rsidP="00C21612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185C61B4" w14:textId="77777777" w:rsidR="00B40548" w:rsidRPr="00185935" w:rsidRDefault="00B40548" w:rsidP="00C21612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2B1CFE8C" w14:textId="77777777" w:rsidR="00B40548" w:rsidRPr="00185935" w:rsidRDefault="00B40548" w:rsidP="00C21612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125E17A1" w14:textId="77777777" w:rsidR="00B40548" w:rsidRPr="00185935" w:rsidRDefault="00B40548" w:rsidP="00C21612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3EBD3C00" w14:textId="77777777" w:rsidR="00B40548" w:rsidRDefault="00B40548" w:rsidP="00C21612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7CB3B4E5" w14:textId="77777777" w:rsidR="00B40548" w:rsidRDefault="00B40548" w:rsidP="00C21612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152FC0C9" w14:textId="77777777" w:rsidR="00B40548" w:rsidRDefault="00B40548" w:rsidP="00C21612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6403A1C7" w14:textId="77777777" w:rsidR="00B40548" w:rsidRDefault="00B40548" w:rsidP="00C21612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7A62496C" w14:textId="77777777" w:rsidR="00B40548" w:rsidRDefault="00B40548" w:rsidP="00C21612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27A7B749" w14:textId="77777777" w:rsidR="00B40548" w:rsidRDefault="00B40548" w:rsidP="00C21612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682F3985" w14:textId="77777777" w:rsidR="00B40548" w:rsidRDefault="00B40548" w:rsidP="00C21612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76BE8086" w14:textId="77777777" w:rsidR="00B40548" w:rsidRDefault="00B40548" w:rsidP="00C21612">
            <w:pPr>
              <w:pStyle w:val="a0"/>
            </w:pPr>
            <w:r>
              <w:rPr>
                <w:rFonts w:hint="eastAsia"/>
              </w:rPr>
              <w:t>16</w:t>
            </w:r>
          </w:p>
          <w:p w14:paraId="05559363" w14:textId="77777777" w:rsidR="00B40548" w:rsidRDefault="00B40548" w:rsidP="00C21612">
            <w:pPr>
              <w:pStyle w:val="a0"/>
            </w:pPr>
            <w:r>
              <w:rPr>
                <w:rFonts w:hint="eastAsia"/>
              </w:rPr>
              <w:t>17</w:t>
            </w:r>
          </w:p>
          <w:p w14:paraId="3F03F66F" w14:textId="77777777" w:rsidR="00B40548" w:rsidRDefault="00B40548" w:rsidP="00C21612">
            <w:pPr>
              <w:pStyle w:val="a0"/>
            </w:pPr>
            <w:r>
              <w:rPr>
                <w:rFonts w:hint="eastAsia"/>
              </w:rPr>
              <w:t>18</w:t>
            </w:r>
          </w:p>
          <w:p w14:paraId="1611E661" w14:textId="77777777" w:rsidR="00B40548" w:rsidRDefault="00B40548" w:rsidP="00C21612">
            <w:pPr>
              <w:pStyle w:val="a0"/>
            </w:pPr>
            <w:r>
              <w:rPr>
                <w:rFonts w:hint="eastAsia"/>
              </w:rPr>
              <w:t>19</w:t>
            </w:r>
          </w:p>
          <w:p w14:paraId="47BFD9D9" w14:textId="77777777" w:rsidR="00B40548" w:rsidRDefault="00B40548" w:rsidP="00C21612">
            <w:pPr>
              <w:pStyle w:val="a0"/>
            </w:pPr>
            <w:r>
              <w:rPr>
                <w:rFonts w:hint="eastAsia"/>
              </w:rPr>
              <w:t>20</w:t>
            </w:r>
          </w:p>
          <w:p w14:paraId="26154608" w14:textId="77777777" w:rsidR="00B40548" w:rsidRDefault="00B40548" w:rsidP="00C21612">
            <w:pPr>
              <w:pStyle w:val="a0"/>
            </w:pPr>
            <w:r>
              <w:rPr>
                <w:rFonts w:hint="eastAsia"/>
              </w:rPr>
              <w:t>21</w:t>
            </w:r>
          </w:p>
          <w:p w14:paraId="192C5F79" w14:textId="77777777" w:rsidR="00B40548" w:rsidRDefault="00B40548" w:rsidP="00C21612">
            <w:pPr>
              <w:pStyle w:val="a0"/>
            </w:pPr>
            <w:r>
              <w:rPr>
                <w:rFonts w:hint="eastAsia"/>
              </w:rPr>
              <w:t>22</w:t>
            </w:r>
          </w:p>
          <w:p w14:paraId="56577222" w14:textId="77777777" w:rsidR="00B40548" w:rsidRDefault="00B40548" w:rsidP="00C21612">
            <w:pPr>
              <w:pStyle w:val="a0"/>
            </w:pPr>
            <w:r>
              <w:rPr>
                <w:rFonts w:hint="eastAsia"/>
              </w:rPr>
              <w:t>23</w:t>
            </w:r>
          </w:p>
          <w:p w14:paraId="73C25FA2" w14:textId="77777777" w:rsidR="00B40548" w:rsidRDefault="00B40548" w:rsidP="00C21612">
            <w:pPr>
              <w:pStyle w:val="a0"/>
            </w:pPr>
            <w:r>
              <w:rPr>
                <w:rFonts w:hint="eastAsia"/>
              </w:rPr>
              <w:t>24</w:t>
            </w:r>
          </w:p>
          <w:p w14:paraId="02DBCF87" w14:textId="77777777" w:rsidR="00B40548" w:rsidRDefault="00B40548" w:rsidP="00C21612">
            <w:pPr>
              <w:pStyle w:val="a0"/>
            </w:pPr>
            <w:r>
              <w:rPr>
                <w:rFonts w:hint="eastAsia"/>
              </w:rPr>
              <w:t>25</w:t>
            </w:r>
          </w:p>
          <w:p w14:paraId="45B52351" w14:textId="77777777" w:rsidR="00B40548" w:rsidRDefault="00B40548" w:rsidP="00C21612">
            <w:pPr>
              <w:pStyle w:val="a0"/>
            </w:pPr>
            <w:r>
              <w:rPr>
                <w:rFonts w:hint="eastAsia"/>
              </w:rPr>
              <w:t>26</w:t>
            </w:r>
          </w:p>
          <w:p w14:paraId="5118B9E3" w14:textId="77777777" w:rsidR="00B40548" w:rsidRDefault="00B40548" w:rsidP="00C21612">
            <w:pPr>
              <w:pStyle w:val="a0"/>
            </w:pPr>
            <w:r>
              <w:rPr>
                <w:rFonts w:hint="eastAsia"/>
              </w:rPr>
              <w:t>27</w:t>
            </w:r>
          </w:p>
          <w:p w14:paraId="3CA013AE" w14:textId="77777777" w:rsidR="00B40548" w:rsidRDefault="00B40548" w:rsidP="00C21612">
            <w:pPr>
              <w:pStyle w:val="a0"/>
            </w:pPr>
            <w:r>
              <w:rPr>
                <w:rFonts w:hint="eastAsia"/>
              </w:rPr>
              <w:t>28</w:t>
            </w:r>
          </w:p>
          <w:p w14:paraId="641FC85C" w14:textId="77777777" w:rsidR="00B40548" w:rsidRDefault="00B40548" w:rsidP="00C21612">
            <w:pPr>
              <w:pStyle w:val="a0"/>
            </w:pPr>
            <w:r>
              <w:rPr>
                <w:rFonts w:hint="eastAsia"/>
              </w:rPr>
              <w:t>29</w:t>
            </w:r>
          </w:p>
          <w:p w14:paraId="32565C92" w14:textId="77777777" w:rsidR="00B40548" w:rsidRDefault="00B40548" w:rsidP="00C21612">
            <w:pPr>
              <w:pStyle w:val="a0"/>
            </w:pPr>
            <w:r>
              <w:rPr>
                <w:rFonts w:hint="eastAsia"/>
              </w:rPr>
              <w:t>30</w:t>
            </w:r>
          </w:p>
          <w:p w14:paraId="362A1D23" w14:textId="77777777" w:rsidR="00B40548" w:rsidRDefault="00B40548" w:rsidP="00C21612">
            <w:pPr>
              <w:pStyle w:val="a0"/>
            </w:pPr>
            <w:r>
              <w:rPr>
                <w:rFonts w:hint="eastAsia"/>
              </w:rPr>
              <w:t>31</w:t>
            </w:r>
          </w:p>
          <w:p w14:paraId="08ACA83A" w14:textId="77777777" w:rsidR="00B40548" w:rsidRDefault="00B40548" w:rsidP="00C21612">
            <w:pPr>
              <w:pStyle w:val="a0"/>
            </w:pPr>
            <w:r>
              <w:rPr>
                <w:rFonts w:hint="eastAsia"/>
              </w:rPr>
              <w:t>32</w:t>
            </w:r>
          </w:p>
          <w:p w14:paraId="62BE6ABF" w14:textId="77777777" w:rsidR="00B40548" w:rsidRDefault="00B40548" w:rsidP="00C21612">
            <w:pPr>
              <w:pStyle w:val="a0"/>
            </w:pPr>
            <w:r>
              <w:rPr>
                <w:rFonts w:hint="eastAsia"/>
              </w:rPr>
              <w:t>33</w:t>
            </w:r>
          </w:p>
          <w:p w14:paraId="3E120BA3" w14:textId="77777777" w:rsidR="00B40548" w:rsidRDefault="00B40548" w:rsidP="00C21612">
            <w:pPr>
              <w:pStyle w:val="a0"/>
            </w:pPr>
            <w:r>
              <w:rPr>
                <w:rFonts w:hint="eastAsia"/>
              </w:rPr>
              <w:t>34</w:t>
            </w:r>
          </w:p>
          <w:p w14:paraId="5555356B" w14:textId="77777777" w:rsidR="00B40548" w:rsidRDefault="00B40548" w:rsidP="00C21612">
            <w:pPr>
              <w:pStyle w:val="a0"/>
            </w:pPr>
            <w:r>
              <w:rPr>
                <w:rFonts w:hint="eastAsia"/>
              </w:rPr>
              <w:t>35</w:t>
            </w:r>
          </w:p>
          <w:p w14:paraId="40EF3578" w14:textId="77777777" w:rsidR="00B40548" w:rsidRDefault="00B40548" w:rsidP="00C21612">
            <w:pPr>
              <w:pStyle w:val="a0"/>
            </w:pPr>
            <w:r>
              <w:rPr>
                <w:rFonts w:hint="eastAsia"/>
              </w:rPr>
              <w:t>36</w:t>
            </w:r>
          </w:p>
          <w:p w14:paraId="33E31024" w14:textId="77777777" w:rsidR="00B40548" w:rsidRDefault="00B40548" w:rsidP="00C21612">
            <w:pPr>
              <w:pStyle w:val="a0"/>
            </w:pPr>
            <w:r>
              <w:rPr>
                <w:rFonts w:hint="eastAsia"/>
              </w:rPr>
              <w:t>37</w:t>
            </w:r>
          </w:p>
          <w:p w14:paraId="28EEFCDC" w14:textId="77777777" w:rsidR="00B40548" w:rsidRDefault="00B40548" w:rsidP="00C21612">
            <w:pPr>
              <w:pStyle w:val="a0"/>
            </w:pPr>
            <w:r>
              <w:rPr>
                <w:rFonts w:hint="eastAsia"/>
              </w:rPr>
              <w:t>38</w:t>
            </w:r>
          </w:p>
          <w:p w14:paraId="73675E35" w14:textId="77777777" w:rsidR="00B40548" w:rsidRDefault="00B40548" w:rsidP="00C21612">
            <w:pPr>
              <w:pStyle w:val="a0"/>
            </w:pPr>
            <w:r>
              <w:rPr>
                <w:rFonts w:hint="eastAsia"/>
              </w:rPr>
              <w:t>39</w:t>
            </w:r>
          </w:p>
          <w:p w14:paraId="5F9612BC" w14:textId="77777777" w:rsidR="00B40548" w:rsidRDefault="00B40548" w:rsidP="00C21612">
            <w:pPr>
              <w:pStyle w:val="a0"/>
            </w:pPr>
            <w:r>
              <w:rPr>
                <w:rFonts w:hint="eastAsia"/>
              </w:rPr>
              <w:t>40</w:t>
            </w:r>
          </w:p>
          <w:p w14:paraId="1B599D53" w14:textId="77777777" w:rsidR="00B40548" w:rsidRDefault="00B40548" w:rsidP="00C21612">
            <w:pPr>
              <w:pStyle w:val="a0"/>
            </w:pPr>
            <w:r>
              <w:rPr>
                <w:rFonts w:hint="eastAsia"/>
              </w:rPr>
              <w:t>41</w:t>
            </w:r>
          </w:p>
          <w:p w14:paraId="57F549A0" w14:textId="77777777" w:rsidR="00B40548" w:rsidRDefault="00B40548" w:rsidP="00C21612">
            <w:pPr>
              <w:pStyle w:val="a0"/>
            </w:pPr>
            <w:r>
              <w:rPr>
                <w:rFonts w:hint="eastAsia"/>
              </w:rPr>
              <w:t>42</w:t>
            </w:r>
          </w:p>
          <w:p w14:paraId="78165C1C" w14:textId="77777777" w:rsidR="00B40548" w:rsidRDefault="00B40548" w:rsidP="00C21612">
            <w:pPr>
              <w:pStyle w:val="a0"/>
            </w:pPr>
            <w:r>
              <w:rPr>
                <w:rFonts w:hint="eastAsia"/>
              </w:rPr>
              <w:t>43</w:t>
            </w:r>
          </w:p>
          <w:p w14:paraId="0CD887F9" w14:textId="77777777" w:rsidR="00B40548" w:rsidRDefault="00B40548" w:rsidP="00C21612">
            <w:pPr>
              <w:pStyle w:val="a0"/>
            </w:pPr>
            <w:r>
              <w:rPr>
                <w:rFonts w:hint="eastAsia"/>
              </w:rPr>
              <w:t>44</w:t>
            </w:r>
          </w:p>
          <w:p w14:paraId="69E52137" w14:textId="77777777" w:rsidR="00B40548" w:rsidRDefault="00B40548" w:rsidP="00C21612">
            <w:pPr>
              <w:pStyle w:val="a0"/>
            </w:pPr>
            <w:r>
              <w:rPr>
                <w:rFonts w:hint="eastAsia"/>
              </w:rPr>
              <w:t>45</w:t>
            </w:r>
          </w:p>
          <w:p w14:paraId="163818F2" w14:textId="77777777" w:rsidR="00B40548" w:rsidRDefault="00B40548" w:rsidP="00C21612">
            <w:pPr>
              <w:pStyle w:val="a0"/>
            </w:pPr>
            <w:r>
              <w:rPr>
                <w:rFonts w:hint="eastAsia"/>
              </w:rPr>
              <w:t>46</w:t>
            </w:r>
          </w:p>
          <w:p w14:paraId="0121A6DA" w14:textId="77777777" w:rsidR="00B40548" w:rsidRDefault="00B40548" w:rsidP="00C21612">
            <w:pPr>
              <w:pStyle w:val="a0"/>
            </w:pPr>
            <w:r>
              <w:rPr>
                <w:rFonts w:hint="eastAsia"/>
              </w:rPr>
              <w:t>47</w:t>
            </w:r>
          </w:p>
          <w:p w14:paraId="030AAFBF" w14:textId="77777777" w:rsidR="00B40548" w:rsidRDefault="00B40548" w:rsidP="00C21612">
            <w:pPr>
              <w:pStyle w:val="a0"/>
            </w:pPr>
            <w:r>
              <w:rPr>
                <w:rFonts w:hint="eastAsia"/>
              </w:rPr>
              <w:t>48</w:t>
            </w:r>
          </w:p>
          <w:p w14:paraId="4C04EEDB" w14:textId="77777777" w:rsidR="00B40548" w:rsidRDefault="00B40548" w:rsidP="00C21612">
            <w:pPr>
              <w:pStyle w:val="a0"/>
            </w:pPr>
            <w:r>
              <w:rPr>
                <w:rFonts w:hint="eastAsia"/>
              </w:rPr>
              <w:t>49</w:t>
            </w:r>
          </w:p>
          <w:p w14:paraId="744C1CEF" w14:textId="77777777" w:rsidR="00B40548" w:rsidRDefault="00B40548" w:rsidP="00C21612">
            <w:pPr>
              <w:pStyle w:val="a0"/>
            </w:pPr>
            <w:r>
              <w:rPr>
                <w:rFonts w:hint="eastAsia"/>
              </w:rPr>
              <w:t>50</w:t>
            </w:r>
          </w:p>
          <w:p w14:paraId="26FEF875" w14:textId="77777777" w:rsidR="00B40548" w:rsidRDefault="00B40548" w:rsidP="00C21612">
            <w:pPr>
              <w:pStyle w:val="a0"/>
            </w:pPr>
            <w:r>
              <w:rPr>
                <w:rFonts w:hint="eastAsia"/>
              </w:rPr>
              <w:t>51</w:t>
            </w:r>
          </w:p>
          <w:p w14:paraId="1E8E6F42" w14:textId="77777777" w:rsidR="00B40548" w:rsidRDefault="00B40548" w:rsidP="00C21612">
            <w:pPr>
              <w:pStyle w:val="a0"/>
            </w:pPr>
            <w:r>
              <w:rPr>
                <w:rFonts w:hint="eastAsia"/>
              </w:rPr>
              <w:t>52</w:t>
            </w:r>
          </w:p>
          <w:p w14:paraId="3F1FEFAB" w14:textId="004F2828" w:rsidR="00B40548" w:rsidRPr="00185935" w:rsidRDefault="00B40548" w:rsidP="00C21612">
            <w:pPr>
              <w:pStyle w:val="a0"/>
            </w:pPr>
          </w:p>
        </w:tc>
        <w:tc>
          <w:tcPr>
            <w:tcW w:w="10631" w:type="dxa"/>
          </w:tcPr>
          <w:p w14:paraId="26D0AD98" w14:textId="77777777" w:rsidR="00C21612" w:rsidRDefault="00C21612" w:rsidP="00C2161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&lt;%@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page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language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"java"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contentType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pageEncoding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"UTF-8"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2EA068AD" w14:textId="77777777" w:rsidR="00C21612" w:rsidRDefault="00C21612" w:rsidP="00C2161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&lt;%@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page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"java.util.List, lecture1.jdbc1.*"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5ADC8120" w14:textId="77777777" w:rsidR="00C21612" w:rsidRDefault="00C21612" w:rsidP="00C2161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</w:t>
            </w:r>
          </w:p>
          <w:p w14:paraId="58527F04" w14:textId="77777777" w:rsidR="00C21612" w:rsidRDefault="00C21612" w:rsidP="00C21612">
            <w:pPr>
              <w:pStyle w:val="a0"/>
              <w:shd w:val="clear" w:color="auto" w:fill="FFFF99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id = 4;</w:t>
            </w:r>
          </w:p>
          <w:p w14:paraId="6FDFA6D9" w14:textId="77777777" w:rsidR="00C21612" w:rsidRDefault="00C21612" w:rsidP="00C21612">
            <w:pPr>
              <w:pStyle w:val="a0"/>
              <w:shd w:val="clear" w:color="auto" w:fill="FFFF99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Student student = StudentDAO2.findById(id);</w:t>
            </w:r>
          </w:p>
          <w:p w14:paraId="7210D056" w14:textId="77777777" w:rsidR="00C21612" w:rsidRDefault="00C21612" w:rsidP="00C2161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0A1556AD" w14:textId="77777777" w:rsidR="00C21612" w:rsidRDefault="00C21612" w:rsidP="00C2161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&lt;!</w:t>
            </w:r>
            <w:r>
              <w:rPr>
                <w:rFonts w:cs="굴림체"/>
                <w:color w:val="3F7F7F"/>
                <w:kern w:val="0"/>
                <w:szCs w:val="20"/>
              </w:rPr>
              <w:t>DOCTYPE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html&gt;</w:t>
            </w:r>
          </w:p>
          <w:p w14:paraId="6FAADFD2" w14:textId="77777777" w:rsidR="00C21612" w:rsidRDefault="00C21612" w:rsidP="00C2161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html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959653E" w14:textId="77777777" w:rsidR="00C21612" w:rsidRDefault="00C21612" w:rsidP="00C2161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58DA901" w14:textId="77777777" w:rsidR="00C21612" w:rsidRDefault="00C21612" w:rsidP="00C2161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meta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http-equiv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"Content-Type"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content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6996F04" w14:textId="77777777" w:rsidR="00C21612" w:rsidRDefault="00C21612" w:rsidP="00C2161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meta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"viewport"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content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"width=device-width, initial-scale=1"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744DC9F" w14:textId="77777777" w:rsidR="00C21612" w:rsidRDefault="00C21612" w:rsidP="00C2161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link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rel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"stylesheet"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href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"https://maxcdn.bootstrapcdn.com/bootstrap/3.3.7/css/bootstrap.min.css"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7D09662" w14:textId="77777777" w:rsidR="00C21612" w:rsidRDefault="00C21612" w:rsidP="00C2161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script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src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"https://ajax.googleapis.com/ajax/libs/jquery/3.1.1/jquery.min.js"</w:t>
            </w:r>
            <w:r>
              <w:rPr>
                <w:rFonts w:cs="굴림체"/>
                <w:color w:val="008080"/>
                <w:kern w:val="0"/>
                <w:szCs w:val="20"/>
              </w:rPr>
              <w:t>&gt;&lt;/</w:t>
            </w:r>
            <w:r>
              <w:rPr>
                <w:rFonts w:cs="굴림체"/>
                <w:color w:val="3F7F7F"/>
                <w:kern w:val="0"/>
                <w:szCs w:val="20"/>
              </w:rPr>
              <w:t>script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825E02E" w14:textId="77777777" w:rsidR="00C21612" w:rsidRDefault="00C21612" w:rsidP="00C2161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script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src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"https://maxcdn.bootstrapcdn.com/bootstrap/3.3.7/js/bootstrap.min.js"</w:t>
            </w:r>
            <w:r>
              <w:rPr>
                <w:rFonts w:cs="굴림체"/>
                <w:color w:val="008080"/>
                <w:kern w:val="0"/>
                <w:szCs w:val="20"/>
              </w:rPr>
              <w:t>&gt;&lt;/</w:t>
            </w:r>
            <w:r>
              <w:rPr>
                <w:rFonts w:cs="굴림체"/>
                <w:color w:val="3F7F7F"/>
                <w:kern w:val="0"/>
                <w:szCs w:val="20"/>
              </w:rPr>
              <w:t>script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0160F7E" w14:textId="77777777" w:rsidR="00C21612" w:rsidRDefault="00C21612" w:rsidP="00C2161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style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95D12E5" w14:textId="77777777" w:rsidR="00C21612" w:rsidRDefault="00C21612" w:rsidP="00C2161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3F7F7F"/>
                <w:kern w:val="0"/>
                <w:szCs w:val="20"/>
              </w:rPr>
              <w:t>body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font-family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 w:hint="eastAsia"/>
                <w:color w:val="2A00E1"/>
                <w:kern w:val="0"/>
                <w:szCs w:val="20"/>
              </w:rPr>
              <w:t>굴림체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52AA7E8F" w14:textId="77777777" w:rsidR="00C21612" w:rsidRDefault="00C21612" w:rsidP="00C2161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3F7F7F"/>
                <w:kern w:val="0"/>
                <w:szCs w:val="20"/>
              </w:rPr>
              <w:t>table.table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width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500px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71C60398" w14:textId="77777777" w:rsidR="00C21612" w:rsidRDefault="00C21612" w:rsidP="00C2161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3F7F7F"/>
                <w:kern w:val="0"/>
                <w:szCs w:val="20"/>
              </w:rPr>
              <w:t>table td:nth-child(1)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background-color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#eee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5484E1A4" w14:textId="77777777" w:rsidR="00C21612" w:rsidRDefault="00C21612" w:rsidP="00C2161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style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8D14180" w14:textId="77777777" w:rsidR="00C21612" w:rsidRDefault="00C21612" w:rsidP="00C2161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ECA74B6" w14:textId="77777777" w:rsidR="00C21612" w:rsidRDefault="00C21612" w:rsidP="00C2161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7EC4036" w14:textId="77777777" w:rsidR="00C21612" w:rsidRDefault="00C21612" w:rsidP="00C21612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5D682624" w14:textId="77777777" w:rsidR="00C21612" w:rsidRDefault="00C21612" w:rsidP="00C2161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"container"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F8C1AB3" w14:textId="77777777" w:rsidR="00C21612" w:rsidRDefault="00C21612" w:rsidP="00C21612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3CE94D3F" w14:textId="77777777" w:rsidR="00C21612" w:rsidRDefault="00C21612" w:rsidP="00C2161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h1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학생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h1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D454C6A" w14:textId="77777777" w:rsidR="00C21612" w:rsidRDefault="00C21612" w:rsidP="00C21612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4691793E" w14:textId="77777777" w:rsidR="00C21612" w:rsidRDefault="00C21612" w:rsidP="00C2161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table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"table table-bordered table-condensed"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5E5073B" w14:textId="77777777" w:rsidR="00C21612" w:rsidRDefault="00C21612" w:rsidP="00C2161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E5335C1" w14:textId="77777777" w:rsidR="00C21612" w:rsidRDefault="00C21612" w:rsidP="00C2161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ID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942065A" w14:textId="77777777" w:rsidR="00C21612" w:rsidRDefault="00C21612" w:rsidP="00C2161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 w:rsidRPr="00C21612">
              <w:rPr>
                <w:rFonts w:cs="굴림체"/>
                <w:color w:val="BF5F3F"/>
                <w:kern w:val="0"/>
                <w:szCs w:val="20"/>
                <w:shd w:val="clear" w:color="auto" w:fill="FFFF99"/>
              </w:rPr>
              <w:t>&lt;%=</w:t>
            </w:r>
            <w:r w:rsidRPr="00C21612">
              <w:rPr>
                <w:rFonts w:cs="굴림체"/>
                <w:color w:val="000000"/>
                <w:kern w:val="0"/>
                <w:szCs w:val="20"/>
                <w:shd w:val="clear" w:color="auto" w:fill="FFFF99"/>
              </w:rPr>
              <w:t xml:space="preserve"> student.getId() </w:t>
            </w:r>
            <w:r w:rsidRPr="00C21612">
              <w:rPr>
                <w:rFonts w:cs="굴림체"/>
                <w:color w:val="BF5F3F"/>
                <w:kern w:val="0"/>
                <w:szCs w:val="20"/>
                <w:shd w:val="clear" w:color="auto" w:fill="FFFF99"/>
              </w:rPr>
              <w:t>%&gt;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4FA9159" w14:textId="77777777" w:rsidR="00C21612" w:rsidRDefault="00C21612" w:rsidP="00C2161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BA6D754" w14:textId="77777777" w:rsidR="00C21612" w:rsidRDefault="00C21612" w:rsidP="00C2161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A9F7CBF" w14:textId="77777777" w:rsidR="00C21612" w:rsidRDefault="00C21612" w:rsidP="00C2161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이름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3816CF3" w14:textId="77777777" w:rsidR="00C21612" w:rsidRDefault="00C21612" w:rsidP="00C2161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 w:rsidRPr="00C21612">
              <w:rPr>
                <w:rFonts w:cs="굴림체"/>
                <w:color w:val="BF5F3F"/>
                <w:kern w:val="0"/>
                <w:szCs w:val="20"/>
                <w:shd w:val="clear" w:color="auto" w:fill="FFFF99"/>
              </w:rPr>
              <w:t>&lt;%=</w:t>
            </w:r>
            <w:r w:rsidRPr="00C21612">
              <w:rPr>
                <w:rFonts w:cs="굴림체"/>
                <w:color w:val="000000"/>
                <w:kern w:val="0"/>
                <w:szCs w:val="20"/>
                <w:shd w:val="clear" w:color="auto" w:fill="FFFF99"/>
              </w:rPr>
              <w:t xml:space="preserve"> student.getName() </w:t>
            </w:r>
            <w:r w:rsidRPr="00C21612">
              <w:rPr>
                <w:rFonts w:cs="굴림체"/>
                <w:color w:val="BF5F3F"/>
                <w:kern w:val="0"/>
                <w:szCs w:val="20"/>
                <w:shd w:val="clear" w:color="auto" w:fill="FFFF99"/>
              </w:rPr>
              <w:t>%&gt;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73D7DA5" w14:textId="77777777" w:rsidR="00C21612" w:rsidRDefault="00C21612" w:rsidP="00C2161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D09F4D6" w14:textId="77777777" w:rsidR="00C21612" w:rsidRDefault="00C21612" w:rsidP="00C2161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202A40A" w14:textId="77777777" w:rsidR="00C21612" w:rsidRDefault="00C21612" w:rsidP="00C2161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학과</w:t>
            </w:r>
            <w:r>
              <w:rPr>
                <w:rFonts w:cs="굴림체"/>
                <w:color w:val="000000"/>
                <w:kern w:val="0"/>
                <w:szCs w:val="20"/>
              </w:rPr>
              <w:t>ID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A5BD580" w14:textId="77777777" w:rsidR="00C21612" w:rsidRDefault="00C21612" w:rsidP="00C2161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 w:rsidRPr="00C21612">
              <w:rPr>
                <w:rFonts w:cs="굴림체"/>
                <w:color w:val="BF5F3F"/>
                <w:kern w:val="0"/>
                <w:szCs w:val="20"/>
                <w:shd w:val="clear" w:color="auto" w:fill="FFFF99"/>
              </w:rPr>
              <w:t>&lt;%=</w:t>
            </w:r>
            <w:r w:rsidRPr="00C21612">
              <w:rPr>
                <w:rFonts w:cs="굴림체"/>
                <w:color w:val="000000"/>
                <w:kern w:val="0"/>
                <w:szCs w:val="20"/>
                <w:shd w:val="clear" w:color="auto" w:fill="FFFF99"/>
              </w:rPr>
              <w:t xml:space="preserve"> student.getDepartmentId() </w:t>
            </w:r>
            <w:r w:rsidRPr="00C21612">
              <w:rPr>
                <w:rFonts w:cs="굴림체"/>
                <w:color w:val="BF5F3F"/>
                <w:kern w:val="0"/>
                <w:szCs w:val="20"/>
                <w:shd w:val="clear" w:color="auto" w:fill="FFFF99"/>
              </w:rPr>
              <w:t>%&gt;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01A3604" w14:textId="77777777" w:rsidR="00C21612" w:rsidRDefault="00C21612" w:rsidP="00C2161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896F8DF" w14:textId="77777777" w:rsidR="00C21612" w:rsidRDefault="00C21612" w:rsidP="00C2161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2D62615" w14:textId="77777777" w:rsidR="00C21612" w:rsidRDefault="00C21612" w:rsidP="00C2161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학과명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C7FB5C9" w14:textId="77777777" w:rsidR="00C21612" w:rsidRDefault="00C21612" w:rsidP="00C2161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 w:rsidRPr="00C21612">
              <w:rPr>
                <w:rFonts w:cs="굴림체"/>
                <w:color w:val="BF5F3F"/>
                <w:kern w:val="0"/>
                <w:szCs w:val="20"/>
                <w:shd w:val="clear" w:color="auto" w:fill="FFFF99"/>
              </w:rPr>
              <w:t>&lt;%=</w:t>
            </w:r>
            <w:r w:rsidRPr="00C21612">
              <w:rPr>
                <w:rFonts w:cs="굴림체"/>
                <w:color w:val="000000"/>
                <w:kern w:val="0"/>
                <w:szCs w:val="20"/>
                <w:shd w:val="clear" w:color="auto" w:fill="FFFF99"/>
              </w:rPr>
              <w:t xml:space="preserve"> student.getDepartmentName() </w:t>
            </w:r>
            <w:r w:rsidRPr="00C21612">
              <w:rPr>
                <w:rFonts w:cs="굴림체"/>
                <w:color w:val="BF5F3F"/>
                <w:kern w:val="0"/>
                <w:szCs w:val="20"/>
                <w:shd w:val="clear" w:color="auto" w:fill="FFFF99"/>
              </w:rPr>
              <w:t>%&gt;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A6D9329" w14:textId="77777777" w:rsidR="00C21612" w:rsidRDefault="00C21612" w:rsidP="00C2161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8B35163" w14:textId="77777777" w:rsidR="00C21612" w:rsidRDefault="00C21612" w:rsidP="00C2161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2464215" w14:textId="77777777" w:rsidR="00C21612" w:rsidRDefault="00C21612" w:rsidP="00C2161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학년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C61EC48" w14:textId="77777777" w:rsidR="00C21612" w:rsidRDefault="00C21612" w:rsidP="00C2161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 w:rsidRPr="00C21612">
              <w:rPr>
                <w:rFonts w:cs="굴림체"/>
                <w:color w:val="BF5F3F"/>
                <w:kern w:val="0"/>
                <w:szCs w:val="20"/>
                <w:shd w:val="clear" w:color="auto" w:fill="FFFF99"/>
              </w:rPr>
              <w:t>&lt;%=</w:t>
            </w:r>
            <w:r w:rsidRPr="00C21612">
              <w:rPr>
                <w:rFonts w:cs="굴림체"/>
                <w:color w:val="000000"/>
                <w:kern w:val="0"/>
                <w:szCs w:val="20"/>
                <w:shd w:val="clear" w:color="auto" w:fill="FFFF99"/>
              </w:rPr>
              <w:t xml:space="preserve"> student.getYear() </w:t>
            </w:r>
            <w:r w:rsidRPr="00C21612">
              <w:rPr>
                <w:rFonts w:cs="굴림체"/>
                <w:color w:val="BF5F3F"/>
                <w:kern w:val="0"/>
                <w:szCs w:val="20"/>
                <w:shd w:val="clear" w:color="auto" w:fill="FFFF99"/>
              </w:rPr>
              <w:t>%&gt;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3B25907" w14:textId="77777777" w:rsidR="00C21612" w:rsidRDefault="00C21612" w:rsidP="00C2161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C0E3756" w14:textId="77777777" w:rsidR="00C21612" w:rsidRDefault="00C21612" w:rsidP="00C2161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table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86DB742" w14:textId="77777777" w:rsidR="00C21612" w:rsidRDefault="00C21612" w:rsidP="00C21612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641C30B9" w14:textId="77777777" w:rsidR="00C21612" w:rsidRDefault="00C21612" w:rsidP="00C2161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8860991" w14:textId="77777777" w:rsidR="00C21612" w:rsidRDefault="00C21612" w:rsidP="00C2161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929C9C8" w14:textId="77777777" w:rsidR="00C21612" w:rsidRDefault="00C21612" w:rsidP="00C2161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html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73A4BFC" w14:textId="77777777" w:rsidR="00B40548" w:rsidRDefault="00B40548" w:rsidP="00C21612">
            <w:pPr>
              <w:pStyle w:val="a0"/>
            </w:pPr>
          </w:p>
        </w:tc>
      </w:tr>
    </w:tbl>
    <w:p w14:paraId="07DC8AB4" w14:textId="77C4361C" w:rsidR="00B40548" w:rsidRDefault="00B40548" w:rsidP="00B40548"/>
    <w:p w14:paraId="3D5CB720" w14:textId="7AB574E0" w:rsidR="00C21612" w:rsidRDefault="00C21612" w:rsidP="00B40548"/>
    <w:p w14:paraId="1E51B8BA" w14:textId="40287B15" w:rsidR="00E359BA" w:rsidRDefault="00E359BA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6C06A15A" w14:textId="5568F9E6" w:rsidR="00E359BA" w:rsidRDefault="00E359BA" w:rsidP="00B405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359BA" w14:paraId="4B239042" w14:textId="77777777" w:rsidTr="00E359BA">
        <w:tc>
          <w:tcPr>
            <w:tcW w:w="10456" w:type="dxa"/>
          </w:tcPr>
          <w:p w14:paraId="6C0B713E" w14:textId="77777777" w:rsidR="00E359BA" w:rsidRDefault="00E359BA" w:rsidP="00E359BA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</w:t>
            </w:r>
          </w:p>
          <w:p w14:paraId="0E0440BA" w14:textId="77777777" w:rsidR="00E359BA" w:rsidRDefault="00E359BA" w:rsidP="00E359BA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id = 4;</w:t>
            </w:r>
          </w:p>
          <w:p w14:paraId="5433D3F2" w14:textId="77777777" w:rsidR="00E359BA" w:rsidRDefault="00E359BA" w:rsidP="00E359BA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Student student = StudentDAO2.findById(id);</w:t>
            </w:r>
          </w:p>
          <w:p w14:paraId="1D7C7866" w14:textId="6356C37A" w:rsidR="00E359BA" w:rsidRDefault="00E359BA" w:rsidP="00E359BA"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</w:tc>
      </w:tr>
    </w:tbl>
    <w:p w14:paraId="3747BE4D" w14:textId="3397E53A" w:rsidR="00E359BA" w:rsidRDefault="00E359BA" w:rsidP="00B40548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i</w:t>
      </w:r>
      <w:r>
        <w:t xml:space="preserve">d </w:t>
      </w:r>
      <w:r>
        <w:rPr>
          <w:rFonts w:hint="eastAsia"/>
        </w:rPr>
        <w:t xml:space="preserve">필드 값이 </w:t>
      </w:r>
      <w:r>
        <w:t xml:space="preserve">4 </w:t>
      </w:r>
      <w:r>
        <w:rPr>
          <w:rFonts w:hint="eastAsia"/>
        </w:rPr>
        <w:t>인,</w:t>
      </w:r>
      <w:r>
        <w:t xml:space="preserve"> student </w:t>
      </w:r>
      <w:r w:rsidR="001568A1">
        <w:rPr>
          <w:rFonts w:hint="eastAsia"/>
        </w:rPr>
        <w:t xml:space="preserve">테이블에서 </w:t>
      </w:r>
      <w:r>
        <w:rPr>
          <w:rFonts w:hint="eastAsia"/>
        </w:rPr>
        <w:t>조회한다.</w:t>
      </w:r>
    </w:p>
    <w:p w14:paraId="6E9A171D" w14:textId="2875B7B6" w:rsidR="00E359BA" w:rsidRPr="001568A1" w:rsidRDefault="00E359BA" w:rsidP="00B40548"/>
    <w:p w14:paraId="4715847A" w14:textId="78C22BAC" w:rsidR="00E359BA" w:rsidRDefault="00E359BA" w:rsidP="00B405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568A1" w14:paraId="077CEFAF" w14:textId="77777777" w:rsidTr="001568A1">
        <w:tc>
          <w:tcPr>
            <w:tcW w:w="10456" w:type="dxa"/>
          </w:tcPr>
          <w:p w14:paraId="279C1CB4" w14:textId="77777777" w:rsidR="001568A1" w:rsidRDefault="001568A1" w:rsidP="001568A1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&lt;%=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student.getId()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2B05FAE3" w14:textId="77777777" w:rsidR="001568A1" w:rsidRDefault="001568A1" w:rsidP="001568A1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&lt;%=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student.getName()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1F76939C" w14:textId="77777777" w:rsidR="001568A1" w:rsidRDefault="001568A1" w:rsidP="001568A1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&lt;%=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student.getDepartmentId()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2309838B" w14:textId="77777777" w:rsidR="001568A1" w:rsidRDefault="001568A1" w:rsidP="001568A1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&lt;%=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student.getDepartmentName()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3F0823FE" w14:textId="77777777" w:rsidR="001568A1" w:rsidRDefault="001568A1" w:rsidP="001568A1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&lt;%=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student.getYear()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2EEAF9C6" w14:textId="77777777" w:rsidR="001568A1" w:rsidRDefault="001568A1" w:rsidP="00B40548"/>
        </w:tc>
      </w:tr>
    </w:tbl>
    <w:p w14:paraId="4479010A" w14:textId="55CD023F" w:rsidR="00E359BA" w:rsidRDefault="001568A1" w:rsidP="00B40548">
      <w:r>
        <w:rPr>
          <w:rFonts w:hint="eastAsia"/>
        </w:rPr>
        <w:t>조회한 s</w:t>
      </w:r>
      <w:r>
        <w:t xml:space="preserve">tudent </w:t>
      </w:r>
      <w:r>
        <w:rPr>
          <w:rFonts w:hint="eastAsia"/>
        </w:rPr>
        <w:t>값을 출력한다.</w:t>
      </w:r>
    </w:p>
    <w:p w14:paraId="34DC0121" w14:textId="77242B72" w:rsidR="001568A1" w:rsidRDefault="001568A1" w:rsidP="00B40548"/>
    <w:p w14:paraId="41A3BA29" w14:textId="77777777" w:rsidR="001568A1" w:rsidRPr="001568A1" w:rsidRDefault="001568A1" w:rsidP="00B40548"/>
    <w:p w14:paraId="66F40104" w14:textId="32D41A78" w:rsidR="00E359BA" w:rsidRDefault="00E359BA" w:rsidP="00B40548"/>
    <w:p w14:paraId="0E083F45" w14:textId="6D6FED17" w:rsidR="00A444FC" w:rsidRDefault="00A444FC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9E77FF1" w14:textId="3869CD7B" w:rsidR="00A444FC" w:rsidRDefault="00FF449A" w:rsidP="00A444FC">
      <w:pPr>
        <w:pStyle w:val="Heading1"/>
      </w:pPr>
      <w:bookmarkStart w:id="7" w:name="_Toc24479669"/>
      <w:r>
        <w:lastRenderedPageBreak/>
        <w:t>query string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request parameter</w:t>
      </w:r>
      <w:bookmarkEnd w:id="7"/>
    </w:p>
    <w:p w14:paraId="3E4DFDE6" w14:textId="078BE8A8" w:rsidR="00DF069D" w:rsidRDefault="00DF069D" w:rsidP="00DF069D">
      <w:pPr>
        <w:pStyle w:val="Heading2"/>
      </w:pPr>
      <w:bookmarkStart w:id="8" w:name="_Toc24479670"/>
      <w:r>
        <w:t>query string</w:t>
      </w:r>
      <w:bookmarkEnd w:id="8"/>
    </w:p>
    <w:p w14:paraId="121748B8" w14:textId="4EB7DC72" w:rsidR="00DF069D" w:rsidRDefault="00DF069D" w:rsidP="00DF069D"/>
    <w:p w14:paraId="11B038E4" w14:textId="0B9BD649" w:rsidR="00DF069D" w:rsidRDefault="000D2304" w:rsidP="00DF069D">
      <w:r>
        <w:rPr>
          <w:rFonts w:hint="eastAsia"/>
        </w:rPr>
        <w:t xml:space="preserve">서버에 요청되는 </w:t>
      </w:r>
      <w:r>
        <w:t>URL</w:t>
      </w:r>
      <w:r>
        <w:rPr>
          <w:rFonts w:hint="eastAsia"/>
        </w:rPr>
        <w:t>이 아래와 같을 경우에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D2304" w14:paraId="7083F884" w14:textId="77777777" w:rsidTr="000D2304">
        <w:tc>
          <w:tcPr>
            <w:tcW w:w="10456" w:type="dxa"/>
          </w:tcPr>
          <w:p w14:paraId="05F0589B" w14:textId="2F0A43C8" w:rsidR="000D2304" w:rsidRDefault="00F72FA2" w:rsidP="00DF069D">
            <w:r w:rsidRPr="00F72FA2">
              <w:t>http://localhost:8080/lecture1/jdbc1/student</w:t>
            </w:r>
            <w:r w:rsidR="00C21209">
              <w:t>2</w:t>
            </w:r>
            <w:r w:rsidRPr="00F72FA2">
              <w:t>.jsp</w:t>
            </w:r>
          </w:p>
        </w:tc>
      </w:tr>
    </w:tbl>
    <w:p w14:paraId="39558EF8" w14:textId="5A4B6C1D" w:rsidR="000D2304" w:rsidRDefault="00F72FA2" w:rsidP="00DF069D">
      <w:r>
        <w:rPr>
          <w:rFonts w:hint="eastAsia"/>
        </w:rPr>
        <w:t xml:space="preserve">위 </w:t>
      </w:r>
      <w:r>
        <w:t>URL</w:t>
      </w:r>
      <w:r>
        <w:rPr>
          <w:rFonts w:hint="eastAsia"/>
        </w:rPr>
        <w:t xml:space="preserve">에서 </w:t>
      </w:r>
      <w:r>
        <w:t xml:space="preserve">query string </w:t>
      </w:r>
      <w:r>
        <w:rPr>
          <w:rFonts w:hint="eastAsia"/>
        </w:rPr>
        <w:t>부분은 없다.</w:t>
      </w:r>
    </w:p>
    <w:p w14:paraId="1A7F7006" w14:textId="25F967B4" w:rsidR="00F72FA2" w:rsidRDefault="00F72FA2" w:rsidP="00DF069D"/>
    <w:p w14:paraId="6C0C2FD7" w14:textId="36F9DC74" w:rsidR="00F72FA2" w:rsidRDefault="00F72FA2" w:rsidP="00DF069D"/>
    <w:p w14:paraId="362DC981" w14:textId="77777777" w:rsidR="00F72FA2" w:rsidRDefault="00F72FA2" w:rsidP="00F72FA2">
      <w:r>
        <w:rPr>
          <w:rFonts w:hint="eastAsia"/>
        </w:rPr>
        <w:t xml:space="preserve">서버에 요청되는 </w:t>
      </w:r>
      <w:r>
        <w:t>URL</w:t>
      </w:r>
      <w:r>
        <w:rPr>
          <w:rFonts w:hint="eastAsia"/>
        </w:rPr>
        <w:t>이 아래와 같을 경우에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72FA2" w14:paraId="0AF032F9" w14:textId="77777777" w:rsidTr="00021FD7">
        <w:tc>
          <w:tcPr>
            <w:tcW w:w="10456" w:type="dxa"/>
          </w:tcPr>
          <w:p w14:paraId="1598332E" w14:textId="07378F68" w:rsidR="00F72FA2" w:rsidRDefault="00F72FA2" w:rsidP="00021FD7">
            <w:r w:rsidRPr="00F72FA2">
              <w:t>http://localhost:8080/lecture1/jdbc1/student</w:t>
            </w:r>
            <w:r>
              <w:t>2</w:t>
            </w:r>
            <w:r w:rsidRPr="00F72FA2">
              <w:t>.jsp</w:t>
            </w:r>
            <w:r>
              <w:t>?id=4</w:t>
            </w:r>
          </w:p>
        </w:tc>
      </w:tr>
    </w:tbl>
    <w:p w14:paraId="3BE023F8" w14:textId="78657635" w:rsidR="00F72FA2" w:rsidRDefault="00F72FA2" w:rsidP="00F72FA2">
      <w:r>
        <w:rPr>
          <w:rFonts w:hint="eastAsia"/>
        </w:rPr>
        <w:t xml:space="preserve">위 </w:t>
      </w:r>
      <w:r>
        <w:t>URL</w:t>
      </w:r>
      <w:r>
        <w:rPr>
          <w:rFonts w:hint="eastAsia"/>
        </w:rPr>
        <w:t xml:space="preserve">에서 </w:t>
      </w:r>
      <w:r>
        <w:t xml:space="preserve">query string </w:t>
      </w:r>
      <w:r>
        <w:rPr>
          <w:rFonts w:hint="eastAsia"/>
        </w:rPr>
        <w:t xml:space="preserve">부분은 </w:t>
      </w:r>
      <w:r>
        <w:t xml:space="preserve">?id=4 </w:t>
      </w:r>
      <w:r>
        <w:rPr>
          <w:rFonts w:hint="eastAsia"/>
        </w:rPr>
        <w:t>이다.</w:t>
      </w:r>
    </w:p>
    <w:p w14:paraId="6774C989" w14:textId="71F78139" w:rsidR="00373D5D" w:rsidRDefault="00373D5D" w:rsidP="00F72FA2">
      <w:r>
        <w:rPr>
          <w:rFonts w:hint="eastAsia"/>
        </w:rPr>
        <w:t xml:space="preserve">여기서 </w:t>
      </w:r>
      <w:r>
        <w:t>i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 xml:space="preserve">부분이 </w:t>
      </w:r>
      <w:r w:rsidR="00740FE3">
        <w:rPr>
          <w:rFonts w:hint="eastAsia"/>
        </w:rPr>
        <w:t xml:space="preserve">데이터의 </w:t>
      </w:r>
      <w:r>
        <w:rPr>
          <w:rFonts w:hint="eastAsia"/>
        </w:rPr>
        <w:t>이름이고,</w:t>
      </w:r>
      <w:r>
        <w:t xml:space="preserve"> 4 </w:t>
      </w:r>
      <w:r>
        <w:rPr>
          <w:rFonts w:hint="eastAsia"/>
        </w:rPr>
        <w:t xml:space="preserve">부분이 </w:t>
      </w:r>
      <w:r w:rsidR="00740FE3">
        <w:rPr>
          <w:rFonts w:hint="eastAsia"/>
        </w:rPr>
        <w:t xml:space="preserve">데이터 </w:t>
      </w:r>
      <w:r>
        <w:rPr>
          <w:rFonts w:hint="eastAsia"/>
        </w:rPr>
        <w:t>값이다.</w:t>
      </w:r>
    </w:p>
    <w:p w14:paraId="71F9FA51" w14:textId="40215378" w:rsidR="00F72FA2" w:rsidRDefault="00F72FA2" w:rsidP="00F72FA2"/>
    <w:p w14:paraId="598C0858" w14:textId="74519E15" w:rsidR="008C1647" w:rsidRDefault="008C1647" w:rsidP="008C1647">
      <w:pPr>
        <w:pStyle w:val="Heading2"/>
      </w:pPr>
      <w:bookmarkStart w:id="9" w:name="_Toc24479671"/>
      <w:r>
        <w:rPr>
          <w:rFonts w:hint="eastAsia"/>
        </w:rPr>
        <w:t>r</w:t>
      </w:r>
      <w:r>
        <w:t>equest parameter</w:t>
      </w:r>
      <w:bookmarkEnd w:id="9"/>
    </w:p>
    <w:p w14:paraId="7A2A8C94" w14:textId="74EDDAB4" w:rsidR="008C1647" w:rsidRDefault="004C2D67" w:rsidP="008C1647">
      <w:r>
        <w:rPr>
          <w:rFonts w:hint="eastAsia"/>
        </w:rPr>
        <w:t>q</w:t>
      </w:r>
      <w:r>
        <w:t>uery string</w:t>
      </w:r>
      <w:r>
        <w:rPr>
          <w:rFonts w:hint="eastAsia"/>
        </w:rPr>
        <w:t>으로 전달된 데이터를,</w:t>
      </w:r>
      <w:r>
        <w:t xml:space="preserve"> </w:t>
      </w:r>
      <w:r>
        <w:rPr>
          <w:rFonts w:hint="eastAsia"/>
        </w:rPr>
        <w:t>서버에서 꺼낼 때는,</w:t>
      </w:r>
      <w:r>
        <w:t xml:space="preserve"> request parameter</w:t>
      </w:r>
      <w:r>
        <w:rPr>
          <w:rFonts w:hint="eastAsia"/>
        </w:rPr>
        <w:t>라고 부른다.</w:t>
      </w:r>
    </w:p>
    <w:p w14:paraId="63EC3029" w14:textId="484154E0" w:rsidR="002C590C" w:rsidRDefault="002C590C" w:rsidP="008C1647">
      <w:r>
        <w:rPr>
          <w:rFonts w:hint="eastAsia"/>
        </w:rPr>
        <w:t xml:space="preserve">즉 </w:t>
      </w:r>
      <w:r>
        <w:t>URL</w:t>
      </w:r>
      <w:r>
        <w:rPr>
          <w:rFonts w:hint="eastAsia"/>
        </w:rPr>
        <w:t xml:space="preserve">에서 </w:t>
      </w:r>
      <w:r>
        <w:t>query string</w:t>
      </w:r>
      <w:r>
        <w:rPr>
          <w:rFonts w:hint="eastAsia"/>
        </w:rPr>
        <w:t xml:space="preserve"> 부분은,</w:t>
      </w:r>
      <w:r>
        <w:t xml:space="preserve"> </w:t>
      </w:r>
      <w:r>
        <w:rPr>
          <w:rFonts w:hint="eastAsia"/>
        </w:rPr>
        <w:t xml:space="preserve">서버에 </w:t>
      </w:r>
      <w:r>
        <w:t xml:space="preserve">request parameter </w:t>
      </w:r>
      <w:r>
        <w:rPr>
          <w:rFonts w:hint="eastAsia"/>
        </w:rPr>
        <w:t>형태로 전달된다.</w:t>
      </w:r>
    </w:p>
    <w:p w14:paraId="0D620180" w14:textId="77777777" w:rsidR="002C590C" w:rsidRDefault="002C590C" w:rsidP="008C1647"/>
    <w:p w14:paraId="0C17B8A5" w14:textId="122A4F23" w:rsidR="00087BA7" w:rsidRDefault="002C590C" w:rsidP="002C590C">
      <w:pPr>
        <w:pStyle w:val="Heading3"/>
      </w:pPr>
      <w:r>
        <w:rPr>
          <w:rFonts w:hint="eastAsia"/>
        </w:rPr>
        <w:t>r</w:t>
      </w:r>
      <w:r>
        <w:t xml:space="preserve">equest paramter </w:t>
      </w:r>
      <w:r>
        <w:rPr>
          <w:rFonts w:hint="eastAsia"/>
        </w:rPr>
        <w:t>꺼내기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87BA7" w14:paraId="7B99838B" w14:textId="77777777" w:rsidTr="00087BA7">
        <w:tc>
          <w:tcPr>
            <w:tcW w:w="10456" w:type="dxa"/>
          </w:tcPr>
          <w:p w14:paraId="50B99BC4" w14:textId="3034E5ED" w:rsidR="00087BA7" w:rsidRDefault="00087BA7" w:rsidP="00F72FA2">
            <w:r>
              <w:rPr>
                <w:rFonts w:hint="eastAsia"/>
              </w:rPr>
              <w:t>S</w:t>
            </w:r>
            <w:r>
              <w:t>tring s = request.getParameter(</w:t>
            </w:r>
            <w:r w:rsidR="00373D5D">
              <w:t>"id");</w:t>
            </w:r>
          </w:p>
        </w:tc>
      </w:tr>
    </w:tbl>
    <w:p w14:paraId="3DD1A483" w14:textId="10C4BAC5" w:rsidR="00F72FA2" w:rsidRDefault="002C590C" w:rsidP="00F72FA2">
      <w:r>
        <w:rPr>
          <w:rFonts w:hint="eastAsia"/>
        </w:rPr>
        <w:t xml:space="preserve">위 코드에서 </w:t>
      </w:r>
      <w:r>
        <w:t xml:space="preserve">"id" </w:t>
      </w:r>
      <w:r>
        <w:rPr>
          <w:rFonts w:hint="eastAsia"/>
        </w:rPr>
        <w:t>부분은,</w:t>
      </w:r>
      <w:r>
        <w:t xml:space="preserve"> request parameter</w:t>
      </w:r>
      <w:r>
        <w:rPr>
          <w:rFonts w:hint="eastAsia"/>
        </w:rPr>
        <w:t xml:space="preserve"> 데이터의 이름이다.</w:t>
      </w:r>
    </w:p>
    <w:p w14:paraId="663DC738" w14:textId="0440973F" w:rsidR="004264F3" w:rsidRDefault="004264F3" w:rsidP="00F72FA2">
      <w:r>
        <w:rPr>
          <w:rFonts w:hint="eastAsia"/>
        </w:rPr>
        <w:t xml:space="preserve">이 이름은 </w:t>
      </w:r>
      <w:r>
        <w:t xml:space="preserve">query string </w:t>
      </w:r>
      <w:r>
        <w:rPr>
          <w:rFonts w:hint="eastAsia"/>
        </w:rPr>
        <w:t>이름과 일치해야 한다.</w:t>
      </w:r>
    </w:p>
    <w:p w14:paraId="3CF6F76C" w14:textId="6DC8C8D4" w:rsidR="004264F3" w:rsidRDefault="004264F3" w:rsidP="00F72FA2"/>
    <w:p w14:paraId="4ACD6A85" w14:textId="4ABD9B21" w:rsidR="00DE5960" w:rsidRDefault="00DE5960" w:rsidP="00F72FA2">
      <w:r>
        <w:rPr>
          <w:rFonts w:hint="eastAsia"/>
        </w:rPr>
        <w:t xml:space="preserve">그리고 </w:t>
      </w:r>
      <w:r>
        <w:t xml:space="preserve">request parameter </w:t>
      </w:r>
      <w:r>
        <w:rPr>
          <w:rFonts w:hint="eastAsia"/>
        </w:rPr>
        <w:t xml:space="preserve">데이터의 타입은 언제나 </w:t>
      </w:r>
      <w:r>
        <w:t xml:space="preserve">String </w:t>
      </w:r>
      <w:r>
        <w:rPr>
          <w:rFonts w:hint="eastAsia"/>
        </w:rPr>
        <w:t>이다.</w:t>
      </w:r>
    </w:p>
    <w:p w14:paraId="66F51210" w14:textId="62C2CED2" w:rsidR="00DE5960" w:rsidRDefault="00DE5960" w:rsidP="00F72FA2"/>
    <w:p w14:paraId="6685346A" w14:textId="1F38B674" w:rsidR="00DE5960" w:rsidRDefault="00DE5960" w:rsidP="00F72FA2"/>
    <w:p w14:paraId="5DBC41DA" w14:textId="3532161F" w:rsidR="00DE5960" w:rsidRDefault="00321AFD" w:rsidP="00321AFD">
      <w:pPr>
        <w:pStyle w:val="Heading3"/>
      </w:pPr>
      <w:r>
        <w:rPr>
          <w:rFonts w:hint="eastAsia"/>
        </w:rPr>
        <w:t>i</w:t>
      </w:r>
      <w:r>
        <w:t xml:space="preserve">nt </w:t>
      </w:r>
      <w:r>
        <w:rPr>
          <w:rFonts w:hint="eastAsia"/>
        </w:rPr>
        <w:t>타입으로</w:t>
      </w:r>
      <w:r>
        <w:rPr>
          <w:rFonts w:hint="eastAsia"/>
        </w:rPr>
        <w:t xml:space="preserve"> </w:t>
      </w:r>
      <w:r>
        <w:rPr>
          <w:rFonts w:hint="eastAsia"/>
        </w:rPr>
        <w:t>변환하기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21AFD" w14:paraId="2CA7EB3B" w14:textId="77777777" w:rsidTr="00321AFD">
        <w:tc>
          <w:tcPr>
            <w:tcW w:w="10456" w:type="dxa"/>
          </w:tcPr>
          <w:p w14:paraId="7052C9A6" w14:textId="77777777" w:rsidR="00321AFD" w:rsidRDefault="00321AFD" w:rsidP="00321AFD">
            <w:r>
              <w:rPr>
                <w:rFonts w:hint="eastAsia"/>
              </w:rPr>
              <w:t>S</w:t>
            </w:r>
            <w:r>
              <w:t>tring s = request.getParameter("id");</w:t>
            </w:r>
          </w:p>
          <w:p w14:paraId="2D4E3730" w14:textId="0F868FDE" w:rsidR="00321AFD" w:rsidRDefault="00084D39" w:rsidP="00321AFD">
            <w:r>
              <w:rPr>
                <w:rFonts w:hint="eastAsia"/>
              </w:rPr>
              <w:t>i</w:t>
            </w:r>
            <w:r>
              <w:t>nt id = Integer.parseInt(s);</w:t>
            </w:r>
          </w:p>
        </w:tc>
      </w:tr>
    </w:tbl>
    <w:p w14:paraId="5D876AAB" w14:textId="35ABA13E" w:rsidR="00321AFD" w:rsidRDefault="005B2525" w:rsidP="00321AFD">
      <w:r>
        <w:rPr>
          <w:rFonts w:hint="eastAsia"/>
        </w:rPr>
        <w:t xml:space="preserve">문자열 </w:t>
      </w:r>
      <w:r>
        <w:t>s</w:t>
      </w:r>
      <w:r>
        <w:rPr>
          <w:rFonts w:hint="eastAsia"/>
        </w:rPr>
        <w:t xml:space="preserve">를 </w:t>
      </w:r>
      <w:r>
        <w:t xml:space="preserve">int </w:t>
      </w:r>
      <w:r>
        <w:rPr>
          <w:rFonts w:hint="eastAsia"/>
        </w:rPr>
        <w:t>타입으로 변환하는 코드는 위와 같다.</w:t>
      </w:r>
    </w:p>
    <w:p w14:paraId="1455A051" w14:textId="67BD7C8F" w:rsidR="005B2525" w:rsidRDefault="005B2525" w:rsidP="00321AFD"/>
    <w:p w14:paraId="6B606432" w14:textId="53F42350" w:rsidR="004D3CAD" w:rsidRPr="00321AFD" w:rsidRDefault="004D3CAD" w:rsidP="00321AFD">
      <w:r>
        <w:rPr>
          <w:rFonts w:hint="eastAsia"/>
        </w:rPr>
        <w:t xml:space="preserve">서버에 요청된 </w:t>
      </w:r>
      <w:r>
        <w:t>URL</w:t>
      </w:r>
      <w:r>
        <w:rPr>
          <w:rFonts w:hint="eastAsia"/>
        </w:rPr>
        <w:t>이 아래와 같다면,</w:t>
      </w:r>
    </w:p>
    <w:p w14:paraId="420AE022" w14:textId="65B32A62" w:rsidR="004D3CAD" w:rsidRDefault="004D3CAD" w:rsidP="004D3CAD">
      <w:r w:rsidRPr="00F72FA2">
        <w:t>http://localhost:8080/lecture1/jdbc1/student</w:t>
      </w:r>
      <w:r>
        <w:t>2</w:t>
      </w:r>
      <w:r w:rsidRPr="00F72FA2">
        <w:t>.jsp</w:t>
      </w:r>
      <w:r>
        <w:t>?id=4</w:t>
      </w:r>
    </w:p>
    <w:p w14:paraId="256DF1BB" w14:textId="5EFB4517" w:rsidR="004D3CAD" w:rsidRDefault="004D3CAD" w:rsidP="004D3CAD">
      <w:r>
        <w:rPr>
          <w:rFonts w:hint="eastAsia"/>
        </w:rPr>
        <w:t xml:space="preserve">위 코드에서 </w:t>
      </w:r>
      <w:r w:rsidR="00884B1C">
        <w:t>s</w:t>
      </w:r>
      <w:r>
        <w:t xml:space="preserve"> </w:t>
      </w:r>
      <w:r>
        <w:rPr>
          <w:rFonts w:hint="eastAsia"/>
        </w:rPr>
        <w:t xml:space="preserve">변수에 대입되는 값은 </w:t>
      </w:r>
      <w:r w:rsidR="00884B1C">
        <w:t xml:space="preserve">"4" </w:t>
      </w:r>
      <w:r w:rsidR="00884B1C">
        <w:rPr>
          <w:rFonts w:hint="eastAsia"/>
        </w:rPr>
        <w:t>이고,</w:t>
      </w:r>
    </w:p>
    <w:p w14:paraId="68965CD1" w14:textId="40BA6802" w:rsidR="00884B1C" w:rsidRDefault="00884B1C" w:rsidP="004D3CAD">
      <w:r>
        <w:rPr>
          <w:rFonts w:hint="eastAsia"/>
        </w:rPr>
        <w:t>i</w:t>
      </w:r>
      <w:r>
        <w:t xml:space="preserve">d </w:t>
      </w:r>
      <w:r>
        <w:rPr>
          <w:rFonts w:hint="eastAsia"/>
        </w:rPr>
        <w:t xml:space="preserve">변수에 대입괴는 값은 </w:t>
      </w:r>
      <w:r>
        <w:t xml:space="preserve">4 </w:t>
      </w:r>
      <w:r>
        <w:rPr>
          <w:rFonts w:hint="eastAsia"/>
        </w:rPr>
        <w:t>이다.</w:t>
      </w:r>
    </w:p>
    <w:p w14:paraId="4A34DBFC" w14:textId="68E8226B" w:rsidR="00884B1C" w:rsidRDefault="00884B1C" w:rsidP="004D3CAD"/>
    <w:p w14:paraId="081A3AA1" w14:textId="119B3537" w:rsidR="00884B1C" w:rsidRPr="00321AFD" w:rsidRDefault="00884B1C" w:rsidP="00884B1C">
      <w:r>
        <w:rPr>
          <w:rFonts w:hint="eastAsia"/>
        </w:rPr>
        <w:t xml:space="preserve">서버에 요청된 </w:t>
      </w:r>
      <w:r>
        <w:t>URL</w:t>
      </w:r>
      <w:r>
        <w:rPr>
          <w:rFonts w:hint="eastAsia"/>
        </w:rPr>
        <w:t>이 아래와 같다면,</w:t>
      </w:r>
    </w:p>
    <w:p w14:paraId="7147E776" w14:textId="542FA23E" w:rsidR="00884B1C" w:rsidRDefault="00884B1C" w:rsidP="00884B1C">
      <w:r w:rsidRPr="00F72FA2">
        <w:t>http://localhost:8080/lecture1/jdbc1/student</w:t>
      </w:r>
      <w:r>
        <w:t>2</w:t>
      </w:r>
      <w:r w:rsidRPr="00F72FA2">
        <w:t>.jsp</w:t>
      </w:r>
    </w:p>
    <w:p w14:paraId="6E8783D0" w14:textId="2BBABE28" w:rsidR="00884B1C" w:rsidRDefault="00884B1C" w:rsidP="00884B1C">
      <w:r>
        <w:rPr>
          <w:rFonts w:hint="eastAsia"/>
        </w:rPr>
        <w:t xml:space="preserve">위 코드에서 </w:t>
      </w:r>
      <w:r>
        <w:t xml:space="preserve">s </w:t>
      </w:r>
      <w:r>
        <w:rPr>
          <w:rFonts w:hint="eastAsia"/>
        </w:rPr>
        <w:t xml:space="preserve">변수에 대입되는 값은 </w:t>
      </w:r>
      <w:r>
        <w:t xml:space="preserve">null </w:t>
      </w:r>
      <w:r>
        <w:rPr>
          <w:rFonts w:hint="eastAsia"/>
        </w:rPr>
        <w:t>이고,</w:t>
      </w:r>
      <w:r>
        <w:t xml:space="preserve"> (</w:t>
      </w:r>
      <w:r>
        <w:rPr>
          <w:rFonts w:hint="eastAsia"/>
        </w:rPr>
        <w:t>r</w:t>
      </w:r>
      <w:r>
        <w:t>equest parameter</w:t>
      </w:r>
      <w:r>
        <w:rPr>
          <w:rFonts w:hint="eastAsia"/>
        </w:rPr>
        <w:t>가 없으므로)</w:t>
      </w:r>
    </w:p>
    <w:p w14:paraId="5FD8BCC5" w14:textId="7E263C82" w:rsidR="00884B1C" w:rsidRDefault="00884B1C" w:rsidP="00884B1C">
      <w:r>
        <w:t xml:space="preserve">Integer.parseInt(s) </w:t>
      </w:r>
      <w:r>
        <w:rPr>
          <w:rFonts w:hint="eastAsia"/>
        </w:rPr>
        <w:t>메소드 호출에서 에러가 발생한다.</w:t>
      </w:r>
      <w:r>
        <w:t xml:space="preserve"> (NumberFormatException</w:t>
      </w:r>
      <w:r>
        <w:rPr>
          <w:rFonts w:hint="eastAsia"/>
        </w:rPr>
        <w:t xml:space="preserve"> 에러)</w:t>
      </w:r>
    </w:p>
    <w:p w14:paraId="1BEC50CC" w14:textId="0DFE3F5F" w:rsidR="00884B1C" w:rsidRDefault="00884B1C" w:rsidP="00884B1C"/>
    <w:p w14:paraId="6DD1C7BF" w14:textId="77777777" w:rsidR="00FF449A" w:rsidRDefault="00FF449A" w:rsidP="00884B1C"/>
    <w:p w14:paraId="2C657EDF" w14:textId="77777777" w:rsidR="00884B1C" w:rsidRDefault="00884B1C" w:rsidP="00884B1C"/>
    <w:p w14:paraId="2C7D54D7" w14:textId="77777777" w:rsidR="00884B1C" w:rsidRPr="00884B1C" w:rsidRDefault="00884B1C" w:rsidP="004D3CAD"/>
    <w:p w14:paraId="3C85DD7C" w14:textId="0B8886F9" w:rsidR="00FF449A" w:rsidRDefault="00FF449A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4F222E85" w14:textId="77777777" w:rsidR="00FF449A" w:rsidRDefault="00FF449A" w:rsidP="00FF449A">
      <w:pPr>
        <w:pStyle w:val="Heading1"/>
      </w:pPr>
      <w:bookmarkStart w:id="10" w:name="_Toc24479672"/>
      <w:r>
        <w:lastRenderedPageBreak/>
        <w:t xml:space="preserve">student2.jsp </w:t>
      </w:r>
      <w:r>
        <w:rPr>
          <w:rFonts w:hint="eastAsia"/>
        </w:rPr>
        <w:t>구현</w:t>
      </w:r>
      <w:bookmarkEnd w:id="10"/>
    </w:p>
    <w:p w14:paraId="1280D7BB" w14:textId="6B53B02D" w:rsidR="00FF449A" w:rsidRDefault="00FF449A" w:rsidP="00FF449A">
      <w:r>
        <w:rPr>
          <w:rFonts w:hint="eastAsia"/>
        </w:rPr>
        <w:t>W</w:t>
      </w:r>
      <w:r>
        <w:t>ebContent/jdbc1/student2.jsp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FF449A" w14:paraId="6CDABE8C" w14:textId="77777777" w:rsidTr="00021FD7">
        <w:tc>
          <w:tcPr>
            <w:tcW w:w="426" w:type="dxa"/>
          </w:tcPr>
          <w:p w14:paraId="73E0E2CB" w14:textId="77777777" w:rsidR="00FF449A" w:rsidRPr="00185935" w:rsidRDefault="00FF449A" w:rsidP="00021FD7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156978FD" w14:textId="77777777" w:rsidR="00FF449A" w:rsidRPr="00185935" w:rsidRDefault="00FF449A" w:rsidP="00021FD7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0A53437A" w14:textId="77777777" w:rsidR="00FF449A" w:rsidRPr="00185935" w:rsidRDefault="00FF449A" w:rsidP="00021FD7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37505053" w14:textId="77777777" w:rsidR="00FF449A" w:rsidRPr="00185935" w:rsidRDefault="00FF449A" w:rsidP="00021FD7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1F26520D" w14:textId="77777777" w:rsidR="00FF449A" w:rsidRPr="00185935" w:rsidRDefault="00FF449A" w:rsidP="00021FD7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1C2684A8" w14:textId="77777777" w:rsidR="00FF449A" w:rsidRPr="00185935" w:rsidRDefault="00FF449A" w:rsidP="00021FD7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0CBBE2E6" w14:textId="77777777" w:rsidR="00FF449A" w:rsidRPr="00185935" w:rsidRDefault="00FF449A" w:rsidP="00021FD7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1EFC3812" w14:textId="77777777" w:rsidR="00FF449A" w:rsidRPr="00185935" w:rsidRDefault="00FF449A" w:rsidP="00021FD7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4CFFCBF3" w14:textId="77777777" w:rsidR="00FF449A" w:rsidRDefault="00FF449A" w:rsidP="00021FD7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0C401913" w14:textId="77777777" w:rsidR="00FF449A" w:rsidRDefault="00FF449A" w:rsidP="00021FD7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120EA1AE" w14:textId="77777777" w:rsidR="00FF449A" w:rsidRDefault="00FF449A" w:rsidP="00021FD7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565D5764" w14:textId="77777777" w:rsidR="00FF449A" w:rsidRDefault="00FF449A" w:rsidP="00021FD7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55EE8698" w14:textId="77777777" w:rsidR="00FF449A" w:rsidRDefault="00FF449A" w:rsidP="00021FD7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3AAE6B4E" w14:textId="77777777" w:rsidR="00FF449A" w:rsidRDefault="00FF449A" w:rsidP="00021FD7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5057735D" w14:textId="77777777" w:rsidR="00FF449A" w:rsidRDefault="00FF449A" w:rsidP="00021FD7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45F1A36E" w14:textId="77777777" w:rsidR="00FF449A" w:rsidRDefault="00FF449A" w:rsidP="00021FD7">
            <w:pPr>
              <w:pStyle w:val="a0"/>
            </w:pPr>
            <w:r>
              <w:rPr>
                <w:rFonts w:hint="eastAsia"/>
              </w:rPr>
              <w:t>16</w:t>
            </w:r>
          </w:p>
          <w:p w14:paraId="62179B56" w14:textId="77777777" w:rsidR="00FF449A" w:rsidRDefault="00FF449A" w:rsidP="00021FD7">
            <w:pPr>
              <w:pStyle w:val="a0"/>
            </w:pPr>
            <w:r>
              <w:rPr>
                <w:rFonts w:hint="eastAsia"/>
              </w:rPr>
              <w:t>17</w:t>
            </w:r>
          </w:p>
          <w:p w14:paraId="3EAF0D0E" w14:textId="77777777" w:rsidR="00FF449A" w:rsidRDefault="00FF449A" w:rsidP="00021FD7">
            <w:pPr>
              <w:pStyle w:val="a0"/>
            </w:pPr>
            <w:r>
              <w:rPr>
                <w:rFonts w:hint="eastAsia"/>
              </w:rPr>
              <w:t>18</w:t>
            </w:r>
          </w:p>
          <w:p w14:paraId="5C94B19E" w14:textId="77777777" w:rsidR="00FF449A" w:rsidRDefault="00FF449A" w:rsidP="00021FD7">
            <w:pPr>
              <w:pStyle w:val="a0"/>
            </w:pPr>
            <w:r>
              <w:rPr>
                <w:rFonts w:hint="eastAsia"/>
              </w:rPr>
              <w:t>19</w:t>
            </w:r>
          </w:p>
          <w:p w14:paraId="4F6EEAF1" w14:textId="77777777" w:rsidR="00FF449A" w:rsidRDefault="00FF449A" w:rsidP="00021FD7">
            <w:pPr>
              <w:pStyle w:val="a0"/>
            </w:pPr>
            <w:r>
              <w:rPr>
                <w:rFonts w:hint="eastAsia"/>
              </w:rPr>
              <w:t>20</w:t>
            </w:r>
          </w:p>
          <w:p w14:paraId="6D37F2A5" w14:textId="77777777" w:rsidR="00FF449A" w:rsidRDefault="00FF449A" w:rsidP="00021FD7">
            <w:pPr>
              <w:pStyle w:val="a0"/>
            </w:pPr>
            <w:r>
              <w:rPr>
                <w:rFonts w:hint="eastAsia"/>
              </w:rPr>
              <w:t>21</w:t>
            </w:r>
          </w:p>
          <w:p w14:paraId="16648EA4" w14:textId="77777777" w:rsidR="00FF449A" w:rsidRDefault="00FF449A" w:rsidP="00021FD7">
            <w:pPr>
              <w:pStyle w:val="a0"/>
            </w:pPr>
            <w:r>
              <w:rPr>
                <w:rFonts w:hint="eastAsia"/>
              </w:rPr>
              <w:t>22</w:t>
            </w:r>
          </w:p>
          <w:p w14:paraId="2AC0F63B" w14:textId="77777777" w:rsidR="00FF449A" w:rsidRDefault="00FF449A" w:rsidP="00021FD7">
            <w:pPr>
              <w:pStyle w:val="a0"/>
            </w:pPr>
            <w:r>
              <w:rPr>
                <w:rFonts w:hint="eastAsia"/>
              </w:rPr>
              <w:t>23</w:t>
            </w:r>
          </w:p>
          <w:p w14:paraId="47B3084E" w14:textId="77777777" w:rsidR="00FF449A" w:rsidRDefault="00FF449A" w:rsidP="00021FD7">
            <w:pPr>
              <w:pStyle w:val="a0"/>
            </w:pPr>
            <w:r>
              <w:rPr>
                <w:rFonts w:hint="eastAsia"/>
              </w:rPr>
              <w:t>24</w:t>
            </w:r>
          </w:p>
          <w:p w14:paraId="3A526E21" w14:textId="77777777" w:rsidR="00FF449A" w:rsidRDefault="00FF449A" w:rsidP="00021FD7">
            <w:pPr>
              <w:pStyle w:val="a0"/>
            </w:pPr>
            <w:r>
              <w:rPr>
                <w:rFonts w:hint="eastAsia"/>
              </w:rPr>
              <w:t>25</w:t>
            </w:r>
          </w:p>
          <w:p w14:paraId="0757C102" w14:textId="77777777" w:rsidR="00FF449A" w:rsidRDefault="00FF449A" w:rsidP="00021FD7">
            <w:pPr>
              <w:pStyle w:val="a0"/>
            </w:pPr>
            <w:r>
              <w:rPr>
                <w:rFonts w:hint="eastAsia"/>
              </w:rPr>
              <w:t>26</w:t>
            </w:r>
          </w:p>
          <w:p w14:paraId="4C94151C" w14:textId="77777777" w:rsidR="00FF449A" w:rsidRDefault="00FF449A" w:rsidP="00021FD7">
            <w:pPr>
              <w:pStyle w:val="a0"/>
            </w:pPr>
            <w:r>
              <w:rPr>
                <w:rFonts w:hint="eastAsia"/>
              </w:rPr>
              <w:t>27</w:t>
            </w:r>
          </w:p>
          <w:p w14:paraId="67FAB387" w14:textId="77777777" w:rsidR="00FF449A" w:rsidRDefault="00FF449A" w:rsidP="00021FD7">
            <w:pPr>
              <w:pStyle w:val="a0"/>
            </w:pPr>
            <w:r>
              <w:rPr>
                <w:rFonts w:hint="eastAsia"/>
              </w:rPr>
              <w:t>28</w:t>
            </w:r>
          </w:p>
          <w:p w14:paraId="17C63283" w14:textId="77777777" w:rsidR="00FF449A" w:rsidRDefault="00FF449A" w:rsidP="00021FD7">
            <w:pPr>
              <w:pStyle w:val="a0"/>
            </w:pPr>
            <w:r>
              <w:rPr>
                <w:rFonts w:hint="eastAsia"/>
              </w:rPr>
              <w:t>29</w:t>
            </w:r>
          </w:p>
          <w:p w14:paraId="298C97B8" w14:textId="77777777" w:rsidR="00FF449A" w:rsidRDefault="00FF449A" w:rsidP="00021FD7">
            <w:pPr>
              <w:pStyle w:val="a0"/>
            </w:pPr>
            <w:r>
              <w:rPr>
                <w:rFonts w:hint="eastAsia"/>
              </w:rPr>
              <w:t>30</w:t>
            </w:r>
          </w:p>
          <w:p w14:paraId="11A5364D" w14:textId="77777777" w:rsidR="00FF449A" w:rsidRDefault="00FF449A" w:rsidP="00021FD7">
            <w:pPr>
              <w:pStyle w:val="a0"/>
            </w:pPr>
            <w:r>
              <w:rPr>
                <w:rFonts w:hint="eastAsia"/>
              </w:rPr>
              <w:t>31</w:t>
            </w:r>
          </w:p>
          <w:p w14:paraId="0A20F441" w14:textId="77777777" w:rsidR="00FF449A" w:rsidRDefault="00FF449A" w:rsidP="00021FD7">
            <w:pPr>
              <w:pStyle w:val="a0"/>
            </w:pPr>
            <w:r>
              <w:rPr>
                <w:rFonts w:hint="eastAsia"/>
              </w:rPr>
              <w:t>32</w:t>
            </w:r>
          </w:p>
          <w:p w14:paraId="2D4711A5" w14:textId="77777777" w:rsidR="00FF449A" w:rsidRDefault="00FF449A" w:rsidP="00021FD7">
            <w:pPr>
              <w:pStyle w:val="a0"/>
            </w:pPr>
            <w:r>
              <w:rPr>
                <w:rFonts w:hint="eastAsia"/>
              </w:rPr>
              <w:t>33</w:t>
            </w:r>
          </w:p>
          <w:p w14:paraId="1A7CAAFB" w14:textId="77777777" w:rsidR="00FF449A" w:rsidRDefault="00FF449A" w:rsidP="00021FD7">
            <w:pPr>
              <w:pStyle w:val="a0"/>
            </w:pPr>
            <w:r>
              <w:rPr>
                <w:rFonts w:hint="eastAsia"/>
              </w:rPr>
              <w:t>34</w:t>
            </w:r>
          </w:p>
          <w:p w14:paraId="3BB80FF6" w14:textId="77777777" w:rsidR="00FF449A" w:rsidRDefault="00FF449A" w:rsidP="00021FD7">
            <w:pPr>
              <w:pStyle w:val="a0"/>
            </w:pPr>
            <w:r>
              <w:rPr>
                <w:rFonts w:hint="eastAsia"/>
              </w:rPr>
              <w:t>35</w:t>
            </w:r>
          </w:p>
          <w:p w14:paraId="1F4933B9" w14:textId="77777777" w:rsidR="00FF449A" w:rsidRDefault="00FF449A" w:rsidP="00021FD7">
            <w:pPr>
              <w:pStyle w:val="a0"/>
            </w:pPr>
            <w:r>
              <w:rPr>
                <w:rFonts w:hint="eastAsia"/>
              </w:rPr>
              <w:t>36</w:t>
            </w:r>
          </w:p>
          <w:p w14:paraId="56521480" w14:textId="77777777" w:rsidR="00FF449A" w:rsidRDefault="00FF449A" w:rsidP="00021FD7">
            <w:pPr>
              <w:pStyle w:val="a0"/>
            </w:pPr>
            <w:r>
              <w:rPr>
                <w:rFonts w:hint="eastAsia"/>
              </w:rPr>
              <w:t>37</w:t>
            </w:r>
          </w:p>
          <w:p w14:paraId="25E9599A" w14:textId="77777777" w:rsidR="00FF449A" w:rsidRDefault="00FF449A" w:rsidP="00021FD7">
            <w:pPr>
              <w:pStyle w:val="a0"/>
            </w:pPr>
            <w:r>
              <w:rPr>
                <w:rFonts w:hint="eastAsia"/>
              </w:rPr>
              <w:t>38</w:t>
            </w:r>
          </w:p>
          <w:p w14:paraId="041F4064" w14:textId="77777777" w:rsidR="00FF449A" w:rsidRDefault="00FF449A" w:rsidP="00021FD7">
            <w:pPr>
              <w:pStyle w:val="a0"/>
            </w:pPr>
            <w:r>
              <w:rPr>
                <w:rFonts w:hint="eastAsia"/>
              </w:rPr>
              <w:t>39</w:t>
            </w:r>
          </w:p>
          <w:p w14:paraId="3DF5EED5" w14:textId="77777777" w:rsidR="00FF449A" w:rsidRDefault="00FF449A" w:rsidP="00021FD7">
            <w:pPr>
              <w:pStyle w:val="a0"/>
            </w:pPr>
            <w:r>
              <w:rPr>
                <w:rFonts w:hint="eastAsia"/>
              </w:rPr>
              <w:t>40</w:t>
            </w:r>
          </w:p>
          <w:p w14:paraId="1ED82531" w14:textId="77777777" w:rsidR="00FF449A" w:rsidRDefault="00FF449A" w:rsidP="00021FD7">
            <w:pPr>
              <w:pStyle w:val="a0"/>
            </w:pPr>
            <w:r>
              <w:rPr>
                <w:rFonts w:hint="eastAsia"/>
              </w:rPr>
              <w:t>41</w:t>
            </w:r>
          </w:p>
          <w:p w14:paraId="65178B09" w14:textId="77777777" w:rsidR="00FF449A" w:rsidRDefault="00FF449A" w:rsidP="00021FD7">
            <w:pPr>
              <w:pStyle w:val="a0"/>
            </w:pPr>
            <w:r>
              <w:rPr>
                <w:rFonts w:hint="eastAsia"/>
              </w:rPr>
              <w:t>42</w:t>
            </w:r>
          </w:p>
          <w:p w14:paraId="533DC7FD" w14:textId="77777777" w:rsidR="00FF449A" w:rsidRDefault="00FF449A" w:rsidP="00021FD7">
            <w:pPr>
              <w:pStyle w:val="a0"/>
            </w:pPr>
            <w:r>
              <w:rPr>
                <w:rFonts w:hint="eastAsia"/>
              </w:rPr>
              <w:t>43</w:t>
            </w:r>
          </w:p>
          <w:p w14:paraId="042E0816" w14:textId="77777777" w:rsidR="00FF449A" w:rsidRDefault="00FF449A" w:rsidP="00021FD7">
            <w:pPr>
              <w:pStyle w:val="a0"/>
            </w:pPr>
            <w:r>
              <w:rPr>
                <w:rFonts w:hint="eastAsia"/>
              </w:rPr>
              <w:t>44</w:t>
            </w:r>
          </w:p>
          <w:p w14:paraId="74F8D8EE" w14:textId="77777777" w:rsidR="00FF449A" w:rsidRDefault="00FF449A" w:rsidP="00021FD7">
            <w:pPr>
              <w:pStyle w:val="a0"/>
            </w:pPr>
            <w:r>
              <w:rPr>
                <w:rFonts w:hint="eastAsia"/>
              </w:rPr>
              <w:t>45</w:t>
            </w:r>
          </w:p>
          <w:p w14:paraId="09A7115C" w14:textId="77777777" w:rsidR="00FF449A" w:rsidRDefault="00FF449A" w:rsidP="00021FD7">
            <w:pPr>
              <w:pStyle w:val="a0"/>
            </w:pPr>
            <w:r>
              <w:rPr>
                <w:rFonts w:hint="eastAsia"/>
              </w:rPr>
              <w:t>46</w:t>
            </w:r>
          </w:p>
          <w:p w14:paraId="6951A34D" w14:textId="77777777" w:rsidR="00FF449A" w:rsidRDefault="00FF449A" w:rsidP="00021FD7">
            <w:pPr>
              <w:pStyle w:val="a0"/>
            </w:pPr>
            <w:r>
              <w:rPr>
                <w:rFonts w:hint="eastAsia"/>
              </w:rPr>
              <w:t>47</w:t>
            </w:r>
          </w:p>
          <w:p w14:paraId="7BF2B99B" w14:textId="77777777" w:rsidR="00FF449A" w:rsidRDefault="00FF449A" w:rsidP="00021FD7">
            <w:pPr>
              <w:pStyle w:val="a0"/>
            </w:pPr>
            <w:r>
              <w:rPr>
                <w:rFonts w:hint="eastAsia"/>
              </w:rPr>
              <w:t>48</w:t>
            </w:r>
          </w:p>
          <w:p w14:paraId="29C75A15" w14:textId="77777777" w:rsidR="00FF449A" w:rsidRDefault="00FF449A" w:rsidP="00021FD7">
            <w:pPr>
              <w:pStyle w:val="a0"/>
            </w:pPr>
            <w:r>
              <w:rPr>
                <w:rFonts w:hint="eastAsia"/>
              </w:rPr>
              <w:t>49</w:t>
            </w:r>
          </w:p>
          <w:p w14:paraId="5FD7AB52" w14:textId="77777777" w:rsidR="00FF449A" w:rsidRDefault="00FF449A" w:rsidP="00021FD7">
            <w:pPr>
              <w:pStyle w:val="a0"/>
            </w:pPr>
            <w:r>
              <w:rPr>
                <w:rFonts w:hint="eastAsia"/>
              </w:rPr>
              <w:t>50</w:t>
            </w:r>
          </w:p>
          <w:p w14:paraId="6FD464DE" w14:textId="77777777" w:rsidR="00FF449A" w:rsidRDefault="00FF449A" w:rsidP="00021FD7">
            <w:pPr>
              <w:pStyle w:val="a0"/>
            </w:pPr>
            <w:r>
              <w:rPr>
                <w:rFonts w:hint="eastAsia"/>
              </w:rPr>
              <w:t>51</w:t>
            </w:r>
          </w:p>
          <w:p w14:paraId="422E910F" w14:textId="5E50EEF1" w:rsidR="00FF449A" w:rsidRDefault="00FF449A" w:rsidP="00021FD7">
            <w:pPr>
              <w:pStyle w:val="a0"/>
            </w:pPr>
            <w:r>
              <w:rPr>
                <w:rFonts w:hint="eastAsia"/>
              </w:rPr>
              <w:t>52</w:t>
            </w:r>
          </w:p>
          <w:p w14:paraId="4E69D2D7" w14:textId="09653CCD" w:rsidR="001B4D49" w:rsidRDefault="001B4D49" w:rsidP="00021FD7">
            <w:pPr>
              <w:pStyle w:val="a0"/>
            </w:pPr>
            <w:r>
              <w:rPr>
                <w:rFonts w:hint="eastAsia"/>
              </w:rPr>
              <w:t>5</w:t>
            </w:r>
            <w:r>
              <w:t>3</w:t>
            </w:r>
          </w:p>
          <w:p w14:paraId="0F7FC265" w14:textId="77777777" w:rsidR="00FF449A" w:rsidRPr="00185935" w:rsidRDefault="00FF449A" w:rsidP="00021FD7">
            <w:pPr>
              <w:pStyle w:val="a0"/>
            </w:pPr>
          </w:p>
        </w:tc>
        <w:tc>
          <w:tcPr>
            <w:tcW w:w="10631" w:type="dxa"/>
          </w:tcPr>
          <w:p w14:paraId="40D6AEE2" w14:textId="77777777" w:rsidR="001B4D49" w:rsidRDefault="001B4D49" w:rsidP="001B4D49">
            <w:pPr>
              <w:pStyle w:val="a0"/>
            </w:pPr>
            <w:r>
              <w:rPr>
                <w:color w:val="BF5F3F"/>
              </w:rPr>
              <w:t>&lt;%@</w:t>
            </w:r>
            <w:r>
              <w:t xml:space="preserve"> </w:t>
            </w:r>
            <w:r>
              <w:rPr>
                <w:color w:val="3F7F7F"/>
              </w:rPr>
              <w:t>page</w:t>
            </w:r>
            <w:r>
              <w:t xml:space="preserve"> </w:t>
            </w:r>
            <w:r>
              <w:rPr>
                <w:color w:val="7F007F"/>
              </w:rPr>
              <w:t>language</w:t>
            </w:r>
            <w:r>
              <w:rPr>
                <w:color w:val="000000"/>
              </w:rPr>
              <w:t>=</w:t>
            </w:r>
            <w:r>
              <w:t xml:space="preserve">"java" </w:t>
            </w:r>
            <w:r>
              <w:rPr>
                <w:color w:val="7F007F"/>
              </w:rPr>
              <w:t>contentType</w:t>
            </w:r>
            <w:r>
              <w:rPr>
                <w:color w:val="000000"/>
              </w:rPr>
              <w:t>=</w:t>
            </w:r>
            <w:r>
              <w:t xml:space="preserve">"text/html; charset=UTF-8" </w:t>
            </w:r>
            <w:r>
              <w:rPr>
                <w:color w:val="7F007F"/>
              </w:rPr>
              <w:t>pageEncoding</w:t>
            </w:r>
            <w:r>
              <w:rPr>
                <w:color w:val="000000"/>
              </w:rPr>
              <w:t>=</w:t>
            </w:r>
            <w:r>
              <w:t>"UTF-8"</w:t>
            </w:r>
            <w:r>
              <w:rPr>
                <w:color w:val="BF5F3F"/>
              </w:rPr>
              <w:t>%&gt;</w:t>
            </w:r>
          </w:p>
          <w:p w14:paraId="06FFDB70" w14:textId="77777777" w:rsidR="001B4D49" w:rsidRDefault="001B4D49" w:rsidP="001B4D49">
            <w:pPr>
              <w:pStyle w:val="a0"/>
            </w:pPr>
            <w:r>
              <w:rPr>
                <w:color w:val="BF5F3F"/>
              </w:rPr>
              <w:t>&lt;%@</w:t>
            </w:r>
            <w:r>
              <w:t xml:space="preserve"> </w:t>
            </w:r>
            <w:r>
              <w:rPr>
                <w:color w:val="3F7F7F"/>
              </w:rPr>
              <w:t>page</w:t>
            </w:r>
            <w:r>
              <w:t xml:space="preserve"> </w:t>
            </w:r>
            <w:r>
              <w:rPr>
                <w:color w:val="7F007F"/>
              </w:rPr>
              <w:t>import</w:t>
            </w:r>
            <w:r>
              <w:rPr>
                <w:color w:val="000000"/>
              </w:rPr>
              <w:t>=</w:t>
            </w:r>
            <w:r>
              <w:t xml:space="preserve">"java.util.List, lecture1.jdbc1.*" </w:t>
            </w:r>
            <w:r>
              <w:rPr>
                <w:color w:val="BF5F3F"/>
              </w:rPr>
              <w:t>%&gt;</w:t>
            </w:r>
          </w:p>
          <w:p w14:paraId="2092082B" w14:textId="77777777" w:rsidR="001B4D49" w:rsidRDefault="001B4D49" w:rsidP="001B4D49">
            <w:pPr>
              <w:pStyle w:val="a0"/>
            </w:pPr>
            <w:r>
              <w:rPr>
                <w:color w:val="BF5F3F"/>
              </w:rPr>
              <w:t>&lt;%</w:t>
            </w:r>
          </w:p>
          <w:p w14:paraId="1D50211B" w14:textId="77777777" w:rsidR="001B4D49" w:rsidRDefault="001B4D49" w:rsidP="001B4D49">
            <w:pPr>
              <w:pStyle w:val="a0"/>
              <w:shd w:val="clear" w:color="auto" w:fill="FFFF99"/>
            </w:pPr>
            <w:r>
              <w:rPr>
                <w:color w:val="000000"/>
              </w:rPr>
              <w:t>String s = request.getParameter(</w:t>
            </w:r>
            <w:r>
              <w:t>"id"</w:t>
            </w:r>
            <w:r>
              <w:rPr>
                <w:color w:val="000000"/>
              </w:rPr>
              <w:t>);</w:t>
            </w:r>
          </w:p>
          <w:p w14:paraId="2612C73A" w14:textId="77777777" w:rsidR="001B4D49" w:rsidRDefault="001B4D49" w:rsidP="001B4D49">
            <w:pPr>
              <w:pStyle w:val="a0"/>
              <w:shd w:val="clear" w:color="auto" w:fill="FFFF99"/>
            </w:pP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id = Integer.parseInt(s);</w:t>
            </w:r>
          </w:p>
          <w:p w14:paraId="3971BB4F" w14:textId="77777777" w:rsidR="001B4D49" w:rsidRDefault="001B4D49" w:rsidP="001B4D49">
            <w:pPr>
              <w:pStyle w:val="a0"/>
            </w:pPr>
            <w:r>
              <w:rPr>
                <w:color w:val="000000"/>
              </w:rPr>
              <w:t>Student student = StudentDAO2.findById(id);</w:t>
            </w:r>
          </w:p>
          <w:p w14:paraId="5B2BAB3A" w14:textId="77777777" w:rsidR="001B4D49" w:rsidRDefault="001B4D49" w:rsidP="001B4D49">
            <w:pPr>
              <w:pStyle w:val="a0"/>
            </w:pPr>
            <w:r>
              <w:rPr>
                <w:color w:val="BF5F3F"/>
              </w:rPr>
              <w:t>%&gt;</w:t>
            </w:r>
          </w:p>
          <w:p w14:paraId="3554AEA1" w14:textId="77777777" w:rsidR="001B4D49" w:rsidRDefault="001B4D49" w:rsidP="001B4D49">
            <w:pPr>
              <w:pStyle w:val="a0"/>
            </w:pPr>
            <w:r>
              <w:rPr>
                <w:color w:val="008080"/>
              </w:rPr>
              <w:t>&lt;!</w:t>
            </w:r>
            <w:r>
              <w:rPr>
                <w:color w:val="3F7F7F"/>
              </w:rPr>
              <w:t>DOCTYPE</w:t>
            </w:r>
            <w:r>
              <w:t xml:space="preserve"> </w:t>
            </w:r>
            <w:r>
              <w:rPr>
                <w:color w:val="008080"/>
              </w:rPr>
              <w:t>html&gt;</w:t>
            </w:r>
          </w:p>
          <w:p w14:paraId="0CBC392C" w14:textId="77777777" w:rsidR="001B4D49" w:rsidRDefault="001B4D49" w:rsidP="001B4D49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html</w:t>
            </w:r>
            <w:r>
              <w:rPr>
                <w:color w:val="008080"/>
              </w:rPr>
              <w:t>&gt;</w:t>
            </w:r>
          </w:p>
          <w:p w14:paraId="2BEA08EE" w14:textId="77777777" w:rsidR="001B4D49" w:rsidRDefault="001B4D49" w:rsidP="001B4D49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head</w:t>
            </w:r>
            <w:r>
              <w:rPr>
                <w:color w:val="008080"/>
              </w:rPr>
              <w:t>&gt;</w:t>
            </w:r>
          </w:p>
          <w:p w14:paraId="4C6551ED" w14:textId="77777777" w:rsidR="001B4D49" w:rsidRDefault="001B4D49" w:rsidP="001B4D49">
            <w:pPr>
              <w:pStyle w:val="a0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t xml:space="preserve">"Content-Type"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t>"text/html; charset=utf-8"</w:t>
            </w:r>
            <w:r>
              <w:rPr>
                <w:color w:val="008080"/>
              </w:rPr>
              <w:t>&gt;</w:t>
            </w:r>
          </w:p>
          <w:p w14:paraId="6604C52A" w14:textId="77777777" w:rsidR="001B4D49" w:rsidRDefault="001B4D49" w:rsidP="001B4D49">
            <w:pPr>
              <w:pStyle w:val="a0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t xml:space="preserve">"viewport"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t>"width=device-width, initial-scale=1"</w:t>
            </w:r>
            <w:r>
              <w:rPr>
                <w:color w:val="008080"/>
              </w:rPr>
              <w:t>&gt;</w:t>
            </w:r>
          </w:p>
          <w:p w14:paraId="600CD4D1" w14:textId="77777777" w:rsidR="001B4D49" w:rsidRDefault="001B4D49" w:rsidP="001B4D49">
            <w:pPr>
              <w:pStyle w:val="a0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link</w:t>
            </w:r>
            <w:r>
              <w:t xml:space="preserve"> </w:t>
            </w:r>
            <w:r>
              <w:rPr>
                <w:color w:val="7F007F"/>
              </w:rPr>
              <w:t>rel</w:t>
            </w:r>
            <w:r>
              <w:rPr>
                <w:color w:val="000000"/>
              </w:rPr>
              <w:t>=</w:t>
            </w:r>
            <w:r>
              <w:t xml:space="preserve">"stylesheet" </w:t>
            </w:r>
            <w:r>
              <w:rPr>
                <w:color w:val="7F007F"/>
              </w:rPr>
              <w:t>href</w:t>
            </w:r>
            <w:r>
              <w:rPr>
                <w:color w:val="000000"/>
              </w:rPr>
              <w:t>=</w:t>
            </w:r>
            <w:r>
              <w:t>"https://maxcdn.bootstrapcdn.com/bootstrap/3.3.7/css/bootstrap.min.css"</w:t>
            </w:r>
            <w:r>
              <w:rPr>
                <w:color w:val="008080"/>
              </w:rPr>
              <w:t>&gt;</w:t>
            </w:r>
          </w:p>
          <w:p w14:paraId="674D39BA" w14:textId="77777777" w:rsidR="001B4D49" w:rsidRDefault="001B4D49" w:rsidP="001B4D49">
            <w:pPr>
              <w:pStyle w:val="a0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script</w:t>
            </w:r>
            <w:r>
              <w:t xml:space="preserve"> </w:t>
            </w:r>
            <w:r>
              <w:rPr>
                <w:color w:val="7F007F"/>
              </w:rPr>
              <w:t>src</w:t>
            </w:r>
            <w:r>
              <w:rPr>
                <w:color w:val="000000"/>
              </w:rPr>
              <w:t>=</w:t>
            </w:r>
            <w:r>
              <w:t>"https://ajax.googleapis.com/ajax/libs/jquery/3.1.1/jquery.min.js"</w:t>
            </w:r>
            <w:r>
              <w:rPr>
                <w:color w:val="008080"/>
              </w:rPr>
              <w:t>&gt;&lt;/</w:t>
            </w:r>
            <w:r>
              <w:rPr>
                <w:color w:val="3F7F7F"/>
              </w:rPr>
              <w:t>script</w:t>
            </w:r>
            <w:r>
              <w:rPr>
                <w:color w:val="008080"/>
              </w:rPr>
              <w:t>&gt;</w:t>
            </w:r>
          </w:p>
          <w:p w14:paraId="18AC92AD" w14:textId="77777777" w:rsidR="001B4D49" w:rsidRDefault="001B4D49" w:rsidP="001B4D49">
            <w:pPr>
              <w:pStyle w:val="a0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script</w:t>
            </w:r>
            <w:r>
              <w:t xml:space="preserve"> </w:t>
            </w:r>
            <w:r>
              <w:rPr>
                <w:color w:val="7F007F"/>
              </w:rPr>
              <w:t>src</w:t>
            </w:r>
            <w:r>
              <w:rPr>
                <w:color w:val="000000"/>
              </w:rPr>
              <w:t>=</w:t>
            </w:r>
            <w:r>
              <w:t>"https://maxcdn.bootstrapcdn.com/bootstrap/3.3.7/js/bootstrap.min.js"</w:t>
            </w:r>
            <w:r>
              <w:rPr>
                <w:color w:val="008080"/>
              </w:rPr>
              <w:t>&gt;&lt;/</w:t>
            </w:r>
            <w:r>
              <w:rPr>
                <w:color w:val="3F7F7F"/>
              </w:rPr>
              <w:t>script</w:t>
            </w:r>
            <w:r>
              <w:rPr>
                <w:color w:val="008080"/>
              </w:rPr>
              <w:t>&gt;</w:t>
            </w:r>
          </w:p>
          <w:p w14:paraId="2F83C539" w14:textId="77777777" w:rsidR="001B4D49" w:rsidRDefault="001B4D49" w:rsidP="001B4D49">
            <w:pPr>
              <w:pStyle w:val="a0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style</w:t>
            </w:r>
            <w:r>
              <w:rPr>
                <w:color w:val="008080"/>
              </w:rPr>
              <w:t>&gt;</w:t>
            </w:r>
          </w:p>
          <w:p w14:paraId="6D31F565" w14:textId="77777777" w:rsidR="001B4D49" w:rsidRDefault="001B4D49" w:rsidP="001B4D49">
            <w:pPr>
              <w:pStyle w:val="a0"/>
            </w:pPr>
            <w:r>
              <w:rPr>
                <w:color w:val="000000"/>
              </w:rPr>
              <w:t xml:space="preserve">      </w:t>
            </w:r>
            <w:r>
              <w:rPr>
                <w:color w:val="3F7F7F"/>
              </w:rPr>
              <w:t>body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font-family</w:t>
            </w:r>
            <w:r>
              <w:rPr>
                <w:color w:val="000000"/>
              </w:rPr>
              <w:t xml:space="preserve">: </w:t>
            </w:r>
            <w:r>
              <w:rPr>
                <w:rFonts w:hint="eastAsia"/>
                <w:color w:val="2A00E1"/>
              </w:rPr>
              <w:t>굴림체</w:t>
            </w:r>
            <w:r>
              <w:rPr>
                <w:color w:val="000000"/>
              </w:rPr>
              <w:t>; }</w:t>
            </w:r>
          </w:p>
          <w:p w14:paraId="30A00DCB" w14:textId="77777777" w:rsidR="001B4D49" w:rsidRDefault="001B4D49" w:rsidP="001B4D49">
            <w:pPr>
              <w:pStyle w:val="a0"/>
            </w:pPr>
            <w:r>
              <w:rPr>
                <w:color w:val="000000"/>
              </w:rPr>
              <w:t xml:space="preserve">      </w:t>
            </w:r>
            <w:r>
              <w:rPr>
                <w:color w:val="3F7F7F"/>
              </w:rPr>
              <w:t>table.table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500px</w:t>
            </w:r>
            <w:r>
              <w:rPr>
                <w:color w:val="000000"/>
              </w:rPr>
              <w:t>; }</w:t>
            </w:r>
          </w:p>
          <w:p w14:paraId="073DE005" w14:textId="77777777" w:rsidR="001B4D49" w:rsidRDefault="001B4D49" w:rsidP="001B4D49">
            <w:pPr>
              <w:pStyle w:val="a0"/>
            </w:pPr>
            <w:r>
              <w:rPr>
                <w:color w:val="000000"/>
              </w:rPr>
              <w:t xml:space="preserve">      </w:t>
            </w:r>
            <w:r>
              <w:rPr>
                <w:color w:val="3F7F7F"/>
              </w:rPr>
              <w:t>table td:nth-child(1)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background-color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#eee</w:t>
            </w:r>
            <w:r>
              <w:rPr>
                <w:color w:val="000000"/>
              </w:rPr>
              <w:t>; }</w:t>
            </w:r>
          </w:p>
          <w:p w14:paraId="6BC7C6ED" w14:textId="77777777" w:rsidR="001B4D49" w:rsidRDefault="001B4D49" w:rsidP="001B4D49">
            <w:pPr>
              <w:pStyle w:val="a0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style</w:t>
            </w:r>
            <w:r>
              <w:rPr>
                <w:color w:val="008080"/>
              </w:rPr>
              <w:t>&gt;</w:t>
            </w:r>
          </w:p>
          <w:p w14:paraId="6A276B41" w14:textId="77777777" w:rsidR="001B4D49" w:rsidRDefault="001B4D49" w:rsidP="001B4D49">
            <w:pPr>
              <w:pStyle w:val="a0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head</w:t>
            </w:r>
            <w:r>
              <w:rPr>
                <w:color w:val="008080"/>
              </w:rPr>
              <w:t>&gt;</w:t>
            </w:r>
          </w:p>
          <w:p w14:paraId="054A91E1" w14:textId="77777777" w:rsidR="001B4D49" w:rsidRDefault="001B4D49" w:rsidP="001B4D49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body</w:t>
            </w:r>
            <w:r>
              <w:rPr>
                <w:color w:val="008080"/>
              </w:rPr>
              <w:t>&gt;</w:t>
            </w:r>
          </w:p>
          <w:p w14:paraId="18CB227B" w14:textId="77777777" w:rsidR="001B4D49" w:rsidRDefault="001B4D49" w:rsidP="001B4D49">
            <w:pPr>
              <w:pStyle w:val="a0"/>
            </w:pPr>
          </w:p>
          <w:p w14:paraId="43F695EF" w14:textId="77777777" w:rsidR="001B4D49" w:rsidRDefault="001B4D49" w:rsidP="001B4D49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t>"container"</w:t>
            </w:r>
            <w:r>
              <w:rPr>
                <w:color w:val="008080"/>
              </w:rPr>
              <w:t>&gt;</w:t>
            </w:r>
          </w:p>
          <w:p w14:paraId="65E2D614" w14:textId="77777777" w:rsidR="001B4D49" w:rsidRDefault="001B4D49" w:rsidP="001B4D49">
            <w:pPr>
              <w:pStyle w:val="a0"/>
            </w:pPr>
          </w:p>
          <w:p w14:paraId="4A3B9874" w14:textId="77777777" w:rsidR="001B4D49" w:rsidRDefault="001B4D49" w:rsidP="001B4D49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h1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학생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h1</w:t>
            </w:r>
            <w:r>
              <w:rPr>
                <w:color w:val="008080"/>
              </w:rPr>
              <w:t>&gt;</w:t>
            </w:r>
          </w:p>
          <w:p w14:paraId="6B547626" w14:textId="77777777" w:rsidR="001B4D49" w:rsidRDefault="001B4D49" w:rsidP="001B4D49">
            <w:pPr>
              <w:pStyle w:val="a0"/>
            </w:pPr>
          </w:p>
          <w:p w14:paraId="2245921B" w14:textId="77777777" w:rsidR="001B4D49" w:rsidRDefault="001B4D49" w:rsidP="001B4D49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table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t>"table table-bordered table-condensed"</w:t>
            </w:r>
            <w:r>
              <w:rPr>
                <w:color w:val="008080"/>
              </w:rPr>
              <w:t>&gt;</w:t>
            </w:r>
          </w:p>
          <w:p w14:paraId="6202EADA" w14:textId="77777777" w:rsidR="001B4D49" w:rsidRDefault="001B4D49" w:rsidP="001B4D49">
            <w:pPr>
              <w:pStyle w:val="a0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tr</w:t>
            </w:r>
            <w:r>
              <w:rPr>
                <w:color w:val="008080"/>
              </w:rPr>
              <w:t>&gt;</w:t>
            </w:r>
          </w:p>
          <w:p w14:paraId="24F88D41" w14:textId="77777777" w:rsidR="001B4D49" w:rsidRDefault="001B4D49" w:rsidP="001B4D49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ID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</w:p>
          <w:p w14:paraId="6E4FCB34" w14:textId="77777777" w:rsidR="001B4D49" w:rsidRDefault="001B4D49" w:rsidP="001B4D49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  <w:r>
              <w:rPr>
                <w:color w:val="BF5F3F"/>
              </w:rPr>
              <w:t>&lt;%=</w:t>
            </w:r>
            <w:r>
              <w:rPr>
                <w:color w:val="000000"/>
              </w:rPr>
              <w:t xml:space="preserve"> student.getId() </w:t>
            </w:r>
            <w:r>
              <w:rPr>
                <w:color w:val="BF5F3F"/>
              </w:rPr>
              <w:t>%&gt;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</w:p>
          <w:p w14:paraId="06338CDE" w14:textId="77777777" w:rsidR="001B4D49" w:rsidRDefault="001B4D49" w:rsidP="001B4D49">
            <w:pPr>
              <w:pStyle w:val="a0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tr</w:t>
            </w:r>
            <w:r>
              <w:rPr>
                <w:color w:val="008080"/>
              </w:rPr>
              <w:t>&gt;</w:t>
            </w:r>
          </w:p>
          <w:p w14:paraId="02AFE79C" w14:textId="77777777" w:rsidR="001B4D49" w:rsidRDefault="001B4D49" w:rsidP="001B4D49">
            <w:pPr>
              <w:pStyle w:val="a0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tr</w:t>
            </w:r>
            <w:r>
              <w:rPr>
                <w:color w:val="008080"/>
              </w:rPr>
              <w:t>&gt;</w:t>
            </w:r>
          </w:p>
          <w:p w14:paraId="3154FFAC" w14:textId="77777777" w:rsidR="001B4D49" w:rsidRDefault="001B4D49" w:rsidP="001B4D49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이름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</w:p>
          <w:p w14:paraId="24E14593" w14:textId="77777777" w:rsidR="001B4D49" w:rsidRDefault="001B4D49" w:rsidP="001B4D49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  <w:r>
              <w:rPr>
                <w:color w:val="BF5F3F"/>
              </w:rPr>
              <w:t>&lt;%=</w:t>
            </w:r>
            <w:r>
              <w:rPr>
                <w:color w:val="000000"/>
              </w:rPr>
              <w:t xml:space="preserve"> student.getName() </w:t>
            </w:r>
            <w:r>
              <w:rPr>
                <w:color w:val="BF5F3F"/>
              </w:rPr>
              <w:t>%&gt;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</w:p>
          <w:p w14:paraId="7136EBF2" w14:textId="77777777" w:rsidR="001B4D49" w:rsidRDefault="001B4D49" w:rsidP="001B4D49">
            <w:pPr>
              <w:pStyle w:val="a0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tr</w:t>
            </w:r>
            <w:r>
              <w:rPr>
                <w:color w:val="008080"/>
              </w:rPr>
              <w:t>&gt;</w:t>
            </w:r>
          </w:p>
          <w:p w14:paraId="6306910F" w14:textId="77777777" w:rsidR="001B4D49" w:rsidRDefault="001B4D49" w:rsidP="001B4D49">
            <w:pPr>
              <w:pStyle w:val="a0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tr</w:t>
            </w:r>
            <w:r>
              <w:rPr>
                <w:color w:val="008080"/>
              </w:rPr>
              <w:t>&gt;</w:t>
            </w:r>
          </w:p>
          <w:p w14:paraId="0DF7C6E4" w14:textId="77777777" w:rsidR="001B4D49" w:rsidRDefault="001B4D49" w:rsidP="001B4D49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학과</w:t>
            </w:r>
            <w:r>
              <w:rPr>
                <w:color w:val="000000"/>
              </w:rPr>
              <w:t>ID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</w:p>
          <w:p w14:paraId="7595D584" w14:textId="77777777" w:rsidR="001B4D49" w:rsidRDefault="001B4D49" w:rsidP="001B4D49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  <w:r>
              <w:rPr>
                <w:color w:val="BF5F3F"/>
              </w:rPr>
              <w:t>&lt;%=</w:t>
            </w:r>
            <w:r>
              <w:rPr>
                <w:color w:val="000000"/>
              </w:rPr>
              <w:t xml:space="preserve"> student.getDepartmentId() </w:t>
            </w:r>
            <w:r>
              <w:rPr>
                <w:color w:val="BF5F3F"/>
              </w:rPr>
              <w:t>%&gt;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</w:p>
          <w:p w14:paraId="102D2E1B" w14:textId="77777777" w:rsidR="001B4D49" w:rsidRDefault="001B4D49" w:rsidP="001B4D49">
            <w:pPr>
              <w:pStyle w:val="a0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tr</w:t>
            </w:r>
            <w:r>
              <w:rPr>
                <w:color w:val="008080"/>
              </w:rPr>
              <w:t>&gt;</w:t>
            </w:r>
          </w:p>
          <w:p w14:paraId="304E6CBE" w14:textId="77777777" w:rsidR="001B4D49" w:rsidRDefault="001B4D49" w:rsidP="001B4D49">
            <w:pPr>
              <w:pStyle w:val="a0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tr</w:t>
            </w:r>
            <w:r>
              <w:rPr>
                <w:color w:val="008080"/>
              </w:rPr>
              <w:t>&gt;</w:t>
            </w:r>
          </w:p>
          <w:p w14:paraId="4BAE91EF" w14:textId="77777777" w:rsidR="001B4D49" w:rsidRDefault="001B4D49" w:rsidP="001B4D49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학과명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</w:p>
          <w:p w14:paraId="032160A9" w14:textId="77777777" w:rsidR="001B4D49" w:rsidRDefault="001B4D49" w:rsidP="001B4D49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  <w:r>
              <w:rPr>
                <w:color w:val="BF5F3F"/>
              </w:rPr>
              <w:t>&lt;%=</w:t>
            </w:r>
            <w:r>
              <w:rPr>
                <w:color w:val="000000"/>
              </w:rPr>
              <w:t xml:space="preserve"> student.getDepartmentName() </w:t>
            </w:r>
            <w:r>
              <w:rPr>
                <w:color w:val="BF5F3F"/>
              </w:rPr>
              <w:t>%&gt;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</w:p>
          <w:p w14:paraId="3285D6E9" w14:textId="77777777" w:rsidR="001B4D49" w:rsidRDefault="001B4D49" w:rsidP="001B4D49">
            <w:pPr>
              <w:pStyle w:val="a0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tr</w:t>
            </w:r>
            <w:r>
              <w:rPr>
                <w:color w:val="008080"/>
              </w:rPr>
              <w:t>&gt;</w:t>
            </w:r>
          </w:p>
          <w:p w14:paraId="5392863B" w14:textId="77777777" w:rsidR="001B4D49" w:rsidRDefault="001B4D49" w:rsidP="001B4D49">
            <w:pPr>
              <w:pStyle w:val="a0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tr</w:t>
            </w:r>
            <w:r>
              <w:rPr>
                <w:color w:val="008080"/>
              </w:rPr>
              <w:t>&gt;</w:t>
            </w:r>
          </w:p>
          <w:p w14:paraId="37347142" w14:textId="77777777" w:rsidR="001B4D49" w:rsidRDefault="001B4D49" w:rsidP="001B4D49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학년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</w:p>
          <w:p w14:paraId="71E9B310" w14:textId="77777777" w:rsidR="001B4D49" w:rsidRDefault="001B4D49" w:rsidP="001B4D49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  <w:r>
              <w:rPr>
                <w:color w:val="BF5F3F"/>
              </w:rPr>
              <w:t>&lt;%=</w:t>
            </w:r>
            <w:r>
              <w:rPr>
                <w:color w:val="000000"/>
              </w:rPr>
              <w:t xml:space="preserve"> student.getYear() </w:t>
            </w:r>
            <w:r>
              <w:rPr>
                <w:color w:val="BF5F3F"/>
              </w:rPr>
              <w:t>%&gt;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</w:p>
          <w:p w14:paraId="2D874E98" w14:textId="77777777" w:rsidR="001B4D49" w:rsidRDefault="001B4D49" w:rsidP="001B4D49">
            <w:pPr>
              <w:pStyle w:val="a0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tr</w:t>
            </w:r>
            <w:r>
              <w:rPr>
                <w:color w:val="008080"/>
              </w:rPr>
              <w:t>&gt;</w:t>
            </w:r>
          </w:p>
          <w:p w14:paraId="3ADEF8B5" w14:textId="77777777" w:rsidR="001B4D49" w:rsidRDefault="001B4D49" w:rsidP="001B4D49">
            <w:pPr>
              <w:pStyle w:val="a0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table</w:t>
            </w:r>
            <w:r>
              <w:rPr>
                <w:color w:val="008080"/>
              </w:rPr>
              <w:t>&gt;</w:t>
            </w:r>
          </w:p>
          <w:p w14:paraId="16F80947" w14:textId="77777777" w:rsidR="001B4D49" w:rsidRDefault="001B4D49" w:rsidP="001B4D49">
            <w:pPr>
              <w:pStyle w:val="a0"/>
            </w:pPr>
          </w:p>
          <w:p w14:paraId="4488B43F" w14:textId="77777777" w:rsidR="001B4D49" w:rsidRDefault="001B4D49" w:rsidP="001B4D49">
            <w:pPr>
              <w:pStyle w:val="a0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4B77AB5B" w14:textId="77777777" w:rsidR="001B4D49" w:rsidRDefault="001B4D49" w:rsidP="001B4D49">
            <w:pPr>
              <w:pStyle w:val="a0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body</w:t>
            </w:r>
            <w:r>
              <w:rPr>
                <w:color w:val="008080"/>
              </w:rPr>
              <w:t>&gt;</w:t>
            </w:r>
          </w:p>
          <w:p w14:paraId="48F58D10" w14:textId="77777777" w:rsidR="001B4D49" w:rsidRDefault="001B4D49" w:rsidP="001B4D49">
            <w:pPr>
              <w:pStyle w:val="a0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html</w:t>
            </w:r>
            <w:r>
              <w:rPr>
                <w:color w:val="008080"/>
              </w:rPr>
              <w:t>&gt;</w:t>
            </w:r>
          </w:p>
          <w:p w14:paraId="686459ED" w14:textId="77777777" w:rsidR="00FF449A" w:rsidRDefault="00FF449A" w:rsidP="001B4D49">
            <w:pPr>
              <w:pStyle w:val="a0"/>
            </w:pPr>
          </w:p>
        </w:tc>
      </w:tr>
    </w:tbl>
    <w:p w14:paraId="1ECCFED1" w14:textId="77777777" w:rsidR="00FF449A" w:rsidRDefault="00FF449A" w:rsidP="00FF449A"/>
    <w:p w14:paraId="39585871" w14:textId="4EE30AE0" w:rsidR="00FF449A" w:rsidRDefault="00FF449A" w:rsidP="00FF449A"/>
    <w:p w14:paraId="7725171A" w14:textId="6B8E7D62" w:rsidR="00CC57C2" w:rsidRDefault="00CC57C2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546D047F" w14:textId="11E56A1D" w:rsidR="009C22B6" w:rsidRDefault="00CC57C2" w:rsidP="00451060">
      <w:pPr>
        <w:pStyle w:val="Heading2"/>
      </w:pPr>
      <w:bookmarkStart w:id="11" w:name="_Toc24479673"/>
      <w:r>
        <w:rPr>
          <w:rFonts w:hint="eastAsia"/>
        </w:rPr>
        <w:lastRenderedPageBreak/>
        <w:t>실행 에러</w:t>
      </w:r>
      <w:bookmarkEnd w:id="11"/>
    </w:p>
    <w:p w14:paraId="29248E3D" w14:textId="037E010D" w:rsidR="00CC57C2" w:rsidRDefault="00CC57C2" w:rsidP="00CC57C2">
      <w:r>
        <w:rPr>
          <w:rFonts w:hint="eastAsia"/>
        </w:rPr>
        <w:t>s</w:t>
      </w:r>
      <w:r>
        <w:t xml:space="preserve">tudent2.jsp </w:t>
      </w:r>
      <w:r w:rsidR="00C21209">
        <w:rPr>
          <w:rFonts w:hint="eastAsia"/>
        </w:rPr>
        <w:t xml:space="preserve">편집창에서 </w:t>
      </w:r>
      <w:r w:rsidR="00C21209">
        <w:t xml:space="preserve">Ctrl+F11 </w:t>
      </w:r>
      <w:r w:rsidR="00C21209">
        <w:rPr>
          <w:rFonts w:hint="eastAsia"/>
        </w:rPr>
        <w:t>단축키를 눌렀을 때,</w:t>
      </w:r>
    </w:p>
    <w:p w14:paraId="13FAFE42" w14:textId="7091FCB4" w:rsidR="00C21209" w:rsidRDefault="00C21209" w:rsidP="00CC57C2">
      <w:r>
        <w:rPr>
          <w:rFonts w:hint="eastAsia"/>
        </w:rPr>
        <w:t xml:space="preserve">서버에 요청되는 </w:t>
      </w:r>
      <w:r>
        <w:t>URL</w:t>
      </w:r>
      <w:r>
        <w:rPr>
          <w:rFonts w:hint="eastAsia"/>
        </w:rPr>
        <w:t>은 다음과 같다.</w:t>
      </w:r>
    </w:p>
    <w:p w14:paraId="2B9885AC" w14:textId="154CE0D8" w:rsidR="00C21209" w:rsidRDefault="00C21209" w:rsidP="00CC57C2"/>
    <w:p w14:paraId="415A6B47" w14:textId="63AE0BD2" w:rsidR="00C21209" w:rsidRDefault="005A5271" w:rsidP="00CC57C2">
      <w:r>
        <w:rPr>
          <w:rFonts w:hint="eastAsia"/>
        </w:rPr>
        <w:t>그리과 아래와 같은 에러가 발생한다.</w:t>
      </w:r>
    </w:p>
    <w:p w14:paraId="27086E21" w14:textId="2F293D54" w:rsidR="005A5271" w:rsidRDefault="005A5271" w:rsidP="00CC57C2">
      <w:r w:rsidRPr="005A5271">
        <w:rPr>
          <w:noProof/>
        </w:rPr>
        <w:drawing>
          <wp:inline distT="0" distB="0" distL="0" distR="0" wp14:anchorId="096C2CA0" wp14:editId="5DB62152">
            <wp:extent cx="6645910" cy="62484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280A0" w14:textId="19D17F3A" w:rsidR="005A5271" w:rsidRDefault="005A5271" w:rsidP="00CC57C2"/>
    <w:p w14:paraId="150A8321" w14:textId="6BCB147F" w:rsidR="005A5271" w:rsidRDefault="005A5271" w:rsidP="005A5271">
      <w:pPr>
        <w:pStyle w:val="Heading3"/>
      </w:pP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에러의</w:t>
      </w:r>
      <w:r>
        <w:rPr>
          <w:rFonts w:hint="eastAsia"/>
        </w:rPr>
        <w:t xml:space="preserve"> </w:t>
      </w:r>
      <w:r>
        <w:rPr>
          <w:rFonts w:hint="eastAsia"/>
        </w:rPr>
        <w:t>원인은</w:t>
      </w:r>
      <w:r>
        <w:rPr>
          <w:rFonts w:hint="eastAsia"/>
        </w:rPr>
        <w:t xml:space="preserve"> </w:t>
      </w:r>
      <w:r>
        <w:rPr>
          <w:rFonts w:hint="eastAsia"/>
        </w:rPr>
        <w:t>무엇인가</w:t>
      </w:r>
      <w:r>
        <w:rPr>
          <w:rFonts w:hint="eastAsia"/>
        </w:rPr>
        <w:t>?</w:t>
      </w:r>
    </w:p>
    <w:p w14:paraId="0816A108" w14:textId="672C7609" w:rsidR="005A5271" w:rsidRDefault="005A5271" w:rsidP="005A5271"/>
    <w:p w14:paraId="2FB93813" w14:textId="77777777" w:rsidR="005A5271" w:rsidRPr="005A5271" w:rsidRDefault="005A5271" w:rsidP="005A5271"/>
    <w:p w14:paraId="0B80356F" w14:textId="3E6458B9" w:rsidR="002C590C" w:rsidRDefault="002C590C" w:rsidP="00F72FA2"/>
    <w:p w14:paraId="2A8B1EEA" w14:textId="77777777" w:rsidR="00F72FA2" w:rsidRPr="00DF069D" w:rsidRDefault="00F72FA2" w:rsidP="00DF069D"/>
    <w:p w14:paraId="7016BAD7" w14:textId="72D6FB75" w:rsidR="00451060" w:rsidRDefault="00451060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3C79BCE0" w14:textId="221DF842" w:rsidR="00DF069D" w:rsidRDefault="00451060" w:rsidP="00451060">
      <w:pPr>
        <w:pStyle w:val="Heading2"/>
      </w:pPr>
      <w:bookmarkStart w:id="12" w:name="_Toc24479674"/>
      <w:r>
        <w:rPr>
          <w:rFonts w:hint="eastAsia"/>
        </w:rPr>
        <w:lastRenderedPageBreak/>
        <w:t>정상적인 실행</w:t>
      </w:r>
      <w:bookmarkEnd w:id="12"/>
    </w:p>
    <w:p w14:paraId="72C9B272" w14:textId="58640E7A" w:rsidR="00451060" w:rsidRDefault="00FA28F5" w:rsidP="00451060">
      <w:r w:rsidRPr="00FA28F5">
        <w:rPr>
          <w:noProof/>
        </w:rPr>
        <w:drawing>
          <wp:inline distT="0" distB="0" distL="0" distR="0" wp14:anchorId="19822546" wp14:editId="71111807">
            <wp:extent cx="4763960" cy="249925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6017" cy="250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67896" w14:textId="79823BD4" w:rsidR="00FA28F5" w:rsidRDefault="00FA28F5" w:rsidP="00451060">
      <w:r>
        <w:rPr>
          <w:rFonts w:hint="eastAsia"/>
        </w:rPr>
        <w:t>U</w:t>
      </w:r>
      <w:r>
        <w:t>RL</w:t>
      </w:r>
      <w:r>
        <w:rPr>
          <w:rFonts w:hint="eastAsia"/>
        </w:rPr>
        <w:t>을 위와 같이 수정하고 실행하면,</w:t>
      </w:r>
      <w:r>
        <w:t xml:space="preserve"> </w:t>
      </w:r>
      <w:r>
        <w:rPr>
          <w:rFonts w:hint="eastAsia"/>
        </w:rPr>
        <w:t>정상적으로 실행된다.</w:t>
      </w:r>
    </w:p>
    <w:p w14:paraId="143E3665" w14:textId="05863859" w:rsidR="00FA28F5" w:rsidRDefault="00FA28F5" w:rsidP="00451060">
      <w:r>
        <w:rPr>
          <w:rFonts w:hint="eastAsia"/>
        </w:rPr>
        <w:t>그 이유는 무엇인가?</w:t>
      </w:r>
    </w:p>
    <w:p w14:paraId="092C6CE7" w14:textId="085A80BC" w:rsidR="00FA28F5" w:rsidRDefault="00FA28F5" w:rsidP="00451060"/>
    <w:p w14:paraId="13096339" w14:textId="6A303AA6" w:rsidR="00FA28F5" w:rsidRDefault="00FA28F5" w:rsidP="00451060"/>
    <w:p w14:paraId="5746F44E" w14:textId="581733CB" w:rsidR="00FA28F5" w:rsidRDefault="00FA28F5" w:rsidP="00451060"/>
    <w:p w14:paraId="0D2ADC53" w14:textId="0E790BA3" w:rsidR="00DB2E25" w:rsidRDefault="00DB2E25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54C02CA7" w14:textId="1D8D6D93" w:rsidR="00FA28F5" w:rsidRDefault="00DB2E25" w:rsidP="00DB2E25">
      <w:pPr>
        <w:pStyle w:val="Heading1"/>
      </w:pPr>
      <w:bookmarkStart w:id="13" w:name="_Toc24479675"/>
      <w:r>
        <w:rPr>
          <w:rFonts w:hint="eastAsia"/>
        </w:rPr>
        <w:lastRenderedPageBreak/>
        <w:t>실습</w:t>
      </w:r>
      <w:bookmarkEnd w:id="13"/>
    </w:p>
    <w:p w14:paraId="55B150BB" w14:textId="4D59557F" w:rsidR="00DB2E25" w:rsidRDefault="00DB2E25" w:rsidP="00DB2E25">
      <w:r>
        <w:t xml:space="preserve">user </w:t>
      </w:r>
      <w:r>
        <w:rPr>
          <w:rFonts w:hint="eastAsia"/>
        </w:rPr>
        <w:t xml:space="preserve">테이블에서 </w:t>
      </w:r>
      <w:r>
        <w:t xml:space="preserve">id </w:t>
      </w:r>
      <w:r>
        <w:rPr>
          <w:rFonts w:hint="eastAsia"/>
        </w:rPr>
        <w:t>필드 값으로 레코드를 한 개 조회해서 출력하는 페이지를 구현하시오.</w:t>
      </w:r>
    </w:p>
    <w:p w14:paraId="7731CBAA" w14:textId="4C5F337D" w:rsidR="00DB2E25" w:rsidRDefault="00DB2E25" w:rsidP="00DB2E25"/>
    <w:p w14:paraId="6CC7E2EC" w14:textId="4B596F18" w:rsidR="00DB2E25" w:rsidRDefault="00DB2E25" w:rsidP="00DB2E25"/>
    <w:p w14:paraId="4107D332" w14:textId="77777777" w:rsidR="00DB2E25" w:rsidRPr="00DB2E25" w:rsidRDefault="00DB2E25" w:rsidP="00DB2E25"/>
    <w:p w14:paraId="59CAE946" w14:textId="77777777" w:rsidR="00FA28F5" w:rsidRPr="00451060" w:rsidRDefault="00FA28F5" w:rsidP="00451060"/>
    <w:sectPr w:rsidR="00FA28F5" w:rsidRPr="00451060" w:rsidSect="00B12C18">
      <w:footerReference w:type="default" r:id="rId14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79C53D" w14:textId="77777777" w:rsidR="00D733E2" w:rsidRDefault="00D733E2" w:rsidP="00B12C18">
      <w:r>
        <w:separator/>
      </w:r>
    </w:p>
  </w:endnote>
  <w:endnote w:type="continuationSeparator" w:id="0">
    <w:p w14:paraId="7FE3C9F4" w14:textId="77777777" w:rsidR="00D733E2" w:rsidRDefault="00D733E2" w:rsidP="00B12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35B1AF" w14:textId="77777777" w:rsidR="00640785" w:rsidRPr="00B12C18" w:rsidRDefault="00640785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>
      <w:rPr>
        <w:noProof/>
        <w:color w:val="A6A6A6" w:themeColor="background1" w:themeShade="A6"/>
      </w:rPr>
      <w:t>1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>
      <w:rPr>
        <w:noProof/>
        <w:color w:val="A6A6A6" w:themeColor="background1" w:themeShade="A6"/>
      </w:rPr>
      <w:t>1</w:t>
    </w:r>
    <w:r w:rsidRPr="00B12C18">
      <w:rPr>
        <w:color w:val="A6A6A6" w:themeColor="background1" w:themeShade="A6"/>
      </w:rPr>
      <w:fldChar w:fldCharType="end"/>
    </w:r>
  </w:p>
  <w:p w14:paraId="79EE7E75" w14:textId="77777777" w:rsidR="00640785" w:rsidRDefault="006407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0EFE3F" w14:textId="77777777" w:rsidR="00D733E2" w:rsidRDefault="00D733E2" w:rsidP="00B12C18">
      <w:r>
        <w:separator/>
      </w:r>
    </w:p>
  </w:footnote>
  <w:footnote w:type="continuationSeparator" w:id="0">
    <w:p w14:paraId="4552E63B" w14:textId="77777777" w:rsidR="00D733E2" w:rsidRDefault="00D733E2" w:rsidP="00B12C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1C20E4"/>
    <w:multiLevelType w:val="hybridMultilevel"/>
    <w:tmpl w:val="196206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6126C3"/>
    <w:multiLevelType w:val="multilevel"/>
    <w:tmpl w:val="A5287F6A"/>
    <w:lvl w:ilvl="0">
      <w:start w:val="1"/>
      <w:numFmt w:val="decimal"/>
      <w:pStyle w:val="Heading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Heading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4027648"/>
    <w:multiLevelType w:val="multilevel"/>
    <w:tmpl w:val="E984EC3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3B8050A"/>
    <w:multiLevelType w:val="multilevel"/>
    <w:tmpl w:val="F284505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0D15EC"/>
    <w:multiLevelType w:val="hybridMultilevel"/>
    <w:tmpl w:val="41A252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8"/>
  <w:bordersDoNotSurroundHeader/>
  <w:bordersDoNotSurroundFooter/>
  <w:attachedTemplate r:id="rId1"/>
  <w:defaultTabStop w:val="800"/>
  <w:drawingGridHorizontalSpacing w:val="58"/>
  <w:drawingGridVerticalSpacing w:val="58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12DC"/>
    <w:rsid w:val="00013834"/>
    <w:rsid w:val="00013AA6"/>
    <w:rsid w:val="0005117B"/>
    <w:rsid w:val="00084D39"/>
    <w:rsid w:val="00087BA7"/>
    <w:rsid w:val="000A2736"/>
    <w:rsid w:val="000C038C"/>
    <w:rsid w:val="000C21E4"/>
    <w:rsid w:val="000D2304"/>
    <w:rsid w:val="000F25E2"/>
    <w:rsid w:val="000F7DDA"/>
    <w:rsid w:val="0011439A"/>
    <w:rsid w:val="001568A1"/>
    <w:rsid w:val="0017085D"/>
    <w:rsid w:val="001B4D49"/>
    <w:rsid w:val="00200BD8"/>
    <w:rsid w:val="002161B8"/>
    <w:rsid w:val="002A7622"/>
    <w:rsid w:val="002C590C"/>
    <w:rsid w:val="002D0169"/>
    <w:rsid w:val="002F238A"/>
    <w:rsid w:val="002F5826"/>
    <w:rsid w:val="00321AFD"/>
    <w:rsid w:val="00323DC1"/>
    <w:rsid w:val="0036527F"/>
    <w:rsid w:val="00373D5D"/>
    <w:rsid w:val="004221C2"/>
    <w:rsid w:val="004247BF"/>
    <w:rsid w:val="004264F3"/>
    <w:rsid w:val="00451060"/>
    <w:rsid w:val="004618EA"/>
    <w:rsid w:val="00471C33"/>
    <w:rsid w:val="004A78DD"/>
    <w:rsid w:val="004C2D67"/>
    <w:rsid w:val="004D3CAD"/>
    <w:rsid w:val="0051790E"/>
    <w:rsid w:val="00530E33"/>
    <w:rsid w:val="00561994"/>
    <w:rsid w:val="005A5271"/>
    <w:rsid w:val="005B2525"/>
    <w:rsid w:val="005C6FA4"/>
    <w:rsid w:val="005C7255"/>
    <w:rsid w:val="00640785"/>
    <w:rsid w:val="00640D02"/>
    <w:rsid w:val="00646F84"/>
    <w:rsid w:val="006741D0"/>
    <w:rsid w:val="00726249"/>
    <w:rsid w:val="00732402"/>
    <w:rsid w:val="00740FE3"/>
    <w:rsid w:val="007545EC"/>
    <w:rsid w:val="00766C9F"/>
    <w:rsid w:val="007F066A"/>
    <w:rsid w:val="007F6AC6"/>
    <w:rsid w:val="00806557"/>
    <w:rsid w:val="00872536"/>
    <w:rsid w:val="00884B1C"/>
    <w:rsid w:val="008B3F70"/>
    <w:rsid w:val="008C1647"/>
    <w:rsid w:val="008D3ACA"/>
    <w:rsid w:val="00905752"/>
    <w:rsid w:val="00934C62"/>
    <w:rsid w:val="009704BB"/>
    <w:rsid w:val="00981AC7"/>
    <w:rsid w:val="009879A8"/>
    <w:rsid w:val="009C22B6"/>
    <w:rsid w:val="00A444FC"/>
    <w:rsid w:val="00A6659D"/>
    <w:rsid w:val="00A95E88"/>
    <w:rsid w:val="00AB45B5"/>
    <w:rsid w:val="00AD7E48"/>
    <w:rsid w:val="00AF4D08"/>
    <w:rsid w:val="00B004EB"/>
    <w:rsid w:val="00B07AA0"/>
    <w:rsid w:val="00B12C18"/>
    <w:rsid w:val="00B16E53"/>
    <w:rsid w:val="00B40548"/>
    <w:rsid w:val="00B551BF"/>
    <w:rsid w:val="00BB12A2"/>
    <w:rsid w:val="00BB7866"/>
    <w:rsid w:val="00BF6068"/>
    <w:rsid w:val="00BF77BD"/>
    <w:rsid w:val="00C060A3"/>
    <w:rsid w:val="00C21209"/>
    <w:rsid w:val="00C21612"/>
    <w:rsid w:val="00C352DD"/>
    <w:rsid w:val="00C53F7B"/>
    <w:rsid w:val="00C6092D"/>
    <w:rsid w:val="00C65579"/>
    <w:rsid w:val="00C7447A"/>
    <w:rsid w:val="00C74A18"/>
    <w:rsid w:val="00C90572"/>
    <w:rsid w:val="00CC57C2"/>
    <w:rsid w:val="00D64E5F"/>
    <w:rsid w:val="00D733E2"/>
    <w:rsid w:val="00D73ED9"/>
    <w:rsid w:val="00DB2E25"/>
    <w:rsid w:val="00DE5960"/>
    <w:rsid w:val="00DF069D"/>
    <w:rsid w:val="00DF6BA9"/>
    <w:rsid w:val="00E359BA"/>
    <w:rsid w:val="00E422CC"/>
    <w:rsid w:val="00E451E7"/>
    <w:rsid w:val="00E50655"/>
    <w:rsid w:val="00E812DC"/>
    <w:rsid w:val="00ED0752"/>
    <w:rsid w:val="00EE2068"/>
    <w:rsid w:val="00EE43DA"/>
    <w:rsid w:val="00EF3967"/>
    <w:rsid w:val="00EF74F7"/>
    <w:rsid w:val="00F12B13"/>
    <w:rsid w:val="00F5549F"/>
    <w:rsid w:val="00F579D5"/>
    <w:rsid w:val="00F71AE4"/>
    <w:rsid w:val="00F72FA2"/>
    <w:rsid w:val="00F9290B"/>
    <w:rsid w:val="00FA28F5"/>
    <w:rsid w:val="00FD7664"/>
    <w:rsid w:val="00FE37F8"/>
    <w:rsid w:val="00FF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7337019"/>
  <w15:chartTrackingRefBased/>
  <w15:docId w15:val="{B9D4A9C1-00EB-45FD-9C16-2AF919BF6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49A"/>
    <w:pPr>
      <w:widowControl w:val="0"/>
      <w:wordWrap w:val="0"/>
      <w:autoSpaceDE w:val="0"/>
      <w:autoSpaceDN w:val="0"/>
      <w:spacing w:after="0" w:line="240" w:lineRule="auto"/>
    </w:pPr>
    <w:rPr>
      <w:rFonts w:ascii="굴림체" w:eastAsia="굴림체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79D5"/>
    <w:pPr>
      <w:keepNext/>
      <w:numPr>
        <w:numId w:val="1"/>
      </w:numPr>
      <w:outlineLvl w:val="0"/>
    </w:pPr>
    <w:rPr>
      <w:rFonts w:asciiTheme="majorHAnsi" w:hAnsiTheme="majorHAnsi" w:cstheme="majorBidi"/>
      <w:b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79D5"/>
    <w:pPr>
      <w:keepNext/>
      <w:numPr>
        <w:ilvl w:val="1"/>
        <w:numId w:val="1"/>
      </w:numPr>
      <w:outlineLvl w:val="1"/>
    </w:pPr>
    <w:rPr>
      <w:rFonts w:hAnsiTheme="majorHAnsi" w:cstheme="majorBidi"/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79D5"/>
    <w:pPr>
      <w:keepNext/>
      <w:outlineLvl w:val="2"/>
    </w:pPr>
    <w:rPr>
      <w:rFonts w:asciiTheme="majorHAnsi" w:eastAsia="돋움" w:hAnsiTheme="majorHAnsi" w:cstheme="majorBidi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9D5"/>
    <w:rPr>
      <w:rFonts w:asciiTheme="majorHAnsi" w:eastAsia="굴림체" w:hAnsiTheme="majorHAnsi" w:cstheme="majorBidi"/>
      <w:b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79D5"/>
    <w:rPr>
      <w:rFonts w:ascii="굴림체" w:eastAsia="굴림체" w:hAnsiTheme="majorHAnsi" w:cstheme="majorBidi"/>
      <w:b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579D5"/>
    <w:rPr>
      <w:rFonts w:asciiTheme="majorHAnsi" w:eastAsia="돋움" w:hAnsiTheme="majorHAnsi" w:cstheme="majorBidi"/>
      <w:b/>
      <w:sz w:val="24"/>
    </w:rPr>
  </w:style>
  <w:style w:type="paragraph" w:customStyle="1" w:styleId="a">
    <w:name w:val="소스코드표"/>
    <w:basedOn w:val="Normal"/>
    <w:link w:val="Char"/>
    <w:qFormat/>
    <w:rsid w:val="0090575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djustRightInd w:val="0"/>
      <w:snapToGrid w:val="0"/>
      <w:spacing w:line="220" w:lineRule="exact"/>
    </w:pPr>
  </w:style>
  <w:style w:type="paragraph" w:customStyle="1" w:styleId="a0">
    <w:name w:val="소스코드"/>
    <w:basedOn w:val="Normal"/>
    <w:link w:val="Char0"/>
    <w:qFormat/>
    <w:rsid w:val="00905752"/>
    <w:pPr>
      <w:adjustRightInd w:val="0"/>
      <w:snapToGrid w:val="0"/>
      <w:spacing w:line="220" w:lineRule="exact"/>
    </w:pPr>
  </w:style>
  <w:style w:type="character" w:customStyle="1" w:styleId="Char">
    <w:name w:val="소스코드표 Char"/>
    <w:basedOn w:val="DefaultParagraphFont"/>
    <w:link w:val="a"/>
    <w:rsid w:val="00905752"/>
    <w:rPr>
      <w:rFonts w:ascii="굴림체" w:eastAsia="굴림체"/>
    </w:rPr>
  </w:style>
  <w:style w:type="paragraph" w:styleId="Header">
    <w:name w:val="header"/>
    <w:basedOn w:val="Normal"/>
    <w:link w:val="HeaderChar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소스코드 Char"/>
    <w:basedOn w:val="DefaultParagraphFont"/>
    <w:link w:val="a0"/>
    <w:rsid w:val="00905752"/>
    <w:rPr>
      <w:rFonts w:ascii="굴림체" w:eastAsia="굴림체"/>
    </w:rPr>
  </w:style>
  <w:style w:type="character" w:customStyle="1" w:styleId="HeaderChar">
    <w:name w:val="Header Char"/>
    <w:basedOn w:val="DefaultParagraphFont"/>
    <w:link w:val="Header"/>
    <w:uiPriority w:val="99"/>
    <w:rsid w:val="00B12C18"/>
    <w:rPr>
      <w:rFonts w:ascii="굴림체" w:eastAsia="굴림체"/>
    </w:rPr>
  </w:style>
  <w:style w:type="paragraph" w:styleId="Footer">
    <w:name w:val="footer"/>
    <w:basedOn w:val="Normal"/>
    <w:link w:val="FooterChar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12C18"/>
    <w:rPr>
      <w:rFonts w:ascii="굴림체" w:eastAsia="굴림체"/>
    </w:rPr>
  </w:style>
  <w:style w:type="paragraph" w:customStyle="1" w:styleId="1">
    <w:name w:val="목록1"/>
    <w:basedOn w:val="ListParagraph"/>
    <w:link w:val="1Char"/>
    <w:rsid w:val="002F238A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">
    <w:name w:val="목록1 Char"/>
    <w:basedOn w:val="DefaultParagraphFont"/>
    <w:link w:val="1"/>
    <w:rsid w:val="002F238A"/>
    <w:rPr>
      <w:rFonts w:ascii="굴림체" w:eastAsia="굴림체"/>
      <w:szCs w:val="20"/>
    </w:rPr>
  </w:style>
  <w:style w:type="paragraph" w:styleId="ListParagraph">
    <w:name w:val="List Paragraph"/>
    <w:basedOn w:val="Normal"/>
    <w:uiPriority w:val="34"/>
    <w:qFormat/>
    <w:rsid w:val="002F238A"/>
    <w:pPr>
      <w:ind w:leftChars="400" w:left="800"/>
    </w:pPr>
  </w:style>
  <w:style w:type="table" w:styleId="TableGrid">
    <w:name w:val="Table Grid"/>
    <w:basedOn w:val="TableNormal"/>
    <w:uiPriority w:val="59"/>
    <w:rsid w:val="00114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1439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DefaultParagraphFont"/>
    <w:rsid w:val="0011439A"/>
  </w:style>
  <w:style w:type="character" w:customStyle="1" w:styleId="ng-binding">
    <w:name w:val="ng-binding"/>
    <w:basedOn w:val="DefaultParagraphFont"/>
    <w:rsid w:val="000A2736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12B13"/>
  </w:style>
  <w:style w:type="character" w:customStyle="1" w:styleId="DateChar">
    <w:name w:val="Date Char"/>
    <w:basedOn w:val="DefaultParagraphFont"/>
    <w:link w:val="Date"/>
    <w:uiPriority w:val="99"/>
    <w:semiHidden/>
    <w:rsid w:val="00F12B13"/>
    <w:rPr>
      <w:rFonts w:ascii="굴림체" w:eastAsia="굴림체"/>
    </w:rPr>
  </w:style>
  <w:style w:type="paragraph" w:styleId="TOC1">
    <w:name w:val="toc 1"/>
    <w:basedOn w:val="Normal"/>
    <w:next w:val="Normal"/>
    <w:autoRedefine/>
    <w:uiPriority w:val="39"/>
    <w:unhideWhenUsed/>
    <w:rsid w:val="00F12B13"/>
  </w:style>
  <w:style w:type="character" w:styleId="Hyperlink">
    <w:name w:val="Hyperlink"/>
    <w:basedOn w:val="DefaultParagraphFont"/>
    <w:uiPriority w:val="99"/>
    <w:unhideWhenUsed/>
    <w:rsid w:val="00F12B13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12B13"/>
    <w:pPr>
      <w:ind w:leftChars="200" w:left="425"/>
    </w:pPr>
  </w:style>
  <w:style w:type="paragraph" w:customStyle="1" w:styleId="a1">
    <w:name w:val="코드표"/>
    <w:basedOn w:val="Normal"/>
    <w:link w:val="Char1"/>
    <w:qFormat/>
    <w:rsid w:val="00A95E88"/>
    <w:pPr>
      <w:wordWrap/>
      <w:adjustRightInd w:val="0"/>
      <w:spacing w:line="220" w:lineRule="exact"/>
      <w:jc w:val="left"/>
    </w:pPr>
    <w:rPr>
      <w:rFonts w:cs="굴림체"/>
      <w:bCs/>
      <w:kern w:val="0"/>
      <w:szCs w:val="20"/>
    </w:rPr>
  </w:style>
  <w:style w:type="character" w:customStyle="1" w:styleId="Char1">
    <w:name w:val="코드표 Char"/>
    <w:basedOn w:val="DefaultParagraphFont"/>
    <w:link w:val="a1"/>
    <w:rsid w:val="00A95E88"/>
    <w:rPr>
      <w:rFonts w:ascii="굴림체" w:eastAsia="굴림체" w:cs="굴림체"/>
      <w:bCs/>
      <w:kern w:val="0"/>
      <w:szCs w:val="20"/>
    </w:rPr>
  </w:style>
  <w:style w:type="character" w:customStyle="1" w:styleId="il">
    <w:name w:val="il"/>
    <w:basedOn w:val="DefaultParagraphFont"/>
    <w:rsid w:val="004247BF"/>
  </w:style>
  <w:style w:type="character" w:customStyle="1" w:styleId="im">
    <w:name w:val="im"/>
    <w:basedOn w:val="DefaultParagraphFont"/>
    <w:rsid w:val="004247BF"/>
  </w:style>
  <w:style w:type="paragraph" w:customStyle="1" w:styleId="a2">
    <w:name w:val="바탕글"/>
    <w:basedOn w:val="Normal"/>
    <w:rsid w:val="00BB12A2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xl1042">
    <w:name w:val="xl104 사본2"/>
    <w:basedOn w:val="Normal"/>
    <w:rsid w:val="00726249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8"/>
      <w:szCs w:val="28"/>
    </w:rPr>
  </w:style>
  <w:style w:type="paragraph" w:customStyle="1" w:styleId="xl67">
    <w:name w:val="xl67"/>
    <w:basedOn w:val="Normal"/>
    <w:rsid w:val="00C7447A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8">
    <w:name w:val="xl68"/>
    <w:basedOn w:val="Normal"/>
    <w:rsid w:val="00C7447A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9">
    <w:name w:val="xl69"/>
    <w:basedOn w:val="Normal"/>
    <w:rsid w:val="00C7447A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2">
    <w:name w:val="xl72"/>
    <w:basedOn w:val="Normal"/>
    <w:rsid w:val="00872536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3">
    <w:name w:val="xl73"/>
    <w:basedOn w:val="Normal"/>
    <w:rsid w:val="00872536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5">
    <w:name w:val="xl75"/>
    <w:basedOn w:val="Normal"/>
    <w:rsid w:val="00872536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4">
    <w:name w:val="xl74"/>
    <w:basedOn w:val="Normal"/>
    <w:rsid w:val="00872536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6"/>
      <w:szCs w:val="16"/>
    </w:rPr>
  </w:style>
  <w:style w:type="paragraph" w:customStyle="1" w:styleId="xl65">
    <w:name w:val="xl65"/>
    <w:basedOn w:val="Normal"/>
    <w:rsid w:val="00872536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71">
    <w:name w:val="xl71"/>
    <w:basedOn w:val="Normal"/>
    <w:rsid w:val="00872536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a3">
    <w:name w:val="출력"/>
    <w:basedOn w:val="a0"/>
    <w:link w:val="Char2"/>
    <w:autoRedefine/>
    <w:qFormat/>
    <w:rsid w:val="00646F84"/>
    <w:pPr>
      <w:spacing w:line="200" w:lineRule="exact"/>
    </w:pPr>
    <w:rPr>
      <w:sz w:val="18"/>
    </w:rPr>
  </w:style>
  <w:style w:type="character" w:customStyle="1" w:styleId="Char2">
    <w:name w:val="출력 Char"/>
    <w:basedOn w:val="Char0"/>
    <w:link w:val="a3"/>
    <w:rsid w:val="00646F84"/>
    <w:rPr>
      <w:rFonts w:ascii="굴림체" w:eastAsia="굴림체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24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5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4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8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o365skhu-my.sharepoint.com/personal/lsj_office_skhu_ac_kr/Documents/&#47928;&#49436;/&#47928;&#49436;&#53596;&#54540;&#47551;/&#53596;&#54540;&#47551;2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6916BECA5FB0648AB3BB53586939334" ma:contentTypeVersion="9" ma:contentTypeDescription="새 문서를 만듭니다." ma:contentTypeScope="" ma:versionID="26a0d3e084170078b36f9532275477d6">
  <xsd:schema xmlns:xsd="http://www.w3.org/2001/XMLSchema" xmlns:xs="http://www.w3.org/2001/XMLSchema" xmlns:p="http://schemas.microsoft.com/office/2006/metadata/properties" xmlns:ns3="d93dce72-0905-4095-9656-aa23dcd1cc9d" xmlns:ns4="c003bcc8-edd7-4fd0-9e05-9be5eefb4c81" targetNamespace="http://schemas.microsoft.com/office/2006/metadata/properties" ma:root="true" ma:fieldsID="412940e13a1766f38cd96012194b0d58" ns3:_="" ns4:_="">
    <xsd:import namespace="d93dce72-0905-4095-9656-aa23dcd1cc9d"/>
    <xsd:import namespace="c003bcc8-edd7-4fd0-9e05-9be5eefb4c8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Location" minOccurs="0"/>
                <xsd:element ref="ns4:MediaServiceEventHashCode" minOccurs="0"/>
                <xsd:element ref="ns4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3dce72-0905-4095-9656-aa23dcd1cc9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공유 대상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3bcc8-edd7-4fd0-9e05-9be5eefb4c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4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A82031-FFEF-4360-8DA6-68D8EA8B1E6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6431806-4253-4E06-BC21-7FB739FDFE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119C16-1265-477C-A1B1-BA423287D6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3dce72-0905-4095-9656-aa23dcd1cc9d"/>
    <ds:schemaRef ds:uri="c003bcc8-edd7-4fd0-9e05-9be5eefb4c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5AF2E08-6EC0-4C70-B895-2E07C94BB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템플릿2.dotx</Template>
  <TotalTime>51</TotalTime>
  <Pages>15</Pages>
  <Words>2660</Words>
  <Characters>15162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Seungjin Lee</cp:lastModifiedBy>
  <cp:revision>38</cp:revision>
  <dcterms:created xsi:type="dcterms:W3CDTF">2019-11-12T09:39:00Z</dcterms:created>
  <dcterms:modified xsi:type="dcterms:W3CDTF">2019-11-13T02:13:00Z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0x010100E6916BECA5FB0648AB3BB53586939334</vt:lpwstr>
  </property>
</Properties>
</file>