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9CAA" w14:textId="4CC1FBB2" w:rsidR="00B004EB" w:rsidRPr="009E0B63" w:rsidRDefault="0071430F" w:rsidP="002D0169">
      <w:pPr>
        <w:rPr>
          <w:rFonts w:hint="eastAsia"/>
          <w:sz w:val="44"/>
          <w:szCs w:val="48"/>
        </w:rPr>
      </w:pPr>
      <w:r w:rsidRPr="009E0B63">
        <w:rPr>
          <w:rFonts w:hint="eastAsia"/>
          <w:sz w:val="44"/>
          <w:szCs w:val="48"/>
        </w:rPr>
        <w:t>학과로 학생 조회하기</w:t>
      </w:r>
    </w:p>
    <w:p w14:paraId="3264C95A" w14:textId="77777777" w:rsidR="006615A9" w:rsidRDefault="006615A9" w:rsidP="002D0169">
      <w:r>
        <w:t>2019-11-26</w:t>
      </w:r>
    </w:p>
    <w:p w14:paraId="5F8D3FE2" w14:textId="77777777" w:rsidR="006615A9" w:rsidRDefault="006615A9" w:rsidP="002D0169">
      <w:r>
        <w:rPr>
          <w:rFonts w:hint="eastAsia"/>
        </w:rPr>
        <w:t>이승진</w:t>
      </w:r>
    </w:p>
    <w:p w14:paraId="48D8B82A" w14:textId="7D78B34F" w:rsidR="006615A9" w:rsidRDefault="006615A9" w:rsidP="002D0169"/>
    <w:p w14:paraId="1A83D37D" w14:textId="4E552A91" w:rsidR="009E0B63" w:rsidRDefault="009E0B63" w:rsidP="002D0169"/>
    <w:p w14:paraId="344ED372" w14:textId="5901B294" w:rsidR="009E0B63" w:rsidRPr="0056364B" w:rsidRDefault="009E0B63" w:rsidP="002D0169">
      <w:pPr>
        <w:rPr>
          <w:b/>
          <w:bCs/>
          <w:sz w:val="28"/>
          <w:szCs w:val="32"/>
        </w:rPr>
      </w:pPr>
      <w:r w:rsidRPr="0056364B">
        <w:rPr>
          <w:rFonts w:hint="eastAsia"/>
          <w:b/>
          <w:bCs/>
          <w:sz w:val="28"/>
          <w:szCs w:val="32"/>
        </w:rPr>
        <w:t>목차</w:t>
      </w:r>
    </w:p>
    <w:p w14:paraId="6F72560A" w14:textId="7486754E" w:rsidR="0056364B" w:rsidRDefault="009E0B6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25731659" w:history="1">
        <w:r w:rsidR="0056364B" w:rsidRPr="00230585">
          <w:rPr>
            <w:rStyle w:val="Hyperlink"/>
            <w:rFonts w:hAnsi="굴림체"/>
            <w:noProof/>
          </w:rPr>
          <w:t>1.</w:t>
        </w:r>
        <w:r w:rsidR="0056364B" w:rsidRPr="00230585">
          <w:rPr>
            <w:rStyle w:val="Hyperlink"/>
            <w:noProof/>
          </w:rPr>
          <w:t xml:space="preserve"> select 태그 #1</w:t>
        </w:r>
        <w:r w:rsidR="0056364B">
          <w:rPr>
            <w:noProof/>
            <w:webHidden/>
          </w:rPr>
          <w:tab/>
        </w:r>
        <w:r w:rsidR="0056364B">
          <w:rPr>
            <w:noProof/>
            <w:webHidden/>
          </w:rPr>
          <w:fldChar w:fldCharType="begin"/>
        </w:r>
        <w:r w:rsidR="0056364B">
          <w:rPr>
            <w:noProof/>
            <w:webHidden/>
          </w:rPr>
          <w:instrText xml:space="preserve"> PAGEREF _Toc25731659 \h </w:instrText>
        </w:r>
        <w:r w:rsidR="0056364B">
          <w:rPr>
            <w:noProof/>
            <w:webHidden/>
          </w:rPr>
        </w:r>
        <w:r w:rsidR="0056364B">
          <w:rPr>
            <w:noProof/>
            <w:webHidden/>
          </w:rPr>
          <w:fldChar w:fldCharType="separate"/>
        </w:r>
        <w:r w:rsidR="0056364B">
          <w:rPr>
            <w:noProof/>
            <w:webHidden/>
          </w:rPr>
          <w:t>2</w:t>
        </w:r>
        <w:r w:rsidR="0056364B">
          <w:rPr>
            <w:noProof/>
            <w:webHidden/>
          </w:rPr>
          <w:fldChar w:fldCharType="end"/>
        </w:r>
      </w:hyperlink>
    </w:p>
    <w:p w14:paraId="105BC2DC" w14:textId="38E60316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0" w:history="1">
        <w:r w:rsidRPr="00230585">
          <w:rPr>
            <w:rStyle w:val="Hyperlink"/>
            <w:noProof/>
          </w:rPr>
          <w:t>1) select1a.jsp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4F23E7" w14:textId="1A7C3DC6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1" w:history="1">
        <w:r w:rsidRPr="00230585">
          <w:rPr>
            <w:rStyle w:val="Hyperlink"/>
            <w:noProof/>
          </w:rPr>
          <w:t>2) select1b.jsp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210E51" w14:textId="6D604309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2" w:history="1">
        <w:r w:rsidRPr="00230585">
          <w:rPr>
            <w:rStyle w:val="Hyperlink"/>
            <w:noProof/>
          </w:rPr>
          <w:t>3) select1c.jsp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EF226" w14:textId="0BD1DA69" w:rsidR="0056364B" w:rsidRDefault="0056364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731663" w:history="1">
        <w:r w:rsidRPr="00230585">
          <w:rPr>
            <w:rStyle w:val="Hyperlink"/>
            <w:rFonts w:hAnsi="굴림체"/>
            <w:noProof/>
          </w:rPr>
          <w:t>2.</w:t>
        </w:r>
        <w:r w:rsidRPr="00230585">
          <w:rPr>
            <w:rStyle w:val="Hyperlink"/>
            <w:noProof/>
          </w:rPr>
          <w:t xml:space="preserve"> select 태그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0C6289" w14:textId="7A00A073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4" w:history="1">
        <w:r w:rsidRPr="00230585">
          <w:rPr>
            <w:rStyle w:val="Hyperlink"/>
            <w:noProof/>
          </w:rPr>
          <w:t>1) Department.java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2D0D97" w14:textId="1BF2C375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5" w:history="1">
        <w:r w:rsidRPr="00230585">
          <w:rPr>
            <w:rStyle w:val="Hyperlink"/>
            <w:noProof/>
          </w:rPr>
          <w:t>2) DepartmentDAO.java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6F424E" w14:textId="411FEC81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6" w:history="1">
        <w:r w:rsidRPr="00230585">
          <w:rPr>
            <w:rStyle w:val="Hyperlink"/>
            <w:noProof/>
          </w:rPr>
          <w:t>3) select1d.jsp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4F8C1E" w14:textId="5024EDBB" w:rsidR="0056364B" w:rsidRDefault="0056364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731667" w:history="1">
        <w:r w:rsidRPr="00230585">
          <w:rPr>
            <w:rStyle w:val="Hyperlink"/>
            <w:rFonts w:hAnsi="굴림체"/>
            <w:noProof/>
          </w:rPr>
          <w:t>3.</w:t>
        </w:r>
        <w:r w:rsidRPr="00230585">
          <w:rPr>
            <w:rStyle w:val="Hyperlink"/>
            <w:noProof/>
          </w:rPr>
          <w:t xml:space="preserve"> 학과로 학생 목록 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BF364F" w14:textId="6A87D908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8" w:history="1">
        <w:r w:rsidRPr="00230585">
          <w:rPr>
            <w:rStyle w:val="Hyperlink"/>
            <w:noProof/>
          </w:rPr>
          <w:t>1) StudentDAO3.java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93659D" w14:textId="5E386DC3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69" w:history="1">
        <w:r w:rsidRPr="00230585">
          <w:rPr>
            <w:rStyle w:val="Hyperlink"/>
            <w:noProof/>
          </w:rPr>
          <w:t>2) studentList4a.jsp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AE2E0C" w14:textId="262F91F0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70" w:history="1">
        <w:r w:rsidRPr="00230585">
          <w:rPr>
            <w:rStyle w:val="Hyperlink"/>
            <w:noProof/>
          </w:rPr>
          <w:t>3) studentList4c.jsp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295F6B" w14:textId="428F9C43" w:rsidR="0056364B" w:rsidRDefault="0056364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731671" w:history="1">
        <w:r w:rsidRPr="00230585">
          <w:rPr>
            <w:rStyle w:val="Hyperlink"/>
            <w:noProof/>
          </w:rPr>
          <w:t>4) studentList4d.jsp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3E7CA4" w14:textId="29FB9A72" w:rsidR="0056364B" w:rsidRDefault="0056364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731672" w:history="1">
        <w:r w:rsidRPr="00230585">
          <w:rPr>
            <w:rStyle w:val="Hyperlink"/>
            <w:rFonts w:hAnsi="굴림체"/>
            <w:noProof/>
          </w:rPr>
          <w:t>4.</w:t>
        </w:r>
        <w:r w:rsidRPr="00230585">
          <w:rPr>
            <w:rStyle w:val="Hyperlink"/>
            <w:noProof/>
          </w:rPr>
          <w:t xml:space="preserve"> 실습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2CAEE9" w14:textId="55406137" w:rsidR="009E0B63" w:rsidRDefault="009E0B63" w:rsidP="002D0169">
      <w:pPr>
        <w:rPr>
          <w:rFonts w:hint="eastAsia"/>
        </w:rPr>
      </w:pPr>
      <w:r>
        <w:fldChar w:fldCharType="end"/>
      </w:r>
    </w:p>
    <w:p w14:paraId="3D1DEEC9" w14:textId="77777777" w:rsidR="006615A9" w:rsidRDefault="006615A9" w:rsidP="002D0169"/>
    <w:p w14:paraId="405E7275" w14:textId="77777777" w:rsidR="000F007E" w:rsidRDefault="000F007E" w:rsidP="002D0169"/>
    <w:p w14:paraId="0259B964" w14:textId="77777777" w:rsidR="000F007E" w:rsidRDefault="000F007E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4729DE5C" w14:textId="0553E90B" w:rsidR="000F007E" w:rsidRDefault="0082792F" w:rsidP="0082792F">
      <w:pPr>
        <w:pStyle w:val="Heading1"/>
      </w:pPr>
      <w:bookmarkStart w:id="1" w:name="_Toc25731659"/>
      <w:r>
        <w:rPr>
          <w:rFonts w:hint="eastAsia"/>
        </w:rPr>
        <w:lastRenderedPageBreak/>
        <w:t>s</w:t>
      </w:r>
      <w:r>
        <w:t xml:space="preserve">elect </w:t>
      </w:r>
      <w:r>
        <w:rPr>
          <w:rFonts w:hint="eastAsia"/>
        </w:rPr>
        <w:t>태그</w:t>
      </w:r>
      <w:r w:rsidR="00D6082A">
        <w:rPr>
          <w:rFonts w:hint="eastAsia"/>
        </w:rPr>
        <w:t xml:space="preserve"> </w:t>
      </w:r>
      <w:r w:rsidR="00D6082A">
        <w:t>#1</w:t>
      </w:r>
      <w:bookmarkEnd w:id="1"/>
    </w:p>
    <w:p w14:paraId="2C444FA2" w14:textId="77777777" w:rsidR="0082792F" w:rsidRDefault="0082792F" w:rsidP="0082792F"/>
    <w:p w14:paraId="53AFCD05" w14:textId="77777777" w:rsidR="0082792F" w:rsidRDefault="002055C3" w:rsidP="002055C3">
      <w:pPr>
        <w:pStyle w:val="Heading2"/>
      </w:pPr>
      <w:bookmarkStart w:id="2" w:name="_Toc25731660"/>
      <w:r>
        <w:rPr>
          <w:rFonts w:hint="eastAsia"/>
        </w:rPr>
        <w:t>s</w:t>
      </w:r>
      <w:r>
        <w:t>elect1a.jsp</w:t>
      </w:r>
      <w:bookmarkEnd w:id="2"/>
    </w:p>
    <w:p w14:paraId="1A592A7C" w14:textId="77777777" w:rsidR="002055C3" w:rsidRDefault="002055C3" w:rsidP="002055C3">
      <w:r>
        <w:rPr>
          <w:rFonts w:hint="eastAsia"/>
        </w:rPr>
        <w:t>W</w:t>
      </w:r>
      <w:r>
        <w:t>ebContent/form1/select1a.jsp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055C3" w14:paraId="74772390" w14:textId="77777777" w:rsidTr="00092BDE">
        <w:tc>
          <w:tcPr>
            <w:tcW w:w="426" w:type="dxa"/>
          </w:tcPr>
          <w:p w14:paraId="69BF9F93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759C402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9C1795C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E59A959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0C27686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F49DF8C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011FB38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CDF4279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C05FF77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D2641BB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FB4AA67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0FA1AD8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5E499BF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DEB26F5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1422E11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2EE0A55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10F35A5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F89E1D1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7A8F7E7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83B1ED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F1A708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45C9A47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F97737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03504E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D0AE592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615D40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E74D18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297544E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289FE97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2F8C0EC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C0DDDF2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B08804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02EFFAF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613C43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F5ABA6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6AD23FB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6B4A40FA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AABAD22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71DC3FF" w14:textId="77777777" w:rsidR="002055C3" w:rsidRPr="00185935" w:rsidRDefault="002055C3" w:rsidP="002055C3">
            <w:pPr>
              <w:pStyle w:val="a0"/>
            </w:pPr>
          </w:p>
        </w:tc>
        <w:tc>
          <w:tcPr>
            <w:tcW w:w="10631" w:type="dxa"/>
          </w:tcPr>
          <w:p w14:paraId="5BF4F4E3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F638DD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945681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46B7254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B1DF65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780A13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CB51EE2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6E9985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045FDB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DE148C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C71D5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BD94AE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FDBDA2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60FBBF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A686A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88C4AF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EE2565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1D79E5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DA16BE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select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태그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A7349D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9A50B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17429E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635B7A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B9140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4195E0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국어국문학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1F839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영어영문학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085A8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불어불문학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85ADA3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62E95C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9F292A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FB19AF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1517EE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43D8A2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5DA8A2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departmentId: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BF2E910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0E3DE0F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CAB7B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F6F89D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AC9905" w14:textId="77777777" w:rsidR="002055C3" w:rsidRDefault="002055C3" w:rsidP="002055C3">
            <w:pPr>
              <w:pStyle w:val="a0"/>
            </w:pPr>
          </w:p>
        </w:tc>
      </w:tr>
    </w:tbl>
    <w:p w14:paraId="199C47D9" w14:textId="77777777" w:rsidR="002055C3" w:rsidRDefault="002055C3" w:rsidP="002055C3"/>
    <w:p w14:paraId="1B7CFF1D" w14:textId="77777777" w:rsidR="002055C3" w:rsidRDefault="002055C3" w:rsidP="002055C3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>#1</w:t>
      </w:r>
    </w:p>
    <w:p w14:paraId="2553C69E" w14:textId="77777777" w:rsidR="002055C3" w:rsidRPr="002055C3" w:rsidRDefault="002055C3" w:rsidP="002055C3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19F74F07" w14:textId="77777777" w:rsidR="002055C3" w:rsidRDefault="002055C3" w:rsidP="002055C3">
      <w:r>
        <w:rPr>
          <w:rFonts w:hint="eastAsia"/>
        </w:rPr>
        <w:t>이클립스에서 s</w:t>
      </w:r>
      <w:r>
        <w:t>elect1a.jsp</w:t>
      </w:r>
      <w:r>
        <w:rPr>
          <w:rFonts w:hint="eastAsia"/>
        </w:rPr>
        <w:t>를 처음 실행할 때는,</w:t>
      </w:r>
    </w:p>
    <w:p w14:paraId="3F9F78CA" w14:textId="77777777" w:rsidR="002055C3" w:rsidRDefault="002055C3" w:rsidP="002055C3">
      <w:r>
        <w:rPr>
          <w:rFonts w:hint="eastAsia"/>
        </w:rPr>
        <w:t xml:space="preserve">서버에 전달되는 </w:t>
      </w:r>
      <w:r>
        <w:t>request parameter</w:t>
      </w:r>
      <w:r>
        <w:rPr>
          <w:rFonts w:hint="eastAsia"/>
        </w:rPr>
        <w:t>가 없다.</w:t>
      </w:r>
    </w:p>
    <w:p w14:paraId="63E9AE87" w14:textId="77777777" w:rsidR="002055C3" w:rsidRPr="002055C3" w:rsidRDefault="002055C3" w:rsidP="002055C3">
      <w:pPr>
        <w:rPr>
          <w:rFonts w:hint="eastAsia"/>
        </w:rPr>
      </w:pPr>
    </w:p>
    <w:p w14:paraId="16D96662" w14:textId="77777777" w:rsidR="0082792F" w:rsidRDefault="002055C3" w:rsidP="002D0169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String s = request.getParameter(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color w:val="000000"/>
          <w:kern w:val="0"/>
          <w:szCs w:val="20"/>
        </w:rPr>
        <w:t>);</w:t>
      </w:r>
    </w:p>
    <w:p w14:paraId="2D398250" w14:textId="77777777" w:rsidR="002055C3" w:rsidRDefault="002055C3" w:rsidP="002D0169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따라서 변수 </w:t>
      </w:r>
      <w:r>
        <w:rPr>
          <w:rFonts w:cs="굴림체"/>
          <w:color w:val="000000"/>
          <w:kern w:val="0"/>
          <w:szCs w:val="20"/>
        </w:rPr>
        <w:t xml:space="preserve">s </w:t>
      </w:r>
      <w:r>
        <w:rPr>
          <w:rFonts w:cs="굴림체" w:hint="eastAsia"/>
          <w:color w:val="000000"/>
          <w:kern w:val="0"/>
          <w:szCs w:val="20"/>
        </w:rPr>
        <w:t xml:space="preserve">에 </w:t>
      </w:r>
      <w:r>
        <w:rPr>
          <w:rFonts w:cs="굴림체"/>
          <w:color w:val="000000"/>
          <w:kern w:val="0"/>
          <w:szCs w:val="20"/>
        </w:rPr>
        <w:t xml:space="preserve">null </w:t>
      </w:r>
      <w:r>
        <w:rPr>
          <w:rFonts w:cs="굴림체" w:hint="eastAsia"/>
          <w:color w:val="000000"/>
          <w:kern w:val="0"/>
          <w:szCs w:val="20"/>
        </w:rPr>
        <w:t>값이 대입된다.</w:t>
      </w:r>
    </w:p>
    <w:p w14:paraId="12490032" w14:textId="77777777" w:rsidR="002055C3" w:rsidRDefault="002055C3" w:rsidP="002D0169">
      <w:pPr>
        <w:rPr>
          <w:rFonts w:cs="굴림체"/>
          <w:color w:val="000000"/>
          <w:kern w:val="0"/>
          <w:szCs w:val="20"/>
        </w:rPr>
      </w:pPr>
    </w:p>
    <w:p w14:paraId="15993C6F" w14:textId="77777777" w:rsidR="002055C3" w:rsidRDefault="002055C3" w:rsidP="002D0169">
      <w:pPr>
        <w:rPr>
          <w:rFonts w:cs="굴림체"/>
          <w:color w:val="BF5F3F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departmentId: </w:t>
      </w:r>
      <w:r>
        <w:rPr>
          <w:rFonts w:cs="굴림체"/>
          <w:color w:val="BF5F3F"/>
          <w:kern w:val="0"/>
          <w:szCs w:val="20"/>
        </w:rPr>
        <w:t>&lt;%=</w:t>
      </w:r>
      <w:r>
        <w:rPr>
          <w:rFonts w:cs="굴림체"/>
          <w:color w:val="000000"/>
          <w:kern w:val="0"/>
          <w:szCs w:val="20"/>
        </w:rPr>
        <w:t xml:space="preserve"> s </w:t>
      </w:r>
      <w:r>
        <w:rPr>
          <w:rFonts w:cs="굴림체"/>
          <w:color w:val="BF5F3F"/>
          <w:kern w:val="0"/>
          <w:szCs w:val="20"/>
        </w:rPr>
        <w:t>%&gt;</w:t>
      </w:r>
    </w:p>
    <w:p w14:paraId="32B01FA1" w14:textId="77777777" w:rsidR="002055C3" w:rsidRPr="002055C3" w:rsidRDefault="002055C3" w:rsidP="002D0169">
      <w:r w:rsidRPr="002055C3">
        <w:rPr>
          <w:rFonts w:hint="eastAsia"/>
        </w:rPr>
        <w:t xml:space="preserve"> </w:t>
      </w:r>
      <w:r w:rsidRPr="002055C3">
        <w:t xml:space="preserve"> </w:t>
      </w:r>
      <w:r w:rsidRPr="002055C3">
        <w:rPr>
          <w:rFonts w:hint="eastAsia"/>
        </w:rPr>
        <w:t>s</w:t>
      </w:r>
      <w:r w:rsidRPr="002055C3">
        <w:t xml:space="preserve"> 값</w:t>
      </w:r>
      <w:r w:rsidRPr="002055C3">
        <w:rPr>
          <w:rFonts w:hint="eastAsia"/>
        </w:rPr>
        <w:t xml:space="preserve"> </w:t>
      </w:r>
      <w:r w:rsidRPr="002055C3">
        <w:t>null 이</w:t>
      </w:r>
      <w:r w:rsidRPr="002055C3">
        <w:rPr>
          <w:rFonts w:hint="eastAsia"/>
        </w:rPr>
        <w:t xml:space="preserve"> </w:t>
      </w:r>
      <w:r w:rsidRPr="002055C3">
        <w:t>출력된다</w:t>
      </w:r>
      <w:r w:rsidRPr="002055C3">
        <w:rPr>
          <w:rFonts w:hint="eastAsia"/>
        </w:rPr>
        <w:t>.</w:t>
      </w:r>
    </w:p>
    <w:p w14:paraId="29BA2AE6" w14:textId="77777777" w:rsidR="002055C3" w:rsidRDefault="002055C3" w:rsidP="002D0169">
      <w:pPr>
        <w:rPr>
          <w:rFonts w:cs="굴림체"/>
          <w:color w:val="000000"/>
          <w:kern w:val="0"/>
          <w:szCs w:val="20"/>
        </w:rPr>
      </w:pPr>
    </w:p>
    <w:p w14:paraId="660C7100" w14:textId="77777777" w:rsidR="002055C3" w:rsidRDefault="002055C3" w:rsidP="002D0169">
      <w:r>
        <w:rPr>
          <w:rFonts w:hint="eastAsia"/>
        </w:rPr>
        <w:t>(</w:t>
      </w:r>
      <w:r>
        <w:t>2)</w:t>
      </w:r>
    </w:p>
    <w:p w14:paraId="0657F6BA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"form-control"</w:t>
      </w:r>
      <w:r>
        <w:rPr>
          <w:rFonts w:cs="굴림체"/>
          <w:color w:val="008080"/>
          <w:kern w:val="0"/>
          <w:szCs w:val="20"/>
        </w:rPr>
        <w:t>&gt;</w:t>
      </w:r>
    </w:p>
    <w:p w14:paraId="77A0FC5B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75FE3780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34A420DD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178D7F67" w14:textId="77777777" w:rsidR="002055C3" w:rsidRDefault="002055C3" w:rsidP="002055C3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color w:val="008080"/>
          <w:kern w:val="0"/>
          <w:szCs w:val="20"/>
        </w:rPr>
        <w:t>&gt;</w:t>
      </w:r>
    </w:p>
    <w:p w14:paraId="2A5D3FFA" w14:textId="77777777" w:rsidR="002055C3" w:rsidRPr="002055C3" w:rsidRDefault="002055C3" w:rsidP="002055C3">
      <w:r>
        <w:rPr>
          <w:rFonts w:hint="eastAsia"/>
        </w:rPr>
        <w:t>특별히 지정하지 않으면,</w:t>
      </w:r>
      <w:r>
        <w:t xml:space="preserve"> select </w:t>
      </w:r>
      <w:r>
        <w:rPr>
          <w:rFonts w:hint="eastAsia"/>
        </w:rPr>
        <w:t xml:space="preserve">태그의 첫 째 </w:t>
      </w:r>
      <w:r>
        <w:t xml:space="preserve">option </w:t>
      </w:r>
      <w:r>
        <w:rPr>
          <w:rFonts w:hint="eastAsia"/>
        </w:rPr>
        <w:t>태그가 선택된 상태로 출력된다.</w:t>
      </w:r>
    </w:p>
    <w:p w14:paraId="566C1E14" w14:textId="77777777" w:rsidR="0082792F" w:rsidRDefault="0082792F" w:rsidP="002D0169"/>
    <w:p w14:paraId="0CCAD151" w14:textId="77777777" w:rsidR="002055C3" w:rsidRDefault="002055C3" w:rsidP="002D0169">
      <w:r>
        <w:rPr>
          <w:noProof/>
        </w:rPr>
        <w:drawing>
          <wp:inline distT="0" distB="0" distL="0" distR="0" wp14:anchorId="3CA6B602" wp14:editId="62A13EA5">
            <wp:extent cx="3034443" cy="1674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731" cy="16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C10E" w14:textId="77777777" w:rsidR="002055C3" w:rsidRDefault="002055C3" w:rsidP="002D0169"/>
    <w:p w14:paraId="59170B81" w14:textId="77777777" w:rsidR="002055C3" w:rsidRDefault="002055C3" w:rsidP="002055C3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>#</w:t>
      </w:r>
      <w:r>
        <w:t>2</w:t>
      </w:r>
    </w:p>
    <w:p w14:paraId="64213066" w14:textId="77777777" w:rsidR="002055C3" w:rsidRDefault="002055C3" w:rsidP="002055C3">
      <w:r>
        <w:rPr>
          <w:rFonts w:hint="eastAsia"/>
        </w:rPr>
        <w:t xml:space="preserve">위 화면에서 </w:t>
      </w:r>
      <w:r>
        <w:t>'</w:t>
      </w:r>
      <w:r>
        <w:rPr>
          <w:rFonts w:hint="eastAsia"/>
        </w:rPr>
        <w:t>불어불문학'을 선택하고 조회 버튼을 클릭하면</w:t>
      </w:r>
    </w:p>
    <w:p w14:paraId="684A9F68" w14:textId="77777777" w:rsidR="002055C3" w:rsidRDefault="002055C3" w:rsidP="002055C3"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은 다음과 같다.</w:t>
      </w:r>
    </w:p>
    <w:p w14:paraId="11D23745" w14:textId="77777777" w:rsidR="002055C3" w:rsidRDefault="002055C3" w:rsidP="002055C3">
      <w:r>
        <w:t xml:space="preserve">  </w:t>
      </w:r>
      <w:r w:rsidRPr="002055C3">
        <w:t>http://localhost:8080/lecture1/form1/select1a.jsp?</w:t>
      </w:r>
      <w:r w:rsidRPr="002055C3">
        <w:rPr>
          <w:b/>
          <w:bCs/>
          <w:highlight w:val="yellow"/>
        </w:rPr>
        <w:t>departmentId=3</w:t>
      </w:r>
    </w:p>
    <w:p w14:paraId="489F076A" w14:textId="77777777" w:rsidR="002055C3" w:rsidRDefault="002055C3" w:rsidP="002055C3"/>
    <w:p w14:paraId="17EC53F0" w14:textId="77777777" w:rsidR="002055C3" w:rsidRDefault="002055C3" w:rsidP="002055C3">
      <w:r>
        <w:rPr>
          <w:rFonts w:hint="eastAsia"/>
        </w:rPr>
        <w:t xml:space="preserve">서버에 전달되는 </w:t>
      </w:r>
      <w:r>
        <w:t>request parameter</w:t>
      </w:r>
      <w:r>
        <w:rPr>
          <w:rFonts w:hint="eastAsia"/>
        </w:rPr>
        <w:t>에 다음 항목이 포함된다.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716"/>
      </w:tblGrid>
      <w:tr w:rsidR="002055C3" w:rsidRPr="002055C3" w14:paraId="09F7CA68" w14:textId="77777777" w:rsidTr="002055C3">
        <w:tc>
          <w:tcPr>
            <w:tcW w:w="0" w:type="auto"/>
            <w:shd w:val="clear" w:color="auto" w:fill="F2F2F2" w:themeFill="background1" w:themeFillShade="F2"/>
          </w:tcPr>
          <w:p w14:paraId="605CDD47" w14:textId="77777777" w:rsidR="002055C3" w:rsidRPr="002055C3" w:rsidRDefault="002055C3" w:rsidP="00D40DF7">
            <w:r w:rsidRPr="002055C3">
              <w:rPr>
                <w:rFonts w:hint="eastAsia"/>
              </w:rPr>
              <w:t>r</w:t>
            </w:r>
            <w:r w:rsidRPr="002055C3">
              <w:t>equest parameter name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5A1C462" w14:textId="77777777" w:rsidR="002055C3" w:rsidRPr="002055C3" w:rsidRDefault="002055C3" w:rsidP="00D40DF7">
            <w:r w:rsidRPr="002055C3">
              <w:t>value</w:t>
            </w:r>
          </w:p>
        </w:tc>
      </w:tr>
      <w:tr w:rsidR="002055C3" w:rsidRPr="002055C3" w14:paraId="3EB969E3" w14:textId="77777777" w:rsidTr="002055C3">
        <w:tc>
          <w:tcPr>
            <w:tcW w:w="0" w:type="auto"/>
          </w:tcPr>
          <w:p w14:paraId="021CB35A" w14:textId="77777777" w:rsidR="002055C3" w:rsidRPr="002055C3" w:rsidRDefault="002055C3" w:rsidP="00D40DF7">
            <w:r w:rsidRPr="002055C3">
              <w:rPr>
                <w:rFonts w:hint="eastAsia"/>
              </w:rPr>
              <w:t>d</w:t>
            </w:r>
            <w:r w:rsidRPr="002055C3">
              <w:t>epartmentId</w:t>
            </w:r>
          </w:p>
        </w:tc>
        <w:tc>
          <w:tcPr>
            <w:tcW w:w="0" w:type="auto"/>
          </w:tcPr>
          <w:p w14:paraId="221946AF" w14:textId="77777777" w:rsidR="002055C3" w:rsidRPr="002055C3" w:rsidRDefault="002055C3" w:rsidP="00D40DF7">
            <w:r w:rsidRPr="002055C3">
              <w:t>3</w:t>
            </w:r>
          </w:p>
        </w:tc>
      </w:tr>
    </w:tbl>
    <w:p w14:paraId="6A2010CA" w14:textId="77777777" w:rsidR="002055C3" w:rsidRPr="002055C3" w:rsidRDefault="002055C3" w:rsidP="002055C3">
      <w:pPr>
        <w:rPr>
          <w:rFonts w:hint="eastAsia"/>
        </w:rPr>
      </w:pPr>
    </w:p>
    <w:p w14:paraId="6B3101BA" w14:textId="77777777" w:rsidR="002055C3" w:rsidRDefault="002055C3" w:rsidP="002055C3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String s = request.getParameter(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color w:val="000000"/>
          <w:kern w:val="0"/>
          <w:szCs w:val="20"/>
        </w:rPr>
        <w:t>);</w:t>
      </w:r>
    </w:p>
    <w:p w14:paraId="521C2F6F" w14:textId="77777777" w:rsidR="002055C3" w:rsidRDefault="002055C3" w:rsidP="002055C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따라서 변수 </w:t>
      </w:r>
      <w:r>
        <w:rPr>
          <w:rFonts w:cs="굴림체"/>
          <w:color w:val="000000"/>
          <w:kern w:val="0"/>
          <w:szCs w:val="20"/>
        </w:rPr>
        <w:t xml:space="preserve">s </w:t>
      </w:r>
      <w:r>
        <w:rPr>
          <w:rFonts w:cs="굴림체" w:hint="eastAsia"/>
          <w:color w:val="000000"/>
          <w:kern w:val="0"/>
          <w:szCs w:val="20"/>
        </w:rPr>
        <w:t xml:space="preserve">에 </w:t>
      </w:r>
      <w:r>
        <w:rPr>
          <w:rFonts w:cs="굴림체"/>
          <w:color w:val="000000"/>
          <w:kern w:val="0"/>
          <w:szCs w:val="20"/>
        </w:rPr>
        <w:t>"3"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값이 대입된다.</w:t>
      </w:r>
    </w:p>
    <w:p w14:paraId="1E54A0B3" w14:textId="77777777" w:rsidR="002055C3" w:rsidRPr="002055C3" w:rsidRDefault="002055C3" w:rsidP="002055C3">
      <w:pPr>
        <w:rPr>
          <w:rFonts w:cs="굴림체"/>
          <w:color w:val="000000"/>
          <w:kern w:val="0"/>
          <w:szCs w:val="20"/>
        </w:rPr>
      </w:pPr>
    </w:p>
    <w:p w14:paraId="2FA5B1AB" w14:textId="77777777" w:rsidR="002055C3" w:rsidRDefault="002055C3" w:rsidP="002055C3">
      <w:pPr>
        <w:rPr>
          <w:rFonts w:cs="굴림체"/>
          <w:color w:val="BF5F3F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departmentId: </w:t>
      </w:r>
      <w:r>
        <w:rPr>
          <w:rFonts w:cs="굴림체"/>
          <w:color w:val="BF5F3F"/>
          <w:kern w:val="0"/>
          <w:szCs w:val="20"/>
        </w:rPr>
        <w:t>&lt;%=</w:t>
      </w:r>
      <w:r>
        <w:rPr>
          <w:rFonts w:cs="굴림체"/>
          <w:color w:val="000000"/>
          <w:kern w:val="0"/>
          <w:szCs w:val="20"/>
        </w:rPr>
        <w:t xml:space="preserve"> s </w:t>
      </w:r>
      <w:r>
        <w:rPr>
          <w:rFonts w:cs="굴림체"/>
          <w:color w:val="BF5F3F"/>
          <w:kern w:val="0"/>
          <w:szCs w:val="20"/>
        </w:rPr>
        <w:t>%&gt;</w:t>
      </w:r>
    </w:p>
    <w:p w14:paraId="029DC145" w14:textId="77777777" w:rsidR="002055C3" w:rsidRDefault="002055C3" w:rsidP="002055C3">
      <w:r w:rsidRPr="002055C3">
        <w:rPr>
          <w:rFonts w:hint="eastAsia"/>
        </w:rPr>
        <w:t xml:space="preserve"> </w:t>
      </w:r>
      <w:r w:rsidRPr="002055C3">
        <w:t xml:space="preserve"> </w:t>
      </w:r>
      <w:r w:rsidRPr="002055C3">
        <w:rPr>
          <w:rFonts w:hint="eastAsia"/>
        </w:rPr>
        <w:t>s</w:t>
      </w:r>
      <w:r w:rsidRPr="002055C3">
        <w:t xml:space="preserve"> 값</w:t>
      </w:r>
      <w:r w:rsidRPr="002055C3">
        <w:rPr>
          <w:rFonts w:hint="eastAsia"/>
        </w:rPr>
        <w:t xml:space="preserve"> </w:t>
      </w:r>
      <w:r>
        <w:t>"3"</w:t>
      </w:r>
      <w:r w:rsidRPr="002055C3">
        <w:t xml:space="preserve"> 이</w:t>
      </w:r>
      <w:r w:rsidRPr="002055C3">
        <w:rPr>
          <w:rFonts w:hint="eastAsia"/>
        </w:rPr>
        <w:t xml:space="preserve"> </w:t>
      </w:r>
      <w:r w:rsidRPr="002055C3">
        <w:t>출력된다</w:t>
      </w:r>
      <w:r w:rsidRPr="002055C3">
        <w:rPr>
          <w:rFonts w:hint="eastAsia"/>
        </w:rPr>
        <w:t>.</w:t>
      </w:r>
      <w:r>
        <w:t xml:space="preserve"> (</w:t>
      </w:r>
      <w:r>
        <w:rPr>
          <w:rFonts w:hint="eastAsia"/>
        </w:rPr>
        <w:t>문자열이 출력될 때,</w:t>
      </w:r>
      <w:r>
        <w:t xml:space="preserve"> </w:t>
      </w:r>
      <w:r>
        <w:rPr>
          <w:rFonts w:hint="eastAsia"/>
        </w:rPr>
        <w:t>따옴표는 출력되지 않는다.</w:t>
      </w:r>
      <w:r>
        <w:t>)</w:t>
      </w:r>
    </w:p>
    <w:p w14:paraId="790C26DD" w14:textId="77777777" w:rsidR="002055C3" w:rsidRDefault="002055C3" w:rsidP="002055C3"/>
    <w:p w14:paraId="623BF255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"form-control"</w:t>
      </w:r>
      <w:r>
        <w:rPr>
          <w:rFonts w:cs="굴림체"/>
          <w:color w:val="008080"/>
          <w:kern w:val="0"/>
          <w:szCs w:val="20"/>
        </w:rPr>
        <w:t>&gt;</w:t>
      </w:r>
    </w:p>
    <w:p w14:paraId="30CC9600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33A33FCA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18D2EE4B" w14:textId="77777777" w:rsidR="002055C3" w:rsidRDefault="002055C3" w:rsidP="002055C3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6F0C78C7" w14:textId="77777777" w:rsidR="002055C3" w:rsidRDefault="002055C3" w:rsidP="002055C3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color w:val="008080"/>
          <w:kern w:val="0"/>
          <w:szCs w:val="20"/>
        </w:rPr>
        <w:t>&gt;</w:t>
      </w:r>
    </w:p>
    <w:p w14:paraId="4C8259B6" w14:textId="77777777" w:rsidR="002055C3" w:rsidRPr="002055C3" w:rsidRDefault="002055C3" w:rsidP="002055C3">
      <w:r>
        <w:rPr>
          <w:rFonts w:hint="eastAsia"/>
        </w:rPr>
        <w:t>특별히 지정하지 않으면,</w:t>
      </w:r>
      <w:r>
        <w:t xml:space="preserve"> select </w:t>
      </w:r>
      <w:r>
        <w:rPr>
          <w:rFonts w:hint="eastAsia"/>
        </w:rPr>
        <w:t xml:space="preserve">태그의 첫 째 </w:t>
      </w:r>
      <w:r>
        <w:t xml:space="preserve">option </w:t>
      </w:r>
      <w:r>
        <w:rPr>
          <w:rFonts w:hint="eastAsia"/>
        </w:rPr>
        <w:t>태그가 선택된 상태로 출력된다.</w:t>
      </w:r>
    </w:p>
    <w:p w14:paraId="3FB878DA" w14:textId="77777777" w:rsidR="002055C3" w:rsidRPr="002055C3" w:rsidRDefault="002055C3" w:rsidP="002055C3">
      <w:pPr>
        <w:rPr>
          <w:rFonts w:hint="eastAsia"/>
        </w:rPr>
      </w:pPr>
    </w:p>
    <w:p w14:paraId="230125F4" w14:textId="77777777" w:rsidR="002055C3" w:rsidRDefault="002055C3" w:rsidP="002D0169">
      <w:r>
        <w:rPr>
          <w:noProof/>
        </w:rPr>
        <w:drawing>
          <wp:inline distT="0" distB="0" distL="0" distR="0" wp14:anchorId="5EED2A90" wp14:editId="4B86C25C">
            <wp:extent cx="3793490" cy="15547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120" cy="15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C48C" w14:textId="77777777" w:rsidR="002055C3" w:rsidRDefault="002055C3" w:rsidP="002D0169"/>
    <w:p w14:paraId="3D9636EE" w14:textId="77777777" w:rsidR="002055C3" w:rsidRDefault="002055C3" w:rsidP="002D0169"/>
    <w:p w14:paraId="46C61CE8" w14:textId="77777777" w:rsidR="002055C3" w:rsidRDefault="002055C3" w:rsidP="002D0169"/>
    <w:p w14:paraId="394FBEF5" w14:textId="77777777" w:rsidR="002055C3" w:rsidRDefault="002055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5D8C34" w14:textId="77777777" w:rsidR="002055C3" w:rsidRDefault="002055C3" w:rsidP="002055C3">
      <w:pPr>
        <w:pStyle w:val="Heading2"/>
      </w:pPr>
      <w:bookmarkStart w:id="3" w:name="_Toc25731661"/>
      <w:r>
        <w:rPr>
          <w:rFonts w:hint="eastAsia"/>
        </w:rPr>
        <w:lastRenderedPageBreak/>
        <w:t>s</w:t>
      </w:r>
      <w:r>
        <w:t>elect1b.jsp</w:t>
      </w:r>
      <w:bookmarkEnd w:id="3"/>
    </w:p>
    <w:p w14:paraId="76D88080" w14:textId="77777777" w:rsidR="002055C3" w:rsidRDefault="002055C3" w:rsidP="002055C3">
      <w:r>
        <w:rPr>
          <w:rFonts w:hint="eastAsia"/>
        </w:rPr>
        <w:t>W</w:t>
      </w:r>
      <w:r>
        <w:t>ebContent/form1/select1</w:t>
      </w:r>
      <w:r w:rsidR="00B449D2">
        <w:t>b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055C3" w14:paraId="3075DD57" w14:textId="77777777" w:rsidTr="00092BDE">
        <w:tc>
          <w:tcPr>
            <w:tcW w:w="426" w:type="dxa"/>
          </w:tcPr>
          <w:p w14:paraId="6AC6B7FE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8D7119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138C698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A276806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4CE677F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D65719E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7C48541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938D3B3" w14:textId="77777777" w:rsidR="002055C3" w:rsidRPr="00185935" w:rsidRDefault="002055C3" w:rsidP="002055C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41E3FA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77C203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FED9DB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9C7B831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DF1F350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61010CB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160EF3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EC62F60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41475A1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FF16FC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C5A6B1A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3CBB2AA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892050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4D73B74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0109241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6C79B8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2A69B08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C964796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C4542D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8225453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809D7A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CA32A42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A992B34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11B1BDF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808F369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A6EBBD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52A05E1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830832D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825012F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EAB2584" w14:textId="77777777" w:rsidR="002055C3" w:rsidRDefault="002055C3" w:rsidP="002055C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6CB10B1" w14:textId="77777777" w:rsidR="002055C3" w:rsidRPr="00185935" w:rsidRDefault="002055C3" w:rsidP="002055C3">
            <w:pPr>
              <w:pStyle w:val="a0"/>
            </w:pPr>
          </w:p>
        </w:tc>
        <w:tc>
          <w:tcPr>
            <w:tcW w:w="10631" w:type="dxa"/>
          </w:tcPr>
          <w:p w14:paraId="174C4B0B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4E79852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3CB6BE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4DF6C51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EF41D90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61EC9BF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62E733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06BBC0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5DAC7D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AEF4ED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F706D0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CCFD7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24253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B4227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9B229F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8BFD1C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D7A02BA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C74E1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0BD539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select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태그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FFB1C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9537FAC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55D0A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32C1CE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41D095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EBA850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국어국문학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A4EA2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영어영문학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B74231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CE03E8">
              <w:rPr>
                <w:rFonts w:cs="굴림체"/>
                <w:color w:val="7F007F"/>
                <w:kern w:val="0"/>
                <w:szCs w:val="20"/>
                <w:highlight w:val="yellow"/>
              </w:rPr>
              <w:t>selected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불어불문학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7326D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A60C86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3B6BA3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9D28E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36F3D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357BB7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4D7D194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departmentId: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68FFA26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7C6668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71A57B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E649B5" w14:textId="77777777" w:rsidR="002055C3" w:rsidRDefault="002055C3" w:rsidP="002055C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A67F7F" w14:textId="77777777" w:rsidR="002055C3" w:rsidRDefault="002055C3" w:rsidP="002055C3">
            <w:pPr>
              <w:pStyle w:val="a0"/>
            </w:pPr>
          </w:p>
        </w:tc>
      </w:tr>
    </w:tbl>
    <w:p w14:paraId="34B920E8" w14:textId="77777777" w:rsidR="002055C3" w:rsidRDefault="002055C3" w:rsidP="002055C3"/>
    <w:p w14:paraId="3D303701" w14:textId="77777777" w:rsidR="00CE03E8" w:rsidRDefault="00CE03E8" w:rsidP="00CE03E8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"form-control"</w:t>
      </w:r>
      <w:r>
        <w:rPr>
          <w:rFonts w:cs="굴림체"/>
          <w:color w:val="008080"/>
          <w:kern w:val="0"/>
          <w:szCs w:val="20"/>
        </w:rPr>
        <w:t>&gt;</w:t>
      </w:r>
    </w:p>
    <w:p w14:paraId="7DBAE937" w14:textId="77777777" w:rsidR="00CE03E8" w:rsidRDefault="00CE03E8" w:rsidP="00CE03E8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0691EA9B" w14:textId="77777777" w:rsidR="00CE03E8" w:rsidRDefault="00CE03E8" w:rsidP="00CE03E8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6E1E718" w14:textId="77777777" w:rsidR="00CE03E8" w:rsidRDefault="00CE03E8" w:rsidP="00CE03E8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color w:val="2A00FF"/>
          <w:kern w:val="0"/>
          <w:szCs w:val="20"/>
        </w:rPr>
        <w:t xml:space="preserve"> </w:t>
      </w:r>
      <w:r w:rsidRPr="00CE03E8">
        <w:rPr>
          <w:rFonts w:cs="굴림체"/>
          <w:color w:val="7F007F"/>
          <w:kern w:val="0"/>
          <w:szCs w:val="20"/>
          <w:highlight w:val="yellow"/>
        </w:rPr>
        <w:t>selected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436B52B1" w14:textId="77777777" w:rsidR="00CE03E8" w:rsidRDefault="00CE03E8" w:rsidP="00CE03E8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color w:val="008080"/>
          <w:kern w:val="0"/>
          <w:szCs w:val="20"/>
        </w:rPr>
        <w:t>&gt;</w:t>
      </w:r>
    </w:p>
    <w:p w14:paraId="07503B61" w14:textId="77777777" w:rsidR="00CE03E8" w:rsidRDefault="00CE03E8" w:rsidP="00CE03E8"/>
    <w:p w14:paraId="2C029B02" w14:textId="77777777" w:rsidR="00CE03E8" w:rsidRDefault="00CE03E8" w:rsidP="00CE03E8">
      <w:r>
        <w:t>'</w:t>
      </w:r>
      <w:r>
        <w:rPr>
          <w:rFonts w:hint="eastAsia"/>
        </w:rPr>
        <w:t>불어불문학'</w:t>
      </w:r>
      <w:r>
        <w:t xml:space="preserve"> </w:t>
      </w:r>
      <w:r>
        <w:rPr>
          <w:rFonts w:hint="eastAsia"/>
        </w:rPr>
        <w:t xml:space="preserve">항목에 </w:t>
      </w:r>
      <w:r>
        <w:t xml:space="preserve">select </w:t>
      </w:r>
      <w:r>
        <w:rPr>
          <w:rFonts w:hint="eastAsia"/>
        </w:rPr>
        <w:t>애트리뷰트를 지정했으므로,</w:t>
      </w:r>
    </w:p>
    <w:p w14:paraId="7B0159FD" w14:textId="77777777" w:rsidR="00CE03E8" w:rsidRDefault="00CE03E8" w:rsidP="00CE03E8">
      <w:r>
        <w:rPr>
          <w:rFonts w:hint="eastAsia"/>
        </w:rPr>
        <w:t xml:space="preserve">언제나 </w:t>
      </w:r>
      <w:r>
        <w:t>'</w:t>
      </w:r>
      <w:r>
        <w:rPr>
          <w:rFonts w:hint="eastAsia"/>
        </w:rPr>
        <w:t>불어불문학'</w:t>
      </w:r>
      <w:r>
        <w:t xml:space="preserve"> </w:t>
      </w:r>
      <w:r>
        <w:rPr>
          <w:rFonts w:hint="eastAsia"/>
        </w:rPr>
        <w:t>항목이 선택된 상태로 출력된다.</w:t>
      </w:r>
    </w:p>
    <w:p w14:paraId="7DE63CF0" w14:textId="77777777" w:rsidR="00CE03E8" w:rsidRDefault="00CE03E8" w:rsidP="00CE03E8">
      <w:pPr>
        <w:rPr>
          <w:rFonts w:hint="eastAsia"/>
        </w:rPr>
      </w:pPr>
      <w:r>
        <w:rPr>
          <w:noProof/>
        </w:rPr>
        <w:drawing>
          <wp:inline distT="0" distB="0" distL="0" distR="0" wp14:anchorId="0BDB1A6B" wp14:editId="6F9129EC">
            <wp:extent cx="3013294" cy="17521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373" cy="17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B11C" w14:textId="77777777" w:rsidR="002055C3" w:rsidRDefault="002055C3" w:rsidP="002055C3"/>
    <w:p w14:paraId="55E344A1" w14:textId="77777777" w:rsidR="00CE03E8" w:rsidRDefault="00CE03E8" w:rsidP="002055C3">
      <w:r>
        <w:rPr>
          <w:noProof/>
        </w:rPr>
        <w:lastRenderedPageBreak/>
        <w:drawing>
          <wp:inline distT="0" distB="0" distL="0" distR="0" wp14:anchorId="2F0245A3" wp14:editId="05363E48">
            <wp:extent cx="3756660" cy="173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887" cy="17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BCF1" w14:textId="77777777" w:rsidR="00B449D2" w:rsidRDefault="00B449D2" w:rsidP="002055C3"/>
    <w:p w14:paraId="6B7924F7" w14:textId="77777777" w:rsidR="00B449D2" w:rsidRDefault="00B449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8C1982" w14:textId="77777777" w:rsidR="00B449D2" w:rsidRDefault="00B449D2" w:rsidP="00B449D2">
      <w:pPr>
        <w:pStyle w:val="Heading2"/>
      </w:pPr>
      <w:bookmarkStart w:id="4" w:name="_Toc25731662"/>
      <w:r>
        <w:rPr>
          <w:rFonts w:hint="eastAsia"/>
        </w:rPr>
        <w:lastRenderedPageBreak/>
        <w:t>s</w:t>
      </w:r>
      <w:r>
        <w:t>elect1c.jsp</w:t>
      </w:r>
      <w:bookmarkEnd w:id="4"/>
    </w:p>
    <w:p w14:paraId="16BB5AC8" w14:textId="77777777" w:rsidR="00B449D2" w:rsidRDefault="00B449D2" w:rsidP="00B449D2">
      <w:r>
        <w:rPr>
          <w:rFonts w:hint="eastAsia"/>
        </w:rPr>
        <w:t>W</w:t>
      </w:r>
      <w:r>
        <w:t>ebContent/form1/select1b.jsp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49D2" w14:paraId="5174CDA8" w14:textId="77777777" w:rsidTr="00092BDE">
        <w:tc>
          <w:tcPr>
            <w:tcW w:w="426" w:type="dxa"/>
          </w:tcPr>
          <w:p w14:paraId="2C967A3B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3DBFF87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9E6AC91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1771E4E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1D251D4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C9A1466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E0D537C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048B25B" w14:textId="77777777" w:rsidR="00B449D2" w:rsidRPr="00185935" w:rsidRDefault="00B449D2" w:rsidP="00B449D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FEF4611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95FE16C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E57F7F9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FD10285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05A73EB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91DE2C7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A91AF0E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1F57FDB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236D13E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C062BD1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3CBA0CE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5E4DB4D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BDD1FE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82DDFE1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2F29614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F7440DA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9E8BEE5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0F01D8D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6AA7333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4126895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142FC0A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1CBD24A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34F45BD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33329DE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CDA0B0E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3E6F706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E9F5A0D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24E7964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793D4E9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D5BB17A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1B4966B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7FB85E0" w14:textId="77777777" w:rsidR="00B449D2" w:rsidRDefault="00B449D2" w:rsidP="00B449D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74BB7B8" w14:textId="77777777" w:rsidR="00B449D2" w:rsidRPr="00185935" w:rsidRDefault="00B449D2" w:rsidP="00B449D2">
            <w:pPr>
              <w:pStyle w:val="a0"/>
            </w:pPr>
          </w:p>
        </w:tc>
        <w:tc>
          <w:tcPr>
            <w:tcW w:w="10631" w:type="dxa"/>
          </w:tcPr>
          <w:p w14:paraId="3ED3E36A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1C81D9E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5251482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0A909E77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91BE989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 = 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DB1059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650F0F88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DD3AF26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CF2F703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FAD606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F19D44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2B018F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E7AC34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C63E41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4F04BB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75277F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78E806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6A2846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97F1DA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260BAA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9A5FF0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select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태그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5F323B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316FC8B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E324C2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05EC29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41CEE3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AACD2D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449D2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(departmentId == 1) ? </w:t>
            </w:r>
            <w:r w:rsidRPr="00B449D2">
              <w:rPr>
                <w:rFonts w:cs="굴림체"/>
                <w:color w:val="2A00FF"/>
                <w:kern w:val="0"/>
                <w:szCs w:val="20"/>
                <w:highlight w:val="yellow"/>
              </w:rPr>
              <w:t>"selected"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: </w:t>
            </w:r>
            <w:r w:rsidRPr="00B449D2">
              <w:rPr>
                <w:rFonts w:cs="굴림체"/>
                <w:color w:val="2A00FF"/>
                <w:kern w:val="0"/>
                <w:szCs w:val="20"/>
                <w:highlight w:val="yellow"/>
              </w:rPr>
              <w:t>""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B449D2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국어국문학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8E3B13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449D2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(departmentId == 2) ? </w:t>
            </w:r>
            <w:r w:rsidRPr="00B449D2">
              <w:rPr>
                <w:rFonts w:cs="굴림체"/>
                <w:color w:val="2A00FF"/>
                <w:kern w:val="0"/>
                <w:szCs w:val="20"/>
                <w:highlight w:val="yellow"/>
              </w:rPr>
              <w:t>"selected"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: </w:t>
            </w:r>
            <w:r w:rsidRPr="00B449D2">
              <w:rPr>
                <w:rFonts w:cs="굴림체"/>
                <w:color w:val="2A00FF"/>
                <w:kern w:val="0"/>
                <w:szCs w:val="20"/>
                <w:highlight w:val="yellow"/>
              </w:rPr>
              <w:t>""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B449D2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영어영문학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7D07F7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449D2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(departmentId == 3) ? </w:t>
            </w:r>
            <w:r w:rsidRPr="00B449D2">
              <w:rPr>
                <w:rFonts w:cs="굴림체"/>
                <w:color w:val="2A00FF"/>
                <w:kern w:val="0"/>
                <w:szCs w:val="20"/>
                <w:highlight w:val="yellow"/>
              </w:rPr>
              <w:t>"selected"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: </w:t>
            </w:r>
            <w:r w:rsidRPr="00B449D2">
              <w:rPr>
                <w:rFonts w:cs="굴림체"/>
                <w:color w:val="2A00FF"/>
                <w:kern w:val="0"/>
                <w:szCs w:val="20"/>
                <w:highlight w:val="yellow"/>
              </w:rPr>
              <w:t>""</w:t>
            </w:r>
            <w:r w:rsidRPr="00B449D2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B449D2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불어불문학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A77430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2106D1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0F4E4E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3BB9AA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4E727F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78B2D68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159BC41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departmentId: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A9802C6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4AF34D4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8A8D1E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54AB83" w14:textId="77777777" w:rsidR="00B449D2" w:rsidRDefault="00B449D2" w:rsidP="00B449D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44A4D8" w14:textId="77777777" w:rsidR="00B449D2" w:rsidRDefault="00B449D2" w:rsidP="00B449D2">
            <w:pPr>
              <w:pStyle w:val="a0"/>
            </w:pPr>
          </w:p>
        </w:tc>
      </w:tr>
    </w:tbl>
    <w:p w14:paraId="0902820C" w14:textId="77777777" w:rsidR="00B449D2" w:rsidRDefault="00B449D2" w:rsidP="00B449D2"/>
    <w:p w14:paraId="4043BBEF" w14:textId="77777777" w:rsidR="00B449D2" w:rsidRDefault="00B449D2" w:rsidP="00B449D2"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 xml:space="preserve">값이 </w:t>
      </w:r>
      <w:r>
        <w:t xml:space="preserve">1 </w:t>
      </w:r>
      <w:r>
        <w:rPr>
          <w:rFonts w:hint="eastAsia"/>
        </w:rPr>
        <w:t xml:space="preserve">이면 위의 </w:t>
      </w:r>
      <w:r>
        <w:t>select</w:t>
      </w:r>
      <w:r>
        <w:rPr>
          <w:rFonts w:hint="eastAsia"/>
        </w:rPr>
        <w:t xml:space="preserve"> 태그들은 다음과 같이 출력된다.</w:t>
      </w:r>
    </w:p>
    <w:p w14:paraId="018D94CC" w14:textId="77777777" w:rsidR="00B449D2" w:rsidRPr="00B449D2" w:rsidRDefault="00B449D2" w:rsidP="00B449D2">
      <w:pPr>
        <w:rPr>
          <w:rFonts w:hint="eastAsia"/>
        </w:rPr>
      </w:pPr>
    </w:p>
    <w:p w14:paraId="2F9208D6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"form-control"</w:t>
      </w:r>
      <w:r>
        <w:rPr>
          <w:rFonts w:cs="굴림체"/>
          <w:color w:val="008080"/>
          <w:kern w:val="0"/>
          <w:szCs w:val="20"/>
        </w:rPr>
        <w:t>&gt;</w:t>
      </w:r>
    </w:p>
    <w:p w14:paraId="1069D276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</w:t>
      </w:r>
      <w:r>
        <w:rPr>
          <w:rFonts w:cs="굴림체"/>
          <w:color w:val="2A00FF"/>
          <w:kern w:val="0"/>
          <w:szCs w:val="20"/>
        </w:rPr>
        <w:t>" selected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46BBBA3E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AE4B5A7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31990A6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color w:val="008080"/>
          <w:kern w:val="0"/>
          <w:szCs w:val="20"/>
        </w:rPr>
        <w:t>&gt;</w:t>
      </w:r>
    </w:p>
    <w:p w14:paraId="26CF0700" w14:textId="77777777" w:rsidR="00B449D2" w:rsidRDefault="00B449D2" w:rsidP="00B449D2"/>
    <w:p w14:paraId="6F4C448B" w14:textId="77777777" w:rsidR="00B449D2" w:rsidRDefault="00B449D2" w:rsidP="00B449D2"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 xml:space="preserve">값이 </w:t>
      </w:r>
      <w:r>
        <w:t>2</w:t>
      </w:r>
      <w:r>
        <w:t xml:space="preserve"> </w:t>
      </w:r>
      <w:r>
        <w:rPr>
          <w:rFonts w:hint="eastAsia"/>
        </w:rPr>
        <w:t>이면 위</w:t>
      </w:r>
      <w:r>
        <w:rPr>
          <w:rFonts w:hint="eastAsia"/>
        </w:rPr>
        <w:t xml:space="preserve">의 </w:t>
      </w:r>
      <w:r>
        <w:t>select</w:t>
      </w:r>
      <w:r>
        <w:rPr>
          <w:rFonts w:hint="eastAsia"/>
        </w:rPr>
        <w:t xml:space="preserve"> 태그들은 다음과 같이 출력된다.</w:t>
      </w:r>
    </w:p>
    <w:p w14:paraId="5BEE7584" w14:textId="77777777" w:rsidR="00B449D2" w:rsidRPr="00B449D2" w:rsidRDefault="00B449D2" w:rsidP="00B449D2">
      <w:pPr>
        <w:rPr>
          <w:rFonts w:hint="eastAsia"/>
        </w:rPr>
      </w:pPr>
    </w:p>
    <w:p w14:paraId="661F2DE1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"form-control"</w:t>
      </w:r>
      <w:r>
        <w:rPr>
          <w:rFonts w:cs="굴림체"/>
          <w:color w:val="008080"/>
          <w:kern w:val="0"/>
          <w:szCs w:val="20"/>
        </w:rPr>
        <w:t>&gt;</w:t>
      </w:r>
    </w:p>
    <w:p w14:paraId="55300447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 xml:space="preserve">"1"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E20F515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selected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4166DF93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29BE60B" w14:textId="77777777" w:rsidR="00B449D2" w:rsidRDefault="00B449D2" w:rsidP="00B449D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color w:val="008080"/>
          <w:kern w:val="0"/>
          <w:szCs w:val="20"/>
        </w:rPr>
        <w:t>&gt;</w:t>
      </w:r>
    </w:p>
    <w:p w14:paraId="51D4ED17" w14:textId="77777777" w:rsidR="00B449D2" w:rsidRDefault="00B449D2" w:rsidP="00B449D2"/>
    <w:p w14:paraId="709874ED" w14:textId="77777777" w:rsidR="00B449D2" w:rsidRDefault="00B449D2" w:rsidP="00B449D2"/>
    <w:p w14:paraId="23CAA5AE" w14:textId="77777777" w:rsidR="00B449D2" w:rsidRDefault="00B449D2" w:rsidP="00B449D2">
      <w:r>
        <w:rPr>
          <w:noProof/>
        </w:rPr>
        <w:lastRenderedPageBreak/>
        <w:drawing>
          <wp:inline distT="0" distB="0" distL="0" distR="0" wp14:anchorId="0D000F40" wp14:editId="5655BB7A">
            <wp:extent cx="3137701" cy="18415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8989" cy="18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C82C" w14:textId="77777777" w:rsidR="00B449D2" w:rsidRDefault="00B449D2" w:rsidP="00B449D2"/>
    <w:p w14:paraId="0D061029" w14:textId="7FCE9262" w:rsidR="00B449D2" w:rsidRDefault="00B449D2" w:rsidP="00B449D2">
      <w:r>
        <w:rPr>
          <w:noProof/>
        </w:rPr>
        <w:drawing>
          <wp:inline distT="0" distB="0" distL="0" distR="0" wp14:anchorId="32061E20" wp14:editId="2FBE6D32">
            <wp:extent cx="3940810" cy="1858195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8677" cy="18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BD40" w14:textId="59B31FA2" w:rsidR="00B80B27" w:rsidRDefault="00B80B27" w:rsidP="00B449D2"/>
    <w:p w14:paraId="47D16C75" w14:textId="483A9FD7" w:rsidR="00B80B27" w:rsidRDefault="00B80B27" w:rsidP="00B449D2"/>
    <w:p w14:paraId="0C12E50F" w14:textId="4BEA1DC8" w:rsidR="00B80B27" w:rsidRDefault="00B80B27" w:rsidP="00B449D2"/>
    <w:p w14:paraId="6F85575F" w14:textId="0F588866" w:rsidR="00A4261B" w:rsidRDefault="00A4261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7571F1" w14:textId="5A81E754" w:rsidR="00B80B27" w:rsidRDefault="00D6082A" w:rsidP="00A4261B">
      <w:pPr>
        <w:pStyle w:val="Heading1"/>
      </w:pPr>
      <w:bookmarkStart w:id="5" w:name="_Toc25731663"/>
      <w:r>
        <w:rPr>
          <w:rFonts w:hint="eastAsia"/>
        </w:rPr>
        <w:lastRenderedPageBreak/>
        <w:t>s</w:t>
      </w:r>
      <w:r>
        <w:t xml:space="preserve">elect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t>#2</w:t>
      </w:r>
      <w:bookmarkEnd w:id="5"/>
    </w:p>
    <w:p w14:paraId="44945642" w14:textId="32726F03" w:rsidR="00A34520" w:rsidRDefault="00A34520" w:rsidP="00A34520"/>
    <w:p w14:paraId="5AF355C2" w14:textId="01B78AD1" w:rsidR="00A34520" w:rsidRDefault="00A34520" w:rsidP="00A34520">
      <w:r>
        <w:rPr>
          <w:rFonts w:hint="eastAsia"/>
        </w:rPr>
        <w:t xml:space="preserve">학과 목록을 </w:t>
      </w:r>
      <w:r>
        <w:t>DB</w:t>
      </w:r>
      <w:r>
        <w:rPr>
          <w:rFonts w:hint="eastAsia"/>
        </w:rPr>
        <w:t xml:space="preserve">에서 조회해서 </w:t>
      </w:r>
      <w:r>
        <w:t xml:space="preserve">select </w:t>
      </w:r>
      <w:r>
        <w:rPr>
          <w:rFonts w:hint="eastAsia"/>
        </w:rPr>
        <w:t>태그를 출력하자.</w:t>
      </w:r>
    </w:p>
    <w:p w14:paraId="63788CE2" w14:textId="77777777" w:rsidR="00A34520" w:rsidRPr="00A34520" w:rsidRDefault="00A34520" w:rsidP="00A34520">
      <w:pPr>
        <w:rPr>
          <w:rFonts w:hint="eastAsia"/>
        </w:rPr>
      </w:pPr>
    </w:p>
    <w:p w14:paraId="5E8F2A0D" w14:textId="354D0E90" w:rsidR="00D6082A" w:rsidRDefault="00D6082A" w:rsidP="00D6082A"/>
    <w:p w14:paraId="68347BFB" w14:textId="73B04610" w:rsidR="00D6082A" w:rsidRDefault="00D6082A" w:rsidP="00D6082A">
      <w:pPr>
        <w:pStyle w:val="Heading2"/>
      </w:pPr>
      <w:bookmarkStart w:id="6" w:name="_Toc25731664"/>
      <w:r>
        <w:rPr>
          <w:rFonts w:hint="eastAsia"/>
        </w:rPr>
        <w:t>D</w:t>
      </w:r>
      <w:r>
        <w:t>epartment.java</w:t>
      </w:r>
      <w:bookmarkEnd w:id="6"/>
    </w:p>
    <w:p w14:paraId="4C7CD669" w14:textId="4E4716F6" w:rsidR="00D6082A" w:rsidRDefault="00460BB6" w:rsidP="00D6082A">
      <w:r>
        <w:rPr>
          <w:rFonts w:hint="eastAsia"/>
        </w:rPr>
        <w:t>s</w:t>
      </w:r>
      <w:r>
        <w:t>rc/lecture1/</w:t>
      </w:r>
      <w:r w:rsidR="003522DA">
        <w:rPr>
          <w:rFonts w:hint="eastAsia"/>
        </w:rPr>
        <w:t>j</w:t>
      </w:r>
      <w:r w:rsidR="003522DA">
        <w:t>dbc1/Department.java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522DA" w14:paraId="3ABE5EA4" w14:textId="77777777" w:rsidTr="00092BDE">
        <w:tc>
          <w:tcPr>
            <w:tcW w:w="426" w:type="dxa"/>
          </w:tcPr>
          <w:p w14:paraId="7D0FC974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1B068D7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7B2EA21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5CCCEA7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D20AE45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9CA3920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DFE52F9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0C1E5D6" w14:textId="77777777" w:rsidR="003522DA" w:rsidRPr="00185935" w:rsidRDefault="003522DA" w:rsidP="0023667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99B123D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D17A3A5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EEDE9F4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834F69A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2E55E4C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45F2FC0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2B79DB0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929379D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D47513C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404446A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2C15347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DA48A2F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C55FA2E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96B7DAB" w14:textId="77777777" w:rsidR="003522DA" w:rsidRDefault="003522DA" w:rsidP="00236675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7DB7FD3" w14:textId="72F4A295" w:rsidR="003522DA" w:rsidRPr="00185935" w:rsidRDefault="003522DA" w:rsidP="00236675">
            <w:pPr>
              <w:pStyle w:val="a0"/>
            </w:pPr>
          </w:p>
        </w:tc>
        <w:tc>
          <w:tcPr>
            <w:tcW w:w="10631" w:type="dxa"/>
          </w:tcPr>
          <w:p w14:paraId="1D873AA9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67E22E99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B228F2D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27DBAB42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145CAD6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D832EA2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A0F437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15C5A305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0BC3C4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06224F3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0304397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9DAC01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DC8C64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D028CB4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DCADF5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1E0A5E4E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ED0A90F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5F26C4D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31CD97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1A9115E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E0C1233" w14:textId="77777777" w:rsidR="00236675" w:rsidRDefault="00236675" w:rsidP="0023667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88B1774" w14:textId="77777777" w:rsidR="003522DA" w:rsidRDefault="00236675" w:rsidP="00236675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AC38B27" w14:textId="2E32A906" w:rsidR="00236675" w:rsidRDefault="00236675" w:rsidP="00236675">
            <w:pPr>
              <w:pStyle w:val="a0"/>
            </w:pPr>
          </w:p>
        </w:tc>
      </w:tr>
    </w:tbl>
    <w:p w14:paraId="1DDC41ED" w14:textId="77777777" w:rsidR="003522DA" w:rsidRPr="00D6082A" w:rsidRDefault="003522DA" w:rsidP="00D6082A">
      <w:pPr>
        <w:rPr>
          <w:rFonts w:hint="eastAsia"/>
        </w:rPr>
      </w:pPr>
    </w:p>
    <w:p w14:paraId="03ECEE16" w14:textId="2B73EF87" w:rsidR="00A4261B" w:rsidRDefault="000C0741" w:rsidP="00A4261B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 xml:space="preserve">테이블에서 조회한 데이터를 채워서 전달하기 위한 </w:t>
      </w:r>
      <w:r>
        <w:t xml:space="preserve">DTO </w:t>
      </w:r>
      <w:r>
        <w:rPr>
          <w:rFonts w:hint="eastAsia"/>
        </w:rPr>
        <w:t xml:space="preserve">객체 </w:t>
      </w:r>
      <w:r>
        <w:t>(Data Transfer Object)</w:t>
      </w:r>
    </w:p>
    <w:p w14:paraId="19B8C904" w14:textId="6104500E" w:rsidR="000C0741" w:rsidRDefault="000C0741" w:rsidP="00A4261B"/>
    <w:p w14:paraId="3EA9FBFD" w14:textId="70DCEBC6" w:rsidR="000C0741" w:rsidRDefault="000C0741" w:rsidP="00A4261B"/>
    <w:p w14:paraId="664E0DD4" w14:textId="5B756471" w:rsidR="000C0741" w:rsidRDefault="000C074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9B2881" w14:textId="11F50433" w:rsidR="000C0741" w:rsidRDefault="000C0741" w:rsidP="000C0741">
      <w:pPr>
        <w:pStyle w:val="Heading2"/>
      </w:pPr>
      <w:bookmarkStart w:id="7" w:name="_Toc25731665"/>
      <w:r>
        <w:rPr>
          <w:rFonts w:hint="eastAsia"/>
        </w:rPr>
        <w:lastRenderedPageBreak/>
        <w:t>D</w:t>
      </w:r>
      <w:r>
        <w:t>epartmentDAO.java</w:t>
      </w:r>
      <w:bookmarkEnd w:id="7"/>
    </w:p>
    <w:p w14:paraId="36F54958" w14:textId="709F40A4" w:rsidR="000C0741" w:rsidRDefault="00460BB6" w:rsidP="000C0741">
      <w:r>
        <w:rPr>
          <w:rFonts w:hint="eastAsia"/>
        </w:rPr>
        <w:t>s</w:t>
      </w:r>
      <w:r>
        <w:t>rc/lecture1/</w:t>
      </w:r>
      <w:r w:rsidR="000C0741">
        <w:rPr>
          <w:rFonts w:hint="eastAsia"/>
        </w:rPr>
        <w:t>j</w:t>
      </w:r>
      <w:r w:rsidR="000C0741">
        <w:t>dbc1/Department</w:t>
      </w:r>
      <w:r w:rsidR="000C0741">
        <w:t>DAO</w:t>
      </w:r>
      <w:r w:rsidR="000C0741"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C0741" w14:paraId="47C1BC1F" w14:textId="77777777" w:rsidTr="00092BDE">
        <w:tc>
          <w:tcPr>
            <w:tcW w:w="426" w:type="dxa"/>
          </w:tcPr>
          <w:p w14:paraId="6D2DCC7E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10AFE21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DC3F14E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10D3BD1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3BC8BC7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34B3CBE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8660AA1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DB2B8E0" w14:textId="77777777" w:rsidR="000C0741" w:rsidRPr="00185935" w:rsidRDefault="000C0741" w:rsidP="002D565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C6B42EA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9F2E72B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69B467E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DEC42F0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BD0D212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517D110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DBC0217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0A91DCC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2E8F53F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E155F6F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4FAEE3B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9921D29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5756B90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4AC3998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E2A6497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B61F608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8287071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26E694E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0CAAF66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AB7C2A3" w14:textId="77777777" w:rsidR="000C0741" w:rsidRDefault="000C0741" w:rsidP="002D565C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13A2C8A" w14:textId="36390375" w:rsidR="000C0741" w:rsidRPr="00185935" w:rsidRDefault="000C0741" w:rsidP="002D565C">
            <w:pPr>
              <w:pStyle w:val="a0"/>
            </w:pPr>
          </w:p>
        </w:tc>
        <w:tc>
          <w:tcPr>
            <w:tcW w:w="10631" w:type="dxa"/>
          </w:tcPr>
          <w:p w14:paraId="6F7FCD56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14F54F69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F429AA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2EEF3347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298F0070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6E1093C3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0D01A032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26B577D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B08082A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3E2DFE1D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57A639F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DepartmentDAO {</w:t>
            </w:r>
          </w:p>
          <w:p w14:paraId="434C905F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B4B5C88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4529CD4F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B62BEF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AC060AB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14948E1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737DA186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ArrayList&lt;Department&gt;();</w:t>
            </w:r>
          </w:p>
          <w:p w14:paraId="35AA7DF4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68AECAC9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Department();</w:t>
            </w:r>
          </w:p>
          <w:p w14:paraId="14A6765C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1176C21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A9C1D7C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223DC50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4C7C0BA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E398D58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0F0206A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186C3C" w14:textId="77777777" w:rsidR="002D565C" w:rsidRDefault="002D565C" w:rsidP="002D565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FCB5D29" w14:textId="77777777" w:rsidR="000C0741" w:rsidRDefault="000C0741" w:rsidP="002D565C">
            <w:pPr>
              <w:pStyle w:val="a0"/>
            </w:pPr>
          </w:p>
        </w:tc>
      </w:tr>
    </w:tbl>
    <w:p w14:paraId="7FAECE53" w14:textId="6B13B8D0" w:rsidR="000C0741" w:rsidRDefault="000C0741" w:rsidP="000C0741"/>
    <w:p w14:paraId="6EA5ECC2" w14:textId="4F38AEDB" w:rsidR="00915A5A" w:rsidRDefault="00915A5A" w:rsidP="000C0741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테이블에서 학과 레코드 전체를 조회해서 리턴하는 메소드를 구현함.</w:t>
      </w:r>
    </w:p>
    <w:p w14:paraId="4C98F7BA" w14:textId="23647131" w:rsidR="00915A5A" w:rsidRDefault="00915A5A" w:rsidP="000C0741"/>
    <w:p w14:paraId="5F571760" w14:textId="2B28AF05" w:rsidR="00915A5A" w:rsidRDefault="00915A5A" w:rsidP="000C0741"/>
    <w:p w14:paraId="52CF10EE" w14:textId="2AEFC403" w:rsidR="00A34520" w:rsidRDefault="00A3452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3F67E7" w14:textId="437078AE" w:rsidR="00915A5A" w:rsidRDefault="006E7069" w:rsidP="00A34520">
      <w:pPr>
        <w:pStyle w:val="Heading2"/>
      </w:pPr>
      <w:bookmarkStart w:id="8" w:name="_Toc25731666"/>
      <w:r>
        <w:rPr>
          <w:rFonts w:hint="eastAsia"/>
        </w:rPr>
        <w:lastRenderedPageBreak/>
        <w:t>s</w:t>
      </w:r>
      <w:r>
        <w:t>elect1d.jsp</w:t>
      </w:r>
      <w:bookmarkEnd w:id="8"/>
    </w:p>
    <w:p w14:paraId="75A3F31E" w14:textId="77777777" w:rsidR="006E7069" w:rsidRDefault="006E7069" w:rsidP="006E7069">
      <w:r>
        <w:rPr>
          <w:rFonts w:hint="eastAsia"/>
        </w:rPr>
        <w:t>W</w:t>
      </w:r>
      <w:r>
        <w:t>ebContent/form1/select1b.jsp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E7069" w14:paraId="4BE25BCD" w14:textId="77777777" w:rsidTr="00092BDE">
        <w:tc>
          <w:tcPr>
            <w:tcW w:w="426" w:type="dxa"/>
          </w:tcPr>
          <w:p w14:paraId="249663FE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886C6AA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58034DC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278B23D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B5AB197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15BC91E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93F66E1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05A9D8E" w14:textId="77777777" w:rsidR="006E7069" w:rsidRPr="00185935" w:rsidRDefault="006E7069" w:rsidP="009E5CB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F5B25EE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6CAF107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28D8404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A0E6BA3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644326B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14F036B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F4303D4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8F69B55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7B1D203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BD29788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90BF91A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B6012DE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FC09FDF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BC203F4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D1E8E98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85126B9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C476851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A79AE7D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927BAB1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431E481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917F849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79CF70B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BBE1167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5AE5CEF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D2FFF5B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56451A7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49D366D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E3DEDBA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8D5FB9F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422D0C3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6AFA60D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B821911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9085A93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087721F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731FC5C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73AB1AE1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6331231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04D9D5E" w14:textId="77777777" w:rsidR="006E7069" w:rsidRDefault="006E7069" w:rsidP="009E5CBB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3854E2B" w14:textId="010C1B59" w:rsidR="006E7069" w:rsidRPr="00185935" w:rsidRDefault="006E7069" w:rsidP="009E5CBB">
            <w:pPr>
              <w:pStyle w:val="a0"/>
            </w:pPr>
          </w:p>
        </w:tc>
        <w:tc>
          <w:tcPr>
            <w:tcW w:w="10631" w:type="dxa"/>
          </w:tcPr>
          <w:p w14:paraId="74D7D9EF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7D08A28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650DC66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572413EA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E1CD033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 = 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6C0659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153C6BA9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FAF861" w14:textId="77777777" w:rsidR="009E5CBB" w:rsidRDefault="009E5CBB" w:rsidP="0058431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List&lt;Department&gt; departments = DepartmentDAO.findAll();</w:t>
            </w:r>
          </w:p>
          <w:p w14:paraId="3C176DBE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9D9D6F5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5185309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367EE5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AF1658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F91140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179193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389FA1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509444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54D810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F1A2C0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FD576B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0FA280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D9E170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AA76D3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select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태그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9D87A6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9699CAF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ACB3F3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804AF8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C8CFD5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D9D9A6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 department : departments)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D7F82C9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department.getId();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FC90573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name = department.getDepartmentName();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DE301F8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(departmentId == id) ? </w:t>
            </w:r>
            <w:r>
              <w:rPr>
                <w:rFonts w:cs="굴림체"/>
                <w:color w:val="2A00FF"/>
                <w:kern w:val="0"/>
                <w:szCs w:val="20"/>
              </w:rPr>
              <w:t>"selected"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CF3DDD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name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1853F06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CF86B3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76F3960" w14:textId="77777777" w:rsidR="009E5CBB" w:rsidRDefault="009E5CBB" w:rsidP="00635B5D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F8E220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07E60E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116774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BA81BE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9101D22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A3A634A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departmentId: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CFFE1BA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83803A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DAFB06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DCF9BD" w14:textId="77777777" w:rsidR="009E5CBB" w:rsidRDefault="009E5CBB" w:rsidP="009E5CB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148FED" w14:textId="77777777" w:rsidR="006E7069" w:rsidRDefault="006E7069" w:rsidP="009E5CBB">
            <w:pPr>
              <w:pStyle w:val="a0"/>
            </w:pPr>
          </w:p>
        </w:tc>
      </w:tr>
    </w:tbl>
    <w:p w14:paraId="4CD28174" w14:textId="546CD8C6" w:rsidR="006E7069" w:rsidRDefault="006E7069" w:rsidP="006E7069"/>
    <w:p w14:paraId="45944934" w14:textId="35DCB3F6" w:rsidR="005D3065" w:rsidRDefault="008F5EB8" w:rsidP="005D306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  <w:shd w:val="clear" w:color="auto" w:fill="E8F2FE"/>
        </w:rPr>
        <w:t>List&lt;Department&gt; departments = DepartmentDAO.findAll();</w:t>
      </w:r>
    </w:p>
    <w:p w14:paraId="6EC4F885" w14:textId="50F62770" w:rsidR="005D3065" w:rsidRDefault="005D3065" w:rsidP="006E7069">
      <w:r>
        <w:rPr>
          <w:rFonts w:hint="eastAsia"/>
        </w:rPr>
        <w:t xml:space="preserve"> </w:t>
      </w:r>
      <w:r>
        <w:t xml:space="preserve"> department </w:t>
      </w:r>
      <w:r>
        <w:rPr>
          <w:rFonts w:hint="eastAsia"/>
        </w:rPr>
        <w:t>테이블에서 학과 레코드 전체를 조회한다.</w:t>
      </w:r>
    </w:p>
    <w:p w14:paraId="0E53E283" w14:textId="4F479130" w:rsidR="00C5122C" w:rsidRDefault="00C5122C" w:rsidP="006E7069">
      <w:r>
        <w:rPr>
          <w:rFonts w:hint="eastAsia"/>
        </w:rPr>
        <w:t xml:space="preserve"> </w:t>
      </w:r>
      <w:r>
        <w:t xml:space="preserve"> departments </w:t>
      </w:r>
      <w:r>
        <w:rPr>
          <w:rFonts w:hint="eastAsia"/>
        </w:rPr>
        <w:t>변수에 학과 목록 객체가 대입된다.</w:t>
      </w:r>
    </w:p>
    <w:p w14:paraId="7D4CF799" w14:textId="0CC3A411" w:rsidR="005D3065" w:rsidRDefault="005D3065" w:rsidP="006E7069"/>
    <w:p w14:paraId="4879E0D7" w14:textId="19B68699" w:rsidR="005D3065" w:rsidRDefault="005D3065" w:rsidP="006E7069"/>
    <w:p w14:paraId="6514B0C7" w14:textId="1CF40E30" w:rsidR="00A4261B" w:rsidRDefault="00E44A5C" w:rsidP="00A4261B">
      <w:r>
        <w:rPr>
          <w:rFonts w:cs="굴림체"/>
          <w:color w:val="BF5F3F"/>
          <w:kern w:val="0"/>
          <w:szCs w:val="20"/>
          <w:shd w:val="clear" w:color="auto" w:fill="E8F2FE"/>
        </w:rPr>
        <w:t>&lt;%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55"/>
          <w:kern w:val="0"/>
          <w:szCs w:val="20"/>
          <w:shd w:val="clear" w:color="auto" w:fill="E8F2FE"/>
        </w:rPr>
        <w:t>for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(Department department : departments) { </w:t>
      </w:r>
      <w:r>
        <w:rPr>
          <w:rFonts w:cs="굴림체"/>
          <w:color w:val="BF5F3F"/>
          <w:kern w:val="0"/>
          <w:szCs w:val="20"/>
          <w:shd w:val="clear" w:color="auto" w:fill="E8F2FE"/>
        </w:rPr>
        <w:t>%&gt;</w:t>
      </w:r>
    </w:p>
    <w:p w14:paraId="4522B52D" w14:textId="7A0BD479" w:rsidR="00A4261B" w:rsidRDefault="00870979" w:rsidP="00A426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 xml:space="preserve">epartments </w:t>
      </w:r>
      <w:r w:rsidR="00C5122C">
        <w:rPr>
          <w:rFonts w:hint="eastAsia"/>
        </w:rPr>
        <w:t xml:space="preserve">학과 </w:t>
      </w:r>
      <w:r>
        <w:rPr>
          <w:rFonts w:hint="eastAsia"/>
        </w:rPr>
        <w:t>목록</w:t>
      </w:r>
      <w:r w:rsidR="00C5122C">
        <w:rPr>
          <w:rFonts w:hint="eastAsia"/>
        </w:rPr>
        <w:t xml:space="preserve"> 내부의 학과(</w:t>
      </w:r>
      <w:r>
        <w:t>Department</w:t>
      </w:r>
      <w:r w:rsidR="00C5122C">
        <w:t>)</w:t>
      </w:r>
      <w:r>
        <w:rPr>
          <w:rFonts w:hint="eastAsia"/>
        </w:rPr>
        <w:t>객체</w:t>
      </w:r>
      <w:r w:rsidR="00C5122C">
        <w:rPr>
          <w:rFonts w:hint="eastAsia"/>
        </w:rPr>
        <w:t xml:space="preserve"> 각각에 대해서</w:t>
      </w:r>
      <w:r w:rsidR="006F49D8">
        <w:t xml:space="preserve">, </w:t>
      </w:r>
    </w:p>
    <w:p w14:paraId="32E319F2" w14:textId="72418FD1" w:rsidR="00022875" w:rsidRDefault="00022875" w:rsidP="00A426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아래 내용을 반복 출력한다.</w:t>
      </w:r>
    </w:p>
    <w:p w14:paraId="5837316C" w14:textId="586FD6AC" w:rsidR="00022875" w:rsidRDefault="00022875" w:rsidP="00A4261B"/>
    <w:p w14:paraId="558B678A" w14:textId="316C7EA4" w:rsidR="00022875" w:rsidRDefault="00E44A5C" w:rsidP="00A4261B">
      <w:pPr>
        <w:rPr>
          <w:rFonts w:cs="굴림체"/>
          <w:color w:val="BF5F3F"/>
          <w:kern w:val="0"/>
          <w:szCs w:val="20"/>
          <w:shd w:val="clear" w:color="auto" w:fill="E8F2FE"/>
        </w:rPr>
      </w:pPr>
      <w:r>
        <w:rPr>
          <w:rFonts w:cs="굴림체"/>
          <w:color w:val="BF5F3F"/>
          <w:kern w:val="0"/>
          <w:szCs w:val="20"/>
          <w:shd w:val="clear" w:color="auto" w:fill="E8F2FE"/>
        </w:rPr>
        <w:t>&lt;%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55"/>
          <w:kern w:val="0"/>
          <w:szCs w:val="20"/>
          <w:shd w:val="clear" w:color="auto" w:fill="E8F2FE"/>
        </w:rPr>
        <w:t>int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id = department.getId(); </w:t>
      </w:r>
      <w:r>
        <w:rPr>
          <w:rFonts w:cs="굴림체"/>
          <w:color w:val="BF5F3F"/>
          <w:kern w:val="0"/>
          <w:szCs w:val="20"/>
          <w:shd w:val="clear" w:color="auto" w:fill="E8F2FE"/>
        </w:rPr>
        <w:t>%&gt;</w:t>
      </w:r>
    </w:p>
    <w:p w14:paraId="2A43275B" w14:textId="53495E58" w:rsidR="008F5EB8" w:rsidRDefault="008F5EB8" w:rsidP="00A4261B">
      <w:r w:rsidRPr="008F5EB8">
        <w:rPr>
          <w:rFonts w:hint="eastAsia"/>
        </w:rPr>
        <w:t xml:space="preserve"> </w:t>
      </w:r>
      <w:r w:rsidRPr="008F5EB8">
        <w:t xml:space="preserve"> </w:t>
      </w:r>
      <w:r w:rsidR="004C7600">
        <w:rPr>
          <w:rFonts w:hint="eastAsia"/>
        </w:rPr>
        <w:t xml:space="preserve">현재 </w:t>
      </w:r>
      <w:r w:rsidR="004C7600">
        <w:t xml:space="preserve">Department </w:t>
      </w:r>
      <w:r w:rsidR="004C7600">
        <w:rPr>
          <w:rFonts w:hint="eastAsia"/>
        </w:rPr>
        <w:t xml:space="preserve">객체의 </w:t>
      </w:r>
      <w:r w:rsidR="004C7600">
        <w:t xml:space="preserve">id </w:t>
      </w:r>
      <w:r w:rsidR="004C7600">
        <w:rPr>
          <w:rFonts w:hint="eastAsia"/>
        </w:rPr>
        <w:t>값을</w:t>
      </w:r>
      <w:r w:rsidR="004C7600">
        <w:t xml:space="preserve">, </w:t>
      </w:r>
      <w:r w:rsidR="004C7600">
        <w:rPr>
          <w:rFonts w:hint="eastAsia"/>
        </w:rPr>
        <w:t xml:space="preserve">지역 변수 </w:t>
      </w:r>
      <w:r w:rsidR="004C7600">
        <w:t xml:space="preserve">id </w:t>
      </w:r>
      <w:r w:rsidR="004C7600">
        <w:rPr>
          <w:rFonts w:hint="eastAsia"/>
        </w:rPr>
        <w:t>에 대입한다.</w:t>
      </w:r>
    </w:p>
    <w:p w14:paraId="40B53A4C" w14:textId="038A57C5" w:rsidR="004C7600" w:rsidRDefault="004C7600" w:rsidP="00A4261B"/>
    <w:p w14:paraId="6D55D217" w14:textId="1C72B1F8" w:rsidR="004C7600" w:rsidRDefault="00793952" w:rsidP="00A4261B">
      <w:pPr>
        <w:rPr>
          <w:rFonts w:cs="굴림체"/>
          <w:color w:val="BF5F3F"/>
          <w:kern w:val="0"/>
          <w:szCs w:val="20"/>
          <w:shd w:val="clear" w:color="auto" w:fill="E8F2FE"/>
        </w:rPr>
      </w:pPr>
      <w:r>
        <w:rPr>
          <w:rFonts w:cs="굴림체"/>
          <w:color w:val="BF5F3F"/>
          <w:kern w:val="0"/>
          <w:szCs w:val="20"/>
          <w:shd w:val="clear" w:color="auto" w:fill="E8F2FE"/>
        </w:rPr>
        <w:t>&lt;%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String name = department.getDepartmentName(); </w:t>
      </w:r>
      <w:r>
        <w:rPr>
          <w:rFonts w:cs="굴림체"/>
          <w:color w:val="BF5F3F"/>
          <w:kern w:val="0"/>
          <w:szCs w:val="20"/>
          <w:shd w:val="clear" w:color="auto" w:fill="E8F2FE"/>
        </w:rPr>
        <w:t>%&gt;</w:t>
      </w:r>
    </w:p>
    <w:p w14:paraId="77222818" w14:textId="51F2CFF5" w:rsidR="00793952" w:rsidRDefault="00793952" w:rsidP="00A426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</w:t>
      </w:r>
      <w:r>
        <w:t xml:space="preserve">Department </w:t>
      </w:r>
      <w:r>
        <w:rPr>
          <w:rFonts w:hint="eastAsia"/>
        </w:rPr>
        <w:t>객체의 이름(</w:t>
      </w:r>
      <w:r>
        <w:t xml:space="preserve">departmentName) </w:t>
      </w:r>
      <w:r>
        <w:rPr>
          <w:rFonts w:hint="eastAsia"/>
        </w:rPr>
        <w:t>값을,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name </w:t>
      </w:r>
      <w:r>
        <w:rPr>
          <w:rFonts w:hint="eastAsia"/>
        </w:rPr>
        <w:t>에 대입한다.</w:t>
      </w:r>
    </w:p>
    <w:p w14:paraId="6B20DBF8" w14:textId="66A39D7F" w:rsidR="00793952" w:rsidRDefault="00793952" w:rsidP="00A4261B"/>
    <w:p w14:paraId="2DDDFA43" w14:textId="0A10CC78" w:rsidR="00793952" w:rsidRDefault="00AD7F56" w:rsidP="00A4261B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lastRenderedPageBreak/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option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BF5F3F"/>
          <w:kern w:val="0"/>
          <w:szCs w:val="20"/>
          <w:shd w:val="clear" w:color="auto" w:fill="E8F2FE"/>
        </w:rPr>
        <w:t>&lt;%=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id </w:t>
      </w:r>
      <w:r>
        <w:rPr>
          <w:rFonts w:cs="굴림체"/>
          <w:color w:val="BF5F3F"/>
          <w:kern w:val="0"/>
          <w:szCs w:val="20"/>
          <w:shd w:val="clear" w:color="auto" w:fill="E8F2FE"/>
        </w:rPr>
        <w:t>%&gt;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BF5F3F"/>
          <w:kern w:val="0"/>
          <w:szCs w:val="20"/>
          <w:shd w:val="clear" w:color="auto" w:fill="E8F2FE"/>
        </w:rPr>
        <w:t>&lt;%=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(departmentId == id) ? </w:t>
      </w:r>
      <w:r>
        <w:rPr>
          <w:rFonts w:cs="굴림체"/>
          <w:color w:val="2A00FF"/>
          <w:kern w:val="0"/>
          <w:szCs w:val="20"/>
          <w:shd w:val="clear" w:color="auto" w:fill="E8F2FE"/>
        </w:rPr>
        <w:t>"selected"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cs="굴림체"/>
          <w:color w:val="2A00FF"/>
          <w:kern w:val="0"/>
          <w:szCs w:val="20"/>
          <w:shd w:val="clear" w:color="auto" w:fill="E8F2FE"/>
        </w:rPr>
        <w:t>""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BF5F3F"/>
          <w:kern w:val="0"/>
          <w:szCs w:val="20"/>
          <w:shd w:val="clear" w:color="auto" w:fill="E8F2FE"/>
        </w:rPr>
        <w:t>%&gt;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</w:p>
    <w:p w14:paraId="4180D03D" w14:textId="1473441D" w:rsidR="00AD7F56" w:rsidRDefault="00AD7F56" w:rsidP="00A4261B">
      <w:r w:rsidRPr="00AD7F56">
        <w:rPr>
          <w:rFonts w:hint="eastAsia"/>
        </w:rPr>
        <w:t xml:space="preserve"> </w:t>
      </w:r>
      <w:r w:rsidRPr="00AD7F56">
        <w:t xml:space="preserve"> </w:t>
      </w:r>
      <w:r w:rsidR="00640C54">
        <w:rPr>
          <w:rFonts w:hint="eastAsia"/>
        </w:rPr>
        <w:t xml:space="preserve">예를 들어 </w:t>
      </w:r>
      <w:r w:rsidR="00640C54">
        <w:t xml:space="preserve">id </w:t>
      </w:r>
      <w:r w:rsidR="00640C54">
        <w:rPr>
          <w:rFonts w:hint="eastAsia"/>
        </w:rPr>
        <w:t xml:space="preserve">변수 값이 </w:t>
      </w:r>
      <w:r w:rsidR="00640C54">
        <w:t xml:space="preserve">3 </w:t>
      </w:r>
      <w:r w:rsidR="00640C54">
        <w:rPr>
          <w:rFonts w:hint="eastAsia"/>
        </w:rPr>
        <w:t>이고,</w:t>
      </w:r>
      <w:r w:rsidR="00640C54">
        <w:t xml:space="preserve"> departmentId </w:t>
      </w:r>
      <w:r w:rsidR="00640C54">
        <w:rPr>
          <w:rFonts w:hint="eastAsia"/>
        </w:rPr>
        <w:t xml:space="preserve">값이 </w:t>
      </w:r>
      <w:r w:rsidR="00640C54">
        <w:t xml:space="preserve">3 </w:t>
      </w:r>
      <w:r w:rsidR="00640C54">
        <w:rPr>
          <w:rFonts w:hint="eastAsia"/>
        </w:rPr>
        <w:t>이면,</w:t>
      </w:r>
      <w:r w:rsidR="00640C54">
        <w:t xml:space="preserve"> </w:t>
      </w:r>
      <w:r w:rsidR="00640C54">
        <w:rPr>
          <w:rFonts w:hint="eastAsia"/>
        </w:rPr>
        <w:t xml:space="preserve">위 </w:t>
      </w:r>
      <w:r w:rsidR="002132EC">
        <w:t xml:space="preserve">option </w:t>
      </w:r>
      <w:r w:rsidR="00640C54">
        <w:rPr>
          <w:rFonts w:hint="eastAsia"/>
        </w:rPr>
        <w:t>태그는 다음과 같이 출력된다.</w:t>
      </w:r>
    </w:p>
    <w:p w14:paraId="539AC28A" w14:textId="051EBC0F" w:rsidR="00640C54" w:rsidRDefault="00640C54" w:rsidP="00640C54">
      <w:r>
        <w:rPr>
          <w:rFonts w:hint="eastAsia"/>
        </w:rPr>
        <w:t xml:space="preserve"> </w:t>
      </w:r>
      <w: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option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2A00FF"/>
          <w:kern w:val="0"/>
          <w:szCs w:val="20"/>
          <w:shd w:val="clear" w:color="auto" w:fill="E8F2FE"/>
        </w:rPr>
        <w:t>3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2A00FF"/>
          <w:kern w:val="0"/>
          <w:szCs w:val="20"/>
          <w:shd w:val="clear" w:color="auto" w:fill="E8F2FE"/>
        </w:rPr>
        <w:t>selected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  <w:r w:rsidR="006A31C6">
        <w:t xml:space="preserve"> </w:t>
      </w:r>
      <w:r w:rsidR="006A31C6">
        <w:rPr>
          <w:rFonts w:hint="eastAsia"/>
        </w:rPr>
        <w:t xml:space="preserve"> </w:t>
      </w:r>
      <w:r w:rsidR="006A31C6">
        <w:t xml:space="preserve"> </w:t>
      </w:r>
      <w:r w:rsidR="006A31C6">
        <w:rPr>
          <w:rFonts w:hint="eastAsia"/>
        </w:rPr>
        <w:t>문자열이 출력될 때,</w:t>
      </w:r>
      <w:r w:rsidR="006A31C6">
        <w:t xml:space="preserve"> </w:t>
      </w:r>
      <w:r w:rsidR="006A31C6">
        <w:rPr>
          <w:rFonts w:hint="eastAsia"/>
        </w:rPr>
        <w:t>따옴표는 출력되지 않음에 주목하자.</w:t>
      </w:r>
    </w:p>
    <w:p w14:paraId="07214992" w14:textId="23100968" w:rsidR="006A31C6" w:rsidRDefault="006A31C6" w:rsidP="00640C54"/>
    <w:p w14:paraId="461AC75C" w14:textId="4ED5770F" w:rsidR="002132EC" w:rsidRDefault="002132EC" w:rsidP="002132EC">
      <w:r w:rsidRPr="00AD7F56">
        <w:rPr>
          <w:rFonts w:hint="eastAsia"/>
        </w:rPr>
        <w:t xml:space="preserve"> </w:t>
      </w:r>
      <w:r w:rsidRPr="00AD7F56">
        <w:t xml:space="preserve"> </w:t>
      </w:r>
      <w:r>
        <w:rPr>
          <w:rFonts w:hint="eastAsia"/>
        </w:rPr>
        <w:t xml:space="preserve">예를 들어 </w:t>
      </w:r>
      <w:r>
        <w:t xml:space="preserve">id </w:t>
      </w:r>
      <w:r>
        <w:rPr>
          <w:rFonts w:hint="eastAsia"/>
        </w:rPr>
        <w:t xml:space="preserve">변수 값이 </w:t>
      </w:r>
      <w:r>
        <w:t xml:space="preserve">3 </w:t>
      </w:r>
      <w:r>
        <w:rPr>
          <w:rFonts w:hint="eastAsia"/>
        </w:rPr>
        <w:t>이고,</w:t>
      </w:r>
      <w:r>
        <w:t xml:space="preserve"> departmentId </w:t>
      </w:r>
      <w:r>
        <w:rPr>
          <w:rFonts w:hint="eastAsia"/>
        </w:rPr>
        <w:t xml:space="preserve">값이 </w:t>
      </w:r>
      <w:r>
        <w:t>2</w:t>
      </w:r>
      <w:r>
        <w:t xml:space="preserve">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위 </w:t>
      </w:r>
      <w:r>
        <w:t xml:space="preserve">option </w:t>
      </w:r>
      <w:r>
        <w:rPr>
          <w:rFonts w:hint="eastAsia"/>
        </w:rPr>
        <w:t>태그는 다음과 같이 출력된다.</w:t>
      </w:r>
    </w:p>
    <w:p w14:paraId="0C5EEF3D" w14:textId="29F322D1" w:rsidR="002132EC" w:rsidRDefault="002132EC" w:rsidP="002132EC">
      <w:r>
        <w:rPr>
          <w:rFonts w:hint="eastAsia"/>
        </w:rPr>
        <w:t xml:space="preserve"> </w:t>
      </w:r>
      <w: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option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"3"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&gt;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문자열이 출력될 때,</w:t>
      </w:r>
      <w:r>
        <w:t xml:space="preserve"> </w:t>
      </w:r>
      <w:r>
        <w:rPr>
          <w:rFonts w:hint="eastAsia"/>
        </w:rPr>
        <w:t>따옴표는 출력되지 않음에 주목하자.</w:t>
      </w:r>
    </w:p>
    <w:p w14:paraId="3945AA6E" w14:textId="77777777" w:rsidR="006A31C6" w:rsidRPr="000A7787" w:rsidRDefault="006A31C6" w:rsidP="00640C54">
      <w:pPr>
        <w:rPr>
          <w:rFonts w:hint="eastAsia"/>
        </w:rPr>
      </w:pPr>
    </w:p>
    <w:p w14:paraId="4566EC53" w14:textId="51D48102" w:rsidR="00640C54" w:rsidRDefault="00640C54" w:rsidP="00A4261B"/>
    <w:p w14:paraId="60660C8E" w14:textId="7F08F1DD" w:rsidR="000A7787" w:rsidRDefault="00333F43" w:rsidP="00A4261B">
      <w:r>
        <w:rPr>
          <w:noProof/>
        </w:rPr>
        <w:drawing>
          <wp:inline distT="0" distB="0" distL="0" distR="0" wp14:anchorId="4EB68045" wp14:editId="06C32AC2">
            <wp:extent cx="2374242" cy="2032684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9717" cy="20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B3B" w14:textId="77D6E84B" w:rsidR="00333F43" w:rsidRDefault="00333F43" w:rsidP="00A4261B"/>
    <w:p w14:paraId="0A9A787D" w14:textId="630D14F8" w:rsidR="00333F43" w:rsidRDefault="00333F43" w:rsidP="00A4261B"/>
    <w:p w14:paraId="07EA6BD4" w14:textId="47374F8D" w:rsidR="00333F43" w:rsidRDefault="00333F43" w:rsidP="00A4261B"/>
    <w:p w14:paraId="2FF39C28" w14:textId="57F67E0F" w:rsidR="00170657" w:rsidRDefault="0017065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4EFC83" w14:textId="58FC3624" w:rsidR="00333F43" w:rsidRDefault="00170657" w:rsidP="00170657">
      <w:pPr>
        <w:pStyle w:val="Heading1"/>
      </w:pPr>
      <w:bookmarkStart w:id="9" w:name="_Toc25731667"/>
      <w:r>
        <w:rPr>
          <w:rFonts w:hint="eastAsia"/>
        </w:rPr>
        <w:lastRenderedPageBreak/>
        <w:t>학과로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9"/>
    </w:p>
    <w:p w14:paraId="5EB5E6F5" w14:textId="790A4FE7" w:rsidR="0014603D" w:rsidRDefault="0014603D" w:rsidP="0014603D">
      <w:pPr>
        <w:pStyle w:val="Heading2"/>
      </w:pPr>
      <w:bookmarkStart w:id="10" w:name="_Toc25731668"/>
      <w:r>
        <w:rPr>
          <w:rFonts w:hint="eastAsia"/>
        </w:rPr>
        <w:t>S</w:t>
      </w:r>
      <w:r>
        <w:t>tudentDAO</w:t>
      </w:r>
      <w:r w:rsidR="00F47FAC">
        <w:t>3.java</w:t>
      </w:r>
      <w:bookmarkEnd w:id="10"/>
    </w:p>
    <w:p w14:paraId="5B4AD15C" w14:textId="6A56CBF1" w:rsidR="00F47FAC" w:rsidRDefault="00F47FAC" w:rsidP="00F47FAC">
      <w:r>
        <w:rPr>
          <w:rFonts w:hint="eastAsia"/>
        </w:rPr>
        <w:t>s</w:t>
      </w:r>
      <w:r>
        <w:t>rc/lecture1/</w:t>
      </w:r>
      <w:r>
        <w:rPr>
          <w:rFonts w:hint="eastAsia"/>
        </w:rPr>
        <w:t>j</w:t>
      </w:r>
      <w:r>
        <w:t>dbc1/</w:t>
      </w:r>
      <w:r>
        <w:t>StudentDAO3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47FAC" w14:paraId="11E213C4" w14:textId="77777777" w:rsidTr="00092BDE">
        <w:tc>
          <w:tcPr>
            <w:tcW w:w="426" w:type="dxa"/>
          </w:tcPr>
          <w:p w14:paraId="22EFE9CE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8E957FA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AE11159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7636305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ADA6893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7EA73E4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86CDD46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371B28E" w14:textId="77777777" w:rsidR="00F47FAC" w:rsidRPr="00185935" w:rsidRDefault="00F47FAC" w:rsidP="00EA401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BDBA942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4F9213D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47D205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F4D8058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B417D4B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A709179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B897FB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4F632A8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402051D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C8AF836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A60FED2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61C718B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C3C9E43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C905618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843A3D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5F0859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7426EB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A9F23E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631F7DD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5FEBF09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8F3AFB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7A9959E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FDD8B77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13C2F7E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CF6D7C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4BFDEEF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FD825CE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22F2568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5BACAE4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A066AEF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341586B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CE9FBFA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774905F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DD34B39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DF9CB2E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2F49F1E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D8921F6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0E88899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3CD323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20B6F20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BB2D2A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6472036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1ABB184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2C5F3D0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3F274AC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16B9FEF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8E37B26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9F84D27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5B49DD2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0D17542A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3047EB0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6E7CFEF3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4C4DA863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A41BE65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7322021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490759FF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3A145478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lastRenderedPageBreak/>
              <w:t>65</w:t>
            </w:r>
          </w:p>
          <w:p w14:paraId="38F9485A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4E59667B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56BD68F4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3B70448A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5D022B30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373FAE19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2106D0DF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1D87C20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7C2C0153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3F3BCB7B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73FA111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5B6F60C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5AE1553D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118FEAEA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5933E01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3629687D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6D9A66D6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5768215E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50D4F647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14F8E78C" w14:textId="77777777" w:rsidR="00F47FAC" w:rsidRDefault="00F47FAC" w:rsidP="00EA4011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05207B15" w14:textId="3BE9340F" w:rsidR="00F47FAC" w:rsidRPr="00185935" w:rsidRDefault="00F47FAC" w:rsidP="00EA4011">
            <w:pPr>
              <w:pStyle w:val="a0"/>
            </w:pPr>
          </w:p>
        </w:tc>
        <w:tc>
          <w:tcPr>
            <w:tcW w:w="10631" w:type="dxa"/>
          </w:tcPr>
          <w:p w14:paraId="02390AF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61675736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489A18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3F0608D7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658DE94F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103C674D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java.sql.SQLException;</w:t>
            </w:r>
          </w:p>
          <w:p w14:paraId="7853A227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B80A050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5092F780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2DCC8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450D425F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8B807BC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StudentDAO3 {</w:t>
            </w:r>
          </w:p>
          <w:p w14:paraId="370D8D3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DF0441D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getStudentFrom(ResultSet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SQLException {</w:t>
            </w:r>
          </w:p>
          <w:p w14:paraId="2571D60B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1B2D1EB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D012216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F856F46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D0A9CA1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B27C246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F54E5F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706721F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D54D6BF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BF1BC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09A6D1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1F57576F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4C1F584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F4D1FF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E290604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D8B441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4287CB3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6E8B3619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6DA73D5D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3EA025C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695AB8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BC9E968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0C2D3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2EBF17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findByName(String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E65ACB8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DA0071B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F3D5ED1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6B40C2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DA01B3A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02418E97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807D68D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4FBEB2B2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61DA2E7A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0A35FA08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3C5B41C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9B80A5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2A3180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5DE89F5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55F50A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4A6D111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findById(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EAF594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802074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0DD6DFA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s.id =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9D10B7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3B12FE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1F87141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C19D301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25C08663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65F04035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DC0C97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30DBE6CE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324087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5E27720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C00D8AD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785145A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6AA0AD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findByDepartmentId(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50A300D6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863F27A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D59F8E7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s.departmentId =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FAE93CE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769102A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549DFC4A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BE48557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18DC2802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50F7A08E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46D73A88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9ED502B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295684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3CE8D813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BB62DBD" w14:textId="77777777" w:rsidR="00EA4011" w:rsidRDefault="00EA4011" w:rsidP="00EA401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058786" w14:textId="77777777" w:rsidR="00EA4011" w:rsidRDefault="00EA4011" w:rsidP="00EA401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A1E925F" w14:textId="77777777" w:rsidR="00F47FAC" w:rsidRDefault="00F47FAC" w:rsidP="00EA4011">
            <w:pPr>
              <w:pStyle w:val="a0"/>
            </w:pPr>
          </w:p>
        </w:tc>
      </w:tr>
    </w:tbl>
    <w:p w14:paraId="19E8EDBD" w14:textId="27D1D55F" w:rsidR="0014603D" w:rsidRDefault="0014603D" w:rsidP="0014603D"/>
    <w:p w14:paraId="37F36D50" w14:textId="1B513AAE" w:rsidR="009C0118" w:rsidRDefault="00044CAA" w:rsidP="0014603D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7F0055"/>
          <w:kern w:val="0"/>
          <w:szCs w:val="20"/>
          <w:shd w:val="clear" w:color="auto" w:fill="E8F2FE"/>
        </w:rPr>
        <w:t>public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55"/>
          <w:kern w:val="0"/>
          <w:szCs w:val="20"/>
          <w:shd w:val="clear" w:color="auto" w:fill="E8F2FE"/>
        </w:rPr>
        <w:t>static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List&lt;Student&gt; findByDepartmentId(</w:t>
      </w:r>
      <w:r>
        <w:rPr>
          <w:rFonts w:cs="굴림체"/>
          <w:color w:val="7F0055"/>
          <w:kern w:val="0"/>
          <w:szCs w:val="20"/>
          <w:shd w:val="clear" w:color="auto" w:fill="E8F2FE"/>
        </w:rPr>
        <w:t>int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6A3E3E"/>
          <w:kern w:val="0"/>
          <w:szCs w:val="20"/>
          <w:shd w:val="clear" w:color="auto" w:fill="E8F2FE"/>
        </w:rPr>
        <w:t>departmentId</w:t>
      </w:r>
      <w:r>
        <w:rPr>
          <w:rFonts w:cs="굴림체"/>
          <w:color w:val="000000"/>
          <w:kern w:val="0"/>
          <w:szCs w:val="20"/>
          <w:shd w:val="clear" w:color="auto" w:fill="E8F2FE"/>
        </w:rPr>
        <w:t>)</w:t>
      </w:r>
    </w:p>
    <w:p w14:paraId="1644D697" w14:textId="16477D35" w:rsidR="00044CAA" w:rsidRDefault="00044CAA" w:rsidP="0014603D">
      <w:r w:rsidRPr="00044CAA">
        <w:rPr>
          <w:rFonts w:hint="eastAsia"/>
        </w:rPr>
        <w:t xml:space="preserve"> </w:t>
      </w:r>
      <w:r w:rsidRPr="00044CAA">
        <w:t xml:space="preserve"> </w:t>
      </w:r>
      <w:r>
        <w:rPr>
          <w:rFonts w:hint="eastAsia"/>
        </w:rPr>
        <w:t>학과I</w:t>
      </w:r>
      <w:r>
        <w:t>D(departmentId)</w:t>
      </w:r>
      <w:r>
        <w:rPr>
          <w:rFonts w:hint="eastAsia"/>
        </w:rPr>
        <w:t>로 학생 목록을 조회하는 메소드 구현</w:t>
      </w:r>
    </w:p>
    <w:p w14:paraId="4F9B0543" w14:textId="0925BF39" w:rsidR="00044CAA" w:rsidRDefault="00044CAA" w:rsidP="0014603D"/>
    <w:p w14:paraId="0825A60F" w14:textId="77777777" w:rsidR="00044CAA" w:rsidRPr="00044CAA" w:rsidRDefault="00044CAA" w:rsidP="0014603D">
      <w:pPr>
        <w:rPr>
          <w:rFonts w:hint="eastAsia"/>
        </w:rPr>
      </w:pPr>
    </w:p>
    <w:p w14:paraId="31C0F300" w14:textId="7C7EE6E2" w:rsidR="0014603D" w:rsidRDefault="0014603D" w:rsidP="0014603D"/>
    <w:p w14:paraId="2B6C583A" w14:textId="768160BD" w:rsidR="00EA4011" w:rsidRDefault="00EA4011" w:rsidP="0014603D"/>
    <w:p w14:paraId="5C69314A" w14:textId="4A94BCD3" w:rsidR="00EA4011" w:rsidRDefault="00EA40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D8CA59B" w14:textId="160B67F6" w:rsidR="00170657" w:rsidRDefault="00460BB6" w:rsidP="00A631E7">
      <w:pPr>
        <w:pStyle w:val="Heading2"/>
      </w:pPr>
      <w:bookmarkStart w:id="11" w:name="_Toc25731669"/>
      <w:r>
        <w:rPr>
          <w:rFonts w:hint="eastAsia"/>
        </w:rPr>
        <w:lastRenderedPageBreak/>
        <w:t>s</w:t>
      </w:r>
      <w:r>
        <w:t>tudentList4a.jsp</w:t>
      </w:r>
      <w:bookmarkEnd w:id="11"/>
    </w:p>
    <w:p w14:paraId="4EA00D3A" w14:textId="19B61A8E" w:rsidR="00460BB6" w:rsidRPr="00460BB6" w:rsidRDefault="00460BB6" w:rsidP="00460BB6">
      <w:pPr>
        <w:rPr>
          <w:rFonts w:hint="eastAsia"/>
        </w:rPr>
      </w:pPr>
      <w:r>
        <w:rPr>
          <w:rFonts w:hint="eastAsia"/>
        </w:rPr>
        <w:t>W</w:t>
      </w:r>
      <w:r>
        <w:t>ebContent/jdbc1/studentList4a.jsp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631E7" w14:paraId="6621E9F7" w14:textId="77777777" w:rsidTr="00092BDE">
        <w:tc>
          <w:tcPr>
            <w:tcW w:w="426" w:type="dxa"/>
          </w:tcPr>
          <w:p w14:paraId="0F2F320A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09F6B59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EE5F446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6D8EB15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ABF73AB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DC56ED2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A391FF8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C8C30FB" w14:textId="77777777" w:rsidR="00A631E7" w:rsidRPr="00185935" w:rsidRDefault="00A631E7" w:rsidP="002B3F4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93FD663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1107F90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0FA8ADD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6ADE1B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7B890AD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E9343D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29E11BA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51AF432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6170418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C04F612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560D2DB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E85C58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CF74E5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68637E6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61B64E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3FA861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CF65B80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220F3BF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533D3B6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04DA11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D2AD7FC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FACC173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1864FF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8B77673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147F5F0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0B2E20F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9974C9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C6303EB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D9A22E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D395A78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C509F0A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BF1F668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C86E153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D7F1C6D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0722B08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6E9BCE8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000D272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A9621CD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C9B8CC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6740623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C1C1268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4BFAE145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2A0E476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1697F40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74381C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3D7A796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344E09D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469A694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4283072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14D72D21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DEB08C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CBD9B0E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70F24837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9C967E9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EA407EB" w14:textId="77777777" w:rsidR="00A631E7" w:rsidRDefault="00A631E7" w:rsidP="002B3F40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577E9CDE" w14:textId="7B2FBA07" w:rsidR="00A631E7" w:rsidRPr="00185935" w:rsidRDefault="00A631E7" w:rsidP="002B3F40">
            <w:pPr>
              <w:pStyle w:val="a0"/>
            </w:pPr>
          </w:p>
        </w:tc>
        <w:tc>
          <w:tcPr>
            <w:tcW w:w="10631" w:type="dxa"/>
          </w:tcPr>
          <w:p w14:paraId="79C3D7EC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93F641B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FF044E3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7F8F9393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21D69CF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 = 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710A54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74A63A70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students = StudentDAO3.findByDepartmentId(departmentId);</w:t>
            </w:r>
          </w:p>
          <w:p w14:paraId="281CD9B1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5D830A4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1CEFF83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2D08D9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B958E2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939DCF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19E186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ED848F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03223E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455229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6D93C3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BCA6167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E0783C9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5787EA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060A4D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C61432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01B567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991858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47BF69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86F802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5E54EE7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10B628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28E5E3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0808A3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402085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국어국문학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2C56D9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영어영문학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0C9615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불어불문학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E64F89" w14:textId="77777777" w:rsidR="002B3F40" w:rsidRDefault="002B3F40" w:rsidP="002B3F40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86258B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5B1932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E24285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1EBA5D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E057A8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8F81A7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6DB14B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376AFB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0FE5C4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EE6E16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0232AF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5F449C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D7D0C5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70BC9C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005223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students)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85BDBA9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06BF28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E0366D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"student2.jsp?id=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94C5B7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7200AF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90EF27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3359C5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E07DA05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43CA9C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C07F84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E8B14F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E7130A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D263B0" w14:textId="77777777" w:rsidR="002B3F40" w:rsidRDefault="002B3F40" w:rsidP="002B3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54DFFE" w14:textId="4A4736EC" w:rsidR="00A631E7" w:rsidRDefault="002B3F40" w:rsidP="002B3F40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A0FAF62" w14:textId="77777777" w:rsidR="00A631E7" w:rsidRPr="00A631E7" w:rsidRDefault="00A631E7" w:rsidP="00A631E7">
      <w:pPr>
        <w:rPr>
          <w:rFonts w:hint="eastAsia"/>
        </w:rPr>
      </w:pPr>
    </w:p>
    <w:p w14:paraId="069DD1E5" w14:textId="1815FBEB" w:rsidR="00170657" w:rsidRDefault="00170657" w:rsidP="00170657"/>
    <w:p w14:paraId="2E8C2D0B" w14:textId="33ED53A5" w:rsidR="00DF1309" w:rsidRPr="00DF1309" w:rsidRDefault="00DF1309" w:rsidP="00DF1309">
      <w:pPr>
        <w:pStyle w:val="Heading3"/>
      </w:pPr>
      <w:r w:rsidRPr="00DF1309">
        <w:lastRenderedPageBreak/>
        <w:t>실행</w:t>
      </w:r>
      <w:r>
        <w:rPr>
          <w:rFonts w:hint="eastAsia"/>
        </w:rPr>
        <w:t xml:space="preserve"> </w:t>
      </w:r>
      <w:r w:rsidRPr="00DF1309">
        <w:rPr>
          <w:rFonts w:hint="eastAsia"/>
        </w:rPr>
        <w:t>과정</w:t>
      </w:r>
      <w:r w:rsidRPr="00DF1309">
        <w:rPr>
          <w:rFonts w:hint="eastAsia"/>
        </w:rPr>
        <w:t xml:space="preserve"> </w:t>
      </w:r>
      <w:r w:rsidRPr="00DF1309">
        <w:t>설명</w:t>
      </w:r>
      <w:r w:rsidRPr="00DF1309">
        <w:rPr>
          <w:rFonts w:hint="eastAsia"/>
        </w:rPr>
        <w:t xml:space="preserve"> </w:t>
      </w:r>
      <w:r w:rsidRPr="00DF1309">
        <w:t>#1</w:t>
      </w:r>
    </w:p>
    <w:p w14:paraId="1E6E1667" w14:textId="6A53DE83" w:rsidR="00B14F2C" w:rsidRDefault="00DF1309" w:rsidP="00170657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000000"/>
          <w:kern w:val="0"/>
          <w:szCs w:val="20"/>
          <w:shd w:val="clear" w:color="auto" w:fill="E8F2FE"/>
        </w:rPr>
        <w:t>String s = request.getParameter(</w:t>
      </w:r>
      <w:r>
        <w:rPr>
          <w:rFonts w:cs="굴림체"/>
          <w:color w:val="2A00FF"/>
          <w:kern w:val="0"/>
          <w:szCs w:val="20"/>
          <w:shd w:val="clear" w:color="auto" w:fill="E8F2FE"/>
        </w:rPr>
        <w:t>"departmentId"</w:t>
      </w:r>
      <w:r>
        <w:rPr>
          <w:rFonts w:cs="굴림체"/>
          <w:color w:val="000000"/>
          <w:kern w:val="0"/>
          <w:szCs w:val="20"/>
          <w:shd w:val="clear" w:color="auto" w:fill="E8F2FE"/>
        </w:rPr>
        <w:t>);</w:t>
      </w:r>
    </w:p>
    <w:p w14:paraId="0AE1E7ED" w14:textId="4067B1B2" w:rsidR="00DF1309" w:rsidRDefault="00DF1309" w:rsidP="00170657">
      <w:r w:rsidRPr="00DF1309">
        <w:rPr>
          <w:rFonts w:hint="eastAsia"/>
        </w:rPr>
        <w:t xml:space="preserve"> </w:t>
      </w:r>
      <w:r w:rsidRPr="00DF1309">
        <w:t xml:space="preserve"> </w:t>
      </w:r>
      <w:r w:rsidR="009F7F0D">
        <w:rPr>
          <w:rFonts w:hint="eastAsia"/>
        </w:rPr>
        <w:t xml:space="preserve">이클립스에서 </w:t>
      </w:r>
      <w:r w:rsidR="009F7F0D">
        <w:t xml:space="preserve">studentList4a.jsp </w:t>
      </w:r>
      <w:r w:rsidR="009F7F0D">
        <w:rPr>
          <w:rFonts w:hint="eastAsia"/>
        </w:rPr>
        <w:t>를 처음 실행할 때,</w:t>
      </w:r>
      <w:r w:rsidR="009F7F0D">
        <w:t xml:space="preserve"> </w:t>
      </w:r>
    </w:p>
    <w:p w14:paraId="6518D107" w14:textId="2D703630" w:rsidR="009F7F0D" w:rsidRDefault="009F7F0D" w:rsidP="001706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서버에 전달되는 </w:t>
      </w:r>
      <w:r>
        <w:t xml:space="preserve">request parameter </w:t>
      </w:r>
      <w:r>
        <w:rPr>
          <w:rFonts w:hint="eastAsia"/>
        </w:rPr>
        <w:t>는 없으므로,</w:t>
      </w:r>
    </w:p>
    <w:p w14:paraId="44DB8982" w14:textId="0D2CFBD3" w:rsidR="009F7F0D" w:rsidRDefault="009F7F0D" w:rsidP="001706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s </w:t>
      </w:r>
      <w:r>
        <w:rPr>
          <w:rFonts w:hint="eastAsia"/>
        </w:rPr>
        <w:t xml:space="preserve">에 </w:t>
      </w:r>
      <w:r>
        <w:t xml:space="preserve">null </w:t>
      </w:r>
      <w:r>
        <w:rPr>
          <w:rFonts w:hint="eastAsia"/>
        </w:rPr>
        <w:t>값이 대입된다.</w:t>
      </w:r>
    </w:p>
    <w:p w14:paraId="11C57E6F" w14:textId="60902550" w:rsidR="009F7F0D" w:rsidRDefault="009F7F0D" w:rsidP="00170657"/>
    <w:p w14:paraId="14F468B9" w14:textId="0998E0EF" w:rsidR="009F7F0D" w:rsidRDefault="00B372B0" w:rsidP="00170657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7F0055"/>
          <w:kern w:val="0"/>
          <w:szCs w:val="20"/>
          <w:shd w:val="clear" w:color="auto" w:fill="E8F2FE"/>
        </w:rPr>
        <w:t>if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(s == </w:t>
      </w:r>
      <w:r>
        <w:rPr>
          <w:rFonts w:cs="굴림체"/>
          <w:color w:val="7F0055"/>
          <w:kern w:val="0"/>
          <w:szCs w:val="20"/>
          <w:shd w:val="clear" w:color="auto" w:fill="E8F2FE"/>
        </w:rPr>
        <w:t>null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) s = </w:t>
      </w:r>
      <w:r>
        <w:rPr>
          <w:rFonts w:cs="굴림체"/>
          <w:color w:val="2A00FF"/>
          <w:kern w:val="0"/>
          <w:szCs w:val="20"/>
          <w:shd w:val="clear" w:color="auto" w:fill="E8F2FE"/>
        </w:rPr>
        <w:t>"1"</w:t>
      </w:r>
      <w:r>
        <w:rPr>
          <w:rFonts w:cs="굴림체"/>
          <w:color w:val="000000"/>
          <w:kern w:val="0"/>
          <w:szCs w:val="20"/>
          <w:shd w:val="clear" w:color="auto" w:fill="E8F2FE"/>
        </w:rPr>
        <w:t>;</w:t>
      </w:r>
    </w:p>
    <w:p w14:paraId="48F9F3BC" w14:textId="303CBC8E" w:rsidR="00B372B0" w:rsidRDefault="00B372B0" w:rsidP="001706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지역 변수 </w:t>
      </w:r>
      <w:r>
        <w:t xml:space="preserve">s </w:t>
      </w:r>
      <w:r>
        <w:rPr>
          <w:rFonts w:hint="eastAsia"/>
        </w:rPr>
        <w:t xml:space="preserve">에 </w:t>
      </w:r>
      <w:r>
        <w:t xml:space="preserve">"1" </w:t>
      </w:r>
      <w:r>
        <w:rPr>
          <w:rFonts w:hint="eastAsia"/>
        </w:rPr>
        <w:t>문자열이 대입된다.</w:t>
      </w:r>
    </w:p>
    <w:p w14:paraId="251A5B12" w14:textId="7F247FF3" w:rsidR="00B372B0" w:rsidRDefault="00B372B0" w:rsidP="00170657"/>
    <w:p w14:paraId="364D993F" w14:textId="03CE2EAF" w:rsidR="00B372B0" w:rsidRDefault="00136D4C" w:rsidP="00170657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7F0055"/>
          <w:kern w:val="0"/>
          <w:szCs w:val="20"/>
          <w:shd w:val="clear" w:color="auto" w:fill="E8F2FE"/>
        </w:rPr>
        <w:t>int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departmentId = Integer.parseInt(s);</w:t>
      </w:r>
    </w:p>
    <w:p w14:paraId="17E1A1A1" w14:textId="5EC2FF4B" w:rsidR="00136D4C" w:rsidRDefault="00136D4C" w:rsidP="00170657">
      <w:r>
        <w:t xml:space="preserve">  </w:t>
      </w:r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 xml:space="preserve">지역 변수에 </w:t>
      </w:r>
      <w:r>
        <w:t xml:space="preserve">int </w:t>
      </w:r>
      <w:r>
        <w:rPr>
          <w:rFonts w:hint="eastAsia"/>
        </w:rPr>
        <w:t xml:space="preserve">값 </w:t>
      </w:r>
      <w:r>
        <w:t xml:space="preserve">1 </w:t>
      </w:r>
      <w:r>
        <w:rPr>
          <w:rFonts w:hint="eastAsia"/>
        </w:rPr>
        <w:t>이 대입된다.</w:t>
      </w:r>
    </w:p>
    <w:p w14:paraId="79C8C851" w14:textId="032A4106" w:rsidR="00136D4C" w:rsidRDefault="00136D4C" w:rsidP="00170657"/>
    <w:p w14:paraId="070D38AF" w14:textId="7CB4FD8B" w:rsidR="001C4DEB" w:rsidRDefault="001C4DEB" w:rsidP="00170657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List&lt;Student&gt; </w:t>
      </w:r>
      <w:r w:rsidR="0083771D">
        <w:rPr>
          <w:rFonts w:cs="굴림체"/>
          <w:color w:val="000000"/>
          <w:kern w:val="0"/>
          <w:szCs w:val="20"/>
          <w:shd w:val="clear" w:color="auto" w:fill="E8F2FE"/>
        </w:rPr>
        <w:t>students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= StudentDAO3.findByDepartmentId(departmentId);</w:t>
      </w:r>
    </w:p>
    <w:p w14:paraId="72990D3A" w14:textId="00AAACC9" w:rsidR="001C4DEB" w:rsidRDefault="00822EA6" w:rsidP="00170657">
      <w:r>
        <w:rPr>
          <w:rFonts w:hint="eastAsia"/>
        </w:rPr>
        <w:t xml:space="preserve"> </w:t>
      </w:r>
      <w:r>
        <w:t xml:space="preserve"> departmentId </w:t>
      </w:r>
      <w:r>
        <w:rPr>
          <w:rFonts w:hint="eastAsia"/>
        </w:rPr>
        <w:t>값</w:t>
      </w:r>
      <w:r w:rsidR="0010033B">
        <w:rPr>
          <w:rFonts w:hint="eastAsia"/>
        </w:rPr>
        <w:t xml:space="preserve"> </w:t>
      </w:r>
      <w:r w:rsidR="0010033B">
        <w:t xml:space="preserve">1 </w:t>
      </w:r>
      <w:r>
        <w:rPr>
          <w:rFonts w:hint="eastAsia"/>
        </w:rPr>
        <w:t>로 학생 목록을 조회하여</w:t>
      </w:r>
    </w:p>
    <w:p w14:paraId="364CD9A2" w14:textId="31D970E1" w:rsidR="00822EA6" w:rsidRDefault="00C633BF" w:rsidP="00170657">
      <w:r>
        <w:rPr>
          <w:rFonts w:hint="eastAsia"/>
        </w:rPr>
        <w:t xml:space="preserve"> </w:t>
      </w:r>
      <w:r>
        <w:t xml:space="preserve"> Student </w:t>
      </w:r>
      <w:r>
        <w:rPr>
          <w:rFonts w:hint="eastAsia"/>
        </w:rPr>
        <w:t>객체 목록</w:t>
      </w:r>
      <w:r w:rsidR="005A3F47"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students </w:t>
      </w:r>
      <w:r>
        <w:rPr>
          <w:rFonts w:hint="eastAsia"/>
        </w:rPr>
        <w:t>에 대입</w:t>
      </w:r>
      <w:r w:rsidR="005A3F47">
        <w:rPr>
          <w:rFonts w:hint="eastAsia"/>
        </w:rPr>
        <w:t>한다.</w:t>
      </w:r>
    </w:p>
    <w:p w14:paraId="36C044FA" w14:textId="09230650" w:rsidR="00C633BF" w:rsidRDefault="00C633BF" w:rsidP="00170657"/>
    <w:p w14:paraId="1FB5D639" w14:textId="12CDF5C4" w:rsidR="00C633BF" w:rsidRDefault="00C633BF" w:rsidP="00170657"/>
    <w:p w14:paraId="025A2B83" w14:textId="0F0B78BE" w:rsidR="0091064B" w:rsidRDefault="00300001" w:rsidP="00170657">
      <w:r>
        <w:rPr>
          <w:noProof/>
        </w:rPr>
        <w:drawing>
          <wp:inline distT="0" distB="0" distL="0" distR="0" wp14:anchorId="4623D44F" wp14:editId="0F12C4AC">
            <wp:extent cx="4787900" cy="294749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662" cy="29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FFB9" w14:textId="5E0FB9F2" w:rsidR="0091064B" w:rsidRDefault="0091064B" w:rsidP="00170657"/>
    <w:p w14:paraId="648ED6F0" w14:textId="77777777" w:rsidR="00ED3421" w:rsidRDefault="00ED3421" w:rsidP="00170657">
      <w:pPr>
        <w:rPr>
          <w:rFonts w:hint="eastAsia"/>
        </w:rPr>
      </w:pPr>
    </w:p>
    <w:p w14:paraId="7BF6DA02" w14:textId="481674D0" w:rsidR="0010033B" w:rsidRDefault="0010033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F788CE" w14:textId="1299A45D" w:rsidR="0010033B" w:rsidRDefault="0010033B" w:rsidP="0010033B">
      <w:pPr>
        <w:pStyle w:val="Heading3"/>
      </w:pPr>
      <w:r w:rsidRPr="00DF1309">
        <w:lastRenderedPageBreak/>
        <w:t>실행</w:t>
      </w:r>
      <w:r>
        <w:rPr>
          <w:rFonts w:hint="eastAsia"/>
        </w:rPr>
        <w:t xml:space="preserve"> </w:t>
      </w:r>
      <w:r w:rsidRPr="00DF1309">
        <w:rPr>
          <w:rFonts w:hint="eastAsia"/>
        </w:rPr>
        <w:t>과정</w:t>
      </w:r>
      <w:r w:rsidRPr="00DF1309">
        <w:rPr>
          <w:rFonts w:hint="eastAsia"/>
        </w:rPr>
        <w:t xml:space="preserve"> </w:t>
      </w:r>
      <w:r w:rsidRPr="00DF1309">
        <w:t>설명</w:t>
      </w:r>
      <w:r w:rsidRPr="00DF1309">
        <w:rPr>
          <w:rFonts w:hint="eastAsia"/>
        </w:rPr>
        <w:t xml:space="preserve"> </w:t>
      </w:r>
      <w:r w:rsidRPr="00DF1309">
        <w:t>#</w:t>
      </w:r>
      <w:r>
        <w:t>2</w:t>
      </w:r>
    </w:p>
    <w:p w14:paraId="4B6425C1" w14:textId="77777777" w:rsidR="002452E1" w:rsidRDefault="002452E1" w:rsidP="002452E1">
      <w:r>
        <w:rPr>
          <w:rFonts w:hint="eastAsia"/>
        </w:rPr>
        <w:t xml:space="preserve">위 화면에서 </w:t>
      </w:r>
      <w:r>
        <w:t>'</w:t>
      </w:r>
      <w:r>
        <w:rPr>
          <w:rFonts w:hint="eastAsia"/>
        </w:rPr>
        <w:t>영어영문학</w:t>
      </w:r>
      <w:r>
        <w:t xml:space="preserve">' </w:t>
      </w:r>
      <w:r>
        <w:rPr>
          <w:rFonts w:hint="eastAsia"/>
        </w:rPr>
        <w:t>학과를 선택하고 조회 버튼을 클릭하자.</w:t>
      </w:r>
    </w:p>
    <w:p w14:paraId="140661AC" w14:textId="1FAACD2B" w:rsidR="002452E1" w:rsidRDefault="002452E1" w:rsidP="002452E1">
      <w:pPr>
        <w:rPr>
          <w:rFonts w:hint="eastAsia"/>
        </w:rPr>
      </w:pPr>
      <w:r>
        <w:rPr>
          <w:rFonts w:hint="eastAsia"/>
        </w:rPr>
        <w:t>이때 서버에 요청되는 U</w:t>
      </w:r>
      <w:r>
        <w:t>RL</w:t>
      </w:r>
      <w:r>
        <w:rPr>
          <w:rFonts w:hint="eastAsia"/>
        </w:rPr>
        <w:t>은 다음과 같다.</w:t>
      </w:r>
    </w:p>
    <w:p w14:paraId="69E6F0CB" w14:textId="77777777" w:rsidR="002452E1" w:rsidRDefault="002452E1" w:rsidP="002452E1">
      <w:pPr>
        <w:rPr>
          <w:rFonts w:hint="eastAsia"/>
        </w:rPr>
      </w:pPr>
      <w:r w:rsidRPr="00ED3421">
        <w:t>http://localhost:8080/lecture1/jdbc1/studentList4a.jsp?departmentId=2</w:t>
      </w:r>
    </w:p>
    <w:p w14:paraId="1C2B86B3" w14:textId="77777777" w:rsidR="002452E1" w:rsidRPr="002452E1" w:rsidRDefault="002452E1" w:rsidP="002452E1">
      <w:pPr>
        <w:rPr>
          <w:rFonts w:hint="eastAsia"/>
        </w:rPr>
      </w:pPr>
    </w:p>
    <w:p w14:paraId="4C48441E" w14:textId="77777777" w:rsidR="0010033B" w:rsidRDefault="0010033B" w:rsidP="0010033B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000000"/>
          <w:kern w:val="0"/>
          <w:szCs w:val="20"/>
          <w:shd w:val="clear" w:color="auto" w:fill="E8F2FE"/>
        </w:rPr>
        <w:t>String s = request.getParameter(</w:t>
      </w:r>
      <w:r>
        <w:rPr>
          <w:rFonts w:cs="굴림체"/>
          <w:color w:val="2A00FF"/>
          <w:kern w:val="0"/>
          <w:szCs w:val="20"/>
          <w:shd w:val="clear" w:color="auto" w:fill="E8F2FE"/>
        </w:rPr>
        <w:t>"departmentId"</w:t>
      </w:r>
      <w:r>
        <w:rPr>
          <w:rFonts w:cs="굴림체"/>
          <w:color w:val="000000"/>
          <w:kern w:val="0"/>
          <w:szCs w:val="20"/>
          <w:shd w:val="clear" w:color="auto" w:fill="E8F2FE"/>
        </w:rPr>
        <w:t>);</w:t>
      </w:r>
    </w:p>
    <w:p w14:paraId="4FB436E3" w14:textId="7716CA8E" w:rsidR="0010033B" w:rsidRDefault="0010033B" w:rsidP="001003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s </w:t>
      </w:r>
      <w:r>
        <w:rPr>
          <w:rFonts w:hint="eastAsia"/>
        </w:rPr>
        <w:t xml:space="preserve">에 </w:t>
      </w:r>
      <w:r w:rsidR="006578CD">
        <w:t xml:space="preserve">"2" </w:t>
      </w:r>
      <w:r w:rsidR="006578CD">
        <w:rPr>
          <w:rFonts w:hint="eastAsia"/>
        </w:rPr>
        <w:t>문자열</w:t>
      </w:r>
      <w:r>
        <w:rPr>
          <w:rFonts w:hint="eastAsia"/>
        </w:rPr>
        <w:t>이 대입된다.</w:t>
      </w:r>
    </w:p>
    <w:p w14:paraId="4FAA848C" w14:textId="77777777" w:rsidR="0010033B" w:rsidRPr="006578CD" w:rsidRDefault="0010033B" w:rsidP="0010033B"/>
    <w:p w14:paraId="1C63B6F8" w14:textId="77777777" w:rsidR="0010033B" w:rsidRDefault="0010033B" w:rsidP="0010033B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7F0055"/>
          <w:kern w:val="0"/>
          <w:szCs w:val="20"/>
          <w:shd w:val="clear" w:color="auto" w:fill="E8F2FE"/>
        </w:rPr>
        <w:t>int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departmentId = Integer.parseInt(s);</w:t>
      </w:r>
    </w:p>
    <w:p w14:paraId="386F10ED" w14:textId="59375A7C" w:rsidR="0010033B" w:rsidRDefault="0010033B" w:rsidP="0010033B">
      <w:r>
        <w:t xml:space="preserve">  </w:t>
      </w:r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 xml:space="preserve">지역 변수에 </w:t>
      </w:r>
      <w:r>
        <w:t xml:space="preserve">int </w:t>
      </w:r>
      <w:r>
        <w:rPr>
          <w:rFonts w:hint="eastAsia"/>
        </w:rPr>
        <w:t xml:space="preserve">값 </w:t>
      </w:r>
      <w:r w:rsidR="006578CD">
        <w:t>2</w:t>
      </w:r>
      <w:r>
        <w:t xml:space="preserve"> </w:t>
      </w:r>
      <w:r w:rsidR="006578CD">
        <w:rPr>
          <w:rFonts w:hint="eastAsia"/>
        </w:rPr>
        <w:t>가</w:t>
      </w:r>
      <w:r>
        <w:rPr>
          <w:rFonts w:hint="eastAsia"/>
        </w:rPr>
        <w:t xml:space="preserve"> 대입된다.</w:t>
      </w:r>
    </w:p>
    <w:p w14:paraId="17E91CDB" w14:textId="77777777" w:rsidR="0010033B" w:rsidRDefault="0010033B" w:rsidP="0010033B"/>
    <w:p w14:paraId="6504BF58" w14:textId="77777777" w:rsidR="0010033B" w:rsidRDefault="0010033B" w:rsidP="0010033B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000000"/>
          <w:kern w:val="0"/>
          <w:szCs w:val="20"/>
          <w:shd w:val="clear" w:color="auto" w:fill="E8F2FE"/>
        </w:rPr>
        <w:t>List&lt;Student&gt; students = StudentDAO3.findByDepartmentId(departmentId);</w:t>
      </w:r>
    </w:p>
    <w:p w14:paraId="022D7F3F" w14:textId="35BD45D7" w:rsidR="0010033B" w:rsidRDefault="0010033B" w:rsidP="0010033B">
      <w:r>
        <w:rPr>
          <w:rFonts w:hint="eastAsia"/>
        </w:rPr>
        <w:t xml:space="preserve"> </w:t>
      </w:r>
      <w:r>
        <w:t xml:space="preserve"> departmentId </w:t>
      </w:r>
      <w:r>
        <w:rPr>
          <w:rFonts w:hint="eastAsia"/>
        </w:rPr>
        <w:t>값</w:t>
      </w:r>
      <w:r w:rsidR="006578CD">
        <w:rPr>
          <w:rFonts w:hint="eastAsia"/>
        </w:rPr>
        <w:t xml:space="preserve"> </w:t>
      </w:r>
      <w:r w:rsidR="006578CD">
        <w:t xml:space="preserve">2 </w:t>
      </w:r>
      <w:r>
        <w:rPr>
          <w:rFonts w:hint="eastAsia"/>
        </w:rPr>
        <w:t>로 학생 목록을 조회하여</w:t>
      </w:r>
    </w:p>
    <w:p w14:paraId="3806C9EF" w14:textId="6A5B86F7" w:rsidR="009930C4" w:rsidRDefault="009930C4" w:rsidP="009930C4">
      <w:r>
        <w:rPr>
          <w:rFonts w:hint="eastAsia"/>
        </w:rPr>
        <w:t xml:space="preserve"> </w:t>
      </w:r>
      <w:r>
        <w:t xml:space="preserve"> Student </w:t>
      </w:r>
      <w:r>
        <w:rPr>
          <w:rFonts w:hint="eastAsia"/>
        </w:rPr>
        <w:t>객체 목록</w:t>
      </w:r>
      <w:r w:rsidR="005A3F47"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students </w:t>
      </w:r>
      <w:r>
        <w:rPr>
          <w:rFonts w:hint="eastAsia"/>
        </w:rPr>
        <w:t>에 대입</w:t>
      </w:r>
      <w:r w:rsidR="005A3F47">
        <w:rPr>
          <w:rFonts w:hint="eastAsia"/>
        </w:rPr>
        <w:t>한다.</w:t>
      </w:r>
    </w:p>
    <w:p w14:paraId="3B2D861B" w14:textId="77777777" w:rsidR="00A45F3E" w:rsidRDefault="00A45F3E" w:rsidP="009930C4"/>
    <w:p w14:paraId="45EE8F82" w14:textId="7E7D5FCA" w:rsidR="0010033B" w:rsidRDefault="0010033B" w:rsidP="0010033B"/>
    <w:p w14:paraId="2AD0D1BA" w14:textId="6DECBEFD" w:rsidR="000B60CE" w:rsidRDefault="00F662E8" w:rsidP="0010033B">
      <w:pPr>
        <w:rPr>
          <w:rFonts w:hint="eastAsia"/>
        </w:rPr>
      </w:pPr>
      <w:r>
        <w:rPr>
          <w:noProof/>
        </w:rPr>
        <w:drawing>
          <wp:inline distT="0" distB="0" distL="0" distR="0" wp14:anchorId="2E67EA1F" wp14:editId="2F0BD855">
            <wp:extent cx="4999071" cy="2727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8106" cy="27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398" w14:textId="3EBAE732" w:rsidR="0010033B" w:rsidRDefault="0010033B" w:rsidP="00170657"/>
    <w:p w14:paraId="234443D4" w14:textId="5A0BCF41" w:rsidR="000520BE" w:rsidRDefault="000520BE" w:rsidP="00170657">
      <w:r>
        <w:rPr>
          <w:rFonts w:hint="eastAsia"/>
        </w:rPr>
        <w:t xml:space="preserve">위 화면에서 </w:t>
      </w:r>
      <w:r>
        <w:t>'</w:t>
      </w:r>
      <w:r>
        <w:rPr>
          <w:rFonts w:hint="eastAsia"/>
        </w:rPr>
        <w:t>국어국문학'</w:t>
      </w:r>
      <w:r>
        <w:t xml:space="preserve"> </w:t>
      </w:r>
      <w:r>
        <w:rPr>
          <w:rFonts w:hint="eastAsia"/>
        </w:rPr>
        <w:t>학과가 선택되어 있음에 주목하자.</w:t>
      </w:r>
    </w:p>
    <w:p w14:paraId="121AC416" w14:textId="1310E637" w:rsidR="000520BE" w:rsidRDefault="000520BE" w:rsidP="00170657">
      <w:pPr>
        <w:rPr>
          <w:rFonts w:hint="eastAsia"/>
        </w:rPr>
      </w:pPr>
      <w:r>
        <w:rPr>
          <w:rFonts w:hint="eastAsia"/>
        </w:rPr>
        <w:t xml:space="preserve">그리고 조회된 학생들은 </w:t>
      </w:r>
      <w:r>
        <w:t>'</w:t>
      </w:r>
      <w:r>
        <w:rPr>
          <w:rFonts w:hint="eastAsia"/>
        </w:rPr>
        <w:t>영어영문학'</w:t>
      </w:r>
      <w:r>
        <w:t xml:space="preserve"> </w:t>
      </w:r>
      <w:r>
        <w:rPr>
          <w:rFonts w:hint="eastAsia"/>
        </w:rPr>
        <w:t>학과 학생들임에 주목하자.</w:t>
      </w:r>
    </w:p>
    <w:p w14:paraId="0BBC2B7B" w14:textId="372E59F7" w:rsidR="00300001" w:rsidRDefault="00300001" w:rsidP="00170657"/>
    <w:p w14:paraId="083E350C" w14:textId="61A57561" w:rsidR="00A45F3E" w:rsidRDefault="00A45F3E" w:rsidP="00170657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 특별한 지정이 없다면,</w:t>
      </w:r>
    </w:p>
    <w:p w14:paraId="2394F7B6" w14:textId="27A91391" w:rsidR="00A45F3E" w:rsidRDefault="00A45F3E" w:rsidP="00170657">
      <w:r>
        <w:rPr>
          <w:rFonts w:hint="eastAsia"/>
        </w:rPr>
        <w:t xml:space="preserve">언제나 첫 번째 </w:t>
      </w:r>
      <w:r>
        <w:t xml:space="preserve">option </w:t>
      </w:r>
      <w:r>
        <w:rPr>
          <w:rFonts w:hint="eastAsia"/>
        </w:rPr>
        <w:t>태그가 선택된 상태로 출력된다.</w:t>
      </w:r>
    </w:p>
    <w:p w14:paraId="4E55BCA1" w14:textId="77777777" w:rsidR="00A45F3E" w:rsidRPr="00A45F3E" w:rsidRDefault="00A45F3E" w:rsidP="00170657">
      <w:pPr>
        <w:rPr>
          <w:rFonts w:hint="eastAsia"/>
        </w:rPr>
      </w:pPr>
    </w:p>
    <w:p w14:paraId="66A3DBA6" w14:textId="77777777" w:rsidR="00A45F3E" w:rsidRDefault="00A45F3E" w:rsidP="00170657">
      <w:pPr>
        <w:rPr>
          <w:rFonts w:hint="eastAsia"/>
        </w:rPr>
      </w:pPr>
    </w:p>
    <w:p w14:paraId="25C76164" w14:textId="6CF00DC5" w:rsidR="0091064B" w:rsidRDefault="0091064B" w:rsidP="00170657"/>
    <w:p w14:paraId="504D339B" w14:textId="3CC190A8" w:rsidR="0091064B" w:rsidRDefault="0091064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4776F1" w14:textId="47CB9B63" w:rsidR="00CB3DDC" w:rsidRDefault="00CB3DDC" w:rsidP="00CB3DDC">
      <w:pPr>
        <w:pStyle w:val="Heading2"/>
      </w:pPr>
      <w:bookmarkStart w:id="12" w:name="_Toc25731670"/>
      <w:r>
        <w:rPr>
          <w:rFonts w:hint="eastAsia"/>
        </w:rPr>
        <w:lastRenderedPageBreak/>
        <w:t>s</w:t>
      </w:r>
      <w:r>
        <w:t>tudentList4</w:t>
      </w:r>
      <w:r>
        <w:rPr>
          <w:rFonts w:hint="eastAsia"/>
        </w:rPr>
        <w:t>c</w:t>
      </w:r>
      <w:r>
        <w:t>.jsp</w:t>
      </w:r>
      <w:bookmarkEnd w:id="12"/>
    </w:p>
    <w:p w14:paraId="32AAD53E" w14:textId="66EFE5F4" w:rsidR="00CB3DDC" w:rsidRPr="00460BB6" w:rsidRDefault="00CB3DDC" w:rsidP="00CB3DDC">
      <w:pPr>
        <w:rPr>
          <w:rFonts w:hint="eastAsia"/>
        </w:rPr>
      </w:pPr>
      <w:r>
        <w:rPr>
          <w:rFonts w:hint="eastAsia"/>
        </w:rPr>
        <w:t>W</w:t>
      </w:r>
      <w:r>
        <w:t>ebContent/jdbc1/studentList4</w:t>
      </w:r>
      <w:r>
        <w:t>c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B3DDC" w14:paraId="1AC26C3B" w14:textId="77777777" w:rsidTr="00092BDE">
        <w:tc>
          <w:tcPr>
            <w:tcW w:w="426" w:type="dxa"/>
          </w:tcPr>
          <w:p w14:paraId="07630FD2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E629E3D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85D77C8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4C9039B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E9C23E1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7194F05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0F95C52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9575FAC" w14:textId="77777777" w:rsidR="00CB3DDC" w:rsidRPr="00185935" w:rsidRDefault="00CB3DDC" w:rsidP="00BB4DA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7FE37EF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EB480C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DBDFC0F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C7B9F26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D952428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D990AF1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345957E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F84E9BA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9074E14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84B1002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2B20628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2A2CF74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AFD3AFB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FCC959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694391F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F601D9E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55D41EB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5B6903E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7C85305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B25BF01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21D818D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0FFBF2F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E565A6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1D7ADB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A30F099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28AD541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323F6E2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5C2EE87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2459441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255219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6F726A7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292C25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33740A1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9B727F8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328539E0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C0A059D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7863D90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3F49BE0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7A0C9CB0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0E4149B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8F76423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25C966C9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A78FF37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EE3C4C9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3012AC3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ED24937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44F9CAB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D3A3639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D3EE3FB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0BCBB4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236A2568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3A29D59B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71F47871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ABD7EC9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62B5C90C" w14:textId="77777777" w:rsidR="00CB3DDC" w:rsidRDefault="00CB3DDC" w:rsidP="00BB4DA1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1D8721FE" w14:textId="1FA75F19" w:rsidR="00CB3DDC" w:rsidRPr="00185935" w:rsidRDefault="00CB3DDC" w:rsidP="00BB4DA1">
            <w:pPr>
              <w:pStyle w:val="a0"/>
            </w:pPr>
          </w:p>
        </w:tc>
        <w:tc>
          <w:tcPr>
            <w:tcW w:w="10631" w:type="dxa"/>
          </w:tcPr>
          <w:p w14:paraId="6C256348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15EC0E8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B1B78F1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47FBAEB6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D6A4AF2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 = 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1C9DCB1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08241D50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students = StudentDAO3.findByDepartmentId(departmentId);</w:t>
            </w:r>
          </w:p>
          <w:p w14:paraId="6C854394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F7E6379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EBB0993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6B2678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AF89CF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46973A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245B6B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D3FF6D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FAAD20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D064C3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B67943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856D2CF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5E23661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4CDF49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1EC843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F59CE4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9095B2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CB9059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6D997F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A67E05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3D5A55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BF6AE2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74519E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6BFB5C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96AD8B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B4DA1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(departmentId == 1) ? </w:t>
            </w:r>
            <w:r w:rsidRPr="00BB4DA1">
              <w:rPr>
                <w:rFonts w:cs="굴림체"/>
                <w:color w:val="2A00FF"/>
                <w:kern w:val="0"/>
                <w:szCs w:val="20"/>
                <w:highlight w:val="yellow"/>
              </w:rPr>
              <w:t>"selected"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: </w:t>
            </w:r>
            <w:r w:rsidRPr="00BB4DA1">
              <w:rPr>
                <w:rFonts w:cs="굴림체"/>
                <w:color w:val="2A00FF"/>
                <w:kern w:val="0"/>
                <w:szCs w:val="20"/>
                <w:highlight w:val="yellow"/>
              </w:rPr>
              <w:t>""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BB4DA1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국어국문학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8CA562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B4DA1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(departmentId == 2) ? </w:t>
            </w:r>
            <w:r w:rsidRPr="00BB4DA1">
              <w:rPr>
                <w:rFonts w:cs="굴림체"/>
                <w:color w:val="2A00FF"/>
                <w:kern w:val="0"/>
                <w:szCs w:val="20"/>
                <w:highlight w:val="yellow"/>
              </w:rPr>
              <w:t>"selected"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: </w:t>
            </w:r>
            <w:r w:rsidRPr="00BB4DA1">
              <w:rPr>
                <w:rFonts w:cs="굴림체"/>
                <w:color w:val="2A00FF"/>
                <w:kern w:val="0"/>
                <w:szCs w:val="20"/>
                <w:highlight w:val="yellow"/>
              </w:rPr>
              <w:t>""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BB4DA1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영어영문학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B16C0E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BB4DA1">
              <w:rPr>
                <w:rFonts w:cs="굴림체"/>
                <w:color w:val="BF5F3F"/>
                <w:kern w:val="0"/>
                <w:szCs w:val="20"/>
                <w:highlight w:val="yellow"/>
              </w:rPr>
              <w:t>&lt;%=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(departmentId == 3) ? </w:t>
            </w:r>
            <w:r w:rsidRPr="00BB4DA1">
              <w:rPr>
                <w:rFonts w:cs="굴림체"/>
                <w:color w:val="2A00FF"/>
                <w:kern w:val="0"/>
                <w:szCs w:val="20"/>
                <w:highlight w:val="yellow"/>
              </w:rPr>
              <w:t>"selected"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: </w:t>
            </w:r>
            <w:r w:rsidRPr="00BB4DA1">
              <w:rPr>
                <w:rFonts w:cs="굴림체"/>
                <w:color w:val="2A00FF"/>
                <w:kern w:val="0"/>
                <w:szCs w:val="20"/>
                <w:highlight w:val="yellow"/>
              </w:rPr>
              <w:t>""</w:t>
            </w:r>
            <w:r w:rsidRPr="00BB4DA1">
              <w:rPr>
                <w:rFonts w:cs="굴림체"/>
                <w:color w:val="000000"/>
                <w:kern w:val="0"/>
                <w:szCs w:val="20"/>
                <w:highlight w:val="yellow"/>
              </w:rPr>
              <w:t xml:space="preserve"> </w:t>
            </w:r>
            <w:r w:rsidRPr="00BB4DA1">
              <w:rPr>
                <w:rFonts w:cs="굴림체"/>
                <w:color w:val="BF5F3F"/>
                <w:kern w:val="0"/>
                <w:szCs w:val="20"/>
                <w:highlight w:val="yellow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불어불문학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8B2B8E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12B197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33C0E0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7B351B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B11D96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2C8AFA1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066671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94DB4E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AE24DD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C910D8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981126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D6C130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BE14F1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365ED5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E0DFD5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F7A8AD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students)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D0EB477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2DF4DF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17FF54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"student2.jsp?id=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AB1E13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AD6962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B0D46E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D2554E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D1F66E8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BB9663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855870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9E9FEC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69F567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F85400" w14:textId="77777777" w:rsidR="00BB4DA1" w:rsidRDefault="00BB4DA1" w:rsidP="00BB4DA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2FD9C6" w14:textId="4DBB46D6" w:rsidR="00CB3DDC" w:rsidRDefault="00BB4DA1" w:rsidP="00BB4DA1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8D76494" w14:textId="5EC37AB9" w:rsidR="0091064B" w:rsidRDefault="0091064B" w:rsidP="00170657"/>
    <w:p w14:paraId="0C47E4D3" w14:textId="77777777" w:rsidR="00CB3DDC" w:rsidRDefault="00CB3DDC" w:rsidP="00170657">
      <w:pPr>
        <w:rPr>
          <w:rFonts w:hint="eastAsia"/>
        </w:rPr>
      </w:pPr>
    </w:p>
    <w:p w14:paraId="52CF961C" w14:textId="00BE88D1" w:rsidR="001C4DEB" w:rsidRDefault="001C4DEB" w:rsidP="00170657"/>
    <w:p w14:paraId="289368D5" w14:textId="25169B3A" w:rsidR="001C4DEB" w:rsidRDefault="001040CA" w:rsidP="00170657">
      <w:r>
        <w:rPr>
          <w:noProof/>
        </w:rPr>
        <w:drawing>
          <wp:inline distT="0" distB="0" distL="0" distR="0" wp14:anchorId="6F4DD5DC" wp14:editId="5BB21B0E">
            <wp:extent cx="5772700" cy="277934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7336" cy="27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F43A" w14:textId="3470ABDF" w:rsidR="00502DB3" w:rsidRDefault="005C5236" w:rsidP="00170657">
      <w:r>
        <w:rPr>
          <w:rFonts w:hint="eastAsia"/>
        </w:rPr>
        <w:t>처음 실행한 화면</w:t>
      </w:r>
    </w:p>
    <w:p w14:paraId="617E48B7" w14:textId="44B886B5" w:rsidR="005C5236" w:rsidRDefault="005C5236" w:rsidP="00170657"/>
    <w:p w14:paraId="7614B766" w14:textId="13CCC89B" w:rsidR="005C5236" w:rsidRDefault="005C5236" w:rsidP="00170657"/>
    <w:p w14:paraId="3238A239" w14:textId="13043AED" w:rsidR="005C5236" w:rsidRDefault="005C5236" w:rsidP="00170657">
      <w:r>
        <w:rPr>
          <w:rFonts w:hint="eastAsia"/>
        </w:rPr>
        <w:t>위 화면에서 영어영문학과를 선택하고 조회 버튼을 클릭하자.</w:t>
      </w:r>
    </w:p>
    <w:p w14:paraId="2455568A" w14:textId="6A9EABBE" w:rsidR="005C5236" w:rsidRDefault="00C036CC" w:rsidP="00170657">
      <w:pPr>
        <w:rPr>
          <w:rFonts w:hint="eastAsia"/>
        </w:rPr>
      </w:pPr>
      <w:r>
        <w:rPr>
          <w:noProof/>
        </w:rPr>
        <w:drawing>
          <wp:inline distT="0" distB="0" distL="0" distR="0" wp14:anchorId="642F83C5" wp14:editId="0EA31B22">
            <wp:extent cx="5671820" cy="30732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0977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B527" w14:textId="2254A039" w:rsidR="00C036CC" w:rsidRDefault="00C036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10EF43" w14:textId="47FA74B2" w:rsidR="00C036CC" w:rsidRDefault="00C036CC" w:rsidP="00C036CC">
      <w:pPr>
        <w:pStyle w:val="Heading2"/>
      </w:pPr>
      <w:bookmarkStart w:id="13" w:name="_Toc25731671"/>
      <w:r>
        <w:rPr>
          <w:rFonts w:hint="eastAsia"/>
        </w:rPr>
        <w:lastRenderedPageBreak/>
        <w:t>s</w:t>
      </w:r>
      <w:r>
        <w:t>tudentList4</w:t>
      </w:r>
      <w:r>
        <w:rPr>
          <w:rFonts w:hint="eastAsia"/>
        </w:rPr>
        <w:t>d</w:t>
      </w:r>
      <w:r>
        <w:t>.jsp</w:t>
      </w:r>
      <w:bookmarkEnd w:id="13"/>
    </w:p>
    <w:p w14:paraId="41B7A532" w14:textId="4B0B26AB" w:rsidR="00C036CC" w:rsidRPr="00460BB6" w:rsidRDefault="00C036CC" w:rsidP="00C036CC">
      <w:pPr>
        <w:rPr>
          <w:rFonts w:hint="eastAsia"/>
        </w:rPr>
      </w:pPr>
      <w:r>
        <w:rPr>
          <w:rFonts w:hint="eastAsia"/>
        </w:rPr>
        <w:t>W</w:t>
      </w:r>
      <w:r>
        <w:t>ebContent/jdbc1/studentList4</w:t>
      </w:r>
      <w:r>
        <w:t>d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036CC" w14:paraId="55A77643" w14:textId="77777777" w:rsidTr="00092BDE">
        <w:tc>
          <w:tcPr>
            <w:tcW w:w="426" w:type="dxa"/>
          </w:tcPr>
          <w:p w14:paraId="374FCACC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B23D495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89F1977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AA0D30F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6CD9E6B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9436303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93A3266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8AC3165" w14:textId="77777777" w:rsidR="00C036CC" w:rsidRPr="00185935" w:rsidRDefault="00C036CC" w:rsidP="00DA5CD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0EFCE5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ACB2FCC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FF5A9A8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E7A784E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B664637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DA08BD0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2090B1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35B9FE2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D1162D0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F08AADD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A8FD04E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A370917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C649F82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B480422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4D37840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FB8F84F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61AA5FF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75F036D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31333A1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2B088D1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97DB840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712790B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ABA7655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E5A84D3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1A68CB6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D70F7EA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1E37EA9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F7EEB2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30FA46F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A2426CB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7F105DF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47B2AD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426F9BB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647585E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A15FB66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85A2517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54D9D3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D949010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76763D2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46D36FE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CE3A7F6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4AF3B3E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180A02D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E8DB258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0CFFA533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46715717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526E4BA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0215F1B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B4A56BD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DEE78E3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0A06957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34F61662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5FC57708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3574480C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48FCBB8B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2B38C67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5D1E1B2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6704181B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231DB075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45073A8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415CB4C4" w14:textId="77777777" w:rsidR="00C036CC" w:rsidRDefault="00C036CC" w:rsidP="00DA5CDA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462C9A30" w14:textId="3CD7E3BF" w:rsidR="00C036CC" w:rsidRPr="00185935" w:rsidRDefault="00C036CC" w:rsidP="00DA5CDA">
            <w:pPr>
              <w:pStyle w:val="a0"/>
            </w:pPr>
          </w:p>
        </w:tc>
        <w:tc>
          <w:tcPr>
            <w:tcW w:w="10631" w:type="dxa"/>
          </w:tcPr>
          <w:p w14:paraId="47234DE7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070788D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5CD86B2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18B553D3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F5D9479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 = 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15E975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17A9FEF4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students = StudentDAO3.findByDepartmentId(departmentId);</w:t>
            </w:r>
          </w:p>
          <w:p w14:paraId="6FA69B1F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List&lt;Department&gt; departments = DepartmentDAO.findAll();</w:t>
            </w:r>
          </w:p>
          <w:p w14:paraId="5E6109AF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BBD5C16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A8285D8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557EBE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EC1F9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855C52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33758D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31922A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C13D56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5ACB2F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3193B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DFD359D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5FEA938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AE9373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5B6EE9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BA82BD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3658F0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FEC595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4EEA92A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DC8767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433769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B18B70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3F2EC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F2D2D2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8EC184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 department : departments)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FA2CF48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department.getId();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3F6A6F7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name = department.getDepartmentName();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8703935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(departmentId == id) ? </w:t>
            </w:r>
            <w:r>
              <w:rPr>
                <w:rFonts w:cs="굴림체"/>
                <w:color w:val="2A00FF"/>
                <w:kern w:val="0"/>
                <w:szCs w:val="20"/>
              </w:rPr>
              <w:t>"selected"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4F7A3F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name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811B47A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45943F" w14:textId="77777777" w:rsidR="00DA5CDA" w:rsidRDefault="00DA5CDA" w:rsidP="003667B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A550C41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C3EB82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2EC886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CF7E8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366760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C288F4A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0DD350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707E34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A65813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8D99D0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5269ED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B666C4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914A7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E320BE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6C0944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AC534A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students)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A0412B3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4E4E8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280B75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"student2.jsp?id=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4C3CA0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BEBE03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8C448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2E5EF6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7FDF4BC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A2A351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603E27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3D554E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FE63FB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lastRenderedPageBreak/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4E7B6F" w14:textId="77777777" w:rsidR="00DA5CDA" w:rsidRDefault="00DA5CDA" w:rsidP="00DA5C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23EF7E" w14:textId="4148E8E2" w:rsidR="00C036CC" w:rsidRDefault="00C036CC" w:rsidP="00DA5CDA">
            <w:pPr>
              <w:pStyle w:val="a0"/>
            </w:pPr>
          </w:p>
        </w:tc>
      </w:tr>
    </w:tbl>
    <w:p w14:paraId="3920EBAA" w14:textId="29F0BAE2" w:rsidR="001040CA" w:rsidRDefault="001040CA" w:rsidP="00170657"/>
    <w:p w14:paraId="216EB6D7" w14:textId="77777777" w:rsidR="005F22A2" w:rsidRPr="001C4DEB" w:rsidRDefault="005F22A2" w:rsidP="005F22A2">
      <w:pPr>
        <w:rPr>
          <w:rFonts w:hint="eastAsia"/>
        </w:rPr>
      </w:pPr>
    </w:p>
    <w:p w14:paraId="2F690FA7" w14:textId="77777777" w:rsidR="005F22A2" w:rsidRDefault="005F22A2" w:rsidP="005F22A2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000000"/>
          <w:kern w:val="0"/>
          <w:szCs w:val="20"/>
          <w:shd w:val="clear" w:color="auto" w:fill="E8F2FE"/>
        </w:rPr>
        <w:t>List&lt;Department&gt; departments = DepartmentDAO.findAll();</w:t>
      </w:r>
    </w:p>
    <w:p w14:paraId="6C8A4053" w14:textId="77777777" w:rsidR="005F22A2" w:rsidRDefault="005F22A2" w:rsidP="005F22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에서 학과 목록 전체를 조회하여,</w:t>
      </w:r>
      <w:r>
        <w:t xml:space="preserve"> </w:t>
      </w:r>
    </w:p>
    <w:p w14:paraId="0ED29502" w14:textId="77777777" w:rsidR="005F22A2" w:rsidRPr="0031147C" w:rsidRDefault="005F22A2" w:rsidP="005F22A2">
      <w:r>
        <w:t xml:space="preserve">  Department </w:t>
      </w:r>
      <w:r>
        <w:rPr>
          <w:rFonts w:hint="eastAsia"/>
        </w:rPr>
        <w:t>객체 목록을,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departments </w:t>
      </w:r>
      <w:r>
        <w:rPr>
          <w:rFonts w:hint="eastAsia"/>
        </w:rPr>
        <w:t>에 대입한다.</w:t>
      </w:r>
    </w:p>
    <w:p w14:paraId="3FAB3416" w14:textId="77777777" w:rsidR="005F22A2" w:rsidRDefault="005F22A2" w:rsidP="005F22A2"/>
    <w:p w14:paraId="19B0746A" w14:textId="25F9F8F9" w:rsidR="005F22A2" w:rsidRDefault="005F22A2" w:rsidP="00170657"/>
    <w:p w14:paraId="01D13F27" w14:textId="537074B6" w:rsidR="005F22A2" w:rsidRDefault="005F22A2" w:rsidP="00170657"/>
    <w:p w14:paraId="1C3A5725" w14:textId="052DD593" w:rsidR="005F22A2" w:rsidRDefault="005F22A2" w:rsidP="00170657"/>
    <w:p w14:paraId="4A67258B" w14:textId="1C245F17" w:rsidR="00293414" w:rsidRDefault="0029341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2AF2D6" w14:textId="153FBEAC" w:rsidR="00502DB3" w:rsidRDefault="00293414" w:rsidP="00293414">
      <w:pPr>
        <w:pStyle w:val="Heading1"/>
      </w:pPr>
      <w:bookmarkStart w:id="14" w:name="_Toc25731672"/>
      <w:r>
        <w:rPr>
          <w:rFonts w:hint="eastAsia"/>
        </w:rPr>
        <w:lastRenderedPageBreak/>
        <w:t>실습</w:t>
      </w:r>
      <w:bookmarkEnd w:id="14"/>
    </w:p>
    <w:p w14:paraId="49827CBD" w14:textId="2C16B9AB" w:rsidR="00293414" w:rsidRDefault="000A555A" w:rsidP="00293414">
      <w:r>
        <w:rPr>
          <w:rFonts w:hint="eastAsia"/>
        </w:rPr>
        <w:t xml:space="preserve">학과 목록으로 사용자 목록을 조회하는 </w:t>
      </w:r>
      <w:r>
        <w:t>JSP</w:t>
      </w:r>
      <w:r w:rsidR="0071430F">
        <w:rPr>
          <w:rFonts w:hint="eastAsia"/>
        </w:rPr>
        <w:t xml:space="preserve"> 페이지를 구현하시오.</w:t>
      </w:r>
    </w:p>
    <w:p w14:paraId="7EDDA5D1" w14:textId="182F4052" w:rsidR="0071430F" w:rsidRDefault="0071430F" w:rsidP="00293414"/>
    <w:p w14:paraId="4FB12B23" w14:textId="5E20C1AC" w:rsidR="00AA19E4" w:rsidRDefault="00AA19E4" w:rsidP="00170657"/>
    <w:p w14:paraId="29B2BA07" w14:textId="77777777" w:rsidR="0071430F" w:rsidRDefault="0071430F" w:rsidP="00170657">
      <w:pPr>
        <w:rPr>
          <w:rFonts w:hint="eastAsia"/>
        </w:rPr>
      </w:pPr>
    </w:p>
    <w:p w14:paraId="25A433C5" w14:textId="77777777" w:rsidR="009F7F0D" w:rsidRPr="00DF1309" w:rsidRDefault="009F7F0D" w:rsidP="00170657">
      <w:pPr>
        <w:rPr>
          <w:rFonts w:hint="eastAsia"/>
        </w:rPr>
      </w:pPr>
    </w:p>
    <w:sectPr w:rsidR="009F7F0D" w:rsidRPr="00DF1309" w:rsidSect="00B12C18">
      <w:footerReference w:type="default" r:id="rId2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2EF51" w14:textId="77777777" w:rsidR="00C1738A" w:rsidRDefault="00C1738A" w:rsidP="00B12C18">
      <w:r>
        <w:separator/>
      </w:r>
    </w:p>
  </w:endnote>
  <w:endnote w:type="continuationSeparator" w:id="0">
    <w:p w14:paraId="59DF9455" w14:textId="77777777" w:rsidR="00C1738A" w:rsidRDefault="00C1738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DF1E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1A184E41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0648" w14:textId="77777777" w:rsidR="00C1738A" w:rsidRDefault="00C1738A" w:rsidP="00B12C18">
      <w:r>
        <w:separator/>
      </w:r>
    </w:p>
  </w:footnote>
  <w:footnote w:type="continuationSeparator" w:id="0">
    <w:p w14:paraId="46398873" w14:textId="77777777" w:rsidR="00C1738A" w:rsidRDefault="00C1738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A9"/>
    <w:rsid w:val="00013AA6"/>
    <w:rsid w:val="00022875"/>
    <w:rsid w:val="00044CAA"/>
    <w:rsid w:val="0005117B"/>
    <w:rsid w:val="000520BE"/>
    <w:rsid w:val="000A2736"/>
    <w:rsid w:val="000A555A"/>
    <w:rsid w:val="000A7787"/>
    <w:rsid w:val="000B60CE"/>
    <w:rsid w:val="000C038C"/>
    <w:rsid w:val="000C0741"/>
    <w:rsid w:val="000C21E4"/>
    <w:rsid w:val="000D06F9"/>
    <w:rsid w:val="000F007E"/>
    <w:rsid w:val="000F25E2"/>
    <w:rsid w:val="000F7DDA"/>
    <w:rsid w:val="0010033B"/>
    <w:rsid w:val="001040CA"/>
    <w:rsid w:val="0011439A"/>
    <w:rsid w:val="00136D4C"/>
    <w:rsid w:val="0014603D"/>
    <w:rsid w:val="00170657"/>
    <w:rsid w:val="0017085D"/>
    <w:rsid w:val="001C4DEB"/>
    <w:rsid w:val="00200BD8"/>
    <w:rsid w:val="002055C3"/>
    <w:rsid w:val="002132EC"/>
    <w:rsid w:val="002161B8"/>
    <w:rsid w:val="00232233"/>
    <w:rsid w:val="00236675"/>
    <w:rsid w:val="002452E1"/>
    <w:rsid w:val="00293414"/>
    <w:rsid w:val="00294040"/>
    <w:rsid w:val="002A7622"/>
    <w:rsid w:val="002B3F40"/>
    <w:rsid w:val="002D0169"/>
    <w:rsid w:val="002D565C"/>
    <w:rsid w:val="002F238A"/>
    <w:rsid w:val="002F5826"/>
    <w:rsid w:val="00300001"/>
    <w:rsid w:val="0031147C"/>
    <w:rsid w:val="00333F43"/>
    <w:rsid w:val="003522DA"/>
    <w:rsid w:val="0036527F"/>
    <w:rsid w:val="003667B8"/>
    <w:rsid w:val="004221C2"/>
    <w:rsid w:val="004247BF"/>
    <w:rsid w:val="00460BB6"/>
    <w:rsid w:val="004618EA"/>
    <w:rsid w:val="00471C33"/>
    <w:rsid w:val="00476F02"/>
    <w:rsid w:val="004A78DD"/>
    <w:rsid w:val="004C7600"/>
    <w:rsid w:val="00502DB3"/>
    <w:rsid w:val="0051790E"/>
    <w:rsid w:val="00530E33"/>
    <w:rsid w:val="0056364B"/>
    <w:rsid w:val="0058431D"/>
    <w:rsid w:val="005A3F47"/>
    <w:rsid w:val="005C5236"/>
    <w:rsid w:val="005C6FA4"/>
    <w:rsid w:val="005C7255"/>
    <w:rsid w:val="005D3065"/>
    <w:rsid w:val="005F22A2"/>
    <w:rsid w:val="00635B5D"/>
    <w:rsid w:val="00640C54"/>
    <w:rsid w:val="00640D02"/>
    <w:rsid w:val="00646F84"/>
    <w:rsid w:val="006519E9"/>
    <w:rsid w:val="006578CD"/>
    <w:rsid w:val="006615A9"/>
    <w:rsid w:val="006741D0"/>
    <w:rsid w:val="006A31C6"/>
    <w:rsid w:val="006E7069"/>
    <w:rsid w:val="006F49D8"/>
    <w:rsid w:val="0071430F"/>
    <w:rsid w:val="00726249"/>
    <w:rsid w:val="00732402"/>
    <w:rsid w:val="007545EC"/>
    <w:rsid w:val="00766C9F"/>
    <w:rsid w:val="00793952"/>
    <w:rsid w:val="007F066A"/>
    <w:rsid w:val="007F6AC6"/>
    <w:rsid w:val="00806557"/>
    <w:rsid w:val="00822EA6"/>
    <w:rsid w:val="0082792F"/>
    <w:rsid w:val="0083771D"/>
    <w:rsid w:val="00870979"/>
    <w:rsid w:val="00872536"/>
    <w:rsid w:val="008953CF"/>
    <w:rsid w:val="008B3F70"/>
    <w:rsid w:val="008F5EB8"/>
    <w:rsid w:val="00905752"/>
    <w:rsid w:val="0091064B"/>
    <w:rsid w:val="00915A5A"/>
    <w:rsid w:val="00934C62"/>
    <w:rsid w:val="009704BB"/>
    <w:rsid w:val="00981AC7"/>
    <w:rsid w:val="009879A8"/>
    <w:rsid w:val="009930C4"/>
    <w:rsid w:val="009C0118"/>
    <w:rsid w:val="009D1211"/>
    <w:rsid w:val="009E0B63"/>
    <w:rsid w:val="009E5CBB"/>
    <w:rsid w:val="009F7F0D"/>
    <w:rsid w:val="00A34520"/>
    <w:rsid w:val="00A4261B"/>
    <w:rsid w:val="00A45F3E"/>
    <w:rsid w:val="00A5089D"/>
    <w:rsid w:val="00A631E7"/>
    <w:rsid w:val="00A6659D"/>
    <w:rsid w:val="00A95E88"/>
    <w:rsid w:val="00AA19E4"/>
    <w:rsid w:val="00AB45B5"/>
    <w:rsid w:val="00AD7E48"/>
    <w:rsid w:val="00AD7F56"/>
    <w:rsid w:val="00B004EB"/>
    <w:rsid w:val="00B07AA0"/>
    <w:rsid w:val="00B12C18"/>
    <w:rsid w:val="00B14F2C"/>
    <w:rsid w:val="00B16E53"/>
    <w:rsid w:val="00B372B0"/>
    <w:rsid w:val="00B449D2"/>
    <w:rsid w:val="00B551BF"/>
    <w:rsid w:val="00B80B27"/>
    <w:rsid w:val="00BB12A2"/>
    <w:rsid w:val="00BB4DA1"/>
    <w:rsid w:val="00BE6F8F"/>
    <w:rsid w:val="00BF6068"/>
    <w:rsid w:val="00BF77BD"/>
    <w:rsid w:val="00C036CC"/>
    <w:rsid w:val="00C060A3"/>
    <w:rsid w:val="00C1738A"/>
    <w:rsid w:val="00C352DD"/>
    <w:rsid w:val="00C5122C"/>
    <w:rsid w:val="00C53F7B"/>
    <w:rsid w:val="00C54AC9"/>
    <w:rsid w:val="00C6092D"/>
    <w:rsid w:val="00C633BF"/>
    <w:rsid w:val="00C7447A"/>
    <w:rsid w:val="00C74A18"/>
    <w:rsid w:val="00C90572"/>
    <w:rsid w:val="00CB3DDC"/>
    <w:rsid w:val="00CE03E8"/>
    <w:rsid w:val="00D6082A"/>
    <w:rsid w:val="00D64E5F"/>
    <w:rsid w:val="00D73ED9"/>
    <w:rsid w:val="00DA5CDA"/>
    <w:rsid w:val="00DF1309"/>
    <w:rsid w:val="00DF6BA9"/>
    <w:rsid w:val="00E422CC"/>
    <w:rsid w:val="00E44A5C"/>
    <w:rsid w:val="00E451E7"/>
    <w:rsid w:val="00E50655"/>
    <w:rsid w:val="00EA4011"/>
    <w:rsid w:val="00ED0752"/>
    <w:rsid w:val="00ED3421"/>
    <w:rsid w:val="00EE2068"/>
    <w:rsid w:val="00EE43DA"/>
    <w:rsid w:val="00EF3967"/>
    <w:rsid w:val="00EF74F7"/>
    <w:rsid w:val="00F12B13"/>
    <w:rsid w:val="00F47FAC"/>
    <w:rsid w:val="00F5549F"/>
    <w:rsid w:val="00F579D5"/>
    <w:rsid w:val="00F662E8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D095"/>
  <w15:chartTrackingRefBased/>
  <w15:docId w15:val="{4952B31C-2208-4DC5-B069-5B45BE52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F781-11E9-499B-B4E3-3A597A5B8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F5F67-BDE4-47A8-ABB1-A64F7AC75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16067-7503-46AF-A433-94CB8B6AF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27BF1F-D12A-46D4-8D92-A69DDC15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847</TotalTime>
  <Pages>21</Pages>
  <Words>3490</Words>
  <Characters>19894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85</cp:revision>
  <dcterms:created xsi:type="dcterms:W3CDTF">2019-11-26T08:13:00Z</dcterms:created>
  <dcterms:modified xsi:type="dcterms:W3CDTF">2019-11-26T22:20:00Z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