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BB29B" w14:textId="6A09D6C6" w:rsidR="00904A34" w:rsidRDefault="00904A34" w:rsidP="00904A34">
      <w:pPr>
        <w:pStyle w:val="Heading2"/>
      </w:pPr>
      <w:r>
        <w:rPr>
          <w:rFonts w:hint="eastAsia"/>
        </w:rPr>
        <w:t>S</w:t>
      </w:r>
      <w:r>
        <w:t>QL</w:t>
      </w:r>
    </w:p>
    <w:p w14:paraId="16816C28" w14:textId="5CEDFE72" w:rsidR="00904A34" w:rsidRDefault="00904A34" w:rsidP="00904A34">
      <w:r>
        <w:rPr>
          <w:noProof/>
        </w:rPr>
        <w:drawing>
          <wp:inline distT="0" distB="0" distL="0" distR="0" wp14:anchorId="676FE3D4" wp14:editId="5D59E689">
            <wp:extent cx="66459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3734" w14:textId="5143E6B0" w:rsidR="00904A34" w:rsidRDefault="00904A34" w:rsidP="00904A34"/>
    <w:p w14:paraId="34F5D0EB" w14:textId="555C9F30" w:rsidR="00444957" w:rsidRDefault="00444957" w:rsidP="00904A34"/>
    <w:p w14:paraId="5D53C9C8" w14:textId="77777777" w:rsidR="00444957" w:rsidRDefault="00444957" w:rsidP="00904A34">
      <w:pPr>
        <w:rPr>
          <w:rFonts w:hint="eastAsia"/>
        </w:rPr>
      </w:pPr>
      <w:bookmarkStart w:id="0" w:name="_GoBack"/>
      <w:bookmarkEnd w:id="0"/>
    </w:p>
    <w:p w14:paraId="54F4C9BF" w14:textId="4DEC8F9C" w:rsidR="00904A34" w:rsidRDefault="00904A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59DA3C0" w14:textId="77777777" w:rsidR="00B004EB" w:rsidRDefault="003078B3" w:rsidP="003078B3">
      <w:pPr>
        <w:pStyle w:val="Heading2"/>
      </w:pPr>
      <w:r>
        <w:rPr>
          <w:rFonts w:hint="eastAsia"/>
        </w:rPr>
        <w:lastRenderedPageBreak/>
        <w:t>U</w:t>
      </w:r>
      <w:r>
        <w:t>ser.java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B3" w14:paraId="7CF0199A" w14:textId="77777777" w:rsidTr="003078B3">
        <w:tc>
          <w:tcPr>
            <w:tcW w:w="10456" w:type="dxa"/>
          </w:tcPr>
          <w:p w14:paraId="1B9FE487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lecture1.jdbc1;</w:t>
            </w:r>
          </w:p>
          <w:p w14:paraId="600ED879" w14:textId="77777777" w:rsidR="003078B3" w:rsidRDefault="003078B3" w:rsidP="003078B3">
            <w:pPr>
              <w:pStyle w:val="a0"/>
            </w:pPr>
          </w:p>
          <w:p w14:paraId="34937419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User {</w:t>
            </w:r>
          </w:p>
          <w:p w14:paraId="17D9AA44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1465BB9D" w14:textId="77777777" w:rsidR="003078B3" w:rsidRDefault="003078B3" w:rsidP="003078B3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userid</w:t>
            </w:r>
            <w:r>
              <w:t>;</w:t>
            </w:r>
          </w:p>
          <w:p w14:paraId="1DDB1F66" w14:textId="77777777" w:rsidR="003078B3" w:rsidRDefault="003078B3" w:rsidP="003078B3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password</w:t>
            </w:r>
            <w:r>
              <w:t>;</w:t>
            </w:r>
          </w:p>
          <w:p w14:paraId="7A5049B8" w14:textId="77777777" w:rsidR="003078B3" w:rsidRDefault="003078B3" w:rsidP="003078B3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7529047D" w14:textId="77777777" w:rsidR="003078B3" w:rsidRDefault="003078B3" w:rsidP="003078B3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email</w:t>
            </w:r>
            <w:r>
              <w:t>;</w:t>
            </w:r>
          </w:p>
          <w:p w14:paraId="419E17EF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departmentId</w:t>
            </w:r>
            <w:r>
              <w:t>;</w:t>
            </w:r>
          </w:p>
          <w:p w14:paraId="690914A6" w14:textId="77777777" w:rsidR="003078B3" w:rsidRDefault="003078B3" w:rsidP="003078B3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departmentName</w:t>
            </w:r>
            <w:r>
              <w:t>;</w:t>
            </w:r>
          </w:p>
          <w:p w14:paraId="1C6A0291" w14:textId="77777777" w:rsidR="003078B3" w:rsidRDefault="003078B3" w:rsidP="000E5381">
            <w:pPr>
              <w:pStyle w:val="a0"/>
              <w:shd w:val="clear" w:color="auto" w:fill="FFFF99"/>
            </w:pPr>
            <w:r>
              <w:t xml:space="preserve">    </w:t>
            </w:r>
            <w:r>
              <w:rPr>
                <w:color w:val="7F0055"/>
              </w:rPr>
              <w:t>boolean</w:t>
            </w:r>
            <w:r>
              <w:t xml:space="preserve"> </w:t>
            </w:r>
            <w:r>
              <w:rPr>
                <w:color w:val="0000C0"/>
              </w:rPr>
              <w:t>enabled</w:t>
            </w:r>
            <w:r>
              <w:t>;</w:t>
            </w:r>
          </w:p>
          <w:p w14:paraId="29F13B7C" w14:textId="77777777" w:rsidR="003078B3" w:rsidRDefault="003078B3" w:rsidP="003078B3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userType</w:t>
            </w:r>
            <w:r>
              <w:t>;</w:t>
            </w:r>
          </w:p>
          <w:p w14:paraId="2683D07A" w14:textId="77777777" w:rsidR="003078B3" w:rsidRDefault="003078B3" w:rsidP="003078B3">
            <w:pPr>
              <w:pStyle w:val="a0"/>
            </w:pPr>
          </w:p>
          <w:p w14:paraId="29E1964A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getId() {</w:t>
            </w:r>
          </w:p>
          <w:p w14:paraId="4E4F50AD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53D6D4BD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73AC32F8" w14:textId="77777777" w:rsidR="003078B3" w:rsidRDefault="003078B3" w:rsidP="003078B3">
            <w:pPr>
              <w:pStyle w:val="a0"/>
            </w:pPr>
          </w:p>
          <w:p w14:paraId="302C4BE8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setId(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id</w:t>
            </w:r>
            <w:r>
              <w:t>) {</w:t>
            </w:r>
          </w:p>
          <w:p w14:paraId="2E68C7D8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id</w:t>
            </w:r>
            <w:r>
              <w:t xml:space="preserve"> = </w:t>
            </w:r>
            <w:r>
              <w:rPr>
                <w:color w:val="6A3E3E"/>
              </w:rPr>
              <w:t>id</w:t>
            </w:r>
            <w:r>
              <w:t>;</w:t>
            </w:r>
          </w:p>
          <w:p w14:paraId="04C764AB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706D9443" w14:textId="77777777" w:rsidR="003078B3" w:rsidRDefault="003078B3" w:rsidP="003078B3">
            <w:pPr>
              <w:pStyle w:val="a0"/>
            </w:pPr>
          </w:p>
          <w:p w14:paraId="36DDCB9F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getUserid() {</w:t>
            </w:r>
          </w:p>
          <w:p w14:paraId="75D96135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userid</w:t>
            </w:r>
            <w:r>
              <w:t>;</w:t>
            </w:r>
          </w:p>
          <w:p w14:paraId="2F733547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71CFA48E" w14:textId="77777777" w:rsidR="003078B3" w:rsidRDefault="003078B3" w:rsidP="003078B3">
            <w:pPr>
              <w:pStyle w:val="a0"/>
            </w:pPr>
          </w:p>
          <w:p w14:paraId="45E8CB87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setUserid(String </w:t>
            </w:r>
            <w:r>
              <w:rPr>
                <w:color w:val="6A3E3E"/>
              </w:rPr>
              <w:t>userid</w:t>
            </w:r>
            <w:r>
              <w:t>) {</w:t>
            </w:r>
          </w:p>
          <w:p w14:paraId="0ED4E246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userid</w:t>
            </w:r>
            <w:r>
              <w:t xml:space="preserve"> = </w:t>
            </w:r>
            <w:r>
              <w:rPr>
                <w:color w:val="6A3E3E"/>
              </w:rPr>
              <w:t>userid</w:t>
            </w:r>
            <w:r>
              <w:t>;</w:t>
            </w:r>
          </w:p>
          <w:p w14:paraId="17F93DF2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4FCA2E53" w14:textId="77777777" w:rsidR="003078B3" w:rsidRDefault="003078B3" w:rsidP="003078B3">
            <w:pPr>
              <w:pStyle w:val="a0"/>
            </w:pPr>
          </w:p>
          <w:p w14:paraId="1A6015F3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getPassword() {</w:t>
            </w:r>
          </w:p>
          <w:p w14:paraId="7336BF0D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password</w:t>
            </w:r>
            <w:r>
              <w:t>;</w:t>
            </w:r>
          </w:p>
          <w:p w14:paraId="164C4345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06BD7720" w14:textId="77777777" w:rsidR="003078B3" w:rsidRDefault="003078B3" w:rsidP="003078B3">
            <w:pPr>
              <w:pStyle w:val="a0"/>
            </w:pPr>
          </w:p>
          <w:p w14:paraId="2D8FBDEC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setPassword(String </w:t>
            </w:r>
            <w:r>
              <w:rPr>
                <w:color w:val="6A3E3E"/>
              </w:rPr>
              <w:t>password</w:t>
            </w:r>
            <w:r>
              <w:t>) {</w:t>
            </w:r>
          </w:p>
          <w:p w14:paraId="7E75E285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password</w:t>
            </w:r>
            <w:r>
              <w:t xml:space="preserve"> = </w:t>
            </w:r>
            <w:r>
              <w:rPr>
                <w:color w:val="6A3E3E"/>
              </w:rPr>
              <w:t>password</w:t>
            </w:r>
            <w:r>
              <w:t>;</w:t>
            </w:r>
          </w:p>
          <w:p w14:paraId="0B7FF5B7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47022873" w14:textId="77777777" w:rsidR="003078B3" w:rsidRDefault="003078B3" w:rsidP="003078B3">
            <w:pPr>
              <w:pStyle w:val="a0"/>
            </w:pPr>
          </w:p>
          <w:p w14:paraId="38D69BBE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getName() {</w:t>
            </w:r>
          </w:p>
          <w:p w14:paraId="1C21AB4E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52B59CA9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1C47EA9F" w14:textId="77777777" w:rsidR="003078B3" w:rsidRDefault="003078B3" w:rsidP="003078B3">
            <w:pPr>
              <w:pStyle w:val="a0"/>
            </w:pPr>
          </w:p>
          <w:p w14:paraId="0E008678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setName(String </w:t>
            </w:r>
            <w:r>
              <w:rPr>
                <w:color w:val="6A3E3E"/>
              </w:rPr>
              <w:t>name</w:t>
            </w:r>
            <w:r>
              <w:t>) {</w:t>
            </w:r>
          </w:p>
          <w:p w14:paraId="45335F9E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5EE808D0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06A6FA4B" w14:textId="77777777" w:rsidR="003078B3" w:rsidRDefault="003078B3" w:rsidP="003078B3">
            <w:pPr>
              <w:pStyle w:val="a0"/>
            </w:pPr>
          </w:p>
          <w:p w14:paraId="4EDCC3D8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getEmail() {</w:t>
            </w:r>
          </w:p>
          <w:p w14:paraId="065222F1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email</w:t>
            </w:r>
            <w:r>
              <w:t>;</w:t>
            </w:r>
          </w:p>
          <w:p w14:paraId="1813397E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34914442" w14:textId="77777777" w:rsidR="003078B3" w:rsidRDefault="003078B3" w:rsidP="003078B3">
            <w:pPr>
              <w:pStyle w:val="a0"/>
            </w:pPr>
          </w:p>
          <w:p w14:paraId="43F45545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setEmail(String </w:t>
            </w:r>
            <w:r>
              <w:rPr>
                <w:color w:val="6A3E3E"/>
              </w:rPr>
              <w:t>email</w:t>
            </w:r>
            <w:r>
              <w:t>) {</w:t>
            </w:r>
          </w:p>
          <w:p w14:paraId="0F7801E0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email</w:t>
            </w:r>
            <w:r>
              <w:t xml:space="preserve"> = </w:t>
            </w:r>
            <w:r>
              <w:rPr>
                <w:color w:val="6A3E3E"/>
              </w:rPr>
              <w:t>email</w:t>
            </w:r>
            <w:r>
              <w:t>;</w:t>
            </w:r>
          </w:p>
          <w:p w14:paraId="09EC9EA2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558E5F6D" w14:textId="77777777" w:rsidR="003078B3" w:rsidRDefault="003078B3" w:rsidP="003078B3">
            <w:pPr>
              <w:pStyle w:val="a0"/>
            </w:pPr>
          </w:p>
          <w:p w14:paraId="51EFC9BD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getDepartmentId() {</w:t>
            </w:r>
          </w:p>
          <w:p w14:paraId="771B3C23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departmentId</w:t>
            </w:r>
            <w:r>
              <w:t>;</w:t>
            </w:r>
          </w:p>
          <w:p w14:paraId="6ADEFACE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0748A6DA" w14:textId="77777777" w:rsidR="003078B3" w:rsidRDefault="003078B3" w:rsidP="003078B3">
            <w:pPr>
              <w:pStyle w:val="a0"/>
            </w:pPr>
          </w:p>
          <w:p w14:paraId="0935AFF9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setDepartmentId(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departmentId</w:t>
            </w:r>
            <w:r>
              <w:t>) {</w:t>
            </w:r>
          </w:p>
          <w:p w14:paraId="6BAC8E77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departmentId</w:t>
            </w:r>
            <w:r>
              <w:t xml:space="preserve"> = </w:t>
            </w:r>
            <w:r>
              <w:rPr>
                <w:color w:val="6A3E3E"/>
              </w:rPr>
              <w:t>departmentId</w:t>
            </w:r>
            <w:r>
              <w:t>;</w:t>
            </w:r>
          </w:p>
          <w:p w14:paraId="55E24F1C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6601C3F4" w14:textId="77777777" w:rsidR="003078B3" w:rsidRDefault="003078B3" w:rsidP="003078B3">
            <w:pPr>
              <w:pStyle w:val="a0"/>
            </w:pPr>
          </w:p>
          <w:p w14:paraId="6CC75F39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getDepartmentName() {</w:t>
            </w:r>
          </w:p>
          <w:p w14:paraId="379D0A04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departmentName</w:t>
            </w:r>
            <w:r>
              <w:t>;</w:t>
            </w:r>
          </w:p>
          <w:p w14:paraId="1E95FC1E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7AF5DB5E" w14:textId="77777777" w:rsidR="003078B3" w:rsidRDefault="003078B3" w:rsidP="003078B3">
            <w:pPr>
              <w:pStyle w:val="a0"/>
            </w:pPr>
          </w:p>
          <w:p w14:paraId="44EDA87F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setDepartmentName(String </w:t>
            </w:r>
            <w:r>
              <w:rPr>
                <w:color w:val="6A3E3E"/>
              </w:rPr>
              <w:t>departmentName</w:t>
            </w:r>
            <w:r>
              <w:t>) {</w:t>
            </w:r>
          </w:p>
          <w:p w14:paraId="6C65FA02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departmentName</w:t>
            </w:r>
            <w:r>
              <w:t xml:space="preserve"> = </w:t>
            </w:r>
            <w:r>
              <w:rPr>
                <w:color w:val="6A3E3E"/>
              </w:rPr>
              <w:t>departmentName</w:t>
            </w:r>
            <w:r>
              <w:t>;</w:t>
            </w:r>
          </w:p>
          <w:p w14:paraId="1F3511D2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51F958C4" w14:textId="77777777" w:rsidR="003078B3" w:rsidRDefault="003078B3" w:rsidP="003078B3">
            <w:pPr>
              <w:pStyle w:val="a0"/>
            </w:pPr>
          </w:p>
          <w:p w14:paraId="65CF28DF" w14:textId="77777777" w:rsidR="003078B3" w:rsidRDefault="003078B3" w:rsidP="000E5381">
            <w:pPr>
              <w:pStyle w:val="a0"/>
              <w:shd w:val="clear" w:color="auto" w:fill="FFFF9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boolean</w:t>
            </w:r>
            <w:r>
              <w:t xml:space="preserve"> isEnabled() {</w:t>
            </w:r>
          </w:p>
          <w:p w14:paraId="575FF2C3" w14:textId="77777777" w:rsidR="003078B3" w:rsidRDefault="003078B3" w:rsidP="000E5381">
            <w:pPr>
              <w:pStyle w:val="a0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enabled</w:t>
            </w:r>
            <w:r>
              <w:t>;</w:t>
            </w:r>
          </w:p>
          <w:p w14:paraId="16F1176E" w14:textId="77777777" w:rsidR="003078B3" w:rsidRDefault="003078B3" w:rsidP="000E5381">
            <w:pPr>
              <w:pStyle w:val="a0"/>
              <w:shd w:val="clear" w:color="auto" w:fill="FFFF99"/>
            </w:pPr>
            <w:r>
              <w:t xml:space="preserve">    }</w:t>
            </w:r>
          </w:p>
          <w:p w14:paraId="3A1CA2B7" w14:textId="77777777" w:rsidR="003078B3" w:rsidRDefault="003078B3" w:rsidP="003078B3">
            <w:pPr>
              <w:pStyle w:val="a0"/>
            </w:pPr>
          </w:p>
          <w:p w14:paraId="779B1274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setEnabled(</w:t>
            </w:r>
            <w:r>
              <w:rPr>
                <w:color w:val="7F0055"/>
              </w:rPr>
              <w:t>boolean</w:t>
            </w:r>
            <w:r>
              <w:t xml:space="preserve"> </w:t>
            </w:r>
            <w:r>
              <w:rPr>
                <w:color w:val="6A3E3E"/>
              </w:rPr>
              <w:t>enabled</w:t>
            </w:r>
            <w:r>
              <w:t>) {</w:t>
            </w:r>
          </w:p>
          <w:p w14:paraId="131FF364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enabled</w:t>
            </w:r>
            <w:r>
              <w:t xml:space="preserve"> = </w:t>
            </w:r>
            <w:r>
              <w:rPr>
                <w:color w:val="6A3E3E"/>
              </w:rPr>
              <w:t>enabled</w:t>
            </w:r>
            <w:r>
              <w:t>;</w:t>
            </w:r>
          </w:p>
          <w:p w14:paraId="4BC8F18F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76E7D78F" w14:textId="77777777" w:rsidR="003078B3" w:rsidRDefault="003078B3" w:rsidP="003078B3">
            <w:pPr>
              <w:pStyle w:val="a0"/>
            </w:pPr>
          </w:p>
          <w:p w14:paraId="37457645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getUserType() {</w:t>
            </w:r>
          </w:p>
          <w:p w14:paraId="7ED70F80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userType</w:t>
            </w:r>
            <w:r>
              <w:t>;</w:t>
            </w:r>
          </w:p>
          <w:p w14:paraId="1B7AAAEC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4BFBD84E" w14:textId="77777777" w:rsidR="003078B3" w:rsidRDefault="003078B3" w:rsidP="003078B3">
            <w:pPr>
              <w:pStyle w:val="a0"/>
            </w:pPr>
          </w:p>
          <w:p w14:paraId="17A6077F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setUserType(String </w:t>
            </w:r>
            <w:r>
              <w:rPr>
                <w:color w:val="6A3E3E"/>
              </w:rPr>
              <w:t>userType</w:t>
            </w:r>
            <w:r>
              <w:t>) {</w:t>
            </w:r>
          </w:p>
          <w:p w14:paraId="577A60D6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userType</w:t>
            </w:r>
            <w:r>
              <w:t xml:space="preserve"> = </w:t>
            </w:r>
            <w:r>
              <w:rPr>
                <w:color w:val="6A3E3E"/>
              </w:rPr>
              <w:t>userType</w:t>
            </w:r>
            <w:r>
              <w:t>;</w:t>
            </w:r>
          </w:p>
          <w:p w14:paraId="0CE1D972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4F5FACE0" w14:textId="77777777" w:rsidR="003078B3" w:rsidRDefault="003078B3" w:rsidP="003078B3">
            <w:pPr>
              <w:pStyle w:val="a0"/>
            </w:pPr>
          </w:p>
          <w:p w14:paraId="2477EBA3" w14:textId="77777777" w:rsidR="003078B3" w:rsidRDefault="003078B3" w:rsidP="003078B3">
            <w:pPr>
              <w:pStyle w:val="a0"/>
            </w:pPr>
            <w:r>
              <w:t>}</w:t>
            </w:r>
          </w:p>
          <w:p w14:paraId="27979306" w14:textId="77777777" w:rsidR="003078B3" w:rsidRDefault="003078B3" w:rsidP="003078B3">
            <w:pPr>
              <w:pStyle w:val="a0"/>
            </w:pPr>
          </w:p>
        </w:tc>
      </w:tr>
    </w:tbl>
    <w:p w14:paraId="221333A4" w14:textId="7DE5F8FB" w:rsidR="003078B3" w:rsidRDefault="003078B3" w:rsidP="003078B3"/>
    <w:p w14:paraId="7A8DB203" w14:textId="28F30E9C" w:rsidR="000975A6" w:rsidRDefault="000975A6" w:rsidP="003078B3"/>
    <w:p w14:paraId="6E0A500C" w14:textId="4951DB9A" w:rsidR="000975A6" w:rsidRDefault="000975A6" w:rsidP="003078B3">
      <w:r>
        <w:rPr>
          <w:rFonts w:hint="eastAsia"/>
        </w:rPr>
        <w:t xml:space="preserve">멤버 변수 값을 리턴하는 메소드의 이름은 </w:t>
      </w:r>
      <w:r>
        <w:t>get</w:t>
      </w:r>
      <w:r>
        <w:rPr>
          <w:rFonts w:hint="eastAsia"/>
        </w:rPr>
        <w:t>으로 시작해야 한다.</w:t>
      </w:r>
    </w:p>
    <w:p w14:paraId="746400E5" w14:textId="77777777" w:rsidR="000975A6" w:rsidRDefault="000975A6" w:rsidP="003078B3"/>
    <w:p w14:paraId="20C0F487" w14:textId="795A4BF7" w:rsidR="000975A6" w:rsidRDefault="000975A6" w:rsidP="003078B3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멤버 변수의 타입이 </w:t>
      </w:r>
      <w:r>
        <w:t>boolean</w:t>
      </w:r>
      <w:r>
        <w:rPr>
          <w:rFonts w:hint="eastAsia"/>
        </w:rPr>
        <w:t>인 경우에는 (예:</w:t>
      </w:r>
      <w:r>
        <w:t xml:space="preserve"> boolean enabled</w:t>
      </w:r>
    </w:p>
    <w:p w14:paraId="58642196" w14:textId="2BBFD4FA" w:rsidR="000975A6" w:rsidRDefault="000975A6" w:rsidP="003078B3">
      <w:r>
        <w:rPr>
          <w:rFonts w:hint="eastAsia"/>
        </w:rPr>
        <w:t>g</w:t>
      </w:r>
      <w:r>
        <w:t>e</w:t>
      </w:r>
      <w:r w:rsidR="00122C04">
        <w:t>t</w:t>
      </w:r>
      <w:r w:rsidR="00C3564C">
        <w:rPr>
          <w:rFonts w:hint="eastAsia"/>
        </w:rPr>
        <w:t xml:space="preserve">으로 시작해도 되고 </w:t>
      </w:r>
      <w:r w:rsidR="00C3564C">
        <w:t>is</w:t>
      </w:r>
      <w:r w:rsidR="00C3564C">
        <w:rPr>
          <w:rFonts w:hint="eastAsia"/>
        </w:rPr>
        <w:t>로 시작해도 된다.</w:t>
      </w:r>
      <w:r w:rsidR="00F50CE6">
        <w:t xml:space="preserve"> (</w:t>
      </w:r>
      <w:r w:rsidR="00F50CE6">
        <w:rPr>
          <w:rFonts w:hint="eastAsia"/>
        </w:rPr>
        <w:t>예:</w:t>
      </w:r>
      <w:r w:rsidR="00F50CE6">
        <w:t xml:space="preserve"> </w:t>
      </w:r>
      <w:r w:rsidR="00445CFD">
        <w:t>getEnabled(), isEnabled()</w:t>
      </w:r>
    </w:p>
    <w:p w14:paraId="7588EAB4" w14:textId="5A191971" w:rsidR="00D24B37" w:rsidRDefault="00D24B37" w:rsidP="003078B3">
      <w:r>
        <w:rPr>
          <w:rFonts w:hint="eastAsia"/>
        </w:rPr>
        <w:t>i</w:t>
      </w:r>
      <w:r>
        <w:t>s</w:t>
      </w:r>
      <w:r>
        <w:rPr>
          <w:rFonts w:hint="eastAsia"/>
        </w:rPr>
        <w:t xml:space="preserve">로 시작하는 </w:t>
      </w:r>
      <w:r w:rsidR="00F50CE6">
        <w:rPr>
          <w:rFonts w:hint="eastAsia"/>
        </w:rPr>
        <w:t>것이 좀더 낫다</w:t>
      </w:r>
      <w:r>
        <w:rPr>
          <w:rFonts w:hint="eastAsia"/>
        </w:rPr>
        <w:t>.</w:t>
      </w:r>
    </w:p>
    <w:p w14:paraId="0FF1DAE5" w14:textId="4C674AAC" w:rsidR="00445CFD" w:rsidRDefault="00445CFD" w:rsidP="003078B3"/>
    <w:p w14:paraId="31A88D44" w14:textId="2A4028F2" w:rsidR="00445CFD" w:rsidRDefault="00445CFD" w:rsidP="003078B3"/>
    <w:p w14:paraId="7A6F8B13" w14:textId="77777777" w:rsidR="00445CFD" w:rsidRPr="000975A6" w:rsidRDefault="00445CFD" w:rsidP="003078B3">
      <w:pPr>
        <w:rPr>
          <w:rFonts w:hint="eastAsia"/>
        </w:rPr>
      </w:pPr>
    </w:p>
    <w:p w14:paraId="55B0D672" w14:textId="77777777" w:rsidR="003078B3" w:rsidRDefault="003078B3" w:rsidP="003078B3"/>
    <w:p w14:paraId="7C1FB245" w14:textId="77777777" w:rsidR="003078B3" w:rsidRDefault="003078B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06FF9E" w14:textId="77777777" w:rsidR="003078B3" w:rsidRDefault="003078B3" w:rsidP="003078B3">
      <w:pPr>
        <w:pStyle w:val="Heading2"/>
      </w:pPr>
      <w:r>
        <w:rPr>
          <w:rFonts w:hint="eastAsia"/>
        </w:rPr>
        <w:lastRenderedPageBreak/>
        <w:t>U</w:t>
      </w:r>
      <w:r>
        <w:t>serDAO.java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B3" w14:paraId="6114CBE7" w14:textId="77777777" w:rsidTr="003078B3">
        <w:tc>
          <w:tcPr>
            <w:tcW w:w="10456" w:type="dxa"/>
          </w:tcPr>
          <w:p w14:paraId="128948A9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lecture1.jdbc1;</w:t>
            </w:r>
          </w:p>
          <w:p w14:paraId="37B54354" w14:textId="77777777" w:rsidR="003078B3" w:rsidRDefault="003078B3" w:rsidP="003078B3">
            <w:pPr>
              <w:pStyle w:val="a0"/>
            </w:pPr>
          </w:p>
          <w:p w14:paraId="3FE4AF61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java.sql.Connection;</w:t>
            </w:r>
          </w:p>
          <w:p w14:paraId="4328E91D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java.sql.PreparedStatement;</w:t>
            </w:r>
          </w:p>
          <w:p w14:paraId="1383E550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java.sql.ResultSet;</w:t>
            </w:r>
          </w:p>
          <w:p w14:paraId="4600F77E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14:paraId="2E2376EA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2195B631" w14:textId="77777777" w:rsidR="003078B3" w:rsidRDefault="003078B3" w:rsidP="003078B3">
            <w:pPr>
              <w:pStyle w:val="a0"/>
            </w:pPr>
          </w:p>
          <w:p w14:paraId="077B3EB6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lecture1.DB;</w:t>
            </w:r>
          </w:p>
          <w:p w14:paraId="1E21757B" w14:textId="77777777" w:rsidR="003078B3" w:rsidRDefault="003078B3" w:rsidP="003078B3">
            <w:pPr>
              <w:pStyle w:val="a0"/>
            </w:pPr>
          </w:p>
          <w:p w14:paraId="04A4AD5B" w14:textId="77777777" w:rsidR="003078B3" w:rsidRDefault="003078B3" w:rsidP="003078B3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UserDAO {</w:t>
            </w:r>
          </w:p>
          <w:p w14:paraId="3C9B1BFB" w14:textId="77777777" w:rsidR="003078B3" w:rsidRDefault="003078B3" w:rsidP="003078B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List&lt;User&gt; findAll() </w:t>
            </w:r>
            <w:r>
              <w:rPr>
                <w:color w:val="7F0055"/>
              </w:rPr>
              <w:t>throws</w:t>
            </w:r>
            <w:r>
              <w:t xml:space="preserve"> Exception {</w:t>
            </w:r>
          </w:p>
          <w:p w14:paraId="258D2E33" w14:textId="77777777" w:rsidR="003078B3" w:rsidRDefault="003078B3" w:rsidP="003078B3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sql</w:t>
            </w:r>
            <w:r>
              <w:t xml:space="preserve"> = </w:t>
            </w:r>
            <w:r>
              <w:rPr>
                <w:color w:val="2A00FF"/>
              </w:rPr>
              <w:t>"SELECT u.*, d.departmentName "</w:t>
            </w:r>
            <w:r>
              <w:t xml:space="preserve"> +</w:t>
            </w:r>
          </w:p>
          <w:p w14:paraId="34320EFA" w14:textId="77777777" w:rsidR="003078B3" w:rsidRDefault="003078B3" w:rsidP="003078B3">
            <w:pPr>
              <w:pStyle w:val="a0"/>
            </w:pPr>
            <w:r>
              <w:t xml:space="preserve">                     </w:t>
            </w:r>
            <w:r>
              <w:rPr>
                <w:color w:val="2A00FF"/>
              </w:rPr>
              <w:t>"FROM user u LEFT JOIN department d ON u.departmentId = d.id"</w:t>
            </w:r>
            <w:r>
              <w:t>;</w:t>
            </w:r>
          </w:p>
          <w:p w14:paraId="7F756C5A" w14:textId="77777777" w:rsidR="003078B3" w:rsidRDefault="003078B3" w:rsidP="003078B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try</w:t>
            </w:r>
            <w:r>
              <w:t xml:space="preserve"> (Connection </w:t>
            </w:r>
            <w:r>
              <w:rPr>
                <w:color w:val="6A3E3E"/>
              </w:rPr>
              <w:t>connection</w:t>
            </w:r>
            <w:r>
              <w:t xml:space="preserve"> = DB.getConnection(</w:t>
            </w:r>
            <w:r>
              <w:rPr>
                <w:color w:val="2A00FF"/>
              </w:rPr>
              <w:t>"student1"</w:t>
            </w:r>
            <w:r>
              <w:t>);</w:t>
            </w:r>
          </w:p>
          <w:p w14:paraId="56CAA93D" w14:textId="77777777" w:rsidR="003078B3" w:rsidRDefault="003078B3" w:rsidP="003078B3">
            <w:pPr>
              <w:pStyle w:val="a0"/>
            </w:pPr>
            <w:r>
              <w:t xml:space="preserve">             PreparedStatement </w:t>
            </w:r>
            <w:r>
              <w:rPr>
                <w:color w:val="6A3E3E"/>
              </w:rPr>
              <w:t>statement</w:t>
            </w:r>
            <w:r>
              <w:t xml:space="preserve"> = </w:t>
            </w:r>
            <w:r>
              <w:rPr>
                <w:color w:val="6A3E3E"/>
              </w:rPr>
              <w:t>connection</w:t>
            </w:r>
            <w:r>
              <w:t>.prepareStatement(</w:t>
            </w:r>
            <w:r>
              <w:rPr>
                <w:color w:val="6A3E3E"/>
              </w:rPr>
              <w:t>sql</w:t>
            </w:r>
            <w:r>
              <w:t>);</w:t>
            </w:r>
          </w:p>
          <w:p w14:paraId="37CB5C68" w14:textId="77777777" w:rsidR="003078B3" w:rsidRDefault="003078B3" w:rsidP="003078B3">
            <w:pPr>
              <w:pStyle w:val="a0"/>
            </w:pPr>
            <w:r>
              <w:t xml:space="preserve">             ResultSet </w:t>
            </w:r>
            <w:r>
              <w:rPr>
                <w:color w:val="6A3E3E"/>
              </w:rPr>
              <w:t>resultSet</w:t>
            </w:r>
            <w:r>
              <w:t xml:space="preserve"> = </w:t>
            </w:r>
            <w:r>
              <w:rPr>
                <w:color w:val="6A3E3E"/>
              </w:rPr>
              <w:t>statement</w:t>
            </w:r>
            <w:r>
              <w:t>.executeQuery()) {</w:t>
            </w:r>
          </w:p>
          <w:p w14:paraId="0FA4D40E" w14:textId="77777777" w:rsidR="003078B3" w:rsidRDefault="003078B3" w:rsidP="003078B3">
            <w:pPr>
              <w:pStyle w:val="a0"/>
            </w:pPr>
            <w:r>
              <w:t xml:space="preserve">            ArrayList&lt;User&gt; </w:t>
            </w:r>
            <w:r>
              <w:rPr>
                <w:color w:val="6A3E3E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ArrayList&lt;User&gt;();</w:t>
            </w:r>
          </w:p>
          <w:p w14:paraId="4167E17F" w14:textId="77777777" w:rsidR="003078B3" w:rsidRDefault="003078B3" w:rsidP="003078B3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while</w:t>
            </w:r>
            <w:r>
              <w:t xml:space="preserve"> (</w:t>
            </w:r>
            <w:r>
              <w:rPr>
                <w:color w:val="6A3E3E"/>
              </w:rPr>
              <w:t>resultSet</w:t>
            </w:r>
            <w:r>
              <w:t>.next()) {</w:t>
            </w:r>
          </w:p>
          <w:p w14:paraId="494298C2" w14:textId="77777777" w:rsidR="003078B3" w:rsidRDefault="003078B3" w:rsidP="003078B3">
            <w:pPr>
              <w:pStyle w:val="a0"/>
            </w:pPr>
            <w:r>
              <w:t xml:space="preserve">                User </w:t>
            </w:r>
            <w:r>
              <w:rPr>
                <w:color w:val="6A3E3E"/>
              </w:rPr>
              <w:t>user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User();</w:t>
            </w:r>
          </w:p>
          <w:p w14:paraId="1AEB193B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.setId(</w:t>
            </w:r>
            <w:r>
              <w:rPr>
                <w:color w:val="6A3E3E"/>
              </w:rPr>
              <w:t>resultSet</w:t>
            </w:r>
            <w:r>
              <w:t>.getInt(</w:t>
            </w:r>
            <w:r>
              <w:rPr>
                <w:color w:val="2A00FF"/>
              </w:rPr>
              <w:t>"id"</w:t>
            </w:r>
            <w:r>
              <w:t>));</w:t>
            </w:r>
          </w:p>
          <w:p w14:paraId="48339C3D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.setUserid(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"userid"</w:t>
            </w:r>
            <w:r>
              <w:t>));</w:t>
            </w:r>
          </w:p>
          <w:p w14:paraId="7EFDA5A6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.setName(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"name"</w:t>
            </w:r>
            <w:r>
              <w:t>));</w:t>
            </w:r>
          </w:p>
          <w:p w14:paraId="63C8DB2C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.setPassword(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"password"</w:t>
            </w:r>
            <w:r>
              <w:t>));</w:t>
            </w:r>
          </w:p>
          <w:p w14:paraId="2B8D0938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.setEmail(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"email"</w:t>
            </w:r>
            <w:r>
              <w:t>));</w:t>
            </w:r>
          </w:p>
          <w:p w14:paraId="5CA761D7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.setDepartmentId(</w:t>
            </w:r>
            <w:r>
              <w:rPr>
                <w:color w:val="6A3E3E"/>
              </w:rPr>
              <w:t>resultSet</w:t>
            </w:r>
            <w:r>
              <w:t>.getInt(</w:t>
            </w:r>
            <w:r>
              <w:rPr>
                <w:color w:val="2A00FF"/>
              </w:rPr>
              <w:t>"departmentId"</w:t>
            </w:r>
            <w:r>
              <w:t>));</w:t>
            </w:r>
          </w:p>
          <w:p w14:paraId="1C614D4C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.setDepartmentName(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"departmentName"</w:t>
            </w:r>
            <w:r>
              <w:t>));</w:t>
            </w:r>
          </w:p>
          <w:p w14:paraId="5BDF2E6E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.setEnabled(</w:t>
            </w:r>
            <w:r>
              <w:rPr>
                <w:color w:val="6A3E3E"/>
              </w:rPr>
              <w:t>resultSet</w:t>
            </w:r>
            <w:r>
              <w:t>.getBoolean(</w:t>
            </w:r>
            <w:r>
              <w:rPr>
                <w:color w:val="2A00FF"/>
              </w:rPr>
              <w:t>"enabled"</w:t>
            </w:r>
            <w:r>
              <w:t>));</w:t>
            </w:r>
          </w:p>
          <w:p w14:paraId="1C05194A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user</w:t>
            </w:r>
            <w:r>
              <w:t>.setUserType(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"userType"</w:t>
            </w:r>
            <w:r>
              <w:t>));</w:t>
            </w:r>
          </w:p>
          <w:p w14:paraId="0AA7F1DF" w14:textId="77777777" w:rsidR="003078B3" w:rsidRDefault="003078B3" w:rsidP="003078B3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list</w:t>
            </w:r>
            <w:r>
              <w:t>.add(</w:t>
            </w:r>
            <w:r>
              <w:rPr>
                <w:color w:val="6A3E3E"/>
              </w:rPr>
              <w:t>user</w:t>
            </w:r>
            <w:r>
              <w:t>);</w:t>
            </w:r>
          </w:p>
          <w:p w14:paraId="67F69E26" w14:textId="77777777" w:rsidR="003078B3" w:rsidRDefault="003078B3" w:rsidP="003078B3">
            <w:pPr>
              <w:pStyle w:val="a0"/>
            </w:pPr>
            <w:r>
              <w:t xml:space="preserve">            }</w:t>
            </w:r>
          </w:p>
          <w:p w14:paraId="7B1E0319" w14:textId="77777777" w:rsidR="003078B3" w:rsidRDefault="003078B3" w:rsidP="003078B3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list</w:t>
            </w:r>
            <w:r>
              <w:t>;</w:t>
            </w:r>
          </w:p>
          <w:p w14:paraId="4969DA7B" w14:textId="77777777" w:rsidR="003078B3" w:rsidRDefault="003078B3" w:rsidP="003078B3">
            <w:pPr>
              <w:pStyle w:val="a0"/>
            </w:pPr>
            <w:r>
              <w:t xml:space="preserve">        }</w:t>
            </w:r>
          </w:p>
          <w:p w14:paraId="7CEF7905" w14:textId="77777777" w:rsidR="003078B3" w:rsidRDefault="003078B3" w:rsidP="003078B3">
            <w:pPr>
              <w:pStyle w:val="a0"/>
            </w:pPr>
            <w:r>
              <w:t xml:space="preserve">    }</w:t>
            </w:r>
          </w:p>
          <w:p w14:paraId="0A02BAF1" w14:textId="77777777" w:rsidR="003078B3" w:rsidRDefault="003078B3" w:rsidP="003078B3">
            <w:pPr>
              <w:pStyle w:val="a0"/>
            </w:pPr>
            <w:r>
              <w:t>}</w:t>
            </w:r>
          </w:p>
          <w:p w14:paraId="25CA686C" w14:textId="77777777" w:rsidR="003078B3" w:rsidRDefault="003078B3" w:rsidP="003078B3">
            <w:pPr>
              <w:pStyle w:val="a0"/>
            </w:pPr>
          </w:p>
        </w:tc>
      </w:tr>
    </w:tbl>
    <w:p w14:paraId="75DF407F" w14:textId="77777777" w:rsidR="003078B3" w:rsidRDefault="003078B3" w:rsidP="003078B3"/>
    <w:p w14:paraId="10BA3157" w14:textId="77777777" w:rsidR="003078B3" w:rsidRDefault="003078B3" w:rsidP="003078B3"/>
    <w:p w14:paraId="52038AFB" w14:textId="77777777" w:rsidR="003078B3" w:rsidRDefault="003078B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F797BF" w14:textId="77777777" w:rsidR="003078B3" w:rsidRDefault="003078B3" w:rsidP="003078B3">
      <w:pPr>
        <w:pStyle w:val="Heading2"/>
      </w:pPr>
      <w:r>
        <w:lastRenderedPageBreak/>
        <w:t>userList.jsp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B3" w14:paraId="631A0280" w14:textId="77777777" w:rsidTr="003078B3">
        <w:tc>
          <w:tcPr>
            <w:tcW w:w="10456" w:type="dxa"/>
          </w:tcPr>
          <w:p w14:paraId="71856F0C" w14:textId="77777777" w:rsidR="003078B3" w:rsidRDefault="003078B3" w:rsidP="003078B3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t xml:space="preserve">"java"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t xml:space="preserve">"text/html; charset=UTF-8"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t>"UTF-8"</w:t>
            </w:r>
            <w:r>
              <w:rPr>
                <w:color w:val="BF5F3F"/>
              </w:rPr>
              <w:t>%&gt;</w:t>
            </w:r>
          </w:p>
          <w:p w14:paraId="27021885" w14:textId="77777777" w:rsidR="003078B3" w:rsidRDefault="003078B3" w:rsidP="003078B3">
            <w:pPr>
              <w:pStyle w:val="a0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t xml:space="preserve">"java.util.List, lecture1.jdbc1.*" </w:t>
            </w:r>
            <w:r>
              <w:rPr>
                <w:color w:val="BF5F3F"/>
              </w:rPr>
              <w:t>%&gt;</w:t>
            </w:r>
          </w:p>
          <w:p w14:paraId="16737538" w14:textId="77777777" w:rsidR="003078B3" w:rsidRDefault="003078B3" w:rsidP="003078B3">
            <w:pPr>
              <w:pStyle w:val="a0"/>
            </w:pPr>
            <w:r>
              <w:rPr>
                <w:color w:val="BF5F3F"/>
              </w:rPr>
              <w:t>&lt;%</w:t>
            </w:r>
          </w:p>
          <w:p w14:paraId="6664A315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>List&lt;User&gt; list = UserDAO.findAll();</w:t>
            </w:r>
          </w:p>
          <w:p w14:paraId="3DD1503E" w14:textId="77777777" w:rsidR="003078B3" w:rsidRDefault="003078B3" w:rsidP="003078B3">
            <w:pPr>
              <w:pStyle w:val="a0"/>
            </w:pPr>
            <w:r>
              <w:rPr>
                <w:color w:val="BF5F3F"/>
              </w:rPr>
              <w:t>%&gt;</w:t>
            </w:r>
          </w:p>
          <w:p w14:paraId="22003EC8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E75337A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144D1B1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82D7599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030569FE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"viewport"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01BFEF0C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t xml:space="preserve">"stylesheet"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3B425490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AB2E16F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3B7F62AD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20F94A5C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16A67827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thead 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0B5C23A6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700px</w:t>
            </w:r>
            <w:r>
              <w:rPr>
                <w:color w:val="000000"/>
              </w:rPr>
              <w:t>; }</w:t>
            </w:r>
          </w:p>
          <w:p w14:paraId="68D0429C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18985A6D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7D1D5D3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804CB68" w14:textId="77777777" w:rsidR="003078B3" w:rsidRDefault="003078B3" w:rsidP="003078B3">
            <w:pPr>
              <w:pStyle w:val="a0"/>
            </w:pPr>
          </w:p>
          <w:p w14:paraId="2AFC20C3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"container"</w:t>
            </w:r>
            <w:r>
              <w:rPr>
                <w:color w:val="008080"/>
              </w:rPr>
              <w:t>&gt;</w:t>
            </w:r>
          </w:p>
          <w:p w14:paraId="2581935C" w14:textId="77777777" w:rsidR="003078B3" w:rsidRDefault="003078B3" w:rsidP="003078B3">
            <w:pPr>
              <w:pStyle w:val="a0"/>
            </w:pPr>
          </w:p>
          <w:p w14:paraId="76FF04F0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학생목록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306D6732" w14:textId="77777777" w:rsidR="003078B3" w:rsidRDefault="003078B3" w:rsidP="003078B3">
            <w:pPr>
              <w:pStyle w:val="a0"/>
            </w:pPr>
          </w:p>
          <w:p w14:paraId="701CB451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"table table-bordered table-condensed"</w:t>
            </w:r>
            <w:r>
              <w:rPr>
                <w:color w:val="008080"/>
              </w:rPr>
              <w:t>&gt;</w:t>
            </w:r>
          </w:p>
          <w:p w14:paraId="183E6863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2D37533E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3E812A9F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7C4CD8F8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2B2C9FAD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이메일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69F673CE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2EC59C60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사용자유형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6E0CCFFC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C93F0D4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528ADFA3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34B25C56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(User usre : list) { </w:t>
            </w:r>
            <w:r>
              <w:rPr>
                <w:color w:val="BF5F3F"/>
              </w:rPr>
              <w:t>%&gt;</w:t>
            </w:r>
          </w:p>
          <w:p w14:paraId="398D2D34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80BF52F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usre.getUserid()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DCA0F58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usre.getName()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BBBAC29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usre.getEmail()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9C89135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usre.getDepartmentName()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E77A92C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usre.getUserType()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FA1CDD4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D623DD8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2CEB5CD0" w14:textId="77777777" w:rsidR="003078B3" w:rsidRDefault="003078B3" w:rsidP="003078B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5C546D21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2DEB7576" w14:textId="77777777" w:rsidR="003078B3" w:rsidRDefault="003078B3" w:rsidP="003078B3">
            <w:pPr>
              <w:pStyle w:val="a0"/>
            </w:pPr>
          </w:p>
          <w:p w14:paraId="3D060DFA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C530F0E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97560C2" w14:textId="77777777" w:rsidR="003078B3" w:rsidRDefault="003078B3" w:rsidP="003078B3">
            <w:pPr>
              <w:pStyle w:val="a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70DAFB1" w14:textId="77777777" w:rsidR="003078B3" w:rsidRPr="003078B3" w:rsidRDefault="003078B3" w:rsidP="003078B3">
            <w:pPr>
              <w:pStyle w:val="a0"/>
            </w:pPr>
          </w:p>
        </w:tc>
      </w:tr>
    </w:tbl>
    <w:p w14:paraId="77DEC33C" w14:textId="77777777" w:rsidR="003078B3" w:rsidRPr="003078B3" w:rsidRDefault="003078B3" w:rsidP="003078B3"/>
    <w:sectPr w:rsidR="003078B3" w:rsidRPr="003078B3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A7FB" w14:textId="77777777" w:rsidR="003078B3" w:rsidRDefault="003078B3" w:rsidP="00B12C18">
      <w:r>
        <w:separator/>
      </w:r>
    </w:p>
  </w:endnote>
  <w:endnote w:type="continuationSeparator" w:id="0">
    <w:p w14:paraId="7F3985D6" w14:textId="77777777" w:rsidR="003078B3" w:rsidRDefault="003078B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DA448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03442D22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F6E0" w14:textId="77777777" w:rsidR="003078B3" w:rsidRDefault="003078B3" w:rsidP="00B12C18">
      <w:r>
        <w:separator/>
      </w:r>
    </w:p>
  </w:footnote>
  <w:footnote w:type="continuationSeparator" w:id="0">
    <w:p w14:paraId="2EC836AF" w14:textId="77777777" w:rsidR="003078B3" w:rsidRDefault="003078B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B3"/>
    <w:rsid w:val="00013AA6"/>
    <w:rsid w:val="0005117B"/>
    <w:rsid w:val="000975A6"/>
    <w:rsid w:val="000A2736"/>
    <w:rsid w:val="000C038C"/>
    <w:rsid w:val="000C21E4"/>
    <w:rsid w:val="000E5381"/>
    <w:rsid w:val="000F25E2"/>
    <w:rsid w:val="000F7DDA"/>
    <w:rsid w:val="0011439A"/>
    <w:rsid w:val="00122C04"/>
    <w:rsid w:val="0017085D"/>
    <w:rsid w:val="00200BD8"/>
    <w:rsid w:val="002161B8"/>
    <w:rsid w:val="002A7622"/>
    <w:rsid w:val="002D0169"/>
    <w:rsid w:val="002F238A"/>
    <w:rsid w:val="002F5826"/>
    <w:rsid w:val="003078B3"/>
    <w:rsid w:val="0036527F"/>
    <w:rsid w:val="003D7CC0"/>
    <w:rsid w:val="004221C2"/>
    <w:rsid w:val="004247BF"/>
    <w:rsid w:val="00444957"/>
    <w:rsid w:val="00445CFD"/>
    <w:rsid w:val="004618EA"/>
    <w:rsid w:val="00471C33"/>
    <w:rsid w:val="004A78DD"/>
    <w:rsid w:val="0051790E"/>
    <w:rsid w:val="00530E33"/>
    <w:rsid w:val="005C6FA4"/>
    <w:rsid w:val="005C7255"/>
    <w:rsid w:val="00640D02"/>
    <w:rsid w:val="00646F84"/>
    <w:rsid w:val="006741D0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904A34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3564C"/>
    <w:rsid w:val="00C53F7B"/>
    <w:rsid w:val="00C6092D"/>
    <w:rsid w:val="00C7447A"/>
    <w:rsid w:val="00C74A18"/>
    <w:rsid w:val="00C90572"/>
    <w:rsid w:val="00D24B37"/>
    <w:rsid w:val="00D64E5F"/>
    <w:rsid w:val="00D73ED9"/>
    <w:rsid w:val="00DF6BA9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50CE6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461AAC"/>
  <w15:chartTrackingRefBased/>
  <w15:docId w15:val="{1CBB6E09-6981-48B3-BF2B-32962843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A43E4-6CB4-40A6-A02E-CB6495C6F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FC60F6-E849-42BB-9993-D0263EA5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DF061E-C08C-45F1-823A-BBCF8218D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8D7A03-79BE-4E9D-BB49-120D4802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3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11</cp:revision>
  <dcterms:created xsi:type="dcterms:W3CDTF">2019-11-06T01:40:00Z</dcterms:created>
  <dcterms:modified xsi:type="dcterms:W3CDTF">2019-11-12T10:09:00Z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