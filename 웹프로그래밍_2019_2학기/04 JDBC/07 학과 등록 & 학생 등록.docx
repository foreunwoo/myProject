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76DE1" w14:textId="30DF3091" w:rsidR="00B004EB" w:rsidRPr="00A0360E" w:rsidRDefault="0068281F" w:rsidP="002D0169">
      <w:pPr>
        <w:rPr>
          <w:sz w:val="22"/>
          <w:szCs w:val="24"/>
        </w:rPr>
      </w:pPr>
      <w:r w:rsidRPr="00A0360E">
        <w:rPr>
          <w:rFonts w:hint="eastAsia"/>
          <w:sz w:val="44"/>
          <w:szCs w:val="48"/>
        </w:rPr>
        <w:t>학과 등록</w:t>
      </w:r>
      <w:r w:rsidR="0012255E">
        <w:rPr>
          <w:rFonts w:hint="eastAsia"/>
          <w:sz w:val="44"/>
          <w:szCs w:val="48"/>
        </w:rPr>
        <w:t xml:space="preserve"> </w:t>
      </w:r>
      <w:r w:rsidR="007107B0">
        <w:rPr>
          <w:sz w:val="44"/>
          <w:szCs w:val="48"/>
        </w:rPr>
        <w:t>&amp;</w:t>
      </w:r>
      <w:r w:rsidR="0012255E">
        <w:rPr>
          <w:sz w:val="44"/>
          <w:szCs w:val="48"/>
        </w:rPr>
        <w:t xml:space="preserve"> </w:t>
      </w:r>
      <w:r w:rsidR="006043A7">
        <w:rPr>
          <w:rFonts w:hint="eastAsia"/>
          <w:sz w:val="44"/>
          <w:szCs w:val="48"/>
        </w:rPr>
        <w:t>학생 등록</w:t>
      </w:r>
    </w:p>
    <w:p w14:paraId="12FF252F" w14:textId="77777777" w:rsidR="0068281F" w:rsidRDefault="0068281F" w:rsidP="002D0169">
      <w:r>
        <w:t>2019-12-03</w:t>
      </w:r>
    </w:p>
    <w:p w14:paraId="61424ABF" w14:textId="77777777" w:rsidR="0068281F" w:rsidRDefault="0068281F" w:rsidP="002D0169">
      <w:r>
        <w:rPr>
          <w:rFonts w:hint="eastAsia"/>
        </w:rPr>
        <w:t>이승진</w:t>
      </w:r>
    </w:p>
    <w:p w14:paraId="473A76F3" w14:textId="77777777" w:rsidR="0068281F" w:rsidRDefault="0068281F" w:rsidP="002D0169"/>
    <w:p w14:paraId="28F221E5" w14:textId="77777777" w:rsidR="00A0360E" w:rsidRDefault="00A0360E" w:rsidP="002D0169"/>
    <w:p w14:paraId="6C0B0AF5" w14:textId="77777777" w:rsidR="00A0360E" w:rsidRDefault="00A0360E" w:rsidP="002D0169"/>
    <w:p w14:paraId="7EB03EC1" w14:textId="77777777" w:rsidR="00A0360E" w:rsidRPr="00A0360E" w:rsidRDefault="00A0360E" w:rsidP="002D0169">
      <w:pPr>
        <w:rPr>
          <w:sz w:val="32"/>
          <w:szCs w:val="36"/>
        </w:rPr>
      </w:pPr>
      <w:r w:rsidRPr="00A0360E">
        <w:rPr>
          <w:rFonts w:hint="eastAsia"/>
          <w:sz w:val="32"/>
          <w:szCs w:val="36"/>
        </w:rPr>
        <w:t>목차</w:t>
      </w:r>
    </w:p>
    <w:p w14:paraId="59D4D30B" w14:textId="605B4E57" w:rsidR="009B4ED8" w:rsidRDefault="00A0360E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26286780" w:history="1">
        <w:r w:rsidR="009B4ED8" w:rsidRPr="00A425D4">
          <w:rPr>
            <w:rStyle w:val="Hyperlink"/>
            <w:rFonts w:hAnsi="굴림체"/>
            <w:noProof/>
          </w:rPr>
          <w:t>1.</w:t>
        </w:r>
        <w:r w:rsidR="009B4ED8" w:rsidRPr="00A425D4">
          <w:rPr>
            <w:rStyle w:val="Hyperlink"/>
            <w:noProof/>
          </w:rPr>
          <w:t xml:space="preserve"> 학과 목록 조회</w:t>
        </w:r>
        <w:r w:rsidR="009B4ED8">
          <w:rPr>
            <w:noProof/>
            <w:webHidden/>
          </w:rPr>
          <w:tab/>
        </w:r>
        <w:r w:rsidR="009B4ED8">
          <w:rPr>
            <w:noProof/>
            <w:webHidden/>
          </w:rPr>
          <w:fldChar w:fldCharType="begin"/>
        </w:r>
        <w:r w:rsidR="009B4ED8">
          <w:rPr>
            <w:noProof/>
            <w:webHidden/>
          </w:rPr>
          <w:instrText xml:space="preserve"> PAGEREF _Toc26286780 \h </w:instrText>
        </w:r>
        <w:r w:rsidR="009B4ED8">
          <w:rPr>
            <w:noProof/>
            <w:webHidden/>
          </w:rPr>
        </w:r>
        <w:r w:rsidR="009B4ED8">
          <w:rPr>
            <w:noProof/>
            <w:webHidden/>
          </w:rPr>
          <w:fldChar w:fldCharType="separate"/>
        </w:r>
        <w:r w:rsidR="009B4ED8">
          <w:rPr>
            <w:noProof/>
            <w:webHidden/>
          </w:rPr>
          <w:t>2</w:t>
        </w:r>
        <w:r w:rsidR="009B4ED8">
          <w:rPr>
            <w:noProof/>
            <w:webHidden/>
          </w:rPr>
          <w:fldChar w:fldCharType="end"/>
        </w:r>
      </w:hyperlink>
    </w:p>
    <w:p w14:paraId="54B13B24" w14:textId="1B665CCB" w:rsidR="009B4ED8" w:rsidRDefault="009B4ED8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286781" w:history="1">
        <w:r w:rsidRPr="00A425D4">
          <w:rPr>
            <w:rStyle w:val="Hyperlink"/>
            <w:noProof/>
          </w:rPr>
          <w:t>1) DepartmentDAO.java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36AE5E" w14:textId="0ADFC850" w:rsidR="009B4ED8" w:rsidRDefault="009B4ED8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286782" w:history="1">
        <w:r w:rsidRPr="00A425D4">
          <w:rPr>
            <w:rStyle w:val="Hyperlink"/>
            <w:noProof/>
          </w:rPr>
          <w:t>2) departmentList.jsp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CC2145" w14:textId="1D17D793" w:rsidR="009B4ED8" w:rsidRDefault="009B4ED8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286783" w:history="1">
        <w:r w:rsidRPr="00A425D4">
          <w:rPr>
            <w:rStyle w:val="Hyperlink"/>
            <w:noProof/>
          </w:rPr>
          <w:t>3) 실행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2514BA" w14:textId="0FA8CDE2" w:rsidR="009B4ED8" w:rsidRDefault="009B4ED8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6286784" w:history="1">
        <w:r w:rsidRPr="00A425D4">
          <w:rPr>
            <w:rStyle w:val="Hyperlink"/>
            <w:rFonts w:hAnsi="굴림체"/>
            <w:noProof/>
          </w:rPr>
          <w:t>2.</w:t>
        </w:r>
        <w:r w:rsidRPr="00A425D4">
          <w:rPr>
            <w:rStyle w:val="Hyperlink"/>
            <w:noProof/>
          </w:rPr>
          <w:t xml:space="preserve"> 학과 등록 기능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991A68" w14:textId="70B6A2A9" w:rsidR="009B4ED8" w:rsidRDefault="009B4ED8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286785" w:history="1">
        <w:r w:rsidRPr="00A425D4">
          <w:rPr>
            <w:rStyle w:val="Hyperlink"/>
            <w:noProof/>
          </w:rPr>
          <w:t>1) Auto Increment 필드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96FBD8" w14:textId="0FB603CF" w:rsidR="009B4ED8" w:rsidRDefault="009B4ED8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286786" w:history="1">
        <w:r w:rsidRPr="00A425D4">
          <w:rPr>
            <w:rStyle w:val="Hyperlink"/>
            <w:noProof/>
          </w:rPr>
          <w:t>2) DepartmentDAO1.java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48752B" w14:textId="7342C439" w:rsidR="009B4ED8" w:rsidRDefault="009B4ED8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286787" w:history="1">
        <w:r w:rsidRPr="00A425D4">
          <w:rPr>
            <w:rStyle w:val="Hyperlink"/>
            <w:noProof/>
          </w:rPr>
          <w:t>3) Http Request의 유형 - GET / 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C3DB72" w14:textId="11BA4A15" w:rsidR="009B4ED8" w:rsidRDefault="009B4ED8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286788" w:history="1">
        <w:r w:rsidRPr="00A425D4">
          <w:rPr>
            <w:rStyle w:val="Hyperlink"/>
            <w:noProof/>
          </w:rPr>
          <w:t>4) 리다이렉트(redirect)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C682AC" w14:textId="336DF5FC" w:rsidR="009B4ED8" w:rsidRDefault="009B4ED8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286789" w:history="1">
        <w:r w:rsidRPr="00A425D4">
          <w:rPr>
            <w:rStyle w:val="Hyperlink"/>
            <w:noProof/>
          </w:rPr>
          <w:t>5) createDepartment1.jsp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8FEDA8" w14:textId="5351A264" w:rsidR="009B4ED8" w:rsidRDefault="009B4ED8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286790" w:history="1">
        <w:r w:rsidRPr="00A425D4">
          <w:rPr>
            <w:rStyle w:val="Hyperlink"/>
            <w:rFonts w:cs="굴림체"/>
            <w:noProof/>
            <w:kern w:val="0"/>
          </w:rPr>
          <w:t>6) 실행 과정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9D1275" w14:textId="49F5C083" w:rsidR="009B4ED8" w:rsidRDefault="009B4ED8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6286791" w:history="1">
        <w:r w:rsidRPr="00A425D4">
          <w:rPr>
            <w:rStyle w:val="Hyperlink"/>
            <w:rFonts w:hAnsi="굴림체"/>
            <w:noProof/>
          </w:rPr>
          <w:t>3.</w:t>
        </w:r>
        <w:r w:rsidRPr="00A425D4">
          <w:rPr>
            <w:rStyle w:val="Hyperlink"/>
            <w:noProof/>
          </w:rPr>
          <w:t xml:space="preserve"> 학생 등록 기능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D9F6D4" w14:textId="0540F5FF" w:rsidR="009B4ED8" w:rsidRDefault="009B4ED8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286792" w:history="1">
        <w:r w:rsidRPr="00A425D4">
          <w:rPr>
            <w:rStyle w:val="Hyperlink"/>
            <w:noProof/>
          </w:rPr>
          <w:t>1) StudentDAO4.java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DF2B89" w14:textId="42FE71FD" w:rsidR="009B4ED8" w:rsidRDefault="009B4ED8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286793" w:history="1">
        <w:r w:rsidRPr="00A425D4">
          <w:rPr>
            <w:rStyle w:val="Hyperlink"/>
            <w:noProof/>
          </w:rPr>
          <w:t>2) createStudent1.jsp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95FECF" w14:textId="58931B5C" w:rsidR="009B4ED8" w:rsidRDefault="009B4ED8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6286794" w:history="1">
        <w:r w:rsidRPr="00A425D4">
          <w:rPr>
            <w:rStyle w:val="Hyperlink"/>
            <w:noProof/>
          </w:rPr>
          <w:t>3) studentList5.jsp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5D3573" w14:textId="607FDA29" w:rsidR="009B4ED8" w:rsidRDefault="009B4ED8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6286795" w:history="1">
        <w:r w:rsidRPr="00A425D4">
          <w:rPr>
            <w:rStyle w:val="Hyperlink"/>
            <w:rFonts w:hAnsi="굴림체"/>
            <w:noProof/>
          </w:rPr>
          <w:t>4.</w:t>
        </w:r>
        <w:r w:rsidRPr="00A425D4">
          <w:rPr>
            <w:rStyle w:val="Hyperlink"/>
            <w:noProof/>
          </w:rPr>
          <w:t xml:space="preserve"> 실습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_Toc26286795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732B13" w14:textId="6BD84621" w:rsidR="00A0360E" w:rsidRDefault="00A0360E" w:rsidP="002D0169">
      <w:r>
        <w:fldChar w:fldCharType="end"/>
      </w:r>
    </w:p>
    <w:p w14:paraId="414856D6" w14:textId="77777777" w:rsidR="0068281F" w:rsidRDefault="0068281F" w:rsidP="002D0169"/>
    <w:p w14:paraId="0F382EE8" w14:textId="77777777" w:rsidR="0068281F" w:rsidRDefault="0068281F">
      <w:pPr>
        <w:widowControl/>
        <w:wordWrap/>
        <w:autoSpaceDE/>
        <w:autoSpaceDN/>
        <w:spacing w:after="160" w:line="259" w:lineRule="auto"/>
      </w:pPr>
      <w:r>
        <w:br w:type="page"/>
      </w:r>
      <w:bookmarkStart w:id="0" w:name="_GoBack"/>
      <w:bookmarkEnd w:id="0"/>
    </w:p>
    <w:p w14:paraId="796C219E" w14:textId="77777777" w:rsidR="0068281F" w:rsidRDefault="0068281F" w:rsidP="0068281F">
      <w:pPr>
        <w:pStyle w:val="Heading1"/>
      </w:pPr>
      <w:bookmarkStart w:id="1" w:name="_Toc26286780"/>
      <w:r>
        <w:rPr>
          <w:rFonts w:hint="eastAsia"/>
        </w:rPr>
        <w:lastRenderedPageBreak/>
        <w:t>학과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1"/>
    </w:p>
    <w:p w14:paraId="44529219" w14:textId="77777777" w:rsidR="0068281F" w:rsidRDefault="0068281F" w:rsidP="0068281F">
      <w:pPr>
        <w:pStyle w:val="Heading2"/>
      </w:pPr>
      <w:bookmarkStart w:id="2" w:name="_Toc26286781"/>
      <w:r>
        <w:rPr>
          <w:rFonts w:hint="eastAsia"/>
        </w:rPr>
        <w:t>D</w:t>
      </w:r>
      <w:r>
        <w:t>epartmentDAO.java</w:t>
      </w:r>
      <w:bookmarkEnd w:id="2"/>
    </w:p>
    <w:p w14:paraId="2EBBB1E8" w14:textId="77777777" w:rsidR="0068281F" w:rsidRDefault="0068281F" w:rsidP="0068281F">
      <w:r>
        <w:rPr>
          <w:rFonts w:hint="eastAsia"/>
        </w:rPr>
        <w:t>s</w:t>
      </w:r>
      <w:r>
        <w:t>rc/main/java/lecture1/jdbc1/DepartmentDAO.java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8281F" w14:paraId="1F98C16F" w14:textId="77777777" w:rsidTr="002C2F59">
        <w:tc>
          <w:tcPr>
            <w:tcW w:w="426" w:type="dxa"/>
          </w:tcPr>
          <w:p w14:paraId="71A4EF8A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F866E4D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434272D6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73C670A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349C8AC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0A42064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37B4EC2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C892552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4698126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E8C57C8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91090B6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B8C761A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69B9113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9194045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8C38404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4FAC44F9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EDEF527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A6F93D6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55875B32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4C280EE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4D8F649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426D47D4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75696CD9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881C30E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5524E499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0362ACBC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B895207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E1CDD6A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467038D" w14:textId="77777777" w:rsidR="0068281F" w:rsidRPr="00185935" w:rsidRDefault="0068281F" w:rsidP="0068281F">
            <w:pPr>
              <w:pStyle w:val="a0"/>
            </w:pPr>
          </w:p>
        </w:tc>
        <w:tc>
          <w:tcPr>
            <w:tcW w:w="10631" w:type="dxa"/>
          </w:tcPr>
          <w:p w14:paraId="4EFFFC1B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lecture1.jdbc1;</w:t>
            </w:r>
          </w:p>
          <w:p w14:paraId="4D778760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D915978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java.sql.Connection;</w:t>
            </w:r>
          </w:p>
          <w:p w14:paraId="4C224A80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java.sql.PreparedStatement;</w:t>
            </w:r>
          </w:p>
          <w:p w14:paraId="5A90FEB8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java.sql.ResultSet;</w:t>
            </w:r>
          </w:p>
          <w:p w14:paraId="0788BA1B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23584872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0CDFFE75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8317519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lecture1.DB;</w:t>
            </w:r>
          </w:p>
          <w:p w14:paraId="6C65E219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B9FC4C2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DepartmentDAO {</w:t>
            </w:r>
          </w:p>
          <w:p w14:paraId="5B4BFAB3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CDD9606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List&lt;Department&gt; findAll()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2BD1145C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department"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F06DF66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5B4F498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A1828F5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6BE8329E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ArrayList&lt;Department&gt;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ArrayList&lt;Department&gt;();</w:t>
            </w:r>
          </w:p>
          <w:p w14:paraId="45EABBA7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 {</w:t>
            </w:r>
          </w:p>
          <w:p w14:paraId="592DD101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Department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Department();</w:t>
            </w:r>
          </w:p>
          <w:p w14:paraId="4DB7FD50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.setId(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67DB9C2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04C1D32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308D936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4581C27C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E0EEF08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3DF4D388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463E923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7F3D0A9" w14:textId="77777777" w:rsidR="0068281F" w:rsidRDefault="0068281F" w:rsidP="0068281F">
            <w:pPr>
              <w:pStyle w:val="a0"/>
            </w:pPr>
          </w:p>
        </w:tc>
      </w:tr>
    </w:tbl>
    <w:p w14:paraId="4241713A" w14:textId="77777777" w:rsidR="0068281F" w:rsidRDefault="0068281F" w:rsidP="0068281F"/>
    <w:p w14:paraId="63A196DC" w14:textId="77777777" w:rsidR="0068281F" w:rsidRDefault="0068281F" w:rsidP="0068281F"/>
    <w:p w14:paraId="49255920" w14:textId="77777777" w:rsidR="0068281F" w:rsidRDefault="0068281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8D90D59" w14:textId="77777777" w:rsidR="0068281F" w:rsidRDefault="0068281F" w:rsidP="0068281F">
      <w:pPr>
        <w:pStyle w:val="Heading2"/>
      </w:pPr>
      <w:bookmarkStart w:id="3" w:name="_Toc26286782"/>
      <w:r>
        <w:rPr>
          <w:rFonts w:hint="eastAsia"/>
        </w:rPr>
        <w:lastRenderedPageBreak/>
        <w:t>d</w:t>
      </w:r>
      <w:r>
        <w:t>epartmentList.jsp</w:t>
      </w:r>
      <w:bookmarkEnd w:id="3"/>
    </w:p>
    <w:p w14:paraId="79E1D84F" w14:textId="77777777" w:rsidR="0068281F" w:rsidRDefault="0068281F" w:rsidP="0068281F">
      <w:r>
        <w:rPr>
          <w:rFonts w:hint="eastAsia"/>
        </w:rPr>
        <w:t>W</w:t>
      </w:r>
      <w:r>
        <w:t>ebContext/jdbc1/departmentList1.jsp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8281F" w14:paraId="6469742B" w14:textId="77777777" w:rsidTr="002C2F59">
        <w:tc>
          <w:tcPr>
            <w:tcW w:w="426" w:type="dxa"/>
          </w:tcPr>
          <w:p w14:paraId="68344BC1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94B0B19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EF58BB6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CFD7F7C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410A4FF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D96824F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211E8F8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4232486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33CE586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23E2307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4D2C0E7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43F0CFA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1E188FF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4515EA0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0A7FE9D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7DF8262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499D008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1BCE8200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5C5DEB3A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A15F6E0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7ACAAF1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626C8E7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8F6083A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1A68FC2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DE5D487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5170AB8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0032037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2F7C2FC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060011B2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4BB38C77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422090EA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7664391F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7DF04B7A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068C72D9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551E951F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114B9923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1C3E8326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2539FB75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3C708940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444E3C9C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0877F6C8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7D42FC6B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0DDA83B2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2FAE9A8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3EE28907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13AFB7D3" w14:textId="77777777" w:rsidR="0068281F" w:rsidRPr="00185935" w:rsidRDefault="0068281F" w:rsidP="0068281F">
            <w:pPr>
              <w:pStyle w:val="a0"/>
            </w:pPr>
          </w:p>
        </w:tc>
        <w:tc>
          <w:tcPr>
            <w:tcW w:w="10631" w:type="dxa"/>
          </w:tcPr>
          <w:p w14:paraId="572BCACE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61020AB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lecture1.jdbc1.*"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3C2262C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7A3F4EF5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List&lt;Department&gt; list = DepartmentDAO.findAll();</w:t>
            </w:r>
          </w:p>
          <w:p w14:paraId="69C4F946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449BDE67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2AAFE571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01F997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D0F205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E16D54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2BFC3F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78B05C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312B175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F2EAEE4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F8556A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font-family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 w:hint="eastAsia"/>
                <w:color w:val="2A00E1"/>
                <w:kern w:val="0"/>
                <w:szCs w:val="20"/>
              </w:rPr>
              <w:t>굴림체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DF1B5A1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thead 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CD1872E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table.table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400px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D3BB132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09C1ED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61771D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238174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22A2AE4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BC27F2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B5554D1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A3B0F8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9C8C1CE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BFE003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D01CDAD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3C1F9F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95CBF6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BE74DC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95E341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3C0B75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904EFC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(Department department : list) {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632FE54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D539BC2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department.getId()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8B20A4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department.getDepartmentName()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701224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D74AB64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FE023FE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4D1D377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0AA5061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0DA4C09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A3FB52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ED2A9F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88C139" w14:textId="77777777" w:rsidR="0068281F" w:rsidRPr="0068281F" w:rsidRDefault="0068281F" w:rsidP="0068281F">
            <w:pPr>
              <w:pStyle w:val="a0"/>
            </w:pPr>
          </w:p>
        </w:tc>
      </w:tr>
    </w:tbl>
    <w:p w14:paraId="3C9A90A7" w14:textId="77777777" w:rsidR="0068281F" w:rsidRPr="0068281F" w:rsidRDefault="0068281F" w:rsidP="0068281F"/>
    <w:p w14:paraId="10AC3A40" w14:textId="77777777" w:rsidR="0068281F" w:rsidRDefault="0068281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A436C16" w14:textId="77777777" w:rsidR="0068281F" w:rsidRDefault="0068281F" w:rsidP="0068281F">
      <w:pPr>
        <w:pStyle w:val="Heading2"/>
      </w:pPr>
      <w:bookmarkStart w:id="4" w:name="_Toc26286783"/>
      <w:r>
        <w:rPr>
          <w:rFonts w:hint="eastAsia"/>
        </w:rPr>
        <w:lastRenderedPageBreak/>
        <w:t>실행</w:t>
      </w:r>
      <w:bookmarkEnd w:id="4"/>
    </w:p>
    <w:p w14:paraId="479662BB" w14:textId="77777777" w:rsidR="0068281F" w:rsidRDefault="0068281F" w:rsidP="0068281F">
      <w:r>
        <w:rPr>
          <w:noProof/>
        </w:rPr>
        <w:drawing>
          <wp:inline distT="0" distB="0" distL="0" distR="0" wp14:anchorId="3AD92E59" wp14:editId="38D3D11E">
            <wp:extent cx="2907079" cy="231418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3352" cy="23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787F" w14:textId="77777777" w:rsidR="0068281F" w:rsidRDefault="0068281F" w:rsidP="0068281F"/>
    <w:p w14:paraId="635994CC" w14:textId="77777777" w:rsidR="0068281F" w:rsidRDefault="0068281F" w:rsidP="0068281F"/>
    <w:p w14:paraId="7EAE4F44" w14:textId="77777777" w:rsidR="0068281F" w:rsidRDefault="0068281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023D8E5" w14:textId="4FF29F3B" w:rsidR="0068281F" w:rsidRDefault="0068281F" w:rsidP="0068281F">
      <w:pPr>
        <w:pStyle w:val="Heading1"/>
      </w:pPr>
      <w:bookmarkStart w:id="5" w:name="_Toc26286784"/>
      <w:r>
        <w:rPr>
          <w:rFonts w:hint="eastAsia"/>
        </w:rPr>
        <w:lastRenderedPageBreak/>
        <w:t>학과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 w:rsidR="005C2337">
        <w:rPr>
          <w:rFonts w:hint="eastAsia"/>
        </w:rPr>
        <w:t xml:space="preserve"> </w:t>
      </w:r>
      <w:r w:rsidR="005C2337">
        <w:rPr>
          <w:rFonts w:hint="eastAsia"/>
        </w:rPr>
        <w:t>구현</w:t>
      </w:r>
      <w:bookmarkEnd w:id="5"/>
    </w:p>
    <w:p w14:paraId="7A447FF6" w14:textId="77777777" w:rsidR="00F070B7" w:rsidRDefault="00F070B7" w:rsidP="00F070B7">
      <w:pPr>
        <w:pStyle w:val="Heading2"/>
      </w:pPr>
      <w:bookmarkStart w:id="6" w:name="_Toc26286785"/>
      <w:r>
        <w:rPr>
          <w:rFonts w:hint="eastAsia"/>
        </w:rPr>
        <w:t>A</w:t>
      </w:r>
      <w:r>
        <w:t xml:space="preserve">uto Increment </w:t>
      </w:r>
      <w:r>
        <w:rPr>
          <w:rFonts w:hint="eastAsia"/>
        </w:rPr>
        <w:t>필드</w:t>
      </w:r>
      <w:bookmarkEnd w:id="6"/>
    </w:p>
    <w:p w14:paraId="30EDF81B" w14:textId="77777777" w:rsidR="00F070B7" w:rsidRPr="00F070B7" w:rsidRDefault="00F070B7" w:rsidP="00F070B7"/>
    <w:p w14:paraId="3453EFB6" w14:textId="77777777" w:rsidR="00F070B7" w:rsidRDefault="00F070B7" w:rsidP="00F070B7">
      <w:r>
        <w:rPr>
          <w:rFonts w:hint="eastAsia"/>
        </w:rPr>
        <w:t>d</w:t>
      </w:r>
      <w:r>
        <w:t xml:space="preserve">epartment </w:t>
      </w:r>
      <w:r>
        <w:rPr>
          <w:rFonts w:hint="eastAsia"/>
        </w:rPr>
        <w:t>테이블에서는 두 개의 필드가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316"/>
      </w:tblGrid>
      <w:tr w:rsidR="00F070B7" w:rsidRPr="0068281F" w14:paraId="6C5A9A20" w14:textId="77777777" w:rsidTr="002C2F59">
        <w:tc>
          <w:tcPr>
            <w:tcW w:w="0" w:type="auto"/>
            <w:shd w:val="clear" w:color="auto" w:fill="F2F2F2" w:themeFill="background1" w:themeFillShade="F2"/>
          </w:tcPr>
          <w:p w14:paraId="131FF309" w14:textId="77777777" w:rsidR="00F070B7" w:rsidRPr="0068281F" w:rsidRDefault="00F070B7" w:rsidP="002C2F59">
            <w:r w:rsidRPr="0068281F">
              <w:rPr>
                <w:rFonts w:hint="eastAsia"/>
              </w:rPr>
              <w:t>필드명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BBB528C" w14:textId="77777777" w:rsidR="00F070B7" w:rsidRPr="0068281F" w:rsidRDefault="00F070B7" w:rsidP="002C2F59">
            <w:r w:rsidRPr="0068281F">
              <w:rPr>
                <w:rFonts w:hint="eastAsia"/>
              </w:rPr>
              <w:t>타입</w:t>
            </w:r>
          </w:p>
        </w:tc>
      </w:tr>
      <w:tr w:rsidR="00F070B7" w:rsidRPr="0068281F" w14:paraId="284AF0AD" w14:textId="77777777" w:rsidTr="002C2F59">
        <w:tc>
          <w:tcPr>
            <w:tcW w:w="0" w:type="auto"/>
          </w:tcPr>
          <w:p w14:paraId="6AD7B296" w14:textId="77777777" w:rsidR="00F070B7" w:rsidRPr="0068281F" w:rsidRDefault="00F070B7" w:rsidP="002C2F59">
            <w:r w:rsidRPr="0068281F">
              <w:t>id</w:t>
            </w:r>
          </w:p>
        </w:tc>
        <w:tc>
          <w:tcPr>
            <w:tcW w:w="0" w:type="auto"/>
          </w:tcPr>
          <w:p w14:paraId="6FEB1329" w14:textId="77777777" w:rsidR="00F070B7" w:rsidRPr="0068281F" w:rsidRDefault="00F070B7" w:rsidP="002C2F59">
            <w:r w:rsidRPr="0068281F">
              <w:t>int</w:t>
            </w:r>
          </w:p>
        </w:tc>
      </w:tr>
      <w:tr w:rsidR="00F070B7" w:rsidRPr="0068281F" w14:paraId="1CDEBFC5" w14:textId="77777777" w:rsidTr="002C2F59">
        <w:tc>
          <w:tcPr>
            <w:tcW w:w="0" w:type="auto"/>
          </w:tcPr>
          <w:p w14:paraId="5DFFDC29" w14:textId="77777777" w:rsidR="00F070B7" w:rsidRPr="0068281F" w:rsidRDefault="00F070B7" w:rsidP="002C2F59">
            <w:r w:rsidRPr="0068281F">
              <w:t>departmentName</w:t>
            </w:r>
          </w:p>
        </w:tc>
        <w:tc>
          <w:tcPr>
            <w:tcW w:w="0" w:type="auto"/>
          </w:tcPr>
          <w:p w14:paraId="3BADFD64" w14:textId="77777777" w:rsidR="00F070B7" w:rsidRPr="0068281F" w:rsidRDefault="00F070B7" w:rsidP="002C2F59">
            <w:r w:rsidRPr="0068281F">
              <w:t>VARCHAR(50)</w:t>
            </w:r>
          </w:p>
        </w:tc>
      </w:tr>
    </w:tbl>
    <w:p w14:paraId="286FA543" w14:textId="77777777" w:rsidR="00F070B7" w:rsidRDefault="00F070B7" w:rsidP="00F070B7"/>
    <w:p w14:paraId="5E23B3C2" w14:textId="77777777" w:rsidR="00F070B7" w:rsidRDefault="00F070B7" w:rsidP="00F070B7">
      <w:r>
        <w:rPr>
          <w:noProof/>
        </w:rPr>
        <w:drawing>
          <wp:inline distT="0" distB="0" distL="0" distR="0" wp14:anchorId="310A3BFF" wp14:editId="70AC8624">
            <wp:extent cx="4379053" cy="183253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156" cy="183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1111" w14:textId="77777777" w:rsidR="00F070B7" w:rsidRDefault="00F070B7" w:rsidP="00F070B7">
      <w:r>
        <w:rPr>
          <w:rFonts w:hint="eastAsia"/>
        </w:rPr>
        <w:t>이 테이블의 기본키(</w:t>
      </w:r>
      <w:r>
        <w:t>primary key)</w:t>
      </w:r>
      <w:r>
        <w:rPr>
          <w:rFonts w:hint="eastAsia"/>
        </w:rPr>
        <w:t xml:space="preserve">인 </w:t>
      </w:r>
      <w:r>
        <w:t xml:space="preserve">id </w:t>
      </w:r>
      <w:r>
        <w:rPr>
          <w:rFonts w:hint="eastAsia"/>
        </w:rPr>
        <w:t>필드는</w:t>
      </w:r>
      <w:r>
        <w:t xml:space="preserve">, AI(Auto Increment) </w:t>
      </w:r>
      <w:r>
        <w:rPr>
          <w:rFonts w:hint="eastAsia"/>
        </w:rPr>
        <w:t>유형의 필드이다.</w:t>
      </w:r>
    </w:p>
    <w:p w14:paraId="08FF68C2" w14:textId="77777777" w:rsidR="00F070B7" w:rsidRDefault="00F070B7" w:rsidP="00F070B7"/>
    <w:p w14:paraId="49629B11" w14:textId="77777777" w:rsidR="00F070B7" w:rsidRDefault="00F070B7" w:rsidP="00F070B7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유형의 필드에는,</w:t>
      </w:r>
      <w:r>
        <w:t xml:space="preserve"> 1 </w:t>
      </w:r>
      <w:r>
        <w:rPr>
          <w:rFonts w:hint="eastAsia"/>
        </w:rPr>
        <w:t>부터 시작하는 일련번호 값이 자동으로 부여된다.</w:t>
      </w:r>
    </w:p>
    <w:p w14:paraId="66E3A4AE" w14:textId="77777777" w:rsidR="00F070B7" w:rsidRDefault="00F070B7" w:rsidP="00F070B7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레코드를 </w:t>
      </w:r>
      <w:r>
        <w:t xml:space="preserve">INSERT/UPDATE </w:t>
      </w:r>
      <w:r>
        <w:rPr>
          <w:rFonts w:hint="eastAsia"/>
        </w:rPr>
        <w:t>할 때,</w:t>
      </w:r>
      <w:r>
        <w:t xml:space="preserve"> AI </w:t>
      </w:r>
      <w:r>
        <w:rPr>
          <w:rFonts w:hint="eastAsia"/>
        </w:rPr>
        <w:t>유형의 필드값을 지정하면</w:t>
      </w:r>
      <w:r>
        <w:t xml:space="preserve"> </w:t>
      </w:r>
      <w:r>
        <w:rPr>
          <w:rFonts w:hint="eastAsia"/>
        </w:rPr>
        <w:t>안된다.</w:t>
      </w:r>
    </w:p>
    <w:p w14:paraId="46318851" w14:textId="77777777" w:rsidR="00F070B7" w:rsidRDefault="00F070B7" w:rsidP="00F070B7"/>
    <w:p w14:paraId="754774D9" w14:textId="77777777" w:rsidR="00F070B7" w:rsidRDefault="00F070B7" w:rsidP="00F070B7">
      <w:r>
        <w:rPr>
          <w:rFonts w:hint="eastAsia"/>
        </w:rPr>
        <w:t>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70B7" w14:paraId="3CC23FD8" w14:textId="77777777" w:rsidTr="002C2F59">
        <w:tc>
          <w:tcPr>
            <w:tcW w:w="10456" w:type="dxa"/>
          </w:tcPr>
          <w:p w14:paraId="515A9879" w14:textId="77777777" w:rsidR="00F070B7" w:rsidRDefault="00F070B7" w:rsidP="002C2F59">
            <w:r>
              <w:rPr>
                <w:rFonts w:hint="eastAsia"/>
              </w:rPr>
              <w:t>I</w:t>
            </w:r>
            <w:r>
              <w:t>NSERT department (id, departmentName)</w:t>
            </w:r>
          </w:p>
          <w:p w14:paraId="1B984CAD" w14:textId="77777777" w:rsidR="00F070B7" w:rsidRDefault="00F070B7" w:rsidP="002C2F59">
            <w:r>
              <w:rPr>
                <w:rFonts w:hint="eastAsia"/>
              </w:rPr>
              <w:t>V</w:t>
            </w:r>
            <w:r>
              <w:t>ALUES (20, 'IT</w:t>
            </w:r>
            <w:r>
              <w:rPr>
                <w:rFonts w:hint="eastAsia"/>
              </w:rPr>
              <w:t>융합학부'</w:t>
            </w:r>
            <w:r>
              <w:t>);</w:t>
            </w:r>
          </w:p>
        </w:tc>
      </w:tr>
    </w:tbl>
    <w:p w14:paraId="031827C0" w14:textId="77777777" w:rsidR="00F070B7" w:rsidRDefault="00F070B7" w:rsidP="00F070B7">
      <w:r>
        <w:rPr>
          <w:rFonts w:hint="eastAsia"/>
        </w:rPr>
        <w:t xml:space="preserve">위의 </w:t>
      </w:r>
      <w:r>
        <w:t xml:space="preserve">SQL </w:t>
      </w:r>
      <w:r>
        <w:rPr>
          <w:rFonts w:hint="eastAsia"/>
        </w:rPr>
        <w:t>문을 실행하면 오류가 발생한다.</w:t>
      </w:r>
    </w:p>
    <w:p w14:paraId="50B9A1E7" w14:textId="77777777" w:rsidR="00F070B7" w:rsidRDefault="00F070B7" w:rsidP="00F07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70B7" w14:paraId="231D82D2" w14:textId="77777777" w:rsidTr="002C2F59">
        <w:tc>
          <w:tcPr>
            <w:tcW w:w="10456" w:type="dxa"/>
          </w:tcPr>
          <w:p w14:paraId="7C84FAC0" w14:textId="77777777" w:rsidR="00F070B7" w:rsidRDefault="00F070B7" w:rsidP="002C2F59">
            <w:r>
              <w:rPr>
                <w:rFonts w:hint="eastAsia"/>
              </w:rPr>
              <w:t>I</w:t>
            </w:r>
            <w:r>
              <w:t>NSERT department (departmentName)</w:t>
            </w:r>
          </w:p>
          <w:p w14:paraId="149494CF" w14:textId="77777777" w:rsidR="00F070B7" w:rsidRDefault="00F070B7" w:rsidP="002C2F59">
            <w:r>
              <w:rPr>
                <w:rFonts w:hint="eastAsia"/>
              </w:rPr>
              <w:t>V</w:t>
            </w:r>
            <w:r>
              <w:t>ALUES ('IT</w:t>
            </w:r>
            <w:r>
              <w:rPr>
                <w:rFonts w:hint="eastAsia"/>
              </w:rPr>
              <w:t>융합학부'</w:t>
            </w:r>
            <w:r>
              <w:t>);</w:t>
            </w:r>
          </w:p>
        </w:tc>
      </w:tr>
    </w:tbl>
    <w:p w14:paraId="3E307FEA" w14:textId="77777777" w:rsidR="00F070B7" w:rsidRDefault="00F070B7" w:rsidP="00F070B7">
      <w:r>
        <w:rPr>
          <w:rFonts w:hint="eastAsia"/>
        </w:rPr>
        <w:t xml:space="preserve">위 </w:t>
      </w:r>
      <w:r>
        <w:t xml:space="preserve">SQL </w:t>
      </w:r>
      <w:r>
        <w:rPr>
          <w:rFonts w:hint="eastAsia"/>
        </w:rPr>
        <w:t>문은 잘 실행된다.</w:t>
      </w:r>
    </w:p>
    <w:p w14:paraId="65A814BD" w14:textId="77777777" w:rsidR="00F070B7" w:rsidRDefault="00F070B7" w:rsidP="00F070B7"/>
    <w:p w14:paraId="7C30839A" w14:textId="77777777" w:rsidR="00F070B7" w:rsidRDefault="00F070B7" w:rsidP="00F070B7"/>
    <w:p w14:paraId="6C35AF31" w14:textId="77777777" w:rsidR="00F070B7" w:rsidRDefault="00F070B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28EDB91" w14:textId="77777777" w:rsidR="0068281F" w:rsidRDefault="0068281F" w:rsidP="0068281F">
      <w:pPr>
        <w:pStyle w:val="Heading2"/>
      </w:pPr>
      <w:bookmarkStart w:id="7" w:name="_Toc26286786"/>
      <w:r>
        <w:rPr>
          <w:rFonts w:hint="eastAsia"/>
        </w:rPr>
        <w:lastRenderedPageBreak/>
        <w:t>D</w:t>
      </w:r>
      <w:r>
        <w:t>epartmentDAO1.java</w:t>
      </w:r>
      <w:bookmarkEnd w:id="7"/>
    </w:p>
    <w:p w14:paraId="1D8A31C1" w14:textId="77777777" w:rsidR="0068281F" w:rsidRDefault="0068281F" w:rsidP="0068281F">
      <w:r>
        <w:rPr>
          <w:rFonts w:hint="eastAsia"/>
        </w:rPr>
        <w:t>s</w:t>
      </w:r>
      <w:r>
        <w:t>rc/main/java/lecture1/jdbc1/DepartmentDAO1.java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8281F" w14:paraId="34EC7818" w14:textId="77777777" w:rsidTr="002C2F59">
        <w:tc>
          <w:tcPr>
            <w:tcW w:w="426" w:type="dxa"/>
          </w:tcPr>
          <w:p w14:paraId="59A3780D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F417ABD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E0E93B4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04541B9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BF72E2D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4B33144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975CB08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6FAB6C5" w14:textId="77777777" w:rsidR="0068281F" w:rsidRPr="00185935" w:rsidRDefault="0068281F" w:rsidP="0068281F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B425445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AA7B775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F35B58F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A82EF50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C23AB06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F64F2A7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EBDB29B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E79B827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E9A93D2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B25CF74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494921F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72B68833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F93FDAB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4B776DC0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FBA366B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5C66E47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881779B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9D638AB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A48DD46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385DA883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7C167A82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566D407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4E0BB53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C7F547D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4BD92A7B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653FA02D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54F0C2FA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3374C87D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223C2AD2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794371BC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2B6F2306" w14:textId="77777777" w:rsidR="0068281F" w:rsidRDefault="0068281F" w:rsidP="0068281F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619F5C0B" w14:textId="77777777" w:rsidR="0068281F" w:rsidRPr="00185935" w:rsidRDefault="0068281F" w:rsidP="0068281F">
            <w:pPr>
              <w:pStyle w:val="a0"/>
            </w:pPr>
          </w:p>
        </w:tc>
        <w:tc>
          <w:tcPr>
            <w:tcW w:w="10631" w:type="dxa"/>
          </w:tcPr>
          <w:p w14:paraId="399AFB0C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99DC82A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lecture1.jdbc1;</w:t>
            </w:r>
          </w:p>
          <w:p w14:paraId="0514ADB5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5589FF2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java.sql.Connection;</w:t>
            </w:r>
          </w:p>
          <w:p w14:paraId="33FCBA51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java.sql.PreparedStatement;</w:t>
            </w:r>
          </w:p>
          <w:p w14:paraId="01848022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java.sql.ResultSet;</w:t>
            </w:r>
          </w:p>
          <w:p w14:paraId="53344F7F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18DAAF5B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1885EA70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47F7CE3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lecture1.DB;</w:t>
            </w:r>
          </w:p>
          <w:p w14:paraId="09E70522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EBC95B5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DepartmentDAO1 {</w:t>
            </w:r>
          </w:p>
          <w:p w14:paraId="23C82EFA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1BEE7CA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List&lt;Department&gt; findAll()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23CF085A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department"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880219C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696515C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FBC21A6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3F638E02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ArrayList&lt;Department&gt;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ArrayList&lt;Department&gt;();</w:t>
            </w:r>
          </w:p>
          <w:p w14:paraId="694BBF1C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 {</w:t>
            </w:r>
          </w:p>
          <w:p w14:paraId="19EF93F4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Department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Department();</w:t>
            </w:r>
          </w:p>
          <w:p w14:paraId="170BB802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.setId(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79ED954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404329F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016E611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5984C7A8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5EC5BAF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678638BD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33BA7A5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29B1785" w14:textId="77777777" w:rsidR="0068281F" w:rsidRDefault="0068281F" w:rsidP="0068281F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insert(Department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52E21418" w14:textId="77777777" w:rsidR="0068281F" w:rsidRDefault="0068281F" w:rsidP="0068281F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"INSERT department (departmentName) VALUES (?)"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629C133" w14:textId="77777777" w:rsidR="0068281F" w:rsidRDefault="0068281F" w:rsidP="0068281F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AE58B42" w14:textId="77777777" w:rsidR="0068281F" w:rsidRDefault="0068281F" w:rsidP="0068281F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631C32A0" w14:textId="77777777" w:rsidR="0068281F" w:rsidRDefault="0068281F" w:rsidP="0068281F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.setString(1, </w:t>
            </w:r>
            <w:r>
              <w:rPr>
                <w:rFonts w:cs="굴림체"/>
                <w:color w:val="6A3E3E"/>
                <w:kern w:val="0"/>
                <w:szCs w:val="20"/>
              </w:rPr>
              <w:t>department</w:t>
            </w:r>
            <w:r>
              <w:rPr>
                <w:rFonts w:cs="굴림체"/>
                <w:color w:val="000000"/>
                <w:kern w:val="0"/>
                <w:szCs w:val="20"/>
              </w:rPr>
              <w:t>.getDepartmentName());</w:t>
            </w:r>
          </w:p>
          <w:p w14:paraId="4BCF012F" w14:textId="77777777" w:rsidR="0068281F" w:rsidRDefault="0068281F" w:rsidP="0068281F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.executeUpdate();</w:t>
            </w:r>
          </w:p>
          <w:p w14:paraId="5F6D58D7" w14:textId="77777777" w:rsidR="0068281F" w:rsidRDefault="0068281F" w:rsidP="0068281F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00F6181C" w14:textId="77777777" w:rsidR="0068281F" w:rsidRDefault="0068281F" w:rsidP="0068281F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C07A224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BE43338" w14:textId="77777777" w:rsidR="0068281F" w:rsidRDefault="0068281F" w:rsidP="0068281F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0C8DBF31" w14:textId="77777777" w:rsidR="0068281F" w:rsidRDefault="0068281F" w:rsidP="0068281F">
            <w:pPr>
              <w:pStyle w:val="a0"/>
            </w:pPr>
          </w:p>
        </w:tc>
      </w:tr>
    </w:tbl>
    <w:p w14:paraId="6EC7FA85" w14:textId="77777777" w:rsidR="0068281F" w:rsidRDefault="0068281F" w:rsidP="0068281F"/>
    <w:p w14:paraId="08E2BD4D" w14:textId="77777777" w:rsidR="0068281F" w:rsidRDefault="0068281F" w:rsidP="0068281F"/>
    <w:p w14:paraId="7D84E58C" w14:textId="77777777" w:rsidR="0068281F" w:rsidRDefault="0068281F" w:rsidP="0068281F">
      <w:pPr>
        <w:rPr>
          <w:rFonts w:cs="굴림체"/>
          <w:color w:val="2A00FF"/>
          <w:kern w:val="0"/>
          <w:szCs w:val="20"/>
          <w:shd w:val="clear" w:color="auto" w:fill="E8F2FE"/>
        </w:rPr>
      </w:pPr>
      <w:r>
        <w:rPr>
          <w:rFonts w:cs="굴림체"/>
          <w:color w:val="2A00FF"/>
          <w:kern w:val="0"/>
          <w:szCs w:val="20"/>
          <w:shd w:val="clear" w:color="auto" w:fill="E8F2FE"/>
        </w:rPr>
        <w:t>INSERT department (departmentName) VALUES (?)</w:t>
      </w:r>
    </w:p>
    <w:p w14:paraId="6E671D00" w14:textId="77777777" w:rsidR="0068281F" w:rsidRDefault="0068281F" w:rsidP="0068281F">
      <w:r>
        <w:t xml:space="preserve">department </w:t>
      </w:r>
      <w:r>
        <w:rPr>
          <w:rFonts w:hint="eastAsia"/>
        </w:rPr>
        <w:t>테이블에 새 레코드를 삽입</w:t>
      </w:r>
      <w:r>
        <w:t>(insert)</w:t>
      </w:r>
      <w:r>
        <w:rPr>
          <w:rFonts w:hint="eastAsia"/>
        </w:rPr>
        <w:t>하는 S</w:t>
      </w:r>
      <w:r>
        <w:t xml:space="preserve">QL </w:t>
      </w:r>
      <w:r>
        <w:rPr>
          <w:rFonts w:hint="eastAsia"/>
        </w:rPr>
        <w:t>명령이다.</w:t>
      </w:r>
    </w:p>
    <w:p w14:paraId="04D06DA2" w14:textId="77777777" w:rsidR="0068281F" w:rsidRDefault="0068281F" w:rsidP="0068281F"/>
    <w:p w14:paraId="4B0A913B" w14:textId="77777777" w:rsidR="00F070B7" w:rsidRPr="00F070B7" w:rsidRDefault="00F070B7" w:rsidP="00F070B7">
      <w:pPr>
        <w:wordWrap/>
        <w:adjustRightInd w:val="0"/>
        <w:jc w:val="left"/>
        <w:rPr>
          <w:rFonts w:cs="굴림체"/>
          <w:kern w:val="0"/>
          <w:szCs w:val="20"/>
          <w:shd w:val="clear" w:color="auto" w:fill="DEEAF6" w:themeFill="accent1" w:themeFillTint="33"/>
        </w:rPr>
      </w:pPr>
      <w:r w:rsidRPr="00F070B7">
        <w:rPr>
          <w:rFonts w:cs="굴림체"/>
          <w:color w:val="000000"/>
          <w:kern w:val="0"/>
          <w:szCs w:val="20"/>
          <w:shd w:val="clear" w:color="auto" w:fill="DEEAF6" w:themeFill="accent1" w:themeFillTint="33"/>
        </w:rPr>
        <w:t xml:space="preserve">ResultSet </w:t>
      </w:r>
      <w:r w:rsidRPr="00F070B7">
        <w:rPr>
          <w:rFonts w:cs="굴림체"/>
          <w:color w:val="6A3E3E"/>
          <w:kern w:val="0"/>
          <w:szCs w:val="20"/>
          <w:shd w:val="clear" w:color="auto" w:fill="DEEAF6" w:themeFill="accent1" w:themeFillTint="33"/>
        </w:rPr>
        <w:t>resultSet</w:t>
      </w:r>
      <w:r w:rsidRPr="00F070B7">
        <w:rPr>
          <w:rFonts w:cs="굴림체"/>
          <w:color w:val="000000"/>
          <w:kern w:val="0"/>
          <w:szCs w:val="20"/>
          <w:shd w:val="clear" w:color="auto" w:fill="DEEAF6" w:themeFill="accent1" w:themeFillTint="33"/>
        </w:rPr>
        <w:t xml:space="preserve"> = </w:t>
      </w:r>
      <w:r w:rsidRPr="00F070B7">
        <w:rPr>
          <w:rFonts w:cs="굴림체"/>
          <w:color w:val="6A3E3E"/>
          <w:kern w:val="0"/>
          <w:szCs w:val="20"/>
          <w:shd w:val="clear" w:color="auto" w:fill="DEEAF6" w:themeFill="accent1" w:themeFillTint="33"/>
        </w:rPr>
        <w:t>statement</w:t>
      </w:r>
      <w:r w:rsidRPr="00F070B7">
        <w:rPr>
          <w:rFonts w:cs="굴림체"/>
          <w:color w:val="000000"/>
          <w:kern w:val="0"/>
          <w:szCs w:val="20"/>
          <w:shd w:val="clear" w:color="auto" w:fill="DEEAF6" w:themeFill="accent1" w:themeFillTint="33"/>
        </w:rPr>
        <w:t>.executeQuery()) {</w:t>
      </w:r>
    </w:p>
    <w:p w14:paraId="6F7252CE" w14:textId="77777777" w:rsidR="00F070B7" w:rsidRDefault="00F070B7" w:rsidP="00F070B7">
      <w:r>
        <w:rPr>
          <w:rFonts w:hint="eastAsia"/>
        </w:rPr>
        <w:t>조회 S</w:t>
      </w:r>
      <w:r>
        <w:t xml:space="preserve">QL </w:t>
      </w:r>
      <w:r>
        <w:rPr>
          <w:rFonts w:hint="eastAsia"/>
        </w:rPr>
        <w:t>명령</w:t>
      </w:r>
      <w:r>
        <w:t xml:space="preserve">(SELECT </w:t>
      </w:r>
      <w:r>
        <w:rPr>
          <w:rFonts w:hint="eastAsia"/>
        </w:rPr>
        <w:t>명령)은 위와 같이 실행해야 한다.</w:t>
      </w:r>
    </w:p>
    <w:p w14:paraId="0FDFA8E4" w14:textId="77777777" w:rsidR="00F070B7" w:rsidRDefault="00F070B7" w:rsidP="0068281F"/>
    <w:p w14:paraId="125EF6A4" w14:textId="77777777" w:rsidR="0068281F" w:rsidRDefault="00F070B7" w:rsidP="0068281F">
      <w:pPr>
        <w:rPr>
          <w:rFonts w:cs="굴림체"/>
          <w:color w:val="000000"/>
          <w:kern w:val="0"/>
          <w:szCs w:val="20"/>
          <w:shd w:val="clear" w:color="auto" w:fill="E8F2FE"/>
        </w:rPr>
      </w:pPr>
      <w:r>
        <w:rPr>
          <w:rFonts w:cs="굴림체"/>
          <w:color w:val="6A3E3E"/>
          <w:kern w:val="0"/>
          <w:szCs w:val="20"/>
          <w:shd w:val="clear" w:color="auto" w:fill="E8F2FE"/>
        </w:rPr>
        <w:t>statement</w:t>
      </w:r>
      <w:r>
        <w:rPr>
          <w:rFonts w:cs="굴림체"/>
          <w:color w:val="000000"/>
          <w:kern w:val="0"/>
          <w:szCs w:val="20"/>
          <w:shd w:val="clear" w:color="auto" w:fill="E8F2FE"/>
        </w:rPr>
        <w:t>.executeUpdate();</w:t>
      </w:r>
    </w:p>
    <w:p w14:paraId="6028B3D0" w14:textId="77777777" w:rsidR="0068281F" w:rsidRDefault="00F070B7" w:rsidP="0068281F">
      <w:r>
        <w:rPr>
          <w:rFonts w:hint="eastAsia"/>
        </w:rPr>
        <w:t xml:space="preserve">조회가 아닌 </w:t>
      </w:r>
      <w:r>
        <w:t xml:space="preserve">SQL </w:t>
      </w:r>
      <w:r>
        <w:rPr>
          <w:rFonts w:hint="eastAsia"/>
        </w:rPr>
        <w:t>명령</w:t>
      </w:r>
      <w:r>
        <w:t xml:space="preserve">(INSERT/UPDATE/DELETE </w:t>
      </w:r>
      <w:r>
        <w:rPr>
          <w:rFonts w:hint="eastAsia"/>
        </w:rPr>
        <w:t>명령)은 위와 같이 실행해야 한다.</w:t>
      </w:r>
    </w:p>
    <w:p w14:paraId="14872249" w14:textId="77777777" w:rsidR="00F070B7" w:rsidRDefault="00F070B7" w:rsidP="0068281F"/>
    <w:p w14:paraId="1F3AF754" w14:textId="77777777" w:rsidR="00F070B7" w:rsidRDefault="00F070B7" w:rsidP="0068281F"/>
    <w:p w14:paraId="342F1CD2" w14:textId="77777777" w:rsidR="008C75D8" w:rsidRDefault="008C75D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E716CD3" w14:textId="77777777" w:rsidR="008C75D8" w:rsidRDefault="00D03048" w:rsidP="008C75D8">
      <w:pPr>
        <w:pStyle w:val="Heading2"/>
      </w:pPr>
      <w:bookmarkStart w:id="8" w:name="_Toc26286787"/>
      <w:r>
        <w:rPr>
          <w:rFonts w:hint="eastAsia"/>
        </w:rPr>
        <w:lastRenderedPageBreak/>
        <w:t>H</w:t>
      </w:r>
      <w:r>
        <w:t>ttp Request</w:t>
      </w:r>
      <w:r>
        <w:rPr>
          <w:rFonts w:hint="eastAsia"/>
        </w:rPr>
        <w:t xml:space="preserve">의 유형 </w:t>
      </w:r>
      <w:r>
        <w:t xml:space="preserve">- </w:t>
      </w:r>
      <w:r w:rsidR="008C75D8">
        <w:rPr>
          <w:rFonts w:hint="eastAsia"/>
        </w:rPr>
        <w:t>G</w:t>
      </w:r>
      <w:r w:rsidR="008C75D8">
        <w:t xml:space="preserve">ET </w:t>
      </w:r>
      <w:r>
        <w:t xml:space="preserve">/ </w:t>
      </w:r>
      <w:r w:rsidR="008C75D8">
        <w:t>POST</w:t>
      </w:r>
      <w:bookmarkEnd w:id="8"/>
      <w:r w:rsidR="008C75D8">
        <w:t xml:space="preserve"> </w:t>
      </w:r>
    </w:p>
    <w:p w14:paraId="30688789" w14:textId="77777777" w:rsidR="00D03048" w:rsidRDefault="00D03048" w:rsidP="008C75D8">
      <w:r>
        <w:rPr>
          <w:rFonts w:hint="eastAsia"/>
        </w:rPr>
        <w:t xml:space="preserve">웹브라우저가 웹서버에 요청하는 </w:t>
      </w:r>
      <w:r>
        <w:t>HTTP Request</w:t>
      </w:r>
      <w:r>
        <w:rPr>
          <w:rFonts w:hint="eastAsia"/>
        </w:rPr>
        <w:t>의 유형에는</w:t>
      </w:r>
    </w:p>
    <w:p w14:paraId="3524650B" w14:textId="77777777" w:rsidR="00D03048" w:rsidRDefault="00D03048" w:rsidP="008C75D8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방식 요청과 </w:t>
      </w:r>
      <w:r>
        <w:t xml:space="preserve">POST </w:t>
      </w:r>
      <w:r>
        <w:rPr>
          <w:rFonts w:hint="eastAsia"/>
        </w:rPr>
        <w:t>방식 요청이 있다.</w:t>
      </w:r>
      <w:r>
        <w:t xml:space="preserve"> (</w:t>
      </w:r>
      <w:r>
        <w:rPr>
          <w:rFonts w:hint="eastAsia"/>
        </w:rPr>
        <w:t>이 둘 외에도 더 있다)</w:t>
      </w:r>
    </w:p>
    <w:p w14:paraId="50451B68" w14:textId="77777777" w:rsidR="00D03048" w:rsidRDefault="00D03048" w:rsidP="008C75D8"/>
    <w:p w14:paraId="06393868" w14:textId="77777777" w:rsidR="00D03048" w:rsidRDefault="00D03048" w:rsidP="00D03048">
      <w:pPr>
        <w:pStyle w:val="Heading3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p w14:paraId="5C35962B" w14:textId="77777777" w:rsidR="00D03048" w:rsidRPr="00D03048" w:rsidRDefault="00D03048" w:rsidP="00D03048">
      <w:r>
        <w:rPr>
          <w:rFonts w:cs="굴림체"/>
          <w:color w:val="008080"/>
          <w:kern w:val="0"/>
          <w:szCs w:val="20"/>
        </w:rPr>
        <w:t>&lt;</w:t>
      </w:r>
      <w:r>
        <w:rPr>
          <w:rFonts w:cs="굴림체"/>
          <w:color w:val="3F7F7F"/>
          <w:kern w:val="0"/>
          <w:szCs w:val="20"/>
        </w:rPr>
        <w:t>form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method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"post"</w:t>
      </w:r>
      <w:r>
        <w:rPr>
          <w:rFonts w:cs="굴림체"/>
          <w:color w:val="008080"/>
          <w:kern w:val="0"/>
          <w:szCs w:val="20"/>
        </w:rPr>
        <w:t>&gt;</w:t>
      </w:r>
    </w:p>
    <w:p w14:paraId="0ECEC5CB" w14:textId="77777777" w:rsidR="008C75D8" w:rsidRDefault="00D03048" w:rsidP="008C75D8">
      <w:r>
        <w:rPr>
          <w:rFonts w:cs="굴림체"/>
          <w:color w:val="008080"/>
          <w:kern w:val="0"/>
          <w:szCs w:val="20"/>
        </w:rPr>
        <w:t xml:space="preserve">  &lt;</w:t>
      </w:r>
      <w:r>
        <w:rPr>
          <w:rFonts w:cs="굴림체"/>
          <w:color w:val="3F7F7F"/>
          <w:kern w:val="0"/>
          <w:szCs w:val="20"/>
        </w:rPr>
        <w:t>button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type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"submit"</w:t>
      </w:r>
      <w:r>
        <w:rPr>
          <w:rFonts w:cs="굴림체"/>
          <w:kern w:val="0"/>
          <w:szCs w:val="20"/>
        </w:rPr>
        <w:t xml:space="preserve"> </w:t>
      </w:r>
      <w:r>
        <w:rPr>
          <w:rFonts w:cs="굴림체"/>
          <w:color w:val="7F007F"/>
          <w:kern w:val="0"/>
          <w:szCs w:val="20"/>
        </w:rPr>
        <w:t>class</w:t>
      </w:r>
      <w:r>
        <w:rPr>
          <w:rFonts w:cs="굴림체"/>
          <w:color w:val="000000"/>
          <w:kern w:val="0"/>
          <w:szCs w:val="20"/>
        </w:rPr>
        <w:t>=</w:t>
      </w:r>
      <w:r>
        <w:rPr>
          <w:rFonts w:cs="굴림체"/>
          <w:color w:val="2A00FF"/>
          <w:kern w:val="0"/>
          <w:szCs w:val="20"/>
        </w:rPr>
        <w:t>"btn btn-primary"</w:t>
      </w:r>
      <w:r>
        <w:rPr>
          <w:rFonts w:cs="굴림체"/>
          <w:color w:val="008080"/>
          <w:kern w:val="0"/>
          <w:szCs w:val="20"/>
        </w:rPr>
        <w:t>&gt;</w:t>
      </w:r>
      <w:r>
        <w:rPr>
          <w:rFonts w:cs="굴림체" w:hint="eastAsia"/>
          <w:color w:val="000000"/>
          <w:kern w:val="0"/>
          <w:szCs w:val="20"/>
        </w:rPr>
        <w:t>저장</w:t>
      </w: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button</w:t>
      </w:r>
      <w:r>
        <w:rPr>
          <w:rFonts w:cs="굴림체"/>
          <w:color w:val="008080"/>
          <w:kern w:val="0"/>
          <w:szCs w:val="20"/>
        </w:rPr>
        <w:t>&gt;</w:t>
      </w:r>
    </w:p>
    <w:p w14:paraId="2D86ABE1" w14:textId="77777777" w:rsidR="00D03048" w:rsidRDefault="00D03048" w:rsidP="008C75D8">
      <w:pPr>
        <w:rPr>
          <w:rFonts w:cs="굴림체"/>
          <w:color w:val="008080"/>
          <w:kern w:val="0"/>
          <w:szCs w:val="20"/>
        </w:rPr>
      </w:pPr>
      <w:r>
        <w:rPr>
          <w:rFonts w:cs="굴림체"/>
          <w:color w:val="008080"/>
          <w:kern w:val="0"/>
          <w:szCs w:val="20"/>
        </w:rPr>
        <w:t>&lt;/</w:t>
      </w:r>
      <w:r>
        <w:rPr>
          <w:rFonts w:cs="굴림체"/>
          <w:color w:val="3F7F7F"/>
          <w:kern w:val="0"/>
          <w:szCs w:val="20"/>
        </w:rPr>
        <w:t>form</w:t>
      </w:r>
      <w:r>
        <w:rPr>
          <w:rFonts w:cs="굴림체"/>
          <w:color w:val="008080"/>
          <w:kern w:val="0"/>
          <w:szCs w:val="20"/>
        </w:rPr>
        <w:t>&gt;</w:t>
      </w:r>
    </w:p>
    <w:p w14:paraId="227C93E2" w14:textId="77777777" w:rsidR="00D03048" w:rsidRDefault="00D03048" w:rsidP="008C75D8">
      <w:pPr>
        <w:rPr>
          <w:rFonts w:cs="굴림체"/>
          <w:color w:val="008080"/>
          <w:kern w:val="0"/>
          <w:szCs w:val="20"/>
        </w:rPr>
      </w:pPr>
    </w:p>
    <w:p w14:paraId="204200F9" w14:textId="77777777" w:rsidR="00D03048" w:rsidRDefault="00D03048" w:rsidP="008C75D8">
      <w:r w:rsidRPr="00D03048">
        <w:rPr>
          <w:rFonts w:hint="eastAsia"/>
        </w:rPr>
        <w:t>m</w:t>
      </w:r>
      <w:r w:rsidRPr="00D03048">
        <w:t>e</w:t>
      </w:r>
      <w:r>
        <w:t xml:space="preserve">thod="post" </w:t>
      </w:r>
      <w:r>
        <w:rPr>
          <w:rFonts w:hint="eastAsia"/>
        </w:rPr>
        <w:t xml:space="preserve">인 </w:t>
      </w:r>
      <w:r>
        <w:t xml:space="preserve">form </w:t>
      </w:r>
      <w:r>
        <w:rPr>
          <w:rFonts w:hint="eastAsia"/>
        </w:rPr>
        <w:t xml:space="preserve">태그 내부의 </w:t>
      </w:r>
      <w:r>
        <w:t xml:space="preserve">type="submit" </w:t>
      </w:r>
      <w:r>
        <w:rPr>
          <w:rFonts w:hint="eastAsia"/>
        </w:rPr>
        <w:t>버튼이 클릭될 때,</w:t>
      </w:r>
    </w:p>
    <w:p w14:paraId="1F2C08F5" w14:textId="77777777" w:rsidR="00D03048" w:rsidRDefault="00D03048" w:rsidP="008C75D8">
      <w:r>
        <w:rPr>
          <w:rFonts w:hint="eastAsia"/>
        </w:rPr>
        <w:t xml:space="preserve">발생하는 </w:t>
      </w:r>
      <w:r>
        <w:t xml:space="preserve">HTTP Request </w:t>
      </w:r>
      <w:r>
        <w:rPr>
          <w:rFonts w:hint="eastAsia"/>
        </w:rPr>
        <w:t xml:space="preserve">는 </w:t>
      </w:r>
      <w:r>
        <w:t xml:space="preserve">POST </w:t>
      </w:r>
      <w:r>
        <w:rPr>
          <w:rFonts w:hint="eastAsia"/>
        </w:rPr>
        <w:t>방식이다.</w:t>
      </w:r>
    </w:p>
    <w:p w14:paraId="776050D4" w14:textId="77777777" w:rsidR="00D03048" w:rsidRDefault="00D03048" w:rsidP="008C75D8"/>
    <w:p w14:paraId="4509CD33" w14:textId="77777777" w:rsidR="00D03048" w:rsidRDefault="00D03048" w:rsidP="008C75D8"/>
    <w:p w14:paraId="241204DB" w14:textId="77777777" w:rsidR="00D03048" w:rsidRDefault="00D03048" w:rsidP="00D03048">
      <w:pPr>
        <w:pStyle w:val="Heading3"/>
      </w:pPr>
      <w:r>
        <w:t xml:space="preserve">GET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  <w:p w14:paraId="62510B8A" w14:textId="77777777" w:rsidR="00D03048" w:rsidRDefault="00D03048" w:rsidP="00D03048">
      <w:r w:rsidRPr="00D03048">
        <w:rPr>
          <w:rFonts w:hint="eastAsia"/>
        </w:rPr>
        <w:t>m</w:t>
      </w:r>
      <w:r w:rsidRPr="00D03048">
        <w:t>e</w:t>
      </w:r>
      <w:r>
        <w:t xml:space="preserve">thod="post" </w:t>
      </w:r>
      <w:r>
        <w:rPr>
          <w:rFonts w:hint="eastAsia"/>
        </w:rPr>
        <w:t xml:space="preserve">처럼, 요청 방식을 지정하지 않은 요청들은 </w:t>
      </w:r>
    </w:p>
    <w:p w14:paraId="5A349FFF" w14:textId="77777777" w:rsidR="00D03048" w:rsidRDefault="00D03048" w:rsidP="00D03048">
      <w:r>
        <w:rPr>
          <w:rFonts w:hint="eastAsia"/>
        </w:rPr>
        <w:t xml:space="preserve">전부 </w:t>
      </w:r>
      <w:r>
        <w:t xml:space="preserve">GET </w:t>
      </w:r>
      <w:r>
        <w:rPr>
          <w:rFonts w:hint="eastAsia"/>
        </w:rPr>
        <w:t>방식이다.</w:t>
      </w:r>
    </w:p>
    <w:p w14:paraId="2FEAE4EF" w14:textId="77777777" w:rsidR="00D03048" w:rsidRDefault="00D03048" w:rsidP="00D03048"/>
    <w:p w14:paraId="615D82DC" w14:textId="77777777" w:rsidR="002C2F59" w:rsidRPr="002C2F59" w:rsidRDefault="002C2F59" w:rsidP="002C2F59">
      <w:pPr>
        <w:wordWrap/>
        <w:adjustRightInd w:val="0"/>
        <w:jc w:val="left"/>
        <w:rPr>
          <w:rFonts w:cs="굴림체"/>
          <w:kern w:val="0"/>
          <w:szCs w:val="20"/>
        </w:rPr>
      </w:pPr>
      <w:r w:rsidRPr="002C2F59">
        <w:rPr>
          <w:rFonts w:cs="굴림체"/>
          <w:color w:val="008080"/>
          <w:kern w:val="0"/>
          <w:szCs w:val="20"/>
        </w:rPr>
        <w:t>&lt;</w:t>
      </w:r>
      <w:r w:rsidRPr="002C2F59">
        <w:rPr>
          <w:rFonts w:cs="굴림체"/>
          <w:color w:val="3F7F7F"/>
          <w:kern w:val="0"/>
          <w:szCs w:val="20"/>
        </w:rPr>
        <w:t>form</w:t>
      </w:r>
      <w:r w:rsidRPr="002C2F59">
        <w:rPr>
          <w:rFonts w:cs="굴림체"/>
          <w:color w:val="008080"/>
          <w:kern w:val="0"/>
          <w:szCs w:val="20"/>
        </w:rPr>
        <w:t>&gt;</w:t>
      </w:r>
    </w:p>
    <w:p w14:paraId="5B720A30" w14:textId="77777777" w:rsidR="002C2F59" w:rsidRPr="002C2F59" w:rsidRDefault="002C2F59" w:rsidP="002C2F59">
      <w:pPr>
        <w:wordWrap/>
        <w:adjustRightInd w:val="0"/>
        <w:jc w:val="left"/>
        <w:rPr>
          <w:rFonts w:cs="굴림체"/>
          <w:kern w:val="0"/>
          <w:szCs w:val="20"/>
        </w:rPr>
      </w:pPr>
      <w:r w:rsidRPr="002C2F59">
        <w:rPr>
          <w:rFonts w:cs="굴림체"/>
          <w:color w:val="000000"/>
          <w:kern w:val="0"/>
          <w:szCs w:val="20"/>
        </w:rPr>
        <w:t xml:space="preserve">    </w:t>
      </w:r>
      <w:r w:rsidRPr="002C2F59">
        <w:rPr>
          <w:rFonts w:cs="굴림체"/>
          <w:color w:val="008080"/>
          <w:kern w:val="0"/>
          <w:szCs w:val="20"/>
        </w:rPr>
        <w:t>&lt;</w:t>
      </w:r>
      <w:r w:rsidRPr="002C2F59">
        <w:rPr>
          <w:rFonts w:cs="굴림체"/>
          <w:color w:val="3F7F7F"/>
          <w:kern w:val="0"/>
          <w:szCs w:val="20"/>
        </w:rPr>
        <w:t>input</w:t>
      </w:r>
      <w:r w:rsidRPr="002C2F59">
        <w:rPr>
          <w:rFonts w:cs="굴림체"/>
          <w:kern w:val="0"/>
          <w:szCs w:val="20"/>
        </w:rPr>
        <w:t xml:space="preserve"> </w:t>
      </w:r>
      <w:r w:rsidRPr="002C2F59">
        <w:rPr>
          <w:rFonts w:cs="굴림체"/>
          <w:color w:val="7F007F"/>
          <w:kern w:val="0"/>
          <w:szCs w:val="20"/>
        </w:rPr>
        <w:t>type</w:t>
      </w:r>
      <w:r w:rsidRPr="002C2F59">
        <w:rPr>
          <w:rFonts w:cs="굴림체"/>
          <w:color w:val="000000"/>
          <w:kern w:val="0"/>
          <w:szCs w:val="20"/>
        </w:rPr>
        <w:t>=</w:t>
      </w:r>
      <w:r w:rsidRPr="002C2F59">
        <w:rPr>
          <w:rFonts w:cs="굴림체"/>
          <w:color w:val="2A00FF"/>
          <w:kern w:val="0"/>
          <w:szCs w:val="20"/>
        </w:rPr>
        <w:t>"text"</w:t>
      </w:r>
      <w:r w:rsidRPr="002C2F59">
        <w:rPr>
          <w:rFonts w:cs="굴림체"/>
          <w:kern w:val="0"/>
          <w:szCs w:val="20"/>
        </w:rPr>
        <w:t xml:space="preserve"> </w:t>
      </w:r>
      <w:r w:rsidRPr="002C2F59">
        <w:rPr>
          <w:rFonts w:cs="굴림체"/>
          <w:color w:val="7F007F"/>
          <w:kern w:val="0"/>
          <w:szCs w:val="20"/>
        </w:rPr>
        <w:t>name</w:t>
      </w:r>
      <w:r w:rsidRPr="002C2F59">
        <w:rPr>
          <w:rFonts w:cs="굴림체"/>
          <w:color w:val="000000"/>
          <w:kern w:val="0"/>
          <w:szCs w:val="20"/>
        </w:rPr>
        <w:t>=</w:t>
      </w:r>
      <w:r w:rsidRPr="002C2F59">
        <w:rPr>
          <w:rFonts w:cs="굴림체"/>
          <w:color w:val="2A00FF"/>
          <w:kern w:val="0"/>
          <w:szCs w:val="20"/>
        </w:rPr>
        <w:t>"srchText"</w:t>
      </w:r>
      <w:r w:rsidRPr="002C2F59">
        <w:rPr>
          <w:rFonts w:cs="굴림체"/>
          <w:kern w:val="0"/>
          <w:szCs w:val="20"/>
        </w:rPr>
        <w:t xml:space="preserve"> </w:t>
      </w:r>
      <w:r w:rsidRPr="002C2F59">
        <w:rPr>
          <w:rFonts w:cs="굴림체"/>
          <w:color w:val="008080"/>
          <w:kern w:val="0"/>
          <w:szCs w:val="20"/>
        </w:rPr>
        <w:t>/&gt;</w:t>
      </w:r>
    </w:p>
    <w:p w14:paraId="40FDAC3A" w14:textId="77777777" w:rsidR="002C2F59" w:rsidRPr="002C2F59" w:rsidRDefault="002C2F59" w:rsidP="002C2F5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 w:rsidRPr="002C2F59">
        <w:rPr>
          <w:rFonts w:cs="굴림체"/>
          <w:color w:val="000000"/>
          <w:kern w:val="0"/>
          <w:szCs w:val="20"/>
        </w:rPr>
        <w:t xml:space="preserve">  </w:t>
      </w:r>
      <w:r w:rsidRPr="002C2F59">
        <w:rPr>
          <w:rFonts w:cs="굴림체"/>
          <w:color w:val="008080"/>
          <w:kern w:val="0"/>
          <w:szCs w:val="20"/>
        </w:rPr>
        <w:t>&lt;</w:t>
      </w:r>
      <w:r w:rsidRPr="002C2F59">
        <w:rPr>
          <w:rFonts w:cs="굴림체"/>
          <w:color w:val="3F7F7F"/>
          <w:kern w:val="0"/>
          <w:szCs w:val="20"/>
        </w:rPr>
        <w:t>button</w:t>
      </w:r>
      <w:r w:rsidRPr="002C2F59">
        <w:rPr>
          <w:rFonts w:cs="굴림체"/>
          <w:kern w:val="0"/>
          <w:szCs w:val="20"/>
        </w:rPr>
        <w:t xml:space="preserve"> </w:t>
      </w:r>
      <w:r w:rsidRPr="002C2F59">
        <w:rPr>
          <w:rFonts w:cs="굴림체"/>
          <w:color w:val="7F007F"/>
          <w:kern w:val="0"/>
          <w:szCs w:val="20"/>
        </w:rPr>
        <w:t>type</w:t>
      </w:r>
      <w:r w:rsidRPr="002C2F59">
        <w:rPr>
          <w:rFonts w:cs="굴림체"/>
          <w:color w:val="000000"/>
          <w:kern w:val="0"/>
          <w:szCs w:val="20"/>
        </w:rPr>
        <w:t>=</w:t>
      </w:r>
      <w:r w:rsidRPr="002C2F59">
        <w:rPr>
          <w:rFonts w:cs="굴림체"/>
          <w:color w:val="2A00FF"/>
          <w:kern w:val="0"/>
          <w:szCs w:val="20"/>
        </w:rPr>
        <w:t>"submit"</w:t>
      </w:r>
      <w:r w:rsidRPr="002C2F59">
        <w:rPr>
          <w:rFonts w:cs="굴림체"/>
          <w:kern w:val="0"/>
          <w:szCs w:val="20"/>
        </w:rPr>
        <w:t xml:space="preserve"> </w:t>
      </w:r>
      <w:r w:rsidRPr="002C2F59">
        <w:rPr>
          <w:rFonts w:cs="굴림체"/>
          <w:color w:val="7F007F"/>
          <w:kern w:val="0"/>
          <w:szCs w:val="20"/>
        </w:rPr>
        <w:t>class</w:t>
      </w:r>
      <w:r w:rsidRPr="002C2F59">
        <w:rPr>
          <w:rFonts w:cs="굴림체"/>
          <w:color w:val="000000"/>
          <w:kern w:val="0"/>
          <w:szCs w:val="20"/>
        </w:rPr>
        <w:t>=</w:t>
      </w:r>
      <w:r w:rsidRPr="002C2F59">
        <w:rPr>
          <w:rFonts w:cs="굴림체"/>
          <w:color w:val="2A00FF"/>
          <w:kern w:val="0"/>
          <w:szCs w:val="20"/>
        </w:rPr>
        <w:t>"btn btn-primary"</w:t>
      </w:r>
      <w:r w:rsidRPr="002C2F59">
        <w:rPr>
          <w:rFonts w:cs="굴림체"/>
          <w:color w:val="008080"/>
          <w:kern w:val="0"/>
          <w:szCs w:val="20"/>
        </w:rPr>
        <w:t>&gt;</w:t>
      </w:r>
      <w:r w:rsidRPr="002C2F59">
        <w:rPr>
          <w:rFonts w:cs="굴림체" w:hint="eastAsia"/>
          <w:color w:val="000000"/>
          <w:kern w:val="0"/>
          <w:szCs w:val="20"/>
        </w:rPr>
        <w:t>조회</w:t>
      </w:r>
      <w:r w:rsidRPr="002C2F59">
        <w:rPr>
          <w:rFonts w:cs="굴림체"/>
          <w:color w:val="008080"/>
          <w:kern w:val="0"/>
          <w:szCs w:val="20"/>
        </w:rPr>
        <w:t>&lt;/</w:t>
      </w:r>
      <w:r w:rsidRPr="002C2F59">
        <w:rPr>
          <w:rFonts w:cs="굴림체"/>
          <w:color w:val="3F7F7F"/>
          <w:kern w:val="0"/>
          <w:szCs w:val="20"/>
        </w:rPr>
        <w:t>button</w:t>
      </w:r>
      <w:r w:rsidRPr="002C2F59">
        <w:rPr>
          <w:rFonts w:cs="굴림체"/>
          <w:color w:val="008080"/>
          <w:kern w:val="0"/>
          <w:szCs w:val="20"/>
        </w:rPr>
        <w:t>&gt;</w:t>
      </w:r>
    </w:p>
    <w:p w14:paraId="5EC51046" w14:textId="77777777" w:rsidR="002C2F59" w:rsidRPr="002C2F59" w:rsidRDefault="002C2F59" w:rsidP="002C2F59">
      <w:pPr>
        <w:wordWrap/>
        <w:adjustRightInd w:val="0"/>
        <w:jc w:val="left"/>
        <w:rPr>
          <w:rFonts w:cs="굴림체"/>
          <w:kern w:val="0"/>
          <w:szCs w:val="20"/>
        </w:rPr>
      </w:pPr>
      <w:r w:rsidRPr="002C2F59">
        <w:rPr>
          <w:rFonts w:cs="굴림체"/>
          <w:color w:val="008080"/>
          <w:kern w:val="0"/>
          <w:szCs w:val="20"/>
        </w:rPr>
        <w:t>&lt;/</w:t>
      </w:r>
      <w:r w:rsidRPr="002C2F59">
        <w:rPr>
          <w:rFonts w:cs="굴림체"/>
          <w:color w:val="3F7F7F"/>
          <w:kern w:val="0"/>
          <w:szCs w:val="20"/>
        </w:rPr>
        <w:t>form</w:t>
      </w:r>
      <w:r w:rsidRPr="002C2F59">
        <w:rPr>
          <w:rFonts w:cs="굴림체"/>
          <w:color w:val="008080"/>
          <w:kern w:val="0"/>
          <w:szCs w:val="20"/>
        </w:rPr>
        <w:t>&gt;</w:t>
      </w:r>
    </w:p>
    <w:p w14:paraId="490E3A27" w14:textId="77777777" w:rsidR="002C2F59" w:rsidRDefault="002C2F59" w:rsidP="002C2F59"/>
    <w:p w14:paraId="41D9B326" w14:textId="77777777" w:rsidR="002C2F59" w:rsidRPr="00D03048" w:rsidRDefault="002C2F59" w:rsidP="002C2F59">
      <w:r>
        <w:rPr>
          <w:rFonts w:hint="eastAsia"/>
        </w:rPr>
        <w:t xml:space="preserve">위 입력 폼에서 </w:t>
      </w:r>
      <w:r>
        <w:t xml:space="preserve">type="submit" </w:t>
      </w:r>
      <w:r>
        <w:rPr>
          <w:rFonts w:hint="eastAsia"/>
        </w:rPr>
        <w:t>버튼이 클릭될 때,</w:t>
      </w:r>
    </w:p>
    <w:p w14:paraId="57BA8F7F" w14:textId="77777777" w:rsidR="002C2F59" w:rsidRDefault="002C2F59" w:rsidP="00D03048">
      <w:r>
        <w:rPr>
          <w:rFonts w:hint="eastAsia"/>
        </w:rPr>
        <w:t xml:space="preserve">발생하는 </w:t>
      </w:r>
      <w:r>
        <w:t xml:space="preserve">HTTP Request </w:t>
      </w:r>
      <w:r>
        <w:rPr>
          <w:rFonts w:hint="eastAsia"/>
        </w:rPr>
        <w:t>는 G</w:t>
      </w:r>
      <w:r>
        <w:t xml:space="preserve">ET </w:t>
      </w:r>
      <w:r>
        <w:rPr>
          <w:rFonts w:hint="eastAsia"/>
        </w:rPr>
        <w:t>방식이다.</w:t>
      </w:r>
    </w:p>
    <w:p w14:paraId="2B1FDB0C" w14:textId="77777777" w:rsidR="00D03048" w:rsidRDefault="00D03048" w:rsidP="00D03048"/>
    <w:p w14:paraId="00232205" w14:textId="77777777" w:rsidR="00D03048" w:rsidRDefault="00D03048" w:rsidP="00D03048">
      <w:pPr>
        <w:pStyle w:val="Heading3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요청과</w:t>
      </w:r>
      <w:r>
        <w:rPr>
          <w:rFonts w:hint="eastAsia"/>
        </w:rPr>
        <w:t xml:space="preserve"> </w:t>
      </w:r>
      <w:r>
        <w:t>query string</w:t>
      </w:r>
    </w:p>
    <w:p w14:paraId="5EDCD84E" w14:textId="77777777" w:rsidR="00D03048" w:rsidRDefault="00D03048" w:rsidP="00D03048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 요청일 때,</w:t>
      </w:r>
      <w:r>
        <w:t xml:space="preserve"> </w:t>
      </w:r>
      <w:r>
        <w:rPr>
          <w:rFonts w:hint="eastAsia"/>
        </w:rPr>
        <w:t xml:space="preserve">서버에 전달되는 </w:t>
      </w:r>
      <w:r>
        <w:t>request parameter</w:t>
      </w:r>
      <w:r>
        <w:rPr>
          <w:rFonts w:hint="eastAsia"/>
        </w:rPr>
        <w:t xml:space="preserve">는 </w:t>
      </w:r>
    </w:p>
    <w:p w14:paraId="596314E8" w14:textId="77777777" w:rsidR="00D03048" w:rsidRDefault="00D03048" w:rsidP="00D03048">
      <w:r>
        <w:rPr>
          <w:rFonts w:hint="eastAsia"/>
        </w:rPr>
        <w:t>U</w:t>
      </w:r>
      <w:r>
        <w:t>RL</w:t>
      </w:r>
      <w:r>
        <w:rPr>
          <w:rFonts w:hint="eastAsia"/>
        </w:rPr>
        <w:t>의 q</w:t>
      </w:r>
      <w:r>
        <w:t xml:space="preserve">uery string </w:t>
      </w:r>
      <w:r>
        <w:rPr>
          <w:rFonts w:hint="eastAsia"/>
        </w:rPr>
        <w:t>이어야 한다.</w:t>
      </w:r>
    </w:p>
    <w:p w14:paraId="4925F813" w14:textId="77777777" w:rsidR="00D03048" w:rsidRDefault="00D03048" w:rsidP="00D03048"/>
    <w:p w14:paraId="50AACB0A" w14:textId="77777777" w:rsidR="002C2F59" w:rsidRDefault="002C2F59" w:rsidP="00D03048"/>
    <w:p w14:paraId="433C2C2E" w14:textId="77777777" w:rsidR="002C2F59" w:rsidRDefault="002C2F59" w:rsidP="002C2F59">
      <w:pPr>
        <w:pStyle w:val="Heading3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요청과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</w:p>
    <w:p w14:paraId="7677A99D" w14:textId="77777777" w:rsidR="002C2F59" w:rsidRDefault="002C2F59" w:rsidP="00D03048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 요청일 경우에,</w:t>
      </w:r>
      <w:r>
        <w:t xml:space="preserve"> </w:t>
      </w:r>
    </w:p>
    <w:p w14:paraId="67B2E21F" w14:textId="77777777" w:rsidR="002C2F59" w:rsidRDefault="002C2F59" w:rsidP="00D03048">
      <w:r>
        <w:rPr>
          <w:rFonts w:hint="eastAsia"/>
        </w:rPr>
        <w:t>입력 폼에 입력된 값은, U</w:t>
      </w:r>
      <w:r>
        <w:t>RL</w:t>
      </w:r>
      <w:r>
        <w:rPr>
          <w:rFonts w:hint="eastAsia"/>
        </w:rPr>
        <w:t>의 q</w:t>
      </w:r>
      <w:r>
        <w:t xml:space="preserve">uery string </w:t>
      </w:r>
      <w:r>
        <w:rPr>
          <w:rFonts w:hint="eastAsia"/>
        </w:rPr>
        <w:t>의 형태로 서버에 전달된다.</w:t>
      </w:r>
    </w:p>
    <w:p w14:paraId="5499A34A" w14:textId="77777777" w:rsidR="002C2F59" w:rsidRPr="002C2F59" w:rsidRDefault="002C2F59" w:rsidP="00D03048"/>
    <w:p w14:paraId="251A3A88" w14:textId="77777777" w:rsidR="002C2F59" w:rsidRDefault="002C2F59" w:rsidP="00D03048"/>
    <w:p w14:paraId="7A44356A" w14:textId="77777777" w:rsidR="002C2F59" w:rsidRDefault="002C2F59" w:rsidP="002C2F59">
      <w:pPr>
        <w:pStyle w:val="Heading3"/>
      </w:pPr>
      <w:r>
        <w:t xml:space="preserve">POST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요청과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</w:p>
    <w:p w14:paraId="25C224B0" w14:textId="77777777" w:rsidR="002C2F59" w:rsidRDefault="002C2F59" w:rsidP="002C2F59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 요청일 경우에,</w:t>
      </w:r>
      <w:r>
        <w:t xml:space="preserve"> </w:t>
      </w:r>
    </w:p>
    <w:p w14:paraId="24062D1C" w14:textId="77777777" w:rsidR="002C2F59" w:rsidRDefault="002C2F59" w:rsidP="002C2F59">
      <w:r>
        <w:rPr>
          <w:rFonts w:hint="eastAsia"/>
        </w:rPr>
        <w:t>입력 폼에 입력된 값은, U</w:t>
      </w:r>
      <w:r>
        <w:t>RL</w:t>
      </w:r>
      <w:r>
        <w:rPr>
          <w:rFonts w:hint="eastAsia"/>
        </w:rPr>
        <w:t>의 q</w:t>
      </w:r>
      <w:r>
        <w:t xml:space="preserve">uery string </w:t>
      </w:r>
      <w:r>
        <w:rPr>
          <w:rFonts w:hint="eastAsia"/>
        </w:rPr>
        <w:t>의 형태가 아니고,</w:t>
      </w:r>
    </w:p>
    <w:p w14:paraId="1BFD555A" w14:textId="77777777" w:rsidR="002C2F59" w:rsidRDefault="002C2F59" w:rsidP="002C2F59">
      <w:r>
        <w:rPr>
          <w:rFonts w:hint="eastAsia"/>
        </w:rPr>
        <w:t>H</w:t>
      </w:r>
      <w:r>
        <w:t>TTP Request</w:t>
      </w:r>
      <w:r>
        <w:rPr>
          <w:rFonts w:hint="eastAsia"/>
        </w:rPr>
        <w:t>의 본문에 담겨서 서버에 전달된다.</w:t>
      </w:r>
    </w:p>
    <w:p w14:paraId="60C030CA" w14:textId="77777777" w:rsidR="002C2F59" w:rsidRPr="002C2F59" w:rsidRDefault="002C2F59" w:rsidP="002C2F59"/>
    <w:p w14:paraId="481CA015" w14:textId="77777777" w:rsidR="002C2F59" w:rsidRPr="002C2F59" w:rsidRDefault="002C2F59" w:rsidP="00D03048"/>
    <w:p w14:paraId="0D361249" w14:textId="77777777" w:rsidR="002C2F59" w:rsidRPr="002C2F59" w:rsidRDefault="002C2F59" w:rsidP="00D03048"/>
    <w:p w14:paraId="6E682706" w14:textId="77777777" w:rsidR="002332F6" w:rsidRDefault="002332F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CAE0D56" w14:textId="77777777" w:rsidR="00D03048" w:rsidRDefault="00303785" w:rsidP="002332F6">
      <w:pPr>
        <w:pStyle w:val="Heading2"/>
      </w:pPr>
      <w:bookmarkStart w:id="9" w:name="_Toc26286788"/>
      <w:r>
        <w:rPr>
          <w:rFonts w:hint="eastAsia"/>
        </w:rPr>
        <w:lastRenderedPageBreak/>
        <w:t>리다이렉트(</w:t>
      </w:r>
      <w:r w:rsidR="002332F6">
        <w:t>redirect</w:t>
      </w:r>
      <w:r>
        <w:t>)</w:t>
      </w:r>
      <w:bookmarkEnd w:id="9"/>
    </w:p>
    <w:p w14:paraId="2C427555" w14:textId="77777777" w:rsidR="002332F6" w:rsidRPr="00303785" w:rsidRDefault="002332F6" w:rsidP="002332F6">
      <w:pPr>
        <w:rPr>
          <w:sz w:val="22"/>
          <w:szCs w:val="24"/>
        </w:rPr>
      </w:pPr>
      <w:r w:rsidRPr="00303785">
        <w:rPr>
          <w:sz w:val="22"/>
          <w:szCs w:val="24"/>
        </w:rPr>
        <w:t>response.sendRedirect(</w:t>
      </w:r>
      <w:r w:rsidRPr="00303785">
        <w:rPr>
          <w:b/>
          <w:bCs/>
          <w:color w:val="2A00FF"/>
          <w:sz w:val="22"/>
          <w:szCs w:val="24"/>
        </w:rPr>
        <w:t>URL</w:t>
      </w:r>
      <w:r w:rsidRPr="00303785">
        <w:rPr>
          <w:sz w:val="22"/>
          <w:szCs w:val="24"/>
        </w:rPr>
        <w:t>);</w:t>
      </w:r>
    </w:p>
    <w:p w14:paraId="0C9C1699" w14:textId="77777777" w:rsidR="002332F6" w:rsidRDefault="002332F6" w:rsidP="002332F6"/>
    <w:p w14:paraId="5B1BA174" w14:textId="77777777" w:rsidR="002332F6" w:rsidRDefault="002332F6" w:rsidP="002332F6">
      <w:r>
        <w:rPr>
          <w:rFonts w:hint="eastAsia"/>
        </w:rPr>
        <w:t>서버에서 위 J</w:t>
      </w:r>
      <w:r>
        <w:t xml:space="preserve">ava </w:t>
      </w:r>
      <w:r>
        <w:rPr>
          <w:rFonts w:hint="eastAsia"/>
        </w:rPr>
        <w:t>코드가 실행되면,</w:t>
      </w:r>
      <w:r>
        <w:t xml:space="preserve"> </w:t>
      </w:r>
      <w:r>
        <w:rPr>
          <w:rFonts w:hint="eastAsia"/>
        </w:rPr>
        <w:t>서버와 웹브라우저에서 다음과 같은 과정이 진행된다.</w:t>
      </w:r>
    </w:p>
    <w:p w14:paraId="4E0DCFFB" w14:textId="77777777" w:rsidR="002332F6" w:rsidRDefault="002332F6" w:rsidP="002332F6"/>
    <w:p w14:paraId="02F0BF28" w14:textId="77777777" w:rsidR="002332F6" w:rsidRDefault="002332F6" w:rsidP="002332F6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서버는 웹브라우저에게 다음과 같은 명령(메타 태그)를 전송한다.</w:t>
      </w:r>
    </w:p>
    <w:p w14:paraId="68E21561" w14:textId="77777777" w:rsidR="002332F6" w:rsidRDefault="002332F6" w:rsidP="002332F6">
      <w:r>
        <w:rPr>
          <w:rFonts w:hint="eastAsia"/>
        </w:rPr>
        <w:t xml:space="preserve"> </w:t>
      </w:r>
      <w:r>
        <w:t xml:space="preserve">  '</w:t>
      </w:r>
      <w:r>
        <w:rPr>
          <w:rFonts w:hint="eastAsia"/>
        </w:rPr>
        <w:t xml:space="preserve">즉시 </w:t>
      </w:r>
      <w:r w:rsidRPr="002332F6">
        <w:rPr>
          <w:b/>
          <w:bCs/>
          <w:color w:val="2A00FF"/>
        </w:rPr>
        <w:t>URL</w:t>
      </w:r>
      <w:r>
        <w:t xml:space="preserve"> </w:t>
      </w:r>
      <w:r>
        <w:rPr>
          <w:rFonts w:hint="eastAsia"/>
        </w:rPr>
        <w:t>을 다시 서버에 요청하라'</w:t>
      </w:r>
    </w:p>
    <w:p w14:paraId="445B1EC1" w14:textId="77777777" w:rsidR="002332F6" w:rsidRDefault="002332F6" w:rsidP="002332F6"/>
    <w:p w14:paraId="76B7ADE6" w14:textId="77777777" w:rsidR="002332F6" w:rsidRDefault="002332F6" w:rsidP="002332F6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그 명령(메타 태그)를 받은 웹브라우저는</w:t>
      </w:r>
      <w:r>
        <w:t xml:space="preserve">, </w:t>
      </w:r>
    </w:p>
    <w:p w14:paraId="7F973DF2" w14:textId="77777777" w:rsidR="002332F6" w:rsidRDefault="002332F6" w:rsidP="002332F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명령에 포함된 </w:t>
      </w:r>
      <w:r w:rsidRPr="002332F6">
        <w:rPr>
          <w:b/>
          <w:bCs/>
          <w:color w:val="2A00FF"/>
        </w:rPr>
        <w:t>URL</w:t>
      </w:r>
      <w:r>
        <w:t xml:space="preserve"> </w:t>
      </w:r>
      <w:r>
        <w:rPr>
          <w:rFonts w:hint="eastAsia"/>
        </w:rPr>
        <w:t>을 서버에 즉시 요청한다.</w:t>
      </w:r>
    </w:p>
    <w:p w14:paraId="6830749B" w14:textId="77777777" w:rsidR="002332F6" w:rsidRDefault="002332F6" w:rsidP="002332F6"/>
    <w:p w14:paraId="25F65CB7" w14:textId="77777777" w:rsidR="002332F6" w:rsidRDefault="002332F6" w:rsidP="002332F6">
      <w:r>
        <w:t xml:space="preserve">(3) </w:t>
      </w:r>
      <w:r>
        <w:rPr>
          <w:rFonts w:hint="eastAsia"/>
        </w:rPr>
        <w:t xml:space="preserve">요청된 </w:t>
      </w:r>
      <w:r w:rsidRPr="002332F6">
        <w:rPr>
          <w:b/>
          <w:bCs/>
          <w:color w:val="2A00FF"/>
        </w:rPr>
        <w:t>URL</w:t>
      </w:r>
      <w:r>
        <w:t xml:space="preserve"> </w:t>
      </w:r>
      <w:r>
        <w:rPr>
          <w:rFonts w:hint="eastAsia"/>
        </w:rPr>
        <w:t>이 서버에서 실행되고,</w:t>
      </w:r>
      <w:r>
        <w:t xml:space="preserve"> </w:t>
      </w:r>
    </w:p>
    <w:p w14:paraId="774F9C5D" w14:textId="77777777" w:rsidR="002332F6" w:rsidRDefault="002332F6" w:rsidP="002332F6">
      <w:r>
        <w:t xml:space="preserve">   </w:t>
      </w:r>
      <w:r>
        <w:rPr>
          <w:rFonts w:hint="eastAsia"/>
        </w:rPr>
        <w:t>실행 결과가 서버로부터 웹브라우저로 출력(전송)된다.</w:t>
      </w:r>
    </w:p>
    <w:p w14:paraId="442E8B5A" w14:textId="77777777" w:rsidR="002332F6" w:rsidRPr="002332F6" w:rsidRDefault="002332F6" w:rsidP="002332F6"/>
    <w:p w14:paraId="48A4E75E" w14:textId="77777777" w:rsidR="002332F6" w:rsidRDefault="002332F6" w:rsidP="002332F6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웹브라우저 주소칸에는</w:t>
      </w:r>
      <w:r w:rsidR="00303785">
        <w:rPr>
          <w:rFonts w:hint="eastAsia"/>
        </w:rPr>
        <w:t>,</w:t>
      </w:r>
      <w:r>
        <w:rPr>
          <w:rFonts w:hint="eastAsia"/>
        </w:rPr>
        <w:t xml:space="preserve"> 방금 서버에 요청한 </w:t>
      </w:r>
      <w:r w:rsidRPr="002332F6">
        <w:rPr>
          <w:b/>
          <w:bCs/>
          <w:color w:val="2A00FF"/>
        </w:rPr>
        <w:t>URL</w:t>
      </w:r>
      <w:r>
        <w:t xml:space="preserve"> </w:t>
      </w:r>
      <w:r>
        <w:rPr>
          <w:rFonts w:hint="eastAsia"/>
        </w:rPr>
        <w:t xml:space="preserve">이 </w:t>
      </w:r>
      <w:r w:rsidR="00303785">
        <w:rPr>
          <w:rFonts w:hint="eastAsia"/>
        </w:rPr>
        <w:t>보이고,</w:t>
      </w:r>
    </w:p>
    <w:p w14:paraId="794CDBA9" w14:textId="77777777" w:rsidR="00303785" w:rsidRDefault="00303785" w:rsidP="002332F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웹브라우저 창에는,</w:t>
      </w:r>
      <w:r>
        <w:t xml:space="preserve"> </w:t>
      </w:r>
      <w:r>
        <w:rPr>
          <w:rFonts w:hint="eastAsia"/>
        </w:rPr>
        <w:t>상금 서버가 전송한 실행 결과 출력이 보인다.</w:t>
      </w:r>
    </w:p>
    <w:p w14:paraId="1493CC6C" w14:textId="77777777" w:rsidR="00303785" w:rsidRDefault="00303785" w:rsidP="002332F6"/>
    <w:p w14:paraId="0515FF9D" w14:textId="77777777" w:rsidR="00303785" w:rsidRDefault="00303785" w:rsidP="002332F6"/>
    <w:p w14:paraId="37FBDC3D" w14:textId="77777777" w:rsidR="00303785" w:rsidRDefault="00303785" w:rsidP="002332F6">
      <w:r>
        <w:rPr>
          <w:rFonts w:hint="eastAsia"/>
        </w:rPr>
        <w:t>긴 설명을 요약하자면,</w:t>
      </w:r>
    </w:p>
    <w:p w14:paraId="543CDE76" w14:textId="77777777" w:rsidR="00303785" w:rsidRDefault="00303785" w:rsidP="002332F6">
      <w:r>
        <w:rPr>
          <w:rFonts w:hint="eastAsia"/>
        </w:rPr>
        <w:t>서버에서 위 J</w:t>
      </w:r>
      <w:r>
        <w:t xml:space="preserve">ava </w:t>
      </w:r>
      <w:r>
        <w:rPr>
          <w:rFonts w:hint="eastAsia"/>
        </w:rPr>
        <w:t>코드가 실행되면,</w:t>
      </w:r>
      <w:r>
        <w:t xml:space="preserve">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로 리다이렉트 하라는 명령이 </w:t>
      </w:r>
    </w:p>
    <w:p w14:paraId="3E2F2797" w14:textId="77777777" w:rsidR="00303785" w:rsidRDefault="00303785" w:rsidP="002332F6">
      <w:r>
        <w:rPr>
          <w:rFonts w:hint="eastAsia"/>
        </w:rPr>
        <w:t>서버로부터 웹브라우저로 전송된다.</w:t>
      </w:r>
    </w:p>
    <w:p w14:paraId="320E93B6" w14:textId="77777777" w:rsidR="00303785" w:rsidRPr="00303785" w:rsidRDefault="00303785" w:rsidP="002332F6"/>
    <w:p w14:paraId="74458E5F" w14:textId="77777777" w:rsidR="00303785" w:rsidRDefault="00303785" w:rsidP="002332F6"/>
    <w:p w14:paraId="2B73C9E0" w14:textId="77777777" w:rsidR="00303785" w:rsidRDefault="00303785" w:rsidP="002332F6"/>
    <w:p w14:paraId="1414577E" w14:textId="77777777" w:rsidR="002332F6" w:rsidRDefault="002332F6" w:rsidP="002332F6"/>
    <w:p w14:paraId="6B6D2A54" w14:textId="77777777" w:rsidR="002332F6" w:rsidRPr="002332F6" w:rsidRDefault="002332F6" w:rsidP="002332F6"/>
    <w:p w14:paraId="55FDC323" w14:textId="77777777" w:rsidR="002332F6" w:rsidRDefault="002332F6" w:rsidP="002332F6"/>
    <w:p w14:paraId="033401D7" w14:textId="77777777" w:rsidR="002332F6" w:rsidRPr="002332F6" w:rsidRDefault="002332F6" w:rsidP="002332F6"/>
    <w:p w14:paraId="7D374CB3" w14:textId="77777777" w:rsidR="00D03048" w:rsidRDefault="00D0304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D8666B1" w14:textId="77777777" w:rsidR="008C75D8" w:rsidRDefault="008C75D8" w:rsidP="008C75D8">
      <w:pPr>
        <w:pStyle w:val="Heading2"/>
      </w:pPr>
      <w:bookmarkStart w:id="10" w:name="_Toc26286789"/>
      <w:r>
        <w:rPr>
          <w:rFonts w:hint="eastAsia"/>
        </w:rPr>
        <w:lastRenderedPageBreak/>
        <w:t>c</w:t>
      </w:r>
      <w:r>
        <w:t>reateDepartment1.jsp</w:t>
      </w:r>
      <w:bookmarkEnd w:id="10"/>
    </w:p>
    <w:p w14:paraId="381E61DA" w14:textId="77777777" w:rsidR="008C75D8" w:rsidRDefault="008C75D8" w:rsidP="008C75D8">
      <w:r>
        <w:rPr>
          <w:rFonts w:hint="eastAsia"/>
        </w:rPr>
        <w:t>W</w:t>
      </w:r>
      <w:r>
        <w:t>ebContext/jdbc1/createDepartment1.jsp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C75D8" w14:paraId="635844DF" w14:textId="77777777" w:rsidTr="002C2F59">
        <w:tc>
          <w:tcPr>
            <w:tcW w:w="426" w:type="dxa"/>
          </w:tcPr>
          <w:p w14:paraId="009CC1F7" w14:textId="77777777" w:rsidR="008C75D8" w:rsidRPr="00185935" w:rsidRDefault="008C75D8" w:rsidP="008C75D8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8C9C513" w14:textId="77777777" w:rsidR="008C75D8" w:rsidRPr="00185935" w:rsidRDefault="008C75D8" w:rsidP="008C75D8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F9A210E" w14:textId="77777777" w:rsidR="008C75D8" w:rsidRPr="00185935" w:rsidRDefault="008C75D8" w:rsidP="008C75D8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6F2C914" w14:textId="77777777" w:rsidR="008C75D8" w:rsidRPr="00185935" w:rsidRDefault="008C75D8" w:rsidP="008C75D8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B18BBD3" w14:textId="77777777" w:rsidR="008C75D8" w:rsidRPr="00185935" w:rsidRDefault="008C75D8" w:rsidP="008C75D8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EEA6EA6" w14:textId="77777777" w:rsidR="008C75D8" w:rsidRPr="00185935" w:rsidRDefault="008C75D8" w:rsidP="008C75D8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2A3A222" w14:textId="77777777" w:rsidR="008C75D8" w:rsidRPr="00185935" w:rsidRDefault="008C75D8" w:rsidP="008C75D8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A8FC54B" w14:textId="77777777" w:rsidR="008C75D8" w:rsidRPr="00185935" w:rsidRDefault="008C75D8" w:rsidP="008C75D8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890D15F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6BCFE68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B78ADE7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FB453C1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3FDEEF9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FC5BAD2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6F9CE77F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169F1D6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86FA4F1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E177151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462FA02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41DE071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9380DFF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467D92EE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5A7A7D24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281FAF43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293675E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BF16CAC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07E2CF11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32E64B8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45DA9A65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6E61ED54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3DDAAB26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08E49F8F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45C9E0C1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6CC0219B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21D61AD1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2DCF7FCC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0C666D9C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5087AB80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FCB1F51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2E7D741E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1DDC68F5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2BB3527A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196FD323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72039DC2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0FC81696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0A173CC1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38827DCC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0120D21B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632904DD" w14:textId="77777777" w:rsidR="008C75D8" w:rsidRDefault="008C75D8" w:rsidP="008C75D8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37AC6ED3" w14:textId="77777777" w:rsidR="008C75D8" w:rsidRPr="00185935" w:rsidRDefault="008C75D8" w:rsidP="008C75D8">
            <w:pPr>
              <w:pStyle w:val="a0"/>
            </w:pPr>
            <w:r>
              <w:rPr>
                <w:rFonts w:hint="eastAsia"/>
              </w:rPr>
              <w:t>50</w:t>
            </w:r>
          </w:p>
        </w:tc>
        <w:tc>
          <w:tcPr>
            <w:tcW w:w="10631" w:type="dxa"/>
          </w:tcPr>
          <w:p w14:paraId="6D24601A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787C247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lecture1.jdbc1.*"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E34E8F3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6ED96CDE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(request.getMethod().equals(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26328280" w14:textId="77777777" w:rsidR="002332F6" w:rsidRDefault="002332F6" w:rsidP="002332F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request.setCharacterEncoding(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AC53A18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Department department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Department();</w:t>
            </w:r>
          </w:p>
          <w:p w14:paraId="7B52A380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s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);    </w:t>
            </w:r>
          </w:p>
          <w:p w14:paraId="2C575E36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department.setDepartmentName(s);</w:t>
            </w:r>
          </w:p>
          <w:p w14:paraId="2EC60912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DepartmentDAO1.insert(department);</w:t>
            </w:r>
          </w:p>
          <w:p w14:paraId="7E56CE01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response.sendRedirect(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"departmentList2.jsp"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329EDBA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A91F207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BFEE13E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C13D42C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4FBF9538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CC5B4A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D6E678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547976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C484FA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2E2DE3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A30061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527BCD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A6468BA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font-family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 w:hint="eastAsia"/>
                <w:color w:val="2A00E1"/>
                <w:kern w:val="0"/>
                <w:szCs w:val="20"/>
              </w:rPr>
              <w:t>굴림체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91267C9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table.table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224570B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 td:nth-child(1)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72C36B5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3BA560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445C2B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E90C70B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330E0A4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526BFEE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A9DEAD2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등록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7466091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1F37231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70A1A3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F5A9E8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83EBE4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FD7606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A5A91B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C556459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F787C6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D205772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C7AA2E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62D85132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btn-primary"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AFC4A1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"javascript:window.history.back()"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btn-info"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돌아가기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1729AF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4A6E634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1DA4B9C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9356AB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70C467" w14:textId="77777777" w:rsidR="008C75D8" w:rsidRDefault="008C75D8" w:rsidP="008C75D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2B5492" w14:textId="77777777" w:rsidR="008C75D8" w:rsidRDefault="008C75D8" w:rsidP="008C75D8">
            <w:pPr>
              <w:pStyle w:val="a0"/>
            </w:pPr>
          </w:p>
        </w:tc>
      </w:tr>
    </w:tbl>
    <w:p w14:paraId="4C570510" w14:textId="77777777" w:rsidR="008C75D8" w:rsidRDefault="008C75D8" w:rsidP="008C75D8"/>
    <w:p w14:paraId="416A1FCA" w14:textId="77777777" w:rsidR="002C2F59" w:rsidRDefault="002C2F5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F524E38" w14:textId="77777777" w:rsidR="002C2F59" w:rsidRDefault="002C2F59" w:rsidP="002C2F59">
      <w:pPr>
        <w:pStyle w:val="Heading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lastRenderedPageBreak/>
        <w:t>if</w:t>
      </w:r>
      <w:r>
        <w:rPr>
          <w:rFonts w:cs="굴림체"/>
          <w:color w:val="000000"/>
          <w:kern w:val="0"/>
          <w:szCs w:val="20"/>
        </w:rPr>
        <w:t xml:space="preserve"> (request.getMethod().equals(</w:t>
      </w:r>
      <w:r>
        <w:rPr>
          <w:rFonts w:cs="굴림체"/>
          <w:color w:val="2A00FF"/>
          <w:kern w:val="0"/>
          <w:szCs w:val="20"/>
        </w:rPr>
        <w:t>"POST"</w:t>
      </w:r>
      <w:r>
        <w:rPr>
          <w:rFonts w:cs="굴림체"/>
          <w:color w:val="000000"/>
          <w:kern w:val="0"/>
          <w:szCs w:val="20"/>
        </w:rPr>
        <w:t xml:space="preserve">)) {  </w:t>
      </w:r>
    </w:p>
    <w:p w14:paraId="338F78E9" w14:textId="77777777" w:rsidR="002C2F59" w:rsidRDefault="002C2F59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P</w:t>
      </w:r>
      <w:r>
        <w:rPr>
          <w:rFonts w:cs="굴림체"/>
          <w:color w:val="000000"/>
          <w:kern w:val="0"/>
          <w:szCs w:val="20"/>
        </w:rPr>
        <w:t xml:space="preserve">OST </w:t>
      </w:r>
      <w:r>
        <w:rPr>
          <w:rFonts w:cs="굴림체" w:hint="eastAsia"/>
          <w:color w:val="000000"/>
          <w:kern w:val="0"/>
          <w:szCs w:val="20"/>
        </w:rPr>
        <w:t xml:space="preserve">방식 요청일 경우에만 </w:t>
      </w:r>
      <w:r>
        <w:rPr>
          <w:rFonts w:cs="굴림체"/>
          <w:color w:val="000000"/>
          <w:kern w:val="0"/>
          <w:szCs w:val="20"/>
        </w:rPr>
        <w:t>true</w:t>
      </w:r>
      <w:r>
        <w:rPr>
          <w:rFonts w:cs="굴림체" w:hint="eastAsia"/>
          <w:color w:val="000000"/>
          <w:kern w:val="0"/>
          <w:szCs w:val="20"/>
        </w:rPr>
        <w:t>가 된다.</w:t>
      </w:r>
    </w:p>
    <w:p w14:paraId="221E4FD3" w14:textId="77777777" w:rsidR="002C2F59" w:rsidRPr="002C2F59" w:rsidRDefault="002C2F59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7FE90892" w14:textId="77777777" w:rsidR="002C2F59" w:rsidRDefault="002C2F59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웹브라우저에서 아래 </w:t>
      </w:r>
      <w:r>
        <w:rPr>
          <w:rFonts w:cs="굴림체"/>
          <w:color w:val="000000"/>
          <w:kern w:val="0"/>
          <w:szCs w:val="20"/>
        </w:rPr>
        <w:t>URL</w:t>
      </w:r>
      <w:r>
        <w:rPr>
          <w:rFonts w:cs="굴림체" w:hint="eastAsia"/>
          <w:color w:val="000000"/>
          <w:kern w:val="0"/>
          <w:szCs w:val="20"/>
        </w:rPr>
        <w:t>을 서버에 요청할 때는,</w:t>
      </w:r>
      <w:r>
        <w:rPr>
          <w:rFonts w:cs="굴림체"/>
          <w:color w:val="000000"/>
          <w:kern w:val="0"/>
          <w:szCs w:val="20"/>
        </w:rPr>
        <w:t xml:space="preserve"> GET </w:t>
      </w:r>
      <w:r>
        <w:rPr>
          <w:rFonts w:cs="굴림체" w:hint="eastAsia"/>
          <w:color w:val="000000"/>
          <w:kern w:val="0"/>
          <w:szCs w:val="20"/>
        </w:rPr>
        <w:t>방식 요청이다.</w:t>
      </w:r>
    </w:p>
    <w:p w14:paraId="29FACEB6" w14:textId="77777777" w:rsidR="002C2F59" w:rsidRDefault="002C2F59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 w:rsidRPr="002C2F59">
        <w:rPr>
          <w:rFonts w:cs="굴림체"/>
          <w:color w:val="000000"/>
          <w:kern w:val="0"/>
          <w:szCs w:val="20"/>
        </w:rPr>
        <w:t>http://localhost:8080/lecture1/jdbc1/createDepartment1.jsp</w:t>
      </w:r>
    </w:p>
    <w:p w14:paraId="15D8F7C2" w14:textId="77777777" w:rsidR="002C2F59" w:rsidRDefault="002C2F59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3FA58693" w14:textId="77777777" w:rsidR="002C2F59" w:rsidRDefault="002C2F59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따라서,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 xml:space="preserve">이클립스에서 </w:t>
      </w:r>
      <w:r>
        <w:rPr>
          <w:rFonts w:cs="굴림체"/>
          <w:color w:val="000000"/>
          <w:kern w:val="0"/>
          <w:szCs w:val="20"/>
        </w:rPr>
        <w:t>createDepartment1.jsp</w:t>
      </w:r>
      <w:r>
        <w:rPr>
          <w:rFonts w:cs="굴림체" w:hint="eastAsia"/>
          <w:color w:val="000000"/>
          <w:kern w:val="0"/>
          <w:szCs w:val="20"/>
        </w:rPr>
        <w:t>를 처음 실행할 때는,</w:t>
      </w:r>
      <w:r>
        <w:rPr>
          <w:rFonts w:cs="굴림체"/>
          <w:color w:val="000000"/>
          <w:kern w:val="0"/>
          <w:szCs w:val="20"/>
        </w:rPr>
        <w:t xml:space="preserve"> </w:t>
      </w:r>
    </w:p>
    <w:p w14:paraId="4C28789D" w14:textId="77777777" w:rsidR="002C2F59" w:rsidRDefault="002C2F59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위 </w:t>
      </w:r>
      <w:r>
        <w:rPr>
          <w:rFonts w:cs="굴림체"/>
          <w:color w:val="000000"/>
          <w:kern w:val="0"/>
          <w:szCs w:val="20"/>
        </w:rPr>
        <w:t xml:space="preserve">if </w:t>
      </w:r>
      <w:r>
        <w:rPr>
          <w:rFonts w:cs="굴림체" w:hint="eastAsia"/>
          <w:color w:val="000000"/>
          <w:kern w:val="0"/>
          <w:szCs w:val="20"/>
        </w:rPr>
        <w:t xml:space="preserve">문은 </w:t>
      </w:r>
      <w:r>
        <w:rPr>
          <w:rFonts w:cs="굴림체"/>
          <w:color w:val="000000"/>
          <w:kern w:val="0"/>
          <w:szCs w:val="20"/>
        </w:rPr>
        <w:t>false</w:t>
      </w:r>
      <w:r>
        <w:rPr>
          <w:rFonts w:cs="굴림체" w:hint="eastAsia"/>
          <w:color w:val="000000"/>
          <w:kern w:val="0"/>
          <w:szCs w:val="20"/>
        </w:rPr>
        <w:t>가 된다.</w:t>
      </w:r>
    </w:p>
    <w:p w14:paraId="47A7F640" w14:textId="77777777" w:rsidR="002C2F59" w:rsidRDefault="002C2F59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119EDF94" w14:textId="77777777" w:rsidR="002C2F59" w:rsidRDefault="002C2F59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5A3117C" wp14:editId="7BE28601">
            <wp:extent cx="3495133" cy="1378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753" cy="139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DA94" w14:textId="77777777" w:rsidR="002C2F59" w:rsidRDefault="002C2F59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위 화면에서 </w:t>
      </w:r>
      <w:r>
        <w:rPr>
          <w:rFonts w:cs="굴림체"/>
          <w:color w:val="000000"/>
          <w:kern w:val="0"/>
          <w:szCs w:val="20"/>
        </w:rPr>
        <w:t>'</w:t>
      </w:r>
      <w:r>
        <w:rPr>
          <w:rFonts w:cs="굴림체" w:hint="eastAsia"/>
          <w:color w:val="000000"/>
          <w:kern w:val="0"/>
          <w:szCs w:val="20"/>
        </w:rPr>
        <w:t>저장'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버튼을 클릭하면,</w:t>
      </w:r>
    </w:p>
    <w:p w14:paraId="241520E1" w14:textId="77777777" w:rsidR="002C2F59" w:rsidRDefault="002C2F59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현재 </w:t>
      </w:r>
      <w:r>
        <w:rPr>
          <w:rFonts w:cs="굴림체"/>
          <w:color w:val="000000"/>
          <w:kern w:val="0"/>
          <w:szCs w:val="20"/>
        </w:rPr>
        <w:t>URL(</w:t>
      </w:r>
      <w:r w:rsidRPr="002C2F59">
        <w:rPr>
          <w:rFonts w:cs="굴림체"/>
          <w:color w:val="000000"/>
          <w:kern w:val="0"/>
          <w:szCs w:val="20"/>
        </w:rPr>
        <w:t>http://localhost:8080/lecture1/jdbc1/createDepartment1.jsp</w:t>
      </w:r>
      <w:r>
        <w:rPr>
          <w:rFonts w:cs="굴림체"/>
          <w:color w:val="000000"/>
          <w:kern w:val="0"/>
          <w:szCs w:val="20"/>
        </w:rPr>
        <w:t>)</w:t>
      </w:r>
      <w:r>
        <w:rPr>
          <w:rFonts w:cs="굴림체" w:hint="eastAsia"/>
          <w:color w:val="000000"/>
          <w:kern w:val="0"/>
          <w:szCs w:val="20"/>
        </w:rPr>
        <w:t xml:space="preserve">을 </w:t>
      </w:r>
    </w:p>
    <w:p w14:paraId="599B2BA8" w14:textId="77777777" w:rsidR="002C2F59" w:rsidRDefault="002C2F59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POST </w:t>
      </w:r>
      <w:r>
        <w:rPr>
          <w:rFonts w:cs="굴림체" w:hint="eastAsia"/>
          <w:color w:val="000000"/>
          <w:kern w:val="0"/>
          <w:szCs w:val="20"/>
        </w:rPr>
        <w:t>방식으로 요청하게 된다.</w:t>
      </w:r>
    </w:p>
    <w:p w14:paraId="30E6B6A8" w14:textId="77777777" w:rsidR="002332F6" w:rsidRDefault="002332F6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1DFA10B8" w14:textId="77777777" w:rsidR="002332F6" w:rsidRDefault="002332F6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이때는 우의 </w:t>
      </w:r>
      <w:r>
        <w:rPr>
          <w:rFonts w:cs="굴림체"/>
          <w:color w:val="000000"/>
          <w:kern w:val="0"/>
          <w:szCs w:val="20"/>
        </w:rPr>
        <w:t xml:space="preserve">if </w:t>
      </w:r>
      <w:r>
        <w:rPr>
          <w:rFonts w:cs="굴림체" w:hint="eastAsia"/>
          <w:color w:val="000000"/>
          <w:kern w:val="0"/>
          <w:szCs w:val="20"/>
        </w:rPr>
        <w:t xml:space="preserve">문이 </w:t>
      </w:r>
      <w:r>
        <w:rPr>
          <w:rFonts w:cs="굴림체"/>
          <w:color w:val="000000"/>
          <w:kern w:val="0"/>
          <w:szCs w:val="20"/>
        </w:rPr>
        <w:t>true</w:t>
      </w:r>
      <w:r>
        <w:rPr>
          <w:rFonts w:cs="굴림체" w:hint="eastAsia"/>
          <w:color w:val="000000"/>
          <w:kern w:val="0"/>
          <w:szCs w:val="20"/>
        </w:rPr>
        <w:t>가 된다.</w:t>
      </w:r>
    </w:p>
    <w:p w14:paraId="1D60137A" w14:textId="77777777" w:rsidR="002C2F59" w:rsidRDefault="002C2F59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09D7DE61" w14:textId="77777777" w:rsidR="002332F6" w:rsidRDefault="002332F6" w:rsidP="002332F6">
      <w:pPr>
        <w:pStyle w:val="Heading3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request.setCharacterEncoding(</w:t>
      </w:r>
      <w:r>
        <w:rPr>
          <w:rFonts w:cs="굴림체"/>
          <w:color w:val="2A00FF"/>
          <w:kern w:val="0"/>
          <w:szCs w:val="20"/>
        </w:rPr>
        <w:t>"UTF-8"</w:t>
      </w:r>
      <w:r>
        <w:rPr>
          <w:rFonts w:cs="굴림체"/>
          <w:color w:val="000000"/>
          <w:kern w:val="0"/>
          <w:szCs w:val="20"/>
        </w:rPr>
        <w:t>);</w:t>
      </w:r>
    </w:p>
    <w:p w14:paraId="397AE56A" w14:textId="77777777" w:rsidR="002332F6" w:rsidRDefault="002332F6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r</w:t>
      </w:r>
      <w:r>
        <w:rPr>
          <w:rFonts w:cs="굴림체"/>
          <w:color w:val="000000"/>
          <w:kern w:val="0"/>
          <w:szCs w:val="20"/>
        </w:rPr>
        <w:t xml:space="preserve">equest parameter </w:t>
      </w:r>
      <w:r>
        <w:rPr>
          <w:rFonts w:cs="굴림체" w:hint="eastAsia"/>
          <w:color w:val="000000"/>
          <w:kern w:val="0"/>
          <w:szCs w:val="20"/>
        </w:rPr>
        <w:t>데이터에 한글이 포함되어 있는 경우에,</w:t>
      </w:r>
    </w:p>
    <w:p w14:paraId="3ABFD37F" w14:textId="77777777" w:rsidR="002332F6" w:rsidRDefault="002332F6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request parameter </w:t>
      </w:r>
      <w:r>
        <w:rPr>
          <w:rFonts w:cs="굴림체" w:hint="eastAsia"/>
          <w:color w:val="000000"/>
          <w:kern w:val="0"/>
          <w:szCs w:val="20"/>
        </w:rPr>
        <w:t>값을 꺼내기 전에 먼저 위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코드를 실행해야 한다.</w:t>
      </w:r>
    </w:p>
    <w:p w14:paraId="6C218D9E" w14:textId="77777777" w:rsidR="002C2F59" w:rsidRDefault="002C2F59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5E42E879" w14:textId="77777777" w:rsidR="002332F6" w:rsidRDefault="002332F6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47DD5062" w14:textId="77777777" w:rsidR="002332F6" w:rsidRDefault="002332F6" w:rsidP="002332F6">
      <w:pPr>
        <w:pStyle w:val="Heading3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학과</w:t>
      </w: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등록</w:t>
      </w:r>
      <w:r>
        <w:rPr>
          <w:rFonts w:cs="굴림체" w:hint="eastAsia"/>
          <w:color w:val="000000"/>
          <w:kern w:val="0"/>
          <w:szCs w:val="20"/>
        </w:rPr>
        <w:t>(</w:t>
      </w:r>
      <w:r>
        <w:rPr>
          <w:rFonts w:cs="굴림체"/>
          <w:color w:val="000000"/>
          <w:kern w:val="0"/>
          <w:szCs w:val="20"/>
        </w:rPr>
        <w:t>INSERT)</w:t>
      </w:r>
    </w:p>
    <w:p w14:paraId="1061A50F" w14:textId="77777777" w:rsidR="002C2F59" w:rsidRDefault="002C2F59" w:rsidP="002C2F5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Department department = </w:t>
      </w:r>
      <w:r>
        <w:rPr>
          <w:rFonts w:cs="굴림체"/>
          <w:color w:val="7F0055"/>
          <w:kern w:val="0"/>
          <w:szCs w:val="20"/>
        </w:rPr>
        <w:t>new</w:t>
      </w:r>
      <w:r>
        <w:rPr>
          <w:rFonts w:cs="굴림체"/>
          <w:color w:val="000000"/>
          <w:kern w:val="0"/>
          <w:szCs w:val="20"/>
        </w:rPr>
        <w:t xml:space="preserve"> Department();</w:t>
      </w:r>
    </w:p>
    <w:p w14:paraId="0D05E1AE" w14:textId="77777777" w:rsidR="002C2F59" w:rsidRDefault="002C2F59" w:rsidP="002C2F5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String s = request.getParameter(</w:t>
      </w:r>
      <w:r>
        <w:rPr>
          <w:rFonts w:cs="굴림체"/>
          <w:color w:val="2A00FF"/>
          <w:kern w:val="0"/>
          <w:szCs w:val="20"/>
        </w:rPr>
        <w:t>"departmentName"</w:t>
      </w:r>
      <w:r>
        <w:rPr>
          <w:rFonts w:cs="굴림체"/>
          <w:color w:val="000000"/>
          <w:kern w:val="0"/>
          <w:szCs w:val="20"/>
        </w:rPr>
        <w:t xml:space="preserve">);    </w:t>
      </w:r>
    </w:p>
    <w:p w14:paraId="35AF90A6" w14:textId="77777777" w:rsidR="002C2F59" w:rsidRDefault="002C2F59" w:rsidP="002C2F5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department.setDepartmentName(s);</w:t>
      </w:r>
    </w:p>
    <w:p w14:paraId="2B4D123D" w14:textId="77777777" w:rsidR="002C2F59" w:rsidRDefault="002C2F59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DepartmentDAO1.insert(department);</w:t>
      </w:r>
    </w:p>
    <w:p w14:paraId="46C17125" w14:textId="77777777" w:rsidR="002332F6" w:rsidRDefault="002332F6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061E811F" w14:textId="77777777" w:rsidR="002332F6" w:rsidRDefault="002332F6" w:rsidP="002C2F5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5B4C2C38" w14:textId="77777777" w:rsidR="002C2F59" w:rsidRDefault="002C2F59" w:rsidP="002332F6">
      <w:pPr>
        <w:pStyle w:val="Heading3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response.sendRedirect(</w:t>
      </w:r>
      <w:r>
        <w:rPr>
          <w:rFonts w:cs="굴림체"/>
          <w:color w:val="2A00FF"/>
          <w:kern w:val="0"/>
          <w:szCs w:val="20"/>
        </w:rPr>
        <w:t>"departmentList2.jsp"</w:t>
      </w:r>
      <w:r>
        <w:rPr>
          <w:rFonts w:cs="굴림체"/>
          <w:color w:val="000000"/>
          <w:kern w:val="0"/>
          <w:szCs w:val="20"/>
        </w:rPr>
        <w:t>);</w:t>
      </w:r>
    </w:p>
    <w:p w14:paraId="144955C2" w14:textId="77777777" w:rsidR="00303785" w:rsidRDefault="00303785" w:rsidP="00303785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현재 서버에 요청된 </w:t>
      </w:r>
      <w:r>
        <w:rPr>
          <w:rFonts w:cs="굴림체"/>
          <w:color w:val="000000"/>
          <w:kern w:val="0"/>
          <w:szCs w:val="20"/>
        </w:rPr>
        <w:t>UR</w:t>
      </w:r>
      <w:r>
        <w:rPr>
          <w:rFonts w:cs="굴림체" w:hint="eastAsia"/>
          <w:color w:val="000000"/>
          <w:kern w:val="0"/>
          <w:szCs w:val="20"/>
        </w:rPr>
        <w:t xml:space="preserve">은 </w:t>
      </w:r>
      <w:r>
        <w:rPr>
          <w:rFonts w:cs="굴림체"/>
          <w:color w:val="000000"/>
          <w:kern w:val="0"/>
          <w:szCs w:val="20"/>
        </w:rPr>
        <w:t>(</w:t>
      </w:r>
      <w:r w:rsidRPr="002C2F59">
        <w:rPr>
          <w:rFonts w:cs="굴림체"/>
          <w:color w:val="000000"/>
          <w:kern w:val="0"/>
          <w:szCs w:val="20"/>
        </w:rPr>
        <w:t>http://localhost:8080/lecture1/jdbc1/createDepartment1.jsp</w:t>
      </w:r>
      <w:r>
        <w:rPr>
          <w:rFonts w:cs="굴림체"/>
          <w:color w:val="000000"/>
          <w:kern w:val="0"/>
          <w:szCs w:val="20"/>
        </w:rPr>
        <w:t>)</w:t>
      </w:r>
      <w:r>
        <w:rPr>
          <w:rFonts w:cs="굴림체" w:hint="eastAsia"/>
          <w:color w:val="000000"/>
          <w:kern w:val="0"/>
          <w:szCs w:val="20"/>
        </w:rPr>
        <w:t xml:space="preserve"> 이다.</w:t>
      </w:r>
    </w:p>
    <w:p w14:paraId="5C6BBF27" w14:textId="77777777" w:rsidR="00303785" w:rsidRDefault="00303785" w:rsidP="00303785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이 </w:t>
      </w:r>
      <w:r>
        <w:rPr>
          <w:rFonts w:cs="굴림체"/>
          <w:color w:val="000000"/>
          <w:kern w:val="0"/>
          <w:szCs w:val="20"/>
        </w:rPr>
        <w:t>URL</w:t>
      </w:r>
      <w:r>
        <w:rPr>
          <w:rFonts w:cs="굴림체" w:hint="eastAsia"/>
          <w:color w:val="000000"/>
          <w:kern w:val="0"/>
          <w:szCs w:val="20"/>
        </w:rPr>
        <w:t xml:space="preserve">에서 파일명 부분을 </w:t>
      </w:r>
      <w:r w:rsidRPr="00303785">
        <w:rPr>
          <w:rFonts w:cs="굴림체"/>
          <w:color w:val="000000"/>
          <w:kern w:val="0"/>
          <w:szCs w:val="20"/>
        </w:rPr>
        <w:t>departmentList2.jsp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으로 변경하면,</w:t>
      </w:r>
    </w:p>
    <w:p w14:paraId="2C91268B" w14:textId="77777777" w:rsidR="00303785" w:rsidRDefault="00303785" w:rsidP="00303785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(</w:t>
      </w:r>
      <w:r w:rsidRPr="002C2F59">
        <w:rPr>
          <w:rFonts w:cs="굴림체"/>
          <w:color w:val="000000"/>
          <w:kern w:val="0"/>
          <w:szCs w:val="20"/>
        </w:rPr>
        <w:t>http://localhost:8080/lecture1/jdbc1/</w:t>
      </w:r>
      <w:r w:rsidRPr="00303785">
        <w:rPr>
          <w:rFonts w:cs="굴림체"/>
          <w:color w:val="000000"/>
          <w:kern w:val="0"/>
          <w:szCs w:val="20"/>
        </w:rPr>
        <w:t>departmentList2</w:t>
      </w:r>
      <w:r w:rsidRPr="002C2F59">
        <w:rPr>
          <w:rFonts w:cs="굴림체"/>
          <w:color w:val="000000"/>
          <w:kern w:val="0"/>
          <w:szCs w:val="20"/>
        </w:rPr>
        <w:t>.jsp</w:t>
      </w:r>
      <w:r>
        <w:rPr>
          <w:rFonts w:cs="굴림체"/>
          <w:color w:val="000000"/>
          <w:kern w:val="0"/>
          <w:szCs w:val="20"/>
        </w:rPr>
        <w:t xml:space="preserve">) </w:t>
      </w:r>
      <w:r>
        <w:rPr>
          <w:rFonts w:cs="굴림체" w:hint="eastAsia"/>
          <w:color w:val="000000"/>
          <w:kern w:val="0"/>
          <w:szCs w:val="20"/>
        </w:rPr>
        <w:t>이다.</w:t>
      </w:r>
    </w:p>
    <w:p w14:paraId="57806123" w14:textId="77777777" w:rsidR="00303785" w:rsidRDefault="00303785" w:rsidP="00303785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731B4FDB" w14:textId="77777777" w:rsidR="00303785" w:rsidRDefault="00303785" w:rsidP="00303785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위 </w:t>
      </w:r>
      <w:r>
        <w:rPr>
          <w:rFonts w:cs="굴림체"/>
          <w:color w:val="000000"/>
          <w:kern w:val="0"/>
          <w:szCs w:val="20"/>
        </w:rPr>
        <w:t xml:space="preserve">Java </w:t>
      </w:r>
      <w:r>
        <w:rPr>
          <w:rFonts w:cs="굴림체" w:hint="eastAsia"/>
          <w:color w:val="000000"/>
          <w:kern w:val="0"/>
          <w:szCs w:val="20"/>
        </w:rPr>
        <w:t>코드를 실행하면,</w:t>
      </w:r>
    </w:p>
    <w:p w14:paraId="79D38415" w14:textId="77777777" w:rsidR="00303785" w:rsidRDefault="00303785" w:rsidP="00303785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즉시 </w:t>
      </w:r>
      <w:r>
        <w:rPr>
          <w:rFonts w:cs="굴림체"/>
          <w:color w:val="000000"/>
          <w:kern w:val="0"/>
          <w:szCs w:val="20"/>
        </w:rPr>
        <w:t>(</w:t>
      </w:r>
      <w:r w:rsidRPr="002C2F59">
        <w:rPr>
          <w:rFonts w:cs="굴림체"/>
          <w:color w:val="000000"/>
          <w:kern w:val="0"/>
          <w:szCs w:val="20"/>
        </w:rPr>
        <w:t>http://localhost:8080/lecture1/jdbc1/</w:t>
      </w:r>
      <w:r w:rsidRPr="00303785">
        <w:rPr>
          <w:rFonts w:cs="굴림체"/>
          <w:color w:val="000000"/>
          <w:kern w:val="0"/>
          <w:szCs w:val="20"/>
        </w:rPr>
        <w:t>departmentList2</w:t>
      </w:r>
      <w:r w:rsidRPr="002C2F59">
        <w:rPr>
          <w:rFonts w:cs="굴림체"/>
          <w:color w:val="000000"/>
          <w:kern w:val="0"/>
          <w:szCs w:val="20"/>
        </w:rPr>
        <w:t>.jsp</w:t>
      </w:r>
      <w:r>
        <w:rPr>
          <w:rFonts w:cs="굴림체"/>
          <w:color w:val="000000"/>
          <w:kern w:val="0"/>
          <w:szCs w:val="20"/>
        </w:rPr>
        <w:t>) URL</w:t>
      </w:r>
      <w:r>
        <w:rPr>
          <w:rFonts w:cs="굴림체" w:hint="eastAsia"/>
          <w:color w:val="000000"/>
          <w:kern w:val="0"/>
          <w:szCs w:val="20"/>
        </w:rPr>
        <w:t>을 서버에 다시 요청하라는 명령이</w:t>
      </w:r>
    </w:p>
    <w:p w14:paraId="427F1FD3" w14:textId="77777777" w:rsidR="00303785" w:rsidRDefault="00303785" w:rsidP="00303785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웹브라우저로 전송된다.</w:t>
      </w:r>
    </w:p>
    <w:p w14:paraId="21F4C7C8" w14:textId="77777777" w:rsidR="00303785" w:rsidRDefault="00303785" w:rsidP="00303785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46A10D3C" w14:textId="77777777" w:rsidR="00303785" w:rsidRDefault="00303785" w:rsidP="00303785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2B859EE0" w14:textId="77777777" w:rsidR="00303785" w:rsidRDefault="00303785" w:rsidP="00303785">
      <w:pPr>
        <w:pStyle w:val="Heading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return</w:t>
      </w:r>
      <w:r>
        <w:rPr>
          <w:rFonts w:cs="굴림체"/>
          <w:color w:val="000000"/>
          <w:kern w:val="0"/>
          <w:szCs w:val="20"/>
        </w:rPr>
        <w:t>;</w:t>
      </w:r>
    </w:p>
    <w:p w14:paraId="402CB651" w14:textId="77777777" w:rsidR="00303785" w:rsidRDefault="00303785" w:rsidP="00303785"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 xml:space="preserve">파일 중간에서 </w:t>
      </w:r>
      <w:r>
        <w:t xml:space="preserve">return </w:t>
      </w:r>
      <w:r>
        <w:rPr>
          <w:rFonts w:hint="eastAsia"/>
        </w:rPr>
        <w:t>문이 실행되면,</w:t>
      </w:r>
    </w:p>
    <w:p w14:paraId="0E5B0B15" w14:textId="77777777" w:rsidR="00303785" w:rsidRDefault="00303785" w:rsidP="00303785">
      <w:r>
        <w:rPr>
          <w:rFonts w:hint="eastAsia"/>
        </w:rPr>
        <w:t>이 r</w:t>
      </w:r>
      <w:r>
        <w:t xml:space="preserve">eturn </w:t>
      </w:r>
      <w:r>
        <w:rPr>
          <w:rFonts w:hint="eastAsia"/>
        </w:rPr>
        <w:t>문 아래 내용들을 실행되지 않고,</w:t>
      </w:r>
      <w:r>
        <w:t xml:space="preserve"> </w:t>
      </w:r>
      <w:r>
        <w:rPr>
          <w:rFonts w:hint="eastAsia"/>
        </w:rPr>
        <w:t>출력되지도 않는다.</w:t>
      </w:r>
    </w:p>
    <w:p w14:paraId="55C4ED4F" w14:textId="77777777" w:rsidR="00303785" w:rsidRDefault="00303785" w:rsidP="00303785"/>
    <w:p w14:paraId="7ED0D0E1" w14:textId="77777777" w:rsidR="002332F6" w:rsidRDefault="002332F6" w:rsidP="002C2F59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2BEA3822" w14:textId="77777777" w:rsidR="002332F6" w:rsidRDefault="002332F6" w:rsidP="002C2F59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53783582" w14:textId="77777777" w:rsidR="00EC7501" w:rsidRDefault="00EC7501">
      <w:pPr>
        <w:widowControl/>
        <w:wordWrap/>
        <w:autoSpaceDE/>
        <w:autoSpaceDN/>
        <w:spacing w:after="160" w:line="259" w:lineRule="auto"/>
        <w:rPr>
          <w:rFonts w:cs="굴림체"/>
          <w:kern w:val="0"/>
          <w:szCs w:val="20"/>
        </w:rPr>
      </w:pPr>
      <w:r>
        <w:rPr>
          <w:rFonts w:cs="굴림체"/>
          <w:kern w:val="0"/>
          <w:szCs w:val="20"/>
        </w:rPr>
        <w:br w:type="page"/>
      </w:r>
    </w:p>
    <w:p w14:paraId="45A9AF2B" w14:textId="77777777" w:rsidR="002332F6" w:rsidRDefault="00EC7501" w:rsidP="00EC7501">
      <w:pPr>
        <w:pStyle w:val="Heading2"/>
        <w:rPr>
          <w:rFonts w:cs="굴림체"/>
          <w:kern w:val="0"/>
          <w:szCs w:val="20"/>
        </w:rPr>
      </w:pPr>
      <w:bookmarkStart w:id="11" w:name="_Toc26286790"/>
      <w:r>
        <w:rPr>
          <w:rFonts w:cs="굴림체" w:hint="eastAsia"/>
          <w:kern w:val="0"/>
          <w:szCs w:val="20"/>
        </w:rPr>
        <w:lastRenderedPageBreak/>
        <w:t xml:space="preserve">실행 과정 </w:t>
      </w:r>
      <w:r w:rsidR="00A0360E">
        <w:rPr>
          <w:rFonts w:cs="굴림체" w:hint="eastAsia"/>
          <w:kern w:val="0"/>
          <w:szCs w:val="20"/>
        </w:rPr>
        <w:t>설명</w:t>
      </w:r>
      <w:bookmarkEnd w:id="11"/>
    </w:p>
    <w:p w14:paraId="19B1D087" w14:textId="77777777" w:rsidR="00EC7501" w:rsidRDefault="00EC7501" w:rsidP="00EC7501"/>
    <w:p w14:paraId="55997E98" w14:textId="77777777" w:rsidR="00EC7501" w:rsidRPr="00EC7501" w:rsidRDefault="00EC7501" w:rsidP="00EC7501">
      <w:pPr>
        <w:pStyle w:val="Heading3"/>
      </w:pPr>
      <w:r w:rsidRPr="00EC7501">
        <w:rPr>
          <w:rFonts w:hint="eastAsia"/>
        </w:rPr>
        <w:t>(</w:t>
      </w:r>
      <w:r w:rsidRPr="00EC7501">
        <w:t>1)</w:t>
      </w:r>
    </w:p>
    <w:p w14:paraId="7C9A65DB" w14:textId="77777777" w:rsidR="00EC7501" w:rsidRDefault="00EC7501" w:rsidP="00EC7501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(</w:t>
      </w:r>
      <w:r w:rsidRPr="002C2F59">
        <w:rPr>
          <w:rFonts w:cs="굴림체"/>
          <w:color w:val="000000"/>
          <w:kern w:val="0"/>
          <w:szCs w:val="20"/>
        </w:rPr>
        <w:t>http://localhost:8080/lecture1/jdbc1/createDepartment1.jsp</w:t>
      </w:r>
      <w:r>
        <w:rPr>
          <w:rFonts w:cs="굴림체"/>
          <w:color w:val="000000"/>
          <w:kern w:val="0"/>
          <w:szCs w:val="20"/>
        </w:rPr>
        <w:t xml:space="preserve">) </w:t>
      </w:r>
      <w:r>
        <w:rPr>
          <w:rFonts w:cs="굴림체" w:hint="eastAsia"/>
          <w:color w:val="000000"/>
          <w:kern w:val="0"/>
          <w:szCs w:val="20"/>
        </w:rPr>
        <w:t>U</w:t>
      </w:r>
      <w:r>
        <w:rPr>
          <w:rFonts w:cs="굴림체"/>
          <w:color w:val="000000"/>
          <w:kern w:val="0"/>
          <w:szCs w:val="20"/>
        </w:rPr>
        <w:t>RL</w:t>
      </w:r>
      <w:r>
        <w:rPr>
          <w:rFonts w:cs="굴림체" w:hint="eastAsia"/>
          <w:color w:val="000000"/>
          <w:kern w:val="0"/>
          <w:szCs w:val="20"/>
        </w:rPr>
        <w:t xml:space="preserve">이 처음 </w:t>
      </w:r>
      <w:r w:rsidR="00A0360E">
        <w:rPr>
          <w:rFonts w:cs="굴림체" w:hint="eastAsia"/>
          <w:color w:val="000000"/>
          <w:kern w:val="0"/>
          <w:szCs w:val="20"/>
        </w:rPr>
        <w:t xml:space="preserve">서버에 </w:t>
      </w:r>
      <w:r>
        <w:rPr>
          <w:rFonts w:cs="굴림체" w:hint="eastAsia"/>
          <w:color w:val="000000"/>
          <w:kern w:val="0"/>
          <w:szCs w:val="20"/>
        </w:rPr>
        <w:t>요청되어서</w:t>
      </w:r>
    </w:p>
    <w:p w14:paraId="4A427E31" w14:textId="77777777" w:rsidR="00A0360E" w:rsidRDefault="00A0360E" w:rsidP="00EC7501">
      <w:pPr>
        <w:rPr>
          <w:rFonts w:cs="굴림체"/>
          <w:color w:val="000000"/>
          <w:kern w:val="0"/>
          <w:szCs w:val="20"/>
        </w:rPr>
      </w:pPr>
      <w:r w:rsidRPr="002C2F59">
        <w:rPr>
          <w:rFonts w:cs="굴림체"/>
          <w:color w:val="000000"/>
          <w:kern w:val="0"/>
          <w:szCs w:val="20"/>
        </w:rPr>
        <w:t>createDepartment1.jsp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 xml:space="preserve">파일이 </w:t>
      </w:r>
      <w:r w:rsidR="00EC7501">
        <w:rPr>
          <w:rFonts w:cs="굴림체" w:hint="eastAsia"/>
          <w:color w:val="000000"/>
          <w:kern w:val="0"/>
          <w:szCs w:val="20"/>
        </w:rPr>
        <w:t>서버에서 실행될 때</w:t>
      </w:r>
      <w:r>
        <w:rPr>
          <w:rFonts w:cs="굴림체" w:hint="eastAsia"/>
          <w:color w:val="000000"/>
          <w:kern w:val="0"/>
          <w:szCs w:val="20"/>
        </w:rPr>
        <w:t xml:space="preserve">는 </w:t>
      </w:r>
      <w:r>
        <w:rPr>
          <w:rFonts w:cs="굴림체"/>
          <w:color w:val="000000"/>
          <w:kern w:val="0"/>
          <w:szCs w:val="20"/>
        </w:rPr>
        <w:t xml:space="preserve">GET </w:t>
      </w:r>
      <w:r>
        <w:rPr>
          <w:rFonts w:cs="굴림체" w:hint="eastAsia"/>
          <w:color w:val="000000"/>
          <w:kern w:val="0"/>
          <w:szCs w:val="20"/>
        </w:rPr>
        <w:t>방식 요청이다.</w:t>
      </w:r>
    </w:p>
    <w:p w14:paraId="73EFEC8C" w14:textId="77777777" w:rsidR="00A0360E" w:rsidRDefault="00A0360E" w:rsidP="00EC7501">
      <w:pPr>
        <w:rPr>
          <w:rFonts w:cs="굴림체"/>
          <w:color w:val="000000"/>
          <w:kern w:val="0"/>
          <w:szCs w:val="20"/>
        </w:rPr>
      </w:pPr>
    </w:p>
    <w:p w14:paraId="5652B364" w14:textId="77777777" w:rsidR="00A0360E" w:rsidRDefault="00A0360E" w:rsidP="00A0360E">
      <w:pPr>
        <w:pStyle w:val="Heading3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(</w:t>
      </w:r>
      <w:r>
        <w:rPr>
          <w:rFonts w:cs="굴림체"/>
          <w:color w:val="000000"/>
          <w:kern w:val="0"/>
          <w:szCs w:val="20"/>
        </w:rPr>
        <w:t>2)</w:t>
      </w:r>
    </w:p>
    <w:p w14:paraId="3DB8D8F9" w14:textId="77777777" w:rsidR="00A0360E" w:rsidRDefault="00A0360E" w:rsidP="00EC7501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서버에서 </w:t>
      </w:r>
      <w:r w:rsidRPr="002C2F59">
        <w:rPr>
          <w:rFonts w:cs="굴림체"/>
          <w:color w:val="000000"/>
          <w:kern w:val="0"/>
          <w:szCs w:val="20"/>
        </w:rPr>
        <w:t>reateDepartment1.jsp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실행</w:t>
      </w:r>
    </w:p>
    <w:p w14:paraId="77689388" w14:textId="77777777" w:rsidR="00EC7501" w:rsidRDefault="00A0360E" w:rsidP="00EC7501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GET </w:t>
      </w:r>
      <w:r>
        <w:rPr>
          <w:rFonts w:cs="굴림체" w:hint="eastAsia"/>
          <w:color w:val="000000"/>
          <w:kern w:val="0"/>
          <w:szCs w:val="20"/>
        </w:rPr>
        <w:t>방식 요청이므로</w:t>
      </w:r>
      <w:r>
        <w:rPr>
          <w:rFonts w:cs="굴림체"/>
          <w:color w:val="000000"/>
          <w:kern w:val="0"/>
          <w:szCs w:val="20"/>
        </w:rPr>
        <w:t xml:space="preserve"> </w:t>
      </w:r>
      <w:r w:rsidR="00EC7501">
        <w:rPr>
          <w:rFonts w:cs="굴림체" w:hint="eastAsia"/>
          <w:color w:val="000000"/>
          <w:kern w:val="0"/>
          <w:szCs w:val="20"/>
        </w:rPr>
        <w:t>i</w:t>
      </w:r>
      <w:r w:rsidR="00EC7501">
        <w:rPr>
          <w:rFonts w:cs="굴림체"/>
          <w:color w:val="000000"/>
          <w:kern w:val="0"/>
          <w:szCs w:val="20"/>
        </w:rPr>
        <w:t xml:space="preserve">f </w:t>
      </w:r>
      <w:r w:rsidR="00EC7501">
        <w:rPr>
          <w:rFonts w:cs="굴림체" w:hint="eastAsia"/>
          <w:color w:val="000000"/>
          <w:kern w:val="0"/>
          <w:szCs w:val="20"/>
        </w:rPr>
        <w:t xml:space="preserve">문은 </w:t>
      </w:r>
      <w:r w:rsidR="00EC7501">
        <w:rPr>
          <w:rFonts w:cs="굴림체"/>
          <w:color w:val="000000"/>
          <w:kern w:val="0"/>
          <w:szCs w:val="20"/>
        </w:rPr>
        <w:t>false</w:t>
      </w:r>
      <w:r w:rsidR="00EC7501">
        <w:rPr>
          <w:rFonts w:cs="굴림체" w:hint="eastAsia"/>
          <w:color w:val="000000"/>
          <w:kern w:val="0"/>
          <w:szCs w:val="20"/>
        </w:rPr>
        <w:t>가 되고,</w:t>
      </w:r>
      <w:r w:rsidR="00EC7501">
        <w:rPr>
          <w:rFonts w:cs="굴림체"/>
          <w:color w:val="000000"/>
          <w:kern w:val="0"/>
          <w:szCs w:val="20"/>
        </w:rPr>
        <w:t xml:space="preserve"> if </w:t>
      </w:r>
      <w:r w:rsidR="00EC7501">
        <w:rPr>
          <w:rFonts w:cs="굴림체" w:hint="eastAsia"/>
          <w:color w:val="000000"/>
          <w:kern w:val="0"/>
          <w:szCs w:val="20"/>
        </w:rPr>
        <w:t>문의 본문은 실행되지 않는다.</w:t>
      </w:r>
    </w:p>
    <w:p w14:paraId="01F0C8C3" w14:textId="77777777" w:rsidR="00EC7501" w:rsidRPr="00EC7501" w:rsidRDefault="00A0360E" w:rsidP="00EC7501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 w:hint="eastAsia"/>
          <w:color w:val="000000"/>
          <w:kern w:val="0"/>
          <w:szCs w:val="20"/>
        </w:rPr>
        <w:t xml:space="preserve">학과 </w:t>
      </w:r>
      <w:r w:rsidR="00EC7501">
        <w:rPr>
          <w:rFonts w:cs="굴림체" w:hint="eastAsia"/>
          <w:color w:val="000000"/>
          <w:kern w:val="0"/>
          <w:szCs w:val="20"/>
        </w:rPr>
        <w:t>등록 입력폼이 웹브라우저에 출력된다.</w:t>
      </w:r>
    </w:p>
    <w:p w14:paraId="0D529A2A" w14:textId="77777777" w:rsidR="00EC7501" w:rsidRDefault="00EC7501" w:rsidP="00EC7501"/>
    <w:p w14:paraId="34F0EF03" w14:textId="77777777" w:rsidR="00EC7501" w:rsidRDefault="00EC7501" w:rsidP="00EC7501">
      <w:r>
        <w:rPr>
          <w:noProof/>
        </w:rPr>
        <w:drawing>
          <wp:inline distT="0" distB="0" distL="0" distR="0" wp14:anchorId="269EACAD" wp14:editId="30533460">
            <wp:extent cx="3531963" cy="1435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4823" cy="144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27F1" w14:textId="77777777" w:rsidR="00EC7501" w:rsidRDefault="00EC7501" w:rsidP="00EC7501"/>
    <w:p w14:paraId="2C1EF552" w14:textId="77777777" w:rsidR="00A0360E" w:rsidRDefault="00A0360E" w:rsidP="00EC7501"/>
    <w:p w14:paraId="3AB625CA" w14:textId="77777777" w:rsidR="00EC7501" w:rsidRDefault="00EC7501" w:rsidP="00EC7501">
      <w:pPr>
        <w:pStyle w:val="Heading3"/>
      </w:pPr>
      <w:r>
        <w:rPr>
          <w:rFonts w:hint="eastAsia"/>
        </w:rPr>
        <w:t>(</w:t>
      </w:r>
      <w:r w:rsidR="00A0360E">
        <w:t>3</w:t>
      </w:r>
      <w:r>
        <w:t>)</w:t>
      </w:r>
    </w:p>
    <w:p w14:paraId="78D49427" w14:textId="77777777" w:rsidR="00EC7501" w:rsidRDefault="00EC7501" w:rsidP="00EC7501">
      <w:r>
        <w:rPr>
          <w:noProof/>
        </w:rPr>
        <w:drawing>
          <wp:inline distT="0" distB="0" distL="0" distR="0" wp14:anchorId="030D2451" wp14:editId="2A36D7F2">
            <wp:extent cx="3495133" cy="13782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753" cy="139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958E" w14:textId="77777777" w:rsidR="00EC7501" w:rsidRDefault="00A0360E" w:rsidP="00EC7501">
      <w:r>
        <w:rPr>
          <w:rFonts w:hint="eastAsia"/>
        </w:rPr>
        <w:t xml:space="preserve">웹브라우저에서 </w:t>
      </w:r>
      <w:r w:rsidR="00EC7501">
        <w:rPr>
          <w:rFonts w:hint="eastAsia"/>
        </w:rPr>
        <w:t>입력폼에 위와 같이 입력하고 저장 버튼을 클릭하면,</w:t>
      </w:r>
    </w:p>
    <w:p w14:paraId="782A25F3" w14:textId="77777777" w:rsidR="00A0360E" w:rsidRDefault="00A0360E" w:rsidP="00A0360E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(</w:t>
      </w:r>
      <w:r w:rsidRPr="002C2F59">
        <w:rPr>
          <w:rFonts w:cs="굴림체"/>
          <w:color w:val="000000"/>
          <w:kern w:val="0"/>
          <w:szCs w:val="20"/>
        </w:rPr>
        <w:t>http://localhost:8080/lecture1/jdbc1/createDepartment1.jsp</w:t>
      </w:r>
      <w:r>
        <w:rPr>
          <w:rFonts w:cs="굴림체"/>
          <w:color w:val="000000"/>
          <w:kern w:val="0"/>
          <w:szCs w:val="20"/>
        </w:rPr>
        <w:t xml:space="preserve">) </w:t>
      </w:r>
      <w:r>
        <w:rPr>
          <w:rFonts w:cs="굴림체" w:hint="eastAsia"/>
          <w:color w:val="000000"/>
          <w:kern w:val="0"/>
          <w:szCs w:val="20"/>
        </w:rPr>
        <w:t>U</w:t>
      </w:r>
      <w:r>
        <w:rPr>
          <w:rFonts w:cs="굴림체"/>
          <w:color w:val="000000"/>
          <w:kern w:val="0"/>
          <w:szCs w:val="20"/>
        </w:rPr>
        <w:t>RL</w:t>
      </w:r>
      <w:r>
        <w:rPr>
          <w:rFonts w:cs="굴림체" w:hint="eastAsia"/>
          <w:color w:val="000000"/>
          <w:kern w:val="0"/>
          <w:szCs w:val="20"/>
        </w:rPr>
        <w:t>이 서버에 다시 요청된다.</w:t>
      </w:r>
    </w:p>
    <w:p w14:paraId="03FED26B" w14:textId="77777777" w:rsidR="00A0360E" w:rsidRDefault="00A0360E" w:rsidP="00A0360E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이것은 </w:t>
      </w:r>
      <w:r>
        <w:rPr>
          <w:rFonts w:cs="굴림체"/>
          <w:color w:val="000000"/>
          <w:kern w:val="0"/>
          <w:szCs w:val="20"/>
        </w:rPr>
        <w:t xml:space="preserve">POST </w:t>
      </w:r>
      <w:r>
        <w:rPr>
          <w:rFonts w:cs="굴림체" w:hint="eastAsia"/>
          <w:color w:val="000000"/>
          <w:kern w:val="0"/>
          <w:szCs w:val="20"/>
        </w:rPr>
        <w:t>방식 요청이다.</w:t>
      </w:r>
    </w:p>
    <w:p w14:paraId="61DAFF27" w14:textId="77777777" w:rsidR="00EC7501" w:rsidRPr="00A0360E" w:rsidRDefault="00EC7501" w:rsidP="00EC7501"/>
    <w:p w14:paraId="297B626C" w14:textId="77777777" w:rsidR="00A0360E" w:rsidRDefault="00A0360E" w:rsidP="00A0360E">
      <w:pPr>
        <w:pStyle w:val="Heading3"/>
      </w:pPr>
      <w:r>
        <w:rPr>
          <w:rFonts w:hint="eastAsia"/>
        </w:rPr>
        <w:t>(</w:t>
      </w:r>
      <w:r>
        <w:t>4)</w:t>
      </w:r>
    </w:p>
    <w:p w14:paraId="7D7B883F" w14:textId="77777777" w:rsidR="00A0360E" w:rsidRDefault="00A0360E" w:rsidP="00A0360E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서버에서 </w:t>
      </w:r>
      <w:r w:rsidRPr="002C2F59">
        <w:rPr>
          <w:rFonts w:cs="굴림체"/>
          <w:color w:val="000000"/>
          <w:kern w:val="0"/>
          <w:szCs w:val="20"/>
        </w:rPr>
        <w:t>reateDepartment1.jsp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실행</w:t>
      </w:r>
    </w:p>
    <w:p w14:paraId="0726CFE0" w14:textId="77777777" w:rsidR="00EC7501" w:rsidRDefault="00A0360E" w:rsidP="00EC7501">
      <w:r>
        <w:rPr>
          <w:rFonts w:hint="eastAsia"/>
        </w:rPr>
        <w:t xml:space="preserve"> </w:t>
      </w:r>
      <w:r>
        <w:t xml:space="preserve"> POST </w:t>
      </w:r>
      <w:r>
        <w:rPr>
          <w:rFonts w:hint="eastAsia"/>
        </w:rPr>
        <w:t xml:space="preserve">방식 요청이므로 </w:t>
      </w:r>
      <w:r>
        <w:t xml:space="preserve">if </w:t>
      </w:r>
      <w:r>
        <w:rPr>
          <w:rFonts w:hint="eastAsia"/>
        </w:rPr>
        <w:t xml:space="preserve">문은 </w:t>
      </w:r>
      <w:r>
        <w:t>true</w:t>
      </w:r>
      <w:r>
        <w:rPr>
          <w:rFonts w:hint="eastAsia"/>
        </w:rPr>
        <w:t>가 되고,</w:t>
      </w:r>
      <w:r>
        <w:t xml:space="preserve"> if </w:t>
      </w:r>
      <w:r>
        <w:rPr>
          <w:rFonts w:hint="eastAsia"/>
        </w:rPr>
        <w:t>문의 본문이 실행된다.</w:t>
      </w:r>
    </w:p>
    <w:p w14:paraId="770188EE" w14:textId="77777777" w:rsidR="00A0360E" w:rsidRDefault="00A0360E" w:rsidP="00EC750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새 학과 레코드가 </w:t>
      </w:r>
      <w:r>
        <w:t xml:space="preserve">department </w:t>
      </w:r>
      <w:r>
        <w:rPr>
          <w:rFonts w:hint="eastAsia"/>
        </w:rPr>
        <w:t xml:space="preserve">테이블에 </w:t>
      </w:r>
      <w:r>
        <w:t xml:space="preserve">INSERT </w:t>
      </w:r>
      <w:r>
        <w:rPr>
          <w:rFonts w:hint="eastAsia"/>
        </w:rPr>
        <w:t>된다.</w:t>
      </w:r>
    </w:p>
    <w:p w14:paraId="10EF1A62" w14:textId="77777777" w:rsidR="00A0360E" w:rsidRDefault="00A0360E" w:rsidP="00EC7501">
      <w:pPr>
        <w:rPr>
          <w:rFonts w:cs="굴림체"/>
          <w:color w:val="000000"/>
          <w:kern w:val="0"/>
          <w:szCs w:val="2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cs="굴림체"/>
          <w:color w:val="000000"/>
          <w:kern w:val="0"/>
          <w:szCs w:val="20"/>
        </w:rPr>
        <w:t>(</w:t>
      </w:r>
      <w:r w:rsidRPr="002C2F59">
        <w:rPr>
          <w:rFonts w:cs="굴림체"/>
          <w:color w:val="000000"/>
          <w:kern w:val="0"/>
          <w:szCs w:val="20"/>
        </w:rPr>
        <w:t>http://localhost:8080/lecture1/jdbc1/</w:t>
      </w:r>
      <w:r w:rsidRPr="00303785">
        <w:rPr>
          <w:rFonts w:cs="굴림체"/>
          <w:color w:val="000000"/>
          <w:kern w:val="0"/>
          <w:szCs w:val="20"/>
        </w:rPr>
        <w:t>departmentList2</w:t>
      </w:r>
      <w:r w:rsidRPr="002C2F59">
        <w:rPr>
          <w:rFonts w:cs="굴림체"/>
          <w:color w:val="000000"/>
          <w:kern w:val="0"/>
          <w:szCs w:val="20"/>
        </w:rPr>
        <w:t>.jsp</w:t>
      </w:r>
      <w:r>
        <w:rPr>
          <w:rFonts w:cs="굴림체"/>
          <w:color w:val="000000"/>
          <w:kern w:val="0"/>
          <w:szCs w:val="20"/>
        </w:rPr>
        <w:t xml:space="preserve">) </w:t>
      </w:r>
      <w:r>
        <w:rPr>
          <w:rFonts w:cs="굴림체" w:hint="eastAsia"/>
          <w:color w:val="000000"/>
          <w:kern w:val="0"/>
          <w:szCs w:val="20"/>
        </w:rPr>
        <w:t>U</w:t>
      </w:r>
      <w:r>
        <w:rPr>
          <w:rFonts w:cs="굴림체"/>
          <w:color w:val="000000"/>
          <w:kern w:val="0"/>
          <w:szCs w:val="20"/>
        </w:rPr>
        <w:t>RL</w:t>
      </w:r>
      <w:r>
        <w:rPr>
          <w:rFonts w:cs="굴림체" w:hint="eastAsia"/>
          <w:color w:val="000000"/>
          <w:kern w:val="0"/>
          <w:szCs w:val="20"/>
        </w:rPr>
        <w:t>로 즉시 리다이렉트 하라는 명령이</w:t>
      </w:r>
    </w:p>
    <w:p w14:paraId="3FD3E842" w14:textId="77777777" w:rsidR="00A0360E" w:rsidRDefault="00A0360E" w:rsidP="00EC7501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웹브라우저로 전송된다.</w:t>
      </w:r>
    </w:p>
    <w:p w14:paraId="3F8210D5" w14:textId="77777777" w:rsidR="00A0360E" w:rsidRDefault="00A0360E" w:rsidP="00A0360E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 w:hint="eastAsia"/>
          <w:color w:val="000000"/>
          <w:kern w:val="0"/>
          <w:szCs w:val="20"/>
        </w:rPr>
        <w:t>학과 등록 입력폼이 웹브라우저에 출력되지 않는다.</w:t>
      </w:r>
      <w:r>
        <w:rPr>
          <w:rFonts w:cs="굴림체"/>
          <w:color w:val="000000"/>
          <w:kern w:val="0"/>
          <w:szCs w:val="20"/>
        </w:rPr>
        <w:t xml:space="preserve"> (return </w:t>
      </w:r>
      <w:r>
        <w:rPr>
          <w:rFonts w:cs="굴림체" w:hint="eastAsia"/>
          <w:color w:val="000000"/>
          <w:kern w:val="0"/>
          <w:szCs w:val="20"/>
        </w:rPr>
        <w:t>하기 때문에)</w:t>
      </w:r>
    </w:p>
    <w:p w14:paraId="7BCC8195" w14:textId="77777777" w:rsidR="00A0360E" w:rsidRPr="00EC7501" w:rsidRDefault="00A0360E" w:rsidP="00A0360E">
      <w:pPr>
        <w:rPr>
          <w:rFonts w:cs="굴림체"/>
          <w:color w:val="000000"/>
          <w:kern w:val="0"/>
          <w:szCs w:val="20"/>
        </w:rPr>
      </w:pPr>
    </w:p>
    <w:p w14:paraId="6F9438E5" w14:textId="77777777" w:rsidR="00A0360E" w:rsidRDefault="00A0360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457AE7E" w14:textId="77777777" w:rsidR="00A0360E" w:rsidRDefault="00A0360E" w:rsidP="00A0360E">
      <w:pPr>
        <w:pStyle w:val="Heading3"/>
      </w:pPr>
      <w:r>
        <w:rPr>
          <w:rFonts w:hint="eastAsia"/>
        </w:rPr>
        <w:lastRenderedPageBreak/>
        <w:t>(</w:t>
      </w:r>
      <w:r>
        <w:t>5)</w:t>
      </w:r>
    </w:p>
    <w:p w14:paraId="52CDD0A5" w14:textId="77777777" w:rsidR="00A0360E" w:rsidRPr="00A0360E" w:rsidRDefault="00A0360E" w:rsidP="00A0360E">
      <w:r>
        <w:rPr>
          <w:rFonts w:hint="eastAsia"/>
        </w:rPr>
        <w:t>웹브라우저는</w:t>
      </w:r>
    </w:p>
    <w:p w14:paraId="3CCA1E9C" w14:textId="77777777" w:rsidR="00EC7501" w:rsidRDefault="00A0360E" w:rsidP="00EC7501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(</w:t>
      </w:r>
      <w:r w:rsidRPr="002C2F59">
        <w:rPr>
          <w:rFonts w:cs="굴림체"/>
          <w:color w:val="000000"/>
          <w:kern w:val="0"/>
          <w:szCs w:val="20"/>
        </w:rPr>
        <w:t>http://localhost:8080/lecture1/jdbc1/</w:t>
      </w:r>
      <w:r w:rsidRPr="00303785">
        <w:rPr>
          <w:rFonts w:cs="굴림체"/>
          <w:color w:val="000000"/>
          <w:kern w:val="0"/>
          <w:szCs w:val="20"/>
        </w:rPr>
        <w:t>departmentList2</w:t>
      </w:r>
      <w:r w:rsidRPr="002C2F59">
        <w:rPr>
          <w:rFonts w:cs="굴림체"/>
          <w:color w:val="000000"/>
          <w:kern w:val="0"/>
          <w:szCs w:val="20"/>
        </w:rPr>
        <w:t>.jsp</w:t>
      </w:r>
      <w:r>
        <w:rPr>
          <w:rFonts w:cs="굴림체"/>
          <w:color w:val="000000"/>
          <w:kern w:val="0"/>
          <w:szCs w:val="20"/>
        </w:rPr>
        <w:t>) URL</w:t>
      </w:r>
      <w:r>
        <w:rPr>
          <w:rFonts w:cs="굴림체" w:hint="eastAsia"/>
          <w:color w:val="000000"/>
          <w:kern w:val="0"/>
          <w:szCs w:val="20"/>
        </w:rPr>
        <w:t>을 서버에 즉시 요청한다.</w:t>
      </w:r>
    </w:p>
    <w:p w14:paraId="31052A41" w14:textId="77777777" w:rsidR="00A0360E" w:rsidRDefault="00A0360E" w:rsidP="00EC7501">
      <w:pPr>
        <w:rPr>
          <w:rFonts w:cs="굴림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5073251" wp14:editId="5021F7E9">
            <wp:extent cx="2899347" cy="29795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7715" cy="29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C273" w14:textId="77777777" w:rsidR="00A0360E" w:rsidRDefault="00A0360E" w:rsidP="00EC7501"/>
    <w:p w14:paraId="6C5A9083" w14:textId="77777777" w:rsidR="00A0360E" w:rsidRDefault="00A0360E" w:rsidP="00EC7501"/>
    <w:p w14:paraId="6966F084" w14:textId="3B4C2E42" w:rsidR="00A0360E" w:rsidRDefault="00A0360E" w:rsidP="00EC7501"/>
    <w:p w14:paraId="74976221" w14:textId="6E9C891E" w:rsidR="00D27B8D" w:rsidRDefault="00D27B8D" w:rsidP="00EC7501"/>
    <w:p w14:paraId="06452AEE" w14:textId="268C96A6" w:rsidR="00D27B8D" w:rsidRDefault="00D27B8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A7C1BE4" w14:textId="29D38D13" w:rsidR="00D27B8D" w:rsidRDefault="005C2337" w:rsidP="00D27B8D">
      <w:pPr>
        <w:pStyle w:val="Heading1"/>
      </w:pPr>
      <w:bookmarkStart w:id="12" w:name="_Toc26286791"/>
      <w:r>
        <w:rPr>
          <w:rFonts w:hint="eastAsia"/>
        </w:rPr>
        <w:lastRenderedPageBreak/>
        <w:t>학생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12"/>
    </w:p>
    <w:p w14:paraId="7EB2863B" w14:textId="04B4BC06" w:rsidR="007015FB" w:rsidRDefault="007015FB" w:rsidP="007015FB">
      <w:pPr>
        <w:pStyle w:val="Heading2"/>
      </w:pPr>
      <w:bookmarkStart w:id="13" w:name="_Toc26286792"/>
      <w:r>
        <w:t>StudentDAO4.java</w:t>
      </w:r>
      <w:bookmarkEnd w:id="13"/>
    </w:p>
    <w:p w14:paraId="21D47A06" w14:textId="219B14F8" w:rsidR="007015FB" w:rsidRDefault="007015FB" w:rsidP="007015FB">
      <w:r>
        <w:rPr>
          <w:rFonts w:hint="eastAsia"/>
        </w:rPr>
        <w:t>s</w:t>
      </w:r>
      <w:r>
        <w:t>rc/main/java/lecture1/jdbc1/</w:t>
      </w:r>
      <w:r w:rsidRPr="007015FB">
        <w:t>StudentDAO4</w:t>
      </w:r>
      <w: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F728B" w14:paraId="3FFC3019" w14:textId="77777777" w:rsidTr="00092BDE">
        <w:tc>
          <w:tcPr>
            <w:tcW w:w="426" w:type="dxa"/>
          </w:tcPr>
          <w:p w14:paraId="247BF053" w14:textId="77777777" w:rsidR="006F728B" w:rsidRPr="00185935" w:rsidRDefault="006F728B" w:rsidP="006F728B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1BF72E0" w14:textId="77777777" w:rsidR="006F728B" w:rsidRPr="00185935" w:rsidRDefault="006F728B" w:rsidP="006F728B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8A6C33B" w14:textId="77777777" w:rsidR="006F728B" w:rsidRPr="00185935" w:rsidRDefault="006F728B" w:rsidP="006F728B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09C8FB0" w14:textId="77777777" w:rsidR="006F728B" w:rsidRPr="00185935" w:rsidRDefault="006F728B" w:rsidP="006F728B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1414A4C" w14:textId="77777777" w:rsidR="006F728B" w:rsidRPr="00185935" w:rsidRDefault="006F728B" w:rsidP="006F728B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0CC2D02" w14:textId="77777777" w:rsidR="006F728B" w:rsidRPr="00185935" w:rsidRDefault="006F728B" w:rsidP="006F728B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3E7990A" w14:textId="77777777" w:rsidR="006F728B" w:rsidRPr="00185935" w:rsidRDefault="006F728B" w:rsidP="006F728B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6E70374" w14:textId="77777777" w:rsidR="006F728B" w:rsidRPr="00185935" w:rsidRDefault="006F728B" w:rsidP="006F728B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77C456B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57FF043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83124BC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05B3DCE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75EC4E8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9B4AD2F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364A0B2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6757E1F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4741A3E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51F9217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73466D5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059B121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BECF7DD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CED8798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5F779DCF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AEE09B9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8F7AF35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01097C85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63FA9BE2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03B1555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5AE0FDC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1A32451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7AB51682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102D6653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38BB439D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031DA020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2294A70C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3BD92C69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158999B4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5ADA54E6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04F7D27A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32523A68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17978871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2B5A16AB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3A2459C4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F947E29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1EB8A916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2D3B81B1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5EEB2ED4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7F705873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13FE2107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1745B6BA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687FC559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08C2E7FD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384A83AB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1DA9F7C9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1C93AA7F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680080C2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76587C46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3BA4758D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2F3E8042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0BCB3C3F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0ED2EF51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4D33B344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5371246C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368F3294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2E942E76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lastRenderedPageBreak/>
              <w:t>65</w:t>
            </w:r>
          </w:p>
          <w:p w14:paraId="05C71E6A" w14:textId="77777777" w:rsidR="006F728B" w:rsidRDefault="006F728B" w:rsidP="006F728B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0D8D032A" w14:textId="6BB6E5BE" w:rsidR="006F728B" w:rsidRPr="00185935" w:rsidRDefault="006F728B" w:rsidP="006F728B">
            <w:pPr>
              <w:pStyle w:val="a0"/>
            </w:pPr>
          </w:p>
        </w:tc>
        <w:tc>
          <w:tcPr>
            <w:tcW w:w="10631" w:type="dxa"/>
          </w:tcPr>
          <w:p w14:paraId="2382894C" w14:textId="77777777" w:rsidR="00C13897" w:rsidRDefault="00C13897" w:rsidP="00C13897">
            <w:pPr>
              <w:pStyle w:val="a0"/>
            </w:pPr>
            <w:r>
              <w:rPr>
                <w:color w:val="7F0055"/>
              </w:rPr>
              <w:lastRenderedPageBreak/>
              <w:t>package</w:t>
            </w:r>
            <w:r>
              <w:t xml:space="preserve"> lecture1.jdbc1;</w:t>
            </w:r>
          </w:p>
          <w:p w14:paraId="61D9F6FC" w14:textId="77777777" w:rsidR="00C13897" w:rsidRDefault="00C13897" w:rsidP="00C13897">
            <w:pPr>
              <w:pStyle w:val="a0"/>
            </w:pPr>
          </w:p>
          <w:p w14:paraId="01E4FB3D" w14:textId="77777777" w:rsidR="00C13897" w:rsidRDefault="00C13897" w:rsidP="00C1389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java.sql.Connection;</w:t>
            </w:r>
          </w:p>
          <w:p w14:paraId="488716E5" w14:textId="77777777" w:rsidR="00C13897" w:rsidRDefault="00C13897" w:rsidP="00C1389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java.sql.PreparedStatement;</w:t>
            </w:r>
          </w:p>
          <w:p w14:paraId="018630D4" w14:textId="77777777" w:rsidR="00C13897" w:rsidRDefault="00C13897" w:rsidP="00C1389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java.sql.ResultSet;</w:t>
            </w:r>
          </w:p>
          <w:p w14:paraId="140BF322" w14:textId="77777777" w:rsidR="00C13897" w:rsidRDefault="00C13897" w:rsidP="00C1389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java.sql.SQLException;</w:t>
            </w:r>
          </w:p>
          <w:p w14:paraId="297B2915" w14:textId="77777777" w:rsidR="00C13897" w:rsidRDefault="00C13897" w:rsidP="00C1389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java.util.ArrayList;</w:t>
            </w:r>
          </w:p>
          <w:p w14:paraId="74E3E5C7" w14:textId="77777777" w:rsidR="00C13897" w:rsidRDefault="00C13897" w:rsidP="00C1389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java.util.List;</w:t>
            </w:r>
          </w:p>
          <w:p w14:paraId="65F2EF00" w14:textId="77777777" w:rsidR="00C13897" w:rsidRDefault="00C13897" w:rsidP="00C13897">
            <w:pPr>
              <w:pStyle w:val="a0"/>
            </w:pPr>
          </w:p>
          <w:p w14:paraId="33C7C438" w14:textId="77777777" w:rsidR="00C13897" w:rsidRDefault="00C13897" w:rsidP="00C1389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lecture1.DB;</w:t>
            </w:r>
          </w:p>
          <w:p w14:paraId="11BF5D6E" w14:textId="77777777" w:rsidR="00C13897" w:rsidRDefault="00C13897" w:rsidP="00C13897">
            <w:pPr>
              <w:pStyle w:val="a0"/>
            </w:pPr>
          </w:p>
          <w:p w14:paraId="75700A91" w14:textId="77777777" w:rsidR="00C13897" w:rsidRDefault="00C13897" w:rsidP="00C13897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StudentDAO4 {</w:t>
            </w:r>
          </w:p>
          <w:p w14:paraId="6652530F" w14:textId="77777777" w:rsidR="00C13897" w:rsidRDefault="00C13897" w:rsidP="00C13897">
            <w:pPr>
              <w:pStyle w:val="a0"/>
            </w:pPr>
          </w:p>
          <w:p w14:paraId="7F496659" w14:textId="77777777" w:rsidR="00C13897" w:rsidRDefault="00C13897" w:rsidP="00C1389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private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Student getStudentFrom(ResultSet </w:t>
            </w:r>
            <w:r>
              <w:rPr>
                <w:color w:val="6A3E3E"/>
              </w:rPr>
              <w:t>resultSet</w:t>
            </w:r>
            <w:r>
              <w:t xml:space="preserve">) </w:t>
            </w:r>
            <w:r>
              <w:rPr>
                <w:color w:val="7F0055"/>
              </w:rPr>
              <w:t>throws</w:t>
            </w:r>
            <w:r>
              <w:t xml:space="preserve"> SQLException {</w:t>
            </w:r>
          </w:p>
          <w:p w14:paraId="3DE866DC" w14:textId="77777777" w:rsidR="00C13897" w:rsidRDefault="00C13897" w:rsidP="00C13897">
            <w:pPr>
              <w:pStyle w:val="a0"/>
            </w:pPr>
            <w:r>
              <w:t xml:space="preserve">        Student </w:t>
            </w:r>
            <w:r>
              <w:rPr>
                <w:color w:val="6A3E3E"/>
              </w:rPr>
              <w:t>student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Student();</w:t>
            </w:r>
          </w:p>
          <w:p w14:paraId="17BEC996" w14:textId="77777777" w:rsidR="00C13897" w:rsidRDefault="00C13897" w:rsidP="00C13897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student</w:t>
            </w:r>
            <w:r>
              <w:t>.setId(</w:t>
            </w:r>
            <w:r>
              <w:rPr>
                <w:color w:val="6A3E3E"/>
              </w:rPr>
              <w:t>resultSet</w:t>
            </w:r>
            <w:r>
              <w:t>.getInt(</w:t>
            </w:r>
            <w:r>
              <w:rPr>
                <w:color w:val="2A00FF"/>
              </w:rPr>
              <w:t>"id"</w:t>
            </w:r>
            <w:r>
              <w:t>));</w:t>
            </w:r>
          </w:p>
          <w:p w14:paraId="0D4833CC" w14:textId="77777777" w:rsidR="00C13897" w:rsidRDefault="00C13897" w:rsidP="00C13897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student</w:t>
            </w:r>
            <w:r>
              <w:t>.setStudentNumber(</w:t>
            </w:r>
            <w:r>
              <w:rPr>
                <w:color w:val="6A3E3E"/>
              </w:rPr>
              <w:t>resultSet</w:t>
            </w:r>
            <w:r>
              <w:t>.getString(</w:t>
            </w:r>
            <w:r>
              <w:rPr>
                <w:color w:val="2A00FF"/>
              </w:rPr>
              <w:t>"studentNumber"</w:t>
            </w:r>
            <w:r>
              <w:t>));</w:t>
            </w:r>
          </w:p>
          <w:p w14:paraId="25F7C458" w14:textId="77777777" w:rsidR="00C13897" w:rsidRDefault="00C13897" w:rsidP="00C13897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student</w:t>
            </w:r>
            <w:r>
              <w:t>.setName(</w:t>
            </w:r>
            <w:r>
              <w:rPr>
                <w:color w:val="6A3E3E"/>
              </w:rPr>
              <w:t>resultSet</w:t>
            </w:r>
            <w:r>
              <w:t>.getString(</w:t>
            </w:r>
            <w:r>
              <w:rPr>
                <w:color w:val="2A00FF"/>
              </w:rPr>
              <w:t>"name"</w:t>
            </w:r>
            <w:r>
              <w:t>));</w:t>
            </w:r>
          </w:p>
          <w:p w14:paraId="2D343664" w14:textId="77777777" w:rsidR="00C13897" w:rsidRDefault="00C13897" w:rsidP="00C13897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student</w:t>
            </w:r>
            <w:r>
              <w:t>.setDepartmentId(</w:t>
            </w:r>
            <w:r>
              <w:rPr>
                <w:color w:val="6A3E3E"/>
              </w:rPr>
              <w:t>resultSet</w:t>
            </w:r>
            <w:r>
              <w:t>.getInt(</w:t>
            </w:r>
            <w:r>
              <w:rPr>
                <w:color w:val="2A00FF"/>
              </w:rPr>
              <w:t>"departmentId"</w:t>
            </w:r>
            <w:r>
              <w:t>));</w:t>
            </w:r>
          </w:p>
          <w:p w14:paraId="47176CAD" w14:textId="77777777" w:rsidR="00C13897" w:rsidRDefault="00C13897" w:rsidP="00C13897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student</w:t>
            </w:r>
            <w:r>
              <w:t>.setYear(</w:t>
            </w:r>
            <w:r>
              <w:rPr>
                <w:color w:val="6A3E3E"/>
              </w:rPr>
              <w:t>resultSet</w:t>
            </w:r>
            <w:r>
              <w:t>.getInt(</w:t>
            </w:r>
            <w:r>
              <w:rPr>
                <w:color w:val="2A00FF"/>
              </w:rPr>
              <w:t>"year"</w:t>
            </w:r>
            <w:r>
              <w:t>));</w:t>
            </w:r>
          </w:p>
          <w:p w14:paraId="68B0F439" w14:textId="77777777" w:rsidR="00C13897" w:rsidRDefault="00C13897" w:rsidP="00C13897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student</w:t>
            </w:r>
            <w:r>
              <w:t>.setDepartmentName(</w:t>
            </w:r>
            <w:r>
              <w:rPr>
                <w:color w:val="6A3E3E"/>
              </w:rPr>
              <w:t>resultSet</w:t>
            </w:r>
            <w:r>
              <w:t>.getString(</w:t>
            </w:r>
            <w:r>
              <w:rPr>
                <w:color w:val="2A00FF"/>
              </w:rPr>
              <w:t>"departmentName"</w:t>
            </w:r>
            <w:r>
              <w:t>));</w:t>
            </w:r>
          </w:p>
          <w:p w14:paraId="67962491" w14:textId="77777777" w:rsidR="00C13897" w:rsidRDefault="00C13897" w:rsidP="00C13897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student</w:t>
            </w:r>
            <w:r>
              <w:t>;</w:t>
            </w:r>
          </w:p>
          <w:p w14:paraId="0605C42B" w14:textId="77777777" w:rsidR="00C13897" w:rsidRDefault="00C13897" w:rsidP="00C13897">
            <w:pPr>
              <w:pStyle w:val="a0"/>
            </w:pPr>
            <w:r>
              <w:t xml:space="preserve">    }</w:t>
            </w:r>
          </w:p>
          <w:p w14:paraId="264351E8" w14:textId="77777777" w:rsidR="00C13897" w:rsidRDefault="00C13897" w:rsidP="00C13897">
            <w:pPr>
              <w:pStyle w:val="a0"/>
            </w:pPr>
          </w:p>
          <w:p w14:paraId="7FA9F22A" w14:textId="77777777" w:rsidR="00C13897" w:rsidRDefault="00C13897" w:rsidP="00C1389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List&lt;Student&gt; findAll() </w:t>
            </w:r>
            <w:r>
              <w:rPr>
                <w:color w:val="7F0055"/>
              </w:rPr>
              <w:t>throws</w:t>
            </w:r>
            <w:r>
              <w:t xml:space="preserve"> Exception {</w:t>
            </w:r>
          </w:p>
          <w:p w14:paraId="35BC4100" w14:textId="77777777" w:rsidR="00C13897" w:rsidRDefault="00C13897" w:rsidP="00C13897">
            <w:pPr>
              <w:pStyle w:val="a0"/>
            </w:pPr>
            <w:r>
              <w:t xml:space="preserve">        String </w:t>
            </w:r>
            <w:r>
              <w:rPr>
                <w:color w:val="6A3E3E"/>
              </w:rPr>
              <w:t>sql</w:t>
            </w:r>
            <w:r>
              <w:t xml:space="preserve"> = </w:t>
            </w:r>
            <w:r>
              <w:rPr>
                <w:color w:val="2A00FF"/>
              </w:rPr>
              <w:t>"SELECT s.*, d.departmentName "</w:t>
            </w:r>
            <w:r>
              <w:t xml:space="preserve"> +</w:t>
            </w:r>
          </w:p>
          <w:p w14:paraId="12166DB3" w14:textId="77777777" w:rsidR="00C13897" w:rsidRDefault="00C13897" w:rsidP="00C13897">
            <w:pPr>
              <w:pStyle w:val="a0"/>
            </w:pPr>
            <w:r>
              <w:t xml:space="preserve">                     </w:t>
            </w:r>
            <w:r>
              <w:rPr>
                <w:color w:val="2A00FF"/>
              </w:rPr>
              <w:t>"FROM student s LEFT JOIN department d ON s.departmentId = d.id"</w:t>
            </w:r>
            <w:r>
              <w:t>;</w:t>
            </w:r>
          </w:p>
          <w:p w14:paraId="017B378F" w14:textId="77777777" w:rsidR="00C13897" w:rsidRDefault="00C13897" w:rsidP="00C13897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try</w:t>
            </w:r>
            <w:r>
              <w:t xml:space="preserve"> (Connection </w:t>
            </w:r>
            <w:r>
              <w:rPr>
                <w:color w:val="6A3E3E"/>
              </w:rPr>
              <w:t>connection</w:t>
            </w:r>
            <w:r>
              <w:t xml:space="preserve"> = DB.getConnection(</w:t>
            </w:r>
            <w:r>
              <w:rPr>
                <w:color w:val="2A00FF"/>
              </w:rPr>
              <w:t>"student1"</w:t>
            </w:r>
            <w:r>
              <w:t>);</w:t>
            </w:r>
          </w:p>
          <w:p w14:paraId="6F0F2005" w14:textId="77777777" w:rsidR="00C13897" w:rsidRDefault="00C13897" w:rsidP="00C13897">
            <w:pPr>
              <w:pStyle w:val="a0"/>
            </w:pPr>
            <w:r>
              <w:t xml:space="preserve">             PreparedStatement </w:t>
            </w:r>
            <w:r>
              <w:rPr>
                <w:color w:val="6A3E3E"/>
              </w:rPr>
              <w:t>statement</w:t>
            </w:r>
            <w:r>
              <w:t xml:space="preserve"> = </w:t>
            </w:r>
            <w:r>
              <w:rPr>
                <w:color w:val="6A3E3E"/>
              </w:rPr>
              <w:t>connection</w:t>
            </w:r>
            <w:r>
              <w:t>.prepareStatement(</w:t>
            </w:r>
            <w:r>
              <w:rPr>
                <w:color w:val="6A3E3E"/>
              </w:rPr>
              <w:t>sql</w:t>
            </w:r>
            <w:r>
              <w:t>);</w:t>
            </w:r>
          </w:p>
          <w:p w14:paraId="324C4D10" w14:textId="77777777" w:rsidR="00C13897" w:rsidRDefault="00C13897" w:rsidP="00C13897">
            <w:pPr>
              <w:pStyle w:val="a0"/>
            </w:pPr>
            <w:r>
              <w:t xml:space="preserve">             ResultSet </w:t>
            </w:r>
            <w:r>
              <w:rPr>
                <w:color w:val="6A3E3E"/>
              </w:rPr>
              <w:t>resultSet</w:t>
            </w:r>
            <w:r>
              <w:t xml:space="preserve"> = </w:t>
            </w:r>
            <w:r>
              <w:rPr>
                <w:color w:val="6A3E3E"/>
              </w:rPr>
              <w:t>statement</w:t>
            </w:r>
            <w:r>
              <w:t>.executeQuery()) {</w:t>
            </w:r>
          </w:p>
          <w:p w14:paraId="34353DBF" w14:textId="77777777" w:rsidR="00C13897" w:rsidRDefault="00C13897" w:rsidP="00C13897">
            <w:pPr>
              <w:pStyle w:val="a0"/>
            </w:pPr>
            <w:r>
              <w:t xml:space="preserve">            ArrayList&lt;Student&gt; </w:t>
            </w:r>
            <w:r>
              <w:rPr>
                <w:color w:val="6A3E3E"/>
              </w:rPr>
              <w:t>list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ArrayList&lt;Student&gt;();</w:t>
            </w:r>
          </w:p>
          <w:p w14:paraId="798EA78B" w14:textId="77777777" w:rsidR="00C13897" w:rsidRDefault="00C13897" w:rsidP="00C13897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while</w:t>
            </w:r>
            <w:r>
              <w:t xml:space="preserve"> (</w:t>
            </w:r>
            <w:r>
              <w:rPr>
                <w:color w:val="6A3E3E"/>
              </w:rPr>
              <w:t>resultSet</w:t>
            </w:r>
            <w:r>
              <w:t>.next())</w:t>
            </w:r>
          </w:p>
          <w:p w14:paraId="70BE738F" w14:textId="77777777" w:rsidR="00C13897" w:rsidRDefault="00C13897" w:rsidP="00C13897">
            <w:pPr>
              <w:pStyle w:val="a0"/>
            </w:pPr>
            <w:r>
              <w:t xml:space="preserve">                </w:t>
            </w:r>
            <w:r>
              <w:rPr>
                <w:color w:val="6A3E3E"/>
              </w:rPr>
              <w:t>list</w:t>
            </w:r>
            <w:r>
              <w:t>.add(getStudentFrom(</w:t>
            </w:r>
            <w:r>
              <w:rPr>
                <w:color w:val="6A3E3E"/>
              </w:rPr>
              <w:t>resultSet</w:t>
            </w:r>
            <w:r>
              <w:t>));</w:t>
            </w:r>
          </w:p>
          <w:p w14:paraId="55641CB9" w14:textId="77777777" w:rsidR="00C13897" w:rsidRDefault="00C13897" w:rsidP="00C13897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list</w:t>
            </w:r>
            <w:r>
              <w:t>;</w:t>
            </w:r>
          </w:p>
          <w:p w14:paraId="7CAED512" w14:textId="77777777" w:rsidR="00C13897" w:rsidRDefault="00C13897" w:rsidP="00C13897">
            <w:pPr>
              <w:pStyle w:val="a0"/>
            </w:pPr>
            <w:r>
              <w:t xml:space="preserve">        }</w:t>
            </w:r>
          </w:p>
          <w:p w14:paraId="5A311B02" w14:textId="77777777" w:rsidR="00C13897" w:rsidRDefault="00C13897" w:rsidP="00C13897">
            <w:pPr>
              <w:pStyle w:val="a0"/>
            </w:pPr>
            <w:r>
              <w:t xml:space="preserve">    }</w:t>
            </w:r>
          </w:p>
          <w:p w14:paraId="28E60527" w14:textId="77777777" w:rsidR="00C13897" w:rsidRDefault="00C13897" w:rsidP="00C13897">
            <w:pPr>
              <w:pStyle w:val="a0"/>
            </w:pPr>
          </w:p>
          <w:p w14:paraId="1B607273" w14:textId="77777777" w:rsidR="00C13897" w:rsidRDefault="00C13897" w:rsidP="00C1389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Student findById(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id</w:t>
            </w:r>
            <w:r>
              <w:t xml:space="preserve">) </w:t>
            </w:r>
            <w:r>
              <w:rPr>
                <w:color w:val="7F0055"/>
              </w:rPr>
              <w:t>throws</w:t>
            </w:r>
            <w:r>
              <w:t xml:space="preserve"> Exception {</w:t>
            </w:r>
          </w:p>
          <w:p w14:paraId="5E1371FA" w14:textId="77777777" w:rsidR="00C13897" w:rsidRDefault="00C13897" w:rsidP="00C13897">
            <w:pPr>
              <w:pStyle w:val="a0"/>
            </w:pPr>
            <w:r>
              <w:t xml:space="preserve">        String </w:t>
            </w:r>
            <w:r>
              <w:rPr>
                <w:color w:val="6A3E3E"/>
              </w:rPr>
              <w:t>sql</w:t>
            </w:r>
            <w:r>
              <w:t xml:space="preserve"> = </w:t>
            </w:r>
            <w:r>
              <w:rPr>
                <w:color w:val="2A00FF"/>
              </w:rPr>
              <w:t>"SELECT s.*, d.departmentName "</w:t>
            </w:r>
            <w:r>
              <w:t xml:space="preserve"> +</w:t>
            </w:r>
          </w:p>
          <w:p w14:paraId="2B08799C" w14:textId="77777777" w:rsidR="00C13897" w:rsidRDefault="00C13897" w:rsidP="00C13897">
            <w:pPr>
              <w:pStyle w:val="a0"/>
            </w:pPr>
            <w:r>
              <w:t xml:space="preserve">                     </w:t>
            </w:r>
            <w:r>
              <w:rPr>
                <w:color w:val="2A00FF"/>
              </w:rPr>
              <w:t>"FROM student s LEFT JOIN department d ON s.departmentId = d.id "</w:t>
            </w:r>
            <w:r>
              <w:t xml:space="preserve"> +</w:t>
            </w:r>
          </w:p>
          <w:p w14:paraId="7F2E1DD3" w14:textId="77777777" w:rsidR="00C13897" w:rsidRDefault="00C13897" w:rsidP="00C13897">
            <w:pPr>
              <w:pStyle w:val="a0"/>
            </w:pPr>
            <w:r>
              <w:t xml:space="preserve">                     </w:t>
            </w:r>
            <w:r>
              <w:rPr>
                <w:color w:val="2A00FF"/>
              </w:rPr>
              <w:t>"WHERE s.id = ?"</w:t>
            </w:r>
            <w:r>
              <w:t>;</w:t>
            </w:r>
          </w:p>
          <w:p w14:paraId="273B24C9" w14:textId="77777777" w:rsidR="00C13897" w:rsidRDefault="00C13897" w:rsidP="00C13897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try</w:t>
            </w:r>
            <w:r>
              <w:t xml:space="preserve"> (Connection </w:t>
            </w:r>
            <w:r>
              <w:rPr>
                <w:color w:val="6A3E3E"/>
              </w:rPr>
              <w:t>connection</w:t>
            </w:r>
            <w:r>
              <w:t xml:space="preserve"> = DB.getConnection(</w:t>
            </w:r>
            <w:r>
              <w:rPr>
                <w:color w:val="2A00FF"/>
              </w:rPr>
              <w:t>"student1"</w:t>
            </w:r>
            <w:r>
              <w:t>);</w:t>
            </w:r>
          </w:p>
          <w:p w14:paraId="22FEF3AF" w14:textId="77777777" w:rsidR="00C13897" w:rsidRDefault="00C13897" w:rsidP="00C13897">
            <w:pPr>
              <w:pStyle w:val="a0"/>
            </w:pPr>
            <w:r>
              <w:t xml:space="preserve">             PreparedStatement </w:t>
            </w:r>
            <w:r>
              <w:rPr>
                <w:color w:val="6A3E3E"/>
              </w:rPr>
              <w:t>statement</w:t>
            </w:r>
            <w:r>
              <w:t xml:space="preserve"> = </w:t>
            </w:r>
            <w:r>
              <w:rPr>
                <w:color w:val="6A3E3E"/>
              </w:rPr>
              <w:t>connection</w:t>
            </w:r>
            <w:r>
              <w:t>.prepareStatement(</w:t>
            </w:r>
            <w:r>
              <w:rPr>
                <w:color w:val="6A3E3E"/>
              </w:rPr>
              <w:t>sql</w:t>
            </w:r>
            <w:r>
              <w:t>)) {</w:t>
            </w:r>
          </w:p>
          <w:p w14:paraId="29D7510D" w14:textId="77777777" w:rsidR="00C13897" w:rsidRDefault="00C13897" w:rsidP="00C13897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statement</w:t>
            </w:r>
            <w:r>
              <w:t xml:space="preserve">.setInt(1, </w:t>
            </w:r>
            <w:r>
              <w:rPr>
                <w:color w:val="6A3E3E"/>
              </w:rPr>
              <w:t>id</w:t>
            </w:r>
            <w:r>
              <w:t>);</w:t>
            </w:r>
          </w:p>
          <w:p w14:paraId="444D1658" w14:textId="77777777" w:rsidR="00C13897" w:rsidRDefault="00C13897" w:rsidP="00C13897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try</w:t>
            </w:r>
            <w:r>
              <w:t xml:space="preserve"> (ResultSet </w:t>
            </w:r>
            <w:r>
              <w:rPr>
                <w:color w:val="6A3E3E"/>
              </w:rPr>
              <w:t>resultSet</w:t>
            </w:r>
            <w:r>
              <w:t xml:space="preserve"> = </w:t>
            </w:r>
            <w:r>
              <w:rPr>
                <w:color w:val="6A3E3E"/>
              </w:rPr>
              <w:t>statement</w:t>
            </w:r>
            <w:r>
              <w:t>.executeQuery()) {</w:t>
            </w:r>
          </w:p>
          <w:p w14:paraId="5C5F17C4" w14:textId="77777777" w:rsidR="00C13897" w:rsidRDefault="00C13897" w:rsidP="00C13897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resultSet</w:t>
            </w:r>
            <w:r>
              <w:t>.next())</w:t>
            </w:r>
          </w:p>
          <w:p w14:paraId="471FA653" w14:textId="77777777" w:rsidR="00C13897" w:rsidRDefault="00C13897" w:rsidP="00C13897">
            <w:pPr>
              <w:pStyle w:val="a0"/>
            </w:pPr>
            <w:r>
              <w:t xml:space="preserve">                    </w:t>
            </w:r>
            <w:r>
              <w:rPr>
                <w:color w:val="7F0055"/>
              </w:rPr>
              <w:t>return</w:t>
            </w:r>
            <w:r>
              <w:t xml:space="preserve"> getStudentFrom(</w:t>
            </w:r>
            <w:r>
              <w:rPr>
                <w:color w:val="6A3E3E"/>
              </w:rPr>
              <w:t>resultSet</w:t>
            </w:r>
            <w:r>
              <w:t>);</w:t>
            </w:r>
          </w:p>
          <w:p w14:paraId="243C9C1D" w14:textId="77777777" w:rsidR="00C13897" w:rsidRDefault="00C13897" w:rsidP="00C13897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else</w:t>
            </w:r>
          </w:p>
          <w:p w14:paraId="443DD5D5" w14:textId="77777777" w:rsidR="00C13897" w:rsidRDefault="00C13897" w:rsidP="00C13897">
            <w:pPr>
              <w:pStyle w:val="a0"/>
            </w:pPr>
            <w:r>
              <w:t xml:space="preserve">            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null</w:t>
            </w:r>
            <w:r>
              <w:t>;</w:t>
            </w:r>
          </w:p>
          <w:p w14:paraId="1341294B" w14:textId="77777777" w:rsidR="00C13897" w:rsidRDefault="00C13897" w:rsidP="00C13897">
            <w:pPr>
              <w:pStyle w:val="a0"/>
            </w:pPr>
            <w:r>
              <w:t xml:space="preserve">            }</w:t>
            </w:r>
          </w:p>
          <w:p w14:paraId="45D9DEB7" w14:textId="77777777" w:rsidR="00C13897" w:rsidRDefault="00C13897" w:rsidP="00C13897">
            <w:pPr>
              <w:pStyle w:val="a0"/>
            </w:pPr>
            <w:r>
              <w:t xml:space="preserve">        }</w:t>
            </w:r>
          </w:p>
          <w:p w14:paraId="5241DC5C" w14:textId="77777777" w:rsidR="00C13897" w:rsidRDefault="00C13897" w:rsidP="00C13897">
            <w:pPr>
              <w:pStyle w:val="a0"/>
            </w:pPr>
            <w:r>
              <w:t xml:space="preserve">    }</w:t>
            </w:r>
          </w:p>
          <w:p w14:paraId="43AF9302" w14:textId="77777777" w:rsidR="00C13897" w:rsidRDefault="00C13897" w:rsidP="00C13897">
            <w:pPr>
              <w:pStyle w:val="a0"/>
            </w:pPr>
          </w:p>
          <w:p w14:paraId="41A7888C" w14:textId="77777777" w:rsidR="00C13897" w:rsidRDefault="00C13897" w:rsidP="00C13897">
            <w:pPr>
              <w:pStyle w:val="a0"/>
              <w:shd w:val="clear" w:color="auto" w:fill="FFFF99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insert(Student </w:t>
            </w:r>
            <w:r>
              <w:rPr>
                <w:color w:val="6A3E3E"/>
              </w:rPr>
              <w:t>student</w:t>
            </w:r>
            <w:r>
              <w:t xml:space="preserve">) </w:t>
            </w:r>
            <w:r>
              <w:rPr>
                <w:color w:val="7F0055"/>
              </w:rPr>
              <w:t>throws</w:t>
            </w:r>
            <w:r>
              <w:t xml:space="preserve"> Exception {</w:t>
            </w:r>
          </w:p>
          <w:p w14:paraId="532E2E03" w14:textId="77777777" w:rsidR="00C13897" w:rsidRDefault="00C13897" w:rsidP="00C13897">
            <w:pPr>
              <w:pStyle w:val="a0"/>
              <w:shd w:val="clear" w:color="auto" w:fill="FFFF99"/>
            </w:pPr>
            <w:r>
              <w:t xml:space="preserve">        String </w:t>
            </w:r>
            <w:r>
              <w:rPr>
                <w:color w:val="6A3E3E"/>
              </w:rPr>
              <w:t>sql</w:t>
            </w:r>
            <w:r>
              <w:t xml:space="preserve"> = </w:t>
            </w:r>
            <w:r>
              <w:rPr>
                <w:color w:val="2A00FF"/>
              </w:rPr>
              <w:t>"INSERT student (name, studentNumber, departmentId, year) VALUES (?, ?, ?, ?)"</w:t>
            </w:r>
            <w:r>
              <w:t>;</w:t>
            </w:r>
          </w:p>
          <w:p w14:paraId="2DA80A0C" w14:textId="77777777" w:rsidR="00C13897" w:rsidRDefault="00C13897" w:rsidP="00C13897">
            <w:pPr>
              <w:pStyle w:val="a0"/>
              <w:shd w:val="clear" w:color="auto" w:fill="FFFF99"/>
            </w:pPr>
            <w:r>
              <w:t xml:space="preserve">        </w:t>
            </w:r>
            <w:r>
              <w:rPr>
                <w:color w:val="7F0055"/>
              </w:rPr>
              <w:t>try</w:t>
            </w:r>
            <w:r>
              <w:t xml:space="preserve"> (Connection </w:t>
            </w:r>
            <w:r>
              <w:rPr>
                <w:color w:val="6A3E3E"/>
              </w:rPr>
              <w:t>connection</w:t>
            </w:r>
            <w:r>
              <w:t xml:space="preserve"> = DB.getConnection(</w:t>
            </w:r>
            <w:r>
              <w:rPr>
                <w:color w:val="2A00FF"/>
              </w:rPr>
              <w:t>"student1"</w:t>
            </w:r>
            <w:r>
              <w:t>);</w:t>
            </w:r>
          </w:p>
          <w:p w14:paraId="229649D9" w14:textId="77777777" w:rsidR="00C13897" w:rsidRDefault="00C13897" w:rsidP="00C13897">
            <w:pPr>
              <w:pStyle w:val="a0"/>
              <w:shd w:val="clear" w:color="auto" w:fill="FFFF99"/>
            </w:pPr>
            <w:r>
              <w:t xml:space="preserve">             PreparedStatement </w:t>
            </w:r>
            <w:r>
              <w:rPr>
                <w:color w:val="6A3E3E"/>
              </w:rPr>
              <w:t>statement</w:t>
            </w:r>
            <w:r>
              <w:t xml:space="preserve"> = </w:t>
            </w:r>
            <w:r>
              <w:rPr>
                <w:color w:val="6A3E3E"/>
              </w:rPr>
              <w:t>connection</w:t>
            </w:r>
            <w:r>
              <w:t>.prepareStatement(</w:t>
            </w:r>
            <w:r>
              <w:rPr>
                <w:color w:val="6A3E3E"/>
              </w:rPr>
              <w:t>sql</w:t>
            </w:r>
            <w:r>
              <w:t>)) {</w:t>
            </w:r>
          </w:p>
          <w:p w14:paraId="7A9BDB5A" w14:textId="77777777" w:rsidR="00C13897" w:rsidRDefault="00C13897" w:rsidP="00C13897">
            <w:pPr>
              <w:pStyle w:val="a0"/>
              <w:shd w:val="clear" w:color="auto" w:fill="FFFF99"/>
            </w:pPr>
            <w:r>
              <w:t xml:space="preserve">            </w:t>
            </w:r>
            <w:r>
              <w:rPr>
                <w:color w:val="6A3E3E"/>
              </w:rPr>
              <w:t>statement</w:t>
            </w:r>
            <w:r>
              <w:t xml:space="preserve">.setString(1, </w:t>
            </w:r>
            <w:r>
              <w:rPr>
                <w:color w:val="6A3E3E"/>
              </w:rPr>
              <w:t>student</w:t>
            </w:r>
            <w:r>
              <w:t>.getName());</w:t>
            </w:r>
          </w:p>
          <w:p w14:paraId="483AFD83" w14:textId="77777777" w:rsidR="00C13897" w:rsidRDefault="00C13897" w:rsidP="00C13897">
            <w:pPr>
              <w:pStyle w:val="a0"/>
              <w:shd w:val="clear" w:color="auto" w:fill="FFFF99"/>
            </w:pPr>
            <w:r>
              <w:t xml:space="preserve">            </w:t>
            </w:r>
            <w:r>
              <w:rPr>
                <w:color w:val="6A3E3E"/>
              </w:rPr>
              <w:t>statement</w:t>
            </w:r>
            <w:r>
              <w:t xml:space="preserve">.setString(2, </w:t>
            </w:r>
            <w:r>
              <w:rPr>
                <w:color w:val="6A3E3E"/>
              </w:rPr>
              <w:t>student</w:t>
            </w:r>
            <w:r>
              <w:t>.getStudentNumber());</w:t>
            </w:r>
          </w:p>
          <w:p w14:paraId="1A1C6122" w14:textId="77777777" w:rsidR="00C13897" w:rsidRDefault="00C13897" w:rsidP="00C13897">
            <w:pPr>
              <w:pStyle w:val="a0"/>
              <w:shd w:val="clear" w:color="auto" w:fill="FFFF99"/>
            </w:pPr>
            <w:r>
              <w:t xml:space="preserve">            </w:t>
            </w:r>
            <w:r>
              <w:rPr>
                <w:color w:val="6A3E3E"/>
              </w:rPr>
              <w:t>statement</w:t>
            </w:r>
            <w:r>
              <w:t xml:space="preserve">.setInt(3, </w:t>
            </w:r>
            <w:r>
              <w:rPr>
                <w:color w:val="6A3E3E"/>
              </w:rPr>
              <w:t>student</w:t>
            </w:r>
            <w:r>
              <w:t>.getDepartmentId());</w:t>
            </w:r>
          </w:p>
          <w:p w14:paraId="4DC72753" w14:textId="77777777" w:rsidR="00C13897" w:rsidRDefault="00C13897" w:rsidP="00C13897">
            <w:pPr>
              <w:pStyle w:val="a0"/>
              <w:shd w:val="clear" w:color="auto" w:fill="FFFF99"/>
            </w:pPr>
            <w:r>
              <w:t xml:space="preserve">            </w:t>
            </w:r>
            <w:r>
              <w:rPr>
                <w:color w:val="6A3E3E"/>
              </w:rPr>
              <w:t>statement</w:t>
            </w:r>
            <w:r>
              <w:t xml:space="preserve">.setInt(4, </w:t>
            </w:r>
            <w:r>
              <w:rPr>
                <w:color w:val="6A3E3E"/>
              </w:rPr>
              <w:t>student</w:t>
            </w:r>
            <w:r>
              <w:t>.getYear());</w:t>
            </w:r>
          </w:p>
          <w:p w14:paraId="6C3C6A0D" w14:textId="77777777" w:rsidR="00C13897" w:rsidRDefault="00C13897" w:rsidP="00C13897">
            <w:pPr>
              <w:pStyle w:val="a0"/>
              <w:shd w:val="clear" w:color="auto" w:fill="FFFF99"/>
            </w:pPr>
            <w:r>
              <w:t xml:space="preserve">            </w:t>
            </w:r>
            <w:r>
              <w:rPr>
                <w:color w:val="6A3E3E"/>
              </w:rPr>
              <w:t>statement</w:t>
            </w:r>
            <w:r>
              <w:t>.executeUpdate();</w:t>
            </w:r>
          </w:p>
          <w:p w14:paraId="64BD58D3" w14:textId="77777777" w:rsidR="00C13897" w:rsidRDefault="00C13897" w:rsidP="00C13897">
            <w:pPr>
              <w:pStyle w:val="a0"/>
              <w:shd w:val="clear" w:color="auto" w:fill="FFFF99"/>
            </w:pPr>
            <w:r>
              <w:t xml:space="preserve">        }</w:t>
            </w:r>
          </w:p>
          <w:p w14:paraId="4F058A44" w14:textId="77777777" w:rsidR="00C13897" w:rsidRDefault="00C13897" w:rsidP="00C13897">
            <w:pPr>
              <w:pStyle w:val="a0"/>
              <w:shd w:val="clear" w:color="auto" w:fill="FFFF99"/>
            </w:pPr>
            <w:r>
              <w:t xml:space="preserve">    }</w:t>
            </w:r>
          </w:p>
          <w:p w14:paraId="229636F6" w14:textId="77777777" w:rsidR="00C13897" w:rsidRDefault="00C13897" w:rsidP="00C13897">
            <w:pPr>
              <w:pStyle w:val="a0"/>
            </w:pPr>
            <w:r>
              <w:lastRenderedPageBreak/>
              <w:t>}</w:t>
            </w:r>
          </w:p>
          <w:p w14:paraId="75BF1E59" w14:textId="77777777" w:rsidR="006F728B" w:rsidRDefault="006F728B" w:rsidP="00C13897">
            <w:pPr>
              <w:pStyle w:val="a0"/>
            </w:pPr>
          </w:p>
        </w:tc>
      </w:tr>
    </w:tbl>
    <w:p w14:paraId="33D7E84C" w14:textId="0C027B11" w:rsidR="005C2337" w:rsidRDefault="005C2337" w:rsidP="005C2337"/>
    <w:p w14:paraId="56380055" w14:textId="3D71AFD2" w:rsidR="006F728B" w:rsidRDefault="006F728B" w:rsidP="005C2337"/>
    <w:p w14:paraId="4D72D731" w14:textId="032F023F" w:rsidR="006E3740" w:rsidRDefault="006E374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03EF7AA" w14:textId="69DDE3C3" w:rsidR="006E3740" w:rsidRDefault="006E3740" w:rsidP="006E3740">
      <w:pPr>
        <w:pStyle w:val="Heading2"/>
      </w:pPr>
      <w:bookmarkStart w:id="14" w:name="_Toc26286793"/>
      <w:r>
        <w:rPr>
          <w:rFonts w:hint="eastAsia"/>
        </w:rPr>
        <w:lastRenderedPageBreak/>
        <w:t>c</w:t>
      </w:r>
      <w:r>
        <w:t>reateStudent1.jsp</w:t>
      </w:r>
      <w:bookmarkEnd w:id="14"/>
    </w:p>
    <w:p w14:paraId="3AB03902" w14:textId="7E491E02" w:rsidR="006E3740" w:rsidRDefault="006E3740" w:rsidP="006E3740">
      <w:r>
        <w:rPr>
          <w:rFonts w:hint="eastAsia"/>
        </w:rPr>
        <w:t>W</w:t>
      </w:r>
      <w:r>
        <w:t>ebContext/jdbc1/</w:t>
      </w:r>
      <w:r w:rsidRPr="006E3740">
        <w:t>createStudent1</w:t>
      </w:r>
      <w:r>
        <w:t>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13897" w14:paraId="05352937" w14:textId="77777777" w:rsidTr="00092BDE">
        <w:tc>
          <w:tcPr>
            <w:tcW w:w="426" w:type="dxa"/>
          </w:tcPr>
          <w:p w14:paraId="43FB4C59" w14:textId="77777777" w:rsidR="00C13897" w:rsidRPr="00185935" w:rsidRDefault="00C13897" w:rsidP="00113BAA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AACCFB2" w14:textId="77777777" w:rsidR="00C13897" w:rsidRPr="00185935" w:rsidRDefault="00C13897" w:rsidP="00113BAA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2A89F93" w14:textId="77777777" w:rsidR="00C13897" w:rsidRPr="00185935" w:rsidRDefault="00C13897" w:rsidP="00113BAA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9FEC848" w14:textId="77777777" w:rsidR="00C13897" w:rsidRPr="00185935" w:rsidRDefault="00C13897" w:rsidP="00113BAA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E5651FD" w14:textId="77777777" w:rsidR="00C13897" w:rsidRPr="00185935" w:rsidRDefault="00C13897" w:rsidP="00113BAA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0943CF6" w14:textId="77777777" w:rsidR="00C13897" w:rsidRPr="00185935" w:rsidRDefault="00C13897" w:rsidP="00113BAA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1F39258" w14:textId="77777777" w:rsidR="00C13897" w:rsidRPr="00185935" w:rsidRDefault="00C13897" w:rsidP="00113BAA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841FFCD" w14:textId="77777777" w:rsidR="00C13897" w:rsidRPr="00185935" w:rsidRDefault="00C13897" w:rsidP="00113BAA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6FF4067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9567C98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5F6B082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3DE242C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C1E879F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A45BE38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09F5412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4B68F554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498799A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87DB381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495C3C4C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728200AE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0610196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4867A09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56047AFE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4EF54B1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C90CBC9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09E6D4C9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77DD2BF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310ADE47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08FE0B0F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4FAF9F2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7B5374EE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BB9BB42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2F51A2ED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69E430AB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722BF067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1AB288EB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E3B6F9E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5935EED7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0518A445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1D62AFB4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6DFB4E8D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5D015FF9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18CBAAE7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5868126B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2B977D0C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6DA4F798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6CBB71EF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6E0ED76E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4A6B8FAC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1B7384F1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39BFC1A8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0C75150A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02B4CD4B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6D34739C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10441ED0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205ED4C7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71158725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61EE80C3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15CEAF74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352DBD39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36C10382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25B056DD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79011E72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3AF9E42A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1FB2F6B4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2FAF09E5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691B5A00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lastRenderedPageBreak/>
              <w:t>67</w:t>
            </w:r>
          </w:p>
          <w:p w14:paraId="59589A99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372FCF4D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40309025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2216A6BF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5A07B5EB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74DACB9D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73</w:t>
            </w:r>
          </w:p>
          <w:p w14:paraId="08C23EAC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74</w:t>
            </w:r>
          </w:p>
          <w:p w14:paraId="1EEB110C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75</w:t>
            </w:r>
          </w:p>
          <w:p w14:paraId="3AF9B48E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76</w:t>
            </w:r>
          </w:p>
          <w:p w14:paraId="18907219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77</w:t>
            </w:r>
          </w:p>
          <w:p w14:paraId="7875D9A2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78</w:t>
            </w:r>
          </w:p>
          <w:p w14:paraId="5C2B10AA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79</w:t>
            </w:r>
          </w:p>
          <w:p w14:paraId="7B2B2A7D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80</w:t>
            </w:r>
          </w:p>
          <w:p w14:paraId="4209EA5B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81</w:t>
            </w:r>
          </w:p>
          <w:p w14:paraId="11708319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82</w:t>
            </w:r>
          </w:p>
          <w:p w14:paraId="246207FC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83</w:t>
            </w:r>
          </w:p>
          <w:p w14:paraId="5FD92756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84</w:t>
            </w:r>
          </w:p>
          <w:p w14:paraId="28C6F173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85</w:t>
            </w:r>
          </w:p>
          <w:p w14:paraId="73298F22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86</w:t>
            </w:r>
          </w:p>
          <w:p w14:paraId="1C64FAB3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87</w:t>
            </w:r>
          </w:p>
          <w:p w14:paraId="68F25581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88</w:t>
            </w:r>
          </w:p>
          <w:p w14:paraId="33C723B6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89</w:t>
            </w:r>
          </w:p>
          <w:p w14:paraId="79B1BB87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90</w:t>
            </w:r>
          </w:p>
          <w:p w14:paraId="32743603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91</w:t>
            </w:r>
          </w:p>
          <w:p w14:paraId="2F48D041" w14:textId="77777777" w:rsidR="00C13897" w:rsidRDefault="00C13897" w:rsidP="00113BAA">
            <w:pPr>
              <w:pStyle w:val="a0"/>
            </w:pPr>
            <w:r>
              <w:rPr>
                <w:rFonts w:hint="eastAsia"/>
              </w:rPr>
              <w:t>92</w:t>
            </w:r>
          </w:p>
          <w:p w14:paraId="5CE7B610" w14:textId="7512B2A1" w:rsidR="00C13897" w:rsidRPr="00185935" w:rsidRDefault="00C13897" w:rsidP="00113BAA">
            <w:pPr>
              <w:pStyle w:val="a0"/>
            </w:pPr>
          </w:p>
        </w:tc>
        <w:tc>
          <w:tcPr>
            <w:tcW w:w="10631" w:type="dxa"/>
          </w:tcPr>
          <w:p w14:paraId="753A94D5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lastRenderedPageBreak/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636C95E1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lecture1.jdbc1.*"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7BEC529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4C9E895D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(request.getMethod().equals(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79089BF5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 student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Student();</w:t>
            </w:r>
          </w:p>
          <w:p w14:paraId="5A540AC7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request.setCharacterEncoding(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52E4909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3BB4C8D1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name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);    </w:t>
            </w:r>
          </w:p>
          <w:p w14:paraId="2188DF02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student.setName(name);</w:t>
            </w:r>
          </w:p>
          <w:p w14:paraId="1AE0047B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1F18915E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studentNumber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C8D7CD9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student.setStudentNumber(studentNumber);</w:t>
            </w:r>
          </w:p>
          <w:p w14:paraId="2AFB3F10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System.out.println(student.getStudentNumber());</w:t>
            </w:r>
          </w:p>
          <w:p w14:paraId="03AF256E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13B8D8D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s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4B25AF4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departmentId = Integer.parseInt(s);</w:t>
            </w:r>
          </w:p>
          <w:p w14:paraId="1957F884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student.setDepartmentId(departmentId);</w:t>
            </w:r>
          </w:p>
          <w:p w14:paraId="5EE5AA6E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BC82CEE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"year"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97080AD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year = Integer.parseInt(s);</w:t>
            </w:r>
          </w:p>
          <w:p w14:paraId="2C053B00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student.setYear(year);</w:t>
            </w:r>
          </w:p>
          <w:p w14:paraId="5FB533C8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590761E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</w:p>
          <w:p w14:paraId="52103D68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StudentDAO4.insert(student);</w:t>
            </w:r>
          </w:p>
          <w:p w14:paraId="541096D2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response.sendRedirect(</w:t>
            </w:r>
            <w:r>
              <w:rPr>
                <w:rFonts w:cs="굴림체"/>
                <w:color w:val="2A00FF"/>
                <w:kern w:val="0"/>
                <w:szCs w:val="20"/>
              </w:rPr>
              <w:t>"studentList5.jsp"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B76E08A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A90D757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1A1E9D6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List&lt;Department&gt; departments = DepartmentDAO.findAll();</w:t>
            </w:r>
          </w:p>
          <w:p w14:paraId="1B94B0A7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249BE73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521C1C11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6D8D4C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4D25D46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5116E8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E878E8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731FB8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949B9B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22240E8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20D595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font-family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 w:hint="eastAsia"/>
                <w:color w:val="2A00E1"/>
                <w:kern w:val="0"/>
                <w:szCs w:val="20"/>
              </w:rPr>
              <w:t>굴림체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1AE6BAD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table.table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500px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B65AEAD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 td:nth-child(1)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6EB1318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483718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76501D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EC2B73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44BAD1E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3D13FD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034C4AC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등록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369ECAE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1A97BCB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method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"post"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FEF782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6A0B1E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4397661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B7F6A70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2326A0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98D9D18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D07ACF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042FEA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AF003E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A93B5D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3574DE8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"studentNumber"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7547F25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F9E7B51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EDBA34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0D2652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83F1ED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E4FEA4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B09C8D9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(Department department : departments) {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16AFC8F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id = department.getId();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067B79D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name = department.getDepartmentName();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5FBEEAE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id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0071BD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name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518220C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option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DEFDA7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AB5BA99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C44BA2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D966DB4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EFB62C9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D09B567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80F7F9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6B5F735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"year"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DD9675F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5F8D69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C0F68D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BF2702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</w:p>
          <w:p w14:paraId="354862E0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btn-primary"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저장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505FBA0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"javascript:window.history.back()"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btn-info"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돌아가기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92F135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3C4E0E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D8B33B8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4C025E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03B8E6" w14:textId="77777777" w:rsidR="00113BAA" w:rsidRDefault="00113BAA" w:rsidP="00113BA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0407E2C" w14:textId="77777777" w:rsidR="00C13897" w:rsidRDefault="00C13897" w:rsidP="00113BAA">
            <w:pPr>
              <w:pStyle w:val="a0"/>
            </w:pPr>
          </w:p>
        </w:tc>
      </w:tr>
    </w:tbl>
    <w:p w14:paraId="7994ADA1" w14:textId="4BAB1653" w:rsidR="006E3740" w:rsidRDefault="006E3740" w:rsidP="006E3740"/>
    <w:p w14:paraId="7D843ABA" w14:textId="54CDE3D6" w:rsidR="003C277E" w:rsidRDefault="003C277E" w:rsidP="006E3740"/>
    <w:p w14:paraId="79AA62BA" w14:textId="189A7F8B" w:rsidR="003C277E" w:rsidRDefault="003C277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2840E31" w14:textId="7195195F" w:rsidR="003C277E" w:rsidRDefault="003C277E" w:rsidP="003C277E">
      <w:pPr>
        <w:pStyle w:val="Heading2"/>
      </w:pPr>
      <w:bookmarkStart w:id="15" w:name="_Toc26286794"/>
      <w:r>
        <w:rPr>
          <w:rFonts w:hint="eastAsia"/>
        </w:rPr>
        <w:lastRenderedPageBreak/>
        <w:t>s</w:t>
      </w:r>
      <w:r>
        <w:t>tudentList5.jsp</w:t>
      </w:r>
      <w:bookmarkEnd w:id="15"/>
    </w:p>
    <w:p w14:paraId="4F215B45" w14:textId="7344B0D0" w:rsidR="003C277E" w:rsidRDefault="003C277E" w:rsidP="003C277E">
      <w:r>
        <w:rPr>
          <w:rFonts w:hint="eastAsia"/>
        </w:rPr>
        <w:t>W</w:t>
      </w:r>
      <w:r>
        <w:t>ebContext/jdbc1/</w:t>
      </w:r>
      <w:r w:rsidRPr="003C277E">
        <w:t>3) studentList5</w:t>
      </w:r>
      <w:r>
        <w:t>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C277E" w14:paraId="24496DC6" w14:textId="77777777" w:rsidTr="00092BDE">
        <w:tc>
          <w:tcPr>
            <w:tcW w:w="426" w:type="dxa"/>
          </w:tcPr>
          <w:p w14:paraId="5A3A9F42" w14:textId="77777777" w:rsidR="003C277E" w:rsidRPr="00185935" w:rsidRDefault="003C277E" w:rsidP="00FC087E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5FC7B20" w14:textId="77777777" w:rsidR="003C277E" w:rsidRPr="00185935" w:rsidRDefault="003C277E" w:rsidP="00FC087E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20C2D6E" w14:textId="77777777" w:rsidR="003C277E" w:rsidRPr="00185935" w:rsidRDefault="003C277E" w:rsidP="00FC087E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8378E47" w14:textId="77777777" w:rsidR="003C277E" w:rsidRPr="00185935" w:rsidRDefault="003C277E" w:rsidP="00FC087E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65A3847" w14:textId="77777777" w:rsidR="003C277E" w:rsidRPr="00185935" w:rsidRDefault="003C277E" w:rsidP="00FC087E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E2DA048" w14:textId="77777777" w:rsidR="003C277E" w:rsidRPr="00185935" w:rsidRDefault="003C277E" w:rsidP="00FC087E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76AD59A" w14:textId="77777777" w:rsidR="003C277E" w:rsidRPr="00185935" w:rsidRDefault="003C277E" w:rsidP="00FC087E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89160EA" w14:textId="77777777" w:rsidR="003C277E" w:rsidRPr="00185935" w:rsidRDefault="003C277E" w:rsidP="00FC087E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C3FE765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A9CE73B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05F9E98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F541718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806C071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611AF40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F7D2249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E9923EA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4036FDF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2E789C4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79CF02D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AB6F598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7F89CD0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7A4B42C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4A0E94E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C232FB4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3CE9C21D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EC8B570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4E580E7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138ED119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8F861E1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BCFDE9D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109BF9C4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AC987AE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3066EFE2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780D8A7D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A86D200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613315C0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7FD65916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5D24A83C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625700C1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3EC4C8BA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1E554E88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49B26B68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5CCF50DE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85E378E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7186136E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3FA462CA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206EB4BA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52181923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01893E31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0923958D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352CFB18" w14:textId="77777777" w:rsidR="003C277E" w:rsidRDefault="003C277E" w:rsidP="00FC087E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44FC9F16" w14:textId="62FA4E53" w:rsidR="003C277E" w:rsidRPr="00185935" w:rsidRDefault="003C277E" w:rsidP="00FC087E">
            <w:pPr>
              <w:pStyle w:val="a0"/>
            </w:pPr>
          </w:p>
        </w:tc>
        <w:tc>
          <w:tcPr>
            <w:tcW w:w="10631" w:type="dxa"/>
          </w:tcPr>
          <w:p w14:paraId="35BF7A60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DC68906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lecture1.jdbc1.*"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4835DFC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0EB945DF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List&lt;Student&gt; list = StudentDAO.findAll();</w:t>
            </w:r>
          </w:p>
          <w:p w14:paraId="74BA2DC3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57A830F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68029B9B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187C40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636F28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EAC0515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4BCF46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F5B5F56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6534D7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A90AB3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0C52C4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font-family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 w:hint="eastAsia"/>
                <w:color w:val="2A00E1"/>
                <w:kern w:val="0"/>
                <w:szCs w:val="20"/>
              </w:rPr>
              <w:t>굴림체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BCFE599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thead 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1A7E17E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table.table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700px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082807C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87C321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5597AA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A82F75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D3183CD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9A49AE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D097BDD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FE1BD75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22DE1D5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3D884A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4A2458A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52A3FD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학번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69E71F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D44B4F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559CE46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4B0C3B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20F1C6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5E81792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3DCE46D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(Student student : list) {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C33FFC4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E7D7B3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student.getStudentNumber()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64AAB2C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9572DB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student.getDepartmentName()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63F40F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student.getYear()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969547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9E9969D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2143EC5D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CF71C5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4C5F12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6E7FA7A" w14:textId="77777777" w:rsidR="00FC087E" w:rsidRDefault="00FC087E" w:rsidP="00FC087E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btn-primary"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"createStudent1.jsp"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학생등록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80D1FF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504D58A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80E7EC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4E2BF1" w14:textId="77777777" w:rsidR="00FC087E" w:rsidRDefault="00FC087E" w:rsidP="00FC087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6FF652" w14:textId="77777777" w:rsidR="003C277E" w:rsidRDefault="003C277E" w:rsidP="00FC087E">
            <w:pPr>
              <w:pStyle w:val="a0"/>
            </w:pPr>
          </w:p>
        </w:tc>
      </w:tr>
    </w:tbl>
    <w:p w14:paraId="7A1BC8A4" w14:textId="77777777" w:rsidR="003C277E" w:rsidRDefault="003C277E" w:rsidP="003C277E"/>
    <w:p w14:paraId="7F9E8F83" w14:textId="00F494DF" w:rsidR="00113BAA" w:rsidRDefault="00113BAA" w:rsidP="006E3740"/>
    <w:p w14:paraId="41FFE14A" w14:textId="77777777" w:rsidR="00113BAA" w:rsidRDefault="00113BAA" w:rsidP="006E3740"/>
    <w:p w14:paraId="3D75EE2D" w14:textId="4383B927" w:rsidR="006F728B" w:rsidRDefault="006F728B" w:rsidP="005C2337"/>
    <w:p w14:paraId="2F62EDFA" w14:textId="01505D60" w:rsidR="00444CF3" w:rsidRDefault="00444CF3" w:rsidP="005C2337"/>
    <w:p w14:paraId="031ADF48" w14:textId="38F47180" w:rsidR="00444CF3" w:rsidRDefault="00444CF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4B2FE26" w14:textId="2C414EC3" w:rsidR="00444CF3" w:rsidRDefault="00444CF3" w:rsidP="00444CF3">
      <w:pPr>
        <w:pStyle w:val="Heading1"/>
      </w:pPr>
      <w:bookmarkStart w:id="16" w:name="_Toc26286795"/>
      <w:r>
        <w:rPr>
          <w:rFonts w:hint="eastAsia"/>
        </w:rPr>
        <w:lastRenderedPageBreak/>
        <w:t>실습</w:t>
      </w:r>
      <w:bookmarkEnd w:id="16"/>
    </w:p>
    <w:p w14:paraId="60774F34" w14:textId="2207BC22" w:rsidR="00444CF3" w:rsidRDefault="00444CF3" w:rsidP="00444CF3">
      <w:r>
        <w:rPr>
          <w:rFonts w:hint="eastAsia"/>
        </w:rPr>
        <w:t>교수(</w:t>
      </w:r>
      <w:r>
        <w:t>professor)</w:t>
      </w:r>
      <w:r>
        <w:rPr>
          <w:rFonts w:hint="eastAsia"/>
        </w:rPr>
        <w:t xml:space="preserve"> 등록 기능을 구현하라.</w:t>
      </w:r>
    </w:p>
    <w:p w14:paraId="3B82A120" w14:textId="0B255413" w:rsidR="00444CF3" w:rsidRDefault="00444CF3" w:rsidP="00444CF3"/>
    <w:p w14:paraId="32171420" w14:textId="3A6BE472" w:rsidR="009B4ED8" w:rsidRDefault="009B4ED8" w:rsidP="00444CF3"/>
    <w:p w14:paraId="5827B491" w14:textId="77777777" w:rsidR="009B4ED8" w:rsidRPr="009B4ED8" w:rsidRDefault="009B4ED8" w:rsidP="00444CF3">
      <w:pPr>
        <w:rPr>
          <w:rFonts w:hint="eastAsia"/>
        </w:rPr>
      </w:pPr>
    </w:p>
    <w:sectPr w:rsidR="009B4ED8" w:rsidRPr="009B4ED8" w:rsidSect="00B12C18">
      <w:footerReference w:type="default" r:id="rId16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B1B78" w14:textId="77777777" w:rsidR="00EE4A92" w:rsidRDefault="00EE4A92" w:rsidP="00B12C18">
      <w:r>
        <w:separator/>
      </w:r>
    </w:p>
  </w:endnote>
  <w:endnote w:type="continuationSeparator" w:id="0">
    <w:p w14:paraId="6FAF0907" w14:textId="77777777" w:rsidR="00EE4A92" w:rsidRDefault="00EE4A92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3B1B6" w14:textId="77777777" w:rsidR="002C2F59" w:rsidRPr="00B12C18" w:rsidRDefault="002C2F59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41356012" w14:textId="77777777" w:rsidR="002C2F59" w:rsidRDefault="002C2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02C47" w14:textId="77777777" w:rsidR="00EE4A92" w:rsidRDefault="00EE4A92" w:rsidP="00B12C18">
      <w:r>
        <w:separator/>
      </w:r>
    </w:p>
  </w:footnote>
  <w:footnote w:type="continuationSeparator" w:id="0">
    <w:p w14:paraId="4307C0BD" w14:textId="77777777" w:rsidR="00EE4A92" w:rsidRDefault="00EE4A92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1F"/>
    <w:rsid w:val="00013AA6"/>
    <w:rsid w:val="0005117B"/>
    <w:rsid w:val="000A2736"/>
    <w:rsid w:val="000C038C"/>
    <w:rsid w:val="000C21E4"/>
    <w:rsid w:val="000F25E2"/>
    <w:rsid w:val="000F7DDA"/>
    <w:rsid w:val="00113BAA"/>
    <w:rsid w:val="0011439A"/>
    <w:rsid w:val="0012255E"/>
    <w:rsid w:val="0017085D"/>
    <w:rsid w:val="00200BD8"/>
    <w:rsid w:val="002161B8"/>
    <w:rsid w:val="002332F6"/>
    <w:rsid w:val="002A7622"/>
    <w:rsid w:val="002C2F59"/>
    <w:rsid w:val="002D0169"/>
    <w:rsid w:val="002F238A"/>
    <w:rsid w:val="002F5826"/>
    <w:rsid w:val="00303785"/>
    <w:rsid w:val="0036527F"/>
    <w:rsid w:val="003C277E"/>
    <w:rsid w:val="004221C2"/>
    <w:rsid w:val="004247BF"/>
    <w:rsid w:val="00444CF3"/>
    <w:rsid w:val="004618EA"/>
    <w:rsid w:val="00471C33"/>
    <w:rsid w:val="004A78DD"/>
    <w:rsid w:val="0051790E"/>
    <w:rsid w:val="00530E33"/>
    <w:rsid w:val="005C2337"/>
    <w:rsid w:val="005C6FA4"/>
    <w:rsid w:val="005C7255"/>
    <w:rsid w:val="006043A7"/>
    <w:rsid w:val="00640D02"/>
    <w:rsid w:val="00646F84"/>
    <w:rsid w:val="006741D0"/>
    <w:rsid w:val="0068281F"/>
    <w:rsid w:val="006E3740"/>
    <w:rsid w:val="006F728B"/>
    <w:rsid w:val="007015FB"/>
    <w:rsid w:val="007107B0"/>
    <w:rsid w:val="00726249"/>
    <w:rsid w:val="00732402"/>
    <w:rsid w:val="007545EC"/>
    <w:rsid w:val="00766C9F"/>
    <w:rsid w:val="007F066A"/>
    <w:rsid w:val="007F6AC6"/>
    <w:rsid w:val="00806557"/>
    <w:rsid w:val="00872536"/>
    <w:rsid w:val="008B3F70"/>
    <w:rsid w:val="008C75D8"/>
    <w:rsid w:val="00905752"/>
    <w:rsid w:val="00934C62"/>
    <w:rsid w:val="009704BB"/>
    <w:rsid w:val="00981AC7"/>
    <w:rsid w:val="009879A8"/>
    <w:rsid w:val="009B4ED8"/>
    <w:rsid w:val="00A0360E"/>
    <w:rsid w:val="00A6659D"/>
    <w:rsid w:val="00A95E88"/>
    <w:rsid w:val="00AB45B5"/>
    <w:rsid w:val="00AD7E48"/>
    <w:rsid w:val="00B004EB"/>
    <w:rsid w:val="00B07AA0"/>
    <w:rsid w:val="00B12C18"/>
    <w:rsid w:val="00B16E53"/>
    <w:rsid w:val="00B551BF"/>
    <w:rsid w:val="00BB12A2"/>
    <w:rsid w:val="00BF6068"/>
    <w:rsid w:val="00BF77BD"/>
    <w:rsid w:val="00C060A3"/>
    <w:rsid w:val="00C135A0"/>
    <w:rsid w:val="00C13897"/>
    <w:rsid w:val="00C352DD"/>
    <w:rsid w:val="00C53F7B"/>
    <w:rsid w:val="00C6092D"/>
    <w:rsid w:val="00C7447A"/>
    <w:rsid w:val="00C74A18"/>
    <w:rsid w:val="00C90572"/>
    <w:rsid w:val="00D03048"/>
    <w:rsid w:val="00D27B8D"/>
    <w:rsid w:val="00D64E5F"/>
    <w:rsid w:val="00D73ED9"/>
    <w:rsid w:val="00DF6BA9"/>
    <w:rsid w:val="00E422CC"/>
    <w:rsid w:val="00E451E7"/>
    <w:rsid w:val="00E50655"/>
    <w:rsid w:val="00EC7501"/>
    <w:rsid w:val="00ED0752"/>
    <w:rsid w:val="00EE2068"/>
    <w:rsid w:val="00EE43DA"/>
    <w:rsid w:val="00EE4A92"/>
    <w:rsid w:val="00EF3967"/>
    <w:rsid w:val="00EF74F7"/>
    <w:rsid w:val="00F070B7"/>
    <w:rsid w:val="00F12B13"/>
    <w:rsid w:val="00F5549F"/>
    <w:rsid w:val="00F579D5"/>
    <w:rsid w:val="00F71AE4"/>
    <w:rsid w:val="00FC087E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8223F"/>
  <w15:chartTrackingRefBased/>
  <w15:docId w15:val="{17FE79F2-1AF8-4F2B-B48B-EA71D982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77E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B3424-C9F6-4892-A648-5ACF5C261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92B021-3229-453D-8821-91A036561E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4A5D94-3604-4236-B8AE-EF6C979AF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87BC7E-F906-41A7-A29B-BFBB4241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134</TotalTime>
  <Pages>18</Pages>
  <Words>2791</Words>
  <Characters>15913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16</cp:revision>
  <dcterms:created xsi:type="dcterms:W3CDTF">2019-12-03T06:17:00Z</dcterms:created>
  <dcterms:modified xsi:type="dcterms:W3CDTF">2019-12-03T08:32:00Z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