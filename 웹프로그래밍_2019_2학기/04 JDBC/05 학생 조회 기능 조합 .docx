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D74A7" w14:textId="0ADD5443" w:rsidR="007A606F" w:rsidRPr="005404FB" w:rsidRDefault="00F32F18" w:rsidP="00D1271D">
      <w:pPr>
        <w:rPr>
          <w:sz w:val="44"/>
          <w:szCs w:val="48"/>
        </w:rPr>
      </w:pPr>
      <w:r w:rsidRPr="005404FB">
        <w:rPr>
          <w:rFonts w:hint="eastAsia"/>
          <w:sz w:val="44"/>
          <w:szCs w:val="48"/>
        </w:rPr>
        <w:t xml:space="preserve">학생 조회 </w:t>
      </w:r>
      <w:r w:rsidR="00D1271D" w:rsidRPr="005404FB">
        <w:rPr>
          <w:rFonts w:hint="eastAsia"/>
          <w:sz w:val="44"/>
          <w:szCs w:val="48"/>
        </w:rPr>
        <w:t>기능 조합</w:t>
      </w:r>
    </w:p>
    <w:p w14:paraId="67F65751" w14:textId="1EDF80FE" w:rsidR="00D1271D" w:rsidRDefault="00D1271D" w:rsidP="00D1271D">
      <w:r>
        <w:t>2019-11-20</w:t>
      </w:r>
    </w:p>
    <w:p w14:paraId="7F644EAF" w14:textId="685F5F11" w:rsidR="00D1271D" w:rsidRDefault="00D1271D" w:rsidP="00D1271D">
      <w:r>
        <w:rPr>
          <w:rFonts w:hint="eastAsia"/>
        </w:rPr>
        <w:t>이승진</w:t>
      </w:r>
    </w:p>
    <w:p w14:paraId="2DCEF0BC" w14:textId="46033759" w:rsidR="00D1271D" w:rsidRDefault="00D1271D" w:rsidP="00D1271D"/>
    <w:p w14:paraId="046F1FF0" w14:textId="3628E9B1" w:rsidR="00D1271D" w:rsidRDefault="00D1271D" w:rsidP="00D1271D"/>
    <w:p w14:paraId="5A9A0B48" w14:textId="62AFBD25" w:rsidR="00D1271D" w:rsidRDefault="00D1271D" w:rsidP="00D1271D"/>
    <w:p w14:paraId="0AF8152D" w14:textId="5ADCEBAC" w:rsidR="00D1271D" w:rsidRPr="005404FB" w:rsidRDefault="00D1271D" w:rsidP="00D1271D">
      <w:pPr>
        <w:rPr>
          <w:sz w:val="28"/>
          <w:szCs w:val="32"/>
        </w:rPr>
      </w:pPr>
      <w:r w:rsidRPr="005404FB">
        <w:rPr>
          <w:rFonts w:hint="eastAsia"/>
          <w:sz w:val="28"/>
          <w:szCs w:val="32"/>
        </w:rPr>
        <w:t>학습목표</w:t>
      </w:r>
    </w:p>
    <w:p w14:paraId="684A0983" w14:textId="40086DC0" w:rsidR="00D1271D" w:rsidRDefault="00D1271D" w:rsidP="00D1271D">
      <w:r>
        <w:rPr>
          <w:rFonts w:hint="eastAsia"/>
        </w:rPr>
        <w:t xml:space="preserve">학생 목록 조회 </w:t>
      </w:r>
      <w:r w:rsidR="005404FB">
        <w:rPr>
          <w:rFonts w:hint="eastAsia"/>
        </w:rPr>
        <w:t>페이지에서,</w:t>
      </w:r>
      <w:r w:rsidR="005404FB">
        <w:t xml:space="preserve"> </w:t>
      </w:r>
      <w:r w:rsidR="005404FB">
        <w:rPr>
          <w:rFonts w:hint="eastAsia"/>
        </w:rPr>
        <w:t>학생 한 명 조회 페이지로 넘어가는 링크를 구현하자.</w:t>
      </w:r>
    </w:p>
    <w:p w14:paraId="63FF66A9" w14:textId="76F622CD" w:rsidR="007A606F" w:rsidRDefault="007A606F" w:rsidP="00D1271D"/>
    <w:p w14:paraId="5BA20FC0" w14:textId="73432D8F" w:rsidR="00D1271D" w:rsidRDefault="00D1271D" w:rsidP="00D1271D"/>
    <w:p w14:paraId="7337CDF8" w14:textId="6471E27F" w:rsidR="00D1271D" w:rsidRDefault="00D1271D" w:rsidP="00D1271D">
      <w:r w:rsidRPr="005404FB">
        <w:rPr>
          <w:rFonts w:hint="eastAsia"/>
          <w:sz w:val="28"/>
          <w:szCs w:val="32"/>
        </w:rPr>
        <w:t>목차</w:t>
      </w:r>
    </w:p>
    <w:p w14:paraId="40EEB5BC" w14:textId="0477C13D" w:rsidR="00487204" w:rsidRDefault="005404F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25118662" w:history="1">
        <w:r w:rsidR="00487204" w:rsidRPr="00AA78BB">
          <w:rPr>
            <w:rStyle w:val="Hyperlink"/>
            <w:rFonts w:hAnsi="굴림체"/>
            <w:noProof/>
          </w:rPr>
          <w:t>1.</w:t>
        </w:r>
        <w:r w:rsidR="00487204" w:rsidRPr="00AA78BB">
          <w:rPr>
            <w:rStyle w:val="Hyperlink"/>
            <w:noProof/>
          </w:rPr>
          <w:t xml:space="preserve"> student2.jsp 실행</w:t>
        </w:r>
        <w:r w:rsidR="00487204">
          <w:rPr>
            <w:noProof/>
            <w:webHidden/>
          </w:rPr>
          <w:tab/>
        </w:r>
        <w:r w:rsidR="00487204">
          <w:rPr>
            <w:noProof/>
            <w:webHidden/>
          </w:rPr>
          <w:fldChar w:fldCharType="begin"/>
        </w:r>
        <w:r w:rsidR="00487204">
          <w:rPr>
            <w:noProof/>
            <w:webHidden/>
          </w:rPr>
          <w:instrText xml:space="preserve"> PAGEREF _Toc25118662 \h </w:instrText>
        </w:r>
        <w:r w:rsidR="00487204">
          <w:rPr>
            <w:noProof/>
            <w:webHidden/>
          </w:rPr>
        </w:r>
        <w:r w:rsidR="00487204">
          <w:rPr>
            <w:noProof/>
            <w:webHidden/>
          </w:rPr>
          <w:fldChar w:fldCharType="separate"/>
        </w:r>
        <w:r w:rsidR="00487204">
          <w:rPr>
            <w:noProof/>
            <w:webHidden/>
          </w:rPr>
          <w:t>2</w:t>
        </w:r>
        <w:r w:rsidR="00487204">
          <w:rPr>
            <w:noProof/>
            <w:webHidden/>
          </w:rPr>
          <w:fldChar w:fldCharType="end"/>
        </w:r>
      </w:hyperlink>
    </w:p>
    <w:p w14:paraId="20BEB4EE" w14:textId="6823B53A" w:rsidR="00487204" w:rsidRDefault="0048720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5118663" w:history="1">
        <w:r w:rsidRPr="00AA78BB">
          <w:rPr>
            <w:rStyle w:val="Hyperlink"/>
            <w:rFonts w:hAnsi="굴림체"/>
            <w:noProof/>
          </w:rPr>
          <w:t>2.</w:t>
        </w:r>
        <w:r w:rsidRPr="00AA78BB">
          <w:rPr>
            <w:rStyle w:val="Hyperlink"/>
            <w:noProof/>
          </w:rPr>
          <w:t xml:space="preserve"> test1.jsp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_Toc25118663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2FDAD0" w14:textId="320A8DC5" w:rsidR="00487204" w:rsidRDefault="0048720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118664" w:history="1">
        <w:r w:rsidRPr="00AA78BB">
          <w:rPr>
            <w:rStyle w:val="Hyperlink"/>
            <w:noProof/>
          </w:rPr>
          <w:t>1) a 태그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_Toc25118664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EA3AEC" w14:textId="322E18BA" w:rsidR="00487204" w:rsidRDefault="0048720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5118665" w:history="1">
        <w:r w:rsidRPr="00AA78BB">
          <w:rPr>
            <w:rStyle w:val="Hyperlink"/>
            <w:noProof/>
          </w:rPr>
          <w:t>2) 절대 주소 URL, 상대 주소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_Toc25118665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35603" w14:textId="588F4BD1" w:rsidR="00487204" w:rsidRDefault="0048720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5118666" w:history="1">
        <w:r w:rsidRPr="00AA78BB">
          <w:rPr>
            <w:rStyle w:val="Hyperlink"/>
            <w:rFonts w:hAnsi="굴림체"/>
            <w:noProof/>
          </w:rPr>
          <w:t>3.</w:t>
        </w:r>
        <w:r w:rsidRPr="00AA78BB">
          <w:rPr>
            <w:rStyle w:val="Hyperlink"/>
            <w:noProof/>
          </w:rPr>
          <w:t xml:space="preserve"> studentList3.jsp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_Toc25118666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6788AF" w14:textId="58B9A6B7" w:rsidR="00487204" w:rsidRDefault="0048720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5118667" w:history="1">
        <w:r w:rsidRPr="00AA78BB">
          <w:rPr>
            <w:rStyle w:val="Hyperlink"/>
            <w:rFonts w:hAnsi="굴림체"/>
            <w:noProof/>
          </w:rPr>
          <w:t>4.</w:t>
        </w:r>
        <w:r w:rsidRPr="00AA78BB">
          <w:rPr>
            <w:rStyle w:val="Hyperlink"/>
            <w:noProof/>
          </w:rPr>
          <w:t xml:space="preserve"> 되돌아가기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_Toc25118667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F36203" w14:textId="159D336F" w:rsidR="00487204" w:rsidRDefault="0048720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5118668" w:history="1">
        <w:r w:rsidRPr="00AA78BB">
          <w:rPr>
            <w:rStyle w:val="Hyperlink"/>
            <w:rFonts w:hAnsi="굴림체"/>
            <w:noProof/>
          </w:rPr>
          <w:t>5.</w:t>
        </w:r>
        <w:r w:rsidRPr="00AA78BB">
          <w:rPr>
            <w:rStyle w:val="Hyperlink"/>
            <w:noProof/>
          </w:rPr>
          <w:t xml:space="preserve"> 실습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_Toc25118668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0B2125" w14:textId="5303EF05" w:rsidR="00D1271D" w:rsidRDefault="005404FB" w:rsidP="00D1271D">
      <w:r>
        <w:fldChar w:fldCharType="end"/>
      </w:r>
    </w:p>
    <w:p w14:paraId="508266EE" w14:textId="77777777" w:rsidR="007A606F" w:rsidRDefault="007A606F" w:rsidP="00D1271D"/>
    <w:p w14:paraId="478448AD" w14:textId="77777777" w:rsidR="007A606F" w:rsidRDefault="007A606F" w:rsidP="00D1271D"/>
    <w:p w14:paraId="41386C86" w14:textId="77777777" w:rsidR="007A606F" w:rsidRDefault="007A606F" w:rsidP="00D1271D"/>
    <w:p w14:paraId="4ADB7D55" w14:textId="77777777" w:rsidR="007A606F" w:rsidRDefault="007A606F" w:rsidP="00D1271D"/>
    <w:p w14:paraId="55083F7F" w14:textId="77777777" w:rsidR="007A606F" w:rsidRDefault="007A606F">
      <w:pPr>
        <w:widowControl/>
        <w:wordWrap/>
        <w:autoSpaceDE/>
        <w:autoSpaceDN/>
        <w:spacing w:after="160" w:line="259" w:lineRule="auto"/>
      </w:pPr>
    </w:p>
    <w:p w14:paraId="79539FDB" w14:textId="6164045D" w:rsidR="00210D62" w:rsidRDefault="00210D62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1828822E" w14:textId="77777777" w:rsidR="00210D62" w:rsidRDefault="00590B43" w:rsidP="00590B43">
      <w:pPr>
        <w:pStyle w:val="Heading1"/>
      </w:pPr>
      <w:bookmarkStart w:id="1" w:name="_Toc25118662"/>
      <w:r>
        <w:rPr>
          <w:rFonts w:hint="eastAsia"/>
        </w:rPr>
        <w:lastRenderedPageBreak/>
        <w:t>s</w:t>
      </w:r>
      <w:r>
        <w:t xml:space="preserve">tudent2.jsp </w:t>
      </w:r>
      <w:r>
        <w:rPr>
          <w:rFonts w:hint="eastAsia"/>
        </w:rPr>
        <w:t>실행</w:t>
      </w:r>
      <w:bookmarkEnd w:id="1"/>
    </w:p>
    <w:p w14:paraId="6516EEA8" w14:textId="77777777" w:rsidR="00590B43" w:rsidRDefault="00590B43" w:rsidP="00590B43"/>
    <w:p w14:paraId="3BCE9BF7" w14:textId="02F4E641" w:rsidR="00590B43" w:rsidRDefault="00590B43" w:rsidP="00590B43">
      <w:r>
        <w:rPr>
          <w:rFonts w:hint="eastAsia"/>
        </w:rPr>
        <w:t xml:space="preserve">지난 시간에 구현한 </w:t>
      </w:r>
      <w:r>
        <w:t>student2.jsp</w:t>
      </w:r>
      <w:r>
        <w:rPr>
          <w:rFonts w:hint="eastAsia"/>
        </w:rPr>
        <w:t>를 실행하자.</w:t>
      </w:r>
      <w:r>
        <w:t xml:space="preserve"> (</w:t>
      </w:r>
      <w:r>
        <w:rPr>
          <w:rFonts w:hint="eastAsia"/>
        </w:rPr>
        <w:t xml:space="preserve">단축키 </w:t>
      </w:r>
      <w:r>
        <w:t>Ctrl+F11)</w:t>
      </w:r>
    </w:p>
    <w:p w14:paraId="0832029D" w14:textId="77777777" w:rsidR="00673372" w:rsidRDefault="00673372" w:rsidP="00590B43"/>
    <w:p w14:paraId="5ADE835F" w14:textId="2562ADE1" w:rsidR="00673372" w:rsidRDefault="00673372" w:rsidP="00673372">
      <w:pPr>
        <w:pStyle w:val="Heading3"/>
      </w:pPr>
      <w:r w:rsidRPr="00673372">
        <w:t>http://localhost:8080/lecture1/jdbc1/student2.jsp</w:t>
      </w:r>
    </w:p>
    <w:p w14:paraId="00423304" w14:textId="77777777" w:rsidR="00590B43" w:rsidRDefault="00590B43" w:rsidP="00590B43">
      <w:r w:rsidRPr="005A5271">
        <w:rPr>
          <w:noProof/>
        </w:rPr>
        <w:drawing>
          <wp:inline distT="0" distB="0" distL="0" distR="0" wp14:anchorId="3A672F53" wp14:editId="238F6769">
            <wp:extent cx="4582565" cy="430846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429" cy="43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E398" w14:textId="77777777" w:rsidR="00590B43" w:rsidRDefault="00590B43" w:rsidP="00590B43"/>
    <w:p w14:paraId="0B46E81C" w14:textId="77777777" w:rsidR="00590B43" w:rsidRDefault="00590B43" w:rsidP="00590B43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 xml:space="preserve">에 </w:t>
      </w:r>
      <w:r>
        <w:t xml:space="preserve">id </w:t>
      </w:r>
      <w:r>
        <w:rPr>
          <w:rFonts w:hint="eastAsia"/>
        </w:rPr>
        <w:t>값이 없기 때문에,</w:t>
      </w:r>
    </w:p>
    <w:p w14:paraId="3A432A44" w14:textId="77777777" w:rsidR="00590B43" w:rsidRDefault="00590B43" w:rsidP="00590B43">
      <w:r>
        <w:rPr>
          <w:rFonts w:hint="eastAsia"/>
        </w:rPr>
        <w:t>줄5에서 N</w:t>
      </w:r>
      <w:r>
        <w:t xml:space="preserve">umberFormatException </w:t>
      </w:r>
      <w:r>
        <w:rPr>
          <w:rFonts w:hint="eastAsia"/>
        </w:rPr>
        <w:t>에러가 발생한다.</w:t>
      </w:r>
    </w:p>
    <w:p w14:paraId="3DB954D0" w14:textId="77777777" w:rsidR="00590B43" w:rsidRDefault="00590B43" w:rsidP="00590B43"/>
    <w:p w14:paraId="09F787E8" w14:textId="77777777" w:rsidR="00590B43" w:rsidRDefault="00590B43" w:rsidP="00590B43"/>
    <w:p w14:paraId="782588AC" w14:textId="77777777" w:rsidR="00590B43" w:rsidRDefault="00590B43" w:rsidP="00590B43">
      <w:pPr>
        <w:pStyle w:val="Heading3"/>
      </w:pPr>
      <w:r>
        <w:rPr>
          <w:rFonts w:hint="eastAsia"/>
        </w:rPr>
        <w:t>톰캣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52F933EE" w14:textId="77777777" w:rsidR="00590B43" w:rsidRDefault="00590B43" w:rsidP="00590B43">
      <w:r>
        <w:rPr>
          <w:rFonts w:hint="eastAsia"/>
        </w:rPr>
        <w:t>톰캣 서버 실행 상태를 살펴보자.</w:t>
      </w:r>
    </w:p>
    <w:p w14:paraId="3D4A1EA2" w14:textId="77777777" w:rsidR="00590B43" w:rsidRDefault="00590B43" w:rsidP="00590B43"/>
    <w:p w14:paraId="5F85F947" w14:textId="77777777" w:rsidR="00590B43" w:rsidRDefault="00590B43" w:rsidP="00590B43">
      <w:r>
        <w:rPr>
          <w:rFonts w:hint="eastAsia"/>
        </w:rPr>
        <w:t>메뉴:</w:t>
      </w:r>
      <w:r>
        <w:t xml:space="preserve"> Window - Show View - Servers</w:t>
      </w:r>
    </w:p>
    <w:p w14:paraId="31B8FD20" w14:textId="77777777" w:rsidR="00590B43" w:rsidRDefault="00590B43" w:rsidP="00590B43">
      <w:r w:rsidRPr="00590B43">
        <w:rPr>
          <w:noProof/>
        </w:rPr>
        <w:drawing>
          <wp:inline distT="0" distB="0" distL="0" distR="0" wp14:anchorId="4F7EDBF8" wp14:editId="50C9951B">
            <wp:extent cx="5593633" cy="107853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54" cy="10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706C" w14:textId="3D549209" w:rsidR="00590B43" w:rsidRDefault="00590B43" w:rsidP="00590B43">
      <w:r>
        <w:rPr>
          <w:rFonts w:hint="eastAsia"/>
        </w:rPr>
        <w:t>1</w:t>
      </w:r>
      <w:r>
        <w:t xml:space="preserve">) </w:t>
      </w:r>
      <w:r w:rsidR="00673372">
        <w:rPr>
          <w:rFonts w:hint="eastAsia"/>
        </w:rPr>
        <w:t>톰캣 서버가 s</w:t>
      </w:r>
      <w:r w:rsidR="00673372">
        <w:t xml:space="preserve">tarted </w:t>
      </w:r>
      <w:r w:rsidR="00673372">
        <w:rPr>
          <w:rFonts w:hint="eastAsia"/>
        </w:rPr>
        <w:t>상태이다.</w:t>
      </w:r>
    </w:p>
    <w:p w14:paraId="70733996" w14:textId="4F2797C7" w:rsidR="00673372" w:rsidRDefault="00673372" w:rsidP="00590B4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이 빨간색 버튼을 클릭하면,</w:t>
      </w:r>
      <w:r>
        <w:t xml:space="preserve"> </w:t>
      </w:r>
      <w:r>
        <w:rPr>
          <w:rFonts w:hint="eastAsia"/>
        </w:rPr>
        <w:t>톰캣 서버가 종료된다.</w:t>
      </w:r>
    </w:p>
    <w:p w14:paraId="3CF69B10" w14:textId="5BA7929F" w:rsidR="00673372" w:rsidRDefault="00673372" w:rsidP="00590B43"/>
    <w:p w14:paraId="46B0C77C" w14:textId="06E1C534" w:rsidR="00673372" w:rsidRDefault="00673372" w:rsidP="00590B43"/>
    <w:p w14:paraId="1E57179C" w14:textId="0E318C99" w:rsidR="00673372" w:rsidRDefault="00673372" w:rsidP="00590B43"/>
    <w:p w14:paraId="1DEB83A7" w14:textId="77777777" w:rsidR="00673372" w:rsidRPr="00590B43" w:rsidRDefault="00673372" w:rsidP="00590B43"/>
    <w:p w14:paraId="6A8C90C2" w14:textId="77777777" w:rsidR="00210D62" w:rsidRDefault="00210D62" w:rsidP="00210D62"/>
    <w:p w14:paraId="2D9A6527" w14:textId="77777777" w:rsidR="00210D62" w:rsidRDefault="00210D62" w:rsidP="00210D62"/>
    <w:p w14:paraId="17275A9E" w14:textId="77777777" w:rsidR="00210D62" w:rsidRDefault="00210D62" w:rsidP="00210D62"/>
    <w:p w14:paraId="5BCC23E2" w14:textId="77777777" w:rsidR="00210D62" w:rsidRPr="00210D62" w:rsidRDefault="00210D62" w:rsidP="00210D62"/>
    <w:p w14:paraId="1E134225" w14:textId="77777777" w:rsidR="00210D62" w:rsidRDefault="00210D62" w:rsidP="00210D62"/>
    <w:p w14:paraId="63DD432E" w14:textId="20D5298D" w:rsidR="00210D62" w:rsidRDefault="00673372" w:rsidP="00673372">
      <w:pPr>
        <w:pStyle w:val="Heading3"/>
      </w:pPr>
      <w:r w:rsidRPr="00673372">
        <w:t>http://localhost:8080/lecture1/jdbc1/student2.jsp?id=2</w:t>
      </w:r>
    </w:p>
    <w:p w14:paraId="2CA7CC82" w14:textId="18310354" w:rsidR="00673372" w:rsidRDefault="00673372" w:rsidP="00210D62">
      <w:r>
        <w:rPr>
          <w:noProof/>
        </w:rPr>
        <w:drawing>
          <wp:inline distT="0" distB="0" distL="0" distR="0" wp14:anchorId="63FA7324" wp14:editId="1A20289D">
            <wp:extent cx="51339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7111" w14:textId="77777777" w:rsidR="00673372" w:rsidRDefault="00673372" w:rsidP="00210D62"/>
    <w:p w14:paraId="2B59729A" w14:textId="078D6109" w:rsidR="00673372" w:rsidRDefault="00673372" w:rsidP="00210D62">
      <w:r w:rsidRPr="00673372">
        <w:t>http://localhost:8080/lecture1/jdbc1/student2.jsp?id=2</w:t>
      </w:r>
    </w:p>
    <w:p w14:paraId="33C68942" w14:textId="76883018" w:rsidR="00673372" w:rsidRDefault="00673372" w:rsidP="00673372">
      <w:r>
        <w:rPr>
          <w:rFonts w:hint="eastAsia"/>
        </w:rPr>
        <w:t xml:space="preserve">웹 서버에 이 </w:t>
      </w:r>
      <w:r>
        <w:t>URL</w:t>
      </w:r>
      <w:r>
        <w:rPr>
          <w:rFonts w:hint="eastAsia"/>
        </w:rPr>
        <w:t>을 요청하면,</w:t>
      </w:r>
      <w:r>
        <w:t xml:space="preserve"> </w:t>
      </w:r>
      <w:r>
        <w:rPr>
          <w:rFonts w:hint="eastAsia"/>
        </w:rPr>
        <w:t>위 화면과 같은 내용이 서버로부터 출력된다.</w:t>
      </w:r>
    </w:p>
    <w:p w14:paraId="55D0512A" w14:textId="54962B88" w:rsidR="00673372" w:rsidRDefault="00673372" w:rsidP="00210D62"/>
    <w:p w14:paraId="2010D201" w14:textId="77777777" w:rsidR="00673372" w:rsidRPr="00673372" w:rsidRDefault="00673372" w:rsidP="00210D62"/>
    <w:p w14:paraId="00DB04E6" w14:textId="2C1D43E4" w:rsidR="00673372" w:rsidRDefault="00673372" w:rsidP="00210D62"/>
    <w:p w14:paraId="79C25E10" w14:textId="30AF3DF9" w:rsidR="00673372" w:rsidRPr="00673372" w:rsidRDefault="00673372" w:rsidP="00673372">
      <w:pPr>
        <w:pStyle w:val="Heading3"/>
      </w:pPr>
      <w:r w:rsidRPr="00673372">
        <w:t>http://localhost:8080/lecture1/jdbc1/student2.jsp?id=</w:t>
      </w:r>
      <w:r>
        <w:t>4</w:t>
      </w:r>
    </w:p>
    <w:p w14:paraId="717E01C9" w14:textId="1D1B1D1B" w:rsidR="00673372" w:rsidRDefault="00673372" w:rsidP="00210D62">
      <w:r>
        <w:rPr>
          <w:noProof/>
        </w:rPr>
        <w:drawing>
          <wp:inline distT="0" distB="0" distL="0" distR="0" wp14:anchorId="0234B815" wp14:editId="3B86A950">
            <wp:extent cx="50673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493" w14:textId="2C0989AF" w:rsidR="00673372" w:rsidRDefault="00673372" w:rsidP="00210D62"/>
    <w:p w14:paraId="1691D0E9" w14:textId="55CA6081" w:rsidR="00673372" w:rsidRDefault="00673372" w:rsidP="00673372">
      <w:r w:rsidRPr="00673372">
        <w:t>http://localhost:8080/lecture1/jdbc1/student2.jsp?id=</w:t>
      </w:r>
      <w:r>
        <w:t>4</w:t>
      </w:r>
    </w:p>
    <w:p w14:paraId="73084126" w14:textId="77777777" w:rsidR="00673372" w:rsidRDefault="00673372" w:rsidP="00673372">
      <w:r>
        <w:rPr>
          <w:rFonts w:hint="eastAsia"/>
        </w:rPr>
        <w:t xml:space="preserve">웹 서버에 이 </w:t>
      </w:r>
      <w:r>
        <w:t>URL</w:t>
      </w:r>
      <w:r>
        <w:rPr>
          <w:rFonts w:hint="eastAsia"/>
        </w:rPr>
        <w:t>을 요청하면,</w:t>
      </w:r>
      <w:r>
        <w:t xml:space="preserve"> </w:t>
      </w:r>
      <w:r>
        <w:rPr>
          <w:rFonts w:hint="eastAsia"/>
        </w:rPr>
        <w:t>위 화면과 같은 내용이 서버로부터 출력된다.</w:t>
      </w:r>
    </w:p>
    <w:p w14:paraId="04F3C323" w14:textId="4FE5197E" w:rsidR="00673372" w:rsidRDefault="00673372" w:rsidP="00210D62"/>
    <w:p w14:paraId="230FCE71" w14:textId="306F8C75" w:rsidR="00673372" w:rsidRDefault="00673372" w:rsidP="00210D62"/>
    <w:p w14:paraId="426C4250" w14:textId="4E38E0C9" w:rsidR="00673372" w:rsidRDefault="00673372" w:rsidP="00210D62"/>
    <w:p w14:paraId="7714642B" w14:textId="6453CE10" w:rsidR="00673372" w:rsidRDefault="0067337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15332B" w14:textId="4F980C12" w:rsidR="00673372" w:rsidRDefault="00673372" w:rsidP="00673372">
      <w:pPr>
        <w:pStyle w:val="Heading1"/>
      </w:pPr>
      <w:bookmarkStart w:id="2" w:name="_Toc25118663"/>
      <w:r>
        <w:rPr>
          <w:rFonts w:hint="eastAsia"/>
        </w:rPr>
        <w:lastRenderedPageBreak/>
        <w:t>t</w:t>
      </w:r>
      <w:r>
        <w:t xml:space="preserve">est1.jsp </w:t>
      </w:r>
      <w:r>
        <w:rPr>
          <w:rFonts w:hint="eastAsia"/>
        </w:rPr>
        <w:t>실행</w:t>
      </w:r>
      <w:bookmarkEnd w:id="2"/>
    </w:p>
    <w:p w14:paraId="1713F2DF" w14:textId="735910CD" w:rsidR="00673372" w:rsidRDefault="00673372" w:rsidP="00673372"/>
    <w:p w14:paraId="3AE686BA" w14:textId="6427CD6A" w:rsidR="00673372" w:rsidRPr="00673372" w:rsidRDefault="00673372" w:rsidP="00673372">
      <w:pPr>
        <w:pStyle w:val="Heading2"/>
      </w:pPr>
      <w:bookmarkStart w:id="3" w:name="_Toc25118664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</w:t>
      </w:r>
      <w:bookmarkEnd w:id="3"/>
    </w:p>
    <w:p w14:paraId="71E54B93" w14:textId="6C44C2E3" w:rsidR="00673372" w:rsidRDefault="00673372" w:rsidP="00673372">
      <w:r>
        <w:rPr>
          <w:rFonts w:hint="eastAsia"/>
        </w:rPr>
        <w:t>W</w:t>
      </w:r>
      <w:r>
        <w:t>ebContent/jdbc1/test1.jsp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73372" w14:paraId="5DC99DF0" w14:textId="77777777" w:rsidTr="00092BDE">
        <w:tc>
          <w:tcPr>
            <w:tcW w:w="426" w:type="dxa"/>
          </w:tcPr>
          <w:p w14:paraId="210D4657" w14:textId="77777777" w:rsidR="00673372" w:rsidRPr="00185935" w:rsidRDefault="00673372" w:rsidP="0067337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550484E" w14:textId="77777777" w:rsidR="00673372" w:rsidRPr="00185935" w:rsidRDefault="00673372" w:rsidP="0067337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3F2A3DD" w14:textId="77777777" w:rsidR="00673372" w:rsidRPr="00185935" w:rsidRDefault="00673372" w:rsidP="0067337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E8532B8" w14:textId="77777777" w:rsidR="00673372" w:rsidRPr="00185935" w:rsidRDefault="00673372" w:rsidP="0067337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6F7AA16" w14:textId="77777777" w:rsidR="00673372" w:rsidRPr="00185935" w:rsidRDefault="00673372" w:rsidP="0067337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64507C0" w14:textId="77777777" w:rsidR="00673372" w:rsidRPr="00185935" w:rsidRDefault="00673372" w:rsidP="0067337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14730F5" w14:textId="77777777" w:rsidR="00673372" w:rsidRPr="00185935" w:rsidRDefault="00673372" w:rsidP="0067337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32E098A" w14:textId="77777777" w:rsidR="00673372" w:rsidRPr="00185935" w:rsidRDefault="00673372" w:rsidP="0067337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30A124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CA2A9CA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7586E58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68DF625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F28AA8F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623DD82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8F5887C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E81E919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8D814B6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49F5F8A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120E74E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65681B1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FBA1B93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1C099AF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4D4D320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3B43289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303AFA6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F765324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9604BC5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E47872E" w14:textId="77777777" w:rsidR="00673372" w:rsidRDefault="00673372" w:rsidP="0067337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CBDA69B" w14:textId="5EA31697" w:rsidR="00673372" w:rsidRPr="00185935" w:rsidRDefault="00673372" w:rsidP="00673372">
            <w:pPr>
              <w:pStyle w:val="a0"/>
            </w:pPr>
          </w:p>
        </w:tc>
        <w:tc>
          <w:tcPr>
            <w:tcW w:w="10631" w:type="dxa"/>
          </w:tcPr>
          <w:p w14:paraId="6A4027A7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A3E2881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7DA4B9D9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7AA3A2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E4439D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0295A3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333927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245AB5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B8C2A2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0FA029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802088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6CE0DD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FFB6803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D1F9E2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46C0ED2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815F36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E2E7B0C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3372CC" w14:textId="77777777" w:rsidR="00673372" w:rsidRDefault="00673372" w:rsidP="00B8480E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"http://localhost:8080/lecture1/jdbc1/student2.jsp?id=2"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고은별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C7C444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C13B78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A135179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29517E" w14:textId="77777777" w:rsidR="00673372" w:rsidRDefault="00673372" w:rsidP="00B8480E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"http://localhost:8080/lecture1/jdbc1/student2.jsp?id=4"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곽재구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283400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5FCD0E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4A3886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674D7C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1481F7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CA9422" w14:textId="77777777" w:rsidR="00673372" w:rsidRDefault="00673372" w:rsidP="0067337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AD4F57" w14:textId="77777777" w:rsidR="00673372" w:rsidRDefault="00673372" w:rsidP="00673372">
            <w:pPr>
              <w:pStyle w:val="a0"/>
            </w:pPr>
          </w:p>
        </w:tc>
      </w:tr>
    </w:tbl>
    <w:p w14:paraId="24F57886" w14:textId="69C6F5B5" w:rsidR="00673372" w:rsidRDefault="00673372" w:rsidP="00673372"/>
    <w:p w14:paraId="10CD080C" w14:textId="406251E9" w:rsidR="00673372" w:rsidRDefault="00673372" w:rsidP="00673372"/>
    <w:p w14:paraId="16ED37A1" w14:textId="4B52F9F6" w:rsidR="00673372" w:rsidRDefault="00673372" w:rsidP="00673372">
      <w:r>
        <w:rPr>
          <w:noProof/>
        </w:rPr>
        <w:drawing>
          <wp:inline distT="0" distB="0" distL="0" distR="0" wp14:anchorId="00D51ED6" wp14:editId="0B0C9D36">
            <wp:extent cx="440055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3B91" w14:textId="6E38CFB6" w:rsidR="00673372" w:rsidRDefault="00673372" w:rsidP="00673372">
      <w:r>
        <w:rPr>
          <w:rFonts w:hint="eastAsia"/>
        </w:rPr>
        <w:t xml:space="preserve">위 화면에서 </w:t>
      </w:r>
      <w:r>
        <w:t>'</w:t>
      </w:r>
      <w:r>
        <w:rPr>
          <w:rFonts w:hint="eastAsia"/>
        </w:rPr>
        <w:t>고은별'</w:t>
      </w:r>
      <w:r>
        <w:t xml:space="preserve"> </w:t>
      </w:r>
      <w:r>
        <w:rPr>
          <w:rFonts w:hint="eastAsia"/>
        </w:rPr>
        <w:t>항목을 클릭하면,</w:t>
      </w:r>
      <w:r>
        <w:t xml:space="preserve"> </w:t>
      </w:r>
      <w:r>
        <w:rPr>
          <w:rFonts w:hint="eastAsia"/>
        </w:rPr>
        <w:t>아래와 같은 화면이 출력된다.</w:t>
      </w:r>
    </w:p>
    <w:p w14:paraId="14857D98" w14:textId="3AD0EFC0" w:rsidR="00673372" w:rsidRDefault="00673372" w:rsidP="00673372">
      <w:r>
        <w:rPr>
          <w:noProof/>
        </w:rPr>
        <w:drawing>
          <wp:inline distT="0" distB="0" distL="0" distR="0" wp14:anchorId="7C8A6B78" wp14:editId="2E165849">
            <wp:extent cx="4431222" cy="2257733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561" cy="22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8E83" w14:textId="32650B83" w:rsidR="00673372" w:rsidRDefault="00673372" w:rsidP="00673372"/>
    <w:p w14:paraId="697764D9" w14:textId="2464C4E1" w:rsidR="00673372" w:rsidRDefault="00673372" w:rsidP="00673372"/>
    <w:p w14:paraId="48E1C2BB" w14:textId="2A45B2ED" w:rsidR="00673372" w:rsidRDefault="00673372" w:rsidP="00673372"/>
    <w:p w14:paraId="4EEDEFBC" w14:textId="124047EC" w:rsidR="00673372" w:rsidRDefault="00673372" w:rsidP="00673372">
      <w:pPr>
        <w:pStyle w:val="Heading3"/>
      </w:pPr>
      <w:r>
        <w:rPr>
          <w:rFonts w:hint="eastAsia"/>
        </w:rPr>
        <w:t>실행과정</w:t>
      </w:r>
    </w:p>
    <w:p w14:paraId="0292E9AC" w14:textId="4853F1B0" w:rsidR="00673372" w:rsidRDefault="00673372" w:rsidP="00673372">
      <w:r w:rsidRPr="00673372">
        <w:t xml:space="preserve">(1)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"http://localhost:8080/lecture1/jdbc1/student2.jsp?id=2"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고은별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 xml:space="preserve">&gt; </w:t>
      </w:r>
      <w:r w:rsidRPr="00673372">
        <w:t>태그가</w:t>
      </w:r>
      <w:r w:rsidRPr="00673372">
        <w:rPr>
          <w:rFonts w:hint="eastAsia"/>
        </w:rPr>
        <w:t xml:space="preserve"> </w:t>
      </w:r>
      <w:r w:rsidRPr="00673372">
        <w:t>클릭</w:t>
      </w:r>
      <w:r w:rsidRPr="00673372">
        <w:rPr>
          <w:rFonts w:hint="eastAsia"/>
        </w:rPr>
        <w:t>되면</w:t>
      </w:r>
    </w:p>
    <w:p w14:paraId="234946A7" w14:textId="51139E0F" w:rsidR="00673372" w:rsidRDefault="00673372" w:rsidP="0067337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웹브라우저는 서버에 </w:t>
      </w:r>
      <w:r>
        <w:rPr>
          <w:rFonts w:cs="굴림체"/>
          <w:color w:val="2A00FF"/>
          <w:kern w:val="0"/>
          <w:szCs w:val="20"/>
        </w:rPr>
        <w:t>"http://localhost:8080/lecture1/jdbc1/student2.jsp?id=2"</w:t>
      </w:r>
      <w:r w:rsidRPr="00673372">
        <w:t xml:space="preserve"> </w:t>
      </w:r>
      <w:r w:rsidRPr="00673372">
        <w:rPr>
          <w:rFonts w:hint="eastAsia"/>
        </w:rPr>
        <w:t>U</w:t>
      </w:r>
      <w:r w:rsidRPr="00673372">
        <w:t>RL을</w:t>
      </w:r>
      <w:r w:rsidRPr="00673372">
        <w:rPr>
          <w:rFonts w:hint="eastAsia"/>
        </w:rPr>
        <w:t xml:space="preserve"> </w:t>
      </w:r>
      <w:r w:rsidRPr="00673372">
        <w:t>요청한다</w:t>
      </w:r>
      <w:r>
        <w:rPr>
          <w:rFonts w:hint="eastAsia"/>
        </w:rPr>
        <w:t>.</w:t>
      </w:r>
    </w:p>
    <w:p w14:paraId="78A3990F" w14:textId="3733DF11" w:rsidR="00673372" w:rsidRDefault="00673372" w:rsidP="00673372"/>
    <w:p w14:paraId="1B68D421" w14:textId="6E066055" w:rsidR="00673372" w:rsidRDefault="00673372" w:rsidP="0067337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요청하자마자 웹브라우저 주소칸</w:t>
      </w:r>
      <w:r w:rsidR="00EE5CFA">
        <w:rPr>
          <w:rFonts w:hint="eastAsia"/>
        </w:rPr>
        <w:t xml:space="preserve"> 값</w:t>
      </w:r>
      <w:r>
        <w:rPr>
          <w:rFonts w:hint="eastAsia"/>
        </w:rPr>
        <w:t xml:space="preserve">은 요청한 </w:t>
      </w:r>
      <w:r>
        <w:t>URL</w:t>
      </w:r>
      <w:r>
        <w:rPr>
          <w:rFonts w:hint="eastAsia"/>
        </w:rPr>
        <w:t xml:space="preserve">로 바뀐다. </w:t>
      </w:r>
    </w:p>
    <w:p w14:paraId="3EAE51BB" w14:textId="2BD6398F" w:rsidR="00673372" w:rsidRDefault="00673372" w:rsidP="0067337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즉 웹브라우저 주소칸</w:t>
      </w:r>
      <w:r w:rsidR="00EE5CFA">
        <w:rPr>
          <w:rFonts w:hint="eastAsia"/>
        </w:rPr>
        <w:t xml:space="preserve"> 값</w:t>
      </w:r>
      <w:r>
        <w:rPr>
          <w:rFonts w:hint="eastAsia"/>
        </w:rPr>
        <w:t xml:space="preserve">은 </w:t>
      </w:r>
      <w:r>
        <w:rPr>
          <w:rFonts w:cs="굴림체"/>
          <w:color w:val="2A00FF"/>
          <w:kern w:val="0"/>
          <w:szCs w:val="20"/>
        </w:rPr>
        <w:t>"http://localhost:8080/lecture1/jdbc1/student2.jsp?id=2"</w:t>
      </w:r>
      <w:r w:rsidRPr="00673372">
        <w:t xml:space="preserve"> 으로</w:t>
      </w:r>
      <w:r w:rsidRPr="00673372">
        <w:rPr>
          <w:rFonts w:hint="eastAsia"/>
        </w:rPr>
        <w:t xml:space="preserve"> </w:t>
      </w:r>
      <w:r w:rsidRPr="00673372">
        <w:t>바뀐다</w:t>
      </w:r>
      <w:r w:rsidRPr="00673372">
        <w:rPr>
          <w:rFonts w:hint="eastAsia"/>
        </w:rPr>
        <w:t>.</w:t>
      </w:r>
    </w:p>
    <w:p w14:paraId="286E20C8" w14:textId="23EC4EAE" w:rsidR="00673372" w:rsidRDefault="00673372" w:rsidP="00673372"/>
    <w:p w14:paraId="3B9341A0" w14:textId="6880F523" w:rsidR="00673372" w:rsidRDefault="00673372" w:rsidP="0067337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서버에서 </w:t>
      </w:r>
      <w:r>
        <w:t xml:space="preserve">student2.jsp </w:t>
      </w:r>
      <w:r>
        <w:rPr>
          <w:rFonts w:hint="eastAsia"/>
        </w:rPr>
        <w:t>파일이 실행된다.</w:t>
      </w:r>
    </w:p>
    <w:p w14:paraId="1BB1C2B6" w14:textId="370C95D2" w:rsidR="00673372" w:rsidRDefault="00673372" w:rsidP="0067337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이때 </w:t>
      </w:r>
      <w:r>
        <w:t xml:space="preserve">request parameter </w:t>
      </w:r>
      <w:r>
        <w:rPr>
          <w:rFonts w:hint="eastAsia"/>
        </w:rPr>
        <w:t xml:space="preserve">에 </w:t>
      </w:r>
      <w:r>
        <w:t xml:space="preserve">id=2 </w:t>
      </w:r>
      <w:r>
        <w:rPr>
          <w:rFonts w:hint="eastAsia"/>
        </w:rPr>
        <w:t>값이 들어있다.</w:t>
      </w:r>
    </w:p>
    <w:p w14:paraId="78DC58E6" w14:textId="384B77ED" w:rsidR="00673372" w:rsidRDefault="00673372" w:rsidP="00673372"/>
    <w:p w14:paraId="4244890D" w14:textId="1F542334" w:rsidR="00673372" w:rsidRDefault="00673372" w:rsidP="00673372">
      <w:r>
        <w:rPr>
          <w:rFonts w:hint="eastAsia"/>
        </w:rPr>
        <w:t>(</w:t>
      </w:r>
      <w:r>
        <w:t xml:space="preserve">4) student2.jsp </w:t>
      </w:r>
      <w:r>
        <w:rPr>
          <w:rFonts w:hint="eastAsia"/>
        </w:rPr>
        <w:t>파일의 실행 결과 출력이</w:t>
      </w:r>
      <w:r w:rsidR="006613E4">
        <w:rPr>
          <w:rFonts w:hint="eastAsia"/>
        </w:rPr>
        <w:t xml:space="preserve"> 서버로부터</w:t>
      </w:r>
      <w:r>
        <w:rPr>
          <w:rFonts w:hint="eastAsia"/>
        </w:rPr>
        <w:t xml:space="preserve"> 웹브라우저에 전송된다.</w:t>
      </w:r>
    </w:p>
    <w:p w14:paraId="61C8C547" w14:textId="40CB458B" w:rsidR="00673372" w:rsidRDefault="00673372" w:rsidP="0067337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전송된 </w:t>
      </w:r>
      <w:r>
        <w:t xml:space="preserve">html </w:t>
      </w:r>
      <w:r>
        <w:rPr>
          <w:rFonts w:hint="eastAsia"/>
        </w:rPr>
        <w:t>태그들이 웹브라우저 창에 출력된다.</w:t>
      </w:r>
    </w:p>
    <w:p w14:paraId="6E6359E5" w14:textId="77777777" w:rsidR="00673372" w:rsidRDefault="00673372" w:rsidP="00673372"/>
    <w:p w14:paraId="1D452258" w14:textId="77777777" w:rsidR="00673372" w:rsidRDefault="00673372" w:rsidP="00673372"/>
    <w:p w14:paraId="6EEA9D72" w14:textId="06E3C977" w:rsidR="00673372" w:rsidRDefault="00673372" w:rsidP="00673372"/>
    <w:p w14:paraId="6BB49652" w14:textId="7D08EA30" w:rsidR="00673372" w:rsidRDefault="00673372" w:rsidP="00673372">
      <w:pPr>
        <w:pStyle w:val="Heading2"/>
      </w:pPr>
      <w:bookmarkStart w:id="4" w:name="_Toc25118665"/>
      <w:r>
        <w:rPr>
          <w:rFonts w:hint="eastAsia"/>
        </w:rPr>
        <w:t xml:space="preserve">절대 주소 </w:t>
      </w:r>
      <w:r>
        <w:t xml:space="preserve">URL, </w:t>
      </w:r>
      <w:r>
        <w:rPr>
          <w:rFonts w:hint="eastAsia"/>
        </w:rPr>
        <w:t xml:space="preserve">상대 주소 </w:t>
      </w:r>
      <w:r>
        <w:t>URL</w:t>
      </w:r>
      <w:bookmarkEnd w:id="4"/>
    </w:p>
    <w:p w14:paraId="5A0D2B19" w14:textId="73028E14" w:rsidR="00673372" w:rsidRDefault="00673372" w:rsidP="00673372">
      <w:r>
        <w:rPr>
          <w:noProof/>
        </w:rPr>
        <w:drawing>
          <wp:inline distT="0" distB="0" distL="0" distR="0" wp14:anchorId="759FF688" wp14:editId="3046937B">
            <wp:extent cx="4400550" cy="170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01E" w14:textId="67468A56" w:rsidR="00673372" w:rsidRDefault="00673372" w:rsidP="00673372">
      <w:r>
        <w:rPr>
          <w:rFonts w:hint="eastAsia"/>
        </w:rPr>
        <w:t xml:space="preserve">위 화면에서 웹브라우저 주소칸의 </w:t>
      </w:r>
      <w:r>
        <w:t>URL</w:t>
      </w:r>
      <w:r>
        <w:rPr>
          <w:rFonts w:hint="eastAsia"/>
        </w:rPr>
        <w:t xml:space="preserve">은 </w:t>
      </w:r>
    </w:p>
    <w:p w14:paraId="44119073" w14:textId="6B2180A8" w:rsidR="00673372" w:rsidRDefault="00673372" w:rsidP="00673372">
      <w:r w:rsidRPr="00673372">
        <w:rPr>
          <w:color w:val="0000FF"/>
        </w:rPr>
        <w:t>"</w:t>
      </w:r>
      <w:r w:rsidRPr="00673372">
        <w:rPr>
          <w:color w:val="0000FF"/>
          <w:highlight w:val="yellow"/>
        </w:rPr>
        <w:t>http://localhost:8080/lecture1/jdbc1/</w:t>
      </w:r>
      <w:r w:rsidRPr="00673372">
        <w:rPr>
          <w:color w:val="0000FF"/>
        </w:rPr>
        <w:t>test1.jsp"</w:t>
      </w:r>
      <w:r>
        <w:t xml:space="preserve"> </w:t>
      </w:r>
      <w:r>
        <w:rPr>
          <w:rFonts w:hint="eastAsia"/>
        </w:rPr>
        <w:t>이다.</w:t>
      </w:r>
    </w:p>
    <w:p w14:paraId="5413737F" w14:textId="77777777" w:rsidR="00673372" w:rsidRDefault="00673372" w:rsidP="00673372"/>
    <w:p w14:paraId="42B03013" w14:textId="014F238C" w:rsidR="00673372" w:rsidRDefault="00673372" w:rsidP="00673372">
      <w:r>
        <w:rPr>
          <w:rFonts w:hint="eastAsia"/>
        </w:rPr>
        <w:t xml:space="preserve">위 화면에서 고은별 항목을 클릭했을 때 서버에 요청되는 </w:t>
      </w:r>
      <w:r>
        <w:t>URL</w:t>
      </w:r>
      <w:r>
        <w:rPr>
          <w:rFonts w:hint="eastAsia"/>
        </w:rPr>
        <w:t>은</w:t>
      </w:r>
    </w:p>
    <w:p w14:paraId="05FDE70D" w14:textId="1D7B3AFA" w:rsidR="00673372" w:rsidRDefault="00673372" w:rsidP="00673372">
      <w:r>
        <w:rPr>
          <w:rFonts w:cs="굴림체"/>
          <w:color w:val="2A00FF"/>
          <w:kern w:val="0"/>
          <w:szCs w:val="20"/>
        </w:rPr>
        <w:t>"</w:t>
      </w:r>
      <w:r w:rsidRPr="00673372">
        <w:rPr>
          <w:rFonts w:cs="굴림체"/>
          <w:color w:val="2A00FF"/>
          <w:kern w:val="0"/>
          <w:szCs w:val="20"/>
          <w:highlight w:val="yellow"/>
        </w:rPr>
        <w:t>http://localhost:8080/lecture1/jdbc1/</w:t>
      </w:r>
      <w:r>
        <w:rPr>
          <w:rFonts w:cs="굴림체"/>
          <w:color w:val="2A00FF"/>
          <w:kern w:val="0"/>
          <w:szCs w:val="20"/>
        </w:rPr>
        <w:t xml:space="preserve">student2.jsp?id=2" </w:t>
      </w:r>
      <w:r w:rsidRPr="00673372">
        <w:t>이다</w:t>
      </w:r>
      <w:r w:rsidRPr="00673372">
        <w:rPr>
          <w:rFonts w:hint="eastAsia"/>
        </w:rPr>
        <w:t>.</w:t>
      </w:r>
    </w:p>
    <w:p w14:paraId="1628137A" w14:textId="1A7FEA4B" w:rsidR="00673372" w:rsidRDefault="00673372" w:rsidP="00673372"/>
    <w:p w14:paraId="33805160" w14:textId="6F50BE0C" w:rsidR="00673372" w:rsidRDefault="00673372" w:rsidP="00673372">
      <w:r>
        <w:rPr>
          <w:rFonts w:hint="eastAsia"/>
        </w:rPr>
        <w:t xml:space="preserve">위 두 </w:t>
      </w:r>
      <w:r>
        <w:t>URL</w:t>
      </w:r>
      <w:r>
        <w:rPr>
          <w:rFonts w:hint="eastAsia"/>
        </w:rPr>
        <w:t>의 앞부분이 일치하고,</w:t>
      </w:r>
      <w:r>
        <w:t xml:space="preserve"> </w:t>
      </w:r>
      <w:r>
        <w:rPr>
          <w:rFonts w:hint="eastAsia"/>
        </w:rPr>
        <w:t>파일명 부분만 다르다.</w:t>
      </w:r>
    </w:p>
    <w:p w14:paraId="0797D2B7" w14:textId="5014BE29" w:rsidR="00673372" w:rsidRDefault="00673372" w:rsidP="00673372"/>
    <w:p w14:paraId="46D00F00" w14:textId="77777777" w:rsidR="004A1054" w:rsidRPr="004A1054" w:rsidRDefault="004A1054" w:rsidP="00673372"/>
    <w:p w14:paraId="3F52E8C2" w14:textId="6E3A59E8" w:rsidR="00673372" w:rsidRDefault="00673372" w:rsidP="00673372">
      <w:pPr>
        <w:pStyle w:val="Heading3"/>
      </w:pP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t>URL</w:t>
      </w:r>
    </w:p>
    <w:p w14:paraId="312827B6" w14:textId="6DDF1532" w:rsidR="00673372" w:rsidRDefault="00673372" w:rsidP="00673372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"http://localhost:8080/lecture1/jdbc1/student2.jsp?id=2"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고은별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446C9966" w14:textId="223D1135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 w:rsidRPr="00673372">
        <w:rPr>
          <w:rFonts w:hint="eastAsia"/>
        </w:rPr>
        <w:t xml:space="preserve">이 </w:t>
      </w:r>
      <w:r>
        <w:t xml:space="preserve">a </w:t>
      </w:r>
      <w:r>
        <w:rPr>
          <w:rFonts w:hint="eastAsia"/>
        </w:rPr>
        <w:t>태그를 클릭하면,</w:t>
      </w:r>
      <w:r>
        <w:t xml:space="preserve"> </w:t>
      </w:r>
      <w:r>
        <w:rPr>
          <w:rFonts w:cs="굴림체"/>
          <w:color w:val="2A00FF"/>
          <w:kern w:val="0"/>
          <w:szCs w:val="20"/>
        </w:rPr>
        <w:t xml:space="preserve">"http://localhost:8080/lecture1/jdbc1/student2.jsp?id=2" </w:t>
      </w:r>
      <w:r w:rsidRPr="00673372">
        <w:t>URL</w:t>
      </w:r>
      <w:r>
        <w:t xml:space="preserve"> </w:t>
      </w:r>
      <w:r w:rsidRPr="00673372">
        <w:t>이</w:t>
      </w:r>
      <w:r w:rsidRPr="00673372">
        <w:rPr>
          <w:rFonts w:hint="eastAsia"/>
        </w:rPr>
        <w:t xml:space="preserve"> </w:t>
      </w:r>
      <w:r w:rsidRPr="00673372">
        <w:t>서버에</w:t>
      </w:r>
      <w:r w:rsidRPr="00673372">
        <w:rPr>
          <w:rFonts w:hint="eastAsia"/>
        </w:rPr>
        <w:t xml:space="preserve"> </w:t>
      </w:r>
      <w:r w:rsidRPr="00673372">
        <w:t>요청된다</w:t>
      </w:r>
      <w:r w:rsidRPr="00673372">
        <w:rPr>
          <w:rFonts w:hint="eastAsia"/>
        </w:rPr>
        <w:t>.</w:t>
      </w:r>
    </w:p>
    <w:p w14:paraId="1BC9E36A" w14:textId="7D25F2EA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 xml:space="preserve">은 절대 주소 </w:t>
      </w:r>
      <w:r>
        <w:t xml:space="preserve">URL </w:t>
      </w:r>
      <w:r>
        <w:rPr>
          <w:rFonts w:hint="eastAsia"/>
        </w:rPr>
        <w:t>이다.</w:t>
      </w:r>
    </w:p>
    <w:p w14:paraId="30AD33A5" w14:textId="77777777" w:rsidR="00673372" w:rsidRPr="00673372" w:rsidRDefault="00673372" w:rsidP="00673372"/>
    <w:p w14:paraId="2635E7C0" w14:textId="33E4F36B" w:rsidR="00673372" w:rsidRDefault="00673372" w:rsidP="00673372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"student2.jsp?id=2"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고은별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0D7D75E4" w14:textId="77777777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 w:rsidRPr="00673372">
        <w:rPr>
          <w:rFonts w:hint="eastAsia"/>
        </w:rPr>
        <w:t xml:space="preserve">이 </w:t>
      </w:r>
      <w:r>
        <w:t xml:space="preserve">a </w:t>
      </w:r>
      <w:r>
        <w:rPr>
          <w:rFonts w:hint="eastAsia"/>
        </w:rPr>
        <w:t>태그를 클릭하면,</w:t>
      </w:r>
      <w:r>
        <w:t xml:space="preserve"> </w:t>
      </w:r>
      <w:r>
        <w:rPr>
          <w:rFonts w:hint="eastAsia"/>
        </w:rPr>
        <w:t xml:space="preserve">현재 웹브라우저 주소칸의 </w:t>
      </w:r>
      <w:r>
        <w:t xml:space="preserve">URL </w:t>
      </w:r>
      <w:r>
        <w:rPr>
          <w:rFonts w:hint="eastAsia"/>
        </w:rPr>
        <w:t xml:space="preserve">에서 </w:t>
      </w:r>
    </w:p>
    <w:p w14:paraId="715B25D0" w14:textId="40246544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파일명 부분만</w:t>
      </w:r>
      <w:r>
        <w:t xml:space="preserve"> </w:t>
      </w:r>
      <w:r>
        <w:rPr>
          <w:rFonts w:cs="굴림체"/>
          <w:color w:val="2A00FF"/>
          <w:kern w:val="0"/>
          <w:szCs w:val="20"/>
        </w:rPr>
        <w:t>"student2.jsp?id=2"</w:t>
      </w:r>
      <w:r w:rsidRPr="00673372">
        <w:t xml:space="preserve"> 으로</w:t>
      </w:r>
      <w:r w:rsidRPr="00673372">
        <w:rPr>
          <w:rFonts w:hint="eastAsia"/>
        </w:rPr>
        <w:t xml:space="preserve"> </w:t>
      </w:r>
      <w:r w:rsidRPr="00673372">
        <w:t>바뀐</w:t>
      </w:r>
      <w:r w:rsidRPr="00673372">
        <w:rPr>
          <w:rFonts w:hint="eastAsia"/>
        </w:rPr>
        <w:t xml:space="preserve"> </w:t>
      </w:r>
      <w:r w:rsidRPr="00673372">
        <w:t>URL이</w:t>
      </w:r>
      <w:r w:rsidRPr="00673372">
        <w:rPr>
          <w:rFonts w:hint="eastAsia"/>
        </w:rPr>
        <w:t xml:space="preserve"> </w:t>
      </w:r>
      <w:r w:rsidRPr="00673372">
        <w:t>서버에</w:t>
      </w:r>
      <w:r w:rsidRPr="00673372">
        <w:rPr>
          <w:rFonts w:hint="eastAsia"/>
        </w:rPr>
        <w:t xml:space="preserve"> </w:t>
      </w:r>
      <w:r w:rsidRPr="00673372">
        <w:t>요청된다</w:t>
      </w:r>
      <w:r w:rsidRPr="00673372">
        <w:rPr>
          <w:rFonts w:hint="eastAsia"/>
        </w:rPr>
        <w:t>.</w:t>
      </w:r>
    </w:p>
    <w:p w14:paraId="3D869DB7" w14:textId="575E3558" w:rsidR="00673372" w:rsidRDefault="00673372" w:rsidP="006733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 xml:space="preserve">은 상대 주소 </w:t>
      </w:r>
      <w:r>
        <w:t xml:space="preserve">URL </w:t>
      </w:r>
      <w:r>
        <w:rPr>
          <w:rFonts w:hint="eastAsia"/>
        </w:rPr>
        <w:t>이다.</w:t>
      </w:r>
    </w:p>
    <w:p w14:paraId="1D903588" w14:textId="54314496" w:rsidR="00673372" w:rsidRDefault="00673372" w:rsidP="00673372"/>
    <w:p w14:paraId="0121239C" w14:textId="28241399" w:rsidR="00673372" w:rsidRDefault="00673372" w:rsidP="00673372">
      <w:r>
        <w:rPr>
          <w:rFonts w:hint="eastAsia"/>
        </w:rPr>
        <w:t xml:space="preserve">위 두 </w:t>
      </w:r>
      <w:r>
        <w:t xml:space="preserve">a </w:t>
      </w:r>
      <w:r>
        <w:rPr>
          <w:rFonts w:hint="eastAsia"/>
        </w:rPr>
        <w:t>태그는 클릭했을 때,</w:t>
      </w:r>
      <w:r>
        <w:t xml:space="preserve"> </w:t>
      </w:r>
      <w:r>
        <w:rPr>
          <w:rFonts w:hint="eastAsia"/>
        </w:rPr>
        <w:t xml:space="preserve">서버에 요청되는 </w:t>
      </w:r>
      <w:r>
        <w:t>URL</w:t>
      </w:r>
      <w:r>
        <w:rPr>
          <w:rFonts w:hint="eastAsia"/>
        </w:rPr>
        <w:t>이 동일하다.</w:t>
      </w:r>
    </w:p>
    <w:p w14:paraId="0B10ABF4" w14:textId="78A529DC" w:rsidR="00673372" w:rsidRDefault="00673372" w:rsidP="00673372">
      <w:r>
        <w:rPr>
          <w:rFonts w:hint="eastAsia"/>
        </w:rPr>
        <w:t xml:space="preserve">따라서 좀 더 간결한 </w:t>
      </w:r>
      <w:r w:rsidR="003C2EDA">
        <w:rPr>
          <w:rFonts w:hint="eastAsia"/>
        </w:rPr>
        <w:t xml:space="preserve">상대 주소 </w:t>
      </w:r>
      <w:r w:rsidR="003C2EDA">
        <w:t>URL</w:t>
      </w:r>
      <w:r w:rsidR="003C2EDA">
        <w:rPr>
          <w:rFonts w:hint="eastAsia"/>
        </w:rPr>
        <w:t>을 사용하여</w:t>
      </w:r>
      <w:r>
        <w:rPr>
          <w:rFonts w:hint="eastAsia"/>
        </w:rPr>
        <w:t xml:space="preserve"> 구현하는 것이 더 바람직하다.</w:t>
      </w:r>
    </w:p>
    <w:p w14:paraId="422D13FA" w14:textId="5B5AA2D1" w:rsidR="00673372" w:rsidRDefault="00673372" w:rsidP="00673372"/>
    <w:p w14:paraId="3F250A7D" w14:textId="0B1030BC" w:rsidR="00B002D9" w:rsidRDefault="00B002D9" w:rsidP="00673372"/>
    <w:p w14:paraId="072A4F2D" w14:textId="729FA9FD" w:rsidR="00B002D9" w:rsidRDefault="00B002D9" w:rsidP="00673372">
      <w:r>
        <w:rPr>
          <w:rFonts w:hint="eastAsia"/>
        </w:rPr>
        <w:t xml:space="preserve">절대 주소 </w:t>
      </w:r>
      <w:r>
        <w:t>URL</w:t>
      </w:r>
      <w:r>
        <w:rPr>
          <w:rFonts w:hint="eastAsia"/>
        </w:rPr>
        <w:t>을 사</w:t>
      </w:r>
      <w:r w:rsidR="0016747E">
        <w:rPr>
          <w:rFonts w:hint="eastAsia"/>
        </w:rPr>
        <w:t>용하여 구현</w:t>
      </w:r>
      <w:r w:rsidR="00BC36AC">
        <w:rPr>
          <w:rFonts w:hint="eastAsia"/>
        </w:rPr>
        <w:t>한</w:t>
      </w:r>
      <w:r w:rsidR="0016747E">
        <w:rPr>
          <w:rFonts w:hint="eastAsia"/>
        </w:rPr>
        <w:t xml:space="preserve"> 경우에</w:t>
      </w:r>
      <w:r w:rsidR="00BC36AC">
        <w:rPr>
          <w:rFonts w:hint="eastAsia"/>
        </w:rPr>
        <w:t>는</w:t>
      </w:r>
      <w:r w:rsidR="0016747E">
        <w:rPr>
          <w:rFonts w:hint="eastAsia"/>
        </w:rPr>
        <w:t>,</w:t>
      </w:r>
    </w:p>
    <w:p w14:paraId="61E06725" w14:textId="279E297C" w:rsidR="0016747E" w:rsidRDefault="0016747E" w:rsidP="00673372">
      <w:r>
        <w:rPr>
          <w:rFonts w:hint="eastAsia"/>
        </w:rPr>
        <w:t>톰캣 서버 주소가 바뀌면,</w:t>
      </w:r>
      <w:r>
        <w:t xml:space="preserve"> </w:t>
      </w:r>
      <w:r>
        <w:rPr>
          <w:rFonts w:hint="eastAsia"/>
        </w:rPr>
        <w:t xml:space="preserve">절대 주소 </w:t>
      </w:r>
      <w:r>
        <w:t>URL</w:t>
      </w:r>
      <w:r>
        <w:rPr>
          <w:rFonts w:hint="eastAsia"/>
        </w:rPr>
        <w:t>에서 서버 주소를 수정해 주어야 하니,</w:t>
      </w:r>
      <w:r w:rsidR="00BC36AC">
        <w:t xml:space="preserve"> </w:t>
      </w:r>
      <w:r w:rsidR="00BC36AC">
        <w:rPr>
          <w:rFonts w:hint="eastAsia"/>
        </w:rPr>
        <w:t>매우 번거롭다.</w:t>
      </w:r>
    </w:p>
    <w:p w14:paraId="79AA3A1B" w14:textId="64E6B5AC" w:rsidR="00BC36AC" w:rsidRDefault="00BC36AC" w:rsidP="00673372">
      <w:r>
        <w:rPr>
          <w:rFonts w:hint="eastAsia"/>
        </w:rPr>
        <w:t xml:space="preserve">상대 주소 </w:t>
      </w:r>
      <w:r>
        <w:t>URL</w:t>
      </w:r>
      <w:r>
        <w:rPr>
          <w:rFonts w:hint="eastAsia"/>
        </w:rPr>
        <w:t>을 사용하여 구현하면 이런 번거로움이 없다.</w:t>
      </w:r>
    </w:p>
    <w:p w14:paraId="01D48691" w14:textId="513B1E8C" w:rsidR="00BC36AC" w:rsidRDefault="00BC36AC" w:rsidP="00673372"/>
    <w:p w14:paraId="640FD1B4" w14:textId="77777777" w:rsidR="00BC36AC" w:rsidRPr="003C2EDA" w:rsidRDefault="00BC36AC" w:rsidP="00673372"/>
    <w:p w14:paraId="5BA457FE" w14:textId="77777777" w:rsidR="00673372" w:rsidRPr="00673372" w:rsidRDefault="00673372" w:rsidP="00673372"/>
    <w:p w14:paraId="487468D1" w14:textId="2D336803" w:rsidR="00673372" w:rsidRDefault="0032760A" w:rsidP="0032760A">
      <w:pPr>
        <w:pStyle w:val="Heading1"/>
      </w:pPr>
      <w:bookmarkStart w:id="5" w:name="_Toc25118666"/>
      <w:r>
        <w:rPr>
          <w:rFonts w:hint="eastAsia"/>
        </w:rPr>
        <w:lastRenderedPageBreak/>
        <w:t>s</w:t>
      </w:r>
      <w:r>
        <w:t>tudentList3.jsp</w:t>
      </w:r>
      <w:bookmarkEnd w:id="5"/>
    </w:p>
    <w:p w14:paraId="282A17EE" w14:textId="38B8C945" w:rsidR="0032760A" w:rsidRDefault="0032760A" w:rsidP="0032760A">
      <w:r>
        <w:rPr>
          <w:rFonts w:hint="eastAsia"/>
        </w:rPr>
        <w:t>W</w:t>
      </w:r>
      <w:r>
        <w:t>ebContent/jdbc1/studentList3.jsp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2760A" w14:paraId="1B406593" w14:textId="77777777" w:rsidTr="00092BDE">
        <w:tc>
          <w:tcPr>
            <w:tcW w:w="426" w:type="dxa"/>
          </w:tcPr>
          <w:p w14:paraId="1D050538" w14:textId="77777777" w:rsidR="0032760A" w:rsidRPr="00185935" w:rsidRDefault="0032760A" w:rsidP="0032760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4A5EBAA" w14:textId="77777777" w:rsidR="0032760A" w:rsidRPr="00185935" w:rsidRDefault="0032760A" w:rsidP="0032760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C4ECD0C" w14:textId="77777777" w:rsidR="0032760A" w:rsidRPr="00185935" w:rsidRDefault="0032760A" w:rsidP="0032760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61D1B9B" w14:textId="77777777" w:rsidR="0032760A" w:rsidRPr="00185935" w:rsidRDefault="0032760A" w:rsidP="0032760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5B8BF69" w14:textId="77777777" w:rsidR="0032760A" w:rsidRPr="00185935" w:rsidRDefault="0032760A" w:rsidP="0032760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B93D82A" w14:textId="77777777" w:rsidR="0032760A" w:rsidRPr="00185935" w:rsidRDefault="0032760A" w:rsidP="0032760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1D8A5DD" w14:textId="77777777" w:rsidR="0032760A" w:rsidRPr="00185935" w:rsidRDefault="0032760A" w:rsidP="0032760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F5FEA9F" w14:textId="77777777" w:rsidR="0032760A" w:rsidRPr="00185935" w:rsidRDefault="0032760A" w:rsidP="0032760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DB8BFB5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39F7CD0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8840D5C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D013513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25DEBA6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8261FAA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99986DC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1D79869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6FEE2F6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B55EA16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A020511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A89240F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A3926D8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D940CAD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3B72B62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507FC9B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E72B461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17EC0A3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6B0E710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B9D0CFC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307CD8D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D65884C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B2A78A5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7630BC8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DC8008D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CC9F5AA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AE26FCC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7BE7B475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302D40F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E8DF820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774B1B4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2D21B35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16AB1C5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532B386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51DF72A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499FFE25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19E59CE6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8C0D3A9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3884C566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895AD13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11D95A3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702389F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B43249F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39E0CC8A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0013AFBD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0E49A4D4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3A451137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06B234F5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7DA65153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708AD170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891B24C" w14:textId="77777777" w:rsidR="0032760A" w:rsidRDefault="0032760A" w:rsidP="0032760A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A09EE07" w14:textId="47B79ECD" w:rsidR="0032760A" w:rsidRPr="00185935" w:rsidRDefault="0032760A" w:rsidP="0032760A">
            <w:pPr>
              <w:pStyle w:val="a0"/>
            </w:pPr>
          </w:p>
        </w:tc>
        <w:tc>
          <w:tcPr>
            <w:tcW w:w="10631" w:type="dxa"/>
          </w:tcPr>
          <w:p w14:paraId="5090AB7D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90FBFDD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C4058E0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5B9E702D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srchText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8425047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(srchText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srchText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30E9D24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list = StudentDAO.findByName(srchText);</w:t>
            </w:r>
          </w:p>
          <w:p w14:paraId="72AF56C0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B9FFA70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35769BC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804356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A4259D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43DD0A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839CC8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225776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820330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C1208E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0AC0D3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994454F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8339554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F4A91C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0858BC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40FBAA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5037AA8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8546F7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1003398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C81B18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AC44F7E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2A8491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2C88D0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89811C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srchText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14:paraId="032AD83B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</w:t>
            </w:r>
            <w:r>
              <w:rPr>
                <w:rFonts w:cs="굴림체"/>
                <w:color w:val="7F007F"/>
                <w:kern w:val="0"/>
                <w:szCs w:val="20"/>
              </w:rPr>
              <w:t>placeholder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검색조건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DB606BC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2D0FB9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C10A3E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B2C4DE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37320B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87AF14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547F5D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A6D83F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C2AAFA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25F43E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17A392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EB08F4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C36EA8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78D9BB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45A557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(Student student : list)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9E4BC3E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1674DC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student.getStudentNumber()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8DE9B2" w14:textId="77777777" w:rsidR="0032760A" w:rsidRDefault="0032760A" w:rsidP="0032760A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"student2.jsp?id=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4B4056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EFE1A9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B0CFA3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1A5F61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0C9EACD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4176C9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7705B0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2216C5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D03145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FF1CA0" w14:textId="77777777" w:rsidR="0032760A" w:rsidRDefault="0032760A" w:rsidP="0032760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FD7362" w14:textId="2CFA0A02" w:rsidR="0032760A" w:rsidRDefault="0032760A" w:rsidP="0032760A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EE53D5D" w14:textId="329A5225" w:rsidR="0032760A" w:rsidRDefault="0032760A" w:rsidP="0032760A"/>
    <w:p w14:paraId="654E1760" w14:textId="7FE3B814" w:rsidR="00905965" w:rsidRDefault="00905965" w:rsidP="0032760A"/>
    <w:p w14:paraId="5E19E148" w14:textId="21E4777A" w:rsidR="00905965" w:rsidRDefault="0090596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7EF3A72" w14:textId="77777777" w:rsidR="009836EF" w:rsidRDefault="009836EF" w:rsidP="00905965">
      <w:pPr>
        <w:wordWrap/>
        <w:adjustRightInd w:val="0"/>
        <w:jc w:val="left"/>
        <w:rPr>
          <w:rFonts w:cs="굴림체"/>
          <w:color w:val="008080"/>
          <w:kern w:val="0"/>
          <w:szCs w:val="20"/>
        </w:rPr>
      </w:pPr>
    </w:p>
    <w:p w14:paraId="2F055569" w14:textId="3E12F289" w:rsidR="00905965" w:rsidRDefault="00905965" w:rsidP="0090596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td</w:t>
      </w:r>
      <w:r>
        <w:rPr>
          <w:rFonts w:cs="굴림체"/>
          <w:color w:val="008080"/>
          <w:kern w:val="0"/>
          <w:szCs w:val="20"/>
        </w:rPr>
        <w:t>&gt;&lt;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"student2.jsp?id=</w:t>
      </w:r>
      <w:r>
        <w:rPr>
          <w:rFonts w:cs="굴림체"/>
          <w:color w:val="BF5F3F"/>
          <w:kern w:val="0"/>
          <w:szCs w:val="20"/>
        </w:rPr>
        <w:t>&lt;%=</w:t>
      </w:r>
      <w:r>
        <w:rPr>
          <w:rFonts w:cs="굴림체"/>
          <w:color w:val="000000"/>
          <w:kern w:val="0"/>
          <w:szCs w:val="20"/>
        </w:rPr>
        <w:t xml:space="preserve"> student.getId() </w:t>
      </w:r>
      <w:r>
        <w:rPr>
          <w:rFonts w:cs="굴림체"/>
          <w:color w:val="BF5F3F"/>
          <w:kern w:val="0"/>
          <w:szCs w:val="20"/>
        </w:rPr>
        <w:t>%&gt;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/>
          <w:color w:val="BF5F3F"/>
          <w:kern w:val="0"/>
          <w:szCs w:val="20"/>
        </w:rPr>
        <w:t>&lt;%=</w:t>
      </w:r>
      <w:r>
        <w:rPr>
          <w:rFonts w:cs="굴림체"/>
          <w:color w:val="000000"/>
          <w:kern w:val="0"/>
          <w:szCs w:val="20"/>
        </w:rPr>
        <w:t xml:space="preserve"> student.getName() </w:t>
      </w:r>
      <w:r>
        <w:rPr>
          <w:rFonts w:cs="굴림체"/>
          <w:color w:val="BF5F3F"/>
          <w:kern w:val="0"/>
          <w:szCs w:val="20"/>
        </w:rPr>
        <w:t>%&gt;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&gt;&lt;/</w:t>
      </w:r>
      <w:r>
        <w:rPr>
          <w:rFonts w:cs="굴림체"/>
          <w:color w:val="3F7F7F"/>
          <w:kern w:val="0"/>
          <w:szCs w:val="20"/>
        </w:rPr>
        <w:t>td</w:t>
      </w:r>
      <w:r>
        <w:rPr>
          <w:rFonts w:cs="굴림체"/>
          <w:color w:val="008080"/>
          <w:kern w:val="0"/>
          <w:szCs w:val="20"/>
        </w:rPr>
        <w:t>&gt;</w:t>
      </w:r>
    </w:p>
    <w:p w14:paraId="54C84183" w14:textId="3D13B56D" w:rsidR="00905965" w:rsidRDefault="00905965" w:rsidP="0032760A"/>
    <w:p w14:paraId="3823DFCE" w14:textId="030C15DF" w:rsidR="00B61024" w:rsidRDefault="00C8355A" w:rsidP="0032760A">
      <w:r>
        <w:rPr>
          <w:rFonts w:hint="eastAsia"/>
        </w:rPr>
        <w:t>위 태그의 실행 결과 출력은 다음과 같다.</w:t>
      </w:r>
    </w:p>
    <w:p w14:paraId="01AFC423" w14:textId="4F042811" w:rsidR="00C8355A" w:rsidRDefault="00C8355A" w:rsidP="0032760A"/>
    <w:p w14:paraId="21A8F848" w14:textId="58FD4B3D" w:rsidR="00FC68A2" w:rsidRDefault="00FC68A2" w:rsidP="00FC68A2">
      <w:r>
        <w:t xml:space="preserve">  &lt;td&gt;&lt;a href="student2.jsp?id=1"&gt;고은&lt;/a&gt;&lt;/td&gt;</w:t>
      </w:r>
    </w:p>
    <w:p w14:paraId="76B7AEEC" w14:textId="0AD490FA" w:rsidR="00FC68A2" w:rsidRDefault="00FC68A2" w:rsidP="00FC68A2">
      <w:r>
        <w:t xml:space="preserve">  &lt;td&gt;&lt;a href="student2.jsp?id=2"&gt;고은별&lt;/a&gt;&lt;/td&gt;</w:t>
      </w:r>
    </w:p>
    <w:p w14:paraId="6B2D3F58" w14:textId="4D5DEBCF" w:rsidR="00FC68A2" w:rsidRDefault="00FC68A2" w:rsidP="00FC68A2">
      <w:r>
        <w:t xml:space="preserve">  &lt;td&gt;&lt;a href="student2.jsp?id=4"&gt;곽재구&lt;/a&gt;&lt;/td&gt;</w:t>
      </w:r>
    </w:p>
    <w:p w14:paraId="6D81EB3C" w14:textId="65E207FC" w:rsidR="00C8355A" w:rsidRDefault="00FC68A2" w:rsidP="00FC68A2">
      <w:r>
        <w:t xml:space="preserve">  &lt;td&gt;&lt;a href="student2.jsp?id=5"&gt;기형도&lt;/a&gt;&lt;/td&gt;</w:t>
      </w:r>
    </w:p>
    <w:p w14:paraId="66D99B02" w14:textId="2B5948D5" w:rsidR="00B61024" w:rsidRDefault="00B61024" w:rsidP="0032760A"/>
    <w:p w14:paraId="1B4BD7A4" w14:textId="31376DE5" w:rsidR="00FC68A2" w:rsidRDefault="004A1903" w:rsidP="0032760A">
      <w:r>
        <w:rPr>
          <w:noProof/>
        </w:rPr>
        <w:drawing>
          <wp:inline distT="0" distB="0" distL="0" distR="0" wp14:anchorId="367FBC63" wp14:editId="3AFEFC0C">
            <wp:extent cx="4948255" cy="210440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4607" cy="21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0555" w14:textId="1F4A634D" w:rsidR="00FC68A2" w:rsidRDefault="00FC68A2" w:rsidP="0032760A"/>
    <w:p w14:paraId="03D03726" w14:textId="77777777" w:rsidR="00FC68A2" w:rsidRDefault="00FC68A2" w:rsidP="0032760A"/>
    <w:p w14:paraId="525A3879" w14:textId="73A8FAAE" w:rsidR="00FC68A2" w:rsidRDefault="0016532E" w:rsidP="0032760A">
      <w:r>
        <w:rPr>
          <w:rFonts w:hint="eastAsia"/>
        </w:rPr>
        <w:t xml:space="preserve">위 학생 목록에서 </w:t>
      </w:r>
      <w:r>
        <w:t>'</w:t>
      </w:r>
      <w:r>
        <w:rPr>
          <w:rFonts w:hint="eastAsia"/>
        </w:rPr>
        <w:t>고은별</w:t>
      </w:r>
      <w:r>
        <w:t xml:space="preserve">' </w:t>
      </w:r>
      <w:r>
        <w:rPr>
          <w:rFonts w:hint="eastAsia"/>
        </w:rPr>
        <w:t>이름을 클릭하면</w:t>
      </w:r>
      <w:r w:rsidR="003511D6">
        <w:t xml:space="preserve">, </w:t>
      </w:r>
      <w:r w:rsidR="003511D6">
        <w:rPr>
          <w:rFonts w:hint="eastAsia"/>
        </w:rPr>
        <w:t>아래 화면이 출력된다.</w:t>
      </w:r>
    </w:p>
    <w:p w14:paraId="0B7707F5" w14:textId="7079061C" w:rsidR="0016532E" w:rsidRDefault="0016532E" w:rsidP="0032760A"/>
    <w:p w14:paraId="6DEC64A5" w14:textId="76DC3563" w:rsidR="0016532E" w:rsidRDefault="003511D6" w:rsidP="0032760A">
      <w:r>
        <w:rPr>
          <w:noProof/>
        </w:rPr>
        <w:drawing>
          <wp:inline distT="0" distB="0" distL="0" distR="0" wp14:anchorId="78F8FF30" wp14:editId="27E26EF7">
            <wp:extent cx="4377746" cy="2184766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4630" cy="21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5A22" w14:textId="34A5EB69" w:rsidR="00B61024" w:rsidRDefault="00B61024" w:rsidP="0032760A"/>
    <w:p w14:paraId="5C44DAE8" w14:textId="588EE639" w:rsidR="003511D6" w:rsidRDefault="003511D6" w:rsidP="0032760A"/>
    <w:p w14:paraId="7D2300C7" w14:textId="3F8644BF" w:rsidR="006D0182" w:rsidRDefault="006D018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0839F7" w14:textId="79AE7684" w:rsidR="003511D6" w:rsidRDefault="006D0182" w:rsidP="006D0182">
      <w:pPr>
        <w:pStyle w:val="Heading1"/>
      </w:pPr>
      <w:bookmarkStart w:id="6" w:name="_Toc25118667"/>
      <w:r>
        <w:rPr>
          <w:rFonts w:hint="eastAsia"/>
        </w:rPr>
        <w:lastRenderedPageBreak/>
        <w:t>되돌아가기</w:t>
      </w:r>
      <w:r w:rsidR="00182FD3">
        <w:rPr>
          <w:rFonts w:hint="eastAsia"/>
        </w:rPr>
        <w:t xml:space="preserve"> </w:t>
      </w:r>
      <w:r w:rsidR="00182FD3">
        <w:rPr>
          <w:rFonts w:hint="eastAsia"/>
        </w:rPr>
        <w:t>기능</w:t>
      </w:r>
      <w:bookmarkEnd w:id="6"/>
    </w:p>
    <w:p w14:paraId="1C645A9A" w14:textId="0F440071" w:rsidR="00182FD3" w:rsidRDefault="00182FD3" w:rsidP="00182FD3">
      <w:r>
        <w:rPr>
          <w:rFonts w:hint="eastAsia"/>
        </w:rPr>
        <w:t>W</w:t>
      </w:r>
      <w:r>
        <w:t>ebContent/jdbc1/student</w:t>
      </w:r>
      <w:r>
        <w:t>2</w:t>
      </w:r>
      <w:r>
        <w:t>.jsp</w:t>
      </w:r>
      <w:r>
        <w:t xml:space="preserve"> </w:t>
      </w:r>
      <w:r>
        <w:rPr>
          <w:rFonts w:hint="eastAsia"/>
        </w:rPr>
        <w:t>수정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82FD3" w14:paraId="1D048D7E" w14:textId="77777777" w:rsidTr="00092BDE">
        <w:tc>
          <w:tcPr>
            <w:tcW w:w="426" w:type="dxa"/>
          </w:tcPr>
          <w:p w14:paraId="7187A7C3" w14:textId="77777777" w:rsidR="00182FD3" w:rsidRPr="00185935" w:rsidRDefault="00182FD3" w:rsidP="009F249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C3BDB92" w14:textId="77777777" w:rsidR="00182FD3" w:rsidRPr="00185935" w:rsidRDefault="00182FD3" w:rsidP="009F249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F637A6F" w14:textId="77777777" w:rsidR="00182FD3" w:rsidRPr="00185935" w:rsidRDefault="00182FD3" w:rsidP="009F249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65CBAAF" w14:textId="77777777" w:rsidR="00182FD3" w:rsidRPr="00185935" w:rsidRDefault="00182FD3" w:rsidP="009F249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E72948D" w14:textId="77777777" w:rsidR="00182FD3" w:rsidRPr="00185935" w:rsidRDefault="00182FD3" w:rsidP="009F249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CB9E247" w14:textId="77777777" w:rsidR="00182FD3" w:rsidRPr="00185935" w:rsidRDefault="00182FD3" w:rsidP="009F249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22A9DC7" w14:textId="77777777" w:rsidR="00182FD3" w:rsidRPr="00185935" w:rsidRDefault="00182FD3" w:rsidP="009F249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7F3A8EA" w14:textId="77777777" w:rsidR="00182FD3" w:rsidRPr="00185935" w:rsidRDefault="00182FD3" w:rsidP="009F249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9A4201A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8707278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CE42415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7492633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C4B53F0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0DFD6C2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63EAFA2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DE4CDEB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DBC71B6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1631594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13FAD07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2DDAC59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D29C51F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67C1A98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214F503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9084BFB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E57B87F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64DB195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DA28BFB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FE0D08E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EADD683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E0B5468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3B1D427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824A2C0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0847DA3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35D4A08B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91FD587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54F7E80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5B4C1E7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27F86BF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1612056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62239A4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A0A1D78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1197D13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9E04519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BC7D262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BDECEA6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DAA7000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E978498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5C697D6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EBB8D56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C29F69A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0E67466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40C29AC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21A7834D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3264F651" w14:textId="77777777" w:rsidR="00182FD3" w:rsidRDefault="00182FD3" w:rsidP="009F249A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879685C" w14:textId="0D5918FE" w:rsidR="00182FD3" w:rsidRPr="00185935" w:rsidRDefault="00182FD3" w:rsidP="009F249A">
            <w:pPr>
              <w:pStyle w:val="a0"/>
            </w:pPr>
          </w:p>
        </w:tc>
        <w:tc>
          <w:tcPr>
            <w:tcW w:w="10631" w:type="dxa"/>
          </w:tcPr>
          <w:p w14:paraId="0667E693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B0547AE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49BB37A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14414449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6E56CD4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= Integer.parseInt(s);</w:t>
            </w:r>
          </w:p>
          <w:p w14:paraId="4A8CBF5B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Student student = StudentDAO2.findById(id);</w:t>
            </w:r>
          </w:p>
          <w:p w14:paraId="1495E4B2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57343F3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2029F76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AC5811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BB7B16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6DDF06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11AF76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852A3E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B26757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332DC6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6FF57A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F28F634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179FB2A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 td:nth-child(1)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FA54A21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19C5F4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CC060B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10BD1F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34221C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0D4977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C82408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1B43E3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6083468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CF448F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86066D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B173C4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B2FCE5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9CBD19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0F551B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40AB5F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FB4F0C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148329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F882DA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C0BF8E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81AD09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D81540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B41011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D93185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4D90E2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BC1893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079D82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3289D4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DE3865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26653D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06BA3E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8239158" w14:textId="77777777" w:rsidR="009F249A" w:rsidRDefault="009F249A" w:rsidP="009F249A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"javascript:window.history.back()"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btn-info"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돌아가기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8BDF59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040EE9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BCAF40" w14:textId="77777777" w:rsidR="009F249A" w:rsidRDefault="009F249A" w:rsidP="009F249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A585A3" w14:textId="77777777" w:rsidR="00182FD3" w:rsidRDefault="00182FD3" w:rsidP="009F249A">
            <w:pPr>
              <w:pStyle w:val="a0"/>
            </w:pPr>
          </w:p>
        </w:tc>
      </w:tr>
    </w:tbl>
    <w:p w14:paraId="3ED1A380" w14:textId="77777777" w:rsidR="00182FD3" w:rsidRDefault="00182FD3" w:rsidP="00182FD3">
      <w:pPr>
        <w:rPr>
          <w:rFonts w:hint="eastAsia"/>
        </w:rPr>
      </w:pPr>
    </w:p>
    <w:p w14:paraId="5C4FEE53" w14:textId="77777777" w:rsidR="007C5737" w:rsidRDefault="007C5737" w:rsidP="007C5737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href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E60B2C">
        <w:rPr>
          <w:rFonts w:cs="굴림체"/>
          <w:color w:val="2A00FF"/>
          <w:kern w:val="0"/>
          <w:szCs w:val="20"/>
          <w:highlight w:val="yellow"/>
        </w:rPr>
        <w:t>javascript:window.history.back()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"btn btn-info"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돌아가기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a</w:t>
      </w:r>
      <w:r>
        <w:rPr>
          <w:rFonts w:cs="굴림체"/>
          <w:color w:val="008080"/>
          <w:kern w:val="0"/>
          <w:szCs w:val="20"/>
        </w:rPr>
        <w:t>&gt;</w:t>
      </w:r>
    </w:p>
    <w:p w14:paraId="29D4825C" w14:textId="140921FC" w:rsidR="006D0182" w:rsidRPr="006D0182" w:rsidRDefault="00E60B2C" w:rsidP="006D01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F169F">
        <w:rPr>
          <w:rFonts w:hint="eastAsia"/>
        </w:rPr>
        <w:t>이 버튼을 클릭하면,</w:t>
      </w:r>
      <w:r w:rsidR="00CF169F">
        <w:t xml:space="preserve"> </w:t>
      </w:r>
      <w:r>
        <w:rPr>
          <w:rFonts w:hint="eastAsia"/>
        </w:rPr>
        <w:t>웹브라우저에서 백 버튼을 클릭한 것과 동일한 일이 발생한다.</w:t>
      </w:r>
    </w:p>
    <w:p w14:paraId="45AC32D3" w14:textId="7A26B033" w:rsidR="006D0182" w:rsidRDefault="006D0182" w:rsidP="0032760A"/>
    <w:p w14:paraId="394295C8" w14:textId="4A78D9DF" w:rsidR="006D0182" w:rsidRDefault="006D0182" w:rsidP="0032760A"/>
    <w:p w14:paraId="194B0D0A" w14:textId="6F4007FB" w:rsidR="006D0182" w:rsidRDefault="006D0182" w:rsidP="0032760A"/>
    <w:p w14:paraId="067F0FBD" w14:textId="77777777" w:rsidR="006D0182" w:rsidRDefault="006D0182" w:rsidP="0032760A">
      <w:pPr>
        <w:rPr>
          <w:rFonts w:hint="eastAsia"/>
        </w:rPr>
      </w:pPr>
    </w:p>
    <w:p w14:paraId="6E0CF005" w14:textId="4F543D5B" w:rsidR="00B22614" w:rsidRDefault="00B2261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C2B81A" w14:textId="37CFE43D" w:rsidR="003511D6" w:rsidRDefault="00B22614" w:rsidP="00B22614">
      <w:pPr>
        <w:pStyle w:val="Heading1"/>
      </w:pPr>
      <w:bookmarkStart w:id="7" w:name="_Toc25118668"/>
      <w:r>
        <w:rPr>
          <w:rFonts w:hint="eastAsia"/>
        </w:rPr>
        <w:lastRenderedPageBreak/>
        <w:t>실습</w:t>
      </w:r>
      <w:bookmarkEnd w:id="7"/>
    </w:p>
    <w:p w14:paraId="4CDC0726" w14:textId="714ADF78" w:rsidR="00B22614" w:rsidRDefault="00B22614" w:rsidP="00B22614">
      <w:r>
        <w:rPr>
          <w:rFonts w:hint="eastAsia"/>
        </w:rPr>
        <w:t>사용자 목록 조회 페이지에서,</w:t>
      </w:r>
      <w:r>
        <w:t xml:space="preserve"> </w:t>
      </w:r>
      <w:r>
        <w:rPr>
          <w:rFonts w:hint="eastAsia"/>
        </w:rPr>
        <w:t>사용자 한 명 조회 페이지로 넘어가는 링크를 구현하자.</w:t>
      </w:r>
    </w:p>
    <w:p w14:paraId="12E5E7EF" w14:textId="18FF75F9" w:rsidR="00B22614" w:rsidRPr="00B22614" w:rsidRDefault="00B22614" w:rsidP="00B22614"/>
    <w:p w14:paraId="1B5D8323" w14:textId="1E94A124" w:rsidR="00B22614" w:rsidRDefault="00B22614" w:rsidP="00B22614"/>
    <w:p w14:paraId="46F6922F" w14:textId="3574FE40" w:rsidR="00325310" w:rsidRDefault="00325310" w:rsidP="00B22614"/>
    <w:p w14:paraId="644AAE05" w14:textId="2002EEAE" w:rsidR="00325310" w:rsidRDefault="00325310" w:rsidP="00B22614"/>
    <w:p w14:paraId="2B8B3C2A" w14:textId="77777777" w:rsidR="00325310" w:rsidRPr="00B22614" w:rsidRDefault="00325310" w:rsidP="00B22614">
      <w:pPr>
        <w:rPr>
          <w:rFonts w:hint="eastAsia"/>
        </w:rPr>
      </w:pPr>
    </w:p>
    <w:sectPr w:rsidR="00325310" w:rsidRPr="00B22614" w:rsidSect="00B12C18">
      <w:footerReference w:type="default" r:id="rId1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A099A" w14:textId="77777777" w:rsidR="00A519FD" w:rsidRDefault="00A519FD" w:rsidP="00B12C18">
      <w:r>
        <w:separator/>
      </w:r>
    </w:p>
  </w:endnote>
  <w:endnote w:type="continuationSeparator" w:id="0">
    <w:p w14:paraId="0269306C" w14:textId="77777777" w:rsidR="00A519FD" w:rsidRDefault="00A519FD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0E130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5C6BD5C3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97969" w14:textId="77777777" w:rsidR="00A519FD" w:rsidRDefault="00A519FD" w:rsidP="00B12C18">
      <w:r>
        <w:separator/>
      </w:r>
    </w:p>
  </w:footnote>
  <w:footnote w:type="continuationSeparator" w:id="0">
    <w:p w14:paraId="48793CE9" w14:textId="77777777" w:rsidR="00A519FD" w:rsidRDefault="00A519FD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D62"/>
    <w:rsid w:val="00013AA6"/>
    <w:rsid w:val="0005117B"/>
    <w:rsid w:val="000A2736"/>
    <w:rsid w:val="000C038C"/>
    <w:rsid w:val="000C21E4"/>
    <w:rsid w:val="000F25E2"/>
    <w:rsid w:val="000F7DDA"/>
    <w:rsid w:val="0011439A"/>
    <w:rsid w:val="0016532E"/>
    <w:rsid w:val="0016747E"/>
    <w:rsid w:val="0017085D"/>
    <w:rsid w:val="00182FD3"/>
    <w:rsid w:val="00200BD8"/>
    <w:rsid w:val="00210D62"/>
    <w:rsid w:val="002161B8"/>
    <w:rsid w:val="002A7622"/>
    <w:rsid w:val="002D0169"/>
    <w:rsid w:val="002F238A"/>
    <w:rsid w:val="002F5826"/>
    <w:rsid w:val="00325310"/>
    <w:rsid w:val="0032760A"/>
    <w:rsid w:val="003511D6"/>
    <w:rsid w:val="0036527F"/>
    <w:rsid w:val="003C2EDA"/>
    <w:rsid w:val="004221C2"/>
    <w:rsid w:val="004247BF"/>
    <w:rsid w:val="004618EA"/>
    <w:rsid w:val="00471C33"/>
    <w:rsid w:val="00487204"/>
    <w:rsid w:val="004A1054"/>
    <w:rsid w:val="004A1903"/>
    <w:rsid w:val="004A78DD"/>
    <w:rsid w:val="0051790E"/>
    <w:rsid w:val="00530E33"/>
    <w:rsid w:val="005404FB"/>
    <w:rsid w:val="00590B43"/>
    <w:rsid w:val="005C6FA4"/>
    <w:rsid w:val="005C7255"/>
    <w:rsid w:val="00640D02"/>
    <w:rsid w:val="00646F84"/>
    <w:rsid w:val="006613E4"/>
    <w:rsid w:val="00673372"/>
    <w:rsid w:val="006741D0"/>
    <w:rsid w:val="006D0182"/>
    <w:rsid w:val="00726249"/>
    <w:rsid w:val="00732402"/>
    <w:rsid w:val="007545EC"/>
    <w:rsid w:val="00766C9F"/>
    <w:rsid w:val="007A606F"/>
    <w:rsid w:val="007C5737"/>
    <w:rsid w:val="007F066A"/>
    <w:rsid w:val="007F5ED8"/>
    <w:rsid w:val="007F6AC6"/>
    <w:rsid w:val="00806557"/>
    <w:rsid w:val="00872536"/>
    <w:rsid w:val="008B3F70"/>
    <w:rsid w:val="008F103F"/>
    <w:rsid w:val="00905752"/>
    <w:rsid w:val="00905965"/>
    <w:rsid w:val="0092421C"/>
    <w:rsid w:val="00934C62"/>
    <w:rsid w:val="0093677E"/>
    <w:rsid w:val="00963098"/>
    <w:rsid w:val="009704BB"/>
    <w:rsid w:val="00981AC7"/>
    <w:rsid w:val="009836EF"/>
    <w:rsid w:val="009879A8"/>
    <w:rsid w:val="009F249A"/>
    <w:rsid w:val="00A519FD"/>
    <w:rsid w:val="00A6659D"/>
    <w:rsid w:val="00A95E88"/>
    <w:rsid w:val="00AB45B5"/>
    <w:rsid w:val="00AD7E48"/>
    <w:rsid w:val="00B002D9"/>
    <w:rsid w:val="00B004EB"/>
    <w:rsid w:val="00B07AA0"/>
    <w:rsid w:val="00B12C18"/>
    <w:rsid w:val="00B16E53"/>
    <w:rsid w:val="00B22614"/>
    <w:rsid w:val="00B551BF"/>
    <w:rsid w:val="00B61024"/>
    <w:rsid w:val="00B8480E"/>
    <w:rsid w:val="00BB12A2"/>
    <w:rsid w:val="00BC36AC"/>
    <w:rsid w:val="00BF6068"/>
    <w:rsid w:val="00BF77BD"/>
    <w:rsid w:val="00C060A3"/>
    <w:rsid w:val="00C352DD"/>
    <w:rsid w:val="00C53F7B"/>
    <w:rsid w:val="00C6092D"/>
    <w:rsid w:val="00C7447A"/>
    <w:rsid w:val="00C74A18"/>
    <w:rsid w:val="00C8355A"/>
    <w:rsid w:val="00C90572"/>
    <w:rsid w:val="00CF169F"/>
    <w:rsid w:val="00D1271D"/>
    <w:rsid w:val="00D64E5F"/>
    <w:rsid w:val="00D73ED9"/>
    <w:rsid w:val="00DF6BA9"/>
    <w:rsid w:val="00E422CC"/>
    <w:rsid w:val="00E451E7"/>
    <w:rsid w:val="00E50655"/>
    <w:rsid w:val="00E60B2C"/>
    <w:rsid w:val="00EB200A"/>
    <w:rsid w:val="00ED0752"/>
    <w:rsid w:val="00EE2068"/>
    <w:rsid w:val="00EE43DA"/>
    <w:rsid w:val="00EE5CFA"/>
    <w:rsid w:val="00EF3967"/>
    <w:rsid w:val="00EF74F7"/>
    <w:rsid w:val="00F12B13"/>
    <w:rsid w:val="00F32F18"/>
    <w:rsid w:val="00F5549F"/>
    <w:rsid w:val="00F579D5"/>
    <w:rsid w:val="00F71AE4"/>
    <w:rsid w:val="00FC68A2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ED014"/>
  <w15:chartTrackingRefBased/>
  <w15:docId w15:val="{93DD13A5-5639-40AD-8EF0-8C5C79BD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72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E5E0C-048E-4956-BF90-425630D2A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D41910-7DE1-4B07-9E3B-4773036AB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A203F3-B185-4796-BEEE-A023747E3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5377C6-F0C6-4A20-A06E-BC61B98E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619</TotalTime>
  <Pages>9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36</cp:revision>
  <dcterms:created xsi:type="dcterms:W3CDTF">2019-11-19T09:37:00Z</dcterms:created>
  <dcterms:modified xsi:type="dcterms:W3CDTF">2019-11-19T20:04:00Z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