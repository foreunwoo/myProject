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828CD" w14:textId="77777777" w:rsidR="00886585" w:rsidRDefault="00886585" w:rsidP="00886585">
      <w:pPr>
        <w:pStyle w:val="Heading2"/>
      </w:pPr>
      <w:bookmarkStart w:id="0" w:name="_GoBack"/>
      <w:bookmarkEnd w:id="0"/>
      <w:r>
        <w:rPr>
          <w:rFonts w:hint="eastAsia"/>
        </w:rPr>
        <w:t>S</w:t>
      </w:r>
      <w:r>
        <w:t>QL</w:t>
      </w:r>
    </w:p>
    <w:p w14:paraId="5C1219A3" w14:textId="77777777" w:rsidR="00886585" w:rsidRDefault="00886585" w:rsidP="00886585"/>
    <w:p w14:paraId="3D6E61E6" w14:textId="77777777" w:rsidR="00886585" w:rsidRDefault="00886585" w:rsidP="00886585"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테이블에서 이름(</w:t>
      </w:r>
      <w:r>
        <w:t>name)</w:t>
      </w:r>
      <w:r>
        <w:rPr>
          <w:rFonts w:hint="eastAsia"/>
        </w:rPr>
        <w:t>으로 조회하기</w:t>
      </w:r>
    </w:p>
    <w:p w14:paraId="4EAE8CAB" w14:textId="77777777" w:rsidR="00886585" w:rsidRDefault="00886585" w:rsidP="00886585">
      <w:r>
        <w:rPr>
          <w:noProof/>
        </w:rPr>
        <w:drawing>
          <wp:inline distT="0" distB="0" distL="0" distR="0" wp14:anchorId="5FD84E53" wp14:editId="0841BE91">
            <wp:extent cx="6645910" cy="3009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6D57" w14:textId="77777777" w:rsidR="00886585" w:rsidRDefault="00886585" w:rsidP="00886585"/>
    <w:p w14:paraId="4A0A67B0" w14:textId="77777777" w:rsidR="00886585" w:rsidRDefault="00886585" w:rsidP="00886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585" w14:paraId="6F89C542" w14:textId="77777777" w:rsidTr="00886585">
        <w:tc>
          <w:tcPr>
            <w:tcW w:w="10456" w:type="dxa"/>
          </w:tcPr>
          <w:p w14:paraId="0C38B6EA" w14:textId="77777777" w:rsidR="00886585" w:rsidRDefault="00886585" w:rsidP="00886585">
            <w:r>
              <w:t>use student1;</w:t>
            </w:r>
          </w:p>
          <w:p w14:paraId="76CDD8AA" w14:textId="77777777" w:rsidR="00886585" w:rsidRDefault="00886585" w:rsidP="00886585"/>
          <w:p w14:paraId="51FDF1A9" w14:textId="77777777" w:rsidR="00886585" w:rsidRDefault="00886585" w:rsidP="00886585">
            <w:r>
              <w:t xml:space="preserve">SELECT u.*, d.departmentName </w:t>
            </w:r>
          </w:p>
          <w:p w14:paraId="162CBCA2" w14:textId="77777777" w:rsidR="00886585" w:rsidRDefault="00886585" w:rsidP="00886585">
            <w:r>
              <w:t>FROM  user u LEFT JOIN department d ON u.departmentId = d.id</w:t>
            </w:r>
          </w:p>
          <w:p w14:paraId="4D4D5D54" w14:textId="77777777" w:rsidR="00886585" w:rsidRDefault="00886585" w:rsidP="00886585">
            <w:r>
              <w:t>WHERE u.name LIKE '이%'</w:t>
            </w:r>
          </w:p>
          <w:p w14:paraId="2C024E7C" w14:textId="77777777" w:rsidR="00886585" w:rsidRDefault="00886585" w:rsidP="00886585">
            <w:pPr>
              <w:rPr>
                <w:rFonts w:hint="eastAsia"/>
              </w:rPr>
            </w:pPr>
          </w:p>
        </w:tc>
      </w:tr>
    </w:tbl>
    <w:p w14:paraId="1361697E" w14:textId="77777777" w:rsidR="00886585" w:rsidRDefault="00886585" w:rsidP="00886585">
      <w:pPr>
        <w:rPr>
          <w:rFonts w:hint="eastAsia"/>
        </w:rPr>
      </w:pPr>
    </w:p>
    <w:p w14:paraId="1B18CBA3" w14:textId="77777777" w:rsidR="00886585" w:rsidRDefault="0088658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148DCEC" w14:textId="77777777" w:rsidR="00886585" w:rsidRDefault="00886585" w:rsidP="00886585">
      <w:pPr>
        <w:pStyle w:val="Heading2"/>
      </w:pPr>
      <w:r>
        <w:rPr>
          <w:rFonts w:hint="eastAsia"/>
        </w:rPr>
        <w:lastRenderedPageBreak/>
        <w:t>U</w:t>
      </w:r>
      <w:r>
        <w:t>ser.java</w:t>
      </w:r>
    </w:p>
    <w:p w14:paraId="034FFFC3" w14:textId="77777777" w:rsidR="00886585" w:rsidRDefault="00886585" w:rsidP="00886585">
      <w:r>
        <w:rPr>
          <w:rFonts w:hint="eastAsia"/>
        </w:rPr>
        <w:t>s</w:t>
      </w:r>
      <w:r>
        <w:t>rc/lecture1/jdbc1/User.java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86585" w14:paraId="62A46053" w14:textId="77777777" w:rsidTr="00092BDE">
        <w:tc>
          <w:tcPr>
            <w:tcW w:w="426" w:type="dxa"/>
          </w:tcPr>
          <w:p w14:paraId="2F138DE5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C374A8F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0341B8E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A11D4A1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916E740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EB25605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A9ADA80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1BD54CA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76A9F9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07A9996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A62EF08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078A9BA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013F14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81D01AC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BD5F024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96A4F3E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E6ECDB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BD60D24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DC2F1F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ACAAE42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C8C0618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22D2CB1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BC7163E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FAD01EA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B2F7374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66D1650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61FDC77D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FDAEABD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C6C36D0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E7FC7D2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7217950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A37CA7B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95F910D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324C545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54BBB4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55BBB47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1B2C66A4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16A5ED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38C65AD1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2C96DA8B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24ADF70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D6A9676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D1B37B5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8350AED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5F0D66D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435EF382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2CB088E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0B802AF5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4EFCBF36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51405C06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2D17311E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6DC404B1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13F4EE5E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36694D90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00D156B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79F9912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7642BF70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79B7267E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024CA4E4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515E6EB5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2EC9F238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145E1E5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79BFD5A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4F759D1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6E18B21A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4475907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6D3443B4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091630C1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33590001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7862006D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62B73C2C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2A8C577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6503AD18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59145526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7C136E10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1072652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0F9F876D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761B168B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083CCA4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1F29FD4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28E5AE8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81</w:t>
            </w:r>
          </w:p>
          <w:p w14:paraId="0E658448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82</w:t>
            </w:r>
          </w:p>
          <w:p w14:paraId="67906EB5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83</w:t>
            </w:r>
          </w:p>
          <w:p w14:paraId="2AF40A92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84</w:t>
            </w:r>
          </w:p>
          <w:p w14:paraId="6F463D55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85</w:t>
            </w:r>
          </w:p>
          <w:p w14:paraId="74ABCBDA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86</w:t>
            </w:r>
          </w:p>
          <w:p w14:paraId="7DB872A3" w14:textId="77777777" w:rsidR="00886585" w:rsidRPr="00185935" w:rsidRDefault="00886585" w:rsidP="00886585">
            <w:pPr>
              <w:pStyle w:val="a0"/>
            </w:pPr>
          </w:p>
        </w:tc>
        <w:tc>
          <w:tcPr>
            <w:tcW w:w="10631" w:type="dxa"/>
          </w:tcPr>
          <w:p w14:paraId="2812CE9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lastRenderedPageBreak/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lecture1.jdbc1;</w:t>
            </w:r>
          </w:p>
          <w:p w14:paraId="748BC4E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10CBFA9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 {</w:t>
            </w:r>
          </w:p>
          <w:p w14:paraId="51217AA7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C6B44B8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A37F77A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01DB26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E50E96A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117477E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51EB1A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590FC8D" w14:textId="77777777" w:rsidR="00886585" w:rsidRDefault="00886585" w:rsidP="008865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635744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userType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BB9C2F3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07895E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getId() {</w:t>
            </w:r>
          </w:p>
          <w:p w14:paraId="5D1ABC0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5ABD937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CB9052D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1083BEE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3EFF639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7C5BD9A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8078F12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5085C0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getUserid() {</w:t>
            </w:r>
          </w:p>
          <w:p w14:paraId="4CBEBAF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C16F0A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71AA0CA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3973DB9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setUserid(String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C27C1F8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userid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C48FFD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78ABBA8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04E07DB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getPassword() {</w:t>
            </w:r>
          </w:p>
          <w:p w14:paraId="4C901EA5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FF481B9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221800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A38927D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setPassword(String </w:t>
            </w:r>
            <w:r>
              <w:rPr>
                <w:rFonts w:cs="굴림체"/>
                <w:color w:val="6A3E3E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7587D15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password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8C366E5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B4F37FB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9237B6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getName() {</w:t>
            </w:r>
          </w:p>
          <w:p w14:paraId="314171B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6B335EB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4284F1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96DF8B8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AEB97DD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B2DDE23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9AFD14A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8FCBF0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getEmail() {</w:t>
            </w:r>
          </w:p>
          <w:p w14:paraId="733848E6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151A0F5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398A527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204B45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setEmail(String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9865787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1D8903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C20597A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0158793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getDepartmentId() {</w:t>
            </w:r>
          </w:p>
          <w:p w14:paraId="54FEB565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A81B6DD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D511539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AA81CD9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E679575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6DDA788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070FA53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9402DE6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getDepartmentName() {</w:t>
            </w:r>
          </w:p>
          <w:p w14:paraId="5E2DB209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A13E92D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8E51807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7D76C4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setDepartmentName(String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E60DDCA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lastRenderedPageBreak/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52988F7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5784BDE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30338D8" w14:textId="77777777" w:rsidR="00886585" w:rsidRDefault="00886585" w:rsidP="008865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isEnabled() {</w:t>
            </w:r>
          </w:p>
          <w:p w14:paraId="5DA8B552" w14:textId="77777777" w:rsidR="00886585" w:rsidRDefault="00886585" w:rsidP="008865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C40F88F" w14:textId="77777777" w:rsidR="00886585" w:rsidRDefault="00886585" w:rsidP="008865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38C63C2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BDBF333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setEnabled(</w:t>
            </w:r>
            <w:r>
              <w:rPr>
                <w:rFonts w:cs="굴림체"/>
                <w:color w:val="7F0055"/>
                <w:kern w:val="0"/>
                <w:szCs w:val="20"/>
              </w:rPr>
              <w:t>boolean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00DD0AE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enabled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D0B854B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E055F2A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F20D50E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getUserType() {</w:t>
            </w:r>
          </w:p>
          <w:p w14:paraId="199A4B3C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userType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F450BC5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6E16FA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184AFB6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setUserType(String </w:t>
            </w:r>
            <w:r>
              <w:rPr>
                <w:rFonts w:cs="굴림체"/>
                <w:color w:val="6A3E3E"/>
                <w:kern w:val="0"/>
                <w:szCs w:val="20"/>
              </w:rPr>
              <w:t>userType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A559762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this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userType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userType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09D624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0CFB879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BE4D7C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53663EE" w14:textId="77777777" w:rsidR="00886585" w:rsidRDefault="00886585" w:rsidP="00886585">
            <w:pPr>
              <w:pStyle w:val="a0"/>
            </w:pPr>
          </w:p>
        </w:tc>
      </w:tr>
    </w:tbl>
    <w:p w14:paraId="57103933" w14:textId="77777777" w:rsidR="00886585" w:rsidRPr="00886585" w:rsidRDefault="00886585" w:rsidP="00886585">
      <w:pPr>
        <w:rPr>
          <w:rFonts w:hint="eastAsia"/>
        </w:rPr>
      </w:pPr>
    </w:p>
    <w:p w14:paraId="246F4CB2" w14:textId="77777777" w:rsidR="00886585" w:rsidRDefault="00886585" w:rsidP="00886585"/>
    <w:p w14:paraId="5CDE031B" w14:textId="77777777" w:rsidR="00886585" w:rsidRDefault="0088658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C2A16B9" w14:textId="77777777" w:rsidR="00B004EB" w:rsidRDefault="00886585" w:rsidP="00886585">
      <w:pPr>
        <w:pStyle w:val="Heading2"/>
      </w:pPr>
      <w:r>
        <w:rPr>
          <w:rFonts w:hint="eastAsia"/>
        </w:rPr>
        <w:lastRenderedPageBreak/>
        <w:t>U</w:t>
      </w:r>
      <w:r>
        <w:t>serDAO.java</w:t>
      </w:r>
    </w:p>
    <w:p w14:paraId="05B690FA" w14:textId="77777777" w:rsidR="00886585" w:rsidRPr="00886585" w:rsidRDefault="00886585" w:rsidP="00886585">
      <w:pPr>
        <w:rPr>
          <w:rFonts w:hint="eastAsia"/>
        </w:rPr>
      </w:pPr>
      <w:r>
        <w:rPr>
          <w:rFonts w:hint="eastAsia"/>
        </w:rPr>
        <w:t>s</w:t>
      </w:r>
      <w:r>
        <w:t>rc/lecture1/jdbc1/UserDAO.java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86585" w14:paraId="7E08443E" w14:textId="77777777" w:rsidTr="00092BDE">
        <w:tc>
          <w:tcPr>
            <w:tcW w:w="426" w:type="dxa"/>
          </w:tcPr>
          <w:p w14:paraId="47E46B29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0EFE168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DA720A2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F9BB61F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3A6CA36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0A83258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F9FFA56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753A111" w14:textId="77777777" w:rsidR="00886585" w:rsidRPr="00185935" w:rsidRDefault="00886585" w:rsidP="00886585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E56D6B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4787756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C86E918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EA9292B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A9D1C62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856933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C59DCD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E796790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286E224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B9E6F52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8217A86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766496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3A1C109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1B59F4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FACAE55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EA89B30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5567600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0F9B7B0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708C50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67BCBE6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64A2A65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649377C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51E2853C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A1E2BEE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72884132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039FF31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BFFE785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361C8BD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795EB207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40E0BFA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09259FD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371049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21C9213E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3C0D16F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5D36306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2ECE918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55B6FE3B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68440655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14B3E71D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4B5FD27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64BDB528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5CDBA04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70A01748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8AA2968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303452F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6F820412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69E32B3C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4AFE9103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230DEF5E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68A4A35E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0F1C2C2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46D6E0A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3C757CFA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02484489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2979FAB6" w14:textId="77777777" w:rsidR="00886585" w:rsidRDefault="00886585" w:rsidP="00886585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4793E1C6" w14:textId="77777777" w:rsidR="00886585" w:rsidRPr="00185935" w:rsidRDefault="00886585" w:rsidP="00886585">
            <w:pPr>
              <w:pStyle w:val="a0"/>
            </w:pPr>
          </w:p>
        </w:tc>
        <w:tc>
          <w:tcPr>
            <w:tcW w:w="10631" w:type="dxa"/>
          </w:tcPr>
          <w:p w14:paraId="0F49489E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lecture1.jdbc1;</w:t>
            </w:r>
          </w:p>
          <w:p w14:paraId="09738728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014AE06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java.sql.Connection;</w:t>
            </w:r>
          </w:p>
          <w:p w14:paraId="2464E14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java.sql.PreparedStatement;</w:t>
            </w:r>
          </w:p>
          <w:p w14:paraId="4D22B35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java.sql.ResultSet;</w:t>
            </w:r>
          </w:p>
          <w:p w14:paraId="4745D416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5CE62988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04D42292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93EFE8C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lecture1.DB;</w:t>
            </w:r>
          </w:p>
          <w:p w14:paraId="60B833F3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5ADCB1F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UserDAO {</w:t>
            </w:r>
          </w:p>
          <w:p w14:paraId="47560F92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List&lt;User&gt; findAll()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4BA02D6E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u.*,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5AFBA32F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user u LEFT JOIN department d ON u.departmentId = d.id"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2B03432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CCF07C7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D6A3E2D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1FE02FDF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ArrayList&lt;User&gt;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ArrayList&lt;User&gt;();</w:t>
            </w:r>
          </w:p>
          <w:p w14:paraId="76994AA9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71D22EA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User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User();</w:t>
            </w:r>
          </w:p>
          <w:p w14:paraId="2753AC6F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00ADEFD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.setUserid(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C196062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4936C97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.setPassword(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6B9A04B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.setEmail(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A47230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5616BB53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11D3073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.setEnabled(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.getBoolean(</w:t>
            </w:r>
            <w:r>
              <w:rPr>
                <w:rFonts w:cs="굴림체"/>
                <w:color w:val="2A00FF"/>
                <w:kern w:val="0"/>
                <w:szCs w:val="20"/>
              </w:rPr>
              <w:t>"enabled"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7D888B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.setUserType(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"userType"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900AAC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9A41172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063E200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85E74D2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7AB4677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5F13B0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271975D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List&lt;User&gt; findByName(String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7F0055"/>
                <w:kern w:val="0"/>
                <w:szCs w:val="20"/>
              </w:rPr>
              <w:t>throws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Exception {</w:t>
            </w:r>
          </w:p>
          <w:p w14:paraId="1AC8AA52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String 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2A00FF"/>
                <w:kern w:val="0"/>
                <w:szCs w:val="20"/>
              </w:rPr>
              <w:t>"SELECT u.*, d.departmentName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1F3AD5F8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"FROM user u LEFT JOIN department d ON u.departmentId = d.id 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</w:t>
            </w:r>
          </w:p>
          <w:p w14:paraId="2F2F5E31" w14:textId="77777777" w:rsidR="00886585" w:rsidRDefault="00886585" w:rsidP="008865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</w:t>
            </w:r>
            <w:r>
              <w:rPr>
                <w:rFonts w:cs="굴림체"/>
                <w:color w:val="2A00FF"/>
                <w:kern w:val="0"/>
                <w:szCs w:val="20"/>
              </w:rPr>
              <w:t>"WHERE name LIKE ?"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73D4223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(Connection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DB.getConnection(</w:t>
            </w:r>
            <w:r>
              <w:rPr>
                <w:rFonts w:cs="굴림체"/>
                <w:color w:val="2A00FF"/>
                <w:kern w:val="0"/>
                <w:szCs w:val="20"/>
              </w:rPr>
              <w:t>"student1"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41F055F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PreparedStatement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connection</w:t>
            </w:r>
            <w:r>
              <w:rPr>
                <w:rFonts w:cs="굴림체"/>
                <w:color w:val="000000"/>
                <w:kern w:val="0"/>
                <w:szCs w:val="20"/>
              </w:rPr>
              <w:t>.prepareStatement(</w:t>
            </w:r>
            <w:r>
              <w:rPr>
                <w:rFonts w:cs="굴림체"/>
                <w:color w:val="6A3E3E"/>
                <w:kern w:val="0"/>
                <w:szCs w:val="20"/>
              </w:rPr>
              <w:t>sql</w:t>
            </w:r>
            <w:r>
              <w:rPr>
                <w:rFonts w:cs="굴림체"/>
                <w:color w:val="000000"/>
                <w:kern w:val="0"/>
                <w:szCs w:val="20"/>
              </w:rPr>
              <w:t>)) {</w:t>
            </w:r>
          </w:p>
          <w:p w14:paraId="051DBA06" w14:textId="77777777" w:rsidR="00886585" w:rsidRDefault="00886585" w:rsidP="00886585">
            <w:pPr>
              <w:pStyle w:val="a0"/>
              <w:shd w:val="clear" w:color="auto" w:fill="FFFF99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.setString(1,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2A00FF"/>
                <w:kern w:val="0"/>
                <w:szCs w:val="20"/>
              </w:rPr>
              <w:t>"%"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076279C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try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(ResultSet 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statement</w:t>
            </w:r>
            <w:r>
              <w:rPr>
                <w:rFonts w:cs="굴림체"/>
                <w:color w:val="000000"/>
                <w:kern w:val="0"/>
                <w:szCs w:val="20"/>
              </w:rPr>
              <w:t>.executeQuery()) {</w:t>
            </w:r>
          </w:p>
          <w:p w14:paraId="2FDA64B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ArrayList&lt;User&gt;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ArrayList&lt;User&gt;();</w:t>
            </w:r>
          </w:p>
          <w:p w14:paraId="685585AF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.next()) {</w:t>
            </w:r>
          </w:p>
          <w:p w14:paraId="33F66AEF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User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User();</w:t>
            </w:r>
          </w:p>
          <w:p w14:paraId="0F711CEE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016FA298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.setUserid(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"userid"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2BD435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1CC2058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.setPassword(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"password"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F018B8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.setEmail(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"email"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951802E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.setDepartmentId(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.getInt(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6AF62A0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.setDepartmentName(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"departmentName"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1678AA9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.setEnabled(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.getBoolean(</w:t>
            </w:r>
            <w:r>
              <w:rPr>
                <w:rFonts w:cs="굴림체"/>
                <w:color w:val="2A00FF"/>
                <w:kern w:val="0"/>
                <w:szCs w:val="20"/>
              </w:rPr>
              <w:t>"enabled"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C3F5D05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.setUserType(</w:t>
            </w:r>
            <w:r>
              <w:rPr>
                <w:rFonts w:cs="굴림체"/>
                <w:color w:val="6A3E3E"/>
                <w:kern w:val="0"/>
                <w:szCs w:val="20"/>
              </w:rPr>
              <w:t>resultSet</w:t>
            </w:r>
            <w:r>
              <w:rPr>
                <w:rFonts w:cs="굴림체"/>
                <w:color w:val="000000"/>
                <w:kern w:val="0"/>
                <w:szCs w:val="20"/>
              </w:rPr>
              <w:t>.getString(</w:t>
            </w:r>
            <w:r>
              <w:rPr>
                <w:rFonts w:cs="굴림체"/>
                <w:color w:val="2A00FF"/>
                <w:kern w:val="0"/>
                <w:szCs w:val="20"/>
              </w:rPr>
              <w:t>"userType"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5E06AAC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user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6D692ADD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769E4D1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1FFEE94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42707669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6F7B8165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01FE511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2A3B43D" w14:textId="77777777" w:rsidR="00886585" w:rsidRDefault="00886585" w:rsidP="00886585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D4653C4" w14:textId="77777777" w:rsidR="00886585" w:rsidRDefault="00886585" w:rsidP="00886585">
            <w:pPr>
              <w:pStyle w:val="a0"/>
            </w:pPr>
          </w:p>
        </w:tc>
      </w:tr>
    </w:tbl>
    <w:p w14:paraId="1E2EE7A6" w14:textId="77777777" w:rsidR="00886585" w:rsidRDefault="00886585" w:rsidP="00886585"/>
    <w:p w14:paraId="08799F27" w14:textId="77777777" w:rsidR="00886585" w:rsidRDefault="00886585" w:rsidP="00886585">
      <w:r>
        <w:br w:type="page"/>
      </w:r>
    </w:p>
    <w:p w14:paraId="3CDB5876" w14:textId="77777777" w:rsidR="00886585" w:rsidRDefault="008F418C" w:rsidP="008F418C">
      <w:pPr>
        <w:pStyle w:val="Heading2"/>
      </w:pPr>
      <w:r>
        <w:rPr>
          <w:rFonts w:hint="eastAsia"/>
        </w:rPr>
        <w:lastRenderedPageBreak/>
        <w:t>u</w:t>
      </w:r>
      <w:r>
        <w:t>serList2.jsp</w:t>
      </w:r>
    </w:p>
    <w:p w14:paraId="45DD70AC" w14:textId="77777777" w:rsidR="008F418C" w:rsidRDefault="008F418C" w:rsidP="008F418C">
      <w:r>
        <w:rPr>
          <w:rFonts w:hint="eastAsia"/>
        </w:rPr>
        <w:t>W</w:t>
      </w:r>
      <w:r>
        <w:t>ebContent/jdbc1/userList2.jsp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F418C" w14:paraId="23B1313C" w14:textId="77777777" w:rsidTr="00092BDE">
        <w:tc>
          <w:tcPr>
            <w:tcW w:w="426" w:type="dxa"/>
          </w:tcPr>
          <w:p w14:paraId="5B384D1A" w14:textId="77777777" w:rsidR="008F418C" w:rsidRPr="00185935" w:rsidRDefault="008F418C" w:rsidP="008F418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9F2B763" w14:textId="77777777" w:rsidR="008F418C" w:rsidRPr="00185935" w:rsidRDefault="008F418C" w:rsidP="008F418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F721BBF" w14:textId="77777777" w:rsidR="008F418C" w:rsidRPr="00185935" w:rsidRDefault="008F418C" w:rsidP="008F418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79F2C81" w14:textId="77777777" w:rsidR="008F418C" w:rsidRPr="00185935" w:rsidRDefault="008F418C" w:rsidP="008F418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207B1A98" w14:textId="77777777" w:rsidR="008F418C" w:rsidRPr="00185935" w:rsidRDefault="008F418C" w:rsidP="008F418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DB808DE" w14:textId="77777777" w:rsidR="008F418C" w:rsidRPr="00185935" w:rsidRDefault="008F418C" w:rsidP="008F418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83909B7" w14:textId="77777777" w:rsidR="008F418C" w:rsidRPr="00185935" w:rsidRDefault="008F418C" w:rsidP="008F418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F365586" w14:textId="77777777" w:rsidR="008F418C" w:rsidRPr="00185935" w:rsidRDefault="008F418C" w:rsidP="008F418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27BB751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F347CC3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BA3129E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A0DFFB5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6178117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EC0545A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370EA6C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DDDF01A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650D822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6805D27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58281F9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AC1215F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E2A135A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3F35355E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74D3089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74BEC5B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6B7512C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1B1F754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36A0C09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65C89CA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71EE007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3685379F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FB3A8C0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A5DAD5C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6D07392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5EE7703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3858992A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9F8A963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13871F99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41D3E1E3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88D88DE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68C8B0D2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6345203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03B223E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079D86C2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414778F9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6DF8C0A5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7B037220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E3E1CF3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3FE982B3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7C47E07E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6C7C4F50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77FB8E8B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08986CA6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5A8CE369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69FD1B71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2E12B843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1F339FA2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1A7FD3A9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34E7AAA6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368A7B3F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79A6EAA9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1385603D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7EC9CDF6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1EEF535A" w14:textId="77777777" w:rsidR="008F418C" w:rsidRDefault="008F418C" w:rsidP="008F418C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5E5D5645" w14:textId="77777777" w:rsidR="008F418C" w:rsidRPr="00185935" w:rsidRDefault="008F418C" w:rsidP="008F418C">
            <w:pPr>
              <w:pStyle w:val="a0"/>
            </w:pPr>
          </w:p>
        </w:tc>
        <w:tc>
          <w:tcPr>
            <w:tcW w:w="10631" w:type="dxa"/>
          </w:tcPr>
          <w:p w14:paraId="3DC38635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10083BC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"java.util.List, lecture1.jdbc1.*"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BCA8D06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</w:p>
          <w:p w14:paraId="04911532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String srchText = request.getParameter(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CE6D5DC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(srchText == </w:t>
            </w:r>
            <w:r>
              <w:rPr>
                <w:rFonts w:cs="굴림체"/>
                <w:color w:val="7F0055"/>
                <w:kern w:val="0"/>
                <w:szCs w:val="20"/>
              </w:rPr>
              <w:t>null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srchText = </w:t>
            </w:r>
            <w:r>
              <w:rPr>
                <w:rFonts w:cs="굴림체"/>
                <w:color w:val="2A00FF"/>
                <w:kern w:val="0"/>
                <w:szCs w:val="20"/>
              </w:rPr>
              <w:t>""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EA749B0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List&lt;User&gt; list = UserDAO.findByName(srchText);</w:t>
            </w:r>
          </w:p>
          <w:p w14:paraId="02C2CCF1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63CF187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6B0A6F75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62BACF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A53D57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2EF78A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"viewport"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"width=device-width, initial-scale=1"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DB472C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"https://maxcdn.bootstrapcdn.com/bootstrap/3.3.7/css/bootstrap.min.css"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14614E4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"https://ajax.googleapis.com/ajax/libs/jquery/3.1.1/jquery.min.js"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89C2140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"https://maxcdn.bootstrapcdn.com/bootstrap/3.3.7/js/bootstrap.min.js"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B49DD2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17532F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thead 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DDF205E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3F7F7F"/>
                <w:kern w:val="0"/>
                <w:szCs w:val="20"/>
              </w:rPr>
              <w:t>table.table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700px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margin-top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3E99E60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6D95D3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B19AE66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344445C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CFF7E4D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9D13A3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5070883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사용자목록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DE818D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81CD0B8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"form-inline"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7FFC28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"form-group"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F97827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label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83400B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"form-control"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"srchText"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srchText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</w:p>
          <w:p w14:paraId="2B3CB19A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   </w:t>
            </w:r>
            <w:r>
              <w:rPr>
                <w:rFonts w:cs="굴림체"/>
                <w:color w:val="7F007F"/>
                <w:kern w:val="0"/>
                <w:szCs w:val="20"/>
              </w:rPr>
              <w:t>placeholder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검색조건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2761EFC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88F92AD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"submit"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"btn btn-primary"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조회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button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FAA441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form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87C2E4C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F090DE5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"table table-bordered table-condensed"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6706CD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7C9CA6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7924C4B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아이디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285B7BA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이름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E65CA6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이메일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67D0C5F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505799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활성화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3D868A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유형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5F1CA5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DACED8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3E0A57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1F653A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(User user : list) {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87B2FB2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E1A066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user.getUserid()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2D32FA3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user.getName()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D75E1B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user.getEmail()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41D5C7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user.getDepartmentName()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B2EDF7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user.isEnabled()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E5FD8D3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BF5F3F"/>
                <w:kern w:val="0"/>
                <w:szCs w:val="20"/>
              </w:rPr>
              <w:t>&lt;%=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user.getUserType()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E0DFB0F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9653137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BF5F3F"/>
                <w:kern w:val="0"/>
                <w:szCs w:val="20"/>
              </w:rPr>
              <w:t>&lt;%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A1DB863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378AA7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CEF699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0D6FB76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279BA55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2EE07E6" w14:textId="77777777" w:rsidR="008F418C" w:rsidRDefault="008F418C" w:rsidP="008F418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B1E529" w14:textId="77777777" w:rsidR="008F418C" w:rsidRDefault="008F418C" w:rsidP="008F418C">
            <w:pPr>
              <w:pStyle w:val="a0"/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5FBA8E61" w14:textId="77777777" w:rsidR="008F418C" w:rsidRPr="008F418C" w:rsidRDefault="008F418C" w:rsidP="008F418C">
      <w:pPr>
        <w:rPr>
          <w:rFonts w:hint="eastAsia"/>
        </w:rPr>
      </w:pPr>
    </w:p>
    <w:p w14:paraId="12F5194D" w14:textId="77777777" w:rsidR="00886585" w:rsidRPr="00886585" w:rsidRDefault="00886585" w:rsidP="00886585">
      <w:pPr>
        <w:rPr>
          <w:rFonts w:hint="eastAsia"/>
        </w:rPr>
      </w:pPr>
    </w:p>
    <w:sectPr w:rsidR="00886585" w:rsidRPr="00886585" w:rsidSect="00B12C18">
      <w:footerReference w:type="default" r:id="rId12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67693" w14:textId="77777777" w:rsidR="00886585" w:rsidRDefault="00886585" w:rsidP="00B12C18">
      <w:r>
        <w:separator/>
      </w:r>
    </w:p>
  </w:endnote>
  <w:endnote w:type="continuationSeparator" w:id="0">
    <w:p w14:paraId="00A98282" w14:textId="77777777" w:rsidR="00886585" w:rsidRDefault="00886585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518CF" w14:textId="77777777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</w:p>
  <w:p w14:paraId="4995A981" w14:textId="77777777" w:rsidR="00766C9F" w:rsidRDefault="00766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62693" w14:textId="77777777" w:rsidR="00886585" w:rsidRDefault="00886585" w:rsidP="00B12C18">
      <w:r>
        <w:separator/>
      </w:r>
    </w:p>
  </w:footnote>
  <w:footnote w:type="continuationSeparator" w:id="0">
    <w:p w14:paraId="46055A30" w14:textId="77777777" w:rsidR="00886585" w:rsidRDefault="00886585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attachedTemplate r:id="rId1"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585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200BD8"/>
    <w:rsid w:val="002161B8"/>
    <w:rsid w:val="002A7622"/>
    <w:rsid w:val="002D0169"/>
    <w:rsid w:val="002F238A"/>
    <w:rsid w:val="002F5826"/>
    <w:rsid w:val="0036527F"/>
    <w:rsid w:val="004221C2"/>
    <w:rsid w:val="004247BF"/>
    <w:rsid w:val="004618EA"/>
    <w:rsid w:val="00471C33"/>
    <w:rsid w:val="004A78DD"/>
    <w:rsid w:val="0051790E"/>
    <w:rsid w:val="00530E33"/>
    <w:rsid w:val="005C6FA4"/>
    <w:rsid w:val="005C7255"/>
    <w:rsid w:val="00640D02"/>
    <w:rsid w:val="00646F84"/>
    <w:rsid w:val="006741D0"/>
    <w:rsid w:val="00726249"/>
    <w:rsid w:val="00732402"/>
    <w:rsid w:val="007545EC"/>
    <w:rsid w:val="00766C9F"/>
    <w:rsid w:val="007F066A"/>
    <w:rsid w:val="007F6AC6"/>
    <w:rsid w:val="00806557"/>
    <w:rsid w:val="00872536"/>
    <w:rsid w:val="00886585"/>
    <w:rsid w:val="008B3F70"/>
    <w:rsid w:val="008F418C"/>
    <w:rsid w:val="00905752"/>
    <w:rsid w:val="00934C62"/>
    <w:rsid w:val="009704BB"/>
    <w:rsid w:val="00981AC7"/>
    <w:rsid w:val="009879A8"/>
    <w:rsid w:val="00A6659D"/>
    <w:rsid w:val="00A95E88"/>
    <w:rsid w:val="00AB45B5"/>
    <w:rsid w:val="00AD7E48"/>
    <w:rsid w:val="00B004EB"/>
    <w:rsid w:val="00B07AA0"/>
    <w:rsid w:val="00B12C18"/>
    <w:rsid w:val="00B16E53"/>
    <w:rsid w:val="00B551BF"/>
    <w:rsid w:val="00BB12A2"/>
    <w:rsid w:val="00BF6068"/>
    <w:rsid w:val="00BF77BD"/>
    <w:rsid w:val="00C060A3"/>
    <w:rsid w:val="00C352DD"/>
    <w:rsid w:val="00C53F7B"/>
    <w:rsid w:val="00C6092D"/>
    <w:rsid w:val="00C7447A"/>
    <w:rsid w:val="00C74A18"/>
    <w:rsid w:val="00C90572"/>
    <w:rsid w:val="00D64E5F"/>
    <w:rsid w:val="00D73ED9"/>
    <w:rsid w:val="00DF6BA9"/>
    <w:rsid w:val="00E422CC"/>
    <w:rsid w:val="00E451E7"/>
    <w:rsid w:val="00E50655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AFE2B"/>
  <w15:chartTrackingRefBased/>
  <w15:docId w15:val="{11E72B64-0882-48C2-B283-6B6A28D5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58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1439A"/>
  </w:style>
  <w:style w:type="character" w:customStyle="1" w:styleId="ng-binding">
    <w:name w:val="ng-binding"/>
    <w:basedOn w:val="DefaultParagraphFont"/>
    <w:rsid w:val="000A273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12B13"/>
  </w:style>
  <w:style w:type="character" w:customStyle="1" w:styleId="DateChar">
    <w:name w:val="Date Char"/>
    <w:basedOn w:val="DefaultParagraphFont"/>
    <w:link w:val="Date"/>
    <w:uiPriority w:val="99"/>
    <w:semiHidden/>
    <w:rsid w:val="00F12B1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F12B13"/>
  </w:style>
  <w:style w:type="character" w:styleId="Hyperlink">
    <w:name w:val="Hyperlink"/>
    <w:basedOn w:val="DefaultParagraphFont"/>
    <w:uiPriority w:val="99"/>
    <w:unhideWhenUsed/>
    <w:rsid w:val="00F12B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2B13"/>
    <w:pPr>
      <w:ind w:leftChars="200" w:left="425"/>
    </w:pPr>
  </w:style>
  <w:style w:type="paragraph" w:customStyle="1" w:styleId="a1">
    <w:name w:val="코드표"/>
    <w:basedOn w:val="Normal"/>
    <w:link w:val="Char1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247BF"/>
  </w:style>
  <w:style w:type="character" w:customStyle="1" w:styleId="im">
    <w:name w:val="im"/>
    <w:basedOn w:val="DefaultParagraphFont"/>
    <w:rsid w:val="004247BF"/>
  </w:style>
  <w:style w:type="paragraph" w:customStyle="1" w:styleId="a2">
    <w:name w:val="바탕글"/>
    <w:basedOn w:val="Normal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46F84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46F84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&#47928;&#49436;\&#47928;&#49436;&#53596;&#54540;&#47551;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E50DE-1BBC-4963-BA52-F92EBC017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467775-A7EB-45EE-9027-91EE5F9205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B1DD25-A770-43E3-9634-A7CC44FE28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A5EA34-DD13-4221-8CA3-763366B1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4</TotalTime>
  <Pages>5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1</cp:revision>
  <dcterms:created xsi:type="dcterms:W3CDTF">2019-11-12T09:20:00Z</dcterms:created>
  <dcterms:modified xsi:type="dcterms:W3CDTF">2019-11-12T09:31:00Z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